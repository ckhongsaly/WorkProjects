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D29A4"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7BA35DCE" w14:textId="77777777" w:rsidR="00B81C62" w:rsidRPr="0090566F" w:rsidRDefault="00B81C62" w:rsidP="00DC3920"/>
    <w:p w14:paraId="1441F1DD" w14:textId="77777777" w:rsidR="003306A4" w:rsidRDefault="003306A4" w:rsidP="003306A4">
      <w:r>
        <w:rPr>
          <w:rFonts w:cs="Arial"/>
          <w:szCs w:val="20"/>
        </w:rPr>
        <w:t>This course is designed to survey major theoretical orientations to counseling and the philosophical assumptions underlying the counseling process. Students will examine the goals of counseling, the principles and techniques of counseling, and how to best serve diverse populations in professional counseling settings.  The course emphasizes the various theories and synthesizing and generating their own theoretical perspectives for future counseling practices.  Prerequisite: EDU 505.</w:t>
      </w:r>
    </w:p>
    <w:p w14:paraId="0B8D216B" w14:textId="77777777" w:rsidR="004F138A" w:rsidRPr="0090566F" w:rsidRDefault="004F138A" w:rsidP="00DC3920"/>
    <w:p w14:paraId="4047CE41"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1DC058ED" w14:textId="77777777" w:rsidR="00254182" w:rsidRPr="0090566F" w:rsidRDefault="00254182" w:rsidP="00E127B5">
      <w:pPr>
        <w:tabs>
          <w:tab w:val="left" w:pos="0"/>
        </w:tabs>
        <w:rPr>
          <w:rFonts w:cs="Arial"/>
          <w:szCs w:val="20"/>
        </w:rPr>
      </w:pPr>
    </w:p>
    <w:p w14:paraId="7720303F" w14:textId="77777777" w:rsidR="003011E6" w:rsidRPr="003011E6" w:rsidRDefault="0080103D" w:rsidP="003011E6">
      <w:pPr>
        <w:numPr>
          <w:ilvl w:val="0"/>
          <w:numId w:val="12"/>
        </w:numPr>
        <w:tabs>
          <w:tab w:val="left" w:pos="0"/>
        </w:tabs>
        <w:rPr>
          <w:rFonts w:cs="Arial"/>
          <w:szCs w:val="20"/>
        </w:rPr>
      </w:pPr>
      <w:r w:rsidRPr="005B10FE">
        <w:rPr>
          <w:rFonts w:cs="Arial"/>
          <w:b/>
          <w:szCs w:val="20"/>
        </w:rPr>
        <w:t>CLO1</w:t>
      </w:r>
      <w:r w:rsidRPr="0090566F">
        <w:rPr>
          <w:rFonts w:cs="Arial"/>
          <w:szCs w:val="20"/>
        </w:rPr>
        <w:t>:</w:t>
      </w:r>
      <w:r w:rsidR="003011E6" w:rsidRPr="003011E6">
        <w:t xml:space="preserve"> </w:t>
      </w:r>
      <w:r w:rsidR="003011E6" w:rsidRPr="003011E6">
        <w:rPr>
          <w:rFonts w:cs="Arial"/>
          <w:szCs w:val="20"/>
        </w:rPr>
        <w:t xml:space="preserve">Identify the goals of counseling. </w:t>
      </w:r>
    </w:p>
    <w:p w14:paraId="28E7CAE9" w14:textId="77777777" w:rsidR="003011E6" w:rsidRPr="003011E6" w:rsidRDefault="003011E6" w:rsidP="003011E6">
      <w:pPr>
        <w:numPr>
          <w:ilvl w:val="0"/>
          <w:numId w:val="12"/>
        </w:numPr>
        <w:tabs>
          <w:tab w:val="left" w:pos="0"/>
        </w:tabs>
        <w:rPr>
          <w:rFonts w:cs="Arial"/>
          <w:szCs w:val="20"/>
        </w:rPr>
      </w:pPr>
      <w:r w:rsidRPr="003011E6">
        <w:rPr>
          <w:rFonts w:cs="Arial"/>
          <w:b/>
          <w:szCs w:val="20"/>
        </w:rPr>
        <w:t>CLO2:</w:t>
      </w:r>
      <w:r>
        <w:rPr>
          <w:rFonts w:cs="Arial"/>
          <w:szCs w:val="20"/>
        </w:rPr>
        <w:t xml:space="preserve"> </w:t>
      </w:r>
      <w:r w:rsidRPr="003011E6">
        <w:rPr>
          <w:rFonts w:cs="Arial"/>
          <w:szCs w:val="20"/>
        </w:rPr>
        <w:t>Differentiate the major theories of psychotherapy and counseling.</w:t>
      </w:r>
    </w:p>
    <w:p w14:paraId="5F602762" w14:textId="77777777" w:rsidR="003011E6" w:rsidRPr="003011E6" w:rsidRDefault="003011E6" w:rsidP="003011E6">
      <w:pPr>
        <w:numPr>
          <w:ilvl w:val="0"/>
          <w:numId w:val="12"/>
        </w:numPr>
        <w:tabs>
          <w:tab w:val="left" w:pos="0"/>
        </w:tabs>
        <w:rPr>
          <w:rFonts w:cs="Arial"/>
          <w:szCs w:val="20"/>
        </w:rPr>
      </w:pPr>
      <w:r w:rsidRPr="003011E6">
        <w:rPr>
          <w:rFonts w:cs="Arial"/>
          <w:b/>
          <w:szCs w:val="20"/>
        </w:rPr>
        <w:t>CLO3:</w:t>
      </w:r>
      <w:r>
        <w:rPr>
          <w:rFonts w:cs="Arial"/>
          <w:szCs w:val="20"/>
        </w:rPr>
        <w:t xml:space="preserve"> </w:t>
      </w:r>
      <w:r w:rsidRPr="003011E6">
        <w:rPr>
          <w:rFonts w:cs="Arial"/>
          <w:szCs w:val="20"/>
        </w:rPr>
        <w:t>Analyze gender and multicultural issues from various theoretical perspectives.</w:t>
      </w:r>
    </w:p>
    <w:p w14:paraId="06D3B32C" w14:textId="77777777" w:rsidR="003011E6" w:rsidRPr="003011E6" w:rsidRDefault="003011E6" w:rsidP="003011E6">
      <w:pPr>
        <w:numPr>
          <w:ilvl w:val="0"/>
          <w:numId w:val="12"/>
        </w:numPr>
        <w:tabs>
          <w:tab w:val="left" w:pos="0"/>
        </w:tabs>
        <w:rPr>
          <w:rFonts w:cs="Arial"/>
          <w:szCs w:val="20"/>
        </w:rPr>
      </w:pPr>
      <w:r w:rsidRPr="003011E6">
        <w:rPr>
          <w:rFonts w:cs="Arial"/>
          <w:b/>
          <w:szCs w:val="20"/>
        </w:rPr>
        <w:t>CLO4:</w:t>
      </w:r>
      <w:r>
        <w:rPr>
          <w:rFonts w:cs="Arial"/>
          <w:szCs w:val="20"/>
        </w:rPr>
        <w:t xml:space="preserve"> </w:t>
      </w:r>
      <w:r w:rsidRPr="003011E6">
        <w:rPr>
          <w:rFonts w:cs="Arial"/>
          <w:szCs w:val="20"/>
        </w:rPr>
        <w:t>Explain the basic principles and techniques from major counseling theories used to treat clients in a professional counseling setting.</w:t>
      </w:r>
    </w:p>
    <w:p w14:paraId="028D46ED" w14:textId="0ED15B4B" w:rsidR="0080103D" w:rsidRDefault="003011E6" w:rsidP="003011E6">
      <w:pPr>
        <w:numPr>
          <w:ilvl w:val="0"/>
          <w:numId w:val="12"/>
        </w:numPr>
        <w:tabs>
          <w:tab w:val="left" w:pos="0"/>
        </w:tabs>
        <w:rPr>
          <w:rFonts w:cs="Arial"/>
          <w:szCs w:val="20"/>
        </w:rPr>
      </w:pPr>
      <w:r w:rsidRPr="003011E6">
        <w:rPr>
          <w:rFonts w:cs="Arial"/>
          <w:b/>
          <w:szCs w:val="20"/>
        </w:rPr>
        <w:t>CLO5:</w:t>
      </w:r>
      <w:r>
        <w:rPr>
          <w:rFonts w:cs="Arial"/>
          <w:szCs w:val="20"/>
        </w:rPr>
        <w:t xml:space="preserve"> </w:t>
      </w:r>
      <w:r w:rsidR="001B0972">
        <w:rPr>
          <w:rFonts w:cs="Arial"/>
          <w:szCs w:val="20"/>
        </w:rPr>
        <w:t xml:space="preserve">Determine </w:t>
      </w:r>
      <w:r w:rsidRPr="003011E6">
        <w:rPr>
          <w:rFonts w:cs="Arial"/>
          <w:szCs w:val="20"/>
        </w:rPr>
        <w:t>a personal counseling theoretical position.</w:t>
      </w:r>
      <w:r w:rsidR="0080103D" w:rsidRPr="003011E6">
        <w:rPr>
          <w:rFonts w:cs="Arial"/>
          <w:szCs w:val="20"/>
        </w:rPr>
        <w:t xml:space="preserve"> </w:t>
      </w:r>
    </w:p>
    <w:p w14:paraId="10A80AF7" w14:textId="19B95A7C" w:rsidR="0075709C" w:rsidRDefault="0075709C" w:rsidP="0075709C">
      <w:pPr>
        <w:tabs>
          <w:tab w:val="left" w:pos="0"/>
        </w:tabs>
        <w:rPr>
          <w:rFonts w:cs="Arial"/>
          <w:szCs w:val="20"/>
        </w:rPr>
      </w:pPr>
    </w:p>
    <w:p w14:paraId="5A9072B2" w14:textId="64EE2D4C" w:rsidR="0075709C" w:rsidRDefault="0075709C" w:rsidP="0075709C">
      <w:pPr>
        <w:autoSpaceDE w:val="0"/>
        <w:autoSpaceDN w:val="0"/>
        <w:adjustRightInd w:val="0"/>
        <w:rPr>
          <w:rFonts w:cs="Arial"/>
          <w:b/>
          <w:bCs/>
          <w:color w:val="9C2C2A"/>
          <w:sz w:val="22"/>
          <w:szCs w:val="22"/>
        </w:rPr>
      </w:pPr>
      <w:r>
        <w:rPr>
          <w:rFonts w:cs="Arial"/>
          <w:b/>
          <w:bCs/>
          <w:color w:val="BD313B"/>
          <w:sz w:val="22"/>
          <w:szCs w:val="22"/>
        </w:rPr>
        <w:t>Program Learning Outcomes (PLO)</w:t>
      </w:r>
    </w:p>
    <w:p w14:paraId="76D0F5B9" w14:textId="496FC0A1" w:rsidR="0075709C" w:rsidRDefault="0075709C" w:rsidP="0075709C">
      <w:pPr>
        <w:tabs>
          <w:tab w:val="left" w:pos="0"/>
        </w:tabs>
        <w:rPr>
          <w:rFonts w:cs="Arial"/>
          <w:szCs w:val="20"/>
        </w:rPr>
      </w:pPr>
    </w:p>
    <w:p w14:paraId="41D4759A" w14:textId="77777777" w:rsidR="002E5E26" w:rsidRPr="000D4512" w:rsidRDefault="002E5E26" w:rsidP="002E5E26">
      <w:pPr>
        <w:pStyle w:val="AssignmentsLevel2"/>
      </w:pPr>
      <w:r w:rsidRPr="000D4512">
        <w:rPr>
          <w:b/>
        </w:rPr>
        <w:t>PLO1:</w:t>
      </w:r>
      <w:r w:rsidRPr="000D4512">
        <w:t xml:space="preserve"> Apply theoretical and practical knowledge in support of your professional practice. (ULO 2, 4)</w:t>
      </w:r>
    </w:p>
    <w:p w14:paraId="0EB0663F" w14:textId="77777777" w:rsidR="002E5E26" w:rsidRPr="000D4512" w:rsidRDefault="002E5E26" w:rsidP="002E5E26">
      <w:pPr>
        <w:pStyle w:val="AssignmentsLevel2"/>
      </w:pPr>
      <w:r w:rsidRPr="000D4512">
        <w:rPr>
          <w:b/>
        </w:rPr>
        <w:t>PLO2:</w:t>
      </w:r>
      <w:r w:rsidRPr="000D4512">
        <w:t xml:space="preserve"> Utilize educational research and develop your own research interests and agenda. (ULO 2, 3)</w:t>
      </w:r>
    </w:p>
    <w:p w14:paraId="204F3570" w14:textId="77777777" w:rsidR="002E5E26" w:rsidRPr="000D4512" w:rsidRDefault="002E5E26" w:rsidP="002E5E2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19C1C628" w14:textId="77777777" w:rsidR="002E5E26" w:rsidRPr="000D4512" w:rsidRDefault="002E5E26" w:rsidP="002E5E2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9DBB669" w14:textId="77777777" w:rsidR="002E5E26" w:rsidRDefault="002E5E26" w:rsidP="002E5E2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F3DB53B" w14:textId="77777777" w:rsidR="0075709C" w:rsidRPr="003011E6" w:rsidRDefault="0075709C" w:rsidP="0075709C">
      <w:pPr>
        <w:tabs>
          <w:tab w:val="left" w:pos="0"/>
        </w:tabs>
        <w:rPr>
          <w:rFonts w:cs="Arial"/>
          <w:szCs w:val="20"/>
        </w:rPr>
      </w:pPr>
    </w:p>
    <w:p w14:paraId="00E69E76" w14:textId="77777777" w:rsidR="004F138A" w:rsidRPr="00DA0FEA" w:rsidRDefault="004F138A" w:rsidP="004F138A">
      <w:pPr>
        <w:tabs>
          <w:tab w:val="left" w:pos="0"/>
        </w:tabs>
        <w:rPr>
          <w:rFonts w:cs="Arial"/>
          <w:szCs w:val="20"/>
        </w:rPr>
      </w:pPr>
    </w:p>
    <w:p w14:paraId="4BC6744C" w14:textId="77777777" w:rsidR="00DE6CD4" w:rsidRDefault="00DE6CD4" w:rsidP="00DE6CD4">
      <w:pPr>
        <w:autoSpaceDE w:val="0"/>
        <w:autoSpaceDN w:val="0"/>
        <w:adjustRightInd w:val="0"/>
        <w:rPr>
          <w:rFonts w:cs="Arial"/>
          <w:b/>
          <w:bCs/>
          <w:color w:val="9C2C2A"/>
          <w:sz w:val="22"/>
          <w:szCs w:val="22"/>
        </w:rPr>
      </w:pPr>
      <w:r>
        <w:rPr>
          <w:rFonts w:cs="Arial"/>
          <w:b/>
          <w:bCs/>
          <w:color w:val="BD313B"/>
          <w:sz w:val="22"/>
          <w:szCs w:val="22"/>
        </w:rPr>
        <w:t>University Learning Outcomes (ULO)</w:t>
      </w:r>
    </w:p>
    <w:p w14:paraId="176866B2" w14:textId="77777777" w:rsidR="00DE6CD4" w:rsidRDefault="00DE6CD4" w:rsidP="00DE6CD4">
      <w:pPr>
        <w:autoSpaceDE w:val="0"/>
        <w:autoSpaceDN w:val="0"/>
        <w:adjustRightInd w:val="0"/>
        <w:spacing w:before="100" w:after="100"/>
        <w:ind w:left="360"/>
        <w:rPr>
          <w:rFonts w:ascii="Times New Roman" w:hAnsi="Times New Roman"/>
          <w:sz w:val="19"/>
          <w:szCs w:val="19"/>
        </w:rPr>
      </w:pPr>
    </w:p>
    <w:p w14:paraId="1B388166" w14:textId="77777777" w:rsidR="00DE6CD4" w:rsidRDefault="00DE6CD4" w:rsidP="00DE6CD4">
      <w:pPr>
        <w:numPr>
          <w:ilvl w:val="0"/>
          <w:numId w:val="47"/>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1C8EB83" w14:textId="77777777" w:rsidR="00DE6CD4" w:rsidRDefault="00DE6CD4" w:rsidP="00DE6CD4">
      <w:pPr>
        <w:numPr>
          <w:ilvl w:val="0"/>
          <w:numId w:val="47"/>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73FFE909" w14:textId="77777777" w:rsidR="00DE6CD4" w:rsidRDefault="00DE6CD4" w:rsidP="00DE6CD4">
      <w:pPr>
        <w:numPr>
          <w:ilvl w:val="0"/>
          <w:numId w:val="47"/>
        </w:numPr>
        <w:autoSpaceDE w:val="0"/>
        <w:autoSpaceDN w:val="0"/>
        <w:adjustRightInd w:val="0"/>
        <w:ind w:left="360" w:hanging="360"/>
        <w:rPr>
          <w:rFonts w:cs="Arial"/>
          <w:szCs w:val="20"/>
        </w:rPr>
      </w:pPr>
      <w:r>
        <w:rPr>
          <w:rFonts w:cs="Arial"/>
          <w:b/>
          <w:bCs/>
          <w:szCs w:val="20"/>
        </w:rPr>
        <w:lastRenderedPageBreak/>
        <w:t xml:space="preserve">ULO3: </w:t>
      </w:r>
      <w:r>
        <w:rPr>
          <w:rFonts w:cs="Arial"/>
          <w:szCs w:val="20"/>
        </w:rPr>
        <w:t>Personal and Social Responsibility</w:t>
      </w:r>
    </w:p>
    <w:p w14:paraId="3B9C066A" w14:textId="77777777" w:rsidR="00DE6CD4" w:rsidRDefault="00DE6CD4" w:rsidP="00DE6CD4">
      <w:pPr>
        <w:numPr>
          <w:ilvl w:val="0"/>
          <w:numId w:val="47"/>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2E14BB27" w14:textId="6828F7F1" w:rsidR="004F138A" w:rsidRPr="00DE6CD4" w:rsidRDefault="00DE6CD4" w:rsidP="004F138A">
      <w:pPr>
        <w:numPr>
          <w:ilvl w:val="0"/>
          <w:numId w:val="47"/>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6C5C87FB" w14:textId="77777777" w:rsidR="004F138A" w:rsidRDefault="004F138A" w:rsidP="004F138A">
      <w:pPr>
        <w:tabs>
          <w:tab w:val="left" w:pos="0"/>
        </w:tabs>
        <w:rPr>
          <w:rFonts w:cs="Arial"/>
          <w:szCs w:val="20"/>
        </w:rPr>
      </w:pPr>
    </w:p>
    <w:p w14:paraId="34D98698"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80D49F7" w14:textId="77777777" w:rsidR="004F138A" w:rsidRPr="005E7245" w:rsidRDefault="004F138A" w:rsidP="004F138A">
      <w:pPr>
        <w:tabs>
          <w:tab w:val="left" w:pos="0"/>
        </w:tabs>
        <w:rPr>
          <w:rFonts w:cs="Arial"/>
          <w:b/>
          <w:color w:val="9C2C2A"/>
          <w:sz w:val="22"/>
          <w:szCs w:val="22"/>
        </w:rPr>
      </w:pPr>
    </w:p>
    <w:p w14:paraId="50DB4CEA"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08229217" w14:textId="3D20DBD2" w:rsidR="004F138A" w:rsidRPr="00B10A1D" w:rsidRDefault="00726760" w:rsidP="004F138A">
      <w:pPr>
        <w:pStyle w:val="ListParagraph"/>
        <w:numPr>
          <w:ilvl w:val="0"/>
          <w:numId w:val="39"/>
        </w:numPr>
        <w:tabs>
          <w:tab w:val="left" w:pos="0"/>
        </w:tabs>
        <w:rPr>
          <w:rFonts w:cs="Arial"/>
          <w:szCs w:val="20"/>
        </w:rPr>
      </w:pPr>
      <w:r>
        <w:t>a</w:t>
      </w:r>
      <w:r w:rsidR="004F138A">
        <w:t>sk probing and insightful questions related to course content</w:t>
      </w:r>
      <w:r w:rsidR="004F138A" w:rsidRPr="00B10A1D">
        <w:rPr>
          <w:rFonts w:cs="Arial"/>
          <w:szCs w:val="20"/>
        </w:rPr>
        <w:t>.</w:t>
      </w:r>
    </w:p>
    <w:p w14:paraId="314B311B" w14:textId="309DEBFE" w:rsidR="004F138A" w:rsidRPr="00B10A1D" w:rsidRDefault="00726760" w:rsidP="004F138A">
      <w:pPr>
        <w:pStyle w:val="ListParagraph"/>
        <w:numPr>
          <w:ilvl w:val="0"/>
          <w:numId w:val="39"/>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2CA7ADDB" w14:textId="35734DE9" w:rsidR="004F138A" w:rsidRPr="00B10A1D" w:rsidRDefault="00726760" w:rsidP="004F138A">
      <w:pPr>
        <w:pStyle w:val="ListParagraph"/>
        <w:numPr>
          <w:ilvl w:val="0"/>
          <w:numId w:val="39"/>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37C56441" w14:textId="77777777" w:rsidR="00B81C62" w:rsidRDefault="00B81C62" w:rsidP="00E127B5">
      <w:pPr>
        <w:tabs>
          <w:tab w:val="left" w:pos="0"/>
        </w:tabs>
        <w:rPr>
          <w:rFonts w:cs="Arial"/>
          <w:szCs w:val="20"/>
        </w:rPr>
      </w:pPr>
    </w:p>
    <w:p w14:paraId="2AA3E635" w14:textId="77777777" w:rsidR="004F138A" w:rsidRPr="0090566F" w:rsidRDefault="004F138A" w:rsidP="00E127B5">
      <w:pPr>
        <w:tabs>
          <w:tab w:val="left" w:pos="0"/>
        </w:tabs>
        <w:rPr>
          <w:rFonts w:cs="Arial"/>
          <w:szCs w:val="20"/>
        </w:rPr>
      </w:pPr>
    </w:p>
    <w:p w14:paraId="6CC35BD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DA81A9C" w14:textId="77777777" w:rsidR="0049398D" w:rsidRDefault="0049398D" w:rsidP="00E127B5">
      <w:pPr>
        <w:pStyle w:val="APACitation"/>
      </w:pPr>
    </w:p>
    <w:p w14:paraId="1D323838" w14:textId="2A38950E" w:rsidR="006B143D" w:rsidRDefault="006B143D" w:rsidP="0019293F">
      <w:pPr>
        <w:pStyle w:val="APACitation"/>
      </w:pPr>
      <w:r w:rsidRPr="0019293F">
        <w:t>Reichenberg</w:t>
      </w:r>
      <w:r w:rsidRPr="006B143D">
        <w:t xml:space="preserve">, L. W. (2014). </w:t>
      </w:r>
      <w:r w:rsidRPr="007314D1">
        <w:rPr>
          <w:i/>
        </w:rPr>
        <w:t>Theories of counseling and psychotherapy: Systems, strategies, and skills</w:t>
      </w:r>
      <w:r w:rsidRPr="006B143D">
        <w:t xml:space="preserve"> (4th ed.). </w:t>
      </w:r>
      <w:r>
        <w:t xml:space="preserve">Upper Saddle River, NJ: </w:t>
      </w:r>
      <w:r w:rsidRPr="006B143D">
        <w:t>Pearson.</w:t>
      </w:r>
    </w:p>
    <w:p w14:paraId="1CD7A01B" w14:textId="77777777" w:rsidR="001D0C79" w:rsidRDefault="001D0C79" w:rsidP="00E127B5">
      <w:pPr>
        <w:pStyle w:val="APACitation"/>
      </w:pPr>
    </w:p>
    <w:p w14:paraId="07EFB7A7" w14:textId="77777777" w:rsidR="0057577D" w:rsidRPr="0090566F" w:rsidRDefault="0057577D" w:rsidP="0057577D">
      <w:pPr>
        <w:pStyle w:val="AssignmentsLevel1"/>
      </w:pPr>
      <w:r w:rsidRPr="00251F9F">
        <w:rPr>
          <w:i/>
          <w:highlight w:val="yellow"/>
        </w:rPr>
        <w:t>Note.</w:t>
      </w:r>
      <w:r w:rsidRPr="00251F9F">
        <w:rPr>
          <w:highlight w:val="yellow"/>
        </w:rPr>
        <w:t xml:space="preserve"> You must purchase the video-enhanced edition of the textbook for this course.</w:t>
      </w:r>
      <w:r>
        <w:t xml:space="preserve"> Check the </w:t>
      </w:r>
      <w:r w:rsidRPr="00434DDD">
        <w:rPr>
          <w:bCs/>
        </w:rPr>
        <w:t>Gwynedd Mercy University</w:t>
      </w:r>
      <w:r>
        <w:rPr>
          <w:bCs/>
        </w:rPr>
        <w:t xml:space="preserve"> Bookstore for specific information on the appropriate edition. Please note that some versions of the textbook, such as the Amazon</w:t>
      </w:r>
      <w:r w:rsidRPr="00AA47B8">
        <w:rPr>
          <w:bCs/>
          <w:vertAlign w:val="superscript"/>
        </w:rPr>
        <w:t>®</w:t>
      </w:r>
      <w:r>
        <w:rPr>
          <w:bCs/>
        </w:rPr>
        <w:t xml:space="preserve"> Kindle</w:t>
      </w:r>
      <w:r w:rsidRPr="00AA47B8">
        <w:rPr>
          <w:bCs/>
          <w:vertAlign w:val="superscript"/>
        </w:rPr>
        <w:t>®</w:t>
      </w:r>
      <w:r>
        <w:rPr>
          <w:bCs/>
        </w:rPr>
        <w:t xml:space="preserve"> and </w:t>
      </w:r>
      <w:proofErr w:type="spellStart"/>
      <w:r>
        <w:rPr>
          <w:bCs/>
        </w:rPr>
        <w:t>CourseSmart</w:t>
      </w:r>
      <w:proofErr w:type="spellEnd"/>
      <w:r w:rsidRPr="00AA47B8">
        <w:rPr>
          <w:bCs/>
          <w:vertAlign w:val="superscript"/>
        </w:rPr>
        <w:t>®</w:t>
      </w:r>
      <w:r>
        <w:rPr>
          <w:bCs/>
        </w:rPr>
        <w:t xml:space="preserve"> versions, are not video enabled.</w:t>
      </w:r>
    </w:p>
    <w:p w14:paraId="572E3DD5" w14:textId="77777777" w:rsidR="003A7392" w:rsidRDefault="003A7392" w:rsidP="003A7392">
      <w:pPr>
        <w:tabs>
          <w:tab w:val="left" w:pos="0"/>
        </w:tabs>
        <w:rPr>
          <w:rFonts w:cs="Arial"/>
          <w:szCs w:val="20"/>
        </w:rPr>
      </w:pPr>
    </w:p>
    <w:p w14:paraId="29EB60CF" w14:textId="30382D1D" w:rsidR="003D79F3" w:rsidRDefault="00DF6DE3" w:rsidP="0019293F">
      <w:pPr>
        <w:pStyle w:val="AssignmentsLevel1"/>
      </w:pPr>
      <w:r>
        <w:t>You</w:t>
      </w:r>
      <w:r w:rsidR="003D79F3">
        <w:t xml:space="preserve"> are required to have access to a webcam and a microphone for this course.</w:t>
      </w:r>
    </w:p>
    <w:p w14:paraId="09EC0332" w14:textId="77777777" w:rsidR="005B10FE" w:rsidRPr="0090566F" w:rsidRDefault="005B10FE" w:rsidP="00512DAD">
      <w:pPr>
        <w:pStyle w:val="APACitation"/>
        <w:ind w:left="0" w:firstLine="0"/>
      </w:pPr>
    </w:p>
    <w:p w14:paraId="3E434FE9" w14:textId="77777777" w:rsidR="005353F9" w:rsidRDefault="005353F9" w:rsidP="005353F9">
      <w:pPr>
        <w:pStyle w:val="APACitation"/>
        <w:ind w:left="0" w:firstLine="0"/>
      </w:pPr>
    </w:p>
    <w:p w14:paraId="375D60B5"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453C909" w14:textId="77777777" w:rsidR="00320A54" w:rsidRPr="00100350" w:rsidRDefault="00320A54" w:rsidP="00B47775">
      <w:pPr>
        <w:pStyle w:val="Heading1"/>
      </w:pPr>
      <w:r w:rsidRPr="00825CE5">
        <w:rPr>
          <w:color w:val="BD313B"/>
        </w:rPr>
        <w:lastRenderedPageBreak/>
        <w:t>Suggested Point Values</w:t>
      </w:r>
    </w:p>
    <w:p w14:paraId="6D542A7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265"/>
        <w:gridCol w:w="2880"/>
        <w:gridCol w:w="1440"/>
        <w:gridCol w:w="1830"/>
      </w:tblGrid>
      <w:tr w:rsidR="007235A8" w:rsidRPr="004F138A" w14:paraId="33DCE608" w14:textId="77777777" w:rsidTr="007A6DDC">
        <w:tc>
          <w:tcPr>
            <w:tcW w:w="265" w:type="dxa"/>
            <w:tcBorders>
              <w:top w:val="single" w:sz="4" w:space="0" w:color="auto"/>
              <w:bottom w:val="nil"/>
              <w:right w:val="nil"/>
            </w:tcBorders>
            <w:shd w:val="clear" w:color="auto" w:fill="BD313B"/>
            <w:vAlign w:val="center"/>
          </w:tcPr>
          <w:p w14:paraId="50EE3361" w14:textId="77777777" w:rsidR="00DA45E4" w:rsidRPr="004F138A" w:rsidRDefault="00DA45E4" w:rsidP="00AD1885">
            <w:pPr>
              <w:rPr>
                <w:b/>
                <w:color w:val="FFFFFF" w:themeColor="background1"/>
                <w:szCs w:val="20"/>
              </w:rPr>
            </w:pPr>
          </w:p>
        </w:tc>
        <w:tc>
          <w:tcPr>
            <w:tcW w:w="2880" w:type="dxa"/>
            <w:tcBorders>
              <w:top w:val="single" w:sz="4" w:space="0" w:color="auto"/>
              <w:left w:val="nil"/>
              <w:bottom w:val="nil"/>
              <w:right w:val="nil"/>
            </w:tcBorders>
            <w:shd w:val="clear" w:color="auto" w:fill="BD313B"/>
            <w:vAlign w:val="center"/>
          </w:tcPr>
          <w:p w14:paraId="5D35FEC2"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40" w:type="dxa"/>
            <w:tcBorders>
              <w:top w:val="single" w:sz="4" w:space="0" w:color="auto"/>
              <w:left w:val="nil"/>
              <w:bottom w:val="nil"/>
              <w:right w:val="nil"/>
            </w:tcBorders>
            <w:shd w:val="clear" w:color="auto" w:fill="BD313B"/>
            <w:vAlign w:val="center"/>
          </w:tcPr>
          <w:p w14:paraId="7B7B2F3D"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1830" w:type="dxa"/>
            <w:tcBorders>
              <w:top w:val="single" w:sz="4" w:space="0" w:color="auto"/>
              <w:left w:val="nil"/>
              <w:bottom w:val="nil"/>
            </w:tcBorders>
            <w:shd w:val="clear" w:color="auto" w:fill="BD313B"/>
            <w:vAlign w:val="center"/>
          </w:tcPr>
          <w:p w14:paraId="3FD04466"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541FD331" w14:textId="77777777" w:rsidTr="007A6DDC">
        <w:tc>
          <w:tcPr>
            <w:tcW w:w="3145" w:type="dxa"/>
            <w:gridSpan w:val="2"/>
            <w:tcBorders>
              <w:top w:val="nil"/>
              <w:bottom w:val="dotted" w:sz="4" w:space="0" w:color="auto"/>
              <w:right w:val="nil"/>
            </w:tcBorders>
            <w:shd w:val="clear" w:color="auto" w:fill="D8D9DA"/>
            <w:vAlign w:val="center"/>
          </w:tcPr>
          <w:p w14:paraId="3C7186BD" w14:textId="77777777" w:rsidR="007235A8" w:rsidRPr="0090566F" w:rsidRDefault="007235A8" w:rsidP="007235A8">
            <w:pPr>
              <w:rPr>
                <w:szCs w:val="20"/>
              </w:rPr>
            </w:pPr>
            <w:r w:rsidRPr="008F09AD">
              <w:rPr>
                <w:b/>
                <w:szCs w:val="20"/>
              </w:rPr>
              <w:t xml:space="preserve">Week 1 </w:t>
            </w:r>
          </w:p>
        </w:tc>
        <w:tc>
          <w:tcPr>
            <w:tcW w:w="1440" w:type="dxa"/>
            <w:tcBorders>
              <w:top w:val="nil"/>
              <w:left w:val="nil"/>
              <w:bottom w:val="dotted" w:sz="4" w:space="0" w:color="auto"/>
              <w:right w:val="nil"/>
            </w:tcBorders>
            <w:shd w:val="clear" w:color="auto" w:fill="D8D9DA"/>
            <w:vAlign w:val="center"/>
          </w:tcPr>
          <w:p w14:paraId="6A4AE596" w14:textId="77777777" w:rsidR="007235A8" w:rsidRPr="0090566F" w:rsidRDefault="007235A8" w:rsidP="008F09AD">
            <w:pPr>
              <w:jc w:val="center"/>
              <w:rPr>
                <w:szCs w:val="20"/>
              </w:rPr>
            </w:pPr>
          </w:p>
        </w:tc>
        <w:tc>
          <w:tcPr>
            <w:tcW w:w="1830" w:type="dxa"/>
            <w:tcBorders>
              <w:top w:val="nil"/>
              <w:left w:val="nil"/>
              <w:bottom w:val="dotted" w:sz="4" w:space="0" w:color="auto"/>
            </w:tcBorders>
            <w:shd w:val="clear" w:color="auto" w:fill="D8D9DA"/>
            <w:vAlign w:val="center"/>
          </w:tcPr>
          <w:p w14:paraId="56569F08" w14:textId="77777777" w:rsidR="007235A8" w:rsidRPr="0090566F" w:rsidRDefault="007235A8" w:rsidP="008F09AD">
            <w:pPr>
              <w:jc w:val="center"/>
              <w:rPr>
                <w:szCs w:val="20"/>
              </w:rPr>
            </w:pPr>
          </w:p>
        </w:tc>
      </w:tr>
      <w:tr w:rsidR="007235A8" w:rsidRPr="0090566F" w14:paraId="50919286" w14:textId="77777777" w:rsidTr="007A6DDC">
        <w:tc>
          <w:tcPr>
            <w:tcW w:w="265" w:type="dxa"/>
            <w:tcBorders>
              <w:top w:val="dotted" w:sz="4" w:space="0" w:color="auto"/>
              <w:bottom w:val="nil"/>
            </w:tcBorders>
            <w:vAlign w:val="center"/>
          </w:tcPr>
          <w:p w14:paraId="63F5DE1C" w14:textId="77777777" w:rsidR="00704919" w:rsidRPr="0090566F" w:rsidRDefault="00704919" w:rsidP="007235A8">
            <w:pPr>
              <w:rPr>
                <w:b/>
                <w:szCs w:val="20"/>
              </w:rPr>
            </w:pPr>
          </w:p>
        </w:tc>
        <w:tc>
          <w:tcPr>
            <w:tcW w:w="2880" w:type="dxa"/>
            <w:tcBorders>
              <w:top w:val="dotted" w:sz="4" w:space="0" w:color="auto"/>
            </w:tcBorders>
            <w:vAlign w:val="center"/>
          </w:tcPr>
          <w:p w14:paraId="6A56B3CF" w14:textId="77777777" w:rsidR="00704919" w:rsidRPr="0090566F" w:rsidRDefault="00704919" w:rsidP="007235A8">
            <w:pPr>
              <w:rPr>
                <w:szCs w:val="20"/>
              </w:rPr>
            </w:pPr>
            <w:r>
              <w:rPr>
                <w:szCs w:val="20"/>
              </w:rPr>
              <w:t>Participation</w:t>
            </w:r>
          </w:p>
        </w:tc>
        <w:tc>
          <w:tcPr>
            <w:tcW w:w="1440" w:type="dxa"/>
            <w:tcBorders>
              <w:top w:val="dotted" w:sz="4" w:space="0" w:color="auto"/>
            </w:tcBorders>
            <w:vAlign w:val="center"/>
          </w:tcPr>
          <w:p w14:paraId="1B3CEBA9" w14:textId="56CB228E" w:rsidR="00704919" w:rsidRPr="0090566F" w:rsidRDefault="004003C0" w:rsidP="00704919">
            <w:pPr>
              <w:jc w:val="center"/>
              <w:rPr>
                <w:szCs w:val="20"/>
              </w:rPr>
            </w:pPr>
            <w:r>
              <w:rPr>
                <w:szCs w:val="20"/>
              </w:rPr>
              <w:t>1</w:t>
            </w:r>
          </w:p>
        </w:tc>
        <w:tc>
          <w:tcPr>
            <w:tcW w:w="1830" w:type="dxa"/>
            <w:tcBorders>
              <w:top w:val="dotted" w:sz="4" w:space="0" w:color="auto"/>
            </w:tcBorders>
            <w:vAlign w:val="center"/>
          </w:tcPr>
          <w:p w14:paraId="0B29759C" w14:textId="77777777" w:rsidR="00704919" w:rsidRPr="0090566F" w:rsidRDefault="00704919" w:rsidP="00704919">
            <w:pPr>
              <w:jc w:val="center"/>
              <w:rPr>
                <w:szCs w:val="20"/>
              </w:rPr>
            </w:pPr>
            <w:r>
              <w:rPr>
                <w:szCs w:val="20"/>
              </w:rPr>
              <w:t>&lt;insert due date&gt;</w:t>
            </w:r>
          </w:p>
        </w:tc>
      </w:tr>
      <w:tr w:rsidR="007235A8" w:rsidRPr="0090566F" w14:paraId="5A109F3D" w14:textId="77777777" w:rsidTr="007A6DDC">
        <w:tc>
          <w:tcPr>
            <w:tcW w:w="265" w:type="dxa"/>
            <w:tcBorders>
              <w:top w:val="nil"/>
              <w:bottom w:val="nil"/>
            </w:tcBorders>
            <w:vAlign w:val="center"/>
          </w:tcPr>
          <w:p w14:paraId="7BAF0900" w14:textId="77777777" w:rsidR="00704919" w:rsidRPr="0090566F" w:rsidRDefault="00704919" w:rsidP="007235A8">
            <w:pPr>
              <w:rPr>
                <w:b/>
                <w:szCs w:val="20"/>
              </w:rPr>
            </w:pPr>
          </w:p>
        </w:tc>
        <w:tc>
          <w:tcPr>
            <w:tcW w:w="2880" w:type="dxa"/>
            <w:vAlign w:val="center"/>
          </w:tcPr>
          <w:p w14:paraId="04F93B8A" w14:textId="169BB5A2" w:rsidR="00704919" w:rsidRPr="0090566F" w:rsidRDefault="003E46BF" w:rsidP="007235A8">
            <w:pPr>
              <w:rPr>
                <w:szCs w:val="20"/>
              </w:rPr>
            </w:pPr>
            <w:r w:rsidRPr="003E46BF">
              <w:rPr>
                <w:szCs w:val="20"/>
              </w:rPr>
              <w:t>Theoretical Orientation</w:t>
            </w:r>
          </w:p>
        </w:tc>
        <w:tc>
          <w:tcPr>
            <w:tcW w:w="1440" w:type="dxa"/>
            <w:vAlign w:val="center"/>
          </w:tcPr>
          <w:p w14:paraId="686DDE65" w14:textId="53FA7288" w:rsidR="00704919" w:rsidRPr="0090566F" w:rsidRDefault="00BA64A0" w:rsidP="00704919">
            <w:pPr>
              <w:jc w:val="center"/>
              <w:rPr>
                <w:szCs w:val="20"/>
              </w:rPr>
            </w:pPr>
            <w:r>
              <w:rPr>
                <w:szCs w:val="20"/>
              </w:rPr>
              <w:t>3</w:t>
            </w:r>
          </w:p>
        </w:tc>
        <w:tc>
          <w:tcPr>
            <w:tcW w:w="1830" w:type="dxa"/>
            <w:vAlign w:val="center"/>
          </w:tcPr>
          <w:p w14:paraId="59F9AA8C" w14:textId="77777777" w:rsidR="00704919" w:rsidRPr="0090566F" w:rsidRDefault="00704919" w:rsidP="00704919">
            <w:pPr>
              <w:jc w:val="center"/>
              <w:rPr>
                <w:szCs w:val="20"/>
              </w:rPr>
            </w:pPr>
            <w:r>
              <w:rPr>
                <w:szCs w:val="20"/>
              </w:rPr>
              <w:t>&lt;insert due date&gt;</w:t>
            </w:r>
          </w:p>
        </w:tc>
      </w:tr>
      <w:tr w:rsidR="003E46BF" w:rsidRPr="0090566F" w14:paraId="6F3FE237" w14:textId="77777777" w:rsidTr="007A6DDC">
        <w:tc>
          <w:tcPr>
            <w:tcW w:w="265" w:type="dxa"/>
            <w:tcBorders>
              <w:top w:val="nil"/>
              <w:bottom w:val="nil"/>
            </w:tcBorders>
            <w:vAlign w:val="center"/>
          </w:tcPr>
          <w:p w14:paraId="5C8C0B37" w14:textId="77777777" w:rsidR="003E46BF" w:rsidRPr="0090566F" w:rsidRDefault="003E46BF" w:rsidP="007235A8">
            <w:pPr>
              <w:rPr>
                <w:b/>
                <w:szCs w:val="20"/>
              </w:rPr>
            </w:pPr>
          </w:p>
        </w:tc>
        <w:tc>
          <w:tcPr>
            <w:tcW w:w="2880" w:type="dxa"/>
            <w:vAlign w:val="center"/>
          </w:tcPr>
          <w:p w14:paraId="03972A3B" w14:textId="6A470730" w:rsidR="003E46BF" w:rsidRPr="003E46BF" w:rsidRDefault="004003C0" w:rsidP="007235A8">
            <w:pPr>
              <w:rPr>
                <w:szCs w:val="20"/>
              </w:rPr>
            </w:pPr>
            <w:r w:rsidRPr="004003C0">
              <w:rPr>
                <w:szCs w:val="20"/>
              </w:rPr>
              <w:t>Historical Foundations</w:t>
            </w:r>
          </w:p>
        </w:tc>
        <w:tc>
          <w:tcPr>
            <w:tcW w:w="1440" w:type="dxa"/>
            <w:vAlign w:val="center"/>
          </w:tcPr>
          <w:p w14:paraId="593BC677" w14:textId="4CA5F524" w:rsidR="003E46BF" w:rsidRPr="0090566F" w:rsidRDefault="00BC06D7" w:rsidP="00704919">
            <w:pPr>
              <w:jc w:val="center"/>
              <w:rPr>
                <w:szCs w:val="20"/>
              </w:rPr>
            </w:pPr>
            <w:r>
              <w:rPr>
                <w:szCs w:val="20"/>
              </w:rPr>
              <w:t>5</w:t>
            </w:r>
          </w:p>
        </w:tc>
        <w:tc>
          <w:tcPr>
            <w:tcW w:w="1830" w:type="dxa"/>
            <w:vAlign w:val="center"/>
          </w:tcPr>
          <w:p w14:paraId="6539A370" w14:textId="581BD332" w:rsidR="003E46BF" w:rsidRDefault="00B63773" w:rsidP="00704919">
            <w:pPr>
              <w:jc w:val="center"/>
              <w:rPr>
                <w:szCs w:val="20"/>
              </w:rPr>
            </w:pPr>
            <w:r>
              <w:rPr>
                <w:szCs w:val="20"/>
              </w:rPr>
              <w:t>&lt;insert due date&gt;</w:t>
            </w:r>
          </w:p>
        </w:tc>
      </w:tr>
      <w:tr w:rsidR="007235A8" w:rsidRPr="0090566F" w14:paraId="54844046" w14:textId="77777777" w:rsidTr="007A6DDC">
        <w:tc>
          <w:tcPr>
            <w:tcW w:w="3145" w:type="dxa"/>
            <w:gridSpan w:val="2"/>
            <w:tcBorders>
              <w:top w:val="dotted" w:sz="4" w:space="0" w:color="auto"/>
              <w:bottom w:val="dotted" w:sz="4" w:space="0" w:color="auto"/>
              <w:right w:val="nil"/>
            </w:tcBorders>
            <w:shd w:val="clear" w:color="auto" w:fill="D8D9DA"/>
            <w:vAlign w:val="center"/>
          </w:tcPr>
          <w:p w14:paraId="301FC156" w14:textId="77777777" w:rsidR="007235A8" w:rsidRPr="0090566F" w:rsidRDefault="007235A8" w:rsidP="007235A8">
            <w:pPr>
              <w:rPr>
                <w:szCs w:val="20"/>
              </w:rPr>
            </w:pPr>
            <w:r w:rsidRPr="0090566F">
              <w:rPr>
                <w:b/>
                <w:szCs w:val="20"/>
              </w:rPr>
              <w:t>Week 2</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4D48C853"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C39E7F3" w14:textId="77777777" w:rsidR="007235A8" w:rsidRPr="0090566F" w:rsidRDefault="007235A8" w:rsidP="00704919">
            <w:pPr>
              <w:jc w:val="center"/>
              <w:rPr>
                <w:szCs w:val="20"/>
              </w:rPr>
            </w:pPr>
          </w:p>
        </w:tc>
      </w:tr>
      <w:tr w:rsidR="007235A8" w:rsidRPr="0090566F" w14:paraId="72C04948" w14:textId="77777777" w:rsidTr="007A6DDC">
        <w:tc>
          <w:tcPr>
            <w:tcW w:w="265" w:type="dxa"/>
            <w:tcBorders>
              <w:top w:val="dotted" w:sz="4" w:space="0" w:color="auto"/>
              <w:bottom w:val="nil"/>
            </w:tcBorders>
            <w:vAlign w:val="center"/>
          </w:tcPr>
          <w:p w14:paraId="70A2A5F4" w14:textId="77777777" w:rsidR="00704919" w:rsidRPr="0090566F" w:rsidRDefault="00704919" w:rsidP="007235A8">
            <w:pPr>
              <w:rPr>
                <w:b/>
                <w:szCs w:val="20"/>
              </w:rPr>
            </w:pPr>
          </w:p>
        </w:tc>
        <w:tc>
          <w:tcPr>
            <w:tcW w:w="2880" w:type="dxa"/>
            <w:tcBorders>
              <w:top w:val="dotted" w:sz="4" w:space="0" w:color="auto"/>
            </w:tcBorders>
            <w:vAlign w:val="center"/>
          </w:tcPr>
          <w:p w14:paraId="2AC56A64" w14:textId="77777777" w:rsidR="00704919" w:rsidRPr="0090566F" w:rsidRDefault="00704919" w:rsidP="007235A8">
            <w:pPr>
              <w:rPr>
                <w:szCs w:val="20"/>
              </w:rPr>
            </w:pPr>
            <w:r w:rsidRPr="00E9067D">
              <w:rPr>
                <w:szCs w:val="20"/>
              </w:rPr>
              <w:t>Participation</w:t>
            </w:r>
            <w:r w:rsidRPr="0090566F">
              <w:rPr>
                <w:szCs w:val="20"/>
              </w:rPr>
              <w:t xml:space="preserve"> </w:t>
            </w:r>
          </w:p>
        </w:tc>
        <w:tc>
          <w:tcPr>
            <w:tcW w:w="1440" w:type="dxa"/>
            <w:tcBorders>
              <w:top w:val="dotted" w:sz="4" w:space="0" w:color="auto"/>
            </w:tcBorders>
            <w:vAlign w:val="center"/>
          </w:tcPr>
          <w:p w14:paraId="728F55C4" w14:textId="49F9883D" w:rsidR="00704919" w:rsidRPr="0090566F" w:rsidRDefault="004003C0" w:rsidP="00704919">
            <w:pPr>
              <w:jc w:val="center"/>
              <w:rPr>
                <w:szCs w:val="20"/>
              </w:rPr>
            </w:pPr>
            <w:r>
              <w:rPr>
                <w:szCs w:val="20"/>
              </w:rPr>
              <w:t>2.5</w:t>
            </w:r>
          </w:p>
        </w:tc>
        <w:tc>
          <w:tcPr>
            <w:tcW w:w="1830" w:type="dxa"/>
            <w:tcBorders>
              <w:top w:val="dotted" w:sz="4" w:space="0" w:color="auto"/>
            </w:tcBorders>
            <w:vAlign w:val="center"/>
          </w:tcPr>
          <w:p w14:paraId="7FDA3F6E" w14:textId="77777777" w:rsidR="00704919" w:rsidRPr="0090566F" w:rsidRDefault="00704919" w:rsidP="00704919">
            <w:pPr>
              <w:jc w:val="center"/>
              <w:rPr>
                <w:szCs w:val="20"/>
              </w:rPr>
            </w:pPr>
            <w:r>
              <w:rPr>
                <w:szCs w:val="20"/>
              </w:rPr>
              <w:t>&lt;insert due date&gt;</w:t>
            </w:r>
          </w:p>
        </w:tc>
      </w:tr>
      <w:tr w:rsidR="007235A8" w:rsidRPr="0090566F" w14:paraId="2D317D99" w14:textId="77777777" w:rsidTr="007A6DDC">
        <w:tc>
          <w:tcPr>
            <w:tcW w:w="265" w:type="dxa"/>
            <w:tcBorders>
              <w:top w:val="nil"/>
              <w:bottom w:val="nil"/>
            </w:tcBorders>
            <w:vAlign w:val="center"/>
          </w:tcPr>
          <w:p w14:paraId="55C845C4" w14:textId="77777777" w:rsidR="00704919" w:rsidRPr="0090566F" w:rsidRDefault="00704919" w:rsidP="007235A8">
            <w:pPr>
              <w:rPr>
                <w:b/>
                <w:szCs w:val="20"/>
              </w:rPr>
            </w:pPr>
          </w:p>
        </w:tc>
        <w:tc>
          <w:tcPr>
            <w:tcW w:w="2880" w:type="dxa"/>
            <w:vAlign w:val="center"/>
          </w:tcPr>
          <w:p w14:paraId="7F295EB8" w14:textId="5FE09235" w:rsidR="00704919" w:rsidRPr="0090566F" w:rsidRDefault="00006C50" w:rsidP="007235A8">
            <w:pPr>
              <w:rPr>
                <w:szCs w:val="20"/>
              </w:rPr>
            </w:pPr>
            <w:r w:rsidRPr="00006C50">
              <w:rPr>
                <w:szCs w:val="20"/>
              </w:rPr>
              <w:t>Goals of Counseling</w:t>
            </w:r>
          </w:p>
        </w:tc>
        <w:tc>
          <w:tcPr>
            <w:tcW w:w="1440" w:type="dxa"/>
            <w:vAlign w:val="center"/>
          </w:tcPr>
          <w:p w14:paraId="7123B5F9" w14:textId="4A44E1B6" w:rsidR="00704919" w:rsidRPr="0090566F" w:rsidRDefault="00BA64A0" w:rsidP="00704919">
            <w:pPr>
              <w:jc w:val="center"/>
              <w:rPr>
                <w:szCs w:val="20"/>
              </w:rPr>
            </w:pPr>
            <w:r>
              <w:rPr>
                <w:szCs w:val="20"/>
              </w:rPr>
              <w:t>3</w:t>
            </w:r>
          </w:p>
        </w:tc>
        <w:tc>
          <w:tcPr>
            <w:tcW w:w="1830" w:type="dxa"/>
            <w:vAlign w:val="center"/>
          </w:tcPr>
          <w:p w14:paraId="0208F87D" w14:textId="3E81F783" w:rsidR="00704919" w:rsidRPr="0090566F" w:rsidRDefault="00B63773" w:rsidP="00704919">
            <w:pPr>
              <w:jc w:val="center"/>
              <w:rPr>
                <w:szCs w:val="20"/>
              </w:rPr>
            </w:pPr>
            <w:r>
              <w:rPr>
                <w:szCs w:val="20"/>
              </w:rPr>
              <w:t>&lt;insert due date&gt;</w:t>
            </w:r>
          </w:p>
        </w:tc>
      </w:tr>
      <w:tr w:rsidR="007235A8" w:rsidRPr="0090566F" w14:paraId="478A4F02" w14:textId="77777777" w:rsidTr="007A6DDC">
        <w:tc>
          <w:tcPr>
            <w:tcW w:w="265" w:type="dxa"/>
            <w:tcBorders>
              <w:top w:val="nil"/>
              <w:bottom w:val="dotted" w:sz="4" w:space="0" w:color="auto"/>
            </w:tcBorders>
            <w:vAlign w:val="center"/>
          </w:tcPr>
          <w:p w14:paraId="5EAC142D" w14:textId="77777777" w:rsidR="00704919" w:rsidRPr="0090566F" w:rsidRDefault="00704919" w:rsidP="007235A8">
            <w:pPr>
              <w:rPr>
                <w:b/>
                <w:szCs w:val="20"/>
              </w:rPr>
            </w:pPr>
          </w:p>
        </w:tc>
        <w:tc>
          <w:tcPr>
            <w:tcW w:w="2880" w:type="dxa"/>
            <w:tcBorders>
              <w:bottom w:val="dotted" w:sz="4" w:space="0" w:color="auto"/>
            </w:tcBorders>
            <w:vAlign w:val="center"/>
          </w:tcPr>
          <w:p w14:paraId="0A8ED8AB" w14:textId="06D24288" w:rsidR="00704919" w:rsidRPr="0090566F" w:rsidRDefault="00006C50" w:rsidP="007235A8">
            <w:pPr>
              <w:rPr>
                <w:szCs w:val="20"/>
              </w:rPr>
            </w:pPr>
            <w:r w:rsidRPr="00006C50">
              <w:rPr>
                <w:szCs w:val="20"/>
              </w:rPr>
              <w:t>Psychoanalysis, Individual Psychology, and Analytic Psychology Paper</w:t>
            </w:r>
          </w:p>
        </w:tc>
        <w:tc>
          <w:tcPr>
            <w:tcW w:w="1440" w:type="dxa"/>
            <w:tcBorders>
              <w:bottom w:val="dotted" w:sz="4" w:space="0" w:color="auto"/>
            </w:tcBorders>
            <w:vAlign w:val="center"/>
          </w:tcPr>
          <w:p w14:paraId="251AD531" w14:textId="4482198B" w:rsidR="00704919" w:rsidRPr="0090566F" w:rsidRDefault="006016A8" w:rsidP="00704919">
            <w:pPr>
              <w:jc w:val="center"/>
              <w:rPr>
                <w:szCs w:val="20"/>
              </w:rPr>
            </w:pPr>
            <w:r>
              <w:rPr>
                <w:szCs w:val="20"/>
              </w:rPr>
              <w:t>6</w:t>
            </w:r>
          </w:p>
        </w:tc>
        <w:tc>
          <w:tcPr>
            <w:tcW w:w="1830" w:type="dxa"/>
            <w:tcBorders>
              <w:bottom w:val="dotted" w:sz="4" w:space="0" w:color="auto"/>
            </w:tcBorders>
            <w:vAlign w:val="center"/>
          </w:tcPr>
          <w:p w14:paraId="11716DB4" w14:textId="1B0127F8" w:rsidR="00704919" w:rsidRPr="0090566F" w:rsidRDefault="00B63773" w:rsidP="00704919">
            <w:pPr>
              <w:jc w:val="center"/>
              <w:rPr>
                <w:szCs w:val="20"/>
              </w:rPr>
            </w:pPr>
            <w:r>
              <w:rPr>
                <w:szCs w:val="20"/>
              </w:rPr>
              <w:t>&lt;insert due date&gt;</w:t>
            </w:r>
          </w:p>
        </w:tc>
      </w:tr>
      <w:tr w:rsidR="00006C50" w:rsidRPr="0090566F" w14:paraId="61E2D964" w14:textId="77777777" w:rsidTr="007A6DDC">
        <w:tc>
          <w:tcPr>
            <w:tcW w:w="265" w:type="dxa"/>
            <w:tcBorders>
              <w:top w:val="nil"/>
              <w:bottom w:val="dotted" w:sz="4" w:space="0" w:color="auto"/>
            </w:tcBorders>
            <w:vAlign w:val="center"/>
          </w:tcPr>
          <w:p w14:paraId="6E706431" w14:textId="77777777" w:rsidR="00006C50" w:rsidRPr="0090566F" w:rsidRDefault="00006C50" w:rsidP="007235A8">
            <w:pPr>
              <w:rPr>
                <w:b/>
                <w:szCs w:val="20"/>
              </w:rPr>
            </w:pPr>
          </w:p>
        </w:tc>
        <w:tc>
          <w:tcPr>
            <w:tcW w:w="2880" w:type="dxa"/>
            <w:tcBorders>
              <w:bottom w:val="dotted" w:sz="4" w:space="0" w:color="auto"/>
            </w:tcBorders>
            <w:vAlign w:val="center"/>
          </w:tcPr>
          <w:p w14:paraId="68C090A7" w14:textId="16958627" w:rsidR="00006C50" w:rsidRPr="00006C50" w:rsidRDefault="00006C50" w:rsidP="007235A8">
            <w:pPr>
              <w:rPr>
                <w:szCs w:val="20"/>
              </w:rPr>
            </w:pPr>
            <w:r w:rsidRPr="00006C50">
              <w:rPr>
                <w:szCs w:val="20"/>
              </w:rPr>
              <w:t>Psychodynamic and Psychoanalytic Techniques</w:t>
            </w:r>
          </w:p>
        </w:tc>
        <w:tc>
          <w:tcPr>
            <w:tcW w:w="1440" w:type="dxa"/>
            <w:tcBorders>
              <w:bottom w:val="dotted" w:sz="4" w:space="0" w:color="auto"/>
            </w:tcBorders>
            <w:vAlign w:val="center"/>
          </w:tcPr>
          <w:p w14:paraId="3E7A4364" w14:textId="25190D35" w:rsidR="00006C50" w:rsidRPr="0090566F" w:rsidRDefault="00BC06D7" w:rsidP="00704919">
            <w:pPr>
              <w:jc w:val="center"/>
              <w:rPr>
                <w:szCs w:val="20"/>
              </w:rPr>
            </w:pPr>
            <w:r>
              <w:rPr>
                <w:szCs w:val="20"/>
              </w:rPr>
              <w:t>6</w:t>
            </w:r>
          </w:p>
        </w:tc>
        <w:tc>
          <w:tcPr>
            <w:tcW w:w="1830" w:type="dxa"/>
            <w:tcBorders>
              <w:bottom w:val="dotted" w:sz="4" w:space="0" w:color="auto"/>
            </w:tcBorders>
            <w:vAlign w:val="center"/>
          </w:tcPr>
          <w:p w14:paraId="73781C4E" w14:textId="16672498" w:rsidR="00006C50" w:rsidRPr="0090566F" w:rsidRDefault="00B63773" w:rsidP="00704919">
            <w:pPr>
              <w:jc w:val="center"/>
              <w:rPr>
                <w:szCs w:val="20"/>
              </w:rPr>
            </w:pPr>
            <w:r>
              <w:rPr>
                <w:szCs w:val="20"/>
              </w:rPr>
              <w:t>&lt;insert due date&gt;</w:t>
            </w:r>
          </w:p>
        </w:tc>
      </w:tr>
      <w:tr w:rsidR="007235A8" w:rsidRPr="0090566F" w14:paraId="4DBA4DF5" w14:textId="77777777" w:rsidTr="007A6DDC">
        <w:tc>
          <w:tcPr>
            <w:tcW w:w="3145" w:type="dxa"/>
            <w:gridSpan w:val="2"/>
            <w:tcBorders>
              <w:top w:val="dotted" w:sz="4" w:space="0" w:color="auto"/>
              <w:bottom w:val="dotted" w:sz="4" w:space="0" w:color="auto"/>
              <w:right w:val="nil"/>
            </w:tcBorders>
            <w:shd w:val="clear" w:color="auto" w:fill="D8D9DA"/>
            <w:vAlign w:val="center"/>
          </w:tcPr>
          <w:p w14:paraId="2005D78B" w14:textId="77777777" w:rsidR="007235A8" w:rsidRPr="0090566F" w:rsidRDefault="007235A8" w:rsidP="007235A8">
            <w:pPr>
              <w:rPr>
                <w:szCs w:val="20"/>
              </w:rPr>
            </w:pPr>
            <w:r w:rsidRPr="0090566F">
              <w:rPr>
                <w:b/>
                <w:szCs w:val="20"/>
              </w:rPr>
              <w:t>Week 3</w:t>
            </w:r>
          </w:p>
        </w:tc>
        <w:tc>
          <w:tcPr>
            <w:tcW w:w="1440" w:type="dxa"/>
            <w:tcBorders>
              <w:top w:val="dotted" w:sz="4" w:space="0" w:color="auto"/>
              <w:left w:val="nil"/>
              <w:bottom w:val="dotted" w:sz="4" w:space="0" w:color="auto"/>
              <w:right w:val="nil"/>
            </w:tcBorders>
            <w:shd w:val="clear" w:color="auto" w:fill="D8D9DA"/>
            <w:vAlign w:val="center"/>
          </w:tcPr>
          <w:p w14:paraId="1B2AC4D8"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2CE41AC" w14:textId="77777777" w:rsidR="007235A8" w:rsidRPr="0090566F" w:rsidRDefault="007235A8" w:rsidP="00704919">
            <w:pPr>
              <w:jc w:val="center"/>
              <w:rPr>
                <w:szCs w:val="20"/>
              </w:rPr>
            </w:pPr>
          </w:p>
        </w:tc>
      </w:tr>
      <w:tr w:rsidR="007235A8" w:rsidRPr="0090566F" w14:paraId="102E1DF8" w14:textId="77777777" w:rsidTr="007A6DDC">
        <w:tc>
          <w:tcPr>
            <w:tcW w:w="265" w:type="dxa"/>
            <w:tcBorders>
              <w:top w:val="dotted" w:sz="4" w:space="0" w:color="auto"/>
              <w:bottom w:val="nil"/>
            </w:tcBorders>
            <w:vAlign w:val="center"/>
          </w:tcPr>
          <w:p w14:paraId="7F4D8E1C" w14:textId="77777777" w:rsidR="00704919" w:rsidRPr="0090566F" w:rsidRDefault="00704919" w:rsidP="007235A8">
            <w:pPr>
              <w:rPr>
                <w:b/>
                <w:szCs w:val="20"/>
              </w:rPr>
            </w:pPr>
          </w:p>
        </w:tc>
        <w:tc>
          <w:tcPr>
            <w:tcW w:w="2880" w:type="dxa"/>
            <w:tcBorders>
              <w:top w:val="dotted" w:sz="4" w:space="0" w:color="auto"/>
            </w:tcBorders>
            <w:vAlign w:val="center"/>
          </w:tcPr>
          <w:p w14:paraId="5D51CDC4"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264FD350" w14:textId="04EC6029" w:rsidR="00704919" w:rsidRPr="0090566F" w:rsidRDefault="004003C0" w:rsidP="00704919">
            <w:pPr>
              <w:jc w:val="center"/>
              <w:rPr>
                <w:szCs w:val="20"/>
              </w:rPr>
            </w:pPr>
            <w:r>
              <w:rPr>
                <w:szCs w:val="20"/>
              </w:rPr>
              <w:t>2.5</w:t>
            </w:r>
          </w:p>
        </w:tc>
        <w:tc>
          <w:tcPr>
            <w:tcW w:w="1830" w:type="dxa"/>
            <w:tcBorders>
              <w:top w:val="dotted" w:sz="4" w:space="0" w:color="auto"/>
            </w:tcBorders>
            <w:vAlign w:val="center"/>
          </w:tcPr>
          <w:p w14:paraId="5F6A683F" w14:textId="77777777" w:rsidR="00704919" w:rsidRPr="0090566F" w:rsidRDefault="00704919" w:rsidP="00704919">
            <w:pPr>
              <w:jc w:val="center"/>
              <w:rPr>
                <w:szCs w:val="20"/>
              </w:rPr>
            </w:pPr>
            <w:r>
              <w:rPr>
                <w:szCs w:val="20"/>
              </w:rPr>
              <w:t>&lt;insert due date&gt;</w:t>
            </w:r>
          </w:p>
        </w:tc>
      </w:tr>
      <w:tr w:rsidR="007235A8" w:rsidRPr="0090566F" w14:paraId="0E1B172B" w14:textId="77777777" w:rsidTr="007A6DDC">
        <w:tc>
          <w:tcPr>
            <w:tcW w:w="265" w:type="dxa"/>
            <w:tcBorders>
              <w:top w:val="nil"/>
              <w:bottom w:val="nil"/>
            </w:tcBorders>
            <w:vAlign w:val="center"/>
          </w:tcPr>
          <w:p w14:paraId="544067D8" w14:textId="77777777" w:rsidR="00704919" w:rsidRPr="0090566F" w:rsidRDefault="00704919" w:rsidP="007235A8">
            <w:pPr>
              <w:rPr>
                <w:b/>
                <w:szCs w:val="20"/>
              </w:rPr>
            </w:pPr>
          </w:p>
        </w:tc>
        <w:tc>
          <w:tcPr>
            <w:tcW w:w="2880" w:type="dxa"/>
            <w:vAlign w:val="center"/>
          </w:tcPr>
          <w:p w14:paraId="45DC9E83" w14:textId="3A4F3809" w:rsidR="00704919" w:rsidRPr="0090566F" w:rsidRDefault="00006C50" w:rsidP="007235A8">
            <w:pPr>
              <w:rPr>
                <w:szCs w:val="20"/>
              </w:rPr>
            </w:pPr>
            <w:r w:rsidRPr="00006C50">
              <w:rPr>
                <w:szCs w:val="20"/>
              </w:rPr>
              <w:t>Case Illustration Activity</w:t>
            </w:r>
          </w:p>
        </w:tc>
        <w:tc>
          <w:tcPr>
            <w:tcW w:w="1440" w:type="dxa"/>
            <w:vAlign w:val="center"/>
          </w:tcPr>
          <w:p w14:paraId="3BB9E7A6" w14:textId="7781E9CF" w:rsidR="00704919" w:rsidRPr="0090566F" w:rsidRDefault="00BA64A0" w:rsidP="00704919">
            <w:pPr>
              <w:jc w:val="center"/>
              <w:rPr>
                <w:szCs w:val="20"/>
              </w:rPr>
            </w:pPr>
            <w:r>
              <w:rPr>
                <w:szCs w:val="20"/>
              </w:rPr>
              <w:t>3</w:t>
            </w:r>
          </w:p>
        </w:tc>
        <w:tc>
          <w:tcPr>
            <w:tcW w:w="1830" w:type="dxa"/>
            <w:vAlign w:val="center"/>
          </w:tcPr>
          <w:p w14:paraId="65F89FE6" w14:textId="0DF3AA59" w:rsidR="00704919" w:rsidRPr="0090566F" w:rsidRDefault="00B63773" w:rsidP="00704919">
            <w:pPr>
              <w:jc w:val="center"/>
              <w:rPr>
                <w:szCs w:val="20"/>
              </w:rPr>
            </w:pPr>
            <w:r>
              <w:rPr>
                <w:szCs w:val="20"/>
              </w:rPr>
              <w:t>&lt;insert due date&gt;</w:t>
            </w:r>
          </w:p>
        </w:tc>
      </w:tr>
      <w:tr w:rsidR="00006C50" w:rsidRPr="0090566F" w14:paraId="78588C05" w14:textId="77777777" w:rsidTr="007A6DDC">
        <w:tc>
          <w:tcPr>
            <w:tcW w:w="265" w:type="dxa"/>
            <w:tcBorders>
              <w:top w:val="nil"/>
              <w:bottom w:val="nil"/>
            </w:tcBorders>
            <w:vAlign w:val="center"/>
          </w:tcPr>
          <w:p w14:paraId="6835E282" w14:textId="77777777" w:rsidR="00006C50" w:rsidRPr="0090566F" w:rsidRDefault="00006C50" w:rsidP="007235A8">
            <w:pPr>
              <w:rPr>
                <w:b/>
                <w:szCs w:val="20"/>
              </w:rPr>
            </w:pPr>
          </w:p>
        </w:tc>
        <w:tc>
          <w:tcPr>
            <w:tcW w:w="2880" w:type="dxa"/>
            <w:vAlign w:val="center"/>
          </w:tcPr>
          <w:p w14:paraId="763F9188" w14:textId="39A6A8BE" w:rsidR="00006C50" w:rsidRPr="00006C50" w:rsidRDefault="00006C50" w:rsidP="007235A8">
            <w:pPr>
              <w:rPr>
                <w:szCs w:val="20"/>
              </w:rPr>
            </w:pPr>
            <w:r w:rsidRPr="00006C50">
              <w:rPr>
                <w:szCs w:val="20"/>
              </w:rPr>
              <w:t>Process Experiential Approaches Paper</w:t>
            </w:r>
          </w:p>
        </w:tc>
        <w:tc>
          <w:tcPr>
            <w:tcW w:w="1440" w:type="dxa"/>
            <w:vAlign w:val="center"/>
          </w:tcPr>
          <w:p w14:paraId="7FBEF55B" w14:textId="4E1AC6C8" w:rsidR="00006C50" w:rsidRPr="0090566F" w:rsidRDefault="006016A8" w:rsidP="00704919">
            <w:pPr>
              <w:jc w:val="center"/>
              <w:rPr>
                <w:szCs w:val="20"/>
              </w:rPr>
            </w:pPr>
            <w:r>
              <w:rPr>
                <w:szCs w:val="20"/>
              </w:rPr>
              <w:t>6</w:t>
            </w:r>
          </w:p>
        </w:tc>
        <w:tc>
          <w:tcPr>
            <w:tcW w:w="1830" w:type="dxa"/>
            <w:vAlign w:val="center"/>
          </w:tcPr>
          <w:p w14:paraId="5BD79413" w14:textId="57DAC49D" w:rsidR="00006C50" w:rsidRPr="0090566F" w:rsidRDefault="00B63773" w:rsidP="00704919">
            <w:pPr>
              <w:jc w:val="center"/>
              <w:rPr>
                <w:szCs w:val="20"/>
              </w:rPr>
            </w:pPr>
            <w:r>
              <w:rPr>
                <w:szCs w:val="20"/>
              </w:rPr>
              <w:t>&lt;insert due date&gt;</w:t>
            </w:r>
          </w:p>
        </w:tc>
      </w:tr>
      <w:tr w:rsidR="007235A8" w:rsidRPr="0090566F" w14:paraId="47D5AE0C" w14:textId="77777777" w:rsidTr="007A6DDC">
        <w:tc>
          <w:tcPr>
            <w:tcW w:w="265" w:type="dxa"/>
            <w:tcBorders>
              <w:top w:val="nil"/>
              <w:bottom w:val="dotted" w:sz="4" w:space="0" w:color="auto"/>
            </w:tcBorders>
            <w:vAlign w:val="center"/>
          </w:tcPr>
          <w:p w14:paraId="40549394" w14:textId="77777777" w:rsidR="00704919" w:rsidRPr="0090566F" w:rsidRDefault="00704919" w:rsidP="007235A8">
            <w:pPr>
              <w:rPr>
                <w:b/>
                <w:szCs w:val="20"/>
              </w:rPr>
            </w:pPr>
          </w:p>
        </w:tc>
        <w:tc>
          <w:tcPr>
            <w:tcW w:w="2880" w:type="dxa"/>
            <w:tcBorders>
              <w:bottom w:val="dotted" w:sz="4" w:space="0" w:color="auto"/>
            </w:tcBorders>
            <w:vAlign w:val="center"/>
          </w:tcPr>
          <w:p w14:paraId="07AE6F22" w14:textId="111F22A0" w:rsidR="00704919" w:rsidRPr="0090566F" w:rsidRDefault="00006C50" w:rsidP="007235A8">
            <w:pPr>
              <w:rPr>
                <w:szCs w:val="20"/>
              </w:rPr>
            </w:pPr>
            <w:r w:rsidRPr="00006C50">
              <w:rPr>
                <w:szCs w:val="20"/>
              </w:rPr>
              <w:t>Process Experiential Approaches Techniques</w:t>
            </w:r>
          </w:p>
        </w:tc>
        <w:tc>
          <w:tcPr>
            <w:tcW w:w="1440" w:type="dxa"/>
            <w:tcBorders>
              <w:bottom w:val="dotted" w:sz="4" w:space="0" w:color="auto"/>
            </w:tcBorders>
            <w:vAlign w:val="center"/>
          </w:tcPr>
          <w:p w14:paraId="49EA2113" w14:textId="59C2415D" w:rsidR="00704919" w:rsidRPr="0090566F" w:rsidRDefault="00BC06D7" w:rsidP="00704919">
            <w:pPr>
              <w:jc w:val="center"/>
              <w:rPr>
                <w:szCs w:val="20"/>
              </w:rPr>
            </w:pPr>
            <w:r>
              <w:rPr>
                <w:szCs w:val="20"/>
              </w:rPr>
              <w:t>6</w:t>
            </w:r>
          </w:p>
        </w:tc>
        <w:tc>
          <w:tcPr>
            <w:tcW w:w="1830" w:type="dxa"/>
            <w:tcBorders>
              <w:bottom w:val="dotted" w:sz="4" w:space="0" w:color="auto"/>
            </w:tcBorders>
            <w:vAlign w:val="center"/>
          </w:tcPr>
          <w:p w14:paraId="3603B8CF" w14:textId="7EB5A248" w:rsidR="00704919" w:rsidRPr="0090566F" w:rsidRDefault="00B63773" w:rsidP="00704919">
            <w:pPr>
              <w:jc w:val="center"/>
              <w:rPr>
                <w:szCs w:val="20"/>
              </w:rPr>
            </w:pPr>
            <w:r>
              <w:rPr>
                <w:szCs w:val="20"/>
              </w:rPr>
              <w:t>&lt;insert due date&gt;</w:t>
            </w:r>
          </w:p>
        </w:tc>
      </w:tr>
      <w:tr w:rsidR="007235A8" w:rsidRPr="0090566F" w14:paraId="7D51AF73" w14:textId="77777777" w:rsidTr="007A6DDC">
        <w:tc>
          <w:tcPr>
            <w:tcW w:w="3145" w:type="dxa"/>
            <w:gridSpan w:val="2"/>
            <w:tcBorders>
              <w:top w:val="dotted" w:sz="4" w:space="0" w:color="auto"/>
              <w:bottom w:val="dotted" w:sz="4" w:space="0" w:color="auto"/>
              <w:right w:val="nil"/>
            </w:tcBorders>
            <w:shd w:val="clear" w:color="auto" w:fill="D8D9DA"/>
            <w:vAlign w:val="center"/>
          </w:tcPr>
          <w:p w14:paraId="6B82DBD2" w14:textId="77777777" w:rsidR="007235A8" w:rsidRPr="0090566F" w:rsidRDefault="007235A8" w:rsidP="007235A8">
            <w:pPr>
              <w:rPr>
                <w:szCs w:val="20"/>
              </w:rPr>
            </w:pPr>
            <w:r w:rsidRPr="0090566F">
              <w:rPr>
                <w:b/>
                <w:szCs w:val="20"/>
              </w:rPr>
              <w:t>Week 4</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163802D9"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DD20689" w14:textId="77777777" w:rsidR="007235A8" w:rsidRPr="0090566F" w:rsidRDefault="007235A8" w:rsidP="00B63773">
            <w:pPr>
              <w:rPr>
                <w:szCs w:val="20"/>
              </w:rPr>
            </w:pPr>
          </w:p>
        </w:tc>
      </w:tr>
      <w:tr w:rsidR="007235A8" w:rsidRPr="0090566F" w14:paraId="346DDBDE" w14:textId="77777777" w:rsidTr="007A6DDC">
        <w:tc>
          <w:tcPr>
            <w:tcW w:w="265" w:type="dxa"/>
            <w:tcBorders>
              <w:top w:val="dotted" w:sz="4" w:space="0" w:color="auto"/>
              <w:bottom w:val="nil"/>
            </w:tcBorders>
            <w:vAlign w:val="center"/>
          </w:tcPr>
          <w:p w14:paraId="41C4CE61" w14:textId="77777777" w:rsidR="00704919" w:rsidRPr="0090566F" w:rsidRDefault="00704919" w:rsidP="007235A8">
            <w:pPr>
              <w:rPr>
                <w:b/>
                <w:szCs w:val="20"/>
              </w:rPr>
            </w:pPr>
          </w:p>
        </w:tc>
        <w:tc>
          <w:tcPr>
            <w:tcW w:w="2880" w:type="dxa"/>
            <w:tcBorders>
              <w:top w:val="dotted" w:sz="4" w:space="0" w:color="auto"/>
            </w:tcBorders>
            <w:vAlign w:val="center"/>
          </w:tcPr>
          <w:p w14:paraId="362E45F7"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283EEFB2" w14:textId="1371C6F9" w:rsidR="00704919" w:rsidRPr="0090566F" w:rsidRDefault="005714C4" w:rsidP="00704919">
            <w:pPr>
              <w:jc w:val="center"/>
              <w:rPr>
                <w:szCs w:val="20"/>
              </w:rPr>
            </w:pPr>
            <w:r>
              <w:rPr>
                <w:szCs w:val="20"/>
              </w:rPr>
              <w:t>3</w:t>
            </w:r>
          </w:p>
        </w:tc>
        <w:tc>
          <w:tcPr>
            <w:tcW w:w="1830" w:type="dxa"/>
            <w:tcBorders>
              <w:top w:val="dotted" w:sz="4" w:space="0" w:color="auto"/>
            </w:tcBorders>
            <w:vAlign w:val="center"/>
          </w:tcPr>
          <w:p w14:paraId="117E46C6" w14:textId="77777777" w:rsidR="00704919" w:rsidRPr="0090566F" w:rsidRDefault="00704919" w:rsidP="00704919">
            <w:pPr>
              <w:jc w:val="center"/>
              <w:rPr>
                <w:szCs w:val="20"/>
              </w:rPr>
            </w:pPr>
            <w:r>
              <w:rPr>
                <w:szCs w:val="20"/>
              </w:rPr>
              <w:t>&lt;insert due date&gt;</w:t>
            </w:r>
          </w:p>
        </w:tc>
      </w:tr>
      <w:tr w:rsidR="007235A8" w:rsidRPr="0090566F" w14:paraId="391FE1B0" w14:textId="77777777" w:rsidTr="007A6DDC">
        <w:tc>
          <w:tcPr>
            <w:tcW w:w="265" w:type="dxa"/>
            <w:tcBorders>
              <w:top w:val="nil"/>
              <w:bottom w:val="dotted" w:sz="4" w:space="0" w:color="auto"/>
            </w:tcBorders>
            <w:vAlign w:val="center"/>
          </w:tcPr>
          <w:p w14:paraId="57FC7F82" w14:textId="77777777" w:rsidR="00704919" w:rsidRPr="0090566F" w:rsidRDefault="00704919" w:rsidP="007235A8">
            <w:pPr>
              <w:rPr>
                <w:b/>
                <w:szCs w:val="20"/>
              </w:rPr>
            </w:pPr>
          </w:p>
        </w:tc>
        <w:tc>
          <w:tcPr>
            <w:tcW w:w="2880" w:type="dxa"/>
            <w:tcBorders>
              <w:bottom w:val="dotted" w:sz="4" w:space="0" w:color="auto"/>
            </w:tcBorders>
            <w:vAlign w:val="center"/>
          </w:tcPr>
          <w:p w14:paraId="0CB47C0B" w14:textId="64142798" w:rsidR="00704919" w:rsidRPr="0090566F" w:rsidRDefault="0006230A" w:rsidP="007235A8">
            <w:pPr>
              <w:rPr>
                <w:szCs w:val="20"/>
              </w:rPr>
            </w:pPr>
            <w:r w:rsidRPr="0006230A">
              <w:rPr>
                <w:szCs w:val="20"/>
              </w:rPr>
              <w:t>Cognitive and Behavioral Orientations Paper</w:t>
            </w:r>
          </w:p>
        </w:tc>
        <w:tc>
          <w:tcPr>
            <w:tcW w:w="1440" w:type="dxa"/>
            <w:tcBorders>
              <w:bottom w:val="dotted" w:sz="4" w:space="0" w:color="auto"/>
            </w:tcBorders>
            <w:vAlign w:val="center"/>
          </w:tcPr>
          <w:p w14:paraId="03075D62" w14:textId="26DF705F" w:rsidR="00704919" w:rsidRPr="0090566F" w:rsidRDefault="006016A8" w:rsidP="00704919">
            <w:pPr>
              <w:jc w:val="center"/>
              <w:rPr>
                <w:szCs w:val="20"/>
              </w:rPr>
            </w:pPr>
            <w:r>
              <w:rPr>
                <w:szCs w:val="20"/>
              </w:rPr>
              <w:t>6</w:t>
            </w:r>
          </w:p>
        </w:tc>
        <w:tc>
          <w:tcPr>
            <w:tcW w:w="1830" w:type="dxa"/>
            <w:tcBorders>
              <w:bottom w:val="dotted" w:sz="4" w:space="0" w:color="auto"/>
            </w:tcBorders>
            <w:vAlign w:val="center"/>
          </w:tcPr>
          <w:p w14:paraId="4C963298" w14:textId="3E35FA84" w:rsidR="00704919" w:rsidRPr="0090566F" w:rsidRDefault="00B63773" w:rsidP="00704919">
            <w:pPr>
              <w:jc w:val="center"/>
              <w:rPr>
                <w:szCs w:val="20"/>
              </w:rPr>
            </w:pPr>
            <w:r>
              <w:rPr>
                <w:szCs w:val="20"/>
              </w:rPr>
              <w:t>&lt;insert due date&gt;</w:t>
            </w:r>
          </w:p>
        </w:tc>
      </w:tr>
      <w:tr w:rsidR="00FB1D70" w:rsidRPr="0090566F" w14:paraId="22AAF32D" w14:textId="77777777" w:rsidTr="007A6DDC">
        <w:tc>
          <w:tcPr>
            <w:tcW w:w="265" w:type="dxa"/>
            <w:tcBorders>
              <w:top w:val="nil"/>
              <w:bottom w:val="dotted" w:sz="4" w:space="0" w:color="auto"/>
            </w:tcBorders>
            <w:vAlign w:val="center"/>
          </w:tcPr>
          <w:p w14:paraId="774DDF05" w14:textId="77777777" w:rsidR="00FB1D70" w:rsidRPr="0090566F" w:rsidRDefault="00FB1D70" w:rsidP="007235A8">
            <w:pPr>
              <w:rPr>
                <w:b/>
                <w:szCs w:val="20"/>
              </w:rPr>
            </w:pPr>
          </w:p>
        </w:tc>
        <w:tc>
          <w:tcPr>
            <w:tcW w:w="2880" w:type="dxa"/>
            <w:tcBorders>
              <w:bottom w:val="dotted" w:sz="4" w:space="0" w:color="auto"/>
            </w:tcBorders>
            <w:vAlign w:val="center"/>
          </w:tcPr>
          <w:p w14:paraId="0171BD8E" w14:textId="2C360357" w:rsidR="00FB1D70" w:rsidRPr="0006230A" w:rsidRDefault="00FB1D70" w:rsidP="007235A8">
            <w:pPr>
              <w:rPr>
                <w:szCs w:val="20"/>
              </w:rPr>
            </w:pPr>
            <w:r w:rsidRPr="00FB1D70">
              <w:rPr>
                <w:szCs w:val="20"/>
              </w:rPr>
              <w:t>Cognitive and Behavioral Orientations Techniques</w:t>
            </w:r>
          </w:p>
        </w:tc>
        <w:tc>
          <w:tcPr>
            <w:tcW w:w="1440" w:type="dxa"/>
            <w:tcBorders>
              <w:bottom w:val="dotted" w:sz="4" w:space="0" w:color="auto"/>
            </w:tcBorders>
            <w:vAlign w:val="center"/>
          </w:tcPr>
          <w:p w14:paraId="03819215" w14:textId="52DB5B68" w:rsidR="00FB1D70" w:rsidRPr="0090566F" w:rsidRDefault="00BC06D7" w:rsidP="00704919">
            <w:pPr>
              <w:jc w:val="center"/>
              <w:rPr>
                <w:szCs w:val="20"/>
              </w:rPr>
            </w:pPr>
            <w:r>
              <w:rPr>
                <w:szCs w:val="20"/>
              </w:rPr>
              <w:t>6</w:t>
            </w:r>
          </w:p>
        </w:tc>
        <w:tc>
          <w:tcPr>
            <w:tcW w:w="1830" w:type="dxa"/>
            <w:tcBorders>
              <w:bottom w:val="dotted" w:sz="4" w:space="0" w:color="auto"/>
            </w:tcBorders>
            <w:vAlign w:val="center"/>
          </w:tcPr>
          <w:p w14:paraId="1CCDEA87" w14:textId="5CF077FE" w:rsidR="00FB1D70" w:rsidRDefault="00E7485D" w:rsidP="00704919">
            <w:pPr>
              <w:jc w:val="center"/>
              <w:rPr>
                <w:szCs w:val="20"/>
              </w:rPr>
            </w:pPr>
            <w:r>
              <w:rPr>
                <w:szCs w:val="20"/>
              </w:rPr>
              <w:t>&lt;insert due date&gt;</w:t>
            </w:r>
          </w:p>
        </w:tc>
      </w:tr>
      <w:tr w:rsidR="007235A8" w:rsidRPr="0090566F" w14:paraId="259E5EA2" w14:textId="77777777" w:rsidTr="007A6DDC">
        <w:tc>
          <w:tcPr>
            <w:tcW w:w="3145" w:type="dxa"/>
            <w:gridSpan w:val="2"/>
            <w:tcBorders>
              <w:top w:val="dotted" w:sz="4" w:space="0" w:color="auto"/>
              <w:bottom w:val="dotted" w:sz="4" w:space="0" w:color="auto"/>
              <w:right w:val="nil"/>
            </w:tcBorders>
            <w:shd w:val="clear" w:color="auto" w:fill="D8D9DA"/>
            <w:vAlign w:val="center"/>
          </w:tcPr>
          <w:p w14:paraId="17220012"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40" w:type="dxa"/>
            <w:tcBorders>
              <w:top w:val="dotted" w:sz="4" w:space="0" w:color="auto"/>
              <w:left w:val="nil"/>
              <w:bottom w:val="dotted" w:sz="4" w:space="0" w:color="auto"/>
              <w:right w:val="nil"/>
            </w:tcBorders>
            <w:shd w:val="clear" w:color="auto" w:fill="D8D9DA"/>
            <w:vAlign w:val="center"/>
          </w:tcPr>
          <w:p w14:paraId="0E6971EF"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E44848F" w14:textId="77777777" w:rsidR="007235A8" w:rsidRPr="0090566F" w:rsidRDefault="007235A8" w:rsidP="00704919">
            <w:pPr>
              <w:jc w:val="center"/>
              <w:rPr>
                <w:szCs w:val="20"/>
              </w:rPr>
            </w:pPr>
          </w:p>
        </w:tc>
      </w:tr>
      <w:tr w:rsidR="007235A8" w:rsidRPr="0090566F" w14:paraId="53CD2E82" w14:textId="77777777" w:rsidTr="007A6DDC">
        <w:tc>
          <w:tcPr>
            <w:tcW w:w="265" w:type="dxa"/>
            <w:tcBorders>
              <w:top w:val="dotted" w:sz="4" w:space="0" w:color="auto"/>
              <w:bottom w:val="nil"/>
            </w:tcBorders>
            <w:vAlign w:val="center"/>
          </w:tcPr>
          <w:p w14:paraId="47A129EB" w14:textId="77777777" w:rsidR="00704919" w:rsidRPr="0090566F" w:rsidRDefault="00704919" w:rsidP="007235A8">
            <w:pPr>
              <w:rPr>
                <w:b/>
                <w:szCs w:val="20"/>
              </w:rPr>
            </w:pPr>
          </w:p>
        </w:tc>
        <w:tc>
          <w:tcPr>
            <w:tcW w:w="2880" w:type="dxa"/>
            <w:tcBorders>
              <w:top w:val="dotted" w:sz="4" w:space="0" w:color="auto"/>
            </w:tcBorders>
            <w:vAlign w:val="center"/>
          </w:tcPr>
          <w:p w14:paraId="0CD1F7A3"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6E15E4D4" w14:textId="3B4A5F67" w:rsidR="00704919" w:rsidRPr="0090566F" w:rsidRDefault="004003C0" w:rsidP="00704919">
            <w:pPr>
              <w:jc w:val="center"/>
              <w:rPr>
                <w:szCs w:val="20"/>
              </w:rPr>
            </w:pPr>
            <w:r>
              <w:rPr>
                <w:szCs w:val="20"/>
              </w:rPr>
              <w:t>1</w:t>
            </w:r>
          </w:p>
        </w:tc>
        <w:tc>
          <w:tcPr>
            <w:tcW w:w="1830" w:type="dxa"/>
            <w:tcBorders>
              <w:top w:val="dotted" w:sz="4" w:space="0" w:color="auto"/>
            </w:tcBorders>
            <w:vAlign w:val="center"/>
          </w:tcPr>
          <w:p w14:paraId="58F89732" w14:textId="77777777" w:rsidR="00704919" w:rsidRPr="0090566F" w:rsidRDefault="00704919" w:rsidP="00704919">
            <w:pPr>
              <w:jc w:val="center"/>
              <w:rPr>
                <w:szCs w:val="20"/>
              </w:rPr>
            </w:pPr>
            <w:r>
              <w:rPr>
                <w:szCs w:val="20"/>
              </w:rPr>
              <w:t>&lt;insert due date&gt;</w:t>
            </w:r>
          </w:p>
        </w:tc>
      </w:tr>
      <w:tr w:rsidR="007235A8" w:rsidRPr="00C03857" w14:paraId="193706C3" w14:textId="77777777" w:rsidTr="007A6DDC">
        <w:tc>
          <w:tcPr>
            <w:tcW w:w="265" w:type="dxa"/>
            <w:tcBorders>
              <w:top w:val="nil"/>
              <w:bottom w:val="nil"/>
            </w:tcBorders>
            <w:vAlign w:val="center"/>
          </w:tcPr>
          <w:p w14:paraId="017E06CC" w14:textId="77777777" w:rsidR="00704919" w:rsidRPr="00C03857" w:rsidRDefault="00704919" w:rsidP="007235A8">
            <w:pPr>
              <w:rPr>
                <w:b/>
                <w:szCs w:val="20"/>
              </w:rPr>
            </w:pPr>
          </w:p>
        </w:tc>
        <w:tc>
          <w:tcPr>
            <w:tcW w:w="2880" w:type="dxa"/>
            <w:vAlign w:val="center"/>
          </w:tcPr>
          <w:p w14:paraId="5AD78438" w14:textId="689AED2C" w:rsidR="00704919" w:rsidRPr="007235A8" w:rsidRDefault="00367072" w:rsidP="007235A8">
            <w:pPr>
              <w:rPr>
                <w:szCs w:val="20"/>
              </w:rPr>
            </w:pPr>
            <w:r w:rsidRPr="00367072">
              <w:rPr>
                <w:szCs w:val="20"/>
              </w:rPr>
              <w:t>Multicultural and Gender Case Study</w:t>
            </w:r>
          </w:p>
        </w:tc>
        <w:tc>
          <w:tcPr>
            <w:tcW w:w="1440" w:type="dxa"/>
            <w:vAlign w:val="center"/>
          </w:tcPr>
          <w:p w14:paraId="18F83675" w14:textId="18CCB330" w:rsidR="00704919" w:rsidRPr="007235A8" w:rsidRDefault="00BC06D7" w:rsidP="00704919">
            <w:pPr>
              <w:jc w:val="center"/>
              <w:rPr>
                <w:szCs w:val="20"/>
              </w:rPr>
            </w:pPr>
            <w:r>
              <w:rPr>
                <w:szCs w:val="20"/>
              </w:rPr>
              <w:t>3</w:t>
            </w:r>
          </w:p>
        </w:tc>
        <w:tc>
          <w:tcPr>
            <w:tcW w:w="1830" w:type="dxa"/>
            <w:vAlign w:val="center"/>
          </w:tcPr>
          <w:p w14:paraId="054DEAD8" w14:textId="37D860D6" w:rsidR="00704919" w:rsidRPr="007235A8" w:rsidRDefault="00B63773" w:rsidP="00704919">
            <w:pPr>
              <w:jc w:val="center"/>
              <w:rPr>
                <w:szCs w:val="20"/>
              </w:rPr>
            </w:pPr>
            <w:r>
              <w:rPr>
                <w:szCs w:val="20"/>
              </w:rPr>
              <w:t>&lt;insert due date&gt;</w:t>
            </w:r>
          </w:p>
        </w:tc>
      </w:tr>
      <w:tr w:rsidR="007235A8" w:rsidRPr="0090566F" w14:paraId="50738E66" w14:textId="77777777" w:rsidTr="007A6DDC">
        <w:tc>
          <w:tcPr>
            <w:tcW w:w="265" w:type="dxa"/>
            <w:tcBorders>
              <w:top w:val="nil"/>
              <w:bottom w:val="dotted" w:sz="4" w:space="0" w:color="auto"/>
            </w:tcBorders>
            <w:vAlign w:val="center"/>
          </w:tcPr>
          <w:p w14:paraId="6F0B1358" w14:textId="77777777" w:rsidR="00704919" w:rsidRPr="0090566F" w:rsidRDefault="00704919" w:rsidP="007235A8">
            <w:pPr>
              <w:rPr>
                <w:b/>
                <w:szCs w:val="20"/>
              </w:rPr>
            </w:pPr>
          </w:p>
        </w:tc>
        <w:tc>
          <w:tcPr>
            <w:tcW w:w="2880" w:type="dxa"/>
            <w:tcBorders>
              <w:bottom w:val="dotted" w:sz="4" w:space="0" w:color="auto"/>
            </w:tcBorders>
            <w:vAlign w:val="center"/>
          </w:tcPr>
          <w:p w14:paraId="16F21321" w14:textId="1BA143F7" w:rsidR="00704919" w:rsidRPr="0090566F" w:rsidRDefault="00367072" w:rsidP="007235A8">
            <w:pPr>
              <w:rPr>
                <w:szCs w:val="20"/>
              </w:rPr>
            </w:pPr>
            <w:r w:rsidRPr="00367072">
              <w:rPr>
                <w:szCs w:val="20"/>
              </w:rPr>
              <w:t>Gender and Multicultural Presentation</w:t>
            </w:r>
          </w:p>
        </w:tc>
        <w:tc>
          <w:tcPr>
            <w:tcW w:w="1440" w:type="dxa"/>
            <w:tcBorders>
              <w:bottom w:val="dotted" w:sz="4" w:space="0" w:color="auto"/>
            </w:tcBorders>
            <w:vAlign w:val="center"/>
          </w:tcPr>
          <w:p w14:paraId="5FD48BB7" w14:textId="64E6A5AE" w:rsidR="00704919" w:rsidRPr="0090566F" w:rsidRDefault="006016A8" w:rsidP="00704919">
            <w:pPr>
              <w:jc w:val="center"/>
              <w:rPr>
                <w:szCs w:val="20"/>
              </w:rPr>
            </w:pPr>
            <w:r>
              <w:rPr>
                <w:szCs w:val="20"/>
              </w:rPr>
              <w:t>8</w:t>
            </w:r>
          </w:p>
        </w:tc>
        <w:tc>
          <w:tcPr>
            <w:tcW w:w="1830" w:type="dxa"/>
            <w:tcBorders>
              <w:bottom w:val="dotted" w:sz="4" w:space="0" w:color="auto"/>
            </w:tcBorders>
            <w:vAlign w:val="center"/>
          </w:tcPr>
          <w:p w14:paraId="7800C431" w14:textId="0307C524" w:rsidR="00704919" w:rsidRPr="0090566F" w:rsidRDefault="00B63773" w:rsidP="00704919">
            <w:pPr>
              <w:jc w:val="center"/>
              <w:rPr>
                <w:szCs w:val="20"/>
              </w:rPr>
            </w:pPr>
            <w:r>
              <w:rPr>
                <w:szCs w:val="20"/>
              </w:rPr>
              <w:t>&lt;insert due date&gt;</w:t>
            </w:r>
          </w:p>
        </w:tc>
      </w:tr>
      <w:tr w:rsidR="007235A8" w:rsidRPr="0090566F" w14:paraId="3C0AFE44" w14:textId="77777777" w:rsidTr="007A6DDC">
        <w:tc>
          <w:tcPr>
            <w:tcW w:w="3145" w:type="dxa"/>
            <w:gridSpan w:val="2"/>
            <w:tcBorders>
              <w:top w:val="dotted" w:sz="4" w:space="0" w:color="auto"/>
              <w:bottom w:val="dotted" w:sz="4" w:space="0" w:color="auto"/>
              <w:right w:val="nil"/>
            </w:tcBorders>
            <w:shd w:val="clear" w:color="auto" w:fill="D8D9DA"/>
            <w:vAlign w:val="center"/>
          </w:tcPr>
          <w:p w14:paraId="7C2ACFF8" w14:textId="77777777" w:rsidR="007235A8" w:rsidRPr="0090566F" w:rsidRDefault="007235A8" w:rsidP="007235A8">
            <w:pPr>
              <w:rPr>
                <w:szCs w:val="20"/>
              </w:rPr>
            </w:pPr>
            <w:r w:rsidRPr="0090566F">
              <w:rPr>
                <w:b/>
                <w:szCs w:val="20"/>
              </w:rPr>
              <w:t xml:space="preserve">Week </w:t>
            </w:r>
            <w:r>
              <w:rPr>
                <w:b/>
                <w:szCs w:val="20"/>
              </w:rPr>
              <w:t xml:space="preserve">6 </w:t>
            </w:r>
          </w:p>
        </w:tc>
        <w:tc>
          <w:tcPr>
            <w:tcW w:w="1440" w:type="dxa"/>
            <w:tcBorders>
              <w:top w:val="dotted" w:sz="4" w:space="0" w:color="auto"/>
              <w:left w:val="nil"/>
              <w:bottom w:val="dotted" w:sz="4" w:space="0" w:color="auto"/>
              <w:right w:val="nil"/>
            </w:tcBorders>
            <w:shd w:val="clear" w:color="auto" w:fill="D8D9DA"/>
            <w:vAlign w:val="center"/>
          </w:tcPr>
          <w:p w14:paraId="11795309"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76733025" w14:textId="77777777" w:rsidR="007235A8" w:rsidRPr="0090566F" w:rsidRDefault="007235A8" w:rsidP="00704919">
            <w:pPr>
              <w:jc w:val="center"/>
              <w:rPr>
                <w:szCs w:val="20"/>
              </w:rPr>
            </w:pPr>
          </w:p>
        </w:tc>
      </w:tr>
      <w:tr w:rsidR="007235A8" w:rsidRPr="0090566F" w14:paraId="66B6ED38" w14:textId="77777777" w:rsidTr="007A6DDC">
        <w:tc>
          <w:tcPr>
            <w:tcW w:w="265" w:type="dxa"/>
            <w:tcBorders>
              <w:top w:val="dotted" w:sz="4" w:space="0" w:color="auto"/>
              <w:bottom w:val="nil"/>
            </w:tcBorders>
            <w:vAlign w:val="center"/>
          </w:tcPr>
          <w:p w14:paraId="0CC9563D" w14:textId="77777777" w:rsidR="00704919" w:rsidRPr="0090566F" w:rsidRDefault="00704919" w:rsidP="007235A8">
            <w:pPr>
              <w:rPr>
                <w:b/>
                <w:szCs w:val="20"/>
              </w:rPr>
            </w:pPr>
          </w:p>
        </w:tc>
        <w:tc>
          <w:tcPr>
            <w:tcW w:w="2880" w:type="dxa"/>
            <w:tcBorders>
              <w:top w:val="dotted" w:sz="4" w:space="0" w:color="auto"/>
            </w:tcBorders>
            <w:vAlign w:val="center"/>
          </w:tcPr>
          <w:p w14:paraId="22FE2C57"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0BF7D8B4" w14:textId="2F3AC9DC" w:rsidR="00704919" w:rsidRPr="0090566F" w:rsidRDefault="004003C0" w:rsidP="00704919">
            <w:pPr>
              <w:jc w:val="center"/>
              <w:rPr>
                <w:szCs w:val="20"/>
              </w:rPr>
            </w:pPr>
            <w:r>
              <w:rPr>
                <w:szCs w:val="20"/>
              </w:rPr>
              <w:t>1</w:t>
            </w:r>
          </w:p>
        </w:tc>
        <w:tc>
          <w:tcPr>
            <w:tcW w:w="1830" w:type="dxa"/>
            <w:tcBorders>
              <w:top w:val="dotted" w:sz="4" w:space="0" w:color="auto"/>
            </w:tcBorders>
            <w:vAlign w:val="center"/>
          </w:tcPr>
          <w:p w14:paraId="3E4135BA" w14:textId="77777777" w:rsidR="00704919" w:rsidRPr="0090566F" w:rsidRDefault="00704919" w:rsidP="00704919">
            <w:pPr>
              <w:jc w:val="center"/>
              <w:rPr>
                <w:szCs w:val="20"/>
              </w:rPr>
            </w:pPr>
            <w:r>
              <w:rPr>
                <w:szCs w:val="20"/>
              </w:rPr>
              <w:t>&lt;insert due date&gt;</w:t>
            </w:r>
          </w:p>
        </w:tc>
      </w:tr>
      <w:tr w:rsidR="007235A8" w:rsidRPr="00C03857" w14:paraId="6AB6E4AD" w14:textId="77777777" w:rsidTr="007A6DDC">
        <w:tc>
          <w:tcPr>
            <w:tcW w:w="265" w:type="dxa"/>
            <w:tcBorders>
              <w:top w:val="nil"/>
              <w:bottom w:val="nil"/>
            </w:tcBorders>
            <w:vAlign w:val="center"/>
          </w:tcPr>
          <w:p w14:paraId="12B77695" w14:textId="77777777" w:rsidR="00704919" w:rsidRPr="00C03857" w:rsidRDefault="00704919" w:rsidP="007235A8">
            <w:pPr>
              <w:rPr>
                <w:b/>
                <w:szCs w:val="20"/>
              </w:rPr>
            </w:pPr>
          </w:p>
        </w:tc>
        <w:tc>
          <w:tcPr>
            <w:tcW w:w="2880" w:type="dxa"/>
            <w:vAlign w:val="center"/>
          </w:tcPr>
          <w:p w14:paraId="234CE190" w14:textId="42B64D61" w:rsidR="00704919" w:rsidRPr="007235A8" w:rsidRDefault="00BC06D7" w:rsidP="007235A8">
            <w:pPr>
              <w:rPr>
                <w:szCs w:val="20"/>
              </w:rPr>
            </w:pPr>
            <w:r w:rsidRPr="00BC06D7">
              <w:rPr>
                <w:szCs w:val="20"/>
              </w:rPr>
              <w:t>Orientation Discussion</w:t>
            </w:r>
          </w:p>
        </w:tc>
        <w:tc>
          <w:tcPr>
            <w:tcW w:w="1440" w:type="dxa"/>
            <w:vAlign w:val="center"/>
          </w:tcPr>
          <w:p w14:paraId="577603F7" w14:textId="66C35568" w:rsidR="00704919" w:rsidRPr="007235A8" w:rsidRDefault="00BC06D7" w:rsidP="00704919">
            <w:pPr>
              <w:jc w:val="center"/>
              <w:rPr>
                <w:szCs w:val="20"/>
              </w:rPr>
            </w:pPr>
            <w:r>
              <w:rPr>
                <w:szCs w:val="20"/>
              </w:rPr>
              <w:t>3</w:t>
            </w:r>
          </w:p>
        </w:tc>
        <w:tc>
          <w:tcPr>
            <w:tcW w:w="1830" w:type="dxa"/>
            <w:vAlign w:val="center"/>
          </w:tcPr>
          <w:p w14:paraId="6582EC7A" w14:textId="5C22AFEC" w:rsidR="00704919" w:rsidRPr="007235A8" w:rsidRDefault="00B63773" w:rsidP="00704919">
            <w:pPr>
              <w:jc w:val="center"/>
              <w:rPr>
                <w:szCs w:val="20"/>
              </w:rPr>
            </w:pPr>
            <w:r>
              <w:rPr>
                <w:szCs w:val="20"/>
              </w:rPr>
              <w:t>&lt;insert due date&gt;</w:t>
            </w:r>
          </w:p>
        </w:tc>
      </w:tr>
      <w:tr w:rsidR="007235A8" w:rsidRPr="0090566F" w14:paraId="776C79F8" w14:textId="77777777" w:rsidTr="007A6DDC">
        <w:tc>
          <w:tcPr>
            <w:tcW w:w="265" w:type="dxa"/>
            <w:tcBorders>
              <w:top w:val="nil"/>
              <w:bottom w:val="dotted" w:sz="4" w:space="0" w:color="auto"/>
            </w:tcBorders>
            <w:vAlign w:val="center"/>
          </w:tcPr>
          <w:p w14:paraId="056FB152" w14:textId="77777777" w:rsidR="00704919" w:rsidRPr="0090566F" w:rsidRDefault="00704919" w:rsidP="007235A8">
            <w:pPr>
              <w:rPr>
                <w:b/>
                <w:szCs w:val="20"/>
              </w:rPr>
            </w:pPr>
          </w:p>
        </w:tc>
        <w:tc>
          <w:tcPr>
            <w:tcW w:w="2880" w:type="dxa"/>
            <w:tcBorders>
              <w:bottom w:val="dotted" w:sz="4" w:space="0" w:color="auto"/>
            </w:tcBorders>
            <w:vAlign w:val="center"/>
          </w:tcPr>
          <w:p w14:paraId="28F23C8E" w14:textId="1A2A9014" w:rsidR="00704919" w:rsidRPr="0090566F" w:rsidRDefault="007A6DDC" w:rsidP="007235A8">
            <w:pPr>
              <w:tabs>
                <w:tab w:val="left" w:pos="0"/>
                <w:tab w:val="left" w:pos="3720"/>
              </w:tabs>
              <w:outlineLvl w:val="0"/>
              <w:rPr>
                <w:szCs w:val="20"/>
              </w:rPr>
            </w:pPr>
            <w:r w:rsidRPr="007A6DDC">
              <w:rPr>
                <w:szCs w:val="20"/>
              </w:rPr>
              <w:t>Personal Theoretical Orientation</w:t>
            </w:r>
          </w:p>
        </w:tc>
        <w:tc>
          <w:tcPr>
            <w:tcW w:w="1440" w:type="dxa"/>
            <w:tcBorders>
              <w:bottom w:val="dotted" w:sz="4" w:space="0" w:color="auto"/>
            </w:tcBorders>
            <w:vAlign w:val="center"/>
          </w:tcPr>
          <w:p w14:paraId="7009DC0A" w14:textId="7F6EF4C0" w:rsidR="00704919" w:rsidRPr="0090566F" w:rsidRDefault="006016A8" w:rsidP="00704919">
            <w:pPr>
              <w:jc w:val="center"/>
              <w:rPr>
                <w:szCs w:val="20"/>
              </w:rPr>
            </w:pPr>
            <w:r>
              <w:rPr>
                <w:szCs w:val="20"/>
              </w:rPr>
              <w:t>8</w:t>
            </w:r>
          </w:p>
        </w:tc>
        <w:tc>
          <w:tcPr>
            <w:tcW w:w="1830" w:type="dxa"/>
            <w:tcBorders>
              <w:bottom w:val="dotted" w:sz="4" w:space="0" w:color="auto"/>
            </w:tcBorders>
            <w:vAlign w:val="center"/>
          </w:tcPr>
          <w:p w14:paraId="454B5E46" w14:textId="39C3D345" w:rsidR="00704919" w:rsidRPr="0090566F" w:rsidRDefault="00B63773" w:rsidP="00704919">
            <w:pPr>
              <w:jc w:val="center"/>
              <w:rPr>
                <w:szCs w:val="20"/>
              </w:rPr>
            </w:pPr>
            <w:r>
              <w:rPr>
                <w:szCs w:val="20"/>
              </w:rPr>
              <w:t>&lt;insert due date&gt;</w:t>
            </w:r>
          </w:p>
        </w:tc>
      </w:tr>
      <w:tr w:rsidR="007235A8" w:rsidRPr="0090566F" w14:paraId="42552693" w14:textId="77777777" w:rsidTr="007A6DDC">
        <w:tc>
          <w:tcPr>
            <w:tcW w:w="3145" w:type="dxa"/>
            <w:gridSpan w:val="2"/>
            <w:tcBorders>
              <w:top w:val="dotted" w:sz="4" w:space="0" w:color="auto"/>
              <w:bottom w:val="dotted" w:sz="4" w:space="0" w:color="auto"/>
              <w:right w:val="nil"/>
            </w:tcBorders>
            <w:shd w:val="clear" w:color="auto" w:fill="D8D9DA"/>
            <w:vAlign w:val="center"/>
          </w:tcPr>
          <w:p w14:paraId="1790176E" w14:textId="77777777" w:rsidR="007235A8" w:rsidRPr="0090566F" w:rsidRDefault="007235A8" w:rsidP="00C6480B">
            <w:pPr>
              <w:rPr>
                <w:szCs w:val="20"/>
              </w:rPr>
            </w:pPr>
            <w:r w:rsidRPr="0090566F">
              <w:rPr>
                <w:b/>
                <w:szCs w:val="20"/>
              </w:rPr>
              <w:t xml:space="preserve">Week </w:t>
            </w:r>
            <w:r>
              <w:rPr>
                <w:b/>
                <w:szCs w:val="20"/>
              </w:rPr>
              <w:t xml:space="preserve">7 </w:t>
            </w:r>
          </w:p>
        </w:tc>
        <w:tc>
          <w:tcPr>
            <w:tcW w:w="1440" w:type="dxa"/>
            <w:tcBorders>
              <w:top w:val="dotted" w:sz="4" w:space="0" w:color="auto"/>
              <w:left w:val="nil"/>
              <w:bottom w:val="dotted" w:sz="4" w:space="0" w:color="auto"/>
              <w:right w:val="nil"/>
            </w:tcBorders>
            <w:shd w:val="clear" w:color="auto" w:fill="D8D9DA"/>
            <w:vAlign w:val="center"/>
          </w:tcPr>
          <w:p w14:paraId="0DDFA604" w14:textId="77777777" w:rsidR="007235A8" w:rsidRPr="0090566F" w:rsidRDefault="007235A8" w:rsidP="00704919">
            <w:pPr>
              <w:jc w:val="center"/>
              <w:rPr>
                <w:szCs w:val="20"/>
              </w:rPr>
            </w:pPr>
          </w:p>
        </w:tc>
        <w:tc>
          <w:tcPr>
            <w:tcW w:w="1830" w:type="dxa"/>
            <w:tcBorders>
              <w:top w:val="dotted" w:sz="4" w:space="0" w:color="auto"/>
              <w:left w:val="nil"/>
              <w:bottom w:val="dotted" w:sz="4" w:space="0" w:color="auto"/>
            </w:tcBorders>
            <w:shd w:val="clear" w:color="auto" w:fill="D8D9DA"/>
            <w:vAlign w:val="center"/>
          </w:tcPr>
          <w:p w14:paraId="57F08CC4" w14:textId="77777777" w:rsidR="007235A8" w:rsidRPr="0090566F" w:rsidRDefault="007235A8" w:rsidP="00704919">
            <w:pPr>
              <w:jc w:val="center"/>
              <w:rPr>
                <w:szCs w:val="20"/>
              </w:rPr>
            </w:pPr>
          </w:p>
        </w:tc>
      </w:tr>
      <w:tr w:rsidR="007235A8" w:rsidRPr="0090566F" w14:paraId="078D6C1E" w14:textId="77777777" w:rsidTr="007A6DDC">
        <w:tc>
          <w:tcPr>
            <w:tcW w:w="265" w:type="dxa"/>
            <w:tcBorders>
              <w:top w:val="dotted" w:sz="4" w:space="0" w:color="auto"/>
              <w:bottom w:val="nil"/>
            </w:tcBorders>
            <w:vAlign w:val="center"/>
          </w:tcPr>
          <w:p w14:paraId="57B5BA68" w14:textId="77777777" w:rsidR="00704919" w:rsidRPr="0090566F" w:rsidRDefault="00704919" w:rsidP="007235A8">
            <w:pPr>
              <w:rPr>
                <w:b/>
                <w:szCs w:val="20"/>
              </w:rPr>
            </w:pPr>
          </w:p>
        </w:tc>
        <w:tc>
          <w:tcPr>
            <w:tcW w:w="2880" w:type="dxa"/>
            <w:tcBorders>
              <w:top w:val="dotted" w:sz="4" w:space="0" w:color="auto"/>
            </w:tcBorders>
            <w:vAlign w:val="center"/>
          </w:tcPr>
          <w:p w14:paraId="71BCFBEC" w14:textId="77777777" w:rsidR="00704919" w:rsidRPr="0090566F" w:rsidRDefault="00704919" w:rsidP="007235A8">
            <w:pPr>
              <w:rPr>
                <w:szCs w:val="20"/>
              </w:rPr>
            </w:pPr>
            <w:r w:rsidRPr="00E9067D">
              <w:rPr>
                <w:szCs w:val="20"/>
              </w:rPr>
              <w:t>Participation</w:t>
            </w:r>
          </w:p>
        </w:tc>
        <w:tc>
          <w:tcPr>
            <w:tcW w:w="1440" w:type="dxa"/>
            <w:tcBorders>
              <w:top w:val="dotted" w:sz="4" w:space="0" w:color="auto"/>
            </w:tcBorders>
            <w:vAlign w:val="center"/>
          </w:tcPr>
          <w:p w14:paraId="7A198C42" w14:textId="00A3CC50" w:rsidR="00704919" w:rsidRPr="0090566F" w:rsidRDefault="00BC06D7" w:rsidP="00704919">
            <w:pPr>
              <w:jc w:val="center"/>
              <w:rPr>
                <w:szCs w:val="20"/>
              </w:rPr>
            </w:pPr>
            <w:r>
              <w:rPr>
                <w:szCs w:val="20"/>
              </w:rPr>
              <w:t>0</w:t>
            </w:r>
            <w:r w:rsidR="004003C0">
              <w:rPr>
                <w:szCs w:val="20"/>
              </w:rPr>
              <w:t>.5</w:t>
            </w:r>
          </w:p>
        </w:tc>
        <w:tc>
          <w:tcPr>
            <w:tcW w:w="1830" w:type="dxa"/>
            <w:tcBorders>
              <w:top w:val="dotted" w:sz="4" w:space="0" w:color="auto"/>
            </w:tcBorders>
            <w:vAlign w:val="center"/>
          </w:tcPr>
          <w:p w14:paraId="4126C62C" w14:textId="77777777" w:rsidR="00704919" w:rsidRPr="0090566F" w:rsidRDefault="00704919" w:rsidP="00704919">
            <w:pPr>
              <w:jc w:val="center"/>
              <w:rPr>
                <w:szCs w:val="20"/>
              </w:rPr>
            </w:pPr>
            <w:r>
              <w:rPr>
                <w:szCs w:val="20"/>
              </w:rPr>
              <w:t>&lt;insert due date&gt;</w:t>
            </w:r>
          </w:p>
        </w:tc>
      </w:tr>
      <w:tr w:rsidR="007235A8" w:rsidRPr="00C03857" w14:paraId="43897C00" w14:textId="77777777" w:rsidTr="007A6DDC">
        <w:tc>
          <w:tcPr>
            <w:tcW w:w="265" w:type="dxa"/>
            <w:tcBorders>
              <w:top w:val="nil"/>
              <w:bottom w:val="nil"/>
            </w:tcBorders>
            <w:vAlign w:val="center"/>
          </w:tcPr>
          <w:p w14:paraId="57795E1D" w14:textId="77777777" w:rsidR="00704919" w:rsidRPr="00C03857" w:rsidRDefault="00704919" w:rsidP="007235A8">
            <w:pPr>
              <w:rPr>
                <w:b/>
                <w:szCs w:val="20"/>
              </w:rPr>
            </w:pPr>
          </w:p>
        </w:tc>
        <w:tc>
          <w:tcPr>
            <w:tcW w:w="2880" w:type="dxa"/>
            <w:vAlign w:val="center"/>
          </w:tcPr>
          <w:p w14:paraId="661C669C" w14:textId="334E385C" w:rsidR="00704919" w:rsidRPr="007235A8" w:rsidRDefault="00A11747" w:rsidP="007235A8">
            <w:pPr>
              <w:rPr>
                <w:szCs w:val="20"/>
              </w:rPr>
            </w:pPr>
            <w:r w:rsidRPr="00A11747">
              <w:rPr>
                <w:szCs w:val="20"/>
              </w:rPr>
              <w:t>Common Factors</w:t>
            </w:r>
          </w:p>
        </w:tc>
        <w:tc>
          <w:tcPr>
            <w:tcW w:w="1440" w:type="dxa"/>
            <w:vAlign w:val="center"/>
          </w:tcPr>
          <w:p w14:paraId="6A9953F9" w14:textId="6EB06872" w:rsidR="00704919" w:rsidRPr="007235A8" w:rsidRDefault="00BC06D7" w:rsidP="00704919">
            <w:pPr>
              <w:jc w:val="center"/>
              <w:rPr>
                <w:szCs w:val="20"/>
              </w:rPr>
            </w:pPr>
            <w:r>
              <w:rPr>
                <w:szCs w:val="20"/>
              </w:rPr>
              <w:t>3</w:t>
            </w:r>
          </w:p>
        </w:tc>
        <w:tc>
          <w:tcPr>
            <w:tcW w:w="1830" w:type="dxa"/>
            <w:vAlign w:val="center"/>
          </w:tcPr>
          <w:p w14:paraId="1737677A" w14:textId="288CC314" w:rsidR="00704919" w:rsidRPr="007235A8" w:rsidRDefault="00B63773" w:rsidP="00704919">
            <w:pPr>
              <w:jc w:val="center"/>
              <w:rPr>
                <w:szCs w:val="20"/>
              </w:rPr>
            </w:pPr>
            <w:r>
              <w:rPr>
                <w:szCs w:val="20"/>
              </w:rPr>
              <w:t>&lt;insert due date&gt;</w:t>
            </w:r>
          </w:p>
        </w:tc>
      </w:tr>
      <w:tr w:rsidR="00A11747" w:rsidRPr="00C03857" w14:paraId="0F80558C" w14:textId="77777777" w:rsidTr="007A6DDC">
        <w:tc>
          <w:tcPr>
            <w:tcW w:w="265" w:type="dxa"/>
            <w:tcBorders>
              <w:top w:val="nil"/>
              <w:bottom w:val="nil"/>
            </w:tcBorders>
            <w:vAlign w:val="center"/>
          </w:tcPr>
          <w:p w14:paraId="06642C52" w14:textId="77777777" w:rsidR="00A11747" w:rsidRPr="00C03857" w:rsidRDefault="00A11747" w:rsidP="007235A8">
            <w:pPr>
              <w:rPr>
                <w:b/>
                <w:szCs w:val="20"/>
              </w:rPr>
            </w:pPr>
          </w:p>
        </w:tc>
        <w:tc>
          <w:tcPr>
            <w:tcW w:w="2880" w:type="dxa"/>
            <w:vAlign w:val="center"/>
          </w:tcPr>
          <w:p w14:paraId="4C04F79E" w14:textId="0E41DD30" w:rsidR="00A11747" w:rsidRPr="00A11747" w:rsidRDefault="00A11747" w:rsidP="007235A8">
            <w:pPr>
              <w:rPr>
                <w:szCs w:val="20"/>
              </w:rPr>
            </w:pPr>
            <w:r w:rsidRPr="00A11747">
              <w:rPr>
                <w:szCs w:val="20"/>
              </w:rPr>
              <w:t>Role-Play Activity</w:t>
            </w:r>
          </w:p>
        </w:tc>
        <w:tc>
          <w:tcPr>
            <w:tcW w:w="1440" w:type="dxa"/>
            <w:vAlign w:val="center"/>
          </w:tcPr>
          <w:p w14:paraId="759C3A38" w14:textId="6558FA9E" w:rsidR="00A11747" w:rsidRPr="007235A8" w:rsidRDefault="005714C4" w:rsidP="00704919">
            <w:pPr>
              <w:jc w:val="center"/>
              <w:rPr>
                <w:szCs w:val="20"/>
              </w:rPr>
            </w:pPr>
            <w:r>
              <w:rPr>
                <w:szCs w:val="20"/>
              </w:rPr>
              <w:t>7.5</w:t>
            </w:r>
          </w:p>
        </w:tc>
        <w:tc>
          <w:tcPr>
            <w:tcW w:w="1830" w:type="dxa"/>
            <w:vAlign w:val="center"/>
          </w:tcPr>
          <w:p w14:paraId="05725DAC" w14:textId="3B2494E8" w:rsidR="00A11747" w:rsidRPr="007235A8" w:rsidRDefault="00B63773" w:rsidP="00704919">
            <w:pPr>
              <w:jc w:val="center"/>
              <w:rPr>
                <w:szCs w:val="20"/>
              </w:rPr>
            </w:pPr>
            <w:r>
              <w:rPr>
                <w:szCs w:val="20"/>
              </w:rPr>
              <w:t>&lt;insert due date&gt;</w:t>
            </w:r>
          </w:p>
        </w:tc>
      </w:tr>
      <w:tr w:rsidR="00A11747" w:rsidRPr="00C03857" w14:paraId="7E5C71DD" w14:textId="77777777" w:rsidTr="007A6DDC">
        <w:tc>
          <w:tcPr>
            <w:tcW w:w="265" w:type="dxa"/>
            <w:tcBorders>
              <w:top w:val="nil"/>
              <w:bottom w:val="nil"/>
            </w:tcBorders>
            <w:vAlign w:val="center"/>
          </w:tcPr>
          <w:p w14:paraId="2837BC63" w14:textId="77777777" w:rsidR="00A11747" w:rsidRPr="00C03857" w:rsidRDefault="00A11747" w:rsidP="007235A8">
            <w:pPr>
              <w:rPr>
                <w:b/>
                <w:szCs w:val="20"/>
              </w:rPr>
            </w:pPr>
          </w:p>
        </w:tc>
        <w:tc>
          <w:tcPr>
            <w:tcW w:w="2880" w:type="dxa"/>
            <w:vAlign w:val="center"/>
          </w:tcPr>
          <w:p w14:paraId="7D42EE50" w14:textId="78269C31" w:rsidR="00A11747" w:rsidRPr="00A11747" w:rsidRDefault="00A11747" w:rsidP="007235A8">
            <w:pPr>
              <w:rPr>
                <w:szCs w:val="20"/>
              </w:rPr>
            </w:pPr>
            <w:r w:rsidRPr="00A11747">
              <w:rPr>
                <w:szCs w:val="20"/>
              </w:rPr>
              <w:t>Theoretical Orientation Scenarios</w:t>
            </w:r>
          </w:p>
        </w:tc>
        <w:tc>
          <w:tcPr>
            <w:tcW w:w="1440" w:type="dxa"/>
            <w:vAlign w:val="center"/>
          </w:tcPr>
          <w:p w14:paraId="0BBD76CA" w14:textId="2FDAD307" w:rsidR="00A11747" w:rsidRPr="007235A8" w:rsidRDefault="006016A8" w:rsidP="00704919">
            <w:pPr>
              <w:jc w:val="center"/>
              <w:rPr>
                <w:szCs w:val="20"/>
              </w:rPr>
            </w:pPr>
            <w:r>
              <w:rPr>
                <w:szCs w:val="20"/>
              </w:rPr>
              <w:t>6</w:t>
            </w:r>
          </w:p>
        </w:tc>
        <w:tc>
          <w:tcPr>
            <w:tcW w:w="1830" w:type="dxa"/>
            <w:vAlign w:val="center"/>
          </w:tcPr>
          <w:p w14:paraId="7E82E371" w14:textId="05715C6E" w:rsidR="00A11747" w:rsidRPr="007235A8" w:rsidRDefault="00B63773" w:rsidP="00704919">
            <w:pPr>
              <w:jc w:val="center"/>
              <w:rPr>
                <w:szCs w:val="20"/>
              </w:rPr>
            </w:pPr>
            <w:r>
              <w:rPr>
                <w:szCs w:val="20"/>
              </w:rPr>
              <w:t>&lt;insert due date&gt;</w:t>
            </w:r>
          </w:p>
        </w:tc>
      </w:tr>
      <w:tr w:rsidR="007235A8" w:rsidRPr="004F138A" w14:paraId="3ACF1338" w14:textId="77777777" w:rsidTr="007A6DDC">
        <w:tc>
          <w:tcPr>
            <w:tcW w:w="3145" w:type="dxa"/>
            <w:gridSpan w:val="2"/>
            <w:tcBorders>
              <w:top w:val="dotted" w:sz="4" w:space="0" w:color="auto"/>
              <w:bottom w:val="single" w:sz="4" w:space="0" w:color="auto"/>
              <w:right w:val="nil"/>
            </w:tcBorders>
            <w:shd w:val="clear" w:color="auto" w:fill="BD313B"/>
            <w:vAlign w:val="center"/>
          </w:tcPr>
          <w:p w14:paraId="6FB5FD9E"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40" w:type="dxa"/>
            <w:tcBorders>
              <w:top w:val="dotted" w:sz="4" w:space="0" w:color="auto"/>
              <w:left w:val="nil"/>
              <w:bottom w:val="single" w:sz="4" w:space="0" w:color="auto"/>
              <w:right w:val="nil"/>
            </w:tcBorders>
            <w:shd w:val="clear" w:color="auto" w:fill="BD313B"/>
            <w:vAlign w:val="center"/>
          </w:tcPr>
          <w:p w14:paraId="33CF8D50" w14:textId="77777777" w:rsidR="007235A8" w:rsidRPr="00704919" w:rsidRDefault="007235A8" w:rsidP="00704919">
            <w:pPr>
              <w:jc w:val="center"/>
              <w:rPr>
                <w:b/>
                <w:color w:val="FFFFFF" w:themeColor="background1"/>
                <w:szCs w:val="20"/>
              </w:rPr>
            </w:pPr>
            <w:r w:rsidRPr="00704919">
              <w:rPr>
                <w:b/>
                <w:color w:val="FFFFFF" w:themeColor="background1"/>
                <w:szCs w:val="20"/>
              </w:rPr>
              <w:t>100</w:t>
            </w:r>
          </w:p>
        </w:tc>
        <w:tc>
          <w:tcPr>
            <w:tcW w:w="1830" w:type="dxa"/>
            <w:tcBorders>
              <w:top w:val="dotted" w:sz="4" w:space="0" w:color="auto"/>
              <w:left w:val="nil"/>
              <w:bottom w:val="single" w:sz="4" w:space="0" w:color="auto"/>
            </w:tcBorders>
            <w:shd w:val="clear" w:color="auto" w:fill="BD313B"/>
            <w:vAlign w:val="center"/>
          </w:tcPr>
          <w:p w14:paraId="3C6CF3BB" w14:textId="77777777" w:rsidR="007235A8" w:rsidRPr="004F138A" w:rsidRDefault="007235A8" w:rsidP="00704919">
            <w:pPr>
              <w:jc w:val="center"/>
              <w:rPr>
                <w:b/>
                <w:color w:val="FFFFFF" w:themeColor="background1"/>
                <w:szCs w:val="20"/>
              </w:rPr>
            </w:pPr>
          </w:p>
        </w:tc>
      </w:tr>
    </w:tbl>
    <w:p w14:paraId="35210D5B" w14:textId="77777777" w:rsidR="00C90D3F" w:rsidRDefault="00C90D3F" w:rsidP="00E127B5">
      <w:pPr>
        <w:tabs>
          <w:tab w:val="left" w:pos="0"/>
          <w:tab w:val="left" w:pos="3720"/>
        </w:tabs>
        <w:outlineLvl w:val="0"/>
        <w:rPr>
          <w:rFonts w:cs="Arial"/>
          <w:color w:val="000000" w:themeColor="text1"/>
          <w:szCs w:val="20"/>
        </w:rPr>
      </w:pPr>
    </w:p>
    <w:p w14:paraId="500A36DF" w14:textId="77777777" w:rsidR="00704919" w:rsidRDefault="00704919" w:rsidP="00E127B5">
      <w:pPr>
        <w:tabs>
          <w:tab w:val="left" w:pos="0"/>
          <w:tab w:val="left" w:pos="3720"/>
        </w:tabs>
        <w:outlineLvl w:val="0"/>
        <w:rPr>
          <w:rFonts w:cs="Arial"/>
          <w:color w:val="000000" w:themeColor="text1"/>
          <w:szCs w:val="20"/>
        </w:rPr>
      </w:pPr>
    </w:p>
    <w:p w14:paraId="32E7E88C" w14:textId="77777777" w:rsidR="00704919" w:rsidRDefault="00704919" w:rsidP="00E127B5">
      <w:pPr>
        <w:tabs>
          <w:tab w:val="left" w:pos="0"/>
          <w:tab w:val="left" w:pos="3720"/>
        </w:tabs>
        <w:outlineLvl w:val="0"/>
        <w:rPr>
          <w:rFonts w:cs="Arial"/>
          <w:color w:val="000000" w:themeColor="text1"/>
          <w:szCs w:val="20"/>
        </w:rPr>
      </w:pPr>
    </w:p>
    <w:p w14:paraId="05D10D0B" w14:textId="77777777" w:rsidR="00704919" w:rsidRDefault="00704919" w:rsidP="00E127B5">
      <w:pPr>
        <w:tabs>
          <w:tab w:val="left" w:pos="0"/>
          <w:tab w:val="left" w:pos="3720"/>
        </w:tabs>
        <w:outlineLvl w:val="0"/>
        <w:rPr>
          <w:rFonts w:cs="Arial"/>
          <w:color w:val="000000" w:themeColor="text1"/>
          <w:szCs w:val="20"/>
        </w:rPr>
      </w:pPr>
    </w:p>
    <w:p w14:paraId="3FEE0BBB" w14:textId="77777777" w:rsidR="00704919" w:rsidRDefault="00704919" w:rsidP="00E127B5">
      <w:pPr>
        <w:tabs>
          <w:tab w:val="left" w:pos="0"/>
          <w:tab w:val="left" w:pos="3720"/>
        </w:tabs>
        <w:outlineLvl w:val="0"/>
        <w:rPr>
          <w:rFonts w:cs="Arial"/>
          <w:color w:val="000000" w:themeColor="text1"/>
          <w:szCs w:val="20"/>
        </w:rPr>
      </w:pPr>
    </w:p>
    <w:p w14:paraId="2A44C945" w14:textId="77777777" w:rsidR="00704919" w:rsidRDefault="00704919" w:rsidP="00E127B5">
      <w:pPr>
        <w:tabs>
          <w:tab w:val="left" w:pos="0"/>
          <w:tab w:val="left" w:pos="3720"/>
        </w:tabs>
        <w:outlineLvl w:val="0"/>
        <w:rPr>
          <w:rFonts w:cs="Arial"/>
          <w:color w:val="000000" w:themeColor="text1"/>
          <w:szCs w:val="20"/>
        </w:rPr>
      </w:pPr>
    </w:p>
    <w:p w14:paraId="2BEA28B8" w14:textId="77777777" w:rsidR="00704919" w:rsidRDefault="00704919" w:rsidP="00F3101D">
      <w:pPr>
        <w:pStyle w:val="Heading1"/>
        <w:ind w:firstLine="720"/>
        <w:rPr>
          <w:color w:val="9C2C2A" w:themeColor="accent1"/>
        </w:rPr>
      </w:pPr>
      <w:r w:rsidRPr="00825CE5">
        <w:rPr>
          <w:color w:val="BD313B"/>
        </w:rPr>
        <w:t>Course Schedule</w:t>
      </w:r>
    </w:p>
    <w:p w14:paraId="5128EDB7"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A283D41" w14:textId="77777777" w:rsidTr="00825CE5">
        <w:tc>
          <w:tcPr>
            <w:tcW w:w="1103" w:type="pct"/>
            <w:tcBorders>
              <w:top w:val="single" w:sz="4" w:space="0" w:color="000000"/>
              <w:bottom w:val="dotted" w:sz="4" w:space="0" w:color="000000"/>
              <w:right w:val="nil"/>
            </w:tcBorders>
            <w:shd w:val="clear" w:color="auto" w:fill="BD313B"/>
            <w:vAlign w:val="center"/>
          </w:tcPr>
          <w:p w14:paraId="2A345B4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359E6572"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8A6982A"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6F57D348" w14:textId="77777777" w:rsidTr="00F3101D">
        <w:tc>
          <w:tcPr>
            <w:tcW w:w="1103" w:type="pct"/>
            <w:tcBorders>
              <w:top w:val="dotted" w:sz="4" w:space="0" w:color="000000"/>
            </w:tcBorders>
            <w:vAlign w:val="center"/>
          </w:tcPr>
          <w:p w14:paraId="04C2B0B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3C024EF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3F9C6EEA"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00B852F7" w14:textId="77777777" w:rsidTr="00825CE5">
        <w:tc>
          <w:tcPr>
            <w:tcW w:w="1103" w:type="pct"/>
            <w:shd w:val="clear" w:color="auto" w:fill="D8D9DA"/>
            <w:vAlign w:val="center"/>
          </w:tcPr>
          <w:p w14:paraId="17516DEA"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29F26E1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477530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F9557DB" w14:textId="77777777" w:rsidTr="00F3101D">
        <w:tc>
          <w:tcPr>
            <w:tcW w:w="1103" w:type="pct"/>
            <w:vAlign w:val="center"/>
          </w:tcPr>
          <w:p w14:paraId="3A537C0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2FCA48D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E59A17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90D82D3" w14:textId="77777777" w:rsidTr="00825CE5">
        <w:tc>
          <w:tcPr>
            <w:tcW w:w="1103" w:type="pct"/>
            <w:shd w:val="clear" w:color="auto" w:fill="D8D9DA"/>
            <w:vAlign w:val="center"/>
          </w:tcPr>
          <w:p w14:paraId="2F585AC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6B9F658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5D07A33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A30003A" w14:textId="77777777" w:rsidTr="00F3101D">
        <w:tc>
          <w:tcPr>
            <w:tcW w:w="1103" w:type="pct"/>
            <w:vAlign w:val="center"/>
          </w:tcPr>
          <w:p w14:paraId="6660863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200989E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8FB426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AC37E30" w14:textId="77777777" w:rsidTr="00825CE5">
        <w:tc>
          <w:tcPr>
            <w:tcW w:w="1103" w:type="pct"/>
            <w:shd w:val="clear" w:color="auto" w:fill="D8D9DA"/>
            <w:vAlign w:val="center"/>
          </w:tcPr>
          <w:p w14:paraId="2E85867D"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538545F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3AD93B4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9A87EED" w14:textId="77777777" w:rsidTr="00F3101D">
        <w:tc>
          <w:tcPr>
            <w:tcW w:w="1103" w:type="pct"/>
            <w:vAlign w:val="center"/>
          </w:tcPr>
          <w:p w14:paraId="78CCD326"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64CD3F3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30FF9FF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301A2CC8" w14:textId="77777777" w:rsidR="00704919" w:rsidRDefault="00704919" w:rsidP="00E127B5">
      <w:pPr>
        <w:tabs>
          <w:tab w:val="left" w:pos="0"/>
          <w:tab w:val="left" w:pos="3720"/>
        </w:tabs>
        <w:outlineLvl w:val="0"/>
        <w:rPr>
          <w:rFonts w:cs="Arial"/>
          <w:color w:val="000000" w:themeColor="text1"/>
          <w:szCs w:val="20"/>
        </w:rPr>
      </w:pPr>
    </w:p>
    <w:p w14:paraId="7734B099" w14:textId="77777777" w:rsidR="00704919" w:rsidRDefault="00704919" w:rsidP="00E127B5">
      <w:pPr>
        <w:tabs>
          <w:tab w:val="left" w:pos="0"/>
          <w:tab w:val="left" w:pos="3720"/>
        </w:tabs>
        <w:outlineLvl w:val="0"/>
        <w:rPr>
          <w:rFonts w:cs="Arial"/>
          <w:color w:val="000000" w:themeColor="text1"/>
          <w:szCs w:val="20"/>
        </w:rPr>
      </w:pPr>
    </w:p>
    <w:p w14:paraId="3B67C369"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6C0674B"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6E475B0C"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427CBB0B"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3CBC774E"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6206D30" w14:textId="01FFD527" w:rsidR="00DA033B" w:rsidRPr="00842155" w:rsidRDefault="00DA033B" w:rsidP="0042358F">
            <w:pPr>
              <w:pStyle w:val="WeeklyTopicHeading1"/>
            </w:pPr>
            <w:bookmarkStart w:id="0" w:name="weekone"/>
            <w:bookmarkStart w:id="1" w:name="_Toc358980894"/>
            <w:bookmarkEnd w:id="0"/>
            <w:r w:rsidRPr="0068364F">
              <w:t xml:space="preserve">Week One: </w:t>
            </w:r>
            <w:bookmarkEnd w:id="1"/>
            <w:r w:rsidR="008E7B28">
              <w:t>Foundations of Counseling</w:t>
            </w:r>
          </w:p>
        </w:tc>
        <w:tc>
          <w:tcPr>
            <w:tcW w:w="2880" w:type="dxa"/>
            <w:gridSpan w:val="2"/>
            <w:tcBorders>
              <w:left w:val="nil"/>
              <w:bottom w:val="single" w:sz="4" w:space="0" w:color="000000" w:themeColor="text1"/>
            </w:tcBorders>
            <w:shd w:val="clear" w:color="auto" w:fill="BD313B"/>
            <w:vAlign w:val="center"/>
          </w:tcPr>
          <w:p w14:paraId="65099C42"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0D71F92F"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539B152"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154634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405F4975" w14:textId="77777777" w:rsidTr="00FD5474">
        <w:trPr>
          <w:trHeight w:val="30"/>
        </w:trPr>
        <w:tc>
          <w:tcPr>
            <w:tcW w:w="10170" w:type="dxa"/>
            <w:tcBorders>
              <w:bottom w:val="nil"/>
              <w:right w:val="nil"/>
            </w:tcBorders>
            <w:tcMar>
              <w:top w:w="115" w:type="dxa"/>
              <w:left w:w="115" w:type="dxa"/>
              <w:bottom w:w="115" w:type="dxa"/>
              <w:right w:w="115" w:type="dxa"/>
            </w:tcMar>
          </w:tcPr>
          <w:p w14:paraId="687137BE" w14:textId="77777777" w:rsidR="00A534FA" w:rsidRPr="00A94E7F" w:rsidRDefault="00337327" w:rsidP="006054D0">
            <w:pPr>
              <w:pStyle w:val="ListParagraph"/>
              <w:numPr>
                <w:ilvl w:val="1"/>
                <w:numId w:val="5"/>
              </w:numPr>
              <w:rPr>
                <w:rFonts w:cs="Arial"/>
                <w:szCs w:val="20"/>
              </w:rPr>
            </w:pPr>
            <w:r>
              <w:rPr>
                <w:rFonts w:cs="Arial"/>
                <w:szCs w:val="20"/>
              </w:rPr>
              <w:t>Outline</w:t>
            </w:r>
            <w:r w:rsidR="00050F19" w:rsidRPr="00DA2B26">
              <w:rPr>
                <w:rFonts w:cs="Arial"/>
                <w:szCs w:val="20"/>
              </w:rPr>
              <w:t xml:space="preserve"> the historical foundations of psychotherapy and </w:t>
            </w:r>
            <w:r w:rsidR="006054D0">
              <w:rPr>
                <w:rFonts w:cs="Arial"/>
                <w:szCs w:val="20"/>
              </w:rPr>
              <w:t>theories of counseling</w:t>
            </w:r>
            <w:r w:rsidR="00050F19" w:rsidRPr="00DA2B26">
              <w:rPr>
                <w:rFonts w:cs="Arial"/>
                <w:szCs w:val="20"/>
              </w:rPr>
              <w:t>.</w:t>
            </w:r>
            <w:r w:rsidR="00A94E7F" w:rsidRPr="00A94E7F">
              <w:rPr>
                <w:rFonts w:cs="Arial"/>
                <w:szCs w:val="20"/>
              </w:rPr>
              <w:t xml:space="preserve"> </w:t>
            </w:r>
          </w:p>
        </w:tc>
        <w:tc>
          <w:tcPr>
            <w:tcW w:w="2880" w:type="dxa"/>
            <w:gridSpan w:val="2"/>
            <w:tcBorders>
              <w:left w:val="nil"/>
              <w:bottom w:val="nil"/>
            </w:tcBorders>
          </w:tcPr>
          <w:p w14:paraId="5A7472A7" w14:textId="1BE29195" w:rsidR="00A534FA" w:rsidRPr="00842155" w:rsidRDefault="004A3453" w:rsidP="00C02CF0">
            <w:pPr>
              <w:tabs>
                <w:tab w:val="left" w:pos="0"/>
                <w:tab w:val="left" w:pos="3720"/>
              </w:tabs>
              <w:outlineLvl w:val="0"/>
              <w:rPr>
                <w:rFonts w:cs="Arial"/>
                <w:szCs w:val="20"/>
              </w:rPr>
            </w:pPr>
            <w:r>
              <w:rPr>
                <w:rFonts w:cs="Arial"/>
                <w:szCs w:val="20"/>
              </w:rPr>
              <w:t>CLO2</w:t>
            </w:r>
          </w:p>
        </w:tc>
      </w:tr>
      <w:tr w:rsidR="00A534FA" w:rsidRPr="00842155" w14:paraId="5D38DD4D"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291F0B6" w14:textId="77777777" w:rsidR="00A534FA" w:rsidRPr="00842155" w:rsidRDefault="00050F19" w:rsidP="00050F19">
            <w:pPr>
              <w:pStyle w:val="ObjectiveBullet"/>
              <w:numPr>
                <w:ilvl w:val="1"/>
                <w:numId w:val="5"/>
              </w:numPr>
            </w:pPr>
            <w:r w:rsidRPr="00A94E7F">
              <w:t xml:space="preserve">Identify the importance of having a theoretical orientation in the counseling profession. </w:t>
            </w:r>
          </w:p>
        </w:tc>
        <w:tc>
          <w:tcPr>
            <w:tcW w:w="2880" w:type="dxa"/>
            <w:gridSpan w:val="2"/>
            <w:tcBorders>
              <w:top w:val="nil"/>
              <w:left w:val="nil"/>
              <w:bottom w:val="nil"/>
            </w:tcBorders>
          </w:tcPr>
          <w:p w14:paraId="53CC3C79" w14:textId="5DF7D26D" w:rsidR="00A534FA" w:rsidRPr="00842155" w:rsidRDefault="004A3453" w:rsidP="00C02CF0">
            <w:pPr>
              <w:tabs>
                <w:tab w:val="left" w:pos="0"/>
                <w:tab w:val="left" w:pos="3720"/>
              </w:tabs>
              <w:outlineLvl w:val="0"/>
              <w:rPr>
                <w:rFonts w:cs="Arial"/>
                <w:szCs w:val="20"/>
              </w:rPr>
            </w:pPr>
            <w:r>
              <w:rPr>
                <w:rFonts w:cs="Arial"/>
                <w:szCs w:val="20"/>
              </w:rPr>
              <w:t>CLO5</w:t>
            </w:r>
          </w:p>
        </w:tc>
      </w:tr>
      <w:tr w:rsidR="005B10FE" w:rsidRPr="00842155" w14:paraId="7B714466"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1E3F327"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0F3BF2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1F9773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1A604CD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A6763" w:rsidRPr="007F339F" w14:paraId="610AEB1D" w14:textId="77777777" w:rsidTr="005B10FE">
        <w:tc>
          <w:tcPr>
            <w:tcW w:w="10170" w:type="dxa"/>
            <w:tcMar>
              <w:top w:w="115" w:type="dxa"/>
              <w:left w:w="115" w:type="dxa"/>
              <w:bottom w:w="115" w:type="dxa"/>
              <w:right w:w="115" w:type="dxa"/>
            </w:tcMar>
          </w:tcPr>
          <w:p w14:paraId="6FDD1DBC" w14:textId="4759228C" w:rsidR="00091B4B" w:rsidRDefault="00091B4B" w:rsidP="007577A1">
            <w:pPr>
              <w:tabs>
                <w:tab w:val="left" w:pos="2329"/>
              </w:tabs>
              <w:rPr>
                <w:rFonts w:cs="Arial"/>
                <w:b/>
                <w:szCs w:val="20"/>
              </w:rPr>
            </w:pPr>
            <w:r>
              <w:rPr>
                <w:rFonts w:cs="Arial"/>
                <w:b/>
                <w:szCs w:val="20"/>
              </w:rPr>
              <w:t>Week One Introduction</w:t>
            </w:r>
          </w:p>
          <w:p w14:paraId="10CA98EB" w14:textId="77777777" w:rsidR="00091B4B" w:rsidRDefault="00091B4B" w:rsidP="007577A1">
            <w:pPr>
              <w:tabs>
                <w:tab w:val="left" w:pos="2329"/>
              </w:tabs>
              <w:rPr>
                <w:rFonts w:cs="Arial"/>
                <w:b/>
                <w:szCs w:val="20"/>
              </w:rPr>
            </w:pPr>
          </w:p>
          <w:p w14:paraId="19AA5F48" w14:textId="2F75262C" w:rsidR="005A6763" w:rsidRDefault="005A6763" w:rsidP="007577A1">
            <w:pPr>
              <w:tabs>
                <w:tab w:val="left" w:pos="2329"/>
              </w:tabs>
              <w:rPr>
                <w:rFonts w:cs="Arial"/>
                <w:szCs w:val="20"/>
              </w:rPr>
            </w:pPr>
            <w:r>
              <w:rPr>
                <w:rFonts w:cs="Arial"/>
                <w:b/>
                <w:szCs w:val="20"/>
              </w:rPr>
              <w:t xml:space="preserve">Watch </w:t>
            </w:r>
            <w:r>
              <w:rPr>
                <w:rFonts w:cs="Arial"/>
                <w:szCs w:val="20"/>
              </w:rPr>
              <w:t>the “</w:t>
            </w:r>
            <w:r w:rsidR="00E024AD">
              <w:rPr>
                <w:rFonts w:cs="Arial"/>
                <w:szCs w:val="20"/>
              </w:rPr>
              <w:t>EDU520 Course Introduction”</w:t>
            </w:r>
            <w:r w:rsidR="001315C0">
              <w:rPr>
                <w:rFonts w:cs="Arial"/>
                <w:szCs w:val="20"/>
              </w:rPr>
              <w:t xml:space="preserve"> lecture [3</w:t>
            </w:r>
            <w:r w:rsidR="00ED090F">
              <w:rPr>
                <w:rFonts w:cs="Arial"/>
                <w:szCs w:val="20"/>
              </w:rPr>
              <w:t>:15</w:t>
            </w:r>
            <w:r>
              <w:rPr>
                <w:rFonts w:cs="Arial"/>
                <w:szCs w:val="20"/>
              </w:rPr>
              <w:t>] on Blackboard</w:t>
            </w:r>
            <w:r w:rsidR="00D1674E">
              <w:rPr>
                <w:rFonts w:cs="Arial"/>
                <w:szCs w:val="20"/>
              </w:rPr>
              <w:t xml:space="preserve"> located at </w:t>
            </w:r>
            <w:hyperlink r:id="rId18" w:history="1">
              <w:r w:rsidR="00E024AD" w:rsidRPr="00FE6070">
                <w:rPr>
                  <w:rStyle w:val="Hyperlink"/>
                  <w:rFonts w:cs="Arial"/>
                  <w:szCs w:val="20"/>
                </w:rPr>
                <w:t>https://vimeo.com/99275417</w:t>
              </w:r>
            </w:hyperlink>
            <w:r w:rsidR="00D1674E">
              <w:rPr>
                <w:rStyle w:val="Hyperlink"/>
                <w:rFonts w:cs="Arial"/>
                <w:szCs w:val="20"/>
              </w:rPr>
              <w:t>.</w:t>
            </w:r>
          </w:p>
          <w:p w14:paraId="3815FDC9" w14:textId="77777777" w:rsidR="005A6763" w:rsidRDefault="005A6763" w:rsidP="007577A1">
            <w:pPr>
              <w:tabs>
                <w:tab w:val="left" w:pos="2329"/>
              </w:tabs>
              <w:rPr>
                <w:rFonts w:cs="Arial"/>
                <w:szCs w:val="20"/>
              </w:rPr>
            </w:pPr>
          </w:p>
          <w:p w14:paraId="3EB5E8F1" w14:textId="31499B71" w:rsidR="005A6763" w:rsidRPr="00601D07" w:rsidRDefault="005A6763" w:rsidP="00601D07">
            <w:pPr>
              <w:rPr>
                <w:b/>
              </w:rPr>
            </w:pPr>
            <w:r w:rsidRPr="006F6E67">
              <w:rPr>
                <w:b/>
              </w:rPr>
              <w:t>Post</w:t>
            </w:r>
            <w:r>
              <w:t xml:space="preserve"> </w:t>
            </w:r>
            <w:r w:rsidR="00091B4B">
              <w:t>your insights or questions</w:t>
            </w:r>
            <w:r>
              <w:t xml:space="preserve"> after viewing the video in the Week One Questions discussion forum.</w:t>
            </w:r>
          </w:p>
        </w:tc>
        <w:tc>
          <w:tcPr>
            <w:tcW w:w="1440" w:type="dxa"/>
            <w:tcBorders>
              <w:bottom w:val="single" w:sz="4" w:space="0" w:color="000000" w:themeColor="text1"/>
            </w:tcBorders>
          </w:tcPr>
          <w:p w14:paraId="63B62A55" w14:textId="77777777" w:rsidR="005A6763" w:rsidRDefault="005A6763" w:rsidP="00C02CF0">
            <w:pPr>
              <w:rPr>
                <w:rFonts w:cs="Arial"/>
                <w:szCs w:val="20"/>
              </w:rPr>
            </w:pPr>
            <w:r>
              <w:rPr>
                <w:rFonts w:cs="Arial"/>
                <w:szCs w:val="20"/>
              </w:rPr>
              <w:t>WEEK1</w:t>
            </w:r>
          </w:p>
        </w:tc>
        <w:tc>
          <w:tcPr>
            <w:tcW w:w="1440" w:type="dxa"/>
            <w:tcBorders>
              <w:bottom w:val="single" w:sz="4" w:space="0" w:color="000000" w:themeColor="text1"/>
            </w:tcBorders>
          </w:tcPr>
          <w:p w14:paraId="5E82F557" w14:textId="77777777" w:rsidR="005A6763" w:rsidRPr="001B082A" w:rsidRDefault="005A6763" w:rsidP="00C02CF0">
            <w:pPr>
              <w:rPr>
                <w:b/>
              </w:rPr>
            </w:pPr>
            <w:r>
              <w:t xml:space="preserve">Video: review and post response = </w:t>
            </w:r>
            <w:r w:rsidRPr="004C1926">
              <w:rPr>
                <w:b/>
              </w:rPr>
              <w:t>1 hour</w:t>
            </w:r>
          </w:p>
        </w:tc>
      </w:tr>
      <w:tr w:rsidR="005F1147" w:rsidRPr="007F339F" w14:paraId="51EE4DAE" w14:textId="77777777" w:rsidTr="005B10FE">
        <w:tc>
          <w:tcPr>
            <w:tcW w:w="10170" w:type="dxa"/>
            <w:tcMar>
              <w:top w:w="115" w:type="dxa"/>
              <w:left w:w="115" w:type="dxa"/>
              <w:bottom w:w="115" w:type="dxa"/>
              <w:right w:w="115" w:type="dxa"/>
            </w:tcMar>
          </w:tcPr>
          <w:p w14:paraId="7C5377B7" w14:textId="77777777" w:rsidR="005F1147" w:rsidRPr="003A1E96" w:rsidRDefault="005F1147" w:rsidP="00455ECA">
            <w:pPr>
              <w:rPr>
                <w:rFonts w:cs="Arial"/>
                <w:b/>
                <w:szCs w:val="20"/>
              </w:rPr>
            </w:pPr>
            <w:r w:rsidRPr="003A1E96">
              <w:rPr>
                <w:rFonts w:cs="Arial"/>
                <w:b/>
                <w:szCs w:val="20"/>
              </w:rPr>
              <w:t>Tutorials</w:t>
            </w:r>
          </w:p>
          <w:p w14:paraId="2924A9C8" w14:textId="77777777" w:rsidR="005F1147" w:rsidRPr="003A1E96" w:rsidRDefault="005F1147" w:rsidP="00455ECA">
            <w:pPr>
              <w:rPr>
                <w:rFonts w:cs="Arial"/>
                <w:b/>
                <w:szCs w:val="20"/>
              </w:rPr>
            </w:pPr>
          </w:p>
          <w:p w14:paraId="7E9232B2" w14:textId="383381FD" w:rsidR="005F1147" w:rsidRPr="003A1E96" w:rsidRDefault="005F1147" w:rsidP="00455ECA">
            <w:pPr>
              <w:rPr>
                <w:rFonts w:cs="Arial"/>
                <w:szCs w:val="20"/>
              </w:rPr>
            </w:pPr>
            <w:r w:rsidRPr="003A1E96">
              <w:rPr>
                <w:rFonts w:cs="Arial"/>
                <w:szCs w:val="20"/>
              </w:rPr>
              <w:t>During this course</w:t>
            </w:r>
            <w:r>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utilized in this course. </w:t>
            </w:r>
          </w:p>
          <w:p w14:paraId="49AFDD16" w14:textId="77777777" w:rsidR="005F1147" w:rsidRPr="003A1E96" w:rsidRDefault="005F1147" w:rsidP="00455ECA">
            <w:pPr>
              <w:ind w:left="360" w:hanging="360"/>
              <w:rPr>
                <w:rFonts w:cs="Arial"/>
                <w:b/>
                <w:szCs w:val="20"/>
              </w:rPr>
            </w:pPr>
          </w:p>
          <w:p w14:paraId="7AC169BC" w14:textId="77777777" w:rsidR="005F1147" w:rsidRPr="003A1E96" w:rsidRDefault="005F1147" w:rsidP="00455ECA">
            <w:pPr>
              <w:ind w:left="360" w:hanging="360"/>
              <w:rPr>
                <w:rFonts w:cs="Arial"/>
                <w:i/>
                <w:szCs w:val="20"/>
              </w:rPr>
            </w:pPr>
            <w:r w:rsidRPr="003A1E96">
              <w:rPr>
                <w:rFonts w:cs="Arial"/>
                <w:i/>
                <w:szCs w:val="20"/>
              </w:rPr>
              <w:t>Using Blogs in Blackboard</w:t>
            </w:r>
          </w:p>
          <w:p w14:paraId="69023BD8" w14:textId="77777777" w:rsidR="005F1147" w:rsidRPr="003A1E96" w:rsidRDefault="005F1147" w:rsidP="00455ECA">
            <w:pPr>
              <w:ind w:left="360" w:hanging="360"/>
              <w:rPr>
                <w:rFonts w:cs="Arial"/>
                <w:szCs w:val="20"/>
              </w:rPr>
            </w:pPr>
          </w:p>
          <w:p w14:paraId="15BEB2B3" w14:textId="77777777" w:rsidR="005F1147" w:rsidRPr="003A1E96" w:rsidRDefault="005F1147" w:rsidP="00455ECA">
            <w:pPr>
              <w:pStyle w:val="ListParagraph"/>
              <w:numPr>
                <w:ilvl w:val="0"/>
                <w:numId w:val="40"/>
              </w:numPr>
              <w:rPr>
                <w:rFonts w:cs="Arial"/>
                <w:szCs w:val="20"/>
              </w:rPr>
            </w:pPr>
            <w:r w:rsidRPr="003A1E96">
              <w:rPr>
                <w:b/>
              </w:rPr>
              <w:t>Click</w:t>
            </w:r>
            <w:r w:rsidRPr="003A1E96">
              <w:t xml:space="preserve"> the </w:t>
            </w:r>
            <w:r w:rsidRPr="003A1E96">
              <w:rPr>
                <w:b/>
              </w:rPr>
              <w:t>BB Video Tutorials</w:t>
            </w:r>
            <w:r w:rsidRPr="003A1E96">
              <w:t xml:space="preserve"> tab from the left menu of your course page.</w:t>
            </w:r>
          </w:p>
          <w:p w14:paraId="4FDA3FB6" w14:textId="77777777" w:rsidR="005F1147" w:rsidRPr="003A1E96" w:rsidRDefault="005F1147" w:rsidP="00455ECA">
            <w:pPr>
              <w:pStyle w:val="ListParagraph"/>
              <w:numPr>
                <w:ilvl w:val="0"/>
                <w:numId w:val="40"/>
              </w:numPr>
              <w:rPr>
                <w:rFonts w:cs="Arial"/>
                <w:szCs w:val="20"/>
              </w:rPr>
            </w:pPr>
            <w:r w:rsidRPr="003A1E96">
              <w:rPr>
                <w:rFonts w:cs="Arial"/>
                <w:b/>
                <w:szCs w:val="20"/>
              </w:rPr>
              <w:t>View</w:t>
            </w:r>
            <w:r w:rsidRPr="003A1E96">
              <w:rPr>
                <w:rFonts w:cs="Arial"/>
                <w:szCs w:val="20"/>
              </w:rPr>
              <w:t xml:space="preserve"> the “Posting a Blog” video.</w:t>
            </w:r>
          </w:p>
          <w:p w14:paraId="02CB1C49" w14:textId="457AA2EE" w:rsidR="005F1147" w:rsidRPr="003A1E96" w:rsidRDefault="005F1147" w:rsidP="00455ECA">
            <w:pPr>
              <w:pStyle w:val="ListParagraph"/>
              <w:numPr>
                <w:ilvl w:val="0"/>
                <w:numId w:val="40"/>
              </w:numPr>
              <w:rPr>
                <w:rFonts w:cs="Arial"/>
                <w:szCs w:val="20"/>
              </w:rPr>
            </w:pPr>
            <w:r w:rsidRPr="003A1E96">
              <w:rPr>
                <w:rFonts w:cs="Arial"/>
                <w:b/>
                <w:szCs w:val="20"/>
              </w:rPr>
              <w:t>Click</w:t>
            </w:r>
            <w:r w:rsidRPr="003A1E96">
              <w:rPr>
                <w:rFonts w:cs="Arial"/>
                <w:szCs w:val="20"/>
              </w:rPr>
              <w:t xml:space="preserve"> on the </w:t>
            </w:r>
            <w:r w:rsidRPr="003A1E96">
              <w:rPr>
                <w:rFonts w:cs="Arial"/>
                <w:b/>
                <w:szCs w:val="20"/>
              </w:rPr>
              <w:t>BB Training Documents</w:t>
            </w:r>
            <w:r w:rsidRPr="003A1E96">
              <w:rPr>
                <w:rFonts w:cs="Arial"/>
                <w:szCs w:val="20"/>
              </w:rPr>
              <w:t xml:space="preserve"> tab from the left menu of your course page.</w:t>
            </w:r>
          </w:p>
          <w:p w14:paraId="4508D6F7" w14:textId="77777777" w:rsidR="005F1147" w:rsidRPr="003A1E96" w:rsidRDefault="005F1147" w:rsidP="00455ECA">
            <w:pPr>
              <w:pStyle w:val="ListParagraph"/>
              <w:numPr>
                <w:ilvl w:val="0"/>
                <w:numId w:val="40"/>
              </w:numPr>
              <w:rPr>
                <w:rFonts w:cs="Arial"/>
                <w:szCs w:val="20"/>
              </w:rPr>
            </w:pPr>
            <w:r w:rsidRPr="003A1E96">
              <w:rPr>
                <w:rFonts w:cs="Arial"/>
                <w:b/>
                <w:szCs w:val="20"/>
              </w:rPr>
              <w:t>Read</w:t>
            </w:r>
            <w:r w:rsidRPr="003A1E96">
              <w:rPr>
                <w:rFonts w:cs="Arial"/>
                <w:szCs w:val="20"/>
              </w:rPr>
              <w:t xml:space="preserve"> the “Creating a Blog Entry” PDF.</w:t>
            </w:r>
          </w:p>
          <w:p w14:paraId="7F2B8F48" w14:textId="77777777" w:rsidR="005F1147" w:rsidRPr="003A1E96" w:rsidRDefault="005F1147" w:rsidP="00455ECA">
            <w:pPr>
              <w:ind w:left="360" w:hanging="360"/>
              <w:rPr>
                <w:rFonts w:cs="Arial"/>
                <w:szCs w:val="20"/>
              </w:rPr>
            </w:pPr>
          </w:p>
          <w:p w14:paraId="4524ADEC" w14:textId="77777777" w:rsidR="005F1147" w:rsidRPr="003A1E96" w:rsidRDefault="005F1147" w:rsidP="00455ECA">
            <w:pPr>
              <w:ind w:left="360" w:hanging="360"/>
              <w:rPr>
                <w:rFonts w:cs="Arial"/>
                <w:i/>
                <w:szCs w:val="20"/>
              </w:rPr>
            </w:pPr>
            <w:r w:rsidRPr="003A1E96">
              <w:rPr>
                <w:rFonts w:cs="Arial"/>
                <w:i/>
                <w:szCs w:val="20"/>
              </w:rPr>
              <w:t>Using Wikis in Blackboard</w:t>
            </w:r>
          </w:p>
          <w:p w14:paraId="2B311ED0" w14:textId="77777777" w:rsidR="005F1147" w:rsidRPr="003A1E96" w:rsidRDefault="005F1147" w:rsidP="00455ECA">
            <w:pPr>
              <w:ind w:left="360" w:hanging="360"/>
              <w:rPr>
                <w:rFonts w:cs="Arial"/>
                <w:i/>
                <w:szCs w:val="20"/>
              </w:rPr>
            </w:pPr>
          </w:p>
          <w:p w14:paraId="1677D081" w14:textId="77777777" w:rsidR="005F1147" w:rsidRPr="003A1E96" w:rsidRDefault="005F1147" w:rsidP="00455ECA">
            <w:pPr>
              <w:pStyle w:val="ListParagraph"/>
              <w:numPr>
                <w:ilvl w:val="0"/>
                <w:numId w:val="40"/>
              </w:numPr>
              <w:ind w:left="395"/>
              <w:rPr>
                <w:rFonts w:cs="Arial"/>
                <w:szCs w:val="20"/>
              </w:rPr>
            </w:pPr>
            <w:r w:rsidRPr="003A1E96">
              <w:rPr>
                <w:b/>
              </w:rPr>
              <w:t>Click</w:t>
            </w:r>
            <w:r w:rsidRPr="003A1E96">
              <w:t xml:space="preserve"> the </w:t>
            </w:r>
            <w:r w:rsidRPr="003A1E96">
              <w:rPr>
                <w:b/>
              </w:rPr>
              <w:t>BB Video Tutorials</w:t>
            </w:r>
            <w:r w:rsidRPr="003A1E96">
              <w:t xml:space="preserve"> tab from the left menu of your course page.</w:t>
            </w:r>
          </w:p>
          <w:p w14:paraId="0D86AE85" w14:textId="77777777" w:rsidR="005F1147" w:rsidRPr="003A1E96" w:rsidRDefault="005F1147" w:rsidP="00455ECA">
            <w:pPr>
              <w:pStyle w:val="ListParagraph"/>
              <w:numPr>
                <w:ilvl w:val="0"/>
                <w:numId w:val="40"/>
              </w:numPr>
              <w:ind w:left="395"/>
              <w:rPr>
                <w:rFonts w:cs="Arial"/>
                <w:szCs w:val="20"/>
              </w:rPr>
            </w:pPr>
            <w:r w:rsidRPr="003A1E96">
              <w:rPr>
                <w:rFonts w:cs="Arial"/>
                <w:b/>
                <w:szCs w:val="20"/>
              </w:rPr>
              <w:t>View</w:t>
            </w:r>
            <w:r w:rsidRPr="003A1E96">
              <w:rPr>
                <w:rFonts w:cs="Arial"/>
                <w:szCs w:val="20"/>
              </w:rPr>
              <w:t xml:space="preserve"> the “Participating in a Wiki” video.</w:t>
            </w:r>
          </w:p>
          <w:p w14:paraId="02E1ED00" w14:textId="77777777" w:rsidR="005F1147" w:rsidRPr="003A1E96" w:rsidRDefault="005F1147" w:rsidP="00455ECA">
            <w:pPr>
              <w:pStyle w:val="ListParagraph"/>
              <w:numPr>
                <w:ilvl w:val="0"/>
                <w:numId w:val="40"/>
              </w:numPr>
              <w:ind w:left="395"/>
              <w:rPr>
                <w:rFonts w:cs="Arial"/>
                <w:szCs w:val="20"/>
              </w:rPr>
            </w:pPr>
            <w:r w:rsidRPr="003A1E96">
              <w:rPr>
                <w:rFonts w:cs="Arial"/>
                <w:b/>
                <w:szCs w:val="20"/>
              </w:rPr>
              <w:t>Click</w:t>
            </w:r>
            <w:r w:rsidRPr="003A1E96">
              <w:rPr>
                <w:rFonts w:cs="Arial"/>
                <w:szCs w:val="20"/>
              </w:rPr>
              <w:t xml:space="preserve"> on the </w:t>
            </w:r>
            <w:r w:rsidRPr="003A1E96">
              <w:rPr>
                <w:rFonts w:cs="Arial"/>
                <w:b/>
                <w:szCs w:val="20"/>
              </w:rPr>
              <w:t>BB Training Documents</w:t>
            </w:r>
            <w:r w:rsidRPr="003A1E96">
              <w:rPr>
                <w:rFonts w:cs="Arial"/>
                <w:szCs w:val="20"/>
              </w:rPr>
              <w:t xml:space="preserve"> tab from the left menu of your course page.</w:t>
            </w:r>
          </w:p>
          <w:p w14:paraId="304DD3D2" w14:textId="77777777" w:rsidR="005F1147" w:rsidRPr="003A1E96" w:rsidRDefault="005F1147" w:rsidP="00455ECA">
            <w:pPr>
              <w:pStyle w:val="ListParagraph"/>
              <w:numPr>
                <w:ilvl w:val="0"/>
                <w:numId w:val="40"/>
              </w:numPr>
              <w:ind w:left="395"/>
              <w:rPr>
                <w:rFonts w:cs="Arial"/>
                <w:szCs w:val="20"/>
              </w:rPr>
            </w:pPr>
            <w:r w:rsidRPr="003A1E96">
              <w:rPr>
                <w:rFonts w:cs="Arial"/>
                <w:b/>
                <w:szCs w:val="20"/>
              </w:rPr>
              <w:lastRenderedPageBreak/>
              <w:t>Read</w:t>
            </w:r>
            <w:r w:rsidRPr="003A1E96">
              <w:rPr>
                <w:rFonts w:cs="Arial"/>
                <w:szCs w:val="20"/>
              </w:rPr>
              <w:t xml:space="preserve"> the “Participating in a Wiki” PDF.</w:t>
            </w:r>
          </w:p>
          <w:p w14:paraId="34C3E952" w14:textId="77777777" w:rsidR="005F1147" w:rsidRPr="003A1E96" w:rsidRDefault="005F1147" w:rsidP="00455ECA">
            <w:pPr>
              <w:ind w:left="360" w:hanging="360"/>
              <w:rPr>
                <w:rFonts w:cs="Arial"/>
                <w:szCs w:val="20"/>
              </w:rPr>
            </w:pPr>
          </w:p>
          <w:p w14:paraId="5ADACAF3" w14:textId="3F08F6C0" w:rsidR="005F1147" w:rsidRPr="003A1E96" w:rsidRDefault="005F1147" w:rsidP="00455ECA">
            <w:pPr>
              <w:ind w:left="360" w:hanging="360"/>
              <w:rPr>
                <w:rFonts w:cs="Arial"/>
                <w:i/>
                <w:szCs w:val="20"/>
              </w:rPr>
            </w:pPr>
            <w:r w:rsidRPr="003A1E96">
              <w:rPr>
                <w:rFonts w:cs="Arial"/>
                <w:i/>
                <w:szCs w:val="20"/>
              </w:rPr>
              <w:t xml:space="preserve">Using </w:t>
            </w:r>
            <w:r w:rsidR="00D1674E">
              <w:rPr>
                <w:rFonts w:cs="Arial"/>
                <w:i/>
                <w:szCs w:val="20"/>
              </w:rPr>
              <w:t>Microsoft</w:t>
            </w:r>
            <w:r w:rsidR="00D1674E" w:rsidRPr="004A2CC0">
              <w:rPr>
                <w:rFonts w:cs="Arial"/>
                <w:i/>
                <w:szCs w:val="20"/>
                <w:vertAlign w:val="superscript"/>
              </w:rPr>
              <w:t>®</w:t>
            </w:r>
            <w:r w:rsidR="00D1674E">
              <w:rPr>
                <w:rFonts w:cs="Arial"/>
                <w:i/>
                <w:szCs w:val="20"/>
              </w:rPr>
              <w:t xml:space="preserve"> </w:t>
            </w:r>
            <w:r w:rsidRPr="003A1E96">
              <w:rPr>
                <w:rFonts w:cs="Arial"/>
                <w:i/>
                <w:szCs w:val="20"/>
              </w:rPr>
              <w:t>PowerPoint</w:t>
            </w:r>
          </w:p>
          <w:p w14:paraId="16A8B627" w14:textId="77777777" w:rsidR="005F1147" w:rsidRPr="003A1E96" w:rsidRDefault="005F1147" w:rsidP="00455ECA">
            <w:pPr>
              <w:ind w:left="360" w:hanging="360"/>
              <w:rPr>
                <w:rFonts w:cs="Arial"/>
                <w:szCs w:val="20"/>
              </w:rPr>
            </w:pPr>
          </w:p>
          <w:p w14:paraId="6160C2E5" w14:textId="47605ADD" w:rsidR="005F1147" w:rsidRDefault="005F1147" w:rsidP="000E7930">
            <w:pPr>
              <w:pStyle w:val="ListParagraph"/>
              <w:numPr>
                <w:ilvl w:val="0"/>
                <w:numId w:val="41"/>
              </w:numPr>
              <w:rPr>
                <w:rFonts w:cs="Arial"/>
                <w:szCs w:val="20"/>
              </w:rPr>
            </w:pPr>
            <w:r w:rsidRPr="003A1E96">
              <w:rPr>
                <w:rFonts w:cs="Arial"/>
                <w:b/>
                <w:szCs w:val="20"/>
              </w:rPr>
              <w:t>View</w:t>
            </w:r>
            <w:r w:rsidRPr="003A1E96">
              <w:rPr>
                <w:rFonts w:cs="Arial"/>
                <w:szCs w:val="20"/>
              </w:rPr>
              <w:t xml:space="preserve"> the “PowerPoint Animation” video located on Blackboard</w:t>
            </w:r>
            <w:r w:rsidR="00E01F6E">
              <w:rPr>
                <w:rFonts w:cs="Arial"/>
                <w:szCs w:val="20"/>
              </w:rPr>
              <w:t>:</w:t>
            </w:r>
            <w:r>
              <w:rPr>
                <w:rFonts w:cs="Arial"/>
                <w:szCs w:val="20"/>
              </w:rPr>
              <w:t xml:space="preserve"> </w:t>
            </w:r>
            <w:hyperlink r:id="rId19" w:history="1">
              <w:r w:rsidRPr="00B86153">
                <w:rPr>
                  <w:rStyle w:val="Hyperlink"/>
                  <w:rFonts w:cs="Arial"/>
                  <w:szCs w:val="20"/>
                </w:rPr>
                <w:t>https://vimeo.com/73961028</w:t>
              </w:r>
            </w:hyperlink>
            <w:r w:rsidR="00D1674E">
              <w:t>.</w:t>
            </w:r>
          </w:p>
          <w:p w14:paraId="5821A507" w14:textId="2E8E0FD9" w:rsidR="005F1147" w:rsidRDefault="005F1147" w:rsidP="000E7930">
            <w:pPr>
              <w:pStyle w:val="ListParagraph"/>
              <w:numPr>
                <w:ilvl w:val="0"/>
                <w:numId w:val="41"/>
              </w:numPr>
              <w:rPr>
                <w:rFonts w:cs="Arial"/>
                <w:szCs w:val="20"/>
              </w:rPr>
            </w:pPr>
            <w:r w:rsidRPr="003A1E96">
              <w:rPr>
                <w:rFonts w:cs="Arial"/>
                <w:b/>
                <w:szCs w:val="20"/>
              </w:rPr>
              <w:t>View</w:t>
            </w:r>
            <w:r w:rsidRPr="003A1E96">
              <w:rPr>
                <w:rFonts w:cs="Arial"/>
                <w:szCs w:val="20"/>
              </w:rPr>
              <w:t xml:space="preserve"> the “PowerPoint Export to MP4” video located on Blackboard</w:t>
            </w:r>
            <w:r w:rsidR="00E01F6E">
              <w:rPr>
                <w:rFonts w:cs="Arial"/>
                <w:szCs w:val="20"/>
              </w:rPr>
              <w:t>:</w:t>
            </w:r>
            <w:r w:rsidR="00D1674E">
              <w:rPr>
                <w:rFonts w:cs="Arial"/>
                <w:szCs w:val="20"/>
              </w:rPr>
              <w:t xml:space="preserve"> </w:t>
            </w:r>
            <w:hyperlink r:id="rId20" w:history="1">
              <w:r w:rsidRPr="00B86153">
                <w:rPr>
                  <w:rStyle w:val="Hyperlink"/>
                  <w:rFonts w:cs="Arial"/>
                  <w:szCs w:val="20"/>
                </w:rPr>
                <w:t>https://vimeo.com/73978932</w:t>
              </w:r>
            </w:hyperlink>
            <w:r w:rsidR="00D1674E">
              <w:t>.</w:t>
            </w:r>
          </w:p>
          <w:p w14:paraId="1DC4F595" w14:textId="464D696A" w:rsidR="005F1147" w:rsidRPr="003A1E96" w:rsidRDefault="005F1147" w:rsidP="003123BD">
            <w:pPr>
              <w:pStyle w:val="ListParagraph"/>
              <w:numPr>
                <w:ilvl w:val="0"/>
                <w:numId w:val="41"/>
              </w:numPr>
              <w:rPr>
                <w:rFonts w:cs="Arial"/>
                <w:szCs w:val="20"/>
              </w:rPr>
            </w:pPr>
            <w:r w:rsidRPr="003A1E96">
              <w:rPr>
                <w:rFonts w:cs="Arial"/>
                <w:b/>
                <w:szCs w:val="20"/>
              </w:rPr>
              <w:t>Visit</w:t>
            </w:r>
            <w:r w:rsidRPr="003A1E96">
              <w:rPr>
                <w:rFonts w:cs="Arial"/>
                <w:szCs w:val="20"/>
              </w:rPr>
              <w:t xml:space="preserve"> the Microsoft</w:t>
            </w:r>
            <w:r w:rsidR="00D1674E" w:rsidRPr="004E7C4A">
              <w:rPr>
                <w:rFonts w:cs="Arial"/>
                <w:i/>
                <w:szCs w:val="20"/>
                <w:vertAlign w:val="superscript"/>
              </w:rPr>
              <w:t>®</w:t>
            </w:r>
            <w:r w:rsidRPr="003A1E96">
              <w:rPr>
                <w:rFonts w:cs="Arial"/>
                <w:szCs w:val="20"/>
              </w:rPr>
              <w:t xml:space="preserve"> Office Support website for additional tutorials</w:t>
            </w:r>
            <w:r w:rsidR="00E01F6E">
              <w:rPr>
                <w:rFonts w:cs="Arial"/>
                <w:szCs w:val="20"/>
              </w:rPr>
              <w:t>:</w:t>
            </w:r>
            <w:r w:rsidR="00D1674E">
              <w:rPr>
                <w:rFonts w:cs="Arial"/>
                <w:szCs w:val="20"/>
              </w:rPr>
              <w:t xml:space="preserve"> </w:t>
            </w:r>
            <w:hyperlink r:id="rId21" w:history="1">
              <w:r w:rsidRPr="00A93400">
                <w:rPr>
                  <w:rStyle w:val="Hyperlink"/>
                  <w:rFonts w:cs="Arial"/>
                  <w:szCs w:val="20"/>
                </w:rPr>
                <w:t>http://office.microsoft.com/en-us/support/</w:t>
              </w:r>
            </w:hyperlink>
            <w:r w:rsidR="00D1674E">
              <w:rPr>
                <w:rFonts w:cs="Arial"/>
                <w:szCs w:val="20"/>
              </w:rPr>
              <w:t>.</w:t>
            </w:r>
          </w:p>
          <w:p w14:paraId="280E0828" w14:textId="77777777" w:rsidR="005F1147" w:rsidRPr="003A1E96" w:rsidRDefault="005F1147" w:rsidP="00455ECA">
            <w:pPr>
              <w:ind w:left="360" w:hanging="360"/>
              <w:rPr>
                <w:rFonts w:cs="Arial"/>
                <w:szCs w:val="20"/>
              </w:rPr>
            </w:pPr>
          </w:p>
          <w:p w14:paraId="3D5BB4C2" w14:textId="77777777" w:rsidR="005F1147" w:rsidRPr="003A1E96" w:rsidRDefault="005F1147" w:rsidP="00455ECA">
            <w:pPr>
              <w:ind w:left="360" w:hanging="360"/>
              <w:rPr>
                <w:rFonts w:cs="Arial"/>
                <w:i/>
                <w:szCs w:val="20"/>
              </w:rPr>
            </w:pPr>
            <w:r w:rsidRPr="003A1E96">
              <w:rPr>
                <w:rFonts w:cs="Arial"/>
                <w:i/>
                <w:szCs w:val="20"/>
              </w:rPr>
              <w:t>Recording Audio</w:t>
            </w:r>
          </w:p>
          <w:p w14:paraId="0232423C" w14:textId="77777777" w:rsidR="005F1147" w:rsidRPr="003A1E96" w:rsidRDefault="005F1147" w:rsidP="00455ECA">
            <w:pPr>
              <w:ind w:left="360" w:hanging="360"/>
              <w:rPr>
                <w:rFonts w:cs="Arial"/>
                <w:szCs w:val="20"/>
              </w:rPr>
            </w:pPr>
          </w:p>
          <w:p w14:paraId="5D239D69" w14:textId="68D814B6" w:rsidR="005F1147" w:rsidRPr="003A1E96" w:rsidRDefault="005F1147" w:rsidP="0073208B">
            <w:pPr>
              <w:pStyle w:val="ListParagraph"/>
              <w:numPr>
                <w:ilvl w:val="0"/>
                <w:numId w:val="42"/>
              </w:numPr>
              <w:rPr>
                <w:rStyle w:val="Hyperlink"/>
                <w:rFonts w:cs="Arial"/>
                <w:color w:val="auto"/>
                <w:szCs w:val="20"/>
                <w:u w:val="none"/>
              </w:rPr>
            </w:pPr>
            <w:r w:rsidRPr="003A1E96">
              <w:rPr>
                <w:rFonts w:cs="Arial"/>
                <w:b/>
                <w:szCs w:val="20"/>
              </w:rPr>
              <w:t>View</w:t>
            </w:r>
            <w:r w:rsidR="00DC138F">
              <w:rPr>
                <w:rFonts w:cs="Arial"/>
                <w:szCs w:val="20"/>
              </w:rPr>
              <w:t xml:space="preserve"> Recording Audio with Windows 10 Voice Recorde</w:t>
            </w:r>
            <w:r w:rsidR="0073208B">
              <w:rPr>
                <w:rFonts w:cs="Arial"/>
                <w:szCs w:val="20"/>
              </w:rPr>
              <w:t xml:space="preserve">r: </w:t>
            </w:r>
            <w:hyperlink r:id="rId22" w:history="1">
              <w:r w:rsidR="0073208B" w:rsidRPr="001C3F30">
                <w:rPr>
                  <w:rStyle w:val="Hyperlink"/>
                  <w:rFonts w:cs="Arial"/>
                  <w:szCs w:val="20"/>
                </w:rPr>
                <w:t>http://ww2.synergiseducation.com/recording-audio-with-windows-10-voice-recorder/</w:t>
              </w:r>
            </w:hyperlink>
          </w:p>
          <w:p w14:paraId="3A5AA608" w14:textId="00A854F1" w:rsidR="005F1147" w:rsidRPr="003A1E96" w:rsidRDefault="005F1147" w:rsidP="0073208B">
            <w:pPr>
              <w:pStyle w:val="ListParagraph"/>
              <w:numPr>
                <w:ilvl w:val="0"/>
                <w:numId w:val="42"/>
              </w:numPr>
              <w:rPr>
                <w:rStyle w:val="Hyperlink"/>
              </w:rPr>
            </w:pPr>
            <w:r w:rsidRPr="003A1E96">
              <w:rPr>
                <w:rStyle w:val="Hyperlink"/>
                <w:rFonts w:cs="Arial"/>
                <w:b/>
                <w:color w:val="auto"/>
                <w:szCs w:val="20"/>
                <w:u w:val="none"/>
              </w:rPr>
              <w:t>View</w:t>
            </w:r>
            <w:r w:rsidRPr="003A1E96">
              <w:rPr>
                <w:rStyle w:val="Hyperlink"/>
                <w:rFonts w:cs="Arial"/>
                <w:color w:val="auto"/>
                <w:szCs w:val="20"/>
                <w:u w:val="none"/>
              </w:rPr>
              <w:t xml:space="preserve"> Recording Audio </w:t>
            </w:r>
            <w:r w:rsidR="00DC138F">
              <w:rPr>
                <w:rStyle w:val="Hyperlink"/>
                <w:rFonts w:cs="Arial"/>
                <w:color w:val="auto"/>
                <w:szCs w:val="20"/>
                <w:u w:val="none"/>
              </w:rPr>
              <w:t xml:space="preserve">on a Mac with </w:t>
            </w:r>
            <w:proofErr w:type="spellStart"/>
            <w:r w:rsidR="00DC138F">
              <w:rPr>
                <w:rStyle w:val="Hyperlink"/>
                <w:rFonts w:cs="Arial"/>
                <w:color w:val="auto"/>
                <w:szCs w:val="20"/>
                <w:u w:val="none"/>
              </w:rPr>
              <w:t>Quicktime</w:t>
            </w:r>
            <w:proofErr w:type="spellEnd"/>
            <w:r w:rsidR="00DC138F">
              <w:rPr>
                <w:rStyle w:val="Hyperlink"/>
                <w:rFonts w:cs="Arial"/>
                <w:color w:val="auto"/>
                <w:szCs w:val="20"/>
                <w:u w:val="none"/>
              </w:rPr>
              <w:t xml:space="preserve"> Player</w:t>
            </w:r>
            <w:r w:rsidR="0073208B">
              <w:rPr>
                <w:rStyle w:val="Hyperlink"/>
                <w:rFonts w:cs="Arial"/>
                <w:color w:val="auto"/>
                <w:szCs w:val="20"/>
                <w:u w:val="none"/>
              </w:rPr>
              <w:t xml:space="preserve">: </w:t>
            </w:r>
            <w:hyperlink r:id="rId23" w:history="1">
              <w:r w:rsidR="0073208B" w:rsidRPr="001C3F30">
                <w:rPr>
                  <w:rStyle w:val="Hyperlink"/>
                  <w:rFonts w:cs="Arial"/>
                  <w:szCs w:val="20"/>
                </w:rPr>
                <w:t>http://ww2.synergiseducation.com/recording-audio-on-a-mac-with-quicktime-player/</w:t>
              </w:r>
            </w:hyperlink>
            <w:r w:rsidR="0073208B">
              <w:rPr>
                <w:rStyle w:val="Hyperlink"/>
                <w:rFonts w:cs="Arial"/>
                <w:color w:val="auto"/>
                <w:szCs w:val="20"/>
                <w:u w:val="none"/>
              </w:rPr>
              <w:t xml:space="preserve"> </w:t>
            </w:r>
          </w:p>
          <w:p w14:paraId="42A04611" w14:textId="60414AC4" w:rsidR="005F1147" w:rsidRPr="003A1E96" w:rsidRDefault="005F1147" w:rsidP="0073208B">
            <w:pPr>
              <w:pStyle w:val="ListParagraph"/>
              <w:numPr>
                <w:ilvl w:val="0"/>
                <w:numId w:val="42"/>
              </w:numPr>
              <w:rPr>
                <w:rFonts w:cs="Arial"/>
                <w:szCs w:val="20"/>
              </w:rPr>
            </w:pPr>
            <w:r w:rsidRPr="003A1E96">
              <w:rPr>
                <w:rFonts w:cs="Arial"/>
                <w:b/>
                <w:szCs w:val="20"/>
              </w:rPr>
              <w:t>View</w:t>
            </w:r>
            <w:r w:rsidRPr="003A1E96">
              <w:rPr>
                <w:rFonts w:cs="Arial"/>
                <w:szCs w:val="20"/>
              </w:rPr>
              <w:t xml:space="preserve"> Recording Audio with Audacity</w:t>
            </w:r>
            <w:r w:rsidR="0073208B">
              <w:rPr>
                <w:rFonts w:cs="Arial"/>
                <w:szCs w:val="20"/>
              </w:rPr>
              <w:t xml:space="preserve">: </w:t>
            </w:r>
            <w:hyperlink r:id="rId24" w:history="1">
              <w:r w:rsidR="0073208B" w:rsidRPr="001C3F30">
                <w:rPr>
                  <w:rStyle w:val="Hyperlink"/>
                  <w:rFonts w:cs="Arial"/>
                  <w:szCs w:val="20"/>
                </w:rPr>
                <w:t>http://ww2.synergiseducation.com/recording-audio-with-audacity/</w:t>
              </w:r>
            </w:hyperlink>
            <w:r w:rsidR="0073208B">
              <w:rPr>
                <w:rFonts w:cs="Arial"/>
                <w:szCs w:val="20"/>
              </w:rPr>
              <w:t xml:space="preserve"> </w:t>
            </w:r>
          </w:p>
          <w:p w14:paraId="19ACC6C1" w14:textId="77777777" w:rsidR="005F1147" w:rsidRDefault="005F1147" w:rsidP="00455ECA">
            <w:pPr>
              <w:rPr>
                <w:rFonts w:cs="Arial"/>
                <w:szCs w:val="20"/>
              </w:rPr>
            </w:pPr>
          </w:p>
          <w:p w14:paraId="1E12EA45" w14:textId="77777777" w:rsidR="005F1147" w:rsidRPr="003A1E96" w:rsidRDefault="005F1147" w:rsidP="00455ECA">
            <w:pPr>
              <w:rPr>
                <w:rFonts w:cs="Arial"/>
                <w:i/>
                <w:szCs w:val="20"/>
              </w:rPr>
            </w:pPr>
            <w:r w:rsidRPr="003A1E96">
              <w:rPr>
                <w:rFonts w:cs="Arial"/>
                <w:i/>
                <w:szCs w:val="20"/>
              </w:rPr>
              <w:t>Using Padlet</w:t>
            </w:r>
          </w:p>
          <w:p w14:paraId="56B2215F" w14:textId="77777777" w:rsidR="005F1147" w:rsidRPr="003A1E96" w:rsidRDefault="005F1147" w:rsidP="00455ECA">
            <w:pPr>
              <w:rPr>
                <w:rFonts w:cs="Arial"/>
                <w:szCs w:val="20"/>
              </w:rPr>
            </w:pPr>
          </w:p>
          <w:p w14:paraId="0AB71E38" w14:textId="4001B6D4" w:rsidR="005F1147" w:rsidRPr="003A1E96" w:rsidRDefault="005F1147" w:rsidP="00455ECA">
            <w:pPr>
              <w:pStyle w:val="ListParagraph"/>
              <w:numPr>
                <w:ilvl w:val="0"/>
                <w:numId w:val="43"/>
              </w:numPr>
              <w:rPr>
                <w:rFonts w:cs="Arial"/>
                <w:color w:val="111111"/>
                <w:szCs w:val="20"/>
              </w:rPr>
            </w:pPr>
            <w:r w:rsidRPr="003A1E96">
              <w:rPr>
                <w:rFonts w:cs="Arial"/>
                <w:b/>
                <w:color w:val="111111"/>
                <w:szCs w:val="20"/>
              </w:rPr>
              <w:t>View</w:t>
            </w:r>
            <w:r w:rsidRPr="003A1E96">
              <w:rPr>
                <w:rFonts w:cs="Arial"/>
                <w:color w:val="111111"/>
                <w:szCs w:val="20"/>
              </w:rPr>
              <w:t xml:space="preserve"> the “Creating a Padlet Wall” tutorial</w:t>
            </w:r>
            <w:r>
              <w:rPr>
                <w:rFonts w:cs="Arial"/>
                <w:color w:val="111111"/>
                <w:szCs w:val="20"/>
              </w:rPr>
              <w:t xml:space="preserve"> </w:t>
            </w:r>
            <w:r w:rsidRPr="003A1E96">
              <w:t>[3:13]</w:t>
            </w:r>
            <w:r>
              <w:rPr>
                <w:rFonts w:cs="Arial"/>
                <w:color w:val="111111"/>
                <w:szCs w:val="20"/>
              </w:rPr>
              <w:t xml:space="preserve"> located on Blackboard</w:t>
            </w:r>
            <w:r w:rsidR="002376AC">
              <w:rPr>
                <w:rFonts w:cs="Arial"/>
                <w:color w:val="111111"/>
                <w:szCs w:val="20"/>
              </w:rPr>
              <w:t>:</w:t>
            </w:r>
            <w:r w:rsidRPr="003A1E96">
              <w:rPr>
                <w:rFonts w:cs="Arial"/>
                <w:color w:val="111111"/>
                <w:szCs w:val="20"/>
              </w:rPr>
              <w:t xml:space="preserve"> </w:t>
            </w:r>
            <w:hyperlink r:id="rId25" w:history="1">
              <w:r w:rsidRPr="003A1E96">
                <w:rPr>
                  <w:rStyle w:val="Hyperlink"/>
                </w:rPr>
                <w:t>https://vimeo.com/78189277</w:t>
              </w:r>
            </w:hyperlink>
            <w:r w:rsidR="002376AC">
              <w:rPr>
                <w:rStyle w:val="Hyperlink"/>
              </w:rPr>
              <w:t>.</w:t>
            </w:r>
          </w:p>
          <w:p w14:paraId="2E0F029E" w14:textId="1CFE8E41" w:rsidR="005F1147" w:rsidRPr="00455ECA" w:rsidRDefault="005F1147" w:rsidP="000E7930">
            <w:pPr>
              <w:pStyle w:val="ListParagraph"/>
              <w:numPr>
                <w:ilvl w:val="0"/>
                <w:numId w:val="43"/>
              </w:numPr>
              <w:rPr>
                <w:rFonts w:cs="Arial"/>
                <w:szCs w:val="20"/>
              </w:rPr>
            </w:pPr>
            <w:r w:rsidRPr="00455ECA">
              <w:rPr>
                <w:rFonts w:cs="Arial"/>
                <w:b/>
                <w:color w:val="111111"/>
                <w:szCs w:val="20"/>
              </w:rPr>
              <w:t>View</w:t>
            </w:r>
            <w:r w:rsidRPr="00455ECA">
              <w:rPr>
                <w:rFonts w:cs="Arial"/>
                <w:color w:val="111111"/>
                <w:szCs w:val="20"/>
              </w:rPr>
              <w:t xml:space="preserve"> the “Padlet Tutorial” [2:38]</w:t>
            </w:r>
            <w:r>
              <w:rPr>
                <w:rFonts w:cs="Arial"/>
                <w:color w:val="111111"/>
                <w:szCs w:val="20"/>
              </w:rPr>
              <w:t xml:space="preserve"> </w:t>
            </w:r>
            <w:r w:rsidRPr="00455ECA">
              <w:rPr>
                <w:rFonts w:cs="Arial"/>
                <w:color w:val="111111"/>
                <w:szCs w:val="20"/>
              </w:rPr>
              <w:t xml:space="preserve">for how to post to your Padlet wall located </w:t>
            </w:r>
            <w:r>
              <w:rPr>
                <w:rFonts w:cs="Arial"/>
                <w:color w:val="111111"/>
                <w:szCs w:val="20"/>
              </w:rPr>
              <w:t>on Blackboard</w:t>
            </w:r>
            <w:r w:rsidR="00FC35BD">
              <w:rPr>
                <w:rFonts w:cs="Arial"/>
                <w:color w:val="111111"/>
                <w:szCs w:val="20"/>
              </w:rPr>
              <w:t>:</w:t>
            </w:r>
            <w:r w:rsidRPr="00455ECA">
              <w:rPr>
                <w:rFonts w:cs="Arial"/>
                <w:color w:val="111111"/>
                <w:szCs w:val="20"/>
              </w:rPr>
              <w:t xml:space="preserve"> </w:t>
            </w:r>
            <w:hyperlink r:id="rId26" w:history="1">
              <w:r w:rsidRPr="00455ECA">
                <w:rPr>
                  <w:rStyle w:val="Hyperlink"/>
                  <w:rFonts w:cs="Arial"/>
                  <w:szCs w:val="20"/>
                </w:rPr>
                <w:t>https://vimeo.com/71431014</w:t>
              </w:r>
            </w:hyperlink>
            <w:r w:rsidRPr="00455ECA">
              <w:rPr>
                <w:rFonts w:cs="Arial"/>
                <w:color w:val="111111"/>
                <w:szCs w:val="20"/>
              </w:rPr>
              <w:t>.</w:t>
            </w:r>
          </w:p>
        </w:tc>
        <w:tc>
          <w:tcPr>
            <w:tcW w:w="1440" w:type="dxa"/>
            <w:tcBorders>
              <w:bottom w:val="single" w:sz="4" w:space="0" w:color="000000" w:themeColor="text1"/>
            </w:tcBorders>
          </w:tcPr>
          <w:p w14:paraId="10E42AB0" w14:textId="77777777" w:rsidR="005F1147" w:rsidRPr="009F6FAF" w:rsidRDefault="005F1147" w:rsidP="00C02CF0">
            <w:pPr>
              <w:rPr>
                <w:rFonts w:cs="Arial"/>
                <w:szCs w:val="20"/>
              </w:rPr>
            </w:pPr>
          </w:p>
        </w:tc>
        <w:tc>
          <w:tcPr>
            <w:tcW w:w="1440" w:type="dxa"/>
            <w:tcBorders>
              <w:bottom w:val="single" w:sz="4" w:space="0" w:color="000000" w:themeColor="text1"/>
            </w:tcBorders>
          </w:tcPr>
          <w:p w14:paraId="1C4659C3" w14:textId="77777777" w:rsidR="005F1147" w:rsidRPr="009F6FAF" w:rsidRDefault="005F1147" w:rsidP="00C02CF0">
            <w:pPr>
              <w:rPr>
                <w:rFonts w:cs="Arial"/>
                <w:szCs w:val="20"/>
              </w:rPr>
            </w:pPr>
          </w:p>
        </w:tc>
      </w:tr>
      <w:tr w:rsidR="005A6763" w:rsidRPr="007F339F" w14:paraId="325DD222" w14:textId="77777777" w:rsidTr="005B10FE">
        <w:tc>
          <w:tcPr>
            <w:tcW w:w="10170" w:type="dxa"/>
            <w:tcMar>
              <w:top w:w="115" w:type="dxa"/>
              <w:left w:w="115" w:type="dxa"/>
              <w:bottom w:w="115" w:type="dxa"/>
              <w:right w:w="115" w:type="dxa"/>
            </w:tcMar>
          </w:tcPr>
          <w:p w14:paraId="23D41232" w14:textId="77777777" w:rsidR="005A6763" w:rsidRPr="00A415D3" w:rsidRDefault="005A6763" w:rsidP="00A155BB">
            <w:pPr>
              <w:rPr>
                <w:rFonts w:cs="Arial"/>
                <w:b/>
                <w:szCs w:val="20"/>
              </w:rPr>
            </w:pPr>
            <w:r w:rsidRPr="00A415D3">
              <w:rPr>
                <w:rFonts w:cs="Arial"/>
                <w:b/>
                <w:szCs w:val="20"/>
              </w:rPr>
              <w:t>Icebreaker Activity</w:t>
            </w:r>
          </w:p>
          <w:p w14:paraId="19CAD20C" w14:textId="77777777" w:rsidR="005A6763" w:rsidRDefault="005A6763" w:rsidP="00A155BB">
            <w:pPr>
              <w:rPr>
                <w:rFonts w:cs="Arial"/>
                <w:szCs w:val="20"/>
              </w:rPr>
            </w:pPr>
          </w:p>
          <w:p w14:paraId="14E8CD96" w14:textId="77777777" w:rsidR="005A6763" w:rsidRDefault="005A6763" w:rsidP="00A155BB">
            <w:pPr>
              <w:rPr>
                <w:rFonts w:cs="Arial"/>
                <w:szCs w:val="20"/>
              </w:rPr>
            </w:pPr>
            <w:r w:rsidRPr="004E3E2F">
              <w:rPr>
                <w:rFonts w:cs="Arial"/>
                <w:b/>
                <w:szCs w:val="20"/>
              </w:rPr>
              <w:t>Welcome</w:t>
            </w:r>
            <w:r>
              <w:rPr>
                <w:rFonts w:cs="Arial"/>
                <w:szCs w:val="20"/>
              </w:rPr>
              <w:t xml:space="preserve"> to the first week of the course!</w:t>
            </w:r>
          </w:p>
          <w:p w14:paraId="4223A1F3" w14:textId="77777777" w:rsidR="005A6763" w:rsidRDefault="005A6763" w:rsidP="00A155BB">
            <w:pPr>
              <w:rPr>
                <w:rFonts w:cs="Arial"/>
                <w:szCs w:val="20"/>
              </w:rPr>
            </w:pPr>
          </w:p>
          <w:p w14:paraId="6C08B26E" w14:textId="04B99E95" w:rsidR="005A6763" w:rsidRDefault="005A6763" w:rsidP="00A155BB">
            <w:pPr>
              <w:rPr>
                <w:rFonts w:cs="Arial"/>
                <w:szCs w:val="20"/>
              </w:rPr>
            </w:pPr>
            <w:r w:rsidRPr="004E3E2F">
              <w:rPr>
                <w:rFonts w:cs="Arial"/>
                <w:b/>
                <w:szCs w:val="20"/>
              </w:rPr>
              <w:t>Create</w:t>
            </w:r>
            <w:r>
              <w:rPr>
                <w:rFonts w:cs="Arial"/>
                <w:szCs w:val="20"/>
              </w:rPr>
              <w:t xml:space="preserve"> a short video using a</w:t>
            </w:r>
            <w:r w:rsidR="003439A7">
              <w:rPr>
                <w:rFonts w:cs="Arial"/>
                <w:szCs w:val="20"/>
              </w:rPr>
              <w:t>n online</w:t>
            </w:r>
            <w:r>
              <w:rPr>
                <w:rFonts w:cs="Arial"/>
                <w:szCs w:val="20"/>
              </w:rPr>
              <w:t xml:space="preserve"> tool of your choice—such as PowToon (</w:t>
            </w:r>
            <w:hyperlink r:id="rId27" w:history="1">
              <w:r w:rsidRPr="001F4B71">
                <w:rPr>
                  <w:rStyle w:val="Hyperlink"/>
                  <w:rFonts w:cs="Arial"/>
                  <w:szCs w:val="20"/>
                </w:rPr>
                <w:t>http://www.powtoon.com</w:t>
              </w:r>
            </w:hyperlink>
            <w:r>
              <w:rPr>
                <w:rFonts w:cs="Arial"/>
                <w:szCs w:val="20"/>
              </w:rPr>
              <w:t xml:space="preserve">), </w:t>
            </w:r>
            <w:proofErr w:type="spellStart"/>
            <w:r>
              <w:rPr>
                <w:rFonts w:cs="Arial"/>
                <w:szCs w:val="20"/>
              </w:rPr>
              <w:t>Animoto</w:t>
            </w:r>
            <w:proofErr w:type="spellEnd"/>
            <w:r>
              <w:rPr>
                <w:rFonts w:cs="Arial"/>
                <w:szCs w:val="20"/>
              </w:rPr>
              <w:t xml:space="preserve"> (</w:t>
            </w:r>
            <w:hyperlink r:id="rId28" w:history="1">
              <w:r w:rsidRPr="001F4B71">
                <w:rPr>
                  <w:rStyle w:val="Hyperlink"/>
                  <w:rFonts w:cs="Arial"/>
                  <w:szCs w:val="20"/>
                </w:rPr>
                <w:t>http://animoto.com/</w:t>
              </w:r>
            </w:hyperlink>
            <w:r w:rsidR="00FD19EB">
              <w:rPr>
                <w:rFonts w:cs="Arial"/>
                <w:szCs w:val="20"/>
              </w:rPr>
              <w:t>), or the</w:t>
            </w:r>
            <w:r>
              <w:rPr>
                <w:rFonts w:cs="Arial"/>
                <w:szCs w:val="20"/>
              </w:rPr>
              <w:t xml:space="preserve"> webcam</w:t>
            </w:r>
            <w:r w:rsidR="00FD19EB">
              <w:rPr>
                <w:rFonts w:cs="Arial"/>
                <w:szCs w:val="20"/>
              </w:rPr>
              <w:t xml:space="preserve"> feature in Blackboard</w:t>
            </w:r>
            <w:r>
              <w:rPr>
                <w:rFonts w:cs="Arial"/>
                <w:szCs w:val="20"/>
              </w:rPr>
              <w:t xml:space="preserve">—to introduce yourself to your classmates. </w:t>
            </w:r>
          </w:p>
          <w:p w14:paraId="24B206EC" w14:textId="77777777" w:rsidR="005A6763" w:rsidRDefault="005A6763" w:rsidP="00A155BB">
            <w:pPr>
              <w:rPr>
                <w:rFonts w:cs="Arial"/>
                <w:szCs w:val="20"/>
              </w:rPr>
            </w:pPr>
          </w:p>
          <w:p w14:paraId="5CC04102" w14:textId="77777777" w:rsidR="005A6763" w:rsidRDefault="005A6763" w:rsidP="00A155BB">
            <w:pPr>
              <w:rPr>
                <w:rFonts w:cs="Arial"/>
                <w:szCs w:val="20"/>
              </w:rPr>
            </w:pPr>
            <w:r>
              <w:rPr>
                <w:rFonts w:cs="Arial"/>
                <w:b/>
                <w:szCs w:val="20"/>
              </w:rPr>
              <w:t>Consider</w:t>
            </w:r>
            <w:r>
              <w:rPr>
                <w:rFonts w:cs="Arial"/>
                <w:szCs w:val="20"/>
              </w:rPr>
              <w:t xml:space="preserve"> discussing your interests and hobbies</w:t>
            </w:r>
            <w:r w:rsidRPr="00411A17">
              <w:rPr>
                <w:rFonts w:cs="Arial"/>
                <w:szCs w:val="20"/>
              </w:rPr>
              <w:t xml:space="preserve">, </w:t>
            </w:r>
            <w:r>
              <w:rPr>
                <w:rFonts w:cs="Arial"/>
                <w:szCs w:val="20"/>
              </w:rPr>
              <w:t xml:space="preserve">what you love most about the counseling profession, </w:t>
            </w:r>
            <w:r w:rsidRPr="00411A17">
              <w:rPr>
                <w:rFonts w:cs="Arial"/>
                <w:szCs w:val="20"/>
              </w:rPr>
              <w:t xml:space="preserve">and your </w:t>
            </w:r>
            <w:r>
              <w:rPr>
                <w:rFonts w:cs="Arial"/>
                <w:szCs w:val="20"/>
              </w:rPr>
              <w:t>professional goals.</w:t>
            </w:r>
          </w:p>
          <w:p w14:paraId="568AC92F" w14:textId="77777777" w:rsidR="005A6763" w:rsidRDefault="005A6763" w:rsidP="00A155BB">
            <w:pPr>
              <w:rPr>
                <w:rFonts w:cs="Arial"/>
                <w:szCs w:val="20"/>
              </w:rPr>
            </w:pPr>
          </w:p>
          <w:p w14:paraId="2554F9A6" w14:textId="77777777" w:rsidR="005A6763" w:rsidRDefault="005A6763" w:rsidP="00A155BB">
            <w:pPr>
              <w:rPr>
                <w:rFonts w:cs="Arial"/>
                <w:szCs w:val="20"/>
              </w:rPr>
            </w:pPr>
            <w:r w:rsidRPr="00E77782">
              <w:rPr>
                <w:rFonts w:cs="Arial"/>
                <w:b/>
                <w:szCs w:val="20"/>
              </w:rPr>
              <w:t>Post</w:t>
            </w:r>
            <w:r>
              <w:rPr>
                <w:rFonts w:cs="Arial"/>
                <w:szCs w:val="20"/>
              </w:rPr>
              <w:t xml:space="preserve"> a link to your video to the </w:t>
            </w:r>
            <w:r w:rsidRPr="00E77782">
              <w:rPr>
                <w:rFonts w:cs="Arial"/>
                <w:szCs w:val="20"/>
              </w:rPr>
              <w:t>Icebreaker Activity</w:t>
            </w:r>
            <w:r>
              <w:rPr>
                <w:rFonts w:cs="Arial"/>
                <w:szCs w:val="20"/>
              </w:rPr>
              <w:t xml:space="preserve"> discussion forum by Thursday. </w:t>
            </w:r>
          </w:p>
          <w:p w14:paraId="47FA2C85" w14:textId="77777777" w:rsidR="005A6763" w:rsidRDefault="005A6763" w:rsidP="00A155BB">
            <w:pPr>
              <w:rPr>
                <w:rFonts w:cs="Arial"/>
                <w:szCs w:val="20"/>
              </w:rPr>
            </w:pPr>
          </w:p>
          <w:p w14:paraId="56F5183A" w14:textId="4DEE2697" w:rsidR="005A6763" w:rsidRPr="003439A7" w:rsidRDefault="005A6763" w:rsidP="00A155BB">
            <w:pPr>
              <w:rPr>
                <w:rFonts w:cs="Arial"/>
                <w:szCs w:val="20"/>
              </w:rPr>
            </w:pPr>
            <w:r w:rsidRPr="006261EF">
              <w:rPr>
                <w:rFonts w:cs="Arial"/>
                <w:b/>
                <w:szCs w:val="20"/>
              </w:rPr>
              <w:t>Review</w:t>
            </w:r>
            <w:r>
              <w:rPr>
                <w:rFonts w:cs="Arial"/>
                <w:szCs w:val="20"/>
              </w:rPr>
              <w:t xml:space="preserve"> your classmates’ videos and post responses. </w:t>
            </w:r>
          </w:p>
        </w:tc>
        <w:tc>
          <w:tcPr>
            <w:tcW w:w="1440" w:type="dxa"/>
            <w:tcBorders>
              <w:bottom w:val="single" w:sz="4" w:space="0" w:color="000000" w:themeColor="text1"/>
            </w:tcBorders>
          </w:tcPr>
          <w:p w14:paraId="13AF3CFE" w14:textId="27B62C80" w:rsidR="005A6763" w:rsidRPr="009F6FAF" w:rsidRDefault="00A71B94" w:rsidP="00C02CF0">
            <w:pPr>
              <w:rPr>
                <w:rFonts w:cs="Arial"/>
                <w:szCs w:val="20"/>
              </w:rPr>
            </w:pPr>
            <w:r>
              <w:rPr>
                <w:rFonts w:cs="Arial"/>
                <w:szCs w:val="20"/>
              </w:rPr>
              <w:t>N/A</w:t>
            </w:r>
          </w:p>
        </w:tc>
        <w:tc>
          <w:tcPr>
            <w:tcW w:w="1440" w:type="dxa"/>
            <w:tcBorders>
              <w:bottom w:val="single" w:sz="4" w:space="0" w:color="000000" w:themeColor="text1"/>
            </w:tcBorders>
          </w:tcPr>
          <w:p w14:paraId="44C3A088" w14:textId="77777777" w:rsidR="005A6763" w:rsidRPr="007A3DB6" w:rsidRDefault="005A6763" w:rsidP="004217DB">
            <w:pPr>
              <w:rPr>
                <w:b/>
              </w:rPr>
            </w:pPr>
            <w:r>
              <w:t xml:space="preserve">Video: review and post response = </w:t>
            </w:r>
            <w:r w:rsidRPr="004C1926">
              <w:rPr>
                <w:b/>
              </w:rPr>
              <w:t>1 hour</w:t>
            </w:r>
          </w:p>
          <w:p w14:paraId="1FF26D75" w14:textId="77777777" w:rsidR="005A6763" w:rsidRPr="009F6FAF" w:rsidRDefault="005A6763" w:rsidP="00C02CF0">
            <w:pPr>
              <w:rPr>
                <w:rFonts w:cs="Arial"/>
                <w:szCs w:val="20"/>
              </w:rPr>
            </w:pPr>
          </w:p>
        </w:tc>
      </w:tr>
      <w:tr w:rsidR="005B10FE" w:rsidRPr="007F339F" w14:paraId="7EB4D024" w14:textId="77777777" w:rsidTr="005B10FE">
        <w:tc>
          <w:tcPr>
            <w:tcW w:w="10170" w:type="dxa"/>
            <w:tcMar>
              <w:top w:w="115" w:type="dxa"/>
              <w:left w:w="115" w:type="dxa"/>
              <w:bottom w:w="115" w:type="dxa"/>
              <w:right w:w="115" w:type="dxa"/>
            </w:tcMar>
          </w:tcPr>
          <w:p w14:paraId="4359EAE6" w14:textId="77777777" w:rsidR="005B10FE" w:rsidRPr="009F6FAF" w:rsidRDefault="00A534FA" w:rsidP="007577A1">
            <w:pPr>
              <w:tabs>
                <w:tab w:val="left" w:pos="2329"/>
              </w:tabs>
              <w:rPr>
                <w:rFonts w:cs="Arial"/>
                <w:szCs w:val="20"/>
              </w:rPr>
            </w:pPr>
            <w:r w:rsidRPr="00446623">
              <w:rPr>
                <w:rFonts w:cs="Arial"/>
                <w:b/>
                <w:szCs w:val="20"/>
              </w:rPr>
              <w:t>Read</w:t>
            </w:r>
            <w:r w:rsidR="00FD6C48">
              <w:rPr>
                <w:rFonts w:cs="Arial"/>
                <w:szCs w:val="20"/>
              </w:rPr>
              <w:t xml:space="preserve"> Ch.</w:t>
            </w:r>
            <w:r w:rsidR="007577A1">
              <w:rPr>
                <w:rFonts w:cs="Arial"/>
                <w:szCs w:val="20"/>
              </w:rPr>
              <w:t xml:space="preserve"> </w:t>
            </w:r>
            <w:r w:rsidR="00FD6C48">
              <w:rPr>
                <w:rFonts w:cs="Arial"/>
                <w:szCs w:val="20"/>
              </w:rPr>
              <w:t xml:space="preserve">1 of </w:t>
            </w:r>
            <w:r w:rsidR="00FD6C48" w:rsidRPr="007577A1">
              <w:rPr>
                <w:rFonts w:cs="Arial"/>
                <w:i/>
                <w:szCs w:val="20"/>
              </w:rPr>
              <w:t>Theories of Counseling and Psychotherapy</w:t>
            </w:r>
            <w:r w:rsidR="00FD6C48">
              <w:rPr>
                <w:rFonts w:cs="Arial"/>
                <w:szCs w:val="20"/>
              </w:rPr>
              <w:t>.</w:t>
            </w:r>
          </w:p>
        </w:tc>
        <w:tc>
          <w:tcPr>
            <w:tcW w:w="1440" w:type="dxa"/>
            <w:tcBorders>
              <w:bottom w:val="single" w:sz="4" w:space="0" w:color="000000" w:themeColor="text1"/>
            </w:tcBorders>
          </w:tcPr>
          <w:p w14:paraId="6B955E7B" w14:textId="4CE23E76" w:rsidR="005B10FE" w:rsidRPr="009F6FAF" w:rsidRDefault="00DB4F3B" w:rsidP="00C02CF0">
            <w:pPr>
              <w:rPr>
                <w:rFonts w:cs="Arial"/>
                <w:szCs w:val="20"/>
              </w:rPr>
            </w:pPr>
            <w:r>
              <w:rPr>
                <w:rFonts w:cs="Arial"/>
                <w:szCs w:val="20"/>
              </w:rPr>
              <w:t>WEEK1</w:t>
            </w:r>
          </w:p>
        </w:tc>
        <w:tc>
          <w:tcPr>
            <w:tcW w:w="1440" w:type="dxa"/>
            <w:tcBorders>
              <w:bottom w:val="single" w:sz="4" w:space="0" w:color="000000" w:themeColor="text1"/>
            </w:tcBorders>
          </w:tcPr>
          <w:p w14:paraId="5C568839" w14:textId="77777777" w:rsidR="005B10FE" w:rsidRPr="009F6FAF" w:rsidRDefault="005B10FE" w:rsidP="00C02CF0">
            <w:pPr>
              <w:rPr>
                <w:rFonts w:cs="Arial"/>
                <w:szCs w:val="20"/>
              </w:rPr>
            </w:pPr>
          </w:p>
        </w:tc>
      </w:tr>
      <w:tr w:rsidR="00F948A0" w:rsidRPr="007F339F" w14:paraId="3C4615C4" w14:textId="77777777" w:rsidTr="005B10FE">
        <w:tc>
          <w:tcPr>
            <w:tcW w:w="10170" w:type="dxa"/>
            <w:tcMar>
              <w:top w:w="115" w:type="dxa"/>
              <w:left w:w="115" w:type="dxa"/>
              <w:bottom w:w="115" w:type="dxa"/>
              <w:right w:w="115" w:type="dxa"/>
            </w:tcMar>
          </w:tcPr>
          <w:p w14:paraId="79A1E252" w14:textId="77777777" w:rsidR="00B1310C" w:rsidRDefault="000F0D77" w:rsidP="005B10FE">
            <w:pPr>
              <w:rPr>
                <w:rFonts w:cs="Arial"/>
                <w:b/>
                <w:szCs w:val="20"/>
              </w:rPr>
            </w:pPr>
            <w:r>
              <w:rPr>
                <w:rFonts w:cs="Arial"/>
                <w:b/>
                <w:szCs w:val="20"/>
              </w:rPr>
              <w:lastRenderedPageBreak/>
              <w:t>Treatment Styles</w:t>
            </w:r>
          </w:p>
          <w:p w14:paraId="52745DB2" w14:textId="77777777" w:rsidR="00B1310C" w:rsidRDefault="00B1310C" w:rsidP="005B10FE">
            <w:pPr>
              <w:rPr>
                <w:rFonts w:cs="Arial"/>
                <w:b/>
                <w:szCs w:val="20"/>
              </w:rPr>
            </w:pPr>
          </w:p>
          <w:p w14:paraId="553B63E2" w14:textId="18030CF3" w:rsidR="00F948A0" w:rsidRDefault="00E82330" w:rsidP="000F0D77">
            <w:pPr>
              <w:pStyle w:val="AssignmentsLevel1"/>
            </w:pPr>
            <w:r w:rsidRPr="000F0D77">
              <w:rPr>
                <w:b/>
              </w:rPr>
              <w:t>Read</w:t>
            </w:r>
            <w:r>
              <w:t xml:space="preserve"> the “Questions t</w:t>
            </w:r>
            <w:r w:rsidRPr="00E82330">
              <w:t>o Help You Identify Your Treatment Style</w:t>
            </w:r>
            <w:r>
              <w:t xml:space="preserve">” section in Ch. 20 </w:t>
            </w:r>
            <w:r w:rsidR="00633962">
              <w:t xml:space="preserve">of </w:t>
            </w:r>
            <w:r w:rsidR="00633962" w:rsidRPr="007577A1">
              <w:rPr>
                <w:i/>
              </w:rPr>
              <w:t>Theories of Counseling and Psychotherapy</w:t>
            </w:r>
            <w:r w:rsidR="00633962">
              <w:rPr>
                <w:i/>
              </w:rPr>
              <w:t>.</w:t>
            </w:r>
          </w:p>
          <w:p w14:paraId="6273B65B" w14:textId="77777777" w:rsidR="00E82330" w:rsidRDefault="00E82330" w:rsidP="005B10FE">
            <w:pPr>
              <w:rPr>
                <w:rFonts w:cs="Arial"/>
                <w:b/>
                <w:szCs w:val="20"/>
              </w:rPr>
            </w:pPr>
          </w:p>
          <w:p w14:paraId="0C27B86C" w14:textId="6CA4182C" w:rsidR="00E82330" w:rsidRDefault="00E82330" w:rsidP="000F0D77">
            <w:pPr>
              <w:pStyle w:val="AssignmentsLevel1"/>
            </w:pPr>
            <w:r w:rsidRPr="000F0D77">
              <w:rPr>
                <w:b/>
              </w:rPr>
              <w:t>Take</w:t>
            </w:r>
            <w:r>
              <w:t xml:space="preserve"> the multiple</w:t>
            </w:r>
            <w:r w:rsidR="00871E7C">
              <w:t>-</w:t>
            </w:r>
            <w:r>
              <w:t xml:space="preserve">choice </w:t>
            </w:r>
            <w:proofErr w:type="gramStart"/>
            <w:r>
              <w:t>test</w:t>
            </w:r>
            <w:r w:rsidR="00871E7C">
              <w:t>,</w:t>
            </w:r>
            <w:r>
              <w:t xml:space="preserve"> and</w:t>
            </w:r>
            <w:proofErr w:type="gramEnd"/>
            <w:r>
              <w:t xml:space="preserve"> score it according to the guidelines in the “</w:t>
            </w:r>
            <w:r w:rsidRPr="00E82330">
              <w:t>Evaluating the Questionnaire</w:t>
            </w:r>
            <w:r>
              <w:t>”</w:t>
            </w:r>
            <w:r w:rsidR="00B35A1A">
              <w:t xml:space="preserve"> section.</w:t>
            </w:r>
          </w:p>
          <w:p w14:paraId="6ADAC845" w14:textId="77777777" w:rsidR="00E82330" w:rsidRDefault="00E82330" w:rsidP="005B10FE">
            <w:pPr>
              <w:rPr>
                <w:rFonts w:cs="Arial"/>
                <w:b/>
                <w:szCs w:val="20"/>
              </w:rPr>
            </w:pPr>
          </w:p>
          <w:p w14:paraId="0AFC6210" w14:textId="268D2174" w:rsidR="00E82330" w:rsidRPr="00633962" w:rsidRDefault="00D54063" w:rsidP="00633962">
            <w:pPr>
              <w:pStyle w:val="AssignmentsLevel1"/>
            </w:pPr>
            <w:r w:rsidRPr="000F0D77">
              <w:rPr>
                <w:b/>
              </w:rPr>
              <w:t>Respond</w:t>
            </w:r>
            <w:r>
              <w:t xml:space="preserve"> to the following question in the </w:t>
            </w:r>
            <w:r w:rsidR="00B1310C">
              <w:t>Personal Reflection</w:t>
            </w:r>
            <w:r>
              <w:t xml:space="preserve"> journal: Why do you think you lean toward this theoretical orientation</w:t>
            </w:r>
            <w:r w:rsidR="000F0D77">
              <w:t>?</w:t>
            </w:r>
          </w:p>
        </w:tc>
        <w:tc>
          <w:tcPr>
            <w:tcW w:w="1440" w:type="dxa"/>
            <w:tcBorders>
              <w:bottom w:val="single" w:sz="4" w:space="0" w:color="000000" w:themeColor="text1"/>
            </w:tcBorders>
          </w:tcPr>
          <w:p w14:paraId="0F4AA5BB" w14:textId="77D44D51" w:rsidR="00F948A0" w:rsidRPr="009F6FAF" w:rsidRDefault="00972898" w:rsidP="00C02CF0">
            <w:pPr>
              <w:rPr>
                <w:rFonts w:cs="Arial"/>
                <w:szCs w:val="20"/>
              </w:rPr>
            </w:pPr>
            <w:r>
              <w:rPr>
                <w:rFonts w:cs="Arial"/>
                <w:szCs w:val="20"/>
              </w:rPr>
              <w:t>COURSE</w:t>
            </w:r>
          </w:p>
        </w:tc>
        <w:tc>
          <w:tcPr>
            <w:tcW w:w="1440" w:type="dxa"/>
            <w:tcBorders>
              <w:bottom w:val="single" w:sz="4" w:space="0" w:color="000000" w:themeColor="text1"/>
            </w:tcBorders>
          </w:tcPr>
          <w:p w14:paraId="3DC4A6F7" w14:textId="4FB43EE6" w:rsidR="00F948A0" w:rsidRPr="009C09BA" w:rsidRDefault="009C09BA" w:rsidP="00C02CF0">
            <w:r>
              <w:t xml:space="preserve">Journal: one private post = </w:t>
            </w:r>
            <w:r w:rsidRPr="004C1926">
              <w:rPr>
                <w:b/>
              </w:rPr>
              <w:t>.5 hours</w:t>
            </w:r>
          </w:p>
        </w:tc>
      </w:tr>
      <w:tr w:rsidR="005B10FE" w:rsidRPr="007F339F" w14:paraId="33055691" w14:textId="77777777" w:rsidTr="005B10FE">
        <w:tc>
          <w:tcPr>
            <w:tcW w:w="10170" w:type="dxa"/>
            <w:tcMar>
              <w:top w:w="115" w:type="dxa"/>
              <w:left w:w="115" w:type="dxa"/>
              <w:bottom w:w="115" w:type="dxa"/>
              <w:right w:w="115" w:type="dxa"/>
            </w:tcMar>
          </w:tcPr>
          <w:p w14:paraId="00867FA2" w14:textId="77777777" w:rsidR="00455ECA" w:rsidRPr="003A1E96" w:rsidRDefault="00455ECA" w:rsidP="00455ECA">
            <w:pPr>
              <w:rPr>
                <w:rFonts w:cs="Arial"/>
                <w:szCs w:val="20"/>
              </w:rPr>
            </w:pPr>
            <w:r w:rsidRPr="003A1E96">
              <w:rPr>
                <w:rFonts w:cs="Arial"/>
                <w:b/>
                <w:szCs w:val="20"/>
              </w:rPr>
              <w:t>Weekly Participation and Discussion</w:t>
            </w:r>
          </w:p>
          <w:p w14:paraId="42DB298A" w14:textId="77777777" w:rsidR="00455ECA" w:rsidRPr="003A1E96" w:rsidRDefault="00455ECA" w:rsidP="00455ECA">
            <w:pPr>
              <w:rPr>
                <w:rFonts w:cs="Arial"/>
                <w:szCs w:val="20"/>
              </w:rPr>
            </w:pPr>
          </w:p>
          <w:p w14:paraId="243CDF8E" w14:textId="77777777" w:rsidR="005B10FE" w:rsidRDefault="00455ECA" w:rsidP="00455ECA">
            <w:pPr>
              <w:rPr>
                <w:rFonts w:cs="Arial"/>
                <w:szCs w:val="20"/>
              </w:rPr>
            </w:pPr>
            <w:r w:rsidRPr="003A1E96">
              <w:rPr>
                <w:rFonts w:cs="Arial"/>
                <w:szCs w:val="20"/>
              </w:rPr>
              <w:t>The purpose of the weekly discussions is to provide you with a way to synthesize the concepts presented in this course. Each week</w:t>
            </w:r>
            <w:r w:rsidR="00871E7C">
              <w:rPr>
                <w:rFonts w:cs="Arial"/>
                <w:szCs w:val="20"/>
              </w:rPr>
              <w:t>,</w:t>
            </w:r>
            <w:r w:rsidRPr="003A1E96">
              <w:rPr>
                <w:rFonts w:cs="Arial"/>
                <w:szCs w:val="20"/>
              </w:rPr>
              <w:t xml:space="preserve"> you will respond to the discussion questions with a substantive post by 11:59 pm EST of the listed due date. By the conclusion of each week, Sunday at 11:59 pm EST, you will make at least one substantive comment to three of your classmates’ posts for each discussion question posted. A substantive post is at least 250</w:t>
            </w:r>
            <w:r w:rsidR="00871E7C">
              <w:rPr>
                <w:rFonts w:cs="Arial"/>
                <w:szCs w:val="20"/>
              </w:rPr>
              <w:t xml:space="preserve"> </w:t>
            </w:r>
            <w:r w:rsidRPr="003A1E96">
              <w:rPr>
                <w:rFonts w:cs="Arial"/>
                <w:szCs w:val="20"/>
              </w:rPr>
              <w:t>words and addresses all the prompts for each discussion question. It is recommended that you check in periodically throughout the week to meet the participation requirement.</w:t>
            </w:r>
          </w:p>
          <w:p w14:paraId="174B7DB3" w14:textId="77777777" w:rsidR="0057577D" w:rsidRDefault="0057577D" w:rsidP="00455ECA">
            <w:pPr>
              <w:rPr>
                <w:rFonts w:cs="Arial"/>
                <w:szCs w:val="20"/>
              </w:rPr>
            </w:pPr>
          </w:p>
          <w:p w14:paraId="6CD57C1B" w14:textId="61975168" w:rsidR="0057577D" w:rsidRPr="009F6FAF" w:rsidRDefault="0057577D" w:rsidP="00455ECA">
            <w:pPr>
              <w:rPr>
                <w:rFonts w:cs="Arial"/>
                <w:szCs w:val="20"/>
              </w:rPr>
            </w:pPr>
            <w:r w:rsidRPr="00195FBB">
              <w:rPr>
                <w:rFonts w:cs="Arial"/>
                <w:b/>
                <w:bCs/>
                <w:color w:val="222222"/>
                <w:szCs w:val="20"/>
              </w:rPr>
              <w:t>Review</w:t>
            </w:r>
            <w:r w:rsidRPr="00195FBB">
              <w:rPr>
                <w:rFonts w:cs="Arial"/>
                <w:color w:val="222222"/>
                <w:szCs w:val="20"/>
              </w:rPr>
              <w:t> the RISE Model for Peer Feedback located at </w:t>
            </w:r>
            <w:hyperlink r:id="rId29" w:history="1">
              <w:r w:rsidR="005B359C" w:rsidRPr="001C3F30">
                <w:rPr>
                  <w:rStyle w:val="Hyperlink"/>
                </w:rPr>
                <w:t>http://elwray.squarespace.com/feedback</w:t>
              </w:r>
            </w:hyperlink>
            <w:r w:rsidRPr="00195FBB">
              <w:rPr>
                <w:rFonts w:cs="Arial"/>
                <w:color w:val="222222"/>
                <w:szCs w:val="20"/>
              </w:rPr>
              <w:t>.</w:t>
            </w:r>
          </w:p>
        </w:tc>
        <w:tc>
          <w:tcPr>
            <w:tcW w:w="1440" w:type="dxa"/>
            <w:tcBorders>
              <w:bottom w:val="single" w:sz="4" w:space="0" w:color="000000" w:themeColor="text1"/>
            </w:tcBorders>
          </w:tcPr>
          <w:p w14:paraId="55070F78" w14:textId="77777777" w:rsidR="005B10FE" w:rsidRPr="009F6FAF" w:rsidRDefault="005B10FE" w:rsidP="00C02CF0">
            <w:pPr>
              <w:rPr>
                <w:rFonts w:cs="Arial"/>
                <w:szCs w:val="20"/>
              </w:rPr>
            </w:pPr>
          </w:p>
        </w:tc>
        <w:tc>
          <w:tcPr>
            <w:tcW w:w="1440" w:type="dxa"/>
            <w:tcBorders>
              <w:bottom w:val="single" w:sz="4" w:space="0" w:color="000000" w:themeColor="text1"/>
            </w:tcBorders>
          </w:tcPr>
          <w:p w14:paraId="0AE94B95" w14:textId="77777777" w:rsidR="005B10FE" w:rsidRPr="009F6FAF" w:rsidRDefault="005B10FE" w:rsidP="00C02CF0">
            <w:pPr>
              <w:rPr>
                <w:rFonts w:cs="Arial"/>
                <w:szCs w:val="20"/>
              </w:rPr>
            </w:pPr>
          </w:p>
        </w:tc>
      </w:tr>
      <w:tr w:rsidR="00946217" w:rsidRPr="00842155" w14:paraId="2A81B804"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65FC5E5" w14:textId="77777777" w:rsidR="00946217" w:rsidRPr="005B10FE" w:rsidRDefault="00BF2F22" w:rsidP="00396246">
            <w:pPr>
              <w:tabs>
                <w:tab w:val="left" w:pos="0"/>
                <w:tab w:val="left" w:pos="3720"/>
              </w:tabs>
              <w:outlineLvl w:val="0"/>
              <w:rPr>
                <w:rFonts w:cs="Arial"/>
                <w:b/>
                <w:i/>
                <w:szCs w:val="20"/>
              </w:rPr>
            </w:pPr>
            <w:r w:rsidRPr="005B10FE">
              <w:rPr>
                <w:rFonts w:cs="Arial"/>
                <w:b/>
                <w:i/>
                <w:sz w:val="22"/>
                <w:szCs w:val="20"/>
              </w:rPr>
              <w:t>Supplemental</w:t>
            </w:r>
            <w:r w:rsidR="00946217" w:rsidRPr="005B10FE">
              <w:rPr>
                <w:rFonts w:cs="Arial"/>
                <w:b/>
                <w:i/>
                <w:sz w:val="22"/>
                <w:szCs w:val="20"/>
              </w:rPr>
              <w:t xml:space="preserve"> Learning Resources and Activities</w:t>
            </w:r>
            <w:r w:rsidR="005B10FE" w:rsidRPr="005B10FE">
              <w:rPr>
                <w:rFonts w:cs="Arial"/>
                <w:i/>
                <w:szCs w:val="20"/>
              </w:rPr>
              <w:t xml:space="preserve">: These </w:t>
            </w:r>
            <w:r w:rsidR="00396246">
              <w:rPr>
                <w:rFonts w:cs="Arial"/>
                <w:i/>
                <w:szCs w:val="20"/>
              </w:rPr>
              <w:t xml:space="preserve">resources and </w:t>
            </w:r>
            <w:r w:rsidR="005B10FE" w:rsidRPr="005B10FE">
              <w:rPr>
                <w:rFonts w:cs="Arial"/>
                <w:i/>
                <w:szCs w:val="20"/>
              </w:rPr>
              <w:t>activities provide further exploration of content, supplemental information, and skill building.</w:t>
            </w:r>
            <w:r w:rsidR="005B10FE">
              <w:rPr>
                <w:rFonts w:cs="Arial"/>
                <w:i/>
                <w:szCs w:val="20"/>
              </w:rPr>
              <w:t xml:space="preserve"> </w:t>
            </w:r>
            <w:r w:rsidR="00946217" w:rsidRPr="005B10FE">
              <w:rPr>
                <w:rFonts w:cs="Arial"/>
                <w:i/>
                <w:szCs w:val="20"/>
              </w:rPr>
              <w:t xml:space="preserve">Students may complete </w:t>
            </w:r>
            <w:r w:rsidR="00396246">
              <w:rPr>
                <w:rFonts w:cs="Arial"/>
                <w:i/>
                <w:szCs w:val="20"/>
              </w:rPr>
              <w:t>items</w:t>
            </w:r>
            <w:r w:rsidR="00946217" w:rsidRPr="005B10FE">
              <w:rPr>
                <w:rFonts w:cs="Arial"/>
                <w:i/>
                <w:szCs w:val="20"/>
              </w:rPr>
              <w:t xml:space="preserve"> in this section </w:t>
            </w:r>
            <w:r w:rsidR="005B10FE">
              <w:rPr>
                <w:rFonts w:cs="Arial"/>
                <w:i/>
                <w:szCs w:val="20"/>
              </w:rPr>
              <w:t xml:space="preserve">on their own or </w:t>
            </w:r>
            <w:r w:rsidR="00946217"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337B62F"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B551AAA"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Pages/AIE/</w:t>
            </w:r>
          </w:p>
          <w:p w14:paraId="3AECD3AF"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Generic</w:t>
            </w:r>
          </w:p>
        </w:tc>
      </w:tr>
      <w:tr w:rsidR="005B10FE" w:rsidRPr="007F339F" w14:paraId="2F5E3511"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D7D4A51" w14:textId="77777777" w:rsidR="00384A8F" w:rsidRPr="00730048" w:rsidRDefault="00384A8F" w:rsidP="00384A8F">
            <w:pPr>
              <w:rPr>
                <w:rFonts w:cs="Arial"/>
                <w:b/>
                <w:szCs w:val="20"/>
              </w:rPr>
            </w:pPr>
            <w:r w:rsidRPr="00730048">
              <w:rPr>
                <w:rFonts w:cs="Arial"/>
                <w:b/>
                <w:szCs w:val="20"/>
              </w:rPr>
              <w:t xml:space="preserve">Adobe Connect Live Discussion </w:t>
            </w:r>
          </w:p>
          <w:p w14:paraId="5A98EF99" w14:textId="77777777" w:rsidR="00384A8F" w:rsidRPr="00730048" w:rsidRDefault="00384A8F" w:rsidP="00384A8F">
            <w:pPr>
              <w:rPr>
                <w:rFonts w:cs="Arial"/>
                <w:szCs w:val="20"/>
              </w:rPr>
            </w:pPr>
          </w:p>
          <w:p w14:paraId="382CA92F" w14:textId="77777777"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2463396E" w14:textId="77777777" w:rsidR="00384A8F" w:rsidRPr="00730048" w:rsidRDefault="00384A8F" w:rsidP="00384A8F">
            <w:pPr>
              <w:rPr>
                <w:rFonts w:cs="Arial"/>
                <w:szCs w:val="20"/>
              </w:rPr>
            </w:pPr>
          </w:p>
          <w:p w14:paraId="0D9F0422" w14:textId="77777777"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286E57A8" w14:textId="76DD8518" w:rsidR="005B10FE" w:rsidRPr="007F339F" w:rsidRDefault="00384A8F" w:rsidP="00384A8F">
            <w:pPr>
              <w:tabs>
                <w:tab w:val="left" w:pos="0"/>
                <w:tab w:val="left" w:pos="3720"/>
              </w:tabs>
              <w:outlineLvl w:val="0"/>
              <w:rPr>
                <w:rFonts w:cs="Arial"/>
                <w:b/>
                <w:szCs w:val="20"/>
              </w:rPr>
            </w:pPr>
            <w:r w:rsidRPr="00730048">
              <w:rPr>
                <w:rFonts w:cs="Arial"/>
                <w:szCs w:val="20"/>
              </w:rPr>
              <w:br/>
            </w:r>
            <w:r w:rsidRPr="00730048">
              <w:rPr>
                <w:rFonts w:cs="Arial"/>
                <w:i/>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C259090" w14:textId="77777777" w:rsidR="005B10FE" w:rsidRPr="009F6FAF" w:rsidRDefault="005B10FE" w:rsidP="00C02CF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827B78F" w14:textId="77777777" w:rsidR="00384A8F" w:rsidRDefault="00384A8F" w:rsidP="00C02CF0">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6B9BB38" w14:textId="77777777" w:rsidR="00384A8F" w:rsidRPr="00384A8F" w:rsidRDefault="00384A8F" w:rsidP="00384A8F">
            <w:pPr>
              <w:rPr>
                <w:rFonts w:cs="Arial"/>
                <w:szCs w:val="20"/>
              </w:rPr>
            </w:pPr>
          </w:p>
          <w:p w14:paraId="7E503E1D" w14:textId="77777777" w:rsidR="00384A8F" w:rsidRDefault="00384A8F" w:rsidP="00384A8F">
            <w:pPr>
              <w:rPr>
                <w:rFonts w:cs="Arial"/>
                <w:szCs w:val="20"/>
              </w:rPr>
            </w:pPr>
          </w:p>
          <w:p w14:paraId="676BD884" w14:textId="77777777" w:rsidR="005B10FE" w:rsidRPr="00384A8F" w:rsidRDefault="005B10FE" w:rsidP="00384A8F">
            <w:pPr>
              <w:jc w:val="center"/>
              <w:rPr>
                <w:rFonts w:cs="Arial"/>
                <w:szCs w:val="20"/>
              </w:rPr>
            </w:pPr>
          </w:p>
        </w:tc>
      </w:tr>
      <w:tr w:rsidR="00946217" w:rsidRPr="00842155" w14:paraId="1D9624B5"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669242B"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7A9D580A"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1477059" w14:textId="77777777" w:rsidR="00946217" w:rsidRPr="005B10FE" w:rsidRDefault="00946217" w:rsidP="00C02CF0">
            <w:pPr>
              <w:rPr>
                <w:rFonts w:cs="Arial"/>
                <w:b/>
                <w:i/>
                <w:szCs w:val="20"/>
              </w:rPr>
            </w:pPr>
            <w:r w:rsidRPr="005B10FE">
              <w:rPr>
                <w:rFonts w:cs="Arial"/>
                <w:b/>
                <w:i/>
                <w:szCs w:val="20"/>
              </w:rPr>
              <w:t>Points/AIE/</w:t>
            </w:r>
          </w:p>
          <w:p w14:paraId="2CADAB6C"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34BB0A0D" w14:textId="77777777" w:rsidTr="005B10FE">
        <w:tc>
          <w:tcPr>
            <w:tcW w:w="10170" w:type="dxa"/>
            <w:tcMar>
              <w:top w:w="115" w:type="dxa"/>
              <w:left w:w="115" w:type="dxa"/>
              <w:bottom w:w="115" w:type="dxa"/>
              <w:right w:w="115" w:type="dxa"/>
            </w:tcMar>
          </w:tcPr>
          <w:p w14:paraId="240AE3E6" w14:textId="77777777" w:rsidR="00F05067" w:rsidRDefault="0070343B" w:rsidP="00C02CF0">
            <w:pPr>
              <w:tabs>
                <w:tab w:val="left" w:pos="2329"/>
              </w:tabs>
              <w:rPr>
                <w:rFonts w:cs="Arial"/>
                <w:b/>
                <w:szCs w:val="20"/>
              </w:rPr>
            </w:pPr>
            <w:r>
              <w:rPr>
                <w:rFonts w:cs="Arial"/>
                <w:b/>
                <w:szCs w:val="20"/>
              </w:rPr>
              <w:lastRenderedPageBreak/>
              <w:t>Theoretical Orientation</w:t>
            </w:r>
          </w:p>
          <w:p w14:paraId="50D5A9DC" w14:textId="77777777" w:rsidR="0070343B" w:rsidRDefault="0070343B" w:rsidP="00C02CF0">
            <w:pPr>
              <w:tabs>
                <w:tab w:val="left" w:pos="2329"/>
              </w:tabs>
              <w:rPr>
                <w:rFonts w:cs="Arial"/>
                <w:b/>
                <w:szCs w:val="20"/>
              </w:rPr>
            </w:pPr>
          </w:p>
          <w:p w14:paraId="2FE24111" w14:textId="77777777" w:rsidR="00F05067" w:rsidRDefault="00F05067" w:rsidP="00F05067">
            <w:pPr>
              <w:tabs>
                <w:tab w:val="left" w:pos="2329"/>
              </w:tabs>
              <w:rPr>
                <w:rFonts w:cs="Arial"/>
                <w:szCs w:val="20"/>
              </w:rPr>
            </w:pPr>
            <w:r w:rsidRPr="00120D83">
              <w:rPr>
                <w:rFonts w:cs="Arial"/>
                <w:b/>
                <w:szCs w:val="20"/>
              </w:rPr>
              <w:t>Review</w:t>
            </w:r>
            <w:r>
              <w:rPr>
                <w:rFonts w:cs="Arial"/>
                <w:szCs w:val="20"/>
              </w:rPr>
              <w:t xml:space="preserve"> the “Introduction to t</w:t>
            </w:r>
            <w:r w:rsidRPr="004628D1">
              <w:rPr>
                <w:rFonts w:cs="Arial"/>
                <w:szCs w:val="20"/>
              </w:rPr>
              <w:t>he Diaz Family</w:t>
            </w:r>
            <w:r>
              <w:rPr>
                <w:rFonts w:cs="Arial"/>
                <w:szCs w:val="20"/>
              </w:rPr>
              <w:t xml:space="preserve">” section in Ch. 1 of </w:t>
            </w:r>
            <w:r w:rsidRPr="002B66B0">
              <w:rPr>
                <w:rFonts w:cs="Arial"/>
                <w:i/>
                <w:szCs w:val="20"/>
              </w:rPr>
              <w:t>Theories of Counseling and Psychotherapy</w:t>
            </w:r>
            <w:r>
              <w:rPr>
                <w:rFonts w:cs="Arial"/>
                <w:szCs w:val="20"/>
              </w:rPr>
              <w:t>.</w:t>
            </w:r>
          </w:p>
          <w:p w14:paraId="15E6E6C5" w14:textId="77777777" w:rsidR="00120D83" w:rsidRDefault="00120D83" w:rsidP="00F05067">
            <w:pPr>
              <w:tabs>
                <w:tab w:val="left" w:pos="2329"/>
              </w:tabs>
              <w:rPr>
                <w:rFonts w:cs="Arial"/>
                <w:szCs w:val="20"/>
              </w:rPr>
            </w:pPr>
          </w:p>
          <w:p w14:paraId="562FD2E1" w14:textId="77777777" w:rsidR="00120D83" w:rsidRPr="0070343B" w:rsidRDefault="00120D83" w:rsidP="00F05067">
            <w:pPr>
              <w:tabs>
                <w:tab w:val="left" w:pos="2329"/>
              </w:tabs>
              <w:rPr>
                <w:rFonts w:cs="Arial"/>
                <w:b/>
                <w:szCs w:val="20"/>
              </w:rPr>
            </w:pPr>
            <w:r w:rsidRPr="00EF5E6D">
              <w:rPr>
                <w:rFonts w:cs="Arial"/>
                <w:b/>
                <w:szCs w:val="20"/>
              </w:rPr>
              <w:t>Respond</w:t>
            </w:r>
            <w:r>
              <w:rPr>
                <w:rFonts w:cs="Arial"/>
                <w:szCs w:val="20"/>
              </w:rPr>
              <w:t xml:space="preserve"> to the following discussion question in the </w:t>
            </w:r>
            <w:r w:rsidR="0070343B" w:rsidRPr="0097065C">
              <w:rPr>
                <w:rFonts w:cs="Arial"/>
                <w:szCs w:val="20"/>
              </w:rPr>
              <w:t>Theoretical Orientation</w:t>
            </w:r>
            <w:r>
              <w:rPr>
                <w:rFonts w:cs="Arial"/>
                <w:szCs w:val="20"/>
              </w:rPr>
              <w:t xml:space="preserve"> discussion forum by Thursday:</w:t>
            </w:r>
          </w:p>
          <w:p w14:paraId="03B9EE3D" w14:textId="77777777" w:rsidR="00F05067" w:rsidRDefault="00F05067" w:rsidP="00C02CF0">
            <w:pPr>
              <w:tabs>
                <w:tab w:val="left" w:pos="2329"/>
              </w:tabs>
              <w:rPr>
                <w:rFonts w:cs="Arial"/>
                <w:szCs w:val="20"/>
              </w:rPr>
            </w:pPr>
          </w:p>
          <w:p w14:paraId="0EF54E3D" w14:textId="77777777" w:rsidR="00F05067" w:rsidRDefault="00F05067" w:rsidP="00120D83">
            <w:pPr>
              <w:pStyle w:val="AssignmentsLevel2"/>
            </w:pPr>
            <w:r>
              <w:t xml:space="preserve">Based on the reading, why do you think it is </w:t>
            </w:r>
            <w:r w:rsidR="00FD6C48">
              <w:t>important</w:t>
            </w:r>
            <w:r>
              <w:t xml:space="preserve"> to have a theoretical orientation in the counseling profession? Support your response with examples.</w:t>
            </w:r>
          </w:p>
          <w:p w14:paraId="73C736D9" w14:textId="77777777" w:rsidR="00120D83" w:rsidRDefault="00120D83" w:rsidP="00120D83">
            <w:pPr>
              <w:pStyle w:val="AssignmentsLevel2"/>
              <w:numPr>
                <w:ilvl w:val="0"/>
                <w:numId w:val="0"/>
              </w:numPr>
              <w:ind w:left="360" w:hanging="360"/>
            </w:pPr>
          </w:p>
          <w:p w14:paraId="3C9027FB" w14:textId="0BF42503" w:rsidR="0070343B" w:rsidRPr="0070343B" w:rsidRDefault="0070343B" w:rsidP="00866DD7">
            <w:r>
              <w:rPr>
                <w:b/>
              </w:rPr>
              <w:t>Post</w:t>
            </w:r>
            <w:r>
              <w:t xml:space="preserve"> constructive </w:t>
            </w:r>
            <w:r w:rsidR="00866DD7">
              <w:t>feedback</w:t>
            </w:r>
            <w:r>
              <w:t>, clarification, additional questions, or your own relevant thoughts to at least three of your classmates’ responses by Sunday.</w:t>
            </w:r>
          </w:p>
        </w:tc>
        <w:tc>
          <w:tcPr>
            <w:tcW w:w="1440" w:type="dxa"/>
          </w:tcPr>
          <w:p w14:paraId="015A997C" w14:textId="4542ADA5" w:rsidR="005B10FE" w:rsidRPr="00842155" w:rsidRDefault="00984AE4" w:rsidP="00C02CF0">
            <w:pPr>
              <w:tabs>
                <w:tab w:val="left" w:pos="2329"/>
              </w:tabs>
              <w:rPr>
                <w:rFonts w:cs="Arial"/>
                <w:szCs w:val="20"/>
              </w:rPr>
            </w:pPr>
            <w:r>
              <w:rPr>
                <w:rFonts w:cs="Arial"/>
                <w:szCs w:val="20"/>
              </w:rPr>
              <w:t>1.2</w:t>
            </w:r>
          </w:p>
        </w:tc>
        <w:tc>
          <w:tcPr>
            <w:tcW w:w="1440" w:type="dxa"/>
          </w:tcPr>
          <w:p w14:paraId="0BBEE099" w14:textId="77777777" w:rsidR="005B10FE" w:rsidRPr="00842155" w:rsidRDefault="00472192" w:rsidP="00C02CF0">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B10FE" w:rsidRPr="007F339F" w14:paraId="24134E15" w14:textId="77777777" w:rsidTr="005B10FE">
        <w:tc>
          <w:tcPr>
            <w:tcW w:w="10170" w:type="dxa"/>
            <w:tcMar>
              <w:top w:w="115" w:type="dxa"/>
              <w:left w:w="115" w:type="dxa"/>
              <w:bottom w:w="115" w:type="dxa"/>
              <w:right w:w="115" w:type="dxa"/>
            </w:tcMar>
          </w:tcPr>
          <w:p w14:paraId="067D6A1B" w14:textId="77777777" w:rsidR="00367BD0" w:rsidRDefault="00367BD0" w:rsidP="00C02CF0">
            <w:pPr>
              <w:tabs>
                <w:tab w:val="left" w:pos="2329"/>
              </w:tabs>
              <w:rPr>
                <w:rFonts w:cs="Arial"/>
                <w:b/>
                <w:szCs w:val="20"/>
              </w:rPr>
            </w:pPr>
            <w:r>
              <w:rPr>
                <w:rFonts w:cs="Arial"/>
                <w:b/>
                <w:szCs w:val="20"/>
              </w:rPr>
              <w:t>Historical Foundations</w:t>
            </w:r>
          </w:p>
          <w:p w14:paraId="145C53AF" w14:textId="77777777" w:rsidR="00367BD0" w:rsidRDefault="00367BD0" w:rsidP="00C02CF0">
            <w:pPr>
              <w:tabs>
                <w:tab w:val="left" w:pos="2329"/>
              </w:tabs>
              <w:rPr>
                <w:rFonts w:cs="Arial"/>
                <w:b/>
                <w:szCs w:val="20"/>
              </w:rPr>
            </w:pPr>
          </w:p>
          <w:p w14:paraId="35030F71" w14:textId="00DB21B7" w:rsidR="00F948A0" w:rsidRDefault="00F948A0" w:rsidP="00C02CF0">
            <w:pPr>
              <w:tabs>
                <w:tab w:val="left" w:pos="2329"/>
              </w:tabs>
              <w:rPr>
                <w:rFonts w:cs="Arial"/>
                <w:szCs w:val="20"/>
              </w:rPr>
            </w:pPr>
            <w:r w:rsidRPr="00EF5E6D">
              <w:rPr>
                <w:rFonts w:cs="Arial"/>
                <w:b/>
                <w:szCs w:val="20"/>
              </w:rPr>
              <w:t>Review</w:t>
            </w:r>
            <w:r>
              <w:rPr>
                <w:rFonts w:cs="Arial"/>
                <w:szCs w:val="20"/>
              </w:rPr>
              <w:t xml:space="preserve"> the “</w:t>
            </w:r>
            <w:r w:rsidR="002473B2">
              <w:rPr>
                <w:rFonts w:cs="Arial"/>
                <w:szCs w:val="20"/>
              </w:rPr>
              <w:t>Development of Theories o</w:t>
            </w:r>
            <w:r w:rsidR="002473B2" w:rsidRPr="002473B2">
              <w:rPr>
                <w:rFonts w:cs="Arial"/>
                <w:szCs w:val="20"/>
              </w:rPr>
              <w:t xml:space="preserve">f Counseling </w:t>
            </w:r>
            <w:r w:rsidR="002473B2">
              <w:rPr>
                <w:rFonts w:cs="Arial"/>
                <w:szCs w:val="20"/>
              </w:rPr>
              <w:t>a</w:t>
            </w:r>
            <w:r w:rsidR="002473B2" w:rsidRPr="002473B2">
              <w:rPr>
                <w:rFonts w:cs="Arial"/>
                <w:szCs w:val="20"/>
              </w:rPr>
              <w:t>nd Psychotherapy</w:t>
            </w:r>
            <w:r>
              <w:rPr>
                <w:rFonts w:cs="Arial"/>
                <w:szCs w:val="20"/>
              </w:rPr>
              <w:t>” section in</w:t>
            </w:r>
            <w:r w:rsidR="004628D1">
              <w:rPr>
                <w:rFonts w:cs="Arial"/>
                <w:szCs w:val="20"/>
              </w:rPr>
              <w:t xml:space="preserve"> Ch. 1 of</w:t>
            </w:r>
            <w:r>
              <w:rPr>
                <w:rFonts w:cs="Arial"/>
                <w:szCs w:val="20"/>
              </w:rPr>
              <w:t xml:space="preserve"> </w:t>
            </w:r>
            <w:r w:rsidR="00430585" w:rsidRPr="009A4EF0">
              <w:rPr>
                <w:rFonts w:cs="Arial"/>
                <w:i/>
                <w:szCs w:val="20"/>
              </w:rPr>
              <w:t>Theories of Counseling and Psychotherapy</w:t>
            </w:r>
            <w:r>
              <w:rPr>
                <w:rFonts w:cs="Arial"/>
                <w:szCs w:val="20"/>
              </w:rPr>
              <w:t>.</w:t>
            </w:r>
          </w:p>
          <w:p w14:paraId="51744059" w14:textId="77777777" w:rsidR="00F948A0" w:rsidRDefault="00F948A0" w:rsidP="00C02CF0">
            <w:pPr>
              <w:tabs>
                <w:tab w:val="left" w:pos="2329"/>
              </w:tabs>
              <w:rPr>
                <w:rFonts w:cs="Arial"/>
                <w:szCs w:val="20"/>
              </w:rPr>
            </w:pPr>
          </w:p>
          <w:p w14:paraId="73D573CD" w14:textId="719E5941" w:rsidR="00F948A0" w:rsidRDefault="00F948A0" w:rsidP="00C02CF0">
            <w:pPr>
              <w:tabs>
                <w:tab w:val="left" w:pos="2329"/>
              </w:tabs>
              <w:rPr>
                <w:rFonts w:cs="Arial"/>
                <w:szCs w:val="20"/>
              </w:rPr>
            </w:pPr>
            <w:r w:rsidRPr="00337327">
              <w:rPr>
                <w:rFonts w:cs="Arial"/>
                <w:b/>
                <w:szCs w:val="20"/>
              </w:rPr>
              <w:t>Create</w:t>
            </w:r>
            <w:r>
              <w:rPr>
                <w:rFonts w:cs="Arial"/>
                <w:szCs w:val="20"/>
              </w:rPr>
              <w:t xml:space="preserve"> a poster using Padlet </w:t>
            </w:r>
            <w:r w:rsidR="00337327">
              <w:rPr>
                <w:rFonts w:cs="Arial"/>
                <w:szCs w:val="20"/>
              </w:rPr>
              <w:t>(</w:t>
            </w:r>
            <w:hyperlink r:id="rId30" w:history="1">
              <w:r w:rsidR="00337327" w:rsidRPr="00BD13DB">
                <w:rPr>
                  <w:rStyle w:val="Hyperlink"/>
                  <w:rFonts w:cs="Arial"/>
                  <w:szCs w:val="20"/>
                </w:rPr>
                <w:t>http://padlet.com/</w:t>
              </w:r>
            </w:hyperlink>
            <w:r w:rsidR="00337327">
              <w:rPr>
                <w:rFonts w:cs="Arial"/>
                <w:szCs w:val="20"/>
              </w:rPr>
              <w:t>)</w:t>
            </w:r>
            <w:r w:rsidR="00E362BA">
              <w:rPr>
                <w:rFonts w:cs="Arial"/>
                <w:szCs w:val="20"/>
              </w:rPr>
              <w:t xml:space="preserve"> or </w:t>
            </w:r>
            <w:proofErr w:type="spellStart"/>
            <w:r w:rsidR="0064751D">
              <w:rPr>
                <w:rFonts w:cs="Arial"/>
                <w:szCs w:val="20"/>
              </w:rPr>
              <w:t>Glogster</w:t>
            </w:r>
            <w:proofErr w:type="spellEnd"/>
            <w:r w:rsidR="0064751D">
              <w:rPr>
                <w:rFonts w:cs="Arial"/>
                <w:szCs w:val="20"/>
              </w:rPr>
              <w:t xml:space="preserve"> (</w:t>
            </w:r>
            <w:hyperlink r:id="rId31" w:history="1">
              <w:r w:rsidR="0064751D" w:rsidRPr="00F17DF1">
                <w:rPr>
                  <w:rStyle w:val="Hyperlink"/>
                  <w:rFonts w:cs="Arial"/>
                  <w:szCs w:val="20"/>
                </w:rPr>
                <w:t>http://www.glogster.com/</w:t>
              </w:r>
            </w:hyperlink>
            <w:r w:rsidR="0064751D">
              <w:rPr>
                <w:rFonts w:cs="Arial"/>
                <w:szCs w:val="20"/>
              </w:rPr>
              <w:t xml:space="preserve">) </w:t>
            </w:r>
            <w:r>
              <w:rPr>
                <w:rFonts w:cs="Arial"/>
                <w:szCs w:val="20"/>
              </w:rPr>
              <w:t>that</w:t>
            </w:r>
            <w:r w:rsidR="00337327">
              <w:rPr>
                <w:rFonts w:cs="Arial"/>
                <w:szCs w:val="20"/>
              </w:rPr>
              <w:t xml:space="preserve"> outlines the</w:t>
            </w:r>
            <w:r>
              <w:rPr>
                <w:rFonts w:cs="Arial"/>
                <w:szCs w:val="20"/>
              </w:rPr>
              <w:t xml:space="preserve"> </w:t>
            </w:r>
            <w:r w:rsidR="002473B2" w:rsidRPr="00DA2B26">
              <w:rPr>
                <w:rFonts w:cs="Arial"/>
                <w:szCs w:val="20"/>
              </w:rPr>
              <w:t xml:space="preserve">historical foundations of psychotherapy and </w:t>
            </w:r>
            <w:r w:rsidR="002473B2">
              <w:rPr>
                <w:rFonts w:cs="Arial"/>
                <w:szCs w:val="20"/>
              </w:rPr>
              <w:t>theories of counseling</w:t>
            </w:r>
            <w:r w:rsidR="009464CD">
              <w:rPr>
                <w:rFonts w:cs="Arial"/>
                <w:szCs w:val="20"/>
              </w:rPr>
              <w:t>.</w:t>
            </w:r>
          </w:p>
          <w:p w14:paraId="5EC88358" w14:textId="77777777" w:rsidR="009464CD" w:rsidRDefault="009464CD" w:rsidP="00C02CF0">
            <w:pPr>
              <w:tabs>
                <w:tab w:val="left" w:pos="2329"/>
              </w:tabs>
              <w:rPr>
                <w:rFonts w:cs="Arial"/>
                <w:szCs w:val="20"/>
              </w:rPr>
            </w:pPr>
          </w:p>
          <w:p w14:paraId="4D63BB2F" w14:textId="77777777" w:rsidR="009464CD" w:rsidRDefault="009464CD" w:rsidP="00C02CF0">
            <w:pPr>
              <w:tabs>
                <w:tab w:val="left" w:pos="2329"/>
              </w:tabs>
              <w:rPr>
                <w:rFonts w:cs="Arial"/>
                <w:szCs w:val="20"/>
              </w:rPr>
            </w:pPr>
            <w:r w:rsidRPr="00367BD0">
              <w:rPr>
                <w:rFonts w:cs="Arial"/>
                <w:b/>
                <w:szCs w:val="20"/>
              </w:rPr>
              <w:t xml:space="preserve">Submit </w:t>
            </w:r>
            <w:r>
              <w:rPr>
                <w:rFonts w:cs="Arial"/>
                <w:szCs w:val="20"/>
              </w:rPr>
              <w:t>a link to your poster</w:t>
            </w:r>
            <w:r w:rsidR="00577B48">
              <w:rPr>
                <w:rFonts w:cs="Arial"/>
                <w:szCs w:val="20"/>
              </w:rPr>
              <w:t xml:space="preserve"> to Blackboard by Friday.</w:t>
            </w:r>
          </w:p>
          <w:p w14:paraId="0610C95A" w14:textId="77777777" w:rsidR="009464CD" w:rsidRDefault="009464CD" w:rsidP="00C02CF0">
            <w:pPr>
              <w:tabs>
                <w:tab w:val="left" w:pos="2329"/>
              </w:tabs>
              <w:rPr>
                <w:rFonts w:cs="Arial"/>
                <w:szCs w:val="20"/>
              </w:rPr>
            </w:pPr>
          </w:p>
          <w:p w14:paraId="4D093BEA" w14:textId="3B64C20D" w:rsidR="009464CD" w:rsidRDefault="00ED2DA1" w:rsidP="00C02CF0">
            <w:pPr>
              <w:tabs>
                <w:tab w:val="left" w:pos="2329"/>
              </w:tabs>
              <w:rPr>
                <w:rFonts w:cs="Arial"/>
                <w:szCs w:val="20"/>
              </w:rPr>
            </w:pPr>
            <w:r>
              <w:rPr>
                <w:rFonts w:cs="Arial"/>
                <w:b/>
                <w:szCs w:val="20"/>
              </w:rPr>
              <w:t xml:space="preserve">Post </w:t>
            </w:r>
            <w:r w:rsidR="009464CD">
              <w:rPr>
                <w:rFonts w:cs="Arial"/>
                <w:szCs w:val="20"/>
              </w:rPr>
              <w:t xml:space="preserve">a link to your poster to the </w:t>
            </w:r>
            <w:r w:rsidR="00367BD0" w:rsidRPr="00367BD0">
              <w:rPr>
                <w:rFonts w:cs="Arial"/>
                <w:szCs w:val="20"/>
              </w:rPr>
              <w:t>Historical Foundations</w:t>
            </w:r>
            <w:r w:rsidR="009464CD">
              <w:rPr>
                <w:rFonts w:cs="Arial"/>
                <w:szCs w:val="20"/>
              </w:rPr>
              <w:t xml:space="preserve"> discussion forum by Friday. </w:t>
            </w:r>
          </w:p>
          <w:p w14:paraId="764C5F04" w14:textId="77777777" w:rsidR="004628D1" w:rsidRDefault="004628D1" w:rsidP="00C02CF0">
            <w:pPr>
              <w:tabs>
                <w:tab w:val="left" w:pos="2329"/>
              </w:tabs>
              <w:rPr>
                <w:rFonts w:cs="Arial"/>
                <w:szCs w:val="20"/>
              </w:rPr>
            </w:pPr>
          </w:p>
          <w:p w14:paraId="6AE60294" w14:textId="303C93F8" w:rsidR="004628D1" w:rsidRPr="009464CD" w:rsidRDefault="009464CD" w:rsidP="00866DD7">
            <w:r>
              <w:rPr>
                <w:b/>
              </w:rPr>
              <w:t>Post</w:t>
            </w:r>
            <w:r>
              <w:t xml:space="preserve"> constructive </w:t>
            </w:r>
            <w:r w:rsidR="00866DD7">
              <w:t>feedback</w:t>
            </w:r>
            <w:r>
              <w:t>, clarification, additional questions, or your own relevant thoughts to at least three of your classmates’ posters by Sunday.</w:t>
            </w:r>
          </w:p>
        </w:tc>
        <w:tc>
          <w:tcPr>
            <w:tcW w:w="1440" w:type="dxa"/>
          </w:tcPr>
          <w:p w14:paraId="14FDD7C9" w14:textId="2A0C7B3E" w:rsidR="005B10FE" w:rsidRPr="009F6FAF" w:rsidRDefault="00984AE4" w:rsidP="00C02CF0">
            <w:pPr>
              <w:tabs>
                <w:tab w:val="left" w:pos="2329"/>
              </w:tabs>
              <w:rPr>
                <w:rFonts w:cs="Arial"/>
                <w:szCs w:val="20"/>
              </w:rPr>
            </w:pPr>
            <w:r>
              <w:rPr>
                <w:rFonts w:cs="Arial"/>
                <w:szCs w:val="20"/>
              </w:rPr>
              <w:t>1.1</w:t>
            </w:r>
          </w:p>
        </w:tc>
        <w:tc>
          <w:tcPr>
            <w:tcW w:w="1440" w:type="dxa"/>
          </w:tcPr>
          <w:p w14:paraId="694C02C6" w14:textId="77777777" w:rsidR="005B10FE" w:rsidRPr="009F6FAF" w:rsidRDefault="00472192" w:rsidP="00C02CF0">
            <w:pPr>
              <w:tabs>
                <w:tab w:val="left" w:pos="2329"/>
              </w:tabs>
              <w:rPr>
                <w:rFonts w:cs="Arial"/>
                <w:szCs w:val="20"/>
              </w:rPr>
            </w:pPr>
            <w:r>
              <w:t xml:space="preserve">Presentation: private post, share, and comment = </w:t>
            </w:r>
            <w:r>
              <w:rPr>
                <w:b/>
              </w:rPr>
              <w:t>1.5</w:t>
            </w:r>
            <w:r w:rsidRPr="001457C4">
              <w:rPr>
                <w:b/>
              </w:rPr>
              <w:t xml:space="preserve"> hours</w:t>
            </w:r>
          </w:p>
        </w:tc>
      </w:tr>
    </w:tbl>
    <w:p w14:paraId="5D57D9CF" w14:textId="77777777" w:rsidR="006324AB" w:rsidRDefault="006324AB" w:rsidP="00100350">
      <w:pPr>
        <w:tabs>
          <w:tab w:val="left" w:pos="360"/>
        </w:tabs>
        <w:spacing w:before="60" w:after="60"/>
        <w:rPr>
          <w:rFonts w:cs="Arial"/>
          <w:szCs w:val="20"/>
        </w:rPr>
      </w:pPr>
    </w:p>
    <w:p w14:paraId="0E4BC56D"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0BE1974E" w14:textId="77777777" w:rsidR="008867EB" w:rsidRDefault="008867EB" w:rsidP="008867EB">
      <w:pPr>
        <w:pStyle w:val="AssignmentsLevel2"/>
        <w:numPr>
          <w:ilvl w:val="0"/>
          <w:numId w:val="0"/>
        </w:numPr>
        <w:rPr>
          <w:sz w:val="22"/>
        </w:rPr>
      </w:pPr>
      <w:bookmarkStart w:id="2" w:name="weektwo"/>
      <w:bookmarkEnd w:id="2"/>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37219C8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876415B" w14:textId="2C328BE3" w:rsidR="005B10FE" w:rsidRPr="00842155" w:rsidRDefault="005B10FE" w:rsidP="005B10FE">
            <w:pPr>
              <w:pStyle w:val="WeeklyTopicHeading1"/>
            </w:pPr>
            <w:bookmarkStart w:id="3" w:name="_Toc358980895"/>
            <w:r w:rsidRPr="0068364F">
              <w:t xml:space="preserve">Week </w:t>
            </w:r>
            <w:r>
              <w:t>Two</w:t>
            </w:r>
            <w:r w:rsidRPr="0068364F">
              <w:t xml:space="preserve">: </w:t>
            </w:r>
            <w:r w:rsidR="00174AF0" w:rsidRPr="00174AF0">
              <w:t>Psychodynamic and Psychoanalytic</w:t>
            </w:r>
            <w:bookmarkEnd w:id="3"/>
            <w:r w:rsidR="00174AF0">
              <w:t xml:space="preserve"> Orientations</w:t>
            </w:r>
          </w:p>
        </w:tc>
        <w:tc>
          <w:tcPr>
            <w:tcW w:w="1440" w:type="dxa"/>
            <w:tcBorders>
              <w:left w:val="nil"/>
              <w:bottom w:val="single" w:sz="4" w:space="0" w:color="000000" w:themeColor="text1"/>
              <w:right w:val="nil"/>
            </w:tcBorders>
            <w:shd w:val="clear" w:color="auto" w:fill="BD313B"/>
          </w:tcPr>
          <w:p w14:paraId="1BB63ED7"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9957E78"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D39AFD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F7FE10F"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7E9BE64"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1FB71D02"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314505C" w14:textId="136E211B" w:rsidR="00FD5474" w:rsidRPr="00842155" w:rsidRDefault="008266D5" w:rsidP="005B10FE">
            <w:pPr>
              <w:pStyle w:val="ObjectiveBullet"/>
              <w:numPr>
                <w:ilvl w:val="1"/>
                <w:numId w:val="30"/>
              </w:numPr>
            </w:pPr>
            <w:r>
              <w:t>Identify the goals of counseling according to the psychoanalysis, individual psychology, and analytic psychology theoretical orientations.</w:t>
            </w:r>
          </w:p>
        </w:tc>
        <w:tc>
          <w:tcPr>
            <w:tcW w:w="2880" w:type="dxa"/>
            <w:gridSpan w:val="2"/>
            <w:tcBorders>
              <w:top w:val="nil"/>
              <w:left w:val="nil"/>
              <w:bottom w:val="nil"/>
            </w:tcBorders>
          </w:tcPr>
          <w:p w14:paraId="5D5BA433" w14:textId="47729DBE" w:rsidR="00FD5474" w:rsidRPr="00842155" w:rsidRDefault="003F6209" w:rsidP="005B10FE">
            <w:pPr>
              <w:tabs>
                <w:tab w:val="left" w:pos="0"/>
                <w:tab w:val="left" w:pos="3720"/>
              </w:tabs>
              <w:outlineLvl w:val="0"/>
              <w:rPr>
                <w:rFonts w:cs="Arial"/>
                <w:szCs w:val="20"/>
              </w:rPr>
            </w:pPr>
            <w:r>
              <w:rPr>
                <w:rFonts w:cs="Arial"/>
                <w:szCs w:val="20"/>
              </w:rPr>
              <w:t>CLO1</w:t>
            </w:r>
          </w:p>
        </w:tc>
      </w:tr>
      <w:tr w:rsidR="008E53B9" w:rsidRPr="00842155" w14:paraId="7C6F45E1"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3A0DE4A5" w14:textId="53D8BEE6" w:rsidR="008E53B9" w:rsidRDefault="008E53B9" w:rsidP="005B10FE">
            <w:pPr>
              <w:pStyle w:val="ObjectiveBullet"/>
              <w:numPr>
                <w:ilvl w:val="1"/>
                <w:numId w:val="30"/>
              </w:numPr>
            </w:pPr>
            <w:r>
              <w:t>Differentiate the psychoanalysis, individual psychology, and analytic psychology theoretical orientations.</w:t>
            </w:r>
          </w:p>
        </w:tc>
        <w:tc>
          <w:tcPr>
            <w:tcW w:w="2880" w:type="dxa"/>
            <w:gridSpan w:val="2"/>
            <w:tcBorders>
              <w:top w:val="nil"/>
              <w:left w:val="nil"/>
              <w:bottom w:val="nil"/>
            </w:tcBorders>
          </w:tcPr>
          <w:p w14:paraId="42095E31" w14:textId="131A580B" w:rsidR="008E53B9" w:rsidRPr="00842155" w:rsidRDefault="003F6209" w:rsidP="005B10FE">
            <w:pPr>
              <w:tabs>
                <w:tab w:val="left" w:pos="0"/>
                <w:tab w:val="left" w:pos="3720"/>
              </w:tabs>
              <w:outlineLvl w:val="0"/>
              <w:rPr>
                <w:rFonts w:cs="Arial"/>
                <w:szCs w:val="20"/>
              </w:rPr>
            </w:pPr>
            <w:r>
              <w:rPr>
                <w:rFonts w:cs="Arial"/>
                <w:szCs w:val="20"/>
              </w:rPr>
              <w:t>CLO2</w:t>
            </w:r>
          </w:p>
        </w:tc>
      </w:tr>
      <w:tr w:rsidR="00FD5474" w:rsidRPr="00842155" w14:paraId="5AE8843A"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EE09F75" w14:textId="1206FDDF" w:rsidR="00FD5474" w:rsidRPr="00842155" w:rsidRDefault="008266D5" w:rsidP="005B10FE">
            <w:pPr>
              <w:pStyle w:val="ObjectiveBullet"/>
              <w:numPr>
                <w:ilvl w:val="1"/>
                <w:numId w:val="30"/>
              </w:numPr>
            </w:pPr>
            <w:r>
              <w:t>Explain the basic principles and techniques taken from psychoanalysis, individual psychology, and analytic psychology currently used to treat clients in a professional counseling setting.</w:t>
            </w:r>
          </w:p>
        </w:tc>
        <w:tc>
          <w:tcPr>
            <w:tcW w:w="2880" w:type="dxa"/>
            <w:gridSpan w:val="2"/>
            <w:tcBorders>
              <w:top w:val="nil"/>
              <w:left w:val="nil"/>
              <w:bottom w:val="single" w:sz="4" w:space="0" w:color="000000" w:themeColor="text1"/>
            </w:tcBorders>
          </w:tcPr>
          <w:p w14:paraId="1A521B28" w14:textId="74B0658D" w:rsidR="00FD5474" w:rsidRPr="00842155" w:rsidRDefault="003F6209" w:rsidP="005B10FE">
            <w:pPr>
              <w:tabs>
                <w:tab w:val="left" w:pos="0"/>
                <w:tab w:val="left" w:pos="3720"/>
              </w:tabs>
              <w:outlineLvl w:val="0"/>
              <w:rPr>
                <w:rFonts w:cs="Arial"/>
                <w:szCs w:val="20"/>
              </w:rPr>
            </w:pPr>
            <w:r>
              <w:rPr>
                <w:rFonts w:cs="Arial"/>
                <w:szCs w:val="20"/>
              </w:rPr>
              <w:t>CLO4</w:t>
            </w:r>
          </w:p>
        </w:tc>
      </w:tr>
      <w:tr w:rsidR="00FD5474" w:rsidRPr="00842155" w14:paraId="1FE218D6"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52595D7"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DF21ABE"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BF8C95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52519C32"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62BFDB3E" w14:textId="77777777" w:rsidTr="005B10FE">
        <w:tc>
          <w:tcPr>
            <w:tcW w:w="10170" w:type="dxa"/>
            <w:tcMar>
              <w:top w:w="115" w:type="dxa"/>
              <w:left w:w="115" w:type="dxa"/>
              <w:bottom w:w="115" w:type="dxa"/>
              <w:right w:w="115" w:type="dxa"/>
            </w:tcMar>
          </w:tcPr>
          <w:p w14:paraId="3FDF8815" w14:textId="73FBEF9B" w:rsidR="00FD5474" w:rsidRPr="00E3447E" w:rsidRDefault="00FD5474" w:rsidP="005B10FE">
            <w:pPr>
              <w:ind w:left="360" w:hanging="360"/>
              <w:rPr>
                <w:rFonts w:cs="Arial"/>
                <w:szCs w:val="20"/>
              </w:rPr>
            </w:pPr>
            <w:r w:rsidRPr="00446623">
              <w:rPr>
                <w:rFonts w:cs="Arial"/>
                <w:b/>
                <w:szCs w:val="20"/>
              </w:rPr>
              <w:t>Read</w:t>
            </w:r>
            <w:r w:rsidR="00181BE8">
              <w:rPr>
                <w:rFonts w:cs="Arial"/>
                <w:szCs w:val="20"/>
              </w:rPr>
              <w:t xml:space="preserve"> Ch. 2–</w:t>
            </w:r>
            <w:r w:rsidR="007805E9">
              <w:rPr>
                <w:rFonts w:cs="Arial"/>
                <w:szCs w:val="20"/>
              </w:rPr>
              <w:t>6</w:t>
            </w:r>
            <w:r>
              <w:rPr>
                <w:rFonts w:cs="Arial"/>
                <w:szCs w:val="20"/>
              </w:rPr>
              <w:t xml:space="preserve"> of </w:t>
            </w:r>
            <w:r w:rsidR="00C575B5" w:rsidRPr="007577A1">
              <w:rPr>
                <w:rFonts w:cs="Arial"/>
                <w:i/>
                <w:szCs w:val="20"/>
              </w:rPr>
              <w:t>Theories of Counseling and Psychotherapy</w:t>
            </w:r>
            <w:r>
              <w:rPr>
                <w:rFonts w:cs="Arial"/>
                <w:szCs w:val="20"/>
              </w:rPr>
              <w:t>.</w:t>
            </w:r>
          </w:p>
        </w:tc>
        <w:tc>
          <w:tcPr>
            <w:tcW w:w="1440" w:type="dxa"/>
          </w:tcPr>
          <w:p w14:paraId="7D746C43" w14:textId="442578B4" w:rsidR="00FD5474" w:rsidRPr="009F6FAF" w:rsidRDefault="00E71DC2" w:rsidP="005B10FE">
            <w:pPr>
              <w:rPr>
                <w:rFonts w:cs="Arial"/>
                <w:szCs w:val="20"/>
              </w:rPr>
            </w:pPr>
            <w:r>
              <w:rPr>
                <w:rFonts w:cs="Arial"/>
                <w:szCs w:val="20"/>
              </w:rPr>
              <w:t>WEEK2</w:t>
            </w:r>
          </w:p>
        </w:tc>
        <w:tc>
          <w:tcPr>
            <w:tcW w:w="1440" w:type="dxa"/>
          </w:tcPr>
          <w:p w14:paraId="766A2FFC" w14:textId="77777777" w:rsidR="00FD5474" w:rsidRPr="009F6FAF" w:rsidRDefault="00FD5474" w:rsidP="005B10FE">
            <w:pPr>
              <w:rPr>
                <w:rFonts w:cs="Arial"/>
                <w:szCs w:val="20"/>
              </w:rPr>
            </w:pPr>
          </w:p>
        </w:tc>
      </w:tr>
      <w:tr w:rsidR="0057577D" w:rsidRPr="007F339F" w:rsidDel="0057577D" w14:paraId="6A9D1522" w14:textId="77777777" w:rsidTr="0057577D">
        <w:tc>
          <w:tcPr>
            <w:tcW w:w="10170" w:type="dxa"/>
            <w:shd w:val="clear" w:color="auto" w:fill="FFFFFF" w:themeFill="background1"/>
            <w:tcMar>
              <w:top w:w="115" w:type="dxa"/>
              <w:left w:w="115" w:type="dxa"/>
              <w:bottom w:w="115" w:type="dxa"/>
              <w:right w:w="115" w:type="dxa"/>
            </w:tcMar>
          </w:tcPr>
          <w:p w14:paraId="06668915" w14:textId="3EB9F118" w:rsidR="00B20268" w:rsidRDefault="00B20268" w:rsidP="0057577D">
            <w:pPr>
              <w:rPr>
                <w:rFonts w:cs="Arial"/>
                <w:b/>
                <w:szCs w:val="20"/>
              </w:rPr>
            </w:pPr>
            <w:r>
              <w:rPr>
                <w:rFonts w:cs="Arial"/>
                <w:b/>
                <w:szCs w:val="20"/>
              </w:rPr>
              <w:t>Textbook Videos</w:t>
            </w:r>
          </w:p>
          <w:p w14:paraId="1E94365C" w14:textId="77777777" w:rsidR="00B20268" w:rsidRDefault="00B20268" w:rsidP="0057577D">
            <w:pPr>
              <w:rPr>
                <w:rFonts w:cs="Arial"/>
                <w:b/>
                <w:szCs w:val="20"/>
              </w:rPr>
            </w:pPr>
          </w:p>
          <w:p w14:paraId="06665FA7" w14:textId="39697AAE" w:rsidR="0057577D" w:rsidRDefault="0057577D" w:rsidP="0057577D">
            <w:pPr>
              <w:rPr>
                <w:i/>
              </w:rPr>
            </w:pPr>
            <w:r w:rsidRPr="00F77CBC">
              <w:rPr>
                <w:rFonts w:cs="Arial"/>
                <w:b/>
                <w:szCs w:val="20"/>
              </w:rPr>
              <w:t xml:space="preserve">Watch </w:t>
            </w:r>
            <w:r w:rsidRPr="00F77CBC">
              <w:rPr>
                <w:rFonts w:cs="Arial"/>
                <w:szCs w:val="20"/>
              </w:rPr>
              <w:t xml:space="preserve">the following videos from </w:t>
            </w:r>
            <w:r w:rsidRPr="00F77CBC">
              <w:rPr>
                <w:i/>
              </w:rPr>
              <w:t>Theories of Counseling and Psychotherapy;</w:t>
            </w:r>
          </w:p>
          <w:p w14:paraId="09506F55" w14:textId="77777777" w:rsidR="00F77CBC" w:rsidRPr="00F77CBC" w:rsidRDefault="00F77CBC" w:rsidP="0057577D">
            <w:pPr>
              <w:rPr>
                <w:i/>
              </w:rPr>
            </w:pPr>
          </w:p>
          <w:p w14:paraId="20702EE9" w14:textId="77777777" w:rsidR="0057577D" w:rsidRPr="00F77CBC" w:rsidRDefault="0057577D" w:rsidP="00F77CBC">
            <w:pPr>
              <w:pStyle w:val="AssignmentsLevel2"/>
            </w:pPr>
            <w:r w:rsidRPr="00F77CBC">
              <w:t>“Stages of Development” section [4:16] in Ch. 3</w:t>
            </w:r>
          </w:p>
          <w:p w14:paraId="0AC45EB0" w14:textId="77777777" w:rsidR="0057577D" w:rsidRPr="00F77CBC" w:rsidRDefault="0057577D" w:rsidP="00F77CBC">
            <w:pPr>
              <w:pStyle w:val="AssignmentsLevel2"/>
            </w:pPr>
            <w:r w:rsidRPr="00F77CBC">
              <w:t>“Family Constellation and Birth Order” section [4:04] in Ch. 4</w:t>
            </w:r>
          </w:p>
          <w:p w14:paraId="2A7148B3" w14:textId="77777777" w:rsidR="0057577D" w:rsidRPr="00F77CBC" w:rsidRDefault="0057577D" w:rsidP="00F77CBC">
            <w:pPr>
              <w:pStyle w:val="AssignmentsLevel2"/>
            </w:pPr>
            <w:r w:rsidRPr="00F77CBC">
              <w:t>“Goals” section [3:16] in Ch. 4</w:t>
            </w:r>
          </w:p>
          <w:p w14:paraId="56FECECC" w14:textId="77777777" w:rsidR="0057577D" w:rsidRPr="00F77CBC" w:rsidRDefault="0057577D" w:rsidP="00F77CBC">
            <w:pPr>
              <w:pStyle w:val="AssignmentsLevel2"/>
            </w:pPr>
            <w:r w:rsidRPr="00F77CBC">
              <w:t>“Time-Limited Dynamic Psychotherapy” section [5:02] in Ch. 6</w:t>
            </w:r>
          </w:p>
          <w:p w14:paraId="085044CD" w14:textId="77777777" w:rsidR="0057577D" w:rsidRPr="00F77CBC" w:rsidRDefault="0057577D" w:rsidP="0057577D"/>
          <w:p w14:paraId="6704149C" w14:textId="55EAFAFF" w:rsidR="0057577D" w:rsidRPr="002746EE" w:rsidDel="0057577D" w:rsidRDefault="0057577D" w:rsidP="0057577D">
            <w:pPr>
              <w:rPr>
                <w:shd w:val="clear" w:color="auto" w:fill="F0D611" w:themeFill="accent3"/>
              </w:rPr>
            </w:pPr>
            <w:r w:rsidRPr="00F663CC">
              <w:rPr>
                <w:b/>
                <w:i/>
                <w:shd w:val="clear" w:color="auto" w:fill="FFFF00"/>
              </w:rPr>
              <w:t>Note</w:t>
            </w:r>
            <w:r w:rsidRPr="00F663CC">
              <w:rPr>
                <w:shd w:val="clear" w:color="auto" w:fill="FFFF00"/>
              </w:rPr>
              <w:t xml:space="preserve">:  </w:t>
            </w:r>
            <w:r w:rsidRPr="00F663CC">
              <w:rPr>
                <w:highlight w:val="yellow"/>
                <w:shd w:val="clear" w:color="auto" w:fill="FFFF00"/>
              </w:rPr>
              <w:t>These</w:t>
            </w:r>
            <w:r w:rsidRPr="00F663CC">
              <w:rPr>
                <w:highlight w:val="yellow"/>
                <w:shd w:val="clear" w:color="auto" w:fill="F0D611" w:themeFill="accent3"/>
              </w:rPr>
              <w:t xml:space="preserve"> </w:t>
            </w:r>
            <w:r w:rsidRPr="00F663CC">
              <w:rPr>
                <w:highlight w:val="yellow"/>
              </w:rPr>
              <w:t>videos are available in the video-enhanced version of this textbook which is required for this course. Please see Required Course Materials.</w:t>
            </w:r>
          </w:p>
        </w:tc>
        <w:tc>
          <w:tcPr>
            <w:tcW w:w="1440" w:type="dxa"/>
            <w:tcBorders>
              <w:bottom w:val="single" w:sz="4" w:space="0" w:color="000000" w:themeColor="text1"/>
            </w:tcBorders>
          </w:tcPr>
          <w:p w14:paraId="22979DC2" w14:textId="68FC6181" w:rsidR="0057577D" w:rsidRPr="00F77CBC" w:rsidDel="0057577D" w:rsidRDefault="0057577D" w:rsidP="0057577D">
            <w:pPr>
              <w:rPr>
                <w:rFonts w:cs="Arial"/>
                <w:szCs w:val="20"/>
              </w:rPr>
            </w:pPr>
            <w:r w:rsidRPr="00F77CBC">
              <w:rPr>
                <w:rFonts w:cs="Arial"/>
                <w:szCs w:val="20"/>
              </w:rPr>
              <w:t>2.1, 2.2, 2.3</w:t>
            </w:r>
          </w:p>
        </w:tc>
        <w:tc>
          <w:tcPr>
            <w:tcW w:w="1440" w:type="dxa"/>
            <w:tcBorders>
              <w:bottom w:val="single" w:sz="4" w:space="0" w:color="000000" w:themeColor="text1"/>
            </w:tcBorders>
          </w:tcPr>
          <w:p w14:paraId="35358794" w14:textId="77777777" w:rsidR="0057577D" w:rsidRPr="00F77CBC" w:rsidRDefault="0057577D" w:rsidP="0057577D">
            <w:pPr>
              <w:rPr>
                <w:b/>
              </w:rPr>
            </w:pPr>
            <w:r w:rsidRPr="00F77CBC">
              <w:t xml:space="preserve">Video: reviews and posts response = </w:t>
            </w:r>
            <w:r w:rsidRPr="00412566">
              <w:rPr>
                <w:b/>
              </w:rPr>
              <w:t>4</w:t>
            </w:r>
            <w:r w:rsidRPr="00F77CBC">
              <w:rPr>
                <w:b/>
              </w:rPr>
              <w:t xml:space="preserve"> hours</w:t>
            </w:r>
          </w:p>
          <w:p w14:paraId="2D8BE356" w14:textId="18C57119" w:rsidR="0057577D" w:rsidRPr="00F77CBC" w:rsidDel="0057577D" w:rsidRDefault="0057577D" w:rsidP="0057577D"/>
        </w:tc>
      </w:tr>
      <w:tr w:rsidR="0057577D" w:rsidRPr="007F339F" w14:paraId="0AC35968" w14:textId="77777777" w:rsidTr="005B10FE">
        <w:tc>
          <w:tcPr>
            <w:tcW w:w="10170" w:type="dxa"/>
            <w:tcMar>
              <w:top w:w="115" w:type="dxa"/>
              <w:left w:w="115" w:type="dxa"/>
              <w:bottom w:w="115" w:type="dxa"/>
              <w:right w:w="115" w:type="dxa"/>
            </w:tcMar>
          </w:tcPr>
          <w:p w14:paraId="0349A18F" w14:textId="204C58F0" w:rsidR="0057577D" w:rsidRPr="00083D7A" w:rsidRDefault="0057577D" w:rsidP="0057577D">
            <w:pPr>
              <w:rPr>
                <w:rFonts w:cs="Arial"/>
                <w:b/>
                <w:szCs w:val="20"/>
              </w:rPr>
            </w:pPr>
            <w:r w:rsidRPr="00083D7A">
              <w:rPr>
                <w:b/>
              </w:rPr>
              <w:t>Brief Psychodynamic Theory</w:t>
            </w:r>
          </w:p>
          <w:p w14:paraId="4899D150" w14:textId="77777777" w:rsidR="0057577D" w:rsidRDefault="0057577D" w:rsidP="0057577D">
            <w:pPr>
              <w:rPr>
                <w:rFonts w:cs="Arial"/>
                <w:b/>
                <w:szCs w:val="20"/>
              </w:rPr>
            </w:pPr>
          </w:p>
          <w:p w14:paraId="3AC795F5" w14:textId="7548D3E0" w:rsidR="0057577D" w:rsidRDefault="0057577D" w:rsidP="0057577D">
            <w:pPr>
              <w:pStyle w:val="AssignmentsLevel1"/>
            </w:pPr>
            <w:r w:rsidRPr="00083D7A">
              <w:rPr>
                <w:b/>
              </w:rPr>
              <w:t>Respond</w:t>
            </w:r>
            <w:r>
              <w:t xml:space="preserve"> to the following questions in the </w:t>
            </w:r>
            <w:r w:rsidRPr="00083D7A">
              <w:t>Brief Psychodynamic Theory</w:t>
            </w:r>
            <w:r>
              <w:t xml:space="preserve"> discussion forum by Thursday:</w:t>
            </w:r>
          </w:p>
          <w:p w14:paraId="03C4C2D1" w14:textId="77777777" w:rsidR="0057577D" w:rsidRDefault="0057577D" w:rsidP="0057577D">
            <w:pPr>
              <w:rPr>
                <w:rFonts w:cs="Arial"/>
                <w:b/>
                <w:szCs w:val="20"/>
              </w:rPr>
            </w:pPr>
          </w:p>
          <w:p w14:paraId="73075F3C" w14:textId="60156B36" w:rsidR="0057577D" w:rsidRDefault="0057577D" w:rsidP="0057577D">
            <w:pPr>
              <w:pStyle w:val="AssignmentsLevel2"/>
            </w:pPr>
            <w:r>
              <w:t xml:space="preserve">What are the benefits of brief psychodynamic theory? What are the limitations? </w:t>
            </w:r>
          </w:p>
          <w:p w14:paraId="595A06C8" w14:textId="3DC374E0" w:rsidR="0057577D" w:rsidRDefault="0057577D" w:rsidP="0057577D">
            <w:pPr>
              <w:pStyle w:val="AssignmentsLevel2"/>
            </w:pPr>
            <w:r>
              <w:t>If you were currently practicing, would you prefer to offer open-ended, extended treatment, or would you prefer shorter, time-limited treatment? Why?</w:t>
            </w:r>
          </w:p>
          <w:p w14:paraId="6DC31147" w14:textId="77777777" w:rsidR="0057577D" w:rsidRDefault="0057577D" w:rsidP="0057577D">
            <w:pPr>
              <w:pStyle w:val="AssignmentsLevel1"/>
            </w:pPr>
          </w:p>
          <w:p w14:paraId="67E19E55" w14:textId="1F056D8F" w:rsidR="0057577D" w:rsidRPr="008C1571" w:rsidRDefault="0057577D" w:rsidP="0057577D">
            <w:pPr>
              <w:pStyle w:val="AssignmentsLevel1"/>
            </w:pPr>
            <w:r>
              <w:rPr>
                <w:b/>
              </w:rPr>
              <w:lastRenderedPageBreak/>
              <w:t>Post</w:t>
            </w:r>
            <w:r>
              <w:t xml:space="preserve"> constructive feedback, clarification, additional questions, or your own relevant thoughts to at least three of your classmates’ responses by Sunday.</w:t>
            </w:r>
          </w:p>
        </w:tc>
        <w:tc>
          <w:tcPr>
            <w:tcW w:w="1440" w:type="dxa"/>
            <w:tcBorders>
              <w:bottom w:val="single" w:sz="4" w:space="0" w:color="000000" w:themeColor="text1"/>
            </w:tcBorders>
          </w:tcPr>
          <w:p w14:paraId="3B3A59F5" w14:textId="77777777" w:rsidR="0057577D" w:rsidRDefault="0057577D" w:rsidP="0057577D">
            <w:pPr>
              <w:rPr>
                <w:rFonts w:cs="Arial"/>
                <w:szCs w:val="20"/>
              </w:rPr>
            </w:pPr>
            <w:r>
              <w:rPr>
                <w:rFonts w:cs="Arial"/>
                <w:szCs w:val="20"/>
              </w:rPr>
              <w:lastRenderedPageBreak/>
              <w:t>2.2, 2.3</w:t>
            </w:r>
          </w:p>
          <w:p w14:paraId="558416B8" w14:textId="63BB14C7" w:rsidR="0057577D" w:rsidRDefault="0057577D" w:rsidP="0057577D">
            <w:pPr>
              <w:rPr>
                <w:rFonts w:cs="Arial"/>
                <w:szCs w:val="20"/>
              </w:rPr>
            </w:pPr>
          </w:p>
        </w:tc>
        <w:tc>
          <w:tcPr>
            <w:tcW w:w="1440" w:type="dxa"/>
            <w:tcBorders>
              <w:bottom w:val="single" w:sz="4" w:space="0" w:color="000000" w:themeColor="text1"/>
            </w:tcBorders>
          </w:tcPr>
          <w:p w14:paraId="476863A4" w14:textId="5A2D599E" w:rsidR="0057577D" w:rsidRPr="009F6FAF" w:rsidRDefault="0057577D" w:rsidP="0057577D">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7577D" w:rsidRPr="00842155" w14:paraId="2AB1EF71"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36F4B73F" w14:textId="77777777" w:rsidR="0057577D" w:rsidRPr="005B10FE" w:rsidRDefault="0057577D" w:rsidP="0057577D">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526AAD3" w14:textId="77777777" w:rsidR="0057577D" w:rsidRPr="005B10FE" w:rsidRDefault="0057577D" w:rsidP="005757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77450AC" w14:textId="77777777" w:rsidR="0057577D" w:rsidRPr="005B10FE" w:rsidRDefault="0057577D" w:rsidP="0057577D">
            <w:pPr>
              <w:rPr>
                <w:rFonts w:cs="Arial"/>
                <w:b/>
                <w:i/>
                <w:szCs w:val="20"/>
              </w:rPr>
            </w:pPr>
            <w:r w:rsidRPr="005B10FE">
              <w:rPr>
                <w:rFonts w:cs="Arial"/>
                <w:b/>
                <w:i/>
                <w:szCs w:val="20"/>
              </w:rPr>
              <w:t>Points/AIE/</w:t>
            </w:r>
          </w:p>
          <w:p w14:paraId="64479F2A" w14:textId="77777777" w:rsidR="0057577D" w:rsidRPr="005B10FE" w:rsidRDefault="0057577D" w:rsidP="0057577D">
            <w:pPr>
              <w:rPr>
                <w:rFonts w:cs="Arial"/>
                <w:b/>
                <w:i/>
                <w:szCs w:val="20"/>
              </w:rPr>
            </w:pPr>
            <w:r w:rsidRPr="005B10FE">
              <w:rPr>
                <w:rFonts w:cs="Arial"/>
                <w:b/>
                <w:i/>
                <w:szCs w:val="20"/>
              </w:rPr>
              <w:t>Generic</w:t>
            </w:r>
          </w:p>
        </w:tc>
      </w:tr>
      <w:tr w:rsidR="0057577D" w:rsidRPr="00842155" w14:paraId="01274C46" w14:textId="77777777" w:rsidTr="005B10FE">
        <w:tc>
          <w:tcPr>
            <w:tcW w:w="10170" w:type="dxa"/>
            <w:tcMar>
              <w:top w:w="115" w:type="dxa"/>
              <w:left w:w="115" w:type="dxa"/>
              <w:bottom w:w="115" w:type="dxa"/>
              <w:right w:w="115" w:type="dxa"/>
            </w:tcMar>
          </w:tcPr>
          <w:p w14:paraId="37F833F9" w14:textId="340CC5DB" w:rsidR="0057577D" w:rsidRDefault="0057577D" w:rsidP="0057577D">
            <w:pPr>
              <w:tabs>
                <w:tab w:val="left" w:pos="2329"/>
              </w:tabs>
              <w:rPr>
                <w:rFonts w:cs="Arial"/>
                <w:b/>
                <w:szCs w:val="20"/>
              </w:rPr>
            </w:pPr>
            <w:r>
              <w:rPr>
                <w:rFonts w:cs="Arial"/>
                <w:b/>
                <w:szCs w:val="20"/>
              </w:rPr>
              <w:t>Goals of C</w:t>
            </w:r>
            <w:r w:rsidRPr="007056A7">
              <w:rPr>
                <w:rFonts w:cs="Arial"/>
                <w:b/>
                <w:szCs w:val="20"/>
              </w:rPr>
              <w:t xml:space="preserve">ounseling </w:t>
            </w:r>
          </w:p>
          <w:p w14:paraId="44F9F4FF" w14:textId="77777777" w:rsidR="0057577D" w:rsidRDefault="0057577D" w:rsidP="0057577D">
            <w:pPr>
              <w:tabs>
                <w:tab w:val="left" w:pos="2329"/>
              </w:tabs>
              <w:rPr>
                <w:rFonts w:cs="Arial"/>
                <w:b/>
                <w:szCs w:val="20"/>
              </w:rPr>
            </w:pPr>
          </w:p>
          <w:p w14:paraId="5797530C" w14:textId="2D19DD0C" w:rsidR="0057577D" w:rsidRDefault="0057577D" w:rsidP="0057577D">
            <w:pPr>
              <w:pStyle w:val="AssignmentsLevel1"/>
            </w:pPr>
            <w:r w:rsidRPr="00083D7A">
              <w:rPr>
                <w:b/>
              </w:rPr>
              <w:t>Respond</w:t>
            </w:r>
            <w:r>
              <w:t xml:space="preserve"> to the following questions in the </w:t>
            </w:r>
            <w:r w:rsidRPr="007056A7">
              <w:t xml:space="preserve">Goals of Counseling </w:t>
            </w:r>
            <w:r>
              <w:t>discussion forum by Thursday:</w:t>
            </w:r>
          </w:p>
          <w:p w14:paraId="535DFBF2" w14:textId="77777777" w:rsidR="0057577D" w:rsidRDefault="0057577D" w:rsidP="0057577D">
            <w:pPr>
              <w:tabs>
                <w:tab w:val="left" w:pos="2329"/>
              </w:tabs>
              <w:rPr>
                <w:rFonts w:cs="Arial"/>
                <w:b/>
                <w:szCs w:val="20"/>
              </w:rPr>
            </w:pPr>
          </w:p>
          <w:p w14:paraId="5441EA54" w14:textId="77777777" w:rsidR="0057577D" w:rsidRDefault="0057577D" w:rsidP="0057577D">
            <w:pPr>
              <w:pStyle w:val="AssignmentsLevel2"/>
            </w:pPr>
            <w:r>
              <w:t xml:space="preserve">What are the goals of counseling according to the psychoanalysis, individual psychology, and analytic psychology theoretical orientations? </w:t>
            </w:r>
          </w:p>
          <w:p w14:paraId="0A6F6D5A" w14:textId="77777777" w:rsidR="0057577D" w:rsidRDefault="0057577D" w:rsidP="0057577D">
            <w:pPr>
              <w:pStyle w:val="AssignmentsLevel2"/>
            </w:pPr>
            <w:r>
              <w:t>Do you think these goals are still relevant to counselors today? Why?</w:t>
            </w:r>
          </w:p>
          <w:p w14:paraId="6FC2DE4C" w14:textId="77777777" w:rsidR="0057577D" w:rsidRDefault="0057577D" w:rsidP="0057577D">
            <w:pPr>
              <w:pStyle w:val="AssignmentsLevel1"/>
            </w:pPr>
          </w:p>
          <w:p w14:paraId="073B8C15" w14:textId="2E48BFF9" w:rsidR="0057577D" w:rsidRPr="00842155" w:rsidRDefault="0057577D" w:rsidP="0057577D">
            <w:pPr>
              <w:pStyle w:val="AssignmentsLevel1"/>
            </w:pPr>
            <w:r>
              <w:rPr>
                <w:b/>
              </w:rPr>
              <w:t>Post</w:t>
            </w:r>
            <w:r>
              <w:t xml:space="preserve"> constructive feedback, clarification, additional questions, or your own relevant thoughts to at least three of your classmates’ responses by Sunday.</w:t>
            </w:r>
          </w:p>
        </w:tc>
        <w:tc>
          <w:tcPr>
            <w:tcW w:w="1440" w:type="dxa"/>
          </w:tcPr>
          <w:p w14:paraId="1279C6CA" w14:textId="1F5AB19F" w:rsidR="0057577D" w:rsidRPr="00842155" w:rsidRDefault="0057577D" w:rsidP="0057577D">
            <w:pPr>
              <w:tabs>
                <w:tab w:val="left" w:pos="2329"/>
              </w:tabs>
              <w:rPr>
                <w:rFonts w:cs="Arial"/>
                <w:szCs w:val="20"/>
              </w:rPr>
            </w:pPr>
            <w:r>
              <w:rPr>
                <w:rFonts w:cs="Arial"/>
                <w:szCs w:val="20"/>
              </w:rPr>
              <w:t>2.1</w:t>
            </w:r>
          </w:p>
        </w:tc>
        <w:tc>
          <w:tcPr>
            <w:tcW w:w="1440" w:type="dxa"/>
          </w:tcPr>
          <w:p w14:paraId="64CBFFF5" w14:textId="531675C0" w:rsidR="0057577D" w:rsidRPr="00842155" w:rsidRDefault="0057577D" w:rsidP="0057577D">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57577D" w:rsidRPr="007F339F" w14:paraId="184A198F" w14:textId="77777777" w:rsidTr="005B10FE">
        <w:tc>
          <w:tcPr>
            <w:tcW w:w="10170" w:type="dxa"/>
            <w:tcMar>
              <w:top w:w="115" w:type="dxa"/>
              <w:left w:w="115" w:type="dxa"/>
              <w:bottom w:w="115" w:type="dxa"/>
              <w:right w:w="115" w:type="dxa"/>
            </w:tcMar>
          </w:tcPr>
          <w:p w14:paraId="6A795626" w14:textId="2A55B5F2" w:rsidR="0057577D" w:rsidRDefault="0057577D" w:rsidP="0057577D">
            <w:pPr>
              <w:tabs>
                <w:tab w:val="left" w:pos="2329"/>
              </w:tabs>
              <w:rPr>
                <w:rFonts w:cs="Arial"/>
                <w:b/>
                <w:szCs w:val="20"/>
              </w:rPr>
            </w:pPr>
            <w:r w:rsidRPr="00367411">
              <w:rPr>
                <w:rFonts w:cs="Arial"/>
                <w:b/>
                <w:szCs w:val="20"/>
              </w:rPr>
              <w:t>Psychoan</w:t>
            </w:r>
            <w:r>
              <w:rPr>
                <w:rFonts w:cs="Arial"/>
                <w:b/>
                <w:szCs w:val="20"/>
              </w:rPr>
              <w:t>alysis, Individual Psychology, a</w:t>
            </w:r>
            <w:r w:rsidRPr="00367411">
              <w:rPr>
                <w:rFonts w:cs="Arial"/>
                <w:b/>
                <w:szCs w:val="20"/>
              </w:rPr>
              <w:t xml:space="preserve">nd Analytic Psychology </w:t>
            </w:r>
            <w:r>
              <w:rPr>
                <w:rFonts w:cs="Arial"/>
                <w:b/>
                <w:szCs w:val="20"/>
              </w:rPr>
              <w:t>Paper</w:t>
            </w:r>
          </w:p>
          <w:p w14:paraId="474F5A4B" w14:textId="77777777" w:rsidR="0057577D" w:rsidRDefault="0057577D" w:rsidP="0057577D">
            <w:pPr>
              <w:tabs>
                <w:tab w:val="left" w:pos="2329"/>
              </w:tabs>
              <w:rPr>
                <w:rFonts w:cs="Arial"/>
                <w:b/>
                <w:szCs w:val="20"/>
              </w:rPr>
            </w:pPr>
          </w:p>
          <w:p w14:paraId="1A2B284D" w14:textId="77777777" w:rsidR="0057577D" w:rsidRDefault="0057577D" w:rsidP="0057577D">
            <w:pPr>
              <w:tabs>
                <w:tab w:val="left" w:pos="2329"/>
              </w:tabs>
            </w:pPr>
            <w:r w:rsidRPr="00367411">
              <w:rPr>
                <w:rFonts w:cs="Arial"/>
                <w:b/>
                <w:szCs w:val="20"/>
              </w:rPr>
              <w:t>Write</w:t>
            </w:r>
            <w:r>
              <w:rPr>
                <w:rFonts w:cs="Arial"/>
                <w:szCs w:val="20"/>
              </w:rPr>
              <w:t xml:space="preserve"> a 700- to 1,050-word paper that </w:t>
            </w:r>
            <w:r>
              <w:t>differentiates the following theoretical orientations:</w:t>
            </w:r>
          </w:p>
          <w:p w14:paraId="4F305E3F" w14:textId="77777777" w:rsidR="0057577D" w:rsidRDefault="0057577D" w:rsidP="0057577D">
            <w:pPr>
              <w:tabs>
                <w:tab w:val="left" w:pos="2329"/>
              </w:tabs>
            </w:pPr>
          </w:p>
          <w:p w14:paraId="7B870EB0" w14:textId="77777777" w:rsidR="0057577D" w:rsidRDefault="0057577D" w:rsidP="0057577D">
            <w:pPr>
              <w:pStyle w:val="AssignmentsLevel2"/>
            </w:pPr>
            <w:r>
              <w:t>Psychoanalysis</w:t>
            </w:r>
          </w:p>
          <w:p w14:paraId="3BF568EF" w14:textId="77777777" w:rsidR="0057577D" w:rsidRDefault="0057577D" w:rsidP="0057577D">
            <w:pPr>
              <w:pStyle w:val="AssignmentsLevel2"/>
            </w:pPr>
            <w:r>
              <w:t>Individual psychology</w:t>
            </w:r>
          </w:p>
          <w:p w14:paraId="3E582D01" w14:textId="49005F9F" w:rsidR="0057577D" w:rsidRDefault="0057577D" w:rsidP="0057577D">
            <w:pPr>
              <w:pStyle w:val="AssignmentsLevel2"/>
            </w:pPr>
            <w:r>
              <w:t>Analytic psychology theoretical orientations</w:t>
            </w:r>
          </w:p>
          <w:p w14:paraId="57C3566E" w14:textId="77777777" w:rsidR="0057577D" w:rsidRDefault="0057577D" w:rsidP="0057577D">
            <w:pPr>
              <w:tabs>
                <w:tab w:val="left" w:pos="2329"/>
              </w:tabs>
            </w:pPr>
          </w:p>
          <w:p w14:paraId="7BD79658" w14:textId="77777777" w:rsidR="0057577D" w:rsidRDefault="0057577D" w:rsidP="0057577D">
            <w:pPr>
              <w:tabs>
                <w:tab w:val="left" w:pos="2329"/>
              </w:tabs>
            </w:pPr>
            <w:r w:rsidRPr="006B393E">
              <w:rPr>
                <w:b/>
              </w:rPr>
              <w:t>Include</w:t>
            </w:r>
            <w:r>
              <w:t xml:space="preserve"> the following in your paper:</w:t>
            </w:r>
          </w:p>
          <w:p w14:paraId="2683021E" w14:textId="77777777" w:rsidR="0057577D" w:rsidRDefault="0057577D" w:rsidP="0057577D">
            <w:pPr>
              <w:tabs>
                <w:tab w:val="left" w:pos="2329"/>
              </w:tabs>
            </w:pPr>
          </w:p>
          <w:p w14:paraId="0AF4ED80" w14:textId="2B47DD43" w:rsidR="0057577D" w:rsidRDefault="0057577D" w:rsidP="0057577D">
            <w:pPr>
              <w:pStyle w:val="AssignmentsLevel2"/>
            </w:pPr>
            <w:r>
              <w:t>The major theorists who contributed to each theoretical orientation</w:t>
            </w:r>
          </w:p>
          <w:p w14:paraId="6A398C84" w14:textId="77777777" w:rsidR="0057577D" w:rsidRDefault="0057577D" w:rsidP="0057577D">
            <w:pPr>
              <w:pStyle w:val="AssignmentsLevel2"/>
            </w:pPr>
            <w:r>
              <w:t>The major theoretical concepts from each orientation</w:t>
            </w:r>
          </w:p>
          <w:p w14:paraId="7681104F" w14:textId="77777777" w:rsidR="0057577D" w:rsidRDefault="0057577D" w:rsidP="0057577D">
            <w:pPr>
              <w:pStyle w:val="AssignmentsLevel1"/>
            </w:pPr>
          </w:p>
          <w:p w14:paraId="4BEADD80" w14:textId="004CA904" w:rsidR="0057577D" w:rsidRPr="007F339F" w:rsidRDefault="0057577D" w:rsidP="0057577D">
            <w:pPr>
              <w:pStyle w:val="AssignmentsLevel1"/>
            </w:pPr>
            <w:r w:rsidRPr="006B393E">
              <w:rPr>
                <w:b/>
              </w:rPr>
              <w:t xml:space="preserve">Format </w:t>
            </w:r>
            <w:r>
              <w:t xml:space="preserve">your paper according to APA requirements. </w:t>
            </w:r>
          </w:p>
        </w:tc>
        <w:tc>
          <w:tcPr>
            <w:tcW w:w="1440" w:type="dxa"/>
          </w:tcPr>
          <w:p w14:paraId="0C404E58" w14:textId="6411ECC7" w:rsidR="0057577D" w:rsidRPr="009F6FAF" w:rsidRDefault="0057577D" w:rsidP="0057577D">
            <w:pPr>
              <w:tabs>
                <w:tab w:val="left" w:pos="2329"/>
              </w:tabs>
              <w:rPr>
                <w:rFonts w:cs="Arial"/>
                <w:szCs w:val="20"/>
              </w:rPr>
            </w:pPr>
            <w:r>
              <w:rPr>
                <w:rFonts w:cs="Arial"/>
                <w:szCs w:val="20"/>
              </w:rPr>
              <w:t>2.2</w:t>
            </w:r>
          </w:p>
        </w:tc>
        <w:tc>
          <w:tcPr>
            <w:tcW w:w="1440" w:type="dxa"/>
          </w:tcPr>
          <w:p w14:paraId="66C0C841" w14:textId="77777777" w:rsidR="0057577D" w:rsidRDefault="0057577D" w:rsidP="0057577D">
            <w:r>
              <w:t xml:space="preserve">Paper: one private post = </w:t>
            </w:r>
            <w:r w:rsidRPr="004C1926">
              <w:rPr>
                <w:b/>
              </w:rPr>
              <w:t>.5 hours</w:t>
            </w:r>
          </w:p>
          <w:p w14:paraId="1A0A4D74" w14:textId="77777777" w:rsidR="0057577D" w:rsidRPr="009F6FAF" w:rsidRDefault="0057577D" w:rsidP="0057577D">
            <w:pPr>
              <w:tabs>
                <w:tab w:val="left" w:pos="2329"/>
              </w:tabs>
              <w:rPr>
                <w:rFonts w:cs="Arial"/>
                <w:szCs w:val="20"/>
              </w:rPr>
            </w:pPr>
          </w:p>
        </w:tc>
      </w:tr>
      <w:tr w:rsidR="0057577D" w:rsidRPr="00842155" w14:paraId="78E5EAF2" w14:textId="77777777" w:rsidTr="005B10FE">
        <w:tc>
          <w:tcPr>
            <w:tcW w:w="10170" w:type="dxa"/>
            <w:tcMar>
              <w:top w:w="115" w:type="dxa"/>
              <w:left w:w="115" w:type="dxa"/>
              <w:bottom w:w="115" w:type="dxa"/>
              <w:right w:w="115" w:type="dxa"/>
            </w:tcMar>
          </w:tcPr>
          <w:p w14:paraId="37ACCD95" w14:textId="5D5784E3" w:rsidR="0057577D" w:rsidRDefault="0057577D" w:rsidP="0057577D">
            <w:pPr>
              <w:tabs>
                <w:tab w:val="left" w:pos="2329"/>
              </w:tabs>
              <w:rPr>
                <w:rFonts w:cs="Arial"/>
                <w:b/>
                <w:szCs w:val="20"/>
              </w:rPr>
            </w:pPr>
            <w:r w:rsidRPr="006F60FD">
              <w:rPr>
                <w:rFonts w:cs="Arial"/>
                <w:b/>
                <w:szCs w:val="20"/>
              </w:rPr>
              <w:t>Psychodynamic</w:t>
            </w:r>
            <w:r>
              <w:rPr>
                <w:rFonts w:cs="Arial"/>
                <w:b/>
                <w:szCs w:val="20"/>
              </w:rPr>
              <w:t xml:space="preserve"> and Psychoanalytic Techniques</w:t>
            </w:r>
          </w:p>
          <w:p w14:paraId="30E16B41" w14:textId="77777777" w:rsidR="0057577D" w:rsidRDefault="0057577D" w:rsidP="0057577D">
            <w:pPr>
              <w:tabs>
                <w:tab w:val="left" w:pos="2329"/>
              </w:tabs>
              <w:rPr>
                <w:rFonts w:cs="Arial"/>
                <w:b/>
                <w:szCs w:val="20"/>
              </w:rPr>
            </w:pPr>
          </w:p>
          <w:p w14:paraId="7B57A132" w14:textId="2E4DED0F" w:rsidR="0057577D" w:rsidRDefault="0057577D" w:rsidP="0057577D">
            <w:pPr>
              <w:pStyle w:val="AssignmentsLevel1"/>
            </w:pPr>
            <w:r w:rsidRPr="00363B28">
              <w:rPr>
                <w:b/>
              </w:rPr>
              <w:t>Create</w:t>
            </w:r>
            <w:r>
              <w:t xml:space="preserve"> a web resource using a tool of your choice, such a Google </w:t>
            </w:r>
            <w:r w:rsidRPr="009941E5">
              <w:t>Sites (</w:t>
            </w:r>
            <w:hyperlink r:id="rId32" w:history="1">
              <w:r w:rsidRPr="009941E5">
                <w:rPr>
                  <w:rStyle w:val="Hyperlink"/>
                </w:rPr>
                <w:t>https://sites.google.com/</w:t>
              </w:r>
            </w:hyperlink>
            <w:r w:rsidRPr="009941E5">
              <w:t>)</w:t>
            </w:r>
            <w:r>
              <w:t>, Weebly (</w:t>
            </w:r>
            <w:hyperlink r:id="rId33" w:history="1">
              <w:r w:rsidRPr="003F6AE8">
                <w:rPr>
                  <w:rStyle w:val="Hyperlink"/>
                </w:rPr>
                <w:t>http://www.weebly.com</w:t>
              </w:r>
            </w:hyperlink>
            <w:r>
              <w:t xml:space="preserve">), or </w:t>
            </w:r>
            <w:proofErr w:type="spellStart"/>
            <w:r>
              <w:t>Wikispaces</w:t>
            </w:r>
            <w:proofErr w:type="spellEnd"/>
            <w:r>
              <w:t xml:space="preserve"> (</w:t>
            </w:r>
            <w:hyperlink r:id="rId34" w:history="1">
              <w:r w:rsidRPr="003F6AE8">
                <w:rPr>
                  <w:rStyle w:val="Hyperlink"/>
                </w:rPr>
                <w:t>http://www.wikispaces.com/content/teacher</w:t>
              </w:r>
            </w:hyperlink>
            <w:r>
              <w:t>).</w:t>
            </w:r>
          </w:p>
          <w:p w14:paraId="6BCFF3B9" w14:textId="77777777" w:rsidR="0057577D" w:rsidRDefault="0057577D" w:rsidP="0057577D">
            <w:pPr>
              <w:pStyle w:val="AssignmentsLevel1"/>
            </w:pPr>
          </w:p>
          <w:p w14:paraId="23C5E417" w14:textId="29F55D2B" w:rsidR="0057577D" w:rsidRDefault="0057577D" w:rsidP="0057577D">
            <w:pPr>
              <w:pStyle w:val="AssignmentsLevel1"/>
            </w:pPr>
            <w:r>
              <w:rPr>
                <w:b/>
              </w:rPr>
              <w:t>Identify</w:t>
            </w:r>
            <w:r>
              <w:t xml:space="preserve"> the basic principles and techniques from the following orientations that are currently used to treat clients in a professional counseling setting:</w:t>
            </w:r>
          </w:p>
          <w:p w14:paraId="79CBFEC6" w14:textId="77777777" w:rsidR="0057577D" w:rsidRDefault="0057577D" w:rsidP="0057577D">
            <w:pPr>
              <w:pStyle w:val="AssignmentsLevel1"/>
            </w:pPr>
          </w:p>
          <w:p w14:paraId="21F9E984" w14:textId="77777777" w:rsidR="0057577D" w:rsidRDefault="0057577D" w:rsidP="0057577D">
            <w:pPr>
              <w:pStyle w:val="AssignmentsLevel2"/>
            </w:pPr>
            <w:r>
              <w:t>Psychoanalysis</w:t>
            </w:r>
          </w:p>
          <w:p w14:paraId="0B8042E6" w14:textId="77777777" w:rsidR="0057577D" w:rsidRDefault="0057577D" w:rsidP="0057577D">
            <w:pPr>
              <w:pStyle w:val="AssignmentsLevel2"/>
            </w:pPr>
            <w:r>
              <w:t>Individual psychology</w:t>
            </w:r>
          </w:p>
          <w:p w14:paraId="52933224" w14:textId="77777777" w:rsidR="0057577D" w:rsidRDefault="0057577D" w:rsidP="0057577D">
            <w:pPr>
              <w:pStyle w:val="AssignmentsLevel2"/>
            </w:pPr>
            <w:r>
              <w:t>A</w:t>
            </w:r>
            <w:r w:rsidRPr="006776AA">
              <w:t>nalytic psychology</w:t>
            </w:r>
            <w:r>
              <w:t xml:space="preserve"> </w:t>
            </w:r>
          </w:p>
          <w:p w14:paraId="174B36AF" w14:textId="77777777" w:rsidR="0057577D" w:rsidRDefault="0057577D" w:rsidP="0057577D">
            <w:pPr>
              <w:pStyle w:val="AssignmentsLevel1"/>
            </w:pPr>
          </w:p>
          <w:p w14:paraId="3F785533" w14:textId="0E678FF7" w:rsidR="0057577D" w:rsidRDefault="0057577D" w:rsidP="0057577D">
            <w:pPr>
              <w:pStyle w:val="AssignmentsLevel1"/>
            </w:pPr>
            <w:r w:rsidRPr="00443E4B">
              <w:rPr>
                <w:b/>
              </w:rPr>
              <w:t>Explain</w:t>
            </w:r>
            <w:r>
              <w:t xml:space="preserve"> how to use each identified principle or </w:t>
            </w:r>
            <w:proofErr w:type="gramStart"/>
            <w:r>
              <w:t>technique, and</w:t>
            </w:r>
            <w:proofErr w:type="gramEnd"/>
            <w:r>
              <w:t xml:space="preserve"> include an example.</w:t>
            </w:r>
          </w:p>
          <w:p w14:paraId="4503F331" w14:textId="06696391" w:rsidR="0057577D" w:rsidRDefault="0057577D" w:rsidP="0057577D">
            <w:pPr>
              <w:pStyle w:val="AssignmentsLevel1"/>
            </w:pPr>
            <w:r>
              <w:t xml:space="preserve"> </w:t>
            </w:r>
          </w:p>
          <w:p w14:paraId="689F0743" w14:textId="30A094E9" w:rsidR="0057577D" w:rsidRDefault="0057577D" w:rsidP="0057577D">
            <w:pPr>
              <w:pStyle w:val="AssignmentsLevel1"/>
            </w:pPr>
            <w:r>
              <w:rPr>
                <w:b/>
              </w:rPr>
              <w:t>Post</w:t>
            </w:r>
            <w:r>
              <w:t xml:space="preserve"> a link to your web resource to the </w:t>
            </w:r>
            <w:r w:rsidRPr="00905407">
              <w:t>Psychodynamic and Psychoanalytic Techniques</w:t>
            </w:r>
            <w:r>
              <w:t xml:space="preserve"> discussion forum by Thursday.</w:t>
            </w:r>
          </w:p>
          <w:p w14:paraId="3CA1F6EC" w14:textId="77777777" w:rsidR="0057577D" w:rsidRDefault="0057577D" w:rsidP="0057577D">
            <w:pPr>
              <w:pStyle w:val="AssignmentsLevel1"/>
            </w:pPr>
          </w:p>
          <w:p w14:paraId="5DA70268" w14:textId="37F96FB3" w:rsidR="0057577D" w:rsidRDefault="0057577D" w:rsidP="0057577D">
            <w:r>
              <w:rPr>
                <w:b/>
              </w:rPr>
              <w:t>Post</w:t>
            </w:r>
            <w:r>
              <w:t xml:space="preserve"> constructive feedback, clarification, additional questions, or your own relevant thoughts to at least three of your classmates’ resources by Saturday.</w:t>
            </w:r>
          </w:p>
          <w:p w14:paraId="59550E84" w14:textId="77777777" w:rsidR="0057577D" w:rsidRDefault="0057577D" w:rsidP="0057577D">
            <w:pPr>
              <w:pStyle w:val="AssignmentsLevel1"/>
            </w:pPr>
          </w:p>
          <w:p w14:paraId="55871160" w14:textId="43836EA3" w:rsidR="0057577D" w:rsidRDefault="0057577D" w:rsidP="0057577D">
            <w:pPr>
              <w:pStyle w:val="AssignmentsLevel1"/>
            </w:pPr>
            <w:r w:rsidRPr="00275E5B">
              <w:rPr>
                <w:b/>
              </w:rPr>
              <w:t>Review</w:t>
            </w:r>
            <w:r>
              <w:t xml:space="preserve"> the feedback on your resource and make revisions as appropriate.</w:t>
            </w:r>
          </w:p>
          <w:p w14:paraId="39B26046" w14:textId="77777777" w:rsidR="0057577D" w:rsidRDefault="0057577D" w:rsidP="0057577D">
            <w:pPr>
              <w:pStyle w:val="AssignmentsLevel1"/>
            </w:pPr>
          </w:p>
          <w:p w14:paraId="0EBE083E" w14:textId="0794E1B4" w:rsidR="0057577D" w:rsidRDefault="0057577D" w:rsidP="0057577D">
            <w:pPr>
              <w:pStyle w:val="AssignmentsLevel1"/>
            </w:pPr>
            <w:r w:rsidRPr="00275E5B">
              <w:rPr>
                <w:b/>
              </w:rPr>
              <w:t xml:space="preserve">Submit </w:t>
            </w:r>
            <w:r>
              <w:t>a link to your final web resource to Blackboard by Sunday.</w:t>
            </w:r>
          </w:p>
        </w:tc>
        <w:tc>
          <w:tcPr>
            <w:tcW w:w="1440" w:type="dxa"/>
          </w:tcPr>
          <w:p w14:paraId="2B4EFBE1" w14:textId="3EA7881F" w:rsidR="0057577D" w:rsidRDefault="0057577D" w:rsidP="0057577D">
            <w:pPr>
              <w:tabs>
                <w:tab w:val="left" w:pos="2329"/>
              </w:tabs>
              <w:rPr>
                <w:rFonts w:cs="Arial"/>
                <w:szCs w:val="20"/>
              </w:rPr>
            </w:pPr>
            <w:r>
              <w:rPr>
                <w:rFonts w:cs="Arial"/>
                <w:szCs w:val="20"/>
              </w:rPr>
              <w:lastRenderedPageBreak/>
              <w:t>2.3</w:t>
            </w:r>
          </w:p>
        </w:tc>
        <w:tc>
          <w:tcPr>
            <w:tcW w:w="1440" w:type="dxa"/>
          </w:tcPr>
          <w:p w14:paraId="1021B9E9" w14:textId="268E8698" w:rsidR="0057577D" w:rsidRPr="006F6835" w:rsidRDefault="0057577D" w:rsidP="0057577D">
            <w:pPr>
              <w:tabs>
                <w:tab w:val="left" w:pos="2329"/>
              </w:tabs>
            </w:pPr>
            <w:r>
              <w:t xml:space="preserve">Web resource: private post, share, and comment = </w:t>
            </w:r>
            <w:r>
              <w:rPr>
                <w:b/>
              </w:rPr>
              <w:t>1.5</w:t>
            </w:r>
            <w:r w:rsidRPr="001457C4">
              <w:rPr>
                <w:b/>
              </w:rPr>
              <w:t xml:space="preserve"> hours</w:t>
            </w:r>
          </w:p>
        </w:tc>
      </w:tr>
    </w:tbl>
    <w:p w14:paraId="45BAFE08" w14:textId="77777777" w:rsidR="005B10FE" w:rsidRPr="00035EB6" w:rsidRDefault="005B10FE" w:rsidP="008867EB">
      <w:pPr>
        <w:pStyle w:val="AssignmentsLevel2"/>
        <w:numPr>
          <w:ilvl w:val="0"/>
          <w:numId w:val="0"/>
        </w:numPr>
        <w:rPr>
          <w:sz w:val="22"/>
        </w:rPr>
      </w:pPr>
    </w:p>
    <w:p w14:paraId="31B0573E" w14:textId="77777777" w:rsidR="00035EB6" w:rsidRDefault="00035EB6" w:rsidP="00035EB6">
      <w:pPr>
        <w:tabs>
          <w:tab w:val="left" w:pos="360"/>
        </w:tabs>
        <w:spacing w:before="60" w:after="60"/>
        <w:rPr>
          <w:rFonts w:cs="Arial"/>
          <w:szCs w:val="20"/>
        </w:rPr>
      </w:pPr>
    </w:p>
    <w:p w14:paraId="550FB34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65E594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361360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C93DD7E" w14:textId="0AA18F58"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r w:rsidR="00D17C2E" w:rsidRPr="00D17C2E">
              <w:t>Process Experiential Approaches</w:t>
            </w:r>
            <w:bookmarkEnd w:id="5"/>
          </w:p>
        </w:tc>
        <w:tc>
          <w:tcPr>
            <w:tcW w:w="1440" w:type="dxa"/>
            <w:tcBorders>
              <w:left w:val="nil"/>
              <w:bottom w:val="single" w:sz="4" w:space="0" w:color="000000" w:themeColor="text1"/>
              <w:right w:val="nil"/>
            </w:tcBorders>
            <w:shd w:val="clear" w:color="auto" w:fill="BD313B"/>
          </w:tcPr>
          <w:p w14:paraId="4FA52FC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F26824B"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4F1E7D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362D95A"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239229F"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7A60DBA2" w14:textId="77777777" w:rsidTr="00FD5474">
        <w:trPr>
          <w:trHeight w:val="30"/>
        </w:trPr>
        <w:tc>
          <w:tcPr>
            <w:tcW w:w="10170" w:type="dxa"/>
            <w:tcBorders>
              <w:bottom w:val="nil"/>
              <w:right w:val="nil"/>
            </w:tcBorders>
            <w:tcMar>
              <w:top w:w="115" w:type="dxa"/>
              <w:left w:w="115" w:type="dxa"/>
              <w:bottom w:w="115" w:type="dxa"/>
              <w:right w:w="115" w:type="dxa"/>
            </w:tcMar>
          </w:tcPr>
          <w:p w14:paraId="3F57A774" w14:textId="2B855AD9" w:rsidR="00FD5474" w:rsidRPr="00842155" w:rsidRDefault="00D17C2E" w:rsidP="002C1641">
            <w:pPr>
              <w:pStyle w:val="ObjectiveBullet"/>
              <w:numPr>
                <w:ilvl w:val="1"/>
                <w:numId w:val="31"/>
              </w:numPr>
              <w:tabs>
                <w:tab w:val="clear" w:pos="0"/>
              </w:tabs>
            </w:pPr>
            <w:r>
              <w:t>Differentiate Carl Rogers’ person-centered theory</w:t>
            </w:r>
            <w:r w:rsidRPr="00DA2B26">
              <w:t xml:space="preserve">, </w:t>
            </w:r>
            <w:r>
              <w:t>e</w:t>
            </w:r>
            <w:r w:rsidRPr="00DA2B26">
              <w:t xml:space="preserve">xistential psychotherapy, </w:t>
            </w:r>
            <w:r>
              <w:t xml:space="preserve">Gestalt therapy, </w:t>
            </w:r>
            <w:r w:rsidRPr="00DA2B26">
              <w:t xml:space="preserve">and </w:t>
            </w:r>
            <w:r>
              <w:t>the constructivist theoretical orientation</w:t>
            </w:r>
            <w:r w:rsidRPr="00DA2B26">
              <w:t>.</w:t>
            </w:r>
          </w:p>
        </w:tc>
        <w:tc>
          <w:tcPr>
            <w:tcW w:w="2880" w:type="dxa"/>
            <w:gridSpan w:val="2"/>
            <w:tcBorders>
              <w:left w:val="nil"/>
              <w:bottom w:val="nil"/>
            </w:tcBorders>
          </w:tcPr>
          <w:p w14:paraId="20BFD526" w14:textId="59BA75C9" w:rsidR="00FD5474" w:rsidRPr="00842155" w:rsidRDefault="00A63C7D" w:rsidP="00FD5474">
            <w:pPr>
              <w:tabs>
                <w:tab w:val="left" w:pos="0"/>
                <w:tab w:val="left" w:pos="3720"/>
              </w:tabs>
              <w:outlineLvl w:val="0"/>
              <w:rPr>
                <w:rFonts w:cs="Arial"/>
                <w:szCs w:val="20"/>
              </w:rPr>
            </w:pPr>
            <w:r>
              <w:rPr>
                <w:rFonts w:cs="Arial"/>
                <w:szCs w:val="20"/>
              </w:rPr>
              <w:t>CLO2</w:t>
            </w:r>
          </w:p>
        </w:tc>
      </w:tr>
      <w:tr w:rsidR="00FD5474" w:rsidRPr="00842155" w14:paraId="4E4984BD"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70D6C4F8" w14:textId="466196AA" w:rsidR="00FD5474" w:rsidRPr="00842155" w:rsidRDefault="00D17C2E" w:rsidP="002C1641">
            <w:pPr>
              <w:pStyle w:val="ObjectiveBullet"/>
              <w:numPr>
                <w:ilvl w:val="1"/>
                <w:numId w:val="31"/>
              </w:numPr>
            </w:pPr>
            <w:r w:rsidRPr="00DA2B26">
              <w:t xml:space="preserve">Identify the goals of counseling according to </w:t>
            </w:r>
            <w:r>
              <w:t>Carl Rogers’ person-centered theory</w:t>
            </w:r>
            <w:r w:rsidRPr="00DA2B26">
              <w:t xml:space="preserve">, </w:t>
            </w:r>
            <w:r>
              <w:t>e</w:t>
            </w:r>
            <w:r w:rsidRPr="00DA2B26">
              <w:t xml:space="preserve">xistential psychotherapy, </w:t>
            </w:r>
            <w:r>
              <w:t xml:space="preserve">Gestalt therapy, </w:t>
            </w:r>
            <w:r w:rsidRPr="00DA2B26">
              <w:t xml:space="preserve">and </w:t>
            </w:r>
            <w:r>
              <w:t>the constructivist theoretical orientation</w:t>
            </w:r>
            <w:r w:rsidRPr="00DA2B26">
              <w:t>.</w:t>
            </w:r>
          </w:p>
        </w:tc>
        <w:tc>
          <w:tcPr>
            <w:tcW w:w="2880" w:type="dxa"/>
            <w:gridSpan w:val="2"/>
            <w:tcBorders>
              <w:top w:val="nil"/>
              <w:left w:val="nil"/>
              <w:bottom w:val="nil"/>
            </w:tcBorders>
          </w:tcPr>
          <w:p w14:paraId="7A4F4651" w14:textId="365891EE" w:rsidR="00FD5474" w:rsidRPr="00842155" w:rsidRDefault="00CF727B" w:rsidP="00FD5474">
            <w:pPr>
              <w:tabs>
                <w:tab w:val="left" w:pos="0"/>
                <w:tab w:val="left" w:pos="3720"/>
              </w:tabs>
              <w:outlineLvl w:val="0"/>
              <w:rPr>
                <w:rFonts w:cs="Arial"/>
                <w:szCs w:val="20"/>
              </w:rPr>
            </w:pPr>
            <w:r>
              <w:rPr>
                <w:rFonts w:cs="Arial"/>
                <w:szCs w:val="20"/>
              </w:rPr>
              <w:t>CLO1</w:t>
            </w:r>
          </w:p>
        </w:tc>
      </w:tr>
      <w:tr w:rsidR="00FD5474" w:rsidRPr="00842155" w14:paraId="221662E9"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576357A" w14:textId="5320C197" w:rsidR="00FD5474" w:rsidRPr="00842155" w:rsidRDefault="00D17C2E" w:rsidP="002C1641">
            <w:pPr>
              <w:pStyle w:val="ObjectiveBullet"/>
              <w:numPr>
                <w:ilvl w:val="1"/>
                <w:numId w:val="31"/>
              </w:numPr>
            </w:pPr>
            <w:r w:rsidRPr="00DA2B26">
              <w:t xml:space="preserve">Explain the basic principles and techniques taken from </w:t>
            </w:r>
            <w:r>
              <w:t>Carl Rogers’ person-centered theory</w:t>
            </w:r>
            <w:r w:rsidRPr="00DA2B26">
              <w:t xml:space="preserve">, </w:t>
            </w:r>
            <w:r>
              <w:t>e</w:t>
            </w:r>
            <w:r w:rsidRPr="00DA2B26">
              <w:t xml:space="preserve">xistential psychotherapy, </w:t>
            </w:r>
            <w:r>
              <w:t xml:space="preserve">Gestalt therapy, </w:t>
            </w:r>
            <w:r w:rsidRPr="00DA2B26">
              <w:t xml:space="preserve">and </w:t>
            </w:r>
            <w:r>
              <w:t>the constructivist theoretical orientation</w:t>
            </w:r>
            <w:r w:rsidRPr="00DA2B26">
              <w:t xml:space="preserve"> currently used to treat clients in a professional counseling setting.</w:t>
            </w:r>
          </w:p>
        </w:tc>
        <w:tc>
          <w:tcPr>
            <w:tcW w:w="2880" w:type="dxa"/>
            <w:gridSpan w:val="2"/>
            <w:tcBorders>
              <w:top w:val="nil"/>
              <w:left w:val="nil"/>
              <w:bottom w:val="single" w:sz="4" w:space="0" w:color="000000" w:themeColor="text1"/>
            </w:tcBorders>
          </w:tcPr>
          <w:p w14:paraId="52EE7BF6" w14:textId="24A213CD" w:rsidR="00FD5474" w:rsidRPr="00842155" w:rsidRDefault="00A7050B" w:rsidP="00FD5474">
            <w:pPr>
              <w:tabs>
                <w:tab w:val="left" w:pos="0"/>
                <w:tab w:val="left" w:pos="3720"/>
              </w:tabs>
              <w:outlineLvl w:val="0"/>
              <w:rPr>
                <w:rFonts w:cs="Arial"/>
                <w:szCs w:val="20"/>
              </w:rPr>
            </w:pPr>
            <w:r>
              <w:rPr>
                <w:rFonts w:cs="Arial"/>
                <w:szCs w:val="20"/>
              </w:rPr>
              <w:t>CLO4</w:t>
            </w:r>
          </w:p>
        </w:tc>
      </w:tr>
      <w:tr w:rsidR="00FD5474" w:rsidRPr="00842155" w14:paraId="5A9A0030"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FDD569E"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950BA4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907D9B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D380EBC"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4EFD8FA3" w14:textId="77777777" w:rsidTr="00FD5474">
        <w:tc>
          <w:tcPr>
            <w:tcW w:w="10170" w:type="dxa"/>
            <w:tcMar>
              <w:top w:w="115" w:type="dxa"/>
              <w:left w:w="115" w:type="dxa"/>
              <w:bottom w:w="115" w:type="dxa"/>
              <w:right w:w="115" w:type="dxa"/>
            </w:tcMar>
          </w:tcPr>
          <w:p w14:paraId="61060CA0" w14:textId="294358F5" w:rsidR="00FD5474" w:rsidRPr="00E3447E" w:rsidRDefault="00FD5474" w:rsidP="00FD5474">
            <w:pPr>
              <w:ind w:left="360" w:hanging="360"/>
              <w:rPr>
                <w:rFonts w:cs="Arial"/>
                <w:szCs w:val="20"/>
              </w:rPr>
            </w:pPr>
            <w:r w:rsidRPr="00446623">
              <w:rPr>
                <w:rFonts w:cs="Arial"/>
                <w:b/>
                <w:szCs w:val="20"/>
              </w:rPr>
              <w:t>Read</w:t>
            </w:r>
            <w:r w:rsidR="005C3BEF">
              <w:rPr>
                <w:rFonts w:cs="Arial"/>
                <w:szCs w:val="20"/>
              </w:rPr>
              <w:t xml:space="preserve"> Ch. 8–</w:t>
            </w:r>
            <w:r w:rsidR="00AF6C62">
              <w:rPr>
                <w:rFonts w:cs="Arial"/>
                <w:szCs w:val="20"/>
              </w:rPr>
              <w:t>11</w:t>
            </w:r>
            <w:r>
              <w:rPr>
                <w:rFonts w:cs="Arial"/>
                <w:szCs w:val="20"/>
              </w:rPr>
              <w:t xml:space="preserve"> of </w:t>
            </w:r>
            <w:r w:rsidR="00213600" w:rsidRPr="007577A1">
              <w:rPr>
                <w:rFonts w:cs="Arial"/>
                <w:i/>
                <w:szCs w:val="20"/>
              </w:rPr>
              <w:t>Theories of Counseling and Psychotherapy</w:t>
            </w:r>
            <w:r>
              <w:rPr>
                <w:rFonts w:cs="Arial"/>
                <w:szCs w:val="20"/>
              </w:rPr>
              <w:t>.</w:t>
            </w:r>
          </w:p>
        </w:tc>
        <w:tc>
          <w:tcPr>
            <w:tcW w:w="1440" w:type="dxa"/>
          </w:tcPr>
          <w:p w14:paraId="401F3223" w14:textId="57441692" w:rsidR="00FD5474" w:rsidRPr="009F6FAF" w:rsidRDefault="009E52B9" w:rsidP="00FD5474">
            <w:pPr>
              <w:rPr>
                <w:rFonts w:cs="Arial"/>
                <w:szCs w:val="20"/>
              </w:rPr>
            </w:pPr>
            <w:r>
              <w:rPr>
                <w:rFonts w:cs="Arial"/>
                <w:szCs w:val="20"/>
              </w:rPr>
              <w:t>WEEK3</w:t>
            </w:r>
          </w:p>
        </w:tc>
        <w:tc>
          <w:tcPr>
            <w:tcW w:w="1440" w:type="dxa"/>
          </w:tcPr>
          <w:p w14:paraId="07D344A8" w14:textId="77777777" w:rsidR="00FD5474" w:rsidRPr="009F6FAF" w:rsidRDefault="00FD5474" w:rsidP="00FD5474">
            <w:pPr>
              <w:rPr>
                <w:rFonts w:cs="Arial"/>
                <w:szCs w:val="20"/>
              </w:rPr>
            </w:pPr>
          </w:p>
        </w:tc>
      </w:tr>
      <w:tr w:rsidR="009D3D7C" w:rsidRPr="007F339F" w:rsidDel="009D3D7C" w14:paraId="13983334" w14:textId="77777777" w:rsidTr="00FD5474">
        <w:tc>
          <w:tcPr>
            <w:tcW w:w="10170" w:type="dxa"/>
            <w:tcMar>
              <w:top w:w="115" w:type="dxa"/>
              <w:left w:w="115" w:type="dxa"/>
              <w:bottom w:w="115" w:type="dxa"/>
              <w:right w:w="115" w:type="dxa"/>
            </w:tcMar>
          </w:tcPr>
          <w:p w14:paraId="18D77E32" w14:textId="77777777" w:rsidR="009D3D7C" w:rsidRPr="008C43B5" w:rsidRDefault="009D3D7C" w:rsidP="009D3D7C">
            <w:pPr>
              <w:rPr>
                <w:rFonts w:cs="Arial"/>
                <w:b/>
                <w:szCs w:val="20"/>
              </w:rPr>
            </w:pPr>
            <w:r w:rsidRPr="008C43B5">
              <w:rPr>
                <w:rFonts w:cs="Arial"/>
                <w:b/>
                <w:szCs w:val="20"/>
              </w:rPr>
              <w:t>Textbook Videos</w:t>
            </w:r>
          </w:p>
          <w:p w14:paraId="664D6738" w14:textId="77777777" w:rsidR="009D3D7C" w:rsidRPr="008C43B5" w:rsidRDefault="009D3D7C" w:rsidP="009D3D7C">
            <w:pPr>
              <w:rPr>
                <w:rFonts w:cs="Arial"/>
                <w:b/>
                <w:szCs w:val="20"/>
              </w:rPr>
            </w:pPr>
          </w:p>
          <w:p w14:paraId="19BDFB76" w14:textId="065A257C" w:rsidR="009D3D7C" w:rsidRPr="008C43B5" w:rsidRDefault="009D3D7C" w:rsidP="009D3D7C">
            <w:pPr>
              <w:rPr>
                <w:i/>
              </w:rPr>
            </w:pPr>
            <w:r w:rsidRPr="008C43B5">
              <w:rPr>
                <w:rFonts w:cs="Arial"/>
                <w:b/>
                <w:szCs w:val="20"/>
              </w:rPr>
              <w:t xml:space="preserve">Watch </w:t>
            </w:r>
            <w:r w:rsidRPr="008C43B5">
              <w:rPr>
                <w:rFonts w:cs="Arial"/>
                <w:szCs w:val="20"/>
              </w:rPr>
              <w:t xml:space="preserve">the following videos from </w:t>
            </w:r>
            <w:r w:rsidRPr="008C43B5">
              <w:rPr>
                <w:i/>
              </w:rPr>
              <w:t>Theories of Counseling and Psychotherapy;</w:t>
            </w:r>
          </w:p>
          <w:p w14:paraId="4B5CCA4E" w14:textId="77777777" w:rsidR="0083109D" w:rsidRPr="008C43B5" w:rsidRDefault="0083109D" w:rsidP="009D3D7C"/>
          <w:p w14:paraId="2864ACD8" w14:textId="77777777" w:rsidR="009D3D7C" w:rsidRPr="008C43B5" w:rsidRDefault="009D3D7C" w:rsidP="0083109D">
            <w:pPr>
              <w:pStyle w:val="AssignmentsLevel2"/>
            </w:pPr>
            <w:r w:rsidRPr="008C43B5">
              <w:t>“</w:t>
            </w:r>
            <w:proofErr w:type="spellStart"/>
            <w:r w:rsidRPr="008C43B5">
              <w:t>Nondirectiveness</w:t>
            </w:r>
            <w:proofErr w:type="spellEnd"/>
            <w:r w:rsidRPr="008C43B5">
              <w:t xml:space="preserve">” video [3:32] in Ch. 8 </w:t>
            </w:r>
          </w:p>
          <w:p w14:paraId="39479F2E" w14:textId="77777777" w:rsidR="009D3D7C" w:rsidRPr="008C43B5" w:rsidRDefault="009D3D7C" w:rsidP="0083109D">
            <w:pPr>
              <w:pStyle w:val="AssignmentsLevel2"/>
            </w:pPr>
            <w:r w:rsidRPr="008C43B5">
              <w:t xml:space="preserve">“Specific Intervention Strategies” video [3:13] in Ch. 9 </w:t>
            </w:r>
          </w:p>
          <w:p w14:paraId="0BB270D8" w14:textId="77777777" w:rsidR="009D3D7C" w:rsidRPr="008C43B5" w:rsidRDefault="009D3D7C" w:rsidP="0083109D">
            <w:pPr>
              <w:pStyle w:val="AssignmentsLevel2"/>
            </w:pPr>
            <w:r w:rsidRPr="008C43B5">
              <w:t xml:space="preserve">“Role-Playing Using Empty Chair Methods” video [22:18] in Ch. 10 </w:t>
            </w:r>
          </w:p>
          <w:p w14:paraId="579FCCBC" w14:textId="77777777" w:rsidR="009D3D7C" w:rsidRPr="008C43B5" w:rsidRDefault="009D3D7C" w:rsidP="0083109D">
            <w:pPr>
              <w:pStyle w:val="AssignmentsLevel2"/>
            </w:pPr>
            <w:r w:rsidRPr="008C43B5">
              <w:t xml:space="preserve">“Stages in Treatment” video [2:31] in Ch. 11 </w:t>
            </w:r>
          </w:p>
          <w:p w14:paraId="287E1FF7" w14:textId="77777777" w:rsidR="009D3D7C" w:rsidRPr="008C43B5" w:rsidRDefault="009D3D7C" w:rsidP="009D3D7C">
            <w:pPr>
              <w:pStyle w:val="ListParagraph"/>
            </w:pPr>
          </w:p>
          <w:p w14:paraId="2F6BD9D1" w14:textId="093C8196" w:rsidR="009D3D7C" w:rsidRPr="002746EE" w:rsidDel="009D3D7C" w:rsidRDefault="009D3D7C" w:rsidP="002746EE">
            <w:pPr>
              <w:rPr>
                <w:shd w:val="clear" w:color="auto" w:fill="F0D611" w:themeFill="accent3"/>
              </w:rPr>
            </w:pPr>
            <w:r w:rsidRPr="00F663CC">
              <w:rPr>
                <w:b/>
                <w:i/>
                <w:highlight w:val="yellow"/>
                <w:shd w:val="clear" w:color="auto" w:fill="FFFF00"/>
              </w:rPr>
              <w:t>Note</w:t>
            </w:r>
            <w:r w:rsidRPr="00F663CC">
              <w:rPr>
                <w:highlight w:val="yellow"/>
                <w:shd w:val="clear" w:color="auto" w:fill="FFFF00"/>
              </w:rPr>
              <w:t>:  These</w:t>
            </w:r>
            <w:r w:rsidRPr="006359AA">
              <w:rPr>
                <w:shd w:val="clear" w:color="auto" w:fill="F0D611" w:themeFill="accent3"/>
              </w:rPr>
              <w:t xml:space="preserve"> </w:t>
            </w:r>
            <w:r w:rsidRPr="00F663CC">
              <w:rPr>
                <w:highlight w:val="yellow"/>
              </w:rPr>
              <w:t>videos are available in the video-enhanced version of this textbook which is required for this course. Please see Required Course Materials.</w:t>
            </w:r>
          </w:p>
        </w:tc>
        <w:tc>
          <w:tcPr>
            <w:tcW w:w="1440" w:type="dxa"/>
            <w:tcBorders>
              <w:bottom w:val="single" w:sz="4" w:space="0" w:color="000000" w:themeColor="text1"/>
            </w:tcBorders>
          </w:tcPr>
          <w:p w14:paraId="57900077" w14:textId="2AD0BC4D" w:rsidR="009D3D7C" w:rsidRPr="008C43B5" w:rsidDel="009D3D7C" w:rsidRDefault="009D3D7C" w:rsidP="009D3D7C">
            <w:pPr>
              <w:rPr>
                <w:rFonts w:cs="Arial"/>
                <w:szCs w:val="20"/>
              </w:rPr>
            </w:pPr>
            <w:r w:rsidRPr="008C43B5">
              <w:rPr>
                <w:rFonts w:cs="Arial"/>
                <w:szCs w:val="20"/>
              </w:rPr>
              <w:t>3.3</w:t>
            </w:r>
          </w:p>
        </w:tc>
        <w:tc>
          <w:tcPr>
            <w:tcW w:w="1440" w:type="dxa"/>
            <w:tcBorders>
              <w:bottom w:val="single" w:sz="4" w:space="0" w:color="000000" w:themeColor="text1"/>
            </w:tcBorders>
          </w:tcPr>
          <w:p w14:paraId="4A6EB164" w14:textId="396A9474" w:rsidR="009D3D7C" w:rsidRPr="008C43B5" w:rsidDel="009D3D7C" w:rsidRDefault="009D3D7C" w:rsidP="009D3D7C">
            <w:pPr>
              <w:rPr>
                <w:b/>
              </w:rPr>
            </w:pPr>
            <w:r w:rsidRPr="008C43B5">
              <w:t xml:space="preserve">Video: reviews and posts response = </w:t>
            </w:r>
            <w:r w:rsidRPr="008C43B5">
              <w:rPr>
                <w:b/>
              </w:rPr>
              <w:t>4 hours</w:t>
            </w:r>
          </w:p>
        </w:tc>
      </w:tr>
      <w:tr w:rsidR="009D3D7C" w:rsidRPr="007F339F" w14:paraId="3B9C0D1D" w14:textId="77777777" w:rsidTr="00FD5474">
        <w:tc>
          <w:tcPr>
            <w:tcW w:w="10170" w:type="dxa"/>
            <w:tcMar>
              <w:top w:w="115" w:type="dxa"/>
              <w:left w:w="115" w:type="dxa"/>
              <w:bottom w:w="115" w:type="dxa"/>
              <w:right w:w="115" w:type="dxa"/>
            </w:tcMar>
          </w:tcPr>
          <w:p w14:paraId="276C1BDE" w14:textId="6BDE8F1D" w:rsidR="009D3D7C" w:rsidRDefault="009D3D7C" w:rsidP="009D3D7C">
            <w:pPr>
              <w:rPr>
                <w:rFonts w:cs="Arial"/>
                <w:b/>
                <w:szCs w:val="20"/>
              </w:rPr>
            </w:pPr>
            <w:r>
              <w:rPr>
                <w:rFonts w:cs="Arial"/>
                <w:b/>
                <w:szCs w:val="20"/>
              </w:rPr>
              <w:t>Adjusting to Change</w:t>
            </w:r>
          </w:p>
          <w:p w14:paraId="23075D8E" w14:textId="77777777" w:rsidR="009D3D7C" w:rsidRDefault="009D3D7C" w:rsidP="009D3D7C">
            <w:pPr>
              <w:rPr>
                <w:rFonts w:cs="Arial"/>
                <w:b/>
                <w:szCs w:val="20"/>
              </w:rPr>
            </w:pPr>
          </w:p>
          <w:p w14:paraId="4F8CFAE4" w14:textId="1C6F5061" w:rsidR="009D3D7C" w:rsidRDefault="009D3D7C" w:rsidP="009D3D7C">
            <w:pPr>
              <w:rPr>
                <w:rFonts w:cs="Arial"/>
                <w:szCs w:val="20"/>
              </w:rPr>
            </w:pPr>
            <w:r>
              <w:rPr>
                <w:rFonts w:cs="Arial"/>
                <w:b/>
                <w:szCs w:val="20"/>
              </w:rPr>
              <w:t>Review</w:t>
            </w:r>
            <w:r>
              <w:rPr>
                <w:rFonts w:cs="Arial"/>
                <w:szCs w:val="20"/>
              </w:rPr>
              <w:t xml:space="preserve"> the instructions for</w:t>
            </w:r>
            <w:r w:rsidRPr="007F6E2A">
              <w:rPr>
                <w:rFonts w:cs="Arial"/>
                <w:b/>
                <w:szCs w:val="20"/>
              </w:rPr>
              <w:t xml:space="preserve"> </w:t>
            </w:r>
            <w:r>
              <w:rPr>
                <w:rFonts w:cs="Arial"/>
                <w:szCs w:val="20"/>
              </w:rPr>
              <w:t xml:space="preserve">the first activity in the “Individual Exercises” section of Ch. 9 in </w:t>
            </w:r>
            <w:r w:rsidRPr="007577A1">
              <w:rPr>
                <w:rFonts w:cs="Arial"/>
                <w:i/>
                <w:szCs w:val="20"/>
              </w:rPr>
              <w:t>Theories of Counseling and Psychotherapy</w:t>
            </w:r>
            <w:r>
              <w:rPr>
                <w:rFonts w:cs="Arial"/>
                <w:szCs w:val="20"/>
              </w:rPr>
              <w:t>.</w:t>
            </w:r>
          </w:p>
          <w:p w14:paraId="6E81EE7E" w14:textId="77777777" w:rsidR="009D3D7C" w:rsidRDefault="009D3D7C" w:rsidP="009D3D7C">
            <w:pPr>
              <w:rPr>
                <w:rFonts w:cs="Arial"/>
                <w:szCs w:val="20"/>
              </w:rPr>
            </w:pPr>
          </w:p>
          <w:p w14:paraId="43325DD1" w14:textId="3A55BBE4" w:rsidR="009D3D7C" w:rsidRPr="009F6FAF" w:rsidRDefault="009D3D7C" w:rsidP="009D3D7C">
            <w:pPr>
              <w:pStyle w:val="AssignmentsLevel1"/>
            </w:pPr>
            <w:r w:rsidRPr="00F65AC1">
              <w:rPr>
                <w:b/>
              </w:rPr>
              <w:t>Complete</w:t>
            </w:r>
            <w:r>
              <w:t xml:space="preserve"> the activity in the </w:t>
            </w:r>
            <w:r w:rsidRPr="00F65AC1">
              <w:t>Adjusting to Change</w:t>
            </w:r>
            <w:r>
              <w:t xml:space="preserve"> journal on Blackboard by Thursday.</w:t>
            </w:r>
          </w:p>
        </w:tc>
        <w:tc>
          <w:tcPr>
            <w:tcW w:w="1440" w:type="dxa"/>
            <w:tcBorders>
              <w:bottom w:val="single" w:sz="4" w:space="0" w:color="000000" w:themeColor="text1"/>
            </w:tcBorders>
          </w:tcPr>
          <w:p w14:paraId="7E460672" w14:textId="707B2360" w:rsidR="009D3D7C" w:rsidRPr="009F6FAF" w:rsidRDefault="009D3D7C" w:rsidP="009D3D7C">
            <w:pPr>
              <w:rPr>
                <w:rFonts w:cs="Arial"/>
                <w:szCs w:val="20"/>
              </w:rPr>
            </w:pPr>
            <w:r>
              <w:rPr>
                <w:rFonts w:cs="Arial"/>
                <w:szCs w:val="20"/>
              </w:rPr>
              <w:t>3.3</w:t>
            </w:r>
          </w:p>
        </w:tc>
        <w:tc>
          <w:tcPr>
            <w:tcW w:w="1440" w:type="dxa"/>
            <w:tcBorders>
              <w:bottom w:val="single" w:sz="4" w:space="0" w:color="000000" w:themeColor="text1"/>
            </w:tcBorders>
          </w:tcPr>
          <w:p w14:paraId="5F72365A" w14:textId="19D98FAB" w:rsidR="009D3D7C" w:rsidRPr="0085006F" w:rsidRDefault="009D3D7C" w:rsidP="009D3D7C">
            <w:r>
              <w:t xml:space="preserve">Journal: one private post = </w:t>
            </w:r>
            <w:r w:rsidRPr="004C1926">
              <w:rPr>
                <w:b/>
              </w:rPr>
              <w:t>.5 hours</w:t>
            </w:r>
          </w:p>
        </w:tc>
      </w:tr>
      <w:tr w:rsidR="009D3D7C" w:rsidRPr="00842155" w14:paraId="3D7F7C69"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284A9BC9" w14:textId="77777777" w:rsidR="009D3D7C" w:rsidRPr="005B10FE" w:rsidRDefault="009D3D7C" w:rsidP="009D3D7C">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1474576" w14:textId="77777777" w:rsidR="009D3D7C" w:rsidRPr="005B10FE" w:rsidRDefault="009D3D7C" w:rsidP="009D3D7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4098BC" w14:textId="77777777" w:rsidR="009D3D7C" w:rsidRPr="005B10FE" w:rsidRDefault="009D3D7C" w:rsidP="009D3D7C">
            <w:pPr>
              <w:rPr>
                <w:rFonts w:cs="Arial"/>
                <w:b/>
                <w:i/>
                <w:szCs w:val="20"/>
              </w:rPr>
            </w:pPr>
            <w:r w:rsidRPr="005B10FE">
              <w:rPr>
                <w:rFonts w:cs="Arial"/>
                <w:b/>
                <w:i/>
                <w:szCs w:val="20"/>
              </w:rPr>
              <w:t>Points/AIE/</w:t>
            </w:r>
          </w:p>
          <w:p w14:paraId="6730281B" w14:textId="77777777" w:rsidR="009D3D7C" w:rsidRPr="005B10FE" w:rsidRDefault="009D3D7C" w:rsidP="009D3D7C">
            <w:pPr>
              <w:rPr>
                <w:rFonts w:cs="Arial"/>
                <w:b/>
                <w:i/>
                <w:szCs w:val="20"/>
              </w:rPr>
            </w:pPr>
            <w:r w:rsidRPr="005B10FE">
              <w:rPr>
                <w:rFonts w:cs="Arial"/>
                <w:b/>
                <w:i/>
                <w:szCs w:val="20"/>
              </w:rPr>
              <w:t>Generic</w:t>
            </w:r>
          </w:p>
        </w:tc>
      </w:tr>
      <w:tr w:rsidR="009D3D7C" w:rsidRPr="007F339F" w14:paraId="6E49DCA8" w14:textId="77777777" w:rsidTr="00FD5474">
        <w:tc>
          <w:tcPr>
            <w:tcW w:w="10170" w:type="dxa"/>
            <w:tcMar>
              <w:top w:w="115" w:type="dxa"/>
              <w:left w:w="115" w:type="dxa"/>
              <w:bottom w:w="115" w:type="dxa"/>
              <w:right w:w="115" w:type="dxa"/>
            </w:tcMar>
          </w:tcPr>
          <w:p w14:paraId="79030427" w14:textId="77777777" w:rsidR="009D3D7C" w:rsidRPr="00C54F8C" w:rsidRDefault="009D3D7C" w:rsidP="009D3D7C">
            <w:pPr>
              <w:rPr>
                <w:b/>
              </w:rPr>
            </w:pPr>
            <w:r w:rsidRPr="00C54F8C">
              <w:rPr>
                <w:b/>
              </w:rPr>
              <w:t>Case Illustration Activity</w:t>
            </w:r>
          </w:p>
          <w:p w14:paraId="03C352E5" w14:textId="77777777" w:rsidR="009D3D7C" w:rsidRDefault="009D3D7C" w:rsidP="009D3D7C"/>
          <w:p w14:paraId="774FBF14" w14:textId="77777777" w:rsidR="009D3D7C" w:rsidRDefault="009D3D7C" w:rsidP="009D3D7C">
            <w:pPr>
              <w:pStyle w:val="AssignmentsLevel1"/>
              <w:rPr>
                <w:i/>
              </w:rPr>
            </w:pPr>
            <w:r w:rsidRPr="00CF1B43">
              <w:rPr>
                <w:b/>
              </w:rPr>
              <w:t>Review</w:t>
            </w:r>
            <w:r>
              <w:t xml:space="preserve"> the “Case Illustration” section in Ch. 8 of </w:t>
            </w:r>
            <w:r w:rsidRPr="007577A1">
              <w:rPr>
                <w:i/>
              </w:rPr>
              <w:t>Theories of Counseling and Psychotherapy</w:t>
            </w:r>
            <w:r>
              <w:rPr>
                <w:i/>
              </w:rPr>
              <w:t>.</w:t>
            </w:r>
          </w:p>
          <w:p w14:paraId="496262B1" w14:textId="77777777" w:rsidR="009D3D7C" w:rsidRDefault="009D3D7C" w:rsidP="009D3D7C">
            <w:pPr>
              <w:pStyle w:val="AssignmentsLevel1"/>
            </w:pPr>
          </w:p>
          <w:p w14:paraId="5E710707" w14:textId="77777777" w:rsidR="009D3D7C" w:rsidRDefault="009D3D7C" w:rsidP="009D3D7C">
            <w:pPr>
              <w:pStyle w:val="AssignmentsLevel1"/>
            </w:pPr>
            <w:r w:rsidRPr="00156210">
              <w:rPr>
                <w:b/>
              </w:rPr>
              <w:t>Review</w:t>
            </w:r>
            <w:r>
              <w:t xml:space="preserve"> the instructions for the second activity in the Large-Group Exercises section following the case illustration.</w:t>
            </w:r>
          </w:p>
          <w:p w14:paraId="31277282" w14:textId="77777777" w:rsidR="009D3D7C" w:rsidRDefault="009D3D7C" w:rsidP="009D3D7C">
            <w:pPr>
              <w:pStyle w:val="AssignmentsLevel1"/>
            </w:pPr>
          </w:p>
          <w:p w14:paraId="5160AC55" w14:textId="1FA838B7" w:rsidR="009D3D7C" w:rsidRDefault="009D3D7C" w:rsidP="009D3D7C">
            <w:pPr>
              <w:pStyle w:val="AssignmentsLevel1"/>
            </w:pPr>
            <w:r w:rsidRPr="00AF1C54">
              <w:rPr>
                <w:b/>
              </w:rPr>
              <w:t>Meet</w:t>
            </w:r>
            <w:r>
              <w:t xml:space="preserve"> with the partner assigned to you in the </w:t>
            </w:r>
            <w:r w:rsidRPr="00AF1C54">
              <w:t>Case Illustration Activity</w:t>
            </w:r>
            <w:r>
              <w:t xml:space="preserve"> discussion forum by Thursday.</w:t>
            </w:r>
          </w:p>
          <w:p w14:paraId="22A30920" w14:textId="77777777" w:rsidR="009D3D7C" w:rsidRDefault="009D3D7C" w:rsidP="009D3D7C">
            <w:pPr>
              <w:pStyle w:val="AssignmentsLevel1"/>
            </w:pPr>
          </w:p>
          <w:p w14:paraId="59C5B58E" w14:textId="3F9C4B64" w:rsidR="009D3D7C" w:rsidRDefault="009D3D7C" w:rsidP="009D3D7C">
            <w:pPr>
              <w:pStyle w:val="AssignmentsLevel1"/>
            </w:pPr>
            <w:r w:rsidRPr="00156210">
              <w:rPr>
                <w:b/>
              </w:rPr>
              <w:t>Select</w:t>
            </w:r>
            <w:r>
              <w:t xml:space="preserve"> four of the eight key elements and have your partner select the remaining four elements. </w:t>
            </w:r>
          </w:p>
          <w:p w14:paraId="5B0E2C59" w14:textId="77777777" w:rsidR="009D3D7C" w:rsidRDefault="009D3D7C" w:rsidP="009D3D7C">
            <w:pPr>
              <w:pStyle w:val="AssignmentsLevel1"/>
            </w:pPr>
          </w:p>
          <w:p w14:paraId="49C830AB" w14:textId="46906CB6" w:rsidR="009D3D7C" w:rsidRDefault="009D3D7C" w:rsidP="009D3D7C">
            <w:pPr>
              <w:pStyle w:val="AssignmentsLevel1"/>
            </w:pPr>
            <w:r w:rsidRPr="00E2226B">
              <w:rPr>
                <w:b/>
              </w:rPr>
              <w:t>Post</w:t>
            </w:r>
            <w:r>
              <w:t xml:space="preserve"> your examples to the </w:t>
            </w:r>
            <w:r w:rsidRPr="00AF1C54">
              <w:t>Case Illustration Activity</w:t>
            </w:r>
            <w:r>
              <w:t xml:space="preserve"> discussion forum by Friday.</w:t>
            </w:r>
          </w:p>
          <w:p w14:paraId="5425BA7D" w14:textId="77777777" w:rsidR="009D3D7C" w:rsidRDefault="009D3D7C" w:rsidP="009D3D7C">
            <w:pPr>
              <w:pStyle w:val="AssignmentsLevel1"/>
            </w:pPr>
          </w:p>
          <w:p w14:paraId="3AEDFD22" w14:textId="773F015D" w:rsidR="009D3D7C" w:rsidRPr="009F6FAF" w:rsidRDefault="009D3D7C" w:rsidP="009D3D7C">
            <w:pPr>
              <w:pStyle w:val="AssignmentsLevel1"/>
            </w:pPr>
            <w:r>
              <w:rPr>
                <w:b/>
              </w:rPr>
              <w:t>Post</w:t>
            </w:r>
            <w:r>
              <w:t xml:space="preserve"> constructive feedback, clarification, additional questions, or your own relevant thoughts on your partner’s examples by Sunday.</w:t>
            </w:r>
          </w:p>
        </w:tc>
        <w:tc>
          <w:tcPr>
            <w:tcW w:w="1440" w:type="dxa"/>
            <w:tcBorders>
              <w:bottom w:val="single" w:sz="4" w:space="0" w:color="000000" w:themeColor="text1"/>
            </w:tcBorders>
          </w:tcPr>
          <w:p w14:paraId="5714DA4A" w14:textId="26BB0892" w:rsidR="009D3D7C" w:rsidRDefault="009D3D7C" w:rsidP="009D3D7C">
            <w:pPr>
              <w:rPr>
                <w:rFonts w:cs="Arial"/>
                <w:szCs w:val="20"/>
              </w:rPr>
            </w:pPr>
            <w:r>
              <w:rPr>
                <w:rFonts w:cs="Arial"/>
                <w:szCs w:val="20"/>
              </w:rPr>
              <w:t>3.2, 3.3</w:t>
            </w:r>
          </w:p>
          <w:p w14:paraId="7DB85476" w14:textId="238D1ED8" w:rsidR="009D3D7C" w:rsidRDefault="009D3D7C" w:rsidP="009D3D7C">
            <w:pPr>
              <w:rPr>
                <w:rFonts w:cs="Arial"/>
                <w:szCs w:val="20"/>
              </w:rPr>
            </w:pPr>
          </w:p>
          <w:p w14:paraId="77E4FC96" w14:textId="77777777" w:rsidR="009D3D7C" w:rsidRPr="00170845" w:rsidRDefault="009D3D7C" w:rsidP="009D3D7C">
            <w:pPr>
              <w:jc w:val="center"/>
              <w:rPr>
                <w:rFonts w:cs="Arial"/>
                <w:szCs w:val="20"/>
              </w:rPr>
            </w:pPr>
          </w:p>
        </w:tc>
        <w:tc>
          <w:tcPr>
            <w:tcW w:w="1440" w:type="dxa"/>
            <w:tcBorders>
              <w:bottom w:val="single" w:sz="4" w:space="0" w:color="000000" w:themeColor="text1"/>
            </w:tcBorders>
          </w:tcPr>
          <w:p w14:paraId="24EC5B64" w14:textId="23DAB0AF" w:rsidR="009D3D7C" w:rsidRDefault="009D3D7C" w:rsidP="009D3D7C">
            <w:pPr>
              <w:rPr>
                <w:b/>
              </w:rPr>
            </w:pPr>
            <w:r>
              <w:t xml:space="preserve">Scenario: </w:t>
            </w:r>
            <w:r w:rsidRPr="00422730">
              <w:t>scenario analysis &amp; posting</w:t>
            </w:r>
            <w:r>
              <w:t xml:space="preserve"> = </w:t>
            </w:r>
            <w:r>
              <w:rPr>
                <w:b/>
              </w:rPr>
              <w:t>1 hour</w:t>
            </w:r>
          </w:p>
          <w:p w14:paraId="56073A06" w14:textId="77777777" w:rsidR="009D3D7C" w:rsidRPr="009F6FAF" w:rsidRDefault="009D3D7C" w:rsidP="009D3D7C">
            <w:pPr>
              <w:rPr>
                <w:rFonts w:cs="Arial"/>
                <w:szCs w:val="20"/>
              </w:rPr>
            </w:pPr>
          </w:p>
        </w:tc>
      </w:tr>
      <w:tr w:rsidR="009D3D7C" w:rsidRPr="007F339F" w14:paraId="78B4734B" w14:textId="77777777" w:rsidTr="00FD5474">
        <w:tc>
          <w:tcPr>
            <w:tcW w:w="10170" w:type="dxa"/>
            <w:tcBorders>
              <w:bottom w:val="single" w:sz="4" w:space="0" w:color="000000" w:themeColor="text1"/>
            </w:tcBorders>
            <w:tcMar>
              <w:top w:w="115" w:type="dxa"/>
              <w:left w:w="115" w:type="dxa"/>
              <w:bottom w:w="115" w:type="dxa"/>
              <w:right w:w="115" w:type="dxa"/>
            </w:tcMar>
          </w:tcPr>
          <w:p w14:paraId="71B31801" w14:textId="63E040E9" w:rsidR="009D3D7C" w:rsidRDefault="009D3D7C" w:rsidP="009D3D7C">
            <w:pPr>
              <w:tabs>
                <w:tab w:val="left" w:pos="2329"/>
              </w:tabs>
              <w:rPr>
                <w:rFonts w:cs="Arial"/>
                <w:b/>
                <w:szCs w:val="20"/>
              </w:rPr>
            </w:pPr>
            <w:r w:rsidRPr="00021310">
              <w:rPr>
                <w:rFonts w:cs="Arial"/>
                <w:b/>
                <w:szCs w:val="20"/>
              </w:rPr>
              <w:t xml:space="preserve">Process Experiential Approaches </w:t>
            </w:r>
            <w:r>
              <w:rPr>
                <w:rFonts w:cs="Arial"/>
                <w:b/>
                <w:szCs w:val="20"/>
              </w:rPr>
              <w:t>Paper</w:t>
            </w:r>
          </w:p>
          <w:p w14:paraId="7EACC097" w14:textId="77777777" w:rsidR="009D3D7C" w:rsidRDefault="009D3D7C" w:rsidP="009D3D7C">
            <w:pPr>
              <w:tabs>
                <w:tab w:val="left" w:pos="2329"/>
              </w:tabs>
              <w:rPr>
                <w:rFonts w:cs="Arial"/>
                <w:b/>
                <w:szCs w:val="20"/>
              </w:rPr>
            </w:pPr>
          </w:p>
          <w:p w14:paraId="6431D56B" w14:textId="3EE08475" w:rsidR="009D3D7C" w:rsidRDefault="009D3D7C" w:rsidP="009D3D7C">
            <w:pPr>
              <w:tabs>
                <w:tab w:val="left" w:pos="2329"/>
              </w:tabs>
              <w:rPr>
                <w:rFonts w:cs="Arial"/>
                <w:szCs w:val="20"/>
              </w:rPr>
            </w:pPr>
            <w:r w:rsidRPr="00367411">
              <w:rPr>
                <w:rFonts w:cs="Arial"/>
                <w:b/>
                <w:szCs w:val="20"/>
              </w:rPr>
              <w:t>Write</w:t>
            </w:r>
            <w:r>
              <w:rPr>
                <w:rFonts w:cs="Arial"/>
                <w:szCs w:val="20"/>
              </w:rPr>
              <w:t xml:space="preserve"> a 700- to 1,050-word paper that </w:t>
            </w:r>
            <w:r>
              <w:t xml:space="preserve">differentiates the following </w:t>
            </w:r>
            <w:r>
              <w:rPr>
                <w:rFonts w:cs="Arial"/>
                <w:szCs w:val="20"/>
              </w:rPr>
              <w:t>theoretical orientations:</w:t>
            </w:r>
          </w:p>
          <w:p w14:paraId="220E86B3" w14:textId="77777777" w:rsidR="009D3D7C" w:rsidRDefault="009D3D7C" w:rsidP="009D3D7C">
            <w:pPr>
              <w:tabs>
                <w:tab w:val="left" w:pos="2329"/>
              </w:tabs>
              <w:rPr>
                <w:rFonts w:cs="Arial"/>
                <w:szCs w:val="20"/>
              </w:rPr>
            </w:pPr>
          </w:p>
          <w:p w14:paraId="4B339CAC" w14:textId="77777777" w:rsidR="009D3D7C" w:rsidRDefault="009D3D7C" w:rsidP="009D3D7C">
            <w:pPr>
              <w:pStyle w:val="AssignmentsLevel2"/>
            </w:pPr>
            <w:r>
              <w:t>Carl Rogers’ person-centered theory</w:t>
            </w:r>
          </w:p>
          <w:p w14:paraId="20102F37" w14:textId="77777777" w:rsidR="009D3D7C" w:rsidRDefault="009D3D7C" w:rsidP="009D3D7C">
            <w:pPr>
              <w:pStyle w:val="AssignmentsLevel2"/>
            </w:pPr>
            <w:r>
              <w:t>Existential psychotherapy</w:t>
            </w:r>
          </w:p>
          <w:p w14:paraId="0AF4940C" w14:textId="77777777" w:rsidR="009D3D7C" w:rsidRDefault="009D3D7C" w:rsidP="009D3D7C">
            <w:pPr>
              <w:pStyle w:val="AssignmentsLevel2"/>
            </w:pPr>
            <w:r>
              <w:t>Gestalt therapy</w:t>
            </w:r>
          </w:p>
          <w:p w14:paraId="44656627" w14:textId="58F5FB04" w:rsidR="009D3D7C" w:rsidRDefault="009D3D7C" w:rsidP="009D3D7C">
            <w:pPr>
              <w:pStyle w:val="AssignmentsLevel2"/>
            </w:pPr>
            <w:r>
              <w:t>Constructivist theory</w:t>
            </w:r>
          </w:p>
          <w:p w14:paraId="010CC568" w14:textId="77777777" w:rsidR="009D3D7C" w:rsidRDefault="009D3D7C" w:rsidP="009D3D7C">
            <w:pPr>
              <w:tabs>
                <w:tab w:val="left" w:pos="2329"/>
              </w:tabs>
            </w:pPr>
          </w:p>
          <w:p w14:paraId="61FDD516" w14:textId="77777777" w:rsidR="009D3D7C" w:rsidRDefault="009D3D7C" w:rsidP="009D3D7C">
            <w:pPr>
              <w:tabs>
                <w:tab w:val="left" w:pos="2329"/>
              </w:tabs>
            </w:pPr>
            <w:r w:rsidRPr="006B393E">
              <w:rPr>
                <w:b/>
              </w:rPr>
              <w:t>Include</w:t>
            </w:r>
            <w:r>
              <w:t xml:space="preserve"> the following in your paper:</w:t>
            </w:r>
          </w:p>
          <w:p w14:paraId="61E49092" w14:textId="77777777" w:rsidR="009D3D7C" w:rsidRDefault="009D3D7C" w:rsidP="009D3D7C">
            <w:pPr>
              <w:tabs>
                <w:tab w:val="left" w:pos="2329"/>
              </w:tabs>
            </w:pPr>
          </w:p>
          <w:p w14:paraId="188B25B5" w14:textId="6A050EDF" w:rsidR="009D3D7C" w:rsidRDefault="009D3D7C" w:rsidP="009D3D7C">
            <w:pPr>
              <w:pStyle w:val="AssignmentsLevel2"/>
            </w:pPr>
            <w:r>
              <w:t>The major theorists who contributed to each theoretical orientation</w:t>
            </w:r>
          </w:p>
          <w:p w14:paraId="2D323D1D" w14:textId="77777777" w:rsidR="009D3D7C" w:rsidRDefault="009D3D7C" w:rsidP="009D3D7C">
            <w:pPr>
              <w:pStyle w:val="AssignmentsLevel2"/>
            </w:pPr>
            <w:r>
              <w:t>The major theoretical concepts from each orientation</w:t>
            </w:r>
          </w:p>
          <w:p w14:paraId="7B5F4963" w14:textId="77777777" w:rsidR="009D3D7C" w:rsidRDefault="009D3D7C" w:rsidP="009D3D7C">
            <w:pPr>
              <w:pStyle w:val="AssignmentsLevel1"/>
            </w:pPr>
          </w:p>
          <w:p w14:paraId="118F6297" w14:textId="77777777" w:rsidR="009D3D7C" w:rsidRPr="009F6FAF" w:rsidRDefault="009D3D7C" w:rsidP="009D3D7C">
            <w:pPr>
              <w:tabs>
                <w:tab w:val="left" w:pos="2329"/>
              </w:tabs>
              <w:rPr>
                <w:rFonts w:cs="Arial"/>
                <w:szCs w:val="20"/>
              </w:rPr>
            </w:pPr>
            <w:r w:rsidRPr="006B393E">
              <w:rPr>
                <w:b/>
              </w:rPr>
              <w:t xml:space="preserve">Format </w:t>
            </w:r>
            <w:r>
              <w:t>your paper according to APA requirements.</w:t>
            </w:r>
          </w:p>
        </w:tc>
        <w:tc>
          <w:tcPr>
            <w:tcW w:w="1440" w:type="dxa"/>
            <w:tcBorders>
              <w:bottom w:val="single" w:sz="4" w:space="0" w:color="000000" w:themeColor="text1"/>
            </w:tcBorders>
          </w:tcPr>
          <w:p w14:paraId="44C5E5A4" w14:textId="1154348C" w:rsidR="009D3D7C" w:rsidRPr="009F6FAF" w:rsidRDefault="009D3D7C" w:rsidP="009D3D7C">
            <w:pPr>
              <w:tabs>
                <w:tab w:val="left" w:pos="2329"/>
              </w:tabs>
              <w:rPr>
                <w:rFonts w:cs="Arial"/>
                <w:szCs w:val="20"/>
              </w:rPr>
            </w:pPr>
            <w:r>
              <w:rPr>
                <w:rFonts w:cs="Arial"/>
                <w:szCs w:val="20"/>
              </w:rPr>
              <w:t>3.1, 3.2</w:t>
            </w:r>
          </w:p>
        </w:tc>
        <w:tc>
          <w:tcPr>
            <w:tcW w:w="1440" w:type="dxa"/>
            <w:tcBorders>
              <w:bottom w:val="single" w:sz="4" w:space="0" w:color="000000" w:themeColor="text1"/>
            </w:tcBorders>
          </w:tcPr>
          <w:p w14:paraId="7707938D" w14:textId="1921B1FC" w:rsidR="009D3D7C" w:rsidRPr="00CB716E" w:rsidRDefault="009D3D7C" w:rsidP="009D3D7C">
            <w:r>
              <w:t xml:space="preserve">Paper: one private post = </w:t>
            </w:r>
            <w:r w:rsidRPr="004C1926">
              <w:rPr>
                <w:b/>
              </w:rPr>
              <w:t>.5 hours</w:t>
            </w:r>
          </w:p>
        </w:tc>
      </w:tr>
      <w:tr w:rsidR="009D3D7C" w:rsidRPr="007F339F" w14:paraId="6DB1910A" w14:textId="77777777" w:rsidTr="00FD5474">
        <w:tc>
          <w:tcPr>
            <w:tcW w:w="10170" w:type="dxa"/>
            <w:tcMar>
              <w:top w:w="115" w:type="dxa"/>
              <w:left w:w="115" w:type="dxa"/>
              <w:bottom w:w="115" w:type="dxa"/>
              <w:right w:w="115" w:type="dxa"/>
            </w:tcMar>
          </w:tcPr>
          <w:p w14:paraId="5FD34F79" w14:textId="67A34C69" w:rsidR="009D3D7C" w:rsidRDefault="009D3D7C" w:rsidP="009D3D7C">
            <w:pPr>
              <w:tabs>
                <w:tab w:val="left" w:pos="2329"/>
              </w:tabs>
              <w:rPr>
                <w:rFonts w:cs="Arial"/>
                <w:b/>
                <w:szCs w:val="20"/>
              </w:rPr>
            </w:pPr>
            <w:r w:rsidRPr="00021310">
              <w:rPr>
                <w:rFonts w:cs="Arial"/>
                <w:b/>
                <w:szCs w:val="20"/>
              </w:rPr>
              <w:t xml:space="preserve">Process Experiential Approaches </w:t>
            </w:r>
            <w:r>
              <w:rPr>
                <w:rFonts w:cs="Arial"/>
                <w:b/>
                <w:szCs w:val="20"/>
              </w:rPr>
              <w:t>Techniques</w:t>
            </w:r>
          </w:p>
          <w:p w14:paraId="489CC7BF" w14:textId="77777777" w:rsidR="009D3D7C" w:rsidRDefault="009D3D7C" w:rsidP="009D3D7C">
            <w:pPr>
              <w:tabs>
                <w:tab w:val="left" w:pos="2329"/>
              </w:tabs>
              <w:rPr>
                <w:rFonts w:cs="Arial"/>
                <w:b/>
                <w:szCs w:val="20"/>
              </w:rPr>
            </w:pPr>
          </w:p>
          <w:p w14:paraId="41A7CEB7" w14:textId="6FD64A02" w:rsidR="009D3D7C" w:rsidRDefault="009D3D7C" w:rsidP="009D3D7C">
            <w:pPr>
              <w:pStyle w:val="AssignmentsLevel1"/>
            </w:pPr>
            <w:r w:rsidRPr="00363B28">
              <w:rPr>
                <w:b/>
              </w:rPr>
              <w:t>Create</w:t>
            </w:r>
            <w:r>
              <w:t xml:space="preserve"> a new section in the web resource created in Week Two.</w:t>
            </w:r>
          </w:p>
          <w:p w14:paraId="5DB224A3" w14:textId="77777777" w:rsidR="009D3D7C" w:rsidRDefault="009D3D7C" w:rsidP="009D3D7C">
            <w:pPr>
              <w:pStyle w:val="AssignmentsLevel1"/>
            </w:pPr>
          </w:p>
          <w:p w14:paraId="1634591C" w14:textId="2943EA91" w:rsidR="009D3D7C" w:rsidRDefault="009D3D7C" w:rsidP="009D3D7C">
            <w:pPr>
              <w:pStyle w:val="AssignmentsLevel1"/>
            </w:pPr>
            <w:r>
              <w:rPr>
                <w:b/>
              </w:rPr>
              <w:lastRenderedPageBreak/>
              <w:t>Identify</w:t>
            </w:r>
            <w:r>
              <w:t xml:space="preserve"> the basic principles and techniques from the following orientations that are currently used to treat clients in a professional counseling setting:</w:t>
            </w:r>
          </w:p>
          <w:p w14:paraId="714B3D1E" w14:textId="77777777" w:rsidR="009D3D7C" w:rsidRDefault="009D3D7C" w:rsidP="009D3D7C">
            <w:pPr>
              <w:pStyle w:val="AssignmentsLevel1"/>
            </w:pPr>
          </w:p>
          <w:p w14:paraId="65F2E2B2" w14:textId="77777777" w:rsidR="009D3D7C" w:rsidRDefault="009D3D7C" w:rsidP="009D3D7C">
            <w:pPr>
              <w:pStyle w:val="AssignmentsLevel2"/>
            </w:pPr>
            <w:r>
              <w:t>Carl Rogers’ person-centered theory</w:t>
            </w:r>
          </w:p>
          <w:p w14:paraId="31EFC4B2" w14:textId="77777777" w:rsidR="009D3D7C" w:rsidRDefault="009D3D7C" w:rsidP="009D3D7C">
            <w:pPr>
              <w:pStyle w:val="AssignmentsLevel2"/>
            </w:pPr>
            <w:r>
              <w:t>Existential psychotherapy</w:t>
            </w:r>
          </w:p>
          <w:p w14:paraId="5659A812" w14:textId="77777777" w:rsidR="009D3D7C" w:rsidRDefault="009D3D7C" w:rsidP="009D3D7C">
            <w:pPr>
              <w:pStyle w:val="AssignmentsLevel2"/>
            </w:pPr>
            <w:r>
              <w:t>Gestalt therapy</w:t>
            </w:r>
          </w:p>
          <w:p w14:paraId="48919859" w14:textId="77777777" w:rsidR="009D3D7C" w:rsidRDefault="009D3D7C" w:rsidP="009D3D7C">
            <w:pPr>
              <w:pStyle w:val="AssignmentsLevel2"/>
            </w:pPr>
            <w:r>
              <w:t>Constructivist theory</w:t>
            </w:r>
          </w:p>
          <w:p w14:paraId="7860A576" w14:textId="77777777" w:rsidR="009D3D7C" w:rsidRDefault="009D3D7C" w:rsidP="009D3D7C">
            <w:pPr>
              <w:pStyle w:val="AssignmentsLevel1"/>
            </w:pPr>
          </w:p>
          <w:p w14:paraId="250F31AC" w14:textId="53FC69AB" w:rsidR="009D3D7C" w:rsidRDefault="009D3D7C" w:rsidP="009D3D7C">
            <w:pPr>
              <w:pStyle w:val="AssignmentsLevel1"/>
            </w:pPr>
            <w:r w:rsidRPr="00443E4B">
              <w:rPr>
                <w:b/>
              </w:rPr>
              <w:t>Explain</w:t>
            </w:r>
            <w:r>
              <w:t xml:space="preserve"> how to use each identified principle or </w:t>
            </w:r>
            <w:proofErr w:type="gramStart"/>
            <w:r>
              <w:t>technique, and</w:t>
            </w:r>
            <w:proofErr w:type="gramEnd"/>
            <w:r>
              <w:t xml:space="preserve"> include an example. </w:t>
            </w:r>
          </w:p>
          <w:p w14:paraId="35A69B31" w14:textId="77777777" w:rsidR="009D3D7C" w:rsidRDefault="009D3D7C" w:rsidP="009D3D7C">
            <w:pPr>
              <w:pStyle w:val="AssignmentsLevel1"/>
            </w:pPr>
          </w:p>
          <w:p w14:paraId="48A882B1" w14:textId="3EECF763" w:rsidR="009D3D7C" w:rsidRDefault="009D3D7C" w:rsidP="009D3D7C">
            <w:pPr>
              <w:pStyle w:val="AssignmentsLevel1"/>
            </w:pPr>
            <w:r>
              <w:rPr>
                <w:b/>
              </w:rPr>
              <w:t>Post</w:t>
            </w:r>
            <w:r>
              <w:t xml:space="preserve"> a link to your web resource to the </w:t>
            </w:r>
            <w:r w:rsidRPr="001464EC">
              <w:t>Process Experiential Techniques</w:t>
            </w:r>
            <w:r>
              <w:t xml:space="preserve"> discussion forum by Thursday.</w:t>
            </w:r>
          </w:p>
          <w:p w14:paraId="03AA8F21" w14:textId="77777777" w:rsidR="009D3D7C" w:rsidRDefault="009D3D7C" w:rsidP="009D3D7C">
            <w:pPr>
              <w:pStyle w:val="AssignmentsLevel1"/>
            </w:pPr>
          </w:p>
          <w:p w14:paraId="41419BC3" w14:textId="472436BC" w:rsidR="009D3D7C" w:rsidRDefault="009D3D7C" w:rsidP="009D3D7C">
            <w:r>
              <w:rPr>
                <w:b/>
              </w:rPr>
              <w:t>Post</w:t>
            </w:r>
            <w:r>
              <w:t xml:space="preserve"> constructive feedback, clarification, additional questions, or your own relevant thoughts to at least three of your classmates’ resources by Saturday.</w:t>
            </w:r>
          </w:p>
          <w:p w14:paraId="0D015937" w14:textId="77777777" w:rsidR="009D3D7C" w:rsidRDefault="009D3D7C" w:rsidP="009D3D7C">
            <w:pPr>
              <w:pStyle w:val="AssignmentsLevel1"/>
            </w:pPr>
          </w:p>
          <w:p w14:paraId="07C85080" w14:textId="63B7F856" w:rsidR="009D3D7C" w:rsidRDefault="009D3D7C" w:rsidP="009D3D7C">
            <w:pPr>
              <w:pStyle w:val="AssignmentsLevel1"/>
            </w:pPr>
            <w:r w:rsidRPr="00275E5B">
              <w:rPr>
                <w:b/>
              </w:rPr>
              <w:t>Review</w:t>
            </w:r>
            <w:r>
              <w:t xml:space="preserve"> the feedback on your </w:t>
            </w:r>
            <w:proofErr w:type="gramStart"/>
            <w:r>
              <w:t>resource, and</w:t>
            </w:r>
            <w:proofErr w:type="gramEnd"/>
            <w:r>
              <w:t xml:space="preserve"> make revisions as appropriate.</w:t>
            </w:r>
          </w:p>
          <w:p w14:paraId="2AC4F6D9" w14:textId="77777777" w:rsidR="009D3D7C" w:rsidRDefault="009D3D7C" w:rsidP="009D3D7C">
            <w:pPr>
              <w:pStyle w:val="AssignmentsLevel1"/>
            </w:pPr>
          </w:p>
          <w:p w14:paraId="45C90881" w14:textId="613EAD16" w:rsidR="009D3D7C" w:rsidRPr="009F6FAF" w:rsidRDefault="009D3D7C" w:rsidP="009D3D7C">
            <w:pPr>
              <w:tabs>
                <w:tab w:val="left" w:pos="2329"/>
              </w:tabs>
              <w:rPr>
                <w:rFonts w:cs="Arial"/>
                <w:szCs w:val="20"/>
              </w:rPr>
            </w:pPr>
            <w:r w:rsidRPr="00275E5B">
              <w:rPr>
                <w:b/>
              </w:rPr>
              <w:t xml:space="preserve">Submit </w:t>
            </w:r>
            <w:r>
              <w:t>a link to your final web resource to Blackboard by Sunday.</w:t>
            </w:r>
          </w:p>
        </w:tc>
        <w:tc>
          <w:tcPr>
            <w:tcW w:w="1440" w:type="dxa"/>
          </w:tcPr>
          <w:p w14:paraId="4C580B2A" w14:textId="503EB936" w:rsidR="009D3D7C" w:rsidRPr="009F6FAF" w:rsidRDefault="009D3D7C" w:rsidP="009D3D7C">
            <w:pPr>
              <w:tabs>
                <w:tab w:val="left" w:pos="2329"/>
              </w:tabs>
              <w:rPr>
                <w:rFonts w:cs="Arial"/>
                <w:szCs w:val="20"/>
              </w:rPr>
            </w:pPr>
            <w:r>
              <w:rPr>
                <w:rFonts w:cs="Arial"/>
                <w:szCs w:val="20"/>
              </w:rPr>
              <w:lastRenderedPageBreak/>
              <w:t>3.3</w:t>
            </w:r>
          </w:p>
        </w:tc>
        <w:tc>
          <w:tcPr>
            <w:tcW w:w="1440" w:type="dxa"/>
          </w:tcPr>
          <w:p w14:paraId="68B11CFA" w14:textId="2D14FC59" w:rsidR="009D3D7C" w:rsidRPr="009F6FAF" w:rsidRDefault="009D3D7C" w:rsidP="009D3D7C">
            <w:pPr>
              <w:tabs>
                <w:tab w:val="left" w:pos="2329"/>
              </w:tabs>
              <w:rPr>
                <w:rFonts w:cs="Arial"/>
                <w:szCs w:val="20"/>
              </w:rPr>
            </w:pPr>
            <w:r>
              <w:t xml:space="preserve">Web resource: private post, share, and </w:t>
            </w:r>
            <w:r>
              <w:lastRenderedPageBreak/>
              <w:t xml:space="preserve">comment = </w:t>
            </w:r>
            <w:r>
              <w:rPr>
                <w:b/>
              </w:rPr>
              <w:t>1.5</w:t>
            </w:r>
            <w:r w:rsidRPr="001457C4">
              <w:rPr>
                <w:b/>
              </w:rPr>
              <w:t xml:space="preserve"> hours</w:t>
            </w:r>
          </w:p>
        </w:tc>
      </w:tr>
    </w:tbl>
    <w:p w14:paraId="1681FE4A" w14:textId="77777777" w:rsidR="008867EB" w:rsidRDefault="008867EB" w:rsidP="008867EB">
      <w:pPr>
        <w:pStyle w:val="AssignmentsLevel2"/>
        <w:numPr>
          <w:ilvl w:val="0"/>
          <w:numId w:val="0"/>
        </w:numPr>
        <w:rPr>
          <w:sz w:val="22"/>
        </w:rPr>
      </w:pPr>
    </w:p>
    <w:p w14:paraId="40338366" w14:textId="4DEA1FE2" w:rsidR="00EB46C2" w:rsidRPr="003C08CD" w:rsidRDefault="00EB46C2" w:rsidP="00EB46C2">
      <w:pPr>
        <w:pStyle w:val="Heading1"/>
        <w:rPr>
          <w:color w:val="BD313B"/>
        </w:rPr>
      </w:pPr>
      <w:r w:rsidRPr="003C08CD">
        <w:rPr>
          <w:color w:val="BD313B"/>
        </w:rPr>
        <w:t>Faculty Notes</w:t>
      </w:r>
    </w:p>
    <w:p w14:paraId="1ACE0FEB" w14:textId="77777777" w:rsidR="00980F8C" w:rsidRPr="00980F8C" w:rsidRDefault="00980F8C" w:rsidP="00980F8C">
      <w:pPr>
        <w:pStyle w:val="AssignmentsLevel1"/>
      </w:pPr>
    </w:p>
    <w:p w14:paraId="14052DBC" w14:textId="48F5DA8C" w:rsidR="00035EB6" w:rsidRPr="00EB46C2" w:rsidRDefault="00E426D8" w:rsidP="003B346B">
      <w:pPr>
        <w:pStyle w:val="AssignmentsLevel2"/>
        <w:tabs>
          <w:tab w:val="left" w:pos="360"/>
        </w:tabs>
        <w:spacing w:before="60" w:after="60"/>
      </w:pPr>
      <w:r w:rsidRPr="00EB46C2">
        <w:rPr>
          <w:b/>
        </w:rPr>
        <w:t>Case Illustration Activity:</w:t>
      </w:r>
      <w:r>
        <w:t xml:space="preserve"> Assign students </w:t>
      </w:r>
      <w:r w:rsidR="00680F17">
        <w:t>in</w:t>
      </w:r>
      <w:r>
        <w:t>to groups of two using the Groups feature in Blackboard.</w:t>
      </w:r>
    </w:p>
    <w:p w14:paraId="25B8386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758764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52E9DC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7BD3CE3" w14:textId="208B5F8C" w:rsidR="002C1641" w:rsidRPr="00842155" w:rsidRDefault="002C1641" w:rsidP="002C1641">
            <w:pPr>
              <w:pStyle w:val="WeeklyTopicHeading1"/>
            </w:pPr>
            <w:bookmarkStart w:id="6" w:name="weekfour"/>
            <w:bookmarkStart w:id="7" w:name="_Toc358980897"/>
            <w:bookmarkEnd w:id="6"/>
            <w:r w:rsidRPr="0068364F">
              <w:t xml:space="preserve">Week </w:t>
            </w:r>
            <w:r>
              <w:t>Four</w:t>
            </w:r>
            <w:r w:rsidRPr="0068364F">
              <w:t xml:space="preserve">: </w:t>
            </w:r>
            <w:r w:rsidR="008E7FC2" w:rsidRPr="008E7FC2">
              <w:t>Cognitive and Behavioral</w:t>
            </w:r>
            <w:bookmarkEnd w:id="7"/>
            <w:r w:rsidR="005F1844">
              <w:t xml:space="preserve"> Orientations</w:t>
            </w:r>
          </w:p>
        </w:tc>
        <w:tc>
          <w:tcPr>
            <w:tcW w:w="1440" w:type="dxa"/>
            <w:tcBorders>
              <w:left w:val="nil"/>
              <w:bottom w:val="single" w:sz="4" w:space="0" w:color="000000" w:themeColor="text1"/>
              <w:right w:val="nil"/>
            </w:tcBorders>
            <w:shd w:val="clear" w:color="auto" w:fill="BD313B"/>
          </w:tcPr>
          <w:p w14:paraId="01D5767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52E1D8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2440865"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867C9CF"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B607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A06298C" w14:textId="77777777" w:rsidTr="00E84576">
        <w:trPr>
          <w:trHeight w:val="30"/>
        </w:trPr>
        <w:tc>
          <w:tcPr>
            <w:tcW w:w="10170" w:type="dxa"/>
            <w:tcBorders>
              <w:bottom w:val="nil"/>
              <w:right w:val="nil"/>
            </w:tcBorders>
            <w:tcMar>
              <w:top w:w="115" w:type="dxa"/>
              <w:left w:w="115" w:type="dxa"/>
              <w:bottom w:w="115" w:type="dxa"/>
              <w:right w:w="115" w:type="dxa"/>
            </w:tcMar>
          </w:tcPr>
          <w:p w14:paraId="5702CD4D" w14:textId="2E52F82D" w:rsidR="00BA4B7B" w:rsidRPr="00842155" w:rsidRDefault="00AA21F8" w:rsidP="00074FB6">
            <w:pPr>
              <w:pStyle w:val="ObjectiveBullet"/>
              <w:numPr>
                <w:ilvl w:val="1"/>
                <w:numId w:val="32"/>
              </w:numPr>
              <w:tabs>
                <w:tab w:val="clear" w:pos="0"/>
              </w:tabs>
            </w:pPr>
            <w:r>
              <w:t xml:space="preserve">Differentiate </w:t>
            </w:r>
            <w:r w:rsidR="00173A6A">
              <w:t xml:space="preserve">the </w:t>
            </w:r>
            <w:r w:rsidR="00D331F4">
              <w:t>rational emotive behavior therapy</w:t>
            </w:r>
            <w:r w:rsidR="00D0715E">
              <w:t xml:space="preserve"> (REBT)</w:t>
            </w:r>
            <w:r w:rsidRPr="005741CB">
              <w:t>, cognitive therapy, social learning</w:t>
            </w:r>
            <w:r w:rsidR="003738B5">
              <w:t xml:space="preserve"> therapy</w:t>
            </w:r>
            <w:r w:rsidRPr="005741CB">
              <w:t>, cognitive-behavioral</w:t>
            </w:r>
            <w:r w:rsidR="009D2236">
              <w:t xml:space="preserve"> therapy</w:t>
            </w:r>
            <w:r w:rsidRPr="005741CB">
              <w:t>, and reality therapy theoretical orientations</w:t>
            </w:r>
            <w:r w:rsidRPr="00DA2B26">
              <w:t>.</w:t>
            </w:r>
          </w:p>
        </w:tc>
        <w:tc>
          <w:tcPr>
            <w:tcW w:w="2880" w:type="dxa"/>
            <w:gridSpan w:val="2"/>
            <w:tcBorders>
              <w:left w:val="nil"/>
              <w:bottom w:val="nil"/>
            </w:tcBorders>
          </w:tcPr>
          <w:p w14:paraId="218AEF2C" w14:textId="278D641B" w:rsidR="00BA4B7B" w:rsidRPr="00842155" w:rsidRDefault="00542D29" w:rsidP="00FD5474">
            <w:pPr>
              <w:tabs>
                <w:tab w:val="left" w:pos="0"/>
                <w:tab w:val="left" w:pos="3720"/>
              </w:tabs>
              <w:outlineLvl w:val="0"/>
              <w:rPr>
                <w:rFonts w:cs="Arial"/>
                <w:szCs w:val="20"/>
              </w:rPr>
            </w:pPr>
            <w:r>
              <w:rPr>
                <w:rFonts w:cs="Arial"/>
                <w:szCs w:val="20"/>
              </w:rPr>
              <w:t>CLO2</w:t>
            </w:r>
          </w:p>
        </w:tc>
      </w:tr>
      <w:tr w:rsidR="00BA4B7B" w:rsidRPr="00842155" w14:paraId="3B7861EA"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0974D367" w14:textId="6DEDD29A" w:rsidR="00BA4B7B" w:rsidRPr="00842155" w:rsidRDefault="00AA21F8" w:rsidP="00A7089F">
            <w:pPr>
              <w:pStyle w:val="ObjectiveBullet"/>
              <w:numPr>
                <w:ilvl w:val="1"/>
                <w:numId w:val="32"/>
              </w:numPr>
            </w:pPr>
            <w:r w:rsidRPr="00DA2B26">
              <w:t xml:space="preserve">Identify the goals of counseling according to </w:t>
            </w:r>
            <w:r w:rsidRPr="005741CB">
              <w:t>REBT, cognitive therapy, social learning</w:t>
            </w:r>
            <w:r w:rsidR="003738B5">
              <w:t xml:space="preserve"> therapy</w:t>
            </w:r>
            <w:r w:rsidRPr="005741CB">
              <w:t>, cognitive-behavioral</w:t>
            </w:r>
            <w:r w:rsidR="00A7089F">
              <w:t xml:space="preserve"> therapy</w:t>
            </w:r>
            <w:r w:rsidRPr="005741CB">
              <w:t>, and reality therapy theoretical orientations</w:t>
            </w:r>
            <w:r w:rsidRPr="00DA2B26">
              <w:t>.</w:t>
            </w:r>
          </w:p>
        </w:tc>
        <w:tc>
          <w:tcPr>
            <w:tcW w:w="2880" w:type="dxa"/>
            <w:gridSpan w:val="2"/>
            <w:tcBorders>
              <w:top w:val="nil"/>
              <w:left w:val="nil"/>
              <w:bottom w:val="nil"/>
            </w:tcBorders>
          </w:tcPr>
          <w:p w14:paraId="61DECD57" w14:textId="143F63BE" w:rsidR="00BA4B7B" w:rsidRPr="00842155" w:rsidRDefault="008407FD" w:rsidP="00FD5474">
            <w:pPr>
              <w:tabs>
                <w:tab w:val="left" w:pos="0"/>
                <w:tab w:val="left" w:pos="3720"/>
              </w:tabs>
              <w:outlineLvl w:val="0"/>
              <w:rPr>
                <w:rFonts w:cs="Arial"/>
                <w:szCs w:val="20"/>
              </w:rPr>
            </w:pPr>
            <w:r>
              <w:rPr>
                <w:rFonts w:cs="Arial"/>
                <w:szCs w:val="20"/>
              </w:rPr>
              <w:t>CLO1</w:t>
            </w:r>
          </w:p>
        </w:tc>
      </w:tr>
      <w:tr w:rsidR="00BA4B7B" w:rsidRPr="00842155" w14:paraId="0278F8A2" w14:textId="77777777"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45129A6" w14:textId="60A3BF36" w:rsidR="00BA4B7B" w:rsidRPr="00842155" w:rsidRDefault="00AA21F8" w:rsidP="002C1641">
            <w:pPr>
              <w:pStyle w:val="ObjectiveBullet"/>
              <w:numPr>
                <w:ilvl w:val="1"/>
                <w:numId w:val="32"/>
              </w:numPr>
            </w:pPr>
            <w:r w:rsidRPr="00DA2B26">
              <w:t xml:space="preserve">Explain the basic principles and techniques taken from </w:t>
            </w:r>
            <w:r w:rsidRPr="005741CB">
              <w:t>REBT, cognitive therapy, social learning</w:t>
            </w:r>
            <w:r w:rsidR="003738B5">
              <w:t xml:space="preserve"> therapy</w:t>
            </w:r>
            <w:r w:rsidRPr="005741CB">
              <w:t>, cognitive-behavioral</w:t>
            </w:r>
            <w:r w:rsidR="00A7089F">
              <w:t xml:space="preserve"> therapy</w:t>
            </w:r>
            <w:r w:rsidRPr="005741CB">
              <w:t>, and reality therapy theoretical orientations</w:t>
            </w:r>
            <w:r w:rsidRPr="00DA2B26">
              <w:t xml:space="preserve"> currently used to treat clients in a professional counseling setting.</w:t>
            </w:r>
          </w:p>
        </w:tc>
        <w:tc>
          <w:tcPr>
            <w:tcW w:w="2880" w:type="dxa"/>
            <w:gridSpan w:val="2"/>
            <w:tcBorders>
              <w:top w:val="nil"/>
              <w:left w:val="nil"/>
              <w:bottom w:val="single" w:sz="4" w:space="0" w:color="000000" w:themeColor="text1"/>
            </w:tcBorders>
          </w:tcPr>
          <w:p w14:paraId="08B77E67" w14:textId="5EE2260C" w:rsidR="00BA4B7B" w:rsidRPr="00842155" w:rsidRDefault="008407FD" w:rsidP="00FD5474">
            <w:pPr>
              <w:tabs>
                <w:tab w:val="left" w:pos="0"/>
                <w:tab w:val="left" w:pos="3720"/>
              </w:tabs>
              <w:outlineLvl w:val="0"/>
              <w:rPr>
                <w:rFonts w:cs="Arial"/>
                <w:szCs w:val="20"/>
              </w:rPr>
            </w:pPr>
            <w:r>
              <w:rPr>
                <w:rFonts w:cs="Arial"/>
                <w:szCs w:val="20"/>
              </w:rPr>
              <w:t>CLO4</w:t>
            </w:r>
          </w:p>
        </w:tc>
      </w:tr>
      <w:tr w:rsidR="00BA4B7B" w:rsidRPr="00842155" w14:paraId="054D9BC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5E70FB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C5256B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DD591A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541B87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C372FBF" w14:textId="77777777" w:rsidTr="00FD5474">
        <w:tc>
          <w:tcPr>
            <w:tcW w:w="10170" w:type="dxa"/>
            <w:tcMar>
              <w:top w:w="115" w:type="dxa"/>
              <w:left w:w="115" w:type="dxa"/>
              <w:bottom w:w="115" w:type="dxa"/>
              <w:right w:w="115" w:type="dxa"/>
            </w:tcMar>
          </w:tcPr>
          <w:p w14:paraId="0D5EA54C" w14:textId="066CB3D8" w:rsidR="00BA4B7B" w:rsidRPr="00E3447E" w:rsidRDefault="00BA4B7B" w:rsidP="00FD5474">
            <w:pPr>
              <w:ind w:left="360" w:hanging="360"/>
              <w:rPr>
                <w:rFonts w:cs="Arial"/>
                <w:szCs w:val="20"/>
              </w:rPr>
            </w:pPr>
            <w:r w:rsidRPr="00446623">
              <w:rPr>
                <w:rFonts w:cs="Arial"/>
                <w:b/>
                <w:szCs w:val="20"/>
              </w:rPr>
              <w:t>Read</w:t>
            </w:r>
            <w:r w:rsidR="006B4E18">
              <w:rPr>
                <w:rFonts w:cs="Arial"/>
                <w:szCs w:val="20"/>
              </w:rPr>
              <w:t xml:space="preserve"> Ch. 13, 14, 16, &amp; 17</w:t>
            </w:r>
            <w:r>
              <w:rPr>
                <w:rFonts w:cs="Arial"/>
                <w:szCs w:val="20"/>
              </w:rPr>
              <w:t xml:space="preserve"> of </w:t>
            </w:r>
            <w:r w:rsidR="00B959C7" w:rsidRPr="007577A1">
              <w:rPr>
                <w:rFonts w:cs="Arial"/>
                <w:i/>
                <w:szCs w:val="20"/>
              </w:rPr>
              <w:t>Theories of Counseling and Psychotherapy</w:t>
            </w:r>
            <w:r>
              <w:rPr>
                <w:rFonts w:cs="Arial"/>
                <w:szCs w:val="20"/>
              </w:rPr>
              <w:t>.</w:t>
            </w:r>
          </w:p>
        </w:tc>
        <w:tc>
          <w:tcPr>
            <w:tcW w:w="1440" w:type="dxa"/>
          </w:tcPr>
          <w:p w14:paraId="02F81354" w14:textId="0DBDB2C1" w:rsidR="00BA4B7B" w:rsidRPr="009F6FAF" w:rsidRDefault="00EA00BA" w:rsidP="00FD5474">
            <w:pPr>
              <w:rPr>
                <w:rFonts w:cs="Arial"/>
                <w:szCs w:val="20"/>
              </w:rPr>
            </w:pPr>
            <w:r>
              <w:rPr>
                <w:rFonts w:cs="Arial"/>
                <w:szCs w:val="20"/>
              </w:rPr>
              <w:t>WEEK4</w:t>
            </w:r>
          </w:p>
        </w:tc>
        <w:tc>
          <w:tcPr>
            <w:tcW w:w="1440" w:type="dxa"/>
          </w:tcPr>
          <w:p w14:paraId="020A3245" w14:textId="77777777" w:rsidR="00BA4B7B" w:rsidRPr="009F6FAF" w:rsidRDefault="00BA4B7B" w:rsidP="00FD5474">
            <w:pPr>
              <w:rPr>
                <w:rFonts w:cs="Arial"/>
                <w:szCs w:val="20"/>
              </w:rPr>
            </w:pPr>
          </w:p>
        </w:tc>
      </w:tr>
      <w:tr w:rsidR="0083109D" w:rsidRPr="00800620" w:rsidDel="0083109D" w14:paraId="0E63FD75" w14:textId="77777777" w:rsidTr="00FD5474">
        <w:tc>
          <w:tcPr>
            <w:tcW w:w="10170" w:type="dxa"/>
            <w:tcMar>
              <w:top w:w="115" w:type="dxa"/>
              <w:left w:w="115" w:type="dxa"/>
              <w:bottom w:w="115" w:type="dxa"/>
              <w:right w:w="115" w:type="dxa"/>
            </w:tcMar>
          </w:tcPr>
          <w:p w14:paraId="004AC06C" w14:textId="30E1A252" w:rsidR="0083109D" w:rsidRPr="00800620" w:rsidRDefault="0083109D" w:rsidP="0083109D">
            <w:pPr>
              <w:rPr>
                <w:rFonts w:cs="Arial"/>
                <w:b/>
                <w:szCs w:val="20"/>
              </w:rPr>
            </w:pPr>
            <w:r w:rsidRPr="00800620">
              <w:rPr>
                <w:rFonts w:cs="Arial"/>
                <w:b/>
                <w:szCs w:val="20"/>
              </w:rPr>
              <w:t>Textbook Videos</w:t>
            </w:r>
          </w:p>
          <w:p w14:paraId="63225035" w14:textId="77777777" w:rsidR="0083109D" w:rsidRPr="00800620" w:rsidRDefault="0083109D" w:rsidP="0083109D">
            <w:pPr>
              <w:rPr>
                <w:rFonts w:cs="Arial"/>
                <w:b/>
                <w:szCs w:val="20"/>
              </w:rPr>
            </w:pPr>
          </w:p>
          <w:p w14:paraId="424B558C" w14:textId="01BA4CD6" w:rsidR="0083109D" w:rsidRPr="00800620" w:rsidRDefault="0083109D" w:rsidP="0083109D">
            <w:pPr>
              <w:rPr>
                <w:i/>
              </w:rPr>
            </w:pPr>
            <w:r w:rsidRPr="00800620">
              <w:rPr>
                <w:rFonts w:cs="Arial"/>
                <w:b/>
                <w:szCs w:val="20"/>
              </w:rPr>
              <w:t xml:space="preserve">Watch </w:t>
            </w:r>
            <w:r w:rsidRPr="00800620">
              <w:rPr>
                <w:rFonts w:cs="Arial"/>
                <w:szCs w:val="20"/>
              </w:rPr>
              <w:t xml:space="preserve">the following videos from </w:t>
            </w:r>
            <w:r w:rsidRPr="00800620">
              <w:rPr>
                <w:i/>
              </w:rPr>
              <w:t>Theories of Counseling and Psychotherapy;</w:t>
            </w:r>
          </w:p>
          <w:p w14:paraId="5F1DA344" w14:textId="77777777" w:rsidR="0083109D" w:rsidRPr="0083109D" w:rsidRDefault="0083109D" w:rsidP="0083109D">
            <w:pPr>
              <w:pStyle w:val="AssignmentsLevel2"/>
            </w:pPr>
            <w:r w:rsidRPr="0083109D">
              <w:t xml:space="preserve">“Irrational Beliefs” [2:35] in Ch. 13 </w:t>
            </w:r>
          </w:p>
          <w:p w14:paraId="0F0D4584" w14:textId="77777777" w:rsidR="0083109D" w:rsidRPr="00800620" w:rsidRDefault="0083109D" w:rsidP="0083109D">
            <w:pPr>
              <w:pStyle w:val="AssignmentsLevel2"/>
            </w:pPr>
            <w:r w:rsidRPr="00800620">
              <w:t xml:space="preserve">“Identifying, Assessing, Disputing, and Modifying Irrational Beliefs” [1:59] in Ch. 13 </w:t>
            </w:r>
          </w:p>
          <w:p w14:paraId="0B309C51" w14:textId="77777777" w:rsidR="0083109D" w:rsidRPr="00800620" w:rsidRDefault="0083109D" w:rsidP="0083109D">
            <w:pPr>
              <w:pStyle w:val="AssignmentsLevel2"/>
            </w:pPr>
            <w:r w:rsidRPr="00800620">
              <w:t xml:space="preserve">“Case Formulation” [3:59] in Ch. 14 </w:t>
            </w:r>
          </w:p>
          <w:p w14:paraId="62E98E37" w14:textId="77777777" w:rsidR="0083109D" w:rsidRPr="00800620" w:rsidRDefault="0083109D" w:rsidP="0083109D">
            <w:pPr>
              <w:pStyle w:val="AssignmentsLevel2"/>
            </w:pPr>
            <w:r w:rsidRPr="00800620">
              <w:t xml:space="preserve">“Strategies for Modifying Cognitions” [5:17] in Ch. 14 </w:t>
            </w:r>
          </w:p>
          <w:p w14:paraId="3501B610" w14:textId="77777777" w:rsidR="0083109D" w:rsidRPr="00800620" w:rsidRDefault="0083109D" w:rsidP="0083109D">
            <w:pPr>
              <w:pStyle w:val="AssignmentsLevel2"/>
            </w:pPr>
            <w:r w:rsidRPr="00800620">
              <w:t>“Behavioral Strategies and Interventions” [7:10] in Ch. 16</w:t>
            </w:r>
          </w:p>
          <w:p w14:paraId="1DB254BD" w14:textId="77777777" w:rsidR="0083109D" w:rsidRPr="00800620" w:rsidRDefault="0083109D" w:rsidP="0083109D">
            <w:pPr>
              <w:pStyle w:val="AssignmentsLevel2"/>
            </w:pPr>
            <w:r w:rsidRPr="00800620">
              <w:t>“Strategies” video [3:35] in Ch. 11</w:t>
            </w:r>
          </w:p>
          <w:p w14:paraId="5D6990BA" w14:textId="77777777" w:rsidR="0083109D" w:rsidRPr="00800620" w:rsidRDefault="0083109D" w:rsidP="0083109D">
            <w:pPr>
              <w:pStyle w:val="ListParagraph"/>
            </w:pPr>
          </w:p>
          <w:p w14:paraId="24E3B826" w14:textId="16BAA7D3" w:rsidR="0083109D" w:rsidRPr="002746EE" w:rsidDel="0083109D" w:rsidRDefault="0083109D" w:rsidP="002746EE">
            <w:pPr>
              <w:rPr>
                <w:shd w:val="clear" w:color="auto" w:fill="F0D611" w:themeFill="accent3"/>
              </w:rPr>
            </w:pPr>
            <w:r w:rsidRPr="00800620">
              <w:rPr>
                <w:b/>
                <w:i/>
                <w:shd w:val="clear" w:color="auto" w:fill="FFFF00"/>
              </w:rPr>
              <w:t>Note</w:t>
            </w:r>
            <w:r w:rsidR="00800620" w:rsidRPr="00800620">
              <w:rPr>
                <w:shd w:val="clear" w:color="auto" w:fill="FFFF00"/>
              </w:rPr>
              <w:t xml:space="preserve">: </w:t>
            </w:r>
            <w:r w:rsidRPr="00800620">
              <w:rPr>
                <w:shd w:val="clear" w:color="auto" w:fill="FFFF00"/>
              </w:rPr>
              <w:t>These</w:t>
            </w:r>
            <w:r w:rsidRPr="00800620">
              <w:rPr>
                <w:shd w:val="clear" w:color="auto" w:fill="F0D611" w:themeFill="accent3"/>
              </w:rPr>
              <w:t xml:space="preserve"> </w:t>
            </w:r>
            <w:r w:rsidRPr="00800620">
              <w:rPr>
                <w:highlight w:val="yellow"/>
              </w:rPr>
              <w:t>videos are available in the video-enhanced version of this textbook which is required for this course. Please see Required Course Materials.</w:t>
            </w:r>
          </w:p>
        </w:tc>
        <w:tc>
          <w:tcPr>
            <w:tcW w:w="1440" w:type="dxa"/>
            <w:tcBorders>
              <w:bottom w:val="single" w:sz="4" w:space="0" w:color="000000" w:themeColor="text1"/>
            </w:tcBorders>
          </w:tcPr>
          <w:p w14:paraId="4F1C3F4E" w14:textId="5D122AA5" w:rsidR="0083109D" w:rsidRPr="0083109D" w:rsidDel="0083109D" w:rsidRDefault="0083109D" w:rsidP="0083109D">
            <w:pPr>
              <w:rPr>
                <w:rFonts w:cs="Arial"/>
                <w:szCs w:val="20"/>
              </w:rPr>
            </w:pPr>
            <w:r w:rsidRPr="00800620">
              <w:rPr>
                <w:rFonts w:cs="Arial"/>
                <w:szCs w:val="20"/>
              </w:rPr>
              <w:t>4.1, 4.2, 4.3</w:t>
            </w:r>
          </w:p>
        </w:tc>
        <w:tc>
          <w:tcPr>
            <w:tcW w:w="1440" w:type="dxa"/>
            <w:tcBorders>
              <w:bottom w:val="single" w:sz="4" w:space="0" w:color="000000" w:themeColor="text1"/>
            </w:tcBorders>
          </w:tcPr>
          <w:p w14:paraId="09B56157" w14:textId="3C87C7ED" w:rsidR="0083109D" w:rsidRPr="00800620" w:rsidDel="0083109D" w:rsidRDefault="0083109D" w:rsidP="0083109D">
            <w:pPr>
              <w:rPr>
                <w:b/>
              </w:rPr>
            </w:pPr>
            <w:r w:rsidRPr="00800620">
              <w:t xml:space="preserve">Video: reviews and posts response = </w:t>
            </w:r>
            <w:r w:rsidRPr="00800620">
              <w:rPr>
                <w:b/>
              </w:rPr>
              <w:t>6 hours</w:t>
            </w:r>
          </w:p>
        </w:tc>
      </w:tr>
      <w:tr w:rsidR="0083109D" w:rsidRPr="007F339F" w14:paraId="563FAB9F" w14:textId="77777777" w:rsidTr="00FD5474">
        <w:tc>
          <w:tcPr>
            <w:tcW w:w="10170" w:type="dxa"/>
            <w:tcMar>
              <w:top w:w="115" w:type="dxa"/>
              <w:left w:w="115" w:type="dxa"/>
              <w:bottom w:w="115" w:type="dxa"/>
              <w:right w:w="115" w:type="dxa"/>
            </w:tcMar>
          </w:tcPr>
          <w:p w14:paraId="56CC4273" w14:textId="77777777" w:rsidR="0083109D" w:rsidRDefault="0083109D" w:rsidP="0083109D">
            <w:pPr>
              <w:tabs>
                <w:tab w:val="left" w:pos="2329"/>
              </w:tabs>
              <w:rPr>
                <w:rFonts w:cs="Arial"/>
                <w:b/>
                <w:szCs w:val="20"/>
              </w:rPr>
            </w:pPr>
            <w:r>
              <w:rPr>
                <w:rFonts w:cs="Arial"/>
                <w:b/>
                <w:szCs w:val="20"/>
              </w:rPr>
              <w:t>Assignment Preparation</w:t>
            </w:r>
          </w:p>
          <w:p w14:paraId="751E1682" w14:textId="77777777" w:rsidR="0083109D" w:rsidRDefault="0083109D" w:rsidP="0083109D">
            <w:pPr>
              <w:tabs>
                <w:tab w:val="left" w:pos="2329"/>
              </w:tabs>
              <w:rPr>
                <w:rFonts w:cs="Arial"/>
                <w:b/>
                <w:szCs w:val="20"/>
              </w:rPr>
            </w:pPr>
          </w:p>
          <w:p w14:paraId="1E52662D" w14:textId="77777777" w:rsidR="0083109D" w:rsidRDefault="0083109D" w:rsidP="0083109D">
            <w:pPr>
              <w:tabs>
                <w:tab w:val="left" w:pos="2329"/>
              </w:tabs>
              <w:rPr>
                <w:b/>
              </w:rPr>
            </w:pPr>
            <w:r>
              <w:rPr>
                <w:rFonts w:cs="Arial"/>
                <w:b/>
                <w:szCs w:val="20"/>
              </w:rPr>
              <w:t xml:space="preserve">Review </w:t>
            </w:r>
            <w:r w:rsidRPr="00BD4A88">
              <w:rPr>
                <w:rFonts w:cs="Arial"/>
                <w:szCs w:val="20"/>
              </w:rPr>
              <w:t xml:space="preserve">the instructions for the </w:t>
            </w:r>
            <w:r w:rsidRPr="00BD4A88">
              <w:t>Gender and Multicultural Presentation assignment due in Week Five.</w:t>
            </w:r>
          </w:p>
          <w:p w14:paraId="5A268405" w14:textId="77777777" w:rsidR="0083109D" w:rsidRDefault="0083109D" w:rsidP="0083109D">
            <w:pPr>
              <w:tabs>
                <w:tab w:val="left" w:pos="2329"/>
              </w:tabs>
              <w:rPr>
                <w:b/>
              </w:rPr>
            </w:pPr>
          </w:p>
          <w:p w14:paraId="12A38C16" w14:textId="77777777" w:rsidR="0083109D" w:rsidRPr="00AC46B9" w:rsidRDefault="0083109D" w:rsidP="0083109D">
            <w:pPr>
              <w:tabs>
                <w:tab w:val="left" w:pos="2329"/>
              </w:tabs>
              <w:rPr>
                <w:rFonts w:cs="Arial"/>
                <w:b/>
                <w:szCs w:val="20"/>
              </w:rPr>
            </w:pPr>
            <w:r>
              <w:rPr>
                <w:b/>
              </w:rPr>
              <w:t xml:space="preserve">Begin </w:t>
            </w:r>
            <w:r w:rsidRPr="00BD4A88">
              <w:t>working on the presentation.</w:t>
            </w:r>
          </w:p>
        </w:tc>
        <w:tc>
          <w:tcPr>
            <w:tcW w:w="1440" w:type="dxa"/>
            <w:tcBorders>
              <w:bottom w:val="single" w:sz="4" w:space="0" w:color="000000" w:themeColor="text1"/>
            </w:tcBorders>
          </w:tcPr>
          <w:p w14:paraId="2741DA6C" w14:textId="77777777" w:rsidR="0083109D" w:rsidRPr="009F6FAF" w:rsidRDefault="0083109D" w:rsidP="0083109D">
            <w:pPr>
              <w:rPr>
                <w:rFonts w:cs="Arial"/>
                <w:szCs w:val="20"/>
              </w:rPr>
            </w:pPr>
          </w:p>
        </w:tc>
        <w:tc>
          <w:tcPr>
            <w:tcW w:w="1440" w:type="dxa"/>
            <w:tcBorders>
              <w:bottom w:val="single" w:sz="4" w:space="0" w:color="000000" w:themeColor="text1"/>
            </w:tcBorders>
          </w:tcPr>
          <w:p w14:paraId="24651E14" w14:textId="77777777" w:rsidR="0083109D" w:rsidRDefault="0083109D" w:rsidP="0083109D"/>
        </w:tc>
      </w:tr>
      <w:tr w:rsidR="0083109D" w:rsidRPr="007F339F" w14:paraId="1294A803" w14:textId="77777777" w:rsidTr="006450BB">
        <w:tc>
          <w:tcPr>
            <w:tcW w:w="10170" w:type="dxa"/>
            <w:shd w:val="clear" w:color="auto" w:fill="D9D9D9" w:themeFill="background1" w:themeFillShade="D9"/>
            <w:tcMar>
              <w:top w:w="115" w:type="dxa"/>
              <w:left w:w="115" w:type="dxa"/>
              <w:bottom w:w="115" w:type="dxa"/>
              <w:right w:w="115" w:type="dxa"/>
            </w:tcMar>
          </w:tcPr>
          <w:p w14:paraId="683BE5DB" w14:textId="7A45EBD4" w:rsidR="0083109D" w:rsidRPr="00AC46B9" w:rsidRDefault="0083109D" w:rsidP="0083109D">
            <w:pPr>
              <w:tabs>
                <w:tab w:val="left" w:pos="2329"/>
              </w:tabs>
              <w:rPr>
                <w:rFonts w:cs="Arial"/>
                <w:b/>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bottom w:val="single" w:sz="4" w:space="0" w:color="000000" w:themeColor="text1"/>
            </w:tcBorders>
            <w:shd w:val="clear" w:color="auto" w:fill="D9D9D9" w:themeFill="background1" w:themeFillShade="D9"/>
          </w:tcPr>
          <w:p w14:paraId="5CEDFF50" w14:textId="67750E90" w:rsidR="0083109D" w:rsidRDefault="0083109D" w:rsidP="0083109D">
            <w:pPr>
              <w:rPr>
                <w:rFonts w:cs="Arial"/>
                <w:szCs w:val="20"/>
              </w:rPr>
            </w:pPr>
            <w:r w:rsidRPr="005B10FE">
              <w:rPr>
                <w:rFonts w:cs="Arial"/>
                <w:b/>
                <w:i/>
                <w:szCs w:val="20"/>
              </w:rPr>
              <w:t>Alignment</w:t>
            </w:r>
          </w:p>
        </w:tc>
        <w:tc>
          <w:tcPr>
            <w:tcW w:w="1440" w:type="dxa"/>
            <w:tcBorders>
              <w:bottom w:val="single" w:sz="4" w:space="0" w:color="000000" w:themeColor="text1"/>
            </w:tcBorders>
            <w:shd w:val="clear" w:color="auto" w:fill="D9D9D9" w:themeFill="background1" w:themeFillShade="D9"/>
          </w:tcPr>
          <w:p w14:paraId="10BC8F8B" w14:textId="77777777" w:rsidR="0083109D" w:rsidRPr="005B10FE" w:rsidRDefault="0083109D" w:rsidP="0083109D">
            <w:pPr>
              <w:tabs>
                <w:tab w:val="left" w:pos="0"/>
                <w:tab w:val="left" w:pos="3720"/>
              </w:tabs>
              <w:outlineLvl w:val="0"/>
              <w:rPr>
                <w:rFonts w:cs="Arial"/>
                <w:b/>
                <w:i/>
                <w:szCs w:val="20"/>
              </w:rPr>
            </w:pPr>
            <w:r w:rsidRPr="005B10FE">
              <w:rPr>
                <w:rFonts w:cs="Arial"/>
                <w:b/>
                <w:i/>
                <w:szCs w:val="20"/>
              </w:rPr>
              <w:t>Pages/AIE/</w:t>
            </w:r>
          </w:p>
          <w:p w14:paraId="31688A76" w14:textId="2CDB8A2F" w:rsidR="0083109D" w:rsidRDefault="0083109D" w:rsidP="0083109D">
            <w:r w:rsidRPr="005B10FE">
              <w:rPr>
                <w:rFonts w:cs="Arial"/>
                <w:b/>
                <w:i/>
                <w:szCs w:val="20"/>
              </w:rPr>
              <w:t>Generic</w:t>
            </w:r>
          </w:p>
        </w:tc>
      </w:tr>
      <w:tr w:rsidR="0083109D" w:rsidRPr="007F339F" w14:paraId="7E55EFB4" w14:textId="77777777" w:rsidTr="00FD5474">
        <w:tc>
          <w:tcPr>
            <w:tcW w:w="10170" w:type="dxa"/>
            <w:tcMar>
              <w:top w:w="115" w:type="dxa"/>
              <w:left w:w="115" w:type="dxa"/>
              <w:bottom w:w="115" w:type="dxa"/>
              <w:right w:w="115" w:type="dxa"/>
            </w:tcMar>
          </w:tcPr>
          <w:p w14:paraId="72745FCA" w14:textId="77777777" w:rsidR="0083109D" w:rsidRDefault="0083109D" w:rsidP="0083109D">
            <w:pPr>
              <w:tabs>
                <w:tab w:val="left" w:pos="2329"/>
              </w:tabs>
              <w:rPr>
                <w:rFonts w:cs="Arial"/>
                <w:b/>
                <w:szCs w:val="20"/>
              </w:rPr>
            </w:pPr>
            <w:r>
              <w:rPr>
                <w:rFonts w:cs="Arial"/>
                <w:b/>
                <w:szCs w:val="20"/>
              </w:rPr>
              <w:t>Irrational and Rational Beliefs</w:t>
            </w:r>
          </w:p>
          <w:p w14:paraId="758BB46D" w14:textId="77777777" w:rsidR="0083109D" w:rsidRDefault="0083109D" w:rsidP="0083109D">
            <w:pPr>
              <w:tabs>
                <w:tab w:val="left" w:pos="2329"/>
              </w:tabs>
              <w:rPr>
                <w:rFonts w:cs="Arial"/>
                <w:b/>
                <w:szCs w:val="20"/>
              </w:rPr>
            </w:pPr>
          </w:p>
          <w:p w14:paraId="0B95B71B" w14:textId="77777777" w:rsidR="0083109D" w:rsidRDefault="0083109D" w:rsidP="0083109D">
            <w:pPr>
              <w:pStyle w:val="AssignmentsLevel1"/>
            </w:pPr>
            <w:r w:rsidRPr="00547C55">
              <w:rPr>
                <w:b/>
              </w:rPr>
              <w:t>Review</w:t>
            </w:r>
            <w:r>
              <w:t xml:space="preserve"> the “Case Illustration” section in Ch. 13 of </w:t>
            </w:r>
            <w:r w:rsidRPr="007577A1">
              <w:rPr>
                <w:i/>
              </w:rPr>
              <w:t>Theories of Counseling and Psychotherapy</w:t>
            </w:r>
            <w:r>
              <w:t>.</w:t>
            </w:r>
          </w:p>
          <w:p w14:paraId="099E43E1" w14:textId="77777777" w:rsidR="0083109D" w:rsidRDefault="0083109D" w:rsidP="0083109D">
            <w:pPr>
              <w:tabs>
                <w:tab w:val="left" w:pos="2329"/>
              </w:tabs>
              <w:rPr>
                <w:rFonts w:cs="Arial"/>
                <w:b/>
                <w:szCs w:val="20"/>
              </w:rPr>
            </w:pPr>
          </w:p>
          <w:p w14:paraId="179EC3A4" w14:textId="77777777" w:rsidR="0083109D" w:rsidRDefault="0083109D" w:rsidP="0083109D">
            <w:pPr>
              <w:pStyle w:val="AssignmentsLevel1"/>
            </w:pPr>
            <w:r w:rsidRPr="00A2329C">
              <w:rPr>
                <w:b/>
              </w:rPr>
              <w:t>Complete</w:t>
            </w:r>
            <w:r>
              <w:t xml:space="preserve"> the first activity in the “Large Group Exercises” section following the case illustration.</w:t>
            </w:r>
          </w:p>
          <w:p w14:paraId="40C42732" w14:textId="77777777" w:rsidR="0083109D" w:rsidRDefault="0083109D" w:rsidP="0083109D">
            <w:pPr>
              <w:pStyle w:val="AssignmentsLevel1"/>
            </w:pPr>
          </w:p>
          <w:p w14:paraId="402080FB" w14:textId="77777777" w:rsidR="0083109D" w:rsidRDefault="0083109D" w:rsidP="0083109D">
            <w:pPr>
              <w:pStyle w:val="AssignmentsLevel1"/>
            </w:pPr>
            <w:r w:rsidRPr="00826CA0">
              <w:rPr>
                <w:b/>
              </w:rPr>
              <w:t>Post</w:t>
            </w:r>
            <w:r>
              <w:t xml:space="preserve"> the completed activity to the </w:t>
            </w:r>
            <w:r w:rsidRPr="00F35EFF">
              <w:t>Irrational and Rational Beliefs</w:t>
            </w:r>
            <w:r>
              <w:t xml:space="preserve"> discussion forum by Thursday. </w:t>
            </w:r>
          </w:p>
          <w:p w14:paraId="3A00F287" w14:textId="77777777" w:rsidR="0083109D" w:rsidRDefault="0083109D" w:rsidP="0083109D">
            <w:pPr>
              <w:pStyle w:val="AssignmentsLevel1"/>
            </w:pPr>
          </w:p>
          <w:p w14:paraId="0E5AD62D" w14:textId="5164FA9C" w:rsidR="0083109D" w:rsidRPr="00AC46B9" w:rsidRDefault="0083109D" w:rsidP="0083109D">
            <w:pPr>
              <w:tabs>
                <w:tab w:val="left" w:pos="2329"/>
              </w:tabs>
              <w:rPr>
                <w:rFonts w:cs="Arial"/>
                <w:b/>
                <w:szCs w:val="20"/>
              </w:rPr>
            </w:pPr>
            <w:r>
              <w:rPr>
                <w:b/>
              </w:rPr>
              <w:t>Post</w:t>
            </w:r>
            <w:r>
              <w:t xml:space="preserve"> constructive feedback, clarification, additional questions, or your own relevant thoughts to at least three of your classmates’ responses by Sunday.</w:t>
            </w:r>
          </w:p>
        </w:tc>
        <w:tc>
          <w:tcPr>
            <w:tcW w:w="1440" w:type="dxa"/>
            <w:tcBorders>
              <w:bottom w:val="single" w:sz="4" w:space="0" w:color="000000" w:themeColor="text1"/>
            </w:tcBorders>
          </w:tcPr>
          <w:p w14:paraId="4DD7240F" w14:textId="29EF1D26" w:rsidR="0083109D" w:rsidRDefault="0083109D" w:rsidP="0083109D">
            <w:pPr>
              <w:rPr>
                <w:rFonts w:cs="Arial"/>
                <w:szCs w:val="20"/>
              </w:rPr>
            </w:pPr>
            <w:r>
              <w:rPr>
                <w:rFonts w:cs="Arial"/>
                <w:szCs w:val="20"/>
              </w:rPr>
              <w:t>4.3</w:t>
            </w:r>
          </w:p>
        </w:tc>
        <w:tc>
          <w:tcPr>
            <w:tcW w:w="1440" w:type="dxa"/>
            <w:tcBorders>
              <w:bottom w:val="single" w:sz="4" w:space="0" w:color="000000" w:themeColor="text1"/>
            </w:tcBorders>
          </w:tcPr>
          <w:p w14:paraId="518F37A1" w14:textId="553DF28D" w:rsidR="0083109D" w:rsidRDefault="0083109D" w:rsidP="0083109D">
            <w:r w:rsidRPr="006F6835">
              <w:t>Discussion</w:t>
            </w:r>
            <w:r>
              <w:t>:</w:t>
            </w:r>
            <w:r w:rsidRPr="006F6835">
              <w:t xml:space="preserve"> one post and </w:t>
            </w:r>
            <w:r>
              <w:t>replies</w:t>
            </w:r>
            <w:r w:rsidRPr="006F6835">
              <w:t xml:space="preserve"> to three other posts = </w:t>
            </w:r>
            <w:r w:rsidRPr="006F6835">
              <w:rPr>
                <w:b/>
              </w:rPr>
              <w:t>1 hour</w:t>
            </w:r>
          </w:p>
        </w:tc>
      </w:tr>
      <w:tr w:rsidR="0083109D" w:rsidRPr="007F339F" w14:paraId="2680D2F9" w14:textId="77777777" w:rsidTr="00FD5474">
        <w:tc>
          <w:tcPr>
            <w:tcW w:w="10170" w:type="dxa"/>
            <w:tcMar>
              <w:top w:w="115" w:type="dxa"/>
              <w:left w:w="115" w:type="dxa"/>
              <w:bottom w:w="115" w:type="dxa"/>
              <w:right w:w="115" w:type="dxa"/>
            </w:tcMar>
          </w:tcPr>
          <w:p w14:paraId="448EEA75" w14:textId="77777777" w:rsidR="0083109D" w:rsidRDefault="0083109D" w:rsidP="0083109D">
            <w:pPr>
              <w:tabs>
                <w:tab w:val="left" w:pos="2329"/>
              </w:tabs>
              <w:rPr>
                <w:rFonts w:cs="Arial"/>
                <w:b/>
                <w:szCs w:val="20"/>
              </w:rPr>
            </w:pPr>
            <w:r>
              <w:rPr>
                <w:rFonts w:cs="Arial"/>
                <w:b/>
                <w:szCs w:val="20"/>
              </w:rPr>
              <w:t>Behavioral Strategies</w:t>
            </w:r>
          </w:p>
          <w:p w14:paraId="39C55F2C" w14:textId="77777777" w:rsidR="0083109D" w:rsidRDefault="0083109D" w:rsidP="0083109D">
            <w:pPr>
              <w:tabs>
                <w:tab w:val="left" w:pos="2329"/>
              </w:tabs>
              <w:rPr>
                <w:rFonts w:cs="Arial"/>
                <w:b/>
                <w:szCs w:val="20"/>
              </w:rPr>
            </w:pPr>
          </w:p>
          <w:p w14:paraId="63E0FE90" w14:textId="4236EC68" w:rsidR="0083109D" w:rsidRDefault="0083109D" w:rsidP="0083109D">
            <w:pPr>
              <w:pStyle w:val="AssignmentsLevel1"/>
            </w:pPr>
            <w:r w:rsidRPr="0023210A">
              <w:rPr>
                <w:b/>
              </w:rPr>
              <w:t>Imagine</w:t>
            </w:r>
            <w:r>
              <w:t xml:space="preserve"> that you are treating a 10-year-old child named Steve. Steve suffers from fear of the dark and from being alone. </w:t>
            </w:r>
          </w:p>
          <w:p w14:paraId="4992C383" w14:textId="77777777" w:rsidR="0083109D" w:rsidRDefault="0083109D" w:rsidP="0083109D">
            <w:pPr>
              <w:pStyle w:val="AssignmentsLevel1"/>
            </w:pPr>
          </w:p>
          <w:p w14:paraId="1E635355" w14:textId="77777777" w:rsidR="0083109D" w:rsidRDefault="0083109D" w:rsidP="0083109D">
            <w:pPr>
              <w:pStyle w:val="AssignmentsLevel1"/>
            </w:pPr>
            <w:r w:rsidRPr="003A4B8F">
              <w:rPr>
                <w:b/>
              </w:rPr>
              <w:t>Respond</w:t>
            </w:r>
            <w:r>
              <w:t xml:space="preserve"> to the following questions in the </w:t>
            </w:r>
            <w:r w:rsidRPr="00342A2A">
              <w:t>Behavioral Strategies</w:t>
            </w:r>
            <w:r>
              <w:t xml:space="preserve"> discussion forum by Thursday:</w:t>
            </w:r>
          </w:p>
          <w:p w14:paraId="63809614" w14:textId="77777777" w:rsidR="0083109D" w:rsidRDefault="0083109D" w:rsidP="0083109D">
            <w:pPr>
              <w:pStyle w:val="AssignmentsLevel1"/>
            </w:pPr>
          </w:p>
          <w:p w14:paraId="570A71EE" w14:textId="77777777" w:rsidR="0083109D" w:rsidRDefault="0083109D" w:rsidP="0083109D">
            <w:pPr>
              <w:pStyle w:val="AssignmentsLevel2"/>
            </w:pPr>
            <w:r>
              <w:t>Which behavioral strategies you would use to treat Steve based on his presenting problem? Why do you think these would be effective?</w:t>
            </w:r>
          </w:p>
          <w:p w14:paraId="46C18A2F" w14:textId="77777777" w:rsidR="0083109D" w:rsidRDefault="0083109D" w:rsidP="0083109D">
            <w:pPr>
              <w:tabs>
                <w:tab w:val="left" w:pos="2329"/>
              </w:tabs>
              <w:rPr>
                <w:rFonts w:cs="Arial"/>
                <w:b/>
                <w:szCs w:val="20"/>
              </w:rPr>
            </w:pPr>
          </w:p>
          <w:p w14:paraId="0BDDB57F" w14:textId="09DEF4EF" w:rsidR="0083109D" w:rsidRPr="00AC46B9" w:rsidRDefault="0083109D" w:rsidP="0083109D">
            <w:pPr>
              <w:tabs>
                <w:tab w:val="left" w:pos="2329"/>
              </w:tabs>
              <w:rPr>
                <w:rFonts w:cs="Arial"/>
                <w:b/>
                <w:szCs w:val="20"/>
              </w:rPr>
            </w:pPr>
            <w:r>
              <w:rPr>
                <w:b/>
              </w:rPr>
              <w:t>Post</w:t>
            </w:r>
            <w:r>
              <w:t xml:space="preserve"> constructive feedback, clarification, additional questions, or your own relevant thoughts to at least three of your classmates’ responses by Sunday.</w:t>
            </w:r>
          </w:p>
        </w:tc>
        <w:tc>
          <w:tcPr>
            <w:tcW w:w="1440" w:type="dxa"/>
            <w:tcBorders>
              <w:bottom w:val="single" w:sz="4" w:space="0" w:color="000000" w:themeColor="text1"/>
            </w:tcBorders>
          </w:tcPr>
          <w:p w14:paraId="538879FD" w14:textId="49672FB8" w:rsidR="0083109D" w:rsidRDefault="0083109D" w:rsidP="0083109D">
            <w:pPr>
              <w:rPr>
                <w:rFonts w:cs="Arial"/>
                <w:szCs w:val="20"/>
              </w:rPr>
            </w:pPr>
            <w:r>
              <w:rPr>
                <w:rFonts w:cs="Arial"/>
                <w:szCs w:val="20"/>
              </w:rPr>
              <w:t>4.3</w:t>
            </w:r>
          </w:p>
        </w:tc>
        <w:tc>
          <w:tcPr>
            <w:tcW w:w="1440" w:type="dxa"/>
            <w:tcBorders>
              <w:bottom w:val="single" w:sz="4" w:space="0" w:color="000000" w:themeColor="text1"/>
            </w:tcBorders>
          </w:tcPr>
          <w:p w14:paraId="35BCC93C" w14:textId="169E76D8" w:rsidR="0083109D" w:rsidRDefault="0083109D" w:rsidP="0083109D">
            <w:r w:rsidRPr="006F6835">
              <w:t>Discussion</w:t>
            </w:r>
            <w:r>
              <w:t>:</w:t>
            </w:r>
            <w:r w:rsidRPr="006F6835">
              <w:t xml:space="preserve"> one post and </w:t>
            </w:r>
            <w:r>
              <w:t>replies</w:t>
            </w:r>
            <w:r w:rsidRPr="006F6835">
              <w:t xml:space="preserve"> to three other posts = </w:t>
            </w:r>
            <w:r w:rsidRPr="006F6835">
              <w:rPr>
                <w:b/>
              </w:rPr>
              <w:t>1 hour</w:t>
            </w:r>
          </w:p>
        </w:tc>
      </w:tr>
      <w:tr w:rsidR="0083109D" w:rsidRPr="007F339F" w14:paraId="637EC0E6" w14:textId="77777777" w:rsidTr="00FD5474">
        <w:tc>
          <w:tcPr>
            <w:tcW w:w="10170" w:type="dxa"/>
            <w:tcMar>
              <w:top w:w="115" w:type="dxa"/>
              <w:left w:w="115" w:type="dxa"/>
              <w:bottom w:w="115" w:type="dxa"/>
              <w:right w:w="115" w:type="dxa"/>
            </w:tcMar>
          </w:tcPr>
          <w:p w14:paraId="5841FD81" w14:textId="77777777" w:rsidR="0083109D" w:rsidRDefault="0083109D" w:rsidP="0083109D">
            <w:pPr>
              <w:tabs>
                <w:tab w:val="left" w:pos="2329"/>
              </w:tabs>
              <w:rPr>
                <w:rFonts w:cs="Arial"/>
                <w:b/>
                <w:szCs w:val="20"/>
              </w:rPr>
            </w:pPr>
            <w:r>
              <w:rPr>
                <w:rFonts w:cs="Arial"/>
                <w:b/>
                <w:szCs w:val="20"/>
              </w:rPr>
              <w:t>Reality Therapy</w:t>
            </w:r>
          </w:p>
          <w:p w14:paraId="76A7312D" w14:textId="77777777" w:rsidR="0083109D" w:rsidRDefault="0083109D" w:rsidP="0083109D">
            <w:pPr>
              <w:tabs>
                <w:tab w:val="left" w:pos="2329"/>
              </w:tabs>
              <w:rPr>
                <w:rFonts w:cs="Arial"/>
                <w:b/>
                <w:szCs w:val="20"/>
              </w:rPr>
            </w:pPr>
          </w:p>
          <w:p w14:paraId="07167A18" w14:textId="77777777" w:rsidR="0083109D" w:rsidRDefault="0083109D" w:rsidP="0083109D">
            <w:pPr>
              <w:pStyle w:val="AssignmentsLevel1"/>
              <w:rPr>
                <w:i/>
              </w:rPr>
            </w:pPr>
            <w:r>
              <w:rPr>
                <w:b/>
              </w:rPr>
              <w:t xml:space="preserve">Review </w:t>
            </w:r>
            <w:r w:rsidRPr="0047442C">
              <w:t>the instructions for</w:t>
            </w:r>
            <w:r>
              <w:t xml:space="preserve"> the first activity in the “Large-Group Exercises” section in Ch. 17 of </w:t>
            </w:r>
            <w:r w:rsidRPr="007577A1">
              <w:rPr>
                <w:i/>
              </w:rPr>
              <w:t>Theories of Counseling and Psychotherapy</w:t>
            </w:r>
            <w:r>
              <w:rPr>
                <w:i/>
              </w:rPr>
              <w:t>.</w:t>
            </w:r>
          </w:p>
          <w:p w14:paraId="0456B02E" w14:textId="77777777" w:rsidR="0083109D" w:rsidRDefault="0083109D" w:rsidP="0083109D">
            <w:pPr>
              <w:tabs>
                <w:tab w:val="left" w:pos="0"/>
                <w:tab w:val="left" w:pos="3720"/>
              </w:tabs>
              <w:outlineLvl w:val="0"/>
              <w:rPr>
                <w:rFonts w:cs="Arial"/>
                <w:i/>
                <w:szCs w:val="20"/>
              </w:rPr>
            </w:pPr>
          </w:p>
          <w:p w14:paraId="0CB196CD" w14:textId="77777777" w:rsidR="0083109D" w:rsidRDefault="0083109D" w:rsidP="0083109D">
            <w:pPr>
              <w:tabs>
                <w:tab w:val="left" w:pos="2329"/>
              </w:tabs>
            </w:pPr>
            <w:r>
              <w:rPr>
                <w:b/>
              </w:rPr>
              <w:t>Complete</w:t>
            </w:r>
            <w:r>
              <w:t xml:space="preserve"> the activity in the </w:t>
            </w:r>
            <w:r w:rsidRPr="0047442C">
              <w:t>Reality Therapy</w:t>
            </w:r>
            <w:r>
              <w:t xml:space="preserve"> discussion forum by Thursday.</w:t>
            </w:r>
          </w:p>
          <w:p w14:paraId="13F2F1E5" w14:textId="77777777" w:rsidR="0083109D" w:rsidRDefault="0083109D" w:rsidP="0083109D">
            <w:pPr>
              <w:tabs>
                <w:tab w:val="left" w:pos="2329"/>
              </w:tabs>
            </w:pPr>
          </w:p>
          <w:p w14:paraId="3F217E3F" w14:textId="6A36933D" w:rsidR="0083109D" w:rsidRPr="00AC46B9" w:rsidRDefault="0083109D" w:rsidP="0083109D">
            <w:pPr>
              <w:tabs>
                <w:tab w:val="left" w:pos="2329"/>
              </w:tabs>
              <w:rPr>
                <w:rFonts w:cs="Arial"/>
                <w:b/>
                <w:szCs w:val="20"/>
              </w:rPr>
            </w:pPr>
            <w:r>
              <w:rPr>
                <w:b/>
              </w:rPr>
              <w:t>Post</w:t>
            </w:r>
            <w:r>
              <w:t xml:space="preserve"> constructive feedback, clarification, additional questions, or your own relevant thoughts to at least three of your classmates’ responses by Sunday.</w:t>
            </w:r>
          </w:p>
        </w:tc>
        <w:tc>
          <w:tcPr>
            <w:tcW w:w="1440" w:type="dxa"/>
            <w:tcBorders>
              <w:bottom w:val="single" w:sz="4" w:space="0" w:color="000000" w:themeColor="text1"/>
            </w:tcBorders>
          </w:tcPr>
          <w:p w14:paraId="02F514DA" w14:textId="4ABB7C14" w:rsidR="0083109D" w:rsidRDefault="0083109D" w:rsidP="0083109D">
            <w:pPr>
              <w:rPr>
                <w:rFonts w:cs="Arial"/>
                <w:szCs w:val="20"/>
              </w:rPr>
            </w:pPr>
            <w:r>
              <w:rPr>
                <w:rFonts w:cs="Arial"/>
                <w:szCs w:val="20"/>
              </w:rPr>
              <w:t>4.3</w:t>
            </w:r>
          </w:p>
        </w:tc>
        <w:tc>
          <w:tcPr>
            <w:tcW w:w="1440" w:type="dxa"/>
            <w:tcBorders>
              <w:bottom w:val="single" w:sz="4" w:space="0" w:color="000000" w:themeColor="text1"/>
            </w:tcBorders>
          </w:tcPr>
          <w:p w14:paraId="0F2D9A22" w14:textId="1593DAD8" w:rsidR="0083109D" w:rsidRDefault="0083109D" w:rsidP="0083109D">
            <w:r w:rsidRPr="006F6835">
              <w:t>Discussion</w:t>
            </w:r>
            <w:r>
              <w:t>:</w:t>
            </w:r>
            <w:r w:rsidRPr="006F6835">
              <w:t xml:space="preserve"> one post and </w:t>
            </w:r>
            <w:r>
              <w:t>replies</w:t>
            </w:r>
            <w:r w:rsidRPr="006F6835">
              <w:t xml:space="preserve"> to three other posts = </w:t>
            </w:r>
            <w:r w:rsidRPr="006F6835">
              <w:rPr>
                <w:b/>
              </w:rPr>
              <w:t>1 hour</w:t>
            </w:r>
          </w:p>
        </w:tc>
      </w:tr>
      <w:tr w:rsidR="0083109D" w:rsidRPr="00842155" w14:paraId="347CD73C"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DAFBE6F" w14:textId="77777777" w:rsidR="0083109D" w:rsidRPr="005B10FE" w:rsidRDefault="0083109D" w:rsidP="0083109D">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A298277" w14:textId="77777777" w:rsidR="0083109D" w:rsidRPr="005B10FE" w:rsidRDefault="0083109D" w:rsidP="0083109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57ED669" w14:textId="77777777" w:rsidR="0083109D" w:rsidRPr="005B10FE" w:rsidRDefault="0083109D" w:rsidP="0083109D">
            <w:pPr>
              <w:rPr>
                <w:rFonts w:cs="Arial"/>
                <w:b/>
                <w:i/>
                <w:szCs w:val="20"/>
              </w:rPr>
            </w:pPr>
            <w:r w:rsidRPr="005B10FE">
              <w:rPr>
                <w:rFonts w:cs="Arial"/>
                <w:b/>
                <w:i/>
                <w:szCs w:val="20"/>
              </w:rPr>
              <w:t>Points/AIE/</w:t>
            </w:r>
          </w:p>
          <w:p w14:paraId="4DF4696A" w14:textId="77777777" w:rsidR="0083109D" w:rsidRPr="005B10FE" w:rsidRDefault="0083109D" w:rsidP="0083109D">
            <w:pPr>
              <w:rPr>
                <w:rFonts w:cs="Arial"/>
                <w:b/>
                <w:i/>
                <w:szCs w:val="20"/>
              </w:rPr>
            </w:pPr>
            <w:r w:rsidRPr="005B10FE">
              <w:rPr>
                <w:rFonts w:cs="Arial"/>
                <w:b/>
                <w:i/>
                <w:szCs w:val="20"/>
              </w:rPr>
              <w:lastRenderedPageBreak/>
              <w:t>Generic</w:t>
            </w:r>
          </w:p>
        </w:tc>
      </w:tr>
      <w:tr w:rsidR="0083109D" w:rsidRPr="007F339F" w14:paraId="0E64B5CF" w14:textId="77777777" w:rsidTr="00FD5474">
        <w:tc>
          <w:tcPr>
            <w:tcW w:w="10170" w:type="dxa"/>
            <w:tcMar>
              <w:top w:w="115" w:type="dxa"/>
              <w:left w:w="115" w:type="dxa"/>
              <w:bottom w:w="115" w:type="dxa"/>
              <w:right w:w="115" w:type="dxa"/>
            </w:tcMar>
          </w:tcPr>
          <w:p w14:paraId="232E88FA" w14:textId="4D435E35" w:rsidR="0083109D" w:rsidRDefault="0083109D" w:rsidP="0083109D">
            <w:pPr>
              <w:tabs>
                <w:tab w:val="left" w:pos="2329"/>
              </w:tabs>
              <w:rPr>
                <w:rFonts w:cs="Arial"/>
                <w:b/>
                <w:szCs w:val="20"/>
              </w:rPr>
            </w:pPr>
            <w:r w:rsidRPr="005305EB">
              <w:rPr>
                <w:rFonts w:cs="Arial"/>
                <w:b/>
                <w:szCs w:val="20"/>
              </w:rPr>
              <w:lastRenderedPageBreak/>
              <w:t>Cognitive and Behavioral Orientations</w:t>
            </w:r>
            <w:r w:rsidRPr="00367411">
              <w:rPr>
                <w:rFonts w:cs="Arial"/>
                <w:b/>
                <w:szCs w:val="20"/>
              </w:rPr>
              <w:t xml:space="preserve"> </w:t>
            </w:r>
            <w:r>
              <w:rPr>
                <w:rFonts w:cs="Arial"/>
                <w:b/>
                <w:szCs w:val="20"/>
              </w:rPr>
              <w:t>Paper</w:t>
            </w:r>
          </w:p>
          <w:p w14:paraId="4B49AA33" w14:textId="77777777" w:rsidR="0083109D" w:rsidRDefault="0083109D" w:rsidP="0083109D">
            <w:pPr>
              <w:tabs>
                <w:tab w:val="left" w:pos="2329"/>
              </w:tabs>
              <w:rPr>
                <w:rFonts w:cs="Arial"/>
                <w:b/>
                <w:szCs w:val="20"/>
              </w:rPr>
            </w:pPr>
          </w:p>
          <w:p w14:paraId="3C4B79E8" w14:textId="6345AF76" w:rsidR="0083109D" w:rsidRDefault="0083109D" w:rsidP="0083109D">
            <w:pPr>
              <w:tabs>
                <w:tab w:val="left" w:pos="2329"/>
              </w:tabs>
            </w:pPr>
            <w:r w:rsidRPr="00367411">
              <w:rPr>
                <w:rFonts w:cs="Arial"/>
                <w:b/>
                <w:szCs w:val="20"/>
              </w:rPr>
              <w:t>Write</w:t>
            </w:r>
            <w:r>
              <w:rPr>
                <w:rFonts w:cs="Arial"/>
                <w:szCs w:val="20"/>
              </w:rPr>
              <w:t xml:space="preserve"> a 700- to 1,050-word paper that that </w:t>
            </w:r>
            <w:r>
              <w:t xml:space="preserve">differentiates the following </w:t>
            </w:r>
            <w:r w:rsidRPr="005741CB">
              <w:rPr>
                <w:rFonts w:cs="Arial"/>
                <w:szCs w:val="20"/>
              </w:rPr>
              <w:t>theoretical orientations</w:t>
            </w:r>
            <w:r>
              <w:rPr>
                <w:rFonts w:cs="Arial"/>
                <w:szCs w:val="20"/>
              </w:rPr>
              <w:t>:</w:t>
            </w:r>
          </w:p>
          <w:p w14:paraId="63F89777" w14:textId="77777777" w:rsidR="0083109D" w:rsidRDefault="0083109D" w:rsidP="0083109D">
            <w:pPr>
              <w:tabs>
                <w:tab w:val="left" w:pos="2329"/>
              </w:tabs>
            </w:pPr>
          </w:p>
          <w:p w14:paraId="640554CF" w14:textId="080CFC79" w:rsidR="0083109D" w:rsidRDefault="0083109D" w:rsidP="0083109D">
            <w:pPr>
              <w:pStyle w:val="AssignmentsLevel2"/>
            </w:pPr>
            <w:r>
              <w:t>REBT</w:t>
            </w:r>
          </w:p>
          <w:p w14:paraId="2B2BE029" w14:textId="77777777" w:rsidR="0083109D" w:rsidRDefault="0083109D" w:rsidP="0083109D">
            <w:pPr>
              <w:pStyle w:val="AssignmentsLevel2"/>
            </w:pPr>
            <w:r>
              <w:t>Cognitive therapy</w:t>
            </w:r>
          </w:p>
          <w:p w14:paraId="1E7AC79A" w14:textId="77777777" w:rsidR="0083109D" w:rsidRDefault="0083109D" w:rsidP="0083109D">
            <w:pPr>
              <w:pStyle w:val="AssignmentsLevel2"/>
            </w:pPr>
            <w:r>
              <w:t>S</w:t>
            </w:r>
            <w:r w:rsidRPr="005741CB">
              <w:t>ocial learning</w:t>
            </w:r>
            <w:r>
              <w:t xml:space="preserve"> therapy</w:t>
            </w:r>
          </w:p>
          <w:p w14:paraId="3729CFD7" w14:textId="77777777" w:rsidR="0083109D" w:rsidRDefault="0083109D" w:rsidP="0083109D">
            <w:pPr>
              <w:pStyle w:val="AssignmentsLevel2"/>
            </w:pPr>
            <w:r>
              <w:t>C</w:t>
            </w:r>
            <w:r w:rsidRPr="005741CB">
              <w:t>ognitive-behavioral</w:t>
            </w:r>
            <w:r>
              <w:t xml:space="preserve"> therapy</w:t>
            </w:r>
          </w:p>
          <w:p w14:paraId="64133606" w14:textId="3B94565C" w:rsidR="0083109D" w:rsidRDefault="0083109D" w:rsidP="0083109D">
            <w:pPr>
              <w:pStyle w:val="AssignmentsLevel2"/>
            </w:pPr>
            <w:r>
              <w:t>R</w:t>
            </w:r>
            <w:r w:rsidRPr="005741CB">
              <w:t>eality therapy</w:t>
            </w:r>
          </w:p>
          <w:p w14:paraId="500C79AB" w14:textId="77777777" w:rsidR="0083109D" w:rsidRDefault="0083109D" w:rsidP="0083109D">
            <w:pPr>
              <w:tabs>
                <w:tab w:val="left" w:pos="2329"/>
              </w:tabs>
            </w:pPr>
          </w:p>
          <w:p w14:paraId="09A467C5" w14:textId="77777777" w:rsidR="0083109D" w:rsidRDefault="0083109D" w:rsidP="0083109D">
            <w:pPr>
              <w:tabs>
                <w:tab w:val="left" w:pos="2329"/>
              </w:tabs>
            </w:pPr>
            <w:r w:rsidRPr="006B393E">
              <w:rPr>
                <w:b/>
              </w:rPr>
              <w:t>Include</w:t>
            </w:r>
            <w:r>
              <w:t xml:space="preserve"> the following in your paper:</w:t>
            </w:r>
          </w:p>
          <w:p w14:paraId="032DB175" w14:textId="77777777" w:rsidR="0083109D" w:rsidRDefault="0083109D" w:rsidP="0083109D">
            <w:pPr>
              <w:tabs>
                <w:tab w:val="left" w:pos="2329"/>
              </w:tabs>
            </w:pPr>
          </w:p>
          <w:p w14:paraId="0AFD9486" w14:textId="753E7164" w:rsidR="0083109D" w:rsidRDefault="0083109D" w:rsidP="0083109D">
            <w:pPr>
              <w:pStyle w:val="AssignmentsLevel2"/>
            </w:pPr>
            <w:r>
              <w:t>The major theorists who contributed to each theoretical orientation</w:t>
            </w:r>
          </w:p>
          <w:p w14:paraId="3D3782F1" w14:textId="77777777" w:rsidR="0083109D" w:rsidRDefault="0083109D" w:rsidP="0083109D">
            <w:pPr>
              <w:pStyle w:val="AssignmentsLevel2"/>
            </w:pPr>
            <w:r>
              <w:t>The major theoretical concepts from each orientation</w:t>
            </w:r>
          </w:p>
          <w:p w14:paraId="15A7331B" w14:textId="77777777" w:rsidR="0083109D" w:rsidRDefault="0083109D" w:rsidP="0083109D">
            <w:pPr>
              <w:pStyle w:val="AssignmentsLevel1"/>
            </w:pPr>
          </w:p>
          <w:p w14:paraId="04457B4F" w14:textId="4A605C03" w:rsidR="0083109D" w:rsidRPr="007F339F" w:rsidRDefault="0083109D" w:rsidP="0083109D">
            <w:pPr>
              <w:tabs>
                <w:tab w:val="left" w:pos="2329"/>
              </w:tabs>
              <w:rPr>
                <w:rFonts w:cs="Arial"/>
                <w:szCs w:val="20"/>
              </w:rPr>
            </w:pPr>
            <w:r w:rsidRPr="006B393E">
              <w:rPr>
                <w:b/>
              </w:rPr>
              <w:t xml:space="preserve">Format </w:t>
            </w:r>
            <w:r>
              <w:t>your paper according to APA requirements.</w:t>
            </w:r>
          </w:p>
        </w:tc>
        <w:tc>
          <w:tcPr>
            <w:tcW w:w="1440" w:type="dxa"/>
          </w:tcPr>
          <w:p w14:paraId="78984469" w14:textId="77CE4906" w:rsidR="0083109D" w:rsidRPr="009F6FAF" w:rsidRDefault="0083109D" w:rsidP="0083109D">
            <w:pPr>
              <w:tabs>
                <w:tab w:val="left" w:pos="2329"/>
              </w:tabs>
              <w:rPr>
                <w:rFonts w:cs="Arial"/>
                <w:szCs w:val="20"/>
              </w:rPr>
            </w:pPr>
            <w:r>
              <w:rPr>
                <w:rFonts w:cs="Arial"/>
                <w:szCs w:val="20"/>
              </w:rPr>
              <w:t>4.1, 4.2</w:t>
            </w:r>
          </w:p>
        </w:tc>
        <w:tc>
          <w:tcPr>
            <w:tcW w:w="1440" w:type="dxa"/>
          </w:tcPr>
          <w:p w14:paraId="048571A0" w14:textId="33D60A61" w:rsidR="0083109D" w:rsidRPr="009F6FAF" w:rsidRDefault="0083109D" w:rsidP="0083109D">
            <w:pPr>
              <w:tabs>
                <w:tab w:val="left" w:pos="2329"/>
              </w:tabs>
              <w:rPr>
                <w:rFonts w:cs="Arial"/>
                <w:szCs w:val="20"/>
              </w:rPr>
            </w:pPr>
            <w:r>
              <w:t xml:space="preserve">Paper: one private post = </w:t>
            </w:r>
            <w:r w:rsidRPr="004C1926">
              <w:rPr>
                <w:b/>
              </w:rPr>
              <w:t>.5 hours</w:t>
            </w:r>
          </w:p>
        </w:tc>
      </w:tr>
      <w:tr w:rsidR="0083109D" w:rsidRPr="007F339F" w14:paraId="4FAEC4CF" w14:textId="77777777" w:rsidTr="00FD5474">
        <w:tc>
          <w:tcPr>
            <w:tcW w:w="10170" w:type="dxa"/>
            <w:tcMar>
              <w:top w:w="115" w:type="dxa"/>
              <w:left w:w="115" w:type="dxa"/>
              <w:bottom w:w="115" w:type="dxa"/>
              <w:right w:w="115" w:type="dxa"/>
            </w:tcMar>
          </w:tcPr>
          <w:p w14:paraId="4BB9CECB" w14:textId="06165069" w:rsidR="0083109D" w:rsidRDefault="0083109D" w:rsidP="0083109D">
            <w:pPr>
              <w:tabs>
                <w:tab w:val="left" w:pos="2329"/>
              </w:tabs>
              <w:rPr>
                <w:rFonts w:cs="Arial"/>
                <w:b/>
                <w:szCs w:val="20"/>
              </w:rPr>
            </w:pPr>
            <w:r w:rsidRPr="005305EB">
              <w:rPr>
                <w:rFonts w:cs="Arial"/>
                <w:b/>
                <w:szCs w:val="20"/>
              </w:rPr>
              <w:t>Cognitive and Behavioral Orientations</w:t>
            </w:r>
            <w:r>
              <w:rPr>
                <w:rFonts w:cs="Arial"/>
                <w:b/>
                <w:szCs w:val="20"/>
              </w:rPr>
              <w:t xml:space="preserve"> Techniques</w:t>
            </w:r>
          </w:p>
          <w:p w14:paraId="323F2746" w14:textId="77777777" w:rsidR="0083109D" w:rsidRDefault="0083109D" w:rsidP="0083109D">
            <w:pPr>
              <w:tabs>
                <w:tab w:val="left" w:pos="2329"/>
              </w:tabs>
              <w:rPr>
                <w:rFonts w:cs="Arial"/>
                <w:b/>
                <w:szCs w:val="20"/>
              </w:rPr>
            </w:pPr>
          </w:p>
          <w:p w14:paraId="3BD286FD" w14:textId="77777777" w:rsidR="0083109D" w:rsidRDefault="0083109D" w:rsidP="0083109D">
            <w:pPr>
              <w:pStyle w:val="AssignmentsLevel1"/>
            </w:pPr>
            <w:r w:rsidRPr="00363B28">
              <w:rPr>
                <w:b/>
              </w:rPr>
              <w:t>Create</w:t>
            </w:r>
            <w:r>
              <w:t xml:space="preserve"> a new section in the web resource created in Week Two.</w:t>
            </w:r>
          </w:p>
          <w:p w14:paraId="16917A98" w14:textId="77777777" w:rsidR="0083109D" w:rsidRDefault="0083109D" w:rsidP="0083109D">
            <w:pPr>
              <w:pStyle w:val="AssignmentsLevel1"/>
            </w:pPr>
          </w:p>
          <w:p w14:paraId="6618D529" w14:textId="0396ABF4" w:rsidR="0083109D" w:rsidRDefault="0083109D" w:rsidP="0083109D">
            <w:pPr>
              <w:pStyle w:val="AssignmentsLevel1"/>
            </w:pPr>
            <w:r>
              <w:rPr>
                <w:b/>
              </w:rPr>
              <w:t>Identify</w:t>
            </w:r>
            <w:r>
              <w:t xml:space="preserve"> the basic principles and techniques from the following orientations that are currently used to treat clients in a professional counseling setting:</w:t>
            </w:r>
          </w:p>
          <w:p w14:paraId="61B66BB8" w14:textId="77777777" w:rsidR="0083109D" w:rsidRDefault="0083109D" w:rsidP="0083109D">
            <w:pPr>
              <w:pStyle w:val="AssignmentsLevel1"/>
            </w:pPr>
          </w:p>
          <w:p w14:paraId="38F257DC" w14:textId="0F251AD1" w:rsidR="0083109D" w:rsidRDefault="0083109D" w:rsidP="0083109D">
            <w:pPr>
              <w:pStyle w:val="AssignmentsLevel2"/>
            </w:pPr>
            <w:r>
              <w:t>REBT</w:t>
            </w:r>
          </w:p>
          <w:p w14:paraId="442164E5" w14:textId="77777777" w:rsidR="0083109D" w:rsidRDefault="0083109D" w:rsidP="0083109D">
            <w:pPr>
              <w:pStyle w:val="AssignmentsLevel2"/>
            </w:pPr>
            <w:r>
              <w:t>Cognitive therapy</w:t>
            </w:r>
          </w:p>
          <w:p w14:paraId="50287417" w14:textId="77777777" w:rsidR="0083109D" w:rsidRDefault="0083109D" w:rsidP="0083109D">
            <w:pPr>
              <w:pStyle w:val="AssignmentsLevel2"/>
            </w:pPr>
            <w:r>
              <w:t>S</w:t>
            </w:r>
            <w:r w:rsidRPr="005741CB">
              <w:t>ocial learning</w:t>
            </w:r>
            <w:r>
              <w:t xml:space="preserve"> therapy</w:t>
            </w:r>
          </w:p>
          <w:p w14:paraId="3AFA7A76" w14:textId="77777777" w:rsidR="0083109D" w:rsidRDefault="0083109D" w:rsidP="0083109D">
            <w:pPr>
              <w:pStyle w:val="AssignmentsLevel2"/>
            </w:pPr>
            <w:r>
              <w:t>C</w:t>
            </w:r>
            <w:r w:rsidRPr="005741CB">
              <w:t>ognitive-behavioral</w:t>
            </w:r>
            <w:r>
              <w:t xml:space="preserve"> therapy</w:t>
            </w:r>
          </w:p>
          <w:p w14:paraId="448032D8" w14:textId="3638CE1F" w:rsidR="0083109D" w:rsidRDefault="0083109D" w:rsidP="0083109D">
            <w:pPr>
              <w:pStyle w:val="AssignmentsLevel2"/>
            </w:pPr>
            <w:r>
              <w:t>R</w:t>
            </w:r>
            <w:r w:rsidRPr="005741CB">
              <w:t>eality therapy</w:t>
            </w:r>
          </w:p>
          <w:p w14:paraId="4F327715" w14:textId="464F715A" w:rsidR="0083109D" w:rsidRDefault="0083109D" w:rsidP="0083109D">
            <w:pPr>
              <w:pStyle w:val="AssignmentsLevel1"/>
            </w:pPr>
          </w:p>
          <w:p w14:paraId="51F2CE00" w14:textId="641D800F" w:rsidR="0083109D" w:rsidRDefault="0083109D" w:rsidP="0083109D">
            <w:pPr>
              <w:pStyle w:val="AssignmentsLevel1"/>
            </w:pPr>
            <w:r w:rsidRPr="00443E4B">
              <w:rPr>
                <w:b/>
              </w:rPr>
              <w:t>Explain</w:t>
            </w:r>
            <w:r>
              <w:t xml:space="preserve"> how to use each identified principle or </w:t>
            </w:r>
            <w:proofErr w:type="gramStart"/>
            <w:r>
              <w:t>technique, and</w:t>
            </w:r>
            <w:proofErr w:type="gramEnd"/>
            <w:r>
              <w:t xml:space="preserve"> include an example. </w:t>
            </w:r>
          </w:p>
          <w:p w14:paraId="07FB1CA9" w14:textId="77777777" w:rsidR="0083109D" w:rsidRDefault="0083109D" w:rsidP="0083109D">
            <w:pPr>
              <w:pStyle w:val="AssignmentsLevel1"/>
            </w:pPr>
          </w:p>
          <w:p w14:paraId="5E0F45C8" w14:textId="2DA50DFA" w:rsidR="0083109D" w:rsidRDefault="0083109D" w:rsidP="0083109D">
            <w:pPr>
              <w:pStyle w:val="AssignmentsLevel1"/>
            </w:pPr>
            <w:r>
              <w:rPr>
                <w:b/>
              </w:rPr>
              <w:t>Post</w:t>
            </w:r>
            <w:r>
              <w:t xml:space="preserve"> a link to your web resource to the </w:t>
            </w:r>
            <w:r w:rsidRPr="00A26E7E">
              <w:t xml:space="preserve">Cognitive and Behavioral Orientations </w:t>
            </w:r>
            <w:r>
              <w:t>discussion forum by Thursday.</w:t>
            </w:r>
          </w:p>
          <w:p w14:paraId="0AF4EBBE" w14:textId="77777777" w:rsidR="0083109D" w:rsidRDefault="0083109D" w:rsidP="0083109D">
            <w:pPr>
              <w:pStyle w:val="AssignmentsLevel1"/>
            </w:pPr>
          </w:p>
          <w:p w14:paraId="71048294" w14:textId="7043AEBB" w:rsidR="0083109D" w:rsidRDefault="0083109D" w:rsidP="0083109D">
            <w:r>
              <w:rPr>
                <w:b/>
              </w:rPr>
              <w:t>Post</w:t>
            </w:r>
            <w:r>
              <w:t xml:space="preserve"> constructive feedback, clarification, additional questions, or your own relevant thoughts to at least three of your classmates’ resources by Saturday.</w:t>
            </w:r>
          </w:p>
          <w:p w14:paraId="55126E90" w14:textId="77777777" w:rsidR="0083109D" w:rsidRDefault="0083109D" w:rsidP="0083109D">
            <w:pPr>
              <w:pStyle w:val="AssignmentsLevel1"/>
            </w:pPr>
          </w:p>
          <w:p w14:paraId="3F285B76" w14:textId="5CA4F98C" w:rsidR="0083109D" w:rsidRDefault="0083109D" w:rsidP="0083109D">
            <w:pPr>
              <w:pStyle w:val="AssignmentsLevel1"/>
            </w:pPr>
            <w:r w:rsidRPr="00275E5B">
              <w:rPr>
                <w:b/>
              </w:rPr>
              <w:t>Review</w:t>
            </w:r>
            <w:r>
              <w:t xml:space="preserve"> the feedback on your </w:t>
            </w:r>
            <w:proofErr w:type="gramStart"/>
            <w:r>
              <w:t>resource, and</w:t>
            </w:r>
            <w:proofErr w:type="gramEnd"/>
            <w:r>
              <w:t xml:space="preserve"> make revisions as appropriate.</w:t>
            </w:r>
          </w:p>
          <w:p w14:paraId="0A498CD8" w14:textId="77777777" w:rsidR="0083109D" w:rsidRDefault="0083109D" w:rsidP="0083109D">
            <w:pPr>
              <w:pStyle w:val="AssignmentsLevel1"/>
            </w:pPr>
          </w:p>
          <w:p w14:paraId="489F7FE5" w14:textId="42ACFF2E" w:rsidR="0083109D" w:rsidRPr="009F6FAF" w:rsidRDefault="0083109D" w:rsidP="0083109D">
            <w:pPr>
              <w:tabs>
                <w:tab w:val="left" w:pos="2329"/>
              </w:tabs>
              <w:rPr>
                <w:rFonts w:cs="Arial"/>
                <w:szCs w:val="20"/>
              </w:rPr>
            </w:pPr>
            <w:r w:rsidRPr="00275E5B">
              <w:rPr>
                <w:b/>
              </w:rPr>
              <w:t xml:space="preserve">Submit </w:t>
            </w:r>
            <w:r>
              <w:t>a link to your final web resource to Blackboard by Sunday.</w:t>
            </w:r>
          </w:p>
        </w:tc>
        <w:tc>
          <w:tcPr>
            <w:tcW w:w="1440" w:type="dxa"/>
          </w:tcPr>
          <w:p w14:paraId="29FA48CA" w14:textId="3FD458A6" w:rsidR="0083109D" w:rsidRPr="009F6FAF" w:rsidRDefault="0083109D" w:rsidP="0083109D">
            <w:pPr>
              <w:tabs>
                <w:tab w:val="left" w:pos="2329"/>
              </w:tabs>
              <w:rPr>
                <w:rFonts w:cs="Arial"/>
                <w:szCs w:val="20"/>
              </w:rPr>
            </w:pPr>
            <w:r>
              <w:rPr>
                <w:rFonts w:cs="Arial"/>
                <w:szCs w:val="20"/>
              </w:rPr>
              <w:lastRenderedPageBreak/>
              <w:t>4.3</w:t>
            </w:r>
          </w:p>
        </w:tc>
        <w:tc>
          <w:tcPr>
            <w:tcW w:w="1440" w:type="dxa"/>
          </w:tcPr>
          <w:p w14:paraId="01C723A3" w14:textId="0217F6B4" w:rsidR="0083109D" w:rsidRPr="009F6FAF" w:rsidRDefault="0083109D" w:rsidP="0083109D">
            <w:pPr>
              <w:tabs>
                <w:tab w:val="left" w:pos="2329"/>
              </w:tabs>
              <w:rPr>
                <w:rFonts w:cs="Arial"/>
                <w:szCs w:val="20"/>
              </w:rPr>
            </w:pPr>
            <w:r>
              <w:t xml:space="preserve">Web resource: private post, share, and comment = </w:t>
            </w:r>
            <w:r>
              <w:rPr>
                <w:b/>
              </w:rPr>
              <w:t>2</w:t>
            </w:r>
            <w:r w:rsidRPr="001457C4">
              <w:rPr>
                <w:b/>
              </w:rPr>
              <w:t xml:space="preserve"> hours</w:t>
            </w:r>
          </w:p>
        </w:tc>
      </w:tr>
    </w:tbl>
    <w:p w14:paraId="680A91A5" w14:textId="77777777" w:rsidR="008867EB" w:rsidRPr="00035EB6" w:rsidRDefault="008867EB" w:rsidP="008867EB">
      <w:pPr>
        <w:pStyle w:val="AssignmentsLevel2"/>
        <w:numPr>
          <w:ilvl w:val="0"/>
          <w:numId w:val="0"/>
        </w:numPr>
        <w:rPr>
          <w:sz w:val="22"/>
        </w:rPr>
      </w:pPr>
    </w:p>
    <w:p w14:paraId="78825AB4" w14:textId="77777777" w:rsidR="00035EB6" w:rsidRDefault="00035EB6" w:rsidP="00035EB6">
      <w:pPr>
        <w:tabs>
          <w:tab w:val="left" w:pos="360"/>
        </w:tabs>
        <w:spacing w:before="60" w:after="60"/>
        <w:rPr>
          <w:rFonts w:cs="Arial"/>
          <w:szCs w:val="20"/>
        </w:rPr>
      </w:pPr>
    </w:p>
    <w:p w14:paraId="3BDE9D9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6503013"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721913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D5125AA" w14:textId="144EBEFB" w:rsidR="002C1641" w:rsidRPr="00842155" w:rsidRDefault="002C1641" w:rsidP="008E3534">
            <w:pPr>
              <w:pStyle w:val="WeeklyTopicHeading1"/>
            </w:pPr>
            <w:bookmarkStart w:id="8" w:name="weekfive"/>
            <w:bookmarkStart w:id="9" w:name="_Toc358980898"/>
            <w:bookmarkEnd w:id="8"/>
            <w:r w:rsidRPr="0068364F">
              <w:t xml:space="preserve">Week </w:t>
            </w:r>
            <w:r>
              <w:t>Five</w:t>
            </w:r>
            <w:r w:rsidRPr="0068364F">
              <w:t xml:space="preserve">: </w:t>
            </w:r>
            <w:bookmarkEnd w:id="9"/>
            <w:r w:rsidR="008E3534">
              <w:t>Gender and Multicultural Issues</w:t>
            </w:r>
          </w:p>
        </w:tc>
        <w:tc>
          <w:tcPr>
            <w:tcW w:w="1440" w:type="dxa"/>
            <w:tcBorders>
              <w:left w:val="nil"/>
              <w:bottom w:val="single" w:sz="4" w:space="0" w:color="000000" w:themeColor="text1"/>
              <w:right w:val="nil"/>
            </w:tcBorders>
            <w:shd w:val="clear" w:color="auto" w:fill="BD313B"/>
          </w:tcPr>
          <w:p w14:paraId="1D1EBFA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FAB3BC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9D912D3"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DCCED35"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9B4D84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C8341FD" w14:textId="77777777" w:rsidTr="00E84576">
        <w:trPr>
          <w:trHeight w:val="30"/>
        </w:trPr>
        <w:tc>
          <w:tcPr>
            <w:tcW w:w="10170" w:type="dxa"/>
            <w:tcBorders>
              <w:bottom w:val="nil"/>
              <w:right w:val="nil"/>
            </w:tcBorders>
            <w:tcMar>
              <w:top w:w="115" w:type="dxa"/>
              <w:left w:w="115" w:type="dxa"/>
              <w:bottom w:w="115" w:type="dxa"/>
              <w:right w:w="115" w:type="dxa"/>
            </w:tcMar>
          </w:tcPr>
          <w:p w14:paraId="57B400FE" w14:textId="2BBAD5EB" w:rsidR="00BA4B7B" w:rsidRPr="00842155" w:rsidRDefault="00610966" w:rsidP="002C1641">
            <w:pPr>
              <w:pStyle w:val="ObjectiveBullet"/>
              <w:numPr>
                <w:ilvl w:val="1"/>
                <w:numId w:val="33"/>
              </w:numPr>
              <w:tabs>
                <w:tab w:val="clear" w:pos="0"/>
              </w:tabs>
            </w:pPr>
            <w:r>
              <w:t>Analyze gender issues from various theoretical perspectives.</w:t>
            </w:r>
          </w:p>
        </w:tc>
        <w:tc>
          <w:tcPr>
            <w:tcW w:w="2880" w:type="dxa"/>
            <w:gridSpan w:val="2"/>
            <w:tcBorders>
              <w:left w:val="nil"/>
              <w:bottom w:val="nil"/>
            </w:tcBorders>
          </w:tcPr>
          <w:p w14:paraId="2F96F008" w14:textId="12CE4005" w:rsidR="00BA4B7B" w:rsidRPr="00842155" w:rsidRDefault="005F3918" w:rsidP="00FD5474">
            <w:pPr>
              <w:tabs>
                <w:tab w:val="left" w:pos="0"/>
                <w:tab w:val="left" w:pos="3720"/>
              </w:tabs>
              <w:outlineLvl w:val="0"/>
              <w:rPr>
                <w:rFonts w:cs="Arial"/>
                <w:szCs w:val="20"/>
              </w:rPr>
            </w:pPr>
            <w:r>
              <w:rPr>
                <w:rFonts w:cs="Arial"/>
                <w:szCs w:val="20"/>
              </w:rPr>
              <w:t>CLO3</w:t>
            </w:r>
          </w:p>
        </w:tc>
      </w:tr>
      <w:tr w:rsidR="00BA4B7B" w:rsidRPr="00842155" w14:paraId="487D918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62877401" w14:textId="03EBCE74" w:rsidR="00BA4B7B" w:rsidRPr="00842155" w:rsidRDefault="00610966" w:rsidP="002C1641">
            <w:pPr>
              <w:pStyle w:val="ObjectiveBullet"/>
              <w:numPr>
                <w:ilvl w:val="1"/>
                <w:numId w:val="33"/>
              </w:numPr>
            </w:pPr>
            <w:r>
              <w:t>Analyze multicultural issues from various theoretical perspectives.</w:t>
            </w:r>
          </w:p>
        </w:tc>
        <w:tc>
          <w:tcPr>
            <w:tcW w:w="2880" w:type="dxa"/>
            <w:gridSpan w:val="2"/>
            <w:tcBorders>
              <w:top w:val="nil"/>
              <w:left w:val="nil"/>
              <w:bottom w:val="nil"/>
            </w:tcBorders>
          </w:tcPr>
          <w:p w14:paraId="017A3630" w14:textId="0D7ABEE9" w:rsidR="00BA4B7B" w:rsidRPr="00842155" w:rsidRDefault="005F3918" w:rsidP="00FD5474">
            <w:pPr>
              <w:tabs>
                <w:tab w:val="left" w:pos="0"/>
                <w:tab w:val="left" w:pos="3720"/>
              </w:tabs>
              <w:outlineLvl w:val="0"/>
              <w:rPr>
                <w:rFonts w:cs="Arial"/>
                <w:szCs w:val="20"/>
              </w:rPr>
            </w:pPr>
            <w:r>
              <w:rPr>
                <w:rFonts w:cs="Arial"/>
                <w:szCs w:val="20"/>
              </w:rPr>
              <w:t>CLO3</w:t>
            </w:r>
          </w:p>
        </w:tc>
      </w:tr>
      <w:tr w:rsidR="00BA4B7B" w:rsidRPr="00842155" w14:paraId="62F36BC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551ABF7"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93EE56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CF406A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8B0D54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D203A25" w14:textId="77777777" w:rsidTr="00FD5474">
        <w:tc>
          <w:tcPr>
            <w:tcW w:w="10170" w:type="dxa"/>
            <w:tcMar>
              <w:top w:w="115" w:type="dxa"/>
              <w:left w:w="115" w:type="dxa"/>
              <w:bottom w:w="115" w:type="dxa"/>
              <w:right w:w="115" w:type="dxa"/>
            </w:tcMar>
          </w:tcPr>
          <w:p w14:paraId="2F7B4AE0" w14:textId="1C9DA330" w:rsidR="00272CD1" w:rsidRPr="00E3447E" w:rsidRDefault="00272CD1" w:rsidP="009A438E">
            <w:pPr>
              <w:pStyle w:val="AssignmentsLevel1"/>
            </w:pPr>
            <w:r w:rsidRPr="00272CD1">
              <w:rPr>
                <w:b/>
              </w:rPr>
              <w:t xml:space="preserve">Review </w:t>
            </w:r>
            <w:r>
              <w:t xml:space="preserve">the “Application to Multicultural Groups” sections in Ch. 3–17 of </w:t>
            </w:r>
            <w:r w:rsidR="009A438E" w:rsidRPr="007577A1">
              <w:rPr>
                <w:i/>
              </w:rPr>
              <w:t>Theories of Counseling and Psychotherapy</w:t>
            </w:r>
            <w:r w:rsidR="009A438E">
              <w:rPr>
                <w:i/>
              </w:rPr>
              <w:t>.</w:t>
            </w:r>
          </w:p>
        </w:tc>
        <w:tc>
          <w:tcPr>
            <w:tcW w:w="1440" w:type="dxa"/>
          </w:tcPr>
          <w:p w14:paraId="27F43E15" w14:textId="3A9966E0" w:rsidR="00BA4B7B" w:rsidRPr="009F6FAF" w:rsidRDefault="000124D2" w:rsidP="00FD5474">
            <w:pPr>
              <w:rPr>
                <w:rFonts w:cs="Arial"/>
                <w:szCs w:val="20"/>
              </w:rPr>
            </w:pPr>
            <w:r>
              <w:rPr>
                <w:rFonts w:cs="Arial"/>
                <w:szCs w:val="20"/>
              </w:rPr>
              <w:t>WEEK5</w:t>
            </w:r>
          </w:p>
        </w:tc>
        <w:tc>
          <w:tcPr>
            <w:tcW w:w="1440" w:type="dxa"/>
          </w:tcPr>
          <w:p w14:paraId="5FFE62C6" w14:textId="77777777" w:rsidR="00BA4B7B" w:rsidRPr="009F6FAF" w:rsidRDefault="00BA4B7B" w:rsidP="00FD5474">
            <w:pPr>
              <w:rPr>
                <w:rFonts w:cs="Arial"/>
                <w:szCs w:val="20"/>
              </w:rPr>
            </w:pPr>
          </w:p>
        </w:tc>
      </w:tr>
      <w:tr w:rsidR="006D1770" w:rsidRPr="00842155" w14:paraId="3A935E5D" w14:textId="77777777" w:rsidTr="00FD5474">
        <w:tc>
          <w:tcPr>
            <w:tcW w:w="10170" w:type="dxa"/>
            <w:tcMar>
              <w:top w:w="115" w:type="dxa"/>
              <w:left w:w="115" w:type="dxa"/>
              <w:bottom w:w="115" w:type="dxa"/>
              <w:right w:w="115" w:type="dxa"/>
            </w:tcMar>
          </w:tcPr>
          <w:p w14:paraId="3E85672A" w14:textId="34D04651" w:rsidR="00DB050D" w:rsidRDefault="00DB050D" w:rsidP="009A438E">
            <w:pPr>
              <w:pStyle w:val="AssignmentsLevel1"/>
              <w:rPr>
                <w:b/>
              </w:rPr>
            </w:pPr>
            <w:r>
              <w:rPr>
                <w:b/>
              </w:rPr>
              <w:t>Racial, Ethnic, and Gender Identity</w:t>
            </w:r>
          </w:p>
          <w:p w14:paraId="1ED38CE1" w14:textId="77777777" w:rsidR="00DB050D" w:rsidRDefault="00DB050D" w:rsidP="009A438E">
            <w:pPr>
              <w:pStyle w:val="AssignmentsLevel1"/>
              <w:rPr>
                <w:b/>
              </w:rPr>
            </w:pPr>
          </w:p>
          <w:p w14:paraId="61E548B4" w14:textId="55AA8CC9" w:rsidR="00DB050D" w:rsidRPr="00BC6501" w:rsidRDefault="0017594C" w:rsidP="00DB050D">
            <w:r>
              <w:rPr>
                <w:rStyle w:val="Strong"/>
              </w:rPr>
              <w:t>Read</w:t>
            </w:r>
            <w:r>
              <w:t xml:space="preserve"> the article The role of Ethnic Identity, Gender Roles, and Multicultural Training in College Counselors' Multicultural Counseling Competence: A Mediation Model: </w:t>
            </w:r>
            <w:hyperlink r:id="rId35" w:tgtFrame="_blank" w:tooltip="The Role of Ethnic Identity, Gender Roles, and Multicultural Training in College Counselor's Multicultural Counseling Competence: A Mediation Model" w:history="1">
              <w:r w:rsidRPr="00BC6501">
                <w:rPr>
                  <w:rStyle w:val="mceitemhiddenspellword"/>
                  <w:rFonts w:cs="Arial"/>
                  <w:iCs/>
                  <w:color w:val="1155CC"/>
                  <w:u w:val="single"/>
                  <w:bdr w:val="none" w:sz="0" w:space="0" w:color="auto" w:frame="1"/>
                  <w:shd w:val="clear" w:color="auto" w:fill="FFFFFF"/>
                </w:rPr>
                <w:t>https</w:t>
              </w:r>
              <w:r w:rsidRPr="00BC6501">
                <w:rPr>
                  <w:rStyle w:val="Hyperlink"/>
                  <w:rFonts w:cs="Arial"/>
                  <w:iCs/>
                  <w:color w:val="1155CC"/>
                  <w:bdr w:val="none" w:sz="0" w:space="0" w:color="auto" w:frame="1"/>
                  <w:shd w:val="clear" w:color="auto" w:fill="FFFFFF"/>
                </w:rPr>
                <w:t>://portfolio.</w:t>
              </w:r>
              <w:r w:rsidRPr="00BC6501">
                <w:rPr>
                  <w:rStyle w:val="mceitemhiddenspellword"/>
                  <w:rFonts w:cs="Arial"/>
                  <w:iCs/>
                  <w:color w:val="1155CC"/>
                  <w:u w:val="single"/>
                  <w:bdr w:val="none" w:sz="0" w:space="0" w:color="auto" w:frame="1"/>
                  <w:shd w:val="clear" w:color="auto" w:fill="FFFFFF"/>
                </w:rPr>
                <w:t>du</w:t>
              </w:r>
              <w:r w:rsidRPr="00BC6501">
                <w:rPr>
                  <w:rStyle w:val="Hyperlink"/>
                  <w:rFonts w:cs="Arial"/>
                  <w:iCs/>
                  <w:color w:val="1155CC"/>
                  <w:bdr w:val="none" w:sz="0" w:space="0" w:color="auto" w:frame="1"/>
                  <w:shd w:val="clear" w:color="auto" w:fill="FFFFFF"/>
                </w:rPr>
                <w:t>.</w:t>
              </w:r>
              <w:r w:rsidRPr="00BC6501">
                <w:rPr>
                  <w:rStyle w:val="mceitemhiddenspellword"/>
                  <w:rFonts w:cs="Arial"/>
                  <w:iCs/>
                  <w:color w:val="1155CC"/>
                  <w:u w:val="single"/>
                  <w:bdr w:val="none" w:sz="0" w:space="0" w:color="auto" w:frame="1"/>
                  <w:shd w:val="clear" w:color="auto" w:fill="FFFFFF"/>
                </w:rPr>
                <w:t>edu</w:t>
              </w:r>
              <w:r w:rsidRPr="00BC6501">
                <w:rPr>
                  <w:rStyle w:val="Hyperlink"/>
                  <w:rFonts w:cs="Arial"/>
                  <w:iCs/>
                  <w:color w:val="1155CC"/>
                  <w:bdr w:val="none" w:sz="0" w:space="0" w:color="auto" w:frame="1"/>
                  <w:shd w:val="clear" w:color="auto" w:fill="FFFFFF"/>
                </w:rPr>
                <w:t>/</w:t>
              </w:r>
              <w:r w:rsidRPr="00BC6501">
                <w:rPr>
                  <w:rStyle w:val="mceitemhiddenspellword"/>
                  <w:rFonts w:cs="Arial"/>
                  <w:iCs/>
                  <w:color w:val="1155CC"/>
                  <w:u w:val="single"/>
                  <w:bdr w:val="none" w:sz="0" w:space="0" w:color="auto" w:frame="1"/>
                  <w:shd w:val="clear" w:color="auto" w:fill="FFFFFF"/>
                </w:rPr>
                <w:t>downl</w:t>
              </w:r>
              <w:r w:rsidRPr="00BC6501">
                <w:rPr>
                  <w:rStyle w:val="Hyperlink"/>
                  <w:rFonts w:cs="Arial"/>
                  <w:iCs/>
                  <w:color w:val="1155CC"/>
                  <w:bdr w:val="none" w:sz="0" w:space="0" w:color="auto" w:frame="1"/>
                  <w:shd w:val="clear" w:color="auto" w:fill="FFFFFF"/>
                </w:rPr>
                <w:t xml:space="preserve"> </w:t>
              </w:r>
              <w:proofErr w:type="spellStart"/>
              <w:r w:rsidRPr="00BC6501">
                <w:rPr>
                  <w:rStyle w:val="mceitemhiddenspellword"/>
                  <w:rFonts w:cs="Arial"/>
                  <w:iCs/>
                  <w:color w:val="1155CC"/>
                  <w:u w:val="single"/>
                  <w:bdr w:val="none" w:sz="0" w:space="0" w:color="auto" w:frame="1"/>
                  <w:shd w:val="clear" w:color="auto" w:fill="FFFFFF"/>
                </w:rPr>
                <w:t>oadItem</w:t>
              </w:r>
              <w:proofErr w:type="spellEnd"/>
              <w:r w:rsidRPr="00BC6501">
                <w:rPr>
                  <w:rStyle w:val="Hyperlink"/>
                  <w:rFonts w:cs="Arial"/>
                  <w:iCs/>
                  <w:color w:val="1155CC"/>
                  <w:bdr w:val="none" w:sz="0" w:space="0" w:color="auto" w:frame="1"/>
                  <w:shd w:val="clear" w:color="auto" w:fill="FFFFFF"/>
                </w:rPr>
                <w:t>/218215</w:t>
              </w:r>
            </w:hyperlink>
          </w:p>
          <w:p w14:paraId="0AE7E233" w14:textId="77777777" w:rsidR="0017594C" w:rsidRDefault="0017594C" w:rsidP="00DB050D">
            <w:pPr>
              <w:rPr>
                <w:b/>
              </w:rPr>
            </w:pPr>
          </w:p>
          <w:p w14:paraId="5B508468" w14:textId="4A072C23" w:rsidR="006D1770" w:rsidRPr="00272CD1" w:rsidRDefault="00DB050D" w:rsidP="00DB050D">
            <w:pPr>
              <w:rPr>
                <w:b/>
              </w:rPr>
            </w:pPr>
            <w:r w:rsidRPr="006F6E67">
              <w:rPr>
                <w:b/>
              </w:rPr>
              <w:t>Post</w:t>
            </w:r>
            <w:r>
              <w:t xml:space="preserve"> </w:t>
            </w:r>
            <w:r w:rsidR="00091B4B">
              <w:t>your insights or questions</w:t>
            </w:r>
            <w:r>
              <w:t xml:space="preserve"> from the reading in the </w:t>
            </w:r>
            <w:r w:rsidRPr="00DB050D">
              <w:t>Racial, Ethnic, and Gender Identity</w:t>
            </w:r>
            <w:r w:rsidR="001A3B97">
              <w:t xml:space="preserve"> </w:t>
            </w:r>
            <w:r>
              <w:t>discussion forum.</w:t>
            </w:r>
          </w:p>
        </w:tc>
        <w:tc>
          <w:tcPr>
            <w:tcW w:w="1440" w:type="dxa"/>
          </w:tcPr>
          <w:p w14:paraId="3AF470E2" w14:textId="67D91CFA" w:rsidR="006D1770" w:rsidRDefault="00212B68" w:rsidP="00FD5474">
            <w:pPr>
              <w:rPr>
                <w:rFonts w:cs="Arial"/>
                <w:szCs w:val="20"/>
              </w:rPr>
            </w:pPr>
            <w:r>
              <w:rPr>
                <w:rFonts w:cs="Arial"/>
                <w:szCs w:val="20"/>
              </w:rPr>
              <w:t>WEEK5</w:t>
            </w:r>
          </w:p>
        </w:tc>
        <w:tc>
          <w:tcPr>
            <w:tcW w:w="1440" w:type="dxa"/>
          </w:tcPr>
          <w:p w14:paraId="4E9B658B" w14:textId="7ADD85E8" w:rsidR="006D1770" w:rsidRPr="009F6FAF" w:rsidRDefault="001A31AC"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A4B7B" w:rsidRPr="00842155" w14:paraId="77A768DA" w14:textId="77777777" w:rsidTr="00FD5474">
        <w:tc>
          <w:tcPr>
            <w:tcW w:w="10170" w:type="dxa"/>
            <w:tcMar>
              <w:top w:w="115" w:type="dxa"/>
              <w:left w:w="115" w:type="dxa"/>
              <w:bottom w:w="115" w:type="dxa"/>
              <w:right w:w="115" w:type="dxa"/>
            </w:tcMar>
          </w:tcPr>
          <w:p w14:paraId="18636CB8" w14:textId="58199844" w:rsidR="00BA4B7B" w:rsidRPr="00714172" w:rsidRDefault="00714172" w:rsidP="00714172">
            <w:pPr>
              <w:pStyle w:val="AssignmentsLevel1"/>
              <w:rPr>
                <w:b/>
              </w:rPr>
            </w:pPr>
            <w:r w:rsidRPr="00714172">
              <w:rPr>
                <w:b/>
              </w:rPr>
              <w:t>Multicultural Counseling</w:t>
            </w:r>
          </w:p>
          <w:p w14:paraId="394E8910" w14:textId="77777777" w:rsidR="00BA4B7B" w:rsidRDefault="00BA4B7B" w:rsidP="00714172">
            <w:pPr>
              <w:pStyle w:val="AssignmentsLevel1"/>
            </w:pPr>
          </w:p>
          <w:p w14:paraId="6AADAB9E" w14:textId="30F1FEAD" w:rsidR="00714172" w:rsidRDefault="00714172" w:rsidP="00714172">
            <w:pPr>
              <w:pStyle w:val="AssignmentsLevel1"/>
            </w:pPr>
            <w:r w:rsidRPr="00714172">
              <w:rPr>
                <w:b/>
              </w:rPr>
              <w:t>Watch</w:t>
            </w:r>
            <w:r>
              <w:t xml:space="preserve"> the “</w:t>
            </w:r>
            <w:r w:rsidRPr="00714172">
              <w:t>Understanding the Importance of Multicultural Counseling</w:t>
            </w:r>
            <w:r>
              <w:t>” video [2:26] on YouTube</w:t>
            </w:r>
            <w:r w:rsidR="009248BC">
              <w:t>:</w:t>
            </w:r>
            <w:r>
              <w:t xml:space="preserve"> </w:t>
            </w:r>
            <w:hyperlink r:id="rId36" w:history="1">
              <w:r w:rsidRPr="005F5270">
                <w:rPr>
                  <w:rStyle w:val="Hyperlink"/>
                </w:rPr>
                <w:t>http://www.youtube.com/watch?v=xZUgD-NbRvo</w:t>
              </w:r>
            </w:hyperlink>
            <w:r>
              <w:t xml:space="preserve">. </w:t>
            </w:r>
          </w:p>
          <w:p w14:paraId="1747148F" w14:textId="77777777" w:rsidR="00714172" w:rsidRDefault="00714172" w:rsidP="00714172">
            <w:pPr>
              <w:pStyle w:val="AssignmentsLevel1"/>
            </w:pPr>
          </w:p>
          <w:p w14:paraId="68F355A6" w14:textId="77777777" w:rsidR="00752CBA" w:rsidRDefault="00714172" w:rsidP="00714172">
            <w:pPr>
              <w:pStyle w:val="AssignmentsLevel1"/>
            </w:pPr>
            <w:r w:rsidRPr="00714172">
              <w:rPr>
                <w:b/>
              </w:rPr>
              <w:t>Respond</w:t>
            </w:r>
            <w:r>
              <w:t xml:space="preserve"> to the following questions in the </w:t>
            </w:r>
            <w:r w:rsidR="0079623E" w:rsidRPr="0079623E">
              <w:t>Multicultural Counseling</w:t>
            </w:r>
            <w:r w:rsidR="0079623E">
              <w:t xml:space="preserve"> discussion forum by Thursday: </w:t>
            </w:r>
          </w:p>
          <w:p w14:paraId="09CCE522" w14:textId="77777777" w:rsidR="00752CBA" w:rsidRDefault="00752CBA" w:rsidP="00714172">
            <w:pPr>
              <w:pStyle w:val="AssignmentsLevel1"/>
            </w:pPr>
          </w:p>
          <w:p w14:paraId="2205EB1E" w14:textId="5A299F30" w:rsidR="00752CBA" w:rsidRDefault="00752CBA" w:rsidP="00752CBA">
            <w:pPr>
              <w:pStyle w:val="AssignmentsLevel2"/>
            </w:pPr>
            <w:r>
              <w:t xml:space="preserve">Why do you think it is important for counselors to examine their perceptions of multicultural issues? </w:t>
            </w:r>
          </w:p>
          <w:p w14:paraId="68BBD341" w14:textId="147F0406" w:rsidR="00BA4B7B" w:rsidRDefault="00714172" w:rsidP="00752CBA">
            <w:pPr>
              <w:pStyle w:val="AssignmentsLevel2"/>
            </w:pPr>
            <w:r>
              <w:t xml:space="preserve">What would you have done if you were in the same situation as the graduate student? </w:t>
            </w:r>
          </w:p>
          <w:p w14:paraId="08A46678" w14:textId="77777777" w:rsidR="0079623E" w:rsidRDefault="0079623E" w:rsidP="00714172">
            <w:pPr>
              <w:pStyle w:val="AssignmentsLevel1"/>
            </w:pPr>
          </w:p>
          <w:p w14:paraId="14ED09D3" w14:textId="6C5FFEBA" w:rsidR="0079623E" w:rsidRPr="00842155" w:rsidRDefault="00FB749C" w:rsidP="00EF1E2E">
            <w:r>
              <w:rPr>
                <w:b/>
              </w:rPr>
              <w:t>Post</w:t>
            </w:r>
            <w:r>
              <w:t xml:space="preserve"> constructive </w:t>
            </w:r>
            <w:r w:rsidR="00EF1E2E">
              <w:t>feedback</w:t>
            </w:r>
            <w:r>
              <w:t>, clarification, additional questions, or your own relevant thoughts to at least three of your classmates’ responses by Sunday.</w:t>
            </w:r>
          </w:p>
        </w:tc>
        <w:tc>
          <w:tcPr>
            <w:tcW w:w="1440" w:type="dxa"/>
          </w:tcPr>
          <w:p w14:paraId="649EA36A" w14:textId="0E11E9DB" w:rsidR="00BA4B7B" w:rsidRPr="009F6FAF" w:rsidRDefault="001A64A0" w:rsidP="00FD5474">
            <w:pPr>
              <w:rPr>
                <w:rFonts w:cs="Arial"/>
                <w:szCs w:val="20"/>
              </w:rPr>
            </w:pPr>
            <w:r>
              <w:rPr>
                <w:rFonts w:cs="Arial"/>
                <w:szCs w:val="20"/>
              </w:rPr>
              <w:t>5.2</w:t>
            </w:r>
          </w:p>
        </w:tc>
        <w:tc>
          <w:tcPr>
            <w:tcW w:w="1440" w:type="dxa"/>
          </w:tcPr>
          <w:p w14:paraId="34F00974" w14:textId="766AAACA" w:rsidR="00BA4B7B" w:rsidRPr="009F6FAF" w:rsidRDefault="00FA095D" w:rsidP="00FD5474">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14:paraId="1B0B8242"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13D1CE8"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8AA99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97E122" w14:textId="77777777" w:rsidR="002C1641" w:rsidRPr="005B10FE" w:rsidRDefault="002C1641" w:rsidP="00FD5474">
            <w:pPr>
              <w:rPr>
                <w:rFonts w:cs="Arial"/>
                <w:b/>
                <w:i/>
                <w:szCs w:val="20"/>
              </w:rPr>
            </w:pPr>
            <w:r w:rsidRPr="005B10FE">
              <w:rPr>
                <w:rFonts w:cs="Arial"/>
                <w:b/>
                <w:i/>
                <w:szCs w:val="20"/>
              </w:rPr>
              <w:t>Points/AIE/</w:t>
            </w:r>
          </w:p>
          <w:p w14:paraId="17A4743A"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D7EBCD9" w14:textId="77777777" w:rsidTr="00FD5474">
        <w:tc>
          <w:tcPr>
            <w:tcW w:w="10170" w:type="dxa"/>
            <w:tcMar>
              <w:top w:w="115" w:type="dxa"/>
              <w:left w:w="115" w:type="dxa"/>
              <w:bottom w:w="115" w:type="dxa"/>
              <w:right w:w="115" w:type="dxa"/>
            </w:tcMar>
          </w:tcPr>
          <w:p w14:paraId="7654F357" w14:textId="5FB8416E" w:rsidR="002C1641" w:rsidRDefault="00296C8C" w:rsidP="00FD5474">
            <w:pPr>
              <w:tabs>
                <w:tab w:val="left" w:pos="2329"/>
              </w:tabs>
              <w:rPr>
                <w:rFonts w:cs="Arial"/>
                <w:b/>
                <w:szCs w:val="20"/>
              </w:rPr>
            </w:pPr>
            <w:r>
              <w:rPr>
                <w:rFonts w:cs="Arial"/>
                <w:b/>
                <w:szCs w:val="20"/>
              </w:rPr>
              <w:lastRenderedPageBreak/>
              <w:t>Multicultural and Gender Case Study</w:t>
            </w:r>
          </w:p>
          <w:p w14:paraId="3408450C" w14:textId="77777777" w:rsidR="00BD119E" w:rsidRDefault="00BD119E" w:rsidP="00FD5474">
            <w:pPr>
              <w:tabs>
                <w:tab w:val="left" w:pos="2329"/>
              </w:tabs>
              <w:rPr>
                <w:rFonts w:cs="Arial"/>
                <w:b/>
                <w:szCs w:val="20"/>
              </w:rPr>
            </w:pPr>
          </w:p>
          <w:p w14:paraId="6A718E1A" w14:textId="2E696ED2" w:rsidR="00E26F17" w:rsidRDefault="00E26F17" w:rsidP="00BD119E">
            <w:pPr>
              <w:rPr>
                <w:i/>
              </w:rPr>
            </w:pPr>
            <w:r w:rsidRPr="007948CF">
              <w:rPr>
                <w:b/>
              </w:rPr>
              <w:t>Review</w:t>
            </w:r>
            <w:r>
              <w:t xml:space="preserve"> the “</w:t>
            </w:r>
            <w:r w:rsidR="00295ACE">
              <w:t>Introduction to the Diaz Family</w:t>
            </w:r>
            <w:r>
              <w:t xml:space="preserve">” section in Ch. 1 of </w:t>
            </w:r>
            <w:r w:rsidRPr="007577A1">
              <w:rPr>
                <w:i/>
              </w:rPr>
              <w:t>Theories of Counseling and Psychotherapy</w:t>
            </w:r>
            <w:r>
              <w:rPr>
                <w:i/>
              </w:rPr>
              <w:t>.</w:t>
            </w:r>
          </w:p>
          <w:p w14:paraId="1DCD3074" w14:textId="77777777" w:rsidR="00295ACE" w:rsidRDefault="00295ACE" w:rsidP="00BD119E">
            <w:pPr>
              <w:rPr>
                <w:i/>
              </w:rPr>
            </w:pPr>
          </w:p>
          <w:p w14:paraId="63C89486" w14:textId="4B48EB22" w:rsidR="00295ACE" w:rsidRDefault="00295ACE" w:rsidP="00295ACE">
            <w:pPr>
              <w:pStyle w:val="AssignmentsLevel1"/>
            </w:pPr>
            <w:r w:rsidRPr="00343281">
              <w:rPr>
                <w:b/>
              </w:rPr>
              <w:t>Respond</w:t>
            </w:r>
            <w:r>
              <w:t xml:space="preserve"> to the following questions in the </w:t>
            </w:r>
            <w:r w:rsidR="00296C8C" w:rsidRPr="00296C8C">
              <w:t>Multicultural and Gender Case Study</w:t>
            </w:r>
            <w:r>
              <w:t xml:space="preserve"> discussion forum by Thursday:</w:t>
            </w:r>
          </w:p>
          <w:p w14:paraId="20F6D656" w14:textId="77777777" w:rsidR="00295ACE" w:rsidRDefault="00295ACE" w:rsidP="00295ACE">
            <w:pPr>
              <w:pStyle w:val="AssignmentsLevel1"/>
            </w:pPr>
          </w:p>
          <w:p w14:paraId="0B07A00A" w14:textId="5DAB5132" w:rsidR="00295ACE" w:rsidRDefault="001A1861" w:rsidP="001A1861">
            <w:pPr>
              <w:pStyle w:val="AssignmentsLevel2"/>
            </w:pPr>
            <w:r>
              <w:t>What multicultural issues are the members of the Diaz family experiencing?</w:t>
            </w:r>
          </w:p>
          <w:p w14:paraId="669F23C4" w14:textId="2B47F5D9" w:rsidR="001A1861" w:rsidRDefault="001A1861" w:rsidP="001A1861">
            <w:pPr>
              <w:pStyle w:val="AssignmentsLevel2"/>
            </w:pPr>
            <w:r>
              <w:t>What issues related to gender are the members of the Diaz family experiencing?</w:t>
            </w:r>
          </w:p>
          <w:p w14:paraId="02AF4035" w14:textId="3A4F325A" w:rsidR="001A1861" w:rsidRPr="00295ACE" w:rsidRDefault="001A1861" w:rsidP="001A1861">
            <w:pPr>
              <w:pStyle w:val="AssignmentsLevel2"/>
            </w:pPr>
            <w:r>
              <w:t xml:space="preserve">How might you treat these issues according to the theoretical </w:t>
            </w:r>
            <w:r w:rsidR="00343281">
              <w:t>orientations</w:t>
            </w:r>
            <w:r>
              <w:t xml:space="preserve"> you have studied?</w:t>
            </w:r>
          </w:p>
          <w:p w14:paraId="5E320121" w14:textId="77777777" w:rsidR="00BD119E" w:rsidRDefault="00BD119E" w:rsidP="00FD5474">
            <w:pPr>
              <w:tabs>
                <w:tab w:val="left" w:pos="2329"/>
              </w:tabs>
              <w:rPr>
                <w:rFonts w:cs="Arial"/>
                <w:szCs w:val="20"/>
              </w:rPr>
            </w:pPr>
          </w:p>
          <w:p w14:paraId="6BCC80C1" w14:textId="39BC0D46" w:rsidR="00343281" w:rsidRPr="00842155" w:rsidRDefault="00343281" w:rsidP="00EF1E2E">
            <w:pPr>
              <w:tabs>
                <w:tab w:val="left" w:pos="2329"/>
              </w:tabs>
              <w:rPr>
                <w:rFonts w:cs="Arial"/>
                <w:szCs w:val="20"/>
              </w:rPr>
            </w:pPr>
            <w:r>
              <w:rPr>
                <w:b/>
              </w:rPr>
              <w:t>Post</w:t>
            </w:r>
            <w:r>
              <w:t xml:space="preserve"> constructive </w:t>
            </w:r>
            <w:r w:rsidR="00EF1E2E">
              <w:t>feedback</w:t>
            </w:r>
            <w:r>
              <w:t>, clarification, additional questions, or your own relevant thoughts to at least three of your classmates’ responses by Sunday.</w:t>
            </w:r>
          </w:p>
        </w:tc>
        <w:tc>
          <w:tcPr>
            <w:tcW w:w="1440" w:type="dxa"/>
          </w:tcPr>
          <w:p w14:paraId="1F744D39" w14:textId="63F4AD48" w:rsidR="002C1641" w:rsidRPr="00842155" w:rsidRDefault="009C3E0F" w:rsidP="00FD5474">
            <w:pPr>
              <w:tabs>
                <w:tab w:val="left" w:pos="2329"/>
              </w:tabs>
              <w:rPr>
                <w:rFonts w:cs="Arial"/>
                <w:szCs w:val="20"/>
              </w:rPr>
            </w:pPr>
            <w:r>
              <w:rPr>
                <w:rFonts w:cs="Arial"/>
                <w:szCs w:val="20"/>
              </w:rPr>
              <w:t>WEEK5</w:t>
            </w:r>
          </w:p>
        </w:tc>
        <w:tc>
          <w:tcPr>
            <w:tcW w:w="1440" w:type="dxa"/>
          </w:tcPr>
          <w:p w14:paraId="4BC346C4" w14:textId="064D40D0" w:rsidR="002C1641" w:rsidRPr="00842155" w:rsidRDefault="00FA095D" w:rsidP="00FD5474">
            <w:pPr>
              <w:tabs>
                <w:tab w:val="left" w:pos="2329"/>
              </w:tabs>
              <w:rPr>
                <w:rFonts w:cs="Arial"/>
                <w:szCs w:val="20"/>
              </w:rPr>
            </w:pPr>
            <w:r>
              <w:t xml:space="preserve">Case Study: Analysis and posting = </w:t>
            </w:r>
            <w:r w:rsidRPr="00A64846">
              <w:rPr>
                <w:b/>
              </w:rPr>
              <w:t>2 hours</w:t>
            </w:r>
          </w:p>
        </w:tc>
      </w:tr>
      <w:tr w:rsidR="002C1641" w:rsidRPr="007F339F" w14:paraId="49112BF4" w14:textId="77777777" w:rsidTr="00FD5474">
        <w:tc>
          <w:tcPr>
            <w:tcW w:w="10170" w:type="dxa"/>
            <w:tcMar>
              <w:top w:w="115" w:type="dxa"/>
              <w:left w:w="115" w:type="dxa"/>
              <w:bottom w:w="115" w:type="dxa"/>
              <w:right w:w="115" w:type="dxa"/>
            </w:tcMar>
          </w:tcPr>
          <w:p w14:paraId="6048CCF1" w14:textId="4F6A316F" w:rsidR="00F259FF" w:rsidRDefault="00F259FF" w:rsidP="00D93FEA">
            <w:pPr>
              <w:pStyle w:val="AssignmentsLevel1"/>
              <w:rPr>
                <w:b/>
              </w:rPr>
            </w:pPr>
            <w:r>
              <w:rPr>
                <w:b/>
              </w:rPr>
              <w:t>Gender and Multicultural Presentation</w:t>
            </w:r>
          </w:p>
          <w:p w14:paraId="63EB27FE" w14:textId="77777777" w:rsidR="00F259FF" w:rsidRDefault="00F259FF" w:rsidP="00D93FEA">
            <w:pPr>
              <w:pStyle w:val="AssignmentsLevel1"/>
              <w:rPr>
                <w:b/>
              </w:rPr>
            </w:pPr>
          </w:p>
          <w:p w14:paraId="6790D10F" w14:textId="4EC411EE" w:rsidR="009B2339" w:rsidRPr="009B2339" w:rsidRDefault="009B2339" w:rsidP="00D93FEA">
            <w:pPr>
              <w:pStyle w:val="AssignmentsLevel1"/>
            </w:pPr>
            <w:r>
              <w:rPr>
                <w:b/>
              </w:rPr>
              <w:t xml:space="preserve">Imagine </w:t>
            </w:r>
            <w:r w:rsidRPr="009B2339">
              <w:t xml:space="preserve">that you have been asked to create a training </w:t>
            </w:r>
            <w:r w:rsidR="00A70475" w:rsidRPr="009B2339">
              <w:t xml:space="preserve">on gender and multicultural issues </w:t>
            </w:r>
            <w:r w:rsidRPr="009B2339">
              <w:t>for new counselors.</w:t>
            </w:r>
          </w:p>
          <w:p w14:paraId="39B119B2" w14:textId="77777777" w:rsidR="009B2339" w:rsidRDefault="009B2339" w:rsidP="00D93FEA">
            <w:pPr>
              <w:pStyle w:val="AssignmentsLevel1"/>
              <w:rPr>
                <w:b/>
              </w:rPr>
            </w:pPr>
          </w:p>
          <w:p w14:paraId="17526535" w14:textId="58EF08CB" w:rsidR="00D93FEA" w:rsidRDefault="00D93FEA" w:rsidP="00D93FEA">
            <w:pPr>
              <w:pStyle w:val="AssignmentsLevel1"/>
            </w:pPr>
            <w:r w:rsidRPr="00C408FA">
              <w:rPr>
                <w:b/>
              </w:rPr>
              <w:t>Select</w:t>
            </w:r>
            <w:r w:rsidR="009E61D8">
              <w:t xml:space="preserve"> two</w:t>
            </w:r>
            <w:r>
              <w:t xml:space="preserve"> gender </w:t>
            </w:r>
            <w:r w:rsidR="009E61D8">
              <w:t>issues</w:t>
            </w:r>
            <w:r>
              <w:t xml:space="preserve"> and two multicultural issues </w:t>
            </w:r>
            <w:r w:rsidR="009E61D8">
              <w:t>of interest to you</w:t>
            </w:r>
            <w:r>
              <w:t>.</w:t>
            </w:r>
          </w:p>
          <w:p w14:paraId="4F0166E3" w14:textId="77777777" w:rsidR="00C408FA" w:rsidRDefault="00C408FA" w:rsidP="00D93FEA">
            <w:pPr>
              <w:pStyle w:val="AssignmentsLevel1"/>
            </w:pPr>
          </w:p>
          <w:p w14:paraId="03D4FAFE" w14:textId="2329C552" w:rsidR="00C408FA" w:rsidRDefault="00C408FA" w:rsidP="00D93FEA">
            <w:pPr>
              <w:pStyle w:val="AssignmentsLevel1"/>
            </w:pPr>
            <w:r w:rsidRPr="001036E9">
              <w:rPr>
                <w:b/>
              </w:rPr>
              <w:t>Create</w:t>
            </w:r>
            <w:r>
              <w:t xml:space="preserve"> a 10- to 15-minute narrated presentation using Microsoft</w:t>
            </w:r>
            <w:r w:rsidR="0057097D" w:rsidRPr="002E2FEE">
              <w:rPr>
                <w:vertAlign w:val="superscript"/>
              </w:rPr>
              <w:t>®</w:t>
            </w:r>
            <w:r>
              <w:t xml:space="preserve"> PowerPoint or an online tool of your choice</w:t>
            </w:r>
            <w:r w:rsidR="00C1563D">
              <w:t>—</w:t>
            </w:r>
            <w:r w:rsidR="001036E9">
              <w:t>such as PowToon (</w:t>
            </w:r>
            <w:hyperlink r:id="rId37" w:history="1">
              <w:r w:rsidR="001036E9" w:rsidRPr="00BE03C6">
                <w:rPr>
                  <w:rStyle w:val="Hyperlink"/>
                </w:rPr>
                <w:t>http://www.powtoon.com</w:t>
              </w:r>
            </w:hyperlink>
            <w:r w:rsidR="00C1563D">
              <w:t>)</w:t>
            </w:r>
            <w:r w:rsidR="00CA1DF0">
              <w:t xml:space="preserve"> or Prezi (</w:t>
            </w:r>
            <w:hyperlink r:id="rId38" w:history="1">
              <w:r w:rsidR="00CA1DF0" w:rsidRPr="009049DD">
                <w:rPr>
                  <w:rStyle w:val="Hyperlink"/>
                </w:rPr>
                <w:t>http://prezi.com/</w:t>
              </w:r>
            </w:hyperlink>
            <w:r w:rsidR="00CA1DF0">
              <w:t>)</w:t>
            </w:r>
            <w:r w:rsidR="00C1563D">
              <w:t>—</w:t>
            </w:r>
            <w:r w:rsidR="00474421">
              <w:t xml:space="preserve">that analyzes each issue from a variety of </w:t>
            </w:r>
            <w:r w:rsidR="00657A80">
              <w:t xml:space="preserve">relevant </w:t>
            </w:r>
            <w:r w:rsidR="00474421">
              <w:t xml:space="preserve">theoretical perspectives. </w:t>
            </w:r>
          </w:p>
          <w:p w14:paraId="6914EB6F" w14:textId="77777777" w:rsidR="00474421" w:rsidRDefault="00474421" w:rsidP="00D93FEA">
            <w:pPr>
              <w:pStyle w:val="AssignmentsLevel1"/>
            </w:pPr>
          </w:p>
          <w:p w14:paraId="1A7F86F9" w14:textId="52F0C48E" w:rsidR="000A538A" w:rsidRDefault="000A538A" w:rsidP="00D93FEA">
            <w:pPr>
              <w:pStyle w:val="AssignmentsLevel1"/>
            </w:pPr>
            <w:r w:rsidRPr="000A538A">
              <w:rPr>
                <w:i/>
              </w:rPr>
              <w:t>Note.</w:t>
            </w:r>
            <w:r w:rsidRPr="000A538A">
              <w:t xml:space="preserve"> </w:t>
            </w:r>
            <w:r>
              <w:t xml:space="preserve">If the online tool you would like to use does not allow you to create a 10- to 15-minute presentation, you may create a series of </w:t>
            </w:r>
            <w:r w:rsidR="003C5A90">
              <w:t xml:space="preserve">shorter </w:t>
            </w:r>
            <w:r>
              <w:t>presentations totaling 10</w:t>
            </w:r>
            <w:r w:rsidR="00CA7408">
              <w:t>–</w:t>
            </w:r>
            <w:r>
              <w:t>15 minutes.</w:t>
            </w:r>
          </w:p>
          <w:p w14:paraId="2969B216" w14:textId="77777777" w:rsidR="000A538A" w:rsidRDefault="000A538A" w:rsidP="00D93FEA">
            <w:pPr>
              <w:pStyle w:val="AssignmentsLevel1"/>
            </w:pPr>
          </w:p>
          <w:p w14:paraId="20A90311" w14:textId="77777777" w:rsidR="00474421" w:rsidRDefault="00474421" w:rsidP="00D93FEA">
            <w:pPr>
              <w:pStyle w:val="AssignmentsLevel1"/>
            </w:pPr>
            <w:r w:rsidRPr="00474421">
              <w:rPr>
                <w:b/>
              </w:rPr>
              <w:t>Address</w:t>
            </w:r>
            <w:r>
              <w:t xml:space="preserve"> the following in your presentation:</w:t>
            </w:r>
          </w:p>
          <w:p w14:paraId="0EE7584E" w14:textId="77777777" w:rsidR="00474421" w:rsidRDefault="00474421" w:rsidP="00D93FEA">
            <w:pPr>
              <w:pStyle w:val="AssignmentsLevel1"/>
            </w:pPr>
          </w:p>
          <w:p w14:paraId="3816FA97" w14:textId="3EC1505C" w:rsidR="00474421" w:rsidRDefault="00167BF5" w:rsidP="00474421">
            <w:pPr>
              <w:pStyle w:val="AssignmentsLevel2"/>
            </w:pPr>
            <w:r>
              <w:t>How and why, according to each theoretical orientati</w:t>
            </w:r>
            <w:r w:rsidR="000A538A">
              <w:t>on, the issue might develop in</w:t>
            </w:r>
            <w:r>
              <w:t xml:space="preserve"> a client</w:t>
            </w:r>
          </w:p>
          <w:p w14:paraId="55320B9E" w14:textId="7BF487E2" w:rsidR="00167BF5" w:rsidRDefault="00167BF5" w:rsidP="00474421">
            <w:pPr>
              <w:pStyle w:val="AssignmentsLevel2"/>
            </w:pPr>
            <w:r>
              <w:t>How this issue might present in a client according to each theoretical orientation</w:t>
            </w:r>
          </w:p>
          <w:p w14:paraId="1275918E" w14:textId="16DC16DC" w:rsidR="00474421" w:rsidRDefault="00167BF5" w:rsidP="00474421">
            <w:pPr>
              <w:pStyle w:val="AssignmentsLevel2"/>
            </w:pPr>
            <w:r>
              <w:t>How each issue could be appropriately addressed</w:t>
            </w:r>
            <w:r w:rsidR="000A538A">
              <w:t xml:space="preserve"> and tre</w:t>
            </w:r>
            <w:bookmarkStart w:id="10" w:name="_GoBack"/>
            <w:bookmarkEnd w:id="10"/>
            <w:r w:rsidR="000A538A">
              <w:t>ated by a counselor</w:t>
            </w:r>
            <w:r>
              <w:t>, according to each theoretical orientation</w:t>
            </w:r>
          </w:p>
          <w:p w14:paraId="2C31E204" w14:textId="77777777" w:rsidR="00075289" w:rsidRDefault="00075289" w:rsidP="00D93FEA">
            <w:pPr>
              <w:pStyle w:val="AssignmentsLevel1"/>
            </w:pPr>
          </w:p>
          <w:p w14:paraId="00E89263" w14:textId="1DBE38E8" w:rsidR="00075289" w:rsidRDefault="00075289" w:rsidP="00D93FEA">
            <w:pPr>
              <w:pStyle w:val="AssignmentsLevel1"/>
            </w:pPr>
            <w:r w:rsidRPr="007E1855">
              <w:rPr>
                <w:b/>
              </w:rPr>
              <w:t>Submit</w:t>
            </w:r>
            <w:r>
              <w:t xml:space="preserve"> a link to your presentation to the </w:t>
            </w:r>
            <w:r w:rsidR="00F259FF" w:rsidRPr="00F259FF">
              <w:t>Gender and Multicultural Presentation</w:t>
            </w:r>
            <w:r>
              <w:t xml:space="preserve"> di</w:t>
            </w:r>
            <w:r w:rsidR="00C97812">
              <w:t>scussion forum by Thursday</w:t>
            </w:r>
            <w:r>
              <w:t xml:space="preserve">. </w:t>
            </w:r>
          </w:p>
          <w:p w14:paraId="638B5FB4" w14:textId="77777777" w:rsidR="00075289" w:rsidRDefault="00075289" w:rsidP="00D93FEA">
            <w:pPr>
              <w:pStyle w:val="AssignmentsLevel1"/>
            </w:pPr>
          </w:p>
          <w:p w14:paraId="3B584C8F" w14:textId="6CC5F3E2" w:rsidR="00972A15" w:rsidRDefault="00972A15" w:rsidP="00D93FEA">
            <w:pPr>
              <w:pStyle w:val="AssignmentsLevel1"/>
            </w:pPr>
            <w:r w:rsidRPr="00F06623">
              <w:rPr>
                <w:i/>
              </w:rPr>
              <w:t>Note.</w:t>
            </w:r>
            <w:r>
              <w:t xml:space="preserve"> If you did not use an online tool to create your presentation, upload your file to </w:t>
            </w:r>
            <w:r w:rsidR="00C4788F">
              <w:t xml:space="preserve">a shareable file folder (e.g. Dropbox, Google </w:t>
            </w:r>
            <w:r w:rsidR="007962BC">
              <w:t>D</w:t>
            </w:r>
            <w:r w:rsidR="00C4788F">
              <w:t xml:space="preserve">rive, </w:t>
            </w:r>
            <w:r w:rsidR="007962BC">
              <w:t xml:space="preserve">OneDrive, </w:t>
            </w:r>
            <w:r w:rsidR="00C4788F">
              <w:t>etc.)</w:t>
            </w:r>
            <w:r>
              <w:t xml:space="preserve"> and share the link.</w:t>
            </w:r>
          </w:p>
          <w:p w14:paraId="457DEF8D" w14:textId="77777777" w:rsidR="00972A15" w:rsidRDefault="00972A15" w:rsidP="00D93FEA">
            <w:pPr>
              <w:pStyle w:val="AssignmentsLevel1"/>
            </w:pPr>
          </w:p>
          <w:p w14:paraId="7BF89F88" w14:textId="7E560FF7" w:rsidR="00075289" w:rsidRDefault="00075289" w:rsidP="00D93FEA">
            <w:pPr>
              <w:pStyle w:val="AssignmentsLevel1"/>
            </w:pPr>
            <w:r>
              <w:rPr>
                <w:b/>
              </w:rPr>
              <w:t>Post</w:t>
            </w:r>
            <w:r>
              <w:t xml:space="preserve"> constructive </w:t>
            </w:r>
            <w:r w:rsidR="00EF1E2E">
              <w:t>feedback</w:t>
            </w:r>
            <w:r>
              <w:t xml:space="preserve">, clarification, additional questions, or your own relevant thoughts to at least three of </w:t>
            </w:r>
            <w:r>
              <w:lastRenderedPageBreak/>
              <w:t>your cla</w:t>
            </w:r>
            <w:r w:rsidR="00FF5A94">
              <w:t>ssmates’ presentations by Saturday</w:t>
            </w:r>
            <w:r w:rsidR="00685114">
              <w:t>.</w:t>
            </w:r>
          </w:p>
          <w:p w14:paraId="6E362172" w14:textId="77777777" w:rsidR="00075289" w:rsidRDefault="00075289" w:rsidP="00D93FEA">
            <w:pPr>
              <w:pStyle w:val="AssignmentsLevel1"/>
            </w:pPr>
          </w:p>
          <w:p w14:paraId="2DAE07AE" w14:textId="79B16768" w:rsidR="0084285F" w:rsidRDefault="0084285F" w:rsidP="00D93FEA">
            <w:pPr>
              <w:pStyle w:val="AssignmentsLevel1"/>
            </w:pPr>
            <w:r w:rsidRPr="00F259FF">
              <w:rPr>
                <w:b/>
              </w:rPr>
              <w:t>Revise</w:t>
            </w:r>
            <w:r>
              <w:t xml:space="preserve"> your presentation based on the feedback you received from classmates</w:t>
            </w:r>
            <w:r w:rsidR="000E6D84">
              <w:t>, as appropriate</w:t>
            </w:r>
            <w:r>
              <w:t>.</w:t>
            </w:r>
          </w:p>
          <w:p w14:paraId="4CFC4CC3" w14:textId="77777777" w:rsidR="0084285F" w:rsidRDefault="0084285F" w:rsidP="00D93FEA">
            <w:pPr>
              <w:pStyle w:val="AssignmentsLevel1"/>
            </w:pPr>
          </w:p>
          <w:p w14:paraId="7631D6EE" w14:textId="0F89FA69" w:rsidR="0084285F" w:rsidRPr="009F6FAF" w:rsidRDefault="0084285F" w:rsidP="00D93FEA">
            <w:pPr>
              <w:pStyle w:val="AssignmentsLevel1"/>
            </w:pPr>
            <w:r w:rsidRPr="00F259FF">
              <w:rPr>
                <w:b/>
              </w:rPr>
              <w:t>Submit</w:t>
            </w:r>
            <w:r>
              <w:t xml:space="preserve"> </w:t>
            </w:r>
            <w:r w:rsidR="00972A15">
              <w:t xml:space="preserve">a link </w:t>
            </w:r>
            <w:r>
              <w:t>your finalized presentation to Blackboard by Sunday.</w:t>
            </w:r>
          </w:p>
        </w:tc>
        <w:tc>
          <w:tcPr>
            <w:tcW w:w="1440" w:type="dxa"/>
          </w:tcPr>
          <w:p w14:paraId="710F5182" w14:textId="27880C09" w:rsidR="002C1641" w:rsidRPr="009F6FAF" w:rsidRDefault="009C3E0F" w:rsidP="00FD5474">
            <w:pPr>
              <w:tabs>
                <w:tab w:val="left" w:pos="2329"/>
              </w:tabs>
              <w:rPr>
                <w:rFonts w:cs="Arial"/>
                <w:szCs w:val="20"/>
              </w:rPr>
            </w:pPr>
            <w:r>
              <w:rPr>
                <w:rFonts w:cs="Arial"/>
                <w:szCs w:val="20"/>
              </w:rPr>
              <w:lastRenderedPageBreak/>
              <w:t>WEEK5</w:t>
            </w:r>
          </w:p>
        </w:tc>
        <w:tc>
          <w:tcPr>
            <w:tcW w:w="1440" w:type="dxa"/>
          </w:tcPr>
          <w:p w14:paraId="73B6DB8A" w14:textId="2244F3E1" w:rsidR="002C1641" w:rsidRPr="009F6FAF" w:rsidRDefault="00075289" w:rsidP="00FD5474">
            <w:pPr>
              <w:tabs>
                <w:tab w:val="left" w:pos="2329"/>
              </w:tabs>
              <w:rPr>
                <w:rFonts w:cs="Arial"/>
                <w:szCs w:val="20"/>
              </w:rPr>
            </w:pPr>
            <w:r>
              <w:t xml:space="preserve">Presentation: private post, share, and comment = </w:t>
            </w:r>
            <w:r w:rsidR="009D4732">
              <w:rPr>
                <w:b/>
              </w:rPr>
              <w:t>2</w:t>
            </w:r>
            <w:r w:rsidRPr="001457C4">
              <w:rPr>
                <w:b/>
              </w:rPr>
              <w:t xml:space="preserve"> hours</w:t>
            </w:r>
          </w:p>
        </w:tc>
      </w:tr>
    </w:tbl>
    <w:p w14:paraId="6DEC4600" w14:textId="77777777" w:rsidR="008867EB" w:rsidRPr="00035EB6" w:rsidRDefault="008867EB" w:rsidP="008867EB">
      <w:pPr>
        <w:pStyle w:val="AssignmentsLevel2"/>
        <w:numPr>
          <w:ilvl w:val="0"/>
          <w:numId w:val="0"/>
        </w:numPr>
        <w:rPr>
          <w:sz w:val="22"/>
        </w:rPr>
      </w:pPr>
    </w:p>
    <w:p w14:paraId="1C466F7B" w14:textId="77777777" w:rsidR="00035EB6" w:rsidRDefault="00035EB6" w:rsidP="00035EB6">
      <w:pPr>
        <w:tabs>
          <w:tab w:val="left" w:pos="360"/>
        </w:tabs>
        <w:spacing w:before="60" w:after="60"/>
        <w:rPr>
          <w:rFonts w:cs="Arial"/>
          <w:szCs w:val="20"/>
        </w:rPr>
      </w:pPr>
    </w:p>
    <w:p w14:paraId="552F705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7F67FD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5A2CDF4"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6935610" w14:textId="6B18CB72" w:rsidR="002C1641" w:rsidRPr="00842155" w:rsidRDefault="002C1641" w:rsidP="002C1641">
            <w:pPr>
              <w:pStyle w:val="WeeklyTopicHeading1"/>
            </w:pPr>
            <w:bookmarkStart w:id="11" w:name="weeksix"/>
            <w:bookmarkStart w:id="12" w:name="_Toc358980899"/>
            <w:bookmarkEnd w:id="11"/>
            <w:r w:rsidRPr="0068364F">
              <w:t xml:space="preserve">Week </w:t>
            </w:r>
            <w:r>
              <w:t>Six</w:t>
            </w:r>
            <w:r w:rsidRPr="0068364F">
              <w:t xml:space="preserve">: </w:t>
            </w:r>
            <w:bookmarkEnd w:id="12"/>
            <w:r w:rsidR="00C76D01">
              <w:t>Developing a Theoretical Orientation</w:t>
            </w:r>
          </w:p>
        </w:tc>
        <w:tc>
          <w:tcPr>
            <w:tcW w:w="1440" w:type="dxa"/>
            <w:tcBorders>
              <w:left w:val="nil"/>
              <w:bottom w:val="single" w:sz="4" w:space="0" w:color="000000" w:themeColor="text1"/>
              <w:right w:val="nil"/>
            </w:tcBorders>
            <w:shd w:val="clear" w:color="auto" w:fill="BD313B"/>
          </w:tcPr>
          <w:p w14:paraId="3D59806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DA09C8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26C5982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1C3BF5D"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D9135B0"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72D3E8F8" w14:textId="77777777" w:rsidTr="00E84576">
        <w:trPr>
          <w:trHeight w:val="30"/>
        </w:trPr>
        <w:tc>
          <w:tcPr>
            <w:tcW w:w="10170" w:type="dxa"/>
            <w:tcBorders>
              <w:bottom w:val="nil"/>
              <w:right w:val="nil"/>
            </w:tcBorders>
            <w:tcMar>
              <w:top w:w="115" w:type="dxa"/>
              <w:left w:w="115" w:type="dxa"/>
              <w:bottom w:w="115" w:type="dxa"/>
              <w:right w:w="115" w:type="dxa"/>
            </w:tcMar>
          </w:tcPr>
          <w:p w14:paraId="056AC346" w14:textId="2A2E0966" w:rsidR="00BA4B7B" w:rsidRPr="00842155" w:rsidRDefault="001B0972" w:rsidP="002C1641">
            <w:pPr>
              <w:pStyle w:val="ObjectiveBullet"/>
              <w:numPr>
                <w:ilvl w:val="1"/>
                <w:numId w:val="34"/>
              </w:numPr>
              <w:tabs>
                <w:tab w:val="clear" w:pos="0"/>
              </w:tabs>
            </w:pPr>
            <w:r>
              <w:t xml:space="preserve">Determine </w:t>
            </w:r>
            <w:r w:rsidR="00C76D01">
              <w:t>a personal counseling theoretical orientation.</w:t>
            </w:r>
          </w:p>
        </w:tc>
        <w:tc>
          <w:tcPr>
            <w:tcW w:w="2880" w:type="dxa"/>
            <w:gridSpan w:val="2"/>
            <w:tcBorders>
              <w:left w:val="nil"/>
              <w:bottom w:val="nil"/>
            </w:tcBorders>
          </w:tcPr>
          <w:p w14:paraId="6BD20342" w14:textId="17393DF0" w:rsidR="00BA4B7B" w:rsidRPr="00842155" w:rsidRDefault="00D6004F" w:rsidP="00FD5474">
            <w:pPr>
              <w:tabs>
                <w:tab w:val="left" w:pos="0"/>
                <w:tab w:val="left" w:pos="3720"/>
              </w:tabs>
              <w:outlineLvl w:val="0"/>
              <w:rPr>
                <w:rFonts w:cs="Arial"/>
                <w:szCs w:val="20"/>
              </w:rPr>
            </w:pPr>
            <w:r>
              <w:rPr>
                <w:rFonts w:cs="Arial"/>
                <w:szCs w:val="20"/>
              </w:rPr>
              <w:t>CLO5</w:t>
            </w:r>
          </w:p>
        </w:tc>
      </w:tr>
      <w:tr w:rsidR="00BA4B7B" w:rsidRPr="00825CE5" w14:paraId="122F27C9"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5C18C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12F2BC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49AF9F47"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717E37CA"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5587E" w:rsidRPr="00842155" w14:paraId="191D22A8" w14:textId="77777777" w:rsidTr="00BA4B7B">
        <w:trPr>
          <w:trHeight w:val="30"/>
        </w:trPr>
        <w:tc>
          <w:tcPr>
            <w:tcW w:w="10170" w:type="dxa"/>
            <w:tcMar>
              <w:top w:w="115" w:type="dxa"/>
              <w:left w:w="115" w:type="dxa"/>
              <w:bottom w:w="115" w:type="dxa"/>
              <w:right w:w="115" w:type="dxa"/>
            </w:tcMar>
          </w:tcPr>
          <w:p w14:paraId="10FD66D3" w14:textId="77777777" w:rsidR="00B5587E" w:rsidRPr="00E3447E" w:rsidRDefault="00B5587E" w:rsidP="00FD5474">
            <w:pPr>
              <w:ind w:left="360" w:hanging="360"/>
              <w:rPr>
                <w:rFonts w:cs="Arial"/>
                <w:szCs w:val="20"/>
              </w:rPr>
            </w:pPr>
            <w:r w:rsidRPr="00446623">
              <w:rPr>
                <w:rFonts w:cs="Arial"/>
                <w:b/>
                <w:szCs w:val="20"/>
              </w:rPr>
              <w:t>Read</w:t>
            </w:r>
            <w:r>
              <w:rPr>
                <w:rFonts w:cs="Arial"/>
                <w:szCs w:val="20"/>
              </w:rPr>
              <w:t xml:space="preserve"> Ch. 20 of </w:t>
            </w:r>
            <w:r w:rsidRPr="007577A1">
              <w:rPr>
                <w:i/>
              </w:rPr>
              <w:t>Theories of Counseling and Psychotherapy</w:t>
            </w:r>
            <w:r>
              <w:rPr>
                <w:rFonts w:cs="Arial"/>
                <w:szCs w:val="20"/>
              </w:rPr>
              <w:t>.</w:t>
            </w:r>
          </w:p>
        </w:tc>
        <w:tc>
          <w:tcPr>
            <w:tcW w:w="1440" w:type="dxa"/>
          </w:tcPr>
          <w:p w14:paraId="645E55F0" w14:textId="7B9020E1" w:rsidR="00B5587E" w:rsidRPr="009F6FAF" w:rsidRDefault="00166640" w:rsidP="00FD5474">
            <w:pPr>
              <w:rPr>
                <w:rFonts w:cs="Arial"/>
                <w:szCs w:val="20"/>
              </w:rPr>
            </w:pPr>
            <w:r>
              <w:rPr>
                <w:rFonts w:cs="Arial"/>
                <w:szCs w:val="20"/>
              </w:rPr>
              <w:t>6.1</w:t>
            </w:r>
          </w:p>
        </w:tc>
        <w:tc>
          <w:tcPr>
            <w:tcW w:w="1440" w:type="dxa"/>
          </w:tcPr>
          <w:p w14:paraId="1213B540" w14:textId="77777777" w:rsidR="00B5587E" w:rsidRPr="009F6FAF" w:rsidRDefault="00B5587E" w:rsidP="00FD5474">
            <w:pPr>
              <w:rPr>
                <w:rFonts w:cs="Arial"/>
                <w:szCs w:val="20"/>
              </w:rPr>
            </w:pPr>
          </w:p>
        </w:tc>
      </w:tr>
      <w:tr w:rsidR="00B8710D" w:rsidRPr="00842155" w14:paraId="701AD1F4" w14:textId="77777777" w:rsidTr="00BA4B7B">
        <w:trPr>
          <w:trHeight w:val="30"/>
        </w:trPr>
        <w:tc>
          <w:tcPr>
            <w:tcW w:w="10170" w:type="dxa"/>
            <w:tcMar>
              <w:top w:w="115" w:type="dxa"/>
              <w:left w:w="115" w:type="dxa"/>
              <w:bottom w:w="115" w:type="dxa"/>
              <w:right w:w="115" w:type="dxa"/>
            </w:tcMar>
          </w:tcPr>
          <w:p w14:paraId="2BB17986" w14:textId="21881CA9" w:rsidR="00A85F09" w:rsidRPr="00A85F09" w:rsidRDefault="00A85F09" w:rsidP="00B8710D">
            <w:pPr>
              <w:pStyle w:val="AssignmentsLevel1"/>
              <w:rPr>
                <w:b/>
              </w:rPr>
            </w:pPr>
            <w:r w:rsidRPr="00A85F09">
              <w:rPr>
                <w:b/>
              </w:rPr>
              <w:t>Personal Counseling Theoretical Orientation</w:t>
            </w:r>
          </w:p>
          <w:p w14:paraId="528FDFD9" w14:textId="77777777" w:rsidR="00A85F09" w:rsidRDefault="00A85F09" w:rsidP="00B8710D">
            <w:pPr>
              <w:pStyle w:val="AssignmentsLevel1"/>
              <w:rPr>
                <w:b/>
              </w:rPr>
            </w:pPr>
          </w:p>
          <w:p w14:paraId="1D9CAFC4" w14:textId="1F76D860" w:rsidR="00B8710D" w:rsidRDefault="00B8710D" w:rsidP="00B8710D">
            <w:pPr>
              <w:pStyle w:val="AssignmentsLevel1"/>
            </w:pPr>
            <w:r w:rsidRPr="00B8710D">
              <w:rPr>
                <w:b/>
              </w:rPr>
              <w:t>Watch</w:t>
            </w:r>
            <w:r>
              <w:t xml:space="preserve"> the “</w:t>
            </w:r>
            <w:r w:rsidR="005231A2">
              <w:t>Personal Counseling Theoretical O</w:t>
            </w:r>
            <w:r w:rsidR="005231A2" w:rsidRPr="005231A2">
              <w:t>rientation</w:t>
            </w:r>
            <w:r w:rsidR="00F86BD9">
              <w:t>” course lecture [1:51</w:t>
            </w:r>
            <w:r>
              <w:t>] on Blackboard</w:t>
            </w:r>
            <w:r w:rsidR="00B91C7F">
              <w:t>:</w:t>
            </w:r>
            <w:r>
              <w:t xml:space="preserve"> </w:t>
            </w:r>
            <w:hyperlink r:id="rId39" w:history="1">
              <w:r w:rsidR="005231A2" w:rsidRPr="00FE6070">
                <w:rPr>
                  <w:rStyle w:val="Hyperlink"/>
                </w:rPr>
                <w:t>https://vimeo.com/99275606</w:t>
              </w:r>
            </w:hyperlink>
            <w:r>
              <w:t>.</w:t>
            </w:r>
          </w:p>
          <w:p w14:paraId="1F0FAADA" w14:textId="77777777" w:rsidR="00EA1AE9" w:rsidRDefault="00EA1AE9" w:rsidP="00B8710D">
            <w:pPr>
              <w:pStyle w:val="AssignmentsLevel1"/>
            </w:pPr>
          </w:p>
          <w:p w14:paraId="506FE806" w14:textId="6017751C" w:rsidR="00EA1AE9" w:rsidRPr="002E680C" w:rsidRDefault="002E680C" w:rsidP="002E680C">
            <w:pPr>
              <w:rPr>
                <w:b/>
              </w:rPr>
            </w:pPr>
            <w:r w:rsidRPr="006F6E67">
              <w:rPr>
                <w:b/>
              </w:rPr>
              <w:t>Post</w:t>
            </w:r>
            <w:r>
              <w:t xml:space="preserve"> </w:t>
            </w:r>
            <w:r w:rsidR="00091B4B">
              <w:t>your insights or questions</w:t>
            </w:r>
            <w:r>
              <w:t xml:space="preserve"> after viewing the video in the Week Six Questions discussion forum.</w:t>
            </w:r>
          </w:p>
        </w:tc>
        <w:tc>
          <w:tcPr>
            <w:tcW w:w="1440" w:type="dxa"/>
          </w:tcPr>
          <w:p w14:paraId="7025052B" w14:textId="634A50F8" w:rsidR="00B8710D" w:rsidRPr="009F6FAF" w:rsidRDefault="00166640" w:rsidP="00FD5474">
            <w:pPr>
              <w:rPr>
                <w:rFonts w:cs="Arial"/>
                <w:szCs w:val="20"/>
              </w:rPr>
            </w:pPr>
            <w:r>
              <w:rPr>
                <w:rFonts w:cs="Arial"/>
                <w:szCs w:val="20"/>
              </w:rPr>
              <w:t>6.1</w:t>
            </w:r>
          </w:p>
        </w:tc>
        <w:tc>
          <w:tcPr>
            <w:tcW w:w="1440" w:type="dxa"/>
          </w:tcPr>
          <w:p w14:paraId="57443E67" w14:textId="44E705FD" w:rsidR="00B8710D" w:rsidRPr="00EA1AE9" w:rsidRDefault="00EA1AE9" w:rsidP="00FD5474">
            <w:pPr>
              <w:rPr>
                <w:b/>
              </w:rPr>
            </w:pPr>
            <w:r>
              <w:t xml:space="preserve">Video: review and post response = </w:t>
            </w:r>
            <w:r w:rsidRPr="004C1926">
              <w:rPr>
                <w:b/>
              </w:rPr>
              <w:t>1 hour</w:t>
            </w:r>
          </w:p>
        </w:tc>
      </w:tr>
      <w:tr w:rsidR="00BA4B7B" w:rsidRPr="00842155" w14:paraId="0FFF1555" w14:textId="77777777" w:rsidTr="00FD5474">
        <w:tc>
          <w:tcPr>
            <w:tcW w:w="10170" w:type="dxa"/>
            <w:tcMar>
              <w:top w:w="115" w:type="dxa"/>
              <w:left w:w="115" w:type="dxa"/>
              <w:bottom w:w="115" w:type="dxa"/>
              <w:right w:w="115" w:type="dxa"/>
            </w:tcMar>
          </w:tcPr>
          <w:p w14:paraId="4903C3C5" w14:textId="77777777" w:rsidR="00BA4B7B" w:rsidRDefault="00161126" w:rsidP="00E84576">
            <w:pPr>
              <w:tabs>
                <w:tab w:val="left" w:pos="2329"/>
              </w:tabs>
              <w:rPr>
                <w:rFonts w:cs="Arial"/>
                <w:b/>
                <w:szCs w:val="20"/>
              </w:rPr>
            </w:pPr>
            <w:r>
              <w:rPr>
                <w:rFonts w:cs="Arial"/>
                <w:b/>
                <w:szCs w:val="20"/>
              </w:rPr>
              <w:t>Personal Reflection: Part 2</w:t>
            </w:r>
          </w:p>
          <w:p w14:paraId="0DAAE755" w14:textId="707967F1" w:rsidR="00161126" w:rsidRDefault="00161126" w:rsidP="00E84576">
            <w:pPr>
              <w:tabs>
                <w:tab w:val="left" w:pos="2329"/>
              </w:tabs>
              <w:rPr>
                <w:rFonts w:cs="Arial"/>
                <w:b/>
                <w:szCs w:val="20"/>
              </w:rPr>
            </w:pPr>
          </w:p>
          <w:p w14:paraId="3D1F30B5" w14:textId="4750CB46" w:rsidR="0022124B" w:rsidRDefault="0022124B" w:rsidP="0022124B">
            <w:pPr>
              <w:pStyle w:val="AssignmentsLevel1"/>
            </w:pPr>
            <w:r>
              <w:rPr>
                <w:b/>
              </w:rPr>
              <w:t>Complete</w:t>
            </w:r>
            <w:r>
              <w:t xml:space="preserve"> the “Questions t</w:t>
            </w:r>
            <w:r w:rsidRPr="00E82330">
              <w:t>o Help You Identify Your Treatment Style</w:t>
            </w:r>
            <w:r>
              <w:t xml:space="preserve">” section in Ch. 20 of </w:t>
            </w:r>
            <w:r w:rsidRPr="007577A1">
              <w:rPr>
                <w:i/>
              </w:rPr>
              <w:t xml:space="preserve">Theories of Counseling and </w:t>
            </w:r>
            <w:proofErr w:type="gramStart"/>
            <w:r w:rsidRPr="007577A1">
              <w:rPr>
                <w:i/>
              </w:rPr>
              <w:t>Psychotherapy</w:t>
            </w:r>
            <w:r w:rsidR="00A90858">
              <w:t>,</w:t>
            </w:r>
            <w:r>
              <w:rPr>
                <w:i/>
              </w:rPr>
              <w:t xml:space="preserve"> </w:t>
            </w:r>
            <w:r>
              <w:t>and</w:t>
            </w:r>
            <w:proofErr w:type="gramEnd"/>
            <w:r>
              <w:t xml:space="preserve"> score it according to the guidelines in the “</w:t>
            </w:r>
            <w:r w:rsidRPr="00E82330">
              <w:t>Evaluating the Questionnaire</w:t>
            </w:r>
            <w:r>
              <w:t>” section.</w:t>
            </w:r>
          </w:p>
          <w:p w14:paraId="6B0B68C9" w14:textId="77777777" w:rsidR="0022124B" w:rsidRDefault="0022124B" w:rsidP="0022124B">
            <w:pPr>
              <w:pStyle w:val="AssignmentsLevel1"/>
            </w:pPr>
          </w:p>
          <w:p w14:paraId="2FBFD6D0" w14:textId="6DA0C3B3" w:rsidR="0022124B" w:rsidRDefault="0022124B" w:rsidP="0022124B">
            <w:pPr>
              <w:pStyle w:val="AssignmentsLevel1"/>
            </w:pPr>
            <w:r w:rsidRPr="0022124B">
              <w:rPr>
                <w:b/>
              </w:rPr>
              <w:t>Compare</w:t>
            </w:r>
            <w:r>
              <w:t xml:space="preserve"> your results to the results from Week One. </w:t>
            </w:r>
          </w:p>
          <w:p w14:paraId="709C63BF" w14:textId="77777777" w:rsidR="0022124B" w:rsidRDefault="0022124B" w:rsidP="0022124B">
            <w:pPr>
              <w:rPr>
                <w:rFonts w:cs="Arial"/>
                <w:b/>
                <w:szCs w:val="20"/>
              </w:rPr>
            </w:pPr>
          </w:p>
          <w:p w14:paraId="738C7CB0" w14:textId="77777777" w:rsidR="00CC5040" w:rsidRDefault="0022124B" w:rsidP="0022124B">
            <w:pPr>
              <w:pStyle w:val="AssignmentsLevel1"/>
            </w:pPr>
            <w:r w:rsidRPr="000F0D77">
              <w:rPr>
                <w:b/>
              </w:rPr>
              <w:t>Respond</w:t>
            </w:r>
            <w:r>
              <w:t xml:space="preserve"> to the following questions in the Personal Reflection journal</w:t>
            </w:r>
            <w:r w:rsidR="00477F41">
              <w:t xml:space="preserve"> by Thursday</w:t>
            </w:r>
            <w:r>
              <w:t xml:space="preserve">: </w:t>
            </w:r>
          </w:p>
          <w:p w14:paraId="44965CF7" w14:textId="77777777" w:rsidR="00CC5040" w:rsidRDefault="00CC5040" w:rsidP="0022124B">
            <w:pPr>
              <w:pStyle w:val="AssignmentsLevel1"/>
            </w:pPr>
          </w:p>
          <w:p w14:paraId="57795BDA" w14:textId="77777777" w:rsidR="00CC5040" w:rsidRDefault="0022124B" w:rsidP="00CC5040">
            <w:pPr>
              <w:pStyle w:val="AssignmentsLevel2"/>
            </w:pPr>
            <w:r>
              <w:t xml:space="preserve">Did your results change from Week One? </w:t>
            </w:r>
          </w:p>
          <w:p w14:paraId="307A2E2A" w14:textId="39EF77BD" w:rsidR="0022124B" w:rsidRPr="00842155" w:rsidRDefault="0022124B" w:rsidP="00CC5040">
            <w:pPr>
              <w:pStyle w:val="AssignmentsLevel2"/>
            </w:pPr>
            <w:r>
              <w:t>If so, how</w:t>
            </w:r>
            <w:r w:rsidR="00AB66D8">
              <w:t xml:space="preserve"> did they change</w:t>
            </w:r>
            <w:r>
              <w:t xml:space="preserve"> and why? If not, why do you think they remained the same?</w:t>
            </w:r>
          </w:p>
        </w:tc>
        <w:tc>
          <w:tcPr>
            <w:tcW w:w="1440" w:type="dxa"/>
          </w:tcPr>
          <w:p w14:paraId="5A49D3AD" w14:textId="414AC91F" w:rsidR="00BA4B7B" w:rsidRPr="009F6FAF" w:rsidRDefault="00116260" w:rsidP="00FD5474">
            <w:pPr>
              <w:rPr>
                <w:rFonts w:cs="Arial"/>
                <w:szCs w:val="20"/>
              </w:rPr>
            </w:pPr>
            <w:r>
              <w:rPr>
                <w:rFonts w:cs="Arial"/>
                <w:szCs w:val="20"/>
              </w:rPr>
              <w:t>6.1</w:t>
            </w:r>
          </w:p>
        </w:tc>
        <w:tc>
          <w:tcPr>
            <w:tcW w:w="1440" w:type="dxa"/>
          </w:tcPr>
          <w:p w14:paraId="4961A02D" w14:textId="77777777" w:rsidR="00116260" w:rsidRDefault="00116260" w:rsidP="00116260">
            <w:r>
              <w:t xml:space="preserve">Journal: one private post = </w:t>
            </w:r>
            <w:r w:rsidRPr="004C1926">
              <w:rPr>
                <w:b/>
              </w:rPr>
              <w:t>.5 hours</w:t>
            </w:r>
          </w:p>
          <w:p w14:paraId="5D4A8C8E" w14:textId="77777777" w:rsidR="00BA4B7B" w:rsidRPr="009F6FAF" w:rsidRDefault="00BA4B7B" w:rsidP="00FD5474">
            <w:pPr>
              <w:rPr>
                <w:rFonts w:cs="Arial"/>
                <w:szCs w:val="20"/>
              </w:rPr>
            </w:pPr>
          </w:p>
        </w:tc>
      </w:tr>
      <w:tr w:rsidR="00CA14D3" w:rsidRPr="00842155" w14:paraId="2E4B0E3F" w14:textId="77777777" w:rsidTr="00FD5474">
        <w:tc>
          <w:tcPr>
            <w:tcW w:w="10170" w:type="dxa"/>
            <w:tcMar>
              <w:top w:w="115" w:type="dxa"/>
              <w:left w:w="115" w:type="dxa"/>
              <w:bottom w:w="115" w:type="dxa"/>
              <w:right w:w="115" w:type="dxa"/>
            </w:tcMar>
          </w:tcPr>
          <w:p w14:paraId="106E5B7C" w14:textId="404FE6A9" w:rsidR="00CA14D3" w:rsidRPr="004A048E" w:rsidRDefault="004A048E" w:rsidP="00E84576">
            <w:pPr>
              <w:tabs>
                <w:tab w:val="left" w:pos="2329"/>
              </w:tabs>
              <w:rPr>
                <w:rFonts w:cs="Arial"/>
                <w:b/>
                <w:szCs w:val="20"/>
              </w:rPr>
            </w:pPr>
            <w:r w:rsidRPr="004A048E">
              <w:rPr>
                <w:b/>
              </w:rPr>
              <w:t>Role-Play Activity Preparation</w:t>
            </w:r>
          </w:p>
          <w:p w14:paraId="5BBBEE3E" w14:textId="77777777" w:rsidR="004A048E" w:rsidRDefault="004A048E" w:rsidP="00E84576">
            <w:pPr>
              <w:tabs>
                <w:tab w:val="left" w:pos="2329"/>
              </w:tabs>
              <w:rPr>
                <w:rFonts w:cs="Arial"/>
                <w:b/>
                <w:szCs w:val="20"/>
              </w:rPr>
            </w:pPr>
          </w:p>
          <w:p w14:paraId="315496DE" w14:textId="77777777" w:rsidR="00CA14D3" w:rsidRDefault="00CA14D3" w:rsidP="00CA14D3">
            <w:pPr>
              <w:pStyle w:val="AssignmentsLevel1"/>
            </w:pPr>
            <w:r w:rsidRPr="00D56C52">
              <w:rPr>
                <w:b/>
              </w:rPr>
              <w:t>Review</w:t>
            </w:r>
            <w:r>
              <w:t xml:space="preserve"> the instructions for the </w:t>
            </w:r>
            <w:r w:rsidRPr="00CA14D3">
              <w:t>Role-Play Activity</w:t>
            </w:r>
            <w:r>
              <w:t xml:space="preserve"> assignment due in Week Seven.</w:t>
            </w:r>
          </w:p>
          <w:p w14:paraId="152C851D" w14:textId="77777777" w:rsidR="00CA14D3" w:rsidRDefault="00CA14D3" w:rsidP="00CA14D3">
            <w:pPr>
              <w:pStyle w:val="AssignmentsLevel1"/>
            </w:pPr>
          </w:p>
          <w:p w14:paraId="40AF98C1" w14:textId="0234AD78" w:rsidR="00CA14D3" w:rsidRDefault="00CA14D3" w:rsidP="00CA14D3">
            <w:pPr>
              <w:pStyle w:val="AssignmentsLevel1"/>
            </w:pPr>
            <w:r w:rsidRPr="00D56C52">
              <w:rPr>
                <w:b/>
              </w:rPr>
              <w:t>Meet</w:t>
            </w:r>
            <w:r>
              <w:t xml:space="preserve"> with the partner assigned to </w:t>
            </w:r>
            <w:proofErr w:type="gramStart"/>
            <w:r>
              <w:t>you</w:t>
            </w:r>
            <w:r w:rsidR="00A90858">
              <w:t>,</w:t>
            </w:r>
            <w:r>
              <w:t xml:space="preserve"> and</w:t>
            </w:r>
            <w:proofErr w:type="gramEnd"/>
            <w:r>
              <w:t xml:space="preserve"> begin </w:t>
            </w:r>
            <w:r w:rsidR="00D56C52">
              <w:t>prepa</w:t>
            </w:r>
            <w:r w:rsidR="0079515B">
              <w:t>ring to</w:t>
            </w:r>
            <w:r w:rsidR="00D56C52">
              <w:t xml:space="preserve"> complete the assignment. </w:t>
            </w:r>
          </w:p>
          <w:p w14:paraId="2B83EA19" w14:textId="77777777" w:rsidR="00D56C52" w:rsidRDefault="00D56C52" w:rsidP="00CA14D3">
            <w:pPr>
              <w:pStyle w:val="AssignmentsLevel1"/>
            </w:pPr>
          </w:p>
          <w:p w14:paraId="727C489D" w14:textId="7EB88D95" w:rsidR="00D56C52" w:rsidRDefault="00D56C52" w:rsidP="00CA14D3">
            <w:pPr>
              <w:pStyle w:val="AssignmentsLevel1"/>
            </w:pPr>
            <w:r w:rsidRPr="00D56C52">
              <w:rPr>
                <w:i/>
              </w:rPr>
              <w:lastRenderedPageBreak/>
              <w:t>Note.</w:t>
            </w:r>
            <w:r>
              <w:t xml:space="preserve"> It is strongly recommended that you choose a videoconferencing tool and complete a trial meeting this week. </w:t>
            </w:r>
          </w:p>
        </w:tc>
        <w:tc>
          <w:tcPr>
            <w:tcW w:w="1440" w:type="dxa"/>
          </w:tcPr>
          <w:p w14:paraId="24FAB229" w14:textId="35939B42" w:rsidR="00CA14D3" w:rsidRDefault="00664BC6" w:rsidP="00FD5474">
            <w:pPr>
              <w:rPr>
                <w:rFonts w:cs="Arial"/>
                <w:szCs w:val="20"/>
              </w:rPr>
            </w:pPr>
            <w:r>
              <w:rPr>
                <w:rFonts w:cs="Arial"/>
                <w:szCs w:val="20"/>
              </w:rPr>
              <w:lastRenderedPageBreak/>
              <w:t>N/A</w:t>
            </w:r>
          </w:p>
        </w:tc>
        <w:tc>
          <w:tcPr>
            <w:tcW w:w="1440" w:type="dxa"/>
          </w:tcPr>
          <w:p w14:paraId="50EB121C" w14:textId="799FD13E" w:rsidR="008F33F3" w:rsidRDefault="008F33F3" w:rsidP="008F33F3">
            <w:r>
              <w:t xml:space="preserve">Assignment preparation: discussion with partner = </w:t>
            </w:r>
            <w:r w:rsidRPr="004C1926">
              <w:rPr>
                <w:b/>
              </w:rPr>
              <w:t>.5 hours</w:t>
            </w:r>
          </w:p>
          <w:p w14:paraId="4091A3F0" w14:textId="77777777" w:rsidR="00CA14D3" w:rsidRDefault="00CA14D3" w:rsidP="00116260"/>
        </w:tc>
      </w:tr>
      <w:tr w:rsidR="004A048E" w:rsidRPr="00842155" w14:paraId="2F23E46A" w14:textId="77777777" w:rsidTr="00FD5474">
        <w:tc>
          <w:tcPr>
            <w:tcW w:w="10170" w:type="dxa"/>
            <w:tcMar>
              <w:top w:w="115" w:type="dxa"/>
              <w:left w:w="115" w:type="dxa"/>
              <w:bottom w:w="115" w:type="dxa"/>
              <w:right w:w="115" w:type="dxa"/>
            </w:tcMar>
          </w:tcPr>
          <w:p w14:paraId="6A8C502A" w14:textId="4F17021F" w:rsidR="004A048E" w:rsidRDefault="003238A6" w:rsidP="00E84576">
            <w:pPr>
              <w:tabs>
                <w:tab w:val="left" w:pos="2329"/>
              </w:tabs>
              <w:rPr>
                <w:b/>
              </w:rPr>
            </w:pPr>
            <w:r w:rsidRPr="003238A6">
              <w:rPr>
                <w:b/>
              </w:rPr>
              <w:t>Theoretical Orientation Scenarios</w:t>
            </w:r>
            <w:r>
              <w:rPr>
                <w:b/>
              </w:rPr>
              <w:t xml:space="preserve"> Preparation</w:t>
            </w:r>
          </w:p>
          <w:p w14:paraId="3B27AA70" w14:textId="77777777" w:rsidR="003238A6" w:rsidRDefault="003238A6" w:rsidP="00E84576">
            <w:pPr>
              <w:tabs>
                <w:tab w:val="left" w:pos="2329"/>
              </w:tabs>
              <w:rPr>
                <w:b/>
              </w:rPr>
            </w:pPr>
          </w:p>
          <w:p w14:paraId="43AC9683" w14:textId="77777777" w:rsidR="003238A6" w:rsidRDefault="003238A6" w:rsidP="003238A6">
            <w:pPr>
              <w:pStyle w:val="AssignmentsLevel1"/>
            </w:pPr>
            <w:r w:rsidRPr="003238A6">
              <w:rPr>
                <w:b/>
              </w:rPr>
              <w:t>Review</w:t>
            </w:r>
            <w:r>
              <w:t xml:space="preserve"> the instructions for the </w:t>
            </w:r>
            <w:r w:rsidRPr="003238A6">
              <w:t>Theoretical Orientation Scenarios</w:t>
            </w:r>
            <w:r>
              <w:t xml:space="preserve"> assignment due in Week Seven.</w:t>
            </w:r>
          </w:p>
          <w:p w14:paraId="40B933A2" w14:textId="77777777" w:rsidR="003238A6" w:rsidRDefault="003238A6" w:rsidP="003238A6">
            <w:pPr>
              <w:pStyle w:val="AssignmentsLevel1"/>
            </w:pPr>
          </w:p>
          <w:p w14:paraId="4CBEED1E" w14:textId="1BFE958F" w:rsidR="003238A6" w:rsidRPr="004A048E" w:rsidRDefault="003238A6" w:rsidP="003238A6">
            <w:pPr>
              <w:pStyle w:val="AssignmentsLevel1"/>
            </w:pPr>
            <w:r w:rsidRPr="003238A6">
              <w:rPr>
                <w:b/>
              </w:rPr>
              <w:t>Begin</w:t>
            </w:r>
            <w:r>
              <w:t xml:space="preserve"> working on the assignment. </w:t>
            </w:r>
          </w:p>
        </w:tc>
        <w:tc>
          <w:tcPr>
            <w:tcW w:w="1440" w:type="dxa"/>
          </w:tcPr>
          <w:p w14:paraId="539B77CE" w14:textId="24DDE92F" w:rsidR="004A048E" w:rsidRDefault="00B608A4" w:rsidP="00FD5474">
            <w:pPr>
              <w:rPr>
                <w:rFonts w:cs="Arial"/>
                <w:szCs w:val="20"/>
              </w:rPr>
            </w:pPr>
            <w:r>
              <w:rPr>
                <w:rFonts w:cs="Arial"/>
                <w:szCs w:val="20"/>
              </w:rPr>
              <w:t>N/A</w:t>
            </w:r>
          </w:p>
        </w:tc>
        <w:tc>
          <w:tcPr>
            <w:tcW w:w="1440" w:type="dxa"/>
          </w:tcPr>
          <w:p w14:paraId="0E5006DC" w14:textId="7047638C" w:rsidR="004A048E" w:rsidRDefault="00B608A4" w:rsidP="00116260">
            <w:r>
              <w:t>N/A</w:t>
            </w:r>
          </w:p>
        </w:tc>
      </w:tr>
      <w:tr w:rsidR="00B10352" w:rsidRPr="00825CE5" w14:paraId="4085497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034DA50" w14:textId="77777777" w:rsidR="00B10352" w:rsidRPr="00825CE5" w:rsidRDefault="00B10352" w:rsidP="00B10352">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46A80C59" w14:textId="77777777" w:rsidR="00B10352" w:rsidRPr="00825CE5" w:rsidRDefault="00B10352" w:rsidP="00B10352">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37EE91A4" w14:textId="77777777" w:rsidR="00B10352" w:rsidRPr="00825CE5" w:rsidRDefault="00B10352" w:rsidP="00B10352">
            <w:pPr>
              <w:rPr>
                <w:rFonts w:cs="Arial"/>
                <w:b/>
                <w:i/>
                <w:szCs w:val="20"/>
              </w:rPr>
            </w:pPr>
            <w:r w:rsidRPr="00825CE5">
              <w:rPr>
                <w:rFonts w:cs="Arial"/>
                <w:b/>
                <w:i/>
                <w:szCs w:val="20"/>
              </w:rPr>
              <w:t>Points/AIE/</w:t>
            </w:r>
          </w:p>
          <w:p w14:paraId="56561C37" w14:textId="77777777" w:rsidR="00B10352" w:rsidRPr="00825CE5" w:rsidRDefault="00B10352" w:rsidP="00B10352">
            <w:pPr>
              <w:rPr>
                <w:rFonts w:cs="Arial"/>
                <w:b/>
                <w:i/>
                <w:szCs w:val="20"/>
              </w:rPr>
            </w:pPr>
            <w:r w:rsidRPr="00825CE5">
              <w:rPr>
                <w:rFonts w:cs="Arial"/>
                <w:b/>
                <w:i/>
                <w:szCs w:val="20"/>
              </w:rPr>
              <w:t>Generic</w:t>
            </w:r>
          </w:p>
        </w:tc>
      </w:tr>
      <w:tr w:rsidR="00CE265C" w:rsidRPr="007F339F" w14:paraId="22967964" w14:textId="77777777" w:rsidTr="00FD5474">
        <w:tc>
          <w:tcPr>
            <w:tcW w:w="10170" w:type="dxa"/>
            <w:tcMar>
              <w:top w:w="115" w:type="dxa"/>
              <w:left w:w="115" w:type="dxa"/>
              <w:bottom w:w="115" w:type="dxa"/>
              <w:right w:w="115" w:type="dxa"/>
            </w:tcMar>
          </w:tcPr>
          <w:p w14:paraId="3CE80CFF" w14:textId="24B25D2E" w:rsidR="00CE265C" w:rsidRDefault="00CE265C" w:rsidP="00B10352">
            <w:pPr>
              <w:tabs>
                <w:tab w:val="left" w:pos="2329"/>
              </w:tabs>
              <w:rPr>
                <w:b/>
              </w:rPr>
            </w:pPr>
            <w:r>
              <w:rPr>
                <w:b/>
              </w:rPr>
              <w:t>Orientation Discussion</w:t>
            </w:r>
          </w:p>
          <w:p w14:paraId="2D4755C6" w14:textId="77777777" w:rsidR="00CE265C" w:rsidRDefault="00CE265C" w:rsidP="00B10352">
            <w:pPr>
              <w:tabs>
                <w:tab w:val="left" w:pos="2329"/>
              </w:tabs>
              <w:rPr>
                <w:b/>
              </w:rPr>
            </w:pPr>
          </w:p>
          <w:p w14:paraId="01BBBECF" w14:textId="3909148B" w:rsidR="00CE265C" w:rsidRDefault="00CE265C" w:rsidP="00B10352">
            <w:pPr>
              <w:tabs>
                <w:tab w:val="left" w:pos="2329"/>
              </w:tabs>
              <w:rPr>
                <w:rFonts w:cs="Arial"/>
                <w:b/>
                <w:szCs w:val="20"/>
              </w:rPr>
            </w:pPr>
            <w:r w:rsidRPr="00343281">
              <w:rPr>
                <w:b/>
              </w:rPr>
              <w:t>Respond</w:t>
            </w:r>
            <w:r>
              <w:t xml:space="preserve"> to the following questions in the </w:t>
            </w:r>
            <w:r w:rsidRPr="00CE265C">
              <w:t>Orientation Discussion</w:t>
            </w:r>
            <w:r>
              <w:t xml:space="preserve"> forum by Thursday:</w:t>
            </w:r>
          </w:p>
          <w:p w14:paraId="1A93B7A2" w14:textId="77777777" w:rsidR="00CE265C" w:rsidRDefault="00CE265C" w:rsidP="00B10352">
            <w:pPr>
              <w:tabs>
                <w:tab w:val="left" w:pos="2329"/>
              </w:tabs>
              <w:rPr>
                <w:rFonts w:cs="Arial"/>
                <w:b/>
                <w:szCs w:val="20"/>
              </w:rPr>
            </w:pPr>
          </w:p>
          <w:p w14:paraId="2FF890AE" w14:textId="77777777" w:rsidR="00CE265C" w:rsidRDefault="00CE265C" w:rsidP="00CE265C">
            <w:pPr>
              <w:pStyle w:val="AssignmentsLevel2"/>
            </w:pPr>
            <w:r>
              <w:t>Which theoretical orientation are you leaning toward and why?</w:t>
            </w:r>
          </w:p>
          <w:p w14:paraId="5A0B2237" w14:textId="77777777" w:rsidR="00CE265C" w:rsidRDefault="00CE265C" w:rsidP="00CE265C">
            <w:pPr>
              <w:pStyle w:val="AssignmentsLevel2"/>
            </w:pPr>
            <w:r>
              <w:t>What do you think are the strengths and weaknesses of this orientation?</w:t>
            </w:r>
          </w:p>
          <w:p w14:paraId="5DBB0414" w14:textId="77777777" w:rsidR="00CE265C" w:rsidRDefault="00CE265C" w:rsidP="00CE265C">
            <w:pPr>
              <w:pStyle w:val="AssignmentsLevel2"/>
              <w:numPr>
                <w:ilvl w:val="0"/>
                <w:numId w:val="0"/>
              </w:numPr>
              <w:ind w:left="360" w:hanging="360"/>
            </w:pPr>
          </w:p>
          <w:p w14:paraId="5C441719" w14:textId="4A4CD056" w:rsidR="00CE265C" w:rsidRDefault="00CE265C" w:rsidP="00EF1E2E">
            <w:pPr>
              <w:pStyle w:val="AssignmentsLevel1"/>
            </w:pPr>
            <w:r>
              <w:rPr>
                <w:b/>
              </w:rPr>
              <w:t>Post</w:t>
            </w:r>
            <w:r>
              <w:t xml:space="preserve"> constructive </w:t>
            </w:r>
            <w:r w:rsidR="00EF1E2E">
              <w:t>feedback</w:t>
            </w:r>
            <w:r>
              <w:t>, clarification, additional questions, or your own relevant thoughts to at least three of your classmates’ responses by Sunday.</w:t>
            </w:r>
          </w:p>
        </w:tc>
        <w:tc>
          <w:tcPr>
            <w:tcW w:w="1440" w:type="dxa"/>
          </w:tcPr>
          <w:p w14:paraId="3B36F3C6" w14:textId="2C65D9E9" w:rsidR="00CE265C" w:rsidRDefault="00CE265C" w:rsidP="00B10352">
            <w:pPr>
              <w:tabs>
                <w:tab w:val="left" w:pos="2329"/>
              </w:tabs>
              <w:rPr>
                <w:rFonts w:cs="Arial"/>
                <w:szCs w:val="20"/>
              </w:rPr>
            </w:pPr>
            <w:r>
              <w:rPr>
                <w:rFonts w:cs="Arial"/>
                <w:szCs w:val="20"/>
              </w:rPr>
              <w:t>6.1</w:t>
            </w:r>
          </w:p>
        </w:tc>
        <w:tc>
          <w:tcPr>
            <w:tcW w:w="1440" w:type="dxa"/>
          </w:tcPr>
          <w:p w14:paraId="4632B6AA" w14:textId="0448780C" w:rsidR="00CE265C" w:rsidRDefault="00CE265C" w:rsidP="00B10352">
            <w:r w:rsidRPr="006F6835">
              <w:t>Discussion</w:t>
            </w:r>
            <w:r>
              <w:t>:</w:t>
            </w:r>
            <w:r w:rsidRPr="006F6835">
              <w:t xml:space="preserve"> one post and </w:t>
            </w:r>
            <w:r>
              <w:t>replies</w:t>
            </w:r>
            <w:r w:rsidRPr="006F6835">
              <w:t xml:space="preserve"> to three other posts = </w:t>
            </w:r>
            <w:r w:rsidRPr="006F6835">
              <w:rPr>
                <w:b/>
              </w:rPr>
              <w:t>1 hour</w:t>
            </w:r>
          </w:p>
        </w:tc>
      </w:tr>
      <w:tr w:rsidR="00B10352" w:rsidRPr="007F339F" w14:paraId="12E1BBDC" w14:textId="77777777" w:rsidTr="00FD5474">
        <w:tc>
          <w:tcPr>
            <w:tcW w:w="10170" w:type="dxa"/>
            <w:tcMar>
              <w:top w:w="115" w:type="dxa"/>
              <w:left w:w="115" w:type="dxa"/>
              <w:bottom w:w="115" w:type="dxa"/>
              <w:right w:w="115" w:type="dxa"/>
            </w:tcMar>
          </w:tcPr>
          <w:p w14:paraId="6AEE08CF" w14:textId="529B9F4D" w:rsidR="00B10352" w:rsidRDefault="00B10352" w:rsidP="00B10352">
            <w:pPr>
              <w:tabs>
                <w:tab w:val="left" w:pos="2329"/>
              </w:tabs>
              <w:rPr>
                <w:rFonts w:cs="Arial"/>
                <w:b/>
                <w:szCs w:val="20"/>
              </w:rPr>
            </w:pPr>
            <w:r>
              <w:rPr>
                <w:rFonts w:cs="Arial"/>
                <w:b/>
                <w:szCs w:val="20"/>
              </w:rPr>
              <w:t>Personal Theoretical Orientation</w:t>
            </w:r>
          </w:p>
          <w:p w14:paraId="48D4E29D" w14:textId="77777777" w:rsidR="00B10352" w:rsidRDefault="00B10352" w:rsidP="00B10352">
            <w:pPr>
              <w:tabs>
                <w:tab w:val="left" w:pos="2329"/>
              </w:tabs>
              <w:rPr>
                <w:rFonts w:cs="Arial"/>
                <w:b/>
                <w:szCs w:val="20"/>
              </w:rPr>
            </w:pPr>
          </w:p>
          <w:p w14:paraId="1375FA82" w14:textId="6FDE3212" w:rsidR="00B10352" w:rsidRDefault="00B10352" w:rsidP="00B10352">
            <w:pPr>
              <w:tabs>
                <w:tab w:val="left" w:pos="2329"/>
              </w:tabs>
            </w:pPr>
            <w:r w:rsidRPr="00CC26AE">
              <w:rPr>
                <w:rFonts w:cs="Arial"/>
                <w:b/>
                <w:szCs w:val="20"/>
              </w:rPr>
              <w:t>Write</w:t>
            </w:r>
            <w:r>
              <w:rPr>
                <w:rFonts w:cs="Arial"/>
                <w:szCs w:val="20"/>
              </w:rPr>
              <w:t xml:space="preserve"> a 700- to 1,050-word paper in which you </w:t>
            </w:r>
            <w:r>
              <w:t>determine your personal counseling theoretical orientation.</w:t>
            </w:r>
          </w:p>
          <w:p w14:paraId="30181815" w14:textId="77777777" w:rsidR="00B10352" w:rsidRDefault="00B10352" w:rsidP="00B10352">
            <w:pPr>
              <w:tabs>
                <w:tab w:val="left" w:pos="2329"/>
              </w:tabs>
            </w:pPr>
          </w:p>
          <w:p w14:paraId="2760A2B7" w14:textId="77777777" w:rsidR="00B10352" w:rsidRDefault="00B10352" w:rsidP="00B10352">
            <w:pPr>
              <w:tabs>
                <w:tab w:val="left" w:pos="2329"/>
              </w:tabs>
            </w:pPr>
            <w:r w:rsidRPr="00CC26AE">
              <w:rPr>
                <w:b/>
              </w:rPr>
              <w:t>Address</w:t>
            </w:r>
            <w:r>
              <w:t xml:space="preserve"> the following in your paper:</w:t>
            </w:r>
          </w:p>
          <w:p w14:paraId="108F9E62" w14:textId="77777777" w:rsidR="00B10352" w:rsidRDefault="00B10352" w:rsidP="00B10352">
            <w:pPr>
              <w:tabs>
                <w:tab w:val="left" w:pos="2329"/>
              </w:tabs>
            </w:pPr>
          </w:p>
          <w:p w14:paraId="4032210D" w14:textId="1FAEF660" w:rsidR="00B10352" w:rsidRDefault="00B10352" w:rsidP="00B10352">
            <w:pPr>
              <w:pStyle w:val="AssignmentsLevel2"/>
            </w:pPr>
            <w:r>
              <w:t>The theoretical orientation you most closely align to at this point in your development and why you are drawn to this orientation</w:t>
            </w:r>
          </w:p>
          <w:p w14:paraId="7739C97A" w14:textId="542FC5B7" w:rsidR="00B10352" w:rsidRDefault="00B10352" w:rsidP="00B10352">
            <w:pPr>
              <w:pStyle w:val="AssignmentsLevel2"/>
            </w:pPr>
            <w:r>
              <w:t>How this theoretical orientation will affect the way you work with clients</w:t>
            </w:r>
          </w:p>
          <w:p w14:paraId="7EF34055" w14:textId="77777777" w:rsidR="00B10352" w:rsidRDefault="00B10352" w:rsidP="00B10352">
            <w:pPr>
              <w:pStyle w:val="AssignmentsLevel2"/>
              <w:numPr>
                <w:ilvl w:val="0"/>
                <w:numId w:val="0"/>
              </w:numPr>
              <w:ind w:left="360" w:hanging="360"/>
            </w:pPr>
          </w:p>
          <w:p w14:paraId="2A066CCA" w14:textId="3CC2954B" w:rsidR="00B10352" w:rsidRPr="007F339F" w:rsidRDefault="00B10352" w:rsidP="00B10352">
            <w:pPr>
              <w:pStyle w:val="AssignmentsLevel1"/>
            </w:pPr>
            <w:r w:rsidRPr="00D368FF">
              <w:rPr>
                <w:b/>
              </w:rPr>
              <w:t>Format</w:t>
            </w:r>
            <w:r>
              <w:t xml:space="preserve"> your paper according to APA requirements. </w:t>
            </w:r>
          </w:p>
        </w:tc>
        <w:tc>
          <w:tcPr>
            <w:tcW w:w="1440" w:type="dxa"/>
          </w:tcPr>
          <w:p w14:paraId="53884D5C" w14:textId="1F30BF21" w:rsidR="00B10352" w:rsidRPr="009F6FAF" w:rsidRDefault="00B10352" w:rsidP="00B10352">
            <w:pPr>
              <w:tabs>
                <w:tab w:val="left" w:pos="2329"/>
              </w:tabs>
              <w:rPr>
                <w:rFonts w:cs="Arial"/>
                <w:szCs w:val="20"/>
              </w:rPr>
            </w:pPr>
            <w:r>
              <w:rPr>
                <w:rFonts w:cs="Arial"/>
                <w:szCs w:val="20"/>
              </w:rPr>
              <w:t>6.1</w:t>
            </w:r>
          </w:p>
        </w:tc>
        <w:tc>
          <w:tcPr>
            <w:tcW w:w="1440" w:type="dxa"/>
          </w:tcPr>
          <w:p w14:paraId="705F9DAC" w14:textId="77777777" w:rsidR="00B10352" w:rsidRDefault="00B10352" w:rsidP="00B10352">
            <w:r>
              <w:t xml:space="preserve">Paper: one private post = </w:t>
            </w:r>
            <w:r w:rsidRPr="004C1926">
              <w:rPr>
                <w:b/>
              </w:rPr>
              <w:t>.5 hours</w:t>
            </w:r>
          </w:p>
          <w:p w14:paraId="2F0CA34E" w14:textId="77777777" w:rsidR="00B10352" w:rsidRPr="009F6FAF" w:rsidRDefault="00B10352" w:rsidP="00B10352">
            <w:pPr>
              <w:tabs>
                <w:tab w:val="left" w:pos="2329"/>
              </w:tabs>
              <w:rPr>
                <w:rFonts w:cs="Arial"/>
                <w:szCs w:val="20"/>
              </w:rPr>
            </w:pPr>
          </w:p>
        </w:tc>
      </w:tr>
    </w:tbl>
    <w:p w14:paraId="6AF6C0A5" w14:textId="77777777" w:rsidR="008867EB" w:rsidRDefault="008867EB" w:rsidP="008867EB">
      <w:pPr>
        <w:pStyle w:val="AssignmentsLevel2"/>
        <w:numPr>
          <w:ilvl w:val="0"/>
          <w:numId w:val="0"/>
        </w:numPr>
        <w:rPr>
          <w:sz w:val="22"/>
        </w:rPr>
      </w:pPr>
    </w:p>
    <w:p w14:paraId="1BF1CE4B" w14:textId="293D4F71" w:rsidR="0079515B" w:rsidRDefault="0079515B" w:rsidP="0079515B">
      <w:pPr>
        <w:pStyle w:val="Heading1"/>
      </w:pPr>
      <w:r w:rsidRPr="003C08CD">
        <w:rPr>
          <w:color w:val="BD313B"/>
        </w:rPr>
        <w:t>Faculty Notes</w:t>
      </w:r>
    </w:p>
    <w:p w14:paraId="2683CC32" w14:textId="77777777" w:rsidR="0079515B" w:rsidRDefault="0079515B" w:rsidP="008867EB">
      <w:pPr>
        <w:pStyle w:val="AssignmentsLevel2"/>
        <w:numPr>
          <w:ilvl w:val="0"/>
          <w:numId w:val="0"/>
        </w:numPr>
        <w:rPr>
          <w:sz w:val="22"/>
        </w:rPr>
      </w:pPr>
    </w:p>
    <w:p w14:paraId="301D5B26" w14:textId="120AE11F" w:rsidR="0079515B" w:rsidRPr="00035EB6" w:rsidRDefault="0079515B" w:rsidP="0079515B">
      <w:pPr>
        <w:pStyle w:val="AssignmentsLevel2"/>
      </w:pPr>
      <w:r w:rsidRPr="004A048E">
        <w:rPr>
          <w:b/>
        </w:rPr>
        <w:t>Role-Play Activity Preparation</w:t>
      </w:r>
      <w:r>
        <w:rPr>
          <w:b/>
        </w:rPr>
        <w:t xml:space="preserve">: </w:t>
      </w:r>
      <w:r>
        <w:t>Assign students to groups of two or three this week using the Groups feature in Blackboard.</w:t>
      </w:r>
    </w:p>
    <w:p w14:paraId="174966BD" w14:textId="77777777" w:rsidR="008867EB" w:rsidRDefault="008867EB" w:rsidP="00035EB6">
      <w:pPr>
        <w:tabs>
          <w:tab w:val="left" w:pos="360"/>
        </w:tabs>
        <w:spacing w:before="60" w:after="60"/>
        <w:rPr>
          <w:rFonts w:cs="Arial"/>
          <w:szCs w:val="20"/>
        </w:rPr>
      </w:pPr>
    </w:p>
    <w:p w14:paraId="75F7309B"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2710A33F"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7113E4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45361F5" w14:textId="22BB18C2" w:rsidR="002C1641" w:rsidRPr="00842155" w:rsidRDefault="002C1641" w:rsidP="00F84DCF">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F84DCF">
              <w:t xml:space="preserve"> </w:t>
            </w:r>
            <w:r w:rsidR="00F84DCF" w:rsidRPr="00F84DCF">
              <w:t>Treatment Systems and Application</w:t>
            </w:r>
          </w:p>
        </w:tc>
        <w:tc>
          <w:tcPr>
            <w:tcW w:w="1440" w:type="dxa"/>
            <w:tcBorders>
              <w:left w:val="nil"/>
              <w:bottom w:val="single" w:sz="4" w:space="0" w:color="000000" w:themeColor="text1"/>
              <w:right w:val="nil"/>
            </w:tcBorders>
            <w:shd w:val="clear" w:color="auto" w:fill="BD313B"/>
          </w:tcPr>
          <w:p w14:paraId="4DE1C51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952584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A591EB"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B8E59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EFCD5D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2A7BCAE" w14:textId="77777777" w:rsidTr="00E84576">
        <w:trPr>
          <w:trHeight w:val="30"/>
        </w:trPr>
        <w:tc>
          <w:tcPr>
            <w:tcW w:w="10170" w:type="dxa"/>
            <w:tcBorders>
              <w:bottom w:val="nil"/>
              <w:right w:val="nil"/>
            </w:tcBorders>
            <w:tcMar>
              <w:top w:w="115" w:type="dxa"/>
              <w:left w:w="115" w:type="dxa"/>
              <w:bottom w:w="115" w:type="dxa"/>
              <w:right w:w="115" w:type="dxa"/>
            </w:tcMar>
          </w:tcPr>
          <w:p w14:paraId="0EDBD059" w14:textId="2DABF217" w:rsidR="00BA4B7B" w:rsidRPr="00842155" w:rsidRDefault="009F09C9" w:rsidP="002C1641">
            <w:pPr>
              <w:pStyle w:val="ObjectiveBullet"/>
              <w:numPr>
                <w:ilvl w:val="1"/>
                <w:numId w:val="35"/>
              </w:numPr>
              <w:tabs>
                <w:tab w:val="clear" w:pos="0"/>
              </w:tabs>
            </w:pPr>
            <w:r>
              <w:t>Identify the common factors in effective treatment.</w:t>
            </w:r>
          </w:p>
        </w:tc>
        <w:tc>
          <w:tcPr>
            <w:tcW w:w="2880" w:type="dxa"/>
            <w:gridSpan w:val="2"/>
            <w:tcBorders>
              <w:left w:val="nil"/>
              <w:bottom w:val="nil"/>
            </w:tcBorders>
          </w:tcPr>
          <w:p w14:paraId="21D49012" w14:textId="1BA6394D" w:rsidR="00BA4B7B" w:rsidRPr="00842155" w:rsidRDefault="00933C93" w:rsidP="00FD5474">
            <w:pPr>
              <w:tabs>
                <w:tab w:val="left" w:pos="0"/>
                <w:tab w:val="left" w:pos="3720"/>
              </w:tabs>
              <w:outlineLvl w:val="0"/>
              <w:rPr>
                <w:rFonts w:cs="Arial"/>
                <w:szCs w:val="20"/>
              </w:rPr>
            </w:pPr>
            <w:r>
              <w:rPr>
                <w:rFonts w:cs="Arial"/>
                <w:szCs w:val="20"/>
              </w:rPr>
              <w:t>CLO4</w:t>
            </w:r>
          </w:p>
        </w:tc>
      </w:tr>
      <w:tr w:rsidR="00BA4B7B" w:rsidRPr="00842155" w14:paraId="747DAB98"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7FE5D9E" w14:textId="1E16B4EE" w:rsidR="00BA4B7B" w:rsidRPr="00842155" w:rsidRDefault="009F09C9" w:rsidP="009F09C9">
            <w:pPr>
              <w:pStyle w:val="ObjectiveBullet"/>
              <w:numPr>
                <w:ilvl w:val="1"/>
                <w:numId w:val="35"/>
              </w:numPr>
            </w:pPr>
            <w:r w:rsidRPr="009F09C9">
              <w:t>Determine how to appropriately apply your theoretical orientation in a professional counseling setting</w:t>
            </w:r>
            <w:r>
              <w:t>.</w:t>
            </w:r>
          </w:p>
        </w:tc>
        <w:tc>
          <w:tcPr>
            <w:tcW w:w="2880" w:type="dxa"/>
            <w:gridSpan w:val="2"/>
            <w:tcBorders>
              <w:top w:val="nil"/>
              <w:left w:val="nil"/>
              <w:bottom w:val="nil"/>
            </w:tcBorders>
          </w:tcPr>
          <w:p w14:paraId="645A3A5B" w14:textId="6B7DBD66" w:rsidR="00BA4B7B" w:rsidRPr="00842155" w:rsidRDefault="009531DF" w:rsidP="00FD5474">
            <w:pPr>
              <w:tabs>
                <w:tab w:val="left" w:pos="0"/>
                <w:tab w:val="left" w:pos="3720"/>
              </w:tabs>
              <w:outlineLvl w:val="0"/>
              <w:rPr>
                <w:rFonts w:cs="Arial"/>
                <w:szCs w:val="20"/>
              </w:rPr>
            </w:pPr>
            <w:r>
              <w:rPr>
                <w:rFonts w:cs="Arial"/>
                <w:szCs w:val="20"/>
              </w:rPr>
              <w:t>CLO5</w:t>
            </w:r>
          </w:p>
        </w:tc>
      </w:tr>
      <w:tr w:rsidR="00BA4B7B" w:rsidRPr="00842155" w14:paraId="7427139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7FD22AF"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528914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05B2F6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535987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1D519B" w:rsidRPr="007F339F" w14:paraId="4A6B77D0" w14:textId="77777777" w:rsidTr="00FD5474">
        <w:tc>
          <w:tcPr>
            <w:tcW w:w="10170" w:type="dxa"/>
            <w:tcMar>
              <w:top w:w="115" w:type="dxa"/>
              <w:left w:w="115" w:type="dxa"/>
              <w:bottom w:w="115" w:type="dxa"/>
              <w:right w:w="115" w:type="dxa"/>
            </w:tcMar>
          </w:tcPr>
          <w:p w14:paraId="34B09FF6" w14:textId="0F663E78" w:rsidR="001D519B" w:rsidRPr="00104806" w:rsidRDefault="0015176F" w:rsidP="00A51F56">
            <w:pPr>
              <w:rPr>
                <w:rFonts w:cs="Arial"/>
                <w:b/>
                <w:szCs w:val="20"/>
              </w:rPr>
            </w:pPr>
            <w:r>
              <w:rPr>
                <w:rFonts w:cs="Arial"/>
                <w:b/>
                <w:szCs w:val="20"/>
              </w:rPr>
              <w:t>Review</w:t>
            </w:r>
            <w:r w:rsidR="001D519B">
              <w:rPr>
                <w:rFonts w:cs="Arial"/>
                <w:szCs w:val="20"/>
              </w:rPr>
              <w:t xml:space="preserve"> Ch. 20 of </w:t>
            </w:r>
            <w:r w:rsidR="001D519B" w:rsidRPr="007577A1">
              <w:rPr>
                <w:i/>
              </w:rPr>
              <w:t>Theories of Counseling and Psychotherapy</w:t>
            </w:r>
            <w:r w:rsidR="001D519B">
              <w:rPr>
                <w:rFonts w:cs="Arial"/>
                <w:szCs w:val="20"/>
              </w:rPr>
              <w:t>.</w:t>
            </w:r>
          </w:p>
        </w:tc>
        <w:tc>
          <w:tcPr>
            <w:tcW w:w="1440" w:type="dxa"/>
            <w:tcBorders>
              <w:bottom w:val="single" w:sz="4" w:space="0" w:color="000000" w:themeColor="text1"/>
            </w:tcBorders>
          </w:tcPr>
          <w:p w14:paraId="76F56586" w14:textId="132D08E9" w:rsidR="001D519B" w:rsidRDefault="001D519B" w:rsidP="00A51F56">
            <w:pPr>
              <w:rPr>
                <w:rFonts w:cs="Arial"/>
                <w:szCs w:val="20"/>
              </w:rPr>
            </w:pPr>
            <w:r>
              <w:rPr>
                <w:rFonts w:cs="Arial"/>
                <w:szCs w:val="20"/>
              </w:rPr>
              <w:t>7.1</w:t>
            </w:r>
          </w:p>
        </w:tc>
        <w:tc>
          <w:tcPr>
            <w:tcW w:w="1440" w:type="dxa"/>
            <w:tcBorders>
              <w:bottom w:val="single" w:sz="4" w:space="0" w:color="000000" w:themeColor="text1"/>
            </w:tcBorders>
          </w:tcPr>
          <w:p w14:paraId="3F44B89F" w14:textId="77777777" w:rsidR="001D519B" w:rsidRPr="001C227D" w:rsidRDefault="001D519B" w:rsidP="00A51F56">
            <w:pPr>
              <w:rPr>
                <w:rFonts w:cs="Arial"/>
                <w:szCs w:val="20"/>
              </w:rPr>
            </w:pPr>
          </w:p>
        </w:tc>
      </w:tr>
      <w:tr w:rsidR="00A51F56" w:rsidRPr="007F339F" w14:paraId="5C8AEC6C" w14:textId="77777777" w:rsidTr="00FD5474">
        <w:tc>
          <w:tcPr>
            <w:tcW w:w="10170" w:type="dxa"/>
            <w:tcMar>
              <w:top w:w="115" w:type="dxa"/>
              <w:left w:w="115" w:type="dxa"/>
              <w:bottom w:w="115" w:type="dxa"/>
              <w:right w:w="115" w:type="dxa"/>
            </w:tcMar>
          </w:tcPr>
          <w:p w14:paraId="554FEA25" w14:textId="77777777" w:rsidR="00A51F56" w:rsidRPr="00104806" w:rsidRDefault="00A51F56" w:rsidP="00A51F56">
            <w:pPr>
              <w:rPr>
                <w:rFonts w:cs="Arial"/>
                <w:b/>
                <w:szCs w:val="20"/>
              </w:rPr>
            </w:pPr>
            <w:r w:rsidRPr="00104806">
              <w:rPr>
                <w:rFonts w:cs="Arial"/>
                <w:b/>
                <w:szCs w:val="20"/>
              </w:rPr>
              <w:t>Course Reflection</w:t>
            </w:r>
          </w:p>
          <w:p w14:paraId="75D68181" w14:textId="77777777" w:rsidR="00A51F56" w:rsidRPr="001C227D" w:rsidRDefault="00A51F56" w:rsidP="00A51F56">
            <w:pPr>
              <w:rPr>
                <w:rFonts w:cs="Arial"/>
                <w:szCs w:val="20"/>
              </w:rPr>
            </w:pPr>
          </w:p>
          <w:p w14:paraId="41331990" w14:textId="77777777" w:rsidR="00A51F56" w:rsidRDefault="00A51F56" w:rsidP="00A51F56">
            <w:pPr>
              <w:rPr>
                <w:rFonts w:cs="Arial"/>
                <w:szCs w:val="20"/>
              </w:rPr>
            </w:pPr>
            <w:r w:rsidRPr="00104806">
              <w:rPr>
                <w:rFonts w:cs="Arial"/>
                <w:b/>
                <w:szCs w:val="20"/>
              </w:rPr>
              <w:t>Reflect</w:t>
            </w:r>
            <w:r w:rsidRPr="001C227D">
              <w:rPr>
                <w:rFonts w:cs="Arial"/>
                <w:szCs w:val="20"/>
              </w:rPr>
              <w:t xml:space="preserve"> on the concepts covered in the preceding weeks of this course. </w:t>
            </w:r>
          </w:p>
          <w:p w14:paraId="60689223" w14:textId="77777777" w:rsidR="00A51F56" w:rsidRDefault="00A51F56" w:rsidP="00A51F56">
            <w:pPr>
              <w:rPr>
                <w:rFonts w:cs="Arial"/>
                <w:szCs w:val="20"/>
              </w:rPr>
            </w:pPr>
          </w:p>
          <w:p w14:paraId="26BB26FA" w14:textId="77777777" w:rsidR="00A51F56" w:rsidRPr="001C227D" w:rsidRDefault="00A51F56" w:rsidP="00A51F56">
            <w:pPr>
              <w:rPr>
                <w:rFonts w:cs="Arial"/>
                <w:szCs w:val="20"/>
              </w:rPr>
            </w:pPr>
            <w:r>
              <w:rPr>
                <w:rFonts w:cs="Arial"/>
                <w:b/>
                <w:szCs w:val="20"/>
              </w:rPr>
              <w:t>Respond</w:t>
            </w:r>
            <w:r>
              <w:rPr>
                <w:rFonts w:cs="Arial"/>
                <w:szCs w:val="20"/>
              </w:rPr>
              <w:t xml:space="preserve"> to the following questions in</w:t>
            </w:r>
            <w:r w:rsidRPr="001C227D">
              <w:rPr>
                <w:rFonts w:cs="Arial"/>
                <w:szCs w:val="20"/>
              </w:rPr>
              <w:t xml:space="preserve"> the Course Reflecti</w:t>
            </w:r>
            <w:r>
              <w:rPr>
                <w:rFonts w:cs="Arial"/>
                <w:szCs w:val="20"/>
              </w:rPr>
              <w:t>on discussion forum by Thursday:</w:t>
            </w:r>
            <w:r w:rsidRPr="001C227D">
              <w:rPr>
                <w:rFonts w:cs="Arial"/>
                <w:szCs w:val="20"/>
              </w:rPr>
              <w:t xml:space="preserve"> </w:t>
            </w:r>
          </w:p>
          <w:p w14:paraId="74D30BA0" w14:textId="77777777" w:rsidR="00A51F56" w:rsidRDefault="00A51F56" w:rsidP="00A51F56">
            <w:pPr>
              <w:rPr>
                <w:rFonts w:cs="Arial"/>
                <w:szCs w:val="20"/>
              </w:rPr>
            </w:pPr>
          </w:p>
          <w:p w14:paraId="5F71EBEA" w14:textId="77777777" w:rsidR="00A51F56" w:rsidRDefault="00A51F56" w:rsidP="00A51F56">
            <w:pPr>
              <w:pStyle w:val="AssignmentsLevel2"/>
            </w:pPr>
            <w:r>
              <w:t>What have you learned from the course?</w:t>
            </w:r>
          </w:p>
          <w:p w14:paraId="30745457" w14:textId="77777777" w:rsidR="00A51F56" w:rsidRDefault="00A51F56" w:rsidP="00A51F56">
            <w:pPr>
              <w:pStyle w:val="AssignmentsLevel2"/>
            </w:pPr>
            <w:r>
              <w:t>What information have you found most valuable?</w:t>
            </w:r>
          </w:p>
          <w:p w14:paraId="79D44965" w14:textId="5DC8FF22" w:rsidR="00A51F56" w:rsidRDefault="00D0238C" w:rsidP="00A51F56">
            <w:pPr>
              <w:pStyle w:val="AssignmentsLevel2"/>
            </w:pPr>
            <w:r>
              <w:t xml:space="preserve">Which </w:t>
            </w:r>
            <w:r w:rsidR="00A51F56">
              <w:t>topics covered in this course do you have questions on?</w:t>
            </w:r>
          </w:p>
          <w:p w14:paraId="6010A5F2" w14:textId="77777777" w:rsidR="00A51F56" w:rsidRPr="001C227D" w:rsidRDefault="00A51F56" w:rsidP="00A51F56">
            <w:pPr>
              <w:rPr>
                <w:rFonts w:cs="Arial"/>
                <w:szCs w:val="20"/>
              </w:rPr>
            </w:pPr>
          </w:p>
          <w:p w14:paraId="09835D91" w14:textId="7FE145A9" w:rsidR="00A51F56" w:rsidRPr="009F6FAF" w:rsidRDefault="00A51F56" w:rsidP="00EF1E2E">
            <w:pPr>
              <w:rPr>
                <w:rFonts w:cs="Arial"/>
                <w:szCs w:val="20"/>
              </w:rPr>
            </w:pPr>
            <w:r w:rsidRPr="00104806">
              <w:rPr>
                <w:rFonts w:cs="Arial"/>
                <w:b/>
                <w:szCs w:val="20"/>
              </w:rPr>
              <w:t>Post</w:t>
            </w:r>
            <w:r w:rsidRPr="001C227D">
              <w:rPr>
                <w:rFonts w:cs="Arial"/>
                <w:szCs w:val="20"/>
              </w:rPr>
              <w:t xml:space="preserve"> constructive </w:t>
            </w:r>
            <w:r w:rsidR="00EF1E2E">
              <w:rPr>
                <w:rFonts w:cs="Arial"/>
                <w:szCs w:val="20"/>
              </w:rPr>
              <w:t>feedback</w:t>
            </w:r>
            <w:r w:rsidRPr="001C227D">
              <w:rPr>
                <w:rFonts w:cs="Arial"/>
                <w:szCs w:val="20"/>
              </w:rPr>
              <w:t>, clarification, additional questions, or your own relevant thoughts to at least three of your classmates’ responses by Sunday.</w:t>
            </w:r>
          </w:p>
        </w:tc>
        <w:tc>
          <w:tcPr>
            <w:tcW w:w="1440" w:type="dxa"/>
            <w:tcBorders>
              <w:bottom w:val="single" w:sz="4" w:space="0" w:color="000000" w:themeColor="text1"/>
            </w:tcBorders>
          </w:tcPr>
          <w:p w14:paraId="0FA946F7" w14:textId="18938F64" w:rsidR="00A51F56" w:rsidRPr="009F6FAF" w:rsidRDefault="00A51F56" w:rsidP="00A51F56">
            <w:pPr>
              <w:rPr>
                <w:rFonts w:cs="Arial"/>
                <w:szCs w:val="20"/>
              </w:rPr>
            </w:pPr>
            <w:r>
              <w:rPr>
                <w:rFonts w:cs="Arial"/>
                <w:szCs w:val="20"/>
              </w:rPr>
              <w:t>COURSE</w:t>
            </w:r>
          </w:p>
        </w:tc>
        <w:tc>
          <w:tcPr>
            <w:tcW w:w="1440" w:type="dxa"/>
            <w:tcBorders>
              <w:bottom w:val="single" w:sz="4" w:space="0" w:color="000000" w:themeColor="text1"/>
            </w:tcBorders>
          </w:tcPr>
          <w:p w14:paraId="6C14298D" w14:textId="6FF0AFB0" w:rsidR="00A51F56" w:rsidRPr="009F6FAF" w:rsidRDefault="00A51F56" w:rsidP="00A51F56">
            <w:pPr>
              <w:rPr>
                <w:rFonts w:cs="Arial"/>
                <w:szCs w:val="20"/>
              </w:rPr>
            </w:pPr>
            <w:r w:rsidRPr="001C227D">
              <w:rPr>
                <w:rFonts w:cs="Arial"/>
                <w:szCs w:val="20"/>
              </w:rPr>
              <w:t xml:space="preserve">Discussion: one post and replies to three other posts = </w:t>
            </w:r>
            <w:r w:rsidRPr="00104806">
              <w:rPr>
                <w:rFonts w:cs="Arial"/>
                <w:b/>
                <w:szCs w:val="20"/>
              </w:rPr>
              <w:t>1 hour</w:t>
            </w:r>
          </w:p>
        </w:tc>
      </w:tr>
      <w:tr w:rsidR="002C1641" w:rsidRPr="00842155" w14:paraId="7B7A8CD8"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0B2CCD8"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669266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AF21BA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351B82E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0993E818"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77A3700" w14:textId="77777777" w:rsidR="00384A8F" w:rsidRPr="00730048" w:rsidRDefault="00384A8F" w:rsidP="00384A8F">
            <w:pPr>
              <w:rPr>
                <w:rFonts w:cs="Arial"/>
                <w:b/>
                <w:szCs w:val="20"/>
              </w:rPr>
            </w:pPr>
            <w:r w:rsidRPr="00730048">
              <w:rPr>
                <w:rFonts w:cs="Arial"/>
                <w:b/>
                <w:szCs w:val="20"/>
              </w:rPr>
              <w:t xml:space="preserve">Adobe Connect Live Discussion </w:t>
            </w:r>
          </w:p>
          <w:p w14:paraId="169CD0A5" w14:textId="77777777" w:rsidR="00384A8F" w:rsidRPr="00730048" w:rsidRDefault="00384A8F" w:rsidP="00384A8F">
            <w:pPr>
              <w:rPr>
                <w:rFonts w:cs="Arial"/>
                <w:szCs w:val="20"/>
              </w:rPr>
            </w:pPr>
          </w:p>
          <w:p w14:paraId="18FD1506" w14:textId="64D170DD" w:rsidR="00384A8F" w:rsidRPr="00730048" w:rsidRDefault="00384A8F" w:rsidP="00384A8F">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5801A4">
              <w:rPr>
                <w:rFonts w:cs="Arial"/>
                <w:szCs w:val="20"/>
              </w:rPr>
              <w:t xml:space="preserve">a summary </w:t>
            </w:r>
            <w:r w:rsidRPr="00730048">
              <w:rPr>
                <w:rFonts w:cs="Arial"/>
                <w:szCs w:val="20"/>
              </w:rPr>
              <w:t>of the class.</w:t>
            </w:r>
          </w:p>
          <w:p w14:paraId="401C3ACE" w14:textId="77777777" w:rsidR="00384A8F" w:rsidRPr="00730048" w:rsidRDefault="00384A8F" w:rsidP="00384A8F">
            <w:pPr>
              <w:rPr>
                <w:rFonts w:cs="Arial"/>
                <w:szCs w:val="20"/>
              </w:rPr>
            </w:pPr>
          </w:p>
          <w:p w14:paraId="1608D073" w14:textId="576FC171" w:rsidR="00384A8F" w:rsidRPr="00730048" w:rsidRDefault="00384A8F" w:rsidP="00384A8F">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sidR="00DF0E2F">
              <w:rPr>
                <w:rFonts w:cs="Arial"/>
                <w:szCs w:val="20"/>
              </w:rPr>
              <w:t xml:space="preserve">to </w:t>
            </w:r>
            <w:r>
              <w:rPr>
                <w:rFonts w:cs="Arial"/>
                <w:szCs w:val="20"/>
              </w:rPr>
              <w:t>provide constructive feedback</w:t>
            </w:r>
            <w:r w:rsidRPr="00730048">
              <w:rPr>
                <w:rFonts w:cs="Arial"/>
                <w:szCs w:val="20"/>
              </w:rPr>
              <w:t>.</w:t>
            </w:r>
          </w:p>
          <w:p w14:paraId="6B31768F" w14:textId="51E3C3B3" w:rsidR="002C1641" w:rsidRPr="007F339F" w:rsidRDefault="00384A8F" w:rsidP="00384A8F">
            <w:pPr>
              <w:tabs>
                <w:tab w:val="left" w:pos="0"/>
                <w:tab w:val="left" w:pos="3720"/>
              </w:tabs>
              <w:outlineLvl w:val="0"/>
              <w:rPr>
                <w:rFonts w:cs="Arial"/>
                <w:b/>
                <w:szCs w:val="20"/>
              </w:rPr>
            </w:pPr>
            <w:r w:rsidRPr="00730048">
              <w:rPr>
                <w:rFonts w:cs="Arial"/>
                <w:szCs w:val="20"/>
              </w:rPr>
              <w:lastRenderedPageBreak/>
              <w:br/>
            </w:r>
            <w:r w:rsidRPr="00730048">
              <w:rPr>
                <w:rFonts w:cs="Arial"/>
                <w:i/>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39E4149" w14:textId="77777777" w:rsidR="002C1641" w:rsidRPr="009F6FAF" w:rsidRDefault="002C1641" w:rsidP="00FD5474">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493B78BE" w14:textId="77777777" w:rsidR="002C1641" w:rsidRPr="009F6FAF" w:rsidRDefault="00384A8F" w:rsidP="00FD5474">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6146BB" w:rsidRPr="007F339F" w14:paraId="299BC289"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67A6D86" w14:textId="055768D3" w:rsidR="00CD30B8" w:rsidRDefault="00CD30B8" w:rsidP="006146BB">
            <w:pPr>
              <w:tabs>
                <w:tab w:val="left" w:pos="2329"/>
              </w:tabs>
              <w:rPr>
                <w:rFonts w:cs="Arial"/>
                <w:b/>
                <w:szCs w:val="20"/>
              </w:rPr>
            </w:pPr>
            <w:r>
              <w:rPr>
                <w:rFonts w:cs="Arial"/>
                <w:b/>
                <w:szCs w:val="20"/>
              </w:rPr>
              <w:t>Treatment System Advocates</w:t>
            </w:r>
          </w:p>
          <w:p w14:paraId="61C88259" w14:textId="77777777" w:rsidR="00CD30B8" w:rsidRDefault="00CD30B8" w:rsidP="006146BB">
            <w:pPr>
              <w:tabs>
                <w:tab w:val="left" w:pos="2329"/>
              </w:tabs>
              <w:rPr>
                <w:rFonts w:cs="Arial"/>
                <w:b/>
                <w:szCs w:val="20"/>
              </w:rPr>
            </w:pPr>
          </w:p>
          <w:p w14:paraId="6CA9F1A3" w14:textId="74052B34" w:rsidR="006146BB" w:rsidRDefault="006146BB" w:rsidP="006146BB">
            <w:pPr>
              <w:tabs>
                <w:tab w:val="left" w:pos="2329"/>
              </w:tabs>
              <w:rPr>
                <w:i/>
              </w:rPr>
            </w:pPr>
            <w:r>
              <w:rPr>
                <w:rFonts w:cs="Arial"/>
                <w:b/>
                <w:szCs w:val="20"/>
              </w:rPr>
              <w:t>Read</w:t>
            </w:r>
            <w:r w:rsidRPr="00061679">
              <w:rPr>
                <w:rFonts w:cs="Arial"/>
                <w:szCs w:val="20"/>
              </w:rPr>
              <w:t xml:space="preserve"> </w:t>
            </w:r>
            <w:r w:rsidRPr="00061679">
              <w:rPr>
                <w:rStyle w:val="AssignmentsLevel1Char"/>
              </w:rPr>
              <w:t>the second exercise in the “Small-Group Exercises</w:t>
            </w:r>
            <w:r w:rsidR="00CD30B8">
              <w:rPr>
                <w:rStyle w:val="AssignmentsLevel1Char"/>
              </w:rPr>
              <w:t>”</w:t>
            </w:r>
            <w:r w:rsidRPr="00061679">
              <w:rPr>
                <w:rStyle w:val="AssignmentsLevel1Char"/>
              </w:rPr>
              <w:t xml:space="preserve"> section in Ch. 20 of</w:t>
            </w:r>
            <w:r>
              <w:rPr>
                <w:rFonts w:cs="Arial"/>
                <w:b/>
                <w:szCs w:val="20"/>
              </w:rPr>
              <w:t xml:space="preserve"> </w:t>
            </w:r>
            <w:r w:rsidRPr="007577A1">
              <w:rPr>
                <w:i/>
              </w:rPr>
              <w:t>Theories of Counseling and Psychotherap</w:t>
            </w:r>
            <w:r>
              <w:rPr>
                <w:i/>
              </w:rPr>
              <w:t>y.</w:t>
            </w:r>
          </w:p>
          <w:p w14:paraId="4EA7F59F" w14:textId="77777777" w:rsidR="006146BB" w:rsidRDefault="006146BB" w:rsidP="006146BB">
            <w:pPr>
              <w:tabs>
                <w:tab w:val="left" w:pos="2329"/>
              </w:tabs>
              <w:rPr>
                <w:i/>
              </w:rPr>
            </w:pPr>
          </w:p>
          <w:p w14:paraId="1C86B4E6" w14:textId="77FDB2AA" w:rsidR="006146BB" w:rsidRDefault="006146BB" w:rsidP="006146BB">
            <w:pPr>
              <w:pStyle w:val="AssignmentsLevel1"/>
            </w:pPr>
            <w:r w:rsidRPr="006D1770">
              <w:rPr>
                <w:b/>
              </w:rPr>
              <w:t>Respond</w:t>
            </w:r>
            <w:r>
              <w:t xml:space="preserve"> to the three questions listed at the end of the exercise in the </w:t>
            </w:r>
            <w:r w:rsidR="00D95203" w:rsidRPr="00D95203">
              <w:t>Treatment System Advocates</w:t>
            </w:r>
            <w:r>
              <w:t xml:space="preserve"> discussion forum. </w:t>
            </w:r>
          </w:p>
          <w:p w14:paraId="76D690C0" w14:textId="77777777" w:rsidR="006146BB" w:rsidRDefault="006146BB" w:rsidP="006146BB">
            <w:pPr>
              <w:tabs>
                <w:tab w:val="left" w:pos="2329"/>
              </w:tabs>
              <w:rPr>
                <w:rFonts w:cs="Arial"/>
                <w:b/>
                <w:szCs w:val="20"/>
              </w:rPr>
            </w:pPr>
          </w:p>
          <w:p w14:paraId="35DC40CC" w14:textId="207C149B" w:rsidR="006146BB" w:rsidRPr="00730048" w:rsidRDefault="006146BB" w:rsidP="006146BB">
            <w:pPr>
              <w:rPr>
                <w:rFonts w:cs="Arial"/>
                <w:b/>
                <w:szCs w:val="20"/>
              </w:rPr>
            </w:pPr>
            <w:r>
              <w:rPr>
                <w:b/>
              </w:rPr>
              <w:t>Post</w:t>
            </w:r>
            <w:r>
              <w:t xml:space="preserve"> constructive criticism, clarification, additional questions, or your own relevant thoughts to at least three of your classmates’ responses by Sunday.</w:t>
            </w:r>
          </w:p>
        </w:tc>
        <w:tc>
          <w:tcPr>
            <w:tcW w:w="1440" w:type="dxa"/>
            <w:tcBorders>
              <w:top w:val="single" w:sz="4" w:space="0" w:color="000000" w:themeColor="text1"/>
              <w:left w:val="single" w:sz="4" w:space="0" w:color="000000" w:themeColor="text1"/>
            </w:tcBorders>
            <w:shd w:val="clear" w:color="auto" w:fill="FFFFFF" w:themeFill="background1"/>
          </w:tcPr>
          <w:p w14:paraId="5DAE982A" w14:textId="532F45B7" w:rsidR="006146BB" w:rsidRPr="009F6FAF" w:rsidRDefault="006146BB" w:rsidP="006146BB">
            <w:pPr>
              <w:tabs>
                <w:tab w:val="left" w:pos="0"/>
                <w:tab w:val="left" w:pos="3720"/>
              </w:tabs>
              <w:outlineLvl w:val="0"/>
              <w:rPr>
                <w:rFonts w:cs="Arial"/>
                <w:szCs w:val="20"/>
              </w:rPr>
            </w:pPr>
            <w:r>
              <w:rPr>
                <w:rFonts w:cs="Arial"/>
                <w:szCs w:val="20"/>
              </w:rPr>
              <w:t>7.2</w:t>
            </w:r>
          </w:p>
        </w:tc>
        <w:tc>
          <w:tcPr>
            <w:tcW w:w="1440" w:type="dxa"/>
            <w:tcBorders>
              <w:top w:val="single" w:sz="4" w:space="0" w:color="000000" w:themeColor="text1"/>
              <w:left w:val="single" w:sz="4" w:space="0" w:color="000000" w:themeColor="text1"/>
            </w:tcBorders>
            <w:shd w:val="clear" w:color="auto" w:fill="FFFFFF" w:themeFill="background1"/>
          </w:tcPr>
          <w:p w14:paraId="0E107D18" w14:textId="57925B4A" w:rsidR="006146BB" w:rsidRDefault="006146BB" w:rsidP="006146BB">
            <w:pPr>
              <w:tabs>
                <w:tab w:val="left" w:pos="0"/>
                <w:tab w:val="left" w:pos="3720"/>
              </w:tabs>
              <w:outlineLvl w:val="0"/>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14:paraId="6B65FA7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619D12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77AC81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C5B409F" w14:textId="77777777" w:rsidR="002C1641" w:rsidRPr="005B10FE" w:rsidRDefault="002C1641" w:rsidP="00FD5474">
            <w:pPr>
              <w:rPr>
                <w:rFonts w:cs="Arial"/>
                <w:b/>
                <w:i/>
                <w:szCs w:val="20"/>
              </w:rPr>
            </w:pPr>
            <w:r w:rsidRPr="005B10FE">
              <w:rPr>
                <w:rFonts w:cs="Arial"/>
                <w:b/>
                <w:i/>
                <w:szCs w:val="20"/>
              </w:rPr>
              <w:t>Points/AIE/</w:t>
            </w:r>
          </w:p>
          <w:p w14:paraId="13CAF000" w14:textId="77777777" w:rsidR="002C1641" w:rsidRPr="005B10FE" w:rsidRDefault="002C1641" w:rsidP="00FD5474">
            <w:pPr>
              <w:rPr>
                <w:rFonts w:cs="Arial"/>
                <w:b/>
                <w:i/>
                <w:szCs w:val="20"/>
              </w:rPr>
            </w:pPr>
            <w:r w:rsidRPr="005B10FE">
              <w:rPr>
                <w:rFonts w:cs="Arial"/>
                <w:b/>
                <w:i/>
                <w:szCs w:val="20"/>
              </w:rPr>
              <w:t>Generic</w:t>
            </w:r>
          </w:p>
        </w:tc>
      </w:tr>
      <w:tr w:rsidR="00AB49BD" w:rsidRPr="007F339F" w14:paraId="0DDC3AF3" w14:textId="77777777" w:rsidTr="00FD5474">
        <w:tc>
          <w:tcPr>
            <w:tcW w:w="10170" w:type="dxa"/>
            <w:tcMar>
              <w:top w:w="115" w:type="dxa"/>
              <w:left w:w="115" w:type="dxa"/>
              <w:bottom w:w="115" w:type="dxa"/>
              <w:right w:w="115" w:type="dxa"/>
            </w:tcMar>
          </w:tcPr>
          <w:p w14:paraId="63A5F83F" w14:textId="77777777" w:rsidR="00AB49BD" w:rsidRPr="001358D6" w:rsidRDefault="00AB49BD" w:rsidP="00FD5474">
            <w:pPr>
              <w:tabs>
                <w:tab w:val="left" w:pos="2329"/>
              </w:tabs>
              <w:rPr>
                <w:b/>
              </w:rPr>
            </w:pPr>
            <w:r w:rsidRPr="001358D6">
              <w:rPr>
                <w:b/>
              </w:rPr>
              <w:t>Theoretical Orientation Scenarios</w:t>
            </w:r>
          </w:p>
          <w:p w14:paraId="71316F03" w14:textId="77777777" w:rsidR="00AB49BD" w:rsidRDefault="00AB49BD" w:rsidP="00FD5474">
            <w:pPr>
              <w:tabs>
                <w:tab w:val="left" w:pos="2329"/>
              </w:tabs>
            </w:pPr>
          </w:p>
          <w:p w14:paraId="107CB609" w14:textId="77777777" w:rsidR="00AB49BD" w:rsidRDefault="00AB49BD" w:rsidP="001C44A8">
            <w:pPr>
              <w:tabs>
                <w:tab w:val="left" w:pos="2329"/>
              </w:tabs>
              <w:rPr>
                <w:i/>
              </w:rPr>
            </w:pPr>
            <w:r>
              <w:rPr>
                <w:rFonts w:cs="Arial"/>
                <w:b/>
                <w:szCs w:val="20"/>
              </w:rPr>
              <w:t>Read</w:t>
            </w:r>
            <w:r>
              <w:rPr>
                <w:rFonts w:cs="Arial"/>
                <w:szCs w:val="20"/>
              </w:rPr>
              <w:t xml:space="preserve"> the scenarios in the second exercise in the “Large Group Exercises” section in Ch. 20 of </w:t>
            </w:r>
            <w:r w:rsidRPr="007577A1">
              <w:rPr>
                <w:i/>
              </w:rPr>
              <w:t>Theories of Counseling and Psychotherap</w:t>
            </w:r>
            <w:r>
              <w:rPr>
                <w:i/>
              </w:rPr>
              <w:t>y.</w:t>
            </w:r>
          </w:p>
          <w:p w14:paraId="1B603922" w14:textId="77777777" w:rsidR="00AB49BD" w:rsidRDefault="00AB49BD" w:rsidP="001C44A8">
            <w:pPr>
              <w:tabs>
                <w:tab w:val="left" w:pos="2329"/>
              </w:tabs>
              <w:rPr>
                <w:i/>
              </w:rPr>
            </w:pPr>
          </w:p>
          <w:p w14:paraId="557C9A3A" w14:textId="6CEA5AF3" w:rsidR="00AB49BD" w:rsidRDefault="00AB49BD" w:rsidP="001C44A8">
            <w:pPr>
              <w:pStyle w:val="AssignmentsLevel1"/>
            </w:pPr>
            <w:r w:rsidRPr="001C44A8">
              <w:rPr>
                <w:b/>
              </w:rPr>
              <w:t>Respond</w:t>
            </w:r>
            <w:r>
              <w:t xml:space="preserve"> to the following </w:t>
            </w:r>
            <w:r w:rsidRPr="001C44A8">
              <w:t>questions</w:t>
            </w:r>
            <w:r>
              <w:t xml:space="preserve"> in the </w:t>
            </w:r>
            <w:r w:rsidRPr="00011D02">
              <w:t>Theoretical Orientation Scenarios</w:t>
            </w:r>
            <w:r>
              <w:t xml:space="preserve"> discussion forum</w:t>
            </w:r>
            <w:r w:rsidR="003C08CD">
              <w:t xml:space="preserve"> by Wednesday</w:t>
            </w:r>
            <w:r>
              <w:t>:</w:t>
            </w:r>
          </w:p>
          <w:p w14:paraId="28358AD9" w14:textId="77777777" w:rsidR="00AB49BD" w:rsidRDefault="00AB49BD" w:rsidP="001C44A8">
            <w:pPr>
              <w:pStyle w:val="AssignmentsLevel1"/>
              <w:rPr>
                <w:b/>
              </w:rPr>
            </w:pPr>
          </w:p>
          <w:p w14:paraId="291C7043" w14:textId="29D78CB6" w:rsidR="00AB49BD" w:rsidRDefault="00AB49BD" w:rsidP="001C44A8">
            <w:pPr>
              <w:pStyle w:val="AssignmentsLevel2"/>
            </w:pPr>
            <w:r>
              <w:t xml:space="preserve">According to your personal theoretical orientation, why do you think </w:t>
            </w:r>
            <w:r w:rsidR="0085502F">
              <w:t xml:space="preserve">that </w:t>
            </w:r>
            <w:r>
              <w:t xml:space="preserve">these </w:t>
            </w:r>
            <w:r w:rsidR="0085502F">
              <w:t xml:space="preserve">clients’ </w:t>
            </w:r>
            <w:r>
              <w:t>presenting problems have developed?</w:t>
            </w:r>
          </w:p>
          <w:p w14:paraId="430B947B" w14:textId="059C0636" w:rsidR="00AB49BD" w:rsidRDefault="00AB49BD" w:rsidP="001C44A8">
            <w:pPr>
              <w:pStyle w:val="AssignmentsLevel2"/>
            </w:pPr>
            <w:r>
              <w:t xml:space="preserve">According to your personal theoretical orientation, how would you treat these clients? Why do you think </w:t>
            </w:r>
            <w:r w:rsidR="00612D64">
              <w:t xml:space="preserve">that </w:t>
            </w:r>
            <w:r>
              <w:t>these treatment options would be effective?</w:t>
            </w:r>
          </w:p>
          <w:p w14:paraId="2E4BF9DE" w14:textId="77777777" w:rsidR="00AB49BD" w:rsidRDefault="00AB49BD" w:rsidP="001C44A8">
            <w:pPr>
              <w:pStyle w:val="AssignmentsLevel1"/>
            </w:pPr>
          </w:p>
          <w:p w14:paraId="33BD828E" w14:textId="003A5D1C" w:rsidR="00AB49BD" w:rsidRPr="009F6FAF" w:rsidRDefault="00AB49BD" w:rsidP="00EF1E2E">
            <w:pPr>
              <w:tabs>
                <w:tab w:val="left" w:pos="2329"/>
              </w:tabs>
              <w:rPr>
                <w:rFonts w:cs="Arial"/>
                <w:szCs w:val="20"/>
              </w:rPr>
            </w:pPr>
            <w:r>
              <w:rPr>
                <w:b/>
              </w:rPr>
              <w:t>Post</w:t>
            </w:r>
            <w:r>
              <w:t xml:space="preserve"> constructive </w:t>
            </w:r>
            <w:r w:rsidR="00EF1E2E">
              <w:t>feedback</w:t>
            </w:r>
            <w:r>
              <w:t>, clarification, additional questions, or your own relevant thoughts to at least three of your classmates’ web resources by Friday.</w:t>
            </w:r>
          </w:p>
        </w:tc>
        <w:tc>
          <w:tcPr>
            <w:tcW w:w="1440" w:type="dxa"/>
          </w:tcPr>
          <w:p w14:paraId="08465150" w14:textId="77777777" w:rsidR="00AB49BD" w:rsidRPr="009F6FAF" w:rsidRDefault="00AB49BD" w:rsidP="00FD5474">
            <w:pPr>
              <w:tabs>
                <w:tab w:val="left" w:pos="2329"/>
              </w:tabs>
              <w:rPr>
                <w:rFonts w:cs="Arial"/>
                <w:szCs w:val="20"/>
              </w:rPr>
            </w:pPr>
            <w:r>
              <w:rPr>
                <w:rFonts w:cs="Arial"/>
                <w:szCs w:val="20"/>
              </w:rPr>
              <w:t>7.2</w:t>
            </w:r>
          </w:p>
        </w:tc>
        <w:tc>
          <w:tcPr>
            <w:tcW w:w="1440" w:type="dxa"/>
          </w:tcPr>
          <w:p w14:paraId="0CAA27BB" w14:textId="77777777" w:rsidR="00AB49BD" w:rsidRPr="00A4521A" w:rsidRDefault="00AB49BD" w:rsidP="00011D02">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14:paraId="76C2F737" w14:textId="77777777" w:rsidR="00AB49BD" w:rsidRDefault="00AB49BD" w:rsidP="00B82C43">
            <w:pPr>
              <w:tabs>
                <w:tab w:val="left" w:pos="5191"/>
              </w:tabs>
            </w:pPr>
            <w:r>
              <w:rPr>
                <w:b/>
              </w:rPr>
              <w:tab/>
            </w:r>
          </w:p>
          <w:p w14:paraId="3092E15B" w14:textId="77777777" w:rsidR="00AB49BD" w:rsidRPr="009F6FAF" w:rsidRDefault="00AB49BD" w:rsidP="00FD5474">
            <w:pPr>
              <w:tabs>
                <w:tab w:val="left" w:pos="2329"/>
              </w:tabs>
              <w:rPr>
                <w:rFonts w:cs="Arial"/>
                <w:szCs w:val="20"/>
              </w:rPr>
            </w:pPr>
          </w:p>
        </w:tc>
      </w:tr>
      <w:tr w:rsidR="002C1641" w:rsidRPr="00842155" w14:paraId="4A71CB79" w14:textId="77777777" w:rsidTr="00FD5474">
        <w:tc>
          <w:tcPr>
            <w:tcW w:w="10170" w:type="dxa"/>
            <w:tcMar>
              <w:top w:w="115" w:type="dxa"/>
              <w:left w:w="115" w:type="dxa"/>
              <w:bottom w:w="115" w:type="dxa"/>
              <w:right w:w="115" w:type="dxa"/>
            </w:tcMar>
          </w:tcPr>
          <w:p w14:paraId="1C0040CD" w14:textId="3C3981EE" w:rsidR="002C1641" w:rsidRDefault="00875910" w:rsidP="00FD5474">
            <w:pPr>
              <w:tabs>
                <w:tab w:val="left" w:pos="2329"/>
              </w:tabs>
              <w:rPr>
                <w:rFonts w:cs="Arial"/>
                <w:b/>
                <w:szCs w:val="20"/>
              </w:rPr>
            </w:pPr>
            <w:r>
              <w:rPr>
                <w:rFonts w:cs="Arial"/>
                <w:b/>
                <w:szCs w:val="20"/>
              </w:rPr>
              <w:t>Common Factors</w:t>
            </w:r>
          </w:p>
          <w:p w14:paraId="50C2AC3F" w14:textId="77777777" w:rsidR="00517AAA" w:rsidRDefault="00517AAA" w:rsidP="00875910">
            <w:pPr>
              <w:pStyle w:val="AssignmentsLevel1"/>
            </w:pPr>
          </w:p>
          <w:p w14:paraId="5CA9BD4D" w14:textId="63DEB86B" w:rsidR="00875910" w:rsidRDefault="00875910" w:rsidP="00875910">
            <w:pPr>
              <w:tabs>
                <w:tab w:val="left" w:pos="2329"/>
              </w:tabs>
              <w:rPr>
                <w:rFonts w:cs="Arial"/>
                <w:b/>
                <w:szCs w:val="20"/>
              </w:rPr>
            </w:pPr>
            <w:r w:rsidRPr="00343281">
              <w:rPr>
                <w:b/>
              </w:rPr>
              <w:t>Respond</w:t>
            </w:r>
            <w:r>
              <w:t xml:space="preserve"> to the following questions in the </w:t>
            </w:r>
            <w:r w:rsidRPr="00875910">
              <w:t>Common Factors</w:t>
            </w:r>
            <w:r>
              <w:t xml:space="preserve"> forum by Thursday:</w:t>
            </w:r>
          </w:p>
          <w:p w14:paraId="312B13F7" w14:textId="77777777" w:rsidR="00875910" w:rsidRDefault="00875910" w:rsidP="00875910">
            <w:pPr>
              <w:pStyle w:val="AssignmentsLevel1"/>
            </w:pPr>
          </w:p>
          <w:p w14:paraId="5756DA6E" w14:textId="77777777" w:rsidR="00517AAA" w:rsidRDefault="00517AAA" w:rsidP="00517AAA">
            <w:pPr>
              <w:pStyle w:val="AssignmentsLevel2"/>
            </w:pPr>
            <w:r>
              <w:t>What are the common factors in effective treatment?</w:t>
            </w:r>
          </w:p>
          <w:p w14:paraId="2DFB8CA8" w14:textId="06C7D7E0" w:rsidR="00517AAA" w:rsidRDefault="00930B2D" w:rsidP="00930B2D">
            <w:pPr>
              <w:pStyle w:val="AssignmentsLevel2"/>
            </w:pPr>
            <w:r>
              <w:t>Why do you think counselors need a personal theoretical orientation if there are similarities in effective treatment?</w:t>
            </w:r>
          </w:p>
          <w:p w14:paraId="264FE100" w14:textId="77777777" w:rsidR="00875910" w:rsidRDefault="00875910" w:rsidP="00875910">
            <w:pPr>
              <w:pStyle w:val="AssignmentsLevel1"/>
            </w:pPr>
          </w:p>
          <w:p w14:paraId="4247094A" w14:textId="5A12A043" w:rsidR="00875910" w:rsidRPr="00842155" w:rsidRDefault="00875910" w:rsidP="00EF1E2E">
            <w:pPr>
              <w:pStyle w:val="AssignmentsLevel1"/>
            </w:pPr>
            <w:r>
              <w:rPr>
                <w:b/>
              </w:rPr>
              <w:t>Post</w:t>
            </w:r>
            <w:r>
              <w:t xml:space="preserve"> constructive </w:t>
            </w:r>
            <w:r w:rsidR="00EF1E2E">
              <w:t>feedback</w:t>
            </w:r>
            <w:r>
              <w:t>, clarification, additional questions, or your own relevant thoughts to at least three of your classmates’ responses by Sunday.</w:t>
            </w:r>
          </w:p>
        </w:tc>
        <w:tc>
          <w:tcPr>
            <w:tcW w:w="1440" w:type="dxa"/>
          </w:tcPr>
          <w:p w14:paraId="3A3C362C" w14:textId="7255C340" w:rsidR="002C1641" w:rsidRPr="00842155" w:rsidRDefault="00875910" w:rsidP="00FD5474">
            <w:pPr>
              <w:tabs>
                <w:tab w:val="left" w:pos="2329"/>
              </w:tabs>
              <w:rPr>
                <w:rFonts w:cs="Arial"/>
                <w:szCs w:val="20"/>
              </w:rPr>
            </w:pPr>
            <w:r>
              <w:rPr>
                <w:rFonts w:cs="Arial"/>
                <w:szCs w:val="20"/>
              </w:rPr>
              <w:lastRenderedPageBreak/>
              <w:t>7.1</w:t>
            </w:r>
          </w:p>
        </w:tc>
        <w:tc>
          <w:tcPr>
            <w:tcW w:w="1440" w:type="dxa"/>
          </w:tcPr>
          <w:p w14:paraId="32F70B1B" w14:textId="1CFBE6AE" w:rsidR="002C1641" w:rsidRPr="00842155" w:rsidRDefault="00875910"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6146BB" w:rsidRPr="00842155" w14:paraId="4F7E7247" w14:textId="77777777" w:rsidTr="00FD5474">
        <w:tc>
          <w:tcPr>
            <w:tcW w:w="10170" w:type="dxa"/>
            <w:tcMar>
              <w:top w:w="115" w:type="dxa"/>
              <w:left w:w="115" w:type="dxa"/>
              <w:bottom w:w="115" w:type="dxa"/>
              <w:right w:w="115" w:type="dxa"/>
            </w:tcMar>
          </w:tcPr>
          <w:p w14:paraId="7B8A7E04" w14:textId="55B239B3" w:rsidR="006146BB" w:rsidRDefault="00F244DC" w:rsidP="00FD5474">
            <w:pPr>
              <w:tabs>
                <w:tab w:val="left" w:pos="2329"/>
              </w:tabs>
              <w:rPr>
                <w:rFonts w:cs="Arial"/>
                <w:b/>
                <w:szCs w:val="20"/>
              </w:rPr>
            </w:pPr>
            <w:r>
              <w:rPr>
                <w:rFonts w:cs="Arial"/>
                <w:b/>
                <w:szCs w:val="20"/>
              </w:rPr>
              <w:t>Role-Play Activity</w:t>
            </w:r>
          </w:p>
          <w:p w14:paraId="318484C0" w14:textId="77777777" w:rsidR="00F244DC" w:rsidRDefault="00F244DC" w:rsidP="00FD5474">
            <w:pPr>
              <w:tabs>
                <w:tab w:val="left" w:pos="2329"/>
              </w:tabs>
              <w:rPr>
                <w:rFonts w:cs="Arial"/>
                <w:b/>
                <w:szCs w:val="20"/>
              </w:rPr>
            </w:pPr>
          </w:p>
          <w:p w14:paraId="07E1247B" w14:textId="37E17C15" w:rsidR="00CA14D3" w:rsidRDefault="00F244DC" w:rsidP="00F244DC">
            <w:pPr>
              <w:tabs>
                <w:tab w:val="left" w:pos="2329"/>
              </w:tabs>
              <w:rPr>
                <w:rFonts w:cs="Arial"/>
                <w:szCs w:val="20"/>
              </w:rPr>
            </w:pPr>
            <w:r>
              <w:rPr>
                <w:rFonts w:cs="Arial"/>
                <w:b/>
                <w:szCs w:val="20"/>
              </w:rPr>
              <w:t xml:space="preserve">Imagine </w:t>
            </w:r>
            <w:r w:rsidR="002E6F9A" w:rsidRPr="002E2FEE">
              <w:rPr>
                <w:rFonts w:cs="Arial"/>
                <w:szCs w:val="20"/>
              </w:rPr>
              <w:t xml:space="preserve">that </w:t>
            </w:r>
            <w:r w:rsidRPr="00D8373B">
              <w:rPr>
                <w:rFonts w:cs="Arial"/>
                <w:szCs w:val="20"/>
              </w:rPr>
              <w:t xml:space="preserve">you are seeking </w:t>
            </w:r>
            <w:r w:rsidR="00CA14D3">
              <w:rPr>
                <w:rFonts w:cs="Arial"/>
                <w:szCs w:val="20"/>
              </w:rPr>
              <w:t>counseling for one of the following reasons:</w:t>
            </w:r>
          </w:p>
          <w:p w14:paraId="526A5E58" w14:textId="77777777" w:rsidR="00CA14D3" w:rsidRDefault="00CA14D3" w:rsidP="00F244DC">
            <w:pPr>
              <w:tabs>
                <w:tab w:val="left" w:pos="2329"/>
              </w:tabs>
              <w:rPr>
                <w:rFonts w:cs="Arial"/>
                <w:szCs w:val="20"/>
              </w:rPr>
            </w:pPr>
          </w:p>
          <w:p w14:paraId="534658A1" w14:textId="77C755F6" w:rsidR="00CA14D3" w:rsidRDefault="00CA14D3" w:rsidP="00CA14D3">
            <w:pPr>
              <w:pStyle w:val="AssignmentsLevel2"/>
            </w:pPr>
            <w:r>
              <w:t>You are seeking treatment because of your early relationships with your parents and your current social and self-esteem difficulties.</w:t>
            </w:r>
          </w:p>
          <w:p w14:paraId="315C58CD" w14:textId="4D3DDE0F" w:rsidR="00CA14D3" w:rsidRDefault="00CA14D3" w:rsidP="00CA14D3">
            <w:pPr>
              <w:pStyle w:val="AssignmentsLevel2"/>
            </w:pPr>
            <w:r>
              <w:t>You are seeking treatment because of a conflict that occurred between you and a colleague and is affecting your work and home life.</w:t>
            </w:r>
          </w:p>
          <w:p w14:paraId="5563501D" w14:textId="77777777" w:rsidR="00CA14D3" w:rsidRDefault="00CA14D3" w:rsidP="00F244DC">
            <w:pPr>
              <w:tabs>
                <w:tab w:val="left" w:pos="2329"/>
              </w:tabs>
              <w:rPr>
                <w:rFonts w:cs="Arial"/>
                <w:szCs w:val="20"/>
              </w:rPr>
            </w:pPr>
          </w:p>
          <w:p w14:paraId="2ADFDB74" w14:textId="63412633" w:rsidR="00F244DC" w:rsidRDefault="00F244DC" w:rsidP="00F244DC">
            <w:pPr>
              <w:tabs>
                <w:tab w:val="left" w:pos="2329"/>
              </w:tabs>
              <w:rPr>
                <w:rFonts w:cs="Arial"/>
                <w:szCs w:val="20"/>
              </w:rPr>
            </w:pPr>
            <w:r>
              <w:rPr>
                <w:rFonts w:cs="Arial"/>
                <w:szCs w:val="20"/>
              </w:rPr>
              <w:t xml:space="preserve">You and your partner will take turns acting as the counselor and the client. </w:t>
            </w:r>
          </w:p>
          <w:p w14:paraId="68F2AD9B" w14:textId="77777777" w:rsidR="00F244DC" w:rsidRDefault="00F244DC" w:rsidP="00F244DC">
            <w:pPr>
              <w:tabs>
                <w:tab w:val="left" w:pos="2329"/>
              </w:tabs>
              <w:rPr>
                <w:rFonts w:cs="Arial"/>
                <w:szCs w:val="20"/>
              </w:rPr>
            </w:pPr>
          </w:p>
          <w:p w14:paraId="40FB038D" w14:textId="29031FEA" w:rsidR="00F244DC" w:rsidRDefault="00F244DC" w:rsidP="00F244DC">
            <w:pPr>
              <w:tabs>
                <w:tab w:val="left" w:pos="2329"/>
              </w:tabs>
              <w:rPr>
                <w:rFonts w:cs="Arial"/>
                <w:szCs w:val="20"/>
              </w:rPr>
            </w:pPr>
            <w:r w:rsidRPr="007C3EED">
              <w:rPr>
                <w:rFonts w:cs="Arial"/>
                <w:b/>
                <w:szCs w:val="20"/>
              </w:rPr>
              <w:t>Complete</w:t>
            </w:r>
            <w:r>
              <w:rPr>
                <w:rFonts w:cs="Arial"/>
                <w:szCs w:val="20"/>
              </w:rPr>
              <w:t xml:space="preserve"> the following using a videoconferencing tool of your choice, such as </w:t>
            </w:r>
            <w:proofErr w:type="spellStart"/>
            <w:r>
              <w:rPr>
                <w:rFonts w:cs="Arial"/>
                <w:szCs w:val="20"/>
              </w:rPr>
              <w:t>ooVoo</w:t>
            </w:r>
            <w:proofErr w:type="spellEnd"/>
            <w:r>
              <w:rPr>
                <w:rFonts w:cs="Arial"/>
                <w:szCs w:val="20"/>
              </w:rPr>
              <w:t xml:space="preserve"> (</w:t>
            </w:r>
            <w:hyperlink r:id="rId40" w:history="1">
              <w:r w:rsidRPr="007D3F79">
                <w:rPr>
                  <w:rStyle w:val="Hyperlink"/>
                  <w:rFonts w:cs="Arial"/>
                  <w:szCs w:val="20"/>
                </w:rPr>
                <w:t>http://www.oovoo.com</w:t>
              </w:r>
            </w:hyperlink>
            <w:r>
              <w:rPr>
                <w:rFonts w:cs="Arial"/>
                <w:szCs w:val="20"/>
              </w:rPr>
              <w:t>) or WebEx (</w:t>
            </w:r>
            <w:hyperlink r:id="rId41" w:history="1">
              <w:r w:rsidRPr="005C5C5A">
                <w:rPr>
                  <w:rStyle w:val="Hyperlink"/>
                  <w:rFonts w:cs="Arial"/>
                  <w:szCs w:val="20"/>
                </w:rPr>
                <w:t>http://www.webex.com/</w:t>
              </w:r>
            </w:hyperlink>
            <w:r w:rsidR="003110C0">
              <w:rPr>
                <w:rFonts w:cs="Arial"/>
                <w:szCs w:val="20"/>
              </w:rPr>
              <w:t>)</w:t>
            </w:r>
            <w:r>
              <w:rPr>
                <w:rFonts w:cs="Arial"/>
                <w:szCs w:val="20"/>
              </w:rPr>
              <w:t>:</w:t>
            </w:r>
          </w:p>
          <w:p w14:paraId="78C415CE" w14:textId="77777777" w:rsidR="00F244DC" w:rsidRDefault="00F244DC" w:rsidP="00F244DC">
            <w:pPr>
              <w:tabs>
                <w:tab w:val="left" w:pos="2329"/>
              </w:tabs>
              <w:rPr>
                <w:rFonts w:cs="Arial"/>
                <w:szCs w:val="20"/>
              </w:rPr>
            </w:pPr>
          </w:p>
          <w:p w14:paraId="15857B05" w14:textId="3304F512" w:rsidR="00F244DC" w:rsidRDefault="00F244DC" w:rsidP="00F244DC">
            <w:pPr>
              <w:pStyle w:val="AssignmentsLevel2"/>
            </w:pPr>
            <w:r>
              <w:t>Meet with the partner assigned to you in Week Six. Record your session so you can review your performance.</w:t>
            </w:r>
          </w:p>
          <w:p w14:paraId="6E81F925" w14:textId="5C36688E" w:rsidR="00F244DC" w:rsidRDefault="00F244DC" w:rsidP="004A2F17">
            <w:pPr>
              <w:pStyle w:val="AssignmentsLevel2"/>
            </w:pPr>
            <w:r>
              <w:t>Perform the scenario using the webcam feature in your videoconferencing tool to practice using the treatment techniques from your chosen theoretical orientation.</w:t>
            </w:r>
          </w:p>
          <w:p w14:paraId="0B3FF928" w14:textId="77777777" w:rsidR="00F244DC" w:rsidRDefault="00F244DC" w:rsidP="00F244DC">
            <w:pPr>
              <w:pStyle w:val="AssignmentsLevel2"/>
              <w:numPr>
                <w:ilvl w:val="0"/>
                <w:numId w:val="0"/>
              </w:numPr>
            </w:pPr>
          </w:p>
          <w:p w14:paraId="58D1604D" w14:textId="1F89057C" w:rsidR="00407F59" w:rsidRDefault="00407F59" w:rsidP="00F244DC">
            <w:pPr>
              <w:pStyle w:val="AssignmentsLevel2"/>
              <w:numPr>
                <w:ilvl w:val="0"/>
                <w:numId w:val="0"/>
              </w:numPr>
            </w:pPr>
            <w:r w:rsidRPr="00407F59">
              <w:rPr>
                <w:b/>
              </w:rPr>
              <w:t>Submit</w:t>
            </w:r>
            <w:r>
              <w:t xml:space="preserve"> a link to the recording of your videoconference to your instructor.</w:t>
            </w:r>
          </w:p>
          <w:p w14:paraId="73684083" w14:textId="77777777" w:rsidR="00407F59" w:rsidRDefault="00407F59" w:rsidP="00F244DC">
            <w:pPr>
              <w:pStyle w:val="AssignmentsLevel2"/>
              <w:numPr>
                <w:ilvl w:val="0"/>
                <w:numId w:val="0"/>
              </w:numPr>
            </w:pPr>
          </w:p>
          <w:p w14:paraId="49098AF7" w14:textId="04AF73D2" w:rsidR="009D4732" w:rsidRPr="009D4732" w:rsidRDefault="009D4732" w:rsidP="009D4732">
            <w:pPr>
              <w:pStyle w:val="AssignmentsLevel1"/>
            </w:pPr>
            <w:r w:rsidRPr="003C08CD">
              <w:rPr>
                <w:b/>
              </w:rPr>
              <w:t>Respond</w:t>
            </w:r>
            <w:r w:rsidRPr="009D4732">
              <w:t xml:space="preserve"> to the following questions in the </w:t>
            </w:r>
            <w:r w:rsidR="0087134E" w:rsidRPr="0087134E">
              <w:t>Role-Play Activity</w:t>
            </w:r>
            <w:r w:rsidRPr="009D4732">
              <w:t xml:space="preserve"> journal by </w:t>
            </w:r>
            <w:r w:rsidRPr="003C08CD">
              <w:t>Sunday</w:t>
            </w:r>
            <w:r w:rsidRPr="009D4732">
              <w:t xml:space="preserve">: </w:t>
            </w:r>
          </w:p>
          <w:p w14:paraId="0E24F2AF" w14:textId="77777777" w:rsidR="009D4732" w:rsidRPr="009D4732" w:rsidRDefault="009D4732" w:rsidP="009D4732">
            <w:pPr>
              <w:pStyle w:val="AssignmentsLevel1"/>
              <w:rPr>
                <w:b/>
              </w:rPr>
            </w:pPr>
          </w:p>
          <w:p w14:paraId="5BEA6E7B" w14:textId="32EE16D8" w:rsidR="00F244DC" w:rsidRDefault="00F244DC" w:rsidP="00F244DC">
            <w:pPr>
              <w:pStyle w:val="AssignmentsLevel2"/>
            </w:pPr>
            <w:r>
              <w:t xml:space="preserve">Do you think </w:t>
            </w:r>
            <w:r w:rsidR="00B96043">
              <w:t xml:space="preserve">that </w:t>
            </w:r>
            <w:r>
              <w:t xml:space="preserve">the techniques from your chosen theoretical orientation were appropriate for the issues this client presented? </w:t>
            </w:r>
          </w:p>
          <w:p w14:paraId="6ED859C8" w14:textId="03535E26" w:rsidR="00F244DC" w:rsidRDefault="00F244DC" w:rsidP="00F244DC">
            <w:pPr>
              <w:pStyle w:val="AssignmentsLevel2"/>
            </w:pPr>
            <w:r>
              <w:t>What did you do well? What could you improve?</w:t>
            </w:r>
          </w:p>
          <w:p w14:paraId="5D9D90DC" w14:textId="77777777" w:rsidR="009D4732" w:rsidRPr="009D4732" w:rsidRDefault="009D4732" w:rsidP="009D4732">
            <w:pPr>
              <w:pStyle w:val="AssignmentsLevel2"/>
            </w:pPr>
            <w:r w:rsidRPr="009D4732">
              <w:t xml:space="preserve">How did completing the Role-Play Activity and the Theoretical Orientation Scenarios assignment affect your impression of your personal theoretical orientation? Did your impression change or remain the same? Why? </w:t>
            </w:r>
          </w:p>
          <w:p w14:paraId="10DEDDF7" w14:textId="6AA2793C" w:rsidR="00F244DC" w:rsidRPr="004A2F17" w:rsidRDefault="009D4732" w:rsidP="004A2F17">
            <w:pPr>
              <w:pStyle w:val="AssignmentsLevel2"/>
            </w:pPr>
            <w:r w:rsidRPr="009D4732">
              <w:t>Do you still feel comfortable with your chosen orientation? Why or why not? How might this knowledge affect the development of your personal counseling identity?</w:t>
            </w:r>
          </w:p>
        </w:tc>
        <w:tc>
          <w:tcPr>
            <w:tcW w:w="1440" w:type="dxa"/>
          </w:tcPr>
          <w:p w14:paraId="50F5F770" w14:textId="46434A23" w:rsidR="006146BB" w:rsidRDefault="00650260" w:rsidP="00FD5474">
            <w:pPr>
              <w:tabs>
                <w:tab w:val="left" w:pos="2329"/>
              </w:tabs>
              <w:rPr>
                <w:rFonts w:cs="Arial"/>
                <w:szCs w:val="20"/>
              </w:rPr>
            </w:pPr>
            <w:r>
              <w:rPr>
                <w:rFonts w:cs="Arial"/>
                <w:szCs w:val="20"/>
              </w:rPr>
              <w:t>7.2</w:t>
            </w:r>
          </w:p>
        </w:tc>
        <w:tc>
          <w:tcPr>
            <w:tcW w:w="1440" w:type="dxa"/>
          </w:tcPr>
          <w:p w14:paraId="07227210" w14:textId="368C7C0F" w:rsidR="006146BB" w:rsidRPr="006F6835" w:rsidRDefault="00173601" w:rsidP="00FD5474">
            <w:pPr>
              <w:tabs>
                <w:tab w:val="left" w:pos="2329"/>
              </w:tabs>
            </w:pPr>
            <w:r>
              <w:t xml:space="preserve">Scenario: </w:t>
            </w:r>
            <w:r w:rsidRPr="00422730">
              <w:t>scenario analysis &amp; posting</w:t>
            </w:r>
            <w:r>
              <w:t xml:space="preserve"> = </w:t>
            </w:r>
            <w:r>
              <w:rPr>
                <w:b/>
              </w:rPr>
              <w:t>1</w:t>
            </w:r>
            <w:r w:rsidR="006C40D4">
              <w:rPr>
                <w:b/>
              </w:rPr>
              <w:t>.5</w:t>
            </w:r>
            <w:r w:rsidRPr="00A64846">
              <w:rPr>
                <w:b/>
              </w:rPr>
              <w:t xml:space="preserve"> hours</w:t>
            </w:r>
          </w:p>
        </w:tc>
      </w:tr>
    </w:tbl>
    <w:p w14:paraId="50B87A98"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504403B1" w14:textId="77777777" w:rsidR="00EB2955" w:rsidRPr="00C6480B" w:rsidRDefault="00EB2955" w:rsidP="00E3447E">
      <w:pPr>
        <w:rPr>
          <w:rFonts w:cs="Arial"/>
          <w:b/>
          <w:sz w:val="22"/>
          <w:szCs w:val="22"/>
        </w:rPr>
      </w:pPr>
      <w:bookmarkStart w:id="15" w:name="weekeight"/>
      <w:bookmarkStart w:id="16" w:name="weeknine"/>
      <w:bookmarkEnd w:id="15"/>
      <w:bookmarkEnd w:id="16"/>
    </w:p>
    <w:p w14:paraId="5C4E7B69"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9E14A61"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2EBB9700" w14:textId="77777777" w:rsidTr="00825CE5">
        <w:tc>
          <w:tcPr>
            <w:tcW w:w="3078" w:type="dxa"/>
            <w:shd w:val="clear" w:color="auto" w:fill="BD313B"/>
            <w:vAlign w:val="center"/>
          </w:tcPr>
          <w:p w14:paraId="62EF3FE8" w14:textId="77777777" w:rsidR="00E3447E" w:rsidRDefault="00E3447E" w:rsidP="00AD1885">
            <w:pPr>
              <w:rPr>
                <w:b/>
                <w:szCs w:val="20"/>
              </w:rPr>
            </w:pPr>
          </w:p>
        </w:tc>
        <w:tc>
          <w:tcPr>
            <w:tcW w:w="4958" w:type="dxa"/>
            <w:shd w:val="clear" w:color="auto" w:fill="BD313B"/>
            <w:vAlign w:val="center"/>
          </w:tcPr>
          <w:p w14:paraId="0F738ADD" w14:textId="77777777" w:rsidR="00E3447E" w:rsidRPr="00DA0C9F" w:rsidRDefault="00E3447E" w:rsidP="00AD1885">
            <w:pPr>
              <w:rPr>
                <w:b/>
                <w:szCs w:val="20"/>
              </w:rPr>
            </w:pPr>
          </w:p>
        </w:tc>
        <w:tc>
          <w:tcPr>
            <w:tcW w:w="1540" w:type="dxa"/>
            <w:shd w:val="clear" w:color="auto" w:fill="BD313B"/>
            <w:vAlign w:val="center"/>
          </w:tcPr>
          <w:p w14:paraId="5EA3031F" w14:textId="77777777" w:rsidR="00E3447E" w:rsidRPr="00DA0C9F" w:rsidRDefault="00E3447E" w:rsidP="00AD1885">
            <w:pPr>
              <w:rPr>
                <w:b/>
                <w:szCs w:val="20"/>
              </w:rPr>
            </w:pPr>
          </w:p>
        </w:tc>
      </w:tr>
      <w:tr w:rsidR="00E3447E" w:rsidRPr="007C23CA" w14:paraId="50AB4839" w14:textId="77777777" w:rsidTr="00825CE5">
        <w:tc>
          <w:tcPr>
            <w:tcW w:w="3078" w:type="dxa"/>
            <w:shd w:val="clear" w:color="auto" w:fill="D8D9DA"/>
            <w:vAlign w:val="center"/>
          </w:tcPr>
          <w:p w14:paraId="6D9CB390"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2FA18FFA" w14:textId="77777777" w:rsidR="00E3447E" w:rsidRPr="007C23CA" w:rsidRDefault="00E3447E" w:rsidP="00AD1885">
            <w:pPr>
              <w:rPr>
                <w:szCs w:val="20"/>
              </w:rPr>
            </w:pPr>
          </w:p>
        </w:tc>
        <w:tc>
          <w:tcPr>
            <w:tcW w:w="1540" w:type="dxa"/>
            <w:shd w:val="clear" w:color="auto" w:fill="D8D9DA"/>
            <w:vAlign w:val="center"/>
          </w:tcPr>
          <w:p w14:paraId="641D3C9D" w14:textId="77777777" w:rsidR="00E3447E" w:rsidRPr="007C23CA" w:rsidRDefault="00E3447E" w:rsidP="00AD1885">
            <w:pPr>
              <w:rPr>
                <w:szCs w:val="20"/>
              </w:rPr>
            </w:pPr>
          </w:p>
        </w:tc>
      </w:tr>
      <w:tr w:rsidR="00E3447E" w:rsidRPr="007C23CA" w14:paraId="5A752341" w14:textId="77777777" w:rsidTr="00AA0531">
        <w:tc>
          <w:tcPr>
            <w:tcW w:w="3078" w:type="dxa"/>
            <w:vAlign w:val="center"/>
          </w:tcPr>
          <w:p w14:paraId="55FE8FD8" w14:textId="77777777" w:rsidR="00E3447E" w:rsidRPr="00637663" w:rsidRDefault="00E3447E" w:rsidP="00AD1885">
            <w:pPr>
              <w:rPr>
                <w:szCs w:val="20"/>
              </w:rPr>
            </w:pPr>
            <w:r w:rsidRPr="00637663">
              <w:rPr>
                <w:szCs w:val="20"/>
              </w:rPr>
              <w:t>Required</w:t>
            </w:r>
          </w:p>
        </w:tc>
        <w:tc>
          <w:tcPr>
            <w:tcW w:w="4958" w:type="dxa"/>
            <w:vAlign w:val="center"/>
          </w:tcPr>
          <w:p w14:paraId="21E122D8" w14:textId="77777777" w:rsidR="00E3447E" w:rsidRPr="007C23CA" w:rsidRDefault="00E3447E" w:rsidP="00AD1885">
            <w:pPr>
              <w:rPr>
                <w:szCs w:val="20"/>
              </w:rPr>
            </w:pPr>
          </w:p>
        </w:tc>
        <w:tc>
          <w:tcPr>
            <w:tcW w:w="1540" w:type="dxa"/>
            <w:vAlign w:val="center"/>
          </w:tcPr>
          <w:p w14:paraId="550275FC" w14:textId="7151DA6F" w:rsidR="00E3447E" w:rsidRPr="007C23CA" w:rsidRDefault="00BD5C3E" w:rsidP="00AD1885">
            <w:pPr>
              <w:rPr>
                <w:szCs w:val="20"/>
              </w:rPr>
            </w:pPr>
            <w:r>
              <w:rPr>
                <w:szCs w:val="20"/>
              </w:rPr>
              <w:t>5</w:t>
            </w:r>
          </w:p>
        </w:tc>
      </w:tr>
      <w:tr w:rsidR="00E3447E" w:rsidRPr="007C23CA" w14:paraId="0DE2A196" w14:textId="77777777" w:rsidTr="00AA0531">
        <w:tc>
          <w:tcPr>
            <w:tcW w:w="3078" w:type="dxa"/>
            <w:vAlign w:val="center"/>
          </w:tcPr>
          <w:p w14:paraId="5AD6653B" w14:textId="77777777" w:rsidR="00E3447E" w:rsidRPr="00637663" w:rsidRDefault="00BF2F22" w:rsidP="00AD1885">
            <w:pPr>
              <w:rPr>
                <w:szCs w:val="20"/>
              </w:rPr>
            </w:pPr>
            <w:r>
              <w:rPr>
                <w:szCs w:val="20"/>
              </w:rPr>
              <w:t>Supplemental</w:t>
            </w:r>
          </w:p>
        </w:tc>
        <w:tc>
          <w:tcPr>
            <w:tcW w:w="4958" w:type="dxa"/>
            <w:vAlign w:val="center"/>
          </w:tcPr>
          <w:p w14:paraId="6DF6627F" w14:textId="77777777" w:rsidR="00E3447E" w:rsidRPr="007C23CA" w:rsidRDefault="00E3447E" w:rsidP="00AD1885">
            <w:pPr>
              <w:rPr>
                <w:szCs w:val="20"/>
              </w:rPr>
            </w:pPr>
          </w:p>
        </w:tc>
        <w:tc>
          <w:tcPr>
            <w:tcW w:w="1540" w:type="dxa"/>
            <w:vAlign w:val="center"/>
          </w:tcPr>
          <w:p w14:paraId="202D88B7" w14:textId="6C35D3C6" w:rsidR="00E3447E" w:rsidRPr="007C23CA" w:rsidRDefault="00BD5C3E" w:rsidP="00AD1885">
            <w:pPr>
              <w:rPr>
                <w:szCs w:val="20"/>
              </w:rPr>
            </w:pPr>
            <w:r>
              <w:rPr>
                <w:szCs w:val="20"/>
              </w:rPr>
              <w:t>1</w:t>
            </w:r>
          </w:p>
        </w:tc>
      </w:tr>
      <w:tr w:rsidR="00E3447E" w:rsidRPr="007C23CA" w14:paraId="66F898E9" w14:textId="77777777" w:rsidTr="00AA0531">
        <w:tc>
          <w:tcPr>
            <w:tcW w:w="3078" w:type="dxa"/>
            <w:vAlign w:val="center"/>
          </w:tcPr>
          <w:p w14:paraId="4A5DA772" w14:textId="77777777" w:rsidR="00E3447E" w:rsidRDefault="00E3447E" w:rsidP="00AD1885">
            <w:pPr>
              <w:rPr>
                <w:b/>
                <w:szCs w:val="20"/>
              </w:rPr>
            </w:pPr>
          </w:p>
        </w:tc>
        <w:tc>
          <w:tcPr>
            <w:tcW w:w="4958" w:type="dxa"/>
            <w:vAlign w:val="center"/>
          </w:tcPr>
          <w:p w14:paraId="05EDA3D9" w14:textId="77777777" w:rsidR="00E3447E" w:rsidRPr="007C23CA" w:rsidRDefault="00E3447E" w:rsidP="00AD1885">
            <w:pPr>
              <w:rPr>
                <w:szCs w:val="20"/>
              </w:rPr>
            </w:pPr>
          </w:p>
        </w:tc>
        <w:tc>
          <w:tcPr>
            <w:tcW w:w="1540" w:type="dxa"/>
            <w:vAlign w:val="center"/>
          </w:tcPr>
          <w:p w14:paraId="08B370BC" w14:textId="77777777" w:rsidR="00E3447E" w:rsidRDefault="00E3447E" w:rsidP="00AD1885">
            <w:pPr>
              <w:rPr>
                <w:szCs w:val="20"/>
              </w:rPr>
            </w:pPr>
          </w:p>
        </w:tc>
      </w:tr>
      <w:tr w:rsidR="00E3447E" w:rsidRPr="007C23CA" w14:paraId="4780FC5D" w14:textId="77777777" w:rsidTr="00825CE5">
        <w:tc>
          <w:tcPr>
            <w:tcW w:w="3078" w:type="dxa"/>
            <w:shd w:val="clear" w:color="auto" w:fill="D8D9DA"/>
            <w:vAlign w:val="center"/>
          </w:tcPr>
          <w:p w14:paraId="6A0F20D2"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16B13FE" w14:textId="77777777" w:rsidR="00E3447E" w:rsidRPr="007C23CA" w:rsidRDefault="00E3447E" w:rsidP="00AD1885">
            <w:pPr>
              <w:rPr>
                <w:szCs w:val="20"/>
              </w:rPr>
            </w:pPr>
          </w:p>
        </w:tc>
        <w:tc>
          <w:tcPr>
            <w:tcW w:w="1540" w:type="dxa"/>
            <w:shd w:val="clear" w:color="auto" w:fill="D8D9DA"/>
            <w:vAlign w:val="center"/>
          </w:tcPr>
          <w:p w14:paraId="63EAF334" w14:textId="77777777" w:rsidR="00E3447E" w:rsidRPr="007C23CA" w:rsidRDefault="00E3447E" w:rsidP="00AD1885">
            <w:pPr>
              <w:rPr>
                <w:szCs w:val="20"/>
              </w:rPr>
            </w:pPr>
          </w:p>
        </w:tc>
      </w:tr>
      <w:tr w:rsidR="00E3447E" w:rsidRPr="007C23CA" w14:paraId="7BC7C348" w14:textId="77777777" w:rsidTr="00AA0531">
        <w:tc>
          <w:tcPr>
            <w:tcW w:w="3078" w:type="dxa"/>
            <w:vAlign w:val="center"/>
          </w:tcPr>
          <w:p w14:paraId="3A5E59E5" w14:textId="77777777" w:rsidR="00E3447E" w:rsidRPr="00637663" w:rsidRDefault="00E3447E" w:rsidP="00AD1885">
            <w:pPr>
              <w:rPr>
                <w:szCs w:val="20"/>
              </w:rPr>
            </w:pPr>
            <w:r w:rsidRPr="00637663">
              <w:rPr>
                <w:szCs w:val="20"/>
              </w:rPr>
              <w:t>Required</w:t>
            </w:r>
          </w:p>
        </w:tc>
        <w:tc>
          <w:tcPr>
            <w:tcW w:w="4958" w:type="dxa"/>
            <w:vAlign w:val="center"/>
          </w:tcPr>
          <w:p w14:paraId="50AB856D" w14:textId="77777777" w:rsidR="00E3447E" w:rsidRPr="007C23CA" w:rsidRDefault="00E3447E" w:rsidP="00AD1885">
            <w:pPr>
              <w:rPr>
                <w:szCs w:val="20"/>
              </w:rPr>
            </w:pPr>
          </w:p>
        </w:tc>
        <w:tc>
          <w:tcPr>
            <w:tcW w:w="1540" w:type="dxa"/>
            <w:vAlign w:val="center"/>
          </w:tcPr>
          <w:p w14:paraId="5F2A7B44" w14:textId="680A5215" w:rsidR="00E3447E" w:rsidRPr="007C23CA" w:rsidRDefault="00BD5C3E" w:rsidP="00AD1885">
            <w:pPr>
              <w:rPr>
                <w:szCs w:val="20"/>
              </w:rPr>
            </w:pPr>
            <w:r>
              <w:rPr>
                <w:szCs w:val="20"/>
              </w:rPr>
              <w:t>8</w:t>
            </w:r>
          </w:p>
        </w:tc>
      </w:tr>
      <w:tr w:rsidR="00E3447E" w:rsidRPr="007C23CA" w14:paraId="66971425" w14:textId="77777777" w:rsidTr="00AA0531">
        <w:tc>
          <w:tcPr>
            <w:tcW w:w="3078" w:type="dxa"/>
            <w:vAlign w:val="center"/>
          </w:tcPr>
          <w:p w14:paraId="399B8A5B" w14:textId="77777777" w:rsidR="00E3447E" w:rsidRPr="00637663" w:rsidRDefault="00BF2F22" w:rsidP="00AD1885">
            <w:pPr>
              <w:rPr>
                <w:szCs w:val="20"/>
              </w:rPr>
            </w:pPr>
            <w:r>
              <w:rPr>
                <w:szCs w:val="20"/>
              </w:rPr>
              <w:t>Supplemental</w:t>
            </w:r>
          </w:p>
        </w:tc>
        <w:tc>
          <w:tcPr>
            <w:tcW w:w="4958" w:type="dxa"/>
            <w:vAlign w:val="center"/>
          </w:tcPr>
          <w:p w14:paraId="1F179FCD" w14:textId="77777777" w:rsidR="00E3447E" w:rsidRPr="007C23CA" w:rsidRDefault="00E3447E" w:rsidP="00AD1885">
            <w:pPr>
              <w:rPr>
                <w:szCs w:val="20"/>
              </w:rPr>
            </w:pPr>
          </w:p>
        </w:tc>
        <w:tc>
          <w:tcPr>
            <w:tcW w:w="1540" w:type="dxa"/>
            <w:vAlign w:val="center"/>
          </w:tcPr>
          <w:p w14:paraId="685A2DAC" w14:textId="6EFBD2E8" w:rsidR="00E3447E" w:rsidRPr="007C23CA" w:rsidRDefault="00BD5C3E" w:rsidP="00AD1885">
            <w:pPr>
              <w:rPr>
                <w:szCs w:val="20"/>
              </w:rPr>
            </w:pPr>
            <w:r>
              <w:rPr>
                <w:szCs w:val="20"/>
              </w:rPr>
              <w:t>0</w:t>
            </w:r>
          </w:p>
        </w:tc>
      </w:tr>
      <w:tr w:rsidR="00E3447E" w:rsidRPr="007C23CA" w14:paraId="00B36E90" w14:textId="77777777" w:rsidTr="00AA0531">
        <w:tc>
          <w:tcPr>
            <w:tcW w:w="3078" w:type="dxa"/>
            <w:vAlign w:val="center"/>
          </w:tcPr>
          <w:p w14:paraId="4CECC886" w14:textId="77777777" w:rsidR="00E3447E" w:rsidRDefault="00E3447E" w:rsidP="00AD1885">
            <w:pPr>
              <w:rPr>
                <w:b/>
                <w:szCs w:val="20"/>
              </w:rPr>
            </w:pPr>
          </w:p>
        </w:tc>
        <w:tc>
          <w:tcPr>
            <w:tcW w:w="4958" w:type="dxa"/>
            <w:vAlign w:val="center"/>
          </w:tcPr>
          <w:p w14:paraId="32D5AAE6" w14:textId="77777777" w:rsidR="00E3447E" w:rsidRPr="007C23CA" w:rsidRDefault="00E3447E" w:rsidP="00AD1885">
            <w:pPr>
              <w:rPr>
                <w:szCs w:val="20"/>
              </w:rPr>
            </w:pPr>
          </w:p>
        </w:tc>
        <w:tc>
          <w:tcPr>
            <w:tcW w:w="1540" w:type="dxa"/>
            <w:vAlign w:val="center"/>
          </w:tcPr>
          <w:p w14:paraId="4A0A1AD0" w14:textId="77777777" w:rsidR="00E3447E" w:rsidRDefault="00E3447E" w:rsidP="00AD1885">
            <w:pPr>
              <w:rPr>
                <w:szCs w:val="20"/>
              </w:rPr>
            </w:pPr>
          </w:p>
        </w:tc>
      </w:tr>
      <w:tr w:rsidR="00E3447E" w:rsidRPr="007C23CA" w14:paraId="23DD8134" w14:textId="77777777" w:rsidTr="00825CE5">
        <w:tc>
          <w:tcPr>
            <w:tcW w:w="3078" w:type="dxa"/>
            <w:shd w:val="clear" w:color="auto" w:fill="D8D9DA"/>
            <w:vAlign w:val="center"/>
          </w:tcPr>
          <w:p w14:paraId="7EA54B59"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264888A6" w14:textId="77777777" w:rsidR="00E3447E" w:rsidRPr="007C23CA" w:rsidRDefault="00E3447E" w:rsidP="00AD1885">
            <w:pPr>
              <w:rPr>
                <w:szCs w:val="20"/>
              </w:rPr>
            </w:pPr>
          </w:p>
        </w:tc>
        <w:tc>
          <w:tcPr>
            <w:tcW w:w="1540" w:type="dxa"/>
            <w:shd w:val="clear" w:color="auto" w:fill="D8D9DA"/>
            <w:vAlign w:val="center"/>
          </w:tcPr>
          <w:p w14:paraId="47AF1C4D" w14:textId="77777777" w:rsidR="00E3447E" w:rsidRPr="007C23CA" w:rsidRDefault="00E3447E" w:rsidP="00AD1885">
            <w:pPr>
              <w:rPr>
                <w:szCs w:val="20"/>
              </w:rPr>
            </w:pPr>
          </w:p>
        </w:tc>
      </w:tr>
      <w:tr w:rsidR="00E3447E" w:rsidRPr="007C23CA" w14:paraId="628F5AA1" w14:textId="77777777" w:rsidTr="00AA0531">
        <w:tc>
          <w:tcPr>
            <w:tcW w:w="3078" w:type="dxa"/>
            <w:vAlign w:val="center"/>
          </w:tcPr>
          <w:p w14:paraId="03B26975" w14:textId="77777777" w:rsidR="00E3447E" w:rsidRPr="00637663" w:rsidRDefault="00E3447E" w:rsidP="00AD1885">
            <w:pPr>
              <w:rPr>
                <w:szCs w:val="20"/>
              </w:rPr>
            </w:pPr>
            <w:r w:rsidRPr="00637663">
              <w:rPr>
                <w:szCs w:val="20"/>
              </w:rPr>
              <w:t>Required</w:t>
            </w:r>
          </w:p>
        </w:tc>
        <w:tc>
          <w:tcPr>
            <w:tcW w:w="4958" w:type="dxa"/>
            <w:vAlign w:val="center"/>
          </w:tcPr>
          <w:p w14:paraId="6E845E81" w14:textId="77777777" w:rsidR="00E3447E" w:rsidRPr="007C23CA" w:rsidRDefault="00E3447E" w:rsidP="00AD1885">
            <w:pPr>
              <w:rPr>
                <w:szCs w:val="20"/>
              </w:rPr>
            </w:pPr>
          </w:p>
        </w:tc>
        <w:tc>
          <w:tcPr>
            <w:tcW w:w="1540" w:type="dxa"/>
            <w:vAlign w:val="center"/>
          </w:tcPr>
          <w:p w14:paraId="672A731F" w14:textId="4DD701F8" w:rsidR="00E3447E" w:rsidRPr="007C23CA" w:rsidRDefault="00BD5C3E" w:rsidP="00AD1885">
            <w:pPr>
              <w:rPr>
                <w:szCs w:val="20"/>
              </w:rPr>
            </w:pPr>
            <w:r>
              <w:rPr>
                <w:szCs w:val="20"/>
              </w:rPr>
              <w:t>7.5</w:t>
            </w:r>
          </w:p>
        </w:tc>
      </w:tr>
      <w:tr w:rsidR="00E3447E" w:rsidRPr="007C23CA" w14:paraId="14E78308" w14:textId="77777777" w:rsidTr="00AA0531">
        <w:tc>
          <w:tcPr>
            <w:tcW w:w="3078" w:type="dxa"/>
            <w:vAlign w:val="center"/>
          </w:tcPr>
          <w:p w14:paraId="3094C1AF" w14:textId="77777777" w:rsidR="00E3447E" w:rsidRPr="00637663" w:rsidRDefault="00BF2F22" w:rsidP="00AD1885">
            <w:pPr>
              <w:rPr>
                <w:szCs w:val="20"/>
              </w:rPr>
            </w:pPr>
            <w:r>
              <w:rPr>
                <w:szCs w:val="20"/>
              </w:rPr>
              <w:t>Supplemental</w:t>
            </w:r>
          </w:p>
        </w:tc>
        <w:tc>
          <w:tcPr>
            <w:tcW w:w="4958" w:type="dxa"/>
            <w:vAlign w:val="center"/>
          </w:tcPr>
          <w:p w14:paraId="55D71F54" w14:textId="77777777" w:rsidR="00E3447E" w:rsidRPr="007C23CA" w:rsidRDefault="00E3447E" w:rsidP="00AD1885">
            <w:pPr>
              <w:rPr>
                <w:szCs w:val="20"/>
              </w:rPr>
            </w:pPr>
          </w:p>
        </w:tc>
        <w:tc>
          <w:tcPr>
            <w:tcW w:w="1540" w:type="dxa"/>
            <w:vAlign w:val="center"/>
          </w:tcPr>
          <w:p w14:paraId="38D9C1AB" w14:textId="4C737251" w:rsidR="00E3447E" w:rsidRPr="007C23CA" w:rsidRDefault="00BD5C3E" w:rsidP="00AD1885">
            <w:pPr>
              <w:rPr>
                <w:szCs w:val="20"/>
              </w:rPr>
            </w:pPr>
            <w:r>
              <w:rPr>
                <w:szCs w:val="20"/>
              </w:rPr>
              <w:t>0</w:t>
            </w:r>
          </w:p>
        </w:tc>
      </w:tr>
      <w:tr w:rsidR="00E3447E" w:rsidRPr="007C23CA" w14:paraId="65C3BF61" w14:textId="77777777" w:rsidTr="00AA0531">
        <w:tc>
          <w:tcPr>
            <w:tcW w:w="3078" w:type="dxa"/>
            <w:vAlign w:val="center"/>
          </w:tcPr>
          <w:p w14:paraId="109A8F71" w14:textId="77777777" w:rsidR="00E3447E" w:rsidRDefault="00E3447E" w:rsidP="00AD1885">
            <w:pPr>
              <w:rPr>
                <w:b/>
                <w:szCs w:val="20"/>
              </w:rPr>
            </w:pPr>
          </w:p>
        </w:tc>
        <w:tc>
          <w:tcPr>
            <w:tcW w:w="4958" w:type="dxa"/>
            <w:vAlign w:val="center"/>
          </w:tcPr>
          <w:p w14:paraId="147DAB1C" w14:textId="77777777" w:rsidR="00E3447E" w:rsidRPr="007C23CA" w:rsidRDefault="00E3447E" w:rsidP="00AD1885">
            <w:pPr>
              <w:rPr>
                <w:szCs w:val="20"/>
              </w:rPr>
            </w:pPr>
          </w:p>
        </w:tc>
        <w:tc>
          <w:tcPr>
            <w:tcW w:w="1540" w:type="dxa"/>
            <w:vAlign w:val="center"/>
          </w:tcPr>
          <w:p w14:paraId="341A0878" w14:textId="77777777" w:rsidR="00E3447E" w:rsidRDefault="00E3447E" w:rsidP="00AD1885">
            <w:pPr>
              <w:rPr>
                <w:szCs w:val="20"/>
              </w:rPr>
            </w:pPr>
          </w:p>
        </w:tc>
      </w:tr>
      <w:tr w:rsidR="00E3447E" w:rsidRPr="007C23CA" w14:paraId="700F7F0F" w14:textId="77777777" w:rsidTr="00825CE5">
        <w:tc>
          <w:tcPr>
            <w:tcW w:w="3078" w:type="dxa"/>
            <w:shd w:val="clear" w:color="auto" w:fill="D8D9DA"/>
            <w:vAlign w:val="center"/>
          </w:tcPr>
          <w:p w14:paraId="2191D9A3"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7356FD2E" w14:textId="77777777" w:rsidR="00E3447E" w:rsidRPr="007C23CA" w:rsidRDefault="00E3447E" w:rsidP="00AD1885">
            <w:pPr>
              <w:rPr>
                <w:szCs w:val="20"/>
              </w:rPr>
            </w:pPr>
          </w:p>
        </w:tc>
        <w:tc>
          <w:tcPr>
            <w:tcW w:w="1540" w:type="dxa"/>
            <w:shd w:val="clear" w:color="auto" w:fill="D8D9DA"/>
            <w:vAlign w:val="center"/>
          </w:tcPr>
          <w:p w14:paraId="6B3BCC0A" w14:textId="77777777" w:rsidR="00E3447E" w:rsidRPr="007C23CA" w:rsidRDefault="00E3447E" w:rsidP="00AD1885">
            <w:pPr>
              <w:rPr>
                <w:szCs w:val="20"/>
              </w:rPr>
            </w:pPr>
          </w:p>
        </w:tc>
      </w:tr>
      <w:tr w:rsidR="00E3447E" w:rsidRPr="007C23CA" w14:paraId="5AD54ECE" w14:textId="77777777" w:rsidTr="00AA0531">
        <w:tc>
          <w:tcPr>
            <w:tcW w:w="3078" w:type="dxa"/>
            <w:vAlign w:val="center"/>
          </w:tcPr>
          <w:p w14:paraId="1D8A6427" w14:textId="77777777" w:rsidR="00E3447E" w:rsidRPr="00637663" w:rsidRDefault="00E3447E" w:rsidP="00AD1885">
            <w:pPr>
              <w:rPr>
                <w:szCs w:val="20"/>
              </w:rPr>
            </w:pPr>
            <w:r w:rsidRPr="00637663">
              <w:rPr>
                <w:szCs w:val="20"/>
              </w:rPr>
              <w:t>Required</w:t>
            </w:r>
          </w:p>
        </w:tc>
        <w:tc>
          <w:tcPr>
            <w:tcW w:w="4958" w:type="dxa"/>
            <w:vAlign w:val="center"/>
          </w:tcPr>
          <w:p w14:paraId="6130EFD4" w14:textId="77777777" w:rsidR="00E3447E" w:rsidRPr="007C23CA" w:rsidRDefault="00E3447E" w:rsidP="00AD1885">
            <w:pPr>
              <w:rPr>
                <w:szCs w:val="20"/>
              </w:rPr>
            </w:pPr>
          </w:p>
        </w:tc>
        <w:tc>
          <w:tcPr>
            <w:tcW w:w="1540" w:type="dxa"/>
            <w:vAlign w:val="center"/>
          </w:tcPr>
          <w:p w14:paraId="2D6D72AE" w14:textId="4076DFEA" w:rsidR="00E3447E" w:rsidRPr="007C23CA" w:rsidRDefault="00F167A7" w:rsidP="00AD1885">
            <w:pPr>
              <w:rPr>
                <w:szCs w:val="20"/>
              </w:rPr>
            </w:pPr>
            <w:r>
              <w:rPr>
                <w:szCs w:val="20"/>
              </w:rPr>
              <w:t>8</w:t>
            </w:r>
            <w:r w:rsidR="00F41BBC">
              <w:rPr>
                <w:szCs w:val="20"/>
              </w:rPr>
              <w:t>.5</w:t>
            </w:r>
          </w:p>
        </w:tc>
      </w:tr>
      <w:tr w:rsidR="00E3447E" w:rsidRPr="007C23CA" w14:paraId="658A10DF" w14:textId="77777777" w:rsidTr="00AA0531">
        <w:tc>
          <w:tcPr>
            <w:tcW w:w="3078" w:type="dxa"/>
            <w:vAlign w:val="center"/>
          </w:tcPr>
          <w:p w14:paraId="443D2D9F" w14:textId="77777777" w:rsidR="00E3447E" w:rsidRPr="00637663" w:rsidRDefault="00BF2F22" w:rsidP="00AD1885">
            <w:pPr>
              <w:rPr>
                <w:szCs w:val="20"/>
              </w:rPr>
            </w:pPr>
            <w:r>
              <w:rPr>
                <w:szCs w:val="20"/>
              </w:rPr>
              <w:t>Supplemental</w:t>
            </w:r>
          </w:p>
        </w:tc>
        <w:tc>
          <w:tcPr>
            <w:tcW w:w="4958" w:type="dxa"/>
            <w:vAlign w:val="center"/>
          </w:tcPr>
          <w:p w14:paraId="7A0BFF1B" w14:textId="77777777" w:rsidR="00E3447E" w:rsidRPr="007C23CA" w:rsidRDefault="00E3447E" w:rsidP="00AD1885">
            <w:pPr>
              <w:rPr>
                <w:szCs w:val="20"/>
              </w:rPr>
            </w:pPr>
          </w:p>
        </w:tc>
        <w:tc>
          <w:tcPr>
            <w:tcW w:w="1540" w:type="dxa"/>
            <w:vAlign w:val="center"/>
          </w:tcPr>
          <w:p w14:paraId="3946A08D" w14:textId="2FD3CEF3" w:rsidR="00E3447E" w:rsidRPr="007C23CA" w:rsidRDefault="00395428" w:rsidP="00AD1885">
            <w:pPr>
              <w:rPr>
                <w:szCs w:val="20"/>
              </w:rPr>
            </w:pPr>
            <w:r>
              <w:rPr>
                <w:szCs w:val="20"/>
              </w:rPr>
              <w:t>0</w:t>
            </w:r>
          </w:p>
        </w:tc>
      </w:tr>
      <w:tr w:rsidR="00E3447E" w:rsidRPr="007C23CA" w14:paraId="7B884C85" w14:textId="77777777" w:rsidTr="00AA0531">
        <w:tc>
          <w:tcPr>
            <w:tcW w:w="3078" w:type="dxa"/>
            <w:vAlign w:val="center"/>
          </w:tcPr>
          <w:p w14:paraId="7CB61812" w14:textId="77777777" w:rsidR="00E3447E" w:rsidRDefault="00E3447E" w:rsidP="00AD1885">
            <w:pPr>
              <w:rPr>
                <w:b/>
                <w:szCs w:val="20"/>
              </w:rPr>
            </w:pPr>
          </w:p>
        </w:tc>
        <w:tc>
          <w:tcPr>
            <w:tcW w:w="4958" w:type="dxa"/>
            <w:vAlign w:val="center"/>
          </w:tcPr>
          <w:p w14:paraId="70C65B4E" w14:textId="77777777" w:rsidR="00E3447E" w:rsidRPr="007C23CA" w:rsidRDefault="00E3447E" w:rsidP="00AD1885">
            <w:pPr>
              <w:rPr>
                <w:szCs w:val="20"/>
              </w:rPr>
            </w:pPr>
          </w:p>
        </w:tc>
        <w:tc>
          <w:tcPr>
            <w:tcW w:w="1540" w:type="dxa"/>
            <w:vAlign w:val="center"/>
          </w:tcPr>
          <w:p w14:paraId="04A9A76A" w14:textId="77777777" w:rsidR="00E3447E" w:rsidRDefault="00E3447E" w:rsidP="00AD1885">
            <w:pPr>
              <w:rPr>
                <w:szCs w:val="20"/>
              </w:rPr>
            </w:pPr>
          </w:p>
        </w:tc>
      </w:tr>
      <w:tr w:rsidR="00E3447E" w:rsidRPr="007C23CA" w14:paraId="06F84F43" w14:textId="77777777" w:rsidTr="00825CE5">
        <w:tc>
          <w:tcPr>
            <w:tcW w:w="3078" w:type="dxa"/>
            <w:shd w:val="clear" w:color="auto" w:fill="D8D9DA"/>
            <w:vAlign w:val="center"/>
          </w:tcPr>
          <w:p w14:paraId="36EC814E" w14:textId="77777777" w:rsidR="00E3447E" w:rsidRPr="007C23CA" w:rsidRDefault="00E3447E" w:rsidP="00AD1885">
            <w:pPr>
              <w:rPr>
                <w:b/>
                <w:szCs w:val="20"/>
              </w:rPr>
            </w:pPr>
            <w:r>
              <w:rPr>
                <w:b/>
                <w:szCs w:val="20"/>
              </w:rPr>
              <w:t>Week5</w:t>
            </w:r>
          </w:p>
        </w:tc>
        <w:tc>
          <w:tcPr>
            <w:tcW w:w="4958" w:type="dxa"/>
            <w:shd w:val="clear" w:color="auto" w:fill="D8D9DA"/>
            <w:vAlign w:val="center"/>
          </w:tcPr>
          <w:p w14:paraId="2A2951E6" w14:textId="77777777" w:rsidR="00E3447E" w:rsidRDefault="00E3447E" w:rsidP="00AD1885">
            <w:pPr>
              <w:rPr>
                <w:szCs w:val="20"/>
              </w:rPr>
            </w:pPr>
          </w:p>
        </w:tc>
        <w:tc>
          <w:tcPr>
            <w:tcW w:w="1540" w:type="dxa"/>
            <w:shd w:val="clear" w:color="auto" w:fill="D8D9DA"/>
            <w:vAlign w:val="center"/>
          </w:tcPr>
          <w:p w14:paraId="0E379FC0" w14:textId="77777777" w:rsidR="00E3447E" w:rsidRPr="007C23CA" w:rsidRDefault="00E3447E" w:rsidP="00AD1885">
            <w:pPr>
              <w:rPr>
                <w:szCs w:val="20"/>
              </w:rPr>
            </w:pPr>
          </w:p>
        </w:tc>
      </w:tr>
      <w:tr w:rsidR="00E3447E" w:rsidRPr="007C23CA" w14:paraId="59115FA5" w14:textId="77777777" w:rsidTr="00AA0531">
        <w:tc>
          <w:tcPr>
            <w:tcW w:w="3078" w:type="dxa"/>
            <w:vAlign w:val="center"/>
          </w:tcPr>
          <w:p w14:paraId="7F056DE4" w14:textId="77777777" w:rsidR="00E3447E" w:rsidRPr="00637663" w:rsidRDefault="00E3447E" w:rsidP="00AD1885">
            <w:pPr>
              <w:rPr>
                <w:szCs w:val="20"/>
              </w:rPr>
            </w:pPr>
            <w:r w:rsidRPr="00637663">
              <w:rPr>
                <w:szCs w:val="20"/>
              </w:rPr>
              <w:t>Required</w:t>
            </w:r>
          </w:p>
        </w:tc>
        <w:tc>
          <w:tcPr>
            <w:tcW w:w="4958" w:type="dxa"/>
            <w:vAlign w:val="center"/>
          </w:tcPr>
          <w:p w14:paraId="0E55B8A5" w14:textId="77777777" w:rsidR="00E3447E" w:rsidRPr="007C23CA" w:rsidRDefault="00E3447E" w:rsidP="00AD1885">
            <w:pPr>
              <w:rPr>
                <w:szCs w:val="20"/>
              </w:rPr>
            </w:pPr>
          </w:p>
        </w:tc>
        <w:tc>
          <w:tcPr>
            <w:tcW w:w="1540" w:type="dxa"/>
            <w:vAlign w:val="center"/>
          </w:tcPr>
          <w:p w14:paraId="09994C50" w14:textId="4303C4D7" w:rsidR="00E3447E" w:rsidRPr="007C23CA" w:rsidRDefault="00F167A7" w:rsidP="00AD1885">
            <w:pPr>
              <w:rPr>
                <w:szCs w:val="20"/>
              </w:rPr>
            </w:pPr>
            <w:r>
              <w:rPr>
                <w:szCs w:val="20"/>
              </w:rPr>
              <w:t>6</w:t>
            </w:r>
          </w:p>
        </w:tc>
      </w:tr>
      <w:tr w:rsidR="00E3447E" w:rsidRPr="007C23CA" w14:paraId="2DB5D875" w14:textId="77777777" w:rsidTr="00AA0531">
        <w:tc>
          <w:tcPr>
            <w:tcW w:w="3078" w:type="dxa"/>
            <w:vAlign w:val="center"/>
          </w:tcPr>
          <w:p w14:paraId="0A8F1AD5" w14:textId="77777777" w:rsidR="00E3447E" w:rsidRPr="00637663" w:rsidRDefault="00BF2F22" w:rsidP="00AD1885">
            <w:pPr>
              <w:rPr>
                <w:szCs w:val="20"/>
              </w:rPr>
            </w:pPr>
            <w:r>
              <w:rPr>
                <w:szCs w:val="20"/>
              </w:rPr>
              <w:t>Supplemental</w:t>
            </w:r>
          </w:p>
        </w:tc>
        <w:tc>
          <w:tcPr>
            <w:tcW w:w="4958" w:type="dxa"/>
            <w:vAlign w:val="center"/>
          </w:tcPr>
          <w:p w14:paraId="2F050159" w14:textId="77777777" w:rsidR="00E3447E" w:rsidRPr="007C23CA" w:rsidRDefault="00E3447E" w:rsidP="00AD1885">
            <w:pPr>
              <w:rPr>
                <w:szCs w:val="20"/>
              </w:rPr>
            </w:pPr>
          </w:p>
        </w:tc>
        <w:tc>
          <w:tcPr>
            <w:tcW w:w="1540" w:type="dxa"/>
            <w:vAlign w:val="center"/>
          </w:tcPr>
          <w:p w14:paraId="6E116E00" w14:textId="066A99D3" w:rsidR="00E3447E" w:rsidRPr="007C23CA" w:rsidRDefault="00395428" w:rsidP="00AD1885">
            <w:pPr>
              <w:rPr>
                <w:szCs w:val="20"/>
              </w:rPr>
            </w:pPr>
            <w:r>
              <w:rPr>
                <w:szCs w:val="20"/>
              </w:rPr>
              <w:t>0</w:t>
            </w:r>
          </w:p>
        </w:tc>
      </w:tr>
      <w:tr w:rsidR="00E3447E" w:rsidRPr="007C23CA" w14:paraId="279BDE11" w14:textId="77777777" w:rsidTr="00AA0531">
        <w:tc>
          <w:tcPr>
            <w:tcW w:w="3078" w:type="dxa"/>
            <w:vAlign w:val="center"/>
          </w:tcPr>
          <w:p w14:paraId="343DCE0E" w14:textId="77777777" w:rsidR="00E3447E" w:rsidRDefault="00E3447E" w:rsidP="00AD1885">
            <w:pPr>
              <w:rPr>
                <w:b/>
                <w:szCs w:val="20"/>
              </w:rPr>
            </w:pPr>
          </w:p>
        </w:tc>
        <w:tc>
          <w:tcPr>
            <w:tcW w:w="4958" w:type="dxa"/>
            <w:vAlign w:val="center"/>
          </w:tcPr>
          <w:p w14:paraId="4216C8DA" w14:textId="77777777" w:rsidR="00E3447E" w:rsidRPr="007C23CA" w:rsidRDefault="00E3447E" w:rsidP="00AD1885">
            <w:pPr>
              <w:rPr>
                <w:szCs w:val="20"/>
              </w:rPr>
            </w:pPr>
          </w:p>
        </w:tc>
        <w:tc>
          <w:tcPr>
            <w:tcW w:w="1540" w:type="dxa"/>
            <w:vAlign w:val="center"/>
          </w:tcPr>
          <w:p w14:paraId="7F241DE5" w14:textId="77777777" w:rsidR="00E3447E" w:rsidRDefault="00E3447E" w:rsidP="00AD1885">
            <w:pPr>
              <w:rPr>
                <w:szCs w:val="20"/>
              </w:rPr>
            </w:pPr>
          </w:p>
        </w:tc>
      </w:tr>
      <w:tr w:rsidR="00E3447E" w:rsidRPr="007C23CA" w14:paraId="6759773C" w14:textId="77777777" w:rsidTr="00825CE5">
        <w:tc>
          <w:tcPr>
            <w:tcW w:w="3078" w:type="dxa"/>
            <w:shd w:val="clear" w:color="auto" w:fill="D8D9DA"/>
            <w:vAlign w:val="center"/>
          </w:tcPr>
          <w:p w14:paraId="21A30007"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0544DBD2" w14:textId="77777777" w:rsidR="00E3447E" w:rsidRPr="007C23CA" w:rsidRDefault="00E3447E" w:rsidP="00AD1885">
            <w:pPr>
              <w:rPr>
                <w:szCs w:val="20"/>
              </w:rPr>
            </w:pPr>
          </w:p>
        </w:tc>
        <w:tc>
          <w:tcPr>
            <w:tcW w:w="1540" w:type="dxa"/>
            <w:shd w:val="clear" w:color="auto" w:fill="D8D9DA"/>
            <w:vAlign w:val="center"/>
          </w:tcPr>
          <w:p w14:paraId="3DB1C182" w14:textId="77777777" w:rsidR="00E3447E" w:rsidRPr="007C23CA" w:rsidRDefault="00E3447E" w:rsidP="00AD1885">
            <w:pPr>
              <w:rPr>
                <w:szCs w:val="20"/>
              </w:rPr>
            </w:pPr>
          </w:p>
        </w:tc>
      </w:tr>
      <w:tr w:rsidR="00E3447E" w:rsidRPr="007C23CA" w14:paraId="293F11C8" w14:textId="77777777" w:rsidTr="00AA0531">
        <w:tc>
          <w:tcPr>
            <w:tcW w:w="3078" w:type="dxa"/>
            <w:vAlign w:val="center"/>
          </w:tcPr>
          <w:p w14:paraId="6E401EEC" w14:textId="77777777" w:rsidR="00E3447E" w:rsidRPr="00637663" w:rsidRDefault="00E3447E" w:rsidP="00AD1885">
            <w:pPr>
              <w:rPr>
                <w:szCs w:val="20"/>
              </w:rPr>
            </w:pPr>
            <w:r w:rsidRPr="00637663">
              <w:rPr>
                <w:szCs w:val="20"/>
              </w:rPr>
              <w:t>Required</w:t>
            </w:r>
          </w:p>
        </w:tc>
        <w:tc>
          <w:tcPr>
            <w:tcW w:w="4958" w:type="dxa"/>
            <w:vAlign w:val="center"/>
          </w:tcPr>
          <w:p w14:paraId="2CEF33AE" w14:textId="77777777" w:rsidR="00E3447E" w:rsidRPr="007C23CA" w:rsidRDefault="00E3447E" w:rsidP="00AD1885">
            <w:pPr>
              <w:rPr>
                <w:szCs w:val="20"/>
              </w:rPr>
            </w:pPr>
          </w:p>
        </w:tc>
        <w:tc>
          <w:tcPr>
            <w:tcW w:w="1540" w:type="dxa"/>
            <w:vAlign w:val="center"/>
          </w:tcPr>
          <w:p w14:paraId="6F9E5C12" w14:textId="7715A02F" w:rsidR="00E3447E" w:rsidRPr="007C23CA" w:rsidRDefault="00395428" w:rsidP="00AD1885">
            <w:pPr>
              <w:rPr>
                <w:szCs w:val="20"/>
              </w:rPr>
            </w:pPr>
            <w:r>
              <w:rPr>
                <w:szCs w:val="20"/>
              </w:rPr>
              <w:t>3</w:t>
            </w:r>
            <w:r w:rsidR="00752F6F">
              <w:rPr>
                <w:szCs w:val="20"/>
              </w:rPr>
              <w:t>.5</w:t>
            </w:r>
          </w:p>
        </w:tc>
      </w:tr>
      <w:tr w:rsidR="00E3447E" w:rsidRPr="007C23CA" w14:paraId="44E7AF33" w14:textId="77777777" w:rsidTr="00AA0531">
        <w:tc>
          <w:tcPr>
            <w:tcW w:w="3078" w:type="dxa"/>
            <w:vAlign w:val="center"/>
          </w:tcPr>
          <w:p w14:paraId="7399E737" w14:textId="77777777" w:rsidR="00E3447E" w:rsidRPr="00637663" w:rsidRDefault="00BF2F22" w:rsidP="00AD1885">
            <w:pPr>
              <w:rPr>
                <w:szCs w:val="20"/>
              </w:rPr>
            </w:pPr>
            <w:r>
              <w:rPr>
                <w:szCs w:val="20"/>
              </w:rPr>
              <w:t>Supplemental</w:t>
            </w:r>
          </w:p>
        </w:tc>
        <w:tc>
          <w:tcPr>
            <w:tcW w:w="4958" w:type="dxa"/>
            <w:vAlign w:val="center"/>
          </w:tcPr>
          <w:p w14:paraId="724826B5" w14:textId="77777777" w:rsidR="00E3447E" w:rsidRPr="007C23CA" w:rsidRDefault="00E3447E" w:rsidP="00AD1885">
            <w:pPr>
              <w:rPr>
                <w:szCs w:val="20"/>
              </w:rPr>
            </w:pPr>
          </w:p>
        </w:tc>
        <w:tc>
          <w:tcPr>
            <w:tcW w:w="1540" w:type="dxa"/>
            <w:vAlign w:val="center"/>
          </w:tcPr>
          <w:p w14:paraId="5501E62A" w14:textId="429BDC90" w:rsidR="00E3447E" w:rsidRPr="007C23CA" w:rsidRDefault="00395428" w:rsidP="00AD1885">
            <w:pPr>
              <w:rPr>
                <w:szCs w:val="20"/>
              </w:rPr>
            </w:pPr>
            <w:r>
              <w:rPr>
                <w:szCs w:val="20"/>
              </w:rPr>
              <w:t>0</w:t>
            </w:r>
          </w:p>
        </w:tc>
      </w:tr>
      <w:tr w:rsidR="00E3447E" w:rsidRPr="007C23CA" w14:paraId="0980D5ED" w14:textId="77777777" w:rsidTr="00AA0531">
        <w:tc>
          <w:tcPr>
            <w:tcW w:w="3078" w:type="dxa"/>
            <w:vAlign w:val="center"/>
          </w:tcPr>
          <w:p w14:paraId="07391E7C" w14:textId="77777777" w:rsidR="00E3447E" w:rsidRDefault="00E3447E" w:rsidP="00AD1885">
            <w:pPr>
              <w:rPr>
                <w:b/>
                <w:szCs w:val="20"/>
              </w:rPr>
            </w:pPr>
          </w:p>
        </w:tc>
        <w:tc>
          <w:tcPr>
            <w:tcW w:w="4958" w:type="dxa"/>
            <w:vAlign w:val="center"/>
          </w:tcPr>
          <w:p w14:paraId="35531E30" w14:textId="77777777" w:rsidR="00E3447E" w:rsidRPr="007C23CA" w:rsidRDefault="00E3447E" w:rsidP="00AD1885">
            <w:pPr>
              <w:rPr>
                <w:szCs w:val="20"/>
              </w:rPr>
            </w:pPr>
          </w:p>
        </w:tc>
        <w:tc>
          <w:tcPr>
            <w:tcW w:w="1540" w:type="dxa"/>
            <w:vAlign w:val="center"/>
          </w:tcPr>
          <w:p w14:paraId="50B9F88B" w14:textId="77777777" w:rsidR="00E3447E" w:rsidRDefault="00E3447E" w:rsidP="00AD1885">
            <w:pPr>
              <w:rPr>
                <w:szCs w:val="20"/>
              </w:rPr>
            </w:pPr>
          </w:p>
        </w:tc>
      </w:tr>
      <w:tr w:rsidR="00E3447E" w:rsidRPr="007C23CA" w14:paraId="1AB1D1AA" w14:textId="77777777" w:rsidTr="00825CE5">
        <w:tc>
          <w:tcPr>
            <w:tcW w:w="3078" w:type="dxa"/>
            <w:shd w:val="clear" w:color="auto" w:fill="D8D9DA"/>
            <w:vAlign w:val="center"/>
          </w:tcPr>
          <w:p w14:paraId="2E9B8804"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1FBDCDA8" w14:textId="77777777" w:rsidR="00E3447E" w:rsidRPr="007C23CA" w:rsidRDefault="00E3447E" w:rsidP="00AD1885">
            <w:pPr>
              <w:rPr>
                <w:szCs w:val="20"/>
              </w:rPr>
            </w:pPr>
          </w:p>
        </w:tc>
        <w:tc>
          <w:tcPr>
            <w:tcW w:w="1540" w:type="dxa"/>
            <w:shd w:val="clear" w:color="auto" w:fill="D8D9DA"/>
            <w:vAlign w:val="center"/>
          </w:tcPr>
          <w:p w14:paraId="4F877574" w14:textId="77777777" w:rsidR="00E3447E" w:rsidRPr="007C23CA" w:rsidRDefault="00E3447E" w:rsidP="00AD1885">
            <w:pPr>
              <w:rPr>
                <w:szCs w:val="20"/>
              </w:rPr>
            </w:pPr>
          </w:p>
        </w:tc>
      </w:tr>
      <w:tr w:rsidR="00E3447E" w:rsidRPr="007C23CA" w14:paraId="38C0C676" w14:textId="77777777" w:rsidTr="00AA0531">
        <w:tc>
          <w:tcPr>
            <w:tcW w:w="3078" w:type="dxa"/>
            <w:vAlign w:val="center"/>
          </w:tcPr>
          <w:p w14:paraId="32C5172A" w14:textId="77777777" w:rsidR="00E3447E" w:rsidRPr="00637663" w:rsidRDefault="00E3447E" w:rsidP="00AD1885">
            <w:pPr>
              <w:rPr>
                <w:szCs w:val="20"/>
              </w:rPr>
            </w:pPr>
            <w:r w:rsidRPr="00637663">
              <w:rPr>
                <w:szCs w:val="20"/>
              </w:rPr>
              <w:t>Required</w:t>
            </w:r>
          </w:p>
        </w:tc>
        <w:tc>
          <w:tcPr>
            <w:tcW w:w="4958" w:type="dxa"/>
            <w:vAlign w:val="center"/>
          </w:tcPr>
          <w:p w14:paraId="4E1666C5" w14:textId="77777777" w:rsidR="00E3447E" w:rsidRPr="007C23CA" w:rsidRDefault="00E3447E" w:rsidP="00AD1885">
            <w:pPr>
              <w:rPr>
                <w:szCs w:val="20"/>
              </w:rPr>
            </w:pPr>
          </w:p>
        </w:tc>
        <w:tc>
          <w:tcPr>
            <w:tcW w:w="1540" w:type="dxa"/>
            <w:vAlign w:val="center"/>
          </w:tcPr>
          <w:p w14:paraId="4C717C77" w14:textId="02A348CC" w:rsidR="00E3447E" w:rsidRPr="007C23CA" w:rsidRDefault="009D4732" w:rsidP="00AD1885">
            <w:pPr>
              <w:rPr>
                <w:szCs w:val="20"/>
              </w:rPr>
            </w:pPr>
            <w:r>
              <w:rPr>
                <w:szCs w:val="20"/>
              </w:rPr>
              <w:t>4.5</w:t>
            </w:r>
          </w:p>
        </w:tc>
      </w:tr>
      <w:tr w:rsidR="00E3447E" w:rsidRPr="007C23CA" w14:paraId="0BB1267C" w14:textId="77777777" w:rsidTr="00AA0531">
        <w:tc>
          <w:tcPr>
            <w:tcW w:w="3078" w:type="dxa"/>
            <w:vAlign w:val="center"/>
          </w:tcPr>
          <w:p w14:paraId="568A5F8D" w14:textId="77777777" w:rsidR="00E3447E" w:rsidRPr="00637663" w:rsidRDefault="00BF2F22" w:rsidP="00AD1885">
            <w:pPr>
              <w:rPr>
                <w:szCs w:val="20"/>
              </w:rPr>
            </w:pPr>
            <w:r>
              <w:rPr>
                <w:szCs w:val="20"/>
              </w:rPr>
              <w:t>Supplemental</w:t>
            </w:r>
          </w:p>
        </w:tc>
        <w:tc>
          <w:tcPr>
            <w:tcW w:w="4958" w:type="dxa"/>
            <w:vAlign w:val="center"/>
          </w:tcPr>
          <w:p w14:paraId="15809764" w14:textId="77777777" w:rsidR="00E3447E" w:rsidRPr="007C23CA" w:rsidRDefault="00E3447E" w:rsidP="00AD1885">
            <w:pPr>
              <w:rPr>
                <w:szCs w:val="20"/>
              </w:rPr>
            </w:pPr>
          </w:p>
        </w:tc>
        <w:tc>
          <w:tcPr>
            <w:tcW w:w="1540" w:type="dxa"/>
            <w:vAlign w:val="center"/>
          </w:tcPr>
          <w:p w14:paraId="013C91C7" w14:textId="4535B655" w:rsidR="00E3447E" w:rsidRPr="007C23CA" w:rsidRDefault="00B042ED" w:rsidP="00AD1885">
            <w:pPr>
              <w:rPr>
                <w:szCs w:val="20"/>
              </w:rPr>
            </w:pPr>
            <w:r>
              <w:rPr>
                <w:szCs w:val="20"/>
              </w:rPr>
              <w:t>1</w:t>
            </w:r>
          </w:p>
        </w:tc>
      </w:tr>
      <w:tr w:rsidR="00E3447E" w:rsidRPr="007C23CA" w14:paraId="0ABA8A46" w14:textId="77777777" w:rsidTr="00AA0531">
        <w:tc>
          <w:tcPr>
            <w:tcW w:w="3078" w:type="dxa"/>
            <w:vAlign w:val="center"/>
          </w:tcPr>
          <w:p w14:paraId="261E1673" w14:textId="77777777" w:rsidR="00E3447E" w:rsidRDefault="00E3447E" w:rsidP="00AD1885">
            <w:pPr>
              <w:rPr>
                <w:b/>
                <w:szCs w:val="20"/>
              </w:rPr>
            </w:pPr>
          </w:p>
        </w:tc>
        <w:tc>
          <w:tcPr>
            <w:tcW w:w="4958" w:type="dxa"/>
            <w:vAlign w:val="center"/>
          </w:tcPr>
          <w:p w14:paraId="6B500FFB" w14:textId="77777777" w:rsidR="00E3447E" w:rsidRPr="007C23CA" w:rsidRDefault="00E3447E" w:rsidP="00AD1885">
            <w:pPr>
              <w:rPr>
                <w:szCs w:val="20"/>
              </w:rPr>
            </w:pPr>
          </w:p>
        </w:tc>
        <w:tc>
          <w:tcPr>
            <w:tcW w:w="1540" w:type="dxa"/>
            <w:vAlign w:val="center"/>
          </w:tcPr>
          <w:p w14:paraId="7981FC57" w14:textId="77777777" w:rsidR="00E3447E" w:rsidRDefault="00E3447E" w:rsidP="00AD1885">
            <w:pPr>
              <w:rPr>
                <w:szCs w:val="20"/>
              </w:rPr>
            </w:pPr>
          </w:p>
        </w:tc>
      </w:tr>
      <w:tr w:rsidR="00E3447E" w:rsidRPr="007C23CA" w14:paraId="04D9A726" w14:textId="77777777" w:rsidTr="00825CE5">
        <w:tc>
          <w:tcPr>
            <w:tcW w:w="3078" w:type="dxa"/>
            <w:shd w:val="clear" w:color="auto" w:fill="BD313B"/>
            <w:vAlign w:val="center"/>
          </w:tcPr>
          <w:p w14:paraId="31574BDD" w14:textId="77777777" w:rsidR="00E3447E" w:rsidRDefault="00E3447E" w:rsidP="00AD1885">
            <w:pPr>
              <w:rPr>
                <w:b/>
                <w:szCs w:val="20"/>
              </w:rPr>
            </w:pPr>
          </w:p>
        </w:tc>
        <w:tc>
          <w:tcPr>
            <w:tcW w:w="4958" w:type="dxa"/>
            <w:shd w:val="clear" w:color="auto" w:fill="BD313B"/>
            <w:vAlign w:val="center"/>
          </w:tcPr>
          <w:p w14:paraId="7D062C1B" w14:textId="77777777" w:rsidR="00E3447E" w:rsidRPr="007C23CA" w:rsidRDefault="00E3447E" w:rsidP="00AD1885">
            <w:pPr>
              <w:rPr>
                <w:szCs w:val="20"/>
              </w:rPr>
            </w:pPr>
          </w:p>
        </w:tc>
        <w:tc>
          <w:tcPr>
            <w:tcW w:w="1540" w:type="dxa"/>
            <w:shd w:val="clear" w:color="auto" w:fill="BD313B"/>
            <w:vAlign w:val="center"/>
          </w:tcPr>
          <w:p w14:paraId="70D70B4E" w14:textId="77777777" w:rsidR="00E3447E" w:rsidRDefault="00E3447E" w:rsidP="00AD1885">
            <w:pPr>
              <w:rPr>
                <w:szCs w:val="20"/>
              </w:rPr>
            </w:pPr>
          </w:p>
        </w:tc>
      </w:tr>
      <w:tr w:rsidR="00E3447E" w:rsidRPr="007C23CA" w14:paraId="6EDB3B3C" w14:textId="77777777" w:rsidTr="00AA0531">
        <w:tc>
          <w:tcPr>
            <w:tcW w:w="3078" w:type="dxa"/>
            <w:vAlign w:val="center"/>
          </w:tcPr>
          <w:p w14:paraId="2CEE215E" w14:textId="77777777" w:rsidR="00E3447E" w:rsidRDefault="00E3447E" w:rsidP="00AD1885">
            <w:pPr>
              <w:rPr>
                <w:b/>
                <w:szCs w:val="20"/>
              </w:rPr>
            </w:pPr>
            <w:r>
              <w:rPr>
                <w:b/>
                <w:szCs w:val="20"/>
              </w:rPr>
              <w:t>Total Required Hours</w:t>
            </w:r>
          </w:p>
        </w:tc>
        <w:tc>
          <w:tcPr>
            <w:tcW w:w="4958" w:type="dxa"/>
            <w:vAlign w:val="center"/>
          </w:tcPr>
          <w:p w14:paraId="4682CE57" w14:textId="77777777" w:rsidR="00E3447E" w:rsidRPr="007C23CA" w:rsidRDefault="00E3447E" w:rsidP="00AD1885">
            <w:pPr>
              <w:rPr>
                <w:szCs w:val="20"/>
              </w:rPr>
            </w:pPr>
          </w:p>
        </w:tc>
        <w:tc>
          <w:tcPr>
            <w:tcW w:w="1540" w:type="dxa"/>
            <w:vAlign w:val="center"/>
          </w:tcPr>
          <w:p w14:paraId="2332CC7A" w14:textId="7E50E324" w:rsidR="00E3447E" w:rsidRDefault="00F41BBC" w:rsidP="00AD1885">
            <w:pPr>
              <w:rPr>
                <w:szCs w:val="20"/>
              </w:rPr>
            </w:pPr>
            <w:r>
              <w:rPr>
                <w:szCs w:val="20"/>
              </w:rPr>
              <w:t>43</w:t>
            </w:r>
          </w:p>
        </w:tc>
      </w:tr>
      <w:tr w:rsidR="00E3447E" w:rsidRPr="007C23CA" w14:paraId="74BD078A" w14:textId="77777777" w:rsidTr="00AA0531">
        <w:tc>
          <w:tcPr>
            <w:tcW w:w="3078" w:type="dxa"/>
            <w:vAlign w:val="center"/>
          </w:tcPr>
          <w:p w14:paraId="6B7C619C"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DB97E68" w14:textId="77777777" w:rsidR="00E3447E" w:rsidRPr="007C23CA" w:rsidRDefault="00E3447E" w:rsidP="00AD1885">
            <w:pPr>
              <w:rPr>
                <w:szCs w:val="20"/>
              </w:rPr>
            </w:pPr>
          </w:p>
        </w:tc>
        <w:tc>
          <w:tcPr>
            <w:tcW w:w="1540" w:type="dxa"/>
            <w:vAlign w:val="center"/>
          </w:tcPr>
          <w:p w14:paraId="70332270" w14:textId="3FAC76C9" w:rsidR="00E3447E" w:rsidRDefault="00B042ED" w:rsidP="00AD1885">
            <w:pPr>
              <w:rPr>
                <w:szCs w:val="20"/>
              </w:rPr>
            </w:pPr>
            <w:r>
              <w:rPr>
                <w:szCs w:val="20"/>
              </w:rPr>
              <w:t>2</w:t>
            </w:r>
          </w:p>
        </w:tc>
      </w:tr>
      <w:tr w:rsidR="00E3447E" w:rsidRPr="007C23CA" w14:paraId="37D37F74" w14:textId="77777777" w:rsidTr="00AA0531">
        <w:tc>
          <w:tcPr>
            <w:tcW w:w="3078" w:type="dxa"/>
            <w:vAlign w:val="center"/>
          </w:tcPr>
          <w:p w14:paraId="12D725DB" w14:textId="77777777" w:rsidR="00E3447E" w:rsidRDefault="00E3447E" w:rsidP="00AD1885">
            <w:pPr>
              <w:rPr>
                <w:b/>
                <w:szCs w:val="20"/>
              </w:rPr>
            </w:pPr>
            <w:r>
              <w:rPr>
                <w:b/>
                <w:szCs w:val="20"/>
              </w:rPr>
              <w:t>Total Hours</w:t>
            </w:r>
          </w:p>
        </w:tc>
        <w:tc>
          <w:tcPr>
            <w:tcW w:w="4958" w:type="dxa"/>
            <w:vAlign w:val="center"/>
          </w:tcPr>
          <w:p w14:paraId="62D40B9D" w14:textId="77777777" w:rsidR="00E3447E" w:rsidRPr="007C23CA" w:rsidRDefault="00E3447E" w:rsidP="00AD1885">
            <w:pPr>
              <w:rPr>
                <w:szCs w:val="20"/>
              </w:rPr>
            </w:pPr>
          </w:p>
        </w:tc>
        <w:tc>
          <w:tcPr>
            <w:tcW w:w="1540" w:type="dxa"/>
            <w:vAlign w:val="center"/>
          </w:tcPr>
          <w:p w14:paraId="7BCE63B1" w14:textId="6ABB8BE8" w:rsidR="00E3447E" w:rsidRDefault="00011D02" w:rsidP="00AD1885">
            <w:pPr>
              <w:rPr>
                <w:szCs w:val="20"/>
              </w:rPr>
            </w:pPr>
            <w:r>
              <w:rPr>
                <w:szCs w:val="20"/>
              </w:rPr>
              <w:t>4</w:t>
            </w:r>
            <w:r w:rsidR="00F41BBC">
              <w:rPr>
                <w:szCs w:val="20"/>
              </w:rPr>
              <w:t>5</w:t>
            </w:r>
          </w:p>
        </w:tc>
      </w:tr>
    </w:tbl>
    <w:p w14:paraId="47CD4C3F" w14:textId="77777777" w:rsidR="00E3447E" w:rsidRPr="00637663" w:rsidRDefault="00E3447E" w:rsidP="00E3447E">
      <w:pPr>
        <w:tabs>
          <w:tab w:val="left" w:pos="360"/>
        </w:tabs>
        <w:spacing w:before="60" w:after="60"/>
        <w:rPr>
          <w:rFonts w:cs="Arial"/>
          <w:szCs w:val="20"/>
        </w:rPr>
      </w:pPr>
    </w:p>
    <w:p w14:paraId="29F2F530"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8924" w14:textId="77777777" w:rsidR="00743CC8" w:rsidRDefault="00743CC8">
      <w:r>
        <w:separator/>
      </w:r>
    </w:p>
  </w:endnote>
  <w:endnote w:type="continuationSeparator" w:id="0">
    <w:p w14:paraId="11105B30" w14:textId="77777777" w:rsidR="00743CC8" w:rsidRDefault="0074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60007" w14:textId="7C854E53" w:rsidR="00433273" w:rsidRPr="00EB2955" w:rsidRDefault="00433273" w:rsidP="00EB2955">
    <w:pPr>
      <w:pStyle w:val="Footer"/>
      <w:jc w:val="right"/>
      <w:rPr>
        <w:rFonts w:cs="Arial"/>
        <w:szCs w:val="20"/>
      </w:rPr>
    </w:pPr>
    <w:r w:rsidRPr="00EB2955">
      <w:rPr>
        <w:rFonts w:cs="Arial"/>
        <w:szCs w:val="20"/>
      </w:rPr>
      <w:t>V</w:t>
    </w:r>
    <w:r>
      <w:rPr>
        <w:rFonts w:cs="Arial"/>
        <w:szCs w:val="20"/>
      </w:rPr>
      <w:t>ersion 1.1</w:t>
    </w:r>
    <w:r w:rsidRPr="00EB2955">
      <w:rPr>
        <w:rFonts w:cs="Arial"/>
        <w:szCs w:val="20"/>
      </w:rPr>
      <w:t xml:space="preserve"> </w:t>
    </w:r>
  </w:p>
  <w:p w14:paraId="427BCFD4" w14:textId="6AB789B8" w:rsidR="00433273" w:rsidRPr="00EB2955" w:rsidRDefault="00433273" w:rsidP="00EB2955">
    <w:pPr>
      <w:pStyle w:val="Footer"/>
      <w:jc w:val="right"/>
      <w:rPr>
        <w:rFonts w:cs="Arial"/>
        <w:szCs w:val="20"/>
      </w:rPr>
    </w:pPr>
    <w:r>
      <w:rPr>
        <w:rFonts w:cs="Arial"/>
        <w:szCs w:val="20"/>
      </w:rPr>
      <w:t>July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FF98" w14:textId="243DDF1E" w:rsidR="00433273" w:rsidRPr="00EB2955" w:rsidRDefault="00433273" w:rsidP="00EB2955">
    <w:pPr>
      <w:pStyle w:val="Footer"/>
      <w:jc w:val="right"/>
      <w:rPr>
        <w:rFonts w:cs="Arial"/>
        <w:szCs w:val="20"/>
      </w:rPr>
    </w:pPr>
    <w:r w:rsidRPr="00EB2955">
      <w:rPr>
        <w:rFonts w:cs="Arial"/>
        <w:szCs w:val="20"/>
      </w:rPr>
      <w:t>V</w:t>
    </w:r>
    <w:r>
      <w:rPr>
        <w:rFonts w:cs="Arial"/>
        <w:szCs w:val="20"/>
      </w:rPr>
      <w:t>ersion 1.1</w:t>
    </w:r>
  </w:p>
  <w:p w14:paraId="193126EA" w14:textId="0490CCFC" w:rsidR="00433273" w:rsidRPr="00EB2955" w:rsidRDefault="00433273" w:rsidP="00EB2955">
    <w:pPr>
      <w:pStyle w:val="Footer"/>
      <w:jc w:val="right"/>
      <w:rPr>
        <w:rFonts w:cs="Arial"/>
        <w:szCs w:val="20"/>
      </w:rPr>
    </w:pPr>
    <w:r>
      <w:rPr>
        <w:rFonts w:cs="Arial"/>
        <w:szCs w:val="20"/>
      </w:rPr>
      <w:t>July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FC2A" w14:textId="77777777" w:rsidR="00743CC8" w:rsidRDefault="00743CC8">
      <w:r>
        <w:separator/>
      </w:r>
    </w:p>
  </w:footnote>
  <w:footnote w:type="continuationSeparator" w:id="0">
    <w:p w14:paraId="12240F5D" w14:textId="77777777" w:rsidR="00743CC8" w:rsidRDefault="00743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261FC4AF" w14:textId="61847EF5" w:rsidR="00433273" w:rsidRPr="006324AB" w:rsidRDefault="0043327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DE6CD4">
          <w:rPr>
            <w:rFonts w:cs="Arial"/>
            <w:noProof/>
            <w:szCs w:val="20"/>
          </w:rPr>
          <w:t>22</w:t>
        </w:r>
        <w:r w:rsidRPr="006324AB">
          <w:rPr>
            <w:rFonts w:cs="Arial"/>
            <w:noProof/>
            <w:szCs w:val="20"/>
          </w:rPr>
          <w:fldChar w:fldCharType="end"/>
        </w:r>
      </w:p>
    </w:sdtContent>
  </w:sdt>
  <w:p w14:paraId="2BC93B5A" w14:textId="62F2FC29" w:rsidR="00433273" w:rsidRDefault="00433273">
    <w:pPr>
      <w:pStyle w:val="Header"/>
      <w:rPr>
        <w:rFonts w:cs="Arial"/>
        <w:szCs w:val="20"/>
      </w:rPr>
    </w:pPr>
    <w:r>
      <w:rPr>
        <w:rFonts w:cs="Arial"/>
        <w:szCs w:val="20"/>
      </w:rPr>
      <w:t>EDU/520</w:t>
    </w:r>
    <w:r w:rsidRPr="00EB2955">
      <w:rPr>
        <w:rFonts w:cs="Arial"/>
        <w:szCs w:val="20"/>
      </w:rPr>
      <w:t xml:space="preserve">: </w:t>
    </w:r>
    <w:r w:rsidRPr="00C51B9D">
      <w:rPr>
        <w:rFonts w:cs="Arial"/>
        <w:szCs w:val="20"/>
      </w:rPr>
      <w:t>Theories of Counseling</w:t>
    </w:r>
  </w:p>
  <w:p w14:paraId="61F6B400" w14:textId="77777777" w:rsidR="00433273" w:rsidRPr="00EB2955" w:rsidRDefault="00433273">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648BB" w14:textId="77777777" w:rsidR="00433273" w:rsidRPr="00B21089" w:rsidRDefault="00433273" w:rsidP="00E84576">
    <w:pPr>
      <w:pStyle w:val="Title"/>
      <w:jc w:val="right"/>
    </w:pPr>
    <w:r w:rsidRPr="00825CE5">
      <w:rPr>
        <w:noProof/>
      </w:rPr>
      <w:drawing>
        <wp:inline distT="0" distB="0" distL="0" distR="0" wp14:anchorId="60784B84" wp14:editId="01F5F0D5">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8A0FE7C" w14:textId="77777777" w:rsidR="00433273" w:rsidRPr="00825CE5" w:rsidRDefault="00433273" w:rsidP="00825CE5">
    <w:pPr>
      <w:pStyle w:val="Heading1"/>
      <w:spacing w:line="276" w:lineRule="auto"/>
      <w:jc w:val="right"/>
      <w:rPr>
        <w:color w:val="BD313B"/>
        <w:sz w:val="40"/>
      </w:rPr>
    </w:pPr>
    <w:r w:rsidRPr="00825CE5">
      <w:rPr>
        <w:color w:val="BD313B"/>
        <w:sz w:val="28"/>
      </w:rPr>
      <w:t>Faculty Instructional Guide</w:t>
    </w:r>
  </w:p>
  <w:p w14:paraId="234F98A4" w14:textId="33F6125C" w:rsidR="00433273" w:rsidRPr="00825CE5" w:rsidRDefault="00433273" w:rsidP="00825CE5">
    <w:pPr>
      <w:pStyle w:val="Heading2"/>
      <w:spacing w:line="276" w:lineRule="auto"/>
      <w:rPr>
        <w:color w:val="BD313B"/>
      </w:rPr>
    </w:pPr>
    <w:r>
      <w:rPr>
        <w:color w:val="BD313B"/>
      </w:rPr>
      <w:t>EDU 520</w:t>
    </w:r>
    <w:r w:rsidRPr="00825CE5">
      <w:rPr>
        <w:color w:val="BD313B"/>
      </w:rPr>
      <w:t xml:space="preserve">: </w:t>
    </w:r>
    <w:r>
      <w:rPr>
        <w:color w:val="BD313B"/>
      </w:rPr>
      <w:t>Theories of Counseling</w:t>
    </w:r>
  </w:p>
  <w:p w14:paraId="3F9F8AE5" w14:textId="77777777" w:rsidR="00433273" w:rsidRDefault="00433273"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DF4282E" w14:textId="77777777" w:rsidR="00433273" w:rsidRPr="006324AB" w:rsidRDefault="0043327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AB66905" w14:textId="77777777" w:rsidR="00433273" w:rsidRDefault="0043327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140294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58299C"/>
    <w:multiLevelType w:val="hybridMultilevel"/>
    <w:tmpl w:val="CBE4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857EEE"/>
    <w:multiLevelType w:val="hybridMultilevel"/>
    <w:tmpl w:val="6798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3"/>
  </w:num>
  <w:num w:numId="3">
    <w:abstractNumId w:val="37"/>
  </w:num>
  <w:num w:numId="4">
    <w:abstractNumId w:val="24"/>
  </w:num>
  <w:num w:numId="5">
    <w:abstractNumId w:val="44"/>
  </w:num>
  <w:num w:numId="6">
    <w:abstractNumId w:val="46"/>
  </w:num>
  <w:num w:numId="7">
    <w:abstractNumId w:val="39"/>
  </w:num>
  <w:num w:numId="8">
    <w:abstractNumId w:val="6"/>
  </w:num>
  <w:num w:numId="9">
    <w:abstractNumId w:val="30"/>
  </w:num>
  <w:num w:numId="10">
    <w:abstractNumId w:val="7"/>
  </w:num>
  <w:num w:numId="11">
    <w:abstractNumId w:val="38"/>
  </w:num>
  <w:num w:numId="12">
    <w:abstractNumId w:val="33"/>
  </w:num>
  <w:num w:numId="13">
    <w:abstractNumId w:val="43"/>
  </w:num>
  <w:num w:numId="14">
    <w:abstractNumId w:val="21"/>
  </w:num>
  <w:num w:numId="15">
    <w:abstractNumId w:val="19"/>
  </w:num>
  <w:num w:numId="16">
    <w:abstractNumId w:val="27"/>
  </w:num>
  <w:num w:numId="17">
    <w:abstractNumId w:val="3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6"/>
  </w:num>
  <w:num w:numId="19">
    <w:abstractNumId w:val="45"/>
  </w:num>
  <w:num w:numId="20">
    <w:abstractNumId w:val="40"/>
  </w:num>
  <w:num w:numId="21">
    <w:abstractNumId w:val="9"/>
  </w:num>
  <w:num w:numId="22">
    <w:abstractNumId w:val="13"/>
  </w:num>
  <w:num w:numId="23">
    <w:abstractNumId w:val="25"/>
  </w:num>
  <w:num w:numId="24">
    <w:abstractNumId w:val="15"/>
  </w:num>
  <w:num w:numId="25">
    <w:abstractNumId w:val="31"/>
  </w:num>
  <w:num w:numId="26">
    <w:abstractNumId w:val="32"/>
  </w:num>
  <w:num w:numId="27">
    <w:abstractNumId w:val="41"/>
  </w:num>
  <w:num w:numId="28">
    <w:abstractNumId w:val="18"/>
  </w:num>
  <w:num w:numId="29">
    <w:abstractNumId w:val="10"/>
  </w:num>
  <w:num w:numId="30">
    <w:abstractNumId w:val="1"/>
  </w:num>
  <w:num w:numId="31">
    <w:abstractNumId w:val="36"/>
  </w:num>
  <w:num w:numId="32">
    <w:abstractNumId w:val="5"/>
  </w:num>
  <w:num w:numId="33">
    <w:abstractNumId w:val="11"/>
  </w:num>
  <w:num w:numId="34">
    <w:abstractNumId w:val="12"/>
  </w:num>
  <w:num w:numId="35">
    <w:abstractNumId w:val="26"/>
  </w:num>
  <w:num w:numId="36">
    <w:abstractNumId w:val="22"/>
  </w:num>
  <w:num w:numId="37">
    <w:abstractNumId w:val="8"/>
  </w:num>
  <w:num w:numId="38">
    <w:abstractNumId w:val="20"/>
  </w:num>
  <w:num w:numId="39">
    <w:abstractNumId w:val="28"/>
  </w:num>
  <w:num w:numId="40">
    <w:abstractNumId w:val="35"/>
  </w:num>
  <w:num w:numId="41">
    <w:abstractNumId w:val="3"/>
  </w:num>
  <w:num w:numId="42">
    <w:abstractNumId w:val="29"/>
  </w:num>
  <w:num w:numId="43">
    <w:abstractNumId w:val="14"/>
  </w:num>
  <w:num w:numId="44">
    <w:abstractNumId w:val="2"/>
  </w:num>
  <w:num w:numId="45">
    <w:abstractNumId w:val="4"/>
  </w:num>
  <w:num w:numId="46">
    <w:abstractNumId w:val="17"/>
  </w:num>
  <w:num w:numId="47">
    <w:abstractNumId w:val="0"/>
    <w:lvlOverride w:ilvl="0">
      <w:lvl w:ilvl="0">
        <w:numFmt w:val="bullet"/>
        <w:lvlText w:val=""/>
        <w:legacy w:legacy="1" w:legacySpace="0" w:legacyIndent="0"/>
        <w:lvlJc w:val="left"/>
        <w:rPr>
          <w:rFonts w:ascii="Symbol" w:hAnsi="Symbol" w:hint="default"/>
        </w:rPr>
      </w:lvl>
    </w:lvlOverride>
  </w:num>
  <w:num w:numId="48">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98A"/>
    <w:rsid w:val="000004E3"/>
    <w:rsid w:val="0000085A"/>
    <w:rsid w:val="000040B6"/>
    <w:rsid w:val="0000486B"/>
    <w:rsid w:val="00005B28"/>
    <w:rsid w:val="00006A60"/>
    <w:rsid w:val="00006C50"/>
    <w:rsid w:val="00010893"/>
    <w:rsid w:val="00011261"/>
    <w:rsid w:val="00011D02"/>
    <w:rsid w:val="00011FF9"/>
    <w:rsid w:val="000124D2"/>
    <w:rsid w:val="00014F73"/>
    <w:rsid w:val="0001644E"/>
    <w:rsid w:val="000203D5"/>
    <w:rsid w:val="00021310"/>
    <w:rsid w:val="0002170C"/>
    <w:rsid w:val="00021D24"/>
    <w:rsid w:val="00025361"/>
    <w:rsid w:val="00026A82"/>
    <w:rsid w:val="0002778B"/>
    <w:rsid w:val="00030F93"/>
    <w:rsid w:val="00032598"/>
    <w:rsid w:val="000335A4"/>
    <w:rsid w:val="000345E4"/>
    <w:rsid w:val="000352F0"/>
    <w:rsid w:val="00035EB6"/>
    <w:rsid w:val="00035FF7"/>
    <w:rsid w:val="000367FE"/>
    <w:rsid w:val="00036AF9"/>
    <w:rsid w:val="000409C4"/>
    <w:rsid w:val="000410F1"/>
    <w:rsid w:val="000413F2"/>
    <w:rsid w:val="00042BC2"/>
    <w:rsid w:val="00042F2D"/>
    <w:rsid w:val="00044A71"/>
    <w:rsid w:val="000467AE"/>
    <w:rsid w:val="0005011B"/>
    <w:rsid w:val="00050F19"/>
    <w:rsid w:val="00051C9C"/>
    <w:rsid w:val="000525ED"/>
    <w:rsid w:val="00052809"/>
    <w:rsid w:val="00054B0E"/>
    <w:rsid w:val="00057434"/>
    <w:rsid w:val="0005791E"/>
    <w:rsid w:val="00057F8C"/>
    <w:rsid w:val="0006055B"/>
    <w:rsid w:val="00060B70"/>
    <w:rsid w:val="00061679"/>
    <w:rsid w:val="0006230A"/>
    <w:rsid w:val="00062547"/>
    <w:rsid w:val="00064DA9"/>
    <w:rsid w:val="00064E2C"/>
    <w:rsid w:val="000656B2"/>
    <w:rsid w:val="000657A0"/>
    <w:rsid w:val="00065AB6"/>
    <w:rsid w:val="0006700A"/>
    <w:rsid w:val="000671BB"/>
    <w:rsid w:val="000676EC"/>
    <w:rsid w:val="00070A28"/>
    <w:rsid w:val="00070E70"/>
    <w:rsid w:val="00071746"/>
    <w:rsid w:val="00072525"/>
    <w:rsid w:val="00073135"/>
    <w:rsid w:val="00074D33"/>
    <w:rsid w:val="00074FB6"/>
    <w:rsid w:val="00075289"/>
    <w:rsid w:val="00075B61"/>
    <w:rsid w:val="00080F0C"/>
    <w:rsid w:val="000824B6"/>
    <w:rsid w:val="0008292E"/>
    <w:rsid w:val="00082EF6"/>
    <w:rsid w:val="00083D7A"/>
    <w:rsid w:val="00083F35"/>
    <w:rsid w:val="00085D23"/>
    <w:rsid w:val="00086B52"/>
    <w:rsid w:val="000915C5"/>
    <w:rsid w:val="00091B4B"/>
    <w:rsid w:val="00093883"/>
    <w:rsid w:val="0009418F"/>
    <w:rsid w:val="0009705D"/>
    <w:rsid w:val="0009718B"/>
    <w:rsid w:val="00097E26"/>
    <w:rsid w:val="000A0ACD"/>
    <w:rsid w:val="000A34A9"/>
    <w:rsid w:val="000A3848"/>
    <w:rsid w:val="000A3E70"/>
    <w:rsid w:val="000A4B5F"/>
    <w:rsid w:val="000A5265"/>
    <w:rsid w:val="000A538A"/>
    <w:rsid w:val="000A684C"/>
    <w:rsid w:val="000B1174"/>
    <w:rsid w:val="000B3249"/>
    <w:rsid w:val="000B4623"/>
    <w:rsid w:val="000B5FAD"/>
    <w:rsid w:val="000B63DE"/>
    <w:rsid w:val="000C081A"/>
    <w:rsid w:val="000C1433"/>
    <w:rsid w:val="000C1DB9"/>
    <w:rsid w:val="000C6C78"/>
    <w:rsid w:val="000C6F81"/>
    <w:rsid w:val="000C78CF"/>
    <w:rsid w:val="000D0639"/>
    <w:rsid w:val="000D0717"/>
    <w:rsid w:val="000D1E00"/>
    <w:rsid w:val="000D44EC"/>
    <w:rsid w:val="000D534F"/>
    <w:rsid w:val="000D69E1"/>
    <w:rsid w:val="000E0328"/>
    <w:rsid w:val="000E05AD"/>
    <w:rsid w:val="000E0ECB"/>
    <w:rsid w:val="000E295A"/>
    <w:rsid w:val="000E2BA5"/>
    <w:rsid w:val="000E2C79"/>
    <w:rsid w:val="000E31C2"/>
    <w:rsid w:val="000E39DF"/>
    <w:rsid w:val="000E5946"/>
    <w:rsid w:val="000E6D84"/>
    <w:rsid w:val="000E7452"/>
    <w:rsid w:val="000E7930"/>
    <w:rsid w:val="000F0538"/>
    <w:rsid w:val="000F0D77"/>
    <w:rsid w:val="000F18E7"/>
    <w:rsid w:val="000F2C70"/>
    <w:rsid w:val="000F3486"/>
    <w:rsid w:val="000F55D6"/>
    <w:rsid w:val="000F5D60"/>
    <w:rsid w:val="000F5DA5"/>
    <w:rsid w:val="000F783D"/>
    <w:rsid w:val="00100350"/>
    <w:rsid w:val="00100A38"/>
    <w:rsid w:val="00100E86"/>
    <w:rsid w:val="001036E9"/>
    <w:rsid w:val="001038CC"/>
    <w:rsid w:val="00103A67"/>
    <w:rsid w:val="001042D0"/>
    <w:rsid w:val="00105046"/>
    <w:rsid w:val="00107B1E"/>
    <w:rsid w:val="001116D0"/>
    <w:rsid w:val="001119A7"/>
    <w:rsid w:val="00111CFC"/>
    <w:rsid w:val="00112829"/>
    <w:rsid w:val="001132F6"/>
    <w:rsid w:val="00115389"/>
    <w:rsid w:val="0011609A"/>
    <w:rsid w:val="00116260"/>
    <w:rsid w:val="00120D83"/>
    <w:rsid w:val="00123ACC"/>
    <w:rsid w:val="00125A9F"/>
    <w:rsid w:val="00125CB8"/>
    <w:rsid w:val="00126FF3"/>
    <w:rsid w:val="001279C2"/>
    <w:rsid w:val="00127CED"/>
    <w:rsid w:val="00130C2A"/>
    <w:rsid w:val="001315C0"/>
    <w:rsid w:val="00132A2A"/>
    <w:rsid w:val="0013537D"/>
    <w:rsid w:val="001358D6"/>
    <w:rsid w:val="0013631E"/>
    <w:rsid w:val="00136E30"/>
    <w:rsid w:val="001371FC"/>
    <w:rsid w:val="00141674"/>
    <w:rsid w:val="00141D54"/>
    <w:rsid w:val="0014353D"/>
    <w:rsid w:val="00144289"/>
    <w:rsid w:val="00144E2A"/>
    <w:rsid w:val="00145DB0"/>
    <w:rsid w:val="001464EC"/>
    <w:rsid w:val="00147E92"/>
    <w:rsid w:val="0015176F"/>
    <w:rsid w:val="00151A77"/>
    <w:rsid w:val="001523FE"/>
    <w:rsid w:val="00154EC5"/>
    <w:rsid w:val="00156173"/>
    <w:rsid w:val="00156210"/>
    <w:rsid w:val="00161126"/>
    <w:rsid w:val="001611D6"/>
    <w:rsid w:val="00166288"/>
    <w:rsid w:val="00166640"/>
    <w:rsid w:val="00167BF5"/>
    <w:rsid w:val="00170605"/>
    <w:rsid w:val="00170845"/>
    <w:rsid w:val="001718A9"/>
    <w:rsid w:val="00171ED6"/>
    <w:rsid w:val="00173601"/>
    <w:rsid w:val="001738E8"/>
    <w:rsid w:val="00173A6A"/>
    <w:rsid w:val="00173D93"/>
    <w:rsid w:val="001745B2"/>
    <w:rsid w:val="00174AF0"/>
    <w:rsid w:val="00174E61"/>
    <w:rsid w:val="001756E5"/>
    <w:rsid w:val="001757C6"/>
    <w:rsid w:val="0017594C"/>
    <w:rsid w:val="0017628F"/>
    <w:rsid w:val="00176EFB"/>
    <w:rsid w:val="0018129D"/>
    <w:rsid w:val="001815CC"/>
    <w:rsid w:val="00181BE5"/>
    <w:rsid w:val="00181BE8"/>
    <w:rsid w:val="00182D8A"/>
    <w:rsid w:val="0018387B"/>
    <w:rsid w:val="00184AFF"/>
    <w:rsid w:val="0018763F"/>
    <w:rsid w:val="00187FB1"/>
    <w:rsid w:val="001912B8"/>
    <w:rsid w:val="0019167D"/>
    <w:rsid w:val="0019293F"/>
    <w:rsid w:val="0019514A"/>
    <w:rsid w:val="0019541D"/>
    <w:rsid w:val="00196A30"/>
    <w:rsid w:val="00197C4E"/>
    <w:rsid w:val="00197F73"/>
    <w:rsid w:val="001A1861"/>
    <w:rsid w:val="001A1B62"/>
    <w:rsid w:val="001A2ED9"/>
    <w:rsid w:val="001A31AC"/>
    <w:rsid w:val="001A31F3"/>
    <w:rsid w:val="001A3350"/>
    <w:rsid w:val="001A392A"/>
    <w:rsid w:val="001A3B97"/>
    <w:rsid w:val="001A5196"/>
    <w:rsid w:val="001A61AE"/>
    <w:rsid w:val="001A64A0"/>
    <w:rsid w:val="001A6671"/>
    <w:rsid w:val="001B082A"/>
    <w:rsid w:val="001B0972"/>
    <w:rsid w:val="001B1165"/>
    <w:rsid w:val="001B2019"/>
    <w:rsid w:val="001B3816"/>
    <w:rsid w:val="001B4CDF"/>
    <w:rsid w:val="001B616D"/>
    <w:rsid w:val="001B6E8B"/>
    <w:rsid w:val="001C0616"/>
    <w:rsid w:val="001C0E18"/>
    <w:rsid w:val="001C44A8"/>
    <w:rsid w:val="001C5785"/>
    <w:rsid w:val="001C775C"/>
    <w:rsid w:val="001C7FFC"/>
    <w:rsid w:val="001D0C79"/>
    <w:rsid w:val="001D2F4C"/>
    <w:rsid w:val="001D434E"/>
    <w:rsid w:val="001D519B"/>
    <w:rsid w:val="001E1E4F"/>
    <w:rsid w:val="001E35A8"/>
    <w:rsid w:val="001E49D9"/>
    <w:rsid w:val="001E5275"/>
    <w:rsid w:val="001E550D"/>
    <w:rsid w:val="001E643C"/>
    <w:rsid w:val="001E6BB5"/>
    <w:rsid w:val="001E6E8A"/>
    <w:rsid w:val="001E7262"/>
    <w:rsid w:val="001E7BBA"/>
    <w:rsid w:val="001F007B"/>
    <w:rsid w:val="001F1CE3"/>
    <w:rsid w:val="001F5025"/>
    <w:rsid w:val="001F6AC8"/>
    <w:rsid w:val="001F731E"/>
    <w:rsid w:val="00200422"/>
    <w:rsid w:val="002007FA"/>
    <w:rsid w:val="00200E36"/>
    <w:rsid w:val="002023D9"/>
    <w:rsid w:val="002038EB"/>
    <w:rsid w:val="00204755"/>
    <w:rsid w:val="00204F02"/>
    <w:rsid w:val="0020548D"/>
    <w:rsid w:val="00206CF4"/>
    <w:rsid w:val="00207465"/>
    <w:rsid w:val="0021285A"/>
    <w:rsid w:val="00212B68"/>
    <w:rsid w:val="00212D6C"/>
    <w:rsid w:val="00213600"/>
    <w:rsid w:val="00214329"/>
    <w:rsid w:val="00216CBD"/>
    <w:rsid w:val="0022041B"/>
    <w:rsid w:val="0022124B"/>
    <w:rsid w:val="00223559"/>
    <w:rsid w:val="00224A60"/>
    <w:rsid w:val="00225662"/>
    <w:rsid w:val="00225ABC"/>
    <w:rsid w:val="00225B97"/>
    <w:rsid w:val="002268F1"/>
    <w:rsid w:val="00227305"/>
    <w:rsid w:val="00230DAF"/>
    <w:rsid w:val="0023210A"/>
    <w:rsid w:val="002328D3"/>
    <w:rsid w:val="0023411A"/>
    <w:rsid w:val="002376AC"/>
    <w:rsid w:val="00237AE5"/>
    <w:rsid w:val="00241FC8"/>
    <w:rsid w:val="002423C5"/>
    <w:rsid w:val="002444E7"/>
    <w:rsid w:val="00245F45"/>
    <w:rsid w:val="002468DF"/>
    <w:rsid w:val="002473B2"/>
    <w:rsid w:val="0025040E"/>
    <w:rsid w:val="00250E1B"/>
    <w:rsid w:val="00251ED2"/>
    <w:rsid w:val="002526A0"/>
    <w:rsid w:val="00253438"/>
    <w:rsid w:val="00254182"/>
    <w:rsid w:val="0025775F"/>
    <w:rsid w:val="00257F8F"/>
    <w:rsid w:val="00260385"/>
    <w:rsid w:val="00260DA0"/>
    <w:rsid w:val="0026345D"/>
    <w:rsid w:val="002661BB"/>
    <w:rsid w:val="00266656"/>
    <w:rsid w:val="002668D2"/>
    <w:rsid w:val="00270A47"/>
    <w:rsid w:val="00272CD1"/>
    <w:rsid w:val="00273982"/>
    <w:rsid w:val="002746EE"/>
    <w:rsid w:val="00274B8A"/>
    <w:rsid w:val="00274BFA"/>
    <w:rsid w:val="00275C68"/>
    <w:rsid w:val="002761AA"/>
    <w:rsid w:val="00280092"/>
    <w:rsid w:val="0028265A"/>
    <w:rsid w:val="00283727"/>
    <w:rsid w:val="002861F2"/>
    <w:rsid w:val="002865E3"/>
    <w:rsid w:val="002945CA"/>
    <w:rsid w:val="002959F9"/>
    <w:rsid w:val="00295ACE"/>
    <w:rsid w:val="00296C8C"/>
    <w:rsid w:val="002A3C32"/>
    <w:rsid w:val="002A4422"/>
    <w:rsid w:val="002A4D2A"/>
    <w:rsid w:val="002A63FD"/>
    <w:rsid w:val="002A6BFF"/>
    <w:rsid w:val="002A7873"/>
    <w:rsid w:val="002B13C9"/>
    <w:rsid w:val="002B3788"/>
    <w:rsid w:val="002B4D26"/>
    <w:rsid w:val="002B60AE"/>
    <w:rsid w:val="002B66B0"/>
    <w:rsid w:val="002C1641"/>
    <w:rsid w:val="002C18BC"/>
    <w:rsid w:val="002C26DD"/>
    <w:rsid w:val="002C59B3"/>
    <w:rsid w:val="002C61B6"/>
    <w:rsid w:val="002C64CE"/>
    <w:rsid w:val="002C69F5"/>
    <w:rsid w:val="002D343F"/>
    <w:rsid w:val="002D4219"/>
    <w:rsid w:val="002D43A8"/>
    <w:rsid w:val="002D52F8"/>
    <w:rsid w:val="002D6021"/>
    <w:rsid w:val="002D6548"/>
    <w:rsid w:val="002D6B14"/>
    <w:rsid w:val="002D786D"/>
    <w:rsid w:val="002D78A2"/>
    <w:rsid w:val="002E1232"/>
    <w:rsid w:val="002E1278"/>
    <w:rsid w:val="002E1B74"/>
    <w:rsid w:val="002E2124"/>
    <w:rsid w:val="002E2FEE"/>
    <w:rsid w:val="002E4234"/>
    <w:rsid w:val="002E51F3"/>
    <w:rsid w:val="002E57A4"/>
    <w:rsid w:val="002E5E26"/>
    <w:rsid w:val="002E5FF1"/>
    <w:rsid w:val="002E680C"/>
    <w:rsid w:val="002E6C4E"/>
    <w:rsid w:val="002E6F9A"/>
    <w:rsid w:val="002F08B7"/>
    <w:rsid w:val="002F0D95"/>
    <w:rsid w:val="002F1A27"/>
    <w:rsid w:val="002F1C79"/>
    <w:rsid w:val="002F22CD"/>
    <w:rsid w:val="002F355E"/>
    <w:rsid w:val="002F3C05"/>
    <w:rsid w:val="002F41C8"/>
    <w:rsid w:val="002F53E9"/>
    <w:rsid w:val="002F6F2D"/>
    <w:rsid w:val="002F7B82"/>
    <w:rsid w:val="00301041"/>
    <w:rsid w:val="003011E6"/>
    <w:rsid w:val="00302978"/>
    <w:rsid w:val="00303515"/>
    <w:rsid w:val="003047EE"/>
    <w:rsid w:val="0030503C"/>
    <w:rsid w:val="00305AE7"/>
    <w:rsid w:val="0031054C"/>
    <w:rsid w:val="003110C0"/>
    <w:rsid w:val="003122C2"/>
    <w:rsid w:val="003123BD"/>
    <w:rsid w:val="0031393B"/>
    <w:rsid w:val="003151A5"/>
    <w:rsid w:val="00317F08"/>
    <w:rsid w:val="00320A54"/>
    <w:rsid w:val="00320BA8"/>
    <w:rsid w:val="0032143C"/>
    <w:rsid w:val="003219F5"/>
    <w:rsid w:val="003238A6"/>
    <w:rsid w:val="0032571E"/>
    <w:rsid w:val="003306A4"/>
    <w:rsid w:val="00331346"/>
    <w:rsid w:val="00331AD4"/>
    <w:rsid w:val="00333541"/>
    <w:rsid w:val="003348A4"/>
    <w:rsid w:val="0033518A"/>
    <w:rsid w:val="00335197"/>
    <w:rsid w:val="00335961"/>
    <w:rsid w:val="0033610F"/>
    <w:rsid w:val="00337327"/>
    <w:rsid w:val="00340D51"/>
    <w:rsid w:val="00342A2A"/>
    <w:rsid w:val="00343010"/>
    <w:rsid w:val="00343281"/>
    <w:rsid w:val="003436A3"/>
    <w:rsid w:val="003439A7"/>
    <w:rsid w:val="003448C0"/>
    <w:rsid w:val="0034526A"/>
    <w:rsid w:val="0034561D"/>
    <w:rsid w:val="00345F69"/>
    <w:rsid w:val="00351A4F"/>
    <w:rsid w:val="00351F22"/>
    <w:rsid w:val="00353E92"/>
    <w:rsid w:val="00354FDB"/>
    <w:rsid w:val="00355BB3"/>
    <w:rsid w:val="00357F06"/>
    <w:rsid w:val="003608C9"/>
    <w:rsid w:val="00360FB5"/>
    <w:rsid w:val="0036257F"/>
    <w:rsid w:val="00362893"/>
    <w:rsid w:val="00362ACD"/>
    <w:rsid w:val="00363B28"/>
    <w:rsid w:val="0036475C"/>
    <w:rsid w:val="00367072"/>
    <w:rsid w:val="00367411"/>
    <w:rsid w:val="00367674"/>
    <w:rsid w:val="00367BD0"/>
    <w:rsid w:val="00371B16"/>
    <w:rsid w:val="00372658"/>
    <w:rsid w:val="003738B5"/>
    <w:rsid w:val="003744DE"/>
    <w:rsid w:val="00374963"/>
    <w:rsid w:val="00376D27"/>
    <w:rsid w:val="00377275"/>
    <w:rsid w:val="003773D7"/>
    <w:rsid w:val="00380405"/>
    <w:rsid w:val="0038232D"/>
    <w:rsid w:val="00384A8F"/>
    <w:rsid w:val="00385FCB"/>
    <w:rsid w:val="00387771"/>
    <w:rsid w:val="003907E9"/>
    <w:rsid w:val="00392AB0"/>
    <w:rsid w:val="00395428"/>
    <w:rsid w:val="00396246"/>
    <w:rsid w:val="00396DD8"/>
    <w:rsid w:val="003A1FA4"/>
    <w:rsid w:val="003A347D"/>
    <w:rsid w:val="003A369D"/>
    <w:rsid w:val="003A3E88"/>
    <w:rsid w:val="003A4B8F"/>
    <w:rsid w:val="003A59FF"/>
    <w:rsid w:val="003A632D"/>
    <w:rsid w:val="003A7392"/>
    <w:rsid w:val="003B11AF"/>
    <w:rsid w:val="003B3045"/>
    <w:rsid w:val="003B346B"/>
    <w:rsid w:val="003B3CCD"/>
    <w:rsid w:val="003B4244"/>
    <w:rsid w:val="003B5A4A"/>
    <w:rsid w:val="003C08CD"/>
    <w:rsid w:val="003C11BF"/>
    <w:rsid w:val="003C442F"/>
    <w:rsid w:val="003C53FC"/>
    <w:rsid w:val="003C5536"/>
    <w:rsid w:val="003C5A90"/>
    <w:rsid w:val="003C6F92"/>
    <w:rsid w:val="003D08AA"/>
    <w:rsid w:val="003D0EE9"/>
    <w:rsid w:val="003D1224"/>
    <w:rsid w:val="003D128B"/>
    <w:rsid w:val="003D1B21"/>
    <w:rsid w:val="003D3407"/>
    <w:rsid w:val="003D389E"/>
    <w:rsid w:val="003D626D"/>
    <w:rsid w:val="003D644E"/>
    <w:rsid w:val="003D79F3"/>
    <w:rsid w:val="003D7C90"/>
    <w:rsid w:val="003E31A7"/>
    <w:rsid w:val="003E46BF"/>
    <w:rsid w:val="003E57C7"/>
    <w:rsid w:val="003E5C7D"/>
    <w:rsid w:val="003E7816"/>
    <w:rsid w:val="003F06BE"/>
    <w:rsid w:val="003F4008"/>
    <w:rsid w:val="003F4859"/>
    <w:rsid w:val="003F5642"/>
    <w:rsid w:val="003F5911"/>
    <w:rsid w:val="003F6209"/>
    <w:rsid w:val="004003C0"/>
    <w:rsid w:val="0040098E"/>
    <w:rsid w:val="00401196"/>
    <w:rsid w:val="00401BD6"/>
    <w:rsid w:val="004031BB"/>
    <w:rsid w:val="004034A3"/>
    <w:rsid w:val="004045AD"/>
    <w:rsid w:val="00405788"/>
    <w:rsid w:val="00406A1A"/>
    <w:rsid w:val="00407F59"/>
    <w:rsid w:val="004101B8"/>
    <w:rsid w:val="00410942"/>
    <w:rsid w:val="004109FE"/>
    <w:rsid w:val="004117B5"/>
    <w:rsid w:val="00412566"/>
    <w:rsid w:val="0041322F"/>
    <w:rsid w:val="004143CB"/>
    <w:rsid w:val="00417C60"/>
    <w:rsid w:val="00417D52"/>
    <w:rsid w:val="00417F14"/>
    <w:rsid w:val="004217DB"/>
    <w:rsid w:val="0042358F"/>
    <w:rsid w:val="00423F5C"/>
    <w:rsid w:val="00426B5D"/>
    <w:rsid w:val="00426B71"/>
    <w:rsid w:val="00427237"/>
    <w:rsid w:val="00430518"/>
    <w:rsid w:val="00430585"/>
    <w:rsid w:val="00432341"/>
    <w:rsid w:val="00433025"/>
    <w:rsid w:val="00433273"/>
    <w:rsid w:val="0043382F"/>
    <w:rsid w:val="004349C0"/>
    <w:rsid w:val="00436985"/>
    <w:rsid w:val="0044018A"/>
    <w:rsid w:val="00441BC9"/>
    <w:rsid w:val="004421FA"/>
    <w:rsid w:val="00443E4B"/>
    <w:rsid w:val="00445F59"/>
    <w:rsid w:val="00446446"/>
    <w:rsid w:val="00446623"/>
    <w:rsid w:val="00451471"/>
    <w:rsid w:val="00451ADA"/>
    <w:rsid w:val="00454C1A"/>
    <w:rsid w:val="00455E7F"/>
    <w:rsid w:val="00455ECA"/>
    <w:rsid w:val="00455F9B"/>
    <w:rsid w:val="00457A93"/>
    <w:rsid w:val="004614A2"/>
    <w:rsid w:val="00461CA1"/>
    <w:rsid w:val="004628D1"/>
    <w:rsid w:val="00463331"/>
    <w:rsid w:val="0046404A"/>
    <w:rsid w:val="00465134"/>
    <w:rsid w:val="00467E51"/>
    <w:rsid w:val="004713D1"/>
    <w:rsid w:val="00472192"/>
    <w:rsid w:val="00474421"/>
    <w:rsid w:val="0047442C"/>
    <w:rsid w:val="004747A2"/>
    <w:rsid w:val="00475D8F"/>
    <w:rsid w:val="00477926"/>
    <w:rsid w:val="00477EE5"/>
    <w:rsid w:val="00477F41"/>
    <w:rsid w:val="00487079"/>
    <w:rsid w:val="00487D8A"/>
    <w:rsid w:val="004909EE"/>
    <w:rsid w:val="0049398D"/>
    <w:rsid w:val="00496237"/>
    <w:rsid w:val="004A048E"/>
    <w:rsid w:val="004A04F7"/>
    <w:rsid w:val="004A1A43"/>
    <w:rsid w:val="004A2CC0"/>
    <w:rsid w:val="004A2F17"/>
    <w:rsid w:val="004A3453"/>
    <w:rsid w:val="004A4863"/>
    <w:rsid w:val="004A4AE2"/>
    <w:rsid w:val="004A4C18"/>
    <w:rsid w:val="004A4D5E"/>
    <w:rsid w:val="004A5864"/>
    <w:rsid w:val="004A746F"/>
    <w:rsid w:val="004A7A87"/>
    <w:rsid w:val="004B35AB"/>
    <w:rsid w:val="004B3800"/>
    <w:rsid w:val="004B3BB2"/>
    <w:rsid w:val="004B6858"/>
    <w:rsid w:val="004B69CB"/>
    <w:rsid w:val="004B6F38"/>
    <w:rsid w:val="004B75AD"/>
    <w:rsid w:val="004C0762"/>
    <w:rsid w:val="004C6663"/>
    <w:rsid w:val="004D01B7"/>
    <w:rsid w:val="004D09EA"/>
    <w:rsid w:val="004D13AE"/>
    <w:rsid w:val="004D1A8B"/>
    <w:rsid w:val="004D4553"/>
    <w:rsid w:val="004D772E"/>
    <w:rsid w:val="004E041E"/>
    <w:rsid w:val="004E084A"/>
    <w:rsid w:val="004E2C3B"/>
    <w:rsid w:val="004E5A8B"/>
    <w:rsid w:val="004E635B"/>
    <w:rsid w:val="004F0B3B"/>
    <w:rsid w:val="004F138A"/>
    <w:rsid w:val="004F3079"/>
    <w:rsid w:val="004F3E41"/>
    <w:rsid w:val="004F41B8"/>
    <w:rsid w:val="004F458E"/>
    <w:rsid w:val="004F487F"/>
    <w:rsid w:val="004F559A"/>
    <w:rsid w:val="004F55CF"/>
    <w:rsid w:val="004F609C"/>
    <w:rsid w:val="004F6594"/>
    <w:rsid w:val="00500726"/>
    <w:rsid w:val="00500B08"/>
    <w:rsid w:val="00501618"/>
    <w:rsid w:val="00501B4E"/>
    <w:rsid w:val="005032BC"/>
    <w:rsid w:val="00507984"/>
    <w:rsid w:val="00510A87"/>
    <w:rsid w:val="00510E21"/>
    <w:rsid w:val="00512DAD"/>
    <w:rsid w:val="00513DAD"/>
    <w:rsid w:val="00514793"/>
    <w:rsid w:val="0051495D"/>
    <w:rsid w:val="00516235"/>
    <w:rsid w:val="0051737B"/>
    <w:rsid w:val="00517AAA"/>
    <w:rsid w:val="005208AD"/>
    <w:rsid w:val="00521FD4"/>
    <w:rsid w:val="00523045"/>
    <w:rsid w:val="0052311A"/>
    <w:rsid w:val="005231A2"/>
    <w:rsid w:val="0052340A"/>
    <w:rsid w:val="00524459"/>
    <w:rsid w:val="00524792"/>
    <w:rsid w:val="00524CD5"/>
    <w:rsid w:val="0052500E"/>
    <w:rsid w:val="005250B2"/>
    <w:rsid w:val="00525D97"/>
    <w:rsid w:val="00526DC8"/>
    <w:rsid w:val="00526E56"/>
    <w:rsid w:val="00530047"/>
    <w:rsid w:val="005305EB"/>
    <w:rsid w:val="00530D83"/>
    <w:rsid w:val="00531924"/>
    <w:rsid w:val="005319CA"/>
    <w:rsid w:val="00533416"/>
    <w:rsid w:val="005335E6"/>
    <w:rsid w:val="0053438B"/>
    <w:rsid w:val="005353F9"/>
    <w:rsid w:val="00535782"/>
    <w:rsid w:val="00535A82"/>
    <w:rsid w:val="00535D64"/>
    <w:rsid w:val="00536B43"/>
    <w:rsid w:val="00536C7A"/>
    <w:rsid w:val="00537446"/>
    <w:rsid w:val="00540010"/>
    <w:rsid w:val="00540F6A"/>
    <w:rsid w:val="00541A8C"/>
    <w:rsid w:val="00542D29"/>
    <w:rsid w:val="005449BB"/>
    <w:rsid w:val="005472D7"/>
    <w:rsid w:val="00547C55"/>
    <w:rsid w:val="0055365D"/>
    <w:rsid w:val="00554158"/>
    <w:rsid w:val="005546E1"/>
    <w:rsid w:val="0055524B"/>
    <w:rsid w:val="00555AD8"/>
    <w:rsid w:val="00557A8D"/>
    <w:rsid w:val="005602F0"/>
    <w:rsid w:val="00561402"/>
    <w:rsid w:val="00565010"/>
    <w:rsid w:val="0056515E"/>
    <w:rsid w:val="00565BE2"/>
    <w:rsid w:val="00565F9D"/>
    <w:rsid w:val="00566B5B"/>
    <w:rsid w:val="00566EA0"/>
    <w:rsid w:val="00567294"/>
    <w:rsid w:val="005703AD"/>
    <w:rsid w:val="0057097D"/>
    <w:rsid w:val="00570981"/>
    <w:rsid w:val="005714C4"/>
    <w:rsid w:val="00572DA6"/>
    <w:rsid w:val="00573E59"/>
    <w:rsid w:val="0057577D"/>
    <w:rsid w:val="00576580"/>
    <w:rsid w:val="0057681B"/>
    <w:rsid w:val="00577950"/>
    <w:rsid w:val="00577B48"/>
    <w:rsid w:val="005801A4"/>
    <w:rsid w:val="00581922"/>
    <w:rsid w:val="005838A5"/>
    <w:rsid w:val="005900D0"/>
    <w:rsid w:val="00591598"/>
    <w:rsid w:val="00592987"/>
    <w:rsid w:val="00593A25"/>
    <w:rsid w:val="005958BB"/>
    <w:rsid w:val="00597ABC"/>
    <w:rsid w:val="005A1AFC"/>
    <w:rsid w:val="005A2175"/>
    <w:rsid w:val="005A2411"/>
    <w:rsid w:val="005A6763"/>
    <w:rsid w:val="005B037C"/>
    <w:rsid w:val="005B10FE"/>
    <w:rsid w:val="005B3281"/>
    <w:rsid w:val="005B359C"/>
    <w:rsid w:val="005B452A"/>
    <w:rsid w:val="005B56E9"/>
    <w:rsid w:val="005B5AC7"/>
    <w:rsid w:val="005B5BE2"/>
    <w:rsid w:val="005B76B3"/>
    <w:rsid w:val="005C0742"/>
    <w:rsid w:val="005C1120"/>
    <w:rsid w:val="005C14C4"/>
    <w:rsid w:val="005C232C"/>
    <w:rsid w:val="005C3BEF"/>
    <w:rsid w:val="005C5AB1"/>
    <w:rsid w:val="005C61BD"/>
    <w:rsid w:val="005C7D55"/>
    <w:rsid w:val="005D2181"/>
    <w:rsid w:val="005D2A41"/>
    <w:rsid w:val="005D2E3B"/>
    <w:rsid w:val="005D393B"/>
    <w:rsid w:val="005D3FE9"/>
    <w:rsid w:val="005D5227"/>
    <w:rsid w:val="005D5772"/>
    <w:rsid w:val="005D5DE7"/>
    <w:rsid w:val="005D6E0B"/>
    <w:rsid w:val="005E0FAC"/>
    <w:rsid w:val="005E4364"/>
    <w:rsid w:val="005E6C6E"/>
    <w:rsid w:val="005E79E6"/>
    <w:rsid w:val="005E7CD1"/>
    <w:rsid w:val="005F034D"/>
    <w:rsid w:val="005F05AC"/>
    <w:rsid w:val="005F1147"/>
    <w:rsid w:val="005F1844"/>
    <w:rsid w:val="005F1C24"/>
    <w:rsid w:val="005F3692"/>
    <w:rsid w:val="005F3918"/>
    <w:rsid w:val="005F4C9A"/>
    <w:rsid w:val="005F60B8"/>
    <w:rsid w:val="006016A8"/>
    <w:rsid w:val="00601D07"/>
    <w:rsid w:val="00603058"/>
    <w:rsid w:val="006039D3"/>
    <w:rsid w:val="006054D0"/>
    <w:rsid w:val="00605A9B"/>
    <w:rsid w:val="006073E7"/>
    <w:rsid w:val="00607B71"/>
    <w:rsid w:val="00607EB0"/>
    <w:rsid w:val="00610966"/>
    <w:rsid w:val="00612D64"/>
    <w:rsid w:val="00613131"/>
    <w:rsid w:val="00613205"/>
    <w:rsid w:val="006146BB"/>
    <w:rsid w:val="00614DE6"/>
    <w:rsid w:val="00614FF2"/>
    <w:rsid w:val="006160E8"/>
    <w:rsid w:val="006166D8"/>
    <w:rsid w:val="00617036"/>
    <w:rsid w:val="006178F4"/>
    <w:rsid w:val="00621423"/>
    <w:rsid w:val="00625318"/>
    <w:rsid w:val="00625B51"/>
    <w:rsid w:val="00625CA4"/>
    <w:rsid w:val="0062607A"/>
    <w:rsid w:val="006261EF"/>
    <w:rsid w:val="006274AD"/>
    <w:rsid w:val="006304E2"/>
    <w:rsid w:val="006324AB"/>
    <w:rsid w:val="0063301B"/>
    <w:rsid w:val="00633962"/>
    <w:rsid w:val="00633A1A"/>
    <w:rsid w:val="00633DC0"/>
    <w:rsid w:val="006359AA"/>
    <w:rsid w:val="006400FA"/>
    <w:rsid w:val="00641ACF"/>
    <w:rsid w:val="00642791"/>
    <w:rsid w:val="00643D71"/>
    <w:rsid w:val="00644ECD"/>
    <w:rsid w:val="006450BB"/>
    <w:rsid w:val="0064751D"/>
    <w:rsid w:val="00647A9C"/>
    <w:rsid w:val="00650260"/>
    <w:rsid w:val="006502B1"/>
    <w:rsid w:val="00651450"/>
    <w:rsid w:val="00651990"/>
    <w:rsid w:val="00651E0B"/>
    <w:rsid w:val="006524E3"/>
    <w:rsid w:val="00653EA7"/>
    <w:rsid w:val="00655230"/>
    <w:rsid w:val="006574B7"/>
    <w:rsid w:val="00657A80"/>
    <w:rsid w:val="00661B1F"/>
    <w:rsid w:val="0066251D"/>
    <w:rsid w:val="00664BC6"/>
    <w:rsid w:val="00665B41"/>
    <w:rsid w:val="006666C3"/>
    <w:rsid w:val="00666F5F"/>
    <w:rsid w:val="00667D21"/>
    <w:rsid w:val="006705C3"/>
    <w:rsid w:val="00672F52"/>
    <w:rsid w:val="00674F96"/>
    <w:rsid w:val="006766ED"/>
    <w:rsid w:val="006776AA"/>
    <w:rsid w:val="00680204"/>
    <w:rsid w:val="00680CF5"/>
    <w:rsid w:val="00680F17"/>
    <w:rsid w:val="006821B7"/>
    <w:rsid w:val="0068364F"/>
    <w:rsid w:val="006843CA"/>
    <w:rsid w:val="00684EE8"/>
    <w:rsid w:val="00684F73"/>
    <w:rsid w:val="00685114"/>
    <w:rsid w:val="00685579"/>
    <w:rsid w:val="00687202"/>
    <w:rsid w:val="00692820"/>
    <w:rsid w:val="0069390E"/>
    <w:rsid w:val="00694812"/>
    <w:rsid w:val="00697736"/>
    <w:rsid w:val="006A21F1"/>
    <w:rsid w:val="006A2ECF"/>
    <w:rsid w:val="006A6506"/>
    <w:rsid w:val="006A7A6A"/>
    <w:rsid w:val="006B074B"/>
    <w:rsid w:val="006B0C8F"/>
    <w:rsid w:val="006B143D"/>
    <w:rsid w:val="006B2C75"/>
    <w:rsid w:val="006B3629"/>
    <w:rsid w:val="006B393E"/>
    <w:rsid w:val="006B3B68"/>
    <w:rsid w:val="006B4E18"/>
    <w:rsid w:val="006B6191"/>
    <w:rsid w:val="006B7AF1"/>
    <w:rsid w:val="006C16E1"/>
    <w:rsid w:val="006C3591"/>
    <w:rsid w:val="006C40D4"/>
    <w:rsid w:val="006C4E1C"/>
    <w:rsid w:val="006C6EAF"/>
    <w:rsid w:val="006D0C6C"/>
    <w:rsid w:val="006D1770"/>
    <w:rsid w:val="006D2B8F"/>
    <w:rsid w:val="006D3D13"/>
    <w:rsid w:val="006D4681"/>
    <w:rsid w:val="006D5FC8"/>
    <w:rsid w:val="006D68FF"/>
    <w:rsid w:val="006D6909"/>
    <w:rsid w:val="006D7D65"/>
    <w:rsid w:val="006E1EF6"/>
    <w:rsid w:val="006E39B2"/>
    <w:rsid w:val="006E5057"/>
    <w:rsid w:val="006E53BD"/>
    <w:rsid w:val="006E55E6"/>
    <w:rsid w:val="006E56BD"/>
    <w:rsid w:val="006F1898"/>
    <w:rsid w:val="006F1CED"/>
    <w:rsid w:val="006F2153"/>
    <w:rsid w:val="006F2279"/>
    <w:rsid w:val="006F26A1"/>
    <w:rsid w:val="006F2767"/>
    <w:rsid w:val="006F3B2A"/>
    <w:rsid w:val="006F3F07"/>
    <w:rsid w:val="006F458D"/>
    <w:rsid w:val="006F60FD"/>
    <w:rsid w:val="006F6A37"/>
    <w:rsid w:val="00701114"/>
    <w:rsid w:val="00702A9D"/>
    <w:rsid w:val="0070343B"/>
    <w:rsid w:val="00703579"/>
    <w:rsid w:val="00704919"/>
    <w:rsid w:val="00705322"/>
    <w:rsid w:val="0070556D"/>
    <w:rsid w:val="007056A7"/>
    <w:rsid w:val="00705C34"/>
    <w:rsid w:val="00711560"/>
    <w:rsid w:val="00711BF0"/>
    <w:rsid w:val="007127CB"/>
    <w:rsid w:val="00714172"/>
    <w:rsid w:val="00714AC0"/>
    <w:rsid w:val="00714B85"/>
    <w:rsid w:val="00715151"/>
    <w:rsid w:val="00715DFA"/>
    <w:rsid w:val="00717CC9"/>
    <w:rsid w:val="007204AC"/>
    <w:rsid w:val="0072086B"/>
    <w:rsid w:val="00721AFC"/>
    <w:rsid w:val="00721BEF"/>
    <w:rsid w:val="00721FDA"/>
    <w:rsid w:val="007235A8"/>
    <w:rsid w:val="007237AA"/>
    <w:rsid w:val="00725B7A"/>
    <w:rsid w:val="0072617A"/>
    <w:rsid w:val="00726760"/>
    <w:rsid w:val="00726A88"/>
    <w:rsid w:val="00730893"/>
    <w:rsid w:val="007314D1"/>
    <w:rsid w:val="0073208B"/>
    <w:rsid w:val="00732A3B"/>
    <w:rsid w:val="00732AAB"/>
    <w:rsid w:val="00732CB5"/>
    <w:rsid w:val="007332F6"/>
    <w:rsid w:val="00734616"/>
    <w:rsid w:val="00734622"/>
    <w:rsid w:val="00735D23"/>
    <w:rsid w:val="007360DF"/>
    <w:rsid w:val="00736EC7"/>
    <w:rsid w:val="0073715F"/>
    <w:rsid w:val="0074153E"/>
    <w:rsid w:val="00742678"/>
    <w:rsid w:val="00742AB6"/>
    <w:rsid w:val="00743CC8"/>
    <w:rsid w:val="00746E4A"/>
    <w:rsid w:val="00747069"/>
    <w:rsid w:val="00752CBA"/>
    <w:rsid w:val="00752F6F"/>
    <w:rsid w:val="00755991"/>
    <w:rsid w:val="0075709C"/>
    <w:rsid w:val="007577A1"/>
    <w:rsid w:val="00757D42"/>
    <w:rsid w:val="007607CD"/>
    <w:rsid w:val="007609CF"/>
    <w:rsid w:val="00761C95"/>
    <w:rsid w:val="00765E7F"/>
    <w:rsid w:val="0076747D"/>
    <w:rsid w:val="00767616"/>
    <w:rsid w:val="00767A4B"/>
    <w:rsid w:val="0077111C"/>
    <w:rsid w:val="0077168F"/>
    <w:rsid w:val="00771A94"/>
    <w:rsid w:val="00773323"/>
    <w:rsid w:val="00775250"/>
    <w:rsid w:val="007754EE"/>
    <w:rsid w:val="00776052"/>
    <w:rsid w:val="00776DEF"/>
    <w:rsid w:val="00777DC1"/>
    <w:rsid w:val="007805E9"/>
    <w:rsid w:val="00782F97"/>
    <w:rsid w:val="00784A2F"/>
    <w:rsid w:val="00787545"/>
    <w:rsid w:val="00787BBD"/>
    <w:rsid w:val="0079112D"/>
    <w:rsid w:val="007916AE"/>
    <w:rsid w:val="007948CF"/>
    <w:rsid w:val="0079515B"/>
    <w:rsid w:val="0079623E"/>
    <w:rsid w:val="007962BC"/>
    <w:rsid w:val="00796DD9"/>
    <w:rsid w:val="00797266"/>
    <w:rsid w:val="007A492E"/>
    <w:rsid w:val="007A4DF8"/>
    <w:rsid w:val="007A4EC2"/>
    <w:rsid w:val="007A5606"/>
    <w:rsid w:val="007A6249"/>
    <w:rsid w:val="007A6DDC"/>
    <w:rsid w:val="007B239A"/>
    <w:rsid w:val="007B2DF1"/>
    <w:rsid w:val="007B2F52"/>
    <w:rsid w:val="007B45ED"/>
    <w:rsid w:val="007B4667"/>
    <w:rsid w:val="007B709E"/>
    <w:rsid w:val="007C13C8"/>
    <w:rsid w:val="007C17D8"/>
    <w:rsid w:val="007C1A37"/>
    <w:rsid w:val="007C2326"/>
    <w:rsid w:val="007C60D2"/>
    <w:rsid w:val="007C6105"/>
    <w:rsid w:val="007C6373"/>
    <w:rsid w:val="007C65A1"/>
    <w:rsid w:val="007C69FD"/>
    <w:rsid w:val="007C716D"/>
    <w:rsid w:val="007D3841"/>
    <w:rsid w:val="007D5C57"/>
    <w:rsid w:val="007D6398"/>
    <w:rsid w:val="007D7E34"/>
    <w:rsid w:val="007D7FBA"/>
    <w:rsid w:val="007E0A79"/>
    <w:rsid w:val="007E1855"/>
    <w:rsid w:val="007E32FD"/>
    <w:rsid w:val="007E38CC"/>
    <w:rsid w:val="007E3D1E"/>
    <w:rsid w:val="007E6AA2"/>
    <w:rsid w:val="007E7C6D"/>
    <w:rsid w:val="007F1477"/>
    <w:rsid w:val="007F1B4D"/>
    <w:rsid w:val="007F339F"/>
    <w:rsid w:val="007F6E2A"/>
    <w:rsid w:val="007F74C5"/>
    <w:rsid w:val="007F777E"/>
    <w:rsid w:val="00800620"/>
    <w:rsid w:val="008006A0"/>
    <w:rsid w:val="008007C9"/>
    <w:rsid w:val="0080103D"/>
    <w:rsid w:val="0080197B"/>
    <w:rsid w:val="0080291A"/>
    <w:rsid w:val="00802ED7"/>
    <w:rsid w:val="00804CC7"/>
    <w:rsid w:val="0080573F"/>
    <w:rsid w:val="00812F57"/>
    <w:rsid w:val="008137A6"/>
    <w:rsid w:val="00820D00"/>
    <w:rsid w:val="00820F58"/>
    <w:rsid w:val="0082264A"/>
    <w:rsid w:val="00822D31"/>
    <w:rsid w:val="00825CE5"/>
    <w:rsid w:val="008266D5"/>
    <w:rsid w:val="00826CA0"/>
    <w:rsid w:val="0083109D"/>
    <w:rsid w:val="008333A9"/>
    <w:rsid w:val="008338CF"/>
    <w:rsid w:val="008339F6"/>
    <w:rsid w:val="00833C78"/>
    <w:rsid w:val="00834162"/>
    <w:rsid w:val="00835210"/>
    <w:rsid w:val="0083526B"/>
    <w:rsid w:val="00836D99"/>
    <w:rsid w:val="008407FD"/>
    <w:rsid w:val="00842155"/>
    <w:rsid w:val="008426FD"/>
    <w:rsid w:val="0084285F"/>
    <w:rsid w:val="00842C6F"/>
    <w:rsid w:val="0084625A"/>
    <w:rsid w:val="0085006F"/>
    <w:rsid w:val="00850DBC"/>
    <w:rsid w:val="00853916"/>
    <w:rsid w:val="008542A4"/>
    <w:rsid w:val="00854A2F"/>
    <w:rsid w:val="0085502F"/>
    <w:rsid w:val="008568EC"/>
    <w:rsid w:val="00860D9F"/>
    <w:rsid w:val="008625DA"/>
    <w:rsid w:val="008627AC"/>
    <w:rsid w:val="00863353"/>
    <w:rsid w:val="00863929"/>
    <w:rsid w:val="00865C29"/>
    <w:rsid w:val="00866DD7"/>
    <w:rsid w:val="00870F68"/>
    <w:rsid w:val="00871090"/>
    <w:rsid w:val="0087134E"/>
    <w:rsid w:val="00871E7C"/>
    <w:rsid w:val="00872142"/>
    <w:rsid w:val="00874867"/>
    <w:rsid w:val="00875910"/>
    <w:rsid w:val="00875E1C"/>
    <w:rsid w:val="00876B5F"/>
    <w:rsid w:val="00881922"/>
    <w:rsid w:val="0088217F"/>
    <w:rsid w:val="0088259B"/>
    <w:rsid w:val="008848D8"/>
    <w:rsid w:val="008867EB"/>
    <w:rsid w:val="0089388C"/>
    <w:rsid w:val="00893B06"/>
    <w:rsid w:val="008941DB"/>
    <w:rsid w:val="008976CF"/>
    <w:rsid w:val="008A20D3"/>
    <w:rsid w:val="008A3FFD"/>
    <w:rsid w:val="008A4301"/>
    <w:rsid w:val="008B03C5"/>
    <w:rsid w:val="008B1818"/>
    <w:rsid w:val="008B2960"/>
    <w:rsid w:val="008B3250"/>
    <w:rsid w:val="008B37CC"/>
    <w:rsid w:val="008B3D4C"/>
    <w:rsid w:val="008B58E3"/>
    <w:rsid w:val="008B76E0"/>
    <w:rsid w:val="008C00CC"/>
    <w:rsid w:val="008C1122"/>
    <w:rsid w:val="008C13D1"/>
    <w:rsid w:val="008C1571"/>
    <w:rsid w:val="008C2340"/>
    <w:rsid w:val="008C24A4"/>
    <w:rsid w:val="008C2C06"/>
    <w:rsid w:val="008C3257"/>
    <w:rsid w:val="008C43B5"/>
    <w:rsid w:val="008C4692"/>
    <w:rsid w:val="008C4FA2"/>
    <w:rsid w:val="008C592A"/>
    <w:rsid w:val="008D1753"/>
    <w:rsid w:val="008D31C4"/>
    <w:rsid w:val="008D6386"/>
    <w:rsid w:val="008D7771"/>
    <w:rsid w:val="008E06E0"/>
    <w:rsid w:val="008E3534"/>
    <w:rsid w:val="008E53B9"/>
    <w:rsid w:val="008E5B75"/>
    <w:rsid w:val="008E5BA5"/>
    <w:rsid w:val="008E6F57"/>
    <w:rsid w:val="008E7A74"/>
    <w:rsid w:val="008E7B28"/>
    <w:rsid w:val="008E7FC2"/>
    <w:rsid w:val="008F055F"/>
    <w:rsid w:val="008F09AD"/>
    <w:rsid w:val="008F33F3"/>
    <w:rsid w:val="008F41CD"/>
    <w:rsid w:val="008F436F"/>
    <w:rsid w:val="008F455A"/>
    <w:rsid w:val="00902A75"/>
    <w:rsid w:val="0090392C"/>
    <w:rsid w:val="00904533"/>
    <w:rsid w:val="00905407"/>
    <w:rsid w:val="0090566F"/>
    <w:rsid w:val="00905825"/>
    <w:rsid w:val="00905B1B"/>
    <w:rsid w:val="00906722"/>
    <w:rsid w:val="00910A74"/>
    <w:rsid w:val="009110EC"/>
    <w:rsid w:val="009121D3"/>
    <w:rsid w:val="00912D11"/>
    <w:rsid w:val="00915155"/>
    <w:rsid w:val="009159CF"/>
    <w:rsid w:val="0091789A"/>
    <w:rsid w:val="00923383"/>
    <w:rsid w:val="009248BC"/>
    <w:rsid w:val="00927461"/>
    <w:rsid w:val="009302F5"/>
    <w:rsid w:val="00930B2D"/>
    <w:rsid w:val="00931213"/>
    <w:rsid w:val="00933C93"/>
    <w:rsid w:val="0094017A"/>
    <w:rsid w:val="009405D3"/>
    <w:rsid w:val="00941577"/>
    <w:rsid w:val="00941A5A"/>
    <w:rsid w:val="00942E52"/>
    <w:rsid w:val="00945212"/>
    <w:rsid w:val="00946217"/>
    <w:rsid w:val="009464CD"/>
    <w:rsid w:val="00947426"/>
    <w:rsid w:val="00947D50"/>
    <w:rsid w:val="009502A7"/>
    <w:rsid w:val="00950516"/>
    <w:rsid w:val="00951A8C"/>
    <w:rsid w:val="009522CC"/>
    <w:rsid w:val="0095287A"/>
    <w:rsid w:val="009531DF"/>
    <w:rsid w:val="00955599"/>
    <w:rsid w:val="00955E05"/>
    <w:rsid w:val="00956F39"/>
    <w:rsid w:val="0096041D"/>
    <w:rsid w:val="009610E7"/>
    <w:rsid w:val="00961533"/>
    <w:rsid w:val="0096389B"/>
    <w:rsid w:val="00965354"/>
    <w:rsid w:val="00965787"/>
    <w:rsid w:val="00965A24"/>
    <w:rsid w:val="00966587"/>
    <w:rsid w:val="00967565"/>
    <w:rsid w:val="0097065C"/>
    <w:rsid w:val="00971078"/>
    <w:rsid w:val="00972898"/>
    <w:rsid w:val="00972A15"/>
    <w:rsid w:val="009747E9"/>
    <w:rsid w:val="00974932"/>
    <w:rsid w:val="00977507"/>
    <w:rsid w:val="009801E7"/>
    <w:rsid w:val="0098039F"/>
    <w:rsid w:val="00980F8C"/>
    <w:rsid w:val="00981117"/>
    <w:rsid w:val="00982853"/>
    <w:rsid w:val="00983040"/>
    <w:rsid w:val="00983B4D"/>
    <w:rsid w:val="00984356"/>
    <w:rsid w:val="00984AE4"/>
    <w:rsid w:val="00987C97"/>
    <w:rsid w:val="009909A9"/>
    <w:rsid w:val="009941E5"/>
    <w:rsid w:val="009947B3"/>
    <w:rsid w:val="00994A8B"/>
    <w:rsid w:val="009969E0"/>
    <w:rsid w:val="00996B52"/>
    <w:rsid w:val="00996E59"/>
    <w:rsid w:val="009A07C1"/>
    <w:rsid w:val="009A0C65"/>
    <w:rsid w:val="009A11C6"/>
    <w:rsid w:val="009A14BD"/>
    <w:rsid w:val="009A3A61"/>
    <w:rsid w:val="009A438E"/>
    <w:rsid w:val="009A4EF0"/>
    <w:rsid w:val="009A679D"/>
    <w:rsid w:val="009A6F74"/>
    <w:rsid w:val="009B0602"/>
    <w:rsid w:val="009B108C"/>
    <w:rsid w:val="009B2339"/>
    <w:rsid w:val="009B712E"/>
    <w:rsid w:val="009C03DF"/>
    <w:rsid w:val="009C09BA"/>
    <w:rsid w:val="009C1989"/>
    <w:rsid w:val="009C3E0F"/>
    <w:rsid w:val="009C47CC"/>
    <w:rsid w:val="009C59F0"/>
    <w:rsid w:val="009D067C"/>
    <w:rsid w:val="009D06EC"/>
    <w:rsid w:val="009D136B"/>
    <w:rsid w:val="009D1742"/>
    <w:rsid w:val="009D1D06"/>
    <w:rsid w:val="009D2236"/>
    <w:rsid w:val="009D3D7C"/>
    <w:rsid w:val="009D4732"/>
    <w:rsid w:val="009D64C4"/>
    <w:rsid w:val="009D7D1B"/>
    <w:rsid w:val="009E0470"/>
    <w:rsid w:val="009E1330"/>
    <w:rsid w:val="009E4167"/>
    <w:rsid w:val="009E4DD1"/>
    <w:rsid w:val="009E52B9"/>
    <w:rsid w:val="009E605D"/>
    <w:rsid w:val="009E61D8"/>
    <w:rsid w:val="009E6664"/>
    <w:rsid w:val="009E75FE"/>
    <w:rsid w:val="009F0659"/>
    <w:rsid w:val="009F09C9"/>
    <w:rsid w:val="009F489D"/>
    <w:rsid w:val="009F63C1"/>
    <w:rsid w:val="009F643E"/>
    <w:rsid w:val="009F6FAF"/>
    <w:rsid w:val="009F734E"/>
    <w:rsid w:val="00A003D3"/>
    <w:rsid w:val="00A02910"/>
    <w:rsid w:val="00A03F14"/>
    <w:rsid w:val="00A0489E"/>
    <w:rsid w:val="00A10784"/>
    <w:rsid w:val="00A11747"/>
    <w:rsid w:val="00A13AC3"/>
    <w:rsid w:val="00A155BB"/>
    <w:rsid w:val="00A15ECB"/>
    <w:rsid w:val="00A16AF5"/>
    <w:rsid w:val="00A174C4"/>
    <w:rsid w:val="00A2329C"/>
    <w:rsid w:val="00A25446"/>
    <w:rsid w:val="00A26E7E"/>
    <w:rsid w:val="00A26E97"/>
    <w:rsid w:val="00A27AF0"/>
    <w:rsid w:val="00A323D7"/>
    <w:rsid w:val="00A32B4C"/>
    <w:rsid w:val="00A33E9A"/>
    <w:rsid w:val="00A347F5"/>
    <w:rsid w:val="00A34CBE"/>
    <w:rsid w:val="00A35613"/>
    <w:rsid w:val="00A363A2"/>
    <w:rsid w:val="00A36B04"/>
    <w:rsid w:val="00A37DAD"/>
    <w:rsid w:val="00A37E71"/>
    <w:rsid w:val="00A404A5"/>
    <w:rsid w:val="00A407E7"/>
    <w:rsid w:val="00A41D92"/>
    <w:rsid w:val="00A420E7"/>
    <w:rsid w:val="00A5031D"/>
    <w:rsid w:val="00A512EB"/>
    <w:rsid w:val="00A51574"/>
    <w:rsid w:val="00A51F56"/>
    <w:rsid w:val="00A534FA"/>
    <w:rsid w:val="00A53E74"/>
    <w:rsid w:val="00A54959"/>
    <w:rsid w:val="00A567CC"/>
    <w:rsid w:val="00A56B10"/>
    <w:rsid w:val="00A608EB"/>
    <w:rsid w:val="00A60A21"/>
    <w:rsid w:val="00A61E49"/>
    <w:rsid w:val="00A61EB1"/>
    <w:rsid w:val="00A620F5"/>
    <w:rsid w:val="00A6306D"/>
    <w:rsid w:val="00A63C20"/>
    <w:rsid w:val="00A63C7D"/>
    <w:rsid w:val="00A6405F"/>
    <w:rsid w:val="00A644EA"/>
    <w:rsid w:val="00A65EB2"/>
    <w:rsid w:val="00A6651B"/>
    <w:rsid w:val="00A67FDC"/>
    <w:rsid w:val="00A70297"/>
    <w:rsid w:val="00A70475"/>
    <w:rsid w:val="00A7050B"/>
    <w:rsid w:val="00A7089F"/>
    <w:rsid w:val="00A71B94"/>
    <w:rsid w:val="00A7218C"/>
    <w:rsid w:val="00A73C2D"/>
    <w:rsid w:val="00A74794"/>
    <w:rsid w:val="00A74FB5"/>
    <w:rsid w:val="00A750A8"/>
    <w:rsid w:val="00A75BF7"/>
    <w:rsid w:val="00A763FB"/>
    <w:rsid w:val="00A804E9"/>
    <w:rsid w:val="00A823E3"/>
    <w:rsid w:val="00A85453"/>
    <w:rsid w:val="00A8566B"/>
    <w:rsid w:val="00A8569D"/>
    <w:rsid w:val="00A85F09"/>
    <w:rsid w:val="00A860B6"/>
    <w:rsid w:val="00A86514"/>
    <w:rsid w:val="00A86ABA"/>
    <w:rsid w:val="00A87F2B"/>
    <w:rsid w:val="00A90858"/>
    <w:rsid w:val="00A90E4A"/>
    <w:rsid w:val="00A94E7F"/>
    <w:rsid w:val="00A96554"/>
    <w:rsid w:val="00A97605"/>
    <w:rsid w:val="00A97700"/>
    <w:rsid w:val="00AA0531"/>
    <w:rsid w:val="00AA21F8"/>
    <w:rsid w:val="00AA23A2"/>
    <w:rsid w:val="00AA351B"/>
    <w:rsid w:val="00AA3606"/>
    <w:rsid w:val="00AA5F99"/>
    <w:rsid w:val="00AB0F2C"/>
    <w:rsid w:val="00AB0F83"/>
    <w:rsid w:val="00AB3BDE"/>
    <w:rsid w:val="00AB3BF8"/>
    <w:rsid w:val="00AB4552"/>
    <w:rsid w:val="00AB49BD"/>
    <w:rsid w:val="00AB5ED5"/>
    <w:rsid w:val="00AB63F4"/>
    <w:rsid w:val="00AB64BD"/>
    <w:rsid w:val="00AB66D8"/>
    <w:rsid w:val="00AB6BC5"/>
    <w:rsid w:val="00AB710D"/>
    <w:rsid w:val="00AB7909"/>
    <w:rsid w:val="00AC2BBF"/>
    <w:rsid w:val="00AC46B9"/>
    <w:rsid w:val="00AD0CFF"/>
    <w:rsid w:val="00AD0E85"/>
    <w:rsid w:val="00AD1885"/>
    <w:rsid w:val="00AD2282"/>
    <w:rsid w:val="00AD235E"/>
    <w:rsid w:val="00AD310D"/>
    <w:rsid w:val="00AD363F"/>
    <w:rsid w:val="00AD3675"/>
    <w:rsid w:val="00AD42FF"/>
    <w:rsid w:val="00AD47D2"/>
    <w:rsid w:val="00AD6EAA"/>
    <w:rsid w:val="00AE200C"/>
    <w:rsid w:val="00AE5F25"/>
    <w:rsid w:val="00AF1760"/>
    <w:rsid w:val="00AF1C54"/>
    <w:rsid w:val="00AF35D0"/>
    <w:rsid w:val="00AF3FB7"/>
    <w:rsid w:val="00AF6B58"/>
    <w:rsid w:val="00AF6C62"/>
    <w:rsid w:val="00AF6E51"/>
    <w:rsid w:val="00AF7293"/>
    <w:rsid w:val="00AF7475"/>
    <w:rsid w:val="00B005ED"/>
    <w:rsid w:val="00B00FB2"/>
    <w:rsid w:val="00B01E8B"/>
    <w:rsid w:val="00B025CC"/>
    <w:rsid w:val="00B03F08"/>
    <w:rsid w:val="00B042ED"/>
    <w:rsid w:val="00B07325"/>
    <w:rsid w:val="00B076FD"/>
    <w:rsid w:val="00B10352"/>
    <w:rsid w:val="00B115F6"/>
    <w:rsid w:val="00B1286D"/>
    <w:rsid w:val="00B1310C"/>
    <w:rsid w:val="00B13C84"/>
    <w:rsid w:val="00B14512"/>
    <w:rsid w:val="00B145FF"/>
    <w:rsid w:val="00B15B97"/>
    <w:rsid w:val="00B200C3"/>
    <w:rsid w:val="00B20268"/>
    <w:rsid w:val="00B21D4E"/>
    <w:rsid w:val="00B2284F"/>
    <w:rsid w:val="00B2437E"/>
    <w:rsid w:val="00B24619"/>
    <w:rsid w:val="00B247F1"/>
    <w:rsid w:val="00B2621F"/>
    <w:rsid w:val="00B26CD5"/>
    <w:rsid w:val="00B301D8"/>
    <w:rsid w:val="00B33365"/>
    <w:rsid w:val="00B35A1A"/>
    <w:rsid w:val="00B35B59"/>
    <w:rsid w:val="00B36CD1"/>
    <w:rsid w:val="00B3706E"/>
    <w:rsid w:val="00B426C7"/>
    <w:rsid w:val="00B457FE"/>
    <w:rsid w:val="00B4618D"/>
    <w:rsid w:val="00B47775"/>
    <w:rsid w:val="00B52106"/>
    <w:rsid w:val="00B53274"/>
    <w:rsid w:val="00B5382B"/>
    <w:rsid w:val="00B542E9"/>
    <w:rsid w:val="00B5459B"/>
    <w:rsid w:val="00B5587E"/>
    <w:rsid w:val="00B57648"/>
    <w:rsid w:val="00B6035D"/>
    <w:rsid w:val="00B608A4"/>
    <w:rsid w:val="00B61390"/>
    <w:rsid w:val="00B631A2"/>
    <w:rsid w:val="00B63773"/>
    <w:rsid w:val="00B728E1"/>
    <w:rsid w:val="00B749D8"/>
    <w:rsid w:val="00B75122"/>
    <w:rsid w:val="00B75F03"/>
    <w:rsid w:val="00B7693A"/>
    <w:rsid w:val="00B7695F"/>
    <w:rsid w:val="00B77BF1"/>
    <w:rsid w:val="00B80EE9"/>
    <w:rsid w:val="00B81C62"/>
    <w:rsid w:val="00B82C43"/>
    <w:rsid w:val="00B853C5"/>
    <w:rsid w:val="00B85801"/>
    <w:rsid w:val="00B85F49"/>
    <w:rsid w:val="00B8710D"/>
    <w:rsid w:val="00B87C89"/>
    <w:rsid w:val="00B90F2A"/>
    <w:rsid w:val="00B91303"/>
    <w:rsid w:val="00B91345"/>
    <w:rsid w:val="00B91C7F"/>
    <w:rsid w:val="00B94C5E"/>
    <w:rsid w:val="00B959C7"/>
    <w:rsid w:val="00B96043"/>
    <w:rsid w:val="00B966D8"/>
    <w:rsid w:val="00B96BB6"/>
    <w:rsid w:val="00BA036C"/>
    <w:rsid w:val="00BA200A"/>
    <w:rsid w:val="00BA475E"/>
    <w:rsid w:val="00BA49B6"/>
    <w:rsid w:val="00BA49EE"/>
    <w:rsid w:val="00BA4B7B"/>
    <w:rsid w:val="00BA60D0"/>
    <w:rsid w:val="00BA61C8"/>
    <w:rsid w:val="00BA64A0"/>
    <w:rsid w:val="00BB046D"/>
    <w:rsid w:val="00BB1469"/>
    <w:rsid w:val="00BB23A0"/>
    <w:rsid w:val="00BB3309"/>
    <w:rsid w:val="00BB38C9"/>
    <w:rsid w:val="00BB6137"/>
    <w:rsid w:val="00BB748E"/>
    <w:rsid w:val="00BC06D7"/>
    <w:rsid w:val="00BC3591"/>
    <w:rsid w:val="00BC372B"/>
    <w:rsid w:val="00BC5D83"/>
    <w:rsid w:val="00BC6455"/>
    <w:rsid w:val="00BC6501"/>
    <w:rsid w:val="00BC685C"/>
    <w:rsid w:val="00BC7787"/>
    <w:rsid w:val="00BC780C"/>
    <w:rsid w:val="00BD119E"/>
    <w:rsid w:val="00BD2977"/>
    <w:rsid w:val="00BD2D70"/>
    <w:rsid w:val="00BD4A88"/>
    <w:rsid w:val="00BD51DC"/>
    <w:rsid w:val="00BD5468"/>
    <w:rsid w:val="00BD5C3E"/>
    <w:rsid w:val="00BD6096"/>
    <w:rsid w:val="00BE0D1B"/>
    <w:rsid w:val="00BE17CB"/>
    <w:rsid w:val="00BE198B"/>
    <w:rsid w:val="00BE1DA2"/>
    <w:rsid w:val="00BE261A"/>
    <w:rsid w:val="00BE27D0"/>
    <w:rsid w:val="00BE3C56"/>
    <w:rsid w:val="00BE6796"/>
    <w:rsid w:val="00BF05F0"/>
    <w:rsid w:val="00BF0EA6"/>
    <w:rsid w:val="00BF2932"/>
    <w:rsid w:val="00BF2F22"/>
    <w:rsid w:val="00BF2F29"/>
    <w:rsid w:val="00BF3C6A"/>
    <w:rsid w:val="00BF4280"/>
    <w:rsid w:val="00BF45F8"/>
    <w:rsid w:val="00BF491F"/>
    <w:rsid w:val="00BF64A5"/>
    <w:rsid w:val="00C00AAB"/>
    <w:rsid w:val="00C02A6A"/>
    <w:rsid w:val="00C02CF0"/>
    <w:rsid w:val="00C036FD"/>
    <w:rsid w:val="00C03857"/>
    <w:rsid w:val="00C04139"/>
    <w:rsid w:val="00C0441F"/>
    <w:rsid w:val="00C049E0"/>
    <w:rsid w:val="00C05B7F"/>
    <w:rsid w:val="00C0677C"/>
    <w:rsid w:val="00C1488E"/>
    <w:rsid w:val="00C1563D"/>
    <w:rsid w:val="00C1564E"/>
    <w:rsid w:val="00C16C31"/>
    <w:rsid w:val="00C2279E"/>
    <w:rsid w:val="00C25266"/>
    <w:rsid w:val="00C26A55"/>
    <w:rsid w:val="00C26CDE"/>
    <w:rsid w:val="00C3150A"/>
    <w:rsid w:val="00C316CA"/>
    <w:rsid w:val="00C31BCB"/>
    <w:rsid w:val="00C343AE"/>
    <w:rsid w:val="00C3597A"/>
    <w:rsid w:val="00C362D2"/>
    <w:rsid w:val="00C408FA"/>
    <w:rsid w:val="00C40F0F"/>
    <w:rsid w:val="00C43346"/>
    <w:rsid w:val="00C436A4"/>
    <w:rsid w:val="00C4788F"/>
    <w:rsid w:val="00C50F15"/>
    <w:rsid w:val="00C51B9D"/>
    <w:rsid w:val="00C5223D"/>
    <w:rsid w:val="00C53156"/>
    <w:rsid w:val="00C54F8C"/>
    <w:rsid w:val="00C55479"/>
    <w:rsid w:val="00C56D63"/>
    <w:rsid w:val="00C575B5"/>
    <w:rsid w:val="00C57C02"/>
    <w:rsid w:val="00C61030"/>
    <w:rsid w:val="00C61653"/>
    <w:rsid w:val="00C616E8"/>
    <w:rsid w:val="00C616F4"/>
    <w:rsid w:val="00C63181"/>
    <w:rsid w:val="00C6480B"/>
    <w:rsid w:val="00C653AF"/>
    <w:rsid w:val="00C661D1"/>
    <w:rsid w:val="00C66957"/>
    <w:rsid w:val="00C66D24"/>
    <w:rsid w:val="00C66F91"/>
    <w:rsid w:val="00C67B29"/>
    <w:rsid w:val="00C67F0F"/>
    <w:rsid w:val="00C70660"/>
    <w:rsid w:val="00C70E1D"/>
    <w:rsid w:val="00C736EF"/>
    <w:rsid w:val="00C73E94"/>
    <w:rsid w:val="00C76D01"/>
    <w:rsid w:val="00C76E8A"/>
    <w:rsid w:val="00C778D5"/>
    <w:rsid w:val="00C80CAC"/>
    <w:rsid w:val="00C82FE2"/>
    <w:rsid w:val="00C831A5"/>
    <w:rsid w:val="00C832F7"/>
    <w:rsid w:val="00C83B41"/>
    <w:rsid w:val="00C86C04"/>
    <w:rsid w:val="00C9028E"/>
    <w:rsid w:val="00C90D3F"/>
    <w:rsid w:val="00C92E65"/>
    <w:rsid w:val="00C93558"/>
    <w:rsid w:val="00C9409E"/>
    <w:rsid w:val="00C96957"/>
    <w:rsid w:val="00C97812"/>
    <w:rsid w:val="00CA14D3"/>
    <w:rsid w:val="00CA1DF0"/>
    <w:rsid w:val="00CA2667"/>
    <w:rsid w:val="00CA2AA7"/>
    <w:rsid w:val="00CA3CD4"/>
    <w:rsid w:val="00CA476B"/>
    <w:rsid w:val="00CA7408"/>
    <w:rsid w:val="00CA78D8"/>
    <w:rsid w:val="00CB0904"/>
    <w:rsid w:val="00CB0F64"/>
    <w:rsid w:val="00CB295E"/>
    <w:rsid w:val="00CB5062"/>
    <w:rsid w:val="00CB51EE"/>
    <w:rsid w:val="00CB716E"/>
    <w:rsid w:val="00CC0717"/>
    <w:rsid w:val="00CC26AE"/>
    <w:rsid w:val="00CC2A9B"/>
    <w:rsid w:val="00CC322F"/>
    <w:rsid w:val="00CC5040"/>
    <w:rsid w:val="00CC6393"/>
    <w:rsid w:val="00CC63E5"/>
    <w:rsid w:val="00CC6506"/>
    <w:rsid w:val="00CC7261"/>
    <w:rsid w:val="00CD2A8C"/>
    <w:rsid w:val="00CD2B11"/>
    <w:rsid w:val="00CD30B8"/>
    <w:rsid w:val="00CD31CD"/>
    <w:rsid w:val="00CD6537"/>
    <w:rsid w:val="00CD680E"/>
    <w:rsid w:val="00CD6B32"/>
    <w:rsid w:val="00CD6C5E"/>
    <w:rsid w:val="00CE0D34"/>
    <w:rsid w:val="00CE265C"/>
    <w:rsid w:val="00CE4223"/>
    <w:rsid w:val="00CE514D"/>
    <w:rsid w:val="00CE64E7"/>
    <w:rsid w:val="00CE6CB7"/>
    <w:rsid w:val="00CE7DC0"/>
    <w:rsid w:val="00CF18BA"/>
    <w:rsid w:val="00CF1B43"/>
    <w:rsid w:val="00CF2FDE"/>
    <w:rsid w:val="00CF3246"/>
    <w:rsid w:val="00CF3AA9"/>
    <w:rsid w:val="00CF42A8"/>
    <w:rsid w:val="00CF4355"/>
    <w:rsid w:val="00CF4E74"/>
    <w:rsid w:val="00CF727B"/>
    <w:rsid w:val="00D00A29"/>
    <w:rsid w:val="00D0238C"/>
    <w:rsid w:val="00D03D8D"/>
    <w:rsid w:val="00D04037"/>
    <w:rsid w:val="00D0449D"/>
    <w:rsid w:val="00D0468D"/>
    <w:rsid w:val="00D05DA9"/>
    <w:rsid w:val="00D06477"/>
    <w:rsid w:val="00D0715E"/>
    <w:rsid w:val="00D102C5"/>
    <w:rsid w:val="00D1067E"/>
    <w:rsid w:val="00D1219E"/>
    <w:rsid w:val="00D13230"/>
    <w:rsid w:val="00D14F5E"/>
    <w:rsid w:val="00D15A2E"/>
    <w:rsid w:val="00D15A52"/>
    <w:rsid w:val="00D16688"/>
    <w:rsid w:val="00D1674E"/>
    <w:rsid w:val="00D17C2E"/>
    <w:rsid w:val="00D209F4"/>
    <w:rsid w:val="00D2235C"/>
    <w:rsid w:val="00D22655"/>
    <w:rsid w:val="00D25415"/>
    <w:rsid w:val="00D2581A"/>
    <w:rsid w:val="00D25F77"/>
    <w:rsid w:val="00D26687"/>
    <w:rsid w:val="00D26AD6"/>
    <w:rsid w:val="00D3023E"/>
    <w:rsid w:val="00D31740"/>
    <w:rsid w:val="00D3223B"/>
    <w:rsid w:val="00D331F4"/>
    <w:rsid w:val="00D33273"/>
    <w:rsid w:val="00D33889"/>
    <w:rsid w:val="00D34329"/>
    <w:rsid w:val="00D35A0B"/>
    <w:rsid w:val="00D3638A"/>
    <w:rsid w:val="00D368FF"/>
    <w:rsid w:val="00D36A8D"/>
    <w:rsid w:val="00D37F3C"/>
    <w:rsid w:val="00D44E14"/>
    <w:rsid w:val="00D44F88"/>
    <w:rsid w:val="00D45496"/>
    <w:rsid w:val="00D46EEA"/>
    <w:rsid w:val="00D47753"/>
    <w:rsid w:val="00D5078A"/>
    <w:rsid w:val="00D5337F"/>
    <w:rsid w:val="00D54063"/>
    <w:rsid w:val="00D56C52"/>
    <w:rsid w:val="00D5726D"/>
    <w:rsid w:val="00D6004F"/>
    <w:rsid w:val="00D606F2"/>
    <w:rsid w:val="00D613BB"/>
    <w:rsid w:val="00D6251D"/>
    <w:rsid w:val="00D62759"/>
    <w:rsid w:val="00D62979"/>
    <w:rsid w:val="00D62CCC"/>
    <w:rsid w:val="00D6401E"/>
    <w:rsid w:val="00D65CF8"/>
    <w:rsid w:val="00D67160"/>
    <w:rsid w:val="00D72B43"/>
    <w:rsid w:val="00D738E8"/>
    <w:rsid w:val="00D73FAC"/>
    <w:rsid w:val="00D75EEE"/>
    <w:rsid w:val="00D771C4"/>
    <w:rsid w:val="00D80CDB"/>
    <w:rsid w:val="00D810CB"/>
    <w:rsid w:val="00D8194E"/>
    <w:rsid w:val="00D82EF0"/>
    <w:rsid w:val="00D82F98"/>
    <w:rsid w:val="00D83B72"/>
    <w:rsid w:val="00D849DA"/>
    <w:rsid w:val="00D84C5C"/>
    <w:rsid w:val="00D86A9A"/>
    <w:rsid w:val="00D8705F"/>
    <w:rsid w:val="00D87697"/>
    <w:rsid w:val="00D90AB8"/>
    <w:rsid w:val="00D929A2"/>
    <w:rsid w:val="00D93FEA"/>
    <w:rsid w:val="00D95203"/>
    <w:rsid w:val="00D96A71"/>
    <w:rsid w:val="00D96BDD"/>
    <w:rsid w:val="00DA033B"/>
    <w:rsid w:val="00DA2A99"/>
    <w:rsid w:val="00DA3709"/>
    <w:rsid w:val="00DA45E4"/>
    <w:rsid w:val="00DA49C4"/>
    <w:rsid w:val="00DA7102"/>
    <w:rsid w:val="00DB050D"/>
    <w:rsid w:val="00DB4F3B"/>
    <w:rsid w:val="00DB5A48"/>
    <w:rsid w:val="00DB5A68"/>
    <w:rsid w:val="00DB6BF8"/>
    <w:rsid w:val="00DB7642"/>
    <w:rsid w:val="00DC138F"/>
    <w:rsid w:val="00DC1E48"/>
    <w:rsid w:val="00DC3920"/>
    <w:rsid w:val="00DC3AEC"/>
    <w:rsid w:val="00DC3BAA"/>
    <w:rsid w:val="00DC3C4E"/>
    <w:rsid w:val="00DC7472"/>
    <w:rsid w:val="00DD1173"/>
    <w:rsid w:val="00DD40D1"/>
    <w:rsid w:val="00DD4819"/>
    <w:rsid w:val="00DD481C"/>
    <w:rsid w:val="00DD4FB2"/>
    <w:rsid w:val="00DD6296"/>
    <w:rsid w:val="00DD631B"/>
    <w:rsid w:val="00DD78DC"/>
    <w:rsid w:val="00DE0017"/>
    <w:rsid w:val="00DE5C3E"/>
    <w:rsid w:val="00DE6CD4"/>
    <w:rsid w:val="00DF0A11"/>
    <w:rsid w:val="00DF0E2F"/>
    <w:rsid w:val="00DF14AB"/>
    <w:rsid w:val="00DF14C5"/>
    <w:rsid w:val="00DF25F2"/>
    <w:rsid w:val="00DF2764"/>
    <w:rsid w:val="00DF3DB6"/>
    <w:rsid w:val="00DF593F"/>
    <w:rsid w:val="00DF5BE9"/>
    <w:rsid w:val="00DF5CE8"/>
    <w:rsid w:val="00DF5FFB"/>
    <w:rsid w:val="00DF6DE3"/>
    <w:rsid w:val="00DF7EE3"/>
    <w:rsid w:val="00E00215"/>
    <w:rsid w:val="00E00C86"/>
    <w:rsid w:val="00E01865"/>
    <w:rsid w:val="00E01F6E"/>
    <w:rsid w:val="00E024AD"/>
    <w:rsid w:val="00E0303E"/>
    <w:rsid w:val="00E0552F"/>
    <w:rsid w:val="00E0798A"/>
    <w:rsid w:val="00E10278"/>
    <w:rsid w:val="00E10519"/>
    <w:rsid w:val="00E12001"/>
    <w:rsid w:val="00E127B5"/>
    <w:rsid w:val="00E1317F"/>
    <w:rsid w:val="00E137F4"/>
    <w:rsid w:val="00E15C6B"/>
    <w:rsid w:val="00E17229"/>
    <w:rsid w:val="00E2093D"/>
    <w:rsid w:val="00E2226B"/>
    <w:rsid w:val="00E22D2E"/>
    <w:rsid w:val="00E25008"/>
    <w:rsid w:val="00E26ECA"/>
    <w:rsid w:val="00E26F17"/>
    <w:rsid w:val="00E3055C"/>
    <w:rsid w:val="00E32ACA"/>
    <w:rsid w:val="00E33D22"/>
    <w:rsid w:val="00E3415C"/>
    <w:rsid w:val="00E34279"/>
    <w:rsid w:val="00E3447E"/>
    <w:rsid w:val="00E349B4"/>
    <w:rsid w:val="00E362BA"/>
    <w:rsid w:val="00E3748B"/>
    <w:rsid w:val="00E426D8"/>
    <w:rsid w:val="00E45B4E"/>
    <w:rsid w:val="00E45F2B"/>
    <w:rsid w:val="00E46397"/>
    <w:rsid w:val="00E463D8"/>
    <w:rsid w:val="00E46DD1"/>
    <w:rsid w:val="00E474EE"/>
    <w:rsid w:val="00E4783A"/>
    <w:rsid w:val="00E502A0"/>
    <w:rsid w:val="00E50A02"/>
    <w:rsid w:val="00E50E25"/>
    <w:rsid w:val="00E50E55"/>
    <w:rsid w:val="00E50E9A"/>
    <w:rsid w:val="00E528E8"/>
    <w:rsid w:val="00E52A7C"/>
    <w:rsid w:val="00E52CFA"/>
    <w:rsid w:val="00E52E13"/>
    <w:rsid w:val="00E54313"/>
    <w:rsid w:val="00E55AB0"/>
    <w:rsid w:val="00E57789"/>
    <w:rsid w:val="00E5787F"/>
    <w:rsid w:val="00E57C82"/>
    <w:rsid w:val="00E60DE0"/>
    <w:rsid w:val="00E61BA8"/>
    <w:rsid w:val="00E676CE"/>
    <w:rsid w:val="00E70B01"/>
    <w:rsid w:val="00E70D29"/>
    <w:rsid w:val="00E718FE"/>
    <w:rsid w:val="00E71DC2"/>
    <w:rsid w:val="00E72B8B"/>
    <w:rsid w:val="00E72F5E"/>
    <w:rsid w:val="00E74579"/>
    <w:rsid w:val="00E7485D"/>
    <w:rsid w:val="00E76D5B"/>
    <w:rsid w:val="00E82330"/>
    <w:rsid w:val="00E84576"/>
    <w:rsid w:val="00E8513F"/>
    <w:rsid w:val="00E86DC9"/>
    <w:rsid w:val="00E8790E"/>
    <w:rsid w:val="00E902A1"/>
    <w:rsid w:val="00E9067D"/>
    <w:rsid w:val="00E93328"/>
    <w:rsid w:val="00E956DC"/>
    <w:rsid w:val="00E97A70"/>
    <w:rsid w:val="00E97F3E"/>
    <w:rsid w:val="00E97FAD"/>
    <w:rsid w:val="00EA00BA"/>
    <w:rsid w:val="00EA16A1"/>
    <w:rsid w:val="00EA17C9"/>
    <w:rsid w:val="00EA17EF"/>
    <w:rsid w:val="00EA1AE9"/>
    <w:rsid w:val="00EA23B9"/>
    <w:rsid w:val="00EA3689"/>
    <w:rsid w:val="00EA38A4"/>
    <w:rsid w:val="00EA760A"/>
    <w:rsid w:val="00EB219B"/>
    <w:rsid w:val="00EB2306"/>
    <w:rsid w:val="00EB2375"/>
    <w:rsid w:val="00EB2955"/>
    <w:rsid w:val="00EB2CCE"/>
    <w:rsid w:val="00EB3073"/>
    <w:rsid w:val="00EB431B"/>
    <w:rsid w:val="00EB46C2"/>
    <w:rsid w:val="00EB4C0D"/>
    <w:rsid w:val="00EC2BAE"/>
    <w:rsid w:val="00EC3945"/>
    <w:rsid w:val="00EC433B"/>
    <w:rsid w:val="00EC4CE0"/>
    <w:rsid w:val="00EC559E"/>
    <w:rsid w:val="00EC5E69"/>
    <w:rsid w:val="00EC7351"/>
    <w:rsid w:val="00ED07D0"/>
    <w:rsid w:val="00ED090F"/>
    <w:rsid w:val="00ED1345"/>
    <w:rsid w:val="00ED21A4"/>
    <w:rsid w:val="00ED2DA1"/>
    <w:rsid w:val="00ED448A"/>
    <w:rsid w:val="00ED4EDA"/>
    <w:rsid w:val="00ED6FA8"/>
    <w:rsid w:val="00ED7BE1"/>
    <w:rsid w:val="00EE2817"/>
    <w:rsid w:val="00EE3029"/>
    <w:rsid w:val="00EE485F"/>
    <w:rsid w:val="00EE62CD"/>
    <w:rsid w:val="00EE6AA2"/>
    <w:rsid w:val="00EE72BE"/>
    <w:rsid w:val="00EF1E2E"/>
    <w:rsid w:val="00EF2FE9"/>
    <w:rsid w:val="00EF4C64"/>
    <w:rsid w:val="00EF5A2B"/>
    <w:rsid w:val="00EF5E6D"/>
    <w:rsid w:val="00EF680F"/>
    <w:rsid w:val="00EF6EE4"/>
    <w:rsid w:val="00F013BE"/>
    <w:rsid w:val="00F01E4F"/>
    <w:rsid w:val="00F03212"/>
    <w:rsid w:val="00F048D7"/>
    <w:rsid w:val="00F04B23"/>
    <w:rsid w:val="00F05067"/>
    <w:rsid w:val="00F0511C"/>
    <w:rsid w:val="00F06623"/>
    <w:rsid w:val="00F0682B"/>
    <w:rsid w:val="00F079E2"/>
    <w:rsid w:val="00F10420"/>
    <w:rsid w:val="00F12485"/>
    <w:rsid w:val="00F13EB8"/>
    <w:rsid w:val="00F15201"/>
    <w:rsid w:val="00F153CC"/>
    <w:rsid w:val="00F167A7"/>
    <w:rsid w:val="00F17697"/>
    <w:rsid w:val="00F20546"/>
    <w:rsid w:val="00F2062C"/>
    <w:rsid w:val="00F21AB1"/>
    <w:rsid w:val="00F21E62"/>
    <w:rsid w:val="00F244DC"/>
    <w:rsid w:val="00F245C6"/>
    <w:rsid w:val="00F259FF"/>
    <w:rsid w:val="00F25FE8"/>
    <w:rsid w:val="00F260C9"/>
    <w:rsid w:val="00F26873"/>
    <w:rsid w:val="00F3101D"/>
    <w:rsid w:val="00F31182"/>
    <w:rsid w:val="00F31A56"/>
    <w:rsid w:val="00F32BC1"/>
    <w:rsid w:val="00F34D29"/>
    <w:rsid w:val="00F351E6"/>
    <w:rsid w:val="00F3542B"/>
    <w:rsid w:val="00F35961"/>
    <w:rsid w:val="00F35EFF"/>
    <w:rsid w:val="00F41A7E"/>
    <w:rsid w:val="00F41BBC"/>
    <w:rsid w:val="00F42512"/>
    <w:rsid w:val="00F42C9D"/>
    <w:rsid w:val="00F42FCF"/>
    <w:rsid w:val="00F4394D"/>
    <w:rsid w:val="00F45B7C"/>
    <w:rsid w:val="00F501DE"/>
    <w:rsid w:val="00F52CA0"/>
    <w:rsid w:val="00F534F6"/>
    <w:rsid w:val="00F53638"/>
    <w:rsid w:val="00F5410A"/>
    <w:rsid w:val="00F541B8"/>
    <w:rsid w:val="00F5619A"/>
    <w:rsid w:val="00F56300"/>
    <w:rsid w:val="00F57032"/>
    <w:rsid w:val="00F5724B"/>
    <w:rsid w:val="00F60F55"/>
    <w:rsid w:val="00F65AC1"/>
    <w:rsid w:val="00F663CC"/>
    <w:rsid w:val="00F66CF7"/>
    <w:rsid w:val="00F6789C"/>
    <w:rsid w:val="00F6795B"/>
    <w:rsid w:val="00F70C4B"/>
    <w:rsid w:val="00F725EC"/>
    <w:rsid w:val="00F743E5"/>
    <w:rsid w:val="00F74955"/>
    <w:rsid w:val="00F75EE3"/>
    <w:rsid w:val="00F76446"/>
    <w:rsid w:val="00F77CBC"/>
    <w:rsid w:val="00F77EDB"/>
    <w:rsid w:val="00F810BE"/>
    <w:rsid w:val="00F84DCF"/>
    <w:rsid w:val="00F85071"/>
    <w:rsid w:val="00F85113"/>
    <w:rsid w:val="00F86BD9"/>
    <w:rsid w:val="00F87EE1"/>
    <w:rsid w:val="00F90110"/>
    <w:rsid w:val="00F90739"/>
    <w:rsid w:val="00F91696"/>
    <w:rsid w:val="00F91960"/>
    <w:rsid w:val="00F948A0"/>
    <w:rsid w:val="00F96D79"/>
    <w:rsid w:val="00F96FF0"/>
    <w:rsid w:val="00FA095D"/>
    <w:rsid w:val="00FA0A37"/>
    <w:rsid w:val="00FA1212"/>
    <w:rsid w:val="00FA2F68"/>
    <w:rsid w:val="00FA41A3"/>
    <w:rsid w:val="00FA423E"/>
    <w:rsid w:val="00FA4F68"/>
    <w:rsid w:val="00FA77B3"/>
    <w:rsid w:val="00FB0EE9"/>
    <w:rsid w:val="00FB1D70"/>
    <w:rsid w:val="00FB749C"/>
    <w:rsid w:val="00FB7A32"/>
    <w:rsid w:val="00FB7CA1"/>
    <w:rsid w:val="00FC17D3"/>
    <w:rsid w:val="00FC1EA8"/>
    <w:rsid w:val="00FC32CF"/>
    <w:rsid w:val="00FC35BD"/>
    <w:rsid w:val="00FC3822"/>
    <w:rsid w:val="00FC3909"/>
    <w:rsid w:val="00FC3E8D"/>
    <w:rsid w:val="00FC7314"/>
    <w:rsid w:val="00FC7877"/>
    <w:rsid w:val="00FD0F0C"/>
    <w:rsid w:val="00FD19EB"/>
    <w:rsid w:val="00FD2F4E"/>
    <w:rsid w:val="00FD5474"/>
    <w:rsid w:val="00FD6A43"/>
    <w:rsid w:val="00FD6C48"/>
    <w:rsid w:val="00FD769C"/>
    <w:rsid w:val="00FD7EA7"/>
    <w:rsid w:val="00FE072C"/>
    <w:rsid w:val="00FE09F6"/>
    <w:rsid w:val="00FE0C63"/>
    <w:rsid w:val="00FE137E"/>
    <w:rsid w:val="00FE27B1"/>
    <w:rsid w:val="00FE3032"/>
    <w:rsid w:val="00FE323E"/>
    <w:rsid w:val="00FE32DF"/>
    <w:rsid w:val="00FE61AF"/>
    <w:rsid w:val="00FF3708"/>
    <w:rsid w:val="00FF5A94"/>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B559F7"/>
  <w15:docId w15:val="{26C5E660-086E-4FCF-A18E-5B34674A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17594C"/>
    <w:rPr>
      <w:b/>
      <w:bCs/>
    </w:rPr>
  </w:style>
  <w:style w:type="character" w:customStyle="1" w:styleId="mceitemhiddenspellword">
    <w:name w:val="mceitemhiddenspellword"/>
    <w:basedOn w:val="DefaultParagraphFont"/>
    <w:rsid w:val="00175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07175658">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3413908">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4515637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394744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2254300">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vimeo.com/99275417" TargetMode="External"/><Relationship Id="rId26" Type="http://schemas.openxmlformats.org/officeDocument/2006/relationships/hyperlink" Target="https://vimeo.com/71431014" TargetMode="External"/><Relationship Id="rId39" Type="http://schemas.openxmlformats.org/officeDocument/2006/relationships/hyperlink" Target="https://vimeo.com/99275606" TargetMode="External"/><Relationship Id="rId21" Type="http://schemas.openxmlformats.org/officeDocument/2006/relationships/hyperlink" Target="http://office.microsoft.com/en-us/support/" TargetMode="External"/><Relationship Id="rId34" Type="http://schemas.openxmlformats.org/officeDocument/2006/relationships/hyperlink" Target="http://www.wikispaces.com/content/teacher" TargetMode="External"/><Relationship Id="rId42"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vimeo.com/73978932" TargetMode="External"/><Relationship Id="rId29" Type="http://schemas.openxmlformats.org/officeDocument/2006/relationships/hyperlink" Target="http://elwray.squarespace.com/feedback" TargetMode="External"/><Relationship Id="rId41" Type="http://schemas.openxmlformats.org/officeDocument/2006/relationships/hyperlink" Target="http://www.webex.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2.synergiseducation.com/recording-audio-with-audacity/" TargetMode="External"/><Relationship Id="rId32" Type="http://schemas.openxmlformats.org/officeDocument/2006/relationships/hyperlink" Target="https://sites.google.com/" TargetMode="External"/><Relationship Id="rId37" Type="http://schemas.openxmlformats.org/officeDocument/2006/relationships/hyperlink" Target="http://www.powtoon.com" TargetMode="External"/><Relationship Id="rId40" Type="http://schemas.openxmlformats.org/officeDocument/2006/relationships/hyperlink" Target="http://www.oovoo.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2.synergiseducation.com/recording-audio-on-a-mac-with-quicktime-player/" TargetMode="External"/><Relationship Id="rId28" Type="http://schemas.openxmlformats.org/officeDocument/2006/relationships/hyperlink" Target="http://animoto.com/" TargetMode="External"/><Relationship Id="rId36" Type="http://schemas.openxmlformats.org/officeDocument/2006/relationships/hyperlink" Target="http://www.youtube.com/watch?v=xZUgD-NbRvo" TargetMode="External"/><Relationship Id="rId10" Type="http://schemas.openxmlformats.org/officeDocument/2006/relationships/webSettings" Target="webSettings.xml"/><Relationship Id="rId19" Type="http://schemas.openxmlformats.org/officeDocument/2006/relationships/hyperlink" Target="https://vimeo.com/73961028" TargetMode="External"/><Relationship Id="rId31" Type="http://schemas.openxmlformats.org/officeDocument/2006/relationships/hyperlink" Target="http://www.glogster.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2.synergiseducation.com/recording-audio-with-windows-10-voice-recorder/" TargetMode="External"/><Relationship Id="rId27" Type="http://schemas.openxmlformats.org/officeDocument/2006/relationships/hyperlink" Target="http://www.powtoon.com" TargetMode="External"/><Relationship Id="rId30" Type="http://schemas.openxmlformats.org/officeDocument/2006/relationships/hyperlink" Target="http://padlet.com/" TargetMode="External"/><Relationship Id="rId35" Type="http://schemas.openxmlformats.org/officeDocument/2006/relationships/hyperlink" Target="https://portfolio.du.edu/downloadItem/218215" TargetMode="External"/><Relationship Id="rId43"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vimeo.com/78189277" TargetMode="External"/><Relationship Id="rId33" Type="http://schemas.openxmlformats.org/officeDocument/2006/relationships/hyperlink" Target="http://www.weebly.com" TargetMode="External"/><Relationship Id="rId38" Type="http://schemas.openxmlformats.org/officeDocument/2006/relationships/hyperlink" Target="http://prezi.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FS4YMCW43TKZ-11-2431</_dlc_DocId>
    <_dlc_DocIdUrl xmlns="d1defbd9-fdd7-4111-86e6-45d9222a7e0e">
      <Url>https://teamapu.sharepoint.com/academics/_layouts/15/DocIdRedir.aspx?ID=FS4YMCW43TKZ-11-2431</Url>
      <Description>FS4YMCW43TKZ-11-2431</Description>
    </_dlc_DocIdUrl>
    <IconOverlay xmlns="http://schemas.microsoft.com/sharepoint/v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A3D90B2B-52E8-4C98-B06A-37F51667A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3419E447-CA6A-4AE0-AAFF-C67249DD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6</TotalTime>
  <Pages>26</Pages>
  <Words>5677</Words>
  <Characters>32359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User</dc:creator>
  <cp:keywords/>
  <dc:description/>
  <cp:lastModifiedBy>Katherine Miller</cp:lastModifiedBy>
  <cp:revision>5</cp:revision>
  <cp:lastPrinted>2009-04-23T17:02:00Z</cp:lastPrinted>
  <dcterms:created xsi:type="dcterms:W3CDTF">2019-05-24T00:15:00Z</dcterms:created>
  <dcterms:modified xsi:type="dcterms:W3CDTF">2019-06-06T20:15:00Z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b03319de-dd3f-460e-a71d-5f1f65764fff</vt:lpwstr>
  </property>
</Properties>
</file>