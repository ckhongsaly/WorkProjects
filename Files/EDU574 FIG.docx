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D8AB12" w14:textId="33537298" w:rsidR="005C1120" w:rsidRPr="0020635A" w:rsidRDefault="005C1120" w:rsidP="0020635A">
      <w:pPr>
        <w:pStyle w:val="Heading1"/>
      </w:pPr>
      <w:r w:rsidRPr="0020635A">
        <w:t xml:space="preserve">Course </w:t>
      </w:r>
      <w:r w:rsidR="00732A3B" w:rsidRPr="0020635A">
        <w:t>Description</w:t>
      </w:r>
      <w:r w:rsidRPr="0020635A">
        <w:t xml:space="preserve"> </w:t>
      </w:r>
    </w:p>
    <w:p w14:paraId="0D279BCC" w14:textId="77777777" w:rsidR="00121460" w:rsidRDefault="00121460" w:rsidP="00DC3920"/>
    <w:p w14:paraId="422E4000" w14:textId="77777777" w:rsidR="006C57C4" w:rsidRPr="006C57C4" w:rsidRDefault="006C57C4" w:rsidP="006C57C4">
      <w:pPr>
        <w:rPr>
          <w:rFonts w:cs="Arial"/>
        </w:rPr>
      </w:pPr>
      <w:r w:rsidRPr="006C57C4">
        <w:rPr>
          <w:rFonts w:cs="Arial"/>
        </w:rPr>
        <w:t>This course will focus upon the legal aspects of the school and its environment and on the paramount legal-educational problems currently facing the nation, especially as these relate to policy determination and implementation. Particular attention will be given to the issue of contract law in education, due process, collective bargaining, equal protection and establishment, and the legal rights and duties of administrators, faculty, and students. Within this context, students will learn how to operate in a fair and equitable manner with personal and professional integrity, advocate for children and public education in the larger political, social, economic, legal, and cultural context. Special attention is paid to the special education competencies for school leaders in the context of school law.</w:t>
      </w:r>
    </w:p>
    <w:p w14:paraId="1CA9AFC7" w14:textId="77777777" w:rsidR="00E676CE" w:rsidRPr="0090566F" w:rsidRDefault="00E676CE" w:rsidP="00DC3920"/>
    <w:p w14:paraId="34C93252" w14:textId="77777777" w:rsidR="00121460" w:rsidRDefault="00121460" w:rsidP="0020635A">
      <w:pPr>
        <w:pStyle w:val="Heading1"/>
        <w:rPr>
          <w:color w:val="9C2C2A"/>
        </w:rPr>
      </w:pPr>
      <w:r>
        <w:t>University Learning Outcomes (U</w:t>
      </w:r>
      <w:r w:rsidRPr="00825CE5">
        <w:t>LO)</w:t>
      </w:r>
    </w:p>
    <w:p w14:paraId="259C4324" w14:textId="77777777" w:rsidR="00121460" w:rsidRPr="004F138A" w:rsidRDefault="00121460" w:rsidP="00121460">
      <w:pPr>
        <w:tabs>
          <w:tab w:val="left" w:pos="0"/>
        </w:tabs>
        <w:rPr>
          <w:rFonts w:cs="Arial"/>
          <w:szCs w:val="22"/>
        </w:rPr>
      </w:pPr>
    </w:p>
    <w:p w14:paraId="00B2C19A" w14:textId="77777777" w:rsidR="00177A22" w:rsidRDefault="00177A22" w:rsidP="00177A22">
      <w:pPr>
        <w:numPr>
          <w:ilvl w:val="0"/>
          <w:numId w:val="17"/>
        </w:numPr>
        <w:autoSpaceDE w:val="0"/>
        <w:autoSpaceDN w:val="0"/>
        <w:adjustRightInd w:val="0"/>
        <w:ind w:left="360" w:hanging="360"/>
        <w:rPr>
          <w:rFonts w:cs="Arial"/>
          <w:szCs w:val="20"/>
        </w:rPr>
      </w:pPr>
      <w:r>
        <w:rPr>
          <w:rFonts w:cs="Arial"/>
          <w:b/>
          <w:bCs/>
          <w:szCs w:val="20"/>
        </w:rPr>
        <w:t xml:space="preserve">ULO1: </w:t>
      </w:r>
      <w:r>
        <w:rPr>
          <w:rFonts w:cs="Arial"/>
          <w:szCs w:val="20"/>
        </w:rPr>
        <w:t>Knowledge of Human Cultures and the Physical and Natural World</w:t>
      </w:r>
    </w:p>
    <w:p w14:paraId="64B9E7B7" w14:textId="77777777" w:rsidR="00177A22" w:rsidRDefault="00177A22" w:rsidP="00177A22">
      <w:pPr>
        <w:numPr>
          <w:ilvl w:val="0"/>
          <w:numId w:val="17"/>
        </w:numPr>
        <w:autoSpaceDE w:val="0"/>
        <w:autoSpaceDN w:val="0"/>
        <w:adjustRightInd w:val="0"/>
        <w:ind w:left="360" w:hanging="360"/>
        <w:rPr>
          <w:rFonts w:cs="Arial"/>
          <w:szCs w:val="20"/>
        </w:rPr>
      </w:pPr>
      <w:r>
        <w:rPr>
          <w:rFonts w:cs="Arial"/>
          <w:b/>
          <w:bCs/>
          <w:szCs w:val="20"/>
        </w:rPr>
        <w:t xml:space="preserve">ULO2: </w:t>
      </w:r>
      <w:r>
        <w:rPr>
          <w:rFonts w:cs="Arial"/>
          <w:szCs w:val="20"/>
        </w:rPr>
        <w:t>Intellectual and Practical Skills</w:t>
      </w:r>
    </w:p>
    <w:p w14:paraId="4AFB4F37" w14:textId="77777777" w:rsidR="00177A22" w:rsidRDefault="00177A22" w:rsidP="00177A22">
      <w:pPr>
        <w:numPr>
          <w:ilvl w:val="0"/>
          <w:numId w:val="17"/>
        </w:numPr>
        <w:autoSpaceDE w:val="0"/>
        <w:autoSpaceDN w:val="0"/>
        <w:adjustRightInd w:val="0"/>
        <w:ind w:left="360" w:hanging="360"/>
        <w:rPr>
          <w:rFonts w:cs="Arial"/>
          <w:szCs w:val="20"/>
        </w:rPr>
      </w:pPr>
      <w:r>
        <w:rPr>
          <w:rFonts w:cs="Arial"/>
          <w:b/>
          <w:bCs/>
          <w:szCs w:val="20"/>
        </w:rPr>
        <w:t xml:space="preserve">ULO3: </w:t>
      </w:r>
      <w:r>
        <w:rPr>
          <w:rFonts w:cs="Arial"/>
          <w:szCs w:val="20"/>
        </w:rPr>
        <w:t>Personal and Social Responsibility</w:t>
      </w:r>
    </w:p>
    <w:p w14:paraId="261AE053" w14:textId="77777777" w:rsidR="00177A22" w:rsidRDefault="00177A22" w:rsidP="00177A22">
      <w:pPr>
        <w:numPr>
          <w:ilvl w:val="0"/>
          <w:numId w:val="17"/>
        </w:numPr>
        <w:autoSpaceDE w:val="0"/>
        <w:autoSpaceDN w:val="0"/>
        <w:adjustRightInd w:val="0"/>
        <w:ind w:left="360" w:hanging="360"/>
        <w:rPr>
          <w:rFonts w:cs="Arial"/>
          <w:szCs w:val="20"/>
        </w:rPr>
      </w:pPr>
      <w:r>
        <w:rPr>
          <w:rFonts w:cs="Arial"/>
          <w:b/>
          <w:bCs/>
          <w:szCs w:val="20"/>
        </w:rPr>
        <w:t xml:space="preserve">ULO4: </w:t>
      </w:r>
      <w:r>
        <w:rPr>
          <w:rFonts w:cs="Arial"/>
          <w:szCs w:val="20"/>
        </w:rPr>
        <w:t>Integrative and Applied Learning</w:t>
      </w:r>
    </w:p>
    <w:p w14:paraId="701CA6D7" w14:textId="77777777" w:rsidR="00177A22" w:rsidRDefault="00177A22" w:rsidP="00177A22">
      <w:pPr>
        <w:numPr>
          <w:ilvl w:val="0"/>
          <w:numId w:val="17"/>
        </w:numPr>
        <w:autoSpaceDE w:val="0"/>
        <w:autoSpaceDN w:val="0"/>
        <w:adjustRightInd w:val="0"/>
        <w:ind w:left="360" w:hanging="360"/>
        <w:rPr>
          <w:rFonts w:ascii="Times New Roman" w:hAnsi="Times New Roman"/>
          <w:sz w:val="19"/>
          <w:szCs w:val="19"/>
        </w:rPr>
      </w:pPr>
      <w:r>
        <w:rPr>
          <w:rFonts w:cs="Arial"/>
          <w:b/>
          <w:bCs/>
          <w:szCs w:val="20"/>
        </w:rPr>
        <w:t xml:space="preserve">ULO5: </w:t>
      </w:r>
      <w:r>
        <w:rPr>
          <w:rFonts w:cs="Arial"/>
          <w:szCs w:val="20"/>
        </w:rPr>
        <w:t>Immersed in the Critical Concerns of the Sisters of Mercy of the Americas</w:t>
      </w:r>
    </w:p>
    <w:p w14:paraId="328DBEB0" w14:textId="77777777" w:rsidR="00825564" w:rsidRPr="0090566F" w:rsidRDefault="00825564" w:rsidP="00825564"/>
    <w:p w14:paraId="02D92482" w14:textId="77777777" w:rsidR="00132272" w:rsidRDefault="00132272" w:rsidP="0020635A">
      <w:pPr>
        <w:pStyle w:val="Heading1"/>
      </w:pPr>
      <w:r w:rsidRPr="007F64FA">
        <w:t xml:space="preserve">Program Learning Outcomes (PLO) </w:t>
      </w:r>
    </w:p>
    <w:p w14:paraId="08A3ABED" w14:textId="77777777" w:rsidR="00824D94" w:rsidRDefault="00824D94" w:rsidP="00824D94"/>
    <w:p w14:paraId="7B430284" w14:textId="77777777" w:rsidR="00CD3F0B" w:rsidRPr="000D4512" w:rsidRDefault="00CD3F0B" w:rsidP="00CD3F0B">
      <w:pPr>
        <w:pStyle w:val="AssignmentsLevel2"/>
      </w:pPr>
      <w:r w:rsidRPr="000D4512">
        <w:rPr>
          <w:b/>
        </w:rPr>
        <w:t>PLO1:</w:t>
      </w:r>
      <w:r w:rsidRPr="000D4512">
        <w:t xml:space="preserve"> Apply theoretical and practical knowledge in support of your professional practice. (ULO 2, 4)</w:t>
      </w:r>
    </w:p>
    <w:p w14:paraId="54C47E1C" w14:textId="77777777" w:rsidR="00CD3F0B" w:rsidRPr="000D4512" w:rsidRDefault="00CD3F0B" w:rsidP="00CD3F0B">
      <w:pPr>
        <w:pStyle w:val="AssignmentsLevel2"/>
      </w:pPr>
      <w:r w:rsidRPr="000D4512">
        <w:rPr>
          <w:b/>
        </w:rPr>
        <w:t>PLO2:</w:t>
      </w:r>
      <w:r w:rsidRPr="000D4512">
        <w:t xml:space="preserve"> Utilize educational research and develop your own research interests and agenda. (ULO 2, 3)</w:t>
      </w:r>
    </w:p>
    <w:p w14:paraId="1126D144" w14:textId="77777777" w:rsidR="00CD3F0B" w:rsidRPr="000D4512" w:rsidRDefault="00CD3F0B" w:rsidP="00CD3F0B">
      <w:pPr>
        <w:pStyle w:val="AssignmentsLevel2"/>
      </w:pPr>
      <w:r w:rsidRPr="000D4512">
        <w:rPr>
          <w:b/>
        </w:rPr>
        <w:t>PLO3:</w:t>
      </w:r>
      <w:r w:rsidRPr="000D4512">
        <w:t xml:space="preserve"> Examine and critique the economic, political, cultural, historical, and social influences that impact education in the United States. (ULO 1, 3, 5)</w:t>
      </w:r>
    </w:p>
    <w:p w14:paraId="1936D00F" w14:textId="77777777" w:rsidR="00CD3F0B" w:rsidRPr="000D4512" w:rsidRDefault="00CD3F0B" w:rsidP="00CD3F0B">
      <w:pPr>
        <w:pStyle w:val="AssignmentsLevel2"/>
      </w:pPr>
      <w:r w:rsidRPr="000D4512">
        <w:rPr>
          <w:b/>
        </w:rPr>
        <w:t>PLO4:</w:t>
      </w:r>
      <w:r w:rsidRPr="000D4512">
        <w:t xml:space="preserve"> Apply policies, statutes, and rules established by state and local agencies relating to judicious application of disciplinary methods and behavioral procedures. (ULO 3, 4)</w:t>
      </w:r>
    </w:p>
    <w:p w14:paraId="66D88552" w14:textId="77777777" w:rsidR="00CD3F0B" w:rsidRDefault="00CD3F0B" w:rsidP="00CD3F0B">
      <w:pPr>
        <w:pStyle w:val="AssignmentsLevel2"/>
      </w:pPr>
      <w:r w:rsidRPr="000D4512">
        <w:rPr>
          <w:b/>
        </w:rPr>
        <w:t>PLO5:</w:t>
      </w:r>
      <w:r w:rsidRPr="000D4512">
        <w:t xml:space="preserve"> Identify and use instructional methods and curricula that are appropriate and effective in meeting the needs of individual learners. (ULO 1, 2, 4, 5)</w:t>
      </w:r>
    </w:p>
    <w:p w14:paraId="18D02B6D" w14:textId="77777777" w:rsidR="00103FC5" w:rsidRDefault="00103FC5" w:rsidP="00DA1207">
      <w:pPr>
        <w:pStyle w:val="AssignmentsLevel2"/>
        <w:numPr>
          <w:ilvl w:val="0"/>
          <w:numId w:val="0"/>
        </w:numPr>
        <w:ind w:left="360"/>
      </w:pPr>
    </w:p>
    <w:p w14:paraId="5372293E" w14:textId="77777777" w:rsidR="00104F2B" w:rsidRPr="00104F2B" w:rsidRDefault="00104F2B" w:rsidP="00104F2B"/>
    <w:p w14:paraId="2BDB00FC" w14:textId="77777777" w:rsidR="00EE72BE" w:rsidRPr="00121460" w:rsidRDefault="00EE72BE" w:rsidP="0020635A">
      <w:pPr>
        <w:pStyle w:val="Heading1"/>
      </w:pPr>
      <w:r w:rsidRPr="00825CE5">
        <w:t xml:space="preserve">Course </w:t>
      </w:r>
      <w:r w:rsidR="002D4285">
        <w:t xml:space="preserve">Learning </w:t>
      </w:r>
      <w:r w:rsidRPr="00825CE5">
        <w:t>Outcomes</w:t>
      </w:r>
      <w:r w:rsidR="00121460">
        <w:t xml:space="preserve"> (CLO) </w:t>
      </w:r>
    </w:p>
    <w:p w14:paraId="0BC19778" w14:textId="77777777" w:rsidR="00254182" w:rsidRPr="0090566F" w:rsidRDefault="00254182" w:rsidP="00E127B5">
      <w:pPr>
        <w:tabs>
          <w:tab w:val="left" w:pos="0"/>
        </w:tabs>
        <w:rPr>
          <w:rFonts w:cs="Arial"/>
          <w:szCs w:val="20"/>
        </w:rPr>
      </w:pPr>
    </w:p>
    <w:p w14:paraId="48E52367" w14:textId="77777777" w:rsidR="002C3DAE" w:rsidRPr="002C3DAE" w:rsidRDefault="002C3DAE" w:rsidP="002C3DAE">
      <w:pPr>
        <w:tabs>
          <w:tab w:val="left" w:pos="0"/>
        </w:tabs>
        <w:rPr>
          <w:rFonts w:cs="Arial"/>
          <w:b/>
          <w:szCs w:val="20"/>
        </w:rPr>
      </w:pPr>
    </w:p>
    <w:p w14:paraId="198BF28C" w14:textId="3E6A6FF1" w:rsidR="002C3DAE" w:rsidRPr="002C3DAE" w:rsidRDefault="002C3DAE" w:rsidP="002C3DAE">
      <w:pPr>
        <w:pStyle w:val="AssignmentsLevel2"/>
      </w:pPr>
      <w:r w:rsidRPr="002C3DAE">
        <w:rPr>
          <w:b/>
        </w:rPr>
        <w:t xml:space="preserve">CLO1: </w:t>
      </w:r>
      <w:r w:rsidRPr="002C3DAE">
        <w:t xml:space="preserve">Explain the legal aspects of the educational environment including but not limited to: contract law; due process; collective bargaining; </w:t>
      </w:r>
      <w:r w:rsidRPr="002C3DAE">
        <w:lastRenderedPageBreak/>
        <w:t>equal protection; and the legal rights and duties of administrators, faculty, and students.</w:t>
      </w:r>
    </w:p>
    <w:p w14:paraId="28E4AD51" w14:textId="56FBC248" w:rsidR="002C3DAE" w:rsidRPr="002C3DAE" w:rsidRDefault="002C3DAE" w:rsidP="002C3DAE">
      <w:pPr>
        <w:pStyle w:val="AssignmentsLevel2"/>
      </w:pPr>
      <w:r w:rsidRPr="002C3DAE">
        <w:rPr>
          <w:b/>
        </w:rPr>
        <w:t>CLO2</w:t>
      </w:r>
      <w:r>
        <w:t xml:space="preserve">: </w:t>
      </w:r>
      <w:r w:rsidRPr="002C3DAE">
        <w:t>Analyze legal issues currently facing the United States and how these issues influence educational policy determination and implementation.</w:t>
      </w:r>
    </w:p>
    <w:p w14:paraId="67D9C8B3" w14:textId="37324475" w:rsidR="002C3DAE" w:rsidRPr="002C3DAE" w:rsidRDefault="002C3DAE" w:rsidP="002C3DAE">
      <w:pPr>
        <w:pStyle w:val="AssignmentsLevel2"/>
      </w:pPr>
      <w:r w:rsidRPr="002C3DAE">
        <w:rPr>
          <w:b/>
        </w:rPr>
        <w:t>CLO3</w:t>
      </w:r>
      <w:r>
        <w:t xml:space="preserve">: </w:t>
      </w:r>
      <w:r w:rsidRPr="002C3DAE">
        <w:t>Students will be able to use the Pennsylvania School Code, State Board of Education regulations, and other state regulations to analyze legal education issues.</w:t>
      </w:r>
    </w:p>
    <w:p w14:paraId="39F62B5F" w14:textId="3CC761B3" w:rsidR="004F138A" w:rsidRDefault="002C3DAE" w:rsidP="002C3DAE">
      <w:pPr>
        <w:pStyle w:val="AssignmentsLevel2"/>
      </w:pPr>
      <w:r w:rsidRPr="002C3DAE">
        <w:rPr>
          <w:b/>
        </w:rPr>
        <w:t>CLO4</w:t>
      </w:r>
      <w:r>
        <w:t xml:space="preserve">: </w:t>
      </w:r>
      <w:r w:rsidRPr="002C3DAE">
        <w:t>Students will be able to demonstrate the importance of personal and professional integrity in the educational environment.</w:t>
      </w:r>
    </w:p>
    <w:p w14:paraId="47FBF27C" w14:textId="77777777" w:rsidR="002C3DAE" w:rsidRPr="00DA0FEA" w:rsidRDefault="002C3DAE" w:rsidP="002C3DAE">
      <w:pPr>
        <w:tabs>
          <w:tab w:val="left" w:pos="0"/>
        </w:tabs>
        <w:rPr>
          <w:rFonts w:cs="Arial"/>
          <w:szCs w:val="20"/>
        </w:rPr>
      </w:pPr>
    </w:p>
    <w:p w14:paraId="33EAB80D" w14:textId="77777777" w:rsidR="004F138A" w:rsidRDefault="004F138A" w:rsidP="0020635A">
      <w:pPr>
        <w:pStyle w:val="Heading1"/>
        <w:rPr>
          <w:color w:val="9C2C2A"/>
        </w:rPr>
      </w:pPr>
      <w:r w:rsidRPr="00825CE5">
        <w:t>Student Expectations</w:t>
      </w:r>
    </w:p>
    <w:p w14:paraId="4EA38AB6" w14:textId="77777777" w:rsidR="004F138A" w:rsidRPr="005E7245" w:rsidRDefault="004F138A" w:rsidP="004F138A">
      <w:pPr>
        <w:tabs>
          <w:tab w:val="left" w:pos="0"/>
        </w:tabs>
        <w:rPr>
          <w:rFonts w:cs="Arial"/>
          <w:b/>
          <w:color w:val="9C2C2A"/>
          <w:sz w:val="22"/>
          <w:szCs w:val="22"/>
        </w:rPr>
      </w:pPr>
    </w:p>
    <w:p w14:paraId="730D4699" w14:textId="3B8EF7DC" w:rsidR="004F138A" w:rsidRDefault="004F138A" w:rsidP="002522B3">
      <w:pPr>
        <w:pStyle w:val="AssignmentsLevel1"/>
      </w:pPr>
      <w:r w:rsidRPr="002D2B9E">
        <w:t>Students are expected to</w:t>
      </w:r>
      <w:r>
        <w:t>:</w:t>
      </w:r>
    </w:p>
    <w:p w14:paraId="76C77F32" w14:textId="77777777" w:rsidR="00D07152" w:rsidRDefault="00D07152" w:rsidP="002522B3">
      <w:pPr>
        <w:pStyle w:val="AssignmentsLevel1"/>
      </w:pPr>
    </w:p>
    <w:p w14:paraId="5F5A5DA8" w14:textId="11FE0017" w:rsidR="004F138A" w:rsidRPr="00B10A1D" w:rsidRDefault="007633A3" w:rsidP="002522B3">
      <w:pPr>
        <w:pStyle w:val="AssignmentsLevel2"/>
      </w:pPr>
      <w:r>
        <w:t>A</w:t>
      </w:r>
      <w:r w:rsidR="001C0DAF">
        <w:t>sk</w:t>
      </w:r>
      <w:r w:rsidR="004F138A">
        <w:t xml:space="preserve"> probing and insightful questions related to course content</w:t>
      </w:r>
      <w:r w:rsidR="004F138A" w:rsidRPr="00B10A1D">
        <w:t>.</w:t>
      </w:r>
    </w:p>
    <w:p w14:paraId="28C7DC76" w14:textId="0C5AE845" w:rsidR="004F138A" w:rsidRPr="00B10A1D" w:rsidRDefault="007633A3" w:rsidP="002522B3">
      <w:pPr>
        <w:pStyle w:val="AssignmentsLevel2"/>
      </w:pPr>
      <w:r>
        <w:t>M</w:t>
      </w:r>
      <w:r w:rsidR="004F138A">
        <w:t>ake meaningful and relevant connections and application to their own learning process</w:t>
      </w:r>
      <w:r w:rsidR="004F138A" w:rsidRPr="00B10A1D">
        <w:t>.</w:t>
      </w:r>
    </w:p>
    <w:p w14:paraId="166159F6" w14:textId="4F2719A0" w:rsidR="004F138A" w:rsidRPr="00B10A1D" w:rsidRDefault="007633A3" w:rsidP="002522B3">
      <w:pPr>
        <w:pStyle w:val="AssignmentsLevel2"/>
      </w:pPr>
      <w:r>
        <w:t>B</w:t>
      </w:r>
      <w:r w:rsidR="004F138A" w:rsidRPr="00DF6573">
        <w:t>e productive and contributing members of class discussions</w:t>
      </w:r>
      <w:r w:rsidR="004F138A" w:rsidRPr="00B10A1D">
        <w:t>.</w:t>
      </w:r>
    </w:p>
    <w:p w14:paraId="627F87AF" w14:textId="77777777" w:rsidR="000E5FD9" w:rsidRDefault="000E5FD9" w:rsidP="0020635A">
      <w:pPr>
        <w:pStyle w:val="Heading1"/>
      </w:pPr>
    </w:p>
    <w:p w14:paraId="2F5C2506" w14:textId="77777777" w:rsidR="00721FDA" w:rsidRPr="00100350" w:rsidRDefault="00EE72BE" w:rsidP="0020635A">
      <w:pPr>
        <w:pStyle w:val="Heading1"/>
      </w:pPr>
      <w:r w:rsidRPr="00825CE5">
        <w:t xml:space="preserve">Required </w:t>
      </w:r>
      <w:r w:rsidR="00721FDA" w:rsidRPr="00825CE5">
        <w:t>Course Materials</w:t>
      </w:r>
    </w:p>
    <w:p w14:paraId="7D0512BF" w14:textId="77777777" w:rsidR="0049398D" w:rsidRPr="0090566F" w:rsidRDefault="0049398D" w:rsidP="00E127B5">
      <w:pPr>
        <w:pStyle w:val="APACitation"/>
      </w:pPr>
    </w:p>
    <w:p w14:paraId="78B49F1E" w14:textId="751FC41A" w:rsidR="003A7392" w:rsidRDefault="009D783C" w:rsidP="009D783C">
      <w:pPr>
        <w:tabs>
          <w:tab w:val="left" w:pos="0"/>
        </w:tabs>
        <w:rPr>
          <w:rFonts w:cs="Arial"/>
          <w:bCs/>
          <w:color w:val="000000"/>
          <w:szCs w:val="20"/>
        </w:rPr>
      </w:pPr>
      <w:r w:rsidRPr="009D783C">
        <w:rPr>
          <w:rFonts w:cs="Arial"/>
          <w:bCs/>
          <w:color w:val="000000"/>
          <w:szCs w:val="20"/>
        </w:rPr>
        <w:t>Schimmel, D., Stellman, L., Fischer, L., &amp; Conlon, C. K. (2015). Teachers and the law. Pearson Education.</w:t>
      </w:r>
    </w:p>
    <w:p w14:paraId="5EB2FFA5" w14:textId="502E3F93" w:rsidR="009D783C" w:rsidRDefault="009D783C" w:rsidP="009D783C">
      <w:pPr>
        <w:tabs>
          <w:tab w:val="left" w:pos="0"/>
        </w:tabs>
        <w:rPr>
          <w:rFonts w:cs="Arial"/>
          <w:bCs/>
          <w:color w:val="000000"/>
          <w:szCs w:val="20"/>
        </w:rPr>
      </w:pPr>
    </w:p>
    <w:p w14:paraId="1949D361" w14:textId="63D3D35F" w:rsidR="009D783C" w:rsidRDefault="009D783C" w:rsidP="009D783C">
      <w:pPr>
        <w:tabs>
          <w:tab w:val="left" w:pos="0"/>
        </w:tabs>
        <w:rPr>
          <w:rFonts w:cs="Arial"/>
          <w:bCs/>
          <w:color w:val="000000"/>
          <w:szCs w:val="20"/>
        </w:rPr>
      </w:pPr>
      <w:r>
        <w:rPr>
          <w:rFonts w:cs="Arial"/>
          <w:bCs/>
          <w:color w:val="000000"/>
          <w:szCs w:val="20"/>
        </w:rPr>
        <w:t>ISBN: 0-13-356446-0</w:t>
      </w:r>
    </w:p>
    <w:p w14:paraId="3B22C68C" w14:textId="28B1E281" w:rsidR="002522B3" w:rsidRPr="002522B3" w:rsidRDefault="00AA7448" w:rsidP="002522B3">
      <w:pPr>
        <w:spacing w:before="100" w:beforeAutospacing="1" w:after="100" w:afterAutospacing="1"/>
        <w:rPr>
          <w:bCs/>
          <w:iCs/>
        </w:rPr>
        <w:sectPr w:rsidR="002522B3" w:rsidRPr="002522B3" w:rsidSect="00C82FE2">
          <w:headerReference w:type="default" r:id="rId13"/>
          <w:footerReference w:type="default" r:id="rId14"/>
          <w:headerReference w:type="first" r:id="rId15"/>
          <w:footerReference w:type="first" r:id="rId16"/>
          <w:pgSz w:w="15840" w:h="12240" w:orient="landscape" w:code="1"/>
          <w:pgMar w:top="1440" w:right="1440" w:bottom="1440" w:left="1440" w:header="720" w:footer="720" w:gutter="0"/>
          <w:cols w:space="720"/>
          <w:titlePg/>
          <w:docGrid w:linePitch="360"/>
        </w:sectPr>
      </w:pPr>
      <w:bookmarkStart w:id="0" w:name="_GoBack"/>
      <w:bookmarkEnd w:id="0"/>
      <w:r w:rsidRPr="007A5A17">
        <w:rPr>
          <w:bCs/>
          <w:iCs/>
        </w:rPr>
        <w:t>.</w:t>
      </w:r>
    </w:p>
    <w:p w14:paraId="27A5FF1A" w14:textId="158773B3" w:rsidR="00861D9D" w:rsidRDefault="00861D9D" w:rsidP="0020635A">
      <w:pPr>
        <w:pStyle w:val="Heading1"/>
      </w:pPr>
      <w:r>
        <w:lastRenderedPageBreak/>
        <w:t>Suggested Point Values</w:t>
      </w:r>
    </w:p>
    <w:p w14:paraId="2638594B" w14:textId="77777777" w:rsidR="00861D9D" w:rsidRPr="00861D9D" w:rsidRDefault="00861D9D" w:rsidP="00861D9D"/>
    <w:tbl>
      <w:tblPr>
        <w:tblStyle w:val="TableGrid1"/>
        <w:tblW w:w="5037" w:type="pct"/>
        <w:tblInd w:w="-95" w:type="dxa"/>
        <w:tblLook w:val="04A0" w:firstRow="1" w:lastRow="0" w:firstColumn="1" w:lastColumn="0" w:noHBand="0" w:noVBand="1"/>
      </w:tblPr>
      <w:tblGrid>
        <w:gridCol w:w="9385"/>
        <w:gridCol w:w="1662"/>
        <w:gridCol w:w="1999"/>
      </w:tblGrid>
      <w:tr w:rsidR="00DA1207" w:rsidRPr="004F138A" w14:paraId="0E6B31D1" w14:textId="77777777" w:rsidTr="006F0681">
        <w:tc>
          <w:tcPr>
            <w:tcW w:w="3597" w:type="pct"/>
            <w:tcBorders>
              <w:bottom w:val="single" w:sz="4" w:space="0" w:color="auto"/>
              <w:right w:val="nil"/>
            </w:tcBorders>
            <w:shd w:val="clear" w:color="auto" w:fill="BF2C37"/>
            <w:vAlign w:val="center"/>
          </w:tcPr>
          <w:p w14:paraId="091EFA50" w14:textId="77777777" w:rsidR="00DA1207" w:rsidRPr="004F138A" w:rsidRDefault="00DA1207" w:rsidP="00132272">
            <w:pPr>
              <w:ind w:left="859" w:hanging="859"/>
              <w:rPr>
                <w:b/>
                <w:color w:val="FFFFFF" w:themeColor="background1"/>
                <w:sz w:val="22"/>
                <w:szCs w:val="22"/>
              </w:rPr>
            </w:pPr>
            <w:r w:rsidRPr="004F138A">
              <w:rPr>
                <w:b/>
                <w:color w:val="FFFFFF" w:themeColor="background1"/>
                <w:sz w:val="22"/>
                <w:szCs w:val="22"/>
              </w:rPr>
              <w:t>Assessment</w:t>
            </w:r>
          </w:p>
        </w:tc>
        <w:tc>
          <w:tcPr>
            <w:tcW w:w="637" w:type="pct"/>
            <w:tcBorders>
              <w:left w:val="nil"/>
              <w:bottom w:val="single" w:sz="4" w:space="0" w:color="auto"/>
              <w:right w:val="nil"/>
            </w:tcBorders>
            <w:shd w:val="clear" w:color="auto" w:fill="BF2C37"/>
            <w:vAlign w:val="center"/>
          </w:tcPr>
          <w:p w14:paraId="047596B3" w14:textId="77777777" w:rsidR="00DA1207" w:rsidRPr="004F138A" w:rsidRDefault="00DA1207" w:rsidP="00132272">
            <w:pPr>
              <w:ind w:left="859" w:hanging="859"/>
              <w:jc w:val="center"/>
              <w:rPr>
                <w:b/>
                <w:color w:val="FFFFFF" w:themeColor="background1"/>
                <w:sz w:val="22"/>
                <w:szCs w:val="22"/>
              </w:rPr>
            </w:pPr>
            <w:r>
              <w:rPr>
                <w:b/>
                <w:color w:val="FFFFFF" w:themeColor="background1"/>
                <w:sz w:val="22"/>
                <w:szCs w:val="22"/>
              </w:rPr>
              <w:t>Point Value</w:t>
            </w:r>
          </w:p>
        </w:tc>
        <w:tc>
          <w:tcPr>
            <w:tcW w:w="766" w:type="pct"/>
            <w:tcBorders>
              <w:left w:val="nil"/>
              <w:bottom w:val="single" w:sz="4" w:space="0" w:color="auto"/>
            </w:tcBorders>
            <w:shd w:val="clear" w:color="auto" w:fill="BF2C37"/>
            <w:vAlign w:val="center"/>
          </w:tcPr>
          <w:p w14:paraId="2E22F704" w14:textId="77777777" w:rsidR="00DA1207" w:rsidRPr="004F138A" w:rsidRDefault="00DA1207" w:rsidP="00132272">
            <w:pPr>
              <w:ind w:left="859" w:hanging="859"/>
              <w:jc w:val="center"/>
              <w:rPr>
                <w:b/>
                <w:color w:val="FFFFFF" w:themeColor="background1"/>
                <w:sz w:val="22"/>
                <w:szCs w:val="22"/>
              </w:rPr>
            </w:pPr>
            <w:r>
              <w:rPr>
                <w:b/>
                <w:color w:val="FFFFFF" w:themeColor="background1"/>
                <w:sz w:val="22"/>
                <w:szCs w:val="22"/>
              </w:rPr>
              <w:t>Due</w:t>
            </w:r>
          </w:p>
        </w:tc>
      </w:tr>
      <w:tr w:rsidR="00861D9D" w:rsidRPr="0090566F" w14:paraId="33DCD146" w14:textId="77777777" w:rsidTr="006F0681">
        <w:tc>
          <w:tcPr>
            <w:tcW w:w="3597" w:type="pct"/>
            <w:tcBorders>
              <w:right w:val="nil"/>
            </w:tcBorders>
            <w:shd w:val="clear" w:color="auto" w:fill="D8D9DA"/>
            <w:vAlign w:val="center"/>
          </w:tcPr>
          <w:p w14:paraId="4162DED7" w14:textId="77777777" w:rsidR="00861D9D" w:rsidRPr="0090566F" w:rsidRDefault="00861D9D" w:rsidP="00132272">
            <w:pPr>
              <w:ind w:left="859" w:hanging="859"/>
              <w:rPr>
                <w:szCs w:val="20"/>
              </w:rPr>
            </w:pPr>
            <w:r w:rsidRPr="008F09AD">
              <w:rPr>
                <w:b/>
                <w:szCs w:val="20"/>
              </w:rPr>
              <w:t xml:space="preserve">Week 1 </w:t>
            </w:r>
          </w:p>
        </w:tc>
        <w:tc>
          <w:tcPr>
            <w:tcW w:w="637" w:type="pct"/>
            <w:tcBorders>
              <w:left w:val="nil"/>
              <w:right w:val="nil"/>
            </w:tcBorders>
            <w:shd w:val="clear" w:color="auto" w:fill="D8D9DA"/>
            <w:vAlign w:val="center"/>
          </w:tcPr>
          <w:p w14:paraId="090BB5A0" w14:textId="77777777" w:rsidR="00861D9D" w:rsidRPr="0090566F" w:rsidRDefault="00861D9D" w:rsidP="00132272">
            <w:pPr>
              <w:ind w:left="859" w:hanging="859"/>
              <w:jc w:val="center"/>
              <w:rPr>
                <w:szCs w:val="20"/>
              </w:rPr>
            </w:pPr>
          </w:p>
        </w:tc>
        <w:tc>
          <w:tcPr>
            <w:tcW w:w="766" w:type="pct"/>
            <w:tcBorders>
              <w:left w:val="nil"/>
            </w:tcBorders>
            <w:shd w:val="clear" w:color="auto" w:fill="D8D9DA"/>
            <w:vAlign w:val="center"/>
          </w:tcPr>
          <w:p w14:paraId="21437499" w14:textId="77777777" w:rsidR="00861D9D" w:rsidRPr="0090566F" w:rsidRDefault="00861D9D" w:rsidP="00132272">
            <w:pPr>
              <w:ind w:left="859" w:hanging="859"/>
              <w:jc w:val="center"/>
              <w:rPr>
                <w:szCs w:val="20"/>
              </w:rPr>
            </w:pPr>
          </w:p>
        </w:tc>
      </w:tr>
      <w:tr w:rsidR="00C5348A" w:rsidRPr="0090566F" w14:paraId="5FE4A53C" w14:textId="77777777" w:rsidTr="009339F6">
        <w:tc>
          <w:tcPr>
            <w:tcW w:w="3597" w:type="pct"/>
          </w:tcPr>
          <w:p w14:paraId="359E06C2" w14:textId="60021D75" w:rsidR="00C5348A" w:rsidRPr="009339F6" w:rsidRDefault="00C5348A" w:rsidP="009339F6">
            <w:pPr>
              <w:ind w:left="859" w:hanging="859"/>
              <w:rPr>
                <w:szCs w:val="20"/>
              </w:rPr>
            </w:pPr>
            <w:r w:rsidRPr="00C5348A">
              <w:rPr>
                <w:szCs w:val="20"/>
              </w:rPr>
              <w:t>Discussion: Week One Survey Questions</w:t>
            </w:r>
          </w:p>
        </w:tc>
        <w:tc>
          <w:tcPr>
            <w:tcW w:w="637" w:type="pct"/>
            <w:vAlign w:val="center"/>
          </w:tcPr>
          <w:p w14:paraId="0A761500" w14:textId="07FB169F" w:rsidR="00C5348A" w:rsidRPr="0090566F" w:rsidRDefault="00384926" w:rsidP="00C5348A">
            <w:pPr>
              <w:ind w:left="859" w:hanging="859"/>
              <w:jc w:val="center"/>
              <w:rPr>
                <w:szCs w:val="20"/>
              </w:rPr>
            </w:pPr>
            <w:r>
              <w:rPr>
                <w:szCs w:val="20"/>
              </w:rPr>
              <w:t>10</w:t>
            </w:r>
          </w:p>
        </w:tc>
        <w:tc>
          <w:tcPr>
            <w:tcW w:w="766" w:type="pct"/>
            <w:vAlign w:val="center"/>
          </w:tcPr>
          <w:p w14:paraId="6F105047" w14:textId="77777777" w:rsidR="00C5348A" w:rsidRPr="00132272" w:rsidRDefault="00C5348A" w:rsidP="009339F6">
            <w:pPr>
              <w:ind w:left="859" w:hanging="859"/>
              <w:jc w:val="center"/>
              <w:rPr>
                <w:strike/>
                <w:szCs w:val="20"/>
              </w:rPr>
            </w:pPr>
          </w:p>
        </w:tc>
      </w:tr>
      <w:tr w:rsidR="009339F6" w:rsidRPr="0090566F" w14:paraId="60DCC6BB" w14:textId="77777777" w:rsidTr="009339F6">
        <w:tc>
          <w:tcPr>
            <w:tcW w:w="3597" w:type="pct"/>
          </w:tcPr>
          <w:p w14:paraId="75571319" w14:textId="2766BB63" w:rsidR="009339F6" w:rsidRPr="009339F6" w:rsidRDefault="009339F6" w:rsidP="009339F6">
            <w:pPr>
              <w:ind w:left="859" w:hanging="859"/>
              <w:rPr>
                <w:strike/>
                <w:szCs w:val="20"/>
              </w:rPr>
            </w:pPr>
            <w:r w:rsidRPr="009339F6">
              <w:rPr>
                <w:szCs w:val="20"/>
              </w:rPr>
              <w:t>Discussion: The Supreme Court</w:t>
            </w:r>
          </w:p>
        </w:tc>
        <w:tc>
          <w:tcPr>
            <w:tcW w:w="637" w:type="pct"/>
            <w:vAlign w:val="center"/>
          </w:tcPr>
          <w:p w14:paraId="2884ABE8" w14:textId="7E3D7A38" w:rsidR="009339F6" w:rsidRPr="0090566F" w:rsidRDefault="00C5348A" w:rsidP="009339F6">
            <w:pPr>
              <w:ind w:left="859" w:hanging="859"/>
              <w:jc w:val="center"/>
              <w:rPr>
                <w:szCs w:val="20"/>
              </w:rPr>
            </w:pPr>
            <w:r>
              <w:rPr>
                <w:szCs w:val="20"/>
              </w:rPr>
              <w:t>20</w:t>
            </w:r>
          </w:p>
        </w:tc>
        <w:tc>
          <w:tcPr>
            <w:tcW w:w="766" w:type="pct"/>
            <w:vAlign w:val="center"/>
          </w:tcPr>
          <w:p w14:paraId="04C3A6A5" w14:textId="1363AB06" w:rsidR="009339F6" w:rsidRPr="00132272" w:rsidRDefault="009339F6" w:rsidP="009339F6">
            <w:pPr>
              <w:ind w:left="859" w:hanging="859"/>
              <w:jc w:val="center"/>
              <w:rPr>
                <w:strike/>
                <w:szCs w:val="20"/>
              </w:rPr>
            </w:pPr>
          </w:p>
        </w:tc>
      </w:tr>
      <w:tr w:rsidR="009339F6" w:rsidRPr="0090566F" w14:paraId="656381EF" w14:textId="77777777" w:rsidTr="009339F6">
        <w:tc>
          <w:tcPr>
            <w:tcW w:w="3597" w:type="pct"/>
          </w:tcPr>
          <w:p w14:paraId="50DF2860" w14:textId="2B9E3A3F" w:rsidR="009339F6" w:rsidRPr="009339F6" w:rsidRDefault="009339F6" w:rsidP="009339F6">
            <w:pPr>
              <w:ind w:left="859" w:hanging="859"/>
              <w:rPr>
                <w:szCs w:val="20"/>
              </w:rPr>
            </w:pPr>
            <w:r w:rsidRPr="009339F6">
              <w:t>Assignment: Essential Questions, Ch. 1</w:t>
            </w:r>
          </w:p>
        </w:tc>
        <w:tc>
          <w:tcPr>
            <w:tcW w:w="637" w:type="pct"/>
            <w:vAlign w:val="center"/>
          </w:tcPr>
          <w:p w14:paraId="1C1CCB4F" w14:textId="3595E1B4" w:rsidR="009339F6" w:rsidRPr="0090566F" w:rsidRDefault="00C5348A" w:rsidP="009339F6">
            <w:pPr>
              <w:ind w:left="859" w:hanging="859"/>
              <w:jc w:val="center"/>
              <w:rPr>
                <w:szCs w:val="20"/>
              </w:rPr>
            </w:pPr>
            <w:r>
              <w:rPr>
                <w:szCs w:val="20"/>
              </w:rPr>
              <w:t>20</w:t>
            </w:r>
          </w:p>
        </w:tc>
        <w:tc>
          <w:tcPr>
            <w:tcW w:w="766" w:type="pct"/>
            <w:vAlign w:val="center"/>
          </w:tcPr>
          <w:p w14:paraId="17B066C6" w14:textId="77777777" w:rsidR="009339F6" w:rsidRPr="00132272" w:rsidRDefault="009339F6" w:rsidP="009339F6">
            <w:pPr>
              <w:ind w:left="859" w:hanging="859"/>
              <w:jc w:val="center"/>
              <w:rPr>
                <w:strike/>
                <w:szCs w:val="20"/>
              </w:rPr>
            </w:pPr>
          </w:p>
        </w:tc>
      </w:tr>
      <w:tr w:rsidR="009339F6" w:rsidRPr="0090566F" w14:paraId="2FE250E5" w14:textId="77777777" w:rsidTr="009339F6">
        <w:tc>
          <w:tcPr>
            <w:tcW w:w="3597" w:type="pct"/>
            <w:tcBorders>
              <w:bottom w:val="single" w:sz="4" w:space="0" w:color="auto"/>
            </w:tcBorders>
          </w:tcPr>
          <w:p w14:paraId="22856384" w14:textId="728F8081" w:rsidR="009339F6" w:rsidRPr="009339F6" w:rsidRDefault="009339F6" w:rsidP="009339F6">
            <w:pPr>
              <w:ind w:left="859" w:hanging="859"/>
              <w:rPr>
                <w:szCs w:val="20"/>
              </w:rPr>
            </w:pPr>
            <w:r w:rsidRPr="009339F6">
              <w:t>Week One Quiz</w:t>
            </w:r>
          </w:p>
        </w:tc>
        <w:tc>
          <w:tcPr>
            <w:tcW w:w="637" w:type="pct"/>
            <w:tcBorders>
              <w:bottom w:val="single" w:sz="4" w:space="0" w:color="auto"/>
            </w:tcBorders>
            <w:vAlign w:val="center"/>
          </w:tcPr>
          <w:p w14:paraId="7247799F" w14:textId="73AE1C0F" w:rsidR="009339F6" w:rsidRPr="0090566F" w:rsidRDefault="00C5348A" w:rsidP="009339F6">
            <w:pPr>
              <w:ind w:left="859" w:hanging="859"/>
              <w:jc w:val="center"/>
              <w:rPr>
                <w:szCs w:val="20"/>
              </w:rPr>
            </w:pPr>
            <w:r>
              <w:rPr>
                <w:szCs w:val="20"/>
              </w:rPr>
              <w:t>75</w:t>
            </w:r>
          </w:p>
        </w:tc>
        <w:tc>
          <w:tcPr>
            <w:tcW w:w="766" w:type="pct"/>
            <w:tcBorders>
              <w:bottom w:val="single" w:sz="4" w:space="0" w:color="auto"/>
            </w:tcBorders>
            <w:vAlign w:val="center"/>
          </w:tcPr>
          <w:p w14:paraId="3B11AB38" w14:textId="77777777" w:rsidR="009339F6" w:rsidRPr="00132272" w:rsidRDefault="009339F6" w:rsidP="009339F6">
            <w:pPr>
              <w:ind w:left="859" w:hanging="859"/>
              <w:jc w:val="center"/>
              <w:rPr>
                <w:strike/>
                <w:szCs w:val="20"/>
              </w:rPr>
            </w:pPr>
          </w:p>
        </w:tc>
      </w:tr>
      <w:tr w:rsidR="009339F6" w:rsidRPr="0090566F" w14:paraId="34A81C3C" w14:textId="77777777" w:rsidTr="009339F6">
        <w:tc>
          <w:tcPr>
            <w:tcW w:w="3597" w:type="pct"/>
            <w:tcBorders>
              <w:bottom w:val="single" w:sz="4" w:space="0" w:color="auto"/>
            </w:tcBorders>
          </w:tcPr>
          <w:p w14:paraId="1F8274C7" w14:textId="77777777" w:rsidR="009339F6" w:rsidRPr="00D25717" w:rsidRDefault="009339F6" w:rsidP="009339F6">
            <w:pPr>
              <w:ind w:left="859" w:hanging="859"/>
              <w:rPr>
                <w:b/>
              </w:rPr>
            </w:pPr>
          </w:p>
        </w:tc>
        <w:tc>
          <w:tcPr>
            <w:tcW w:w="637" w:type="pct"/>
            <w:tcBorders>
              <w:bottom w:val="single" w:sz="4" w:space="0" w:color="auto"/>
            </w:tcBorders>
            <w:vAlign w:val="center"/>
          </w:tcPr>
          <w:p w14:paraId="6AC6AC17" w14:textId="77777777" w:rsidR="009339F6" w:rsidRPr="0090566F" w:rsidRDefault="009339F6" w:rsidP="009339F6">
            <w:pPr>
              <w:ind w:left="859" w:hanging="859"/>
              <w:jc w:val="center"/>
              <w:rPr>
                <w:szCs w:val="20"/>
              </w:rPr>
            </w:pPr>
          </w:p>
        </w:tc>
        <w:tc>
          <w:tcPr>
            <w:tcW w:w="766" w:type="pct"/>
            <w:tcBorders>
              <w:bottom w:val="single" w:sz="4" w:space="0" w:color="auto"/>
            </w:tcBorders>
            <w:vAlign w:val="center"/>
          </w:tcPr>
          <w:p w14:paraId="62C4D83A" w14:textId="77777777" w:rsidR="009339F6" w:rsidRPr="00132272" w:rsidRDefault="009339F6" w:rsidP="009339F6">
            <w:pPr>
              <w:ind w:left="859" w:hanging="859"/>
              <w:jc w:val="center"/>
              <w:rPr>
                <w:strike/>
                <w:szCs w:val="20"/>
              </w:rPr>
            </w:pPr>
          </w:p>
        </w:tc>
      </w:tr>
      <w:tr w:rsidR="00861D9D" w:rsidRPr="0090566F" w14:paraId="20ABFBB6" w14:textId="77777777" w:rsidTr="006F0681">
        <w:tc>
          <w:tcPr>
            <w:tcW w:w="3597" w:type="pct"/>
            <w:tcBorders>
              <w:right w:val="nil"/>
            </w:tcBorders>
            <w:shd w:val="clear" w:color="auto" w:fill="D8D9DA"/>
            <w:vAlign w:val="center"/>
          </w:tcPr>
          <w:p w14:paraId="357C9D05" w14:textId="77777777" w:rsidR="00861D9D" w:rsidRPr="0090566F" w:rsidRDefault="00861D9D" w:rsidP="00132272">
            <w:pPr>
              <w:ind w:left="859" w:hanging="859"/>
              <w:rPr>
                <w:szCs w:val="20"/>
              </w:rPr>
            </w:pPr>
            <w:r w:rsidRPr="0090566F">
              <w:rPr>
                <w:b/>
                <w:szCs w:val="20"/>
              </w:rPr>
              <w:t>Week 2</w:t>
            </w:r>
            <w:r>
              <w:rPr>
                <w:b/>
                <w:szCs w:val="20"/>
              </w:rPr>
              <w:t xml:space="preserve"> </w:t>
            </w:r>
          </w:p>
        </w:tc>
        <w:tc>
          <w:tcPr>
            <w:tcW w:w="637" w:type="pct"/>
            <w:tcBorders>
              <w:left w:val="nil"/>
              <w:right w:val="nil"/>
            </w:tcBorders>
            <w:shd w:val="clear" w:color="auto" w:fill="D8D9DA"/>
            <w:vAlign w:val="center"/>
          </w:tcPr>
          <w:p w14:paraId="08A09193" w14:textId="77777777" w:rsidR="00861D9D" w:rsidRPr="0090566F" w:rsidRDefault="00861D9D" w:rsidP="00132272">
            <w:pPr>
              <w:ind w:left="859" w:hanging="859"/>
              <w:jc w:val="center"/>
              <w:rPr>
                <w:szCs w:val="20"/>
              </w:rPr>
            </w:pPr>
          </w:p>
        </w:tc>
        <w:tc>
          <w:tcPr>
            <w:tcW w:w="766" w:type="pct"/>
            <w:tcBorders>
              <w:left w:val="nil"/>
            </w:tcBorders>
            <w:shd w:val="clear" w:color="auto" w:fill="D8D9DA"/>
            <w:vAlign w:val="center"/>
          </w:tcPr>
          <w:p w14:paraId="12FD7631" w14:textId="77777777" w:rsidR="00861D9D" w:rsidRPr="00132272" w:rsidRDefault="00861D9D" w:rsidP="00132272">
            <w:pPr>
              <w:ind w:left="859" w:hanging="859"/>
              <w:jc w:val="center"/>
              <w:rPr>
                <w:strike/>
                <w:szCs w:val="20"/>
              </w:rPr>
            </w:pPr>
          </w:p>
        </w:tc>
      </w:tr>
      <w:tr w:rsidR="00C5348A" w:rsidRPr="0090566F" w14:paraId="0EAB31A7" w14:textId="77777777" w:rsidTr="00965641">
        <w:tc>
          <w:tcPr>
            <w:tcW w:w="3597" w:type="pct"/>
          </w:tcPr>
          <w:p w14:paraId="77BAE46A" w14:textId="7217A785" w:rsidR="00C5348A" w:rsidRPr="00CF07B5" w:rsidRDefault="00C5348A" w:rsidP="00C5348A">
            <w:pPr>
              <w:ind w:left="859" w:hanging="859"/>
              <w:rPr>
                <w:szCs w:val="20"/>
              </w:rPr>
            </w:pPr>
            <w:r w:rsidRPr="00C5348A">
              <w:rPr>
                <w:szCs w:val="20"/>
              </w:rPr>
              <w:t xml:space="preserve">Discussion: Week </w:t>
            </w:r>
            <w:r>
              <w:rPr>
                <w:szCs w:val="20"/>
              </w:rPr>
              <w:t>Two</w:t>
            </w:r>
            <w:r w:rsidRPr="00C5348A">
              <w:rPr>
                <w:szCs w:val="20"/>
              </w:rPr>
              <w:t xml:space="preserve"> Survey Questions</w:t>
            </w:r>
          </w:p>
        </w:tc>
        <w:tc>
          <w:tcPr>
            <w:tcW w:w="637" w:type="pct"/>
            <w:vAlign w:val="center"/>
          </w:tcPr>
          <w:p w14:paraId="57D9C04D" w14:textId="0C490A0D" w:rsidR="00C5348A" w:rsidRPr="0090566F" w:rsidRDefault="00384926" w:rsidP="00C5348A">
            <w:pPr>
              <w:ind w:left="859" w:hanging="859"/>
              <w:jc w:val="center"/>
              <w:rPr>
                <w:szCs w:val="20"/>
              </w:rPr>
            </w:pPr>
            <w:r>
              <w:rPr>
                <w:szCs w:val="20"/>
              </w:rPr>
              <w:t>10</w:t>
            </w:r>
          </w:p>
        </w:tc>
        <w:tc>
          <w:tcPr>
            <w:tcW w:w="766" w:type="pct"/>
            <w:vAlign w:val="center"/>
          </w:tcPr>
          <w:p w14:paraId="57B3254F" w14:textId="77777777" w:rsidR="00C5348A" w:rsidRPr="00132272" w:rsidRDefault="00C5348A" w:rsidP="00C5348A">
            <w:pPr>
              <w:ind w:left="859" w:hanging="859"/>
              <w:jc w:val="center"/>
              <w:rPr>
                <w:strike/>
                <w:szCs w:val="20"/>
              </w:rPr>
            </w:pPr>
          </w:p>
        </w:tc>
      </w:tr>
      <w:tr w:rsidR="00C5348A" w:rsidRPr="0090566F" w14:paraId="16278C47" w14:textId="77777777" w:rsidTr="00965641">
        <w:tc>
          <w:tcPr>
            <w:tcW w:w="3597" w:type="pct"/>
          </w:tcPr>
          <w:p w14:paraId="7299D953" w14:textId="3643BD79" w:rsidR="00C5348A" w:rsidRPr="00CF07B5" w:rsidRDefault="00C5348A" w:rsidP="00C5348A">
            <w:pPr>
              <w:ind w:left="859" w:hanging="859"/>
              <w:rPr>
                <w:strike/>
                <w:szCs w:val="20"/>
              </w:rPr>
            </w:pPr>
            <w:r w:rsidRPr="00CF07B5">
              <w:rPr>
                <w:szCs w:val="20"/>
              </w:rPr>
              <w:t>Discussion: Evaluation</w:t>
            </w:r>
          </w:p>
        </w:tc>
        <w:tc>
          <w:tcPr>
            <w:tcW w:w="637" w:type="pct"/>
            <w:vAlign w:val="center"/>
          </w:tcPr>
          <w:p w14:paraId="13333E8A" w14:textId="14EFDAF0" w:rsidR="00C5348A" w:rsidRPr="0090566F" w:rsidRDefault="00C5348A" w:rsidP="00C5348A">
            <w:pPr>
              <w:ind w:left="859" w:hanging="859"/>
              <w:jc w:val="center"/>
              <w:rPr>
                <w:szCs w:val="20"/>
              </w:rPr>
            </w:pPr>
            <w:r>
              <w:rPr>
                <w:szCs w:val="20"/>
              </w:rPr>
              <w:t>20</w:t>
            </w:r>
          </w:p>
        </w:tc>
        <w:tc>
          <w:tcPr>
            <w:tcW w:w="766" w:type="pct"/>
            <w:vAlign w:val="center"/>
          </w:tcPr>
          <w:p w14:paraId="2FF2F180" w14:textId="77777777" w:rsidR="00C5348A" w:rsidRPr="00132272" w:rsidRDefault="00C5348A" w:rsidP="00C5348A">
            <w:pPr>
              <w:ind w:left="859" w:hanging="859"/>
              <w:jc w:val="center"/>
              <w:rPr>
                <w:strike/>
                <w:szCs w:val="20"/>
              </w:rPr>
            </w:pPr>
          </w:p>
        </w:tc>
      </w:tr>
      <w:tr w:rsidR="00C5348A" w:rsidRPr="0090566F" w14:paraId="00157028" w14:textId="77777777" w:rsidTr="00965641">
        <w:tc>
          <w:tcPr>
            <w:tcW w:w="3597" w:type="pct"/>
          </w:tcPr>
          <w:p w14:paraId="063D2BEE" w14:textId="2F6CB786" w:rsidR="00C5348A" w:rsidRPr="00CF07B5" w:rsidRDefault="00C5348A" w:rsidP="00C5348A">
            <w:pPr>
              <w:ind w:left="859" w:hanging="859"/>
              <w:rPr>
                <w:szCs w:val="20"/>
              </w:rPr>
            </w:pPr>
            <w:r w:rsidRPr="00CF07B5">
              <w:t>Assignment: Essential Questions, Chs. 2-4</w:t>
            </w:r>
          </w:p>
        </w:tc>
        <w:tc>
          <w:tcPr>
            <w:tcW w:w="637" w:type="pct"/>
            <w:vAlign w:val="center"/>
          </w:tcPr>
          <w:p w14:paraId="73CAFC69" w14:textId="62CC6F77" w:rsidR="00C5348A" w:rsidRPr="0090566F" w:rsidRDefault="00C5348A" w:rsidP="00C5348A">
            <w:pPr>
              <w:ind w:left="859" w:hanging="859"/>
              <w:jc w:val="center"/>
              <w:rPr>
                <w:szCs w:val="20"/>
              </w:rPr>
            </w:pPr>
            <w:r>
              <w:rPr>
                <w:szCs w:val="20"/>
              </w:rPr>
              <w:t>20</w:t>
            </w:r>
          </w:p>
        </w:tc>
        <w:tc>
          <w:tcPr>
            <w:tcW w:w="766" w:type="pct"/>
            <w:vAlign w:val="center"/>
          </w:tcPr>
          <w:p w14:paraId="4D4235C4" w14:textId="77777777" w:rsidR="00C5348A" w:rsidRPr="00132272" w:rsidRDefault="00C5348A" w:rsidP="00C5348A">
            <w:pPr>
              <w:ind w:left="859" w:hanging="859"/>
              <w:jc w:val="center"/>
              <w:rPr>
                <w:strike/>
                <w:szCs w:val="20"/>
              </w:rPr>
            </w:pPr>
          </w:p>
        </w:tc>
      </w:tr>
      <w:tr w:rsidR="00234C78" w:rsidRPr="0090566F" w14:paraId="75ED0F83" w14:textId="77777777" w:rsidTr="00965641">
        <w:tc>
          <w:tcPr>
            <w:tcW w:w="3597" w:type="pct"/>
          </w:tcPr>
          <w:p w14:paraId="65ACB69C" w14:textId="6AE2816D" w:rsidR="00234C78" w:rsidRPr="00CF07B5" w:rsidRDefault="00234C78" w:rsidP="00234C78">
            <w:pPr>
              <w:ind w:left="859" w:hanging="859"/>
            </w:pPr>
            <w:r w:rsidRPr="00CF07B5">
              <w:rPr>
                <w:szCs w:val="20"/>
              </w:rPr>
              <w:t>Assignment: PA School Code of 1949 Paper</w:t>
            </w:r>
          </w:p>
        </w:tc>
        <w:tc>
          <w:tcPr>
            <w:tcW w:w="637" w:type="pct"/>
            <w:vAlign w:val="center"/>
          </w:tcPr>
          <w:p w14:paraId="2DE65D75" w14:textId="0E8C2DA2" w:rsidR="00234C78" w:rsidRDefault="00234C78" w:rsidP="00234C78">
            <w:pPr>
              <w:ind w:left="859" w:hanging="859"/>
              <w:jc w:val="center"/>
              <w:rPr>
                <w:szCs w:val="20"/>
              </w:rPr>
            </w:pPr>
            <w:r>
              <w:rPr>
                <w:szCs w:val="20"/>
              </w:rPr>
              <w:t>20</w:t>
            </w:r>
          </w:p>
        </w:tc>
        <w:tc>
          <w:tcPr>
            <w:tcW w:w="766" w:type="pct"/>
            <w:vAlign w:val="center"/>
          </w:tcPr>
          <w:p w14:paraId="799C22B9" w14:textId="77777777" w:rsidR="00234C78" w:rsidRPr="00132272" w:rsidRDefault="00234C78" w:rsidP="00234C78">
            <w:pPr>
              <w:ind w:left="859" w:hanging="859"/>
              <w:jc w:val="center"/>
              <w:rPr>
                <w:strike/>
                <w:szCs w:val="20"/>
              </w:rPr>
            </w:pPr>
          </w:p>
        </w:tc>
      </w:tr>
      <w:tr w:rsidR="00234C78" w:rsidRPr="0090566F" w14:paraId="5E93C374" w14:textId="77777777" w:rsidTr="00965641">
        <w:tc>
          <w:tcPr>
            <w:tcW w:w="3597" w:type="pct"/>
          </w:tcPr>
          <w:p w14:paraId="6991D3A5" w14:textId="78C960D3" w:rsidR="00234C78" w:rsidRPr="00CF07B5" w:rsidRDefault="00234C78" w:rsidP="00234C78">
            <w:pPr>
              <w:ind w:left="859" w:hanging="859"/>
              <w:rPr>
                <w:szCs w:val="20"/>
              </w:rPr>
            </w:pPr>
            <w:r w:rsidRPr="00CF07B5">
              <w:t>Week Two Quiz</w:t>
            </w:r>
          </w:p>
        </w:tc>
        <w:tc>
          <w:tcPr>
            <w:tcW w:w="637" w:type="pct"/>
            <w:vAlign w:val="center"/>
          </w:tcPr>
          <w:p w14:paraId="1A713F34" w14:textId="7F1E9551" w:rsidR="00234C78" w:rsidRPr="0090566F" w:rsidRDefault="00234C78" w:rsidP="00234C78">
            <w:pPr>
              <w:ind w:left="859" w:hanging="859"/>
              <w:jc w:val="center"/>
              <w:rPr>
                <w:szCs w:val="20"/>
              </w:rPr>
            </w:pPr>
            <w:r>
              <w:rPr>
                <w:szCs w:val="20"/>
              </w:rPr>
              <w:t>75</w:t>
            </w:r>
          </w:p>
        </w:tc>
        <w:tc>
          <w:tcPr>
            <w:tcW w:w="766" w:type="pct"/>
            <w:vAlign w:val="center"/>
          </w:tcPr>
          <w:p w14:paraId="059274B4" w14:textId="77777777" w:rsidR="00234C78" w:rsidRPr="00132272" w:rsidRDefault="00234C78" w:rsidP="00234C78">
            <w:pPr>
              <w:ind w:left="859" w:hanging="859"/>
              <w:jc w:val="center"/>
              <w:rPr>
                <w:strike/>
                <w:szCs w:val="20"/>
              </w:rPr>
            </w:pPr>
          </w:p>
        </w:tc>
      </w:tr>
      <w:tr w:rsidR="00234C78" w:rsidRPr="0090566F" w14:paraId="3BF37A6F" w14:textId="77777777" w:rsidTr="006F0681">
        <w:tc>
          <w:tcPr>
            <w:tcW w:w="3597" w:type="pct"/>
            <w:tcBorders>
              <w:bottom w:val="single" w:sz="4" w:space="0" w:color="auto"/>
            </w:tcBorders>
            <w:vAlign w:val="center"/>
          </w:tcPr>
          <w:p w14:paraId="517C5ABD" w14:textId="77777777" w:rsidR="00234C78" w:rsidRDefault="00234C78" w:rsidP="00234C78">
            <w:pPr>
              <w:ind w:left="859" w:hanging="859"/>
              <w:rPr>
                <w:szCs w:val="20"/>
              </w:rPr>
            </w:pPr>
          </w:p>
        </w:tc>
        <w:tc>
          <w:tcPr>
            <w:tcW w:w="637" w:type="pct"/>
            <w:tcBorders>
              <w:bottom w:val="single" w:sz="4" w:space="0" w:color="auto"/>
            </w:tcBorders>
            <w:vAlign w:val="center"/>
          </w:tcPr>
          <w:p w14:paraId="2AB1E4F2" w14:textId="77777777" w:rsidR="00234C78" w:rsidRPr="0090566F" w:rsidRDefault="00234C78" w:rsidP="00234C78">
            <w:pPr>
              <w:ind w:left="859" w:hanging="859"/>
              <w:jc w:val="center"/>
              <w:rPr>
                <w:szCs w:val="20"/>
              </w:rPr>
            </w:pPr>
          </w:p>
        </w:tc>
        <w:tc>
          <w:tcPr>
            <w:tcW w:w="766" w:type="pct"/>
            <w:tcBorders>
              <w:bottom w:val="single" w:sz="4" w:space="0" w:color="auto"/>
            </w:tcBorders>
            <w:vAlign w:val="center"/>
          </w:tcPr>
          <w:p w14:paraId="05A8E8B1" w14:textId="77777777" w:rsidR="00234C78" w:rsidRPr="00132272" w:rsidRDefault="00234C78" w:rsidP="00234C78">
            <w:pPr>
              <w:ind w:left="859" w:hanging="859"/>
              <w:jc w:val="center"/>
              <w:rPr>
                <w:strike/>
                <w:szCs w:val="20"/>
              </w:rPr>
            </w:pPr>
          </w:p>
        </w:tc>
      </w:tr>
      <w:tr w:rsidR="00234C78" w:rsidRPr="0090566F" w14:paraId="00351263" w14:textId="77777777" w:rsidTr="006F0681">
        <w:tc>
          <w:tcPr>
            <w:tcW w:w="3597" w:type="pct"/>
            <w:tcBorders>
              <w:right w:val="nil"/>
            </w:tcBorders>
            <w:shd w:val="clear" w:color="auto" w:fill="D8D9DA"/>
            <w:vAlign w:val="center"/>
          </w:tcPr>
          <w:p w14:paraId="2E26489B" w14:textId="77777777" w:rsidR="00234C78" w:rsidRPr="0090566F" w:rsidRDefault="00234C78" w:rsidP="00234C78">
            <w:pPr>
              <w:ind w:left="859" w:hanging="859"/>
              <w:rPr>
                <w:szCs w:val="20"/>
              </w:rPr>
            </w:pPr>
            <w:r w:rsidRPr="0090566F">
              <w:rPr>
                <w:b/>
                <w:szCs w:val="20"/>
              </w:rPr>
              <w:t>Week 3</w:t>
            </w:r>
          </w:p>
        </w:tc>
        <w:tc>
          <w:tcPr>
            <w:tcW w:w="637" w:type="pct"/>
            <w:tcBorders>
              <w:left w:val="nil"/>
              <w:right w:val="nil"/>
            </w:tcBorders>
            <w:shd w:val="clear" w:color="auto" w:fill="D8D9DA"/>
            <w:vAlign w:val="center"/>
          </w:tcPr>
          <w:p w14:paraId="0DBC3C60" w14:textId="77777777" w:rsidR="00234C78" w:rsidRPr="0090566F" w:rsidRDefault="00234C78" w:rsidP="00234C78">
            <w:pPr>
              <w:ind w:left="859" w:hanging="859"/>
              <w:jc w:val="center"/>
              <w:rPr>
                <w:szCs w:val="20"/>
              </w:rPr>
            </w:pPr>
          </w:p>
        </w:tc>
        <w:tc>
          <w:tcPr>
            <w:tcW w:w="766" w:type="pct"/>
            <w:tcBorders>
              <w:left w:val="nil"/>
            </w:tcBorders>
            <w:shd w:val="clear" w:color="auto" w:fill="D8D9DA"/>
            <w:vAlign w:val="center"/>
          </w:tcPr>
          <w:p w14:paraId="0964EF18" w14:textId="77777777" w:rsidR="00234C78" w:rsidRPr="00132272" w:rsidRDefault="00234C78" w:rsidP="00234C78">
            <w:pPr>
              <w:ind w:left="859" w:hanging="859"/>
              <w:jc w:val="center"/>
              <w:rPr>
                <w:strike/>
                <w:szCs w:val="20"/>
              </w:rPr>
            </w:pPr>
          </w:p>
        </w:tc>
      </w:tr>
      <w:tr w:rsidR="00234C78" w:rsidRPr="0090566F" w14:paraId="3B992CDF" w14:textId="77777777" w:rsidTr="00965641">
        <w:tc>
          <w:tcPr>
            <w:tcW w:w="3597" w:type="pct"/>
          </w:tcPr>
          <w:p w14:paraId="75C91E45" w14:textId="7330A4E2" w:rsidR="00234C78" w:rsidRPr="00CF07B5" w:rsidRDefault="00234C78" w:rsidP="00234C78">
            <w:pPr>
              <w:ind w:left="859" w:hanging="859"/>
              <w:rPr>
                <w:szCs w:val="20"/>
              </w:rPr>
            </w:pPr>
            <w:r w:rsidRPr="00C5348A">
              <w:rPr>
                <w:szCs w:val="20"/>
              </w:rPr>
              <w:t xml:space="preserve">Discussion: Week </w:t>
            </w:r>
            <w:r>
              <w:rPr>
                <w:szCs w:val="20"/>
              </w:rPr>
              <w:t>Three</w:t>
            </w:r>
            <w:r w:rsidRPr="00C5348A">
              <w:rPr>
                <w:szCs w:val="20"/>
              </w:rPr>
              <w:t xml:space="preserve"> Survey Questions</w:t>
            </w:r>
          </w:p>
        </w:tc>
        <w:tc>
          <w:tcPr>
            <w:tcW w:w="637" w:type="pct"/>
            <w:vAlign w:val="center"/>
          </w:tcPr>
          <w:p w14:paraId="3F9B310E" w14:textId="1635E5F2" w:rsidR="00234C78" w:rsidRPr="0090566F" w:rsidRDefault="00384926" w:rsidP="00234C78">
            <w:pPr>
              <w:ind w:left="859" w:hanging="859"/>
              <w:jc w:val="center"/>
              <w:rPr>
                <w:szCs w:val="20"/>
              </w:rPr>
            </w:pPr>
            <w:r>
              <w:rPr>
                <w:szCs w:val="20"/>
              </w:rPr>
              <w:t>10</w:t>
            </w:r>
          </w:p>
        </w:tc>
        <w:tc>
          <w:tcPr>
            <w:tcW w:w="766" w:type="pct"/>
            <w:vAlign w:val="center"/>
          </w:tcPr>
          <w:p w14:paraId="3FB5C6D2" w14:textId="77777777" w:rsidR="00234C78" w:rsidRPr="00132272" w:rsidRDefault="00234C78" w:rsidP="00234C78">
            <w:pPr>
              <w:ind w:left="859" w:hanging="859"/>
              <w:jc w:val="center"/>
              <w:rPr>
                <w:strike/>
                <w:szCs w:val="20"/>
              </w:rPr>
            </w:pPr>
          </w:p>
        </w:tc>
      </w:tr>
      <w:tr w:rsidR="00234C78" w:rsidRPr="0090566F" w14:paraId="597BD3A7" w14:textId="77777777" w:rsidTr="00965641">
        <w:tc>
          <w:tcPr>
            <w:tcW w:w="3597" w:type="pct"/>
          </w:tcPr>
          <w:p w14:paraId="560105EE" w14:textId="448B9B29" w:rsidR="00234C78" w:rsidRPr="00CF07B5" w:rsidRDefault="00234C78" w:rsidP="00234C78">
            <w:pPr>
              <w:ind w:left="859" w:hanging="859"/>
              <w:rPr>
                <w:strike/>
                <w:szCs w:val="20"/>
              </w:rPr>
            </w:pPr>
            <w:r w:rsidRPr="00CF07B5">
              <w:rPr>
                <w:szCs w:val="20"/>
              </w:rPr>
              <w:t>Discussion: Copyright</w:t>
            </w:r>
          </w:p>
        </w:tc>
        <w:tc>
          <w:tcPr>
            <w:tcW w:w="637" w:type="pct"/>
            <w:vAlign w:val="center"/>
          </w:tcPr>
          <w:p w14:paraId="004D62CB" w14:textId="297E1A76" w:rsidR="00234C78" w:rsidRPr="0090566F" w:rsidRDefault="00234C78" w:rsidP="00234C78">
            <w:pPr>
              <w:ind w:left="859" w:hanging="859"/>
              <w:jc w:val="center"/>
              <w:rPr>
                <w:szCs w:val="20"/>
              </w:rPr>
            </w:pPr>
            <w:r>
              <w:rPr>
                <w:szCs w:val="20"/>
              </w:rPr>
              <w:t>20</w:t>
            </w:r>
          </w:p>
        </w:tc>
        <w:tc>
          <w:tcPr>
            <w:tcW w:w="766" w:type="pct"/>
            <w:vAlign w:val="center"/>
          </w:tcPr>
          <w:p w14:paraId="33D3A55E" w14:textId="77777777" w:rsidR="00234C78" w:rsidRPr="00132272" w:rsidRDefault="00234C78" w:rsidP="00234C78">
            <w:pPr>
              <w:ind w:left="859" w:hanging="859"/>
              <w:jc w:val="center"/>
              <w:rPr>
                <w:strike/>
                <w:szCs w:val="20"/>
              </w:rPr>
            </w:pPr>
          </w:p>
        </w:tc>
      </w:tr>
      <w:tr w:rsidR="00234C78" w:rsidRPr="0090566F" w14:paraId="39860F5F" w14:textId="77777777" w:rsidTr="00965641">
        <w:tc>
          <w:tcPr>
            <w:tcW w:w="3597" w:type="pct"/>
          </w:tcPr>
          <w:p w14:paraId="7E7380FC" w14:textId="4BC34BFA" w:rsidR="00234C78" w:rsidRPr="00CF07B5" w:rsidRDefault="00234C78" w:rsidP="00234C78">
            <w:pPr>
              <w:ind w:left="859" w:hanging="859"/>
              <w:rPr>
                <w:szCs w:val="20"/>
              </w:rPr>
            </w:pPr>
            <w:r w:rsidRPr="00CF07B5">
              <w:t>Assignment: Essential Questions, Chs. 5 &amp; 8</w:t>
            </w:r>
          </w:p>
        </w:tc>
        <w:tc>
          <w:tcPr>
            <w:tcW w:w="637" w:type="pct"/>
            <w:vAlign w:val="center"/>
          </w:tcPr>
          <w:p w14:paraId="30284327" w14:textId="0D6AC88C" w:rsidR="00234C78" w:rsidRPr="0090566F" w:rsidRDefault="00234C78" w:rsidP="00234C78">
            <w:pPr>
              <w:ind w:left="859" w:hanging="859"/>
              <w:jc w:val="center"/>
              <w:rPr>
                <w:szCs w:val="20"/>
              </w:rPr>
            </w:pPr>
            <w:r>
              <w:rPr>
                <w:szCs w:val="20"/>
              </w:rPr>
              <w:t>20</w:t>
            </w:r>
          </w:p>
        </w:tc>
        <w:tc>
          <w:tcPr>
            <w:tcW w:w="766" w:type="pct"/>
            <w:vAlign w:val="center"/>
          </w:tcPr>
          <w:p w14:paraId="13A4EF89" w14:textId="77777777" w:rsidR="00234C78" w:rsidRPr="00132272" w:rsidRDefault="00234C78" w:rsidP="00234C78">
            <w:pPr>
              <w:ind w:left="859" w:hanging="859"/>
              <w:jc w:val="center"/>
              <w:rPr>
                <w:strike/>
                <w:szCs w:val="20"/>
              </w:rPr>
            </w:pPr>
          </w:p>
        </w:tc>
      </w:tr>
      <w:tr w:rsidR="00234C78" w:rsidRPr="0090566F" w14:paraId="0FB6DFF0" w14:textId="77777777" w:rsidTr="00965641">
        <w:tc>
          <w:tcPr>
            <w:tcW w:w="3597" w:type="pct"/>
          </w:tcPr>
          <w:p w14:paraId="517CEA71" w14:textId="13304183" w:rsidR="00234C78" w:rsidRPr="00CF07B5" w:rsidRDefault="00234C78" w:rsidP="00234C78">
            <w:pPr>
              <w:ind w:left="859" w:hanging="859"/>
              <w:rPr>
                <w:szCs w:val="20"/>
              </w:rPr>
            </w:pPr>
            <w:r w:rsidRPr="00CF07B5">
              <w:t>Week Three Quiz</w:t>
            </w:r>
          </w:p>
        </w:tc>
        <w:tc>
          <w:tcPr>
            <w:tcW w:w="637" w:type="pct"/>
            <w:vAlign w:val="center"/>
          </w:tcPr>
          <w:p w14:paraId="403AC81E" w14:textId="6CBFE4F7" w:rsidR="00234C78" w:rsidRPr="0090566F" w:rsidRDefault="00234C78" w:rsidP="00234C78">
            <w:pPr>
              <w:ind w:left="859" w:hanging="859"/>
              <w:jc w:val="center"/>
              <w:rPr>
                <w:szCs w:val="20"/>
              </w:rPr>
            </w:pPr>
            <w:r>
              <w:rPr>
                <w:szCs w:val="20"/>
              </w:rPr>
              <w:t>75</w:t>
            </w:r>
          </w:p>
        </w:tc>
        <w:tc>
          <w:tcPr>
            <w:tcW w:w="766" w:type="pct"/>
            <w:vAlign w:val="center"/>
          </w:tcPr>
          <w:p w14:paraId="2A1C0349" w14:textId="77777777" w:rsidR="00234C78" w:rsidRPr="00132272" w:rsidRDefault="00234C78" w:rsidP="00234C78">
            <w:pPr>
              <w:ind w:left="859" w:hanging="859"/>
              <w:jc w:val="center"/>
              <w:rPr>
                <w:strike/>
                <w:szCs w:val="20"/>
              </w:rPr>
            </w:pPr>
          </w:p>
        </w:tc>
      </w:tr>
      <w:tr w:rsidR="00234C78" w:rsidRPr="0090566F" w14:paraId="394DE7AB" w14:textId="77777777" w:rsidTr="006F0681">
        <w:tc>
          <w:tcPr>
            <w:tcW w:w="3597" w:type="pct"/>
            <w:tcBorders>
              <w:bottom w:val="single" w:sz="4" w:space="0" w:color="auto"/>
            </w:tcBorders>
            <w:vAlign w:val="center"/>
          </w:tcPr>
          <w:p w14:paraId="6708769E" w14:textId="77777777" w:rsidR="00234C78" w:rsidRDefault="00234C78" w:rsidP="00234C78">
            <w:pPr>
              <w:ind w:left="859" w:hanging="859"/>
              <w:rPr>
                <w:szCs w:val="20"/>
              </w:rPr>
            </w:pPr>
          </w:p>
        </w:tc>
        <w:tc>
          <w:tcPr>
            <w:tcW w:w="637" w:type="pct"/>
            <w:tcBorders>
              <w:bottom w:val="single" w:sz="4" w:space="0" w:color="auto"/>
            </w:tcBorders>
            <w:vAlign w:val="center"/>
          </w:tcPr>
          <w:p w14:paraId="4ABB73B3" w14:textId="77777777" w:rsidR="00234C78" w:rsidRPr="0090566F" w:rsidRDefault="00234C78" w:rsidP="00234C78">
            <w:pPr>
              <w:ind w:left="859" w:hanging="859"/>
              <w:jc w:val="center"/>
              <w:rPr>
                <w:szCs w:val="20"/>
              </w:rPr>
            </w:pPr>
          </w:p>
        </w:tc>
        <w:tc>
          <w:tcPr>
            <w:tcW w:w="766" w:type="pct"/>
            <w:tcBorders>
              <w:bottom w:val="single" w:sz="4" w:space="0" w:color="auto"/>
            </w:tcBorders>
            <w:vAlign w:val="center"/>
          </w:tcPr>
          <w:p w14:paraId="14526DE0" w14:textId="77777777" w:rsidR="00234C78" w:rsidRPr="00132272" w:rsidRDefault="00234C78" w:rsidP="00234C78">
            <w:pPr>
              <w:ind w:left="859" w:hanging="859"/>
              <w:jc w:val="center"/>
              <w:rPr>
                <w:strike/>
                <w:szCs w:val="20"/>
              </w:rPr>
            </w:pPr>
          </w:p>
        </w:tc>
      </w:tr>
      <w:tr w:rsidR="00234C78" w:rsidRPr="0090566F" w14:paraId="2DC68EB8" w14:textId="77777777" w:rsidTr="006F0681">
        <w:tc>
          <w:tcPr>
            <w:tcW w:w="3597" w:type="pct"/>
            <w:tcBorders>
              <w:right w:val="nil"/>
            </w:tcBorders>
            <w:shd w:val="clear" w:color="auto" w:fill="D8D9DA"/>
            <w:vAlign w:val="center"/>
          </w:tcPr>
          <w:p w14:paraId="43B8DC52" w14:textId="77777777" w:rsidR="00234C78" w:rsidRPr="0090566F" w:rsidRDefault="00234C78" w:rsidP="00234C78">
            <w:pPr>
              <w:ind w:left="859" w:hanging="859"/>
              <w:rPr>
                <w:szCs w:val="20"/>
              </w:rPr>
            </w:pPr>
            <w:r w:rsidRPr="0090566F">
              <w:rPr>
                <w:b/>
                <w:szCs w:val="20"/>
              </w:rPr>
              <w:t>Week 4</w:t>
            </w:r>
            <w:r>
              <w:rPr>
                <w:b/>
                <w:szCs w:val="20"/>
              </w:rPr>
              <w:t xml:space="preserve"> </w:t>
            </w:r>
          </w:p>
        </w:tc>
        <w:tc>
          <w:tcPr>
            <w:tcW w:w="637" w:type="pct"/>
            <w:tcBorders>
              <w:left w:val="nil"/>
              <w:right w:val="nil"/>
            </w:tcBorders>
            <w:shd w:val="clear" w:color="auto" w:fill="D8D9DA"/>
            <w:vAlign w:val="center"/>
          </w:tcPr>
          <w:p w14:paraId="25E90A89" w14:textId="77777777" w:rsidR="00234C78" w:rsidRPr="0090566F" w:rsidRDefault="00234C78" w:rsidP="00234C78">
            <w:pPr>
              <w:ind w:left="859" w:hanging="859"/>
              <w:jc w:val="center"/>
              <w:rPr>
                <w:szCs w:val="20"/>
              </w:rPr>
            </w:pPr>
          </w:p>
        </w:tc>
        <w:tc>
          <w:tcPr>
            <w:tcW w:w="766" w:type="pct"/>
            <w:tcBorders>
              <w:left w:val="nil"/>
            </w:tcBorders>
            <w:shd w:val="clear" w:color="auto" w:fill="D8D9DA"/>
            <w:vAlign w:val="center"/>
          </w:tcPr>
          <w:p w14:paraId="7845EDF3" w14:textId="77777777" w:rsidR="00234C78" w:rsidRPr="00132272" w:rsidRDefault="00234C78" w:rsidP="00234C78">
            <w:pPr>
              <w:ind w:left="859" w:hanging="859"/>
              <w:jc w:val="center"/>
              <w:rPr>
                <w:strike/>
                <w:szCs w:val="20"/>
              </w:rPr>
            </w:pPr>
          </w:p>
        </w:tc>
      </w:tr>
      <w:tr w:rsidR="00234C78" w:rsidRPr="0090566F" w14:paraId="6EEFB1AC" w14:textId="77777777" w:rsidTr="00965641">
        <w:tc>
          <w:tcPr>
            <w:tcW w:w="3597" w:type="pct"/>
          </w:tcPr>
          <w:p w14:paraId="23FE2BF3" w14:textId="2C7AFC68" w:rsidR="00234C78" w:rsidRPr="00CF07B5" w:rsidRDefault="00234C78" w:rsidP="00234C78">
            <w:pPr>
              <w:ind w:left="859" w:hanging="859"/>
              <w:rPr>
                <w:szCs w:val="20"/>
              </w:rPr>
            </w:pPr>
            <w:r w:rsidRPr="00C5348A">
              <w:rPr>
                <w:szCs w:val="20"/>
              </w:rPr>
              <w:t xml:space="preserve">Discussion: Week </w:t>
            </w:r>
            <w:r>
              <w:rPr>
                <w:szCs w:val="20"/>
              </w:rPr>
              <w:t>Four</w:t>
            </w:r>
            <w:r w:rsidRPr="00C5348A">
              <w:rPr>
                <w:szCs w:val="20"/>
              </w:rPr>
              <w:t xml:space="preserve"> Survey Questions</w:t>
            </w:r>
          </w:p>
        </w:tc>
        <w:tc>
          <w:tcPr>
            <w:tcW w:w="637" w:type="pct"/>
            <w:vAlign w:val="center"/>
          </w:tcPr>
          <w:p w14:paraId="68E8DAB9" w14:textId="03443E1E" w:rsidR="00234C78" w:rsidRPr="0090566F" w:rsidRDefault="00384926" w:rsidP="00234C78">
            <w:pPr>
              <w:ind w:left="859" w:hanging="859"/>
              <w:jc w:val="center"/>
              <w:rPr>
                <w:szCs w:val="20"/>
              </w:rPr>
            </w:pPr>
            <w:r>
              <w:rPr>
                <w:szCs w:val="20"/>
              </w:rPr>
              <w:t>10</w:t>
            </w:r>
          </w:p>
        </w:tc>
        <w:tc>
          <w:tcPr>
            <w:tcW w:w="766" w:type="pct"/>
            <w:vAlign w:val="center"/>
          </w:tcPr>
          <w:p w14:paraId="481BD60E" w14:textId="77777777" w:rsidR="00234C78" w:rsidRPr="00132272" w:rsidRDefault="00234C78" w:rsidP="00234C78">
            <w:pPr>
              <w:ind w:left="859" w:hanging="859"/>
              <w:jc w:val="center"/>
              <w:rPr>
                <w:strike/>
                <w:szCs w:val="20"/>
              </w:rPr>
            </w:pPr>
          </w:p>
        </w:tc>
      </w:tr>
      <w:tr w:rsidR="00234C78" w:rsidRPr="0090566F" w14:paraId="5751ABC1" w14:textId="77777777" w:rsidTr="00965641">
        <w:tc>
          <w:tcPr>
            <w:tcW w:w="3597" w:type="pct"/>
          </w:tcPr>
          <w:p w14:paraId="38B189D7" w14:textId="2A35D36E" w:rsidR="00234C78" w:rsidRPr="00CF07B5" w:rsidRDefault="00234C78" w:rsidP="00234C78">
            <w:pPr>
              <w:ind w:left="859" w:hanging="859"/>
              <w:rPr>
                <w:strike/>
                <w:szCs w:val="20"/>
              </w:rPr>
            </w:pPr>
            <w:r w:rsidRPr="00CF07B5">
              <w:rPr>
                <w:szCs w:val="20"/>
              </w:rPr>
              <w:t>Discussion: The Lemon Test</w:t>
            </w:r>
          </w:p>
        </w:tc>
        <w:tc>
          <w:tcPr>
            <w:tcW w:w="637" w:type="pct"/>
            <w:vAlign w:val="center"/>
          </w:tcPr>
          <w:p w14:paraId="0E01D659" w14:textId="20C99A48" w:rsidR="00234C78" w:rsidRPr="0090566F" w:rsidRDefault="00234C78" w:rsidP="00234C78">
            <w:pPr>
              <w:ind w:left="859" w:hanging="859"/>
              <w:jc w:val="center"/>
              <w:rPr>
                <w:szCs w:val="20"/>
              </w:rPr>
            </w:pPr>
            <w:r>
              <w:rPr>
                <w:szCs w:val="20"/>
              </w:rPr>
              <w:t>20</w:t>
            </w:r>
          </w:p>
        </w:tc>
        <w:tc>
          <w:tcPr>
            <w:tcW w:w="766" w:type="pct"/>
            <w:vAlign w:val="center"/>
          </w:tcPr>
          <w:p w14:paraId="7788D49E" w14:textId="77777777" w:rsidR="00234C78" w:rsidRPr="00132272" w:rsidRDefault="00234C78" w:rsidP="00234C78">
            <w:pPr>
              <w:ind w:left="859" w:hanging="859"/>
              <w:jc w:val="center"/>
              <w:rPr>
                <w:strike/>
                <w:szCs w:val="20"/>
              </w:rPr>
            </w:pPr>
          </w:p>
        </w:tc>
      </w:tr>
      <w:tr w:rsidR="00234C78" w:rsidRPr="0090566F" w14:paraId="3705F4D9" w14:textId="77777777" w:rsidTr="00965641">
        <w:tc>
          <w:tcPr>
            <w:tcW w:w="3597" w:type="pct"/>
          </w:tcPr>
          <w:p w14:paraId="7336FCC7" w14:textId="1A19DD13" w:rsidR="00234C78" w:rsidRPr="00CF07B5" w:rsidRDefault="00234C78" w:rsidP="00234C78">
            <w:pPr>
              <w:ind w:left="859" w:hanging="859"/>
              <w:rPr>
                <w:szCs w:val="20"/>
              </w:rPr>
            </w:pPr>
            <w:r w:rsidRPr="00CF07B5">
              <w:t>Assignment: Essential Questions, Chs. 9, 10, and 12</w:t>
            </w:r>
          </w:p>
        </w:tc>
        <w:tc>
          <w:tcPr>
            <w:tcW w:w="637" w:type="pct"/>
            <w:vAlign w:val="center"/>
          </w:tcPr>
          <w:p w14:paraId="1F8C4D30" w14:textId="6BAA3AD7" w:rsidR="00234C78" w:rsidRPr="0090566F" w:rsidRDefault="00234C78" w:rsidP="00234C78">
            <w:pPr>
              <w:ind w:left="859" w:hanging="859"/>
              <w:jc w:val="center"/>
              <w:rPr>
                <w:szCs w:val="20"/>
              </w:rPr>
            </w:pPr>
            <w:r>
              <w:rPr>
                <w:szCs w:val="20"/>
              </w:rPr>
              <w:t>20</w:t>
            </w:r>
          </w:p>
        </w:tc>
        <w:tc>
          <w:tcPr>
            <w:tcW w:w="766" w:type="pct"/>
            <w:vAlign w:val="center"/>
          </w:tcPr>
          <w:p w14:paraId="6479FDAE" w14:textId="77777777" w:rsidR="00234C78" w:rsidRPr="00132272" w:rsidRDefault="00234C78" w:rsidP="00234C78">
            <w:pPr>
              <w:ind w:left="859" w:hanging="859"/>
              <w:jc w:val="center"/>
              <w:rPr>
                <w:strike/>
                <w:szCs w:val="20"/>
              </w:rPr>
            </w:pPr>
          </w:p>
        </w:tc>
      </w:tr>
      <w:tr w:rsidR="00234C78" w:rsidRPr="0090566F" w14:paraId="2758E6D3" w14:textId="77777777" w:rsidTr="00965641">
        <w:tc>
          <w:tcPr>
            <w:tcW w:w="3597" w:type="pct"/>
          </w:tcPr>
          <w:p w14:paraId="1D135B1B" w14:textId="6D42E1D0" w:rsidR="00234C78" w:rsidRPr="00CF07B5" w:rsidRDefault="00234C78" w:rsidP="00234C78">
            <w:pPr>
              <w:ind w:left="859" w:hanging="859"/>
              <w:rPr>
                <w:szCs w:val="20"/>
              </w:rPr>
            </w:pPr>
            <w:r w:rsidRPr="00CF07B5">
              <w:t>Week Four Quiz</w:t>
            </w:r>
          </w:p>
        </w:tc>
        <w:tc>
          <w:tcPr>
            <w:tcW w:w="637" w:type="pct"/>
            <w:vAlign w:val="center"/>
          </w:tcPr>
          <w:p w14:paraId="0A9ADAE0" w14:textId="37B2A073" w:rsidR="00234C78" w:rsidRPr="0090566F" w:rsidRDefault="00234C78" w:rsidP="00234C78">
            <w:pPr>
              <w:ind w:left="859" w:hanging="859"/>
              <w:jc w:val="center"/>
              <w:rPr>
                <w:szCs w:val="20"/>
              </w:rPr>
            </w:pPr>
            <w:r>
              <w:rPr>
                <w:szCs w:val="20"/>
              </w:rPr>
              <w:t>75</w:t>
            </w:r>
          </w:p>
        </w:tc>
        <w:tc>
          <w:tcPr>
            <w:tcW w:w="766" w:type="pct"/>
            <w:vAlign w:val="center"/>
          </w:tcPr>
          <w:p w14:paraId="71CB8276" w14:textId="77777777" w:rsidR="00234C78" w:rsidRPr="00132272" w:rsidRDefault="00234C78" w:rsidP="00234C78">
            <w:pPr>
              <w:ind w:left="859" w:hanging="859"/>
              <w:jc w:val="center"/>
              <w:rPr>
                <w:strike/>
                <w:szCs w:val="20"/>
              </w:rPr>
            </w:pPr>
          </w:p>
        </w:tc>
      </w:tr>
      <w:tr w:rsidR="00234C78" w:rsidRPr="0090566F" w14:paraId="09910EF9" w14:textId="77777777" w:rsidTr="006F0681">
        <w:tc>
          <w:tcPr>
            <w:tcW w:w="3597" w:type="pct"/>
            <w:tcBorders>
              <w:bottom w:val="single" w:sz="4" w:space="0" w:color="auto"/>
            </w:tcBorders>
            <w:vAlign w:val="center"/>
          </w:tcPr>
          <w:p w14:paraId="7A8EED3D" w14:textId="77777777" w:rsidR="00234C78" w:rsidRDefault="00234C78" w:rsidP="00234C78">
            <w:pPr>
              <w:ind w:left="859" w:hanging="859"/>
              <w:rPr>
                <w:szCs w:val="20"/>
              </w:rPr>
            </w:pPr>
          </w:p>
        </w:tc>
        <w:tc>
          <w:tcPr>
            <w:tcW w:w="637" w:type="pct"/>
            <w:tcBorders>
              <w:bottom w:val="single" w:sz="4" w:space="0" w:color="auto"/>
            </w:tcBorders>
            <w:vAlign w:val="center"/>
          </w:tcPr>
          <w:p w14:paraId="58303724" w14:textId="77777777" w:rsidR="00234C78" w:rsidRPr="0090566F" w:rsidRDefault="00234C78" w:rsidP="00234C78">
            <w:pPr>
              <w:ind w:left="859" w:hanging="859"/>
              <w:jc w:val="center"/>
              <w:rPr>
                <w:szCs w:val="20"/>
              </w:rPr>
            </w:pPr>
          </w:p>
        </w:tc>
        <w:tc>
          <w:tcPr>
            <w:tcW w:w="766" w:type="pct"/>
            <w:tcBorders>
              <w:bottom w:val="single" w:sz="4" w:space="0" w:color="auto"/>
            </w:tcBorders>
            <w:vAlign w:val="center"/>
          </w:tcPr>
          <w:p w14:paraId="4CC05531" w14:textId="77777777" w:rsidR="00234C78" w:rsidRPr="00132272" w:rsidRDefault="00234C78" w:rsidP="00234C78">
            <w:pPr>
              <w:ind w:left="859" w:hanging="859"/>
              <w:jc w:val="center"/>
              <w:rPr>
                <w:strike/>
                <w:szCs w:val="20"/>
              </w:rPr>
            </w:pPr>
          </w:p>
        </w:tc>
      </w:tr>
      <w:tr w:rsidR="00234C78" w:rsidRPr="0090566F" w14:paraId="15A3D558" w14:textId="77777777" w:rsidTr="006F0681">
        <w:tc>
          <w:tcPr>
            <w:tcW w:w="3597" w:type="pct"/>
            <w:tcBorders>
              <w:right w:val="nil"/>
            </w:tcBorders>
            <w:shd w:val="clear" w:color="auto" w:fill="D8D9DA"/>
            <w:vAlign w:val="center"/>
          </w:tcPr>
          <w:p w14:paraId="5966446F" w14:textId="77777777" w:rsidR="00234C78" w:rsidRPr="0090566F" w:rsidRDefault="00234C78" w:rsidP="00234C78">
            <w:pPr>
              <w:ind w:left="859" w:hanging="859"/>
              <w:rPr>
                <w:szCs w:val="20"/>
              </w:rPr>
            </w:pPr>
            <w:r w:rsidRPr="0090566F">
              <w:rPr>
                <w:b/>
                <w:szCs w:val="20"/>
              </w:rPr>
              <w:t>Week</w:t>
            </w:r>
            <w:r>
              <w:rPr>
                <w:b/>
                <w:szCs w:val="20"/>
              </w:rPr>
              <w:t xml:space="preserve"> </w:t>
            </w:r>
            <w:r w:rsidRPr="0090566F">
              <w:rPr>
                <w:b/>
                <w:szCs w:val="20"/>
              </w:rPr>
              <w:t>5</w:t>
            </w:r>
            <w:r>
              <w:rPr>
                <w:b/>
                <w:szCs w:val="20"/>
              </w:rPr>
              <w:t xml:space="preserve"> </w:t>
            </w:r>
          </w:p>
        </w:tc>
        <w:tc>
          <w:tcPr>
            <w:tcW w:w="637" w:type="pct"/>
            <w:tcBorders>
              <w:left w:val="nil"/>
              <w:right w:val="nil"/>
            </w:tcBorders>
            <w:shd w:val="clear" w:color="auto" w:fill="D8D9DA"/>
            <w:vAlign w:val="center"/>
          </w:tcPr>
          <w:p w14:paraId="435C3B7A" w14:textId="77777777" w:rsidR="00234C78" w:rsidRPr="0090566F" w:rsidRDefault="00234C78" w:rsidP="00234C78">
            <w:pPr>
              <w:ind w:left="859" w:hanging="859"/>
              <w:jc w:val="center"/>
              <w:rPr>
                <w:szCs w:val="20"/>
              </w:rPr>
            </w:pPr>
          </w:p>
        </w:tc>
        <w:tc>
          <w:tcPr>
            <w:tcW w:w="766" w:type="pct"/>
            <w:tcBorders>
              <w:left w:val="nil"/>
            </w:tcBorders>
            <w:shd w:val="clear" w:color="auto" w:fill="D8D9DA"/>
            <w:vAlign w:val="center"/>
          </w:tcPr>
          <w:p w14:paraId="44629967" w14:textId="77777777" w:rsidR="00234C78" w:rsidRPr="00132272" w:rsidRDefault="00234C78" w:rsidP="00234C78">
            <w:pPr>
              <w:ind w:left="859" w:hanging="859"/>
              <w:jc w:val="center"/>
              <w:rPr>
                <w:strike/>
                <w:szCs w:val="20"/>
              </w:rPr>
            </w:pPr>
          </w:p>
        </w:tc>
      </w:tr>
      <w:tr w:rsidR="00234C78" w:rsidRPr="0090566F" w14:paraId="3E081269" w14:textId="77777777" w:rsidTr="00965641">
        <w:tc>
          <w:tcPr>
            <w:tcW w:w="3597" w:type="pct"/>
          </w:tcPr>
          <w:p w14:paraId="3D71E2D0" w14:textId="74F0F279" w:rsidR="00234C78" w:rsidRPr="00CF07B5" w:rsidRDefault="00234C78" w:rsidP="00234C78">
            <w:pPr>
              <w:ind w:left="859" w:hanging="859"/>
              <w:rPr>
                <w:szCs w:val="20"/>
              </w:rPr>
            </w:pPr>
            <w:r w:rsidRPr="00C5348A">
              <w:rPr>
                <w:szCs w:val="20"/>
              </w:rPr>
              <w:t xml:space="preserve">Discussion: Week </w:t>
            </w:r>
            <w:r>
              <w:rPr>
                <w:szCs w:val="20"/>
              </w:rPr>
              <w:t>Five</w:t>
            </w:r>
            <w:r w:rsidRPr="00C5348A">
              <w:rPr>
                <w:szCs w:val="20"/>
              </w:rPr>
              <w:t xml:space="preserve"> Survey Questions</w:t>
            </w:r>
          </w:p>
        </w:tc>
        <w:tc>
          <w:tcPr>
            <w:tcW w:w="637" w:type="pct"/>
            <w:vAlign w:val="center"/>
          </w:tcPr>
          <w:p w14:paraId="5517113D" w14:textId="52FA71F3" w:rsidR="00234C78" w:rsidRPr="0090566F" w:rsidRDefault="00384926" w:rsidP="00234C78">
            <w:pPr>
              <w:ind w:left="859" w:hanging="859"/>
              <w:jc w:val="center"/>
              <w:rPr>
                <w:szCs w:val="20"/>
              </w:rPr>
            </w:pPr>
            <w:r>
              <w:rPr>
                <w:szCs w:val="20"/>
              </w:rPr>
              <w:t>10</w:t>
            </w:r>
          </w:p>
        </w:tc>
        <w:tc>
          <w:tcPr>
            <w:tcW w:w="766" w:type="pct"/>
            <w:vAlign w:val="center"/>
          </w:tcPr>
          <w:p w14:paraId="70FD3C88" w14:textId="77777777" w:rsidR="00234C78" w:rsidRPr="00132272" w:rsidRDefault="00234C78" w:rsidP="00234C78">
            <w:pPr>
              <w:ind w:left="859" w:hanging="859"/>
              <w:jc w:val="center"/>
              <w:rPr>
                <w:strike/>
                <w:szCs w:val="20"/>
              </w:rPr>
            </w:pPr>
          </w:p>
        </w:tc>
      </w:tr>
      <w:tr w:rsidR="00234C78" w:rsidRPr="0090566F" w14:paraId="608FE2C6" w14:textId="77777777" w:rsidTr="00965641">
        <w:tc>
          <w:tcPr>
            <w:tcW w:w="3597" w:type="pct"/>
          </w:tcPr>
          <w:p w14:paraId="744F705F" w14:textId="10CE5C02" w:rsidR="00234C78" w:rsidRPr="00CF07B5" w:rsidRDefault="00234C78" w:rsidP="00234C78">
            <w:pPr>
              <w:ind w:left="859" w:hanging="859"/>
              <w:rPr>
                <w:strike/>
                <w:szCs w:val="20"/>
              </w:rPr>
            </w:pPr>
            <w:r w:rsidRPr="00CF07B5">
              <w:rPr>
                <w:szCs w:val="20"/>
              </w:rPr>
              <w:t>Discussion: Due Process</w:t>
            </w:r>
          </w:p>
        </w:tc>
        <w:tc>
          <w:tcPr>
            <w:tcW w:w="637" w:type="pct"/>
            <w:vAlign w:val="center"/>
          </w:tcPr>
          <w:p w14:paraId="2696DB42" w14:textId="5CCD3CEF" w:rsidR="00234C78" w:rsidRPr="0090566F" w:rsidRDefault="00234C78" w:rsidP="00234C78">
            <w:pPr>
              <w:ind w:left="859" w:hanging="859"/>
              <w:jc w:val="center"/>
              <w:rPr>
                <w:szCs w:val="20"/>
              </w:rPr>
            </w:pPr>
            <w:r>
              <w:rPr>
                <w:szCs w:val="20"/>
              </w:rPr>
              <w:t>20</w:t>
            </w:r>
          </w:p>
        </w:tc>
        <w:tc>
          <w:tcPr>
            <w:tcW w:w="766" w:type="pct"/>
            <w:vAlign w:val="center"/>
          </w:tcPr>
          <w:p w14:paraId="04663870" w14:textId="77777777" w:rsidR="00234C78" w:rsidRPr="00132272" w:rsidRDefault="00234C78" w:rsidP="00234C78">
            <w:pPr>
              <w:ind w:left="859" w:hanging="859"/>
              <w:jc w:val="center"/>
              <w:rPr>
                <w:strike/>
                <w:szCs w:val="20"/>
              </w:rPr>
            </w:pPr>
          </w:p>
        </w:tc>
      </w:tr>
      <w:tr w:rsidR="00234C78" w:rsidRPr="0090566F" w14:paraId="6AE17804" w14:textId="77777777" w:rsidTr="00965641">
        <w:tc>
          <w:tcPr>
            <w:tcW w:w="3597" w:type="pct"/>
          </w:tcPr>
          <w:p w14:paraId="0AFBA7B7" w14:textId="10660E89" w:rsidR="00234C78" w:rsidRPr="00CF07B5" w:rsidRDefault="00234C78" w:rsidP="00234C78">
            <w:pPr>
              <w:ind w:left="859" w:hanging="859"/>
              <w:rPr>
                <w:szCs w:val="20"/>
              </w:rPr>
            </w:pPr>
            <w:r w:rsidRPr="00CF07B5">
              <w:t>Assignment: Essential Questions, Chs. 13 &amp; 14</w:t>
            </w:r>
          </w:p>
        </w:tc>
        <w:tc>
          <w:tcPr>
            <w:tcW w:w="637" w:type="pct"/>
            <w:vAlign w:val="center"/>
          </w:tcPr>
          <w:p w14:paraId="735DCC87" w14:textId="5CE1B985" w:rsidR="00234C78" w:rsidRPr="0090566F" w:rsidRDefault="00234C78" w:rsidP="00234C78">
            <w:pPr>
              <w:ind w:left="859" w:hanging="859"/>
              <w:jc w:val="center"/>
              <w:rPr>
                <w:szCs w:val="20"/>
              </w:rPr>
            </w:pPr>
            <w:r>
              <w:rPr>
                <w:szCs w:val="20"/>
              </w:rPr>
              <w:t>20</w:t>
            </w:r>
          </w:p>
        </w:tc>
        <w:tc>
          <w:tcPr>
            <w:tcW w:w="766" w:type="pct"/>
            <w:vAlign w:val="center"/>
          </w:tcPr>
          <w:p w14:paraId="707C47F5" w14:textId="77777777" w:rsidR="00234C78" w:rsidRPr="00132272" w:rsidRDefault="00234C78" w:rsidP="00234C78">
            <w:pPr>
              <w:ind w:left="859" w:hanging="859"/>
              <w:jc w:val="center"/>
              <w:rPr>
                <w:strike/>
                <w:szCs w:val="20"/>
              </w:rPr>
            </w:pPr>
          </w:p>
        </w:tc>
      </w:tr>
      <w:tr w:rsidR="00234C78" w:rsidRPr="0090566F" w14:paraId="3A38B505" w14:textId="77777777" w:rsidTr="00965641">
        <w:tc>
          <w:tcPr>
            <w:tcW w:w="3597" w:type="pct"/>
          </w:tcPr>
          <w:p w14:paraId="4CB52714" w14:textId="3648542B" w:rsidR="00234C78" w:rsidRPr="00CF07B5" w:rsidRDefault="00234C78" w:rsidP="00234C78">
            <w:pPr>
              <w:ind w:left="859" w:hanging="859"/>
              <w:rPr>
                <w:szCs w:val="20"/>
              </w:rPr>
            </w:pPr>
            <w:r w:rsidRPr="00CF07B5">
              <w:t>Week Five Quiz</w:t>
            </w:r>
          </w:p>
        </w:tc>
        <w:tc>
          <w:tcPr>
            <w:tcW w:w="637" w:type="pct"/>
            <w:vAlign w:val="center"/>
          </w:tcPr>
          <w:p w14:paraId="5CA91496" w14:textId="37165497" w:rsidR="00234C78" w:rsidRPr="0090566F" w:rsidRDefault="00234C78" w:rsidP="00234C78">
            <w:pPr>
              <w:ind w:left="859" w:hanging="859"/>
              <w:jc w:val="center"/>
              <w:rPr>
                <w:szCs w:val="20"/>
              </w:rPr>
            </w:pPr>
            <w:r>
              <w:rPr>
                <w:szCs w:val="20"/>
              </w:rPr>
              <w:t>75</w:t>
            </w:r>
          </w:p>
        </w:tc>
        <w:tc>
          <w:tcPr>
            <w:tcW w:w="766" w:type="pct"/>
            <w:vAlign w:val="center"/>
          </w:tcPr>
          <w:p w14:paraId="5D87B507" w14:textId="77777777" w:rsidR="00234C78" w:rsidRPr="00132272" w:rsidRDefault="00234C78" w:rsidP="00234C78">
            <w:pPr>
              <w:ind w:left="859" w:hanging="859"/>
              <w:jc w:val="center"/>
              <w:rPr>
                <w:strike/>
                <w:szCs w:val="20"/>
              </w:rPr>
            </w:pPr>
          </w:p>
        </w:tc>
      </w:tr>
      <w:tr w:rsidR="00234C78" w:rsidRPr="0090566F" w14:paraId="63133EE0" w14:textId="77777777" w:rsidTr="006F0681">
        <w:tc>
          <w:tcPr>
            <w:tcW w:w="3597" w:type="pct"/>
            <w:tcBorders>
              <w:bottom w:val="single" w:sz="4" w:space="0" w:color="auto"/>
            </w:tcBorders>
            <w:vAlign w:val="center"/>
          </w:tcPr>
          <w:p w14:paraId="66C60E96" w14:textId="77777777" w:rsidR="00234C78" w:rsidRDefault="00234C78" w:rsidP="00234C78">
            <w:pPr>
              <w:ind w:left="859" w:hanging="859"/>
              <w:rPr>
                <w:szCs w:val="20"/>
              </w:rPr>
            </w:pPr>
          </w:p>
        </w:tc>
        <w:tc>
          <w:tcPr>
            <w:tcW w:w="637" w:type="pct"/>
            <w:tcBorders>
              <w:bottom w:val="single" w:sz="4" w:space="0" w:color="auto"/>
            </w:tcBorders>
            <w:vAlign w:val="center"/>
          </w:tcPr>
          <w:p w14:paraId="572A884D" w14:textId="77777777" w:rsidR="00234C78" w:rsidRPr="0090566F" w:rsidRDefault="00234C78" w:rsidP="00234C78">
            <w:pPr>
              <w:ind w:left="859" w:hanging="859"/>
              <w:jc w:val="center"/>
              <w:rPr>
                <w:szCs w:val="20"/>
              </w:rPr>
            </w:pPr>
          </w:p>
        </w:tc>
        <w:tc>
          <w:tcPr>
            <w:tcW w:w="766" w:type="pct"/>
            <w:tcBorders>
              <w:bottom w:val="single" w:sz="4" w:space="0" w:color="auto"/>
            </w:tcBorders>
            <w:vAlign w:val="center"/>
          </w:tcPr>
          <w:p w14:paraId="15BBDCD3" w14:textId="77777777" w:rsidR="00234C78" w:rsidRPr="00132272" w:rsidRDefault="00234C78" w:rsidP="00234C78">
            <w:pPr>
              <w:ind w:left="859" w:hanging="859"/>
              <w:jc w:val="center"/>
              <w:rPr>
                <w:strike/>
                <w:szCs w:val="20"/>
              </w:rPr>
            </w:pPr>
          </w:p>
        </w:tc>
      </w:tr>
      <w:tr w:rsidR="00234C78" w:rsidRPr="0090566F" w14:paraId="4BC52F76" w14:textId="77777777" w:rsidTr="006F0681">
        <w:tc>
          <w:tcPr>
            <w:tcW w:w="3597" w:type="pct"/>
            <w:tcBorders>
              <w:right w:val="nil"/>
            </w:tcBorders>
            <w:shd w:val="clear" w:color="auto" w:fill="D8D9DA"/>
            <w:vAlign w:val="center"/>
          </w:tcPr>
          <w:p w14:paraId="364CC683" w14:textId="77777777" w:rsidR="00234C78" w:rsidRPr="0090566F" w:rsidRDefault="00234C78" w:rsidP="00234C78">
            <w:pPr>
              <w:ind w:left="859" w:hanging="859"/>
              <w:rPr>
                <w:szCs w:val="20"/>
              </w:rPr>
            </w:pPr>
            <w:r w:rsidRPr="0090566F">
              <w:rPr>
                <w:b/>
                <w:szCs w:val="20"/>
              </w:rPr>
              <w:t xml:space="preserve">Week </w:t>
            </w:r>
            <w:r>
              <w:rPr>
                <w:b/>
                <w:szCs w:val="20"/>
              </w:rPr>
              <w:t xml:space="preserve">6 </w:t>
            </w:r>
          </w:p>
        </w:tc>
        <w:tc>
          <w:tcPr>
            <w:tcW w:w="637" w:type="pct"/>
            <w:tcBorders>
              <w:left w:val="nil"/>
              <w:right w:val="nil"/>
            </w:tcBorders>
            <w:shd w:val="clear" w:color="auto" w:fill="D8D9DA"/>
            <w:vAlign w:val="center"/>
          </w:tcPr>
          <w:p w14:paraId="3A686E13" w14:textId="77777777" w:rsidR="00234C78" w:rsidRPr="0090566F" w:rsidRDefault="00234C78" w:rsidP="00234C78">
            <w:pPr>
              <w:ind w:left="859" w:hanging="859"/>
              <w:jc w:val="center"/>
              <w:rPr>
                <w:szCs w:val="20"/>
              </w:rPr>
            </w:pPr>
          </w:p>
        </w:tc>
        <w:tc>
          <w:tcPr>
            <w:tcW w:w="766" w:type="pct"/>
            <w:tcBorders>
              <w:left w:val="nil"/>
            </w:tcBorders>
            <w:shd w:val="clear" w:color="auto" w:fill="D8D9DA"/>
            <w:vAlign w:val="center"/>
          </w:tcPr>
          <w:p w14:paraId="5353AA9D" w14:textId="77777777" w:rsidR="00234C78" w:rsidRPr="00132272" w:rsidRDefault="00234C78" w:rsidP="00234C78">
            <w:pPr>
              <w:ind w:left="859" w:hanging="859"/>
              <w:jc w:val="center"/>
              <w:rPr>
                <w:strike/>
                <w:szCs w:val="20"/>
              </w:rPr>
            </w:pPr>
          </w:p>
        </w:tc>
      </w:tr>
      <w:tr w:rsidR="00234C78" w:rsidRPr="0090566F" w14:paraId="59657172" w14:textId="77777777" w:rsidTr="00965641">
        <w:tc>
          <w:tcPr>
            <w:tcW w:w="3597" w:type="pct"/>
          </w:tcPr>
          <w:p w14:paraId="0DC7C3D2" w14:textId="4F44C7A0" w:rsidR="00234C78" w:rsidRPr="00CF07B5" w:rsidRDefault="00234C78" w:rsidP="00234C78">
            <w:pPr>
              <w:ind w:left="859" w:hanging="859"/>
              <w:rPr>
                <w:szCs w:val="20"/>
              </w:rPr>
            </w:pPr>
            <w:r w:rsidRPr="00C5348A">
              <w:rPr>
                <w:szCs w:val="20"/>
              </w:rPr>
              <w:t xml:space="preserve">Discussion: Week </w:t>
            </w:r>
            <w:r>
              <w:rPr>
                <w:szCs w:val="20"/>
              </w:rPr>
              <w:t>Six</w:t>
            </w:r>
            <w:r w:rsidRPr="00C5348A">
              <w:rPr>
                <w:szCs w:val="20"/>
              </w:rPr>
              <w:t xml:space="preserve"> Survey Questions</w:t>
            </w:r>
          </w:p>
        </w:tc>
        <w:tc>
          <w:tcPr>
            <w:tcW w:w="637" w:type="pct"/>
            <w:vAlign w:val="center"/>
          </w:tcPr>
          <w:p w14:paraId="43AFFA13" w14:textId="49386055" w:rsidR="00234C78" w:rsidRPr="0090566F" w:rsidRDefault="00384926" w:rsidP="00234C78">
            <w:pPr>
              <w:ind w:left="859" w:hanging="859"/>
              <w:jc w:val="center"/>
              <w:rPr>
                <w:szCs w:val="20"/>
              </w:rPr>
            </w:pPr>
            <w:r>
              <w:rPr>
                <w:szCs w:val="20"/>
              </w:rPr>
              <w:t>10</w:t>
            </w:r>
          </w:p>
        </w:tc>
        <w:tc>
          <w:tcPr>
            <w:tcW w:w="766" w:type="pct"/>
            <w:vAlign w:val="center"/>
          </w:tcPr>
          <w:p w14:paraId="511979E0" w14:textId="77777777" w:rsidR="00234C78" w:rsidRPr="0090566F" w:rsidRDefault="00234C78" w:rsidP="00234C78">
            <w:pPr>
              <w:ind w:left="859" w:hanging="859"/>
              <w:jc w:val="center"/>
              <w:rPr>
                <w:szCs w:val="20"/>
              </w:rPr>
            </w:pPr>
          </w:p>
        </w:tc>
      </w:tr>
      <w:tr w:rsidR="00234C78" w:rsidRPr="0090566F" w14:paraId="3BD0A2B8" w14:textId="77777777" w:rsidTr="00965641">
        <w:tc>
          <w:tcPr>
            <w:tcW w:w="3597" w:type="pct"/>
          </w:tcPr>
          <w:p w14:paraId="34B752DC" w14:textId="0D85D742" w:rsidR="00234C78" w:rsidRPr="00CF07B5" w:rsidRDefault="00234C78" w:rsidP="00234C78">
            <w:pPr>
              <w:ind w:left="859" w:hanging="859"/>
              <w:rPr>
                <w:szCs w:val="20"/>
              </w:rPr>
            </w:pPr>
            <w:r w:rsidRPr="00CF07B5">
              <w:rPr>
                <w:szCs w:val="20"/>
              </w:rPr>
              <w:t>Discussion: Special Populations</w:t>
            </w:r>
          </w:p>
        </w:tc>
        <w:tc>
          <w:tcPr>
            <w:tcW w:w="637" w:type="pct"/>
            <w:vAlign w:val="center"/>
          </w:tcPr>
          <w:p w14:paraId="77F28D99" w14:textId="2388B9BF" w:rsidR="00234C78" w:rsidRPr="0090566F" w:rsidRDefault="00234C78" w:rsidP="00234C78">
            <w:pPr>
              <w:ind w:left="859" w:hanging="859"/>
              <w:jc w:val="center"/>
              <w:rPr>
                <w:szCs w:val="20"/>
              </w:rPr>
            </w:pPr>
            <w:r>
              <w:rPr>
                <w:szCs w:val="20"/>
              </w:rPr>
              <w:t>20</w:t>
            </w:r>
          </w:p>
        </w:tc>
        <w:tc>
          <w:tcPr>
            <w:tcW w:w="766" w:type="pct"/>
            <w:vAlign w:val="center"/>
          </w:tcPr>
          <w:p w14:paraId="2F2F11F5" w14:textId="77777777" w:rsidR="00234C78" w:rsidRPr="0090566F" w:rsidRDefault="00234C78" w:rsidP="00234C78">
            <w:pPr>
              <w:ind w:left="859" w:hanging="859"/>
              <w:jc w:val="center"/>
              <w:rPr>
                <w:szCs w:val="20"/>
              </w:rPr>
            </w:pPr>
          </w:p>
        </w:tc>
      </w:tr>
      <w:tr w:rsidR="00234C78" w:rsidRPr="0090566F" w14:paraId="79B0A876" w14:textId="77777777" w:rsidTr="00965641">
        <w:tc>
          <w:tcPr>
            <w:tcW w:w="3597" w:type="pct"/>
          </w:tcPr>
          <w:p w14:paraId="4DFF47F5" w14:textId="230C83A2" w:rsidR="00234C78" w:rsidRPr="00CF07B5" w:rsidRDefault="00234C78" w:rsidP="00234C78">
            <w:pPr>
              <w:ind w:left="859" w:hanging="859"/>
              <w:rPr>
                <w:strike/>
                <w:szCs w:val="20"/>
              </w:rPr>
            </w:pPr>
            <w:r w:rsidRPr="00CF07B5">
              <w:t>Assignment: Essential Questions, Chs. 15-17</w:t>
            </w:r>
          </w:p>
        </w:tc>
        <w:tc>
          <w:tcPr>
            <w:tcW w:w="637" w:type="pct"/>
            <w:vAlign w:val="center"/>
          </w:tcPr>
          <w:p w14:paraId="5578570C" w14:textId="79A6F6D1" w:rsidR="00234C78" w:rsidRPr="0090566F" w:rsidRDefault="00234C78" w:rsidP="00234C78">
            <w:pPr>
              <w:ind w:left="859" w:hanging="859"/>
              <w:jc w:val="center"/>
              <w:rPr>
                <w:szCs w:val="20"/>
              </w:rPr>
            </w:pPr>
            <w:r>
              <w:rPr>
                <w:szCs w:val="20"/>
              </w:rPr>
              <w:t>20</w:t>
            </w:r>
          </w:p>
        </w:tc>
        <w:tc>
          <w:tcPr>
            <w:tcW w:w="766" w:type="pct"/>
            <w:vAlign w:val="center"/>
          </w:tcPr>
          <w:p w14:paraId="04B0476C" w14:textId="77777777" w:rsidR="00234C78" w:rsidRPr="00132272" w:rsidRDefault="00234C78" w:rsidP="00234C78">
            <w:pPr>
              <w:ind w:left="859" w:hanging="859"/>
              <w:jc w:val="center"/>
              <w:rPr>
                <w:strike/>
                <w:szCs w:val="20"/>
              </w:rPr>
            </w:pPr>
          </w:p>
        </w:tc>
      </w:tr>
      <w:tr w:rsidR="00234C78" w:rsidRPr="0090566F" w14:paraId="30E8D087" w14:textId="77777777" w:rsidTr="00965641">
        <w:tc>
          <w:tcPr>
            <w:tcW w:w="3597" w:type="pct"/>
          </w:tcPr>
          <w:p w14:paraId="67AA65DD" w14:textId="3222B0E0" w:rsidR="00234C78" w:rsidRPr="00CF07B5" w:rsidRDefault="00234C78" w:rsidP="00234C78">
            <w:pPr>
              <w:ind w:left="859" w:hanging="859"/>
              <w:rPr>
                <w:szCs w:val="20"/>
              </w:rPr>
            </w:pPr>
            <w:r w:rsidRPr="00CF07B5">
              <w:lastRenderedPageBreak/>
              <w:t>Week Six Quiz</w:t>
            </w:r>
          </w:p>
        </w:tc>
        <w:tc>
          <w:tcPr>
            <w:tcW w:w="637" w:type="pct"/>
            <w:vAlign w:val="center"/>
          </w:tcPr>
          <w:p w14:paraId="0F12BF62" w14:textId="1905F8CB" w:rsidR="00234C78" w:rsidRPr="0090566F" w:rsidRDefault="00234C78" w:rsidP="00234C78">
            <w:pPr>
              <w:ind w:left="859" w:hanging="859"/>
              <w:jc w:val="center"/>
              <w:rPr>
                <w:szCs w:val="20"/>
              </w:rPr>
            </w:pPr>
            <w:r>
              <w:rPr>
                <w:szCs w:val="20"/>
              </w:rPr>
              <w:t>75</w:t>
            </w:r>
          </w:p>
        </w:tc>
        <w:tc>
          <w:tcPr>
            <w:tcW w:w="766" w:type="pct"/>
            <w:vAlign w:val="center"/>
          </w:tcPr>
          <w:p w14:paraId="5D44BBE3" w14:textId="77777777" w:rsidR="00234C78" w:rsidRPr="00132272" w:rsidRDefault="00234C78" w:rsidP="00234C78">
            <w:pPr>
              <w:ind w:left="859" w:hanging="859"/>
              <w:jc w:val="center"/>
              <w:rPr>
                <w:strike/>
                <w:szCs w:val="20"/>
              </w:rPr>
            </w:pPr>
          </w:p>
        </w:tc>
      </w:tr>
      <w:tr w:rsidR="00234C78" w:rsidRPr="0090566F" w14:paraId="613B7674" w14:textId="77777777" w:rsidTr="006F0681">
        <w:tc>
          <w:tcPr>
            <w:tcW w:w="3597" w:type="pct"/>
            <w:tcBorders>
              <w:bottom w:val="single" w:sz="4" w:space="0" w:color="auto"/>
            </w:tcBorders>
            <w:vAlign w:val="center"/>
          </w:tcPr>
          <w:p w14:paraId="093BB9D8" w14:textId="30FA47CB" w:rsidR="00234C78" w:rsidRPr="0090566F" w:rsidRDefault="00234C78" w:rsidP="00234C78">
            <w:pPr>
              <w:ind w:left="859" w:hanging="859"/>
              <w:rPr>
                <w:szCs w:val="20"/>
              </w:rPr>
            </w:pPr>
          </w:p>
        </w:tc>
        <w:tc>
          <w:tcPr>
            <w:tcW w:w="637" w:type="pct"/>
            <w:tcBorders>
              <w:bottom w:val="single" w:sz="4" w:space="0" w:color="auto"/>
            </w:tcBorders>
            <w:vAlign w:val="center"/>
          </w:tcPr>
          <w:p w14:paraId="53555A6D" w14:textId="77777777" w:rsidR="00234C78" w:rsidRPr="0090566F" w:rsidRDefault="00234C78" w:rsidP="00234C78">
            <w:pPr>
              <w:ind w:left="859" w:hanging="859"/>
              <w:jc w:val="center"/>
              <w:rPr>
                <w:szCs w:val="20"/>
              </w:rPr>
            </w:pPr>
          </w:p>
        </w:tc>
        <w:tc>
          <w:tcPr>
            <w:tcW w:w="766" w:type="pct"/>
            <w:tcBorders>
              <w:bottom w:val="single" w:sz="4" w:space="0" w:color="auto"/>
            </w:tcBorders>
            <w:vAlign w:val="center"/>
          </w:tcPr>
          <w:p w14:paraId="0C7AE1F7" w14:textId="77777777" w:rsidR="00234C78" w:rsidRPr="00132272" w:rsidRDefault="00234C78" w:rsidP="00234C78">
            <w:pPr>
              <w:ind w:left="859" w:hanging="859"/>
              <w:jc w:val="center"/>
              <w:rPr>
                <w:strike/>
                <w:szCs w:val="20"/>
              </w:rPr>
            </w:pPr>
          </w:p>
        </w:tc>
      </w:tr>
      <w:tr w:rsidR="00234C78" w:rsidRPr="0090566F" w14:paraId="7842781F" w14:textId="77777777" w:rsidTr="006F0681">
        <w:trPr>
          <w:trHeight w:val="242"/>
        </w:trPr>
        <w:tc>
          <w:tcPr>
            <w:tcW w:w="3597" w:type="pct"/>
            <w:tcBorders>
              <w:right w:val="nil"/>
            </w:tcBorders>
            <w:shd w:val="clear" w:color="auto" w:fill="D8D9DA"/>
            <w:vAlign w:val="center"/>
          </w:tcPr>
          <w:p w14:paraId="2DDC0EFC" w14:textId="77777777" w:rsidR="00234C78" w:rsidRPr="0090566F" w:rsidRDefault="00234C78" w:rsidP="00234C78">
            <w:pPr>
              <w:ind w:left="859" w:hanging="859"/>
              <w:rPr>
                <w:szCs w:val="20"/>
              </w:rPr>
            </w:pPr>
            <w:r w:rsidRPr="0090566F">
              <w:rPr>
                <w:b/>
                <w:szCs w:val="20"/>
              </w:rPr>
              <w:t xml:space="preserve">Week </w:t>
            </w:r>
            <w:r>
              <w:rPr>
                <w:b/>
                <w:szCs w:val="20"/>
              </w:rPr>
              <w:t xml:space="preserve">7 </w:t>
            </w:r>
          </w:p>
        </w:tc>
        <w:tc>
          <w:tcPr>
            <w:tcW w:w="637" w:type="pct"/>
            <w:tcBorders>
              <w:left w:val="nil"/>
              <w:right w:val="nil"/>
            </w:tcBorders>
            <w:shd w:val="clear" w:color="auto" w:fill="D8D9DA"/>
            <w:vAlign w:val="center"/>
          </w:tcPr>
          <w:p w14:paraId="6E37AB97" w14:textId="77777777" w:rsidR="00234C78" w:rsidRPr="0090566F" w:rsidRDefault="00234C78" w:rsidP="00234C78">
            <w:pPr>
              <w:ind w:left="859" w:hanging="859"/>
              <w:jc w:val="center"/>
              <w:rPr>
                <w:szCs w:val="20"/>
              </w:rPr>
            </w:pPr>
          </w:p>
        </w:tc>
        <w:tc>
          <w:tcPr>
            <w:tcW w:w="766" w:type="pct"/>
            <w:tcBorders>
              <w:left w:val="nil"/>
            </w:tcBorders>
            <w:shd w:val="clear" w:color="auto" w:fill="D8D9DA"/>
            <w:vAlign w:val="center"/>
          </w:tcPr>
          <w:p w14:paraId="68BEBC16" w14:textId="77777777" w:rsidR="00234C78" w:rsidRPr="00132272" w:rsidRDefault="00234C78" w:rsidP="00234C78">
            <w:pPr>
              <w:ind w:left="859" w:hanging="859"/>
              <w:jc w:val="center"/>
              <w:rPr>
                <w:strike/>
                <w:szCs w:val="20"/>
              </w:rPr>
            </w:pPr>
          </w:p>
        </w:tc>
      </w:tr>
      <w:tr w:rsidR="00234C78" w:rsidRPr="0090566F" w14:paraId="3194EB1F" w14:textId="77777777" w:rsidTr="00965641">
        <w:tc>
          <w:tcPr>
            <w:tcW w:w="3597" w:type="pct"/>
          </w:tcPr>
          <w:p w14:paraId="357C2452" w14:textId="4901F04B" w:rsidR="00234C78" w:rsidRPr="00CF07B5" w:rsidRDefault="00234C78" w:rsidP="00234C78">
            <w:pPr>
              <w:ind w:left="859" w:hanging="859"/>
              <w:rPr>
                <w:szCs w:val="20"/>
              </w:rPr>
            </w:pPr>
            <w:r w:rsidRPr="00C5348A">
              <w:rPr>
                <w:szCs w:val="20"/>
              </w:rPr>
              <w:t xml:space="preserve">Discussion: Week </w:t>
            </w:r>
            <w:r>
              <w:rPr>
                <w:szCs w:val="20"/>
              </w:rPr>
              <w:t>Seven</w:t>
            </w:r>
            <w:r w:rsidRPr="00C5348A">
              <w:rPr>
                <w:szCs w:val="20"/>
              </w:rPr>
              <w:t xml:space="preserve"> Survey Questions</w:t>
            </w:r>
          </w:p>
        </w:tc>
        <w:tc>
          <w:tcPr>
            <w:tcW w:w="637" w:type="pct"/>
            <w:vAlign w:val="center"/>
          </w:tcPr>
          <w:p w14:paraId="768A274A" w14:textId="221D4CC3" w:rsidR="00234C78" w:rsidRPr="0090566F" w:rsidRDefault="00384926" w:rsidP="00234C78">
            <w:pPr>
              <w:ind w:left="859" w:hanging="859"/>
              <w:jc w:val="center"/>
              <w:rPr>
                <w:szCs w:val="20"/>
              </w:rPr>
            </w:pPr>
            <w:r>
              <w:rPr>
                <w:szCs w:val="20"/>
              </w:rPr>
              <w:t>10</w:t>
            </w:r>
          </w:p>
        </w:tc>
        <w:tc>
          <w:tcPr>
            <w:tcW w:w="766" w:type="pct"/>
            <w:vAlign w:val="center"/>
          </w:tcPr>
          <w:p w14:paraId="2D12495B" w14:textId="77777777" w:rsidR="00234C78" w:rsidRPr="0090566F" w:rsidRDefault="00234C78" w:rsidP="00234C78">
            <w:pPr>
              <w:ind w:left="859" w:hanging="859"/>
              <w:jc w:val="center"/>
              <w:rPr>
                <w:szCs w:val="20"/>
              </w:rPr>
            </w:pPr>
          </w:p>
        </w:tc>
      </w:tr>
      <w:tr w:rsidR="00234C78" w:rsidRPr="0090566F" w14:paraId="528FF4C5" w14:textId="77777777" w:rsidTr="00965641">
        <w:tc>
          <w:tcPr>
            <w:tcW w:w="3597" w:type="pct"/>
          </w:tcPr>
          <w:p w14:paraId="189CEBC8" w14:textId="08BA156E" w:rsidR="00234C78" w:rsidRPr="00CF07B5" w:rsidRDefault="00234C78" w:rsidP="00234C78">
            <w:pPr>
              <w:ind w:left="859" w:hanging="859"/>
              <w:rPr>
                <w:szCs w:val="20"/>
              </w:rPr>
            </w:pPr>
            <w:r w:rsidRPr="00CF07B5">
              <w:rPr>
                <w:szCs w:val="20"/>
              </w:rPr>
              <w:t>Discussion: Procedural Safeguards</w:t>
            </w:r>
          </w:p>
        </w:tc>
        <w:tc>
          <w:tcPr>
            <w:tcW w:w="637" w:type="pct"/>
            <w:vAlign w:val="center"/>
          </w:tcPr>
          <w:p w14:paraId="570E2668" w14:textId="68F1FE4C" w:rsidR="00234C78" w:rsidRPr="0090566F" w:rsidRDefault="00234C78" w:rsidP="00234C78">
            <w:pPr>
              <w:ind w:left="859" w:hanging="859"/>
              <w:jc w:val="center"/>
              <w:rPr>
                <w:szCs w:val="20"/>
              </w:rPr>
            </w:pPr>
            <w:r>
              <w:rPr>
                <w:szCs w:val="20"/>
              </w:rPr>
              <w:t>20</w:t>
            </w:r>
          </w:p>
        </w:tc>
        <w:tc>
          <w:tcPr>
            <w:tcW w:w="766" w:type="pct"/>
            <w:vAlign w:val="center"/>
          </w:tcPr>
          <w:p w14:paraId="54E439F3" w14:textId="77777777" w:rsidR="00234C78" w:rsidRPr="0090566F" w:rsidRDefault="00234C78" w:rsidP="00234C78">
            <w:pPr>
              <w:ind w:left="859" w:hanging="859"/>
              <w:jc w:val="center"/>
              <w:rPr>
                <w:szCs w:val="20"/>
              </w:rPr>
            </w:pPr>
          </w:p>
        </w:tc>
      </w:tr>
      <w:tr w:rsidR="00234C78" w:rsidRPr="0090566F" w14:paraId="776BD6BB" w14:textId="77777777" w:rsidTr="00965641">
        <w:tc>
          <w:tcPr>
            <w:tcW w:w="3597" w:type="pct"/>
          </w:tcPr>
          <w:p w14:paraId="77AE0D11" w14:textId="32BCEE4C" w:rsidR="00234C78" w:rsidRPr="00CF07B5" w:rsidRDefault="00234C78" w:rsidP="00234C78">
            <w:pPr>
              <w:ind w:left="859" w:hanging="859"/>
              <w:rPr>
                <w:strike/>
                <w:szCs w:val="20"/>
              </w:rPr>
            </w:pPr>
            <w:r w:rsidRPr="00CF07B5">
              <w:t>Assignment: Essential Questions, Chs. 18-21</w:t>
            </w:r>
          </w:p>
        </w:tc>
        <w:tc>
          <w:tcPr>
            <w:tcW w:w="637" w:type="pct"/>
            <w:vAlign w:val="center"/>
          </w:tcPr>
          <w:p w14:paraId="6B384DC5" w14:textId="20E491E3" w:rsidR="00234C78" w:rsidRPr="0090566F" w:rsidRDefault="00234C78" w:rsidP="00234C78">
            <w:pPr>
              <w:ind w:left="859" w:hanging="859"/>
              <w:jc w:val="center"/>
              <w:rPr>
                <w:szCs w:val="20"/>
              </w:rPr>
            </w:pPr>
            <w:r>
              <w:rPr>
                <w:szCs w:val="20"/>
              </w:rPr>
              <w:t>20</w:t>
            </w:r>
          </w:p>
        </w:tc>
        <w:tc>
          <w:tcPr>
            <w:tcW w:w="766" w:type="pct"/>
            <w:vAlign w:val="center"/>
          </w:tcPr>
          <w:p w14:paraId="6A0C5D80" w14:textId="77777777" w:rsidR="00234C78" w:rsidRPr="00132272" w:rsidRDefault="00234C78" w:rsidP="00234C78">
            <w:pPr>
              <w:ind w:left="859" w:hanging="859"/>
              <w:jc w:val="center"/>
              <w:rPr>
                <w:strike/>
                <w:szCs w:val="20"/>
              </w:rPr>
            </w:pPr>
          </w:p>
        </w:tc>
      </w:tr>
      <w:tr w:rsidR="00234C78" w:rsidRPr="0090566F" w14:paraId="60871B1F" w14:textId="77777777" w:rsidTr="00965641">
        <w:tc>
          <w:tcPr>
            <w:tcW w:w="3597" w:type="pct"/>
          </w:tcPr>
          <w:p w14:paraId="4188E073" w14:textId="5BF2DD4C" w:rsidR="00234C78" w:rsidRPr="00CF07B5" w:rsidRDefault="00234C78" w:rsidP="00234C78">
            <w:pPr>
              <w:ind w:left="859" w:hanging="859"/>
            </w:pPr>
            <w:r>
              <w:t>Adobe Theme Paper and Presentation</w:t>
            </w:r>
          </w:p>
        </w:tc>
        <w:tc>
          <w:tcPr>
            <w:tcW w:w="637" w:type="pct"/>
            <w:vAlign w:val="center"/>
          </w:tcPr>
          <w:p w14:paraId="3B17619C" w14:textId="2F009949" w:rsidR="00234C78" w:rsidRDefault="00384926" w:rsidP="00234C78">
            <w:pPr>
              <w:ind w:left="859" w:hanging="859"/>
              <w:jc w:val="center"/>
              <w:rPr>
                <w:szCs w:val="20"/>
              </w:rPr>
            </w:pPr>
            <w:r>
              <w:rPr>
                <w:szCs w:val="20"/>
              </w:rPr>
              <w:t>80</w:t>
            </w:r>
          </w:p>
        </w:tc>
        <w:tc>
          <w:tcPr>
            <w:tcW w:w="766" w:type="pct"/>
            <w:vAlign w:val="center"/>
          </w:tcPr>
          <w:p w14:paraId="0B08829B" w14:textId="77777777" w:rsidR="00234C78" w:rsidRPr="00132272" w:rsidRDefault="00234C78" w:rsidP="00234C78">
            <w:pPr>
              <w:ind w:left="859" w:hanging="859"/>
              <w:jc w:val="center"/>
              <w:rPr>
                <w:strike/>
                <w:szCs w:val="20"/>
              </w:rPr>
            </w:pPr>
          </w:p>
        </w:tc>
      </w:tr>
      <w:tr w:rsidR="00234C78" w:rsidRPr="0090566F" w14:paraId="2A78B1BC" w14:textId="77777777" w:rsidTr="00965641">
        <w:tc>
          <w:tcPr>
            <w:tcW w:w="3597" w:type="pct"/>
          </w:tcPr>
          <w:p w14:paraId="032E79B2" w14:textId="150EA717" w:rsidR="00234C78" w:rsidRPr="00CF07B5" w:rsidRDefault="00234C78" w:rsidP="00234C78">
            <w:pPr>
              <w:ind w:left="859" w:hanging="859"/>
              <w:rPr>
                <w:szCs w:val="20"/>
              </w:rPr>
            </w:pPr>
            <w:r w:rsidRPr="00CF07B5">
              <w:t>Final Exam</w:t>
            </w:r>
          </w:p>
        </w:tc>
        <w:tc>
          <w:tcPr>
            <w:tcW w:w="637" w:type="pct"/>
            <w:vAlign w:val="center"/>
          </w:tcPr>
          <w:p w14:paraId="28FF51FF" w14:textId="4752261D" w:rsidR="00234C78" w:rsidRPr="0090566F" w:rsidRDefault="00234C78" w:rsidP="00234C78">
            <w:pPr>
              <w:ind w:left="859" w:hanging="859"/>
              <w:jc w:val="center"/>
              <w:rPr>
                <w:szCs w:val="20"/>
              </w:rPr>
            </w:pPr>
            <w:r>
              <w:rPr>
                <w:szCs w:val="20"/>
              </w:rPr>
              <w:t>100</w:t>
            </w:r>
          </w:p>
        </w:tc>
        <w:tc>
          <w:tcPr>
            <w:tcW w:w="766" w:type="pct"/>
            <w:vAlign w:val="center"/>
          </w:tcPr>
          <w:p w14:paraId="65F95D2F" w14:textId="77777777" w:rsidR="00234C78" w:rsidRPr="00132272" w:rsidRDefault="00234C78" w:rsidP="00234C78">
            <w:pPr>
              <w:ind w:left="859" w:hanging="859"/>
              <w:jc w:val="center"/>
              <w:rPr>
                <w:strike/>
                <w:szCs w:val="20"/>
              </w:rPr>
            </w:pPr>
          </w:p>
        </w:tc>
      </w:tr>
      <w:tr w:rsidR="00234C78" w:rsidRPr="0090566F" w14:paraId="7102D933" w14:textId="77777777" w:rsidTr="006F0681">
        <w:tc>
          <w:tcPr>
            <w:tcW w:w="3597" w:type="pct"/>
            <w:vAlign w:val="center"/>
          </w:tcPr>
          <w:p w14:paraId="4BAC8242" w14:textId="77777777" w:rsidR="00234C78" w:rsidRDefault="00234C78" w:rsidP="00234C78">
            <w:pPr>
              <w:ind w:left="859" w:hanging="859"/>
              <w:rPr>
                <w:szCs w:val="20"/>
              </w:rPr>
            </w:pPr>
          </w:p>
        </w:tc>
        <w:tc>
          <w:tcPr>
            <w:tcW w:w="637" w:type="pct"/>
            <w:vAlign w:val="center"/>
          </w:tcPr>
          <w:p w14:paraId="340DF38C" w14:textId="77777777" w:rsidR="00234C78" w:rsidRPr="0090566F" w:rsidRDefault="00234C78" w:rsidP="00234C78">
            <w:pPr>
              <w:ind w:left="859" w:hanging="859"/>
              <w:jc w:val="center"/>
              <w:rPr>
                <w:szCs w:val="20"/>
              </w:rPr>
            </w:pPr>
          </w:p>
        </w:tc>
        <w:tc>
          <w:tcPr>
            <w:tcW w:w="766" w:type="pct"/>
            <w:vAlign w:val="center"/>
          </w:tcPr>
          <w:p w14:paraId="164505F9" w14:textId="77777777" w:rsidR="00234C78" w:rsidRPr="00132272" w:rsidRDefault="00234C78" w:rsidP="00234C78">
            <w:pPr>
              <w:ind w:left="859" w:hanging="859"/>
              <w:jc w:val="center"/>
              <w:rPr>
                <w:strike/>
                <w:szCs w:val="20"/>
              </w:rPr>
            </w:pPr>
          </w:p>
        </w:tc>
      </w:tr>
      <w:tr w:rsidR="00234C78" w:rsidRPr="004F138A" w14:paraId="2AFF0D83" w14:textId="77777777" w:rsidTr="006F0681">
        <w:tc>
          <w:tcPr>
            <w:tcW w:w="3597" w:type="pct"/>
            <w:shd w:val="clear" w:color="auto" w:fill="BF2C37"/>
            <w:vAlign w:val="center"/>
          </w:tcPr>
          <w:p w14:paraId="2163218D" w14:textId="77777777" w:rsidR="00234C78" w:rsidRPr="004F138A" w:rsidRDefault="00234C78" w:rsidP="00234C78">
            <w:pPr>
              <w:ind w:left="859" w:hanging="859"/>
              <w:rPr>
                <w:color w:val="FFFFFF" w:themeColor="background1"/>
                <w:szCs w:val="20"/>
              </w:rPr>
            </w:pPr>
            <w:r w:rsidRPr="004F138A">
              <w:rPr>
                <w:b/>
                <w:color w:val="FFFFFF" w:themeColor="background1"/>
                <w:szCs w:val="20"/>
              </w:rPr>
              <w:t>Total Points</w:t>
            </w:r>
          </w:p>
        </w:tc>
        <w:tc>
          <w:tcPr>
            <w:tcW w:w="637" w:type="pct"/>
            <w:shd w:val="clear" w:color="auto" w:fill="BF2C37"/>
            <w:vAlign w:val="center"/>
          </w:tcPr>
          <w:p w14:paraId="730AD8AA" w14:textId="316AB526" w:rsidR="00234C78" w:rsidRPr="00704919" w:rsidRDefault="00234C78" w:rsidP="00234C78">
            <w:pPr>
              <w:ind w:left="859" w:hanging="859"/>
              <w:jc w:val="center"/>
              <w:rPr>
                <w:b/>
                <w:color w:val="FFFFFF" w:themeColor="background1"/>
                <w:szCs w:val="20"/>
              </w:rPr>
            </w:pPr>
            <w:r w:rsidRPr="00704919">
              <w:rPr>
                <w:b/>
                <w:color w:val="FFFFFF" w:themeColor="background1"/>
                <w:szCs w:val="20"/>
              </w:rPr>
              <w:t>100</w:t>
            </w:r>
            <w:r>
              <w:rPr>
                <w:b/>
                <w:color w:val="FFFFFF" w:themeColor="background1"/>
                <w:szCs w:val="20"/>
              </w:rPr>
              <w:t>0</w:t>
            </w:r>
          </w:p>
        </w:tc>
        <w:tc>
          <w:tcPr>
            <w:tcW w:w="766" w:type="pct"/>
            <w:shd w:val="clear" w:color="auto" w:fill="BF2C37"/>
            <w:vAlign w:val="center"/>
          </w:tcPr>
          <w:p w14:paraId="0226F12D" w14:textId="77777777" w:rsidR="00234C78" w:rsidRPr="004F138A" w:rsidRDefault="00234C78" w:rsidP="00234C78">
            <w:pPr>
              <w:ind w:left="859" w:hanging="859"/>
              <w:jc w:val="center"/>
              <w:rPr>
                <w:b/>
                <w:color w:val="FFFFFF" w:themeColor="background1"/>
                <w:szCs w:val="20"/>
              </w:rPr>
            </w:pPr>
          </w:p>
        </w:tc>
      </w:tr>
    </w:tbl>
    <w:p w14:paraId="5A05EDC2" w14:textId="4B789A87" w:rsidR="00861D9D" w:rsidRDefault="00861D9D" w:rsidP="00E127B5">
      <w:pPr>
        <w:pStyle w:val="APACitation"/>
        <w:ind w:left="0" w:firstLine="0"/>
        <w:rPr>
          <w:b/>
          <w:color w:val="1F605F" w:themeColor="accent2" w:themeShade="80"/>
          <w:sz w:val="22"/>
          <w:szCs w:val="22"/>
        </w:rPr>
        <w:sectPr w:rsidR="00861D9D" w:rsidSect="00DA1207">
          <w:headerReference w:type="first" r:id="rId17"/>
          <w:pgSz w:w="15840" w:h="12240" w:orient="landscape" w:code="1"/>
          <w:pgMar w:top="1440" w:right="1440" w:bottom="1440" w:left="1440" w:header="720" w:footer="720" w:gutter="0"/>
          <w:cols w:space="180"/>
          <w:docGrid w:linePitch="360"/>
        </w:sectPr>
      </w:pPr>
    </w:p>
    <w:p w14:paraId="0F5028ED" w14:textId="77777777" w:rsidR="002522B3" w:rsidRDefault="002522B3" w:rsidP="002522B3">
      <w:pPr>
        <w:pStyle w:val="Heading1"/>
      </w:pPr>
      <w:r>
        <w:lastRenderedPageBreak/>
        <w:t>Course Schedule</w:t>
      </w:r>
    </w:p>
    <w:p w14:paraId="113EC44C" w14:textId="77777777" w:rsidR="002522B3" w:rsidRPr="00704919" w:rsidRDefault="002522B3" w:rsidP="002522B3"/>
    <w:tbl>
      <w:tblPr>
        <w:tblStyle w:val="TableGrid"/>
        <w:tblW w:w="5035" w:type="pct"/>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3"/>
        <w:gridCol w:w="4097"/>
        <w:gridCol w:w="6111"/>
      </w:tblGrid>
      <w:tr w:rsidR="002522B3" w:rsidRPr="00704919" w14:paraId="1917DAF5" w14:textId="77777777" w:rsidTr="00885B56">
        <w:tc>
          <w:tcPr>
            <w:tcW w:w="1086" w:type="pct"/>
            <w:shd w:val="clear" w:color="auto" w:fill="BF2C37"/>
            <w:vAlign w:val="center"/>
          </w:tcPr>
          <w:p w14:paraId="2FFD53EE" w14:textId="77777777" w:rsidR="002522B3" w:rsidRPr="00704919" w:rsidRDefault="002522B3" w:rsidP="002522B3">
            <w:pPr>
              <w:tabs>
                <w:tab w:val="left" w:pos="0"/>
                <w:tab w:val="left" w:pos="3720"/>
              </w:tabs>
              <w:spacing w:before="40" w:after="40"/>
              <w:jc w:val="center"/>
              <w:outlineLvl w:val="0"/>
              <w:rPr>
                <w:rFonts w:cs="Arial"/>
                <w:b/>
                <w:color w:val="FFFFFF" w:themeColor="background1"/>
                <w:szCs w:val="20"/>
              </w:rPr>
            </w:pPr>
            <w:r w:rsidRPr="00704919">
              <w:rPr>
                <w:rFonts w:cs="Arial"/>
                <w:b/>
                <w:color w:val="FFFFFF" w:themeColor="background1"/>
                <w:szCs w:val="20"/>
              </w:rPr>
              <w:t>Week</w:t>
            </w:r>
          </w:p>
        </w:tc>
        <w:tc>
          <w:tcPr>
            <w:tcW w:w="1571" w:type="pct"/>
            <w:shd w:val="clear" w:color="auto" w:fill="BF2C37"/>
            <w:vAlign w:val="center"/>
          </w:tcPr>
          <w:p w14:paraId="24898D68" w14:textId="77777777" w:rsidR="002522B3" w:rsidRPr="00704919" w:rsidRDefault="002522B3" w:rsidP="002522B3">
            <w:pPr>
              <w:tabs>
                <w:tab w:val="left" w:pos="0"/>
                <w:tab w:val="left" w:pos="3720"/>
              </w:tabs>
              <w:spacing w:before="40" w:after="40"/>
              <w:jc w:val="center"/>
              <w:outlineLvl w:val="0"/>
              <w:rPr>
                <w:rFonts w:cs="Arial"/>
                <w:b/>
                <w:color w:val="FFFFFF" w:themeColor="background1"/>
                <w:szCs w:val="20"/>
              </w:rPr>
            </w:pPr>
            <w:r w:rsidRPr="00704919">
              <w:rPr>
                <w:rFonts w:cs="Arial"/>
                <w:b/>
                <w:color w:val="FFFFFF" w:themeColor="background1"/>
                <w:szCs w:val="20"/>
              </w:rPr>
              <w:t>Start</w:t>
            </w:r>
          </w:p>
        </w:tc>
        <w:tc>
          <w:tcPr>
            <w:tcW w:w="2343" w:type="pct"/>
            <w:shd w:val="clear" w:color="auto" w:fill="BF2C37"/>
            <w:vAlign w:val="center"/>
          </w:tcPr>
          <w:p w14:paraId="4C028E3F" w14:textId="77777777" w:rsidR="002522B3" w:rsidRPr="00704919" w:rsidRDefault="002522B3" w:rsidP="002522B3">
            <w:pPr>
              <w:tabs>
                <w:tab w:val="left" w:pos="0"/>
                <w:tab w:val="left" w:pos="3720"/>
              </w:tabs>
              <w:spacing w:before="40" w:after="40"/>
              <w:jc w:val="center"/>
              <w:outlineLvl w:val="0"/>
              <w:rPr>
                <w:rFonts w:cs="Arial"/>
                <w:b/>
                <w:color w:val="FFFFFF" w:themeColor="background1"/>
                <w:szCs w:val="20"/>
              </w:rPr>
            </w:pPr>
            <w:r w:rsidRPr="00704919">
              <w:rPr>
                <w:rFonts w:cs="Arial"/>
                <w:b/>
                <w:color w:val="FFFFFF" w:themeColor="background1"/>
                <w:szCs w:val="20"/>
              </w:rPr>
              <w:t>End</w:t>
            </w:r>
          </w:p>
        </w:tc>
      </w:tr>
      <w:tr w:rsidR="002522B3" w14:paraId="1E1CD524" w14:textId="77777777" w:rsidTr="00885B56">
        <w:tc>
          <w:tcPr>
            <w:tcW w:w="1086" w:type="pct"/>
            <w:vAlign w:val="center"/>
          </w:tcPr>
          <w:p w14:paraId="4337BB33"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r w:rsidRPr="007235A8">
              <w:rPr>
                <w:rFonts w:cs="Arial"/>
                <w:color w:val="000000" w:themeColor="text1"/>
                <w:sz w:val="20"/>
                <w:szCs w:val="20"/>
              </w:rPr>
              <w:t>One</w:t>
            </w:r>
          </w:p>
        </w:tc>
        <w:tc>
          <w:tcPr>
            <w:tcW w:w="1571" w:type="pct"/>
            <w:vAlign w:val="center"/>
          </w:tcPr>
          <w:p w14:paraId="4C157755"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r>
              <w:rPr>
                <w:rFonts w:cs="Arial"/>
                <w:color w:val="000000" w:themeColor="text1"/>
                <w:sz w:val="20"/>
                <w:szCs w:val="20"/>
              </w:rPr>
              <w:t>&lt;i</w:t>
            </w:r>
            <w:r w:rsidRPr="007235A8">
              <w:rPr>
                <w:rFonts w:cs="Arial"/>
                <w:color w:val="000000" w:themeColor="text1"/>
                <w:sz w:val="20"/>
                <w:szCs w:val="20"/>
              </w:rPr>
              <w:t>nsert start date</w:t>
            </w:r>
            <w:r>
              <w:rPr>
                <w:rFonts w:cs="Arial"/>
                <w:color w:val="000000" w:themeColor="text1"/>
                <w:sz w:val="20"/>
                <w:szCs w:val="20"/>
              </w:rPr>
              <w:t>&gt;</w:t>
            </w:r>
          </w:p>
        </w:tc>
        <w:tc>
          <w:tcPr>
            <w:tcW w:w="2343" w:type="pct"/>
            <w:vAlign w:val="center"/>
          </w:tcPr>
          <w:p w14:paraId="6E8FCF9E"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r>
              <w:rPr>
                <w:rFonts w:cs="Arial"/>
                <w:color w:val="000000" w:themeColor="text1"/>
                <w:sz w:val="20"/>
                <w:szCs w:val="20"/>
              </w:rPr>
              <w:t>&lt;i</w:t>
            </w:r>
            <w:r w:rsidRPr="007235A8">
              <w:rPr>
                <w:rFonts w:cs="Arial"/>
                <w:color w:val="000000" w:themeColor="text1"/>
                <w:sz w:val="20"/>
                <w:szCs w:val="20"/>
              </w:rPr>
              <w:t>nsert end date</w:t>
            </w:r>
            <w:r>
              <w:rPr>
                <w:rFonts w:cs="Arial"/>
                <w:color w:val="000000" w:themeColor="text1"/>
                <w:sz w:val="20"/>
                <w:szCs w:val="20"/>
              </w:rPr>
              <w:t>&gt;</w:t>
            </w:r>
          </w:p>
        </w:tc>
      </w:tr>
      <w:tr w:rsidR="002522B3" w14:paraId="34FD8B73" w14:textId="77777777" w:rsidTr="00885B56">
        <w:tc>
          <w:tcPr>
            <w:tcW w:w="1086" w:type="pct"/>
            <w:shd w:val="clear" w:color="auto" w:fill="D8D9DA"/>
            <w:vAlign w:val="center"/>
          </w:tcPr>
          <w:p w14:paraId="5329798E"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r w:rsidRPr="007235A8">
              <w:rPr>
                <w:rFonts w:cs="Arial"/>
                <w:color w:val="000000" w:themeColor="text1"/>
                <w:sz w:val="20"/>
                <w:szCs w:val="20"/>
              </w:rPr>
              <w:t>Two</w:t>
            </w:r>
          </w:p>
        </w:tc>
        <w:tc>
          <w:tcPr>
            <w:tcW w:w="1571" w:type="pct"/>
            <w:shd w:val="clear" w:color="auto" w:fill="D8D9DA"/>
            <w:vAlign w:val="center"/>
          </w:tcPr>
          <w:p w14:paraId="79290E41"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c>
          <w:tcPr>
            <w:tcW w:w="2343" w:type="pct"/>
            <w:shd w:val="clear" w:color="auto" w:fill="D8D9DA"/>
            <w:vAlign w:val="center"/>
          </w:tcPr>
          <w:p w14:paraId="3714D35E"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r>
      <w:tr w:rsidR="002522B3" w14:paraId="047DAF5F" w14:textId="77777777" w:rsidTr="00885B56">
        <w:tc>
          <w:tcPr>
            <w:tcW w:w="1086" w:type="pct"/>
            <w:vAlign w:val="center"/>
          </w:tcPr>
          <w:p w14:paraId="7DDB8D7F"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r w:rsidRPr="007235A8">
              <w:rPr>
                <w:rFonts w:cs="Arial"/>
                <w:color w:val="000000" w:themeColor="text1"/>
                <w:sz w:val="20"/>
                <w:szCs w:val="20"/>
              </w:rPr>
              <w:t>Three</w:t>
            </w:r>
          </w:p>
        </w:tc>
        <w:tc>
          <w:tcPr>
            <w:tcW w:w="1571" w:type="pct"/>
            <w:vAlign w:val="center"/>
          </w:tcPr>
          <w:p w14:paraId="6AD02F5B"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c>
          <w:tcPr>
            <w:tcW w:w="2343" w:type="pct"/>
            <w:vAlign w:val="center"/>
          </w:tcPr>
          <w:p w14:paraId="4FB59764"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r>
      <w:tr w:rsidR="002522B3" w14:paraId="01060EF4" w14:textId="77777777" w:rsidTr="00885B56">
        <w:tc>
          <w:tcPr>
            <w:tcW w:w="1086" w:type="pct"/>
            <w:shd w:val="clear" w:color="auto" w:fill="D8D9DA"/>
            <w:vAlign w:val="center"/>
          </w:tcPr>
          <w:p w14:paraId="64BD9365"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r w:rsidRPr="007235A8">
              <w:rPr>
                <w:rFonts w:cs="Arial"/>
                <w:color w:val="000000" w:themeColor="text1"/>
                <w:sz w:val="20"/>
                <w:szCs w:val="20"/>
              </w:rPr>
              <w:t>Four</w:t>
            </w:r>
          </w:p>
        </w:tc>
        <w:tc>
          <w:tcPr>
            <w:tcW w:w="1571" w:type="pct"/>
            <w:shd w:val="clear" w:color="auto" w:fill="D8D9DA"/>
            <w:vAlign w:val="center"/>
          </w:tcPr>
          <w:p w14:paraId="57CC7942"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c>
          <w:tcPr>
            <w:tcW w:w="2343" w:type="pct"/>
            <w:shd w:val="clear" w:color="auto" w:fill="D8D9DA"/>
            <w:vAlign w:val="center"/>
          </w:tcPr>
          <w:p w14:paraId="5A54C493"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r>
      <w:tr w:rsidR="002522B3" w14:paraId="5488B988" w14:textId="77777777" w:rsidTr="00885B56">
        <w:tc>
          <w:tcPr>
            <w:tcW w:w="1086" w:type="pct"/>
            <w:vAlign w:val="center"/>
          </w:tcPr>
          <w:p w14:paraId="6078480F"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r w:rsidRPr="007235A8">
              <w:rPr>
                <w:rFonts w:cs="Arial"/>
                <w:color w:val="000000" w:themeColor="text1"/>
                <w:sz w:val="20"/>
                <w:szCs w:val="20"/>
              </w:rPr>
              <w:t>Five</w:t>
            </w:r>
          </w:p>
        </w:tc>
        <w:tc>
          <w:tcPr>
            <w:tcW w:w="1571" w:type="pct"/>
            <w:vAlign w:val="center"/>
          </w:tcPr>
          <w:p w14:paraId="017141BE"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c>
          <w:tcPr>
            <w:tcW w:w="2343" w:type="pct"/>
            <w:vAlign w:val="center"/>
          </w:tcPr>
          <w:p w14:paraId="70F3D03D"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r>
      <w:tr w:rsidR="002522B3" w14:paraId="5BE3454F" w14:textId="77777777" w:rsidTr="00885B56">
        <w:tc>
          <w:tcPr>
            <w:tcW w:w="1086" w:type="pct"/>
            <w:shd w:val="clear" w:color="auto" w:fill="D8D9DA"/>
            <w:vAlign w:val="center"/>
          </w:tcPr>
          <w:p w14:paraId="1C428813"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r w:rsidRPr="007235A8">
              <w:rPr>
                <w:rFonts w:cs="Arial"/>
                <w:color w:val="000000" w:themeColor="text1"/>
                <w:sz w:val="20"/>
                <w:szCs w:val="20"/>
              </w:rPr>
              <w:t>Six</w:t>
            </w:r>
          </w:p>
        </w:tc>
        <w:tc>
          <w:tcPr>
            <w:tcW w:w="1571" w:type="pct"/>
            <w:shd w:val="clear" w:color="auto" w:fill="D8D9DA"/>
            <w:vAlign w:val="center"/>
          </w:tcPr>
          <w:p w14:paraId="3F6B096F"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c>
          <w:tcPr>
            <w:tcW w:w="2343" w:type="pct"/>
            <w:shd w:val="clear" w:color="auto" w:fill="D8D9DA"/>
            <w:vAlign w:val="center"/>
          </w:tcPr>
          <w:p w14:paraId="0855BA93"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r>
      <w:tr w:rsidR="002522B3" w14:paraId="1FFFA11F" w14:textId="77777777" w:rsidTr="00885B56">
        <w:tc>
          <w:tcPr>
            <w:tcW w:w="1086" w:type="pct"/>
            <w:vAlign w:val="center"/>
          </w:tcPr>
          <w:p w14:paraId="38E6D279"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r w:rsidRPr="007235A8">
              <w:rPr>
                <w:rFonts w:cs="Arial"/>
                <w:color w:val="000000" w:themeColor="text1"/>
                <w:sz w:val="20"/>
                <w:szCs w:val="20"/>
              </w:rPr>
              <w:t>Seven</w:t>
            </w:r>
          </w:p>
        </w:tc>
        <w:tc>
          <w:tcPr>
            <w:tcW w:w="1571" w:type="pct"/>
            <w:vAlign w:val="center"/>
          </w:tcPr>
          <w:p w14:paraId="0A253F95"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c>
          <w:tcPr>
            <w:tcW w:w="2343" w:type="pct"/>
            <w:vAlign w:val="center"/>
          </w:tcPr>
          <w:p w14:paraId="5204DF84"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r>
    </w:tbl>
    <w:p w14:paraId="6C46DDD2" w14:textId="72B496CD" w:rsidR="00704919" w:rsidRPr="002522B3" w:rsidRDefault="00704919" w:rsidP="002522B3">
      <w:pPr>
        <w:sectPr w:rsidR="00704919" w:rsidRPr="002522B3" w:rsidSect="00C82FE2">
          <w:pgSz w:w="15840" w:h="12240" w:orient="landscape" w:code="1"/>
          <w:pgMar w:top="1440" w:right="1440" w:bottom="1440" w:left="1440" w:header="720" w:footer="720" w:gutter="0"/>
          <w:cols w:space="720"/>
          <w:docGrid w:linePitch="360"/>
        </w:sectPr>
      </w:pPr>
    </w:p>
    <w:p w14:paraId="5BA2F129" w14:textId="77777777" w:rsidR="00625B51" w:rsidRPr="00D15A2E" w:rsidRDefault="008F09AD" w:rsidP="0020635A">
      <w:pPr>
        <w:pStyle w:val="Heading1"/>
        <w:rPr>
          <w:color w:val="9C2C2A" w:themeColor="accent1"/>
        </w:rPr>
      </w:pPr>
      <w:r w:rsidRPr="00825CE5">
        <w:lastRenderedPageBreak/>
        <w:t>Weekly Learning Modules</w:t>
      </w:r>
    </w:p>
    <w:p w14:paraId="150AA211" w14:textId="77777777" w:rsidR="008F09AD" w:rsidRDefault="008F09AD" w:rsidP="002522B3">
      <w:pPr>
        <w:pStyle w:val="AssignmentsLevel2"/>
        <w:numPr>
          <w:ilvl w:val="0"/>
          <w:numId w:val="0"/>
        </w:numPr>
        <w:ind w:left="360" w:hanging="360"/>
      </w:pP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2D44E9" w:rsidRPr="0090566F" w14:paraId="4F5632B2" w14:textId="77777777" w:rsidTr="00885B56">
        <w:trPr>
          <w:trHeight w:val="535"/>
        </w:trPr>
        <w:tc>
          <w:tcPr>
            <w:tcW w:w="13050" w:type="dxa"/>
            <w:gridSpan w:val="4"/>
            <w:tcBorders>
              <w:bottom w:val="single" w:sz="4" w:space="0" w:color="auto"/>
            </w:tcBorders>
            <w:shd w:val="clear" w:color="auto" w:fill="BF2C37"/>
            <w:tcMar>
              <w:top w:w="0" w:type="dxa"/>
              <w:left w:w="115" w:type="dxa"/>
              <w:bottom w:w="0" w:type="dxa"/>
              <w:right w:w="115" w:type="dxa"/>
            </w:tcMar>
            <w:vAlign w:val="center"/>
          </w:tcPr>
          <w:p w14:paraId="6F8152E6" w14:textId="2C0FE444" w:rsidR="002D44E9" w:rsidRPr="002D44E9" w:rsidRDefault="002D44E9" w:rsidP="002C3DAE">
            <w:pPr>
              <w:tabs>
                <w:tab w:val="left" w:pos="0"/>
                <w:tab w:val="left" w:pos="3720"/>
              </w:tabs>
              <w:outlineLvl w:val="0"/>
              <w:rPr>
                <w:rFonts w:cs="Arial"/>
                <w:b/>
                <w:color w:val="FFFFFF" w:themeColor="background1"/>
                <w:sz w:val="22"/>
                <w:szCs w:val="22"/>
              </w:rPr>
            </w:pPr>
            <w:bookmarkStart w:id="1" w:name="weekone"/>
            <w:bookmarkStart w:id="2" w:name="_Toc358980894"/>
            <w:bookmarkEnd w:id="1"/>
            <w:r w:rsidRPr="002D44E9">
              <w:rPr>
                <w:b/>
                <w:color w:val="FFFFFF" w:themeColor="background1"/>
                <w:sz w:val="22"/>
                <w:szCs w:val="22"/>
              </w:rPr>
              <w:t xml:space="preserve">Week One: </w:t>
            </w:r>
            <w:bookmarkEnd w:id="2"/>
            <w:r w:rsidR="002C3DAE">
              <w:rPr>
                <w:b/>
                <w:color w:val="FFFFFF" w:themeColor="background1"/>
                <w:sz w:val="22"/>
                <w:szCs w:val="22"/>
              </w:rPr>
              <w:t>Education and the American Legal System</w:t>
            </w:r>
          </w:p>
        </w:tc>
      </w:tr>
      <w:tr w:rsidR="00A534FA" w:rsidRPr="00842155" w14:paraId="56C3EF6A" w14:textId="77777777" w:rsidTr="00885B56">
        <w:tc>
          <w:tcPr>
            <w:tcW w:w="10170" w:type="dxa"/>
            <w:gridSpan w:val="2"/>
            <w:tcBorders>
              <w:top w:val="single" w:sz="4" w:space="0" w:color="auto"/>
              <w:left w:val="single" w:sz="4" w:space="0" w:color="auto"/>
              <w:bottom w:val="single" w:sz="4" w:space="0" w:color="auto"/>
              <w:right w:val="single" w:sz="4" w:space="0" w:color="auto"/>
            </w:tcBorders>
            <w:shd w:val="clear" w:color="auto" w:fill="D8D9DA"/>
            <w:tcMar>
              <w:top w:w="115" w:type="dxa"/>
              <w:left w:w="115" w:type="dxa"/>
              <w:bottom w:w="115" w:type="dxa"/>
              <w:right w:w="115" w:type="dxa"/>
            </w:tcMar>
          </w:tcPr>
          <w:p w14:paraId="38E3BB4B" w14:textId="77777777" w:rsidR="00A534FA" w:rsidRPr="005B10FE" w:rsidRDefault="00A534FA" w:rsidP="00C02CF0">
            <w:pPr>
              <w:tabs>
                <w:tab w:val="left" w:pos="0"/>
                <w:tab w:val="left" w:pos="3720"/>
              </w:tabs>
              <w:outlineLvl w:val="0"/>
              <w:rPr>
                <w:rFonts w:cs="Arial"/>
                <w:b/>
                <w:i/>
                <w:szCs w:val="20"/>
              </w:rPr>
            </w:pPr>
            <w:r w:rsidRPr="005B10FE">
              <w:rPr>
                <w:rFonts w:cs="Arial"/>
                <w:b/>
                <w:i/>
                <w:sz w:val="22"/>
                <w:szCs w:val="20"/>
              </w:rPr>
              <w:t>Learning Objectives</w:t>
            </w:r>
          </w:p>
        </w:tc>
        <w:tc>
          <w:tcPr>
            <w:tcW w:w="2880" w:type="dxa"/>
            <w:gridSpan w:val="2"/>
            <w:tcBorders>
              <w:top w:val="single" w:sz="4" w:space="0" w:color="auto"/>
              <w:left w:val="single" w:sz="4" w:space="0" w:color="auto"/>
              <w:bottom w:val="single" w:sz="4" w:space="0" w:color="auto"/>
              <w:right w:val="single" w:sz="4" w:space="0" w:color="auto"/>
            </w:tcBorders>
            <w:shd w:val="clear" w:color="auto" w:fill="D8D9DA"/>
          </w:tcPr>
          <w:p w14:paraId="139503EA" w14:textId="77777777" w:rsidR="00A534FA" w:rsidRPr="00842155" w:rsidRDefault="00A534FA" w:rsidP="00C02CF0">
            <w:pPr>
              <w:tabs>
                <w:tab w:val="left" w:pos="0"/>
                <w:tab w:val="left" w:pos="3720"/>
              </w:tabs>
              <w:outlineLvl w:val="0"/>
              <w:rPr>
                <w:rFonts w:cs="Arial"/>
                <w:szCs w:val="20"/>
              </w:rPr>
            </w:pPr>
            <w:r w:rsidRPr="005B10FE">
              <w:rPr>
                <w:rFonts w:cs="Arial"/>
                <w:b/>
                <w:i/>
                <w:szCs w:val="20"/>
              </w:rPr>
              <w:t>Alignment</w:t>
            </w:r>
          </w:p>
        </w:tc>
      </w:tr>
      <w:tr w:rsidR="002C3DAE" w:rsidRPr="00842155" w14:paraId="2FF8BAF6" w14:textId="77777777" w:rsidTr="00885B56">
        <w:trPr>
          <w:trHeight w:val="30"/>
        </w:trPr>
        <w:tc>
          <w:tcPr>
            <w:tcW w:w="10170" w:type="dxa"/>
            <w:gridSpan w:val="2"/>
            <w:tcBorders>
              <w:top w:val="single" w:sz="4" w:space="0" w:color="auto"/>
              <w:left w:val="single" w:sz="4" w:space="0" w:color="auto"/>
              <w:bottom w:val="single" w:sz="4" w:space="0" w:color="auto"/>
              <w:right w:val="single" w:sz="4" w:space="0" w:color="auto"/>
            </w:tcBorders>
            <w:tcMar>
              <w:top w:w="115" w:type="dxa"/>
              <w:left w:w="115" w:type="dxa"/>
              <w:bottom w:w="115" w:type="dxa"/>
              <w:right w:w="115" w:type="dxa"/>
            </w:tcMar>
          </w:tcPr>
          <w:p w14:paraId="35C49352" w14:textId="5F29D555" w:rsidR="002C3DAE" w:rsidRPr="00842155" w:rsidRDefault="002C3DAE" w:rsidP="002C3DAE">
            <w:pPr>
              <w:pStyle w:val="ObjectiveBullet"/>
              <w:numPr>
                <w:ilvl w:val="1"/>
                <w:numId w:val="5"/>
              </w:numPr>
              <w:tabs>
                <w:tab w:val="clear" w:pos="0"/>
              </w:tabs>
            </w:pPr>
            <w:r w:rsidRPr="00CC4354">
              <w:t>Identify legal concepts and case law that affects education.</w:t>
            </w:r>
          </w:p>
        </w:tc>
        <w:tc>
          <w:tcPr>
            <w:tcW w:w="2880" w:type="dxa"/>
            <w:gridSpan w:val="2"/>
            <w:tcBorders>
              <w:top w:val="single" w:sz="4" w:space="0" w:color="auto"/>
              <w:left w:val="single" w:sz="4" w:space="0" w:color="auto"/>
              <w:bottom w:val="single" w:sz="4" w:space="0" w:color="auto"/>
              <w:right w:val="single" w:sz="4" w:space="0" w:color="auto"/>
            </w:tcBorders>
          </w:tcPr>
          <w:p w14:paraId="51547426" w14:textId="3820E680" w:rsidR="002C3DAE" w:rsidRPr="00842155" w:rsidRDefault="004A01B9" w:rsidP="002C3DAE">
            <w:pPr>
              <w:tabs>
                <w:tab w:val="left" w:pos="0"/>
                <w:tab w:val="left" w:pos="3720"/>
              </w:tabs>
              <w:outlineLvl w:val="0"/>
              <w:rPr>
                <w:rFonts w:cs="Arial"/>
                <w:szCs w:val="20"/>
              </w:rPr>
            </w:pPr>
            <w:r>
              <w:rPr>
                <w:rFonts w:cs="Arial"/>
                <w:szCs w:val="20"/>
              </w:rPr>
              <w:t>CLO1, CLO2</w:t>
            </w:r>
          </w:p>
        </w:tc>
      </w:tr>
      <w:tr w:rsidR="002C3DAE" w:rsidRPr="00842155" w14:paraId="0243E072" w14:textId="77777777" w:rsidTr="00885B56">
        <w:trPr>
          <w:trHeight w:val="38"/>
        </w:trPr>
        <w:tc>
          <w:tcPr>
            <w:tcW w:w="10170" w:type="dxa"/>
            <w:gridSpan w:val="2"/>
            <w:tcBorders>
              <w:top w:val="single" w:sz="4" w:space="0" w:color="auto"/>
              <w:left w:val="single" w:sz="4" w:space="0" w:color="auto"/>
              <w:bottom w:val="single" w:sz="4" w:space="0" w:color="auto"/>
              <w:right w:val="single" w:sz="4" w:space="0" w:color="auto"/>
            </w:tcBorders>
            <w:tcMar>
              <w:top w:w="115" w:type="dxa"/>
              <w:left w:w="115" w:type="dxa"/>
              <w:bottom w:w="115" w:type="dxa"/>
              <w:right w:w="115" w:type="dxa"/>
            </w:tcMar>
          </w:tcPr>
          <w:p w14:paraId="74292B15" w14:textId="62EA13AA" w:rsidR="002C3DAE" w:rsidRPr="00842155" w:rsidRDefault="002C3DAE" w:rsidP="002C3DAE">
            <w:pPr>
              <w:pStyle w:val="ObjectiveBullet"/>
              <w:numPr>
                <w:ilvl w:val="1"/>
                <w:numId w:val="5"/>
              </w:numPr>
            </w:pPr>
            <w:r w:rsidRPr="00CC4354">
              <w:t>Analyze landmark cases and their effect on education.</w:t>
            </w:r>
          </w:p>
        </w:tc>
        <w:tc>
          <w:tcPr>
            <w:tcW w:w="2880" w:type="dxa"/>
            <w:gridSpan w:val="2"/>
            <w:tcBorders>
              <w:top w:val="single" w:sz="4" w:space="0" w:color="auto"/>
              <w:left w:val="single" w:sz="4" w:space="0" w:color="auto"/>
              <w:bottom w:val="single" w:sz="4" w:space="0" w:color="auto"/>
              <w:right w:val="single" w:sz="4" w:space="0" w:color="auto"/>
            </w:tcBorders>
          </w:tcPr>
          <w:p w14:paraId="6A66BBEA" w14:textId="5C920FC5" w:rsidR="002C3DAE" w:rsidRPr="00842155" w:rsidRDefault="004A01B9" w:rsidP="002C3DAE">
            <w:pPr>
              <w:tabs>
                <w:tab w:val="left" w:pos="0"/>
                <w:tab w:val="left" w:pos="3720"/>
              </w:tabs>
              <w:outlineLvl w:val="0"/>
              <w:rPr>
                <w:rFonts w:cs="Arial"/>
                <w:szCs w:val="20"/>
              </w:rPr>
            </w:pPr>
            <w:r>
              <w:rPr>
                <w:rFonts w:cs="Arial"/>
                <w:szCs w:val="20"/>
              </w:rPr>
              <w:t>CLO1, CLO2</w:t>
            </w:r>
          </w:p>
        </w:tc>
      </w:tr>
      <w:tr w:rsidR="002C3DAE" w:rsidRPr="00842155" w14:paraId="3FC8ADAE" w14:textId="77777777" w:rsidTr="00885B56">
        <w:trPr>
          <w:trHeight w:val="128"/>
        </w:trPr>
        <w:tc>
          <w:tcPr>
            <w:tcW w:w="10170" w:type="dxa"/>
            <w:gridSpan w:val="2"/>
            <w:tcBorders>
              <w:top w:val="single" w:sz="4" w:space="0" w:color="auto"/>
              <w:left w:val="single" w:sz="4" w:space="0" w:color="auto"/>
              <w:bottom w:val="single" w:sz="4" w:space="0" w:color="auto"/>
              <w:right w:val="single" w:sz="4" w:space="0" w:color="auto"/>
            </w:tcBorders>
            <w:tcMar>
              <w:top w:w="115" w:type="dxa"/>
              <w:left w:w="115" w:type="dxa"/>
              <w:bottom w:w="115" w:type="dxa"/>
              <w:right w:w="115" w:type="dxa"/>
            </w:tcMar>
          </w:tcPr>
          <w:p w14:paraId="01062021" w14:textId="49014F47" w:rsidR="002C3DAE" w:rsidRPr="00842155" w:rsidRDefault="002C3DAE" w:rsidP="002C3DAE">
            <w:pPr>
              <w:pStyle w:val="ObjectiveBullet"/>
              <w:numPr>
                <w:ilvl w:val="1"/>
                <w:numId w:val="5"/>
              </w:numPr>
            </w:pPr>
            <w:r w:rsidRPr="00CC4354">
              <w:t>Evaluate state guidelines concerning current challenges in education.</w:t>
            </w:r>
          </w:p>
        </w:tc>
        <w:tc>
          <w:tcPr>
            <w:tcW w:w="2880" w:type="dxa"/>
            <w:gridSpan w:val="2"/>
            <w:tcBorders>
              <w:top w:val="single" w:sz="4" w:space="0" w:color="auto"/>
              <w:left w:val="single" w:sz="4" w:space="0" w:color="auto"/>
              <w:bottom w:val="single" w:sz="4" w:space="0" w:color="auto"/>
              <w:right w:val="single" w:sz="4" w:space="0" w:color="auto"/>
            </w:tcBorders>
          </w:tcPr>
          <w:p w14:paraId="630B33A2" w14:textId="679464C4" w:rsidR="002C3DAE" w:rsidRPr="00842155" w:rsidRDefault="004A01B9" w:rsidP="002C3DAE">
            <w:pPr>
              <w:tabs>
                <w:tab w:val="left" w:pos="0"/>
                <w:tab w:val="left" w:pos="3720"/>
              </w:tabs>
              <w:outlineLvl w:val="0"/>
              <w:rPr>
                <w:rFonts w:cs="Arial"/>
                <w:szCs w:val="20"/>
              </w:rPr>
            </w:pPr>
            <w:r>
              <w:rPr>
                <w:rFonts w:cs="Arial"/>
                <w:szCs w:val="20"/>
              </w:rPr>
              <w:t>CLO1, CLO2, CLO3</w:t>
            </w:r>
          </w:p>
        </w:tc>
      </w:tr>
      <w:tr w:rsidR="002C3DAE" w:rsidRPr="00842155" w14:paraId="39C5CB4A" w14:textId="77777777" w:rsidTr="00885B56">
        <w:trPr>
          <w:trHeight w:val="128"/>
        </w:trPr>
        <w:tc>
          <w:tcPr>
            <w:tcW w:w="10170" w:type="dxa"/>
            <w:gridSpan w:val="2"/>
            <w:tcBorders>
              <w:top w:val="single" w:sz="4" w:space="0" w:color="auto"/>
              <w:left w:val="single" w:sz="4" w:space="0" w:color="auto"/>
              <w:bottom w:val="single" w:sz="4" w:space="0" w:color="auto"/>
              <w:right w:val="single" w:sz="4" w:space="0" w:color="auto"/>
            </w:tcBorders>
            <w:tcMar>
              <w:top w:w="115" w:type="dxa"/>
              <w:left w:w="115" w:type="dxa"/>
              <w:bottom w:w="115" w:type="dxa"/>
              <w:right w:w="115" w:type="dxa"/>
            </w:tcMar>
          </w:tcPr>
          <w:p w14:paraId="5461F99D" w14:textId="524B2D8F" w:rsidR="002C3DAE" w:rsidRPr="00842155" w:rsidRDefault="002C3DAE" w:rsidP="002C3DAE">
            <w:pPr>
              <w:pStyle w:val="ObjectiveBullet"/>
              <w:numPr>
                <w:ilvl w:val="1"/>
                <w:numId w:val="5"/>
              </w:numPr>
            </w:pPr>
            <w:r w:rsidRPr="00CC4354">
              <w:t>Analyze the balance of interests regarding the state, teachers, students, and the community.</w:t>
            </w:r>
          </w:p>
        </w:tc>
        <w:tc>
          <w:tcPr>
            <w:tcW w:w="2880" w:type="dxa"/>
            <w:gridSpan w:val="2"/>
            <w:tcBorders>
              <w:top w:val="single" w:sz="4" w:space="0" w:color="auto"/>
              <w:left w:val="single" w:sz="4" w:space="0" w:color="auto"/>
              <w:bottom w:val="single" w:sz="4" w:space="0" w:color="auto"/>
              <w:right w:val="single" w:sz="4" w:space="0" w:color="auto"/>
            </w:tcBorders>
          </w:tcPr>
          <w:p w14:paraId="4DB1D1AD" w14:textId="30403697" w:rsidR="002C3DAE" w:rsidRPr="00842155" w:rsidRDefault="004A01B9" w:rsidP="002C3DAE">
            <w:pPr>
              <w:tabs>
                <w:tab w:val="left" w:pos="0"/>
                <w:tab w:val="left" w:pos="3720"/>
              </w:tabs>
              <w:outlineLvl w:val="0"/>
              <w:rPr>
                <w:rFonts w:cs="Arial"/>
                <w:szCs w:val="20"/>
              </w:rPr>
            </w:pPr>
            <w:r>
              <w:rPr>
                <w:rFonts w:cs="Arial"/>
                <w:szCs w:val="20"/>
              </w:rPr>
              <w:t>CLO1, CLO2</w:t>
            </w:r>
          </w:p>
        </w:tc>
      </w:tr>
      <w:tr w:rsidR="002C3DAE" w:rsidRPr="00842155" w14:paraId="5461EDE8" w14:textId="77777777" w:rsidTr="00885B56">
        <w:trPr>
          <w:trHeight w:val="128"/>
        </w:trPr>
        <w:tc>
          <w:tcPr>
            <w:tcW w:w="10170" w:type="dxa"/>
            <w:gridSpan w:val="2"/>
            <w:tcBorders>
              <w:top w:val="single" w:sz="4" w:space="0" w:color="auto"/>
              <w:left w:val="single" w:sz="4" w:space="0" w:color="auto"/>
              <w:bottom w:val="single" w:sz="4" w:space="0" w:color="auto"/>
              <w:right w:val="single" w:sz="4" w:space="0" w:color="auto"/>
            </w:tcBorders>
            <w:tcMar>
              <w:top w:w="115" w:type="dxa"/>
              <w:left w:w="115" w:type="dxa"/>
              <w:bottom w:w="115" w:type="dxa"/>
              <w:right w:w="115" w:type="dxa"/>
            </w:tcMar>
          </w:tcPr>
          <w:p w14:paraId="7414AFDE" w14:textId="291FADD4" w:rsidR="002C3DAE" w:rsidRPr="00842155" w:rsidRDefault="002C3DAE" w:rsidP="002C3DAE">
            <w:pPr>
              <w:pStyle w:val="ObjectiveBullet"/>
              <w:numPr>
                <w:ilvl w:val="1"/>
                <w:numId w:val="5"/>
              </w:numPr>
            </w:pPr>
            <w:r w:rsidRPr="00CC4354">
              <w:t>Analyze the four major duties of educators as mandated by the Individuals with Disabilities Education Act (IDEA).</w:t>
            </w:r>
          </w:p>
        </w:tc>
        <w:tc>
          <w:tcPr>
            <w:tcW w:w="2880" w:type="dxa"/>
            <w:gridSpan w:val="2"/>
            <w:tcBorders>
              <w:top w:val="single" w:sz="4" w:space="0" w:color="auto"/>
              <w:left w:val="single" w:sz="4" w:space="0" w:color="auto"/>
              <w:bottom w:val="single" w:sz="4" w:space="0" w:color="auto"/>
              <w:right w:val="single" w:sz="4" w:space="0" w:color="auto"/>
            </w:tcBorders>
          </w:tcPr>
          <w:p w14:paraId="58ABDD9E" w14:textId="1AFD610A" w:rsidR="002C3DAE" w:rsidRPr="00842155" w:rsidRDefault="004A01B9" w:rsidP="002C3DAE">
            <w:pPr>
              <w:tabs>
                <w:tab w:val="left" w:pos="0"/>
                <w:tab w:val="left" w:pos="3720"/>
              </w:tabs>
              <w:outlineLvl w:val="0"/>
              <w:rPr>
                <w:rFonts w:cs="Arial"/>
                <w:szCs w:val="20"/>
              </w:rPr>
            </w:pPr>
            <w:r>
              <w:rPr>
                <w:rFonts w:cs="Arial"/>
                <w:szCs w:val="20"/>
              </w:rPr>
              <w:t>CLO1, CLO2</w:t>
            </w:r>
          </w:p>
        </w:tc>
      </w:tr>
      <w:tr w:rsidR="005B10FE" w:rsidRPr="00842155" w14:paraId="74A2D45C" w14:textId="77777777" w:rsidTr="00885B56">
        <w:trPr>
          <w:trHeight w:val="467"/>
        </w:trPr>
        <w:tc>
          <w:tcPr>
            <w:tcW w:w="10170" w:type="dxa"/>
            <w:gridSpan w:val="2"/>
            <w:tcBorders>
              <w:top w:val="single" w:sz="4" w:space="0" w:color="auto"/>
              <w:right w:val="single" w:sz="4" w:space="0" w:color="000000" w:themeColor="text1"/>
            </w:tcBorders>
            <w:shd w:val="clear" w:color="auto" w:fill="D8D9DA"/>
            <w:tcMar>
              <w:top w:w="115" w:type="dxa"/>
              <w:left w:w="115" w:type="dxa"/>
              <w:bottom w:w="115" w:type="dxa"/>
              <w:right w:w="115" w:type="dxa"/>
            </w:tcMar>
          </w:tcPr>
          <w:p w14:paraId="1A6E7D70" w14:textId="77777777" w:rsidR="005B10FE" w:rsidRDefault="0020635A" w:rsidP="0020635A">
            <w:pPr>
              <w:tabs>
                <w:tab w:val="left" w:pos="0"/>
                <w:tab w:val="left" w:pos="3720"/>
              </w:tabs>
              <w:outlineLvl w:val="0"/>
              <w:rPr>
                <w:rFonts w:cs="Arial"/>
                <w:i/>
                <w:szCs w:val="20"/>
              </w:rPr>
            </w:pPr>
            <w:r>
              <w:rPr>
                <w:rFonts w:cs="Arial"/>
                <w:b/>
                <w:i/>
                <w:sz w:val="22"/>
                <w:szCs w:val="20"/>
              </w:rPr>
              <w:t>Resources, Activities, and Preparation</w:t>
            </w:r>
          </w:p>
          <w:p w14:paraId="10BBBF29" w14:textId="45A92FBD" w:rsidR="0020635A" w:rsidRPr="005B10FE" w:rsidRDefault="009D107E" w:rsidP="009D107E">
            <w:pPr>
              <w:tabs>
                <w:tab w:val="left" w:pos="0"/>
                <w:tab w:val="left" w:pos="3720"/>
              </w:tabs>
              <w:outlineLvl w:val="0"/>
              <w:rPr>
                <w:rFonts w:cs="Arial"/>
                <w:b/>
                <w:i/>
                <w:szCs w:val="20"/>
              </w:rPr>
            </w:pPr>
            <w:r>
              <w:rPr>
                <w:rFonts w:cs="Arial"/>
                <w:i/>
                <w:szCs w:val="20"/>
              </w:rPr>
              <w:t>Utilize</w:t>
            </w:r>
            <w:r w:rsidR="0020635A">
              <w:rPr>
                <w:rFonts w:cs="Arial"/>
                <w:i/>
                <w:szCs w:val="20"/>
              </w:rPr>
              <w:t xml:space="preserve"> these </w:t>
            </w:r>
            <w:r>
              <w:rPr>
                <w:rFonts w:cs="Arial"/>
                <w:i/>
                <w:szCs w:val="20"/>
              </w:rPr>
              <w:t>resources</w:t>
            </w:r>
            <w:r w:rsidR="0020635A">
              <w:rPr>
                <w:rFonts w:cs="Arial"/>
                <w:i/>
                <w:szCs w:val="20"/>
              </w:rPr>
              <w:t xml:space="preserve"> </w:t>
            </w:r>
            <w:r>
              <w:rPr>
                <w:rFonts w:cs="Arial"/>
                <w:i/>
                <w:szCs w:val="20"/>
              </w:rPr>
              <w:t xml:space="preserve">and complete these activities in preparation </w:t>
            </w:r>
            <w:r w:rsidR="0020635A">
              <w:rPr>
                <w:rFonts w:cs="Arial"/>
                <w:i/>
                <w:szCs w:val="20"/>
              </w:rPr>
              <w:t>for your graded assignments.</w:t>
            </w:r>
          </w:p>
        </w:tc>
        <w:tc>
          <w:tcPr>
            <w:tcW w:w="1440" w:type="dxa"/>
            <w:tcBorders>
              <w:top w:val="single" w:sz="4" w:space="0" w:color="auto"/>
              <w:left w:val="single" w:sz="4" w:space="0" w:color="000000" w:themeColor="text1"/>
              <w:right w:val="single" w:sz="4" w:space="0" w:color="auto"/>
            </w:tcBorders>
            <w:shd w:val="clear" w:color="auto" w:fill="D8D9DA"/>
          </w:tcPr>
          <w:p w14:paraId="0DA13E4C" w14:textId="77777777" w:rsidR="005B10FE" w:rsidRPr="005B10FE" w:rsidRDefault="005B10FE" w:rsidP="005B10FE">
            <w:pPr>
              <w:tabs>
                <w:tab w:val="left" w:pos="0"/>
                <w:tab w:val="left" w:pos="3720"/>
              </w:tabs>
              <w:outlineLvl w:val="0"/>
              <w:rPr>
                <w:rFonts w:cs="Arial"/>
                <w:b/>
                <w:i/>
                <w:szCs w:val="20"/>
              </w:rPr>
            </w:pPr>
            <w:r w:rsidRPr="005B10FE">
              <w:rPr>
                <w:rFonts w:cs="Arial"/>
                <w:b/>
                <w:i/>
                <w:szCs w:val="20"/>
              </w:rPr>
              <w:t>Alignment</w:t>
            </w:r>
          </w:p>
        </w:tc>
        <w:tc>
          <w:tcPr>
            <w:tcW w:w="1440" w:type="dxa"/>
            <w:tcBorders>
              <w:top w:val="single" w:sz="4" w:space="0" w:color="auto"/>
              <w:left w:val="single" w:sz="4" w:space="0" w:color="auto"/>
            </w:tcBorders>
            <w:shd w:val="clear" w:color="auto" w:fill="D8D9DA"/>
          </w:tcPr>
          <w:p w14:paraId="05DC6F34" w14:textId="6B650E80" w:rsidR="005B10FE" w:rsidRPr="005B10FE" w:rsidRDefault="00AB01FF" w:rsidP="005B10FE">
            <w:pPr>
              <w:tabs>
                <w:tab w:val="left" w:pos="0"/>
                <w:tab w:val="left" w:pos="3720"/>
              </w:tabs>
              <w:outlineLvl w:val="0"/>
              <w:rPr>
                <w:rFonts w:cs="Arial"/>
                <w:b/>
                <w:i/>
                <w:szCs w:val="20"/>
              </w:rPr>
            </w:pPr>
            <w:r>
              <w:rPr>
                <w:rFonts w:cs="Arial"/>
                <w:b/>
                <w:i/>
                <w:szCs w:val="20"/>
              </w:rPr>
              <w:t>AIE</w:t>
            </w:r>
          </w:p>
        </w:tc>
      </w:tr>
      <w:tr w:rsidR="00132272" w:rsidRPr="007F339F" w14:paraId="61F8EFED" w14:textId="77777777" w:rsidTr="005B10FE">
        <w:tc>
          <w:tcPr>
            <w:tcW w:w="10170" w:type="dxa"/>
            <w:gridSpan w:val="2"/>
            <w:tcMar>
              <w:top w:w="115" w:type="dxa"/>
              <w:left w:w="115" w:type="dxa"/>
              <w:bottom w:w="115" w:type="dxa"/>
              <w:right w:w="115" w:type="dxa"/>
            </w:tcMar>
          </w:tcPr>
          <w:p w14:paraId="2EF8357F" w14:textId="74C0C77F" w:rsidR="00132272" w:rsidRPr="003A1E96" w:rsidRDefault="00132272" w:rsidP="00132272">
            <w:pPr>
              <w:rPr>
                <w:rFonts w:cs="Arial"/>
                <w:b/>
                <w:szCs w:val="20"/>
              </w:rPr>
            </w:pPr>
            <w:r w:rsidRPr="003A1E96">
              <w:rPr>
                <w:rFonts w:cs="Arial"/>
                <w:b/>
                <w:szCs w:val="20"/>
              </w:rPr>
              <w:t>Tutorials</w:t>
            </w:r>
          </w:p>
          <w:p w14:paraId="032922FB" w14:textId="77777777" w:rsidR="00132272" w:rsidRPr="003A1E96" w:rsidRDefault="00132272" w:rsidP="002522B3">
            <w:pPr>
              <w:pStyle w:val="AssignmentsLevel1"/>
            </w:pPr>
          </w:p>
          <w:p w14:paraId="5C2FA27E" w14:textId="77777777" w:rsidR="00132272" w:rsidRPr="003A1E96" w:rsidRDefault="00132272" w:rsidP="002522B3">
            <w:pPr>
              <w:pStyle w:val="AssignmentsLevel1"/>
            </w:pPr>
            <w:r w:rsidRPr="003A1E96">
              <w:t xml:space="preserve">During this course you will be asked to use and participate in various technologies to complete activities and assignments. </w:t>
            </w:r>
          </w:p>
          <w:p w14:paraId="2A79952B" w14:textId="77777777" w:rsidR="00132272" w:rsidRDefault="00132272" w:rsidP="002522B3">
            <w:pPr>
              <w:pStyle w:val="AssignmentsLevel1"/>
            </w:pPr>
          </w:p>
          <w:p w14:paraId="155C517D" w14:textId="3A3BAE6C" w:rsidR="00132272" w:rsidRDefault="00132272" w:rsidP="002522B3">
            <w:pPr>
              <w:pStyle w:val="AssignmentsLevel1"/>
            </w:pPr>
            <w:r w:rsidRPr="009E3D8A">
              <w:rPr>
                <w:b/>
              </w:rPr>
              <w:t>Review</w:t>
            </w:r>
            <w:r>
              <w:t xml:space="preserve"> the tutorials available on Bla</w:t>
            </w:r>
            <w:r w:rsidR="00401E44">
              <w:t>ckboard as needed.</w:t>
            </w:r>
          </w:p>
          <w:p w14:paraId="11AEEB19" w14:textId="77777777" w:rsidR="00132272" w:rsidRDefault="00132272" w:rsidP="002522B3">
            <w:pPr>
              <w:pStyle w:val="AssignmentsLevel1"/>
            </w:pPr>
          </w:p>
          <w:p w14:paraId="7E7DEAE1" w14:textId="37852603" w:rsidR="00132272" w:rsidRPr="00F0041D" w:rsidRDefault="00132272" w:rsidP="002522B3">
            <w:pPr>
              <w:pStyle w:val="AssignmentsLevel1"/>
            </w:pPr>
            <w:r w:rsidRPr="009E3D8A">
              <w:rPr>
                <w:b/>
              </w:rPr>
              <w:t>Click</w:t>
            </w:r>
            <w:r>
              <w:t xml:space="preserve"> the </w:t>
            </w:r>
            <w:r w:rsidR="008C4F02" w:rsidRPr="008C4F02">
              <w:rPr>
                <w:b/>
              </w:rPr>
              <w:t>Student Resources</w:t>
            </w:r>
            <w:r>
              <w:t xml:space="preserve"> button from the menu on the left.</w:t>
            </w:r>
          </w:p>
        </w:tc>
        <w:tc>
          <w:tcPr>
            <w:tcW w:w="1440" w:type="dxa"/>
            <w:tcBorders>
              <w:bottom w:val="single" w:sz="4" w:space="0" w:color="000000" w:themeColor="text1"/>
            </w:tcBorders>
          </w:tcPr>
          <w:p w14:paraId="3FA8C0E9" w14:textId="77777777" w:rsidR="00132272" w:rsidRPr="009F6FAF" w:rsidRDefault="00132272" w:rsidP="00132272">
            <w:pPr>
              <w:rPr>
                <w:rFonts w:cs="Arial"/>
                <w:szCs w:val="20"/>
              </w:rPr>
            </w:pPr>
            <w:r>
              <w:rPr>
                <w:rFonts w:cs="Arial"/>
                <w:szCs w:val="20"/>
              </w:rPr>
              <w:t>N/A</w:t>
            </w:r>
          </w:p>
        </w:tc>
        <w:tc>
          <w:tcPr>
            <w:tcW w:w="1440" w:type="dxa"/>
            <w:tcBorders>
              <w:bottom w:val="single" w:sz="4" w:space="0" w:color="000000" w:themeColor="text1"/>
            </w:tcBorders>
          </w:tcPr>
          <w:p w14:paraId="47FD7832" w14:textId="77777777" w:rsidR="00132272" w:rsidRPr="009F6FAF" w:rsidRDefault="00132272" w:rsidP="00132272">
            <w:pPr>
              <w:rPr>
                <w:rFonts w:cs="Arial"/>
                <w:szCs w:val="20"/>
              </w:rPr>
            </w:pPr>
            <w:r>
              <w:rPr>
                <w:rFonts w:cs="Arial"/>
                <w:szCs w:val="20"/>
              </w:rPr>
              <w:t>N/A</w:t>
            </w:r>
          </w:p>
        </w:tc>
      </w:tr>
      <w:tr w:rsidR="00132272" w:rsidRPr="007F339F" w14:paraId="0D16A743" w14:textId="77777777" w:rsidTr="005B10FE">
        <w:tc>
          <w:tcPr>
            <w:tcW w:w="10170" w:type="dxa"/>
            <w:gridSpan w:val="2"/>
            <w:tcMar>
              <w:top w:w="115" w:type="dxa"/>
              <w:left w:w="115" w:type="dxa"/>
              <w:bottom w:w="115" w:type="dxa"/>
              <w:right w:w="115" w:type="dxa"/>
            </w:tcMar>
          </w:tcPr>
          <w:p w14:paraId="2619482B" w14:textId="39792FF0" w:rsidR="00132272" w:rsidRPr="003A1E96" w:rsidRDefault="00132272" w:rsidP="00132272">
            <w:pPr>
              <w:rPr>
                <w:rFonts w:cs="Arial"/>
                <w:szCs w:val="20"/>
              </w:rPr>
            </w:pPr>
            <w:r w:rsidRPr="003A1E96">
              <w:rPr>
                <w:rFonts w:cs="Arial"/>
                <w:b/>
                <w:szCs w:val="20"/>
              </w:rPr>
              <w:t>Weekly Participation and Discussion</w:t>
            </w:r>
          </w:p>
          <w:p w14:paraId="19C8B32A" w14:textId="77777777" w:rsidR="002559E7" w:rsidRDefault="002559E7" w:rsidP="002522B3">
            <w:pPr>
              <w:pStyle w:val="AssignmentsLevel1"/>
            </w:pPr>
          </w:p>
          <w:p w14:paraId="1511636B" w14:textId="7E583A7C" w:rsidR="00132272" w:rsidRDefault="00132272" w:rsidP="002522B3">
            <w:pPr>
              <w:pStyle w:val="AssignmentsLevel1"/>
            </w:pPr>
            <w:r w:rsidRPr="003A1E96">
              <w:t>The purpose of the weekly discussions is to provide you with a way to synthesize the concepts presented in this course. Each week</w:t>
            </w:r>
            <w:r>
              <w:t>,</w:t>
            </w:r>
            <w:r w:rsidRPr="003A1E96">
              <w:t xml:space="preserve"> </w:t>
            </w:r>
            <w:r w:rsidRPr="002522B3">
              <w:t>you will respond</w:t>
            </w:r>
            <w:r w:rsidRPr="003A1E96">
              <w:t xml:space="preserve"> to the discussion questions with a substantive post </w:t>
            </w:r>
            <w:r>
              <w:t xml:space="preserve">of 200-to 250-words that addresses all the prompts for the question </w:t>
            </w:r>
            <w:r w:rsidRPr="003A1E96">
              <w:t>by 11:59 p</w:t>
            </w:r>
            <w:r>
              <w:t>.</w:t>
            </w:r>
            <w:r w:rsidRPr="003A1E96">
              <w:t>m</w:t>
            </w:r>
            <w:r>
              <w:t>.</w:t>
            </w:r>
            <w:r w:rsidRPr="003A1E96">
              <w:t xml:space="preserve"> EST of the listed due date. </w:t>
            </w:r>
            <w:r w:rsidRPr="00C675E5">
              <w:t xml:space="preserve">By the conclusion of each week, Sunday at 11:59 p.m. EST, you will make at least one substantive comment of 100-to 150-words to three of your classmates’ posts for each </w:t>
            </w:r>
            <w:r>
              <w:t>assigned</w:t>
            </w:r>
            <w:r w:rsidRPr="00C675E5">
              <w:t xml:space="preserve"> discussion question. Your comments must further the discussion by following the RISE Model for meaningful feedback</w:t>
            </w:r>
            <w:r w:rsidRPr="003A1E96">
              <w:t>. It is recommended that you check in periodically throughout the week to</w:t>
            </w:r>
            <w:r>
              <w:t xml:space="preserve"> ensure that you are</w:t>
            </w:r>
            <w:r w:rsidRPr="003A1E96">
              <w:t xml:space="preserve"> meet</w:t>
            </w:r>
            <w:r>
              <w:t>ing</w:t>
            </w:r>
            <w:r w:rsidRPr="003A1E96">
              <w:t xml:space="preserve"> the participation requirement.</w:t>
            </w:r>
          </w:p>
          <w:p w14:paraId="571FCF25" w14:textId="77777777" w:rsidR="00132272" w:rsidRDefault="00132272" w:rsidP="002522B3">
            <w:pPr>
              <w:pStyle w:val="AssignmentsLevel1"/>
            </w:pPr>
          </w:p>
          <w:p w14:paraId="7A5A9F05" w14:textId="73E6B5B8" w:rsidR="00132272" w:rsidRPr="00C675E5" w:rsidRDefault="00132272" w:rsidP="00665158">
            <w:pPr>
              <w:rPr>
                <w:rFonts w:cs="Arial"/>
                <w:color w:val="0000FF"/>
                <w:szCs w:val="20"/>
                <w:u w:val="single"/>
              </w:rPr>
            </w:pPr>
            <w:r w:rsidRPr="0064548A">
              <w:rPr>
                <w:b/>
              </w:rPr>
              <w:t>Review</w:t>
            </w:r>
            <w:r>
              <w:t xml:space="preserve"> the </w:t>
            </w:r>
            <w:hyperlink r:id="rId18" w:history="1">
              <w:r w:rsidRPr="00665158">
                <w:rPr>
                  <w:rStyle w:val="Hyperlink"/>
                </w:rPr>
                <w:t>RISE Model for Peer Feedback</w:t>
              </w:r>
            </w:hyperlink>
            <w:r>
              <w:rPr>
                <w:rFonts w:cs="Arial"/>
                <w:szCs w:val="20"/>
              </w:rPr>
              <w:t xml:space="preserve">. </w:t>
            </w:r>
          </w:p>
        </w:tc>
        <w:tc>
          <w:tcPr>
            <w:tcW w:w="1440" w:type="dxa"/>
            <w:tcBorders>
              <w:bottom w:val="single" w:sz="4" w:space="0" w:color="000000" w:themeColor="text1"/>
            </w:tcBorders>
          </w:tcPr>
          <w:p w14:paraId="01938831" w14:textId="226DDB86" w:rsidR="00132272" w:rsidRPr="009F6FAF" w:rsidRDefault="004A01B9" w:rsidP="00132272">
            <w:pPr>
              <w:rPr>
                <w:rFonts w:cs="Arial"/>
                <w:szCs w:val="20"/>
              </w:rPr>
            </w:pPr>
            <w:r>
              <w:rPr>
                <w:rFonts w:cs="Arial"/>
                <w:szCs w:val="20"/>
              </w:rPr>
              <w:lastRenderedPageBreak/>
              <w:t>N/A</w:t>
            </w:r>
          </w:p>
        </w:tc>
        <w:tc>
          <w:tcPr>
            <w:tcW w:w="1440" w:type="dxa"/>
            <w:tcBorders>
              <w:bottom w:val="single" w:sz="4" w:space="0" w:color="000000" w:themeColor="text1"/>
            </w:tcBorders>
          </w:tcPr>
          <w:p w14:paraId="13DC7F91" w14:textId="77777777" w:rsidR="00132272" w:rsidRPr="009F6FAF" w:rsidRDefault="00132272" w:rsidP="00132272">
            <w:pPr>
              <w:rPr>
                <w:rFonts w:cs="Arial"/>
                <w:szCs w:val="20"/>
              </w:rPr>
            </w:pPr>
          </w:p>
        </w:tc>
      </w:tr>
      <w:tr w:rsidR="00D329E7" w:rsidRPr="007F339F" w14:paraId="1C3834B3" w14:textId="77777777" w:rsidTr="00113835">
        <w:tc>
          <w:tcPr>
            <w:tcW w:w="10170" w:type="dxa"/>
            <w:gridSpan w:val="2"/>
            <w:shd w:val="clear" w:color="auto" w:fill="auto"/>
            <w:tcMar>
              <w:top w:w="115" w:type="dxa"/>
              <w:left w:w="115" w:type="dxa"/>
              <w:bottom w:w="115" w:type="dxa"/>
              <w:right w:w="115" w:type="dxa"/>
            </w:tcMar>
          </w:tcPr>
          <w:p w14:paraId="35EB230C" w14:textId="77777777" w:rsidR="00D329E7" w:rsidRDefault="00D329E7" w:rsidP="002522B3">
            <w:pPr>
              <w:pStyle w:val="AssignmentsLevel1"/>
              <w:rPr>
                <w:b/>
              </w:rPr>
            </w:pPr>
            <w:r>
              <w:rPr>
                <w:b/>
              </w:rPr>
              <w:t>Activity: Introductions</w:t>
            </w:r>
          </w:p>
          <w:p w14:paraId="48EEFB9B" w14:textId="77777777" w:rsidR="00D329E7" w:rsidRDefault="00D329E7" w:rsidP="002522B3">
            <w:pPr>
              <w:pStyle w:val="AssignmentsLevel1"/>
              <w:rPr>
                <w:b/>
              </w:rPr>
            </w:pPr>
          </w:p>
          <w:p w14:paraId="5A1B8524" w14:textId="77777777" w:rsidR="00D329E7" w:rsidRDefault="00D329E7" w:rsidP="00D329E7">
            <w:pPr>
              <w:pStyle w:val="AssignmentsLevel1"/>
            </w:pPr>
            <w:r w:rsidRPr="00C5348A">
              <w:rPr>
                <w:b/>
              </w:rPr>
              <w:t>Access</w:t>
            </w:r>
            <w:r w:rsidRPr="00D329E7">
              <w:t xml:space="preserve"> the Discussion Board Forum called Introduction by clicking on the Introduction link above. </w:t>
            </w:r>
          </w:p>
          <w:p w14:paraId="3B6F7747" w14:textId="77777777" w:rsidR="00D329E7" w:rsidRDefault="00D329E7" w:rsidP="00D329E7">
            <w:pPr>
              <w:pStyle w:val="AssignmentsLevel1"/>
            </w:pPr>
          </w:p>
          <w:p w14:paraId="6927BAE6" w14:textId="77777777" w:rsidR="00D329E7" w:rsidRDefault="00D329E7" w:rsidP="00D329E7">
            <w:pPr>
              <w:pStyle w:val="AssignmentsLevel1"/>
            </w:pPr>
            <w:r w:rsidRPr="00C5348A">
              <w:rPr>
                <w:b/>
              </w:rPr>
              <w:t>Read</w:t>
            </w:r>
            <w:r w:rsidRPr="00D329E7">
              <w:t xml:space="preserve"> my introduction and then post your own introduction to the forum by clicking on the “Create a Thread” button. </w:t>
            </w:r>
          </w:p>
          <w:p w14:paraId="0D08AEF2" w14:textId="77777777" w:rsidR="00D329E7" w:rsidRDefault="00D329E7" w:rsidP="00D329E7">
            <w:pPr>
              <w:pStyle w:val="AssignmentsLevel1"/>
            </w:pPr>
          </w:p>
          <w:p w14:paraId="65514CE0" w14:textId="41DB16DB" w:rsidR="00D329E7" w:rsidRPr="00D329E7" w:rsidRDefault="00D329E7" w:rsidP="00D329E7">
            <w:pPr>
              <w:pStyle w:val="AssignmentsLevel1"/>
            </w:pPr>
            <w:r w:rsidRPr="00D329E7">
              <w:t>You can use my introduction as a guide, but only share as much information as you feel comfortable doing; however please make sure you tell me a little about your job if you are currently working and why you enrolled in this program. After you have completed your introduction please read through your fellow classmates introductions and make comments on them as well.</w:t>
            </w:r>
          </w:p>
          <w:p w14:paraId="71B3718D" w14:textId="77777777" w:rsidR="00D329E7" w:rsidRDefault="00D329E7" w:rsidP="00D329E7">
            <w:pPr>
              <w:pStyle w:val="AssignmentsLevel1"/>
              <w:rPr>
                <w:b/>
                <w:bCs/>
              </w:rPr>
            </w:pPr>
          </w:p>
          <w:p w14:paraId="74EAFA0E" w14:textId="50B3F4C8" w:rsidR="00D329E7" w:rsidRPr="003E5EDF" w:rsidRDefault="00D329E7" w:rsidP="002522B3">
            <w:pPr>
              <w:pStyle w:val="AssignmentsLevel1"/>
            </w:pPr>
            <w:r w:rsidRPr="00D329E7">
              <w:rPr>
                <w:b/>
                <w:bCs/>
              </w:rPr>
              <w:t xml:space="preserve">DUE DATE: </w:t>
            </w:r>
            <w:r w:rsidRPr="00D329E7">
              <w:t>Initial posts are due by Thursday at 11:59 pm.  Responses to posts are due by Sunday at 11:59 pm.</w:t>
            </w:r>
          </w:p>
        </w:tc>
        <w:tc>
          <w:tcPr>
            <w:tcW w:w="1440" w:type="dxa"/>
            <w:tcBorders>
              <w:bottom w:val="single" w:sz="4" w:space="0" w:color="000000" w:themeColor="text1"/>
            </w:tcBorders>
          </w:tcPr>
          <w:p w14:paraId="7587DD0D" w14:textId="21B6AC1B" w:rsidR="00D329E7" w:rsidRPr="009F6FAF" w:rsidRDefault="004A01B9" w:rsidP="002522B3">
            <w:pPr>
              <w:rPr>
                <w:rFonts w:cs="Arial"/>
                <w:szCs w:val="20"/>
              </w:rPr>
            </w:pPr>
            <w:r>
              <w:rPr>
                <w:rFonts w:cs="Arial"/>
                <w:szCs w:val="20"/>
              </w:rPr>
              <w:t>N/A</w:t>
            </w:r>
          </w:p>
        </w:tc>
        <w:tc>
          <w:tcPr>
            <w:tcW w:w="1440" w:type="dxa"/>
            <w:tcBorders>
              <w:bottom w:val="single" w:sz="4" w:space="0" w:color="000000" w:themeColor="text1"/>
            </w:tcBorders>
          </w:tcPr>
          <w:p w14:paraId="78382033" w14:textId="77777777" w:rsidR="00D329E7" w:rsidRPr="009F6FAF" w:rsidRDefault="00D329E7" w:rsidP="002522B3">
            <w:pPr>
              <w:rPr>
                <w:rFonts w:cs="Arial"/>
                <w:szCs w:val="20"/>
              </w:rPr>
            </w:pPr>
          </w:p>
        </w:tc>
      </w:tr>
      <w:tr w:rsidR="00D203FF" w:rsidRPr="007F339F" w14:paraId="17477517" w14:textId="77777777" w:rsidTr="00C5348A">
        <w:trPr>
          <w:trHeight w:val="15"/>
        </w:trPr>
        <w:tc>
          <w:tcPr>
            <w:tcW w:w="10170" w:type="dxa"/>
            <w:gridSpan w:val="2"/>
            <w:shd w:val="clear" w:color="auto" w:fill="auto"/>
            <w:tcMar>
              <w:top w:w="115" w:type="dxa"/>
              <w:left w:w="115" w:type="dxa"/>
              <w:bottom w:w="115" w:type="dxa"/>
              <w:right w:w="115" w:type="dxa"/>
            </w:tcMar>
          </w:tcPr>
          <w:p w14:paraId="6FA61000" w14:textId="23A941E5" w:rsidR="00D203FF" w:rsidRDefault="00D203FF" w:rsidP="002522B3">
            <w:pPr>
              <w:pStyle w:val="AssignmentsLevel1"/>
              <w:rPr>
                <w:b/>
              </w:rPr>
            </w:pPr>
            <w:r>
              <w:rPr>
                <w:b/>
              </w:rPr>
              <w:t>Survey:</w:t>
            </w:r>
            <w:r w:rsidR="00A63467">
              <w:rPr>
                <w:b/>
              </w:rPr>
              <w:t xml:space="preserve"> Pre-Course </w:t>
            </w:r>
            <w:r w:rsidR="00FD7940">
              <w:rPr>
                <w:b/>
              </w:rPr>
              <w:t>School Law Knowledge Check-in</w:t>
            </w:r>
          </w:p>
          <w:p w14:paraId="3980C9B6" w14:textId="1686E75F" w:rsidR="00D203FF" w:rsidRDefault="00D203FF" w:rsidP="002522B3">
            <w:pPr>
              <w:pStyle w:val="AssignmentsLevel1"/>
              <w:rPr>
                <w:b/>
              </w:rPr>
            </w:pPr>
          </w:p>
          <w:p w14:paraId="5066E793" w14:textId="5BE5B4E3" w:rsidR="00F34C75" w:rsidRPr="00F34C75" w:rsidRDefault="00F34C75" w:rsidP="002522B3">
            <w:pPr>
              <w:pStyle w:val="AssignmentsLevel1"/>
            </w:pPr>
            <w:r w:rsidRPr="00F34C75">
              <w:rPr>
                <w:i/>
              </w:rPr>
              <w:t>Note</w:t>
            </w:r>
            <w:r w:rsidRPr="00F34C75">
              <w:t>. Complete this survey before completing the readings or watching the lecture materials.</w:t>
            </w:r>
          </w:p>
          <w:p w14:paraId="16E7FCD8" w14:textId="77777777" w:rsidR="00F34C75" w:rsidRDefault="00F34C75" w:rsidP="002522B3">
            <w:pPr>
              <w:pStyle w:val="AssignmentsLevel1"/>
              <w:rPr>
                <w:b/>
              </w:rPr>
            </w:pPr>
          </w:p>
          <w:p w14:paraId="21EC2169" w14:textId="5AEB2CDB" w:rsidR="00D203FF" w:rsidRDefault="00D203FF" w:rsidP="00D203FF">
            <w:pPr>
              <w:pStyle w:val="AssignmentsLevel2"/>
              <w:numPr>
                <w:ilvl w:val="0"/>
                <w:numId w:val="0"/>
              </w:numPr>
              <w:ind w:left="360" w:hanging="360"/>
            </w:pPr>
            <w:r w:rsidRPr="00D203FF">
              <w:rPr>
                <w:b/>
              </w:rPr>
              <w:t>Describe</w:t>
            </w:r>
            <w:r>
              <w:t xml:space="preserve"> your</w:t>
            </w:r>
            <w:r w:rsidRPr="00D203FF">
              <w:t xml:space="preserve"> level of knowledge of school law and policy</w:t>
            </w:r>
            <w:r>
              <w:t xml:space="preserve"> by answering the </w:t>
            </w:r>
            <w:r w:rsidR="003D506C">
              <w:t>survey.</w:t>
            </w:r>
          </w:p>
          <w:p w14:paraId="276B5C02" w14:textId="64EB0D24" w:rsidR="00006FE8" w:rsidRDefault="00006FE8" w:rsidP="003D506C">
            <w:pPr>
              <w:pStyle w:val="AssignmentsLevel2"/>
              <w:numPr>
                <w:ilvl w:val="0"/>
                <w:numId w:val="0"/>
              </w:numPr>
            </w:pPr>
          </w:p>
          <w:p w14:paraId="325F9888" w14:textId="3C063369" w:rsidR="00006FE8" w:rsidRPr="00D329E7" w:rsidRDefault="00006FE8" w:rsidP="00006FE8">
            <w:pPr>
              <w:pStyle w:val="AssignmentsLevel1"/>
            </w:pPr>
            <w:r w:rsidRPr="00006FE8">
              <w:rPr>
                <w:b/>
              </w:rPr>
              <w:t>Post</w:t>
            </w:r>
            <w:r>
              <w:t xml:space="preserve"> any questions, comments, or ideas about the surveys in the “General Survey Response Discussion Board”.</w:t>
            </w:r>
          </w:p>
        </w:tc>
        <w:tc>
          <w:tcPr>
            <w:tcW w:w="1440" w:type="dxa"/>
            <w:tcBorders>
              <w:bottom w:val="single" w:sz="4" w:space="0" w:color="000000" w:themeColor="text1"/>
            </w:tcBorders>
          </w:tcPr>
          <w:p w14:paraId="186B6D41" w14:textId="303481B9" w:rsidR="00D203FF" w:rsidRPr="009F6FAF" w:rsidRDefault="00333DAC" w:rsidP="002522B3">
            <w:pPr>
              <w:rPr>
                <w:rFonts w:cs="Arial"/>
                <w:szCs w:val="20"/>
              </w:rPr>
            </w:pPr>
            <w:r>
              <w:rPr>
                <w:rFonts w:cs="Arial"/>
                <w:szCs w:val="20"/>
              </w:rPr>
              <w:t>1.1</w:t>
            </w:r>
          </w:p>
        </w:tc>
        <w:tc>
          <w:tcPr>
            <w:tcW w:w="1440" w:type="dxa"/>
            <w:tcBorders>
              <w:bottom w:val="single" w:sz="4" w:space="0" w:color="000000" w:themeColor="text1"/>
            </w:tcBorders>
          </w:tcPr>
          <w:p w14:paraId="5DCBB4B5" w14:textId="77777777" w:rsidR="003D506C" w:rsidRDefault="003D506C" w:rsidP="003D506C">
            <w:pPr>
              <w:rPr>
                <w:rFonts w:cs="Arial"/>
                <w:szCs w:val="20"/>
              </w:rPr>
            </w:pPr>
            <w:r>
              <w:rPr>
                <w:rFonts w:cs="Arial"/>
                <w:szCs w:val="20"/>
              </w:rPr>
              <w:t xml:space="preserve">Survey = </w:t>
            </w:r>
          </w:p>
          <w:p w14:paraId="6C4B13E7" w14:textId="6AE063F6" w:rsidR="00D203FF" w:rsidRPr="009F6FAF" w:rsidRDefault="003D506C" w:rsidP="003D506C">
            <w:pPr>
              <w:rPr>
                <w:rFonts w:cs="Arial"/>
                <w:szCs w:val="20"/>
              </w:rPr>
            </w:pPr>
            <w:r w:rsidRPr="003D506C">
              <w:rPr>
                <w:rFonts w:cs="Arial"/>
                <w:b/>
                <w:szCs w:val="20"/>
              </w:rPr>
              <w:t>30 minutes</w:t>
            </w:r>
          </w:p>
        </w:tc>
      </w:tr>
      <w:tr w:rsidR="00A63467" w:rsidRPr="007F339F" w14:paraId="4501E2FE" w14:textId="77777777" w:rsidTr="001E700C">
        <w:trPr>
          <w:trHeight w:val="928"/>
        </w:trPr>
        <w:tc>
          <w:tcPr>
            <w:tcW w:w="10170" w:type="dxa"/>
            <w:gridSpan w:val="2"/>
            <w:tcMar>
              <w:top w:w="115" w:type="dxa"/>
              <w:left w:w="115" w:type="dxa"/>
              <w:bottom w:w="115" w:type="dxa"/>
              <w:right w:w="115" w:type="dxa"/>
            </w:tcMar>
          </w:tcPr>
          <w:p w14:paraId="3B354892" w14:textId="77777777" w:rsidR="00A63467" w:rsidRPr="00D329E7" w:rsidRDefault="00A63467" w:rsidP="00A63467">
            <w:pPr>
              <w:pStyle w:val="AssignmentsLevel1"/>
              <w:rPr>
                <w:b/>
              </w:rPr>
            </w:pPr>
            <w:r w:rsidRPr="00D329E7">
              <w:rPr>
                <w:b/>
              </w:rPr>
              <w:t>Week One Readings</w:t>
            </w:r>
          </w:p>
          <w:p w14:paraId="062DD35F" w14:textId="77777777" w:rsidR="00A63467" w:rsidRDefault="00A63467" w:rsidP="00A63467">
            <w:pPr>
              <w:pStyle w:val="AssignmentsLevel1"/>
            </w:pPr>
          </w:p>
          <w:p w14:paraId="27129E2F" w14:textId="77777777" w:rsidR="00A63467" w:rsidRDefault="00A63467" w:rsidP="00A63467">
            <w:pPr>
              <w:pStyle w:val="AssignmentsLevel1"/>
            </w:pPr>
            <w:r w:rsidRPr="00D329E7">
              <w:rPr>
                <w:b/>
              </w:rPr>
              <w:t>Read</w:t>
            </w:r>
            <w:r>
              <w:t xml:space="preserve"> the following materials as you prepare to begin working on your assignments:</w:t>
            </w:r>
          </w:p>
          <w:p w14:paraId="104B2D2C" w14:textId="77777777" w:rsidR="00A63467" w:rsidRDefault="00A63467" w:rsidP="00A63467">
            <w:pPr>
              <w:numPr>
                <w:ilvl w:val="0"/>
                <w:numId w:val="16"/>
              </w:numPr>
              <w:spacing w:before="100" w:beforeAutospacing="1" w:after="100" w:afterAutospacing="1"/>
              <w:rPr>
                <w:rFonts w:ascii="Times New Roman" w:hAnsi="Times New Roman"/>
              </w:rPr>
            </w:pPr>
            <w:r>
              <w:t xml:space="preserve">Chapter 1 of </w:t>
            </w:r>
            <w:r>
              <w:rPr>
                <w:rStyle w:val="Emphasis"/>
              </w:rPr>
              <w:t>Teachers and the Law</w:t>
            </w:r>
            <w:r>
              <w:t>.</w:t>
            </w:r>
          </w:p>
          <w:p w14:paraId="2F109806" w14:textId="77777777" w:rsidR="00A63467" w:rsidRDefault="00A63467" w:rsidP="00A63467">
            <w:pPr>
              <w:numPr>
                <w:ilvl w:val="0"/>
                <w:numId w:val="16"/>
              </w:numPr>
              <w:spacing w:before="100" w:beforeAutospacing="1" w:after="100" w:afterAutospacing="1"/>
            </w:pPr>
            <w:r>
              <w:t xml:space="preserve">Pennsylvania School Code of 1949 by clicking on the following link: </w:t>
            </w:r>
            <w:hyperlink r:id="rId19" w:tgtFrame="_blank" w:history="1">
              <w:r>
                <w:rPr>
                  <w:rStyle w:val="Hyperlink"/>
                </w:rPr>
                <w:t>Pennsylvania Department of Education</w:t>
              </w:r>
            </w:hyperlink>
          </w:p>
          <w:p w14:paraId="2AA4EA02" w14:textId="77777777" w:rsidR="00A63467" w:rsidRDefault="00A63467" w:rsidP="00A63467">
            <w:pPr>
              <w:numPr>
                <w:ilvl w:val="0"/>
                <w:numId w:val="16"/>
              </w:numPr>
              <w:spacing w:before="100" w:beforeAutospacing="1" w:after="100" w:afterAutospacing="1"/>
            </w:pPr>
            <w:r>
              <w:t>"Decisions that have Shaped U.S. Education," by Perry Zirkel</w:t>
            </w:r>
          </w:p>
          <w:p w14:paraId="7E8A5AE5" w14:textId="13B221AD" w:rsidR="00A63467" w:rsidRDefault="00A63467" w:rsidP="00A63467">
            <w:pPr>
              <w:pStyle w:val="AssignmentsLevel1"/>
              <w:rPr>
                <w:b/>
              </w:rPr>
            </w:pPr>
            <w:r w:rsidRPr="004E6648">
              <w:rPr>
                <w:b/>
              </w:rPr>
              <w:t>Post</w:t>
            </w:r>
            <w:r>
              <w:t xml:space="preserve"> comments and questions to the Week One General Discussion.</w:t>
            </w:r>
          </w:p>
        </w:tc>
        <w:tc>
          <w:tcPr>
            <w:tcW w:w="1440" w:type="dxa"/>
            <w:tcBorders>
              <w:bottom w:val="single" w:sz="4" w:space="0" w:color="000000" w:themeColor="text1"/>
            </w:tcBorders>
          </w:tcPr>
          <w:p w14:paraId="1CCDF263" w14:textId="39B8ED86" w:rsidR="00A63467" w:rsidRPr="009F6FAF" w:rsidRDefault="00333DAC" w:rsidP="00A63467">
            <w:pPr>
              <w:rPr>
                <w:rFonts w:cs="Arial"/>
                <w:szCs w:val="20"/>
              </w:rPr>
            </w:pPr>
            <w:r>
              <w:rPr>
                <w:rFonts w:cs="Arial"/>
                <w:szCs w:val="20"/>
              </w:rPr>
              <w:t>1.1, 1.2, 1.3, 1.4, 1.5</w:t>
            </w:r>
          </w:p>
        </w:tc>
        <w:tc>
          <w:tcPr>
            <w:tcW w:w="1440" w:type="dxa"/>
            <w:tcBorders>
              <w:bottom w:val="single" w:sz="4" w:space="0" w:color="000000" w:themeColor="text1"/>
            </w:tcBorders>
          </w:tcPr>
          <w:p w14:paraId="23D888B9" w14:textId="77777777" w:rsidR="00A63467" w:rsidRPr="009F6FAF" w:rsidRDefault="00A63467" w:rsidP="00A63467">
            <w:pPr>
              <w:rPr>
                <w:rFonts w:cs="Arial"/>
                <w:szCs w:val="20"/>
              </w:rPr>
            </w:pPr>
          </w:p>
        </w:tc>
      </w:tr>
      <w:tr w:rsidR="00A63467" w:rsidRPr="007F339F" w14:paraId="2C0DE29F" w14:textId="77777777" w:rsidTr="001E700C">
        <w:trPr>
          <w:trHeight w:val="928"/>
        </w:trPr>
        <w:tc>
          <w:tcPr>
            <w:tcW w:w="10170" w:type="dxa"/>
            <w:gridSpan w:val="2"/>
            <w:tcMar>
              <w:top w:w="115" w:type="dxa"/>
              <w:left w:w="115" w:type="dxa"/>
              <w:bottom w:w="115" w:type="dxa"/>
              <w:right w:w="115" w:type="dxa"/>
            </w:tcMar>
          </w:tcPr>
          <w:p w14:paraId="3873F1E9" w14:textId="77777777" w:rsidR="00A63467" w:rsidRDefault="00EC58D3" w:rsidP="00A63467">
            <w:pPr>
              <w:pStyle w:val="AssignmentsLevel1"/>
              <w:rPr>
                <w:b/>
              </w:rPr>
            </w:pPr>
            <w:r>
              <w:rPr>
                <w:b/>
              </w:rPr>
              <w:lastRenderedPageBreak/>
              <w:t xml:space="preserve"> </w:t>
            </w:r>
            <w:r w:rsidR="00CB5D31">
              <w:rPr>
                <w:b/>
              </w:rPr>
              <w:t>Video Lecture: Education and the American Legal System</w:t>
            </w:r>
          </w:p>
          <w:p w14:paraId="51BF6B4B" w14:textId="77777777" w:rsidR="00CB5D31" w:rsidRDefault="00CB5D31" w:rsidP="00A63467">
            <w:pPr>
              <w:pStyle w:val="AssignmentsLevel1"/>
              <w:rPr>
                <w:b/>
              </w:rPr>
            </w:pPr>
          </w:p>
          <w:p w14:paraId="6ED5A289" w14:textId="77777777" w:rsidR="00CB5D31" w:rsidRDefault="00CB5D31" w:rsidP="00A63467">
            <w:pPr>
              <w:pStyle w:val="AssignmentsLevel1"/>
            </w:pPr>
            <w:r>
              <w:t>This lecture covers an overview of the course, and begins discussing the American Legal System.</w:t>
            </w:r>
          </w:p>
          <w:p w14:paraId="65679B10" w14:textId="77777777" w:rsidR="00CB5D31" w:rsidRDefault="00CB5D31" w:rsidP="00A63467">
            <w:pPr>
              <w:pStyle w:val="AssignmentsLevel1"/>
            </w:pPr>
          </w:p>
          <w:p w14:paraId="21C9133B" w14:textId="5ED03FB2" w:rsidR="00CB5D31" w:rsidRDefault="00CB5D31" w:rsidP="00A63467">
            <w:pPr>
              <w:pStyle w:val="AssignmentsLevel1"/>
            </w:pPr>
            <w:r w:rsidRPr="00CB5D31">
              <w:rPr>
                <w:b/>
              </w:rPr>
              <w:t>View</w:t>
            </w:r>
            <w:r>
              <w:t xml:space="preserve"> “Education and the American Legal System,” available on Blackboard [38:57]: </w:t>
            </w:r>
            <w:hyperlink r:id="rId20" w:tgtFrame="_blank" w:history="1">
              <w:r w:rsidRPr="00CB5D31">
                <w:rPr>
                  <w:rStyle w:val="Hyperlink"/>
                  <w:rFonts w:ascii="Verdana" w:hAnsi="Verdana"/>
                  <w:bCs/>
                  <w:color w:val="38579C" w:themeColor="accent6"/>
                  <w:sz w:val="18"/>
                  <w:szCs w:val="18"/>
                </w:rPr>
                <w:t>http://gwynedd-mercycollege.adobeconnect.com/p7gqx9rh1yf/</w:t>
              </w:r>
            </w:hyperlink>
          </w:p>
          <w:p w14:paraId="04843A3F" w14:textId="77777777" w:rsidR="00CB5D31" w:rsidRDefault="00CB5D31" w:rsidP="00A63467">
            <w:pPr>
              <w:pStyle w:val="AssignmentsLevel1"/>
            </w:pPr>
          </w:p>
          <w:p w14:paraId="39DCA9ED" w14:textId="2D127719" w:rsidR="00CB5D31" w:rsidRPr="00CB5D31" w:rsidRDefault="00CB5D31" w:rsidP="00A63467">
            <w:pPr>
              <w:pStyle w:val="AssignmentsLevel1"/>
            </w:pPr>
            <w:r w:rsidRPr="004E6648">
              <w:rPr>
                <w:b/>
              </w:rPr>
              <w:t>Post</w:t>
            </w:r>
            <w:r>
              <w:t xml:space="preserve"> comments and questions to the Week One General Discussion.</w:t>
            </w:r>
          </w:p>
        </w:tc>
        <w:tc>
          <w:tcPr>
            <w:tcW w:w="1440" w:type="dxa"/>
            <w:tcBorders>
              <w:bottom w:val="single" w:sz="4" w:space="0" w:color="000000" w:themeColor="text1"/>
            </w:tcBorders>
          </w:tcPr>
          <w:p w14:paraId="616FB872" w14:textId="7363C1FA" w:rsidR="00A63467" w:rsidRPr="009F6FAF" w:rsidRDefault="00333DAC" w:rsidP="00A63467">
            <w:pPr>
              <w:rPr>
                <w:rFonts w:cs="Arial"/>
                <w:szCs w:val="20"/>
              </w:rPr>
            </w:pPr>
            <w:r>
              <w:rPr>
                <w:rFonts w:cs="Arial"/>
                <w:szCs w:val="20"/>
              </w:rPr>
              <w:t>1.1, 1.2, 1.3, 1.4, 1.5</w:t>
            </w:r>
          </w:p>
        </w:tc>
        <w:tc>
          <w:tcPr>
            <w:tcW w:w="1440" w:type="dxa"/>
            <w:tcBorders>
              <w:bottom w:val="single" w:sz="4" w:space="0" w:color="000000" w:themeColor="text1"/>
            </w:tcBorders>
          </w:tcPr>
          <w:p w14:paraId="1603D4F8" w14:textId="77777777" w:rsidR="00A63467" w:rsidRPr="009F6FAF" w:rsidRDefault="00A63467" w:rsidP="00A63467">
            <w:pPr>
              <w:rPr>
                <w:rFonts w:cs="Arial"/>
                <w:szCs w:val="20"/>
              </w:rPr>
            </w:pPr>
          </w:p>
        </w:tc>
      </w:tr>
      <w:tr w:rsidR="00234C78" w:rsidRPr="007F339F" w14:paraId="68A3A827" w14:textId="77777777" w:rsidTr="001E700C">
        <w:trPr>
          <w:trHeight w:val="928"/>
        </w:trPr>
        <w:tc>
          <w:tcPr>
            <w:tcW w:w="10170" w:type="dxa"/>
            <w:gridSpan w:val="2"/>
            <w:tcMar>
              <w:top w:w="115" w:type="dxa"/>
              <w:left w:w="115" w:type="dxa"/>
              <w:bottom w:w="115" w:type="dxa"/>
              <w:right w:w="115" w:type="dxa"/>
            </w:tcMar>
          </w:tcPr>
          <w:p w14:paraId="7B36F25B" w14:textId="77777777" w:rsidR="00234C78" w:rsidRPr="0023057D" w:rsidRDefault="00234C78" w:rsidP="00234C78">
            <w:pPr>
              <w:pStyle w:val="AssignmentsLevel1"/>
              <w:rPr>
                <w:b/>
              </w:rPr>
            </w:pPr>
            <w:r>
              <w:rPr>
                <w:b/>
              </w:rPr>
              <w:t xml:space="preserve">Upcoming Assignment: </w:t>
            </w:r>
            <w:r w:rsidRPr="0023057D">
              <w:rPr>
                <w:b/>
              </w:rPr>
              <w:t>Theme Paper and Presentation</w:t>
            </w:r>
          </w:p>
          <w:p w14:paraId="05FC991A" w14:textId="77777777" w:rsidR="00234C78" w:rsidRDefault="00234C78" w:rsidP="00234C78">
            <w:pPr>
              <w:pStyle w:val="AssignmentsLevel1"/>
            </w:pPr>
          </w:p>
          <w:p w14:paraId="468A40A7" w14:textId="77777777" w:rsidR="00234C78" w:rsidRDefault="00234C78" w:rsidP="00234C78">
            <w:pPr>
              <w:pStyle w:val="AssignmentsLevel1"/>
            </w:pPr>
            <w:r w:rsidRPr="0023057D">
              <w:rPr>
                <w:b/>
              </w:rPr>
              <w:t>Begin</w:t>
            </w:r>
            <w:r>
              <w:t xml:space="preserve"> to work on your Theme Paper and Presentation.  </w:t>
            </w:r>
          </w:p>
          <w:p w14:paraId="40DF2813" w14:textId="77777777" w:rsidR="00234C78" w:rsidRDefault="00234C78" w:rsidP="00234C78">
            <w:pPr>
              <w:pStyle w:val="AssignmentsLevel1"/>
            </w:pPr>
          </w:p>
          <w:p w14:paraId="4C113FD6" w14:textId="77777777" w:rsidR="00234C78" w:rsidRDefault="00234C78" w:rsidP="00234C78">
            <w:pPr>
              <w:pStyle w:val="AssignmentsLevel1"/>
            </w:pPr>
            <w:r>
              <w:t>During Week One you will select one of the following topics for approval by your instructor. These topics are related to the content of a designated week in the course. If you are interested in a topic that is not listed, you may suggest them to the instructor.</w:t>
            </w:r>
          </w:p>
          <w:p w14:paraId="4CCAD3E7" w14:textId="77777777" w:rsidR="00234C78" w:rsidRDefault="00234C78" w:rsidP="00234C78">
            <w:pPr>
              <w:pStyle w:val="AssignmentsLevel1"/>
            </w:pPr>
          </w:p>
          <w:p w14:paraId="1C30129F" w14:textId="77777777" w:rsidR="00234C78" w:rsidRDefault="00234C78" w:rsidP="00234C78">
            <w:pPr>
              <w:pStyle w:val="AssignmentsLevel1"/>
            </w:pPr>
            <w:r>
              <w:t>Teachers and administrators all have a variety of issues that they work through during their careers, and it is likely that you have unique interests and needs based on the environment you are working in.</w:t>
            </w:r>
          </w:p>
          <w:p w14:paraId="7B471F19" w14:textId="77777777" w:rsidR="00234C78" w:rsidRDefault="00234C78" w:rsidP="00234C78">
            <w:pPr>
              <w:pStyle w:val="AssignmentsLevel1"/>
            </w:pPr>
          </w:p>
          <w:p w14:paraId="7280EAE7" w14:textId="77777777" w:rsidR="00234C78" w:rsidRDefault="00234C78" w:rsidP="00234C78">
            <w:pPr>
              <w:pStyle w:val="AssignmentsLevel1"/>
            </w:pPr>
            <w:r w:rsidRPr="00D203FF">
              <w:rPr>
                <w:b/>
              </w:rPr>
              <w:t>Select</w:t>
            </w:r>
            <w:r>
              <w:t xml:space="preserve"> a topic of school law and policy that you are interested in and would like to research for your theme paper and presentation.</w:t>
            </w:r>
          </w:p>
          <w:p w14:paraId="37780F40" w14:textId="77777777" w:rsidR="00234C78" w:rsidRDefault="00234C78" w:rsidP="00234C78">
            <w:pPr>
              <w:pStyle w:val="AssignmentsLevel1"/>
            </w:pPr>
          </w:p>
          <w:p w14:paraId="13EDD987" w14:textId="77777777" w:rsidR="00234C78" w:rsidRDefault="00234C78" w:rsidP="00234C78">
            <w:pPr>
              <w:pStyle w:val="AssignmentsLevel1"/>
            </w:pPr>
            <w:r w:rsidRPr="00D203FF">
              <w:rPr>
                <w:i/>
              </w:rPr>
              <w:t>Note</w:t>
            </w:r>
            <w:r>
              <w:t>. The list below includes topics that will be covered during the course, but is not an exhaustive list of topics. Please feel free to contact your instructor with a customized or unique topic for approval if you don’t see it on this list.</w:t>
            </w:r>
          </w:p>
          <w:p w14:paraId="26BECA44" w14:textId="77777777" w:rsidR="00234C78" w:rsidRDefault="00234C78" w:rsidP="00234C78">
            <w:pPr>
              <w:pStyle w:val="AssignmentsLevel1"/>
            </w:pPr>
          </w:p>
          <w:p w14:paraId="00624B5A" w14:textId="77777777" w:rsidR="00234C78" w:rsidRDefault="00234C78" w:rsidP="00234C78">
            <w:pPr>
              <w:pStyle w:val="AssignmentsLevel2"/>
            </w:pPr>
            <w:r>
              <w:t>Collective Bargaining: A Comparison of Acts 88 &amp; 195 (Week 3)</w:t>
            </w:r>
          </w:p>
          <w:p w14:paraId="55F17B75" w14:textId="77777777" w:rsidR="00234C78" w:rsidRDefault="00234C78" w:rsidP="00234C78">
            <w:pPr>
              <w:pStyle w:val="AssignmentsLevel2"/>
            </w:pPr>
            <w:r>
              <w:t>Liability for both Teachers and Administrators (Week 3)</w:t>
            </w:r>
          </w:p>
          <w:p w14:paraId="2C1A2773" w14:textId="77777777" w:rsidR="00234C78" w:rsidRDefault="00234C78" w:rsidP="00234C78">
            <w:pPr>
              <w:pStyle w:val="AssignmentsLevel2"/>
            </w:pPr>
            <w:r>
              <w:t>Copyright Law (Week 3)</w:t>
            </w:r>
          </w:p>
          <w:p w14:paraId="026836E1" w14:textId="77777777" w:rsidR="00234C78" w:rsidRDefault="00234C78" w:rsidP="00234C78">
            <w:pPr>
              <w:pStyle w:val="AssignmentsLevel2"/>
            </w:pPr>
            <w:r>
              <w:t>Slander &amp; Libel (Week 3)</w:t>
            </w:r>
          </w:p>
          <w:p w14:paraId="730E0FE1" w14:textId="77777777" w:rsidR="00234C78" w:rsidRDefault="00234C78" w:rsidP="00234C78">
            <w:pPr>
              <w:pStyle w:val="AssignmentsLevel2"/>
            </w:pPr>
            <w:r>
              <w:t>Child Abuse with a Focus on PA Law (Week 4)</w:t>
            </w:r>
          </w:p>
          <w:p w14:paraId="7D842924" w14:textId="77777777" w:rsidR="00234C78" w:rsidRDefault="00234C78" w:rsidP="00234C78">
            <w:pPr>
              <w:pStyle w:val="AssignmentsLevel2"/>
            </w:pPr>
            <w:r>
              <w:t>Religious Freedom (Week 4)</w:t>
            </w:r>
          </w:p>
          <w:p w14:paraId="522B4B54" w14:textId="77777777" w:rsidR="00234C78" w:rsidRDefault="00234C78" w:rsidP="00234C78">
            <w:pPr>
              <w:pStyle w:val="AssignmentsLevel2"/>
            </w:pPr>
            <w:r>
              <w:t>Freedom of Expression (Week 4)</w:t>
            </w:r>
          </w:p>
          <w:p w14:paraId="61F5BC17" w14:textId="77777777" w:rsidR="00234C78" w:rsidRDefault="00234C78" w:rsidP="00234C78">
            <w:pPr>
              <w:pStyle w:val="AssignmentsLevel2"/>
            </w:pPr>
            <w:r>
              <w:t>Search and Seizure (Week 4)</w:t>
            </w:r>
          </w:p>
          <w:p w14:paraId="2B3DB1BF" w14:textId="77777777" w:rsidR="00234C78" w:rsidRDefault="00234C78" w:rsidP="00234C78">
            <w:pPr>
              <w:pStyle w:val="AssignmentsLevel2"/>
            </w:pPr>
            <w:r>
              <w:t>When Can Schools Restrict Personal Appearance (Week 5)</w:t>
            </w:r>
          </w:p>
          <w:p w14:paraId="78D8BBBC" w14:textId="77777777" w:rsidR="00234C78" w:rsidRDefault="00234C78" w:rsidP="00234C78">
            <w:pPr>
              <w:pStyle w:val="AssignmentsLevel2"/>
            </w:pPr>
            <w:r>
              <w:t>Family Educational Rights and Privacy Act (FERPA) (Week 5)</w:t>
            </w:r>
          </w:p>
          <w:p w14:paraId="2DA702D9" w14:textId="77777777" w:rsidR="00234C78" w:rsidRDefault="00234C78" w:rsidP="00234C78">
            <w:pPr>
              <w:pStyle w:val="AssignmentsLevel2"/>
            </w:pPr>
            <w:r>
              <w:t>What Are My Rights Under Due Process (Week 5)</w:t>
            </w:r>
          </w:p>
          <w:p w14:paraId="7B2519DE" w14:textId="77777777" w:rsidR="00234C78" w:rsidRDefault="00234C78" w:rsidP="00234C78">
            <w:pPr>
              <w:pStyle w:val="AssignmentsLevel2"/>
            </w:pPr>
            <w:r>
              <w:lastRenderedPageBreak/>
              <w:t>Special Education Due Process (Week 6)</w:t>
            </w:r>
          </w:p>
          <w:p w14:paraId="595E4E16" w14:textId="77777777" w:rsidR="00234C78" w:rsidRDefault="00234C78" w:rsidP="00234C78">
            <w:pPr>
              <w:pStyle w:val="AssignmentsLevel2"/>
            </w:pPr>
            <w:r>
              <w:t>School Safety (Week 7)</w:t>
            </w:r>
          </w:p>
          <w:p w14:paraId="11E68653" w14:textId="77777777" w:rsidR="00234C78" w:rsidRDefault="00234C78" w:rsidP="00234C78">
            <w:pPr>
              <w:pStyle w:val="AssignmentsLevel2"/>
            </w:pPr>
            <w:r>
              <w:t>Any other topic may be negotiated with the Professor</w:t>
            </w:r>
          </w:p>
          <w:p w14:paraId="53BBD9F2" w14:textId="77777777" w:rsidR="00234C78" w:rsidRDefault="00234C78" w:rsidP="00234C78">
            <w:pPr>
              <w:pStyle w:val="AssignmentsLevel1"/>
            </w:pPr>
          </w:p>
          <w:p w14:paraId="68A4F0CE" w14:textId="77777777" w:rsidR="00234C78" w:rsidRDefault="00234C78" w:rsidP="00234C78">
            <w:pPr>
              <w:pStyle w:val="AssignmentsLevel1"/>
            </w:pPr>
            <w:r w:rsidRPr="008C7C20">
              <w:rPr>
                <w:b/>
              </w:rPr>
              <w:t>Prepare</w:t>
            </w:r>
            <w:r>
              <w:t xml:space="preserve"> a 2,100-2,800-word paper in which you synthesize your assigned theme. As a part of your synthesis be sure to address the following:</w:t>
            </w:r>
          </w:p>
          <w:p w14:paraId="1AB6EB26" w14:textId="77777777" w:rsidR="00234C78" w:rsidRDefault="00234C78" w:rsidP="00234C78">
            <w:pPr>
              <w:pStyle w:val="AssignmentsLevel2"/>
            </w:pPr>
            <w:r>
              <w:t>Explain the legal aspects of your theme.</w:t>
            </w:r>
          </w:p>
          <w:p w14:paraId="7667E240" w14:textId="77777777" w:rsidR="00234C78" w:rsidRDefault="00234C78" w:rsidP="00234C78">
            <w:pPr>
              <w:pStyle w:val="AssignmentsLevel2"/>
            </w:pPr>
            <w:r>
              <w:t>Discuss the case law associated with your theme.</w:t>
            </w:r>
          </w:p>
          <w:p w14:paraId="0A5F9C1A" w14:textId="77777777" w:rsidR="00234C78" w:rsidRDefault="00234C78" w:rsidP="00234C78">
            <w:pPr>
              <w:pStyle w:val="AssignmentsLevel2"/>
            </w:pPr>
            <w:r>
              <w:t xml:space="preserve">Analyze the legal issues associated with your theme and how these issues influence educational policy determination and implementation. Please provide specific examples of this influence in your analysis. </w:t>
            </w:r>
          </w:p>
          <w:p w14:paraId="10F445D3" w14:textId="77777777" w:rsidR="00234C78" w:rsidRDefault="00234C78" w:rsidP="00234C78">
            <w:pPr>
              <w:pStyle w:val="AssignmentsLevel2"/>
            </w:pPr>
            <w:r>
              <w:t xml:space="preserve">Discuss the relationship between your theme and personal and professional integrity in the educational environment. </w:t>
            </w:r>
          </w:p>
          <w:p w14:paraId="062761DC" w14:textId="77777777" w:rsidR="00234C78" w:rsidRDefault="00234C78" w:rsidP="00234C78">
            <w:pPr>
              <w:pStyle w:val="AssignmentsLevel1"/>
            </w:pPr>
          </w:p>
          <w:p w14:paraId="2FE1DCDC" w14:textId="77777777" w:rsidR="00234C78" w:rsidRDefault="00234C78" w:rsidP="00234C78">
            <w:pPr>
              <w:pStyle w:val="AssignmentsLevel1"/>
            </w:pPr>
            <w:r>
              <w:t xml:space="preserve">Your paper should include at least 8 references from peer-reviewed sources and follow APA formatting guidelines. </w:t>
            </w:r>
          </w:p>
          <w:p w14:paraId="06E2B6A6" w14:textId="77777777" w:rsidR="00234C78" w:rsidRDefault="00234C78" w:rsidP="00234C78">
            <w:pPr>
              <w:pStyle w:val="AssignmentsLevel1"/>
            </w:pPr>
          </w:p>
          <w:p w14:paraId="42859FCC" w14:textId="77777777" w:rsidR="00234C78" w:rsidRDefault="00234C78" w:rsidP="00234C78">
            <w:pPr>
              <w:pStyle w:val="AssignmentsLevel1"/>
            </w:pPr>
            <w:r>
              <w:t xml:space="preserve">The final version of your Theme Paper is due in Week Five. </w:t>
            </w:r>
          </w:p>
          <w:p w14:paraId="1B50365E" w14:textId="77777777" w:rsidR="00234C78" w:rsidRDefault="00234C78" w:rsidP="00234C78">
            <w:pPr>
              <w:pStyle w:val="AssignmentsLevel1"/>
            </w:pPr>
          </w:p>
          <w:p w14:paraId="7FB929CD" w14:textId="6F428525" w:rsidR="00234C78" w:rsidRDefault="00234C78" w:rsidP="00234C78">
            <w:pPr>
              <w:pStyle w:val="AssignmentsLevel1"/>
              <w:rPr>
                <w:b/>
              </w:rPr>
            </w:pPr>
            <w:r w:rsidRPr="00234C78">
              <w:rPr>
                <w:b/>
              </w:rPr>
              <w:t>Prepare</w:t>
            </w:r>
            <w:r>
              <w:t xml:space="preserve"> at least a 10-minute presentation that summarizes your Theme Paper which you will present to the rest of the class on a date designated by your instructor using Adobe Connect.</w:t>
            </w:r>
          </w:p>
        </w:tc>
        <w:tc>
          <w:tcPr>
            <w:tcW w:w="1440" w:type="dxa"/>
            <w:tcBorders>
              <w:bottom w:val="single" w:sz="4" w:space="0" w:color="000000" w:themeColor="text1"/>
            </w:tcBorders>
          </w:tcPr>
          <w:p w14:paraId="7D85A4DD" w14:textId="0F87187F" w:rsidR="00234C78" w:rsidRDefault="00234C78" w:rsidP="00234C78">
            <w:pPr>
              <w:rPr>
                <w:rFonts w:cs="Arial"/>
                <w:szCs w:val="20"/>
              </w:rPr>
            </w:pPr>
            <w:r w:rsidRPr="00333DAC">
              <w:rPr>
                <w:rFonts w:cs="Arial"/>
                <w:szCs w:val="20"/>
              </w:rPr>
              <w:lastRenderedPageBreak/>
              <w:t>CLO1, CLO2, CLO3, CLO4</w:t>
            </w:r>
          </w:p>
        </w:tc>
        <w:tc>
          <w:tcPr>
            <w:tcW w:w="1440" w:type="dxa"/>
            <w:tcBorders>
              <w:bottom w:val="single" w:sz="4" w:space="0" w:color="000000" w:themeColor="text1"/>
            </w:tcBorders>
          </w:tcPr>
          <w:p w14:paraId="0B12BB2F" w14:textId="77777777" w:rsidR="00234C78" w:rsidRPr="009F6FAF" w:rsidRDefault="00234C78" w:rsidP="00234C78">
            <w:pPr>
              <w:rPr>
                <w:rFonts w:cs="Arial"/>
                <w:szCs w:val="20"/>
              </w:rPr>
            </w:pPr>
          </w:p>
        </w:tc>
      </w:tr>
      <w:tr w:rsidR="00234C78" w:rsidRPr="00842155" w14:paraId="56B41A95" w14:textId="77777777" w:rsidTr="00825CE5">
        <w:tblPrEx>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PrEx>
        <w:tc>
          <w:tcPr>
            <w:tcW w:w="1017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Mar>
              <w:top w:w="115" w:type="dxa"/>
              <w:left w:w="115" w:type="dxa"/>
              <w:bottom w:w="115" w:type="dxa"/>
              <w:right w:w="115" w:type="dxa"/>
            </w:tcMar>
          </w:tcPr>
          <w:p w14:paraId="007212BA" w14:textId="5CA7898F" w:rsidR="00234C78" w:rsidRDefault="00234C78" w:rsidP="00234C78">
            <w:pPr>
              <w:tabs>
                <w:tab w:val="left" w:pos="0"/>
                <w:tab w:val="left" w:pos="3720"/>
              </w:tabs>
              <w:outlineLvl w:val="0"/>
              <w:rPr>
                <w:rFonts w:cs="Arial"/>
                <w:i/>
                <w:szCs w:val="20"/>
              </w:rPr>
            </w:pPr>
            <w:r w:rsidRPr="005B10FE">
              <w:rPr>
                <w:rFonts w:cs="Arial"/>
                <w:b/>
                <w:i/>
                <w:sz w:val="22"/>
                <w:szCs w:val="20"/>
              </w:rPr>
              <w:t>Supplemental Resources and Activities</w:t>
            </w:r>
          </w:p>
          <w:p w14:paraId="2C92EE39" w14:textId="4081F1D0" w:rsidR="00234C78" w:rsidRPr="005B10FE" w:rsidRDefault="00234C78" w:rsidP="00234C78">
            <w:pPr>
              <w:tabs>
                <w:tab w:val="left" w:pos="0"/>
                <w:tab w:val="left" w:pos="3720"/>
              </w:tabs>
              <w:outlineLvl w:val="0"/>
              <w:rPr>
                <w:rFonts w:cs="Arial"/>
                <w:b/>
                <w:i/>
                <w:szCs w:val="20"/>
              </w:rPr>
            </w:pPr>
            <w:r>
              <w:rPr>
                <w:rFonts w:cs="Arial"/>
                <w:i/>
                <w:szCs w:val="20"/>
              </w:rPr>
              <w:t>Explore these optional resources to deepen your understanding.</w:t>
            </w:r>
          </w:p>
        </w:tc>
        <w:tc>
          <w:tcPr>
            <w:tcW w:w="1440" w:type="dxa"/>
            <w:tcBorders>
              <w:top w:val="single" w:sz="4" w:space="0" w:color="000000" w:themeColor="text1"/>
              <w:left w:val="single" w:sz="4" w:space="0" w:color="000000" w:themeColor="text1"/>
              <w:bottom w:val="single" w:sz="4" w:space="0" w:color="000000" w:themeColor="text1"/>
            </w:tcBorders>
            <w:shd w:val="clear" w:color="auto" w:fill="D8D9DA"/>
          </w:tcPr>
          <w:p w14:paraId="1BC9C0C6" w14:textId="77777777" w:rsidR="00234C78" w:rsidRPr="005B10FE" w:rsidRDefault="00234C78" w:rsidP="00234C78">
            <w:pPr>
              <w:tabs>
                <w:tab w:val="left" w:pos="0"/>
                <w:tab w:val="left" w:pos="3720"/>
              </w:tabs>
              <w:outlineLvl w:val="0"/>
              <w:rPr>
                <w:rFonts w:cs="Arial"/>
                <w:b/>
                <w:i/>
                <w:szCs w:val="20"/>
              </w:rPr>
            </w:pPr>
            <w:r w:rsidRPr="005B10FE">
              <w:rPr>
                <w:rFonts w:cs="Arial"/>
                <w:b/>
                <w:i/>
                <w:szCs w:val="20"/>
              </w:rPr>
              <w:t>Alignment</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Pr>
          <w:p w14:paraId="49803668" w14:textId="5DA2E954" w:rsidR="00234C78" w:rsidRPr="005B10FE" w:rsidRDefault="00234C78" w:rsidP="00234C78">
            <w:pPr>
              <w:tabs>
                <w:tab w:val="left" w:pos="0"/>
                <w:tab w:val="left" w:pos="3720"/>
              </w:tabs>
              <w:outlineLvl w:val="0"/>
              <w:rPr>
                <w:rFonts w:cs="Arial"/>
                <w:b/>
                <w:i/>
                <w:szCs w:val="20"/>
              </w:rPr>
            </w:pPr>
            <w:r>
              <w:rPr>
                <w:rFonts w:cs="Arial"/>
                <w:b/>
                <w:i/>
                <w:szCs w:val="20"/>
              </w:rPr>
              <w:t>AIE</w:t>
            </w:r>
          </w:p>
        </w:tc>
      </w:tr>
      <w:tr w:rsidR="00234C78" w:rsidRPr="007F339F" w14:paraId="7AF72875" w14:textId="77777777" w:rsidTr="005B10FE">
        <w:tc>
          <w:tcPr>
            <w:tcW w:w="10170" w:type="dxa"/>
            <w:gridSpan w:val="2"/>
            <w:tcBorders>
              <w:top w:val="single" w:sz="4" w:space="0" w:color="000000" w:themeColor="text1"/>
              <w:right w:val="single" w:sz="4" w:space="0" w:color="000000" w:themeColor="text1"/>
            </w:tcBorders>
            <w:shd w:val="clear" w:color="auto" w:fill="FFFFFF" w:themeFill="background1"/>
            <w:tcMar>
              <w:top w:w="115" w:type="dxa"/>
              <w:left w:w="115" w:type="dxa"/>
              <w:bottom w:w="115" w:type="dxa"/>
              <w:right w:w="115" w:type="dxa"/>
            </w:tcMar>
          </w:tcPr>
          <w:p w14:paraId="566CA80F" w14:textId="63067D26" w:rsidR="00234C78" w:rsidRDefault="00234C78" w:rsidP="00234C78">
            <w:pPr>
              <w:rPr>
                <w:rFonts w:cs="Arial"/>
                <w:b/>
                <w:szCs w:val="20"/>
              </w:rPr>
            </w:pPr>
            <w:r w:rsidRPr="00730048">
              <w:rPr>
                <w:rFonts w:cs="Arial"/>
                <w:b/>
                <w:szCs w:val="20"/>
              </w:rPr>
              <w:t xml:space="preserve">Adobe Connect Live Discussion </w:t>
            </w:r>
          </w:p>
          <w:p w14:paraId="26854DCD" w14:textId="77777777" w:rsidR="00234C78" w:rsidRDefault="00234C78" w:rsidP="00234C78">
            <w:pPr>
              <w:pStyle w:val="AssignmentsLevel1"/>
            </w:pPr>
          </w:p>
          <w:p w14:paraId="1C4A0FA4" w14:textId="77777777" w:rsidR="00234C78" w:rsidRPr="00AA1459" w:rsidRDefault="00234C78" w:rsidP="00234C78">
            <w:pPr>
              <w:pStyle w:val="AssignmentsLevel1"/>
            </w:pPr>
            <w:r>
              <w:rPr>
                <w:b/>
              </w:rPr>
              <w:t>Review</w:t>
            </w:r>
            <w:r>
              <w:t xml:space="preserve"> </w:t>
            </w:r>
            <w:hyperlink r:id="rId21" w:history="1">
              <w:r w:rsidRPr="00AA1459">
                <w:rPr>
                  <w:rStyle w:val="Hyperlink"/>
                </w:rPr>
                <w:t>Adobe Connect Resources</w:t>
              </w:r>
            </w:hyperlink>
            <w:r>
              <w:t xml:space="preserve">.  </w:t>
            </w:r>
          </w:p>
          <w:p w14:paraId="217830CD" w14:textId="77777777" w:rsidR="00234C78" w:rsidRPr="00730048" w:rsidRDefault="00234C78" w:rsidP="00234C78">
            <w:pPr>
              <w:pStyle w:val="AssignmentsLevel1"/>
            </w:pPr>
          </w:p>
          <w:p w14:paraId="1AF4EAC9" w14:textId="77777777" w:rsidR="00234C78" w:rsidRPr="00730048" w:rsidRDefault="00234C78" w:rsidP="00234C78">
            <w:pPr>
              <w:pStyle w:val="AssignmentsLevel1"/>
            </w:pPr>
            <w:r w:rsidRPr="00730048">
              <w:rPr>
                <w:b/>
              </w:rPr>
              <w:t>Participate</w:t>
            </w:r>
            <w:r w:rsidRPr="00730048">
              <w:t xml:space="preserve"> in the scheduled live session with the course instructor. This session will provide an overview of the class and discuss the major assignments in the course.</w:t>
            </w:r>
          </w:p>
          <w:p w14:paraId="40DFF158" w14:textId="77777777" w:rsidR="00234C78" w:rsidRPr="00730048" w:rsidRDefault="00234C78" w:rsidP="00234C78">
            <w:pPr>
              <w:pStyle w:val="AssignmentsLevel1"/>
            </w:pPr>
          </w:p>
          <w:p w14:paraId="6A3A8C04" w14:textId="77777777" w:rsidR="00234C78" w:rsidRPr="00730048" w:rsidRDefault="00234C78" w:rsidP="00234C78">
            <w:pPr>
              <w:pStyle w:val="AssignmentsLevel1"/>
            </w:pPr>
            <w:r w:rsidRPr="00730048">
              <w:rPr>
                <w:b/>
              </w:rPr>
              <w:t>Prepare</w:t>
            </w:r>
            <w:r w:rsidRPr="00730048">
              <w:t xml:space="preserve"> to ask questions concerning the content of the week and the course as a whole.</w:t>
            </w:r>
          </w:p>
          <w:p w14:paraId="631A677E" w14:textId="77777777" w:rsidR="00234C78" w:rsidRPr="007F339F" w:rsidRDefault="00234C78" w:rsidP="00234C78">
            <w:pPr>
              <w:pStyle w:val="AssignmentsLevel1"/>
              <w:rPr>
                <w:b/>
              </w:rPr>
            </w:pPr>
            <w:r w:rsidRPr="00730048">
              <w:br/>
            </w:r>
            <w:r>
              <w:t>Note:</w:t>
            </w:r>
            <w:r w:rsidRPr="007A7E22">
              <w:t xml:space="preserve"> </w:t>
            </w:r>
            <w:r w:rsidRPr="00730048">
              <w:t>A recorded lecture will be made available to those who are unable to attend the live session.</w:t>
            </w:r>
          </w:p>
        </w:tc>
        <w:tc>
          <w:tcPr>
            <w:tcW w:w="1440" w:type="dxa"/>
            <w:tcBorders>
              <w:top w:val="single" w:sz="4" w:space="0" w:color="000000" w:themeColor="text1"/>
              <w:left w:val="single" w:sz="4" w:space="0" w:color="000000" w:themeColor="text1"/>
            </w:tcBorders>
            <w:shd w:val="clear" w:color="auto" w:fill="FFFFFF" w:themeFill="background1"/>
          </w:tcPr>
          <w:p w14:paraId="07013826" w14:textId="669844D7" w:rsidR="00234C78" w:rsidRPr="009F6FAF" w:rsidRDefault="00234C78" w:rsidP="00234C78">
            <w:pPr>
              <w:tabs>
                <w:tab w:val="left" w:pos="0"/>
                <w:tab w:val="left" w:pos="3720"/>
              </w:tabs>
              <w:outlineLvl w:val="0"/>
              <w:rPr>
                <w:rFonts w:cs="Arial"/>
                <w:szCs w:val="20"/>
              </w:rPr>
            </w:pPr>
            <w:r>
              <w:rPr>
                <w:rFonts w:cs="Arial"/>
                <w:szCs w:val="20"/>
              </w:rPr>
              <w:t>1.1, 1.2, 1.3, 1.4, 1.5</w:t>
            </w:r>
          </w:p>
        </w:tc>
        <w:tc>
          <w:tcPr>
            <w:tcW w:w="1440" w:type="dxa"/>
            <w:tcBorders>
              <w:top w:val="single" w:sz="4" w:space="0" w:color="000000" w:themeColor="text1"/>
              <w:left w:val="single" w:sz="4" w:space="0" w:color="000000" w:themeColor="text1"/>
            </w:tcBorders>
            <w:shd w:val="clear" w:color="auto" w:fill="FFFFFF" w:themeFill="background1"/>
          </w:tcPr>
          <w:p w14:paraId="54D3C872" w14:textId="77777777" w:rsidR="00234C78" w:rsidRDefault="00234C78" w:rsidP="00234C78">
            <w:pPr>
              <w:tabs>
                <w:tab w:val="left" w:pos="0"/>
                <w:tab w:val="left" w:pos="3720"/>
              </w:tabs>
              <w:outlineLvl w:val="0"/>
              <w:rPr>
                <w:rFonts w:cs="Arial"/>
                <w:szCs w:val="20"/>
              </w:rPr>
            </w:pPr>
            <w:r>
              <w:rPr>
                <w:rFonts w:cs="Arial"/>
                <w:szCs w:val="20"/>
              </w:rPr>
              <w:t>Live Discussion:</w:t>
            </w:r>
            <w:r w:rsidRPr="00730048">
              <w:rPr>
                <w:rFonts w:cs="Arial"/>
                <w:szCs w:val="20"/>
              </w:rPr>
              <w:t xml:space="preserve"> lecture and discussion = </w:t>
            </w:r>
            <w:r w:rsidRPr="00730048">
              <w:rPr>
                <w:rFonts w:cs="Arial"/>
                <w:b/>
                <w:szCs w:val="20"/>
              </w:rPr>
              <w:t>1 hour</w:t>
            </w:r>
          </w:p>
          <w:p w14:paraId="5BBD918F" w14:textId="77777777" w:rsidR="00234C78" w:rsidRPr="00384A8F" w:rsidRDefault="00234C78" w:rsidP="00234C78">
            <w:pPr>
              <w:rPr>
                <w:rFonts w:cs="Arial"/>
                <w:szCs w:val="20"/>
              </w:rPr>
            </w:pPr>
          </w:p>
          <w:p w14:paraId="1285F41E" w14:textId="77777777" w:rsidR="00234C78" w:rsidRDefault="00234C78" w:rsidP="00234C78">
            <w:pPr>
              <w:rPr>
                <w:rFonts w:cs="Arial"/>
                <w:szCs w:val="20"/>
              </w:rPr>
            </w:pPr>
          </w:p>
          <w:p w14:paraId="37F2DC38" w14:textId="77777777" w:rsidR="00234C78" w:rsidRPr="00384A8F" w:rsidRDefault="00234C78" w:rsidP="00234C78">
            <w:pPr>
              <w:jc w:val="center"/>
              <w:rPr>
                <w:rFonts w:cs="Arial"/>
                <w:szCs w:val="20"/>
              </w:rPr>
            </w:pPr>
          </w:p>
        </w:tc>
      </w:tr>
      <w:tr w:rsidR="00234C78" w:rsidRPr="00842155" w14:paraId="7E3C6C62" w14:textId="77777777" w:rsidTr="00825CE5">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03EAD306" w14:textId="25F2EA81" w:rsidR="00234C78" w:rsidRDefault="00234C78" w:rsidP="00234C78">
            <w:pPr>
              <w:tabs>
                <w:tab w:val="left" w:pos="0"/>
                <w:tab w:val="left" w:pos="3720"/>
              </w:tabs>
              <w:outlineLvl w:val="0"/>
              <w:rPr>
                <w:rFonts w:cs="Arial"/>
                <w:i/>
                <w:szCs w:val="20"/>
              </w:rPr>
            </w:pPr>
            <w:r>
              <w:rPr>
                <w:rFonts w:cs="Arial"/>
                <w:b/>
                <w:i/>
                <w:sz w:val="22"/>
                <w:szCs w:val="20"/>
              </w:rPr>
              <w:t>Graded Assignments</w:t>
            </w:r>
          </w:p>
          <w:p w14:paraId="56FDB840" w14:textId="6E7BC4BE" w:rsidR="00234C78" w:rsidRPr="005B10FE" w:rsidRDefault="00234C78" w:rsidP="00234C78">
            <w:pPr>
              <w:tabs>
                <w:tab w:val="left" w:pos="0"/>
                <w:tab w:val="left" w:pos="3720"/>
              </w:tabs>
              <w:outlineLvl w:val="0"/>
              <w:rPr>
                <w:rFonts w:cs="Arial"/>
                <w:b/>
                <w:i/>
                <w:szCs w:val="20"/>
              </w:rPr>
            </w:pPr>
            <w:r>
              <w:rPr>
                <w:rFonts w:cs="Arial"/>
                <w:i/>
                <w:szCs w:val="20"/>
              </w:rPr>
              <w:t>Complete these graded assessments by the end of the week unless specified otherwise.</w:t>
            </w:r>
          </w:p>
        </w:tc>
        <w:tc>
          <w:tcPr>
            <w:tcW w:w="1440" w:type="dxa"/>
            <w:tcBorders>
              <w:left w:val="single" w:sz="4" w:space="0" w:color="000000" w:themeColor="text1"/>
            </w:tcBorders>
            <w:shd w:val="clear" w:color="auto" w:fill="D8D9DA"/>
          </w:tcPr>
          <w:p w14:paraId="5E92475D" w14:textId="77777777" w:rsidR="00234C78" w:rsidRPr="005B10FE" w:rsidRDefault="00234C78" w:rsidP="00234C78">
            <w:pPr>
              <w:tabs>
                <w:tab w:val="left" w:pos="0"/>
                <w:tab w:val="left" w:pos="3720"/>
              </w:tabs>
              <w:outlineLvl w:val="0"/>
              <w:rPr>
                <w:rFonts w:cs="Arial"/>
                <w:b/>
                <w:i/>
                <w:szCs w:val="20"/>
              </w:rPr>
            </w:pPr>
            <w:r w:rsidRPr="005B10FE">
              <w:rPr>
                <w:rFonts w:cs="Arial"/>
                <w:b/>
                <w:i/>
                <w:szCs w:val="20"/>
              </w:rPr>
              <w:t>Alignment</w:t>
            </w:r>
          </w:p>
        </w:tc>
        <w:tc>
          <w:tcPr>
            <w:tcW w:w="1440" w:type="dxa"/>
            <w:tcBorders>
              <w:left w:val="single" w:sz="4" w:space="0" w:color="000000" w:themeColor="text1"/>
            </w:tcBorders>
            <w:shd w:val="clear" w:color="auto" w:fill="D8D9DA"/>
          </w:tcPr>
          <w:p w14:paraId="297B6773" w14:textId="72E6778B" w:rsidR="00234C78" w:rsidRPr="005B10FE" w:rsidRDefault="00234C78" w:rsidP="00234C78">
            <w:pPr>
              <w:rPr>
                <w:rFonts w:cs="Arial"/>
                <w:b/>
                <w:i/>
                <w:szCs w:val="20"/>
              </w:rPr>
            </w:pPr>
            <w:r>
              <w:rPr>
                <w:rFonts w:cs="Arial"/>
                <w:b/>
                <w:i/>
                <w:szCs w:val="20"/>
              </w:rPr>
              <w:t>AIE</w:t>
            </w:r>
          </w:p>
        </w:tc>
      </w:tr>
      <w:tr w:rsidR="00234C78" w:rsidRPr="00103FC5" w14:paraId="0F27AFE8" w14:textId="77777777" w:rsidTr="00DE25D1">
        <w:tc>
          <w:tcPr>
            <w:tcW w:w="10170" w:type="dxa"/>
            <w:gridSpan w:val="2"/>
            <w:shd w:val="clear" w:color="auto" w:fill="auto"/>
            <w:tcMar>
              <w:top w:w="115" w:type="dxa"/>
              <w:left w:w="115" w:type="dxa"/>
              <w:bottom w:w="115" w:type="dxa"/>
              <w:right w:w="115" w:type="dxa"/>
            </w:tcMar>
          </w:tcPr>
          <w:p w14:paraId="423167AC" w14:textId="7B63953F" w:rsidR="00234C78" w:rsidRDefault="00234C78" w:rsidP="00234C78">
            <w:pPr>
              <w:pStyle w:val="AssignmentsLevel1"/>
              <w:rPr>
                <w:b/>
              </w:rPr>
            </w:pPr>
            <w:r>
              <w:rPr>
                <w:b/>
              </w:rPr>
              <w:lastRenderedPageBreak/>
              <w:t>Discussion: Week One Survey Questions</w:t>
            </w:r>
          </w:p>
          <w:p w14:paraId="7C62FEE2" w14:textId="77777777" w:rsidR="00234C78" w:rsidRDefault="00234C78" w:rsidP="00234C78">
            <w:pPr>
              <w:pStyle w:val="AssignmentsLevel1"/>
              <w:rPr>
                <w:b/>
              </w:rPr>
            </w:pPr>
          </w:p>
          <w:p w14:paraId="7CD9164A" w14:textId="129985D2" w:rsidR="00234C78" w:rsidRPr="00103FC5" w:rsidRDefault="00234C78" w:rsidP="00234C78">
            <w:pPr>
              <w:pStyle w:val="AssignmentsLevel1"/>
            </w:pPr>
            <w:r w:rsidRPr="00103FC5">
              <w:rPr>
                <w:b/>
              </w:rPr>
              <w:t xml:space="preserve">Respond </w:t>
            </w:r>
            <w:r w:rsidRPr="00103FC5">
              <w:t xml:space="preserve">to the following question in the </w:t>
            </w:r>
            <w:r>
              <w:t>“Discussion: Week One</w:t>
            </w:r>
            <w:r w:rsidRPr="00D203FF">
              <w:t xml:space="preserve"> Survey Questions</w:t>
            </w:r>
            <w:r>
              <w:t>”</w:t>
            </w:r>
            <w:r w:rsidRPr="00103FC5">
              <w:t xml:space="preserve"> discussion forum by Thursday:</w:t>
            </w:r>
          </w:p>
          <w:p w14:paraId="2F390E31" w14:textId="25825793" w:rsidR="00234C78" w:rsidRDefault="00234C78" w:rsidP="00234C78">
            <w:pPr>
              <w:pStyle w:val="AssignmentsLevel1"/>
            </w:pPr>
          </w:p>
          <w:p w14:paraId="08325EF6" w14:textId="60C10E10" w:rsidR="00234C78" w:rsidRDefault="00234C78" w:rsidP="00234C78">
            <w:pPr>
              <w:pStyle w:val="AssignmentsLevel2"/>
            </w:pPr>
            <w:r>
              <w:t>Do you have an experience with the implementation of IDEA? How did it affect educational practice?</w:t>
            </w:r>
          </w:p>
          <w:p w14:paraId="6945532D" w14:textId="3048CE4E" w:rsidR="00234C78" w:rsidRPr="00103FC5" w:rsidRDefault="00234C78" w:rsidP="00234C78">
            <w:pPr>
              <w:pStyle w:val="AssignmentsLevel2"/>
            </w:pPr>
            <w:r>
              <w:t>What’s the most interesting or relevant takeaway related to educational law that you’ve obtained from studying this week’s materials? How will this affect your practice in the future?</w:t>
            </w:r>
          </w:p>
          <w:p w14:paraId="16562B14" w14:textId="77777777" w:rsidR="00234C78" w:rsidRPr="00103FC5" w:rsidRDefault="00234C78" w:rsidP="00234C78">
            <w:pPr>
              <w:pStyle w:val="AssignmentsLevel1"/>
            </w:pPr>
          </w:p>
          <w:p w14:paraId="000DFD12" w14:textId="02BF6C45" w:rsidR="00234C78" w:rsidRPr="00103FC5" w:rsidRDefault="00234C78" w:rsidP="00234C78">
            <w:pPr>
              <w:tabs>
                <w:tab w:val="left" w:pos="2329"/>
              </w:tabs>
              <w:rPr>
                <w:rFonts w:cs="Arial"/>
                <w:b/>
                <w:szCs w:val="20"/>
              </w:rPr>
            </w:pPr>
            <w:r w:rsidRPr="00103FC5">
              <w:rPr>
                <w:b/>
              </w:rPr>
              <w:t>Post</w:t>
            </w:r>
            <w:r w:rsidRPr="00103FC5">
              <w:t xml:space="preserve"> constructive criticism, clarification, additional questions, or your own relevant thoughts to three of your classmates' posts by Sunday.</w:t>
            </w:r>
          </w:p>
        </w:tc>
        <w:tc>
          <w:tcPr>
            <w:tcW w:w="1440" w:type="dxa"/>
          </w:tcPr>
          <w:p w14:paraId="33B25503" w14:textId="5669FCC7" w:rsidR="00234C78" w:rsidRPr="00103FC5" w:rsidRDefault="00234C78" w:rsidP="00234C78">
            <w:pPr>
              <w:tabs>
                <w:tab w:val="left" w:pos="2329"/>
              </w:tabs>
              <w:rPr>
                <w:rFonts w:cs="Arial"/>
                <w:szCs w:val="20"/>
              </w:rPr>
            </w:pPr>
            <w:r>
              <w:rPr>
                <w:rFonts w:cs="Arial"/>
                <w:szCs w:val="20"/>
              </w:rPr>
              <w:t>1.1</w:t>
            </w:r>
          </w:p>
        </w:tc>
        <w:tc>
          <w:tcPr>
            <w:tcW w:w="1440" w:type="dxa"/>
          </w:tcPr>
          <w:p w14:paraId="5B7413C7" w14:textId="54D33E84" w:rsidR="00234C78" w:rsidRPr="00103FC5" w:rsidRDefault="003D506C" w:rsidP="00234C78">
            <w:pPr>
              <w:tabs>
                <w:tab w:val="left" w:pos="2329"/>
              </w:tabs>
            </w:pPr>
            <w:r w:rsidRPr="00103FC5">
              <w:t xml:space="preserve">Discussion: one post and replies to three other posts = </w:t>
            </w:r>
            <w:r w:rsidRPr="00103FC5">
              <w:rPr>
                <w:b/>
              </w:rPr>
              <w:t>1 hour</w:t>
            </w:r>
          </w:p>
        </w:tc>
      </w:tr>
      <w:tr w:rsidR="00234C78" w:rsidRPr="00103FC5" w14:paraId="1EC8CE69" w14:textId="77777777" w:rsidTr="005B10FE">
        <w:tc>
          <w:tcPr>
            <w:tcW w:w="10170" w:type="dxa"/>
            <w:gridSpan w:val="2"/>
            <w:tcMar>
              <w:top w:w="115" w:type="dxa"/>
              <w:left w:w="115" w:type="dxa"/>
              <w:bottom w:w="115" w:type="dxa"/>
              <w:right w:w="115" w:type="dxa"/>
            </w:tcMar>
          </w:tcPr>
          <w:p w14:paraId="45A2E86E" w14:textId="2C7A3B07" w:rsidR="00234C78" w:rsidRPr="00103FC5" w:rsidRDefault="00234C78" w:rsidP="00234C78">
            <w:pPr>
              <w:tabs>
                <w:tab w:val="left" w:pos="2329"/>
              </w:tabs>
              <w:rPr>
                <w:rFonts w:cs="Arial"/>
                <w:b/>
                <w:szCs w:val="20"/>
              </w:rPr>
            </w:pPr>
            <w:r w:rsidRPr="00103FC5">
              <w:rPr>
                <w:rFonts w:cs="Arial"/>
                <w:b/>
                <w:szCs w:val="20"/>
              </w:rPr>
              <w:t xml:space="preserve">Discussion: </w:t>
            </w:r>
            <w:r>
              <w:rPr>
                <w:rFonts w:cs="Arial"/>
                <w:b/>
                <w:szCs w:val="20"/>
              </w:rPr>
              <w:t>The Supreme Court</w:t>
            </w:r>
          </w:p>
          <w:p w14:paraId="15BBA9A4" w14:textId="77777777" w:rsidR="00234C78" w:rsidRPr="00103FC5" w:rsidRDefault="00234C78" w:rsidP="00234C78">
            <w:pPr>
              <w:pStyle w:val="AssignmentsLevel1"/>
            </w:pPr>
          </w:p>
          <w:p w14:paraId="5B67BEB6" w14:textId="43118AAE" w:rsidR="00234C78" w:rsidRPr="00103FC5" w:rsidRDefault="00234C78" w:rsidP="00234C78">
            <w:pPr>
              <w:pStyle w:val="AssignmentsLevel1"/>
            </w:pPr>
            <w:r w:rsidRPr="00103FC5">
              <w:rPr>
                <w:b/>
              </w:rPr>
              <w:t xml:space="preserve">Respond </w:t>
            </w:r>
            <w:r w:rsidRPr="00103FC5">
              <w:t>to the following question</w:t>
            </w:r>
            <w:r>
              <w:t>s</w:t>
            </w:r>
            <w:r w:rsidRPr="00103FC5">
              <w:t xml:space="preserve"> in the </w:t>
            </w:r>
            <w:r>
              <w:t>“Supreme Court”</w:t>
            </w:r>
            <w:r w:rsidRPr="00103FC5">
              <w:t xml:space="preserve"> discussion forum by Thursday:</w:t>
            </w:r>
          </w:p>
          <w:p w14:paraId="360C268E" w14:textId="77777777" w:rsidR="00234C78" w:rsidRPr="00103FC5" w:rsidRDefault="00234C78" w:rsidP="00234C78">
            <w:pPr>
              <w:pStyle w:val="AssignmentsLevel1"/>
            </w:pPr>
          </w:p>
          <w:p w14:paraId="0B2FF8A5" w14:textId="6B031DBD" w:rsidR="00234C78" w:rsidRDefault="00234C78" w:rsidP="00234C78">
            <w:pPr>
              <w:pStyle w:val="AssignmentsLevel2"/>
            </w:pPr>
            <w:r>
              <w:t>What is the landmark case you feel has had the largest influence on U.S. education?</w:t>
            </w:r>
          </w:p>
          <w:p w14:paraId="7198DC16" w14:textId="5C9BF277" w:rsidR="00234C78" w:rsidRPr="00103FC5" w:rsidRDefault="00234C78" w:rsidP="00234C78">
            <w:pPr>
              <w:pStyle w:val="AssignmentsLevel2"/>
            </w:pPr>
            <w:r>
              <w:t>What impact has the case had on U.S. education?</w:t>
            </w:r>
          </w:p>
          <w:p w14:paraId="4A628A5D" w14:textId="77777777" w:rsidR="00234C78" w:rsidRPr="00103FC5" w:rsidRDefault="00234C78" w:rsidP="00234C78">
            <w:pPr>
              <w:pStyle w:val="AssignmentsLevel1"/>
            </w:pPr>
          </w:p>
          <w:p w14:paraId="4162E302" w14:textId="77777777" w:rsidR="00234C78" w:rsidRPr="00103FC5" w:rsidRDefault="00234C78" w:rsidP="00234C78">
            <w:pPr>
              <w:pStyle w:val="AssignmentsLevel1"/>
              <w:rPr>
                <w:b/>
              </w:rPr>
            </w:pPr>
            <w:r w:rsidRPr="00103FC5">
              <w:rPr>
                <w:b/>
              </w:rPr>
              <w:t>Post</w:t>
            </w:r>
            <w:r w:rsidRPr="00103FC5">
              <w:t xml:space="preserve"> constructive criticism, clarification, additional questions, or your own relevant thoughts to three of your classmates' posts by Sunday.</w:t>
            </w:r>
          </w:p>
        </w:tc>
        <w:tc>
          <w:tcPr>
            <w:tcW w:w="1440" w:type="dxa"/>
          </w:tcPr>
          <w:p w14:paraId="09AB99AC" w14:textId="2025021C" w:rsidR="00234C78" w:rsidRPr="00103FC5" w:rsidRDefault="00234C78" w:rsidP="00234C78">
            <w:pPr>
              <w:tabs>
                <w:tab w:val="left" w:pos="2329"/>
              </w:tabs>
              <w:rPr>
                <w:rFonts w:cs="Arial"/>
                <w:szCs w:val="20"/>
              </w:rPr>
            </w:pPr>
            <w:r>
              <w:rPr>
                <w:rFonts w:cs="Arial"/>
                <w:szCs w:val="20"/>
              </w:rPr>
              <w:t>1.1, 1.2</w:t>
            </w:r>
          </w:p>
        </w:tc>
        <w:tc>
          <w:tcPr>
            <w:tcW w:w="1440" w:type="dxa"/>
          </w:tcPr>
          <w:p w14:paraId="17331C13" w14:textId="77777777" w:rsidR="00234C78" w:rsidRPr="00103FC5" w:rsidRDefault="00234C78" w:rsidP="00234C78">
            <w:pPr>
              <w:tabs>
                <w:tab w:val="left" w:pos="2329"/>
              </w:tabs>
              <w:rPr>
                <w:rFonts w:cs="Arial"/>
                <w:szCs w:val="20"/>
              </w:rPr>
            </w:pPr>
            <w:r w:rsidRPr="00103FC5">
              <w:t xml:space="preserve">Discussion: one post and replies to three other posts = </w:t>
            </w:r>
            <w:r w:rsidRPr="00103FC5">
              <w:rPr>
                <w:b/>
              </w:rPr>
              <w:t xml:space="preserve">1 hour </w:t>
            </w:r>
          </w:p>
        </w:tc>
      </w:tr>
      <w:tr w:rsidR="003D506C" w:rsidRPr="00842155" w14:paraId="6B66D01B" w14:textId="77777777" w:rsidTr="005B10FE">
        <w:tc>
          <w:tcPr>
            <w:tcW w:w="10170" w:type="dxa"/>
            <w:gridSpan w:val="2"/>
            <w:tcMar>
              <w:top w:w="115" w:type="dxa"/>
              <w:left w:w="115" w:type="dxa"/>
              <w:bottom w:w="115" w:type="dxa"/>
              <w:right w:w="115" w:type="dxa"/>
            </w:tcMar>
          </w:tcPr>
          <w:p w14:paraId="18A34CE4" w14:textId="77EA19FE" w:rsidR="003D506C" w:rsidRDefault="003D506C" w:rsidP="003D506C">
            <w:pPr>
              <w:tabs>
                <w:tab w:val="left" w:pos="2329"/>
              </w:tabs>
              <w:rPr>
                <w:b/>
              </w:rPr>
            </w:pPr>
            <w:r>
              <w:rPr>
                <w:b/>
              </w:rPr>
              <w:t>Assignment: Essential Questions, Ch. 1</w:t>
            </w:r>
          </w:p>
          <w:p w14:paraId="4BC989E3" w14:textId="77777777" w:rsidR="003D506C" w:rsidRDefault="003D506C" w:rsidP="003D506C">
            <w:pPr>
              <w:pStyle w:val="AssignmentsLevel1"/>
            </w:pPr>
          </w:p>
          <w:p w14:paraId="30B9E84E" w14:textId="77777777" w:rsidR="003D506C" w:rsidRDefault="003D506C" w:rsidP="003D506C">
            <w:pPr>
              <w:pStyle w:val="AssignmentsLevel1"/>
            </w:pPr>
            <w:r w:rsidRPr="0023057D">
              <w:t xml:space="preserve">The </w:t>
            </w:r>
            <w:r w:rsidRPr="0023057D">
              <w:rPr>
                <w:i/>
                <w:iCs/>
              </w:rPr>
              <w:t xml:space="preserve">Teachers and the Law </w:t>
            </w:r>
            <w:r w:rsidRPr="0023057D">
              <w:t>text is based on an essential question format. After you read Chapter 1 of the text, select one question from the chapter that was most meaningful to you</w:t>
            </w:r>
            <w:r>
              <w:t>.</w:t>
            </w:r>
          </w:p>
          <w:p w14:paraId="12724499" w14:textId="77777777" w:rsidR="003D506C" w:rsidRDefault="003D506C" w:rsidP="003D506C">
            <w:pPr>
              <w:pStyle w:val="AssignmentsLevel1"/>
            </w:pPr>
          </w:p>
          <w:p w14:paraId="59F4F364" w14:textId="6417BE90" w:rsidR="003D506C" w:rsidRDefault="003D506C" w:rsidP="003D506C">
            <w:pPr>
              <w:pStyle w:val="AssignmentsLevel1"/>
            </w:pPr>
            <w:r w:rsidRPr="0023057D">
              <w:rPr>
                <w:b/>
              </w:rPr>
              <w:t>Write</w:t>
            </w:r>
            <w:r>
              <w:t xml:space="preserve"> </w:t>
            </w:r>
            <w:r w:rsidRPr="0023057D">
              <w:t>a 350-word synthesis of the question in which you address the following:</w:t>
            </w:r>
          </w:p>
          <w:p w14:paraId="549A1666" w14:textId="77777777" w:rsidR="003D506C" w:rsidRPr="0023057D" w:rsidRDefault="003D506C" w:rsidP="003D506C">
            <w:pPr>
              <w:pStyle w:val="AssignmentsLevel1"/>
            </w:pPr>
          </w:p>
          <w:p w14:paraId="252A1F1E" w14:textId="77777777" w:rsidR="003D506C" w:rsidRPr="0023057D" w:rsidRDefault="003D506C" w:rsidP="003D506C">
            <w:pPr>
              <w:pStyle w:val="AssignmentsLevel2"/>
            </w:pPr>
            <w:r w:rsidRPr="0023057D">
              <w:t>What are the legal aspects of the educational environment associated with the topic of this question?</w:t>
            </w:r>
          </w:p>
          <w:p w14:paraId="5BF888EE" w14:textId="77777777" w:rsidR="003D506C" w:rsidRPr="0023057D" w:rsidRDefault="003D506C" w:rsidP="003D506C">
            <w:pPr>
              <w:pStyle w:val="AssignmentsLevel2"/>
            </w:pPr>
            <w:r w:rsidRPr="0023057D">
              <w:t>How does the topic of the question impact educational policy determination and implementation?</w:t>
            </w:r>
          </w:p>
          <w:p w14:paraId="68A9F3CA" w14:textId="77777777" w:rsidR="003D506C" w:rsidRPr="0023057D" w:rsidRDefault="003D506C" w:rsidP="003D506C">
            <w:pPr>
              <w:pStyle w:val="AssignmentsLevel2"/>
            </w:pPr>
            <w:r w:rsidRPr="0023057D">
              <w:t>What did you learn from this question?</w:t>
            </w:r>
          </w:p>
          <w:p w14:paraId="5AFA8AB6" w14:textId="5523C6BB" w:rsidR="003D506C" w:rsidRDefault="003D506C" w:rsidP="003D506C">
            <w:pPr>
              <w:pStyle w:val="AssignmentsLevel2"/>
            </w:pPr>
            <w:r w:rsidRPr="0023057D">
              <w:t>Why is the topic of this question important to you?</w:t>
            </w:r>
          </w:p>
          <w:p w14:paraId="588BE85F" w14:textId="77777777" w:rsidR="003D506C" w:rsidRPr="0023057D" w:rsidRDefault="003D506C" w:rsidP="003D506C">
            <w:pPr>
              <w:pStyle w:val="AssignmentsLevel2"/>
              <w:numPr>
                <w:ilvl w:val="0"/>
                <w:numId w:val="0"/>
              </w:numPr>
              <w:ind w:left="360" w:hanging="360"/>
            </w:pPr>
          </w:p>
          <w:p w14:paraId="58A84B65" w14:textId="361C753D" w:rsidR="003D506C" w:rsidRDefault="003D506C" w:rsidP="003D506C">
            <w:pPr>
              <w:pStyle w:val="AssignmentsLevel1"/>
            </w:pPr>
            <w:r w:rsidRPr="0023057D">
              <w:rPr>
                <w:b/>
              </w:rPr>
              <w:t>Post</w:t>
            </w:r>
            <w:r>
              <w:t xml:space="preserve"> </w:t>
            </w:r>
            <w:r w:rsidRPr="0023057D">
              <w:t xml:space="preserve">your synthesis to the </w:t>
            </w:r>
            <w:r w:rsidRPr="0023057D">
              <w:rPr>
                <w:i/>
                <w:iCs/>
              </w:rPr>
              <w:t xml:space="preserve">Week One Essential Questions </w:t>
            </w:r>
            <w:r w:rsidRPr="0023057D">
              <w:t>discussion board</w:t>
            </w:r>
            <w:r>
              <w:t xml:space="preserve"> no later than Thursday at 11:59 p.m. EST.</w:t>
            </w:r>
          </w:p>
          <w:p w14:paraId="7F5756BB" w14:textId="77777777" w:rsidR="003D506C" w:rsidRPr="0023057D" w:rsidRDefault="003D506C" w:rsidP="003D506C">
            <w:pPr>
              <w:pStyle w:val="AssignmentsLevel1"/>
            </w:pPr>
          </w:p>
          <w:p w14:paraId="4B615561" w14:textId="22D0F8F9" w:rsidR="003D506C" w:rsidRPr="0023057D" w:rsidRDefault="003D506C" w:rsidP="003D506C">
            <w:pPr>
              <w:pStyle w:val="AssignmentsLevel1"/>
            </w:pPr>
            <w:r w:rsidRPr="00610965">
              <w:rPr>
                <w:b/>
              </w:rPr>
              <w:t>Responses</w:t>
            </w:r>
            <w:r w:rsidRPr="0023057D">
              <w:t xml:space="preserve"> to posts are due </w:t>
            </w:r>
            <w:r>
              <w:t xml:space="preserve">no later than </w:t>
            </w:r>
            <w:r w:rsidRPr="0023057D">
              <w:t>Sunday at 11:59 pm</w:t>
            </w:r>
            <w:r>
              <w:t xml:space="preserve"> EST.</w:t>
            </w:r>
          </w:p>
          <w:p w14:paraId="5FF1C7CF" w14:textId="493A3AF7" w:rsidR="003D506C" w:rsidRPr="00842155" w:rsidRDefault="003D506C" w:rsidP="003D506C">
            <w:pPr>
              <w:pStyle w:val="AssignmentsLevel1"/>
              <w:rPr>
                <w:b/>
              </w:rPr>
            </w:pPr>
          </w:p>
        </w:tc>
        <w:tc>
          <w:tcPr>
            <w:tcW w:w="1440" w:type="dxa"/>
          </w:tcPr>
          <w:p w14:paraId="598B356D" w14:textId="5CE6E527" w:rsidR="003D506C" w:rsidRPr="00842155" w:rsidRDefault="003D506C" w:rsidP="003D506C">
            <w:pPr>
              <w:tabs>
                <w:tab w:val="left" w:pos="2329"/>
              </w:tabs>
              <w:rPr>
                <w:rFonts w:cs="Arial"/>
                <w:szCs w:val="20"/>
              </w:rPr>
            </w:pPr>
            <w:r>
              <w:rPr>
                <w:rFonts w:cs="Arial"/>
                <w:szCs w:val="20"/>
              </w:rPr>
              <w:t>1.1, 1.2, 1.3, 1.4, 1.5</w:t>
            </w:r>
          </w:p>
        </w:tc>
        <w:tc>
          <w:tcPr>
            <w:tcW w:w="1440" w:type="dxa"/>
          </w:tcPr>
          <w:p w14:paraId="4C8D7FA6" w14:textId="2510B6F3" w:rsidR="003D506C" w:rsidRPr="00842155" w:rsidRDefault="003D506C" w:rsidP="003D506C">
            <w:pPr>
              <w:tabs>
                <w:tab w:val="left" w:pos="2329"/>
              </w:tabs>
              <w:rPr>
                <w:rFonts w:cs="Arial"/>
                <w:szCs w:val="20"/>
              </w:rPr>
            </w:pPr>
            <w:r w:rsidRPr="00103FC5">
              <w:t xml:space="preserve">Discussion: one post and replies to three other posts = </w:t>
            </w:r>
            <w:r w:rsidRPr="00103FC5">
              <w:rPr>
                <w:b/>
              </w:rPr>
              <w:t xml:space="preserve">1 hour </w:t>
            </w:r>
          </w:p>
        </w:tc>
      </w:tr>
      <w:tr w:rsidR="003D506C" w:rsidRPr="00132272" w14:paraId="3F02BB2D" w14:textId="77777777" w:rsidTr="005B10FE">
        <w:tc>
          <w:tcPr>
            <w:tcW w:w="10170" w:type="dxa"/>
            <w:gridSpan w:val="2"/>
            <w:tcMar>
              <w:top w:w="115" w:type="dxa"/>
              <w:left w:w="115" w:type="dxa"/>
              <w:bottom w:w="115" w:type="dxa"/>
              <w:right w:w="115" w:type="dxa"/>
            </w:tcMar>
          </w:tcPr>
          <w:p w14:paraId="149BE1CA" w14:textId="77777777" w:rsidR="003D506C" w:rsidRDefault="003D506C" w:rsidP="003D506C">
            <w:pPr>
              <w:pStyle w:val="AssignmentsLevel1"/>
              <w:rPr>
                <w:b/>
              </w:rPr>
            </w:pPr>
            <w:r>
              <w:rPr>
                <w:b/>
              </w:rPr>
              <w:lastRenderedPageBreak/>
              <w:t>Week One Quiz</w:t>
            </w:r>
          </w:p>
          <w:p w14:paraId="59A21929" w14:textId="77777777" w:rsidR="003D506C" w:rsidRDefault="003D506C" w:rsidP="003D506C">
            <w:pPr>
              <w:pStyle w:val="AssignmentsLevel1"/>
              <w:rPr>
                <w:b/>
              </w:rPr>
            </w:pPr>
          </w:p>
          <w:p w14:paraId="20EABA68" w14:textId="77777777" w:rsidR="003D506C" w:rsidRDefault="003D506C" w:rsidP="003D506C">
            <w:pPr>
              <w:pStyle w:val="AssignmentsLevel1"/>
            </w:pPr>
            <w:r w:rsidRPr="008C7C20">
              <w:t>The quiz questions are taken from your readings and lecture for the week.</w:t>
            </w:r>
          </w:p>
          <w:p w14:paraId="48FD3553" w14:textId="77777777" w:rsidR="003D506C" w:rsidRDefault="003D506C" w:rsidP="003D506C">
            <w:pPr>
              <w:pStyle w:val="AssignmentsLevel1"/>
            </w:pPr>
          </w:p>
          <w:p w14:paraId="7BAEF4D5" w14:textId="77777777" w:rsidR="003D506C" w:rsidRDefault="003D506C" w:rsidP="003D506C">
            <w:pPr>
              <w:pStyle w:val="AssignmentsLevel1"/>
            </w:pPr>
            <w:r>
              <w:t>Complete the Week One Quiz.</w:t>
            </w:r>
          </w:p>
          <w:p w14:paraId="1FA6DEE6" w14:textId="77777777" w:rsidR="003D506C" w:rsidRDefault="003D506C" w:rsidP="003D506C">
            <w:pPr>
              <w:pStyle w:val="AssignmentsLevel1"/>
            </w:pPr>
          </w:p>
          <w:p w14:paraId="1EE4D59A" w14:textId="2FAE7665" w:rsidR="003D506C" w:rsidRPr="008C7C20" w:rsidRDefault="003D506C" w:rsidP="003D506C">
            <w:pPr>
              <w:pStyle w:val="AssignmentsLevel1"/>
            </w:pPr>
            <w:r w:rsidRPr="008C7C20">
              <w:rPr>
                <w:b/>
              </w:rPr>
              <w:t>Submit</w:t>
            </w:r>
            <w:r>
              <w:t xml:space="preserve"> this assignment to your instructor via Blackboard.</w:t>
            </w:r>
          </w:p>
        </w:tc>
        <w:tc>
          <w:tcPr>
            <w:tcW w:w="1440" w:type="dxa"/>
          </w:tcPr>
          <w:p w14:paraId="4BE32F9D" w14:textId="42252BBC" w:rsidR="003D506C" w:rsidRPr="00132272" w:rsidRDefault="003D506C" w:rsidP="003D506C">
            <w:pPr>
              <w:tabs>
                <w:tab w:val="left" w:pos="2329"/>
              </w:tabs>
              <w:rPr>
                <w:rFonts w:cs="Arial"/>
                <w:strike/>
                <w:szCs w:val="20"/>
              </w:rPr>
            </w:pPr>
            <w:r>
              <w:rPr>
                <w:rFonts w:cs="Arial"/>
                <w:szCs w:val="20"/>
              </w:rPr>
              <w:t>1.1, 1.2, 1.3, 1.4, 1.5</w:t>
            </w:r>
          </w:p>
        </w:tc>
        <w:tc>
          <w:tcPr>
            <w:tcW w:w="1440" w:type="dxa"/>
          </w:tcPr>
          <w:p w14:paraId="2921C07D" w14:textId="77777777" w:rsidR="003D506C" w:rsidRPr="003D506C" w:rsidRDefault="003D506C" w:rsidP="003D506C">
            <w:pPr>
              <w:tabs>
                <w:tab w:val="left" w:pos="2329"/>
              </w:tabs>
              <w:rPr>
                <w:rFonts w:cs="Arial"/>
                <w:szCs w:val="20"/>
              </w:rPr>
            </w:pPr>
            <w:r w:rsidRPr="003D506C">
              <w:rPr>
                <w:rFonts w:cs="Arial"/>
                <w:szCs w:val="20"/>
              </w:rPr>
              <w:t>Quiz=</w:t>
            </w:r>
          </w:p>
          <w:p w14:paraId="65A67C7D" w14:textId="0EE24C90" w:rsidR="003D506C" w:rsidRPr="00132272" w:rsidRDefault="003D506C" w:rsidP="003D506C">
            <w:pPr>
              <w:tabs>
                <w:tab w:val="left" w:pos="2329"/>
              </w:tabs>
              <w:rPr>
                <w:rFonts w:cs="Arial"/>
                <w:strike/>
                <w:szCs w:val="20"/>
              </w:rPr>
            </w:pPr>
            <w:r w:rsidRPr="003D506C">
              <w:rPr>
                <w:rFonts w:cs="Arial"/>
                <w:b/>
                <w:szCs w:val="20"/>
              </w:rPr>
              <w:t>30 minutes</w:t>
            </w:r>
          </w:p>
        </w:tc>
      </w:tr>
      <w:tr w:rsidR="003D506C" w:rsidRPr="00842155" w14:paraId="55ABB741" w14:textId="77777777" w:rsidTr="005344A9">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56AD2868" w14:textId="77777777" w:rsidR="003D506C" w:rsidRPr="00842155" w:rsidRDefault="003D506C" w:rsidP="003D506C">
            <w:pPr>
              <w:tabs>
                <w:tab w:val="left" w:pos="2329"/>
              </w:tabs>
              <w:rPr>
                <w:rFonts w:cs="Arial"/>
                <w:b/>
                <w:szCs w:val="20"/>
              </w:rPr>
            </w:pPr>
            <w:r w:rsidRPr="00842155">
              <w:rPr>
                <w:rFonts w:cs="Arial"/>
                <w:b/>
                <w:szCs w:val="20"/>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4BF4027C" w14:textId="77777777" w:rsidR="003D506C" w:rsidRPr="00842155" w:rsidRDefault="003D506C" w:rsidP="003D506C">
            <w:pPr>
              <w:tabs>
                <w:tab w:val="left" w:pos="2329"/>
              </w:tabs>
              <w:rPr>
                <w:rFonts w:cs="Arial"/>
                <w:b/>
                <w:szCs w:val="20"/>
              </w:rPr>
            </w:pPr>
          </w:p>
        </w:tc>
        <w:tc>
          <w:tcPr>
            <w:tcW w:w="1440" w:type="dxa"/>
            <w:tcBorders>
              <w:left w:val="nil"/>
              <w:bottom w:val="single" w:sz="4" w:space="0" w:color="000000" w:themeColor="text1"/>
            </w:tcBorders>
            <w:shd w:val="clear" w:color="auto" w:fill="E6E6E6"/>
          </w:tcPr>
          <w:p w14:paraId="6B102DAE" w14:textId="77777777" w:rsidR="003D506C" w:rsidRPr="00842155" w:rsidRDefault="003D506C" w:rsidP="003D506C">
            <w:pPr>
              <w:tabs>
                <w:tab w:val="left" w:pos="2329"/>
              </w:tabs>
              <w:rPr>
                <w:rFonts w:cs="Arial"/>
                <w:b/>
                <w:szCs w:val="20"/>
              </w:rPr>
            </w:pPr>
          </w:p>
        </w:tc>
        <w:tc>
          <w:tcPr>
            <w:tcW w:w="1440" w:type="dxa"/>
            <w:tcBorders>
              <w:bottom w:val="single" w:sz="4" w:space="0" w:color="000000" w:themeColor="text1"/>
            </w:tcBorders>
            <w:shd w:val="clear" w:color="auto" w:fill="E6E6E6"/>
          </w:tcPr>
          <w:p w14:paraId="66B555DC" w14:textId="77777777" w:rsidR="003D506C" w:rsidRPr="00842155" w:rsidRDefault="003D506C" w:rsidP="003D506C">
            <w:pPr>
              <w:tabs>
                <w:tab w:val="left" w:pos="2329"/>
              </w:tabs>
              <w:rPr>
                <w:rFonts w:cs="Arial"/>
                <w:b/>
                <w:szCs w:val="20"/>
              </w:rPr>
            </w:pPr>
          </w:p>
        </w:tc>
      </w:tr>
    </w:tbl>
    <w:p w14:paraId="401955EB" w14:textId="77777777" w:rsidR="006324AB" w:rsidRDefault="006324AB" w:rsidP="00100350">
      <w:pPr>
        <w:tabs>
          <w:tab w:val="left" w:pos="360"/>
        </w:tabs>
        <w:spacing w:before="60" w:after="60"/>
        <w:rPr>
          <w:rFonts w:cs="Arial"/>
          <w:szCs w:val="20"/>
        </w:rPr>
      </w:pPr>
    </w:p>
    <w:p w14:paraId="115C8BCB" w14:textId="3C51630B" w:rsidR="008867EB" w:rsidRDefault="002650B8" w:rsidP="0020635A">
      <w:pPr>
        <w:pStyle w:val="Heading1"/>
      </w:pPr>
      <w:r>
        <w:t>Faculty Note</w:t>
      </w:r>
      <w:r w:rsidR="005344A9">
        <w:t>s</w:t>
      </w:r>
      <w:bookmarkStart w:id="3" w:name="weektwo"/>
      <w:bookmarkEnd w:id="3"/>
    </w:p>
    <w:p w14:paraId="7A6732BF" w14:textId="6B6CFEF2" w:rsidR="00E75D87" w:rsidRDefault="00E75D87" w:rsidP="002522B3">
      <w:pPr>
        <w:pStyle w:val="AssignmentsLevel1"/>
        <w:rPr>
          <w:b/>
        </w:rPr>
      </w:pPr>
    </w:p>
    <w:p w14:paraId="4C12DFF9" w14:textId="73FADFC3" w:rsidR="00C11A5E" w:rsidRDefault="00C11A5E" w:rsidP="002522B3">
      <w:pPr>
        <w:pStyle w:val="AssignmentsLevel1"/>
      </w:pPr>
      <w:r w:rsidRPr="00E20EED">
        <w:rPr>
          <w:b/>
        </w:rPr>
        <w:t>Adobe Connect:</w:t>
      </w:r>
      <w:r>
        <w:t xml:space="preserve"> Students should post any questions or comments they have to the Announcement forum. The instructor can then utilize those questions that come up in the first part of the week to tailor the live Adobe Connect class session that would be scheduled toward the later part of the week. That 1-hour synchronous session will allow students the opportunity to go over any questions they had with the homework and clarify any misconceptions they have about the course content. All Adobe Connect sessions should be recorded and a link to the recording be posted to the course page so any student who misses the session can review it later in the week.</w:t>
      </w:r>
    </w:p>
    <w:p w14:paraId="0B272BCD" w14:textId="77777777" w:rsidR="00C11A5E" w:rsidRDefault="00C11A5E" w:rsidP="002522B3">
      <w:pPr>
        <w:pStyle w:val="AssignmentsLevel1"/>
      </w:pPr>
    </w:p>
    <w:p w14:paraId="78C810DD" w14:textId="66277A91" w:rsidR="00C11A5E" w:rsidRDefault="00C11A5E" w:rsidP="002522B3">
      <w:pPr>
        <w:pStyle w:val="AssignmentsLevel1"/>
      </w:pPr>
      <w:r w:rsidRPr="00E20EED">
        <w:rPr>
          <w:i/>
        </w:rPr>
        <w:t>Note</w:t>
      </w:r>
      <w:r>
        <w:rPr>
          <w:i/>
        </w:rPr>
        <w:t>:</w:t>
      </w:r>
      <w:r w:rsidRPr="00E20EED">
        <w:t xml:space="preserve"> It is the instructor’s choice as to what day they will schedule the Adobe</w:t>
      </w:r>
      <w:r>
        <w:t xml:space="preserve"> </w:t>
      </w:r>
      <w:r w:rsidRPr="00E20EED">
        <w:t>Connect Live Session, but it is recommended that they schedule this session for Wednesday of the week so students have plenty of time to review their homework prior to the deadline on Sunday.</w:t>
      </w:r>
    </w:p>
    <w:p w14:paraId="139600E5" w14:textId="08E976D0" w:rsidR="00D329E7" w:rsidRDefault="00D329E7" w:rsidP="002522B3">
      <w:pPr>
        <w:pStyle w:val="AssignmentsLevel1"/>
      </w:pPr>
    </w:p>
    <w:p w14:paraId="7F7FCFFE" w14:textId="76DCC6E8" w:rsidR="00D329E7" w:rsidRDefault="00D329E7" w:rsidP="002522B3">
      <w:pPr>
        <w:pStyle w:val="AssignmentsLevel1"/>
      </w:pPr>
      <w:r>
        <w:t>Here is a sample announcement block for the Adobe Connect Live Lecture:</w:t>
      </w:r>
    </w:p>
    <w:p w14:paraId="16FF726F" w14:textId="1886367C" w:rsidR="00D329E7" w:rsidRDefault="00D329E7" w:rsidP="002522B3">
      <w:pPr>
        <w:pStyle w:val="AssignmentsLevel1"/>
      </w:pPr>
    </w:p>
    <w:tbl>
      <w:tblPr>
        <w:tblStyle w:val="TableGrid"/>
        <w:tblW w:w="0" w:type="auto"/>
        <w:tblLook w:val="04A0" w:firstRow="1" w:lastRow="0" w:firstColumn="1" w:lastColumn="0" w:noHBand="0" w:noVBand="1"/>
      </w:tblPr>
      <w:tblGrid>
        <w:gridCol w:w="12950"/>
      </w:tblGrid>
      <w:tr w:rsidR="00D329E7" w14:paraId="448C7FD9" w14:textId="77777777" w:rsidTr="00D329E7">
        <w:tc>
          <w:tcPr>
            <w:tcW w:w="12950" w:type="dxa"/>
          </w:tcPr>
          <w:p w14:paraId="1734D706" w14:textId="5737FD0B" w:rsidR="00D329E7" w:rsidRPr="00D329E7" w:rsidRDefault="00D329E7" w:rsidP="00D329E7">
            <w:pPr>
              <w:pStyle w:val="AssignmentsLevel1"/>
              <w:rPr>
                <w:b/>
                <w:sz w:val="20"/>
              </w:rPr>
            </w:pPr>
            <w:r w:rsidRPr="00D329E7">
              <w:rPr>
                <w:b/>
                <w:sz w:val="20"/>
              </w:rPr>
              <w:t>Adobe Connect Live Meeting: Course Orientation and Special Education Law</w:t>
            </w:r>
          </w:p>
          <w:p w14:paraId="354777E4" w14:textId="77777777" w:rsidR="00D329E7" w:rsidRPr="00D329E7" w:rsidRDefault="00D329E7" w:rsidP="00D329E7">
            <w:pPr>
              <w:pStyle w:val="AssignmentsLevel1"/>
              <w:rPr>
                <w:sz w:val="20"/>
              </w:rPr>
            </w:pPr>
          </w:p>
          <w:p w14:paraId="60D4F3C9" w14:textId="63F485FC" w:rsidR="00D329E7" w:rsidRDefault="00D329E7" w:rsidP="00D329E7">
            <w:pPr>
              <w:pStyle w:val="AssignmentsLevel1"/>
              <w:rPr>
                <w:sz w:val="20"/>
              </w:rPr>
            </w:pPr>
            <w:r w:rsidRPr="00D329E7">
              <w:rPr>
                <w:sz w:val="20"/>
              </w:rPr>
              <w:t>During this live lecture I will provide an overview of this course and begin a discussion concerning Special Education Law.  This live, online meeting will take place on: (Replace with Date).  Please log on to your computer a few minutes prior to (Replace with Time) and access the following link: (replace with Adobe Connect Link)</w:t>
            </w:r>
          </w:p>
          <w:p w14:paraId="36C509CF" w14:textId="77777777" w:rsidR="00D329E7" w:rsidRPr="00D329E7" w:rsidRDefault="00D329E7" w:rsidP="00D329E7">
            <w:pPr>
              <w:pStyle w:val="AssignmentsLevel1"/>
              <w:rPr>
                <w:sz w:val="20"/>
              </w:rPr>
            </w:pPr>
          </w:p>
          <w:p w14:paraId="64995AC2" w14:textId="19C5D726" w:rsidR="00D329E7" w:rsidRDefault="00D329E7" w:rsidP="00D329E7">
            <w:pPr>
              <w:pStyle w:val="AssignmentsLevel1"/>
              <w:rPr>
                <w:sz w:val="20"/>
              </w:rPr>
            </w:pPr>
            <w:r w:rsidRPr="00D329E7">
              <w:rPr>
                <w:sz w:val="20"/>
              </w:rPr>
              <w:t>This link will take you to GM</w:t>
            </w:r>
            <w:r w:rsidR="00451918">
              <w:rPr>
                <w:sz w:val="20"/>
              </w:rPr>
              <w:t>U</w:t>
            </w:r>
            <w:r w:rsidRPr="00D329E7">
              <w:rPr>
                <w:sz w:val="20"/>
              </w:rPr>
              <w:t>s web conferencing system, Adobe Connect. Please make sure you have your head set and microphone available. If this is your first time using Adobe Connect please make sure you access the Adobe Connect Tutorials which are located on your Week One course page.</w:t>
            </w:r>
          </w:p>
          <w:p w14:paraId="6E7F9161" w14:textId="77777777" w:rsidR="00D329E7" w:rsidRPr="00D329E7" w:rsidRDefault="00D329E7" w:rsidP="00D329E7">
            <w:pPr>
              <w:pStyle w:val="AssignmentsLevel1"/>
              <w:rPr>
                <w:sz w:val="20"/>
              </w:rPr>
            </w:pPr>
          </w:p>
          <w:p w14:paraId="6A3B9E2A" w14:textId="77777777" w:rsidR="00D329E7" w:rsidRPr="00D329E7" w:rsidRDefault="00D329E7" w:rsidP="00D329E7">
            <w:pPr>
              <w:pStyle w:val="AssignmentsLevel1"/>
              <w:rPr>
                <w:sz w:val="20"/>
              </w:rPr>
            </w:pPr>
            <w:r w:rsidRPr="00D329E7">
              <w:rPr>
                <w:sz w:val="20"/>
              </w:rPr>
              <w:t>For those of you who are not able to attend this live lecture I will post a copy of the lecture to this course page.</w:t>
            </w:r>
          </w:p>
          <w:p w14:paraId="1B91D45C" w14:textId="77777777" w:rsidR="00D329E7" w:rsidRDefault="00D329E7" w:rsidP="002522B3">
            <w:pPr>
              <w:pStyle w:val="AssignmentsLevel1"/>
            </w:pPr>
          </w:p>
        </w:tc>
      </w:tr>
    </w:tbl>
    <w:p w14:paraId="6FE4FDF9" w14:textId="77777777" w:rsidR="00D329E7" w:rsidRPr="00E20EED" w:rsidRDefault="00D329E7" w:rsidP="002522B3">
      <w:pPr>
        <w:pStyle w:val="AssignmentsLevel1"/>
      </w:pPr>
    </w:p>
    <w:p w14:paraId="6CE7EAA7" w14:textId="3A793E60" w:rsidR="00AB01FF" w:rsidRDefault="00AB01FF"/>
    <w:p w14:paraId="13D93577" w14:textId="77777777" w:rsidR="00C5348A" w:rsidRDefault="00C5348A" w:rsidP="00C5348A">
      <w:pPr>
        <w:pStyle w:val="AssignmentsLevel1"/>
        <w:rPr>
          <w:b/>
        </w:rPr>
      </w:pPr>
      <w:r>
        <w:rPr>
          <w:b/>
        </w:rPr>
        <w:t>Survey: Pre-Course School Law Knowledge Check-in</w:t>
      </w:r>
    </w:p>
    <w:p w14:paraId="0EE4C690" w14:textId="77777777" w:rsidR="00C5348A" w:rsidRDefault="00C5348A" w:rsidP="00C5348A">
      <w:pPr>
        <w:pStyle w:val="AssignmentsLevel1"/>
        <w:rPr>
          <w:b/>
        </w:rPr>
      </w:pPr>
    </w:p>
    <w:p w14:paraId="79A23BDB" w14:textId="11C9524C" w:rsidR="00C5348A" w:rsidRPr="00C5348A" w:rsidRDefault="00C5348A" w:rsidP="00C5348A">
      <w:pPr>
        <w:pStyle w:val="AssignmentsLevel1"/>
      </w:pPr>
      <w:r w:rsidRPr="00C5348A">
        <w:t>The following are the list of questions in the survey. Use the answers provided by the students to adjust your teaching and focus in each week.</w:t>
      </w:r>
    </w:p>
    <w:p w14:paraId="5FDF2D94" w14:textId="77777777" w:rsidR="00C5348A" w:rsidRDefault="00C5348A" w:rsidP="00C5348A">
      <w:pPr>
        <w:pStyle w:val="AssignmentsLevel1"/>
        <w:rPr>
          <w:b/>
        </w:rPr>
      </w:pPr>
    </w:p>
    <w:p w14:paraId="0FE46BB3" w14:textId="77777777" w:rsidR="00C5348A" w:rsidRDefault="00C5348A" w:rsidP="00C5348A">
      <w:pPr>
        <w:pStyle w:val="AssignmentsLevel2"/>
        <w:numPr>
          <w:ilvl w:val="0"/>
          <w:numId w:val="0"/>
        </w:numPr>
        <w:ind w:left="360" w:hanging="360"/>
      </w:pPr>
      <w:r w:rsidRPr="00D203FF">
        <w:rPr>
          <w:b/>
        </w:rPr>
        <w:t>Describe</w:t>
      </w:r>
      <w:r>
        <w:t xml:space="preserve"> your</w:t>
      </w:r>
      <w:r w:rsidRPr="00D203FF">
        <w:t xml:space="preserve"> level of knowledge of school law and policy</w:t>
      </w:r>
      <w:r>
        <w:t xml:space="preserve"> by answering the questions below:</w:t>
      </w:r>
    </w:p>
    <w:p w14:paraId="490458D7" w14:textId="77777777" w:rsidR="00C5348A" w:rsidRPr="00D203FF" w:rsidRDefault="00C5348A" w:rsidP="00C5348A">
      <w:pPr>
        <w:pStyle w:val="AssignmentsLevel2"/>
        <w:numPr>
          <w:ilvl w:val="0"/>
          <w:numId w:val="0"/>
        </w:numPr>
        <w:ind w:left="360" w:hanging="360"/>
      </w:pPr>
    </w:p>
    <w:p w14:paraId="46D10D64" w14:textId="77777777" w:rsidR="00C5348A" w:rsidRPr="00D203FF" w:rsidRDefault="00C5348A" w:rsidP="00C5348A">
      <w:pPr>
        <w:pStyle w:val="AssignmentsLevel2"/>
      </w:pPr>
      <w:r w:rsidRPr="00D203FF">
        <w:t>Did you study school law in your undergraduate program?</w:t>
      </w:r>
      <w:r>
        <w:t xml:space="preserve"> (Yes/No/Unsure)</w:t>
      </w:r>
    </w:p>
    <w:p w14:paraId="5CFB94A3" w14:textId="77777777" w:rsidR="00C5348A" w:rsidRDefault="00C5348A" w:rsidP="00C5348A">
      <w:pPr>
        <w:pStyle w:val="AssignmentsLevel2"/>
      </w:pPr>
      <w:r w:rsidRPr="00D203FF">
        <w:t>Did you ever study school law in your continuing education programs?</w:t>
      </w:r>
      <w:r>
        <w:t xml:space="preserve"> (Yes/No/Unsure)</w:t>
      </w:r>
    </w:p>
    <w:p w14:paraId="3A820CDA" w14:textId="77777777" w:rsidR="00C5348A" w:rsidRDefault="00C5348A" w:rsidP="00C5348A">
      <w:pPr>
        <w:pStyle w:val="AssignmentsLevel2"/>
      </w:pPr>
      <w:r>
        <w:t>Are you familiar with the school code for your state? (Yes/No/Unsure/Don’t know what school code is)</w:t>
      </w:r>
    </w:p>
    <w:p w14:paraId="2A33E6A8" w14:textId="77777777" w:rsidR="00C5348A" w:rsidRPr="00D203FF" w:rsidRDefault="00C5348A" w:rsidP="00C5348A">
      <w:pPr>
        <w:pStyle w:val="AssignmentsLevel2"/>
        <w:rPr>
          <w:b/>
        </w:rPr>
      </w:pPr>
      <w:r>
        <w:t>How would your rank knowledge of school law on a scale of 1-10?</w:t>
      </w:r>
    </w:p>
    <w:p w14:paraId="24247E3E" w14:textId="77777777" w:rsidR="00C5348A" w:rsidRPr="00D203FF" w:rsidRDefault="00C5348A" w:rsidP="00C5348A">
      <w:pPr>
        <w:pStyle w:val="AssignmentsLevel2"/>
        <w:rPr>
          <w:b/>
        </w:rPr>
      </w:pPr>
      <w:r>
        <w:t>Rank your knowledge of the following topics of school law and policy:</w:t>
      </w:r>
    </w:p>
    <w:p w14:paraId="270BE7BE" w14:textId="77777777" w:rsidR="00C5348A" w:rsidRDefault="00C5348A" w:rsidP="00C5348A">
      <w:pPr>
        <w:pStyle w:val="AssignmentsLevel3"/>
      </w:pPr>
      <w:r>
        <w:t>Due process</w:t>
      </w:r>
    </w:p>
    <w:p w14:paraId="0EC627FD" w14:textId="77777777" w:rsidR="00C5348A" w:rsidRDefault="00C5348A" w:rsidP="00C5348A">
      <w:pPr>
        <w:pStyle w:val="AssignmentsLevel3"/>
      </w:pPr>
      <w:r>
        <w:t>Equal rights</w:t>
      </w:r>
    </w:p>
    <w:p w14:paraId="62F8BEB8" w14:textId="77777777" w:rsidR="00C5348A" w:rsidRDefault="00C5348A" w:rsidP="00C5348A">
      <w:pPr>
        <w:pStyle w:val="AssignmentsLevel3"/>
      </w:pPr>
      <w:r>
        <w:t>Equal access</w:t>
      </w:r>
    </w:p>
    <w:p w14:paraId="7BB98051" w14:textId="77777777" w:rsidR="00C5348A" w:rsidRDefault="00C5348A" w:rsidP="00C5348A">
      <w:pPr>
        <w:pStyle w:val="AssignmentsLevel3"/>
      </w:pPr>
      <w:r>
        <w:t>Religious freedom</w:t>
      </w:r>
    </w:p>
    <w:p w14:paraId="167C9DB6" w14:textId="77777777" w:rsidR="00C5348A" w:rsidRDefault="00C5348A" w:rsidP="00C5348A">
      <w:pPr>
        <w:pStyle w:val="AssignmentsLevel3"/>
      </w:pPr>
      <w:r>
        <w:t>Freedom of speech</w:t>
      </w:r>
    </w:p>
    <w:p w14:paraId="45BB1360" w14:textId="77777777" w:rsidR="00C5348A" w:rsidRDefault="00C5348A" w:rsidP="00C5348A">
      <w:pPr>
        <w:pStyle w:val="AssignmentsLevel3"/>
      </w:pPr>
      <w:r>
        <w:t>Students’ rights</w:t>
      </w:r>
    </w:p>
    <w:p w14:paraId="585ACA48" w14:textId="301B01F9" w:rsidR="00C5348A" w:rsidRDefault="00C5348A"/>
    <w:p w14:paraId="1734834D" w14:textId="77777777" w:rsidR="00DE25D1" w:rsidRPr="0023057D" w:rsidRDefault="00DE25D1" w:rsidP="00DE25D1">
      <w:pPr>
        <w:pStyle w:val="AssignmentsLevel1"/>
        <w:rPr>
          <w:b/>
        </w:rPr>
      </w:pPr>
      <w:r>
        <w:rPr>
          <w:b/>
        </w:rPr>
        <w:t xml:space="preserve">Upcoming Assignment: </w:t>
      </w:r>
      <w:r w:rsidRPr="0023057D">
        <w:rPr>
          <w:b/>
        </w:rPr>
        <w:t>Theme Paper and Presentation</w:t>
      </w:r>
    </w:p>
    <w:p w14:paraId="0C4A23B3" w14:textId="77777777" w:rsidR="00DE25D1" w:rsidRDefault="00DE25D1"/>
    <w:p w14:paraId="1DFCA91D" w14:textId="5A7F0B97" w:rsidR="00DE25D1" w:rsidRDefault="00DE25D1">
      <w:r>
        <w:t>Due to the fact that this assignment has a variable completion date for each student, the grade column for this assignment is located ONLY in Week Seven. There is a rubric in Week Seven that you can apply to student work. When a student completes their assignment, use the rubric to grade their paper and presentation and then insert their grade into the Theme Paper and Presentation category.</w:t>
      </w:r>
    </w:p>
    <w:p w14:paraId="3ED1CB89" w14:textId="77777777" w:rsidR="00DE25D1" w:rsidRDefault="00DE25D1"/>
    <w:p w14:paraId="17278BB8" w14:textId="490E8781" w:rsidR="00DE25D1" w:rsidRDefault="00DE25D1">
      <w:r>
        <w:t>The Theme Paper and Presentation in Week Seven is NOT student accessible. Students are expected to present their projects via Adobe Connect session each week. If students are unable to participate in this live session, there is an accommodation built into the course: There is a sidebar called Theme Paper and Presentation. The sidebar links to a discussion forum that is normally hidden from students, and which is not graded. If you unhide the sidebar, you can instruct students to submit their papers and presentations in that space. If you do, you will still need to enter the grades into the correct gradebook column in Week Seven.</w:t>
      </w:r>
    </w:p>
    <w:p w14:paraId="4D71373B" w14:textId="038EF89B" w:rsidR="00DE25D1" w:rsidRDefault="00DE25D1">
      <w:r>
        <w:br w:type="page"/>
      </w: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5B10FE" w:rsidRPr="0090566F" w14:paraId="25E80193" w14:textId="77777777" w:rsidTr="0020635A">
        <w:trPr>
          <w:trHeight w:val="535"/>
        </w:trPr>
        <w:tc>
          <w:tcPr>
            <w:tcW w:w="10170" w:type="dxa"/>
            <w:gridSpan w:val="2"/>
            <w:tcBorders>
              <w:bottom w:val="single" w:sz="4" w:space="0" w:color="000000" w:themeColor="text1"/>
              <w:right w:val="nil"/>
            </w:tcBorders>
            <w:shd w:val="clear" w:color="auto" w:fill="BF2C37"/>
            <w:tcMar>
              <w:top w:w="0" w:type="dxa"/>
              <w:left w:w="115" w:type="dxa"/>
              <w:bottom w:w="0" w:type="dxa"/>
              <w:right w:w="115" w:type="dxa"/>
            </w:tcMar>
            <w:vAlign w:val="center"/>
          </w:tcPr>
          <w:p w14:paraId="266B94EF" w14:textId="31670B38" w:rsidR="005B10FE" w:rsidRPr="00842155" w:rsidRDefault="005B10FE" w:rsidP="008C7C20">
            <w:pPr>
              <w:pStyle w:val="WeeklyTopicHeading1"/>
            </w:pPr>
            <w:bookmarkStart w:id="4" w:name="_Toc358980895"/>
            <w:r w:rsidRPr="0068364F">
              <w:lastRenderedPageBreak/>
              <w:t xml:space="preserve">Week </w:t>
            </w:r>
            <w:r>
              <w:t>Two</w:t>
            </w:r>
            <w:r w:rsidRPr="0068364F">
              <w:t xml:space="preserve">: </w:t>
            </w:r>
            <w:bookmarkEnd w:id="4"/>
            <w:r w:rsidR="008C7C20">
              <w:t>Legal Aspects of Teaching: Contracts, Employment Security, and Collective Bargaining</w:t>
            </w:r>
          </w:p>
        </w:tc>
        <w:tc>
          <w:tcPr>
            <w:tcW w:w="1440" w:type="dxa"/>
            <w:tcBorders>
              <w:left w:val="nil"/>
              <w:bottom w:val="single" w:sz="4" w:space="0" w:color="000000" w:themeColor="text1"/>
              <w:right w:val="nil"/>
            </w:tcBorders>
            <w:shd w:val="clear" w:color="auto" w:fill="BF2C37"/>
          </w:tcPr>
          <w:p w14:paraId="083D526B" w14:textId="77777777" w:rsidR="005B10FE" w:rsidRPr="0090566F" w:rsidRDefault="005B10FE" w:rsidP="005B10FE">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F2C37"/>
          </w:tcPr>
          <w:p w14:paraId="338F9230" w14:textId="77777777" w:rsidR="005B10FE" w:rsidRPr="0090566F" w:rsidRDefault="005B10FE" w:rsidP="005B10FE">
            <w:pPr>
              <w:tabs>
                <w:tab w:val="left" w:pos="0"/>
                <w:tab w:val="left" w:pos="3720"/>
              </w:tabs>
              <w:outlineLvl w:val="0"/>
              <w:rPr>
                <w:rFonts w:cs="Arial"/>
                <w:color w:val="FFFFFF"/>
                <w:sz w:val="28"/>
                <w:szCs w:val="28"/>
              </w:rPr>
            </w:pPr>
          </w:p>
        </w:tc>
      </w:tr>
      <w:tr w:rsidR="00FD5474" w:rsidRPr="00842155" w14:paraId="5E73B8A8" w14:textId="77777777" w:rsidTr="00825CE5">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5091187A" w14:textId="77777777" w:rsidR="00FD5474" w:rsidRPr="005B10FE" w:rsidRDefault="00FD5474" w:rsidP="005B10FE">
            <w:pPr>
              <w:tabs>
                <w:tab w:val="left" w:pos="0"/>
                <w:tab w:val="left" w:pos="3720"/>
              </w:tabs>
              <w:outlineLvl w:val="0"/>
              <w:rPr>
                <w:rFonts w:cs="Arial"/>
                <w:b/>
                <w:i/>
                <w:szCs w:val="20"/>
              </w:rPr>
            </w:pPr>
            <w:r w:rsidRPr="005B10FE">
              <w:rPr>
                <w:rFonts w:cs="Arial"/>
                <w:b/>
                <w:i/>
                <w:sz w:val="22"/>
                <w:szCs w:val="20"/>
              </w:rPr>
              <w:t>Learning Objectives</w:t>
            </w:r>
          </w:p>
        </w:tc>
        <w:tc>
          <w:tcPr>
            <w:tcW w:w="2880" w:type="dxa"/>
            <w:gridSpan w:val="2"/>
            <w:tcBorders>
              <w:left w:val="nil"/>
              <w:bottom w:val="single" w:sz="4" w:space="0" w:color="000000" w:themeColor="text1"/>
            </w:tcBorders>
            <w:shd w:val="clear" w:color="auto" w:fill="D8D9DA"/>
          </w:tcPr>
          <w:p w14:paraId="6964E360" w14:textId="77777777" w:rsidR="00FD5474" w:rsidRPr="00842155" w:rsidRDefault="00FD5474" w:rsidP="005B10FE">
            <w:pPr>
              <w:tabs>
                <w:tab w:val="left" w:pos="0"/>
                <w:tab w:val="left" w:pos="3720"/>
              </w:tabs>
              <w:outlineLvl w:val="0"/>
              <w:rPr>
                <w:rFonts w:cs="Arial"/>
                <w:szCs w:val="20"/>
              </w:rPr>
            </w:pPr>
            <w:r w:rsidRPr="005B10FE">
              <w:rPr>
                <w:rFonts w:cs="Arial"/>
                <w:b/>
                <w:i/>
                <w:szCs w:val="20"/>
              </w:rPr>
              <w:t>Alignment</w:t>
            </w:r>
          </w:p>
        </w:tc>
      </w:tr>
      <w:tr w:rsidR="008C7C20" w:rsidRPr="00842155" w14:paraId="2058638F" w14:textId="77777777" w:rsidTr="00FD5474">
        <w:trPr>
          <w:trHeight w:val="30"/>
        </w:trPr>
        <w:tc>
          <w:tcPr>
            <w:tcW w:w="10170" w:type="dxa"/>
            <w:gridSpan w:val="2"/>
            <w:tcBorders>
              <w:bottom w:val="nil"/>
              <w:right w:val="nil"/>
            </w:tcBorders>
            <w:tcMar>
              <w:top w:w="115" w:type="dxa"/>
              <w:left w:w="115" w:type="dxa"/>
              <w:bottom w:w="115" w:type="dxa"/>
              <w:right w:w="115" w:type="dxa"/>
            </w:tcMar>
          </w:tcPr>
          <w:p w14:paraId="187FFC9F" w14:textId="11C0C873" w:rsidR="008C7C20" w:rsidRPr="00842155" w:rsidRDefault="008C7C20" w:rsidP="00DE112E">
            <w:pPr>
              <w:pStyle w:val="ObjectiveBullet"/>
              <w:numPr>
                <w:ilvl w:val="1"/>
                <w:numId w:val="8"/>
              </w:numPr>
              <w:tabs>
                <w:tab w:val="clear" w:pos="0"/>
              </w:tabs>
            </w:pPr>
            <w:r w:rsidRPr="00961012">
              <w:t>Analyze the school's responsibility regarding standard of care in an educational setting.</w:t>
            </w:r>
          </w:p>
        </w:tc>
        <w:tc>
          <w:tcPr>
            <w:tcW w:w="2880" w:type="dxa"/>
            <w:gridSpan w:val="2"/>
            <w:tcBorders>
              <w:left w:val="nil"/>
              <w:bottom w:val="nil"/>
            </w:tcBorders>
          </w:tcPr>
          <w:p w14:paraId="010B0F58" w14:textId="599CAEFC" w:rsidR="008C7C20" w:rsidRPr="00842155" w:rsidRDefault="004A01B9" w:rsidP="008C7C20">
            <w:pPr>
              <w:tabs>
                <w:tab w:val="left" w:pos="0"/>
                <w:tab w:val="left" w:pos="3720"/>
              </w:tabs>
              <w:outlineLvl w:val="0"/>
              <w:rPr>
                <w:rFonts w:cs="Arial"/>
                <w:szCs w:val="20"/>
              </w:rPr>
            </w:pPr>
            <w:r>
              <w:rPr>
                <w:rFonts w:cs="Arial"/>
                <w:szCs w:val="20"/>
              </w:rPr>
              <w:t>CLO1, CLO2, CLO4</w:t>
            </w:r>
          </w:p>
        </w:tc>
      </w:tr>
      <w:tr w:rsidR="008C7C20" w:rsidRPr="00842155" w14:paraId="564A0B7F" w14:textId="77777777" w:rsidTr="00FD5474">
        <w:trPr>
          <w:trHeight w:val="38"/>
        </w:trPr>
        <w:tc>
          <w:tcPr>
            <w:tcW w:w="10170" w:type="dxa"/>
            <w:gridSpan w:val="2"/>
            <w:tcBorders>
              <w:top w:val="nil"/>
              <w:bottom w:val="nil"/>
              <w:right w:val="nil"/>
            </w:tcBorders>
            <w:tcMar>
              <w:top w:w="115" w:type="dxa"/>
              <w:left w:w="115" w:type="dxa"/>
              <w:bottom w:w="115" w:type="dxa"/>
              <w:right w:w="115" w:type="dxa"/>
            </w:tcMar>
          </w:tcPr>
          <w:p w14:paraId="79F02E74" w14:textId="2BD69E86" w:rsidR="008C7C20" w:rsidRPr="00842155" w:rsidRDefault="008C7C20" w:rsidP="00DE112E">
            <w:pPr>
              <w:pStyle w:val="ObjectiveBullet"/>
              <w:numPr>
                <w:ilvl w:val="1"/>
                <w:numId w:val="8"/>
              </w:numPr>
            </w:pPr>
            <w:r w:rsidRPr="00961012">
              <w:t>Apply current law to human resource practices in schools.</w:t>
            </w:r>
          </w:p>
        </w:tc>
        <w:tc>
          <w:tcPr>
            <w:tcW w:w="2880" w:type="dxa"/>
            <w:gridSpan w:val="2"/>
            <w:tcBorders>
              <w:top w:val="nil"/>
              <w:left w:val="nil"/>
              <w:bottom w:val="nil"/>
            </w:tcBorders>
          </w:tcPr>
          <w:p w14:paraId="0E3304C1" w14:textId="6F16835B" w:rsidR="008C7C20" w:rsidRPr="00842155" w:rsidRDefault="004A01B9" w:rsidP="008C7C20">
            <w:pPr>
              <w:tabs>
                <w:tab w:val="left" w:pos="0"/>
                <w:tab w:val="left" w:pos="3720"/>
              </w:tabs>
              <w:outlineLvl w:val="0"/>
              <w:rPr>
                <w:rFonts w:cs="Arial"/>
                <w:szCs w:val="20"/>
              </w:rPr>
            </w:pPr>
            <w:r>
              <w:rPr>
                <w:rFonts w:cs="Arial"/>
                <w:szCs w:val="20"/>
              </w:rPr>
              <w:t>CLO1, CLO2, CLO3</w:t>
            </w:r>
          </w:p>
        </w:tc>
      </w:tr>
      <w:tr w:rsidR="00AB01FF" w:rsidRPr="00842155" w14:paraId="6B2625DE" w14:textId="77777777" w:rsidTr="002522B3">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043D6590" w14:textId="77777777" w:rsidR="00AB01FF" w:rsidRDefault="00AB01FF" w:rsidP="002522B3">
            <w:pPr>
              <w:tabs>
                <w:tab w:val="left" w:pos="0"/>
                <w:tab w:val="left" w:pos="3720"/>
              </w:tabs>
              <w:outlineLvl w:val="0"/>
              <w:rPr>
                <w:rFonts w:cs="Arial"/>
                <w:i/>
                <w:szCs w:val="20"/>
              </w:rPr>
            </w:pPr>
            <w:r>
              <w:rPr>
                <w:rFonts w:cs="Arial"/>
                <w:b/>
                <w:i/>
                <w:sz w:val="22"/>
                <w:szCs w:val="20"/>
              </w:rPr>
              <w:t>Resources, Activities, and Preparation</w:t>
            </w:r>
          </w:p>
          <w:p w14:paraId="426DE66E" w14:textId="6860CDC9" w:rsidR="00AB01FF" w:rsidRPr="005B10FE" w:rsidRDefault="009D107E" w:rsidP="002522B3">
            <w:pPr>
              <w:tabs>
                <w:tab w:val="left" w:pos="0"/>
                <w:tab w:val="left" w:pos="3720"/>
              </w:tabs>
              <w:outlineLvl w:val="0"/>
              <w:rPr>
                <w:rFonts w:cs="Arial"/>
                <w:b/>
                <w:i/>
                <w:szCs w:val="20"/>
              </w:rPr>
            </w:pPr>
            <w:r>
              <w:rPr>
                <w:rFonts w:cs="Arial"/>
                <w:i/>
                <w:szCs w:val="20"/>
              </w:rPr>
              <w:t>Utilize these resources and complete these activities in preparation for your graded assignments.</w:t>
            </w:r>
          </w:p>
        </w:tc>
        <w:tc>
          <w:tcPr>
            <w:tcW w:w="1440" w:type="dxa"/>
            <w:tcBorders>
              <w:left w:val="single" w:sz="4" w:space="0" w:color="000000" w:themeColor="text1"/>
              <w:right w:val="single" w:sz="4" w:space="0" w:color="auto"/>
            </w:tcBorders>
            <w:shd w:val="clear" w:color="auto" w:fill="D8D9DA"/>
          </w:tcPr>
          <w:p w14:paraId="0D2DEEBE" w14:textId="77777777" w:rsidR="00AB01FF" w:rsidRPr="005B10FE" w:rsidRDefault="00AB01FF" w:rsidP="002522B3">
            <w:pPr>
              <w:tabs>
                <w:tab w:val="left" w:pos="0"/>
                <w:tab w:val="left" w:pos="3720"/>
              </w:tabs>
              <w:outlineLvl w:val="0"/>
              <w:rPr>
                <w:rFonts w:cs="Arial"/>
                <w:b/>
                <w:i/>
                <w:szCs w:val="20"/>
              </w:rPr>
            </w:pPr>
            <w:r w:rsidRPr="005B10FE">
              <w:rPr>
                <w:rFonts w:cs="Arial"/>
                <w:b/>
                <w:i/>
                <w:szCs w:val="20"/>
              </w:rPr>
              <w:t>Alignment</w:t>
            </w:r>
          </w:p>
        </w:tc>
        <w:tc>
          <w:tcPr>
            <w:tcW w:w="1440" w:type="dxa"/>
            <w:tcBorders>
              <w:left w:val="single" w:sz="4" w:space="0" w:color="auto"/>
            </w:tcBorders>
            <w:shd w:val="clear" w:color="auto" w:fill="D8D9DA"/>
          </w:tcPr>
          <w:p w14:paraId="362CAE44" w14:textId="77777777" w:rsidR="00AB01FF" w:rsidRPr="005B10FE" w:rsidRDefault="00AB01FF" w:rsidP="002522B3">
            <w:pPr>
              <w:tabs>
                <w:tab w:val="left" w:pos="0"/>
                <w:tab w:val="left" w:pos="3720"/>
              </w:tabs>
              <w:outlineLvl w:val="0"/>
              <w:rPr>
                <w:rFonts w:cs="Arial"/>
                <w:b/>
                <w:i/>
                <w:szCs w:val="20"/>
              </w:rPr>
            </w:pPr>
            <w:r>
              <w:rPr>
                <w:rFonts w:cs="Arial"/>
                <w:b/>
                <w:i/>
                <w:szCs w:val="20"/>
              </w:rPr>
              <w:t>AIE</w:t>
            </w:r>
          </w:p>
        </w:tc>
      </w:tr>
      <w:tr w:rsidR="00AB01FF" w:rsidRPr="00842155" w14:paraId="71AA7A0F" w14:textId="77777777" w:rsidTr="002522B3">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5A79331C" w14:textId="62041454" w:rsidR="006C57C4" w:rsidRPr="00D329E7" w:rsidRDefault="006C57C4" w:rsidP="006C57C4">
            <w:pPr>
              <w:pStyle w:val="AssignmentsLevel1"/>
              <w:rPr>
                <w:b/>
              </w:rPr>
            </w:pPr>
            <w:r w:rsidRPr="00D329E7">
              <w:rPr>
                <w:b/>
              </w:rPr>
              <w:t xml:space="preserve">Week </w:t>
            </w:r>
            <w:r>
              <w:rPr>
                <w:b/>
              </w:rPr>
              <w:t>Two</w:t>
            </w:r>
            <w:r w:rsidRPr="00D329E7">
              <w:rPr>
                <w:b/>
              </w:rPr>
              <w:t xml:space="preserve"> Readings</w:t>
            </w:r>
          </w:p>
          <w:p w14:paraId="76AA9FAC" w14:textId="77777777" w:rsidR="006C57C4" w:rsidRDefault="006C57C4" w:rsidP="006C57C4">
            <w:pPr>
              <w:pStyle w:val="AssignmentsLevel1"/>
            </w:pPr>
          </w:p>
          <w:p w14:paraId="0ABC75E9" w14:textId="77777777" w:rsidR="006C57C4" w:rsidRDefault="006C57C4" w:rsidP="006C57C4">
            <w:pPr>
              <w:pStyle w:val="AssignmentsLevel1"/>
            </w:pPr>
            <w:r w:rsidRPr="00D329E7">
              <w:rPr>
                <w:b/>
              </w:rPr>
              <w:t>Read</w:t>
            </w:r>
            <w:r>
              <w:t xml:space="preserve"> the following materials as you prepare to begin working on your assignments:</w:t>
            </w:r>
          </w:p>
          <w:p w14:paraId="7B0418D3" w14:textId="14E6A777" w:rsidR="006C57C4" w:rsidRDefault="00262287" w:rsidP="006C57C4">
            <w:pPr>
              <w:numPr>
                <w:ilvl w:val="0"/>
                <w:numId w:val="16"/>
              </w:numPr>
              <w:spacing w:before="100" w:beforeAutospacing="1" w:after="100" w:afterAutospacing="1"/>
              <w:rPr>
                <w:rFonts w:ascii="Times New Roman" w:hAnsi="Times New Roman"/>
              </w:rPr>
            </w:pPr>
            <w:r>
              <w:t xml:space="preserve">Chapters 2, 3, &amp; </w:t>
            </w:r>
            <w:r w:rsidR="006C57C4">
              <w:t xml:space="preserve">4 of </w:t>
            </w:r>
            <w:r w:rsidR="006C57C4">
              <w:rPr>
                <w:rStyle w:val="Emphasis"/>
              </w:rPr>
              <w:t>Teachers and the Law</w:t>
            </w:r>
            <w:r w:rsidR="006C57C4">
              <w:t>.</w:t>
            </w:r>
          </w:p>
          <w:p w14:paraId="1B11208D" w14:textId="1BA5012F" w:rsidR="006C57C4" w:rsidRDefault="006C57C4" w:rsidP="006C57C4">
            <w:pPr>
              <w:numPr>
                <w:ilvl w:val="0"/>
                <w:numId w:val="16"/>
              </w:numPr>
              <w:spacing w:before="100" w:beforeAutospacing="1" w:after="100" w:afterAutospacing="1"/>
            </w:pPr>
            <w:r>
              <w:t>"</w:t>
            </w:r>
            <w:r w:rsidR="008F3084">
              <w:t>Regulating professional employee dismissals</w:t>
            </w:r>
            <w:r>
              <w:t xml:space="preserve">," by </w:t>
            </w:r>
            <w:r w:rsidR="008F3084">
              <w:t>Michael Levin</w:t>
            </w:r>
          </w:p>
          <w:p w14:paraId="242B25BE" w14:textId="10383EA9" w:rsidR="008F3084" w:rsidRPr="00262287" w:rsidRDefault="008F3084" w:rsidP="006C57C4">
            <w:pPr>
              <w:numPr>
                <w:ilvl w:val="0"/>
                <w:numId w:val="16"/>
              </w:numPr>
              <w:spacing w:before="100" w:beforeAutospacing="1" w:after="100" w:afterAutospacing="1"/>
            </w:pPr>
            <w:r w:rsidRPr="00262287">
              <w:t>Collective Bargaining</w:t>
            </w:r>
            <w:r w:rsidR="00957A49">
              <w:t>: “Pennsylvania’s Act 46: Aimed at Improving Education or Punishing Educators?” by Chrystal Dyer LaRoche</w:t>
            </w:r>
          </w:p>
          <w:p w14:paraId="40DBD742" w14:textId="6630BC99" w:rsidR="00AB01FF" w:rsidRPr="00842155" w:rsidRDefault="00DC2CB2" w:rsidP="00DC2CB2">
            <w:pPr>
              <w:pStyle w:val="AssignmentsLevel1"/>
            </w:pPr>
            <w:r w:rsidRPr="004E6648">
              <w:rPr>
                <w:b/>
              </w:rPr>
              <w:t>Post</w:t>
            </w:r>
            <w:r>
              <w:t xml:space="preserve"> comments and questions to the Week Two General Discussion.</w:t>
            </w:r>
          </w:p>
        </w:tc>
        <w:tc>
          <w:tcPr>
            <w:tcW w:w="1440" w:type="dxa"/>
            <w:tcBorders>
              <w:left w:val="single" w:sz="4" w:space="0" w:color="000000" w:themeColor="text1"/>
            </w:tcBorders>
            <w:shd w:val="clear" w:color="auto" w:fill="FFFFFF" w:themeFill="background1"/>
          </w:tcPr>
          <w:p w14:paraId="4CDDD345" w14:textId="5240C671" w:rsidR="00AB01FF" w:rsidRPr="009F6FAF" w:rsidRDefault="00333DAC" w:rsidP="002522B3">
            <w:pPr>
              <w:rPr>
                <w:rFonts w:cs="Arial"/>
                <w:szCs w:val="20"/>
              </w:rPr>
            </w:pPr>
            <w:r>
              <w:rPr>
                <w:rFonts w:cs="Arial"/>
                <w:szCs w:val="20"/>
              </w:rPr>
              <w:t>2.1, 2.2</w:t>
            </w:r>
          </w:p>
        </w:tc>
        <w:tc>
          <w:tcPr>
            <w:tcW w:w="1440" w:type="dxa"/>
            <w:tcBorders>
              <w:left w:val="single" w:sz="4" w:space="0" w:color="000000" w:themeColor="text1"/>
            </w:tcBorders>
            <w:shd w:val="clear" w:color="auto" w:fill="FFFFFF" w:themeFill="background1"/>
          </w:tcPr>
          <w:p w14:paraId="74FEE52A" w14:textId="77777777" w:rsidR="00AB01FF" w:rsidRPr="009F6FAF" w:rsidRDefault="00AB01FF" w:rsidP="002522B3">
            <w:pPr>
              <w:rPr>
                <w:rFonts w:cs="Arial"/>
                <w:szCs w:val="20"/>
              </w:rPr>
            </w:pPr>
          </w:p>
        </w:tc>
      </w:tr>
      <w:tr w:rsidR="00AB01FF" w:rsidRPr="00842155" w14:paraId="26D4030F" w14:textId="77777777" w:rsidTr="002522B3">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1D2BB368" w14:textId="30B06DD9" w:rsidR="001E700C" w:rsidRPr="001E700C" w:rsidRDefault="001E700C" w:rsidP="001E700C">
            <w:pPr>
              <w:pStyle w:val="AssignmentsLevel1"/>
              <w:rPr>
                <w:b/>
              </w:rPr>
            </w:pPr>
            <w:r w:rsidRPr="001E700C">
              <w:rPr>
                <w:b/>
              </w:rPr>
              <w:t>Lecture: Contracts, Employment Security, and Collective Bargaining</w:t>
            </w:r>
          </w:p>
          <w:p w14:paraId="0B084053" w14:textId="77777777" w:rsidR="001E700C" w:rsidRDefault="001E700C" w:rsidP="001E700C">
            <w:pPr>
              <w:pStyle w:val="AssignmentsLevel1"/>
            </w:pPr>
          </w:p>
          <w:p w14:paraId="03C75D87" w14:textId="4E786372" w:rsidR="00AB01FF" w:rsidRDefault="00DC2CB2" w:rsidP="001E700C">
            <w:pPr>
              <w:pStyle w:val="AssignmentsLevel1"/>
            </w:pPr>
            <w:r w:rsidRPr="00DC2CB2">
              <w:rPr>
                <w:b/>
              </w:rPr>
              <w:t>View</w:t>
            </w:r>
            <w:r>
              <w:t xml:space="preserve"> the Contracts, Employment Security, and Collective Bargaining lecture [37:34]: </w:t>
            </w:r>
            <w:hyperlink r:id="rId22" w:history="1">
              <w:r w:rsidRPr="00F132E2">
                <w:rPr>
                  <w:rStyle w:val="Hyperlink"/>
                </w:rPr>
                <w:t>https://gwynedd-mercycollege.adobeconnect.com/_a1013930896/p4ev1exwoau/?launcher=false&amp;fcsContent=true&amp;pbMode=normal</w:t>
              </w:r>
            </w:hyperlink>
          </w:p>
          <w:p w14:paraId="629538AC" w14:textId="77777777" w:rsidR="00DC2CB2" w:rsidRDefault="00DC2CB2" w:rsidP="001E700C">
            <w:pPr>
              <w:pStyle w:val="AssignmentsLevel1"/>
            </w:pPr>
          </w:p>
          <w:p w14:paraId="04CD542B" w14:textId="50953480" w:rsidR="00DC2CB2" w:rsidRPr="00842155" w:rsidRDefault="00DC2CB2" w:rsidP="001E700C">
            <w:pPr>
              <w:pStyle w:val="AssignmentsLevel1"/>
            </w:pPr>
            <w:r w:rsidRPr="004E6648">
              <w:rPr>
                <w:b/>
              </w:rPr>
              <w:t>Post</w:t>
            </w:r>
            <w:r>
              <w:t xml:space="preserve"> comments and questions to the Week Two General Discussion.</w:t>
            </w:r>
          </w:p>
        </w:tc>
        <w:tc>
          <w:tcPr>
            <w:tcW w:w="1440" w:type="dxa"/>
            <w:tcBorders>
              <w:left w:val="single" w:sz="4" w:space="0" w:color="000000" w:themeColor="text1"/>
            </w:tcBorders>
            <w:shd w:val="clear" w:color="auto" w:fill="FFFFFF" w:themeFill="background1"/>
          </w:tcPr>
          <w:p w14:paraId="54229B02" w14:textId="3223B20E" w:rsidR="00AB01FF" w:rsidRPr="009F6FAF" w:rsidRDefault="00333DAC" w:rsidP="002522B3">
            <w:pPr>
              <w:rPr>
                <w:rFonts w:cs="Arial"/>
                <w:szCs w:val="20"/>
              </w:rPr>
            </w:pPr>
            <w:r>
              <w:rPr>
                <w:rFonts w:cs="Arial"/>
                <w:szCs w:val="20"/>
              </w:rPr>
              <w:t>2.1, 2.2</w:t>
            </w:r>
          </w:p>
        </w:tc>
        <w:tc>
          <w:tcPr>
            <w:tcW w:w="1440" w:type="dxa"/>
            <w:tcBorders>
              <w:left w:val="single" w:sz="4" w:space="0" w:color="000000" w:themeColor="text1"/>
            </w:tcBorders>
            <w:shd w:val="clear" w:color="auto" w:fill="FFFFFF" w:themeFill="background1"/>
          </w:tcPr>
          <w:p w14:paraId="4EA18E11" w14:textId="77777777" w:rsidR="00AB01FF" w:rsidRPr="009F6FAF" w:rsidRDefault="00AB01FF" w:rsidP="002522B3">
            <w:pPr>
              <w:rPr>
                <w:rFonts w:cs="Arial"/>
                <w:szCs w:val="20"/>
              </w:rPr>
            </w:pPr>
          </w:p>
        </w:tc>
      </w:tr>
      <w:tr w:rsidR="007B648D" w:rsidRPr="007F339F" w14:paraId="2CB5CCAA" w14:textId="77777777" w:rsidTr="007B648D">
        <w:tc>
          <w:tcPr>
            <w:tcW w:w="10170" w:type="dxa"/>
            <w:gridSpan w:val="2"/>
            <w:shd w:val="clear" w:color="auto" w:fill="auto"/>
            <w:tcMar>
              <w:top w:w="115" w:type="dxa"/>
              <w:left w:w="115" w:type="dxa"/>
              <w:bottom w:w="115" w:type="dxa"/>
              <w:right w:w="115" w:type="dxa"/>
            </w:tcMar>
          </w:tcPr>
          <w:p w14:paraId="30147524" w14:textId="4C53E935" w:rsidR="007B648D" w:rsidRPr="00824D94" w:rsidRDefault="007B648D" w:rsidP="007B648D">
            <w:pPr>
              <w:tabs>
                <w:tab w:val="left" w:pos="2329"/>
              </w:tabs>
              <w:rPr>
                <w:rFonts w:cs="Arial"/>
                <w:b/>
                <w:szCs w:val="20"/>
              </w:rPr>
            </w:pPr>
            <w:r>
              <w:rPr>
                <w:rFonts w:cs="Arial"/>
                <w:b/>
                <w:szCs w:val="20"/>
              </w:rPr>
              <w:t>Week Two Adobe Connect Live Theme Presentation</w:t>
            </w:r>
          </w:p>
          <w:p w14:paraId="1BDEAEC3" w14:textId="77777777" w:rsidR="007B648D" w:rsidRDefault="007B648D" w:rsidP="007B648D">
            <w:pPr>
              <w:pStyle w:val="AssignmentsLevel1"/>
            </w:pPr>
          </w:p>
          <w:p w14:paraId="48E329A9" w14:textId="77777777" w:rsidR="007B648D" w:rsidRDefault="007B648D" w:rsidP="007B648D">
            <w:pPr>
              <w:pStyle w:val="AssignmentsLevel1"/>
            </w:pPr>
            <w:r w:rsidRPr="001E700C">
              <w:rPr>
                <w:b/>
              </w:rPr>
              <w:t>Participate</w:t>
            </w:r>
            <w:r>
              <w:t xml:space="preserve"> in the Adobe Connect Live Theme Presentation.</w:t>
            </w:r>
          </w:p>
          <w:p w14:paraId="4DC2026C" w14:textId="77777777" w:rsidR="007B648D" w:rsidRDefault="007B648D" w:rsidP="007B648D">
            <w:pPr>
              <w:pStyle w:val="AssignmentsLevel1"/>
            </w:pPr>
          </w:p>
          <w:p w14:paraId="26E3D4C2" w14:textId="658AD7F8" w:rsidR="007B648D" w:rsidRDefault="007B648D" w:rsidP="007B648D">
            <w:pPr>
              <w:pStyle w:val="AssignmentsLevel1"/>
            </w:pPr>
            <w:r>
              <w:t>During this Adobe Connect session, students assigned to Week Two will be making their Theme Presentations. If you are not able to attend the live presentation a recorded version will be made available and you will be required to watch this video and post comments to the presentation in the Theme Presentation discussion board.</w:t>
            </w:r>
          </w:p>
          <w:p w14:paraId="2C706030" w14:textId="77777777" w:rsidR="007B648D" w:rsidRDefault="007B648D" w:rsidP="007B648D">
            <w:pPr>
              <w:pStyle w:val="AssignmentsLevel1"/>
            </w:pPr>
          </w:p>
          <w:p w14:paraId="0D65E30F" w14:textId="55DD78CE" w:rsidR="007B648D" w:rsidRDefault="007B648D" w:rsidP="007B648D">
            <w:pPr>
              <w:pStyle w:val="AssignmentsLevel1"/>
            </w:pPr>
            <w:r>
              <w:t>The following subjects will be presented this week:</w:t>
            </w:r>
          </w:p>
          <w:p w14:paraId="767F81A9" w14:textId="72507B4D" w:rsidR="007B648D" w:rsidRDefault="007B648D" w:rsidP="007B648D">
            <w:pPr>
              <w:pStyle w:val="AssignmentsLevel2"/>
            </w:pPr>
            <w:r>
              <w:t>TBD</w:t>
            </w:r>
          </w:p>
        </w:tc>
        <w:tc>
          <w:tcPr>
            <w:tcW w:w="1440" w:type="dxa"/>
            <w:tcBorders>
              <w:bottom w:val="single" w:sz="4" w:space="0" w:color="000000" w:themeColor="text1"/>
            </w:tcBorders>
          </w:tcPr>
          <w:p w14:paraId="149E2D3A" w14:textId="60D95D26" w:rsidR="007B648D" w:rsidRPr="009F6FAF" w:rsidRDefault="007B648D" w:rsidP="007B648D">
            <w:pPr>
              <w:rPr>
                <w:rFonts w:cs="Arial"/>
                <w:szCs w:val="20"/>
              </w:rPr>
            </w:pPr>
            <w:r>
              <w:rPr>
                <w:rFonts w:cs="Arial"/>
                <w:szCs w:val="20"/>
              </w:rPr>
              <w:lastRenderedPageBreak/>
              <w:t>CLO1, CLO2, CLO3, CLO4</w:t>
            </w:r>
          </w:p>
        </w:tc>
        <w:tc>
          <w:tcPr>
            <w:tcW w:w="1440" w:type="dxa"/>
            <w:tcBorders>
              <w:bottom w:val="single" w:sz="4" w:space="0" w:color="000000" w:themeColor="text1"/>
            </w:tcBorders>
          </w:tcPr>
          <w:p w14:paraId="1339D53A" w14:textId="2AF22BEB" w:rsidR="007B648D" w:rsidRPr="009F6FAF" w:rsidRDefault="003D506C" w:rsidP="007B648D">
            <w:pPr>
              <w:rPr>
                <w:rFonts w:cs="Arial"/>
                <w:szCs w:val="20"/>
              </w:rPr>
            </w:pPr>
            <w:r>
              <w:rPr>
                <w:rFonts w:cs="Arial"/>
                <w:szCs w:val="20"/>
              </w:rPr>
              <w:t xml:space="preserve">Presentations = </w:t>
            </w:r>
            <w:r w:rsidRPr="003D506C">
              <w:rPr>
                <w:rFonts w:cs="Arial"/>
                <w:b/>
                <w:szCs w:val="20"/>
              </w:rPr>
              <w:t>1 hour</w:t>
            </w:r>
          </w:p>
        </w:tc>
      </w:tr>
      <w:tr w:rsidR="007B648D" w:rsidRPr="00842155" w14:paraId="02C0F053" w14:textId="77777777" w:rsidTr="002522B3">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286A915C" w14:textId="77777777" w:rsidR="007B648D" w:rsidRDefault="007B648D" w:rsidP="007B648D">
            <w:pPr>
              <w:tabs>
                <w:tab w:val="left" w:pos="0"/>
                <w:tab w:val="left" w:pos="3720"/>
              </w:tabs>
              <w:outlineLvl w:val="0"/>
              <w:rPr>
                <w:rFonts w:cs="Arial"/>
                <w:i/>
                <w:szCs w:val="20"/>
              </w:rPr>
            </w:pPr>
            <w:r>
              <w:rPr>
                <w:rFonts w:cs="Arial"/>
                <w:b/>
                <w:i/>
                <w:sz w:val="22"/>
                <w:szCs w:val="20"/>
              </w:rPr>
              <w:t>Graded Assignments</w:t>
            </w:r>
          </w:p>
          <w:p w14:paraId="1B5736DD" w14:textId="2BF18DAA" w:rsidR="007B648D" w:rsidRPr="005B10FE" w:rsidRDefault="007B648D" w:rsidP="007B648D">
            <w:pPr>
              <w:tabs>
                <w:tab w:val="left" w:pos="0"/>
                <w:tab w:val="left" w:pos="3720"/>
              </w:tabs>
              <w:outlineLvl w:val="0"/>
              <w:rPr>
                <w:rFonts w:cs="Arial"/>
                <w:b/>
                <w:i/>
                <w:szCs w:val="20"/>
              </w:rPr>
            </w:pPr>
            <w:r>
              <w:rPr>
                <w:rFonts w:cs="Arial"/>
                <w:i/>
                <w:szCs w:val="20"/>
              </w:rPr>
              <w:t>Complete these graded assessments by the end of the week unless specified otherwise.</w:t>
            </w:r>
          </w:p>
        </w:tc>
        <w:tc>
          <w:tcPr>
            <w:tcW w:w="1440" w:type="dxa"/>
            <w:tcBorders>
              <w:left w:val="single" w:sz="4" w:space="0" w:color="000000" w:themeColor="text1"/>
            </w:tcBorders>
            <w:shd w:val="clear" w:color="auto" w:fill="D8D9DA"/>
          </w:tcPr>
          <w:p w14:paraId="7BE077DA" w14:textId="77777777" w:rsidR="007B648D" w:rsidRPr="005B10FE" w:rsidRDefault="007B648D" w:rsidP="007B648D">
            <w:pPr>
              <w:tabs>
                <w:tab w:val="left" w:pos="0"/>
                <w:tab w:val="left" w:pos="3720"/>
              </w:tabs>
              <w:outlineLvl w:val="0"/>
              <w:rPr>
                <w:rFonts w:cs="Arial"/>
                <w:b/>
                <w:i/>
                <w:szCs w:val="20"/>
              </w:rPr>
            </w:pPr>
            <w:r w:rsidRPr="005B10FE">
              <w:rPr>
                <w:rFonts w:cs="Arial"/>
                <w:b/>
                <w:i/>
                <w:szCs w:val="20"/>
              </w:rPr>
              <w:t>Alignment</w:t>
            </w:r>
          </w:p>
        </w:tc>
        <w:tc>
          <w:tcPr>
            <w:tcW w:w="1440" w:type="dxa"/>
            <w:tcBorders>
              <w:left w:val="single" w:sz="4" w:space="0" w:color="000000" w:themeColor="text1"/>
            </w:tcBorders>
            <w:shd w:val="clear" w:color="auto" w:fill="D8D9DA"/>
          </w:tcPr>
          <w:p w14:paraId="6D62CF8B" w14:textId="77777777" w:rsidR="007B648D" w:rsidRPr="005B10FE" w:rsidRDefault="007B648D" w:rsidP="007B648D">
            <w:pPr>
              <w:rPr>
                <w:rFonts w:cs="Arial"/>
                <w:b/>
                <w:i/>
                <w:szCs w:val="20"/>
              </w:rPr>
            </w:pPr>
            <w:r>
              <w:rPr>
                <w:rFonts w:cs="Arial"/>
                <w:b/>
                <w:i/>
                <w:szCs w:val="20"/>
              </w:rPr>
              <w:t>AIE</w:t>
            </w:r>
          </w:p>
        </w:tc>
      </w:tr>
      <w:tr w:rsidR="007B648D" w:rsidRPr="00103FC5" w14:paraId="00944DD5" w14:textId="77777777" w:rsidTr="00DE25D1">
        <w:tc>
          <w:tcPr>
            <w:tcW w:w="10170" w:type="dxa"/>
            <w:gridSpan w:val="2"/>
            <w:shd w:val="clear" w:color="auto" w:fill="auto"/>
            <w:tcMar>
              <w:top w:w="115" w:type="dxa"/>
              <w:left w:w="115" w:type="dxa"/>
              <w:bottom w:w="115" w:type="dxa"/>
              <w:right w:w="115" w:type="dxa"/>
            </w:tcMar>
          </w:tcPr>
          <w:p w14:paraId="721DF6E9" w14:textId="5C2C0C1B" w:rsidR="007B648D" w:rsidRDefault="007B648D" w:rsidP="007B648D">
            <w:pPr>
              <w:pStyle w:val="AssignmentsLevel1"/>
              <w:rPr>
                <w:b/>
              </w:rPr>
            </w:pPr>
            <w:r>
              <w:rPr>
                <w:b/>
              </w:rPr>
              <w:t>Discussion: Week Two Survey Questions</w:t>
            </w:r>
          </w:p>
          <w:p w14:paraId="02964EEC" w14:textId="77777777" w:rsidR="007B648D" w:rsidRDefault="007B648D" w:rsidP="007B648D">
            <w:pPr>
              <w:pStyle w:val="AssignmentsLevel1"/>
              <w:rPr>
                <w:b/>
              </w:rPr>
            </w:pPr>
          </w:p>
          <w:p w14:paraId="5B5E5407" w14:textId="099D5AF9" w:rsidR="007B648D" w:rsidRPr="00103FC5" w:rsidRDefault="007B648D" w:rsidP="007B648D">
            <w:pPr>
              <w:pStyle w:val="AssignmentsLevel1"/>
            </w:pPr>
            <w:r w:rsidRPr="00103FC5">
              <w:rPr>
                <w:b/>
              </w:rPr>
              <w:t xml:space="preserve">Respond </w:t>
            </w:r>
            <w:r w:rsidRPr="00103FC5">
              <w:t xml:space="preserve">to the following question in the </w:t>
            </w:r>
            <w:r>
              <w:t>“Discussion: Week Two</w:t>
            </w:r>
            <w:r w:rsidRPr="00D203FF">
              <w:t xml:space="preserve"> Survey Questions</w:t>
            </w:r>
            <w:r>
              <w:t>”</w:t>
            </w:r>
            <w:r w:rsidRPr="00103FC5">
              <w:t xml:space="preserve"> discussion forum by Thursday:</w:t>
            </w:r>
          </w:p>
          <w:p w14:paraId="4CCA7566" w14:textId="77777777" w:rsidR="007B648D" w:rsidRDefault="007B648D" w:rsidP="007B648D">
            <w:pPr>
              <w:pStyle w:val="AssignmentsLevel1"/>
            </w:pPr>
          </w:p>
          <w:p w14:paraId="304BB40B" w14:textId="6BE2FAE3" w:rsidR="007B648D" w:rsidRDefault="0099118C" w:rsidP="007B648D">
            <w:pPr>
              <w:pStyle w:val="AssignmentsLevel2"/>
            </w:pPr>
            <w:r>
              <w:t>How did you approach your first contract in education? Did you bargain for your terms, or were you part of a collective bargaining agreement? How has your perspective on that contract changed over time?</w:t>
            </w:r>
          </w:p>
          <w:p w14:paraId="7DBFD816" w14:textId="3BD32D4F" w:rsidR="0099118C" w:rsidRDefault="0099118C" w:rsidP="007B648D">
            <w:pPr>
              <w:pStyle w:val="AssignmentsLevel2"/>
            </w:pPr>
            <w:r>
              <w:t>Have you ever been a part of a contract negotiation? How was your experience?</w:t>
            </w:r>
          </w:p>
          <w:p w14:paraId="7D8C39F1" w14:textId="77777777" w:rsidR="00821B6F" w:rsidRPr="00103FC5" w:rsidRDefault="00821B6F" w:rsidP="00821B6F">
            <w:pPr>
              <w:pStyle w:val="AssignmentsLevel2"/>
            </w:pPr>
            <w:r>
              <w:t>What’s the most interesting or relevant takeaway related to educational law that you’ve obtained from studying this week’s materials? How will this affect your practice in the future?</w:t>
            </w:r>
          </w:p>
          <w:p w14:paraId="32827033" w14:textId="77777777" w:rsidR="007B648D" w:rsidRPr="00103FC5" w:rsidRDefault="007B648D" w:rsidP="007B648D">
            <w:pPr>
              <w:pStyle w:val="AssignmentsLevel1"/>
            </w:pPr>
          </w:p>
          <w:p w14:paraId="118070DB" w14:textId="51171B42" w:rsidR="007B648D" w:rsidRPr="00103FC5" w:rsidRDefault="007B648D" w:rsidP="007B648D">
            <w:pPr>
              <w:tabs>
                <w:tab w:val="left" w:pos="2329"/>
              </w:tabs>
              <w:rPr>
                <w:rFonts w:cs="Arial"/>
                <w:b/>
                <w:szCs w:val="20"/>
              </w:rPr>
            </w:pPr>
            <w:r w:rsidRPr="00103FC5">
              <w:rPr>
                <w:b/>
              </w:rPr>
              <w:t>Post</w:t>
            </w:r>
            <w:r w:rsidRPr="00103FC5">
              <w:t xml:space="preserve"> constructive criticism, clarification, additional questions, or your own relevant thoughts to three of your classmates' posts by Sunday.</w:t>
            </w:r>
          </w:p>
        </w:tc>
        <w:tc>
          <w:tcPr>
            <w:tcW w:w="1440" w:type="dxa"/>
          </w:tcPr>
          <w:p w14:paraId="07762B86" w14:textId="77777777" w:rsidR="007B648D" w:rsidRPr="00103FC5" w:rsidRDefault="007B648D" w:rsidP="007B648D">
            <w:pPr>
              <w:tabs>
                <w:tab w:val="left" w:pos="2329"/>
              </w:tabs>
              <w:rPr>
                <w:rFonts w:cs="Arial"/>
                <w:szCs w:val="20"/>
              </w:rPr>
            </w:pPr>
          </w:p>
        </w:tc>
        <w:tc>
          <w:tcPr>
            <w:tcW w:w="1440" w:type="dxa"/>
          </w:tcPr>
          <w:p w14:paraId="5B705C5D" w14:textId="5163E117" w:rsidR="007B648D" w:rsidRPr="00103FC5" w:rsidRDefault="003D506C" w:rsidP="007B648D">
            <w:pPr>
              <w:tabs>
                <w:tab w:val="left" w:pos="2329"/>
              </w:tabs>
            </w:pPr>
            <w:r w:rsidRPr="00103FC5">
              <w:t xml:space="preserve">Discussion: one post and replies to three other posts = </w:t>
            </w:r>
            <w:r w:rsidRPr="00103FC5">
              <w:rPr>
                <w:b/>
              </w:rPr>
              <w:t>1 hour</w:t>
            </w:r>
          </w:p>
        </w:tc>
      </w:tr>
      <w:tr w:rsidR="007B648D" w:rsidRPr="00103FC5" w14:paraId="207A0E35" w14:textId="77777777" w:rsidTr="002522B3">
        <w:tc>
          <w:tcPr>
            <w:tcW w:w="10170" w:type="dxa"/>
            <w:gridSpan w:val="2"/>
            <w:tcMar>
              <w:top w:w="115" w:type="dxa"/>
              <w:left w:w="115" w:type="dxa"/>
              <w:bottom w:w="115" w:type="dxa"/>
              <w:right w:w="115" w:type="dxa"/>
            </w:tcMar>
          </w:tcPr>
          <w:p w14:paraId="3ED05820" w14:textId="79EB8987" w:rsidR="007B648D" w:rsidRPr="00103FC5" w:rsidRDefault="007B648D" w:rsidP="007B648D">
            <w:pPr>
              <w:tabs>
                <w:tab w:val="left" w:pos="2329"/>
              </w:tabs>
              <w:rPr>
                <w:rFonts w:cs="Arial"/>
                <w:b/>
                <w:szCs w:val="20"/>
              </w:rPr>
            </w:pPr>
            <w:r w:rsidRPr="00103FC5">
              <w:rPr>
                <w:rFonts w:cs="Arial"/>
                <w:b/>
                <w:szCs w:val="20"/>
              </w:rPr>
              <w:t xml:space="preserve">Discussion: </w:t>
            </w:r>
            <w:r>
              <w:rPr>
                <w:rFonts w:cs="Arial"/>
                <w:b/>
                <w:szCs w:val="20"/>
              </w:rPr>
              <w:t>Evaluation</w:t>
            </w:r>
          </w:p>
          <w:p w14:paraId="59D19167" w14:textId="77777777" w:rsidR="007B648D" w:rsidRPr="00103FC5" w:rsidRDefault="007B648D" w:rsidP="007B648D">
            <w:pPr>
              <w:pStyle w:val="AssignmentsLevel1"/>
            </w:pPr>
          </w:p>
          <w:p w14:paraId="57C3FBBA" w14:textId="0E18F813" w:rsidR="007B648D" w:rsidRPr="00103FC5" w:rsidRDefault="007B648D" w:rsidP="007B648D">
            <w:pPr>
              <w:pStyle w:val="AssignmentsLevel1"/>
            </w:pPr>
            <w:r w:rsidRPr="00103FC5">
              <w:rPr>
                <w:b/>
              </w:rPr>
              <w:t xml:space="preserve">Respond </w:t>
            </w:r>
            <w:r w:rsidRPr="00103FC5">
              <w:t xml:space="preserve">to the following question in the </w:t>
            </w:r>
            <w:r>
              <w:t>“Evaluation”</w:t>
            </w:r>
            <w:r w:rsidRPr="00103FC5">
              <w:t xml:space="preserve"> discussion forum by Thursday:</w:t>
            </w:r>
          </w:p>
          <w:p w14:paraId="149CEA36" w14:textId="77777777" w:rsidR="007B648D" w:rsidRPr="00103FC5" w:rsidRDefault="007B648D" w:rsidP="007B648D">
            <w:pPr>
              <w:pStyle w:val="AssignmentsLevel1"/>
            </w:pPr>
          </w:p>
          <w:p w14:paraId="62D1D2B6" w14:textId="2A3437DE" w:rsidR="007B648D" w:rsidRDefault="007B648D" w:rsidP="007B648D">
            <w:pPr>
              <w:pStyle w:val="AssignmentsLevel2"/>
            </w:pPr>
            <w:r>
              <w:t>What is a situation in which an anonymous teacher has exhibited behaviors you would classify as unsatisfactory based on what you have learned from the readings and lecture?</w:t>
            </w:r>
          </w:p>
          <w:p w14:paraId="305012E5" w14:textId="0A5BBEF6" w:rsidR="007B648D" w:rsidRDefault="007B648D" w:rsidP="007B648D">
            <w:pPr>
              <w:pStyle w:val="AssignmentsLevel2"/>
            </w:pPr>
            <w:r>
              <w:t>How would you respond to that teacher if you were the administrator responsible for evaluating him or her?</w:t>
            </w:r>
          </w:p>
          <w:p w14:paraId="2CA0DE05" w14:textId="5BC99AF0" w:rsidR="007B648D" w:rsidRPr="00103FC5" w:rsidRDefault="007B648D" w:rsidP="007B648D">
            <w:pPr>
              <w:pStyle w:val="AssignmentsLevel2"/>
            </w:pPr>
            <w:r>
              <w:t>What would the legal ramifications of this evaluation most be?</w:t>
            </w:r>
          </w:p>
          <w:p w14:paraId="268D79B1" w14:textId="77777777" w:rsidR="007B648D" w:rsidRPr="00103FC5" w:rsidRDefault="007B648D" w:rsidP="007B648D">
            <w:pPr>
              <w:pStyle w:val="AssignmentsLevel1"/>
            </w:pPr>
          </w:p>
          <w:p w14:paraId="1C825285" w14:textId="77777777" w:rsidR="007B648D" w:rsidRPr="00103FC5" w:rsidRDefault="007B648D" w:rsidP="007B648D">
            <w:pPr>
              <w:pStyle w:val="AssignmentsLevel1"/>
              <w:rPr>
                <w:b/>
              </w:rPr>
            </w:pPr>
            <w:r w:rsidRPr="00103FC5">
              <w:rPr>
                <w:b/>
              </w:rPr>
              <w:t>Post</w:t>
            </w:r>
            <w:r w:rsidRPr="00103FC5">
              <w:t xml:space="preserve"> constructive criticism, clarification, additional questions, or your own relevant thoughts to three of your classmates' posts by Sunday.</w:t>
            </w:r>
          </w:p>
        </w:tc>
        <w:tc>
          <w:tcPr>
            <w:tcW w:w="1440" w:type="dxa"/>
          </w:tcPr>
          <w:p w14:paraId="4EA47C47" w14:textId="75C300F6" w:rsidR="007B648D" w:rsidRPr="00103FC5" w:rsidRDefault="007B648D" w:rsidP="007B648D">
            <w:pPr>
              <w:tabs>
                <w:tab w:val="left" w:pos="2329"/>
              </w:tabs>
              <w:rPr>
                <w:rFonts w:cs="Arial"/>
                <w:szCs w:val="20"/>
              </w:rPr>
            </w:pPr>
            <w:r>
              <w:rPr>
                <w:rFonts w:cs="Arial"/>
                <w:szCs w:val="20"/>
              </w:rPr>
              <w:t>2.1, 2.2</w:t>
            </w:r>
          </w:p>
        </w:tc>
        <w:tc>
          <w:tcPr>
            <w:tcW w:w="1440" w:type="dxa"/>
          </w:tcPr>
          <w:p w14:paraId="17407FF8" w14:textId="77777777" w:rsidR="007B648D" w:rsidRPr="00103FC5" w:rsidRDefault="007B648D" w:rsidP="007B648D">
            <w:pPr>
              <w:tabs>
                <w:tab w:val="left" w:pos="2329"/>
              </w:tabs>
              <w:rPr>
                <w:rFonts w:cs="Arial"/>
                <w:szCs w:val="20"/>
              </w:rPr>
            </w:pPr>
            <w:r w:rsidRPr="00103FC5">
              <w:t xml:space="preserve">Discussion: one post and replies to three other posts = </w:t>
            </w:r>
            <w:r w:rsidRPr="00103FC5">
              <w:rPr>
                <w:b/>
              </w:rPr>
              <w:t xml:space="preserve">1 hour </w:t>
            </w:r>
          </w:p>
        </w:tc>
      </w:tr>
      <w:tr w:rsidR="007B648D" w:rsidRPr="00842155" w14:paraId="31BAE5A2" w14:textId="77777777" w:rsidTr="002522B3">
        <w:tc>
          <w:tcPr>
            <w:tcW w:w="10170" w:type="dxa"/>
            <w:gridSpan w:val="2"/>
            <w:tcMar>
              <w:top w:w="115" w:type="dxa"/>
              <w:left w:w="115" w:type="dxa"/>
              <w:bottom w:w="115" w:type="dxa"/>
              <w:right w:w="115" w:type="dxa"/>
            </w:tcMar>
          </w:tcPr>
          <w:p w14:paraId="3A81F795" w14:textId="6BE3F780" w:rsidR="007B648D" w:rsidRDefault="007B648D" w:rsidP="007B648D">
            <w:pPr>
              <w:tabs>
                <w:tab w:val="left" w:pos="2329"/>
              </w:tabs>
              <w:rPr>
                <w:b/>
              </w:rPr>
            </w:pPr>
            <w:r>
              <w:rPr>
                <w:b/>
              </w:rPr>
              <w:t>Assignment: Essential Questions, Chs. 2-4</w:t>
            </w:r>
          </w:p>
          <w:p w14:paraId="1508119C" w14:textId="77777777" w:rsidR="007B648D" w:rsidRDefault="007B648D" w:rsidP="007B648D">
            <w:pPr>
              <w:pStyle w:val="AssignmentsLevel1"/>
            </w:pPr>
          </w:p>
          <w:p w14:paraId="444C83B5" w14:textId="073FE244" w:rsidR="007B648D" w:rsidRDefault="007B648D" w:rsidP="007B648D">
            <w:pPr>
              <w:pStyle w:val="AssignmentsLevel1"/>
            </w:pPr>
            <w:r>
              <w:t>Each chapter of t</w:t>
            </w:r>
            <w:r w:rsidRPr="0023057D">
              <w:t xml:space="preserve">he </w:t>
            </w:r>
            <w:r w:rsidRPr="0023057D">
              <w:rPr>
                <w:i/>
                <w:iCs/>
              </w:rPr>
              <w:t xml:space="preserve">Teachers and the Law </w:t>
            </w:r>
            <w:r w:rsidRPr="0023057D">
              <w:t>text is based on an essential question format. After you read Chapter</w:t>
            </w:r>
            <w:r>
              <w:t>s</w:t>
            </w:r>
            <w:r w:rsidRPr="0023057D">
              <w:t xml:space="preserve"> </w:t>
            </w:r>
            <w:r>
              <w:t>2-4</w:t>
            </w:r>
            <w:r w:rsidRPr="0023057D">
              <w:t xml:space="preserve"> of the text, select one question from the chapter that was most meaningful to you</w:t>
            </w:r>
            <w:r>
              <w:t>.</w:t>
            </w:r>
          </w:p>
          <w:p w14:paraId="46657DB6" w14:textId="77777777" w:rsidR="007B648D" w:rsidRDefault="007B648D" w:rsidP="007B648D">
            <w:pPr>
              <w:pStyle w:val="AssignmentsLevel1"/>
            </w:pPr>
          </w:p>
          <w:p w14:paraId="3E94897B" w14:textId="77777777" w:rsidR="007B648D" w:rsidRDefault="007B648D" w:rsidP="007B648D">
            <w:pPr>
              <w:pStyle w:val="AssignmentsLevel1"/>
            </w:pPr>
            <w:r w:rsidRPr="0023057D">
              <w:rPr>
                <w:b/>
              </w:rPr>
              <w:lastRenderedPageBreak/>
              <w:t>Write</w:t>
            </w:r>
            <w:r>
              <w:t xml:space="preserve"> </w:t>
            </w:r>
            <w:r w:rsidRPr="0023057D">
              <w:t>a 350-word synthesis of the question in which you address the following:</w:t>
            </w:r>
          </w:p>
          <w:p w14:paraId="636B0FC5" w14:textId="77777777" w:rsidR="007B648D" w:rsidRPr="0023057D" w:rsidRDefault="007B648D" w:rsidP="007B648D">
            <w:pPr>
              <w:pStyle w:val="AssignmentsLevel1"/>
            </w:pPr>
          </w:p>
          <w:p w14:paraId="1D48DB79" w14:textId="77777777" w:rsidR="007B648D" w:rsidRPr="0023057D" w:rsidRDefault="007B648D" w:rsidP="007B648D">
            <w:pPr>
              <w:pStyle w:val="AssignmentsLevel2"/>
            </w:pPr>
            <w:r w:rsidRPr="0023057D">
              <w:t>What are the legal aspects of the educational environment associated with the topic of this question?</w:t>
            </w:r>
          </w:p>
          <w:p w14:paraId="0F1881CF" w14:textId="77777777" w:rsidR="007B648D" w:rsidRPr="0023057D" w:rsidRDefault="007B648D" w:rsidP="007B648D">
            <w:pPr>
              <w:pStyle w:val="AssignmentsLevel2"/>
            </w:pPr>
            <w:r w:rsidRPr="0023057D">
              <w:t>How does the topic of the question impact educational policy determination and implementation?</w:t>
            </w:r>
          </w:p>
          <w:p w14:paraId="3A38954D" w14:textId="77777777" w:rsidR="007B648D" w:rsidRPr="0023057D" w:rsidRDefault="007B648D" w:rsidP="007B648D">
            <w:pPr>
              <w:pStyle w:val="AssignmentsLevel2"/>
            </w:pPr>
            <w:r w:rsidRPr="0023057D">
              <w:t>What did you learn from this question?</w:t>
            </w:r>
          </w:p>
          <w:p w14:paraId="27C4802B" w14:textId="77777777" w:rsidR="007B648D" w:rsidRDefault="007B648D" w:rsidP="007B648D">
            <w:pPr>
              <w:pStyle w:val="AssignmentsLevel2"/>
            </w:pPr>
            <w:r w:rsidRPr="0023057D">
              <w:t>Why is the topic of this question important to you?</w:t>
            </w:r>
          </w:p>
          <w:p w14:paraId="3875B941" w14:textId="77777777" w:rsidR="007B648D" w:rsidRPr="0023057D" w:rsidRDefault="007B648D" w:rsidP="007B648D">
            <w:pPr>
              <w:pStyle w:val="AssignmentsLevel2"/>
              <w:numPr>
                <w:ilvl w:val="0"/>
                <w:numId w:val="0"/>
              </w:numPr>
              <w:ind w:left="360" w:hanging="360"/>
            </w:pPr>
          </w:p>
          <w:p w14:paraId="1750BEF8" w14:textId="5C6D3E0A" w:rsidR="007B648D" w:rsidRDefault="007B648D" w:rsidP="007B648D">
            <w:pPr>
              <w:pStyle w:val="AssignmentsLevel1"/>
            </w:pPr>
            <w:r w:rsidRPr="0023057D">
              <w:rPr>
                <w:b/>
              </w:rPr>
              <w:t>Post</w:t>
            </w:r>
            <w:r>
              <w:t xml:space="preserve"> </w:t>
            </w:r>
            <w:r w:rsidRPr="0023057D">
              <w:t xml:space="preserve">your synthesis to the </w:t>
            </w:r>
            <w:r w:rsidRPr="0023057D">
              <w:rPr>
                <w:i/>
                <w:iCs/>
              </w:rPr>
              <w:t xml:space="preserve">Week </w:t>
            </w:r>
            <w:r>
              <w:rPr>
                <w:i/>
                <w:iCs/>
              </w:rPr>
              <w:t>Two</w:t>
            </w:r>
            <w:r w:rsidRPr="0023057D">
              <w:rPr>
                <w:i/>
                <w:iCs/>
              </w:rPr>
              <w:t xml:space="preserve"> Essential Questions </w:t>
            </w:r>
            <w:r w:rsidRPr="0023057D">
              <w:t>discussion board</w:t>
            </w:r>
            <w:r>
              <w:t xml:space="preserve"> no later than Thursday at 11:59 p.m. EST.</w:t>
            </w:r>
          </w:p>
          <w:p w14:paraId="0FBAE718" w14:textId="77777777" w:rsidR="007B648D" w:rsidRPr="0023057D" w:rsidRDefault="007B648D" w:rsidP="007B648D">
            <w:pPr>
              <w:pStyle w:val="AssignmentsLevel1"/>
            </w:pPr>
          </w:p>
          <w:p w14:paraId="104043A3" w14:textId="77777777" w:rsidR="007B648D" w:rsidRPr="0023057D" w:rsidRDefault="007B648D" w:rsidP="007B648D">
            <w:pPr>
              <w:pStyle w:val="AssignmentsLevel1"/>
            </w:pPr>
            <w:r w:rsidRPr="00610965">
              <w:rPr>
                <w:b/>
              </w:rPr>
              <w:t>Responses</w:t>
            </w:r>
            <w:r w:rsidRPr="0023057D">
              <w:t xml:space="preserve"> to posts are due </w:t>
            </w:r>
            <w:r>
              <w:t xml:space="preserve">no later than </w:t>
            </w:r>
            <w:r w:rsidRPr="0023057D">
              <w:t>Sunday at 11:59 pm</w:t>
            </w:r>
            <w:r>
              <w:t xml:space="preserve"> EST.</w:t>
            </w:r>
          </w:p>
          <w:p w14:paraId="66443BF3" w14:textId="701891BD" w:rsidR="007B648D" w:rsidRPr="00135F7B" w:rsidRDefault="007B648D" w:rsidP="007B648D">
            <w:pPr>
              <w:pStyle w:val="AssignmentsLevel1"/>
            </w:pPr>
          </w:p>
        </w:tc>
        <w:tc>
          <w:tcPr>
            <w:tcW w:w="1440" w:type="dxa"/>
          </w:tcPr>
          <w:p w14:paraId="62BCCE63" w14:textId="17BA76C6" w:rsidR="007B648D" w:rsidRPr="00842155" w:rsidRDefault="007B648D" w:rsidP="007B648D">
            <w:pPr>
              <w:tabs>
                <w:tab w:val="left" w:pos="2329"/>
              </w:tabs>
              <w:rPr>
                <w:rFonts w:cs="Arial"/>
                <w:szCs w:val="20"/>
              </w:rPr>
            </w:pPr>
            <w:r>
              <w:rPr>
                <w:rFonts w:cs="Arial"/>
                <w:szCs w:val="20"/>
              </w:rPr>
              <w:lastRenderedPageBreak/>
              <w:t>2.1, 2.2</w:t>
            </w:r>
          </w:p>
        </w:tc>
        <w:tc>
          <w:tcPr>
            <w:tcW w:w="1440" w:type="dxa"/>
          </w:tcPr>
          <w:p w14:paraId="0046A880" w14:textId="77777777" w:rsidR="007B648D" w:rsidRPr="00842155" w:rsidRDefault="007B648D" w:rsidP="007B648D">
            <w:pPr>
              <w:tabs>
                <w:tab w:val="left" w:pos="2329"/>
              </w:tabs>
              <w:rPr>
                <w:rFonts w:cs="Arial"/>
                <w:szCs w:val="20"/>
              </w:rPr>
            </w:pPr>
            <w:r w:rsidRPr="00103FC5">
              <w:t xml:space="preserve">Discussion: one post and replies to three other </w:t>
            </w:r>
            <w:r w:rsidRPr="00103FC5">
              <w:lastRenderedPageBreak/>
              <w:t xml:space="preserve">posts = </w:t>
            </w:r>
            <w:r w:rsidRPr="00103FC5">
              <w:rPr>
                <w:b/>
              </w:rPr>
              <w:t xml:space="preserve">1 hour </w:t>
            </w:r>
          </w:p>
        </w:tc>
      </w:tr>
      <w:tr w:rsidR="007B648D" w:rsidRPr="00842155" w14:paraId="1ED01708" w14:textId="77777777" w:rsidTr="002522B3">
        <w:tc>
          <w:tcPr>
            <w:tcW w:w="10170" w:type="dxa"/>
            <w:gridSpan w:val="2"/>
            <w:tcMar>
              <w:top w:w="115" w:type="dxa"/>
              <w:left w:w="115" w:type="dxa"/>
              <w:bottom w:w="115" w:type="dxa"/>
              <w:right w:w="115" w:type="dxa"/>
            </w:tcMar>
          </w:tcPr>
          <w:p w14:paraId="036E23A2" w14:textId="77777777" w:rsidR="007B648D" w:rsidRDefault="007B648D" w:rsidP="007B648D">
            <w:pPr>
              <w:tabs>
                <w:tab w:val="left" w:pos="2329"/>
              </w:tabs>
              <w:rPr>
                <w:rFonts w:cs="Arial"/>
                <w:b/>
                <w:szCs w:val="20"/>
              </w:rPr>
            </w:pPr>
            <w:r>
              <w:rPr>
                <w:rFonts w:cs="Arial"/>
                <w:b/>
                <w:szCs w:val="20"/>
              </w:rPr>
              <w:t>Assignment: PA School Code of 1949 Paper</w:t>
            </w:r>
          </w:p>
          <w:p w14:paraId="3359BF0A" w14:textId="77777777" w:rsidR="007B648D" w:rsidRDefault="007B648D" w:rsidP="007B648D">
            <w:pPr>
              <w:tabs>
                <w:tab w:val="left" w:pos="2329"/>
              </w:tabs>
              <w:rPr>
                <w:rFonts w:cs="Arial"/>
                <w:b/>
                <w:szCs w:val="20"/>
              </w:rPr>
            </w:pPr>
          </w:p>
          <w:p w14:paraId="1502BD86" w14:textId="77777777" w:rsidR="007B648D" w:rsidRPr="00C32D9A" w:rsidRDefault="007B648D" w:rsidP="007B648D">
            <w:pPr>
              <w:tabs>
                <w:tab w:val="left" w:pos="2329"/>
              </w:tabs>
              <w:rPr>
                <w:rFonts w:cs="Arial"/>
                <w:szCs w:val="20"/>
              </w:rPr>
            </w:pPr>
            <w:r w:rsidRPr="00C32D9A">
              <w:rPr>
                <w:rFonts w:cs="Arial"/>
                <w:b/>
                <w:szCs w:val="20"/>
              </w:rPr>
              <w:t xml:space="preserve">Prepare </w:t>
            </w:r>
            <w:r w:rsidRPr="00C32D9A">
              <w:rPr>
                <w:rFonts w:cs="Arial"/>
                <w:szCs w:val="20"/>
              </w:rPr>
              <w:t>a 1,750-2,450-word paper in which you analyze the Pennsylvania School Code of 1949. Be sure to address the following in your analysis:</w:t>
            </w:r>
          </w:p>
          <w:p w14:paraId="252D7DD2" w14:textId="77777777" w:rsidR="007B648D" w:rsidRPr="00C32D9A" w:rsidRDefault="007B648D" w:rsidP="007B648D">
            <w:pPr>
              <w:tabs>
                <w:tab w:val="left" w:pos="2329"/>
              </w:tabs>
              <w:rPr>
                <w:rFonts w:cs="Arial"/>
                <w:b/>
                <w:szCs w:val="20"/>
              </w:rPr>
            </w:pPr>
          </w:p>
          <w:p w14:paraId="5D40A758" w14:textId="77777777" w:rsidR="007B648D" w:rsidRPr="00C32D9A" w:rsidRDefault="007B648D" w:rsidP="007B648D">
            <w:pPr>
              <w:pStyle w:val="AssignmentsLevel2"/>
            </w:pPr>
            <w:r w:rsidRPr="00C32D9A">
              <w:t>Explain the legal aspects addressed by the code.</w:t>
            </w:r>
          </w:p>
          <w:p w14:paraId="1460D4CE" w14:textId="77777777" w:rsidR="007B648D" w:rsidRPr="00C32D9A" w:rsidRDefault="007B648D" w:rsidP="007B648D">
            <w:pPr>
              <w:pStyle w:val="AssignmentsLevel2"/>
            </w:pPr>
            <w:r w:rsidRPr="00C32D9A">
              <w:t>Evaluate the code based on current challenges in education.</w:t>
            </w:r>
          </w:p>
          <w:p w14:paraId="61D0A3A6" w14:textId="77777777" w:rsidR="007B648D" w:rsidRPr="00C32D9A" w:rsidRDefault="007B648D" w:rsidP="007B648D">
            <w:pPr>
              <w:pStyle w:val="AssignmentsLevel2"/>
            </w:pPr>
            <w:r w:rsidRPr="00C32D9A">
              <w:t>Use the code to analyze at least one current legal education issues.</w:t>
            </w:r>
          </w:p>
          <w:p w14:paraId="1C22F5B8" w14:textId="77777777" w:rsidR="007B648D" w:rsidRPr="00C32D9A" w:rsidRDefault="007B648D" w:rsidP="007B648D">
            <w:pPr>
              <w:pStyle w:val="AssignmentsLevel2"/>
            </w:pPr>
            <w:r w:rsidRPr="00C32D9A">
              <w:t>Discuss the role of the code on personal and professional integrity in the educational environment.</w:t>
            </w:r>
          </w:p>
          <w:p w14:paraId="0439423A" w14:textId="77777777" w:rsidR="007B648D" w:rsidRPr="00C32D9A" w:rsidRDefault="007B648D" w:rsidP="007B648D">
            <w:pPr>
              <w:pStyle w:val="AssignmentsLevel2"/>
            </w:pPr>
            <w:r w:rsidRPr="00C32D9A">
              <w:t>Analyze the balance of interests, regarding the state, teachers, students and the community.</w:t>
            </w:r>
          </w:p>
          <w:p w14:paraId="23AE6F42" w14:textId="77777777" w:rsidR="007B648D" w:rsidRPr="00C32D9A" w:rsidRDefault="007B648D" w:rsidP="007B648D">
            <w:pPr>
              <w:tabs>
                <w:tab w:val="left" w:pos="2329"/>
              </w:tabs>
              <w:rPr>
                <w:rFonts w:cs="Arial"/>
                <w:b/>
                <w:szCs w:val="20"/>
              </w:rPr>
            </w:pPr>
          </w:p>
          <w:p w14:paraId="75EEF5B0" w14:textId="77777777" w:rsidR="007B648D" w:rsidRPr="00C32D9A" w:rsidRDefault="007B648D" w:rsidP="007B648D">
            <w:pPr>
              <w:tabs>
                <w:tab w:val="left" w:pos="2329"/>
              </w:tabs>
              <w:rPr>
                <w:rFonts w:cs="Arial"/>
                <w:szCs w:val="20"/>
              </w:rPr>
            </w:pPr>
            <w:r w:rsidRPr="00C32D9A">
              <w:rPr>
                <w:rFonts w:cs="Arial"/>
                <w:szCs w:val="20"/>
              </w:rPr>
              <w:t>Your paper should include at least 5 references from peer-reviewed sources and follow APA formatting guidelines.</w:t>
            </w:r>
          </w:p>
          <w:p w14:paraId="6B546269" w14:textId="77777777" w:rsidR="007B648D" w:rsidRPr="00C32D9A" w:rsidRDefault="007B648D" w:rsidP="007B648D">
            <w:pPr>
              <w:tabs>
                <w:tab w:val="left" w:pos="2329"/>
              </w:tabs>
              <w:rPr>
                <w:rFonts w:cs="Arial"/>
                <w:b/>
                <w:szCs w:val="20"/>
              </w:rPr>
            </w:pPr>
          </w:p>
          <w:p w14:paraId="0BF5CF8B" w14:textId="1F50518E" w:rsidR="007B648D" w:rsidRDefault="007B648D" w:rsidP="007B648D">
            <w:pPr>
              <w:tabs>
                <w:tab w:val="left" w:pos="2329"/>
              </w:tabs>
              <w:rPr>
                <w:b/>
              </w:rPr>
            </w:pPr>
            <w:r>
              <w:rPr>
                <w:b/>
              </w:rPr>
              <w:t>Submit</w:t>
            </w:r>
            <w:r>
              <w:t xml:space="preserve"> your assignment to your instructor via Blackboard no later than 11:59 p.m. (EST) on Sunday.</w:t>
            </w:r>
          </w:p>
        </w:tc>
        <w:tc>
          <w:tcPr>
            <w:tcW w:w="1440" w:type="dxa"/>
          </w:tcPr>
          <w:p w14:paraId="7027B726" w14:textId="1CA5C4E6" w:rsidR="007B648D" w:rsidRPr="00842155" w:rsidRDefault="007B648D" w:rsidP="007B648D">
            <w:pPr>
              <w:tabs>
                <w:tab w:val="left" w:pos="2329"/>
              </w:tabs>
              <w:rPr>
                <w:rFonts w:cs="Arial"/>
                <w:szCs w:val="20"/>
              </w:rPr>
            </w:pPr>
            <w:r>
              <w:rPr>
                <w:rFonts w:cs="Arial"/>
                <w:szCs w:val="20"/>
              </w:rPr>
              <w:t>2.1, 2.2</w:t>
            </w:r>
          </w:p>
        </w:tc>
        <w:tc>
          <w:tcPr>
            <w:tcW w:w="1440" w:type="dxa"/>
          </w:tcPr>
          <w:p w14:paraId="07695E3A" w14:textId="77777777" w:rsidR="003D506C" w:rsidRDefault="003D506C" w:rsidP="003D506C">
            <w:pPr>
              <w:tabs>
                <w:tab w:val="left" w:pos="2329"/>
              </w:tabs>
              <w:rPr>
                <w:rFonts w:cs="Arial"/>
                <w:szCs w:val="20"/>
              </w:rPr>
            </w:pPr>
            <w:r>
              <w:rPr>
                <w:rFonts w:cs="Arial"/>
                <w:szCs w:val="20"/>
              </w:rPr>
              <w:t>Paper =</w:t>
            </w:r>
          </w:p>
          <w:p w14:paraId="3EAA1ABA" w14:textId="70509B07" w:rsidR="007B648D" w:rsidRPr="00103FC5" w:rsidRDefault="003D506C" w:rsidP="003D506C">
            <w:pPr>
              <w:tabs>
                <w:tab w:val="left" w:pos="2329"/>
              </w:tabs>
            </w:pPr>
            <w:r w:rsidRPr="003D506C">
              <w:rPr>
                <w:rFonts w:cs="Arial"/>
                <w:b/>
                <w:szCs w:val="20"/>
              </w:rPr>
              <w:t>30 minutes</w:t>
            </w:r>
          </w:p>
        </w:tc>
      </w:tr>
      <w:tr w:rsidR="007B648D" w:rsidRPr="00132272" w14:paraId="41FEFF8C" w14:textId="77777777" w:rsidTr="002522B3">
        <w:tc>
          <w:tcPr>
            <w:tcW w:w="10170" w:type="dxa"/>
            <w:gridSpan w:val="2"/>
            <w:tcMar>
              <w:top w:w="115" w:type="dxa"/>
              <w:left w:w="115" w:type="dxa"/>
              <w:bottom w:w="115" w:type="dxa"/>
              <w:right w:w="115" w:type="dxa"/>
            </w:tcMar>
          </w:tcPr>
          <w:p w14:paraId="52B2884F" w14:textId="19610799" w:rsidR="007B648D" w:rsidRDefault="007B648D" w:rsidP="007B648D">
            <w:pPr>
              <w:pStyle w:val="AssignmentsLevel1"/>
              <w:rPr>
                <w:b/>
              </w:rPr>
            </w:pPr>
            <w:r>
              <w:rPr>
                <w:b/>
              </w:rPr>
              <w:t>Week Two Quiz</w:t>
            </w:r>
          </w:p>
          <w:p w14:paraId="26241D8F" w14:textId="77777777" w:rsidR="007B648D" w:rsidRDefault="007B648D" w:rsidP="007B648D">
            <w:pPr>
              <w:pStyle w:val="AssignmentsLevel1"/>
              <w:rPr>
                <w:b/>
              </w:rPr>
            </w:pPr>
          </w:p>
          <w:p w14:paraId="528ECF24" w14:textId="77777777" w:rsidR="007B648D" w:rsidRDefault="007B648D" w:rsidP="007B648D">
            <w:pPr>
              <w:pStyle w:val="AssignmentsLevel1"/>
            </w:pPr>
            <w:r w:rsidRPr="008C7C20">
              <w:t>The quiz questions are taken from your readings and lecture for the week.</w:t>
            </w:r>
          </w:p>
          <w:p w14:paraId="4BAD69E6" w14:textId="77777777" w:rsidR="007B648D" w:rsidRDefault="007B648D" w:rsidP="007B648D">
            <w:pPr>
              <w:pStyle w:val="AssignmentsLevel1"/>
            </w:pPr>
          </w:p>
          <w:p w14:paraId="56C483E1" w14:textId="7150D2B3" w:rsidR="007B648D" w:rsidRDefault="007B648D" w:rsidP="007B648D">
            <w:pPr>
              <w:pStyle w:val="AssignmentsLevel1"/>
            </w:pPr>
            <w:r>
              <w:t>Complete the Week Two Quiz.</w:t>
            </w:r>
          </w:p>
          <w:p w14:paraId="4C043B16" w14:textId="77777777" w:rsidR="007B648D" w:rsidRDefault="007B648D" w:rsidP="007B648D">
            <w:pPr>
              <w:pStyle w:val="AssignmentsLevel1"/>
            </w:pPr>
          </w:p>
          <w:p w14:paraId="298AD8E5" w14:textId="595B877E" w:rsidR="007B648D" w:rsidRPr="00132272" w:rsidRDefault="007B648D" w:rsidP="007B648D">
            <w:pPr>
              <w:pStyle w:val="AssignmentsLevel1"/>
              <w:rPr>
                <w:strike/>
              </w:rPr>
            </w:pPr>
            <w:r w:rsidRPr="008C7C20">
              <w:rPr>
                <w:b/>
              </w:rPr>
              <w:t>Submit</w:t>
            </w:r>
            <w:r>
              <w:t xml:space="preserve"> this assignment to your instructor via Blackboard.</w:t>
            </w:r>
          </w:p>
        </w:tc>
        <w:tc>
          <w:tcPr>
            <w:tcW w:w="1440" w:type="dxa"/>
          </w:tcPr>
          <w:p w14:paraId="4EAF8968" w14:textId="6AE0CC4A" w:rsidR="007B648D" w:rsidRPr="00132272" w:rsidRDefault="007B648D" w:rsidP="007B648D">
            <w:pPr>
              <w:tabs>
                <w:tab w:val="left" w:pos="2329"/>
              </w:tabs>
              <w:rPr>
                <w:rFonts w:cs="Arial"/>
                <w:strike/>
                <w:szCs w:val="20"/>
              </w:rPr>
            </w:pPr>
            <w:r>
              <w:rPr>
                <w:rFonts w:cs="Arial"/>
                <w:szCs w:val="20"/>
              </w:rPr>
              <w:t>2.1, 2.2</w:t>
            </w:r>
          </w:p>
        </w:tc>
        <w:tc>
          <w:tcPr>
            <w:tcW w:w="1440" w:type="dxa"/>
          </w:tcPr>
          <w:p w14:paraId="3368C2AF" w14:textId="77777777" w:rsidR="003D506C" w:rsidRPr="003D506C" w:rsidRDefault="003D506C" w:rsidP="003D506C">
            <w:pPr>
              <w:tabs>
                <w:tab w:val="left" w:pos="2329"/>
              </w:tabs>
              <w:rPr>
                <w:rFonts w:cs="Arial"/>
                <w:szCs w:val="20"/>
              </w:rPr>
            </w:pPr>
            <w:r w:rsidRPr="003D506C">
              <w:rPr>
                <w:rFonts w:cs="Arial"/>
                <w:szCs w:val="20"/>
              </w:rPr>
              <w:t>Quiz=</w:t>
            </w:r>
          </w:p>
          <w:p w14:paraId="3F3727CF" w14:textId="5501785C" w:rsidR="007B648D" w:rsidRPr="00132272" w:rsidRDefault="003D506C" w:rsidP="003D506C">
            <w:pPr>
              <w:tabs>
                <w:tab w:val="left" w:pos="2329"/>
              </w:tabs>
              <w:rPr>
                <w:rFonts w:cs="Arial"/>
                <w:strike/>
                <w:szCs w:val="20"/>
              </w:rPr>
            </w:pPr>
            <w:r w:rsidRPr="003D506C">
              <w:rPr>
                <w:rFonts w:cs="Arial"/>
                <w:b/>
                <w:szCs w:val="20"/>
              </w:rPr>
              <w:t>30 minutes</w:t>
            </w:r>
          </w:p>
        </w:tc>
      </w:tr>
      <w:tr w:rsidR="007B648D" w:rsidRPr="00842155" w14:paraId="74FD6B40" w14:textId="77777777" w:rsidTr="002522B3">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6E9E8568" w14:textId="77777777" w:rsidR="007B648D" w:rsidRPr="00842155" w:rsidRDefault="007B648D" w:rsidP="007B648D">
            <w:pPr>
              <w:tabs>
                <w:tab w:val="left" w:pos="2329"/>
              </w:tabs>
              <w:rPr>
                <w:rFonts w:cs="Arial"/>
                <w:b/>
                <w:szCs w:val="20"/>
              </w:rPr>
            </w:pPr>
            <w:r w:rsidRPr="00842155">
              <w:rPr>
                <w:rFonts w:cs="Arial"/>
                <w:b/>
                <w:szCs w:val="20"/>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5270E808" w14:textId="77777777" w:rsidR="007B648D" w:rsidRPr="00842155" w:rsidRDefault="007B648D" w:rsidP="007B648D">
            <w:pPr>
              <w:tabs>
                <w:tab w:val="left" w:pos="2329"/>
              </w:tabs>
              <w:rPr>
                <w:rFonts w:cs="Arial"/>
                <w:b/>
                <w:szCs w:val="20"/>
              </w:rPr>
            </w:pPr>
          </w:p>
        </w:tc>
        <w:tc>
          <w:tcPr>
            <w:tcW w:w="1440" w:type="dxa"/>
            <w:tcBorders>
              <w:left w:val="nil"/>
              <w:bottom w:val="single" w:sz="4" w:space="0" w:color="000000" w:themeColor="text1"/>
            </w:tcBorders>
            <w:shd w:val="clear" w:color="auto" w:fill="E6E6E6"/>
          </w:tcPr>
          <w:p w14:paraId="5082617B" w14:textId="77777777" w:rsidR="007B648D" w:rsidRPr="00842155" w:rsidRDefault="007B648D" w:rsidP="007B648D">
            <w:pPr>
              <w:tabs>
                <w:tab w:val="left" w:pos="2329"/>
              </w:tabs>
              <w:rPr>
                <w:rFonts w:cs="Arial"/>
                <w:b/>
                <w:szCs w:val="20"/>
              </w:rPr>
            </w:pPr>
          </w:p>
        </w:tc>
        <w:tc>
          <w:tcPr>
            <w:tcW w:w="1440" w:type="dxa"/>
            <w:tcBorders>
              <w:bottom w:val="single" w:sz="4" w:space="0" w:color="000000" w:themeColor="text1"/>
            </w:tcBorders>
            <w:shd w:val="clear" w:color="auto" w:fill="E6E6E6"/>
          </w:tcPr>
          <w:p w14:paraId="34E29F13" w14:textId="77777777" w:rsidR="007B648D" w:rsidRPr="00842155" w:rsidRDefault="007B648D" w:rsidP="007B648D">
            <w:pPr>
              <w:tabs>
                <w:tab w:val="left" w:pos="2329"/>
              </w:tabs>
              <w:rPr>
                <w:rFonts w:cs="Arial"/>
                <w:b/>
                <w:szCs w:val="20"/>
              </w:rPr>
            </w:pPr>
          </w:p>
        </w:tc>
      </w:tr>
    </w:tbl>
    <w:p w14:paraId="3E5B92DA" w14:textId="77777777" w:rsidR="00104F2B" w:rsidRDefault="00104F2B" w:rsidP="0020635A">
      <w:pPr>
        <w:pStyle w:val="Heading1"/>
      </w:pPr>
    </w:p>
    <w:p w14:paraId="221DBF76" w14:textId="77777777" w:rsidR="00104F2B" w:rsidRPr="00104F2B" w:rsidRDefault="00104F2B" w:rsidP="0020635A">
      <w:pPr>
        <w:pStyle w:val="Heading1"/>
      </w:pPr>
      <w:r w:rsidRPr="00104F2B">
        <w:t>Faculty Notes</w:t>
      </w:r>
    </w:p>
    <w:p w14:paraId="605FA8C4" w14:textId="77777777" w:rsidR="00100350" w:rsidRDefault="00100350" w:rsidP="00104F2B">
      <w:pPr>
        <w:tabs>
          <w:tab w:val="left" w:pos="1065"/>
        </w:tabs>
      </w:pPr>
    </w:p>
    <w:p w14:paraId="729BE81E" w14:textId="6224BD0F" w:rsidR="00104F2B" w:rsidRDefault="00104F2B">
      <w:r>
        <w:br w:type="page"/>
      </w:r>
    </w:p>
    <w:p w14:paraId="3675D386" w14:textId="77777777" w:rsidR="00104F2B" w:rsidRPr="00104F2B" w:rsidRDefault="00104F2B" w:rsidP="00104F2B">
      <w:pPr>
        <w:tabs>
          <w:tab w:val="left" w:pos="1065"/>
        </w:tabs>
      </w:pP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2C1641" w:rsidRPr="0090566F" w14:paraId="3F3FCB1A" w14:textId="77777777" w:rsidTr="0020635A">
        <w:trPr>
          <w:trHeight w:val="535"/>
        </w:trPr>
        <w:tc>
          <w:tcPr>
            <w:tcW w:w="10170" w:type="dxa"/>
            <w:gridSpan w:val="2"/>
            <w:tcBorders>
              <w:bottom w:val="single" w:sz="4" w:space="0" w:color="000000" w:themeColor="text1"/>
              <w:right w:val="nil"/>
            </w:tcBorders>
            <w:shd w:val="clear" w:color="auto" w:fill="BF2C37"/>
            <w:tcMar>
              <w:top w:w="0" w:type="dxa"/>
              <w:left w:w="115" w:type="dxa"/>
              <w:bottom w:w="0" w:type="dxa"/>
              <w:right w:w="115" w:type="dxa"/>
            </w:tcMar>
            <w:vAlign w:val="center"/>
          </w:tcPr>
          <w:p w14:paraId="50DA53A0" w14:textId="12271B1F" w:rsidR="002C1641" w:rsidRPr="00842155" w:rsidRDefault="002C1641" w:rsidP="00C32D9A">
            <w:pPr>
              <w:pStyle w:val="WeeklyTopicHeading1"/>
            </w:pPr>
            <w:bookmarkStart w:id="5" w:name="weekthree"/>
            <w:bookmarkStart w:id="6" w:name="_Toc358980896"/>
            <w:bookmarkEnd w:id="5"/>
            <w:r w:rsidRPr="0068364F">
              <w:t xml:space="preserve">Week </w:t>
            </w:r>
            <w:r>
              <w:t>Three</w:t>
            </w:r>
            <w:r w:rsidRPr="0068364F">
              <w:t xml:space="preserve">: </w:t>
            </w:r>
            <w:bookmarkEnd w:id="6"/>
            <w:r w:rsidR="00C32D9A">
              <w:t>Legal Aspects of Teaching: Collective Bargaining, Libel, Slander, and Copyright</w:t>
            </w:r>
          </w:p>
        </w:tc>
        <w:tc>
          <w:tcPr>
            <w:tcW w:w="1440" w:type="dxa"/>
            <w:tcBorders>
              <w:left w:val="nil"/>
              <w:bottom w:val="single" w:sz="4" w:space="0" w:color="000000" w:themeColor="text1"/>
              <w:right w:val="nil"/>
            </w:tcBorders>
            <w:shd w:val="clear" w:color="auto" w:fill="BF2C37"/>
          </w:tcPr>
          <w:p w14:paraId="62C6F498" w14:textId="77777777" w:rsidR="002C1641" w:rsidRPr="0090566F" w:rsidRDefault="002C1641" w:rsidP="00FD5474">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F2C37"/>
          </w:tcPr>
          <w:p w14:paraId="05A25266" w14:textId="77777777" w:rsidR="002C1641" w:rsidRPr="0090566F" w:rsidRDefault="002C1641" w:rsidP="00FD5474">
            <w:pPr>
              <w:tabs>
                <w:tab w:val="left" w:pos="0"/>
                <w:tab w:val="left" w:pos="3720"/>
              </w:tabs>
              <w:outlineLvl w:val="0"/>
              <w:rPr>
                <w:rFonts w:cs="Arial"/>
                <w:color w:val="FFFFFF"/>
                <w:sz w:val="28"/>
                <w:szCs w:val="28"/>
              </w:rPr>
            </w:pPr>
          </w:p>
        </w:tc>
      </w:tr>
      <w:tr w:rsidR="00FD5474" w:rsidRPr="00842155" w14:paraId="30CD78A0" w14:textId="77777777" w:rsidTr="00825CE5">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0D5F7931" w14:textId="77777777" w:rsidR="00FD5474" w:rsidRPr="005B10FE" w:rsidRDefault="00FD5474" w:rsidP="00FD5474">
            <w:pPr>
              <w:tabs>
                <w:tab w:val="left" w:pos="0"/>
                <w:tab w:val="left" w:pos="3720"/>
              </w:tabs>
              <w:outlineLvl w:val="0"/>
              <w:rPr>
                <w:rFonts w:cs="Arial"/>
                <w:b/>
                <w:i/>
                <w:szCs w:val="20"/>
              </w:rPr>
            </w:pPr>
            <w:r w:rsidRPr="005B10FE">
              <w:rPr>
                <w:rFonts w:cs="Arial"/>
                <w:b/>
                <w:i/>
                <w:sz w:val="22"/>
                <w:szCs w:val="20"/>
              </w:rPr>
              <w:t>Learning Objectives</w:t>
            </w:r>
          </w:p>
        </w:tc>
        <w:tc>
          <w:tcPr>
            <w:tcW w:w="2880" w:type="dxa"/>
            <w:gridSpan w:val="2"/>
            <w:tcBorders>
              <w:left w:val="nil"/>
              <w:bottom w:val="single" w:sz="4" w:space="0" w:color="000000" w:themeColor="text1"/>
            </w:tcBorders>
            <w:shd w:val="clear" w:color="auto" w:fill="D8D9DA"/>
          </w:tcPr>
          <w:p w14:paraId="22B910FD" w14:textId="77777777" w:rsidR="00FD5474" w:rsidRPr="00842155" w:rsidRDefault="00FD5474" w:rsidP="00FD5474">
            <w:pPr>
              <w:tabs>
                <w:tab w:val="left" w:pos="0"/>
                <w:tab w:val="left" w:pos="3720"/>
              </w:tabs>
              <w:outlineLvl w:val="0"/>
              <w:rPr>
                <w:rFonts w:cs="Arial"/>
                <w:szCs w:val="20"/>
              </w:rPr>
            </w:pPr>
            <w:r w:rsidRPr="005B10FE">
              <w:rPr>
                <w:rFonts w:cs="Arial"/>
                <w:b/>
                <w:i/>
                <w:szCs w:val="20"/>
              </w:rPr>
              <w:t>Alignment</w:t>
            </w:r>
          </w:p>
        </w:tc>
      </w:tr>
      <w:tr w:rsidR="00C32D9A" w:rsidRPr="00842155" w14:paraId="02F5B4F4" w14:textId="77777777" w:rsidTr="00FD5474">
        <w:trPr>
          <w:trHeight w:val="30"/>
        </w:trPr>
        <w:tc>
          <w:tcPr>
            <w:tcW w:w="10170" w:type="dxa"/>
            <w:gridSpan w:val="2"/>
            <w:tcBorders>
              <w:bottom w:val="nil"/>
              <w:right w:val="nil"/>
            </w:tcBorders>
            <w:tcMar>
              <w:top w:w="115" w:type="dxa"/>
              <w:left w:w="115" w:type="dxa"/>
              <w:bottom w:w="115" w:type="dxa"/>
              <w:right w:w="115" w:type="dxa"/>
            </w:tcMar>
          </w:tcPr>
          <w:p w14:paraId="55996D3D" w14:textId="0EF1CE43" w:rsidR="00C32D9A" w:rsidRPr="00842155" w:rsidRDefault="00C32D9A" w:rsidP="00C32D9A">
            <w:pPr>
              <w:pStyle w:val="ObjectiveBullet"/>
              <w:numPr>
                <w:ilvl w:val="1"/>
                <w:numId w:val="9"/>
              </w:numPr>
              <w:tabs>
                <w:tab w:val="clear" w:pos="0"/>
              </w:tabs>
            </w:pPr>
            <w:r w:rsidRPr="0080564C">
              <w:t>Differentiate between individual and organizational liability.</w:t>
            </w:r>
          </w:p>
        </w:tc>
        <w:tc>
          <w:tcPr>
            <w:tcW w:w="2880" w:type="dxa"/>
            <w:gridSpan w:val="2"/>
            <w:tcBorders>
              <w:left w:val="nil"/>
              <w:bottom w:val="nil"/>
            </w:tcBorders>
          </w:tcPr>
          <w:p w14:paraId="7A009233" w14:textId="2314B195" w:rsidR="00C32D9A" w:rsidRPr="00842155" w:rsidRDefault="004A01B9" w:rsidP="00C32D9A">
            <w:pPr>
              <w:tabs>
                <w:tab w:val="left" w:pos="0"/>
                <w:tab w:val="left" w:pos="3720"/>
              </w:tabs>
              <w:outlineLvl w:val="0"/>
              <w:rPr>
                <w:rFonts w:cs="Arial"/>
                <w:szCs w:val="20"/>
              </w:rPr>
            </w:pPr>
            <w:r>
              <w:rPr>
                <w:rFonts w:cs="Arial"/>
                <w:szCs w:val="20"/>
              </w:rPr>
              <w:t>CLO1, CLO2, CLO3</w:t>
            </w:r>
          </w:p>
        </w:tc>
      </w:tr>
      <w:tr w:rsidR="00C32D9A" w:rsidRPr="00842155" w14:paraId="0BE7A8DF" w14:textId="77777777" w:rsidTr="00FD5474">
        <w:trPr>
          <w:trHeight w:val="38"/>
        </w:trPr>
        <w:tc>
          <w:tcPr>
            <w:tcW w:w="10170" w:type="dxa"/>
            <w:gridSpan w:val="2"/>
            <w:tcBorders>
              <w:top w:val="nil"/>
              <w:bottom w:val="nil"/>
              <w:right w:val="nil"/>
            </w:tcBorders>
            <w:tcMar>
              <w:top w:w="115" w:type="dxa"/>
              <w:left w:w="115" w:type="dxa"/>
              <w:bottom w:w="115" w:type="dxa"/>
              <w:right w:w="115" w:type="dxa"/>
            </w:tcMar>
          </w:tcPr>
          <w:p w14:paraId="272BA306" w14:textId="6D828B45" w:rsidR="00C32D9A" w:rsidRPr="00842155" w:rsidRDefault="00C32D9A" w:rsidP="00C32D9A">
            <w:pPr>
              <w:pStyle w:val="ObjectiveBullet"/>
              <w:numPr>
                <w:ilvl w:val="1"/>
                <w:numId w:val="9"/>
              </w:numPr>
            </w:pPr>
            <w:r w:rsidRPr="0080564C">
              <w:t>Evaluate the influence of copyright law on curriculum and instruction.</w:t>
            </w:r>
          </w:p>
        </w:tc>
        <w:tc>
          <w:tcPr>
            <w:tcW w:w="2880" w:type="dxa"/>
            <w:gridSpan w:val="2"/>
            <w:tcBorders>
              <w:top w:val="nil"/>
              <w:left w:val="nil"/>
              <w:bottom w:val="nil"/>
            </w:tcBorders>
          </w:tcPr>
          <w:p w14:paraId="5019E15E" w14:textId="60B5AE1E" w:rsidR="00C32D9A" w:rsidRPr="00842155" w:rsidRDefault="004A01B9" w:rsidP="00C32D9A">
            <w:pPr>
              <w:tabs>
                <w:tab w:val="left" w:pos="0"/>
                <w:tab w:val="left" w:pos="3720"/>
              </w:tabs>
              <w:outlineLvl w:val="0"/>
              <w:rPr>
                <w:rFonts w:cs="Arial"/>
                <w:szCs w:val="20"/>
              </w:rPr>
            </w:pPr>
            <w:r>
              <w:rPr>
                <w:rFonts w:cs="Arial"/>
                <w:szCs w:val="20"/>
              </w:rPr>
              <w:t>CLO1, CLO2</w:t>
            </w:r>
          </w:p>
        </w:tc>
      </w:tr>
      <w:tr w:rsidR="00C32D9A" w:rsidRPr="00842155" w14:paraId="4BFB0964" w14:textId="77777777" w:rsidTr="00FD5474">
        <w:trPr>
          <w:trHeight w:val="128"/>
        </w:trPr>
        <w:tc>
          <w:tcPr>
            <w:tcW w:w="10170" w:type="dxa"/>
            <w:gridSpan w:val="2"/>
            <w:tcBorders>
              <w:top w:val="nil"/>
              <w:bottom w:val="single" w:sz="4" w:space="0" w:color="000000" w:themeColor="text1"/>
              <w:right w:val="nil"/>
            </w:tcBorders>
            <w:tcMar>
              <w:top w:w="115" w:type="dxa"/>
              <w:left w:w="115" w:type="dxa"/>
              <w:bottom w:w="115" w:type="dxa"/>
              <w:right w:w="115" w:type="dxa"/>
            </w:tcMar>
          </w:tcPr>
          <w:p w14:paraId="51461EB2" w14:textId="4425D957" w:rsidR="00C32D9A" w:rsidRPr="00842155" w:rsidRDefault="00C32D9A" w:rsidP="00C32D9A">
            <w:pPr>
              <w:pStyle w:val="ObjectiveBullet"/>
              <w:numPr>
                <w:ilvl w:val="1"/>
                <w:numId w:val="9"/>
              </w:numPr>
            </w:pPr>
            <w:r w:rsidRPr="0080564C">
              <w:t>Analyze the difference between procedural and substantive issues of FAPE and Due Process.</w:t>
            </w:r>
          </w:p>
        </w:tc>
        <w:tc>
          <w:tcPr>
            <w:tcW w:w="2880" w:type="dxa"/>
            <w:gridSpan w:val="2"/>
            <w:tcBorders>
              <w:top w:val="nil"/>
              <w:left w:val="nil"/>
              <w:bottom w:val="single" w:sz="4" w:space="0" w:color="000000" w:themeColor="text1"/>
            </w:tcBorders>
          </w:tcPr>
          <w:p w14:paraId="0A146889" w14:textId="6116AD33" w:rsidR="00C32D9A" w:rsidRPr="00842155" w:rsidRDefault="004A01B9" w:rsidP="00C32D9A">
            <w:pPr>
              <w:tabs>
                <w:tab w:val="left" w:pos="0"/>
                <w:tab w:val="left" w:pos="3720"/>
              </w:tabs>
              <w:outlineLvl w:val="0"/>
              <w:rPr>
                <w:rFonts w:cs="Arial"/>
                <w:szCs w:val="20"/>
              </w:rPr>
            </w:pPr>
            <w:r>
              <w:rPr>
                <w:rFonts w:cs="Arial"/>
                <w:szCs w:val="20"/>
              </w:rPr>
              <w:t>CLO1, CLO2, CLO3</w:t>
            </w:r>
          </w:p>
        </w:tc>
      </w:tr>
      <w:tr w:rsidR="00135F7B" w:rsidRPr="00842155" w14:paraId="737260B2" w14:textId="77777777" w:rsidTr="002522B3">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4498C91D" w14:textId="77777777" w:rsidR="00135F7B" w:rsidRDefault="00135F7B" w:rsidP="002522B3">
            <w:pPr>
              <w:tabs>
                <w:tab w:val="left" w:pos="0"/>
                <w:tab w:val="left" w:pos="3720"/>
              </w:tabs>
              <w:outlineLvl w:val="0"/>
              <w:rPr>
                <w:rFonts w:cs="Arial"/>
                <w:i/>
                <w:szCs w:val="20"/>
              </w:rPr>
            </w:pPr>
            <w:r>
              <w:rPr>
                <w:rFonts w:cs="Arial"/>
                <w:b/>
                <w:i/>
                <w:sz w:val="22"/>
                <w:szCs w:val="20"/>
              </w:rPr>
              <w:t>Resources, Activities, and Preparation</w:t>
            </w:r>
          </w:p>
          <w:p w14:paraId="34683D5F" w14:textId="0AD7222D" w:rsidR="00135F7B" w:rsidRPr="005B10FE" w:rsidRDefault="009D107E" w:rsidP="002522B3">
            <w:pPr>
              <w:tabs>
                <w:tab w:val="left" w:pos="0"/>
                <w:tab w:val="left" w:pos="3720"/>
              </w:tabs>
              <w:outlineLvl w:val="0"/>
              <w:rPr>
                <w:rFonts w:cs="Arial"/>
                <w:b/>
                <w:i/>
                <w:szCs w:val="20"/>
              </w:rPr>
            </w:pPr>
            <w:r>
              <w:rPr>
                <w:rFonts w:cs="Arial"/>
                <w:i/>
                <w:szCs w:val="20"/>
              </w:rPr>
              <w:t>Utilize these resources and complete these activities in preparation for your graded assignments.</w:t>
            </w:r>
          </w:p>
        </w:tc>
        <w:tc>
          <w:tcPr>
            <w:tcW w:w="1440" w:type="dxa"/>
            <w:tcBorders>
              <w:left w:val="single" w:sz="4" w:space="0" w:color="000000" w:themeColor="text1"/>
              <w:right w:val="single" w:sz="4" w:space="0" w:color="auto"/>
            </w:tcBorders>
            <w:shd w:val="clear" w:color="auto" w:fill="D8D9DA"/>
          </w:tcPr>
          <w:p w14:paraId="1E072534" w14:textId="77777777" w:rsidR="00135F7B" w:rsidRPr="005B10FE" w:rsidRDefault="00135F7B" w:rsidP="002522B3">
            <w:pPr>
              <w:tabs>
                <w:tab w:val="left" w:pos="0"/>
                <w:tab w:val="left" w:pos="3720"/>
              </w:tabs>
              <w:outlineLvl w:val="0"/>
              <w:rPr>
                <w:rFonts w:cs="Arial"/>
                <w:b/>
                <w:i/>
                <w:szCs w:val="20"/>
              </w:rPr>
            </w:pPr>
            <w:r w:rsidRPr="005B10FE">
              <w:rPr>
                <w:rFonts w:cs="Arial"/>
                <w:b/>
                <w:i/>
                <w:szCs w:val="20"/>
              </w:rPr>
              <w:t>Alignment</w:t>
            </w:r>
          </w:p>
        </w:tc>
        <w:tc>
          <w:tcPr>
            <w:tcW w:w="1440" w:type="dxa"/>
            <w:tcBorders>
              <w:left w:val="single" w:sz="4" w:space="0" w:color="auto"/>
            </w:tcBorders>
            <w:shd w:val="clear" w:color="auto" w:fill="D8D9DA"/>
          </w:tcPr>
          <w:p w14:paraId="132AFE81" w14:textId="77777777" w:rsidR="00135F7B" w:rsidRPr="005B10FE" w:rsidRDefault="00135F7B" w:rsidP="002522B3">
            <w:pPr>
              <w:tabs>
                <w:tab w:val="left" w:pos="0"/>
                <w:tab w:val="left" w:pos="3720"/>
              </w:tabs>
              <w:outlineLvl w:val="0"/>
              <w:rPr>
                <w:rFonts w:cs="Arial"/>
                <w:b/>
                <w:i/>
                <w:szCs w:val="20"/>
              </w:rPr>
            </w:pPr>
            <w:r>
              <w:rPr>
                <w:rFonts w:cs="Arial"/>
                <w:b/>
                <w:i/>
                <w:szCs w:val="20"/>
              </w:rPr>
              <w:t>AIE</w:t>
            </w:r>
          </w:p>
        </w:tc>
      </w:tr>
      <w:tr w:rsidR="00135F7B" w:rsidRPr="00842155" w14:paraId="2A531BF4" w14:textId="77777777" w:rsidTr="002522B3">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62DD176B" w14:textId="4E2E8A7E" w:rsidR="00C32D9A" w:rsidRPr="00D329E7" w:rsidRDefault="00C32D9A" w:rsidP="00C32D9A">
            <w:pPr>
              <w:pStyle w:val="AssignmentsLevel1"/>
              <w:rPr>
                <w:b/>
              </w:rPr>
            </w:pPr>
            <w:r w:rsidRPr="00D329E7">
              <w:rPr>
                <w:b/>
              </w:rPr>
              <w:t xml:space="preserve">Week </w:t>
            </w:r>
            <w:r>
              <w:rPr>
                <w:b/>
              </w:rPr>
              <w:t>Three</w:t>
            </w:r>
            <w:r w:rsidRPr="00D329E7">
              <w:rPr>
                <w:b/>
              </w:rPr>
              <w:t xml:space="preserve"> Readings</w:t>
            </w:r>
          </w:p>
          <w:p w14:paraId="56D84B0C" w14:textId="77777777" w:rsidR="00C32D9A" w:rsidRDefault="00C32D9A" w:rsidP="00C32D9A">
            <w:pPr>
              <w:pStyle w:val="AssignmentsLevel1"/>
            </w:pPr>
          </w:p>
          <w:p w14:paraId="42C3E9C5" w14:textId="0814AE91" w:rsidR="00C32D9A" w:rsidRDefault="00C32D9A" w:rsidP="00C32D9A">
            <w:pPr>
              <w:pStyle w:val="AssignmentsLevel1"/>
            </w:pPr>
            <w:r w:rsidRPr="00D329E7">
              <w:rPr>
                <w:b/>
              </w:rPr>
              <w:t>Read</w:t>
            </w:r>
            <w:r>
              <w:t xml:space="preserve"> the following materials as you prepare to begin working on your assignments:</w:t>
            </w:r>
          </w:p>
          <w:p w14:paraId="1C79AF65" w14:textId="77777777" w:rsidR="000E7F0F" w:rsidRDefault="000E7F0F" w:rsidP="00C32D9A">
            <w:pPr>
              <w:pStyle w:val="AssignmentsLevel1"/>
            </w:pPr>
          </w:p>
          <w:p w14:paraId="133BC408" w14:textId="77777777" w:rsidR="00135F7B" w:rsidRPr="000E7F0F" w:rsidRDefault="000E7F0F" w:rsidP="000E7F0F">
            <w:pPr>
              <w:pStyle w:val="AssignmentsLevel2"/>
              <w:rPr>
                <w:rFonts w:ascii="Times New Roman" w:hAnsi="Times New Roman"/>
              </w:rPr>
            </w:pPr>
            <w:r>
              <w:t>Chapters 6</w:t>
            </w:r>
            <w:r w:rsidR="00C32D9A">
              <w:t xml:space="preserve"> &amp; 8 of </w:t>
            </w:r>
            <w:r w:rsidR="00C32D9A">
              <w:rPr>
                <w:rStyle w:val="Emphasis"/>
              </w:rPr>
              <w:t>Teachers and the Law</w:t>
            </w:r>
            <w:r w:rsidR="00C32D9A">
              <w:t>.</w:t>
            </w:r>
          </w:p>
          <w:p w14:paraId="65C0E9F6" w14:textId="77777777" w:rsidR="000E7F0F" w:rsidRDefault="000E7F0F" w:rsidP="000E7F0F">
            <w:pPr>
              <w:pStyle w:val="AssignmentsLevel2"/>
              <w:numPr>
                <w:ilvl w:val="0"/>
                <w:numId w:val="0"/>
              </w:numPr>
              <w:ind w:left="360" w:hanging="360"/>
            </w:pPr>
          </w:p>
          <w:p w14:paraId="325D5CD9" w14:textId="531D49CE" w:rsidR="000E7F0F" w:rsidRPr="00C32D9A" w:rsidRDefault="000E7F0F" w:rsidP="000E7F0F">
            <w:pPr>
              <w:pStyle w:val="AssignmentsLevel2"/>
              <w:numPr>
                <w:ilvl w:val="0"/>
                <w:numId w:val="0"/>
              </w:numPr>
              <w:ind w:left="360" w:hanging="360"/>
              <w:rPr>
                <w:rFonts w:ascii="Times New Roman" w:hAnsi="Times New Roman"/>
              </w:rPr>
            </w:pPr>
            <w:r w:rsidRPr="004E6648">
              <w:rPr>
                <w:b/>
              </w:rPr>
              <w:t>Post</w:t>
            </w:r>
            <w:r>
              <w:t xml:space="preserve"> comments and questions to the Week Three General Discussion.</w:t>
            </w:r>
          </w:p>
        </w:tc>
        <w:tc>
          <w:tcPr>
            <w:tcW w:w="1440" w:type="dxa"/>
            <w:tcBorders>
              <w:left w:val="single" w:sz="4" w:space="0" w:color="000000" w:themeColor="text1"/>
            </w:tcBorders>
            <w:shd w:val="clear" w:color="auto" w:fill="FFFFFF" w:themeFill="background1"/>
          </w:tcPr>
          <w:p w14:paraId="42BFCC05" w14:textId="52306D54" w:rsidR="00135F7B" w:rsidRPr="009F6FAF" w:rsidRDefault="00333DAC" w:rsidP="002522B3">
            <w:pPr>
              <w:rPr>
                <w:rFonts w:cs="Arial"/>
                <w:szCs w:val="20"/>
              </w:rPr>
            </w:pPr>
            <w:r>
              <w:rPr>
                <w:rFonts w:cs="Arial"/>
                <w:szCs w:val="20"/>
              </w:rPr>
              <w:t>3.1, 3.2, 3.3</w:t>
            </w:r>
          </w:p>
        </w:tc>
        <w:tc>
          <w:tcPr>
            <w:tcW w:w="1440" w:type="dxa"/>
            <w:tcBorders>
              <w:left w:val="single" w:sz="4" w:space="0" w:color="000000" w:themeColor="text1"/>
            </w:tcBorders>
            <w:shd w:val="clear" w:color="auto" w:fill="FFFFFF" w:themeFill="background1"/>
          </w:tcPr>
          <w:p w14:paraId="5302B7D4" w14:textId="77777777" w:rsidR="00135F7B" w:rsidRPr="009F6FAF" w:rsidRDefault="00135F7B" w:rsidP="002522B3">
            <w:pPr>
              <w:rPr>
                <w:rFonts w:cs="Arial"/>
                <w:szCs w:val="20"/>
              </w:rPr>
            </w:pPr>
          </w:p>
        </w:tc>
      </w:tr>
      <w:tr w:rsidR="00333DAC" w:rsidRPr="00842155" w14:paraId="3BFE82F5" w14:textId="77777777" w:rsidTr="002522B3">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6BB76235" w14:textId="3D815FF3" w:rsidR="00333DAC" w:rsidRPr="001E700C" w:rsidRDefault="00333DAC" w:rsidP="00333DAC">
            <w:pPr>
              <w:pStyle w:val="AssignmentsLevel1"/>
              <w:rPr>
                <w:b/>
              </w:rPr>
            </w:pPr>
            <w:r w:rsidRPr="001E700C">
              <w:rPr>
                <w:b/>
              </w:rPr>
              <w:t xml:space="preserve">Lecture: </w:t>
            </w:r>
            <w:r>
              <w:rPr>
                <w:b/>
              </w:rPr>
              <w:t>Libel</w:t>
            </w:r>
            <w:r w:rsidRPr="000E7F0F">
              <w:rPr>
                <w:b/>
              </w:rPr>
              <w:t>, Slander</w:t>
            </w:r>
            <w:r>
              <w:rPr>
                <w:b/>
              </w:rPr>
              <w:t>,</w:t>
            </w:r>
            <w:r w:rsidRPr="000E7F0F">
              <w:rPr>
                <w:b/>
              </w:rPr>
              <w:t xml:space="preserve"> and Copyright</w:t>
            </w:r>
          </w:p>
          <w:p w14:paraId="753F8E27" w14:textId="77777777" w:rsidR="00333DAC" w:rsidRDefault="00333DAC" w:rsidP="00333DAC">
            <w:pPr>
              <w:pStyle w:val="AssignmentsLevel1"/>
            </w:pPr>
          </w:p>
          <w:p w14:paraId="25E330C0" w14:textId="2FF1475D" w:rsidR="00333DAC" w:rsidRDefault="00333DAC" w:rsidP="00333DAC">
            <w:pPr>
              <w:pStyle w:val="AssignmentsLevel1"/>
            </w:pPr>
            <w:r w:rsidRPr="00DC2CB2">
              <w:rPr>
                <w:b/>
              </w:rPr>
              <w:t>View</w:t>
            </w:r>
            <w:r>
              <w:t xml:space="preserve"> the “</w:t>
            </w:r>
            <w:r w:rsidRPr="000E7F0F">
              <w:t>Libel, Slander, and Copyright</w:t>
            </w:r>
            <w:r>
              <w:t>”</w:t>
            </w:r>
            <w:r w:rsidRPr="000E7F0F">
              <w:t xml:space="preserve"> </w:t>
            </w:r>
            <w:r>
              <w:t xml:space="preserve">lecture [51:46]: </w:t>
            </w:r>
            <w:hyperlink r:id="rId23" w:history="1">
              <w:r w:rsidRPr="00F132E2">
                <w:rPr>
                  <w:rStyle w:val="Hyperlink"/>
                </w:rPr>
                <w:t>https://gwynedd-mercycollege.adobeconnect.com/_a1013930896/p4y04t9b35p/?launcher=false&amp;fcsContent=true&amp;pbMode=normal</w:t>
              </w:r>
            </w:hyperlink>
          </w:p>
          <w:p w14:paraId="217A1FF8" w14:textId="77777777" w:rsidR="00333DAC" w:rsidRDefault="00333DAC" w:rsidP="00333DAC">
            <w:pPr>
              <w:pStyle w:val="AssignmentsLevel1"/>
            </w:pPr>
          </w:p>
          <w:p w14:paraId="05D99A8F" w14:textId="3AD70127" w:rsidR="00333DAC" w:rsidRPr="00842155" w:rsidRDefault="00333DAC" w:rsidP="00333DAC">
            <w:pPr>
              <w:pStyle w:val="AssignmentsLevel1"/>
            </w:pPr>
            <w:r w:rsidRPr="004E6648">
              <w:rPr>
                <w:b/>
              </w:rPr>
              <w:t>Post</w:t>
            </w:r>
            <w:r>
              <w:t xml:space="preserve"> comments and questions to the Week Three General Discussion.</w:t>
            </w:r>
          </w:p>
        </w:tc>
        <w:tc>
          <w:tcPr>
            <w:tcW w:w="1440" w:type="dxa"/>
            <w:tcBorders>
              <w:left w:val="single" w:sz="4" w:space="0" w:color="000000" w:themeColor="text1"/>
            </w:tcBorders>
            <w:shd w:val="clear" w:color="auto" w:fill="FFFFFF" w:themeFill="background1"/>
          </w:tcPr>
          <w:p w14:paraId="080B15D4" w14:textId="2BE6BB57" w:rsidR="00333DAC" w:rsidRPr="009F6FAF" w:rsidRDefault="00333DAC" w:rsidP="00333DAC">
            <w:pPr>
              <w:rPr>
                <w:rFonts w:cs="Arial"/>
                <w:szCs w:val="20"/>
              </w:rPr>
            </w:pPr>
            <w:r>
              <w:rPr>
                <w:rFonts w:cs="Arial"/>
                <w:szCs w:val="20"/>
              </w:rPr>
              <w:t>3.1, 3.2, 3.3</w:t>
            </w:r>
          </w:p>
        </w:tc>
        <w:tc>
          <w:tcPr>
            <w:tcW w:w="1440" w:type="dxa"/>
            <w:tcBorders>
              <w:left w:val="single" w:sz="4" w:space="0" w:color="000000" w:themeColor="text1"/>
            </w:tcBorders>
            <w:shd w:val="clear" w:color="auto" w:fill="FFFFFF" w:themeFill="background1"/>
          </w:tcPr>
          <w:p w14:paraId="2C510A22" w14:textId="77777777" w:rsidR="00333DAC" w:rsidRPr="009F6FAF" w:rsidRDefault="00333DAC" w:rsidP="00333DAC">
            <w:pPr>
              <w:rPr>
                <w:rFonts w:cs="Arial"/>
                <w:szCs w:val="20"/>
              </w:rPr>
            </w:pPr>
          </w:p>
        </w:tc>
      </w:tr>
      <w:tr w:rsidR="007B648D" w:rsidRPr="007F339F" w14:paraId="1369253C" w14:textId="77777777" w:rsidTr="007B648D">
        <w:tc>
          <w:tcPr>
            <w:tcW w:w="10170" w:type="dxa"/>
            <w:gridSpan w:val="2"/>
            <w:shd w:val="clear" w:color="auto" w:fill="auto"/>
            <w:tcMar>
              <w:top w:w="115" w:type="dxa"/>
              <w:left w:w="115" w:type="dxa"/>
              <w:bottom w:w="115" w:type="dxa"/>
              <w:right w:w="115" w:type="dxa"/>
            </w:tcMar>
          </w:tcPr>
          <w:p w14:paraId="29C97FC4" w14:textId="67D2C6DC" w:rsidR="007B648D" w:rsidRPr="00824D94" w:rsidRDefault="007B648D" w:rsidP="007B648D">
            <w:pPr>
              <w:tabs>
                <w:tab w:val="left" w:pos="2329"/>
              </w:tabs>
              <w:rPr>
                <w:rFonts w:cs="Arial"/>
                <w:b/>
                <w:szCs w:val="20"/>
              </w:rPr>
            </w:pPr>
            <w:r>
              <w:rPr>
                <w:rFonts w:cs="Arial"/>
                <w:b/>
                <w:szCs w:val="20"/>
              </w:rPr>
              <w:t>Week Three Adobe Connect Live Theme Presentation</w:t>
            </w:r>
          </w:p>
          <w:p w14:paraId="32373EAC" w14:textId="77777777" w:rsidR="007B648D" w:rsidRDefault="007B648D" w:rsidP="007B648D">
            <w:pPr>
              <w:pStyle w:val="AssignmentsLevel1"/>
            </w:pPr>
          </w:p>
          <w:p w14:paraId="0C6C165E" w14:textId="77777777" w:rsidR="007B648D" w:rsidRDefault="007B648D" w:rsidP="007B648D">
            <w:pPr>
              <w:pStyle w:val="AssignmentsLevel1"/>
            </w:pPr>
            <w:r w:rsidRPr="001E700C">
              <w:rPr>
                <w:b/>
              </w:rPr>
              <w:t>Participate</w:t>
            </w:r>
            <w:r>
              <w:t xml:space="preserve"> in the Adobe Connect Live Theme Presentation.</w:t>
            </w:r>
          </w:p>
          <w:p w14:paraId="29A2CB5F" w14:textId="77777777" w:rsidR="007B648D" w:rsidRDefault="007B648D" w:rsidP="007B648D">
            <w:pPr>
              <w:pStyle w:val="AssignmentsLevel1"/>
            </w:pPr>
          </w:p>
          <w:p w14:paraId="52671291" w14:textId="77777777" w:rsidR="007B648D" w:rsidRDefault="007B648D" w:rsidP="007B648D">
            <w:pPr>
              <w:pStyle w:val="AssignmentsLevel1"/>
            </w:pPr>
            <w:r>
              <w:t>During this Adobe Connect session, students assigned to Week Three will be making their Theme Presentations. If you are not able to attend the live presentation a recorded version will be made available and you will be required to watch this video and post comments to the presentation in the Theme Presentation discussion board.</w:t>
            </w:r>
          </w:p>
          <w:p w14:paraId="575FEA41" w14:textId="77777777" w:rsidR="007B648D" w:rsidRDefault="007B648D" w:rsidP="007B648D">
            <w:pPr>
              <w:pStyle w:val="AssignmentsLevel1"/>
            </w:pPr>
            <w:r>
              <w:lastRenderedPageBreak/>
              <w:t>The following subjects will be presented this week:</w:t>
            </w:r>
          </w:p>
          <w:p w14:paraId="6F74D6FF" w14:textId="77777777" w:rsidR="007B648D" w:rsidRDefault="007B648D" w:rsidP="007B648D">
            <w:pPr>
              <w:pStyle w:val="AssignmentsLevel2"/>
            </w:pPr>
            <w:r>
              <w:t>Collective Bargaining: A Comparison of Acts 88 &amp; 195 (Week 3)</w:t>
            </w:r>
          </w:p>
          <w:p w14:paraId="7068E28E" w14:textId="77777777" w:rsidR="007B648D" w:rsidRDefault="007B648D" w:rsidP="007B648D">
            <w:pPr>
              <w:pStyle w:val="AssignmentsLevel2"/>
            </w:pPr>
            <w:r>
              <w:t>Liability for both Teachers and Administrators (Week 3)</w:t>
            </w:r>
          </w:p>
          <w:p w14:paraId="02C84D69" w14:textId="77777777" w:rsidR="007B648D" w:rsidRDefault="007B648D" w:rsidP="007B648D">
            <w:pPr>
              <w:pStyle w:val="AssignmentsLevel2"/>
            </w:pPr>
            <w:r>
              <w:t>Copyright Law (Week 3)</w:t>
            </w:r>
          </w:p>
          <w:p w14:paraId="4E0A9352" w14:textId="56973014" w:rsidR="007B648D" w:rsidRPr="007B648D" w:rsidRDefault="007B648D" w:rsidP="007B648D">
            <w:pPr>
              <w:pStyle w:val="AssignmentsLevel2"/>
            </w:pPr>
            <w:r>
              <w:t>Slander &amp; Libel (Week 3)</w:t>
            </w:r>
          </w:p>
        </w:tc>
        <w:tc>
          <w:tcPr>
            <w:tcW w:w="1440" w:type="dxa"/>
            <w:tcBorders>
              <w:bottom w:val="single" w:sz="4" w:space="0" w:color="000000" w:themeColor="text1"/>
            </w:tcBorders>
          </w:tcPr>
          <w:p w14:paraId="06C27F05" w14:textId="3F181C3B" w:rsidR="007B648D" w:rsidRDefault="007B648D" w:rsidP="007B648D">
            <w:pPr>
              <w:rPr>
                <w:rFonts w:cs="Arial"/>
                <w:szCs w:val="20"/>
              </w:rPr>
            </w:pPr>
            <w:r>
              <w:rPr>
                <w:rFonts w:cs="Arial"/>
                <w:szCs w:val="20"/>
              </w:rPr>
              <w:lastRenderedPageBreak/>
              <w:t>CLO1, CLO2, CLO3, CLO4</w:t>
            </w:r>
          </w:p>
        </w:tc>
        <w:tc>
          <w:tcPr>
            <w:tcW w:w="1440" w:type="dxa"/>
            <w:tcBorders>
              <w:bottom w:val="single" w:sz="4" w:space="0" w:color="000000" w:themeColor="text1"/>
            </w:tcBorders>
          </w:tcPr>
          <w:p w14:paraId="6E8F8834" w14:textId="11D1DCF3" w:rsidR="007B648D" w:rsidRPr="009F6FAF" w:rsidRDefault="003D506C" w:rsidP="007B648D">
            <w:pPr>
              <w:rPr>
                <w:rFonts w:cs="Arial"/>
                <w:szCs w:val="20"/>
              </w:rPr>
            </w:pPr>
            <w:r>
              <w:rPr>
                <w:rFonts w:cs="Arial"/>
                <w:szCs w:val="20"/>
              </w:rPr>
              <w:t xml:space="preserve">Presentations = </w:t>
            </w:r>
            <w:r w:rsidRPr="003D506C">
              <w:rPr>
                <w:rFonts w:cs="Arial"/>
                <w:b/>
                <w:szCs w:val="20"/>
              </w:rPr>
              <w:t>1 hour</w:t>
            </w:r>
          </w:p>
        </w:tc>
      </w:tr>
      <w:tr w:rsidR="007B648D" w:rsidRPr="00842155" w14:paraId="77B5C5FB" w14:textId="77777777" w:rsidTr="002522B3">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3F8165AD" w14:textId="77777777" w:rsidR="007B648D" w:rsidRDefault="007B648D" w:rsidP="007B648D">
            <w:pPr>
              <w:tabs>
                <w:tab w:val="left" w:pos="0"/>
                <w:tab w:val="left" w:pos="3720"/>
              </w:tabs>
              <w:outlineLvl w:val="0"/>
              <w:rPr>
                <w:rFonts w:cs="Arial"/>
                <w:i/>
                <w:szCs w:val="20"/>
              </w:rPr>
            </w:pPr>
            <w:r>
              <w:rPr>
                <w:rFonts w:cs="Arial"/>
                <w:b/>
                <w:i/>
                <w:sz w:val="22"/>
                <w:szCs w:val="20"/>
              </w:rPr>
              <w:t>Graded Assignments</w:t>
            </w:r>
          </w:p>
          <w:p w14:paraId="62267F07" w14:textId="4CD0C366" w:rsidR="007B648D" w:rsidRPr="005B10FE" w:rsidRDefault="007B648D" w:rsidP="007B648D">
            <w:pPr>
              <w:tabs>
                <w:tab w:val="left" w:pos="0"/>
                <w:tab w:val="left" w:pos="3720"/>
              </w:tabs>
              <w:outlineLvl w:val="0"/>
              <w:rPr>
                <w:rFonts w:cs="Arial"/>
                <w:b/>
                <w:i/>
                <w:szCs w:val="20"/>
              </w:rPr>
            </w:pPr>
            <w:r>
              <w:rPr>
                <w:rFonts w:cs="Arial"/>
                <w:i/>
                <w:szCs w:val="20"/>
              </w:rPr>
              <w:t>Complete these graded assessments by the end of the week unless specified otherwise.</w:t>
            </w:r>
          </w:p>
        </w:tc>
        <w:tc>
          <w:tcPr>
            <w:tcW w:w="1440" w:type="dxa"/>
            <w:tcBorders>
              <w:left w:val="single" w:sz="4" w:space="0" w:color="000000" w:themeColor="text1"/>
            </w:tcBorders>
            <w:shd w:val="clear" w:color="auto" w:fill="D8D9DA"/>
          </w:tcPr>
          <w:p w14:paraId="79E41FEF" w14:textId="77777777" w:rsidR="007B648D" w:rsidRPr="005B10FE" w:rsidRDefault="007B648D" w:rsidP="007B648D">
            <w:pPr>
              <w:tabs>
                <w:tab w:val="left" w:pos="0"/>
                <w:tab w:val="left" w:pos="3720"/>
              </w:tabs>
              <w:outlineLvl w:val="0"/>
              <w:rPr>
                <w:rFonts w:cs="Arial"/>
                <w:b/>
                <w:i/>
                <w:szCs w:val="20"/>
              </w:rPr>
            </w:pPr>
            <w:r w:rsidRPr="005B10FE">
              <w:rPr>
                <w:rFonts w:cs="Arial"/>
                <w:b/>
                <w:i/>
                <w:szCs w:val="20"/>
              </w:rPr>
              <w:t>Alignment</w:t>
            </w:r>
          </w:p>
        </w:tc>
        <w:tc>
          <w:tcPr>
            <w:tcW w:w="1440" w:type="dxa"/>
            <w:tcBorders>
              <w:left w:val="single" w:sz="4" w:space="0" w:color="000000" w:themeColor="text1"/>
            </w:tcBorders>
            <w:shd w:val="clear" w:color="auto" w:fill="D8D9DA"/>
          </w:tcPr>
          <w:p w14:paraId="3FA9FF59" w14:textId="77777777" w:rsidR="007B648D" w:rsidRPr="005B10FE" w:rsidRDefault="007B648D" w:rsidP="007B648D">
            <w:pPr>
              <w:rPr>
                <w:rFonts w:cs="Arial"/>
                <w:b/>
                <w:i/>
                <w:szCs w:val="20"/>
              </w:rPr>
            </w:pPr>
            <w:r>
              <w:rPr>
                <w:rFonts w:cs="Arial"/>
                <w:b/>
                <w:i/>
                <w:szCs w:val="20"/>
              </w:rPr>
              <w:t>AIE</w:t>
            </w:r>
          </w:p>
        </w:tc>
      </w:tr>
      <w:tr w:rsidR="007B648D" w:rsidRPr="00103FC5" w14:paraId="4ECC908A" w14:textId="77777777" w:rsidTr="00DE25D1">
        <w:tc>
          <w:tcPr>
            <w:tcW w:w="10170" w:type="dxa"/>
            <w:gridSpan w:val="2"/>
            <w:shd w:val="clear" w:color="auto" w:fill="auto"/>
            <w:tcMar>
              <w:top w:w="115" w:type="dxa"/>
              <w:left w:w="115" w:type="dxa"/>
              <w:bottom w:w="115" w:type="dxa"/>
              <w:right w:w="115" w:type="dxa"/>
            </w:tcMar>
          </w:tcPr>
          <w:p w14:paraId="4C2404E2" w14:textId="0AA7D92B" w:rsidR="007B648D" w:rsidRDefault="007B648D" w:rsidP="007B648D">
            <w:pPr>
              <w:pStyle w:val="AssignmentsLevel1"/>
              <w:rPr>
                <w:b/>
              </w:rPr>
            </w:pPr>
            <w:r>
              <w:rPr>
                <w:b/>
              </w:rPr>
              <w:t>Discussion: Week Three Survey Questions</w:t>
            </w:r>
          </w:p>
          <w:p w14:paraId="1CDC232D" w14:textId="77777777" w:rsidR="007B648D" w:rsidRDefault="007B648D" w:rsidP="007B648D">
            <w:pPr>
              <w:pStyle w:val="AssignmentsLevel1"/>
              <w:rPr>
                <w:b/>
              </w:rPr>
            </w:pPr>
          </w:p>
          <w:p w14:paraId="443E3D5B" w14:textId="6C0A6540" w:rsidR="007B648D" w:rsidRPr="00103FC5" w:rsidRDefault="007B648D" w:rsidP="007B648D">
            <w:pPr>
              <w:pStyle w:val="AssignmentsLevel1"/>
            </w:pPr>
            <w:r w:rsidRPr="00103FC5">
              <w:rPr>
                <w:b/>
              </w:rPr>
              <w:t xml:space="preserve">Respond </w:t>
            </w:r>
            <w:r w:rsidRPr="00103FC5">
              <w:t xml:space="preserve">to the following question in the </w:t>
            </w:r>
            <w:r>
              <w:t>“Discussion: Week Three</w:t>
            </w:r>
            <w:r w:rsidRPr="00D203FF">
              <w:t xml:space="preserve"> Survey Questions</w:t>
            </w:r>
            <w:r>
              <w:t>”</w:t>
            </w:r>
            <w:r w:rsidRPr="00103FC5">
              <w:t xml:space="preserve"> discussion forum by Thursday:</w:t>
            </w:r>
          </w:p>
          <w:p w14:paraId="22C494E4" w14:textId="77777777" w:rsidR="007B648D" w:rsidRDefault="007B648D" w:rsidP="007B648D">
            <w:pPr>
              <w:pStyle w:val="AssignmentsLevel1"/>
            </w:pPr>
          </w:p>
          <w:p w14:paraId="4CDFB747" w14:textId="797FCE17" w:rsidR="007B648D" w:rsidRDefault="0099118C" w:rsidP="007B648D">
            <w:pPr>
              <w:pStyle w:val="AssignmentsLevel2"/>
            </w:pPr>
            <w:r>
              <w:t>Do you regularly have your copied materials in videos approved by school administration prior to use? If not, how do you determine whether a license is required prior to use? When does fair use come into play at your school?</w:t>
            </w:r>
          </w:p>
          <w:p w14:paraId="1D47A808" w14:textId="77777777" w:rsidR="0099118C" w:rsidRPr="00103FC5" w:rsidRDefault="0099118C" w:rsidP="0099118C">
            <w:pPr>
              <w:pStyle w:val="AssignmentsLevel2"/>
            </w:pPr>
            <w:r>
              <w:t>What’s the most interesting or relevant takeaway related to educational law that you’ve obtained from studying this week’s materials? How will this affect your practice in the future?</w:t>
            </w:r>
          </w:p>
          <w:p w14:paraId="00C050B7" w14:textId="77777777" w:rsidR="007B648D" w:rsidRPr="00103FC5" w:rsidRDefault="007B648D" w:rsidP="007B648D">
            <w:pPr>
              <w:pStyle w:val="AssignmentsLevel1"/>
            </w:pPr>
          </w:p>
          <w:p w14:paraId="7B670304" w14:textId="6CE51F2B" w:rsidR="007B648D" w:rsidRPr="00103FC5" w:rsidRDefault="007B648D" w:rsidP="007B648D">
            <w:pPr>
              <w:tabs>
                <w:tab w:val="left" w:pos="2329"/>
              </w:tabs>
              <w:rPr>
                <w:rFonts w:cs="Arial"/>
                <w:b/>
                <w:szCs w:val="20"/>
              </w:rPr>
            </w:pPr>
            <w:r w:rsidRPr="00103FC5">
              <w:rPr>
                <w:b/>
              </w:rPr>
              <w:t>Post</w:t>
            </w:r>
            <w:r w:rsidRPr="00103FC5">
              <w:t xml:space="preserve"> constructive criticism, clarification, additional questions, or your own relevant thoughts to three of your classmates' posts by Sunday.</w:t>
            </w:r>
          </w:p>
        </w:tc>
        <w:tc>
          <w:tcPr>
            <w:tcW w:w="1440" w:type="dxa"/>
          </w:tcPr>
          <w:p w14:paraId="39EBB9AF" w14:textId="7820647F" w:rsidR="007B648D" w:rsidRPr="00103FC5" w:rsidRDefault="007B648D" w:rsidP="007B648D">
            <w:pPr>
              <w:tabs>
                <w:tab w:val="left" w:pos="2329"/>
              </w:tabs>
              <w:rPr>
                <w:rFonts w:cs="Arial"/>
                <w:szCs w:val="20"/>
              </w:rPr>
            </w:pPr>
            <w:r>
              <w:rPr>
                <w:rFonts w:cs="Arial"/>
                <w:szCs w:val="20"/>
              </w:rPr>
              <w:t>3.1, 3.2, 3.3</w:t>
            </w:r>
          </w:p>
        </w:tc>
        <w:tc>
          <w:tcPr>
            <w:tcW w:w="1440" w:type="dxa"/>
          </w:tcPr>
          <w:p w14:paraId="233F4F29" w14:textId="2C9B18CD" w:rsidR="007B648D" w:rsidRPr="00103FC5" w:rsidRDefault="007B648D" w:rsidP="007B648D">
            <w:pPr>
              <w:tabs>
                <w:tab w:val="left" w:pos="2329"/>
              </w:tabs>
            </w:pPr>
            <w:r w:rsidRPr="00103FC5">
              <w:t xml:space="preserve">Discussion: one post and replies to three other posts = </w:t>
            </w:r>
            <w:r w:rsidRPr="00103FC5">
              <w:rPr>
                <w:b/>
              </w:rPr>
              <w:t>1 hour</w:t>
            </w:r>
          </w:p>
        </w:tc>
      </w:tr>
      <w:tr w:rsidR="007B648D" w:rsidRPr="00103FC5" w14:paraId="21364666" w14:textId="77777777" w:rsidTr="002522B3">
        <w:tc>
          <w:tcPr>
            <w:tcW w:w="10170" w:type="dxa"/>
            <w:gridSpan w:val="2"/>
            <w:tcMar>
              <w:top w:w="115" w:type="dxa"/>
              <w:left w:w="115" w:type="dxa"/>
              <w:bottom w:w="115" w:type="dxa"/>
              <w:right w:w="115" w:type="dxa"/>
            </w:tcMar>
          </w:tcPr>
          <w:p w14:paraId="1379276C" w14:textId="2872A48C" w:rsidR="007B648D" w:rsidRPr="00103FC5" w:rsidRDefault="007B648D" w:rsidP="007B648D">
            <w:pPr>
              <w:tabs>
                <w:tab w:val="left" w:pos="2329"/>
              </w:tabs>
              <w:rPr>
                <w:rFonts w:cs="Arial"/>
                <w:b/>
                <w:szCs w:val="20"/>
              </w:rPr>
            </w:pPr>
            <w:r w:rsidRPr="00103FC5">
              <w:rPr>
                <w:rFonts w:cs="Arial"/>
                <w:b/>
                <w:szCs w:val="20"/>
              </w:rPr>
              <w:t xml:space="preserve">Discussion: </w:t>
            </w:r>
            <w:r>
              <w:rPr>
                <w:rFonts w:cs="Arial"/>
                <w:b/>
                <w:szCs w:val="20"/>
              </w:rPr>
              <w:t>Copyright</w:t>
            </w:r>
          </w:p>
          <w:p w14:paraId="29EA09D1" w14:textId="77777777" w:rsidR="007B648D" w:rsidRPr="00103FC5" w:rsidRDefault="007B648D" w:rsidP="007B648D">
            <w:pPr>
              <w:pStyle w:val="AssignmentsLevel1"/>
            </w:pPr>
          </w:p>
          <w:p w14:paraId="12875784" w14:textId="15D65AC2" w:rsidR="007B648D" w:rsidRPr="00103FC5" w:rsidRDefault="007B648D" w:rsidP="007B648D">
            <w:pPr>
              <w:pStyle w:val="AssignmentsLevel1"/>
            </w:pPr>
            <w:r w:rsidRPr="00103FC5">
              <w:rPr>
                <w:b/>
              </w:rPr>
              <w:t xml:space="preserve">Respond </w:t>
            </w:r>
            <w:r w:rsidRPr="00103FC5">
              <w:t xml:space="preserve">to the following question in the </w:t>
            </w:r>
            <w:r>
              <w:t>“Copyright”</w:t>
            </w:r>
            <w:r w:rsidRPr="00103FC5">
              <w:t xml:space="preserve"> discussion forum by Thursday:</w:t>
            </w:r>
          </w:p>
          <w:p w14:paraId="6D352C75" w14:textId="77777777" w:rsidR="007B648D" w:rsidRPr="00103FC5" w:rsidRDefault="007B648D" w:rsidP="007B648D">
            <w:pPr>
              <w:pStyle w:val="AssignmentsLevel1"/>
            </w:pPr>
          </w:p>
          <w:p w14:paraId="4D01FB18" w14:textId="4E6FDB29" w:rsidR="007B648D" w:rsidRDefault="007B648D" w:rsidP="007B648D">
            <w:pPr>
              <w:pStyle w:val="AssignmentsLevel2"/>
            </w:pPr>
            <w:r>
              <w:t>What has the influence of copyright law been on curriculum and instruction? Provide specific examples.</w:t>
            </w:r>
          </w:p>
          <w:p w14:paraId="1CA68782" w14:textId="77777777" w:rsidR="007B648D" w:rsidRPr="00103FC5" w:rsidRDefault="007B648D" w:rsidP="007B648D">
            <w:pPr>
              <w:pStyle w:val="AssignmentsLevel1"/>
            </w:pPr>
          </w:p>
          <w:p w14:paraId="600AB75C" w14:textId="77777777" w:rsidR="007B648D" w:rsidRPr="00103FC5" w:rsidRDefault="007B648D" w:rsidP="007B648D">
            <w:pPr>
              <w:pStyle w:val="AssignmentsLevel1"/>
              <w:rPr>
                <w:b/>
              </w:rPr>
            </w:pPr>
            <w:r w:rsidRPr="00103FC5">
              <w:rPr>
                <w:b/>
              </w:rPr>
              <w:t>Post</w:t>
            </w:r>
            <w:r w:rsidRPr="00103FC5">
              <w:t xml:space="preserve"> constructive criticism, clarification, additional questions, or your own relevant thoughts to three of your classmates' posts by Sunday.</w:t>
            </w:r>
          </w:p>
        </w:tc>
        <w:tc>
          <w:tcPr>
            <w:tcW w:w="1440" w:type="dxa"/>
          </w:tcPr>
          <w:p w14:paraId="162936FD" w14:textId="0CEB9285" w:rsidR="007B648D" w:rsidRPr="00103FC5" w:rsidRDefault="007B648D" w:rsidP="007B648D">
            <w:pPr>
              <w:tabs>
                <w:tab w:val="left" w:pos="2329"/>
              </w:tabs>
              <w:rPr>
                <w:rFonts w:cs="Arial"/>
                <w:szCs w:val="20"/>
              </w:rPr>
            </w:pPr>
            <w:r>
              <w:rPr>
                <w:rFonts w:cs="Arial"/>
                <w:szCs w:val="20"/>
              </w:rPr>
              <w:t>3.2</w:t>
            </w:r>
          </w:p>
        </w:tc>
        <w:tc>
          <w:tcPr>
            <w:tcW w:w="1440" w:type="dxa"/>
          </w:tcPr>
          <w:p w14:paraId="462F5756" w14:textId="77777777" w:rsidR="007B648D" w:rsidRPr="00103FC5" w:rsidRDefault="007B648D" w:rsidP="007B648D">
            <w:pPr>
              <w:tabs>
                <w:tab w:val="left" w:pos="2329"/>
              </w:tabs>
              <w:rPr>
                <w:rFonts w:cs="Arial"/>
                <w:szCs w:val="20"/>
              </w:rPr>
            </w:pPr>
            <w:r w:rsidRPr="00103FC5">
              <w:t xml:space="preserve">Discussion: one post and replies to three other posts = </w:t>
            </w:r>
            <w:r w:rsidRPr="00103FC5">
              <w:rPr>
                <w:b/>
              </w:rPr>
              <w:t xml:space="preserve">1 hour </w:t>
            </w:r>
          </w:p>
        </w:tc>
      </w:tr>
      <w:tr w:rsidR="007B648D" w:rsidRPr="00842155" w14:paraId="55911169" w14:textId="77777777" w:rsidTr="002522B3">
        <w:tc>
          <w:tcPr>
            <w:tcW w:w="10170" w:type="dxa"/>
            <w:gridSpan w:val="2"/>
            <w:tcMar>
              <w:top w:w="115" w:type="dxa"/>
              <w:left w:w="115" w:type="dxa"/>
              <w:bottom w:w="115" w:type="dxa"/>
              <w:right w:w="115" w:type="dxa"/>
            </w:tcMar>
          </w:tcPr>
          <w:p w14:paraId="3D1C3FB7" w14:textId="2DD2BFF4" w:rsidR="007B648D" w:rsidRDefault="007B648D" w:rsidP="007B648D">
            <w:pPr>
              <w:tabs>
                <w:tab w:val="left" w:pos="2329"/>
              </w:tabs>
              <w:rPr>
                <w:b/>
              </w:rPr>
            </w:pPr>
            <w:r>
              <w:rPr>
                <w:b/>
              </w:rPr>
              <w:t>Assignment: Essential Questions, Chs. 5 &amp; 8</w:t>
            </w:r>
          </w:p>
          <w:p w14:paraId="7FC528F1" w14:textId="77777777" w:rsidR="007B648D" w:rsidRDefault="007B648D" w:rsidP="007B648D">
            <w:pPr>
              <w:pStyle w:val="AssignmentsLevel1"/>
            </w:pPr>
          </w:p>
          <w:p w14:paraId="49C0A11B" w14:textId="13F96332" w:rsidR="007B648D" w:rsidRDefault="007B648D" w:rsidP="007B648D">
            <w:pPr>
              <w:pStyle w:val="AssignmentsLevel1"/>
            </w:pPr>
            <w:r w:rsidRPr="0023057D">
              <w:t xml:space="preserve">The </w:t>
            </w:r>
            <w:r w:rsidRPr="0023057D">
              <w:rPr>
                <w:i/>
                <w:iCs/>
              </w:rPr>
              <w:t xml:space="preserve">Teachers and the Law </w:t>
            </w:r>
            <w:r w:rsidRPr="0023057D">
              <w:t xml:space="preserve">text is based on an essential question format. After you read Chapter </w:t>
            </w:r>
            <w:r>
              <w:t>5 &amp; 8</w:t>
            </w:r>
            <w:r w:rsidRPr="0023057D">
              <w:t xml:space="preserve"> of the text, select one question from the chapter that was most meaningful to you</w:t>
            </w:r>
            <w:r>
              <w:t>.</w:t>
            </w:r>
          </w:p>
          <w:p w14:paraId="7DF176E0" w14:textId="77777777" w:rsidR="007B648D" w:rsidRDefault="007B648D" w:rsidP="007B648D">
            <w:pPr>
              <w:pStyle w:val="AssignmentsLevel1"/>
            </w:pPr>
          </w:p>
          <w:p w14:paraId="336A690F" w14:textId="77777777" w:rsidR="007B648D" w:rsidRDefault="007B648D" w:rsidP="007B648D">
            <w:pPr>
              <w:pStyle w:val="AssignmentsLevel1"/>
            </w:pPr>
            <w:r w:rsidRPr="0023057D">
              <w:rPr>
                <w:b/>
              </w:rPr>
              <w:t>Write</w:t>
            </w:r>
            <w:r>
              <w:t xml:space="preserve"> </w:t>
            </w:r>
            <w:r w:rsidRPr="0023057D">
              <w:t>a 350-word synthesis of the question in which you address the following:</w:t>
            </w:r>
          </w:p>
          <w:p w14:paraId="144D3DB1" w14:textId="77777777" w:rsidR="007B648D" w:rsidRPr="0023057D" w:rsidRDefault="007B648D" w:rsidP="007B648D">
            <w:pPr>
              <w:pStyle w:val="AssignmentsLevel1"/>
            </w:pPr>
          </w:p>
          <w:p w14:paraId="72446F96" w14:textId="77777777" w:rsidR="007B648D" w:rsidRPr="0023057D" w:rsidRDefault="007B648D" w:rsidP="007B648D">
            <w:pPr>
              <w:pStyle w:val="AssignmentsLevel2"/>
            </w:pPr>
            <w:r w:rsidRPr="0023057D">
              <w:t>What are the legal aspects of the educational environment associated with the topic of this question?</w:t>
            </w:r>
          </w:p>
          <w:p w14:paraId="4679C7DA" w14:textId="77777777" w:rsidR="007B648D" w:rsidRPr="0023057D" w:rsidRDefault="007B648D" w:rsidP="007B648D">
            <w:pPr>
              <w:pStyle w:val="AssignmentsLevel2"/>
            </w:pPr>
            <w:r w:rsidRPr="0023057D">
              <w:t>How does the topic of the question impact educational policy determination and implementation?</w:t>
            </w:r>
          </w:p>
          <w:p w14:paraId="48F4C17F" w14:textId="77777777" w:rsidR="007B648D" w:rsidRPr="0023057D" w:rsidRDefault="007B648D" w:rsidP="007B648D">
            <w:pPr>
              <w:pStyle w:val="AssignmentsLevel2"/>
            </w:pPr>
            <w:r w:rsidRPr="0023057D">
              <w:t>What did you learn from this question?</w:t>
            </w:r>
          </w:p>
          <w:p w14:paraId="70B01407" w14:textId="77777777" w:rsidR="007B648D" w:rsidRDefault="007B648D" w:rsidP="007B648D">
            <w:pPr>
              <w:pStyle w:val="AssignmentsLevel2"/>
            </w:pPr>
            <w:r w:rsidRPr="0023057D">
              <w:t>Why is the topic of this question important to you?</w:t>
            </w:r>
          </w:p>
          <w:p w14:paraId="2DFD4A27" w14:textId="77777777" w:rsidR="007B648D" w:rsidRPr="0023057D" w:rsidRDefault="007B648D" w:rsidP="007B648D">
            <w:pPr>
              <w:pStyle w:val="AssignmentsLevel2"/>
              <w:numPr>
                <w:ilvl w:val="0"/>
                <w:numId w:val="0"/>
              </w:numPr>
              <w:ind w:left="360" w:hanging="360"/>
            </w:pPr>
          </w:p>
          <w:p w14:paraId="69128C83" w14:textId="4A01E436" w:rsidR="007B648D" w:rsidRDefault="007B648D" w:rsidP="007B648D">
            <w:pPr>
              <w:pStyle w:val="AssignmentsLevel1"/>
            </w:pPr>
            <w:r w:rsidRPr="0023057D">
              <w:rPr>
                <w:b/>
              </w:rPr>
              <w:t>Post</w:t>
            </w:r>
            <w:r>
              <w:t xml:space="preserve"> </w:t>
            </w:r>
            <w:r w:rsidRPr="0023057D">
              <w:t xml:space="preserve">your synthesis to the </w:t>
            </w:r>
            <w:r w:rsidRPr="0023057D">
              <w:rPr>
                <w:i/>
                <w:iCs/>
              </w:rPr>
              <w:t xml:space="preserve">Week </w:t>
            </w:r>
            <w:r>
              <w:rPr>
                <w:i/>
                <w:iCs/>
              </w:rPr>
              <w:t>Three</w:t>
            </w:r>
            <w:r w:rsidRPr="0023057D">
              <w:rPr>
                <w:i/>
                <w:iCs/>
              </w:rPr>
              <w:t xml:space="preserve"> Essential Questions </w:t>
            </w:r>
            <w:r w:rsidRPr="0023057D">
              <w:t>discussion board</w:t>
            </w:r>
            <w:r>
              <w:t xml:space="preserve"> no later than Thursday at 11:59 p.m. EST.</w:t>
            </w:r>
          </w:p>
          <w:p w14:paraId="07A56F56" w14:textId="77777777" w:rsidR="007B648D" w:rsidRPr="0023057D" w:rsidRDefault="007B648D" w:rsidP="007B648D">
            <w:pPr>
              <w:pStyle w:val="AssignmentsLevel1"/>
            </w:pPr>
          </w:p>
          <w:p w14:paraId="70ACDF60" w14:textId="77777777" w:rsidR="007B648D" w:rsidRPr="0023057D" w:rsidRDefault="007B648D" w:rsidP="007B648D">
            <w:pPr>
              <w:pStyle w:val="AssignmentsLevel1"/>
            </w:pPr>
            <w:r w:rsidRPr="00610965">
              <w:rPr>
                <w:b/>
              </w:rPr>
              <w:t>Responses</w:t>
            </w:r>
            <w:r w:rsidRPr="0023057D">
              <w:t xml:space="preserve"> to posts are due </w:t>
            </w:r>
            <w:r>
              <w:t xml:space="preserve">no later than </w:t>
            </w:r>
            <w:r w:rsidRPr="0023057D">
              <w:t>Sunday at 11:59 pm</w:t>
            </w:r>
            <w:r>
              <w:t xml:space="preserve"> EST.</w:t>
            </w:r>
          </w:p>
          <w:p w14:paraId="7CC980BA" w14:textId="5698C075" w:rsidR="007B648D" w:rsidRPr="00135F7B" w:rsidRDefault="007B648D" w:rsidP="007B648D">
            <w:pPr>
              <w:pStyle w:val="AssignmentsLevel1"/>
            </w:pPr>
          </w:p>
        </w:tc>
        <w:tc>
          <w:tcPr>
            <w:tcW w:w="1440" w:type="dxa"/>
          </w:tcPr>
          <w:p w14:paraId="595C5E59" w14:textId="2A2F9294" w:rsidR="007B648D" w:rsidRPr="00842155" w:rsidRDefault="007B648D" w:rsidP="007B648D">
            <w:pPr>
              <w:tabs>
                <w:tab w:val="left" w:pos="2329"/>
              </w:tabs>
              <w:rPr>
                <w:rFonts w:cs="Arial"/>
                <w:szCs w:val="20"/>
              </w:rPr>
            </w:pPr>
            <w:r>
              <w:rPr>
                <w:rFonts w:cs="Arial"/>
                <w:szCs w:val="20"/>
              </w:rPr>
              <w:lastRenderedPageBreak/>
              <w:t>3.1, 3.2, 3.3</w:t>
            </w:r>
          </w:p>
        </w:tc>
        <w:tc>
          <w:tcPr>
            <w:tcW w:w="1440" w:type="dxa"/>
          </w:tcPr>
          <w:p w14:paraId="479C630F" w14:textId="77777777" w:rsidR="007B648D" w:rsidRPr="00842155" w:rsidRDefault="007B648D" w:rsidP="007B648D">
            <w:pPr>
              <w:tabs>
                <w:tab w:val="left" w:pos="2329"/>
              </w:tabs>
              <w:rPr>
                <w:rFonts w:cs="Arial"/>
                <w:szCs w:val="20"/>
              </w:rPr>
            </w:pPr>
            <w:r w:rsidRPr="00103FC5">
              <w:t xml:space="preserve">Discussion: one post and replies to three other posts = </w:t>
            </w:r>
            <w:r w:rsidRPr="00103FC5">
              <w:rPr>
                <w:b/>
              </w:rPr>
              <w:t xml:space="preserve">1 hour </w:t>
            </w:r>
          </w:p>
        </w:tc>
      </w:tr>
      <w:tr w:rsidR="007B648D" w:rsidRPr="00132272" w14:paraId="383C6F5E" w14:textId="77777777" w:rsidTr="002522B3">
        <w:tc>
          <w:tcPr>
            <w:tcW w:w="10170" w:type="dxa"/>
            <w:gridSpan w:val="2"/>
            <w:tcMar>
              <w:top w:w="115" w:type="dxa"/>
              <w:left w:w="115" w:type="dxa"/>
              <w:bottom w:w="115" w:type="dxa"/>
              <w:right w:w="115" w:type="dxa"/>
            </w:tcMar>
          </w:tcPr>
          <w:p w14:paraId="590F90EB" w14:textId="1C676CF0" w:rsidR="007B648D" w:rsidRDefault="007B648D" w:rsidP="007B648D">
            <w:pPr>
              <w:pStyle w:val="AssignmentsLevel1"/>
              <w:rPr>
                <w:b/>
              </w:rPr>
            </w:pPr>
            <w:r>
              <w:rPr>
                <w:b/>
              </w:rPr>
              <w:t>Week Three Quiz</w:t>
            </w:r>
          </w:p>
          <w:p w14:paraId="453775D1" w14:textId="77777777" w:rsidR="007B648D" w:rsidRDefault="007B648D" w:rsidP="007B648D">
            <w:pPr>
              <w:pStyle w:val="AssignmentsLevel1"/>
              <w:rPr>
                <w:b/>
              </w:rPr>
            </w:pPr>
          </w:p>
          <w:p w14:paraId="7BAFA2B9" w14:textId="77777777" w:rsidR="007B648D" w:rsidRDefault="007B648D" w:rsidP="007B648D">
            <w:pPr>
              <w:pStyle w:val="AssignmentsLevel1"/>
            </w:pPr>
            <w:r w:rsidRPr="008C7C20">
              <w:t>The quiz questions are taken from your readings and lecture for the week.</w:t>
            </w:r>
          </w:p>
          <w:p w14:paraId="1C027E35" w14:textId="77777777" w:rsidR="007B648D" w:rsidRDefault="007B648D" w:rsidP="007B648D">
            <w:pPr>
              <w:pStyle w:val="AssignmentsLevel1"/>
            </w:pPr>
          </w:p>
          <w:p w14:paraId="26B0796B" w14:textId="12DC4FE0" w:rsidR="007B648D" w:rsidRDefault="007B648D" w:rsidP="007B648D">
            <w:pPr>
              <w:pStyle w:val="AssignmentsLevel1"/>
            </w:pPr>
            <w:r>
              <w:t>Complete the Week Three Quiz.</w:t>
            </w:r>
          </w:p>
          <w:p w14:paraId="5B2EC042" w14:textId="77777777" w:rsidR="007B648D" w:rsidRDefault="007B648D" w:rsidP="007B648D">
            <w:pPr>
              <w:pStyle w:val="AssignmentsLevel1"/>
            </w:pPr>
          </w:p>
          <w:p w14:paraId="7A9EAA56" w14:textId="2B927B45" w:rsidR="007B648D" w:rsidRPr="00824D94" w:rsidRDefault="007B648D" w:rsidP="007B648D">
            <w:pPr>
              <w:tabs>
                <w:tab w:val="left" w:pos="2329"/>
              </w:tabs>
              <w:rPr>
                <w:rFonts w:cs="Arial"/>
                <w:b/>
                <w:szCs w:val="20"/>
              </w:rPr>
            </w:pPr>
            <w:r w:rsidRPr="008C7C20">
              <w:rPr>
                <w:b/>
              </w:rPr>
              <w:t>Submit</w:t>
            </w:r>
            <w:r>
              <w:t xml:space="preserve"> this assignment to your instructor via Blackboard.</w:t>
            </w:r>
          </w:p>
        </w:tc>
        <w:tc>
          <w:tcPr>
            <w:tcW w:w="1440" w:type="dxa"/>
          </w:tcPr>
          <w:p w14:paraId="33F98E11" w14:textId="46158B4C" w:rsidR="007B648D" w:rsidRPr="00132272" w:rsidRDefault="007B648D" w:rsidP="007B648D">
            <w:pPr>
              <w:tabs>
                <w:tab w:val="left" w:pos="2329"/>
              </w:tabs>
              <w:rPr>
                <w:rFonts w:cs="Arial"/>
                <w:strike/>
                <w:szCs w:val="20"/>
              </w:rPr>
            </w:pPr>
            <w:r>
              <w:rPr>
                <w:rFonts w:cs="Arial"/>
                <w:szCs w:val="20"/>
              </w:rPr>
              <w:t>3.1, 3.2, 3.3</w:t>
            </w:r>
          </w:p>
        </w:tc>
        <w:tc>
          <w:tcPr>
            <w:tcW w:w="1440" w:type="dxa"/>
          </w:tcPr>
          <w:p w14:paraId="6316E0FA" w14:textId="77777777" w:rsidR="003D506C" w:rsidRPr="003D506C" w:rsidRDefault="003D506C" w:rsidP="003D506C">
            <w:pPr>
              <w:tabs>
                <w:tab w:val="left" w:pos="2329"/>
              </w:tabs>
              <w:rPr>
                <w:rFonts w:cs="Arial"/>
                <w:szCs w:val="20"/>
              </w:rPr>
            </w:pPr>
            <w:r w:rsidRPr="003D506C">
              <w:rPr>
                <w:rFonts w:cs="Arial"/>
                <w:szCs w:val="20"/>
              </w:rPr>
              <w:t>Quiz=</w:t>
            </w:r>
          </w:p>
          <w:p w14:paraId="07CC0084" w14:textId="7FC1CFFA" w:rsidR="007B648D" w:rsidRPr="00132272" w:rsidRDefault="003D506C" w:rsidP="003D506C">
            <w:pPr>
              <w:tabs>
                <w:tab w:val="left" w:pos="2329"/>
              </w:tabs>
              <w:rPr>
                <w:rFonts w:cs="Arial"/>
                <w:strike/>
                <w:szCs w:val="20"/>
              </w:rPr>
            </w:pPr>
            <w:r w:rsidRPr="003D506C">
              <w:rPr>
                <w:rFonts w:cs="Arial"/>
                <w:b/>
                <w:szCs w:val="20"/>
              </w:rPr>
              <w:t>30 minutes</w:t>
            </w:r>
          </w:p>
        </w:tc>
      </w:tr>
      <w:tr w:rsidR="007B648D" w:rsidRPr="00842155" w14:paraId="473C101D" w14:textId="77777777" w:rsidTr="002522B3">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64554F1A" w14:textId="77777777" w:rsidR="007B648D" w:rsidRPr="00842155" w:rsidRDefault="007B648D" w:rsidP="007B648D">
            <w:pPr>
              <w:tabs>
                <w:tab w:val="left" w:pos="2329"/>
              </w:tabs>
              <w:rPr>
                <w:rFonts w:cs="Arial"/>
                <w:b/>
                <w:szCs w:val="20"/>
              </w:rPr>
            </w:pPr>
            <w:r w:rsidRPr="00842155">
              <w:rPr>
                <w:rFonts w:cs="Arial"/>
                <w:b/>
                <w:szCs w:val="20"/>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37C88A56" w14:textId="77777777" w:rsidR="007B648D" w:rsidRPr="00842155" w:rsidRDefault="007B648D" w:rsidP="007B648D">
            <w:pPr>
              <w:tabs>
                <w:tab w:val="left" w:pos="2329"/>
              </w:tabs>
              <w:rPr>
                <w:rFonts w:cs="Arial"/>
                <w:b/>
                <w:szCs w:val="20"/>
              </w:rPr>
            </w:pPr>
          </w:p>
        </w:tc>
        <w:tc>
          <w:tcPr>
            <w:tcW w:w="1440" w:type="dxa"/>
            <w:tcBorders>
              <w:left w:val="nil"/>
              <w:bottom w:val="single" w:sz="4" w:space="0" w:color="000000" w:themeColor="text1"/>
            </w:tcBorders>
            <w:shd w:val="clear" w:color="auto" w:fill="E6E6E6"/>
          </w:tcPr>
          <w:p w14:paraId="236FE2AE" w14:textId="77777777" w:rsidR="007B648D" w:rsidRPr="00842155" w:rsidRDefault="007B648D" w:rsidP="007B648D">
            <w:pPr>
              <w:tabs>
                <w:tab w:val="left" w:pos="2329"/>
              </w:tabs>
              <w:rPr>
                <w:rFonts w:cs="Arial"/>
                <w:b/>
                <w:szCs w:val="20"/>
              </w:rPr>
            </w:pPr>
          </w:p>
        </w:tc>
        <w:tc>
          <w:tcPr>
            <w:tcW w:w="1440" w:type="dxa"/>
            <w:tcBorders>
              <w:bottom w:val="single" w:sz="4" w:space="0" w:color="000000" w:themeColor="text1"/>
            </w:tcBorders>
            <w:shd w:val="clear" w:color="auto" w:fill="E6E6E6"/>
          </w:tcPr>
          <w:p w14:paraId="1657F419" w14:textId="77777777" w:rsidR="007B648D" w:rsidRPr="00842155" w:rsidRDefault="007B648D" w:rsidP="007B648D">
            <w:pPr>
              <w:tabs>
                <w:tab w:val="left" w:pos="2329"/>
              </w:tabs>
              <w:rPr>
                <w:rFonts w:cs="Arial"/>
                <w:b/>
                <w:szCs w:val="20"/>
              </w:rPr>
            </w:pPr>
          </w:p>
        </w:tc>
      </w:tr>
    </w:tbl>
    <w:p w14:paraId="55295528" w14:textId="77777777" w:rsidR="005344A9" w:rsidRDefault="005344A9" w:rsidP="0020635A">
      <w:pPr>
        <w:pStyle w:val="Heading1"/>
      </w:pPr>
    </w:p>
    <w:p w14:paraId="2DB4B912" w14:textId="77777777" w:rsidR="005344A9" w:rsidRPr="00104F2B" w:rsidRDefault="005344A9" w:rsidP="0020635A">
      <w:pPr>
        <w:pStyle w:val="Heading1"/>
      </w:pPr>
      <w:r w:rsidRPr="00104F2B">
        <w:t>Faculty Notes</w:t>
      </w:r>
    </w:p>
    <w:p w14:paraId="092CC3B4" w14:textId="77777777" w:rsidR="005344A9" w:rsidRDefault="005344A9" w:rsidP="005344A9">
      <w:pPr>
        <w:tabs>
          <w:tab w:val="left" w:pos="1065"/>
        </w:tabs>
      </w:pPr>
    </w:p>
    <w:p w14:paraId="2B7A941F" w14:textId="77777777" w:rsidR="00104F2B" w:rsidRDefault="00104F2B" w:rsidP="00104F2B"/>
    <w:p w14:paraId="18912E20" w14:textId="77777777" w:rsidR="00104F2B" w:rsidRPr="00104F2B" w:rsidRDefault="00104F2B" w:rsidP="00104F2B"/>
    <w:p w14:paraId="34803E2F" w14:textId="77777777" w:rsidR="00104F2B" w:rsidRPr="00104F2B" w:rsidRDefault="00104F2B" w:rsidP="00104F2B">
      <w:pPr>
        <w:sectPr w:rsidR="00104F2B" w:rsidRPr="00104F2B" w:rsidSect="00C82FE2">
          <w:pgSz w:w="15840" w:h="12240" w:orient="landscape" w:code="1"/>
          <w:pgMar w:top="1440" w:right="1440" w:bottom="1440" w:left="1440" w:header="720" w:footer="720" w:gutter="0"/>
          <w:cols w:space="720"/>
          <w:docGrid w:linePitch="360"/>
        </w:sectPr>
      </w:pPr>
    </w:p>
    <w:p w14:paraId="793FBB9D" w14:textId="77777777" w:rsidR="00100350" w:rsidRDefault="00100350">
      <w:pPr>
        <w:rPr>
          <w:rFonts w:cs="Arial"/>
          <w:szCs w:val="20"/>
        </w:rPr>
      </w:pP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2C1641" w:rsidRPr="0090566F" w14:paraId="312175C1" w14:textId="77777777" w:rsidTr="0020635A">
        <w:trPr>
          <w:trHeight w:val="535"/>
        </w:trPr>
        <w:tc>
          <w:tcPr>
            <w:tcW w:w="10170" w:type="dxa"/>
            <w:gridSpan w:val="2"/>
            <w:tcBorders>
              <w:bottom w:val="single" w:sz="4" w:space="0" w:color="000000" w:themeColor="text1"/>
              <w:right w:val="nil"/>
            </w:tcBorders>
            <w:shd w:val="clear" w:color="auto" w:fill="BF2C37"/>
            <w:tcMar>
              <w:top w:w="0" w:type="dxa"/>
              <w:left w:w="115" w:type="dxa"/>
              <w:bottom w:w="0" w:type="dxa"/>
              <w:right w:w="115" w:type="dxa"/>
            </w:tcMar>
            <w:vAlign w:val="center"/>
          </w:tcPr>
          <w:p w14:paraId="1D0D67DB" w14:textId="372399AD" w:rsidR="002C1641" w:rsidRPr="00842155" w:rsidRDefault="002C1641" w:rsidP="00C32D9A">
            <w:pPr>
              <w:pStyle w:val="WeeklyTopicHeading1"/>
            </w:pPr>
            <w:bookmarkStart w:id="7" w:name="weekfour"/>
            <w:bookmarkStart w:id="8" w:name="_Toc358980897"/>
            <w:bookmarkEnd w:id="7"/>
            <w:r w:rsidRPr="0068364F">
              <w:t xml:space="preserve">Week </w:t>
            </w:r>
            <w:r>
              <w:t>Four</w:t>
            </w:r>
            <w:r w:rsidRPr="0068364F">
              <w:t xml:space="preserve">: </w:t>
            </w:r>
            <w:bookmarkEnd w:id="8"/>
            <w:r w:rsidR="00C32D9A">
              <w:t>Teachers’ and Students’ Rights: Expression, Religious Freedom and Freedom of Association</w:t>
            </w:r>
          </w:p>
        </w:tc>
        <w:tc>
          <w:tcPr>
            <w:tcW w:w="1440" w:type="dxa"/>
            <w:tcBorders>
              <w:left w:val="nil"/>
              <w:bottom w:val="single" w:sz="4" w:space="0" w:color="000000" w:themeColor="text1"/>
              <w:right w:val="nil"/>
            </w:tcBorders>
            <w:shd w:val="clear" w:color="auto" w:fill="BF2C37"/>
          </w:tcPr>
          <w:p w14:paraId="2655ECBD" w14:textId="77777777" w:rsidR="002C1641" w:rsidRPr="0090566F" w:rsidRDefault="002C1641" w:rsidP="00FD5474">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F2C37"/>
          </w:tcPr>
          <w:p w14:paraId="4967E0A2" w14:textId="77777777" w:rsidR="002C1641" w:rsidRPr="0090566F" w:rsidRDefault="002C1641" w:rsidP="00FD5474">
            <w:pPr>
              <w:tabs>
                <w:tab w:val="left" w:pos="0"/>
                <w:tab w:val="left" w:pos="3720"/>
              </w:tabs>
              <w:outlineLvl w:val="0"/>
              <w:rPr>
                <w:rFonts w:cs="Arial"/>
                <w:color w:val="FFFFFF"/>
                <w:sz w:val="28"/>
                <w:szCs w:val="28"/>
              </w:rPr>
            </w:pPr>
          </w:p>
        </w:tc>
      </w:tr>
      <w:tr w:rsidR="00BA4B7B" w:rsidRPr="00842155" w14:paraId="74BC4986" w14:textId="77777777" w:rsidTr="00825CE5">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6BAF2ADA" w14:textId="77777777" w:rsidR="00BA4B7B" w:rsidRPr="005B10FE" w:rsidRDefault="00BA4B7B" w:rsidP="00FD5474">
            <w:pPr>
              <w:tabs>
                <w:tab w:val="left" w:pos="0"/>
                <w:tab w:val="left" w:pos="3720"/>
              </w:tabs>
              <w:outlineLvl w:val="0"/>
              <w:rPr>
                <w:rFonts w:cs="Arial"/>
                <w:b/>
                <w:i/>
                <w:szCs w:val="20"/>
              </w:rPr>
            </w:pPr>
            <w:r w:rsidRPr="005B10FE">
              <w:rPr>
                <w:rFonts w:cs="Arial"/>
                <w:b/>
                <w:i/>
                <w:sz w:val="22"/>
                <w:szCs w:val="20"/>
              </w:rPr>
              <w:t>Learning Objectives</w:t>
            </w:r>
          </w:p>
        </w:tc>
        <w:tc>
          <w:tcPr>
            <w:tcW w:w="2880" w:type="dxa"/>
            <w:gridSpan w:val="2"/>
            <w:tcBorders>
              <w:left w:val="nil"/>
              <w:bottom w:val="single" w:sz="4" w:space="0" w:color="000000" w:themeColor="text1"/>
            </w:tcBorders>
            <w:shd w:val="clear" w:color="auto" w:fill="D8D9DA"/>
          </w:tcPr>
          <w:p w14:paraId="3A0BE0CF" w14:textId="77777777" w:rsidR="00BA4B7B" w:rsidRPr="00842155" w:rsidRDefault="00BA4B7B" w:rsidP="00FD5474">
            <w:pPr>
              <w:tabs>
                <w:tab w:val="left" w:pos="0"/>
                <w:tab w:val="left" w:pos="3720"/>
              </w:tabs>
              <w:outlineLvl w:val="0"/>
              <w:rPr>
                <w:rFonts w:cs="Arial"/>
                <w:szCs w:val="20"/>
              </w:rPr>
            </w:pPr>
            <w:r w:rsidRPr="005B10FE">
              <w:rPr>
                <w:rFonts w:cs="Arial"/>
                <w:b/>
                <w:i/>
                <w:szCs w:val="20"/>
              </w:rPr>
              <w:t>Alignment</w:t>
            </w:r>
          </w:p>
        </w:tc>
      </w:tr>
      <w:tr w:rsidR="00C32D9A" w:rsidRPr="00842155" w14:paraId="6A19E2FF" w14:textId="77777777" w:rsidTr="00E84576">
        <w:trPr>
          <w:trHeight w:val="30"/>
        </w:trPr>
        <w:tc>
          <w:tcPr>
            <w:tcW w:w="10170" w:type="dxa"/>
            <w:gridSpan w:val="2"/>
            <w:tcBorders>
              <w:bottom w:val="nil"/>
              <w:right w:val="nil"/>
            </w:tcBorders>
            <w:tcMar>
              <w:top w:w="115" w:type="dxa"/>
              <w:left w:w="115" w:type="dxa"/>
              <w:bottom w:w="115" w:type="dxa"/>
              <w:right w:w="115" w:type="dxa"/>
            </w:tcMar>
          </w:tcPr>
          <w:p w14:paraId="765DA232" w14:textId="67ACC7CC" w:rsidR="00C32D9A" w:rsidRPr="00842155" w:rsidRDefault="00C32D9A" w:rsidP="00C32D9A">
            <w:pPr>
              <w:pStyle w:val="ObjectiveBullet"/>
              <w:numPr>
                <w:ilvl w:val="1"/>
                <w:numId w:val="10"/>
              </w:numPr>
              <w:tabs>
                <w:tab w:val="clear" w:pos="0"/>
              </w:tabs>
            </w:pPr>
            <w:r w:rsidRPr="006E1E66">
              <w:t>Discuss the reasonableness standard in education.</w:t>
            </w:r>
          </w:p>
        </w:tc>
        <w:tc>
          <w:tcPr>
            <w:tcW w:w="2880" w:type="dxa"/>
            <w:gridSpan w:val="2"/>
            <w:tcBorders>
              <w:left w:val="nil"/>
              <w:bottom w:val="nil"/>
            </w:tcBorders>
          </w:tcPr>
          <w:p w14:paraId="01245692" w14:textId="1E2440BC" w:rsidR="00C32D9A" w:rsidRPr="00842155" w:rsidRDefault="00333DAC" w:rsidP="00C32D9A">
            <w:pPr>
              <w:tabs>
                <w:tab w:val="left" w:pos="0"/>
                <w:tab w:val="left" w:pos="3720"/>
              </w:tabs>
              <w:outlineLvl w:val="0"/>
              <w:rPr>
                <w:rFonts w:cs="Arial"/>
                <w:szCs w:val="20"/>
              </w:rPr>
            </w:pPr>
            <w:r>
              <w:rPr>
                <w:rFonts w:cs="Arial"/>
                <w:szCs w:val="20"/>
              </w:rPr>
              <w:t>CLO1, CLO2</w:t>
            </w:r>
          </w:p>
        </w:tc>
      </w:tr>
      <w:tr w:rsidR="00C32D9A" w:rsidRPr="00842155" w14:paraId="1F3E3127" w14:textId="77777777" w:rsidTr="00E84576">
        <w:trPr>
          <w:trHeight w:val="38"/>
        </w:trPr>
        <w:tc>
          <w:tcPr>
            <w:tcW w:w="10170" w:type="dxa"/>
            <w:gridSpan w:val="2"/>
            <w:tcBorders>
              <w:top w:val="nil"/>
              <w:bottom w:val="nil"/>
              <w:right w:val="nil"/>
            </w:tcBorders>
            <w:tcMar>
              <w:top w:w="115" w:type="dxa"/>
              <w:left w:w="115" w:type="dxa"/>
              <w:bottom w:w="115" w:type="dxa"/>
              <w:right w:w="115" w:type="dxa"/>
            </w:tcMar>
          </w:tcPr>
          <w:p w14:paraId="7E26472C" w14:textId="6A79C988" w:rsidR="00C32D9A" w:rsidRPr="00842155" w:rsidRDefault="00C32D9A" w:rsidP="00C32D9A">
            <w:pPr>
              <w:pStyle w:val="ObjectiveBullet"/>
              <w:numPr>
                <w:ilvl w:val="1"/>
                <w:numId w:val="10"/>
              </w:numPr>
            </w:pPr>
            <w:r w:rsidRPr="006E1E66">
              <w:t>Analyze the influence of federal and state court decisions on schools in relation to teachers' and students' rights.</w:t>
            </w:r>
          </w:p>
        </w:tc>
        <w:tc>
          <w:tcPr>
            <w:tcW w:w="2880" w:type="dxa"/>
            <w:gridSpan w:val="2"/>
            <w:tcBorders>
              <w:top w:val="nil"/>
              <w:left w:val="nil"/>
              <w:bottom w:val="nil"/>
            </w:tcBorders>
          </w:tcPr>
          <w:p w14:paraId="1D8555ED" w14:textId="63013DF0" w:rsidR="00C32D9A" w:rsidRPr="00842155" w:rsidRDefault="00333DAC" w:rsidP="00C32D9A">
            <w:pPr>
              <w:tabs>
                <w:tab w:val="left" w:pos="0"/>
                <w:tab w:val="left" w:pos="3720"/>
              </w:tabs>
              <w:outlineLvl w:val="0"/>
              <w:rPr>
                <w:rFonts w:cs="Arial"/>
                <w:szCs w:val="20"/>
              </w:rPr>
            </w:pPr>
            <w:r>
              <w:rPr>
                <w:rFonts w:cs="Arial"/>
                <w:szCs w:val="20"/>
              </w:rPr>
              <w:t>CLO1, CLO2, CLO3, CLO4</w:t>
            </w:r>
          </w:p>
        </w:tc>
      </w:tr>
      <w:tr w:rsidR="00C32D9A" w:rsidRPr="00842155" w14:paraId="548650FA" w14:textId="77777777" w:rsidTr="00E84576">
        <w:trPr>
          <w:trHeight w:val="128"/>
        </w:trPr>
        <w:tc>
          <w:tcPr>
            <w:tcW w:w="10170" w:type="dxa"/>
            <w:gridSpan w:val="2"/>
            <w:tcBorders>
              <w:top w:val="nil"/>
              <w:bottom w:val="single" w:sz="4" w:space="0" w:color="000000" w:themeColor="text1"/>
              <w:right w:val="nil"/>
            </w:tcBorders>
            <w:tcMar>
              <w:top w:w="115" w:type="dxa"/>
              <w:left w:w="115" w:type="dxa"/>
              <w:bottom w:w="115" w:type="dxa"/>
              <w:right w:w="115" w:type="dxa"/>
            </w:tcMar>
          </w:tcPr>
          <w:p w14:paraId="2FF066A8" w14:textId="5D3550E1" w:rsidR="00C32D9A" w:rsidRPr="00842155" w:rsidRDefault="00C32D9A" w:rsidP="00C32D9A">
            <w:pPr>
              <w:pStyle w:val="ObjectiveBullet"/>
              <w:numPr>
                <w:ilvl w:val="1"/>
                <w:numId w:val="10"/>
              </w:numPr>
            </w:pPr>
            <w:r w:rsidRPr="006E1E66">
              <w:t>Identify the authority that a school has over the actions of students.</w:t>
            </w:r>
          </w:p>
        </w:tc>
        <w:tc>
          <w:tcPr>
            <w:tcW w:w="2880" w:type="dxa"/>
            <w:gridSpan w:val="2"/>
            <w:tcBorders>
              <w:top w:val="nil"/>
              <w:left w:val="nil"/>
              <w:bottom w:val="single" w:sz="4" w:space="0" w:color="000000" w:themeColor="text1"/>
            </w:tcBorders>
          </w:tcPr>
          <w:p w14:paraId="349F0B6E" w14:textId="66BFDA12" w:rsidR="00C32D9A" w:rsidRPr="00842155" w:rsidRDefault="00333DAC" w:rsidP="00C32D9A">
            <w:pPr>
              <w:tabs>
                <w:tab w:val="left" w:pos="0"/>
                <w:tab w:val="left" w:pos="3720"/>
              </w:tabs>
              <w:outlineLvl w:val="0"/>
              <w:rPr>
                <w:rFonts w:cs="Arial"/>
                <w:szCs w:val="20"/>
              </w:rPr>
            </w:pPr>
            <w:r>
              <w:rPr>
                <w:rFonts w:cs="Arial"/>
                <w:szCs w:val="20"/>
              </w:rPr>
              <w:t>CLO1, CLO2, CLO3, CLO4</w:t>
            </w:r>
          </w:p>
        </w:tc>
      </w:tr>
      <w:tr w:rsidR="00135F7B" w:rsidRPr="00842155" w14:paraId="003618E5" w14:textId="77777777" w:rsidTr="002522B3">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53A470F4" w14:textId="77777777" w:rsidR="00135F7B" w:rsidRDefault="00135F7B" w:rsidP="002522B3">
            <w:pPr>
              <w:tabs>
                <w:tab w:val="left" w:pos="0"/>
                <w:tab w:val="left" w:pos="3720"/>
              </w:tabs>
              <w:outlineLvl w:val="0"/>
              <w:rPr>
                <w:rFonts w:cs="Arial"/>
                <w:i/>
                <w:szCs w:val="20"/>
              </w:rPr>
            </w:pPr>
            <w:r>
              <w:rPr>
                <w:rFonts w:cs="Arial"/>
                <w:b/>
                <w:i/>
                <w:sz w:val="22"/>
                <w:szCs w:val="20"/>
              </w:rPr>
              <w:t>Resources, Activities, and Preparation</w:t>
            </w:r>
          </w:p>
          <w:p w14:paraId="668E1AC7" w14:textId="2087B50F" w:rsidR="00135F7B" w:rsidRPr="005B10FE" w:rsidRDefault="00DB4448" w:rsidP="002522B3">
            <w:pPr>
              <w:tabs>
                <w:tab w:val="left" w:pos="0"/>
                <w:tab w:val="left" w:pos="3720"/>
              </w:tabs>
              <w:outlineLvl w:val="0"/>
              <w:rPr>
                <w:rFonts w:cs="Arial"/>
                <w:b/>
                <w:i/>
                <w:szCs w:val="20"/>
              </w:rPr>
            </w:pPr>
            <w:r>
              <w:rPr>
                <w:rFonts w:cs="Arial"/>
                <w:i/>
                <w:szCs w:val="20"/>
              </w:rPr>
              <w:t>Utilize these resources and complete these activities in preparation for your graded assignments.</w:t>
            </w:r>
          </w:p>
        </w:tc>
        <w:tc>
          <w:tcPr>
            <w:tcW w:w="1440" w:type="dxa"/>
            <w:tcBorders>
              <w:left w:val="single" w:sz="4" w:space="0" w:color="000000" w:themeColor="text1"/>
              <w:right w:val="single" w:sz="4" w:space="0" w:color="auto"/>
            </w:tcBorders>
            <w:shd w:val="clear" w:color="auto" w:fill="D8D9DA"/>
          </w:tcPr>
          <w:p w14:paraId="74A631D6" w14:textId="77777777" w:rsidR="00135F7B" w:rsidRPr="005B10FE" w:rsidRDefault="00135F7B" w:rsidP="002522B3">
            <w:pPr>
              <w:tabs>
                <w:tab w:val="left" w:pos="0"/>
                <w:tab w:val="left" w:pos="3720"/>
              </w:tabs>
              <w:outlineLvl w:val="0"/>
              <w:rPr>
                <w:rFonts w:cs="Arial"/>
                <w:b/>
                <w:i/>
                <w:szCs w:val="20"/>
              </w:rPr>
            </w:pPr>
            <w:r w:rsidRPr="005B10FE">
              <w:rPr>
                <w:rFonts w:cs="Arial"/>
                <w:b/>
                <w:i/>
                <w:szCs w:val="20"/>
              </w:rPr>
              <w:t>Alignment</w:t>
            </w:r>
          </w:p>
        </w:tc>
        <w:tc>
          <w:tcPr>
            <w:tcW w:w="1440" w:type="dxa"/>
            <w:tcBorders>
              <w:left w:val="single" w:sz="4" w:space="0" w:color="auto"/>
            </w:tcBorders>
            <w:shd w:val="clear" w:color="auto" w:fill="D8D9DA"/>
          </w:tcPr>
          <w:p w14:paraId="26D2CE03" w14:textId="77777777" w:rsidR="00135F7B" w:rsidRPr="005B10FE" w:rsidRDefault="00135F7B" w:rsidP="002522B3">
            <w:pPr>
              <w:tabs>
                <w:tab w:val="left" w:pos="0"/>
                <w:tab w:val="left" w:pos="3720"/>
              </w:tabs>
              <w:outlineLvl w:val="0"/>
              <w:rPr>
                <w:rFonts w:cs="Arial"/>
                <w:b/>
                <w:i/>
                <w:szCs w:val="20"/>
              </w:rPr>
            </w:pPr>
            <w:r>
              <w:rPr>
                <w:rFonts w:cs="Arial"/>
                <w:b/>
                <w:i/>
                <w:szCs w:val="20"/>
              </w:rPr>
              <w:t>AIE</w:t>
            </w:r>
          </w:p>
        </w:tc>
      </w:tr>
      <w:tr w:rsidR="00135F7B" w:rsidRPr="00842155" w14:paraId="64103780" w14:textId="77777777" w:rsidTr="002522B3">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3D01418C" w14:textId="4B35A05D" w:rsidR="00C32D9A" w:rsidRPr="00D329E7" w:rsidRDefault="00C32D9A" w:rsidP="00C32D9A">
            <w:pPr>
              <w:pStyle w:val="AssignmentsLevel1"/>
              <w:rPr>
                <w:b/>
              </w:rPr>
            </w:pPr>
            <w:r w:rsidRPr="00D329E7">
              <w:rPr>
                <w:b/>
              </w:rPr>
              <w:t xml:space="preserve">Week </w:t>
            </w:r>
            <w:r w:rsidR="00C12B9C">
              <w:rPr>
                <w:b/>
              </w:rPr>
              <w:t>Four</w:t>
            </w:r>
            <w:r w:rsidRPr="00D329E7">
              <w:rPr>
                <w:b/>
              </w:rPr>
              <w:t xml:space="preserve"> Readings</w:t>
            </w:r>
          </w:p>
          <w:p w14:paraId="743C5B4B" w14:textId="77777777" w:rsidR="00C32D9A" w:rsidRDefault="00C32D9A" w:rsidP="00C32D9A">
            <w:pPr>
              <w:pStyle w:val="AssignmentsLevel1"/>
            </w:pPr>
          </w:p>
          <w:p w14:paraId="4A87385E" w14:textId="7D5D18D1" w:rsidR="00C32D9A" w:rsidRDefault="00C32D9A" w:rsidP="00C32D9A">
            <w:pPr>
              <w:pStyle w:val="AssignmentsLevel1"/>
            </w:pPr>
            <w:r w:rsidRPr="00D329E7">
              <w:rPr>
                <w:b/>
              </w:rPr>
              <w:t>Read</w:t>
            </w:r>
            <w:r>
              <w:t xml:space="preserve"> the following materials as you prepare to begin working on your assignments:</w:t>
            </w:r>
          </w:p>
          <w:p w14:paraId="778DF54C" w14:textId="77777777" w:rsidR="00C12B9C" w:rsidRDefault="00C12B9C" w:rsidP="00C32D9A">
            <w:pPr>
              <w:pStyle w:val="AssignmentsLevel1"/>
            </w:pPr>
          </w:p>
          <w:p w14:paraId="22CC20A7" w14:textId="3D4461FC" w:rsidR="00135F7B" w:rsidRDefault="00C32D9A" w:rsidP="00C32D9A">
            <w:pPr>
              <w:pStyle w:val="AssignmentsLevel2"/>
            </w:pPr>
            <w:r>
              <w:t>Chapters 9, 1</w:t>
            </w:r>
            <w:r w:rsidR="00C12B9C">
              <w:t>1</w:t>
            </w:r>
            <w:r>
              <w:t xml:space="preserve"> and 12 of </w:t>
            </w:r>
            <w:r>
              <w:rPr>
                <w:rStyle w:val="Emphasis"/>
              </w:rPr>
              <w:t>Teachers and the Law</w:t>
            </w:r>
            <w:r>
              <w:t>.</w:t>
            </w:r>
          </w:p>
          <w:p w14:paraId="636E4907" w14:textId="77777777" w:rsidR="00C12B9C" w:rsidRDefault="00C12B9C" w:rsidP="00C12B9C">
            <w:pPr>
              <w:pStyle w:val="AssignmentsLevel2"/>
              <w:numPr>
                <w:ilvl w:val="0"/>
                <w:numId w:val="0"/>
              </w:numPr>
              <w:ind w:left="360" w:hanging="360"/>
            </w:pPr>
          </w:p>
          <w:p w14:paraId="5ABDED76" w14:textId="220943C5" w:rsidR="00C12B9C" w:rsidRPr="00842155" w:rsidRDefault="00C12B9C" w:rsidP="00C12B9C">
            <w:pPr>
              <w:pStyle w:val="AssignmentsLevel2"/>
              <w:numPr>
                <w:ilvl w:val="0"/>
                <w:numId w:val="0"/>
              </w:numPr>
              <w:ind w:left="360" w:hanging="360"/>
            </w:pPr>
            <w:r w:rsidRPr="004E6648">
              <w:rPr>
                <w:b/>
              </w:rPr>
              <w:t>Post</w:t>
            </w:r>
            <w:r>
              <w:t xml:space="preserve"> comments and questions to the Week Four General Discussion.</w:t>
            </w:r>
          </w:p>
        </w:tc>
        <w:tc>
          <w:tcPr>
            <w:tcW w:w="1440" w:type="dxa"/>
            <w:tcBorders>
              <w:left w:val="single" w:sz="4" w:space="0" w:color="000000" w:themeColor="text1"/>
            </w:tcBorders>
            <w:shd w:val="clear" w:color="auto" w:fill="FFFFFF" w:themeFill="background1"/>
          </w:tcPr>
          <w:p w14:paraId="434BC0E0" w14:textId="2D428224" w:rsidR="00135F7B" w:rsidRPr="009F6FAF" w:rsidRDefault="00333DAC" w:rsidP="002522B3">
            <w:pPr>
              <w:rPr>
                <w:rFonts w:cs="Arial"/>
                <w:szCs w:val="20"/>
              </w:rPr>
            </w:pPr>
            <w:r>
              <w:rPr>
                <w:rFonts w:cs="Arial"/>
                <w:szCs w:val="20"/>
              </w:rPr>
              <w:t>4.1, 4.2, 4.3</w:t>
            </w:r>
          </w:p>
        </w:tc>
        <w:tc>
          <w:tcPr>
            <w:tcW w:w="1440" w:type="dxa"/>
            <w:tcBorders>
              <w:left w:val="single" w:sz="4" w:space="0" w:color="000000" w:themeColor="text1"/>
            </w:tcBorders>
            <w:shd w:val="clear" w:color="auto" w:fill="FFFFFF" w:themeFill="background1"/>
          </w:tcPr>
          <w:p w14:paraId="4C3338A0" w14:textId="77777777" w:rsidR="00135F7B" w:rsidRPr="009F6FAF" w:rsidRDefault="00135F7B" w:rsidP="002522B3">
            <w:pPr>
              <w:rPr>
                <w:rFonts w:cs="Arial"/>
                <w:szCs w:val="20"/>
              </w:rPr>
            </w:pPr>
          </w:p>
        </w:tc>
      </w:tr>
      <w:tr w:rsidR="00333DAC" w:rsidRPr="00842155" w14:paraId="4AEE9B27" w14:textId="77777777" w:rsidTr="002522B3">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16B745E7" w14:textId="55A5775D" w:rsidR="00333DAC" w:rsidRPr="001E700C" w:rsidRDefault="00333DAC" w:rsidP="00333DAC">
            <w:pPr>
              <w:pStyle w:val="AssignmentsLevel1"/>
              <w:rPr>
                <w:b/>
              </w:rPr>
            </w:pPr>
            <w:r w:rsidRPr="001E700C">
              <w:rPr>
                <w:b/>
              </w:rPr>
              <w:t xml:space="preserve">Lecture: </w:t>
            </w:r>
            <w:r>
              <w:rPr>
                <w:b/>
              </w:rPr>
              <w:t>Teachers’ Rights: Freedom of Expression, Religious Freedom &amp; Freedom of Association</w:t>
            </w:r>
          </w:p>
          <w:p w14:paraId="10016240" w14:textId="77777777" w:rsidR="00333DAC" w:rsidRDefault="00333DAC" w:rsidP="00333DAC">
            <w:pPr>
              <w:pStyle w:val="AssignmentsLevel1"/>
            </w:pPr>
          </w:p>
          <w:p w14:paraId="2022E5A1" w14:textId="0B592ABB" w:rsidR="00333DAC" w:rsidRDefault="00333DAC" w:rsidP="00333DAC">
            <w:pPr>
              <w:pStyle w:val="AssignmentsLevel1"/>
            </w:pPr>
            <w:r w:rsidRPr="00DC2CB2">
              <w:rPr>
                <w:b/>
              </w:rPr>
              <w:t>View</w:t>
            </w:r>
            <w:r>
              <w:t xml:space="preserve"> the “</w:t>
            </w:r>
            <w:r w:rsidRPr="00C12B9C">
              <w:t>Teachers’ Rights: Freedom of Expression, Religious Freedom &amp; Freedom of Association</w:t>
            </w:r>
            <w:r>
              <w:t>”</w:t>
            </w:r>
            <w:r w:rsidRPr="000E7F0F">
              <w:t xml:space="preserve"> </w:t>
            </w:r>
            <w:r>
              <w:t xml:space="preserve">lecture [36:22]: </w:t>
            </w:r>
            <w:hyperlink r:id="rId24" w:history="1">
              <w:r w:rsidRPr="00F132E2">
                <w:rPr>
                  <w:rStyle w:val="Hyperlink"/>
                </w:rPr>
                <w:t>https://gwynedd-mercycollege.adobeconnect.com/_a1013930896/p28vn4e3jfb/?launcher=false&amp;fcsContent=true&amp;pbMode=normal</w:t>
              </w:r>
            </w:hyperlink>
          </w:p>
          <w:p w14:paraId="75D003B0" w14:textId="77777777" w:rsidR="00333DAC" w:rsidRDefault="00333DAC" w:rsidP="00333DAC">
            <w:pPr>
              <w:pStyle w:val="AssignmentsLevel1"/>
            </w:pPr>
          </w:p>
          <w:p w14:paraId="39544EA7" w14:textId="53165367" w:rsidR="00333DAC" w:rsidRPr="00842155" w:rsidRDefault="00333DAC" w:rsidP="00333DAC">
            <w:pPr>
              <w:pStyle w:val="AssignmentsLevel1"/>
            </w:pPr>
            <w:r w:rsidRPr="004E6648">
              <w:rPr>
                <w:b/>
              </w:rPr>
              <w:t>Post</w:t>
            </w:r>
            <w:r>
              <w:t xml:space="preserve"> comments and questions to the Week Four General Discussion.</w:t>
            </w:r>
          </w:p>
        </w:tc>
        <w:tc>
          <w:tcPr>
            <w:tcW w:w="1440" w:type="dxa"/>
            <w:tcBorders>
              <w:left w:val="single" w:sz="4" w:space="0" w:color="000000" w:themeColor="text1"/>
            </w:tcBorders>
            <w:shd w:val="clear" w:color="auto" w:fill="FFFFFF" w:themeFill="background1"/>
          </w:tcPr>
          <w:p w14:paraId="725A232C" w14:textId="6721514D" w:rsidR="00333DAC" w:rsidRPr="009F6FAF" w:rsidRDefault="00333DAC" w:rsidP="00333DAC">
            <w:pPr>
              <w:rPr>
                <w:rFonts w:cs="Arial"/>
                <w:szCs w:val="20"/>
              </w:rPr>
            </w:pPr>
            <w:r>
              <w:rPr>
                <w:rFonts w:cs="Arial"/>
                <w:szCs w:val="20"/>
              </w:rPr>
              <w:t>4.1, 4.2, 4.3</w:t>
            </w:r>
          </w:p>
        </w:tc>
        <w:tc>
          <w:tcPr>
            <w:tcW w:w="1440" w:type="dxa"/>
            <w:tcBorders>
              <w:left w:val="single" w:sz="4" w:space="0" w:color="000000" w:themeColor="text1"/>
            </w:tcBorders>
            <w:shd w:val="clear" w:color="auto" w:fill="FFFFFF" w:themeFill="background1"/>
          </w:tcPr>
          <w:p w14:paraId="07044C45" w14:textId="77777777" w:rsidR="00333DAC" w:rsidRPr="009F6FAF" w:rsidRDefault="00333DAC" w:rsidP="00333DAC">
            <w:pPr>
              <w:rPr>
                <w:rFonts w:cs="Arial"/>
                <w:szCs w:val="20"/>
              </w:rPr>
            </w:pPr>
          </w:p>
        </w:tc>
      </w:tr>
      <w:tr w:rsidR="00333DAC" w:rsidRPr="00842155" w14:paraId="272C8290" w14:textId="77777777" w:rsidTr="002522B3">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4B605F52" w14:textId="77777777" w:rsidR="00333DAC" w:rsidRDefault="00333DAC" w:rsidP="00333DAC">
            <w:pPr>
              <w:pStyle w:val="AssignmentsLevel1"/>
              <w:rPr>
                <w:b/>
              </w:rPr>
            </w:pPr>
            <w:r>
              <w:rPr>
                <w:b/>
              </w:rPr>
              <w:t>Resource: The Lemon Test: Secular Christmas</w:t>
            </w:r>
          </w:p>
          <w:p w14:paraId="04259EFE" w14:textId="77777777" w:rsidR="00333DAC" w:rsidRDefault="00333DAC" w:rsidP="00333DAC">
            <w:pPr>
              <w:pStyle w:val="AssignmentsLevel1"/>
              <w:rPr>
                <w:b/>
              </w:rPr>
            </w:pPr>
          </w:p>
          <w:p w14:paraId="0FDEDF89" w14:textId="025EB519" w:rsidR="00333DAC" w:rsidRPr="00C12B9C" w:rsidRDefault="00333DAC" w:rsidP="00333DAC">
            <w:pPr>
              <w:pStyle w:val="AssignmentsLevel1"/>
            </w:pPr>
            <w:r>
              <w:rPr>
                <w:b/>
              </w:rPr>
              <w:t>Read</w:t>
            </w:r>
            <w:r>
              <w:t xml:space="preserve"> “Let’s Take The “Bah Humbug” Out of Christmas: A Guide to Permissible Activities at Public Schools During the Christmas Season,” available at the Bracewell website: </w:t>
            </w:r>
            <w:hyperlink r:id="rId25" w:history="1">
              <w:r w:rsidRPr="00C12B9C">
                <w:rPr>
                  <w:rStyle w:val="Hyperlink"/>
                </w:rPr>
                <w:t>http://www.bracewelllaw.com/assets/dir_docs/news_publication/f99a4b28-cac2-4df6-a5d5-80299e45c2d8_pdfupload.pdf</w:t>
              </w:r>
            </w:hyperlink>
          </w:p>
          <w:p w14:paraId="3FADF264" w14:textId="31C7A5FA" w:rsidR="00333DAC" w:rsidRPr="001E700C" w:rsidRDefault="00333DAC" w:rsidP="00333DAC">
            <w:pPr>
              <w:pStyle w:val="AssignmentsLevel1"/>
              <w:rPr>
                <w:b/>
              </w:rPr>
            </w:pPr>
            <w:r w:rsidRPr="004E6648">
              <w:rPr>
                <w:b/>
              </w:rPr>
              <w:lastRenderedPageBreak/>
              <w:t>Post</w:t>
            </w:r>
            <w:r>
              <w:t xml:space="preserve"> comments and questions to the Week Four General Discussion.</w:t>
            </w:r>
          </w:p>
        </w:tc>
        <w:tc>
          <w:tcPr>
            <w:tcW w:w="1440" w:type="dxa"/>
            <w:tcBorders>
              <w:left w:val="single" w:sz="4" w:space="0" w:color="000000" w:themeColor="text1"/>
            </w:tcBorders>
            <w:shd w:val="clear" w:color="auto" w:fill="FFFFFF" w:themeFill="background1"/>
          </w:tcPr>
          <w:p w14:paraId="0F38C664" w14:textId="69B2C87F" w:rsidR="00333DAC" w:rsidRPr="009F6FAF" w:rsidRDefault="00333DAC" w:rsidP="00333DAC">
            <w:pPr>
              <w:rPr>
                <w:rFonts w:cs="Arial"/>
                <w:szCs w:val="20"/>
              </w:rPr>
            </w:pPr>
            <w:r>
              <w:rPr>
                <w:rFonts w:cs="Arial"/>
                <w:szCs w:val="20"/>
              </w:rPr>
              <w:lastRenderedPageBreak/>
              <w:t>4.1, 4.2, 4.3</w:t>
            </w:r>
          </w:p>
        </w:tc>
        <w:tc>
          <w:tcPr>
            <w:tcW w:w="1440" w:type="dxa"/>
            <w:tcBorders>
              <w:left w:val="single" w:sz="4" w:space="0" w:color="000000" w:themeColor="text1"/>
            </w:tcBorders>
            <w:shd w:val="clear" w:color="auto" w:fill="FFFFFF" w:themeFill="background1"/>
          </w:tcPr>
          <w:p w14:paraId="101F9890" w14:textId="77777777" w:rsidR="00333DAC" w:rsidRPr="009F6FAF" w:rsidRDefault="00333DAC" w:rsidP="00333DAC">
            <w:pPr>
              <w:rPr>
                <w:rFonts w:cs="Arial"/>
                <w:szCs w:val="20"/>
              </w:rPr>
            </w:pPr>
          </w:p>
        </w:tc>
      </w:tr>
      <w:tr w:rsidR="00333DAC" w:rsidRPr="007F339F" w14:paraId="0BF84471" w14:textId="77777777" w:rsidTr="005078E1">
        <w:tc>
          <w:tcPr>
            <w:tcW w:w="10170" w:type="dxa"/>
            <w:gridSpan w:val="2"/>
            <w:shd w:val="clear" w:color="auto" w:fill="auto"/>
            <w:tcMar>
              <w:top w:w="115" w:type="dxa"/>
              <w:left w:w="115" w:type="dxa"/>
              <w:bottom w:w="115" w:type="dxa"/>
              <w:right w:w="115" w:type="dxa"/>
            </w:tcMar>
          </w:tcPr>
          <w:p w14:paraId="2891CABB" w14:textId="77777777" w:rsidR="00333DAC" w:rsidRDefault="00333DAC" w:rsidP="00333DAC">
            <w:pPr>
              <w:pStyle w:val="AssignmentsLevel1"/>
              <w:rPr>
                <w:b/>
              </w:rPr>
            </w:pPr>
            <w:r>
              <w:rPr>
                <w:b/>
              </w:rPr>
              <w:t>Resource: App for Communicating with Parents and Teachers</w:t>
            </w:r>
          </w:p>
          <w:p w14:paraId="203A6954" w14:textId="77777777" w:rsidR="00333DAC" w:rsidRDefault="00333DAC" w:rsidP="00333DAC">
            <w:pPr>
              <w:pStyle w:val="AssignmentsLevel1"/>
              <w:rPr>
                <w:b/>
              </w:rPr>
            </w:pPr>
          </w:p>
          <w:p w14:paraId="4DA76C7F" w14:textId="6E199A5E" w:rsidR="00333DAC" w:rsidRDefault="00333DAC" w:rsidP="00333DAC">
            <w:pPr>
              <w:pStyle w:val="AssignmentsLevel1"/>
            </w:pPr>
            <w:r>
              <w:t xml:space="preserve">Many teachers communicate with parents, students, and other educators use Facebook, Twitter, and other social media services. These services have a number of problems, including with security and access. Luckily, there are newer alternatives designed specifically for educators. </w:t>
            </w:r>
          </w:p>
          <w:p w14:paraId="11BDFCB8" w14:textId="77777777" w:rsidR="00333DAC" w:rsidRDefault="00333DAC" w:rsidP="00333DAC">
            <w:pPr>
              <w:pStyle w:val="AssignmentsLevel1"/>
            </w:pPr>
          </w:p>
          <w:p w14:paraId="35C82899" w14:textId="4DDFBD16" w:rsidR="00333DAC" w:rsidRDefault="00333DAC" w:rsidP="00333DAC">
            <w:pPr>
              <w:pStyle w:val="AssignmentsLevel1"/>
            </w:pPr>
            <w:r w:rsidRPr="005078E1">
              <w:rPr>
                <w:b/>
              </w:rPr>
              <w:t>View</w:t>
            </w:r>
            <w:r>
              <w:t xml:space="preserve"> “Class Messenger Introduction,” available on Vimeo [0:43]: </w:t>
            </w:r>
            <w:hyperlink r:id="rId26" w:history="1">
              <w:r w:rsidRPr="00F132E2">
                <w:rPr>
                  <w:rStyle w:val="Hyperlink"/>
                </w:rPr>
                <w:t>https://vimeo.com/121035763</w:t>
              </w:r>
            </w:hyperlink>
          </w:p>
          <w:p w14:paraId="0F3CE564" w14:textId="77777777" w:rsidR="00333DAC" w:rsidRPr="005078E1" w:rsidRDefault="00333DAC" w:rsidP="00333DAC">
            <w:pPr>
              <w:pStyle w:val="AssignmentsLevel1"/>
            </w:pPr>
          </w:p>
          <w:p w14:paraId="5B5EC854" w14:textId="22F3FC10" w:rsidR="00333DAC" w:rsidRPr="005078E1" w:rsidRDefault="00333DAC" w:rsidP="00333DAC">
            <w:pPr>
              <w:pStyle w:val="AssignmentsLevel1"/>
            </w:pPr>
            <w:r w:rsidRPr="005078E1">
              <w:rPr>
                <w:b/>
              </w:rPr>
              <w:t>Navigate</w:t>
            </w:r>
            <w:r>
              <w:t xml:space="preserve"> to the Class Messenger website: </w:t>
            </w:r>
            <w:hyperlink r:id="rId27" w:history="1">
              <w:r w:rsidRPr="005078E1">
                <w:rPr>
                  <w:rStyle w:val="Hyperlink"/>
                </w:rPr>
                <w:t>https://www.classmessenger.com</w:t>
              </w:r>
            </w:hyperlink>
          </w:p>
          <w:p w14:paraId="465C4726" w14:textId="77777777" w:rsidR="00333DAC" w:rsidRDefault="00333DAC" w:rsidP="00333DAC">
            <w:pPr>
              <w:pStyle w:val="AssignmentsLevel1"/>
              <w:rPr>
                <w:b/>
              </w:rPr>
            </w:pPr>
          </w:p>
          <w:p w14:paraId="71BF689F" w14:textId="1BC185CB" w:rsidR="00333DAC" w:rsidRDefault="00333DAC" w:rsidP="00333DAC">
            <w:pPr>
              <w:pStyle w:val="AssignmentsLevel1"/>
              <w:rPr>
                <w:b/>
              </w:rPr>
            </w:pPr>
            <w:r w:rsidRPr="004E6648">
              <w:rPr>
                <w:b/>
              </w:rPr>
              <w:t>Post</w:t>
            </w:r>
            <w:r>
              <w:t xml:space="preserve"> comments and questions to the Week Four General Discussion.</w:t>
            </w:r>
          </w:p>
        </w:tc>
        <w:tc>
          <w:tcPr>
            <w:tcW w:w="1440" w:type="dxa"/>
            <w:tcBorders>
              <w:bottom w:val="single" w:sz="4" w:space="0" w:color="000000" w:themeColor="text1"/>
            </w:tcBorders>
          </w:tcPr>
          <w:p w14:paraId="571D87A8" w14:textId="35E8B445" w:rsidR="00333DAC" w:rsidRPr="009F6FAF" w:rsidRDefault="00333DAC" w:rsidP="00333DAC">
            <w:pPr>
              <w:rPr>
                <w:rFonts w:cs="Arial"/>
                <w:szCs w:val="20"/>
              </w:rPr>
            </w:pPr>
            <w:r>
              <w:rPr>
                <w:rFonts w:cs="Arial"/>
                <w:szCs w:val="20"/>
              </w:rPr>
              <w:t>4.1, 4.2, 4.3</w:t>
            </w:r>
          </w:p>
        </w:tc>
        <w:tc>
          <w:tcPr>
            <w:tcW w:w="1440" w:type="dxa"/>
            <w:tcBorders>
              <w:bottom w:val="single" w:sz="4" w:space="0" w:color="000000" w:themeColor="text1"/>
            </w:tcBorders>
          </w:tcPr>
          <w:p w14:paraId="22EA2774" w14:textId="77777777" w:rsidR="00333DAC" w:rsidRPr="009F6FAF" w:rsidRDefault="00333DAC" w:rsidP="00333DAC">
            <w:pPr>
              <w:rPr>
                <w:rFonts w:cs="Arial"/>
                <w:szCs w:val="20"/>
              </w:rPr>
            </w:pPr>
          </w:p>
        </w:tc>
      </w:tr>
      <w:tr w:rsidR="007B648D" w:rsidRPr="007F339F" w14:paraId="076CE022" w14:textId="77777777" w:rsidTr="007B648D">
        <w:tc>
          <w:tcPr>
            <w:tcW w:w="10170" w:type="dxa"/>
            <w:gridSpan w:val="2"/>
            <w:shd w:val="clear" w:color="auto" w:fill="auto"/>
            <w:tcMar>
              <w:top w:w="115" w:type="dxa"/>
              <w:left w:w="115" w:type="dxa"/>
              <w:bottom w:w="115" w:type="dxa"/>
              <w:right w:w="115" w:type="dxa"/>
            </w:tcMar>
          </w:tcPr>
          <w:p w14:paraId="5BD4B271" w14:textId="43D80306" w:rsidR="007B648D" w:rsidRPr="00824D94" w:rsidRDefault="007B648D" w:rsidP="007B648D">
            <w:pPr>
              <w:tabs>
                <w:tab w:val="left" w:pos="2329"/>
              </w:tabs>
              <w:rPr>
                <w:rFonts w:cs="Arial"/>
                <w:b/>
                <w:szCs w:val="20"/>
              </w:rPr>
            </w:pPr>
            <w:r>
              <w:rPr>
                <w:rFonts w:cs="Arial"/>
                <w:b/>
                <w:szCs w:val="20"/>
              </w:rPr>
              <w:t>Week Four Adobe Connect Live Theme Presentation</w:t>
            </w:r>
          </w:p>
          <w:p w14:paraId="09CE7A50" w14:textId="77777777" w:rsidR="007B648D" w:rsidRDefault="007B648D" w:rsidP="007B648D">
            <w:pPr>
              <w:pStyle w:val="AssignmentsLevel1"/>
            </w:pPr>
          </w:p>
          <w:p w14:paraId="5136F9B2" w14:textId="77777777" w:rsidR="007B648D" w:rsidRDefault="007B648D" w:rsidP="007B648D">
            <w:pPr>
              <w:pStyle w:val="AssignmentsLevel1"/>
            </w:pPr>
            <w:r w:rsidRPr="001E700C">
              <w:rPr>
                <w:b/>
              </w:rPr>
              <w:t>Participate</w:t>
            </w:r>
            <w:r>
              <w:t xml:space="preserve"> in the Adobe Connect Live Theme Presentation.</w:t>
            </w:r>
          </w:p>
          <w:p w14:paraId="45160911" w14:textId="77777777" w:rsidR="007B648D" w:rsidRDefault="007B648D" w:rsidP="007B648D">
            <w:pPr>
              <w:pStyle w:val="AssignmentsLevel1"/>
            </w:pPr>
          </w:p>
          <w:p w14:paraId="76C770BE" w14:textId="77777777" w:rsidR="007B648D" w:rsidRDefault="007B648D" w:rsidP="007B648D">
            <w:pPr>
              <w:pStyle w:val="AssignmentsLevel1"/>
            </w:pPr>
            <w:r>
              <w:t>During this Adobe Connect session, students assigned to Week Four will be making their Theme Presentations. If you are not able to attend the live presentation a recorded version will be made available and you will be required to watch this video and post comments to the presentation in the Theme Presentation discussion board.</w:t>
            </w:r>
          </w:p>
          <w:p w14:paraId="66B8FEA3" w14:textId="7C632035" w:rsidR="007B648D" w:rsidRDefault="007B648D" w:rsidP="007B648D">
            <w:pPr>
              <w:pStyle w:val="AssignmentsLevel2"/>
              <w:numPr>
                <w:ilvl w:val="0"/>
                <w:numId w:val="0"/>
              </w:numPr>
              <w:ind w:left="360" w:hanging="360"/>
            </w:pPr>
          </w:p>
          <w:p w14:paraId="00C45799" w14:textId="77777777" w:rsidR="007B648D" w:rsidRDefault="007B648D" w:rsidP="007B648D">
            <w:pPr>
              <w:pStyle w:val="AssignmentsLevel1"/>
            </w:pPr>
            <w:r>
              <w:t>The following subjects will be presented this week:</w:t>
            </w:r>
          </w:p>
          <w:p w14:paraId="473BF8F0" w14:textId="42FC5E43" w:rsidR="007B648D" w:rsidRDefault="007B648D" w:rsidP="007B648D">
            <w:pPr>
              <w:pStyle w:val="AssignmentsLevel2"/>
            </w:pPr>
            <w:r>
              <w:t>Child Abuse with a Focus on PA Law (Week 4)</w:t>
            </w:r>
          </w:p>
          <w:p w14:paraId="62C9EF3E" w14:textId="77777777" w:rsidR="007B648D" w:rsidRDefault="007B648D" w:rsidP="007B648D">
            <w:pPr>
              <w:pStyle w:val="AssignmentsLevel2"/>
            </w:pPr>
            <w:r>
              <w:t>Religious Freedom (Week 4)</w:t>
            </w:r>
          </w:p>
          <w:p w14:paraId="77EC187A" w14:textId="77777777" w:rsidR="007B648D" w:rsidRDefault="007B648D" w:rsidP="007B648D">
            <w:pPr>
              <w:pStyle w:val="AssignmentsLevel2"/>
            </w:pPr>
            <w:r>
              <w:t>Freedom of Expression (Week 4)</w:t>
            </w:r>
          </w:p>
          <w:p w14:paraId="2311C9C6" w14:textId="28912B9F" w:rsidR="007B648D" w:rsidRPr="007B648D" w:rsidRDefault="007B648D" w:rsidP="007B648D">
            <w:pPr>
              <w:pStyle w:val="AssignmentsLevel2"/>
            </w:pPr>
            <w:r>
              <w:t>Search and Seizure (Week 4)</w:t>
            </w:r>
          </w:p>
        </w:tc>
        <w:tc>
          <w:tcPr>
            <w:tcW w:w="1440" w:type="dxa"/>
            <w:tcBorders>
              <w:bottom w:val="single" w:sz="4" w:space="0" w:color="000000" w:themeColor="text1"/>
            </w:tcBorders>
          </w:tcPr>
          <w:p w14:paraId="7C767C14" w14:textId="37E14E19" w:rsidR="007B648D" w:rsidRDefault="007B648D" w:rsidP="007B648D">
            <w:pPr>
              <w:rPr>
                <w:rFonts w:cs="Arial"/>
                <w:szCs w:val="20"/>
              </w:rPr>
            </w:pPr>
            <w:r>
              <w:rPr>
                <w:rFonts w:cs="Arial"/>
                <w:szCs w:val="20"/>
              </w:rPr>
              <w:t>CLO1, CLO2, CLO3, CLO4</w:t>
            </w:r>
          </w:p>
        </w:tc>
        <w:tc>
          <w:tcPr>
            <w:tcW w:w="1440" w:type="dxa"/>
            <w:tcBorders>
              <w:bottom w:val="single" w:sz="4" w:space="0" w:color="000000" w:themeColor="text1"/>
            </w:tcBorders>
          </w:tcPr>
          <w:p w14:paraId="68831295" w14:textId="1339BA91" w:rsidR="007B648D" w:rsidRPr="009F6FAF" w:rsidRDefault="003D506C" w:rsidP="007B648D">
            <w:pPr>
              <w:rPr>
                <w:rFonts w:cs="Arial"/>
                <w:szCs w:val="20"/>
              </w:rPr>
            </w:pPr>
            <w:r>
              <w:rPr>
                <w:rFonts w:cs="Arial"/>
                <w:szCs w:val="20"/>
              </w:rPr>
              <w:t xml:space="preserve">Presentations = </w:t>
            </w:r>
            <w:r w:rsidRPr="003D506C">
              <w:rPr>
                <w:rFonts w:cs="Arial"/>
                <w:b/>
                <w:szCs w:val="20"/>
              </w:rPr>
              <w:t>1 hour</w:t>
            </w:r>
          </w:p>
        </w:tc>
      </w:tr>
      <w:tr w:rsidR="007B648D" w:rsidRPr="00842155" w14:paraId="2E82386D" w14:textId="77777777" w:rsidTr="002522B3">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7D25EE10" w14:textId="77777777" w:rsidR="007B648D" w:rsidRDefault="007B648D" w:rsidP="007B648D">
            <w:pPr>
              <w:tabs>
                <w:tab w:val="left" w:pos="0"/>
                <w:tab w:val="left" w:pos="3720"/>
              </w:tabs>
              <w:outlineLvl w:val="0"/>
              <w:rPr>
                <w:rFonts w:cs="Arial"/>
                <w:i/>
                <w:szCs w:val="20"/>
              </w:rPr>
            </w:pPr>
            <w:r>
              <w:rPr>
                <w:rFonts w:cs="Arial"/>
                <w:b/>
                <w:i/>
                <w:sz w:val="22"/>
                <w:szCs w:val="20"/>
              </w:rPr>
              <w:t>Graded Assignments</w:t>
            </w:r>
          </w:p>
          <w:p w14:paraId="332AD2BA" w14:textId="07DF928F" w:rsidR="007B648D" w:rsidRPr="005B10FE" w:rsidRDefault="007B648D" w:rsidP="007B648D">
            <w:pPr>
              <w:tabs>
                <w:tab w:val="left" w:pos="0"/>
                <w:tab w:val="left" w:pos="3720"/>
              </w:tabs>
              <w:outlineLvl w:val="0"/>
              <w:rPr>
                <w:rFonts w:cs="Arial"/>
                <w:b/>
                <w:i/>
                <w:szCs w:val="20"/>
              </w:rPr>
            </w:pPr>
            <w:r>
              <w:rPr>
                <w:rFonts w:cs="Arial"/>
                <w:i/>
                <w:szCs w:val="20"/>
              </w:rPr>
              <w:t>Complete these graded assessments by the end of the week unless specified otherwise.</w:t>
            </w:r>
          </w:p>
        </w:tc>
        <w:tc>
          <w:tcPr>
            <w:tcW w:w="1440" w:type="dxa"/>
            <w:tcBorders>
              <w:left w:val="single" w:sz="4" w:space="0" w:color="000000" w:themeColor="text1"/>
            </w:tcBorders>
            <w:shd w:val="clear" w:color="auto" w:fill="D8D9DA"/>
          </w:tcPr>
          <w:p w14:paraId="0CE2E73D" w14:textId="77777777" w:rsidR="007B648D" w:rsidRPr="005B10FE" w:rsidRDefault="007B648D" w:rsidP="007B648D">
            <w:pPr>
              <w:tabs>
                <w:tab w:val="left" w:pos="0"/>
                <w:tab w:val="left" w:pos="3720"/>
              </w:tabs>
              <w:outlineLvl w:val="0"/>
              <w:rPr>
                <w:rFonts w:cs="Arial"/>
                <w:b/>
                <w:i/>
                <w:szCs w:val="20"/>
              </w:rPr>
            </w:pPr>
            <w:r w:rsidRPr="005B10FE">
              <w:rPr>
                <w:rFonts w:cs="Arial"/>
                <w:b/>
                <w:i/>
                <w:szCs w:val="20"/>
              </w:rPr>
              <w:t>Alignment</w:t>
            </w:r>
          </w:p>
        </w:tc>
        <w:tc>
          <w:tcPr>
            <w:tcW w:w="1440" w:type="dxa"/>
            <w:tcBorders>
              <w:left w:val="single" w:sz="4" w:space="0" w:color="000000" w:themeColor="text1"/>
            </w:tcBorders>
            <w:shd w:val="clear" w:color="auto" w:fill="D8D9DA"/>
          </w:tcPr>
          <w:p w14:paraId="77CDD571" w14:textId="77777777" w:rsidR="007B648D" w:rsidRPr="005B10FE" w:rsidRDefault="007B648D" w:rsidP="007B648D">
            <w:pPr>
              <w:rPr>
                <w:rFonts w:cs="Arial"/>
                <w:b/>
                <w:i/>
                <w:szCs w:val="20"/>
              </w:rPr>
            </w:pPr>
            <w:r>
              <w:rPr>
                <w:rFonts w:cs="Arial"/>
                <w:b/>
                <w:i/>
                <w:szCs w:val="20"/>
              </w:rPr>
              <w:t>AIE</w:t>
            </w:r>
          </w:p>
        </w:tc>
      </w:tr>
      <w:tr w:rsidR="007B648D" w:rsidRPr="00103FC5" w14:paraId="2A249273" w14:textId="77777777" w:rsidTr="00DE25D1">
        <w:tc>
          <w:tcPr>
            <w:tcW w:w="10170" w:type="dxa"/>
            <w:gridSpan w:val="2"/>
            <w:shd w:val="clear" w:color="auto" w:fill="auto"/>
            <w:tcMar>
              <w:top w:w="115" w:type="dxa"/>
              <w:left w:w="115" w:type="dxa"/>
              <w:bottom w:w="115" w:type="dxa"/>
              <w:right w:w="115" w:type="dxa"/>
            </w:tcMar>
          </w:tcPr>
          <w:p w14:paraId="778DEE8F" w14:textId="2EC026F3" w:rsidR="007B648D" w:rsidRDefault="007B648D" w:rsidP="007B648D">
            <w:pPr>
              <w:pStyle w:val="AssignmentsLevel1"/>
              <w:rPr>
                <w:b/>
              </w:rPr>
            </w:pPr>
            <w:r>
              <w:rPr>
                <w:b/>
              </w:rPr>
              <w:t>Discussion: Week Four Survey Questions</w:t>
            </w:r>
          </w:p>
          <w:p w14:paraId="1B05D1F2" w14:textId="77777777" w:rsidR="007B648D" w:rsidRDefault="007B648D" w:rsidP="007B648D">
            <w:pPr>
              <w:pStyle w:val="AssignmentsLevel1"/>
              <w:rPr>
                <w:b/>
              </w:rPr>
            </w:pPr>
          </w:p>
          <w:p w14:paraId="4953FD44" w14:textId="54D4249F" w:rsidR="007B648D" w:rsidRPr="00103FC5" w:rsidRDefault="007B648D" w:rsidP="007B648D">
            <w:pPr>
              <w:pStyle w:val="AssignmentsLevel1"/>
            </w:pPr>
            <w:r w:rsidRPr="00103FC5">
              <w:rPr>
                <w:b/>
              </w:rPr>
              <w:t xml:space="preserve">Respond </w:t>
            </w:r>
            <w:r w:rsidRPr="00103FC5">
              <w:t xml:space="preserve">to the following question in the </w:t>
            </w:r>
            <w:r>
              <w:t>“Discussion: Week Four</w:t>
            </w:r>
            <w:r w:rsidRPr="00D203FF">
              <w:t xml:space="preserve"> Survey Questions</w:t>
            </w:r>
            <w:r>
              <w:t>”</w:t>
            </w:r>
            <w:r w:rsidRPr="00103FC5">
              <w:t xml:space="preserve"> discussion forum by Thursday:</w:t>
            </w:r>
          </w:p>
          <w:p w14:paraId="3627F711" w14:textId="77777777" w:rsidR="007B648D" w:rsidRDefault="007B648D" w:rsidP="007B648D">
            <w:pPr>
              <w:pStyle w:val="AssignmentsLevel1"/>
            </w:pPr>
          </w:p>
          <w:p w14:paraId="04A2D4E0" w14:textId="3F4E6A38" w:rsidR="007B648D" w:rsidRDefault="0099118C" w:rsidP="007B648D">
            <w:pPr>
              <w:pStyle w:val="AssignmentsLevel2"/>
            </w:pPr>
            <w:r>
              <w:t>How do you celebrate holidays in your classroom? Is there a school-wide policy on religious symbols?</w:t>
            </w:r>
          </w:p>
          <w:p w14:paraId="50E7AFE7" w14:textId="77777777" w:rsidR="0099118C" w:rsidRPr="00103FC5" w:rsidRDefault="0099118C" w:rsidP="0099118C">
            <w:pPr>
              <w:pStyle w:val="AssignmentsLevel2"/>
            </w:pPr>
            <w:r>
              <w:lastRenderedPageBreak/>
              <w:t>What’s the most interesting or relevant takeaway related to educational law that you’ve obtained from studying this week’s materials? How will this affect your practice in the future?</w:t>
            </w:r>
          </w:p>
          <w:p w14:paraId="60569A85" w14:textId="77777777" w:rsidR="007B648D" w:rsidRPr="00103FC5" w:rsidRDefault="007B648D" w:rsidP="007B648D">
            <w:pPr>
              <w:pStyle w:val="AssignmentsLevel1"/>
            </w:pPr>
          </w:p>
          <w:p w14:paraId="7AEE3849" w14:textId="7572C970" w:rsidR="007B648D" w:rsidRPr="00103FC5" w:rsidRDefault="007B648D" w:rsidP="007B648D">
            <w:pPr>
              <w:tabs>
                <w:tab w:val="left" w:pos="2329"/>
              </w:tabs>
              <w:rPr>
                <w:rFonts w:cs="Arial"/>
                <w:b/>
                <w:szCs w:val="20"/>
              </w:rPr>
            </w:pPr>
            <w:r w:rsidRPr="00103FC5">
              <w:rPr>
                <w:b/>
              </w:rPr>
              <w:t>Post</w:t>
            </w:r>
            <w:r w:rsidRPr="00103FC5">
              <w:t xml:space="preserve"> constructive criticism, clarification, additional questions, or your own relevant thoughts to three of your classmates' posts by Sunday.</w:t>
            </w:r>
          </w:p>
        </w:tc>
        <w:tc>
          <w:tcPr>
            <w:tcW w:w="1440" w:type="dxa"/>
          </w:tcPr>
          <w:p w14:paraId="1FF23A1D" w14:textId="4523D0AB" w:rsidR="007B648D" w:rsidRPr="00103FC5" w:rsidRDefault="007B648D" w:rsidP="007B648D">
            <w:pPr>
              <w:tabs>
                <w:tab w:val="left" w:pos="2329"/>
              </w:tabs>
              <w:rPr>
                <w:rFonts w:cs="Arial"/>
                <w:szCs w:val="20"/>
              </w:rPr>
            </w:pPr>
            <w:r>
              <w:rPr>
                <w:rFonts w:cs="Arial"/>
                <w:szCs w:val="20"/>
              </w:rPr>
              <w:lastRenderedPageBreak/>
              <w:t>4.1, 4.2, 4.3</w:t>
            </w:r>
          </w:p>
        </w:tc>
        <w:tc>
          <w:tcPr>
            <w:tcW w:w="1440" w:type="dxa"/>
          </w:tcPr>
          <w:p w14:paraId="2AAC2C19" w14:textId="4C4CA020" w:rsidR="007B648D" w:rsidRPr="00103FC5" w:rsidRDefault="007B648D" w:rsidP="007B648D">
            <w:pPr>
              <w:tabs>
                <w:tab w:val="left" w:pos="2329"/>
              </w:tabs>
            </w:pPr>
            <w:r w:rsidRPr="00103FC5">
              <w:t xml:space="preserve">Discussion: one post and replies to three other posts = </w:t>
            </w:r>
            <w:r w:rsidRPr="00103FC5">
              <w:rPr>
                <w:b/>
              </w:rPr>
              <w:t>1 hour</w:t>
            </w:r>
          </w:p>
        </w:tc>
      </w:tr>
      <w:tr w:rsidR="007B648D" w:rsidRPr="00103FC5" w14:paraId="20358F10" w14:textId="77777777" w:rsidTr="002522B3">
        <w:tc>
          <w:tcPr>
            <w:tcW w:w="10170" w:type="dxa"/>
            <w:gridSpan w:val="2"/>
            <w:tcMar>
              <w:top w:w="115" w:type="dxa"/>
              <w:left w:w="115" w:type="dxa"/>
              <w:bottom w:w="115" w:type="dxa"/>
              <w:right w:w="115" w:type="dxa"/>
            </w:tcMar>
          </w:tcPr>
          <w:p w14:paraId="3841FADE" w14:textId="3F415CAB" w:rsidR="007B648D" w:rsidRPr="00103FC5" w:rsidRDefault="007B648D" w:rsidP="007B648D">
            <w:pPr>
              <w:tabs>
                <w:tab w:val="left" w:pos="2329"/>
              </w:tabs>
              <w:rPr>
                <w:rFonts w:cs="Arial"/>
                <w:b/>
                <w:szCs w:val="20"/>
              </w:rPr>
            </w:pPr>
            <w:r w:rsidRPr="00103FC5">
              <w:rPr>
                <w:rFonts w:cs="Arial"/>
                <w:b/>
                <w:szCs w:val="20"/>
              </w:rPr>
              <w:t xml:space="preserve">Discussion: </w:t>
            </w:r>
            <w:r>
              <w:rPr>
                <w:rFonts w:cs="Arial"/>
                <w:b/>
                <w:szCs w:val="20"/>
              </w:rPr>
              <w:t>The Lemon Test</w:t>
            </w:r>
          </w:p>
          <w:p w14:paraId="5641E9BE" w14:textId="40B77975" w:rsidR="007B648D" w:rsidRDefault="007B648D" w:rsidP="007B648D">
            <w:pPr>
              <w:pStyle w:val="AssignmentsLevel1"/>
            </w:pPr>
          </w:p>
          <w:p w14:paraId="59BB52D9" w14:textId="4693CBAA" w:rsidR="007B648D" w:rsidRDefault="007B648D" w:rsidP="007B648D">
            <w:pPr>
              <w:pStyle w:val="AssignmentsLevel1"/>
            </w:pPr>
            <w:r w:rsidRPr="00A96028">
              <w:rPr>
                <w:b/>
              </w:rPr>
              <w:t>Consider</w:t>
            </w:r>
            <w:r>
              <w:t xml:space="preserve"> the holiday traditions and practices at a current or previous school.</w:t>
            </w:r>
          </w:p>
          <w:p w14:paraId="49A700E6" w14:textId="77777777" w:rsidR="007B648D" w:rsidRPr="00103FC5" w:rsidRDefault="007B648D" w:rsidP="007B648D">
            <w:pPr>
              <w:pStyle w:val="AssignmentsLevel1"/>
            </w:pPr>
          </w:p>
          <w:p w14:paraId="39B108B9" w14:textId="77777777" w:rsidR="007B648D" w:rsidRPr="00103FC5" w:rsidRDefault="007B648D" w:rsidP="007B648D">
            <w:pPr>
              <w:pStyle w:val="AssignmentsLevel1"/>
            </w:pPr>
            <w:r w:rsidRPr="00103FC5">
              <w:rPr>
                <w:b/>
              </w:rPr>
              <w:t xml:space="preserve">Respond </w:t>
            </w:r>
            <w:r w:rsidRPr="00103FC5">
              <w:t xml:space="preserve">to the following question in the </w:t>
            </w:r>
            <w:r>
              <w:t>“Copyright”</w:t>
            </w:r>
            <w:r w:rsidRPr="00103FC5">
              <w:t xml:space="preserve"> discussion forum by Thursday:</w:t>
            </w:r>
          </w:p>
          <w:p w14:paraId="57A86DDC" w14:textId="77777777" w:rsidR="007B648D" w:rsidRPr="00103FC5" w:rsidRDefault="007B648D" w:rsidP="007B648D">
            <w:pPr>
              <w:pStyle w:val="AssignmentsLevel1"/>
            </w:pPr>
          </w:p>
          <w:p w14:paraId="738B63CA" w14:textId="0103E36D" w:rsidR="007B648D" w:rsidRDefault="007B648D" w:rsidP="007B648D">
            <w:pPr>
              <w:pStyle w:val="AssignmentsLevel2"/>
            </w:pPr>
            <w:r>
              <w:t>What were the holiday traditions and practices?</w:t>
            </w:r>
          </w:p>
          <w:p w14:paraId="0D388A31" w14:textId="3A66D858" w:rsidR="007B648D" w:rsidRDefault="007B648D" w:rsidP="007B648D">
            <w:pPr>
              <w:pStyle w:val="AssignmentsLevel2"/>
            </w:pPr>
            <w:r>
              <w:t>Did those traditions/practices pass the three prongs of the Lemon test? Provide a rationale for your determination.</w:t>
            </w:r>
          </w:p>
          <w:p w14:paraId="4580388A" w14:textId="77777777" w:rsidR="007B648D" w:rsidRPr="00103FC5" w:rsidRDefault="007B648D" w:rsidP="007B648D">
            <w:pPr>
              <w:pStyle w:val="AssignmentsLevel1"/>
            </w:pPr>
          </w:p>
          <w:p w14:paraId="2880C459" w14:textId="6305DF39" w:rsidR="007B648D" w:rsidRPr="00103FC5" w:rsidRDefault="007B648D" w:rsidP="007B648D">
            <w:pPr>
              <w:pStyle w:val="AssignmentsLevel1"/>
              <w:rPr>
                <w:b/>
              </w:rPr>
            </w:pPr>
            <w:r w:rsidRPr="00103FC5">
              <w:rPr>
                <w:b/>
              </w:rPr>
              <w:t>Post</w:t>
            </w:r>
            <w:r w:rsidRPr="00103FC5">
              <w:t xml:space="preserve"> constructive criticism, clarification, additional questions, or your own relevant thoughts to three of your classmates' posts by Sunday.</w:t>
            </w:r>
          </w:p>
        </w:tc>
        <w:tc>
          <w:tcPr>
            <w:tcW w:w="1440" w:type="dxa"/>
          </w:tcPr>
          <w:p w14:paraId="6EF94E97" w14:textId="02C9C08D" w:rsidR="007B648D" w:rsidRPr="00103FC5" w:rsidRDefault="007B648D" w:rsidP="007B648D">
            <w:pPr>
              <w:tabs>
                <w:tab w:val="left" w:pos="2329"/>
              </w:tabs>
              <w:rPr>
                <w:rFonts w:cs="Arial"/>
                <w:szCs w:val="20"/>
              </w:rPr>
            </w:pPr>
            <w:r>
              <w:rPr>
                <w:rFonts w:cs="Arial"/>
                <w:szCs w:val="20"/>
              </w:rPr>
              <w:t>4.1, 4.2</w:t>
            </w:r>
          </w:p>
        </w:tc>
        <w:tc>
          <w:tcPr>
            <w:tcW w:w="1440" w:type="dxa"/>
          </w:tcPr>
          <w:p w14:paraId="6D48E2E6" w14:textId="77777777" w:rsidR="007B648D" w:rsidRPr="00103FC5" w:rsidRDefault="007B648D" w:rsidP="007B648D">
            <w:pPr>
              <w:tabs>
                <w:tab w:val="left" w:pos="2329"/>
              </w:tabs>
              <w:rPr>
                <w:rFonts w:cs="Arial"/>
                <w:szCs w:val="20"/>
              </w:rPr>
            </w:pPr>
            <w:r w:rsidRPr="00103FC5">
              <w:t xml:space="preserve">Discussion: one post and replies to three other posts = </w:t>
            </w:r>
            <w:r w:rsidRPr="00103FC5">
              <w:rPr>
                <w:b/>
              </w:rPr>
              <w:t xml:space="preserve">1 hour </w:t>
            </w:r>
          </w:p>
        </w:tc>
      </w:tr>
      <w:tr w:rsidR="007B648D" w:rsidRPr="00842155" w14:paraId="1E9A8A8D" w14:textId="77777777" w:rsidTr="002522B3">
        <w:tc>
          <w:tcPr>
            <w:tcW w:w="10170" w:type="dxa"/>
            <w:gridSpan w:val="2"/>
            <w:tcMar>
              <w:top w:w="115" w:type="dxa"/>
              <w:left w:w="115" w:type="dxa"/>
              <w:bottom w:w="115" w:type="dxa"/>
              <w:right w:w="115" w:type="dxa"/>
            </w:tcMar>
          </w:tcPr>
          <w:p w14:paraId="01850184" w14:textId="3A4D56DB" w:rsidR="007B648D" w:rsidRDefault="007B648D" w:rsidP="007B648D">
            <w:pPr>
              <w:tabs>
                <w:tab w:val="left" w:pos="2329"/>
              </w:tabs>
              <w:rPr>
                <w:b/>
              </w:rPr>
            </w:pPr>
            <w:r>
              <w:rPr>
                <w:b/>
              </w:rPr>
              <w:t>Assignment: Essential Questions, Chs. 9, 11, and 12</w:t>
            </w:r>
          </w:p>
          <w:p w14:paraId="6697CE29" w14:textId="77777777" w:rsidR="007B648D" w:rsidRDefault="007B648D" w:rsidP="007B648D">
            <w:pPr>
              <w:pStyle w:val="AssignmentsLevel1"/>
            </w:pPr>
          </w:p>
          <w:p w14:paraId="68CCF759" w14:textId="62223CB1" w:rsidR="007B648D" w:rsidRDefault="007B648D" w:rsidP="007B648D">
            <w:pPr>
              <w:pStyle w:val="AssignmentsLevel1"/>
            </w:pPr>
            <w:r w:rsidRPr="0023057D">
              <w:t xml:space="preserve">The </w:t>
            </w:r>
            <w:r w:rsidRPr="0023057D">
              <w:rPr>
                <w:i/>
                <w:iCs/>
              </w:rPr>
              <w:t xml:space="preserve">Teachers and the Law </w:t>
            </w:r>
            <w:r w:rsidRPr="0023057D">
              <w:t xml:space="preserve">text is based on an essential question format. After you read Chapter </w:t>
            </w:r>
            <w:r>
              <w:t>9, 10, and 12</w:t>
            </w:r>
            <w:r w:rsidRPr="0023057D">
              <w:t xml:space="preserve"> of the text, select one question from the chapter that was most meaningful to you</w:t>
            </w:r>
            <w:r>
              <w:t>.</w:t>
            </w:r>
          </w:p>
          <w:p w14:paraId="1A3A11B0" w14:textId="77777777" w:rsidR="007B648D" w:rsidRDefault="007B648D" w:rsidP="007B648D">
            <w:pPr>
              <w:pStyle w:val="AssignmentsLevel1"/>
            </w:pPr>
          </w:p>
          <w:p w14:paraId="40C5462F" w14:textId="77777777" w:rsidR="007B648D" w:rsidRDefault="007B648D" w:rsidP="007B648D">
            <w:pPr>
              <w:pStyle w:val="AssignmentsLevel1"/>
            </w:pPr>
            <w:r w:rsidRPr="0023057D">
              <w:rPr>
                <w:b/>
              </w:rPr>
              <w:t>Write</w:t>
            </w:r>
            <w:r>
              <w:t xml:space="preserve"> </w:t>
            </w:r>
            <w:r w:rsidRPr="0023057D">
              <w:t>a 350-word synthesis of the question in which you address the following:</w:t>
            </w:r>
          </w:p>
          <w:p w14:paraId="6B224A38" w14:textId="77777777" w:rsidR="007B648D" w:rsidRPr="0023057D" w:rsidRDefault="007B648D" w:rsidP="007B648D">
            <w:pPr>
              <w:pStyle w:val="AssignmentsLevel1"/>
            </w:pPr>
          </w:p>
          <w:p w14:paraId="1D863BAF" w14:textId="77777777" w:rsidR="007B648D" w:rsidRPr="0023057D" w:rsidRDefault="007B648D" w:rsidP="007B648D">
            <w:pPr>
              <w:pStyle w:val="AssignmentsLevel2"/>
            </w:pPr>
            <w:r w:rsidRPr="0023057D">
              <w:t>What are the legal aspects of the educational environment associated with the topic of this question?</w:t>
            </w:r>
          </w:p>
          <w:p w14:paraId="41AC6D6F" w14:textId="77777777" w:rsidR="007B648D" w:rsidRPr="0023057D" w:rsidRDefault="007B648D" w:rsidP="007B648D">
            <w:pPr>
              <w:pStyle w:val="AssignmentsLevel2"/>
            </w:pPr>
            <w:r w:rsidRPr="0023057D">
              <w:t>How does the topic of the question impact educational policy determination and implementation?</w:t>
            </w:r>
          </w:p>
          <w:p w14:paraId="0EEF1265" w14:textId="77777777" w:rsidR="007B648D" w:rsidRPr="0023057D" w:rsidRDefault="007B648D" w:rsidP="007B648D">
            <w:pPr>
              <w:pStyle w:val="AssignmentsLevel2"/>
            </w:pPr>
            <w:r w:rsidRPr="0023057D">
              <w:t>What did you learn from this question?</w:t>
            </w:r>
          </w:p>
          <w:p w14:paraId="04A162B8" w14:textId="77777777" w:rsidR="007B648D" w:rsidRDefault="007B648D" w:rsidP="007B648D">
            <w:pPr>
              <w:pStyle w:val="AssignmentsLevel2"/>
            </w:pPr>
            <w:r w:rsidRPr="0023057D">
              <w:t>Why is the topic of this question important to you?</w:t>
            </w:r>
          </w:p>
          <w:p w14:paraId="3E54DEE5" w14:textId="77777777" w:rsidR="007B648D" w:rsidRPr="0023057D" w:rsidRDefault="007B648D" w:rsidP="007B648D">
            <w:pPr>
              <w:pStyle w:val="AssignmentsLevel2"/>
              <w:numPr>
                <w:ilvl w:val="0"/>
                <w:numId w:val="0"/>
              </w:numPr>
              <w:ind w:left="360" w:hanging="360"/>
            </w:pPr>
          </w:p>
          <w:p w14:paraId="58F7DDEB" w14:textId="52F4060C" w:rsidR="007B648D" w:rsidRDefault="007B648D" w:rsidP="007B648D">
            <w:pPr>
              <w:pStyle w:val="AssignmentsLevel1"/>
            </w:pPr>
            <w:r w:rsidRPr="0023057D">
              <w:rPr>
                <w:b/>
              </w:rPr>
              <w:t>Post</w:t>
            </w:r>
            <w:r>
              <w:t xml:space="preserve"> </w:t>
            </w:r>
            <w:r w:rsidRPr="0023057D">
              <w:t xml:space="preserve">your synthesis to the </w:t>
            </w:r>
            <w:r w:rsidRPr="0023057D">
              <w:rPr>
                <w:i/>
                <w:iCs/>
              </w:rPr>
              <w:t xml:space="preserve">Week </w:t>
            </w:r>
            <w:r>
              <w:rPr>
                <w:i/>
                <w:iCs/>
              </w:rPr>
              <w:t>Four</w:t>
            </w:r>
            <w:r w:rsidRPr="0023057D">
              <w:rPr>
                <w:i/>
                <w:iCs/>
              </w:rPr>
              <w:t xml:space="preserve"> Essential Questions </w:t>
            </w:r>
            <w:r w:rsidRPr="0023057D">
              <w:t>discussion board</w:t>
            </w:r>
            <w:r>
              <w:t xml:space="preserve"> no later than Thursday at 11:59 p.m. EST.</w:t>
            </w:r>
          </w:p>
          <w:p w14:paraId="38095B56" w14:textId="77777777" w:rsidR="007B648D" w:rsidRPr="0023057D" w:rsidRDefault="007B648D" w:rsidP="007B648D">
            <w:pPr>
              <w:pStyle w:val="AssignmentsLevel1"/>
            </w:pPr>
          </w:p>
          <w:p w14:paraId="5A01B959" w14:textId="77777777" w:rsidR="007B648D" w:rsidRPr="0023057D" w:rsidRDefault="007B648D" w:rsidP="007B648D">
            <w:pPr>
              <w:pStyle w:val="AssignmentsLevel1"/>
            </w:pPr>
            <w:r w:rsidRPr="00610965">
              <w:rPr>
                <w:b/>
              </w:rPr>
              <w:t>Responses</w:t>
            </w:r>
            <w:r w:rsidRPr="0023057D">
              <w:t xml:space="preserve"> to posts are due </w:t>
            </w:r>
            <w:r>
              <w:t xml:space="preserve">no later than </w:t>
            </w:r>
            <w:r w:rsidRPr="0023057D">
              <w:t>Sunday at 11:59 pm</w:t>
            </w:r>
            <w:r>
              <w:t xml:space="preserve"> EST.</w:t>
            </w:r>
          </w:p>
          <w:p w14:paraId="0B1BD517" w14:textId="14D31979" w:rsidR="007B648D" w:rsidRPr="00135F7B" w:rsidRDefault="007B648D" w:rsidP="007B648D">
            <w:pPr>
              <w:pStyle w:val="AssignmentsLevel1"/>
            </w:pPr>
          </w:p>
        </w:tc>
        <w:tc>
          <w:tcPr>
            <w:tcW w:w="1440" w:type="dxa"/>
          </w:tcPr>
          <w:p w14:paraId="45CA81BC" w14:textId="73755167" w:rsidR="007B648D" w:rsidRPr="00842155" w:rsidRDefault="007B648D" w:rsidP="007B648D">
            <w:pPr>
              <w:tabs>
                <w:tab w:val="left" w:pos="2329"/>
              </w:tabs>
              <w:rPr>
                <w:rFonts w:cs="Arial"/>
                <w:szCs w:val="20"/>
              </w:rPr>
            </w:pPr>
            <w:r>
              <w:rPr>
                <w:rFonts w:cs="Arial"/>
                <w:szCs w:val="20"/>
              </w:rPr>
              <w:t>4.1, 4.2, 4.3</w:t>
            </w:r>
          </w:p>
        </w:tc>
        <w:tc>
          <w:tcPr>
            <w:tcW w:w="1440" w:type="dxa"/>
          </w:tcPr>
          <w:p w14:paraId="04DFF3D9" w14:textId="77777777" w:rsidR="007B648D" w:rsidRPr="00842155" w:rsidRDefault="007B648D" w:rsidP="007B648D">
            <w:pPr>
              <w:tabs>
                <w:tab w:val="left" w:pos="2329"/>
              </w:tabs>
              <w:rPr>
                <w:rFonts w:cs="Arial"/>
                <w:szCs w:val="20"/>
              </w:rPr>
            </w:pPr>
            <w:r w:rsidRPr="00103FC5">
              <w:t xml:space="preserve">Discussion: one post and replies to three other posts = </w:t>
            </w:r>
            <w:r w:rsidRPr="00103FC5">
              <w:rPr>
                <w:b/>
              </w:rPr>
              <w:t xml:space="preserve">1 hour </w:t>
            </w:r>
          </w:p>
        </w:tc>
      </w:tr>
      <w:tr w:rsidR="007B648D" w:rsidRPr="00132272" w14:paraId="668D3E20" w14:textId="77777777" w:rsidTr="002522B3">
        <w:tc>
          <w:tcPr>
            <w:tcW w:w="10170" w:type="dxa"/>
            <w:gridSpan w:val="2"/>
            <w:tcMar>
              <w:top w:w="115" w:type="dxa"/>
              <w:left w:w="115" w:type="dxa"/>
              <w:bottom w:w="115" w:type="dxa"/>
              <w:right w:w="115" w:type="dxa"/>
            </w:tcMar>
          </w:tcPr>
          <w:p w14:paraId="5573FDDA" w14:textId="7AC5BE54" w:rsidR="007B648D" w:rsidRDefault="007B648D" w:rsidP="007B648D">
            <w:pPr>
              <w:pStyle w:val="AssignmentsLevel1"/>
              <w:rPr>
                <w:b/>
              </w:rPr>
            </w:pPr>
            <w:r>
              <w:rPr>
                <w:b/>
              </w:rPr>
              <w:t>Week Four Quiz</w:t>
            </w:r>
          </w:p>
          <w:p w14:paraId="5DDE74A0" w14:textId="77777777" w:rsidR="007B648D" w:rsidRDefault="007B648D" w:rsidP="007B648D">
            <w:pPr>
              <w:pStyle w:val="AssignmentsLevel1"/>
              <w:rPr>
                <w:b/>
              </w:rPr>
            </w:pPr>
          </w:p>
          <w:p w14:paraId="3A2D1590" w14:textId="77777777" w:rsidR="007B648D" w:rsidRDefault="007B648D" w:rsidP="007B648D">
            <w:pPr>
              <w:pStyle w:val="AssignmentsLevel1"/>
            </w:pPr>
            <w:r w:rsidRPr="008C7C20">
              <w:lastRenderedPageBreak/>
              <w:t>The quiz questions are taken from your readings and lecture for the week.</w:t>
            </w:r>
          </w:p>
          <w:p w14:paraId="6EA0FD51" w14:textId="77777777" w:rsidR="007B648D" w:rsidRDefault="007B648D" w:rsidP="007B648D">
            <w:pPr>
              <w:pStyle w:val="AssignmentsLevel1"/>
            </w:pPr>
          </w:p>
          <w:p w14:paraId="3122FB9F" w14:textId="020180BA" w:rsidR="007B648D" w:rsidRDefault="007B648D" w:rsidP="007B648D">
            <w:pPr>
              <w:pStyle w:val="AssignmentsLevel1"/>
            </w:pPr>
            <w:r>
              <w:t>Complete the Week Four Quiz.</w:t>
            </w:r>
          </w:p>
          <w:p w14:paraId="261BCB85" w14:textId="77777777" w:rsidR="007B648D" w:rsidRDefault="007B648D" w:rsidP="007B648D">
            <w:pPr>
              <w:pStyle w:val="AssignmentsLevel1"/>
            </w:pPr>
          </w:p>
          <w:p w14:paraId="337B6E8F" w14:textId="135B6F1B" w:rsidR="007B648D" w:rsidRPr="00132272" w:rsidRDefault="007B648D" w:rsidP="007B648D">
            <w:pPr>
              <w:pStyle w:val="AssignmentsLevel1"/>
              <w:rPr>
                <w:strike/>
              </w:rPr>
            </w:pPr>
            <w:r w:rsidRPr="008C7C20">
              <w:rPr>
                <w:b/>
              </w:rPr>
              <w:t>Submit</w:t>
            </w:r>
            <w:r>
              <w:t xml:space="preserve"> this assignment to your instructor via Blackboard.</w:t>
            </w:r>
          </w:p>
        </w:tc>
        <w:tc>
          <w:tcPr>
            <w:tcW w:w="1440" w:type="dxa"/>
          </w:tcPr>
          <w:p w14:paraId="214D388C" w14:textId="7DC9EBF8" w:rsidR="007B648D" w:rsidRPr="00132272" w:rsidRDefault="007B648D" w:rsidP="007B648D">
            <w:pPr>
              <w:tabs>
                <w:tab w:val="left" w:pos="2329"/>
              </w:tabs>
              <w:rPr>
                <w:rFonts w:cs="Arial"/>
                <w:strike/>
                <w:szCs w:val="20"/>
              </w:rPr>
            </w:pPr>
            <w:r>
              <w:rPr>
                <w:rFonts w:cs="Arial"/>
                <w:szCs w:val="20"/>
              </w:rPr>
              <w:lastRenderedPageBreak/>
              <w:t>4.1, 4.2, 4.3</w:t>
            </w:r>
          </w:p>
        </w:tc>
        <w:tc>
          <w:tcPr>
            <w:tcW w:w="1440" w:type="dxa"/>
          </w:tcPr>
          <w:p w14:paraId="14C6180E" w14:textId="77777777" w:rsidR="003D506C" w:rsidRPr="003D506C" w:rsidRDefault="003D506C" w:rsidP="003D506C">
            <w:pPr>
              <w:tabs>
                <w:tab w:val="left" w:pos="2329"/>
              </w:tabs>
              <w:rPr>
                <w:rFonts w:cs="Arial"/>
                <w:szCs w:val="20"/>
              </w:rPr>
            </w:pPr>
            <w:r w:rsidRPr="003D506C">
              <w:rPr>
                <w:rFonts w:cs="Arial"/>
                <w:szCs w:val="20"/>
              </w:rPr>
              <w:t>Quiz=</w:t>
            </w:r>
          </w:p>
          <w:p w14:paraId="2A7F091C" w14:textId="0E958CCF" w:rsidR="007B648D" w:rsidRPr="00132272" w:rsidRDefault="003D506C" w:rsidP="003D506C">
            <w:pPr>
              <w:tabs>
                <w:tab w:val="left" w:pos="2329"/>
              </w:tabs>
              <w:rPr>
                <w:rFonts w:cs="Arial"/>
                <w:strike/>
                <w:szCs w:val="20"/>
              </w:rPr>
            </w:pPr>
            <w:r w:rsidRPr="003D506C">
              <w:rPr>
                <w:rFonts w:cs="Arial"/>
                <w:b/>
                <w:szCs w:val="20"/>
              </w:rPr>
              <w:t>30 minutes</w:t>
            </w:r>
          </w:p>
        </w:tc>
      </w:tr>
      <w:tr w:rsidR="007B648D" w:rsidRPr="00842155" w14:paraId="240E4C5C" w14:textId="77777777" w:rsidTr="002522B3">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5395525A" w14:textId="77777777" w:rsidR="007B648D" w:rsidRPr="00842155" w:rsidRDefault="007B648D" w:rsidP="007B648D">
            <w:pPr>
              <w:tabs>
                <w:tab w:val="left" w:pos="2329"/>
              </w:tabs>
              <w:rPr>
                <w:rFonts w:cs="Arial"/>
                <w:b/>
                <w:szCs w:val="20"/>
              </w:rPr>
            </w:pPr>
            <w:r w:rsidRPr="00842155">
              <w:rPr>
                <w:rFonts w:cs="Arial"/>
                <w:b/>
                <w:szCs w:val="20"/>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228522C9" w14:textId="77777777" w:rsidR="007B648D" w:rsidRPr="00842155" w:rsidRDefault="007B648D" w:rsidP="007B648D">
            <w:pPr>
              <w:tabs>
                <w:tab w:val="left" w:pos="2329"/>
              </w:tabs>
              <w:rPr>
                <w:rFonts w:cs="Arial"/>
                <w:b/>
                <w:szCs w:val="20"/>
              </w:rPr>
            </w:pPr>
          </w:p>
        </w:tc>
        <w:tc>
          <w:tcPr>
            <w:tcW w:w="1440" w:type="dxa"/>
            <w:tcBorders>
              <w:left w:val="nil"/>
              <w:bottom w:val="single" w:sz="4" w:space="0" w:color="000000" w:themeColor="text1"/>
            </w:tcBorders>
            <w:shd w:val="clear" w:color="auto" w:fill="E6E6E6"/>
          </w:tcPr>
          <w:p w14:paraId="6894358F" w14:textId="77777777" w:rsidR="007B648D" w:rsidRPr="00842155" w:rsidRDefault="007B648D" w:rsidP="007B648D">
            <w:pPr>
              <w:tabs>
                <w:tab w:val="left" w:pos="2329"/>
              </w:tabs>
              <w:rPr>
                <w:rFonts w:cs="Arial"/>
                <w:b/>
                <w:szCs w:val="20"/>
              </w:rPr>
            </w:pPr>
          </w:p>
        </w:tc>
        <w:tc>
          <w:tcPr>
            <w:tcW w:w="1440" w:type="dxa"/>
            <w:tcBorders>
              <w:bottom w:val="single" w:sz="4" w:space="0" w:color="000000" w:themeColor="text1"/>
            </w:tcBorders>
            <w:shd w:val="clear" w:color="auto" w:fill="E6E6E6"/>
          </w:tcPr>
          <w:p w14:paraId="18D7A62A" w14:textId="77777777" w:rsidR="007B648D" w:rsidRPr="00842155" w:rsidRDefault="007B648D" w:rsidP="007B648D">
            <w:pPr>
              <w:tabs>
                <w:tab w:val="left" w:pos="2329"/>
              </w:tabs>
              <w:rPr>
                <w:rFonts w:cs="Arial"/>
                <w:b/>
                <w:szCs w:val="20"/>
              </w:rPr>
            </w:pPr>
          </w:p>
        </w:tc>
      </w:tr>
    </w:tbl>
    <w:p w14:paraId="70F8F654" w14:textId="77777777" w:rsidR="005344A9" w:rsidRDefault="005344A9" w:rsidP="0020635A">
      <w:pPr>
        <w:pStyle w:val="Heading1"/>
      </w:pPr>
    </w:p>
    <w:p w14:paraId="1A0EF4DF" w14:textId="2928F996" w:rsidR="005344A9" w:rsidRDefault="005344A9" w:rsidP="0020635A">
      <w:pPr>
        <w:pStyle w:val="Heading1"/>
      </w:pPr>
      <w:r w:rsidRPr="00104F2B">
        <w:t>Faculty Notes</w:t>
      </w:r>
    </w:p>
    <w:p w14:paraId="02992541" w14:textId="7C2C22E8" w:rsidR="00DB4448" w:rsidRDefault="00DB4448">
      <w:r>
        <w:br w:type="page"/>
      </w:r>
    </w:p>
    <w:p w14:paraId="52725505" w14:textId="77777777" w:rsidR="00100350" w:rsidRDefault="00100350">
      <w:pPr>
        <w:rPr>
          <w:rFonts w:cs="Arial"/>
          <w:szCs w:val="20"/>
        </w:rPr>
      </w:pP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2C1641" w:rsidRPr="0090566F" w14:paraId="59FD06FB" w14:textId="77777777" w:rsidTr="0020635A">
        <w:trPr>
          <w:trHeight w:val="535"/>
        </w:trPr>
        <w:tc>
          <w:tcPr>
            <w:tcW w:w="10170" w:type="dxa"/>
            <w:gridSpan w:val="2"/>
            <w:tcBorders>
              <w:bottom w:val="single" w:sz="4" w:space="0" w:color="000000" w:themeColor="text1"/>
              <w:right w:val="nil"/>
            </w:tcBorders>
            <w:shd w:val="clear" w:color="auto" w:fill="BF2C37"/>
            <w:tcMar>
              <w:top w:w="0" w:type="dxa"/>
              <w:left w:w="115" w:type="dxa"/>
              <w:bottom w:w="0" w:type="dxa"/>
              <w:right w:w="115" w:type="dxa"/>
            </w:tcMar>
            <w:vAlign w:val="center"/>
          </w:tcPr>
          <w:p w14:paraId="073482D4" w14:textId="7A7719C4" w:rsidR="002C1641" w:rsidRPr="00842155" w:rsidRDefault="002C1641" w:rsidP="00A96028">
            <w:pPr>
              <w:pStyle w:val="WeeklyTopicHeading1"/>
            </w:pPr>
            <w:bookmarkStart w:id="9" w:name="weekfive"/>
            <w:bookmarkStart w:id="10" w:name="_Toc358980898"/>
            <w:bookmarkEnd w:id="9"/>
            <w:r w:rsidRPr="0068364F">
              <w:t xml:space="preserve">Week </w:t>
            </w:r>
            <w:r>
              <w:t>Five</w:t>
            </w:r>
            <w:r w:rsidRPr="0068364F">
              <w:t xml:space="preserve">: </w:t>
            </w:r>
            <w:bookmarkEnd w:id="10"/>
            <w:r w:rsidR="00A96028">
              <w:t>Teachers’ and Students’ Rights: Due Process and Personal Freedoms</w:t>
            </w:r>
          </w:p>
        </w:tc>
        <w:tc>
          <w:tcPr>
            <w:tcW w:w="1440" w:type="dxa"/>
            <w:tcBorders>
              <w:left w:val="nil"/>
              <w:bottom w:val="single" w:sz="4" w:space="0" w:color="000000" w:themeColor="text1"/>
              <w:right w:val="nil"/>
            </w:tcBorders>
            <w:shd w:val="clear" w:color="auto" w:fill="BF2C37"/>
          </w:tcPr>
          <w:p w14:paraId="048BA29C" w14:textId="77777777" w:rsidR="002C1641" w:rsidRPr="0090566F" w:rsidRDefault="002C1641" w:rsidP="00FD5474">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F2C37"/>
          </w:tcPr>
          <w:p w14:paraId="7BE9F8DC" w14:textId="77777777" w:rsidR="002C1641" w:rsidRPr="0090566F" w:rsidRDefault="002C1641" w:rsidP="00FD5474">
            <w:pPr>
              <w:tabs>
                <w:tab w:val="left" w:pos="0"/>
                <w:tab w:val="left" w:pos="3720"/>
              </w:tabs>
              <w:outlineLvl w:val="0"/>
              <w:rPr>
                <w:rFonts w:cs="Arial"/>
                <w:color w:val="FFFFFF"/>
                <w:sz w:val="28"/>
                <w:szCs w:val="28"/>
              </w:rPr>
            </w:pPr>
          </w:p>
        </w:tc>
      </w:tr>
      <w:tr w:rsidR="00BA4B7B" w:rsidRPr="00842155" w14:paraId="72FFBD60" w14:textId="77777777" w:rsidTr="00825CE5">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5B01BD26" w14:textId="77777777" w:rsidR="00BA4B7B" w:rsidRPr="005B10FE" w:rsidRDefault="00BA4B7B" w:rsidP="00FD5474">
            <w:pPr>
              <w:tabs>
                <w:tab w:val="left" w:pos="0"/>
                <w:tab w:val="left" w:pos="3720"/>
              </w:tabs>
              <w:outlineLvl w:val="0"/>
              <w:rPr>
                <w:rFonts w:cs="Arial"/>
                <w:b/>
                <w:i/>
                <w:szCs w:val="20"/>
              </w:rPr>
            </w:pPr>
            <w:r w:rsidRPr="005B10FE">
              <w:rPr>
                <w:rFonts w:cs="Arial"/>
                <w:b/>
                <w:i/>
                <w:sz w:val="22"/>
                <w:szCs w:val="20"/>
              </w:rPr>
              <w:t>Learning Objectives</w:t>
            </w:r>
          </w:p>
        </w:tc>
        <w:tc>
          <w:tcPr>
            <w:tcW w:w="2880" w:type="dxa"/>
            <w:gridSpan w:val="2"/>
            <w:tcBorders>
              <w:left w:val="nil"/>
              <w:bottom w:val="single" w:sz="4" w:space="0" w:color="000000" w:themeColor="text1"/>
            </w:tcBorders>
            <w:shd w:val="clear" w:color="auto" w:fill="D8D9DA"/>
          </w:tcPr>
          <w:p w14:paraId="6CC23F35" w14:textId="77777777" w:rsidR="00BA4B7B" w:rsidRPr="00842155" w:rsidRDefault="00BA4B7B" w:rsidP="00FD5474">
            <w:pPr>
              <w:tabs>
                <w:tab w:val="left" w:pos="0"/>
                <w:tab w:val="left" w:pos="3720"/>
              </w:tabs>
              <w:outlineLvl w:val="0"/>
              <w:rPr>
                <w:rFonts w:cs="Arial"/>
                <w:szCs w:val="20"/>
              </w:rPr>
            </w:pPr>
            <w:r w:rsidRPr="005B10FE">
              <w:rPr>
                <w:rFonts w:cs="Arial"/>
                <w:b/>
                <w:i/>
                <w:szCs w:val="20"/>
              </w:rPr>
              <w:t>Alignment</w:t>
            </w:r>
          </w:p>
        </w:tc>
      </w:tr>
      <w:tr w:rsidR="00A96028" w:rsidRPr="00842155" w14:paraId="020F9533" w14:textId="77777777" w:rsidTr="00E84576">
        <w:trPr>
          <w:trHeight w:val="30"/>
        </w:trPr>
        <w:tc>
          <w:tcPr>
            <w:tcW w:w="10170" w:type="dxa"/>
            <w:gridSpan w:val="2"/>
            <w:tcBorders>
              <w:bottom w:val="nil"/>
              <w:right w:val="nil"/>
            </w:tcBorders>
            <w:tcMar>
              <w:top w:w="115" w:type="dxa"/>
              <w:left w:w="115" w:type="dxa"/>
              <w:bottom w:w="115" w:type="dxa"/>
              <w:right w:w="115" w:type="dxa"/>
            </w:tcMar>
          </w:tcPr>
          <w:p w14:paraId="58110615" w14:textId="4CD91D9B" w:rsidR="00A96028" w:rsidRPr="00842155" w:rsidRDefault="00A96028" w:rsidP="00A96028">
            <w:pPr>
              <w:pStyle w:val="ObjectiveBullet"/>
              <w:numPr>
                <w:ilvl w:val="1"/>
                <w:numId w:val="11"/>
              </w:numPr>
              <w:tabs>
                <w:tab w:val="clear" w:pos="0"/>
              </w:tabs>
            </w:pPr>
            <w:r w:rsidRPr="008C3471">
              <w:t>Analyze the rights of teachers and how they have been influenced by court decisions.</w:t>
            </w:r>
          </w:p>
        </w:tc>
        <w:tc>
          <w:tcPr>
            <w:tcW w:w="2880" w:type="dxa"/>
            <w:gridSpan w:val="2"/>
            <w:tcBorders>
              <w:left w:val="nil"/>
              <w:bottom w:val="nil"/>
            </w:tcBorders>
          </w:tcPr>
          <w:p w14:paraId="2023375C" w14:textId="7825882E" w:rsidR="00A96028" w:rsidRPr="00842155" w:rsidRDefault="00333DAC" w:rsidP="00A96028">
            <w:pPr>
              <w:tabs>
                <w:tab w:val="left" w:pos="0"/>
                <w:tab w:val="left" w:pos="3720"/>
              </w:tabs>
              <w:outlineLvl w:val="0"/>
              <w:rPr>
                <w:rFonts w:cs="Arial"/>
                <w:szCs w:val="20"/>
              </w:rPr>
            </w:pPr>
            <w:r>
              <w:rPr>
                <w:rFonts w:cs="Arial"/>
                <w:szCs w:val="20"/>
              </w:rPr>
              <w:t>CLO1, CLO2, CLO3</w:t>
            </w:r>
          </w:p>
        </w:tc>
      </w:tr>
      <w:tr w:rsidR="00A96028" w:rsidRPr="00842155" w14:paraId="1A46D961" w14:textId="77777777" w:rsidTr="00E84576">
        <w:trPr>
          <w:trHeight w:val="38"/>
        </w:trPr>
        <w:tc>
          <w:tcPr>
            <w:tcW w:w="10170" w:type="dxa"/>
            <w:gridSpan w:val="2"/>
            <w:tcBorders>
              <w:top w:val="nil"/>
              <w:bottom w:val="nil"/>
              <w:right w:val="nil"/>
            </w:tcBorders>
            <w:tcMar>
              <w:top w:w="115" w:type="dxa"/>
              <w:left w:w="115" w:type="dxa"/>
              <w:bottom w:w="115" w:type="dxa"/>
              <w:right w:w="115" w:type="dxa"/>
            </w:tcMar>
          </w:tcPr>
          <w:p w14:paraId="2ADB71A9" w14:textId="4051AB9C" w:rsidR="00A96028" w:rsidRPr="00842155" w:rsidRDefault="00A96028" w:rsidP="00A96028">
            <w:pPr>
              <w:pStyle w:val="ObjectiveBullet"/>
              <w:numPr>
                <w:ilvl w:val="1"/>
                <w:numId w:val="11"/>
              </w:numPr>
            </w:pPr>
            <w:r w:rsidRPr="008C3471">
              <w:t>Analyze the influence of federal and state court decisions on schools in relation due process, and discipline policies and procedures.</w:t>
            </w:r>
          </w:p>
        </w:tc>
        <w:tc>
          <w:tcPr>
            <w:tcW w:w="2880" w:type="dxa"/>
            <w:gridSpan w:val="2"/>
            <w:tcBorders>
              <w:top w:val="nil"/>
              <w:left w:val="nil"/>
              <w:bottom w:val="nil"/>
            </w:tcBorders>
          </w:tcPr>
          <w:p w14:paraId="3FA439B6" w14:textId="0C0B2382" w:rsidR="00A96028" w:rsidRPr="00842155" w:rsidRDefault="00333DAC" w:rsidP="00A96028">
            <w:pPr>
              <w:tabs>
                <w:tab w:val="left" w:pos="0"/>
                <w:tab w:val="left" w:pos="3720"/>
              </w:tabs>
              <w:outlineLvl w:val="0"/>
              <w:rPr>
                <w:rFonts w:cs="Arial"/>
                <w:szCs w:val="20"/>
              </w:rPr>
            </w:pPr>
            <w:r>
              <w:rPr>
                <w:rFonts w:cs="Arial"/>
                <w:szCs w:val="20"/>
              </w:rPr>
              <w:t>CLO1, CLO2, CLO3, CLO4</w:t>
            </w:r>
          </w:p>
        </w:tc>
      </w:tr>
      <w:tr w:rsidR="00557340" w:rsidRPr="00842155" w14:paraId="48F586E2" w14:textId="77777777" w:rsidTr="002522B3">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5722987E" w14:textId="77777777" w:rsidR="00557340" w:rsidRDefault="00557340" w:rsidP="002522B3">
            <w:pPr>
              <w:tabs>
                <w:tab w:val="left" w:pos="0"/>
                <w:tab w:val="left" w:pos="3720"/>
              </w:tabs>
              <w:outlineLvl w:val="0"/>
              <w:rPr>
                <w:rFonts w:cs="Arial"/>
                <w:i/>
                <w:szCs w:val="20"/>
              </w:rPr>
            </w:pPr>
            <w:r>
              <w:rPr>
                <w:rFonts w:cs="Arial"/>
                <w:b/>
                <w:i/>
                <w:sz w:val="22"/>
                <w:szCs w:val="20"/>
              </w:rPr>
              <w:t>Resources, Activities, and Preparation</w:t>
            </w:r>
          </w:p>
          <w:p w14:paraId="6540F40F" w14:textId="3C965E74" w:rsidR="00557340" w:rsidRPr="005B10FE" w:rsidRDefault="00DB4448" w:rsidP="002522B3">
            <w:pPr>
              <w:tabs>
                <w:tab w:val="left" w:pos="0"/>
                <w:tab w:val="left" w:pos="3720"/>
              </w:tabs>
              <w:outlineLvl w:val="0"/>
              <w:rPr>
                <w:rFonts w:cs="Arial"/>
                <w:b/>
                <w:i/>
                <w:szCs w:val="20"/>
              </w:rPr>
            </w:pPr>
            <w:r>
              <w:rPr>
                <w:rFonts w:cs="Arial"/>
                <w:i/>
                <w:szCs w:val="20"/>
              </w:rPr>
              <w:t>Utilize these resources and complete these activities in preparation for your graded assignments.</w:t>
            </w:r>
          </w:p>
        </w:tc>
        <w:tc>
          <w:tcPr>
            <w:tcW w:w="1440" w:type="dxa"/>
            <w:tcBorders>
              <w:left w:val="single" w:sz="4" w:space="0" w:color="000000" w:themeColor="text1"/>
              <w:right w:val="single" w:sz="4" w:space="0" w:color="auto"/>
            </w:tcBorders>
            <w:shd w:val="clear" w:color="auto" w:fill="D8D9DA"/>
          </w:tcPr>
          <w:p w14:paraId="07DFDEEF" w14:textId="77777777" w:rsidR="00557340" w:rsidRPr="005B10FE" w:rsidRDefault="00557340" w:rsidP="002522B3">
            <w:pPr>
              <w:tabs>
                <w:tab w:val="left" w:pos="0"/>
                <w:tab w:val="left" w:pos="3720"/>
              </w:tabs>
              <w:outlineLvl w:val="0"/>
              <w:rPr>
                <w:rFonts w:cs="Arial"/>
                <w:b/>
                <w:i/>
                <w:szCs w:val="20"/>
              </w:rPr>
            </w:pPr>
            <w:r w:rsidRPr="005B10FE">
              <w:rPr>
                <w:rFonts w:cs="Arial"/>
                <w:b/>
                <w:i/>
                <w:szCs w:val="20"/>
              </w:rPr>
              <w:t>Alignment</w:t>
            </w:r>
          </w:p>
        </w:tc>
        <w:tc>
          <w:tcPr>
            <w:tcW w:w="1440" w:type="dxa"/>
            <w:tcBorders>
              <w:left w:val="single" w:sz="4" w:space="0" w:color="auto"/>
            </w:tcBorders>
            <w:shd w:val="clear" w:color="auto" w:fill="D8D9DA"/>
          </w:tcPr>
          <w:p w14:paraId="3278377D" w14:textId="77777777" w:rsidR="00557340" w:rsidRPr="005B10FE" w:rsidRDefault="00557340" w:rsidP="002522B3">
            <w:pPr>
              <w:tabs>
                <w:tab w:val="left" w:pos="0"/>
                <w:tab w:val="left" w:pos="3720"/>
              </w:tabs>
              <w:outlineLvl w:val="0"/>
              <w:rPr>
                <w:rFonts w:cs="Arial"/>
                <w:b/>
                <w:i/>
                <w:szCs w:val="20"/>
              </w:rPr>
            </w:pPr>
            <w:r>
              <w:rPr>
                <w:rFonts w:cs="Arial"/>
                <w:b/>
                <w:i/>
                <w:szCs w:val="20"/>
              </w:rPr>
              <w:t>AIE</w:t>
            </w:r>
          </w:p>
        </w:tc>
      </w:tr>
      <w:tr w:rsidR="00557340" w:rsidRPr="00842155" w14:paraId="1766B515" w14:textId="77777777" w:rsidTr="002522B3">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01F6F679" w14:textId="1B3BB7AF" w:rsidR="00A96028" w:rsidRPr="00D329E7" w:rsidRDefault="00A96028" w:rsidP="00A96028">
            <w:pPr>
              <w:pStyle w:val="AssignmentsLevel1"/>
              <w:rPr>
                <w:b/>
              </w:rPr>
            </w:pPr>
            <w:r w:rsidRPr="00D329E7">
              <w:rPr>
                <w:b/>
              </w:rPr>
              <w:t xml:space="preserve">Week </w:t>
            </w:r>
            <w:r>
              <w:rPr>
                <w:b/>
              </w:rPr>
              <w:t>Five</w:t>
            </w:r>
            <w:r w:rsidRPr="00D329E7">
              <w:rPr>
                <w:b/>
              </w:rPr>
              <w:t xml:space="preserve"> Readings</w:t>
            </w:r>
          </w:p>
          <w:p w14:paraId="7A5A268B" w14:textId="77777777" w:rsidR="00A96028" w:rsidRDefault="00A96028" w:rsidP="00A96028">
            <w:pPr>
              <w:pStyle w:val="AssignmentsLevel1"/>
            </w:pPr>
          </w:p>
          <w:p w14:paraId="6F85913D" w14:textId="37880B04" w:rsidR="00A96028" w:rsidRDefault="00A96028" w:rsidP="00A96028">
            <w:pPr>
              <w:pStyle w:val="AssignmentsLevel1"/>
            </w:pPr>
            <w:r w:rsidRPr="00D329E7">
              <w:rPr>
                <w:b/>
              </w:rPr>
              <w:t>Read</w:t>
            </w:r>
            <w:r>
              <w:t xml:space="preserve"> the following materials as you prepare to begin working on your assignments:</w:t>
            </w:r>
          </w:p>
          <w:p w14:paraId="791B755C" w14:textId="77777777" w:rsidR="00203F42" w:rsidRDefault="00203F42" w:rsidP="00A96028">
            <w:pPr>
              <w:pStyle w:val="AssignmentsLevel1"/>
            </w:pPr>
          </w:p>
          <w:p w14:paraId="69A6A2A9" w14:textId="77777777" w:rsidR="00557340" w:rsidRDefault="00A96028" w:rsidP="00A96028">
            <w:pPr>
              <w:pStyle w:val="AssignmentsLevel2"/>
            </w:pPr>
            <w:r>
              <w:t xml:space="preserve">Chapters 13 and 14 of </w:t>
            </w:r>
            <w:r>
              <w:rPr>
                <w:rStyle w:val="Emphasis"/>
              </w:rPr>
              <w:t>Teachers and the Law</w:t>
            </w:r>
          </w:p>
          <w:p w14:paraId="538EA6BB" w14:textId="77777777" w:rsidR="00203F42" w:rsidRDefault="00203F42" w:rsidP="00203F42">
            <w:pPr>
              <w:pStyle w:val="AssignmentsLevel2"/>
              <w:numPr>
                <w:ilvl w:val="0"/>
                <w:numId w:val="0"/>
              </w:numPr>
              <w:ind w:left="360" w:hanging="360"/>
            </w:pPr>
          </w:p>
          <w:p w14:paraId="6427E381" w14:textId="7D498301" w:rsidR="00203F42" w:rsidRPr="00842155" w:rsidRDefault="00203F42" w:rsidP="00203F42">
            <w:pPr>
              <w:pStyle w:val="AssignmentsLevel2"/>
              <w:numPr>
                <w:ilvl w:val="0"/>
                <w:numId w:val="0"/>
              </w:numPr>
              <w:ind w:left="360" w:hanging="360"/>
            </w:pPr>
            <w:r w:rsidRPr="004E6648">
              <w:rPr>
                <w:b/>
              </w:rPr>
              <w:t>Post</w:t>
            </w:r>
            <w:r>
              <w:t xml:space="preserve"> comments and questions to the Week Five General Discussion.</w:t>
            </w:r>
          </w:p>
        </w:tc>
        <w:tc>
          <w:tcPr>
            <w:tcW w:w="1440" w:type="dxa"/>
            <w:tcBorders>
              <w:left w:val="single" w:sz="4" w:space="0" w:color="000000" w:themeColor="text1"/>
            </w:tcBorders>
            <w:shd w:val="clear" w:color="auto" w:fill="FFFFFF" w:themeFill="background1"/>
          </w:tcPr>
          <w:p w14:paraId="694FA9E5" w14:textId="2B75DDE1" w:rsidR="00557340" w:rsidRPr="009F6FAF" w:rsidRDefault="00333DAC" w:rsidP="002522B3">
            <w:pPr>
              <w:rPr>
                <w:rFonts w:cs="Arial"/>
                <w:szCs w:val="20"/>
              </w:rPr>
            </w:pPr>
            <w:r>
              <w:rPr>
                <w:rFonts w:cs="Arial"/>
                <w:szCs w:val="20"/>
              </w:rPr>
              <w:t>5.1, 5.2</w:t>
            </w:r>
          </w:p>
        </w:tc>
        <w:tc>
          <w:tcPr>
            <w:tcW w:w="1440" w:type="dxa"/>
            <w:tcBorders>
              <w:left w:val="single" w:sz="4" w:space="0" w:color="000000" w:themeColor="text1"/>
            </w:tcBorders>
            <w:shd w:val="clear" w:color="auto" w:fill="FFFFFF" w:themeFill="background1"/>
          </w:tcPr>
          <w:p w14:paraId="3035B4D2" w14:textId="77777777" w:rsidR="00557340" w:rsidRPr="009F6FAF" w:rsidRDefault="00557340" w:rsidP="002522B3">
            <w:pPr>
              <w:rPr>
                <w:rFonts w:cs="Arial"/>
                <w:szCs w:val="20"/>
              </w:rPr>
            </w:pPr>
          </w:p>
        </w:tc>
      </w:tr>
      <w:tr w:rsidR="007B648D" w:rsidRPr="00842155" w14:paraId="3E6CD902" w14:textId="77777777" w:rsidTr="002522B3">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5ADEE38C" w14:textId="6AA84B71" w:rsidR="007B648D" w:rsidRPr="00824D94" w:rsidRDefault="007B648D" w:rsidP="007B648D">
            <w:pPr>
              <w:tabs>
                <w:tab w:val="left" w:pos="2329"/>
              </w:tabs>
              <w:rPr>
                <w:rFonts w:cs="Arial"/>
                <w:b/>
                <w:szCs w:val="20"/>
              </w:rPr>
            </w:pPr>
            <w:r>
              <w:rPr>
                <w:rFonts w:cs="Arial"/>
                <w:b/>
                <w:szCs w:val="20"/>
              </w:rPr>
              <w:t>Week Five Adobe Connect Live Theme Presentation</w:t>
            </w:r>
          </w:p>
          <w:p w14:paraId="33CC4FF8" w14:textId="77777777" w:rsidR="007B648D" w:rsidRDefault="007B648D" w:rsidP="007B648D">
            <w:pPr>
              <w:pStyle w:val="AssignmentsLevel1"/>
            </w:pPr>
          </w:p>
          <w:p w14:paraId="4024BC54" w14:textId="77777777" w:rsidR="007B648D" w:rsidRDefault="007B648D" w:rsidP="007B648D">
            <w:pPr>
              <w:pStyle w:val="AssignmentsLevel1"/>
            </w:pPr>
            <w:r w:rsidRPr="001E700C">
              <w:rPr>
                <w:b/>
              </w:rPr>
              <w:t>Participate</w:t>
            </w:r>
            <w:r>
              <w:t xml:space="preserve"> in the Adobe Connect Live Theme Presentation.</w:t>
            </w:r>
          </w:p>
          <w:p w14:paraId="5C59B72F" w14:textId="77777777" w:rsidR="007B648D" w:rsidRDefault="007B648D" w:rsidP="007B648D">
            <w:pPr>
              <w:pStyle w:val="AssignmentsLevel1"/>
            </w:pPr>
          </w:p>
          <w:p w14:paraId="78D569A7" w14:textId="77777777" w:rsidR="007B648D" w:rsidRDefault="007B648D" w:rsidP="007B648D">
            <w:pPr>
              <w:pStyle w:val="AssignmentsLevel1"/>
            </w:pPr>
            <w:r>
              <w:t>During this Adobe Connect session, students assigned to Week Two will be making their Theme Presentations. If you are not able to attend the live presentation a recorded version will be made available and you will be required to watch this video and post comments to the presentation in the Theme Presentation discussion board.</w:t>
            </w:r>
          </w:p>
          <w:p w14:paraId="2E4314DE" w14:textId="66FEA798" w:rsidR="007B648D" w:rsidRDefault="007B648D" w:rsidP="007B648D">
            <w:pPr>
              <w:pStyle w:val="AssignmentsLevel1"/>
            </w:pPr>
          </w:p>
          <w:p w14:paraId="29B5D551" w14:textId="77777777" w:rsidR="007B648D" w:rsidRDefault="007B648D" w:rsidP="007B648D">
            <w:pPr>
              <w:pStyle w:val="AssignmentsLevel1"/>
            </w:pPr>
            <w:r>
              <w:t>The following subjects will be presented this week:</w:t>
            </w:r>
          </w:p>
          <w:p w14:paraId="0223DD33" w14:textId="77777777" w:rsidR="007B648D" w:rsidRDefault="007B648D" w:rsidP="007B648D">
            <w:pPr>
              <w:pStyle w:val="AssignmentsLevel2"/>
            </w:pPr>
            <w:r>
              <w:t>When Can Schools Restrict Personal Appearance (Week 5)</w:t>
            </w:r>
          </w:p>
          <w:p w14:paraId="34E9ACB1" w14:textId="77777777" w:rsidR="007B648D" w:rsidRDefault="007B648D" w:rsidP="007B648D">
            <w:pPr>
              <w:pStyle w:val="AssignmentsLevel2"/>
            </w:pPr>
            <w:r>
              <w:t>Family Educational Rights and Privacy Act (FERPA) (Week 5)</w:t>
            </w:r>
          </w:p>
          <w:p w14:paraId="619AFC33" w14:textId="48AFA5A5" w:rsidR="007B648D" w:rsidRPr="007B648D" w:rsidRDefault="007B648D" w:rsidP="007B648D">
            <w:pPr>
              <w:pStyle w:val="AssignmentsLevel2"/>
            </w:pPr>
            <w:r>
              <w:t>What Are My Rights Under Due Process (Week 5)</w:t>
            </w:r>
          </w:p>
        </w:tc>
        <w:tc>
          <w:tcPr>
            <w:tcW w:w="1440" w:type="dxa"/>
            <w:tcBorders>
              <w:left w:val="single" w:sz="4" w:space="0" w:color="000000" w:themeColor="text1"/>
            </w:tcBorders>
            <w:shd w:val="clear" w:color="auto" w:fill="FFFFFF" w:themeFill="background1"/>
          </w:tcPr>
          <w:p w14:paraId="11CA0A25" w14:textId="4C4F9279" w:rsidR="007B648D" w:rsidRDefault="007B648D" w:rsidP="007B648D">
            <w:pPr>
              <w:rPr>
                <w:rFonts w:cs="Arial"/>
                <w:szCs w:val="20"/>
              </w:rPr>
            </w:pPr>
            <w:r>
              <w:rPr>
                <w:rFonts w:cs="Arial"/>
                <w:szCs w:val="20"/>
              </w:rPr>
              <w:t>CLO1, CLO2, CLO3, CLO4</w:t>
            </w:r>
          </w:p>
        </w:tc>
        <w:tc>
          <w:tcPr>
            <w:tcW w:w="1440" w:type="dxa"/>
            <w:tcBorders>
              <w:left w:val="single" w:sz="4" w:space="0" w:color="000000" w:themeColor="text1"/>
            </w:tcBorders>
            <w:shd w:val="clear" w:color="auto" w:fill="FFFFFF" w:themeFill="background1"/>
          </w:tcPr>
          <w:p w14:paraId="0EF3EA36" w14:textId="0757110F" w:rsidR="007B648D" w:rsidRPr="009F6FAF" w:rsidRDefault="003D506C" w:rsidP="007B648D">
            <w:pPr>
              <w:rPr>
                <w:rFonts w:cs="Arial"/>
                <w:szCs w:val="20"/>
              </w:rPr>
            </w:pPr>
            <w:r>
              <w:rPr>
                <w:rFonts w:cs="Arial"/>
                <w:szCs w:val="20"/>
              </w:rPr>
              <w:t xml:space="preserve">Presentations = </w:t>
            </w:r>
            <w:r w:rsidRPr="003D506C">
              <w:rPr>
                <w:rFonts w:cs="Arial"/>
                <w:b/>
                <w:szCs w:val="20"/>
              </w:rPr>
              <w:t>1 hour</w:t>
            </w:r>
          </w:p>
        </w:tc>
      </w:tr>
      <w:tr w:rsidR="007B648D" w:rsidRPr="00842155" w14:paraId="6A0BD1E1" w14:textId="77777777" w:rsidTr="002522B3">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3D13C50D" w14:textId="77777777" w:rsidR="007B648D" w:rsidRDefault="007B648D" w:rsidP="007B648D">
            <w:pPr>
              <w:tabs>
                <w:tab w:val="left" w:pos="0"/>
                <w:tab w:val="left" w:pos="3720"/>
              </w:tabs>
              <w:outlineLvl w:val="0"/>
              <w:rPr>
                <w:rFonts w:cs="Arial"/>
                <w:i/>
                <w:szCs w:val="20"/>
              </w:rPr>
            </w:pPr>
            <w:r>
              <w:rPr>
                <w:rFonts w:cs="Arial"/>
                <w:b/>
                <w:i/>
                <w:sz w:val="22"/>
                <w:szCs w:val="20"/>
              </w:rPr>
              <w:t>Graded Assignments</w:t>
            </w:r>
          </w:p>
          <w:p w14:paraId="3A7B6A4D" w14:textId="1CC6E1A2" w:rsidR="007B648D" w:rsidRPr="005B10FE" w:rsidRDefault="007B648D" w:rsidP="007B648D">
            <w:pPr>
              <w:tabs>
                <w:tab w:val="left" w:pos="0"/>
                <w:tab w:val="left" w:pos="3720"/>
              </w:tabs>
              <w:outlineLvl w:val="0"/>
              <w:rPr>
                <w:rFonts w:cs="Arial"/>
                <w:b/>
                <w:i/>
                <w:szCs w:val="20"/>
              </w:rPr>
            </w:pPr>
            <w:r>
              <w:rPr>
                <w:rFonts w:cs="Arial"/>
                <w:i/>
                <w:szCs w:val="20"/>
              </w:rPr>
              <w:t>Complete these graded assessments by the end of the week unless specified otherwise.</w:t>
            </w:r>
          </w:p>
        </w:tc>
        <w:tc>
          <w:tcPr>
            <w:tcW w:w="1440" w:type="dxa"/>
            <w:tcBorders>
              <w:left w:val="single" w:sz="4" w:space="0" w:color="000000" w:themeColor="text1"/>
            </w:tcBorders>
            <w:shd w:val="clear" w:color="auto" w:fill="D8D9DA"/>
          </w:tcPr>
          <w:p w14:paraId="2BA9D900" w14:textId="77777777" w:rsidR="007B648D" w:rsidRPr="005B10FE" w:rsidRDefault="007B648D" w:rsidP="007B648D">
            <w:pPr>
              <w:tabs>
                <w:tab w:val="left" w:pos="0"/>
                <w:tab w:val="left" w:pos="3720"/>
              </w:tabs>
              <w:outlineLvl w:val="0"/>
              <w:rPr>
                <w:rFonts w:cs="Arial"/>
                <w:b/>
                <w:i/>
                <w:szCs w:val="20"/>
              </w:rPr>
            </w:pPr>
            <w:r w:rsidRPr="005B10FE">
              <w:rPr>
                <w:rFonts w:cs="Arial"/>
                <w:b/>
                <w:i/>
                <w:szCs w:val="20"/>
              </w:rPr>
              <w:t>Alignment</w:t>
            </w:r>
          </w:p>
        </w:tc>
        <w:tc>
          <w:tcPr>
            <w:tcW w:w="1440" w:type="dxa"/>
            <w:tcBorders>
              <w:left w:val="single" w:sz="4" w:space="0" w:color="000000" w:themeColor="text1"/>
            </w:tcBorders>
            <w:shd w:val="clear" w:color="auto" w:fill="D8D9DA"/>
          </w:tcPr>
          <w:p w14:paraId="2DF6A45A" w14:textId="77777777" w:rsidR="007B648D" w:rsidRPr="005B10FE" w:rsidRDefault="007B648D" w:rsidP="007B648D">
            <w:pPr>
              <w:rPr>
                <w:rFonts w:cs="Arial"/>
                <w:b/>
                <w:i/>
                <w:szCs w:val="20"/>
              </w:rPr>
            </w:pPr>
            <w:r>
              <w:rPr>
                <w:rFonts w:cs="Arial"/>
                <w:b/>
                <w:i/>
                <w:szCs w:val="20"/>
              </w:rPr>
              <w:t>AIE</w:t>
            </w:r>
          </w:p>
        </w:tc>
      </w:tr>
      <w:tr w:rsidR="007B648D" w:rsidRPr="00103FC5" w14:paraId="4F3B5C04" w14:textId="77777777" w:rsidTr="00DE25D1">
        <w:tc>
          <w:tcPr>
            <w:tcW w:w="10170" w:type="dxa"/>
            <w:gridSpan w:val="2"/>
            <w:shd w:val="clear" w:color="auto" w:fill="auto"/>
            <w:tcMar>
              <w:top w:w="115" w:type="dxa"/>
              <w:left w:w="115" w:type="dxa"/>
              <w:bottom w:w="115" w:type="dxa"/>
              <w:right w:w="115" w:type="dxa"/>
            </w:tcMar>
          </w:tcPr>
          <w:p w14:paraId="5441DE88" w14:textId="44912802" w:rsidR="007B648D" w:rsidRDefault="007B648D" w:rsidP="007B648D">
            <w:pPr>
              <w:pStyle w:val="AssignmentsLevel1"/>
              <w:rPr>
                <w:b/>
              </w:rPr>
            </w:pPr>
            <w:r>
              <w:rPr>
                <w:b/>
              </w:rPr>
              <w:lastRenderedPageBreak/>
              <w:t>Discussion: Week Five Survey Questions</w:t>
            </w:r>
          </w:p>
          <w:p w14:paraId="7E02EF7A" w14:textId="77777777" w:rsidR="007B648D" w:rsidRDefault="007B648D" w:rsidP="007B648D">
            <w:pPr>
              <w:pStyle w:val="AssignmentsLevel1"/>
              <w:rPr>
                <w:b/>
              </w:rPr>
            </w:pPr>
          </w:p>
          <w:p w14:paraId="51AA26FC" w14:textId="0DEB6BFF" w:rsidR="007B648D" w:rsidRPr="00103FC5" w:rsidRDefault="007B648D" w:rsidP="007B648D">
            <w:pPr>
              <w:pStyle w:val="AssignmentsLevel1"/>
            </w:pPr>
            <w:r w:rsidRPr="00103FC5">
              <w:rPr>
                <w:b/>
              </w:rPr>
              <w:t xml:space="preserve">Respond </w:t>
            </w:r>
            <w:r w:rsidRPr="00103FC5">
              <w:t xml:space="preserve">to the following question in the </w:t>
            </w:r>
            <w:r>
              <w:t>“Discussion: Week Five</w:t>
            </w:r>
            <w:r w:rsidRPr="00D203FF">
              <w:t xml:space="preserve"> Survey Questions</w:t>
            </w:r>
            <w:r>
              <w:t>”</w:t>
            </w:r>
            <w:r w:rsidRPr="00103FC5">
              <w:t xml:space="preserve"> discussion forum by Thursday:</w:t>
            </w:r>
          </w:p>
          <w:p w14:paraId="07A68192" w14:textId="77777777" w:rsidR="007B648D" w:rsidRDefault="007B648D" w:rsidP="007B648D">
            <w:pPr>
              <w:pStyle w:val="AssignmentsLevel1"/>
            </w:pPr>
          </w:p>
          <w:p w14:paraId="440E643E" w14:textId="1F3CF7CC" w:rsidR="007B648D" w:rsidRDefault="0099118C" w:rsidP="007B648D">
            <w:pPr>
              <w:pStyle w:val="AssignmentsLevel2"/>
            </w:pPr>
            <w:r>
              <w:t>Does your school have a dress code? How is it implemented at your school?</w:t>
            </w:r>
          </w:p>
          <w:p w14:paraId="162C3960" w14:textId="77777777" w:rsidR="0099118C" w:rsidRPr="00103FC5" w:rsidRDefault="0099118C" w:rsidP="0099118C">
            <w:pPr>
              <w:pStyle w:val="AssignmentsLevel2"/>
            </w:pPr>
            <w:r>
              <w:t>What’s the most interesting or relevant takeaway related to educational law that you’ve obtained from studying this week’s materials? How will this affect your practice in the future?</w:t>
            </w:r>
          </w:p>
          <w:p w14:paraId="643FD4BE" w14:textId="77777777" w:rsidR="007B648D" w:rsidRPr="00103FC5" w:rsidRDefault="007B648D" w:rsidP="007B648D">
            <w:pPr>
              <w:pStyle w:val="AssignmentsLevel1"/>
            </w:pPr>
          </w:p>
          <w:p w14:paraId="5FF849D2" w14:textId="7FD17009" w:rsidR="007B648D" w:rsidRPr="00103FC5" w:rsidRDefault="007B648D" w:rsidP="007B648D">
            <w:pPr>
              <w:tabs>
                <w:tab w:val="left" w:pos="2329"/>
              </w:tabs>
              <w:rPr>
                <w:rFonts w:cs="Arial"/>
                <w:b/>
                <w:szCs w:val="20"/>
              </w:rPr>
            </w:pPr>
            <w:r w:rsidRPr="00103FC5">
              <w:rPr>
                <w:b/>
              </w:rPr>
              <w:t>Post</w:t>
            </w:r>
            <w:r w:rsidRPr="00103FC5">
              <w:t xml:space="preserve"> constructive criticism, clarification, additional questions, or your own relevant thoughts to three of your classmates' posts by Sunday.</w:t>
            </w:r>
          </w:p>
        </w:tc>
        <w:tc>
          <w:tcPr>
            <w:tcW w:w="1440" w:type="dxa"/>
          </w:tcPr>
          <w:p w14:paraId="5334EEF4" w14:textId="14425D9A" w:rsidR="007B648D" w:rsidRPr="00103FC5" w:rsidRDefault="007B648D" w:rsidP="007B648D">
            <w:pPr>
              <w:tabs>
                <w:tab w:val="left" w:pos="2329"/>
              </w:tabs>
              <w:rPr>
                <w:rFonts w:cs="Arial"/>
                <w:szCs w:val="20"/>
              </w:rPr>
            </w:pPr>
            <w:r>
              <w:rPr>
                <w:rFonts w:cs="Arial"/>
                <w:szCs w:val="20"/>
              </w:rPr>
              <w:t>5.1, 5.2</w:t>
            </w:r>
          </w:p>
        </w:tc>
        <w:tc>
          <w:tcPr>
            <w:tcW w:w="1440" w:type="dxa"/>
          </w:tcPr>
          <w:p w14:paraId="30BFF589" w14:textId="1AA0E4CF" w:rsidR="007B648D" w:rsidRPr="00103FC5" w:rsidRDefault="007B648D" w:rsidP="007B648D">
            <w:pPr>
              <w:tabs>
                <w:tab w:val="left" w:pos="2329"/>
              </w:tabs>
            </w:pPr>
            <w:r w:rsidRPr="00103FC5">
              <w:t xml:space="preserve">Discussion: one post and replies to three other posts = </w:t>
            </w:r>
            <w:r w:rsidRPr="00103FC5">
              <w:rPr>
                <w:b/>
              </w:rPr>
              <w:t>1 hour</w:t>
            </w:r>
          </w:p>
        </w:tc>
      </w:tr>
      <w:tr w:rsidR="007B648D" w:rsidRPr="00103FC5" w14:paraId="7A86E4D2" w14:textId="77777777" w:rsidTr="002522B3">
        <w:tc>
          <w:tcPr>
            <w:tcW w:w="10170" w:type="dxa"/>
            <w:gridSpan w:val="2"/>
            <w:tcMar>
              <w:top w:w="115" w:type="dxa"/>
              <w:left w:w="115" w:type="dxa"/>
              <w:bottom w:w="115" w:type="dxa"/>
              <w:right w:w="115" w:type="dxa"/>
            </w:tcMar>
          </w:tcPr>
          <w:p w14:paraId="0B13C71E" w14:textId="55A5F707" w:rsidR="007B648D" w:rsidRPr="00103FC5" w:rsidRDefault="007B648D" w:rsidP="007B648D">
            <w:pPr>
              <w:tabs>
                <w:tab w:val="left" w:pos="2329"/>
              </w:tabs>
              <w:rPr>
                <w:rFonts w:cs="Arial"/>
                <w:b/>
                <w:szCs w:val="20"/>
              </w:rPr>
            </w:pPr>
            <w:r w:rsidRPr="00103FC5">
              <w:rPr>
                <w:rFonts w:cs="Arial"/>
                <w:b/>
                <w:szCs w:val="20"/>
              </w:rPr>
              <w:t xml:space="preserve">Discussion: </w:t>
            </w:r>
            <w:r>
              <w:rPr>
                <w:rFonts w:cs="Arial"/>
                <w:b/>
                <w:szCs w:val="20"/>
              </w:rPr>
              <w:t>Due Process</w:t>
            </w:r>
          </w:p>
          <w:p w14:paraId="10CA823F" w14:textId="77777777" w:rsidR="007B648D" w:rsidRPr="00103FC5" w:rsidRDefault="007B648D" w:rsidP="007B648D">
            <w:pPr>
              <w:pStyle w:val="AssignmentsLevel1"/>
            </w:pPr>
          </w:p>
          <w:p w14:paraId="43F37524" w14:textId="098A94D0" w:rsidR="007B648D" w:rsidRPr="00103FC5" w:rsidRDefault="007B648D" w:rsidP="007B648D">
            <w:pPr>
              <w:pStyle w:val="AssignmentsLevel1"/>
            </w:pPr>
            <w:r w:rsidRPr="00103FC5">
              <w:rPr>
                <w:b/>
              </w:rPr>
              <w:t xml:space="preserve">Respond </w:t>
            </w:r>
            <w:r w:rsidRPr="00103FC5">
              <w:t xml:space="preserve">to the following question in the </w:t>
            </w:r>
            <w:r>
              <w:t>“Due Process”</w:t>
            </w:r>
            <w:r w:rsidRPr="00103FC5">
              <w:t xml:space="preserve"> discussion forum by Thursday:</w:t>
            </w:r>
          </w:p>
          <w:p w14:paraId="6DE1C024" w14:textId="77777777" w:rsidR="007B648D" w:rsidRPr="00103FC5" w:rsidRDefault="007B648D" w:rsidP="007B648D">
            <w:pPr>
              <w:pStyle w:val="AssignmentsLevel1"/>
            </w:pPr>
          </w:p>
          <w:p w14:paraId="08950BA9" w14:textId="53474B30" w:rsidR="007B648D" w:rsidRDefault="007B648D" w:rsidP="007B648D">
            <w:pPr>
              <w:pStyle w:val="AssignmentsLevel2"/>
            </w:pPr>
            <w:r>
              <w:t>What are the reasonableness standards in education?</w:t>
            </w:r>
          </w:p>
          <w:p w14:paraId="711C59DC" w14:textId="7339332F" w:rsidR="007B648D" w:rsidRDefault="007B648D" w:rsidP="007B648D">
            <w:pPr>
              <w:pStyle w:val="AssignmentsLevel2"/>
            </w:pPr>
            <w:r>
              <w:t>How do reasonableness standards affect decision making in the educational setting?</w:t>
            </w:r>
          </w:p>
          <w:p w14:paraId="58ECF922" w14:textId="77777777" w:rsidR="007B648D" w:rsidRPr="00103FC5" w:rsidRDefault="007B648D" w:rsidP="007B648D">
            <w:pPr>
              <w:pStyle w:val="AssignmentsLevel1"/>
            </w:pPr>
          </w:p>
          <w:p w14:paraId="78A575F1" w14:textId="161E63AC" w:rsidR="007B648D" w:rsidRPr="00103FC5" w:rsidRDefault="007B648D" w:rsidP="007B648D">
            <w:pPr>
              <w:pStyle w:val="AssignmentsLevel1"/>
              <w:rPr>
                <w:b/>
              </w:rPr>
            </w:pPr>
            <w:r w:rsidRPr="00103FC5">
              <w:rPr>
                <w:b/>
              </w:rPr>
              <w:t>Post</w:t>
            </w:r>
            <w:r w:rsidRPr="00103FC5">
              <w:t xml:space="preserve"> constructive criticism, clarification, additional questions, or your own relevant thoughts to three of your classmates' posts by Sunday.</w:t>
            </w:r>
          </w:p>
        </w:tc>
        <w:tc>
          <w:tcPr>
            <w:tcW w:w="1440" w:type="dxa"/>
          </w:tcPr>
          <w:p w14:paraId="7EAA8918" w14:textId="6CD81609" w:rsidR="007B648D" w:rsidRPr="00103FC5" w:rsidRDefault="007B648D" w:rsidP="007B648D">
            <w:pPr>
              <w:tabs>
                <w:tab w:val="left" w:pos="2329"/>
              </w:tabs>
              <w:rPr>
                <w:rFonts w:cs="Arial"/>
                <w:szCs w:val="20"/>
              </w:rPr>
            </w:pPr>
            <w:r>
              <w:rPr>
                <w:rFonts w:cs="Arial"/>
                <w:szCs w:val="20"/>
              </w:rPr>
              <w:t>5.1, 5.2</w:t>
            </w:r>
          </w:p>
        </w:tc>
        <w:tc>
          <w:tcPr>
            <w:tcW w:w="1440" w:type="dxa"/>
          </w:tcPr>
          <w:p w14:paraId="6F5A694F" w14:textId="77777777" w:rsidR="007B648D" w:rsidRPr="00103FC5" w:rsidRDefault="007B648D" w:rsidP="007B648D">
            <w:pPr>
              <w:tabs>
                <w:tab w:val="left" w:pos="2329"/>
              </w:tabs>
              <w:rPr>
                <w:rFonts w:cs="Arial"/>
                <w:szCs w:val="20"/>
              </w:rPr>
            </w:pPr>
            <w:r w:rsidRPr="00103FC5">
              <w:t xml:space="preserve">Discussion: one post and replies to three other posts = </w:t>
            </w:r>
            <w:r w:rsidRPr="00103FC5">
              <w:rPr>
                <w:b/>
              </w:rPr>
              <w:t xml:space="preserve">1 hour </w:t>
            </w:r>
          </w:p>
        </w:tc>
      </w:tr>
      <w:tr w:rsidR="007B648D" w:rsidRPr="00842155" w14:paraId="6C02D106" w14:textId="77777777" w:rsidTr="002522B3">
        <w:tc>
          <w:tcPr>
            <w:tcW w:w="10170" w:type="dxa"/>
            <w:gridSpan w:val="2"/>
            <w:tcMar>
              <w:top w:w="115" w:type="dxa"/>
              <w:left w:w="115" w:type="dxa"/>
              <w:bottom w:w="115" w:type="dxa"/>
              <w:right w:w="115" w:type="dxa"/>
            </w:tcMar>
          </w:tcPr>
          <w:p w14:paraId="43C3CE07" w14:textId="14E21CB7" w:rsidR="007B648D" w:rsidRDefault="007B648D" w:rsidP="007B648D">
            <w:pPr>
              <w:tabs>
                <w:tab w:val="left" w:pos="2329"/>
              </w:tabs>
              <w:rPr>
                <w:b/>
              </w:rPr>
            </w:pPr>
            <w:r>
              <w:rPr>
                <w:b/>
              </w:rPr>
              <w:t>Assignment: Essential Questions, Chs. 13 &amp; 14</w:t>
            </w:r>
          </w:p>
          <w:p w14:paraId="49C3BA5C" w14:textId="77777777" w:rsidR="007B648D" w:rsidRDefault="007B648D" w:rsidP="007B648D">
            <w:pPr>
              <w:pStyle w:val="AssignmentsLevel1"/>
            </w:pPr>
          </w:p>
          <w:p w14:paraId="74D130C3" w14:textId="34673C80" w:rsidR="007B648D" w:rsidRDefault="007B648D" w:rsidP="007B648D">
            <w:pPr>
              <w:pStyle w:val="AssignmentsLevel1"/>
            </w:pPr>
            <w:r w:rsidRPr="0023057D">
              <w:t xml:space="preserve">The </w:t>
            </w:r>
            <w:r w:rsidRPr="0023057D">
              <w:rPr>
                <w:i/>
                <w:iCs/>
              </w:rPr>
              <w:t xml:space="preserve">Teachers and the Law </w:t>
            </w:r>
            <w:r w:rsidRPr="0023057D">
              <w:t xml:space="preserve">text is based on an essential question format. After you read Chapter </w:t>
            </w:r>
            <w:r>
              <w:t>13 &amp; 14</w:t>
            </w:r>
            <w:r w:rsidRPr="0023057D">
              <w:t xml:space="preserve"> of the text, select one question from the chapter that was most meaningful to you</w:t>
            </w:r>
            <w:r>
              <w:t>.</w:t>
            </w:r>
          </w:p>
          <w:p w14:paraId="1848A4C6" w14:textId="77777777" w:rsidR="007B648D" w:rsidRDefault="007B648D" w:rsidP="007B648D">
            <w:pPr>
              <w:pStyle w:val="AssignmentsLevel1"/>
            </w:pPr>
          </w:p>
          <w:p w14:paraId="35E60431" w14:textId="77777777" w:rsidR="007B648D" w:rsidRDefault="007B648D" w:rsidP="007B648D">
            <w:pPr>
              <w:pStyle w:val="AssignmentsLevel1"/>
            </w:pPr>
            <w:r w:rsidRPr="0023057D">
              <w:rPr>
                <w:b/>
              </w:rPr>
              <w:t>Write</w:t>
            </w:r>
            <w:r>
              <w:t xml:space="preserve"> </w:t>
            </w:r>
            <w:r w:rsidRPr="0023057D">
              <w:t>a 350-word synthesis of the question in which you address the following:</w:t>
            </w:r>
          </w:p>
          <w:p w14:paraId="543B917C" w14:textId="77777777" w:rsidR="007B648D" w:rsidRPr="0023057D" w:rsidRDefault="007B648D" w:rsidP="007B648D">
            <w:pPr>
              <w:pStyle w:val="AssignmentsLevel1"/>
            </w:pPr>
          </w:p>
          <w:p w14:paraId="0C49190B" w14:textId="77777777" w:rsidR="007B648D" w:rsidRPr="0023057D" w:rsidRDefault="007B648D" w:rsidP="007B648D">
            <w:pPr>
              <w:pStyle w:val="AssignmentsLevel2"/>
            </w:pPr>
            <w:r w:rsidRPr="0023057D">
              <w:t>What are the legal aspects of the educational environment associated with the topic of this question?</w:t>
            </w:r>
          </w:p>
          <w:p w14:paraId="6B526A0C" w14:textId="77777777" w:rsidR="007B648D" w:rsidRPr="0023057D" w:rsidRDefault="007B648D" w:rsidP="007B648D">
            <w:pPr>
              <w:pStyle w:val="AssignmentsLevel2"/>
            </w:pPr>
            <w:r w:rsidRPr="0023057D">
              <w:t>How does the topic of the question impact educational policy determination and implementation?</w:t>
            </w:r>
          </w:p>
          <w:p w14:paraId="53BB5142" w14:textId="77777777" w:rsidR="007B648D" w:rsidRPr="0023057D" w:rsidRDefault="007B648D" w:rsidP="007B648D">
            <w:pPr>
              <w:pStyle w:val="AssignmentsLevel2"/>
            </w:pPr>
            <w:r w:rsidRPr="0023057D">
              <w:t>What did you learn from this question?</w:t>
            </w:r>
          </w:p>
          <w:p w14:paraId="54293767" w14:textId="77777777" w:rsidR="007B648D" w:rsidRDefault="007B648D" w:rsidP="007B648D">
            <w:pPr>
              <w:pStyle w:val="AssignmentsLevel2"/>
            </w:pPr>
            <w:r w:rsidRPr="0023057D">
              <w:t>Why is the topic of this question important to you?</w:t>
            </w:r>
          </w:p>
          <w:p w14:paraId="4C3F4FDF" w14:textId="77777777" w:rsidR="007B648D" w:rsidRPr="0023057D" w:rsidRDefault="007B648D" w:rsidP="007B648D">
            <w:pPr>
              <w:pStyle w:val="AssignmentsLevel2"/>
              <w:numPr>
                <w:ilvl w:val="0"/>
                <w:numId w:val="0"/>
              </w:numPr>
              <w:ind w:left="360" w:hanging="360"/>
            </w:pPr>
          </w:p>
          <w:p w14:paraId="33E7F59B" w14:textId="34F7A855" w:rsidR="007B648D" w:rsidRDefault="007B648D" w:rsidP="007B648D">
            <w:pPr>
              <w:pStyle w:val="AssignmentsLevel1"/>
            </w:pPr>
            <w:r w:rsidRPr="0023057D">
              <w:rPr>
                <w:b/>
              </w:rPr>
              <w:t>Post</w:t>
            </w:r>
            <w:r>
              <w:t xml:space="preserve"> </w:t>
            </w:r>
            <w:r w:rsidRPr="0023057D">
              <w:t xml:space="preserve">your synthesis to the </w:t>
            </w:r>
            <w:r w:rsidRPr="0023057D">
              <w:rPr>
                <w:i/>
                <w:iCs/>
              </w:rPr>
              <w:t xml:space="preserve">Week </w:t>
            </w:r>
            <w:r>
              <w:rPr>
                <w:i/>
                <w:iCs/>
              </w:rPr>
              <w:t>Five</w:t>
            </w:r>
            <w:r w:rsidRPr="0023057D">
              <w:rPr>
                <w:i/>
                <w:iCs/>
              </w:rPr>
              <w:t xml:space="preserve"> Essential Questions </w:t>
            </w:r>
            <w:r w:rsidRPr="0023057D">
              <w:t>discussion board</w:t>
            </w:r>
            <w:r>
              <w:t xml:space="preserve"> no later than Thursday at 11:59 p.m. EST.</w:t>
            </w:r>
          </w:p>
          <w:p w14:paraId="64C5FBBF" w14:textId="77777777" w:rsidR="007B648D" w:rsidRPr="0023057D" w:rsidRDefault="007B648D" w:rsidP="007B648D">
            <w:pPr>
              <w:pStyle w:val="AssignmentsLevel1"/>
            </w:pPr>
          </w:p>
          <w:p w14:paraId="268C92A7" w14:textId="7AEB55A8" w:rsidR="007B648D" w:rsidRPr="00135F7B" w:rsidRDefault="007B648D" w:rsidP="007B648D">
            <w:pPr>
              <w:pStyle w:val="AssignmentsLevel1"/>
            </w:pPr>
            <w:r w:rsidRPr="00610965">
              <w:rPr>
                <w:b/>
              </w:rPr>
              <w:t>Responses</w:t>
            </w:r>
            <w:r w:rsidRPr="0023057D">
              <w:t xml:space="preserve"> to posts are due </w:t>
            </w:r>
            <w:r>
              <w:t xml:space="preserve">no later than </w:t>
            </w:r>
            <w:r w:rsidRPr="0023057D">
              <w:t>Sunday at 11:59 pm</w:t>
            </w:r>
            <w:r>
              <w:t xml:space="preserve"> EST.</w:t>
            </w:r>
          </w:p>
        </w:tc>
        <w:tc>
          <w:tcPr>
            <w:tcW w:w="1440" w:type="dxa"/>
          </w:tcPr>
          <w:p w14:paraId="79E2DE37" w14:textId="4071F14E" w:rsidR="007B648D" w:rsidRPr="00842155" w:rsidRDefault="007B648D" w:rsidP="007B648D">
            <w:pPr>
              <w:tabs>
                <w:tab w:val="left" w:pos="2329"/>
              </w:tabs>
              <w:rPr>
                <w:rFonts w:cs="Arial"/>
                <w:szCs w:val="20"/>
              </w:rPr>
            </w:pPr>
            <w:r>
              <w:rPr>
                <w:rFonts w:cs="Arial"/>
                <w:szCs w:val="20"/>
              </w:rPr>
              <w:t>5.1, 5.2</w:t>
            </w:r>
          </w:p>
        </w:tc>
        <w:tc>
          <w:tcPr>
            <w:tcW w:w="1440" w:type="dxa"/>
          </w:tcPr>
          <w:p w14:paraId="0F73E41C" w14:textId="77777777" w:rsidR="007B648D" w:rsidRPr="00842155" w:rsidRDefault="007B648D" w:rsidP="007B648D">
            <w:pPr>
              <w:tabs>
                <w:tab w:val="left" w:pos="2329"/>
              </w:tabs>
              <w:rPr>
                <w:rFonts w:cs="Arial"/>
                <w:szCs w:val="20"/>
              </w:rPr>
            </w:pPr>
            <w:r w:rsidRPr="00103FC5">
              <w:t xml:space="preserve">Discussion: one post and replies to three other posts = </w:t>
            </w:r>
            <w:r w:rsidRPr="00103FC5">
              <w:rPr>
                <w:b/>
              </w:rPr>
              <w:t xml:space="preserve">1 hour </w:t>
            </w:r>
          </w:p>
        </w:tc>
      </w:tr>
      <w:tr w:rsidR="007B648D" w:rsidRPr="00132272" w14:paraId="38B7E863" w14:textId="77777777" w:rsidTr="002522B3">
        <w:tc>
          <w:tcPr>
            <w:tcW w:w="10170" w:type="dxa"/>
            <w:gridSpan w:val="2"/>
            <w:tcMar>
              <w:top w:w="115" w:type="dxa"/>
              <w:left w:w="115" w:type="dxa"/>
              <w:bottom w:w="115" w:type="dxa"/>
              <w:right w:w="115" w:type="dxa"/>
            </w:tcMar>
          </w:tcPr>
          <w:p w14:paraId="4F82ADC9" w14:textId="4E6D0AE8" w:rsidR="007B648D" w:rsidRDefault="007B648D" w:rsidP="007B648D">
            <w:pPr>
              <w:pStyle w:val="AssignmentsLevel1"/>
              <w:rPr>
                <w:b/>
              </w:rPr>
            </w:pPr>
            <w:r>
              <w:rPr>
                <w:b/>
              </w:rPr>
              <w:lastRenderedPageBreak/>
              <w:t>Week Five Quiz</w:t>
            </w:r>
          </w:p>
          <w:p w14:paraId="6351DCDF" w14:textId="77777777" w:rsidR="007B648D" w:rsidRDefault="007B648D" w:rsidP="007B648D">
            <w:pPr>
              <w:pStyle w:val="AssignmentsLevel1"/>
              <w:rPr>
                <w:b/>
              </w:rPr>
            </w:pPr>
          </w:p>
          <w:p w14:paraId="56934395" w14:textId="77777777" w:rsidR="007B648D" w:rsidRDefault="007B648D" w:rsidP="007B648D">
            <w:pPr>
              <w:pStyle w:val="AssignmentsLevel1"/>
            </w:pPr>
            <w:r w:rsidRPr="008C7C20">
              <w:t>The quiz questions are taken from your readings and lecture for the week.</w:t>
            </w:r>
          </w:p>
          <w:p w14:paraId="6A948C89" w14:textId="77777777" w:rsidR="007B648D" w:rsidRDefault="007B648D" w:rsidP="007B648D">
            <w:pPr>
              <w:pStyle w:val="AssignmentsLevel1"/>
            </w:pPr>
          </w:p>
          <w:p w14:paraId="5FE042B4" w14:textId="0E65546A" w:rsidR="007B648D" w:rsidRDefault="007B648D" w:rsidP="007B648D">
            <w:pPr>
              <w:pStyle w:val="AssignmentsLevel1"/>
            </w:pPr>
            <w:r>
              <w:t>Complete the Week Five Quiz.</w:t>
            </w:r>
          </w:p>
          <w:p w14:paraId="396BD28D" w14:textId="77777777" w:rsidR="007B648D" w:rsidRDefault="007B648D" w:rsidP="007B648D">
            <w:pPr>
              <w:pStyle w:val="AssignmentsLevel1"/>
            </w:pPr>
          </w:p>
          <w:p w14:paraId="641E0AD8" w14:textId="787938EC" w:rsidR="007B648D" w:rsidRPr="00132272" w:rsidRDefault="007B648D" w:rsidP="007B648D">
            <w:pPr>
              <w:pStyle w:val="AssignmentsLevel1"/>
              <w:rPr>
                <w:strike/>
              </w:rPr>
            </w:pPr>
            <w:r w:rsidRPr="008C7C20">
              <w:rPr>
                <w:b/>
              </w:rPr>
              <w:t>Submit</w:t>
            </w:r>
            <w:r>
              <w:t xml:space="preserve"> this assignment to your instructor via Blackboard.</w:t>
            </w:r>
          </w:p>
        </w:tc>
        <w:tc>
          <w:tcPr>
            <w:tcW w:w="1440" w:type="dxa"/>
          </w:tcPr>
          <w:p w14:paraId="6F92F820" w14:textId="76CAD4B5" w:rsidR="007B648D" w:rsidRPr="00132272" w:rsidRDefault="007B648D" w:rsidP="007B648D">
            <w:pPr>
              <w:tabs>
                <w:tab w:val="left" w:pos="2329"/>
              </w:tabs>
              <w:rPr>
                <w:rFonts w:cs="Arial"/>
                <w:strike/>
                <w:szCs w:val="20"/>
              </w:rPr>
            </w:pPr>
            <w:r>
              <w:rPr>
                <w:rFonts w:cs="Arial"/>
                <w:szCs w:val="20"/>
              </w:rPr>
              <w:t>5.1, 5.2</w:t>
            </w:r>
          </w:p>
        </w:tc>
        <w:tc>
          <w:tcPr>
            <w:tcW w:w="1440" w:type="dxa"/>
          </w:tcPr>
          <w:p w14:paraId="6D059FC6" w14:textId="77777777" w:rsidR="003D506C" w:rsidRPr="003D506C" w:rsidRDefault="003D506C" w:rsidP="003D506C">
            <w:pPr>
              <w:tabs>
                <w:tab w:val="left" w:pos="2329"/>
              </w:tabs>
              <w:rPr>
                <w:rFonts w:cs="Arial"/>
                <w:szCs w:val="20"/>
              </w:rPr>
            </w:pPr>
            <w:r w:rsidRPr="003D506C">
              <w:rPr>
                <w:rFonts w:cs="Arial"/>
                <w:szCs w:val="20"/>
              </w:rPr>
              <w:t>Quiz=</w:t>
            </w:r>
          </w:p>
          <w:p w14:paraId="7445E6E6" w14:textId="0BCF525D" w:rsidR="007B648D" w:rsidRPr="00132272" w:rsidRDefault="003D506C" w:rsidP="003D506C">
            <w:pPr>
              <w:tabs>
                <w:tab w:val="left" w:pos="2329"/>
              </w:tabs>
              <w:rPr>
                <w:rFonts w:cs="Arial"/>
                <w:strike/>
                <w:szCs w:val="20"/>
              </w:rPr>
            </w:pPr>
            <w:r w:rsidRPr="003D506C">
              <w:rPr>
                <w:rFonts w:cs="Arial"/>
                <w:b/>
                <w:szCs w:val="20"/>
              </w:rPr>
              <w:t>30 minutes</w:t>
            </w:r>
          </w:p>
        </w:tc>
      </w:tr>
      <w:tr w:rsidR="007B648D" w:rsidRPr="00842155" w14:paraId="5D4C9E05" w14:textId="77777777" w:rsidTr="002522B3">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025AE7EC" w14:textId="77777777" w:rsidR="007B648D" w:rsidRPr="00842155" w:rsidRDefault="007B648D" w:rsidP="007B648D">
            <w:pPr>
              <w:tabs>
                <w:tab w:val="left" w:pos="2329"/>
              </w:tabs>
              <w:rPr>
                <w:rFonts w:cs="Arial"/>
                <w:b/>
                <w:szCs w:val="20"/>
              </w:rPr>
            </w:pPr>
            <w:r w:rsidRPr="00842155">
              <w:rPr>
                <w:rFonts w:cs="Arial"/>
                <w:b/>
                <w:szCs w:val="20"/>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748006EC" w14:textId="77777777" w:rsidR="007B648D" w:rsidRPr="00842155" w:rsidRDefault="007B648D" w:rsidP="007B648D">
            <w:pPr>
              <w:tabs>
                <w:tab w:val="left" w:pos="2329"/>
              </w:tabs>
              <w:rPr>
                <w:rFonts w:cs="Arial"/>
                <w:b/>
                <w:szCs w:val="20"/>
              </w:rPr>
            </w:pPr>
          </w:p>
        </w:tc>
        <w:tc>
          <w:tcPr>
            <w:tcW w:w="1440" w:type="dxa"/>
            <w:tcBorders>
              <w:left w:val="nil"/>
              <w:bottom w:val="single" w:sz="4" w:space="0" w:color="000000" w:themeColor="text1"/>
            </w:tcBorders>
            <w:shd w:val="clear" w:color="auto" w:fill="E6E6E6"/>
          </w:tcPr>
          <w:p w14:paraId="6E9682CC" w14:textId="77777777" w:rsidR="007B648D" w:rsidRPr="00842155" w:rsidRDefault="007B648D" w:rsidP="007B648D">
            <w:pPr>
              <w:tabs>
                <w:tab w:val="left" w:pos="2329"/>
              </w:tabs>
              <w:rPr>
                <w:rFonts w:cs="Arial"/>
                <w:b/>
                <w:szCs w:val="20"/>
              </w:rPr>
            </w:pPr>
          </w:p>
        </w:tc>
        <w:tc>
          <w:tcPr>
            <w:tcW w:w="1440" w:type="dxa"/>
            <w:tcBorders>
              <w:bottom w:val="single" w:sz="4" w:space="0" w:color="000000" w:themeColor="text1"/>
            </w:tcBorders>
            <w:shd w:val="clear" w:color="auto" w:fill="E6E6E6"/>
          </w:tcPr>
          <w:p w14:paraId="1F24AEA4" w14:textId="77777777" w:rsidR="007B648D" w:rsidRPr="00842155" w:rsidRDefault="007B648D" w:rsidP="007B648D">
            <w:pPr>
              <w:tabs>
                <w:tab w:val="left" w:pos="2329"/>
              </w:tabs>
              <w:rPr>
                <w:rFonts w:cs="Arial"/>
                <w:b/>
                <w:szCs w:val="20"/>
              </w:rPr>
            </w:pPr>
          </w:p>
        </w:tc>
      </w:tr>
    </w:tbl>
    <w:p w14:paraId="23436BB8" w14:textId="77777777" w:rsidR="005344A9" w:rsidRDefault="005344A9" w:rsidP="0020635A">
      <w:pPr>
        <w:pStyle w:val="Heading1"/>
      </w:pPr>
    </w:p>
    <w:p w14:paraId="6C8825C4" w14:textId="77777777" w:rsidR="005344A9" w:rsidRPr="00104F2B" w:rsidRDefault="005344A9" w:rsidP="0020635A">
      <w:pPr>
        <w:pStyle w:val="Heading1"/>
      </w:pPr>
      <w:r w:rsidRPr="00104F2B">
        <w:t>Faculty Notes</w:t>
      </w:r>
    </w:p>
    <w:p w14:paraId="3E1DCBAF" w14:textId="77777777" w:rsidR="005344A9" w:rsidRDefault="005344A9" w:rsidP="005344A9">
      <w:pPr>
        <w:tabs>
          <w:tab w:val="left" w:pos="1065"/>
        </w:tabs>
      </w:pPr>
    </w:p>
    <w:p w14:paraId="76B545CB" w14:textId="77777777" w:rsidR="005344A9" w:rsidRDefault="005344A9">
      <w:pPr>
        <w:rPr>
          <w:rFonts w:cs="Arial"/>
          <w:szCs w:val="20"/>
        </w:rPr>
      </w:pPr>
      <w:r>
        <w:rPr>
          <w:rFonts w:cs="Arial"/>
          <w:szCs w:val="20"/>
        </w:rPr>
        <w:br w:type="page"/>
      </w:r>
    </w:p>
    <w:p w14:paraId="4B7E85E8" w14:textId="77777777" w:rsidR="00100350" w:rsidRDefault="00100350">
      <w:pPr>
        <w:rPr>
          <w:rFonts w:cs="Arial"/>
          <w:szCs w:val="20"/>
        </w:rPr>
      </w:pP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2C1641" w:rsidRPr="0090566F" w14:paraId="68E00537" w14:textId="77777777" w:rsidTr="0020635A">
        <w:trPr>
          <w:trHeight w:val="535"/>
        </w:trPr>
        <w:tc>
          <w:tcPr>
            <w:tcW w:w="10170" w:type="dxa"/>
            <w:gridSpan w:val="2"/>
            <w:tcBorders>
              <w:bottom w:val="single" w:sz="4" w:space="0" w:color="000000" w:themeColor="text1"/>
              <w:right w:val="nil"/>
            </w:tcBorders>
            <w:shd w:val="clear" w:color="auto" w:fill="BF2C37"/>
            <w:tcMar>
              <w:top w:w="0" w:type="dxa"/>
              <w:left w:w="115" w:type="dxa"/>
              <w:bottom w:w="0" w:type="dxa"/>
              <w:right w:w="115" w:type="dxa"/>
            </w:tcMar>
            <w:vAlign w:val="center"/>
          </w:tcPr>
          <w:p w14:paraId="13D4549B" w14:textId="7C8322C6" w:rsidR="002C1641" w:rsidRPr="00842155" w:rsidRDefault="002C1641" w:rsidP="00A96028">
            <w:pPr>
              <w:pStyle w:val="WeeklyTopicHeading1"/>
            </w:pPr>
            <w:bookmarkStart w:id="11" w:name="weeksix"/>
            <w:bookmarkStart w:id="12" w:name="_Toc358980899"/>
            <w:bookmarkEnd w:id="11"/>
            <w:r w:rsidRPr="0068364F">
              <w:t xml:space="preserve">Week </w:t>
            </w:r>
            <w:r>
              <w:t>Six</w:t>
            </w:r>
            <w:r w:rsidRPr="0068364F">
              <w:t xml:space="preserve">: </w:t>
            </w:r>
            <w:bookmarkEnd w:id="12"/>
            <w:r w:rsidR="00A96028">
              <w:t>Discrimination</w:t>
            </w:r>
          </w:p>
        </w:tc>
        <w:tc>
          <w:tcPr>
            <w:tcW w:w="1440" w:type="dxa"/>
            <w:tcBorders>
              <w:left w:val="nil"/>
              <w:bottom w:val="single" w:sz="4" w:space="0" w:color="000000" w:themeColor="text1"/>
              <w:right w:val="nil"/>
            </w:tcBorders>
            <w:shd w:val="clear" w:color="auto" w:fill="BF2C37"/>
          </w:tcPr>
          <w:p w14:paraId="53BE6BF0" w14:textId="77777777" w:rsidR="002C1641" w:rsidRPr="0090566F" w:rsidRDefault="002C1641" w:rsidP="00FD5474">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F2C37"/>
          </w:tcPr>
          <w:p w14:paraId="4B3FC7C7" w14:textId="77777777" w:rsidR="002C1641" w:rsidRPr="0090566F" w:rsidRDefault="002C1641" w:rsidP="00FD5474">
            <w:pPr>
              <w:tabs>
                <w:tab w:val="left" w:pos="0"/>
                <w:tab w:val="left" w:pos="3720"/>
              </w:tabs>
              <w:outlineLvl w:val="0"/>
              <w:rPr>
                <w:rFonts w:cs="Arial"/>
                <w:color w:val="FFFFFF"/>
                <w:sz w:val="28"/>
                <w:szCs w:val="28"/>
              </w:rPr>
            </w:pPr>
          </w:p>
        </w:tc>
      </w:tr>
      <w:tr w:rsidR="00BA4B7B" w:rsidRPr="00825CE5" w14:paraId="10B08576" w14:textId="77777777" w:rsidTr="00825CE5">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75350CB5" w14:textId="77777777" w:rsidR="00BA4B7B" w:rsidRPr="00825CE5" w:rsidRDefault="00BA4B7B" w:rsidP="00FD5474">
            <w:pPr>
              <w:tabs>
                <w:tab w:val="left" w:pos="0"/>
                <w:tab w:val="left" w:pos="3720"/>
              </w:tabs>
              <w:outlineLvl w:val="0"/>
              <w:rPr>
                <w:rFonts w:cs="Arial"/>
                <w:b/>
                <w:i/>
                <w:szCs w:val="20"/>
              </w:rPr>
            </w:pPr>
            <w:r w:rsidRPr="00825CE5">
              <w:rPr>
                <w:rFonts w:cs="Arial"/>
                <w:b/>
                <w:i/>
                <w:sz w:val="22"/>
                <w:szCs w:val="20"/>
              </w:rPr>
              <w:t>Learning Objectives</w:t>
            </w:r>
          </w:p>
        </w:tc>
        <w:tc>
          <w:tcPr>
            <w:tcW w:w="2880" w:type="dxa"/>
            <w:gridSpan w:val="2"/>
            <w:tcBorders>
              <w:left w:val="nil"/>
              <w:bottom w:val="single" w:sz="4" w:space="0" w:color="000000" w:themeColor="text1"/>
            </w:tcBorders>
            <w:shd w:val="clear" w:color="auto" w:fill="D8D9DA"/>
          </w:tcPr>
          <w:p w14:paraId="0F357404" w14:textId="77777777" w:rsidR="00BA4B7B" w:rsidRPr="00825CE5" w:rsidRDefault="00BA4B7B" w:rsidP="00FD5474">
            <w:pPr>
              <w:tabs>
                <w:tab w:val="left" w:pos="0"/>
                <w:tab w:val="left" w:pos="3720"/>
              </w:tabs>
              <w:outlineLvl w:val="0"/>
              <w:rPr>
                <w:rFonts w:cs="Arial"/>
                <w:b/>
                <w:szCs w:val="20"/>
              </w:rPr>
            </w:pPr>
            <w:r w:rsidRPr="00825CE5">
              <w:rPr>
                <w:rFonts w:cs="Arial"/>
                <w:b/>
                <w:i/>
                <w:szCs w:val="20"/>
              </w:rPr>
              <w:t>Alignment</w:t>
            </w:r>
          </w:p>
        </w:tc>
      </w:tr>
      <w:tr w:rsidR="00A54140" w:rsidRPr="00842155" w14:paraId="45B137CE" w14:textId="77777777" w:rsidTr="00E84576">
        <w:trPr>
          <w:trHeight w:val="30"/>
        </w:trPr>
        <w:tc>
          <w:tcPr>
            <w:tcW w:w="10170" w:type="dxa"/>
            <w:gridSpan w:val="2"/>
            <w:tcBorders>
              <w:bottom w:val="nil"/>
              <w:right w:val="nil"/>
            </w:tcBorders>
            <w:tcMar>
              <w:top w:w="115" w:type="dxa"/>
              <w:left w:w="115" w:type="dxa"/>
              <w:bottom w:w="115" w:type="dxa"/>
              <w:right w:w="115" w:type="dxa"/>
            </w:tcMar>
          </w:tcPr>
          <w:p w14:paraId="5EFCC8B2" w14:textId="39DE8353" w:rsidR="00A54140" w:rsidRPr="00842155" w:rsidRDefault="00A54140" w:rsidP="00A54140">
            <w:pPr>
              <w:pStyle w:val="ObjectiveBullet"/>
              <w:numPr>
                <w:ilvl w:val="1"/>
                <w:numId w:val="12"/>
              </w:numPr>
              <w:tabs>
                <w:tab w:val="clear" w:pos="0"/>
              </w:tabs>
            </w:pPr>
            <w:r w:rsidRPr="006242F9">
              <w:t>Review the major past and current federal legislation related to serving special populations.</w:t>
            </w:r>
          </w:p>
        </w:tc>
        <w:tc>
          <w:tcPr>
            <w:tcW w:w="2880" w:type="dxa"/>
            <w:gridSpan w:val="2"/>
            <w:tcBorders>
              <w:left w:val="nil"/>
              <w:bottom w:val="nil"/>
            </w:tcBorders>
          </w:tcPr>
          <w:p w14:paraId="22AC43C9" w14:textId="4E2B787C" w:rsidR="00A54140" w:rsidRPr="00842155" w:rsidRDefault="00333DAC" w:rsidP="00A54140">
            <w:pPr>
              <w:tabs>
                <w:tab w:val="left" w:pos="0"/>
                <w:tab w:val="left" w:pos="3720"/>
              </w:tabs>
              <w:outlineLvl w:val="0"/>
              <w:rPr>
                <w:rFonts w:cs="Arial"/>
                <w:szCs w:val="20"/>
              </w:rPr>
            </w:pPr>
            <w:r>
              <w:rPr>
                <w:rFonts w:cs="Arial"/>
                <w:szCs w:val="20"/>
              </w:rPr>
              <w:t>CLO1, CLO2</w:t>
            </w:r>
          </w:p>
        </w:tc>
      </w:tr>
      <w:tr w:rsidR="00A54140" w:rsidRPr="00842155" w14:paraId="38AB19CF" w14:textId="77777777" w:rsidTr="00E84576">
        <w:trPr>
          <w:trHeight w:val="38"/>
        </w:trPr>
        <w:tc>
          <w:tcPr>
            <w:tcW w:w="10170" w:type="dxa"/>
            <w:gridSpan w:val="2"/>
            <w:tcBorders>
              <w:top w:val="nil"/>
              <w:bottom w:val="nil"/>
              <w:right w:val="nil"/>
            </w:tcBorders>
            <w:tcMar>
              <w:top w:w="115" w:type="dxa"/>
              <w:left w:w="115" w:type="dxa"/>
              <w:bottom w:w="115" w:type="dxa"/>
              <w:right w:w="115" w:type="dxa"/>
            </w:tcMar>
          </w:tcPr>
          <w:p w14:paraId="3AB6C61C" w14:textId="253D1D9F" w:rsidR="00A54140" w:rsidRPr="00842155" w:rsidRDefault="00A54140" w:rsidP="00A54140">
            <w:pPr>
              <w:pStyle w:val="ObjectiveBullet"/>
              <w:numPr>
                <w:ilvl w:val="1"/>
                <w:numId w:val="12"/>
              </w:numPr>
            </w:pPr>
            <w:r w:rsidRPr="006242F9">
              <w:t>Examine the legal foundations of workplace harassment legislation.</w:t>
            </w:r>
          </w:p>
        </w:tc>
        <w:tc>
          <w:tcPr>
            <w:tcW w:w="2880" w:type="dxa"/>
            <w:gridSpan w:val="2"/>
            <w:tcBorders>
              <w:top w:val="nil"/>
              <w:left w:val="nil"/>
              <w:bottom w:val="nil"/>
            </w:tcBorders>
          </w:tcPr>
          <w:p w14:paraId="10DAE5B5" w14:textId="510ED061" w:rsidR="00A54140" w:rsidRPr="00842155" w:rsidRDefault="00333DAC" w:rsidP="00A54140">
            <w:pPr>
              <w:tabs>
                <w:tab w:val="left" w:pos="0"/>
                <w:tab w:val="left" w:pos="3720"/>
              </w:tabs>
              <w:outlineLvl w:val="0"/>
              <w:rPr>
                <w:rFonts w:cs="Arial"/>
                <w:szCs w:val="20"/>
              </w:rPr>
            </w:pPr>
            <w:r>
              <w:rPr>
                <w:rFonts w:cs="Arial"/>
                <w:szCs w:val="20"/>
              </w:rPr>
              <w:t>CLO1, CLO2</w:t>
            </w:r>
          </w:p>
        </w:tc>
      </w:tr>
      <w:tr w:rsidR="00A54140" w:rsidRPr="00842155" w14:paraId="034DA327" w14:textId="77777777" w:rsidTr="00E84576">
        <w:trPr>
          <w:trHeight w:val="128"/>
        </w:trPr>
        <w:tc>
          <w:tcPr>
            <w:tcW w:w="10170" w:type="dxa"/>
            <w:gridSpan w:val="2"/>
            <w:tcBorders>
              <w:top w:val="nil"/>
              <w:bottom w:val="single" w:sz="4" w:space="0" w:color="000000" w:themeColor="text1"/>
              <w:right w:val="nil"/>
            </w:tcBorders>
            <w:tcMar>
              <w:top w:w="115" w:type="dxa"/>
              <w:left w:w="115" w:type="dxa"/>
              <w:bottom w:w="115" w:type="dxa"/>
              <w:right w:w="115" w:type="dxa"/>
            </w:tcMar>
          </w:tcPr>
          <w:p w14:paraId="1709F7DD" w14:textId="6767052B" w:rsidR="00A54140" w:rsidRPr="00842155" w:rsidRDefault="00A54140" w:rsidP="00A54140">
            <w:pPr>
              <w:pStyle w:val="ObjectiveBullet"/>
              <w:numPr>
                <w:ilvl w:val="1"/>
                <w:numId w:val="12"/>
              </w:numPr>
            </w:pPr>
            <w:r w:rsidRPr="006242F9">
              <w:t>Analyze the influence of special education legislation and litigation on the school environment</w:t>
            </w:r>
          </w:p>
        </w:tc>
        <w:tc>
          <w:tcPr>
            <w:tcW w:w="2880" w:type="dxa"/>
            <w:gridSpan w:val="2"/>
            <w:tcBorders>
              <w:top w:val="nil"/>
              <w:left w:val="nil"/>
              <w:bottom w:val="single" w:sz="4" w:space="0" w:color="000000" w:themeColor="text1"/>
            </w:tcBorders>
          </w:tcPr>
          <w:p w14:paraId="74768EB5" w14:textId="66897175" w:rsidR="00A54140" w:rsidRPr="00842155" w:rsidRDefault="00333DAC" w:rsidP="00A54140">
            <w:pPr>
              <w:tabs>
                <w:tab w:val="left" w:pos="0"/>
                <w:tab w:val="left" w:pos="3720"/>
              </w:tabs>
              <w:outlineLvl w:val="0"/>
              <w:rPr>
                <w:rFonts w:cs="Arial"/>
                <w:szCs w:val="20"/>
              </w:rPr>
            </w:pPr>
            <w:r>
              <w:rPr>
                <w:rFonts w:cs="Arial"/>
                <w:szCs w:val="20"/>
              </w:rPr>
              <w:t>CLO1, CLO2, CLO3</w:t>
            </w:r>
          </w:p>
        </w:tc>
      </w:tr>
      <w:tr w:rsidR="00557340" w:rsidRPr="00842155" w14:paraId="09D79B94" w14:textId="77777777" w:rsidTr="002522B3">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791D7A2E" w14:textId="77777777" w:rsidR="00557340" w:rsidRDefault="00557340" w:rsidP="002522B3">
            <w:pPr>
              <w:tabs>
                <w:tab w:val="left" w:pos="0"/>
                <w:tab w:val="left" w:pos="3720"/>
              </w:tabs>
              <w:outlineLvl w:val="0"/>
              <w:rPr>
                <w:rFonts w:cs="Arial"/>
                <w:i/>
                <w:szCs w:val="20"/>
              </w:rPr>
            </w:pPr>
            <w:r>
              <w:rPr>
                <w:rFonts w:cs="Arial"/>
                <w:b/>
                <w:i/>
                <w:sz w:val="22"/>
                <w:szCs w:val="20"/>
              </w:rPr>
              <w:t>Resources, Activities, and Preparation</w:t>
            </w:r>
          </w:p>
          <w:p w14:paraId="7AE5406D" w14:textId="43AFBD40" w:rsidR="00557340" w:rsidRPr="005B10FE" w:rsidRDefault="00DB4448" w:rsidP="002522B3">
            <w:pPr>
              <w:tabs>
                <w:tab w:val="left" w:pos="0"/>
                <w:tab w:val="left" w:pos="3720"/>
              </w:tabs>
              <w:outlineLvl w:val="0"/>
              <w:rPr>
                <w:rFonts w:cs="Arial"/>
                <w:b/>
                <w:i/>
                <w:szCs w:val="20"/>
              </w:rPr>
            </w:pPr>
            <w:r>
              <w:rPr>
                <w:rFonts w:cs="Arial"/>
                <w:i/>
                <w:szCs w:val="20"/>
              </w:rPr>
              <w:t>Utilize these resources and complete these activities in preparation for your graded assignments.</w:t>
            </w:r>
          </w:p>
        </w:tc>
        <w:tc>
          <w:tcPr>
            <w:tcW w:w="1440" w:type="dxa"/>
            <w:tcBorders>
              <w:left w:val="single" w:sz="4" w:space="0" w:color="000000" w:themeColor="text1"/>
              <w:right w:val="single" w:sz="4" w:space="0" w:color="auto"/>
            </w:tcBorders>
            <w:shd w:val="clear" w:color="auto" w:fill="D8D9DA"/>
          </w:tcPr>
          <w:p w14:paraId="47E59068" w14:textId="77777777" w:rsidR="00557340" w:rsidRPr="005B10FE" w:rsidRDefault="00557340" w:rsidP="002522B3">
            <w:pPr>
              <w:tabs>
                <w:tab w:val="left" w:pos="0"/>
                <w:tab w:val="left" w:pos="3720"/>
              </w:tabs>
              <w:outlineLvl w:val="0"/>
              <w:rPr>
                <w:rFonts w:cs="Arial"/>
                <w:b/>
                <w:i/>
                <w:szCs w:val="20"/>
              </w:rPr>
            </w:pPr>
            <w:r w:rsidRPr="005B10FE">
              <w:rPr>
                <w:rFonts w:cs="Arial"/>
                <w:b/>
                <w:i/>
                <w:szCs w:val="20"/>
              </w:rPr>
              <w:t>Alignment</w:t>
            </w:r>
          </w:p>
        </w:tc>
        <w:tc>
          <w:tcPr>
            <w:tcW w:w="1440" w:type="dxa"/>
            <w:tcBorders>
              <w:left w:val="single" w:sz="4" w:space="0" w:color="auto"/>
            </w:tcBorders>
            <w:shd w:val="clear" w:color="auto" w:fill="D8D9DA"/>
          </w:tcPr>
          <w:p w14:paraId="4CE1B488" w14:textId="77777777" w:rsidR="00557340" w:rsidRPr="005B10FE" w:rsidRDefault="00557340" w:rsidP="002522B3">
            <w:pPr>
              <w:tabs>
                <w:tab w:val="left" w:pos="0"/>
                <w:tab w:val="left" w:pos="3720"/>
              </w:tabs>
              <w:outlineLvl w:val="0"/>
              <w:rPr>
                <w:rFonts w:cs="Arial"/>
                <w:b/>
                <w:i/>
                <w:szCs w:val="20"/>
              </w:rPr>
            </w:pPr>
            <w:r>
              <w:rPr>
                <w:rFonts w:cs="Arial"/>
                <w:b/>
                <w:i/>
                <w:szCs w:val="20"/>
              </w:rPr>
              <w:t>AIE</w:t>
            </w:r>
          </w:p>
        </w:tc>
      </w:tr>
      <w:tr w:rsidR="00557340" w:rsidRPr="00842155" w14:paraId="3406FDD5" w14:textId="77777777" w:rsidTr="002522B3">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5EE9A20C" w14:textId="7BE557CC" w:rsidR="00A54140" w:rsidRPr="00D329E7" w:rsidRDefault="00A54140" w:rsidP="00A54140">
            <w:pPr>
              <w:pStyle w:val="AssignmentsLevel1"/>
              <w:rPr>
                <w:b/>
              </w:rPr>
            </w:pPr>
            <w:r w:rsidRPr="00D329E7">
              <w:rPr>
                <w:b/>
              </w:rPr>
              <w:t xml:space="preserve">Week </w:t>
            </w:r>
            <w:r w:rsidR="00EA5E23">
              <w:rPr>
                <w:b/>
              </w:rPr>
              <w:t>Six</w:t>
            </w:r>
            <w:r w:rsidRPr="00D329E7">
              <w:rPr>
                <w:b/>
              </w:rPr>
              <w:t xml:space="preserve"> Readings</w:t>
            </w:r>
          </w:p>
          <w:p w14:paraId="43FA83DF" w14:textId="77777777" w:rsidR="00A54140" w:rsidRDefault="00A54140" w:rsidP="00A54140">
            <w:pPr>
              <w:pStyle w:val="AssignmentsLevel1"/>
            </w:pPr>
          </w:p>
          <w:p w14:paraId="7CA1CFDC" w14:textId="1C7922A3" w:rsidR="00A54140" w:rsidRDefault="00A54140" w:rsidP="00A54140">
            <w:pPr>
              <w:pStyle w:val="AssignmentsLevel1"/>
            </w:pPr>
            <w:r w:rsidRPr="00D329E7">
              <w:rPr>
                <w:b/>
              </w:rPr>
              <w:t>Read</w:t>
            </w:r>
            <w:r>
              <w:t xml:space="preserve"> the following materials as you prepare to begin working on your assignments:</w:t>
            </w:r>
          </w:p>
          <w:p w14:paraId="6E3276DE" w14:textId="77777777" w:rsidR="00EA5E23" w:rsidRDefault="00EA5E23" w:rsidP="00A54140">
            <w:pPr>
              <w:pStyle w:val="AssignmentsLevel1"/>
            </w:pPr>
          </w:p>
          <w:p w14:paraId="27822BFD" w14:textId="77777777" w:rsidR="00557340" w:rsidRDefault="00A54140" w:rsidP="00A54140">
            <w:pPr>
              <w:pStyle w:val="AssignmentsLevel2"/>
            </w:pPr>
            <w:r>
              <w:t xml:space="preserve">Chapters 15, 16, and 17 of </w:t>
            </w:r>
            <w:r>
              <w:rPr>
                <w:rStyle w:val="Emphasis"/>
              </w:rPr>
              <w:t>Teachers and the Law</w:t>
            </w:r>
            <w:r>
              <w:t>.</w:t>
            </w:r>
          </w:p>
          <w:p w14:paraId="1D241C87" w14:textId="77777777" w:rsidR="00EA5E23" w:rsidRDefault="00EA5E23" w:rsidP="00EA5E23">
            <w:pPr>
              <w:pStyle w:val="AssignmentsLevel2"/>
              <w:numPr>
                <w:ilvl w:val="0"/>
                <w:numId w:val="0"/>
              </w:numPr>
              <w:ind w:left="360" w:hanging="360"/>
            </w:pPr>
          </w:p>
          <w:p w14:paraId="0F1E35E6" w14:textId="33F29694" w:rsidR="00EA5E23" w:rsidRPr="00842155" w:rsidRDefault="00EA5E23" w:rsidP="00EA5E23">
            <w:pPr>
              <w:pStyle w:val="AssignmentsLevel2"/>
              <w:numPr>
                <w:ilvl w:val="0"/>
                <w:numId w:val="0"/>
              </w:numPr>
              <w:ind w:left="360" w:hanging="360"/>
            </w:pPr>
            <w:r w:rsidRPr="004E6648">
              <w:rPr>
                <w:b/>
              </w:rPr>
              <w:t>Post</w:t>
            </w:r>
            <w:r>
              <w:t xml:space="preserve"> comments and questions to the Week Six General Discussion.</w:t>
            </w:r>
          </w:p>
        </w:tc>
        <w:tc>
          <w:tcPr>
            <w:tcW w:w="1440" w:type="dxa"/>
            <w:tcBorders>
              <w:left w:val="single" w:sz="4" w:space="0" w:color="000000" w:themeColor="text1"/>
            </w:tcBorders>
            <w:shd w:val="clear" w:color="auto" w:fill="FFFFFF" w:themeFill="background1"/>
          </w:tcPr>
          <w:p w14:paraId="1506710E" w14:textId="425B9B07" w:rsidR="00557340" w:rsidRPr="009F6FAF" w:rsidRDefault="00333DAC" w:rsidP="002522B3">
            <w:pPr>
              <w:rPr>
                <w:rFonts w:cs="Arial"/>
                <w:szCs w:val="20"/>
              </w:rPr>
            </w:pPr>
            <w:r>
              <w:rPr>
                <w:rFonts w:cs="Arial"/>
                <w:szCs w:val="20"/>
              </w:rPr>
              <w:t>6.1, 6.2, 6.3</w:t>
            </w:r>
          </w:p>
        </w:tc>
        <w:tc>
          <w:tcPr>
            <w:tcW w:w="1440" w:type="dxa"/>
            <w:tcBorders>
              <w:left w:val="single" w:sz="4" w:space="0" w:color="000000" w:themeColor="text1"/>
            </w:tcBorders>
            <w:shd w:val="clear" w:color="auto" w:fill="FFFFFF" w:themeFill="background1"/>
          </w:tcPr>
          <w:p w14:paraId="332BD7EA" w14:textId="77777777" w:rsidR="00557340" w:rsidRPr="009F6FAF" w:rsidRDefault="00557340" w:rsidP="002522B3">
            <w:pPr>
              <w:rPr>
                <w:rFonts w:cs="Arial"/>
                <w:szCs w:val="20"/>
              </w:rPr>
            </w:pPr>
          </w:p>
        </w:tc>
      </w:tr>
      <w:tr w:rsidR="007B648D" w:rsidRPr="00842155" w14:paraId="03AA8F31" w14:textId="77777777" w:rsidTr="002522B3">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59096AB3" w14:textId="2F5E57A8" w:rsidR="007B648D" w:rsidRPr="00824D94" w:rsidRDefault="007B648D" w:rsidP="007B648D">
            <w:pPr>
              <w:tabs>
                <w:tab w:val="left" w:pos="2329"/>
              </w:tabs>
              <w:rPr>
                <w:rFonts w:cs="Arial"/>
                <w:b/>
                <w:szCs w:val="20"/>
              </w:rPr>
            </w:pPr>
            <w:r>
              <w:rPr>
                <w:rFonts w:cs="Arial"/>
                <w:b/>
                <w:szCs w:val="20"/>
              </w:rPr>
              <w:t>Week Six Adobe Connect Live Theme Presentation</w:t>
            </w:r>
          </w:p>
          <w:p w14:paraId="594F38C1" w14:textId="77777777" w:rsidR="007B648D" w:rsidRDefault="007B648D" w:rsidP="007B648D">
            <w:pPr>
              <w:pStyle w:val="AssignmentsLevel1"/>
            </w:pPr>
          </w:p>
          <w:p w14:paraId="4F413B40" w14:textId="77777777" w:rsidR="007B648D" w:rsidRDefault="007B648D" w:rsidP="007B648D">
            <w:pPr>
              <w:pStyle w:val="AssignmentsLevel1"/>
            </w:pPr>
            <w:r w:rsidRPr="001E700C">
              <w:rPr>
                <w:b/>
              </w:rPr>
              <w:t>Participate</w:t>
            </w:r>
            <w:r>
              <w:t xml:space="preserve"> in the Adobe Connect Live Theme Presentation.</w:t>
            </w:r>
          </w:p>
          <w:p w14:paraId="148AD8C0" w14:textId="77777777" w:rsidR="007B648D" w:rsidRDefault="007B648D" w:rsidP="007B648D">
            <w:pPr>
              <w:pStyle w:val="AssignmentsLevel1"/>
            </w:pPr>
          </w:p>
          <w:p w14:paraId="3AC9D92D" w14:textId="77777777" w:rsidR="007B648D" w:rsidRDefault="007B648D" w:rsidP="007B648D">
            <w:pPr>
              <w:pStyle w:val="AssignmentsLevel1"/>
            </w:pPr>
            <w:r>
              <w:t>During this Adobe Connect session, students assigned to Week Two will be making their Theme Presentations. If you are not able to attend the live presentation a recorded version will be made available and you will be required to watch this video and post comments to the presentation in the Theme Presentation discussion board.</w:t>
            </w:r>
          </w:p>
          <w:p w14:paraId="3EDB3755" w14:textId="644FF6A7" w:rsidR="007B648D" w:rsidRDefault="007B648D" w:rsidP="007B648D">
            <w:pPr>
              <w:pStyle w:val="AssignmentsLevel1"/>
            </w:pPr>
          </w:p>
          <w:p w14:paraId="5D9F100D" w14:textId="77777777" w:rsidR="007B648D" w:rsidRDefault="007B648D" w:rsidP="007B648D">
            <w:pPr>
              <w:pStyle w:val="AssignmentsLevel1"/>
            </w:pPr>
            <w:r>
              <w:t>The following subjects will be presented this week:</w:t>
            </w:r>
          </w:p>
          <w:p w14:paraId="4F43C3E8" w14:textId="61F60AF4" w:rsidR="007B648D" w:rsidRPr="007B648D" w:rsidRDefault="007B648D" w:rsidP="007B648D">
            <w:pPr>
              <w:pStyle w:val="AssignmentsLevel2"/>
            </w:pPr>
            <w:r>
              <w:t>Special Education Due Process (Week 6)</w:t>
            </w:r>
          </w:p>
        </w:tc>
        <w:tc>
          <w:tcPr>
            <w:tcW w:w="1440" w:type="dxa"/>
            <w:tcBorders>
              <w:left w:val="single" w:sz="4" w:space="0" w:color="000000" w:themeColor="text1"/>
            </w:tcBorders>
            <w:shd w:val="clear" w:color="auto" w:fill="FFFFFF" w:themeFill="background1"/>
          </w:tcPr>
          <w:p w14:paraId="75BF89CC" w14:textId="0203DF4A" w:rsidR="007B648D" w:rsidRPr="009F6FAF" w:rsidRDefault="007B648D" w:rsidP="007B648D">
            <w:pPr>
              <w:rPr>
                <w:rFonts w:cs="Arial"/>
                <w:szCs w:val="20"/>
              </w:rPr>
            </w:pPr>
            <w:r>
              <w:rPr>
                <w:rFonts w:cs="Arial"/>
                <w:szCs w:val="20"/>
              </w:rPr>
              <w:t>CLO1, CLO2, CLO3, CLO4</w:t>
            </w:r>
          </w:p>
        </w:tc>
        <w:tc>
          <w:tcPr>
            <w:tcW w:w="1440" w:type="dxa"/>
            <w:tcBorders>
              <w:left w:val="single" w:sz="4" w:space="0" w:color="000000" w:themeColor="text1"/>
            </w:tcBorders>
            <w:shd w:val="clear" w:color="auto" w:fill="FFFFFF" w:themeFill="background1"/>
          </w:tcPr>
          <w:p w14:paraId="5016543D" w14:textId="354DACEB" w:rsidR="007B648D" w:rsidRPr="009F6FAF" w:rsidRDefault="003D506C" w:rsidP="007B648D">
            <w:pPr>
              <w:rPr>
                <w:rFonts w:cs="Arial"/>
                <w:szCs w:val="20"/>
              </w:rPr>
            </w:pPr>
            <w:r>
              <w:rPr>
                <w:rFonts w:cs="Arial"/>
                <w:szCs w:val="20"/>
              </w:rPr>
              <w:t xml:space="preserve">Presentations = </w:t>
            </w:r>
            <w:r w:rsidRPr="003D506C">
              <w:rPr>
                <w:rFonts w:cs="Arial"/>
                <w:b/>
                <w:szCs w:val="20"/>
              </w:rPr>
              <w:t>1 hour</w:t>
            </w:r>
          </w:p>
        </w:tc>
      </w:tr>
      <w:tr w:rsidR="008D7583" w:rsidRPr="00842155" w14:paraId="5E935A44" w14:textId="77777777" w:rsidTr="002522B3">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268DD065" w14:textId="77777777" w:rsidR="008D7583" w:rsidRDefault="008D7583" w:rsidP="007B648D">
            <w:pPr>
              <w:tabs>
                <w:tab w:val="left" w:pos="2329"/>
              </w:tabs>
              <w:rPr>
                <w:rFonts w:cs="Arial"/>
                <w:b/>
                <w:szCs w:val="20"/>
              </w:rPr>
            </w:pPr>
            <w:r>
              <w:rPr>
                <w:rFonts w:cs="Arial"/>
                <w:b/>
                <w:szCs w:val="20"/>
              </w:rPr>
              <w:t>Resource: Response to Intervention</w:t>
            </w:r>
          </w:p>
          <w:p w14:paraId="273603E7" w14:textId="77777777" w:rsidR="008D7583" w:rsidRDefault="008D7583" w:rsidP="007B648D">
            <w:pPr>
              <w:tabs>
                <w:tab w:val="left" w:pos="2329"/>
              </w:tabs>
              <w:rPr>
                <w:rFonts w:cs="Arial"/>
                <w:b/>
                <w:szCs w:val="20"/>
              </w:rPr>
            </w:pPr>
          </w:p>
          <w:p w14:paraId="64B5B48E" w14:textId="4862F7DA" w:rsidR="008D7583" w:rsidRPr="008D7583" w:rsidRDefault="008D7583" w:rsidP="007B648D">
            <w:pPr>
              <w:tabs>
                <w:tab w:val="left" w:pos="2329"/>
              </w:tabs>
              <w:rPr>
                <w:rFonts w:cs="Arial"/>
                <w:szCs w:val="20"/>
              </w:rPr>
            </w:pPr>
            <w:r>
              <w:rPr>
                <w:rFonts w:cs="Arial"/>
                <w:szCs w:val="20"/>
              </w:rPr>
              <w:t xml:space="preserve">Review the </w:t>
            </w:r>
            <w:hyperlink r:id="rId28" w:history="1">
              <w:r w:rsidRPr="008D7583">
                <w:rPr>
                  <w:rStyle w:val="Hyperlink"/>
                  <w:rFonts w:cs="Arial"/>
                  <w:szCs w:val="20"/>
                </w:rPr>
                <w:t>http://rtinetwork.org/</w:t>
              </w:r>
            </w:hyperlink>
          </w:p>
          <w:p w14:paraId="76C34622" w14:textId="5C8E934C" w:rsidR="008D7583" w:rsidRDefault="008D7583" w:rsidP="007B648D">
            <w:pPr>
              <w:tabs>
                <w:tab w:val="left" w:pos="2329"/>
              </w:tabs>
              <w:rPr>
                <w:rFonts w:cs="Arial"/>
                <w:b/>
                <w:szCs w:val="20"/>
              </w:rPr>
            </w:pPr>
          </w:p>
        </w:tc>
        <w:tc>
          <w:tcPr>
            <w:tcW w:w="1440" w:type="dxa"/>
            <w:tcBorders>
              <w:left w:val="single" w:sz="4" w:space="0" w:color="000000" w:themeColor="text1"/>
            </w:tcBorders>
            <w:shd w:val="clear" w:color="auto" w:fill="FFFFFF" w:themeFill="background1"/>
          </w:tcPr>
          <w:p w14:paraId="3C6687E7" w14:textId="77777777" w:rsidR="008D7583" w:rsidRDefault="008D7583" w:rsidP="007B648D">
            <w:pPr>
              <w:rPr>
                <w:rFonts w:cs="Arial"/>
                <w:szCs w:val="20"/>
              </w:rPr>
            </w:pPr>
          </w:p>
        </w:tc>
        <w:tc>
          <w:tcPr>
            <w:tcW w:w="1440" w:type="dxa"/>
            <w:tcBorders>
              <w:left w:val="single" w:sz="4" w:space="0" w:color="000000" w:themeColor="text1"/>
            </w:tcBorders>
            <w:shd w:val="clear" w:color="auto" w:fill="FFFFFF" w:themeFill="background1"/>
          </w:tcPr>
          <w:p w14:paraId="44788501" w14:textId="77777777" w:rsidR="008D7583" w:rsidRPr="009F6FAF" w:rsidRDefault="008D7583" w:rsidP="007B648D">
            <w:pPr>
              <w:rPr>
                <w:rFonts w:cs="Arial"/>
                <w:szCs w:val="20"/>
              </w:rPr>
            </w:pPr>
          </w:p>
        </w:tc>
      </w:tr>
      <w:tr w:rsidR="007B648D" w:rsidRPr="00842155" w14:paraId="702DA85B" w14:textId="77777777" w:rsidTr="002522B3">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44754AF1" w14:textId="77777777" w:rsidR="007B648D" w:rsidRDefault="007B648D" w:rsidP="007B648D">
            <w:pPr>
              <w:tabs>
                <w:tab w:val="left" w:pos="0"/>
                <w:tab w:val="left" w:pos="3720"/>
              </w:tabs>
              <w:outlineLvl w:val="0"/>
              <w:rPr>
                <w:rFonts w:cs="Arial"/>
                <w:i/>
                <w:szCs w:val="20"/>
              </w:rPr>
            </w:pPr>
            <w:r>
              <w:rPr>
                <w:rFonts w:cs="Arial"/>
                <w:b/>
                <w:i/>
                <w:sz w:val="22"/>
                <w:szCs w:val="20"/>
              </w:rPr>
              <w:lastRenderedPageBreak/>
              <w:t>Graded Assignments</w:t>
            </w:r>
          </w:p>
          <w:p w14:paraId="62C8E467" w14:textId="0B5D982E" w:rsidR="007B648D" w:rsidRPr="005B10FE" w:rsidRDefault="007B648D" w:rsidP="007B648D">
            <w:pPr>
              <w:tabs>
                <w:tab w:val="left" w:pos="0"/>
                <w:tab w:val="left" w:pos="3720"/>
              </w:tabs>
              <w:outlineLvl w:val="0"/>
              <w:rPr>
                <w:rFonts w:cs="Arial"/>
                <w:b/>
                <w:i/>
                <w:szCs w:val="20"/>
              </w:rPr>
            </w:pPr>
            <w:r>
              <w:rPr>
                <w:rFonts w:cs="Arial"/>
                <w:i/>
                <w:szCs w:val="20"/>
              </w:rPr>
              <w:t>Complete these graded assessments by the end of the week unless specified otherwise.</w:t>
            </w:r>
          </w:p>
        </w:tc>
        <w:tc>
          <w:tcPr>
            <w:tcW w:w="1440" w:type="dxa"/>
            <w:tcBorders>
              <w:left w:val="single" w:sz="4" w:space="0" w:color="000000" w:themeColor="text1"/>
            </w:tcBorders>
            <w:shd w:val="clear" w:color="auto" w:fill="D8D9DA"/>
          </w:tcPr>
          <w:p w14:paraId="4FEF2FFD" w14:textId="77777777" w:rsidR="007B648D" w:rsidRPr="005B10FE" w:rsidRDefault="007B648D" w:rsidP="007B648D">
            <w:pPr>
              <w:tabs>
                <w:tab w:val="left" w:pos="0"/>
                <w:tab w:val="left" w:pos="3720"/>
              </w:tabs>
              <w:outlineLvl w:val="0"/>
              <w:rPr>
                <w:rFonts w:cs="Arial"/>
                <w:b/>
                <w:i/>
                <w:szCs w:val="20"/>
              </w:rPr>
            </w:pPr>
            <w:r w:rsidRPr="005B10FE">
              <w:rPr>
                <w:rFonts w:cs="Arial"/>
                <w:b/>
                <w:i/>
                <w:szCs w:val="20"/>
              </w:rPr>
              <w:t>Alignment</w:t>
            </w:r>
          </w:p>
        </w:tc>
        <w:tc>
          <w:tcPr>
            <w:tcW w:w="1440" w:type="dxa"/>
            <w:tcBorders>
              <w:left w:val="single" w:sz="4" w:space="0" w:color="000000" w:themeColor="text1"/>
            </w:tcBorders>
            <w:shd w:val="clear" w:color="auto" w:fill="D8D9DA"/>
          </w:tcPr>
          <w:p w14:paraId="2610DE52" w14:textId="77777777" w:rsidR="007B648D" w:rsidRPr="005B10FE" w:rsidRDefault="007B648D" w:rsidP="007B648D">
            <w:pPr>
              <w:rPr>
                <w:rFonts w:cs="Arial"/>
                <w:b/>
                <w:i/>
                <w:szCs w:val="20"/>
              </w:rPr>
            </w:pPr>
            <w:r>
              <w:rPr>
                <w:rFonts w:cs="Arial"/>
                <w:b/>
                <w:i/>
                <w:szCs w:val="20"/>
              </w:rPr>
              <w:t>AIE</w:t>
            </w:r>
          </w:p>
        </w:tc>
      </w:tr>
      <w:tr w:rsidR="007B648D" w:rsidRPr="00103FC5" w14:paraId="1BC43ACF" w14:textId="77777777" w:rsidTr="008D7583">
        <w:tc>
          <w:tcPr>
            <w:tcW w:w="10170" w:type="dxa"/>
            <w:gridSpan w:val="2"/>
            <w:shd w:val="clear" w:color="auto" w:fill="auto"/>
            <w:tcMar>
              <w:top w:w="115" w:type="dxa"/>
              <w:left w:w="115" w:type="dxa"/>
              <w:bottom w:w="115" w:type="dxa"/>
              <w:right w:w="115" w:type="dxa"/>
            </w:tcMar>
          </w:tcPr>
          <w:p w14:paraId="2F223566" w14:textId="0E9CCC90" w:rsidR="007B648D" w:rsidRDefault="007B648D" w:rsidP="007B648D">
            <w:pPr>
              <w:pStyle w:val="AssignmentsLevel1"/>
              <w:rPr>
                <w:b/>
              </w:rPr>
            </w:pPr>
            <w:r>
              <w:rPr>
                <w:b/>
              </w:rPr>
              <w:t>Discussion: Week Six Survey Questions</w:t>
            </w:r>
          </w:p>
          <w:p w14:paraId="4E675283" w14:textId="77777777" w:rsidR="007B648D" w:rsidRDefault="007B648D" w:rsidP="007B648D">
            <w:pPr>
              <w:pStyle w:val="AssignmentsLevel1"/>
              <w:rPr>
                <w:b/>
              </w:rPr>
            </w:pPr>
          </w:p>
          <w:p w14:paraId="6CD537DD" w14:textId="7BAF13BD" w:rsidR="007B648D" w:rsidRPr="00103FC5" w:rsidRDefault="007B648D" w:rsidP="007B648D">
            <w:pPr>
              <w:pStyle w:val="AssignmentsLevel1"/>
            </w:pPr>
            <w:r w:rsidRPr="00103FC5">
              <w:rPr>
                <w:b/>
              </w:rPr>
              <w:t xml:space="preserve">Respond </w:t>
            </w:r>
            <w:r w:rsidRPr="00103FC5">
              <w:t xml:space="preserve">to the following question in the </w:t>
            </w:r>
            <w:r>
              <w:t>“Discussion: Week Six</w:t>
            </w:r>
            <w:r w:rsidRPr="00D203FF">
              <w:t xml:space="preserve"> Survey Questions</w:t>
            </w:r>
            <w:r>
              <w:t>”</w:t>
            </w:r>
            <w:r w:rsidRPr="00103FC5">
              <w:t xml:space="preserve"> discussion forum by Thursday:</w:t>
            </w:r>
          </w:p>
          <w:p w14:paraId="4ACD160A" w14:textId="77777777" w:rsidR="007B648D" w:rsidRDefault="007B648D" w:rsidP="007B648D">
            <w:pPr>
              <w:pStyle w:val="AssignmentsLevel1"/>
            </w:pPr>
          </w:p>
          <w:p w14:paraId="38D3681B" w14:textId="10E539A1" w:rsidR="007B648D" w:rsidRDefault="0099118C" w:rsidP="007B648D">
            <w:pPr>
              <w:pStyle w:val="AssignmentsLevel2"/>
            </w:pPr>
            <w:r>
              <w:t>How has Title IX affected your school’s sports programs? Are girls allowed to play contact sports?</w:t>
            </w:r>
          </w:p>
          <w:p w14:paraId="44E09A6C" w14:textId="43781E2A" w:rsidR="008D7583" w:rsidRDefault="008D7583" w:rsidP="007B648D">
            <w:pPr>
              <w:pStyle w:val="AssignmentsLevel2"/>
            </w:pPr>
            <w:r>
              <w:t>Has your school implemented a Response to Intervention program? If so, how has this affected your special education practice?</w:t>
            </w:r>
          </w:p>
          <w:p w14:paraId="41721101" w14:textId="77777777" w:rsidR="0099118C" w:rsidRPr="00103FC5" w:rsidRDefault="0099118C" w:rsidP="0099118C">
            <w:pPr>
              <w:pStyle w:val="AssignmentsLevel2"/>
            </w:pPr>
            <w:r>
              <w:t>What’s the most interesting or relevant takeaway related to educational law that you’ve obtained from studying this week’s materials? How will this affect your practice in the future?</w:t>
            </w:r>
          </w:p>
          <w:p w14:paraId="2F8D05FB" w14:textId="77777777" w:rsidR="007B648D" w:rsidRPr="00103FC5" w:rsidRDefault="007B648D" w:rsidP="007B648D">
            <w:pPr>
              <w:pStyle w:val="AssignmentsLevel1"/>
            </w:pPr>
          </w:p>
          <w:p w14:paraId="737B8108" w14:textId="502B2B66" w:rsidR="007B648D" w:rsidRPr="00103FC5" w:rsidRDefault="007B648D" w:rsidP="007B648D">
            <w:pPr>
              <w:tabs>
                <w:tab w:val="left" w:pos="2329"/>
              </w:tabs>
              <w:rPr>
                <w:rFonts w:cs="Arial"/>
                <w:b/>
                <w:szCs w:val="20"/>
              </w:rPr>
            </w:pPr>
            <w:r w:rsidRPr="00103FC5">
              <w:rPr>
                <w:b/>
              </w:rPr>
              <w:t>Post</w:t>
            </w:r>
            <w:r w:rsidRPr="00103FC5">
              <w:t xml:space="preserve"> constructive criticism, clarification, additional questions, or your own relevant thoughts to three of your classmates' posts by Sunday.</w:t>
            </w:r>
          </w:p>
        </w:tc>
        <w:tc>
          <w:tcPr>
            <w:tcW w:w="1440" w:type="dxa"/>
          </w:tcPr>
          <w:p w14:paraId="6412094A" w14:textId="0A21A2EB" w:rsidR="007B648D" w:rsidRPr="00103FC5" w:rsidRDefault="007B648D" w:rsidP="007B648D">
            <w:pPr>
              <w:tabs>
                <w:tab w:val="left" w:pos="2329"/>
              </w:tabs>
              <w:rPr>
                <w:rFonts w:cs="Arial"/>
                <w:szCs w:val="20"/>
              </w:rPr>
            </w:pPr>
            <w:r>
              <w:rPr>
                <w:rFonts w:cs="Arial"/>
                <w:szCs w:val="20"/>
              </w:rPr>
              <w:t>6.1, 6.2, 6.3</w:t>
            </w:r>
          </w:p>
        </w:tc>
        <w:tc>
          <w:tcPr>
            <w:tcW w:w="1440" w:type="dxa"/>
          </w:tcPr>
          <w:p w14:paraId="22FB3F9D" w14:textId="0964855B" w:rsidR="007B648D" w:rsidRPr="00103FC5" w:rsidRDefault="007B648D" w:rsidP="007B648D">
            <w:pPr>
              <w:tabs>
                <w:tab w:val="left" w:pos="2329"/>
              </w:tabs>
            </w:pPr>
            <w:r w:rsidRPr="00103FC5">
              <w:t xml:space="preserve">Discussion: one post and replies to three other posts = </w:t>
            </w:r>
            <w:r w:rsidRPr="00103FC5">
              <w:rPr>
                <w:b/>
              </w:rPr>
              <w:t>1 hour</w:t>
            </w:r>
          </w:p>
        </w:tc>
      </w:tr>
      <w:tr w:rsidR="007B648D" w:rsidRPr="00103FC5" w14:paraId="349F1186" w14:textId="77777777" w:rsidTr="002522B3">
        <w:tc>
          <w:tcPr>
            <w:tcW w:w="10170" w:type="dxa"/>
            <w:gridSpan w:val="2"/>
            <w:tcMar>
              <w:top w:w="115" w:type="dxa"/>
              <w:left w:w="115" w:type="dxa"/>
              <w:bottom w:w="115" w:type="dxa"/>
              <w:right w:w="115" w:type="dxa"/>
            </w:tcMar>
          </w:tcPr>
          <w:p w14:paraId="5FD2EC22" w14:textId="3E4E7318" w:rsidR="007B648D" w:rsidRPr="00103FC5" w:rsidRDefault="007B648D" w:rsidP="007B648D">
            <w:pPr>
              <w:tabs>
                <w:tab w:val="left" w:pos="2329"/>
              </w:tabs>
              <w:rPr>
                <w:rFonts w:cs="Arial"/>
                <w:b/>
                <w:szCs w:val="20"/>
              </w:rPr>
            </w:pPr>
            <w:r w:rsidRPr="00103FC5">
              <w:rPr>
                <w:rFonts w:cs="Arial"/>
                <w:b/>
                <w:szCs w:val="20"/>
              </w:rPr>
              <w:t xml:space="preserve">Discussion: </w:t>
            </w:r>
            <w:r>
              <w:rPr>
                <w:rFonts w:cs="Arial"/>
                <w:b/>
                <w:szCs w:val="20"/>
              </w:rPr>
              <w:t>Special Populations</w:t>
            </w:r>
          </w:p>
          <w:p w14:paraId="39B9BE13" w14:textId="77777777" w:rsidR="007B648D" w:rsidRPr="00103FC5" w:rsidRDefault="007B648D" w:rsidP="007B648D">
            <w:pPr>
              <w:pStyle w:val="AssignmentsLevel1"/>
            </w:pPr>
          </w:p>
          <w:p w14:paraId="25BDC40F" w14:textId="70B8C712" w:rsidR="007B648D" w:rsidRPr="00103FC5" w:rsidRDefault="007B648D" w:rsidP="007B648D">
            <w:pPr>
              <w:pStyle w:val="AssignmentsLevel1"/>
            </w:pPr>
            <w:r w:rsidRPr="00103FC5">
              <w:rPr>
                <w:b/>
              </w:rPr>
              <w:t xml:space="preserve">Respond </w:t>
            </w:r>
            <w:r w:rsidRPr="00103FC5">
              <w:t xml:space="preserve">to the following question in the </w:t>
            </w:r>
            <w:r>
              <w:t>“Special Populations”</w:t>
            </w:r>
            <w:r w:rsidRPr="00103FC5">
              <w:t xml:space="preserve"> discussion forum by Thursday:</w:t>
            </w:r>
          </w:p>
          <w:p w14:paraId="7C172F2A" w14:textId="77777777" w:rsidR="007B648D" w:rsidRPr="00103FC5" w:rsidRDefault="007B648D" w:rsidP="007B648D">
            <w:pPr>
              <w:pStyle w:val="AssignmentsLevel1"/>
            </w:pPr>
          </w:p>
          <w:p w14:paraId="2079558C" w14:textId="24037B6A" w:rsidR="007B648D" w:rsidRDefault="007B648D" w:rsidP="007B648D">
            <w:pPr>
              <w:pStyle w:val="AssignmentsLevel2"/>
            </w:pPr>
            <w:r>
              <w:t>What are the most signification pieces of legislation serving special populations?</w:t>
            </w:r>
          </w:p>
          <w:p w14:paraId="34A259F7" w14:textId="1D604418" w:rsidR="007B648D" w:rsidRDefault="007B648D" w:rsidP="007B648D">
            <w:pPr>
              <w:pStyle w:val="AssignmentsLevel2"/>
            </w:pPr>
            <w:r>
              <w:t>What influence has this legislation had on the academic environment?</w:t>
            </w:r>
          </w:p>
          <w:p w14:paraId="112121B1" w14:textId="4B2BFD42" w:rsidR="007B648D" w:rsidRDefault="007B648D" w:rsidP="007B648D">
            <w:pPr>
              <w:pStyle w:val="AssignmentsLevel2"/>
            </w:pPr>
            <w:r>
              <w:t>Do you agree or disagree with the legislation?</w:t>
            </w:r>
          </w:p>
          <w:p w14:paraId="69D395ED" w14:textId="77777777" w:rsidR="007B648D" w:rsidRPr="00103FC5" w:rsidRDefault="007B648D" w:rsidP="007B648D">
            <w:pPr>
              <w:pStyle w:val="AssignmentsLevel1"/>
            </w:pPr>
          </w:p>
          <w:p w14:paraId="2A070292" w14:textId="752B9C88" w:rsidR="007B648D" w:rsidRPr="00103FC5" w:rsidRDefault="007B648D" w:rsidP="007B648D">
            <w:pPr>
              <w:pStyle w:val="AssignmentsLevel1"/>
              <w:rPr>
                <w:b/>
              </w:rPr>
            </w:pPr>
            <w:r w:rsidRPr="00103FC5">
              <w:rPr>
                <w:b/>
              </w:rPr>
              <w:t>Post</w:t>
            </w:r>
            <w:r w:rsidRPr="00103FC5">
              <w:t xml:space="preserve"> constructive criticism, clarification, additional questions, or your own relevant thoughts to three of your classmates' posts by Sunday.</w:t>
            </w:r>
          </w:p>
        </w:tc>
        <w:tc>
          <w:tcPr>
            <w:tcW w:w="1440" w:type="dxa"/>
          </w:tcPr>
          <w:p w14:paraId="69FA5CE6" w14:textId="48C53E71" w:rsidR="007B648D" w:rsidRPr="00103FC5" w:rsidRDefault="007B648D" w:rsidP="007B648D">
            <w:pPr>
              <w:tabs>
                <w:tab w:val="left" w:pos="2329"/>
              </w:tabs>
              <w:rPr>
                <w:rFonts w:cs="Arial"/>
                <w:szCs w:val="20"/>
              </w:rPr>
            </w:pPr>
            <w:r>
              <w:rPr>
                <w:rFonts w:cs="Arial"/>
                <w:szCs w:val="20"/>
              </w:rPr>
              <w:t>6.1, 6.2, 6.3</w:t>
            </w:r>
          </w:p>
        </w:tc>
        <w:tc>
          <w:tcPr>
            <w:tcW w:w="1440" w:type="dxa"/>
          </w:tcPr>
          <w:p w14:paraId="44CAD6CB" w14:textId="77777777" w:rsidR="007B648D" w:rsidRPr="00103FC5" w:rsidRDefault="007B648D" w:rsidP="007B648D">
            <w:pPr>
              <w:tabs>
                <w:tab w:val="left" w:pos="2329"/>
              </w:tabs>
              <w:rPr>
                <w:rFonts w:cs="Arial"/>
                <w:szCs w:val="20"/>
              </w:rPr>
            </w:pPr>
            <w:r w:rsidRPr="00103FC5">
              <w:t xml:space="preserve">Discussion: one post and replies to three other posts = </w:t>
            </w:r>
            <w:r w:rsidRPr="00103FC5">
              <w:rPr>
                <w:b/>
              </w:rPr>
              <w:t xml:space="preserve">1 hour </w:t>
            </w:r>
          </w:p>
        </w:tc>
      </w:tr>
      <w:tr w:rsidR="007B648D" w:rsidRPr="00842155" w14:paraId="22FFB905" w14:textId="77777777" w:rsidTr="002522B3">
        <w:tc>
          <w:tcPr>
            <w:tcW w:w="10170" w:type="dxa"/>
            <w:gridSpan w:val="2"/>
            <w:tcMar>
              <w:top w:w="115" w:type="dxa"/>
              <w:left w:w="115" w:type="dxa"/>
              <w:bottom w:w="115" w:type="dxa"/>
              <w:right w:w="115" w:type="dxa"/>
            </w:tcMar>
          </w:tcPr>
          <w:p w14:paraId="11C4D641" w14:textId="6660D116" w:rsidR="007B648D" w:rsidRDefault="007B648D" w:rsidP="007B648D">
            <w:pPr>
              <w:tabs>
                <w:tab w:val="left" w:pos="2329"/>
              </w:tabs>
              <w:rPr>
                <w:b/>
              </w:rPr>
            </w:pPr>
            <w:r>
              <w:rPr>
                <w:b/>
              </w:rPr>
              <w:t>Assignment: Essential Questions, Chs. 15-17</w:t>
            </w:r>
          </w:p>
          <w:p w14:paraId="475C3947" w14:textId="77777777" w:rsidR="007B648D" w:rsidRDefault="007B648D" w:rsidP="007B648D">
            <w:pPr>
              <w:pStyle w:val="AssignmentsLevel1"/>
            </w:pPr>
          </w:p>
          <w:p w14:paraId="380E4571" w14:textId="719D259A" w:rsidR="007B648D" w:rsidRDefault="007B648D" w:rsidP="007B648D">
            <w:pPr>
              <w:pStyle w:val="AssignmentsLevel1"/>
            </w:pPr>
            <w:r w:rsidRPr="0023057D">
              <w:t xml:space="preserve">The </w:t>
            </w:r>
            <w:r w:rsidRPr="0023057D">
              <w:rPr>
                <w:i/>
                <w:iCs/>
              </w:rPr>
              <w:t xml:space="preserve">Teachers and the Law </w:t>
            </w:r>
            <w:r w:rsidRPr="0023057D">
              <w:t xml:space="preserve">text is based on an essential question format. After you read Chapter </w:t>
            </w:r>
            <w:r>
              <w:t>15-17</w:t>
            </w:r>
            <w:r w:rsidRPr="0023057D">
              <w:t xml:space="preserve"> of the text, select one question from the chapter that was most meaningful to you</w:t>
            </w:r>
            <w:r>
              <w:t>.</w:t>
            </w:r>
          </w:p>
          <w:p w14:paraId="168AC211" w14:textId="77777777" w:rsidR="007B648D" w:rsidRDefault="007B648D" w:rsidP="007B648D">
            <w:pPr>
              <w:pStyle w:val="AssignmentsLevel1"/>
            </w:pPr>
          </w:p>
          <w:p w14:paraId="6443BAA0" w14:textId="77777777" w:rsidR="007B648D" w:rsidRDefault="007B648D" w:rsidP="007B648D">
            <w:pPr>
              <w:pStyle w:val="AssignmentsLevel1"/>
            </w:pPr>
            <w:r w:rsidRPr="0023057D">
              <w:rPr>
                <w:b/>
              </w:rPr>
              <w:t>Write</w:t>
            </w:r>
            <w:r>
              <w:t xml:space="preserve"> </w:t>
            </w:r>
            <w:r w:rsidRPr="0023057D">
              <w:t>a 350-word synthesis of the question in which you address the following:</w:t>
            </w:r>
          </w:p>
          <w:p w14:paraId="155B6BA9" w14:textId="77777777" w:rsidR="007B648D" w:rsidRPr="0023057D" w:rsidRDefault="007B648D" w:rsidP="007B648D">
            <w:pPr>
              <w:pStyle w:val="AssignmentsLevel1"/>
            </w:pPr>
          </w:p>
          <w:p w14:paraId="6F3DFC92" w14:textId="77777777" w:rsidR="007B648D" w:rsidRPr="0023057D" w:rsidRDefault="007B648D" w:rsidP="007B648D">
            <w:pPr>
              <w:pStyle w:val="AssignmentsLevel2"/>
            </w:pPr>
            <w:r w:rsidRPr="0023057D">
              <w:t>What are the legal aspects of the educational environment associated with the topic of this question?</w:t>
            </w:r>
          </w:p>
          <w:p w14:paraId="380F6680" w14:textId="77777777" w:rsidR="007B648D" w:rsidRPr="0023057D" w:rsidRDefault="007B648D" w:rsidP="007B648D">
            <w:pPr>
              <w:pStyle w:val="AssignmentsLevel2"/>
            </w:pPr>
            <w:r w:rsidRPr="0023057D">
              <w:t>How does the topic of the question impact educational policy determination and implementation?</w:t>
            </w:r>
          </w:p>
          <w:p w14:paraId="41DC00E9" w14:textId="77777777" w:rsidR="007B648D" w:rsidRPr="0023057D" w:rsidRDefault="007B648D" w:rsidP="007B648D">
            <w:pPr>
              <w:pStyle w:val="AssignmentsLevel2"/>
            </w:pPr>
            <w:r w:rsidRPr="0023057D">
              <w:t>What did you learn from this question?</w:t>
            </w:r>
          </w:p>
          <w:p w14:paraId="301BBE44" w14:textId="77777777" w:rsidR="007B648D" w:rsidRDefault="007B648D" w:rsidP="007B648D">
            <w:pPr>
              <w:pStyle w:val="AssignmentsLevel2"/>
            </w:pPr>
            <w:r w:rsidRPr="0023057D">
              <w:lastRenderedPageBreak/>
              <w:t>Why is the topic of this question important to you?</w:t>
            </w:r>
          </w:p>
          <w:p w14:paraId="335F0574" w14:textId="77777777" w:rsidR="007B648D" w:rsidRPr="0023057D" w:rsidRDefault="007B648D" w:rsidP="007B648D">
            <w:pPr>
              <w:pStyle w:val="AssignmentsLevel2"/>
              <w:numPr>
                <w:ilvl w:val="0"/>
                <w:numId w:val="0"/>
              </w:numPr>
              <w:ind w:left="360" w:hanging="360"/>
            </w:pPr>
          </w:p>
          <w:p w14:paraId="5F61094E" w14:textId="77777777" w:rsidR="007B648D" w:rsidRDefault="007B648D" w:rsidP="007B648D">
            <w:pPr>
              <w:pStyle w:val="AssignmentsLevel1"/>
            </w:pPr>
            <w:r w:rsidRPr="0023057D">
              <w:rPr>
                <w:b/>
              </w:rPr>
              <w:t>Post</w:t>
            </w:r>
            <w:r>
              <w:t xml:space="preserve"> </w:t>
            </w:r>
            <w:r w:rsidRPr="0023057D">
              <w:t xml:space="preserve">your synthesis to the </w:t>
            </w:r>
            <w:r w:rsidRPr="0023057D">
              <w:rPr>
                <w:i/>
                <w:iCs/>
              </w:rPr>
              <w:t xml:space="preserve">Week </w:t>
            </w:r>
            <w:r>
              <w:rPr>
                <w:i/>
                <w:iCs/>
              </w:rPr>
              <w:t>Three</w:t>
            </w:r>
            <w:r w:rsidRPr="0023057D">
              <w:rPr>
                <w:i/>
                <w:iCs/>
              </w:rPr>
              <w:t xml:space="preserve"> Essential Questions </w:t>
            </w:r>
            <w:r w:rsidRPr="0023057D">
              <w:t>discussion board</w:t>
            </w:r>
            <w:r>
              <w:t xml:space="preserve"> no later than Thursday at 11:59 p.m. EST.</w:t>
            </w:r>
          </w:p>
          <w:p w14:paraId="28AEF132" w14:textId="77777777" w:rsidR="007B648D" w:rsidRPr="0023057D" w:rsidRDefault="007B648D" w:rsidP="007B648D">
            <w:pPr>
              <w:pStyle w:val="AssignmentsLevel1"/>
            </w:pPr>
          </w:p>
          <w:p w14:paraId="1C298CB7" w14:textId="5010B6C5" w:rsidR="007B648D" w:rsidRPr="00135F7B" w:rsidRDefault="007B648D" w:rsidP="007B648D">
            <w:pPr>
              <w:pStyle w:val="AssignmentsLevel1"/>
            </w:pPr>
            <w:r w:rsidRPr="00610965">
              <w:rPr>
                <w:b/>
              </w:rPr>
              <w:t>Responses</w:t>
            </w:r>
            <w:r w:rsidRPr="0023057D">
              <w:t xml:space="preserve"> to posts are due </w:t>
            </w:r>
            <w:r>
              <w:t xml:space="preserve">no later than </w:t>
            </w:r>
            <w:r w:rsidRPr="0023057D">
              <w:t>Sunday at 11:59 pm</w:t>
            </w:r>
            <w:r>
              <w:t xml:space="preserve"> EST.</w:t>
            </w:r>
          </w:p>
        </w:tc>
        <w:tc>
          <w:tcPr>
            <w:tcW w:w="1440" w:type="dxa"/>
          </w:tcPr>
          <w:p w14:paraId="0108136A" w14:textId="14456512" w:rsidR="007B648D" w:rsidRPr="00842155" w:rsidRDefault="007B648D" w:rsidP="007B648D">
            <w:pPr>
              <w:tabs>
                <w:tab w:val="left" w:pos="2329"/>
              </w:tabs>
              <w:rPr>
                <w:rFonts w:cs="Arial"/>
                <w:szCs w:val="20"/>
              </w:rPr>
            </w:pPr>
            <w:r>
              <w:rPr>
                <w:rFonts w:cs="Arial"/>
                <w:szCs w:val="20"/>
              </w:rPr>
              <w:lastRenderedPageBreak/>
              <w:t>6.1, 6.2, 6.3</w:t>
            </w:r>
          </w:p>
        </w:tc>
        <w:tc>
          <w:tcPr>
            <w:tcW w:w="1440" w:type="dxa"/>
          </w:tcPr>
          <w:p w14:paraId="4032759E" w14:textId="6BECFA92" w:rsidR="007B648D" w:rsidRDefault="003D506C" w:rsidP="007B648D">
            <w:pPr>
              <w:tabs>
                <w:tab w:val="left" w:pos="2329"/>
              </w:tabs>
              <w:rPr>
                <w:rFonts w:cs="Arial"/>
                <w:szCs w:val="20"/>
              </w:rPr>
            </w:pPr>
            <w:r>
              <w:rPr>
                <w:rFonts w:cs="Arial"/>
                <w:szCs w:val="20"/>
              </w:rPr>
              <w:t>Paper =</w:t>
            </w:r>
          </w:p>
          <w:p w14:paraId="2DDD6F33" w14:textId="7DA7D60D" w:rsidR="003D506C" w:rsidRPr="003D506C" w:rsidRDefault="003D506C" w:rsidP="007B648D">
            <w:pPr>
              <w:tabs>
                <w:tab w:val="left" w:pos="2329"/>
              </w:tabs>
              <w:rPr>
                <w:rFonts w:cs="Arial"/>
                <w:b/>
                <w:szCs w:val="20"/>
              </w:rPr>
            </w:pPr>
            <w:r w:rsidRPr="003D506C">
              <w:rPr>
                <w:rFonts w:cs="Arial"/>
                <w:b/>
                <w:szCs w:val="20"/>
              </w:rPr>
              <w:t>30 minutes</w:t>
            </w:r>
          </w:p>
        </w:tc>
      </w:tr>
      <w:tr w:rsidR="007B648D" w:rsidRPr="00132272" w14:paraId="0513DE45" w14:textId="77777777" w:rsidTr="002522B3">
        <w:tc>
          <w:tcPr>
            <w:tcW w:w="10170" w:type="dxa"/>
            <w:gridSpan w:val="2"/>
            <w:tcMar>
              <w:top w:w="115" w:type="dxa"/>
              <w:left w:w="115" w:type="dxa"/>
              <w:bottom w:w="115" w:type="dxa"/>
              <w:right w:w="115" w:type="dxa"/>
            </w:tcMar>
          </w:tcPr>
          <w:p w14:paraId="7B5DF618" w14:textId="7B143392" w:rsidR="007B648D" w:rsidRDefault="007B648D" w:rsidP="007B648D">
            <w:pPr>
              <w:pStyle w:val="AssignmentsLevel1"/>
              <w:rPr>
                <w:b/>
              </w:rPr>
            </w:pPr>
            <w:r>
              <w:rPr>
                <w:b/>
              </w:rPr>
              <w:t>Week Six Quiz</w:t>
            </w:r>
          </w:p>
          <w:p w14:paraId="5EB6EFF4" w14:textId="77777777" w:rsidR="007B648D" w:rsidRDefault="007B648D" w:rsidP="007B648D">
            <w:pPr>
              <w:pStyle w:val="AssignmentsLevel1"/>
              <w:rPr>
                <w:b/>
              </w:rPr>
            </w:pPr>
          </w:p>
          <w:p w14:paraId="2B203996" w14:textId="77777777" w:rsidR="007B648D" w:rsidRDefault="007B648D" w:rsidP="007B648D">
            <w:pPr>
              <w:pStyle w:val="AssignmentsLevel1"/>
            </w:pPr>
            <w:r w:rsidRPr="008C7C20">
              <w:t>The quiz questions are taken from your readings and lecture for the week.</w:t>
            </w:r>
          </w:p>
          <w:p w14:paraId="0E4DF015" w14:textId="77777777" w:rsidR="007B648D" w:rsidRDefault="007B648D" w:rsidP="007B648D">
            <w:pPr>
              <w:pStyle w:val="AssignmentsLevel1"/>
            </w:pPr>
          </w:p>
          <w:p w14:paraId="5F001F22" w14:textId="6FA14A68" w:rsidR="007B648D" w:rsidRDefault="007B648D" w:rsidP="007B648D">
            <w:pPr>
              <w:pStyle w:val="AssignmentsLevel1"/>
            </w:pPr>
            <w:r w:rsidRPr="00A54140">
              <w:rPr>
                <w:b/>
              </w:rPr>
              <w:t>Complete</w:t>
            </w:r>
            <w:r>
              <w:t xml:space="preserve"> the Week Six Quiz.</w:t>
            </w:r>
          </w:p>
          <w:p w14:paraId="22B73C76" w14:textId="77777777" w:rsidR="007B648D" w:rsidRDefault="007B648D" w:rsidP="007B648D">
            <w:pPr>
              <w:pStyle w:val="AssignmentsLevel1"/>
            </w:pPr>
          </w:p>
          <w:p w14:paraId="488E6EB7" w14:textId="6A973DED" w:rsidR="007B648D" w:rsidRPr="00132272" w:rsidRDefault="007B648D" w:rsidP="007B648D">
            <w:pPr>
              <w:pStyle w:val="AssignmentsLevel1"/>
              <w:rPr>
                <w:strike/>
              </w:rPr>
            </w:pPr>
            <w:r w:rsidRPr="008C7C20">
              <w:rPr>
                <w:b/>
              </w:rPr>
              <w:t>Submit</w:t>
            </w:r>
            <w:r>
              <w:t xml:space="preserve"> this assignment to your instructor via Blackboard.</w:t>
            </w:r>
          </w:p>
        </w:tc>
        <w:tc>
          <w:tcPr>
            <w:tcW w:w="1440" w:type="dxa"/>
          </w:tcPr>
          <w:p w14:paraId="1B3A4AB5" w14:textId="7D4AE460" w:rsidR="007B648D" w:rsidRPr="00132272" w:rsidRDefault="007B648D" w:rsidP="007B648D">
            <w:pPr>
              <w:tabs>
                <w:tab w:val="left" w:pos="2329"/>
              </w:tabs>
              <w:rPr>
                <w:rFonts w:cs="Arial"/>
                <w:strike/>
                <w:szCs w:val="20"/>
              </w:rPr>
            </w:pPr>
            <w:r>
              <w:rPr>
                <w:rFonts w:cs="Arial"/>
                <w:szCs w:val="20"/>
              </w:rPr>
              <w:t>6.1, 6.2, 6.3</w:t>
            </w:r>
          </w:p>
        </w:tc>
        <w:tc>
          <w:tcPr>
            <w:tcW w:w="1440" w:type="dxa"/>
          </w:tcPr>
          <w:p w14:paraId="75676E89" w14:textId="77777777" w:rsidR="007B648D" w:rsidRPr="003D506C" w:rsidRDefault="003D506C" w:rsidP="007B648D">
            <w:pPr>
              <w:tabs>
                <w:tab w:val="left" w:pos="2329"/>
              </w:tabs>
              <w:rPr>
                <w:rFonts w:cs="Arial"/>
                <w:szCs w:val="20"/>
              </w:rPr>
            </w:pPr>
            <w:r w:rsidRPr="003D506C">
              <w:rPr>
                <w:rFonts w:cs="Arial"/>
                <w:szCs w:val="20"/>
              </w:rPr>
              <w:t>Quiz=</w:t>
            </w:r>
          </w:p>
          <w:p w14:paraId="2650CEA2" w14:textId="23C38716" w:rsidR="003D506C" w:rsidRPr="003D506C" w:rsidRDefault="003D506C" w:rsidP="007B648D">
            <w:pPr>
              <w:tabs>
                <w:tab w:val="left" w:pos="2329"/>
              </w:tabs>
              <w:rPr>
                <w:rFonts w:cs="Arial"/>
                <w:b/>
                <w:strike/>
                <w:szCs w:val="20"/>
              </w:rPr>
            </w:pPr>
            <w:r w:rsidRPr="003D506C">
              <w:rPr>
                <w:rFonts w:cs="Arial"/>
                <w:b/>
                <w:szCs w:val="20"/>
              </w:rPr>
              <w:t>30 minutes</w:t>
            </w:r>
          </w:p>
        </w:tc>
      </w:tr>
      <w:tr w:rsidR="007B648D" w:rsidRPr="00842155" w14:paraId="25161F72" w14:textId="77777777" w:rsidTr="002522B3">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6642A021" w14:textId="77777777" w:rsidR="007B648D" w:rsidRPr="00842155" w:rsidRDefault="007B648D" w:rsidP="007B648D">
            <w:pPr>
              <w:tabs>
                <w:tab w:val="left" w:pos="2329"/>
              </w:tabs>
              <w:rPr>
                <w:rFonts w:cs="Arial"/>
                <w:b/>
                <w:szCs w:val="20"/>
              </w:rPr>
            </w:pPr>
            <w:r w:rsidRPr="00842155">
              <w:rPr>
                <w:rFonts w:cs="Arial"/>
                <w:b/>
                <w:szCs w:val="20"/>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2506127E" w14:textId="77777777" w:rsidR="007B648D" w:rsidRPr="00842155" w:rsidRDefault="007B648D" w:rsidP="007B648D">
            <w:pPr>
              <w:tabs>
                <w:tab w:val="left" w:pos="2329"/>
              </w:tabs>
              <w:rPr>
                <w:rFonts w:cs="Arial"/>
                <w:b/>
                <w:szCs w:val="20"/>
              </w:rPr>
            </w:pPr>
          </w:p>
        </w:tc>
        <w:tc>
          <w:tcPr>
            <w:tcW w:w="1440" w:type="dxa"/>
            <w:tcBorders>
              <w:left w:val="nil"/>
              <w:bottom w:val="single" w:sz="4" w:space="0" w:color="000000" w:themeColor="text1"/>
            </w:tcBorders>
            <w:shd w:val="clear" w:color="auto" w:fill="E6E6E6"/>
          </w:tcPr>
          <w:p w14:paraId="750032F4" w14:textId="77777777" w:rsidR="007B648D" w:rsidRPr="00842155" w:rsidRDefault="007B648D" w:rsidP="007B648D">
            <w:pPr>
              <w:tabs>
                <w:tab w:val="left" w:pos="2329"/>
              </w:tabs>
              <w:rPr>
                <w:rFonts w:cs="Arial"/>
                <w:b/>
                <w:szCs w:val="20"/>
              </w:rPr>
            </w:pPr>
          </w:p>
        </w:tc>
        <w:tc>
          <w:tcPr>
            <w:tcW w:w="1440" w:type="dxa"/>
            <w:tcBorders>
              <w:bottom w:val="single" w:sz="4" w:space="0" w:color="000000" w:themeColor="text1"/>
            </w:tcBorders>
            <w:shd w:val="clear" w:color="auto" w:fill="E6E6E6"/>
          </w:tcPr>
          <w:p w14:paraId="23AFA9E9" w14:textId="77777777" w:rsidR="007B648D" w:rsidRPr="00842155" w:rsidRDefault="007B648D" w:rsidP="007B648D">
            <w:pPr>
              <w:tabs>
                <w:tab w:val="left" w:pos="2329"/>
              </w:tabs>
              <w:rPr>
                <w:rFonts w:cs="Arial"/>
                <w:b/>
                <w:szCs w:val="20"/>
              </w:rPr>
            </w:pPr>
          </w:p>
        </w:tc>
      </w:tr>
    </w:tbl>
    <w:p w14:paraId="0187DC92" w14:textId="664B3D60" w:rsidR="005344A9" w:rsidRDefault="005344A9" w:rsidP="0020635A">
      <w:pPr>
        <w:pStyle w:val="Heading1"/>
      </w:pPr>
    </w:p>
    <w:p w14:paraId="54257FD7" w14:textId="77777777" w:rsidR="005344A9" w:rsidRPr="00104F2B" w:rsidRDefault="005344A9" w:rsidP="0020635A">
      <w:pPr>
        <w:pStyle w:val="Heading1"/>
      </w:pPr>
      <w:r w:rsidRPr="00104F2B">
        <w:t>Faculty Notes</w:t>
      </w:r>
    </w:p>
    <w:p w14:paraId="3DA63ACA" w14:textId="77777777" w:rsidR="005344A9" w:rsidRDefault="005344A9" w:rsidP="005344A9">
      <w:pPr>
        <w:tabs>
          <w:tab w:val="left" w:pos="1065"/>
        </w:tabs>
      </w:pPr>
    </w:p>
    <w:p w14:paraId="34F04B5C" w14:textId="77777777" w:rsidR="005344A9" w:rsidRDefault="005344A9">
      <w:pPr>
        <w:rPr>
          <w:rFonts w:cs="Arial"/>
          <w:szCs w:val="20"/>
        </w:rPr>
      </w:pPr>
      <w:r>
        <w:rPr>
          <w:rFonts w:cs="Arial"/>
          <w:szCs w:val="20"/>
        </w:rPr>
        <w:br w:type="page"/>
      </w:r>
    </w:p>
    <w:p w14:paraId="005DE76C" w14:textId="77777777" w:rsidR="00100350" w:rsidRDefault="00100350">
      <w:pPr>
        <w:rPr>
          <w:rFonts w:cs="Arial"/>
          <w:szCs w:val="20"/>
        </w:rPr>
      </w:pP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2C1641" w:rsidRPr="0090566F" w14:paraId="554D1229" w14:textId="77777777" w:rsidTr="0020635A">
        <w:trPr>
          <w:trHeight w:val="535"/>
        </w:trPr>
        <w:tc>
          <w:tcPr>
            <w:tcW w:w="10170" w:type="dxa"/>
            <w:gridSpan w:val="2"/>
            <w:tcBorders>
              <w:bottom w:val="single" w:sz="4" w:space="0" w:color="000000" w:themeColor="text1"/>
              <w:right w:val="nil"/>
            </w:tcBorders>
            <w:shd w:val="clear" w:color="auto" w:fill="BF2C37"/>
            <w:tcMar>
              <w:top w:w="0" w:type="dxa"/>
              <w:left w:w="115" w:type="dxa"/>
              <w:bottom w:w="0" w:type="dxa"/>
              <w:right w:w="115" w:type="dxa"/>
            </w:tcMar>
            <w:vAlign w:val="center"/>
          </w:tcPr>
          <w:p w14:paraId="134BC6C1" w14:textId="4E67498B" w:rsidR="002C1641" w:rsidRPr="00842155" w:rsidRDefault="002C1641" w:rsidP="00A54140">
            <w:pPr>
              <w:pStyle w:val="WeeklyTopicHeading1"/>
            </w:pPr>
            <w:bookmarkStart w:id="13" w:name="weekseven"/>
            <w:bookmarkStart w:id="14" w:name="_Toc358980900"/>
            <w:bookmarkEnd w:id="13"/>
            <w:r w:rsidRPr="0068364F">
              <w:t xml:space="preserve">Week </w:t>
            </w:r>
            <w:r>
              <w:t>Seven</w:t>
            </w:r>
            <w:r w:rsidRPr="0068364F">
              <w:t xml:space="preserve">: </w:t>
            </w:r>
            <w:bookmarkEnd w:id="14"/>
            <w:r w:rsidR="00A54140">
              <w:t xml:space="preserve">Social Issues in Education </w:t>
            </w:r>
          </w:p>
        </w:tc>
        <w:tc>
          <w:tcPr>
            <w:tcW w:w="1440" w:type="dxa"/>
            <w:tcBorders>
              <w:left w:val="nil"/>
              <w:bottom w:val="single" w:sz="4" w:space="0" w:color="000000" w:themeColor="text1"/>
              <w:right w:val="nil"/>
            </w:tcBorders>
            <w:shd w:val="clear" w:color="auto" w:fill="BF2C37"/>
          </w:tcPr>
          <w:p w14:paraId="5D1483B3" w14:textId="77777777" w:rsidR="002C1641" w:rsidRPr="0090566F" w:rsidRDefault="002C1641" w:rsidP="00FD5474">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F2C37"/>
          </w:tcPr>
          <w:p w14:paraId="770D5399" w14:textId="77777777" w:rsidR="002C1641" w:rsidRPr="0090566F" w:rsidRDefault="002C1641" w:rsidP="00FD5474">
            <w:pPr>
              <w:tabs>
                <w:tab w:val="left" w:pos="0"/>
                <w:tab w:val="left" w:pos="3720"/>
              </w:tabs>
              <w:outlineLvl w:val="0"/>
              <w:rPr>
                <w:rFonts w:cs="Arial"/>
                <w:color w:val="FFFFFF"/>
                <w:sz w:val="28"/>
                <w:szCs w:val="28"/>
              </w:rPr>
            </w:pPr>
          </w:p>
        </w:tc>
      </w:tr>
      <w:tr w:rsidR="00BA4B7B" w:rsidRPr="00842155" w14:paraId="5327B46E" w14:textId="77777777" w:rsidTr="00825CE5">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08BE9939" w14:textId="77777777" w:rsidR="00BA4B7B" w:rsidRPr="005B10FE" w:rsidRDefault="00BA4B7B" w:rsidP="00FD5474">
            <w:pPr>
              <w:tabs>
                <w:tab w:val="left" w:pos="0"/>
                <w:tab w:val="left" w:pos="3720"/>
              </w:tabs>
              <w:outlineLvl w:val="0"/>
              <w:rPr>
                <w:rFonts w:cs="Arial"/>
                <w:b/>
                <w:i/>
                <w:szCs w:val="20"/>
              </w:rPr>
            </w:pPr>
            <w:r w:rsidRPr="005B10FE">
              <w:rPr>
                <w:rFonts w:cs="Arial"/>
                <w:b/>
                <w:i/>
                <w:sz w:val="22"/>
                <w:szCs w:val="20"/>
              </w:rPr>
              <w:t>Learning Objectives</w:t>
            </w:r>
          </w:p>
        </w:tc>
        <w:tc>
          <w:tcPr>
            <w:tcW w:w="2880" w:type="dxa"/>
            <w:gridSpan w:val="2"/>
            <w:tcBorders>
              <w:left w:val="nil"/>
              <w:bottom w:val="single" w:sz="4" w:space="0" w:color="000000" w:themeColor="text1"/>
            </w:tcBorders>
            <w:shd w:val="clear" w:color="auto" w:fill="D8D9DA"/>
          </w:tcPr>
          <w:p w14:paraId="1308C985" w14:textId="77777777" w:rsidR="00BA4B7B" w:rsidRPr="00842155" w:rsidRDefault="00BA4B7B" w:rsidP="00FD5474">
            <w:pPr>
              <w:tabs>
                <w:tab w:val="left" w:pos="0"/>
                <w:tab w:val="left" w:pos="3720"/>
              </w:tabs>
              <w:outlineLvl w:val="0"/>
              <w:rPr>
                <w:rFonts w:cs="Arial"/>
                <w:szCs w:val="20"/>
              </w:rPr>
            </w:pPr>
            <w:r w:rsidRPr="005B10FE">
              <w:rPr>
                <w:rFonts w:cs="Arial"/>
                <w:b/>
                <w:i/>
                <w:szCs w:val="20"/>
              </w:rPr>
              <w:t>Alignment</w:t>
            </w:r>
          </w:p>
        </w:tc>
      </w:tr>
      <w:tr w:rsidR="00A54140" w:rsidRPr="00842155" w14:paraId="45D41A78" w14:textId="77777777" w:rsidTr="00E84576">
        <w:trPr>
          <w:trHeight w:val="30"/>
        </w:trPr>
        <w:tc>
          <w:tcPr>
            <w:tcW w:w="10170" w:type="dxa"/>
            <w:gridSpan w:val="2"/>
            <w:tcBorders>
              <w:bottom w:val="nil"/>
              <w:right w:val="nil"/>
            </w:tcBorders>
            <w:tcMar>
              <w:top w:w="115" w:type="dxa"/>
              <w:left w:w="115" w:type="dxa"/>
              <w:bottom w:w="115" w:type="dxa"/>
              <w:right w:w="115" w:type="dxa"/>
            </w:tcMar>
          </w:tcPr>
          <w:p w14:paraId="3541B3E2" w14:textId="0EBC7D9A" w:rsidR="00A54140" w:rsidRPr="00842155" w:rsidRDefault="00A54140" w:rsidP="00A54140">
            <w:pPr>
              <w:pStyle w:val="ObjectiveBullet"/>
              <w:numPr>
                <w:ilvl w:val="1"/>
                <w:numId w:val="13"/>
              </w:numPr>
              <w:tabs>
                <w:tab w:val="clear" w:pos="0"/>
              </w:tabs>
            </w:pPr>
            <w:r w:rsidRPr="00A14230">
              <w:t>Evaluate the legislation related to school safety and violence.</w:t>
            </w:r>
          </w:p>
        </w:tc>
        <w:tc>
          <w:tcPr>
            <w:tcW w:w="2880" w:type="dxa"/>
            <w:gridSpan w:val="2"/>
            <w:tcBorders>
              <w:left w:val="nil"/>
              <w:bottom w:val="nil"/>
            </w:tcBorders>
          </w:tcPr>
          <w:p w14:paraId="349EA95D" w14:textId="1DD1B757" w:rsidR="00A54140" w:rsidRPr="00842155" w:rsidRDefault="00333DAC" w:rsidP="00A54140">
            <w:pPr>
              <w:tabs>
                <w:tab w:val="left" w:pos="0"/>
                <w:tab w:val="left" w:pos="3720"/>
              </w:tabs>
              <w:outlineLvl w:val="0"/>
              <w:rPr>
                <w:rFonts w:cs="Arial"/>
                <w:szCs w:val="20"/>
              </w:rPr>
            </w:pPr>
            <w:r>
              <w:rPr>
                <w:rFonts w:cs="Arial"/>
                <w:szCs w:val="20"/>
              </w:rPr>
              <w:t>CLO1, CLO2</w:t>
            </w:r>
          </w:p>
        </w:tc>
      </w:tr>
      <w:tr w:rsidR="00A54140" w:rsidRPr="00842155" w14:paraId="6E6EDE2E" w14:textId="77777777" w:rsidTr="00E84576">
        <w:trPr>
          <w:trHeight w:val="38"/>
        </w:trPr>
        <w:tc>
          <w:tcPr>
            <w:tcW w:w="10170" w:type="dxa"/>
            <w:gridSpan w:val="2"/>
            <w:tcBorders>
              <w:top w:val="nil"/>
              <w:bottom w:val="nil"/>
              <w:right w:val="nil"/>
            </w:tcBorders>
            <w:tcMar>
              <w:top w:w="115" w:type="dxa"/>
              <w:left w:w="115" w:type="dxa"/>
              <w:bottom w:w="115" w:type="dxa"/>
              <w:right w:w="115" w:type="dxa"/>
            </w:tcMar>
          </w:tcPr>
          <w:p w14:paraId="75084495" w14:textId="702B47DF" w:rsidR="00A54140" w:rsidRPr="00842155" w:rsidRDefault="00A54140" w:rsidP="00A54140">
            <w:pPr>
              <w:pStyle w:val="ObjectiveBullet"/>
              <w:numPr>
                <w:ilvl w:val="1"/>
                <w:numId w:val="13"/>
              </w:numPr>
            </w:pPr>
            <w:r w:rsidRPr="00A14230">
              <w:t>Analyze the influence of federal and state court decisions on schools in relation to parental rights.</w:t>
            </w:r>
          </w:p>
        </w:tc>
        <w:tc>
          <w:tcPr>
            <w:tcW w:w="2880" w:type="dxa"/>
            <w:gridSpan w:val="2"/>
            <w:tcBorders>
              <w:top w:val="nil"/>
              <w:left w:val="nil"/>
              <w:bottom w:val="nil"/>
            </w:tcBorders>
          </w:tcPr>
          <w:p w14:paraId="593C03E9" w14:textId="71161EA2" w:rsidR="00A54140" w:rsidRPr="00842155" w:rsidRDefault="00333DAC" w:rsidP="00A54140">
            <w:pPr>
              <w:tabs>
                <w:tab w:val="left" w:pos="0"/>
                <w:tab w:val="left" w:pos="3720"/>
              </w:tabs>
              <w:outlineLvl w:val="0"/>
              <w:rPr>
                <w:rFonts w:cs="Arial"/>
                <w:szCs w:val="20"/>
              </w:rPr>
            </w:pPr>
            <w:r>
              <w:rPr>
                <w:rFonts w:cs="Arial"/>
                <w:szCs w:val="20"/>
              </w:rPr>
              <w:t>CLO1, CLO2, CLO3</w:t>
            </w:r>
          </w:p>
        </w:tc>
      </w:tr>
      <w:tr w:rsidR="00A54140" w:rsidRPr="00842155" w14:paraId="47C56C10" w14:textId="77777777" w:rsidTr="00E84576">
        <w:trPr>
          <w:trHeight w:val="128"/>
        </w:trPr>
        <w:tc>
          <w:tcPr>
            <w:tcW w:w="10170" w:type="dxa"/>
            <w:gridSpan w:val="2"/>
            <w:tcBorders>
              <w:top w:val="nil"/>
              <w:bottom w:val="single" w:sz="4" w:space="0" w:color="000000" w:themeColor="text1"/>
              <w:right w:val="nil"/>
            </w:tcBorders>
            <w:tcMar>
              <w:top w:w="115" w:type="dxa"/>
              <w:left w:w="115" w:type="dxa"/>
              <w:bottom w:w="115" w:type="dxa"/>
              <w:right w:w="115" w:type="dxa"/>
            </w:tcMar>
          </w:tcPr>
          <w:p w14:paraId="2E4E7110" w14:textId="4771286D" w:rsidR="00A54140" w:rsidRPr="00842155" w:rsidRDefault="00A54140" w:rsidP="00A54140">
            <w:pPr>
              <w:pStyle w:val="ObjectiveBullet"/>
              <w:numPr>
                <w:ilvl w:val="1"/>
                <w:numId w:val="13"/>
              </w:numPr>
            </w:pPr>
            <w:r w:rsidRPr="00A14230">
              <w:t>Review laws related to student records and confidentiality. </w:t>
            </w:r>
          </w:p>
        </w:tc>
        <w:tc>
          <w:tcPr>
            <w:tcW w:w="2880" w:type="dxa"/>
            <w:gridSpan w:val="2"/>
            <w:tcBorders>
              <w:top w:val="nil"/>
              <w:left w:val="nil"/>
              <w:bottom w:val="single" w:sz="4" w:space="0" w:color="000000" w:themeColor="text1"/>
            </w:tcBorders>
          </w:tcPr>
          <w:p w14:paraId="12545173" w14:textId="6D26E63D" w:rsidR="00A54140" w:rsidRPr="00842155" w:rsidRDefault="00333DAC" w:rsidP="00A54140">
            <w:pPr>
              <w:tabs>
                <w:tab w:val="left" w:pos="0"/>
                <w:tab w:val="left" w:pos="3720"/>
              </w:tabs>
              <w:outlineLvl w:val="0"/>
              <w:rPr>
                <w:rFonts w:cs="Arial"/>
                <w:szCs w:val="20"/>
              </w:rPr>
            </w:pPr>
            <w:r>
              <w:rPr>
                <w:rFonts w:cs="Arial"/>
                <w:szCs w:val="20"/>
              </w:rPr>
              <w:t>CLO1, CLO2, CLO3, CLO4</w:t>
            </w:r>
          </w:p>
        </w:tc>
      </w:tr>
      <w:tr w:rsidR="00557340" w:rsidRPr="00842155" w14:paraId="1F55D1E2" w14:textId="77777777" w:rsidTr="002522B3">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2D7C6F19" w14:textId="77777777" w:rsidR="00557340" w:rsidRDefault="00557340" w:rsidP="002522B3">
            <w:pPr>
              <w:tabs>
                <w:tab w:val="left" w:pos="0"/>
                <w:tab w:val="left" w:pos="3720"/>
              </w:tabs>
              <w:outlineLvl w:val="0"/>
              <w:rPr>
                <w:rFonts w:cs="Arial"/>
                <w:i/>
                <w:szCs w:val="20"/>
              </w:rPr>
            </w:pPr>
            <w:bookmarkStart w:id="15" w:name="weekeight"/>
            <w:bookmarkStart w:id="16" w:name="weeknine"/>
            <w:bookmarkEnd w:id="15"/>
            <w:bookmarkEnd w:id="16"/>
            <w:r>
              <w:rPr>
                <w:rFonts w:cs="Arial"/>
                <w:b/>
                <w:i/>
                <w:sz w:val="22"/>
                <w:szCs w:val="20"/>
              </w:rPr>
              <w:t>Resources, Activities, and Preparation</w:t>
            </w:r>
          </w:p>
          <w:p w14:paraId="19BED838" w14:textId="28BA8ED4" w:rsidR="00557340" w:rsidRPr="005B10FE" w:rsidRDefault="00DB4448" w:rsidP="002522B3">
            <w:pPr>
              <w:tabs>
                <w:tab w:val="left" w:pos="0"/>
                <w:tab w:val="left" w:pos="3720"/>
              </w:tabs>
              <w:outlineLvl w:val="0"/>
              <w:rPr>
                <w:rFonts w:cs="Arial"/>
                <w:b/>
                <w:i/>
                <w:szCs w:val="20"/>
              </w:rPr>
            </w:pPr>
            <w:r>
              <w:rPr>
                <w:rFonts w:cs="Arial"/>
                <w:i/>
                <w:szCs w:val="20"/>
              </w:rPr>
              <w:t>Utilize these resources and complete these activities in preparation for your graded assignments.</w:t>
            </w:r>
          </w:p>
        </w:tc>
        <w:tc>
          <w:tcPr>
            <w:tcW w:w="1440" w:type="dxa"/>
            <w:tcBorders>
              <w:left w:val="single" w:sz="4" w:space="0" w:color="000000" w:themeColor="text1"/>
              <w:right w:val="single" w:sz="4" w:space="0" w:color="auto"/>
            </w:tcBorders>
            <w:shd w:val="clear" w:color="auto" w:fill="D8D9DA"/>
          </w:tcPr>
          <w:p w14:paraId="4979906B" w14:textId="77777777" w:rsidR="00557340" w:rsidRPr="005B10FE" w:rsidRDefault="00557340" w:rsidP="002522B3">
            <w:pPr>
              <w:tabs>
                <w:tab w:val="left" w:pos="0"/>
                <w:tab w:val="left" w:pos="3720"/>
              </w:tabs>
              <w:outlineLvl w:val="0"/>
              <w:rPr>
                <w:rFonts w:cs="Arial"/>
                <w:b/>
                <w:i/>
                <w:szCs w:val="20"/>
              </w:rPr>
            </w:pPr>
            <w:r w:rsidRPr="005B10FE">
              <w:rPr>
                <w:rFonts w:cs="Arial"/>
                <w:b/>
                <w:i/>
                <w:szCs w:val="20"/>
              </w:rPr>
              <w:t>Alignment</w:t>
            </w:r>
          </w:p>
        </w:tc>
        <w:tc>
          <w:tcPr>
            <w:tcW w:w="1440" w:type="dxa"/>
            <w:tcBorders>
              <w:left w:val="single" w:sz="4" w:space="0" w:color="auto"/>
            </w:tcBorders>
            <w:shd w:val="clear" w:color="auto" w:fill="D8D9DA"/>
          </w:tcPr>
          <w:p w14:paraId="57A63BED" w14:textId="77777777" w:rsidR="00557340" w:rsidRPr="005B10FE" w:rsidRDefault="00557340" w:rsidP="002522B3">
            <w:pPr>
              <w:tabs>
                <w:tab w:val="left" w:pos="0"/>
                <w:tab w:val="left" w:pos="3720"/>
              </w:tabs>
              <w:outlineLvl w:val="0"/>
              <w:rPr>
                <w:rFonts w:cs="Arial"/>
                <w:b/>
                <w:i/>
                <w:szCs w:val="20"/>
              </w:rPr>
            </w:pPr>
            <w:r>
              <w:rPr>
                <w:rFonts w:cs="Arial"/>
                <w:b/>
                <w:i/>
                <w:szCs w:val="20"/>
              </w:rPr>
              <w:t>AIE</w:t>
            </w:r>
          </w:p>
        </w:tc>
      </w:tr>
      <w:tr w:rsidR="00557340" w:rsidRPr="00842155" w14:paraId="65C375BF" w14:textId="77777777" w:rsidTr="002522B3">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25E4321E" w14:textId="0F64EDD7" w:rsidR="00A54140" w:rsidRPr="00D329E7" w:rsidRDefault="00A54140" w:rsidP="00A54140">
            <w:pPr>
              <w:pStyle w:val="AssignmentsLevel1"/>
              <w:rPr>
                <w:b/>
              </w:rPr>
            </w:pPr>
            <w:r w:rsidRPr="00D329E7">
              <w:rPr>
                <w:b/>
              </w:rPr>
              <w:t xml:space="preserve">Week </w:t>
            </w:r>
            <w:r>
              <w:rPr>
                <w:b/>
              </w:rPr>
              <w:t>Seven</w:t>
            </w:r>
            <w:r w:rsidRPr="00D329E7">
              <w:rPr>
                <w:b/>
              </w:rPr>
              <w:t xml:space="preserve"> Readings</w:t>
            </w:r>
          </w:p>
          <w:p w14:paraId="3E637B65" w14:textId="77777777" w:rsidR="00A54140" w:rsidRDefault="00A54140" w:rsidP="00A54140">
            <w:pPr>
              <w:pStyle w:val="AssignmentsLevel1"/>
            </w:pPr>
          </w:p>
          <w:p w14:paraId="0981AB02" w14:textId="35675EDE" w:rsidR="00A54140" w:rsidRDefault="00A54140" w:rsidP="00A54140">
            <w:pPr>
              <w:pStyle w:val="AssignmentsLevel1"/>
            </w:pPr>
            <w:r w:rsidRPr="00D329E7">
              <w:rPr>
                <w:b/>
              </w:rPr>
              <w:t>Read</w:t>
            </w:r>
            <w:r>
              <w:t xml:space="preserve"> the following materials as you prepare to begin working on your assignments:</w:t>
            </w:r>
          </w:p>
          <w:p w14:paraId="59AF4982" w14:textId="77777777" w:rsidR="002331DD" w:rsidRDefault="002331DD" w:rsidP="00A54140">
            <w:pPr>
              <w:pStyle w:val="AssignmentsLevel1"/>
            </w:pPr>
          </w:p>
          <w:p w14:paraId="2F9FA286" w14:textId="31EBE6C2" w:rsidR="00557340" w:rsidRDefault="00A54140" w:rsidP="00A54140">
            <w:pPr>
              <w:pStyle w:val="AssignmentsLevel2"/>
            </w:pPr>
            <w:r>
              <w:t xml:space="preserve">Chapters </w:t>
            </w:r>
            <w:r w:rsidR="00CB0CE1">
              <w:t>18-21</w:t>
            </w:r>
            <w:r>
              <w:t xml:space="preserve"> of </w:t>
            </w:r>
            <w:r>
              <w:rPr>
                <w:rStyle w:val="Emphasis"/>
              </w:rPr>
              <w:t>Teachers and the Law</w:t>
            </w:r>
            <w:r>
              <w:t>.</w:t>
            </w:r>
          </w:p>
          <w:p w14:paraId="63D02608" w14:textId="42BE5FBE" w:rsidR="00CB0CE1" w:rsidRDefault="002331DD" w:rsidP="00A54140">
            <w:pPr>
              <w:pStyle w:val="AssignmentsLevel2"/>
            </w:pPr>
            <w:r>
              <w:t>“</w:t>
            </w:r>
            <w:r w:rsidR="00CB0CE1">
              <w:t>Procedural Safeguards</w:t>
            </w:r>
            <w:r>
              <w:t>”</w:t>
            </w:r>
            <w:r w:rsidR="00CB0CE1">
              <w:t xml:space="preserve"> </w:t>
            </w:r>
            <w:r>
              <w:t>handout from the Methacton School District</w:t>
            </w:r>
          </w:p>
          <w:p w14:paraId="18CEF2F1" w14:textId="77777777" w:rsidR="002331DD" w:rsidRDefault="002331DD" w:rsidP="002331DD">
            <w:pPr>
              <w:pStyle w:val="AssignmentsLevel2"/>
              <w:numPr>
                <w:ilvl w:val="0"/>
                <w:numId w:val="0"/>
              </w:numPr>
              <w:ind w:left="360" w:hanging="360"/>
            </w:pPr>
          </w:p>
          <w:p w14:paraId="7E7269AB" w14:textId="7D0DDBF2" w:rsidR="002331DD" w:rsidRPr="00842155" w:rsidRDefault="002331DD" w:rsidP="002331DD">
            <w:pPr>
              <w:pStyle w:val="AssignmentsLevel2"/>
              <w:numPr>
                <w:ilvl w:val="0"/>
                <w:numId w:val="0"/>
              </w:numPr>
              <w:ind w:left="360" w:hanging="360"/>
            </w:pPr>
            <w:r w:rsidRPr="004E6648">
              <w:rPr>
                <w:b/>
              </w:rPr>
              <w:t>Post</w:t>
            </w:r>
            <w:r>
              <w:t xml:space="preserve"> comments and questions to the Week Seven General Discussion.</w:t>
            </w:r>
          </w:p>
        </w:tc>
        <w:tc>
          <w:tcPr>
            <w:tcW w:w="1440" w:type="dxa"/>
            <w:tcBorders>
              <w:left w:val="single" w:sz="4" w:space="0" w:color="000000" w:themeColor="text1"/>
            </w:tcBorders>
            <w:shd w:val="clear" w:color="auto" w:fill="FFFFFF" w:themeFill="background1"/>
          </w:tcPr>
          <w:p w14:paraId="064CB4FE" w14:textId="457B761A" w:rsidR="00557340" w:rsidRPr="009F6FAF" w:rsidRDefault="00333DAC" w:rsidP="002522B3">
            <w:pPr>
              <w:rPr>
                <w:rFonts w:cs="Arial"/>
                <w:szCs w:val="20"/>
              </w:rPr>
            </w:pPr>
            <w:r>
              <w:rPr>
                <w:rFonts w:cs="Arial"/>
                <w:szCs w:val="20"/>
              </w:rPr>
              <w:t>7.1, 7.2, 7.3</w:t>
            </w:r>
          </w:p>
        </w:tc>
        <w:tc>
          <w:tcPr>
            <w:tcW w:w="1440" w:type="dxa"/>
            <w:tcBorders>
              <w:left w:val="single" w:sz="4" w:space="0" w:color="000000" w:themeColor="text1"/>
            </w:tcBorders>
            <w:shd w:val="clear" w:color="auto" w:fill="FFFFFF" w:themeFill="background1"/>
          </w:tcPr>
          <w:p w14:paraId="47C82F18" w14:textId="77777777" w:rsidR="00557340" w:rsidRPr="009F6FAF" w:rsidRDefault="00557340" w:rsidP="002522B3">
            <w:pPr>
              <w:rPr>
                <w:rFonts w:cs="Arial"/>
                <w:szCs w:val="20"/>
              </w:rPr>
            </w:pPr>
          </w:p>
        </w:tc>
      </w:tr>
      <w:tr w:rsidR="007B648D" w:rsidRPr="00842155" w14:paraId="75A34589" w14:textId="77777777" w:rsidTr="002522B3">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7B7805E3" w14:textId="64C22FF7" w:rsidR="007B648D" w:rsidRPr="00824D94" w:rsidRDefault="007B648D" w:rsidP="007B648D">
            <w:pPr>
              <w:tabs>
                <w:tab w:val="left" w:pos="2329"/>
              </w:tabs>
              <w:rPr>
                <w:rFonts w:cs="Arial"/>
                <w:b/>
                <w:szCs w:val="20"/>
              </w:rPr>
            </w:pPr>
            <w:r>
              <w:rPr>
                <w:rFonts w:cs="Arial"/>
                <w:b/>
                <w:szCs w:val="20"/>
              </w:rPr>
              <w:t>Week Seven Adobe Connect Live Theme Presentation</w:t>
            </w:r>
          </w:p>
          <w:p w14:paraId="4686CA34" w14:textId="77777777" w:rsidR="007B648D" w:rsidRDefault="007B648D" w:rsidP="007B648D">
            <w:pPr>
              <w:pStyle w:val="AssignmentsLevel1"/>
            </w:pPr>
          </w:p>
          <w:p w14:paraId="3C0806BB" w14:textId="77777777" w:rsidR="007B648D" w:rsidRDefault="007B648D" w:rsidP="007B648D">
            <w:pPr>
              <w:pStyle w:val="AssignmentsLevel1"/>
            </w:pPr>
            <w:r w:rsidRPr="001E700C">
              <w:rPr>
                <w:b/>
              </w:rPr>
              <w:t>Participate</w:t>
            </w:r>
            <w:r>
              <w:t xml:space="preserve"> in the Adobe Connect Live Theme Presentation.</w:t>
            </w:r>
          </w:p>
          <w:p w14:paraId="1AF7059C" w14:textId="77777777" w:rsidR="007B648D" w:rsidRDefault="007B648D" w:rsidP="007B648D">
            <w:pPr>
              <w:pStyle w:val="AssignmentsLevel1"/>
            </w:pPr>
          </w:p>
          <w:p w14:paraId="119EE4B4" w14:textId="77777777" w:rsidR="007B648D" w:rsidRDefault="007B648D" w:rsidP="007B648D">
            <w:pPr>
              <w:pStyle w:val="AssignmentsLevel1"/>
            </w:pPr>
            <w:r>
              <w:t>During this Adobe Connect session, students assigned to Week Two will be making their Theme Presentations. If you are not able to attend the live presentation a recorded version will be made available and you will be required to watch this video and post comments to the presentation in the Theme Presentation discussion board.</w:t>
            </w:r>
          </w:p>
          <w:p w14:paraId="17B87541" w14:textId="56EC8823" w:rsidR="007B648D" w:rsidRDefault="007B648D" w:rsidP="007B648D">
            <w:pPr>
              <w:pStyle w:val="AssignmentsLevel1"/>
            </w:pPr>
          </w:p>
          <w:p w14:paraId="4B2F86D9" w14:textId="708DA558" w:rsidR="007B648D" w:rsidRDefault="007B648D" w:rsidP="007B648D">
            <w:pPr>
              <w:pStyle w:val="AssignmentsLevel1"/>
            </w:pPr>
            <w:r>
              <w:t>The following subjects will be presented this week:</w:t>
            </w:r>
          </w:p>
          <w:p w14:paraId="23C5D339" w14:textId="5B068A8D" w:rsidR="007B648D" w:rsidRPr="001E700C" w:rsidRDefault="007B648D" w:rsidP="007B648D">
            <w:pPr>
              <w:pStyle w:val="AssignmentsLevel2"/>
              <w:rPr>
                <w:b/>
              </w:rPr>
            </w:pPr>
            <w:r>
              <w:t>School Safety (Week 7)</w:t>
            </w:r>
          </w:p>
        </w:tc>
        <w:tc>
          <w:tcPr>
            <w:tcW w:w="1440" w:type="dxa"/>
            <w:tcBorders>
              <w:left w:val="single" w:sz="4" w:space="0" w:color="000000" w:themeColor="text1"/>
            </w:tcBorders>
            <w:shd w:val="clear" w:color="auto" w:fill="FFFFFF" w:themeFill="background1"/>
          </w:tcPr>
          <w:p w14:paraId="7745022D" w14:textId="112C6FC0" w:rsidR="007B648D" w:rsidRPr="009F6FAF" w:rsidRDefault="007B648D" w:rsidP="007B648D">
            <w:pPr>
              <w:rPr>
                <w:rFonts w:cs="Arial"/>
                <w:szCs w:val="20"/>
              </w:rPr>
            </w:pPr>
            <w:r>
              <w:rPr>
                <w:rFonts w:cs="Arial"/>
                <w:szCs w:val="20"/>
              </w:rPr>
              <w:t>CLO1, CLO2, CLO3, CLO4</w:t>
            </w:r>
          </w:p>
        </w:tc>
        <w:tc>
          <w:tcPr>
            <w:tcW w:w="1440" w:type="dxa"/>
            <w:tcBorders>
              <w:left w:val="single" w:sz="4" w:space="0" w:color="000000" w:themeColor="text1"/>
            </w:tcBorders>
            <w:shd w:val="clear" w:color="auto" w:fill="FFFFFF" w:themeFill="background1"/>
          </w:tcPr>
          <w:p w14:paraId="2D717BB3" w14:textId="6A2EE5D9" w:rsidR="007B648D" w:rsidRPr="009F6FAF" w:rsidRDefault="003D506C" w:rsidP="007B648D">
            <w:pPr>
              <w:rPr>
                <w:rFonts w:cs="Arial"/>
                <w:szCs w:val="20"/>
              </w:rPr>
            </w:pPr>
            <w:r>
              <w:rPr>
                <w:rFonts w:cs="Arial"/>
                <w:szCs w:val="20"/>
              </w:rPr>
              <w:t xml:space="preserve">Presentations = </w:t>
            </w:r>
            <w:r w:rsidRPr="003D506C">
              <w:rPr>
                <w:rFonts w:cs="Arial"/>
                <w:b/>
                <w:szCs w:val="20"/>
              </w:rPr>
              <w:t>1 hour</w:t>
            </w:r>
          </w:p>
        </w:tc>
      </w:tr>
      <w:tr w:rsidR="007B648D" w:rsidRPr="00842155" w14:paraId="5D9FE29E" w14:textId="77777777" w:rsidTr="00DE25D1">
        <w:tc>
          <w:tcPr>
            <w:tcW w:w="10170" w:type="dxa"/>
            <w:gridSpan w:val="2"/>
            <w:tcBorders>
              <w:right w:val="single" w:sz="4" w:space="0" w:color="000000" w:themeColor="text1"/>
            </w:tcBorders>
            <w:shd w:val="clear" w:color="auto" w:fill="auto"/>
            <w:tcMar>
              <w:top w:w="115" w:type="dxa"/>
              <w:left w:w="115" w:type="dxa"/>
              <w:bottom w:w="115" w:type="dxa"/>
              <w:right w:w="115" w:type="dxa"/>
            </w:tcMar>
          </w:tcPr>
          <w:p w14:paraId="16890BE9" w14:textId="68A23B6F" w:rsidR="007B648D" w:rsidRPr="00824D94" w:rsidRDefault="007B648D" w:rsidP="007B648D">
            <w:pPr>
              <w:tabs>
                <w:tab w:val="left" w:pos="2329"/>
              </w:tabs>
              <w:rPr>
                <w:rFonts w:cs="Arial"/>
                <w:b/>
                <w:szCs w:val="20"/>
              </w:rPr>
            </w:pPr>
            <w:r>
              <w:rPr>
                <w:rFonts w:cs="Arial"/>
                <w:b/>
                <w:szCs w:val="20"/>
              </w:rPr>
              <w:t>Survey: End of Course/School Law and Policy</w:t>
            </w:r>
          </w:p>
          <w:p w14:paraId="229AB639" w14:textId="68188128" w:rsidR="007B648D" w:rsidRDefault="007B648D" w:rsidP="007B648D">
            <w:pPr>
              <w:tabs>
                <w:tab w:val="left" w:pos="2329"/>
              </w:tabs>
              <w:rPr>
                <w:rFonts w:cs="Arial"/>
                <w:b/>
                <w:szCs w:val="20"/>
              </w:rPr>
            </w:pPr>
          </w:p>
          <w:p w14:paraId="27B0C233" w14:textId="07BAAE8E" w:rsidR="00DE25D1" w:rsidRPr="00DE25D1" w:rsidRDefault="00DE25D1" w:rsidP="00DE25D1">
            <w:pPr>
              <w:pStyle w:val="AssignmentsLevel2"/>
              <w:numPr>
                <w:ilvl w:val="0"/>
                <w:numId w:val="0"/>
              </w:numPr>
              <w:ind w:left="360" w:hanging="360"/>
            </w:pPr>
            <w:r>
              <w:rPr>
                <w:b/>
              </w:rPr>
              <w:t xml:space="preserve">Respond </w:t>
            </w:r>
            <w:r w:rsidRPr="00DE25D1">
              <w:t>to the</w:t>
            </w:r>
            <w:r>
              <w:rPr>
                <w:b/>
              </w:rPr>
              <w:t xml:space="preserve"> </w:t>
            </w:r>
            <w:r>
              <w:t>Survey Questions.</w:t>
            </w:r>
          </w:p>
          <w:p w14:paraId="335DE1B8" w14:textId="765DC349" w:rsidR="007B648D" w:rsidRDefault="007B648D" w:rsidP="007B648D">
            <w:pPr>
              <w:pStyle w:val="AssignmentsLevel1"/>
            </w:pPr>
          </w:p>
          <w:p w14:paraId="244D749D" w14:textId="2C1D4609" w:rsidR="007B648D" w:rsidRPr="007752CA" w:rsidRDefault="007B648D" w:rsidP="007B648D">
            <w:pPr>
              <w:tabs>
                <w:tab w:val="left" w:pos="2329"/>
              </w:tabs>
              <w:rPr>
                <w:rFonts w:cs="Arial"/>
                <w:b/>
                <w:szCs w:val="20"/>
              </w:rPr>
            </w:pPr>
            <w:r w:rsidRPr="00006FE8">
              <w:rPr>
                <w:b/>
              </w:rPr>
              <w:t>Post</w:t>
            </w:r>
            <w:r>
              <w:t xml:space="preserve"> any questions, comments, or ideas about the surveys in the “General Survey Response Discussion Board”.</w:t>
            </w:r>
          </w:p>
        </w:tc>
        <w:tc>
          <w:tcPr>
            <w:tcW w:w="1440" w:type="dxa"/>
            <w:tcBorders>
              <w:left w:val="single" w:sz="4" w:space="0" w:color="000000" w:themeColor="text1"/>
            </w:tcBorders>
            <w:shd w:val="clear" w:color="auto" w:fill="FFFFFF" w:themeFill="background1"/>
          </w:tcPr>
          <w:p w14:paraId="4A7F5E96" w14:textId="59EBA138" w:rsidR="007B648D" w:rsidRPr="009F6FAF" w:rsidRDefault="007B648D" w:rsidP="007B648D">
            <w:pPr>
              <w:rPr>
                <w:rFonts w:cs="Arial"/>
                <w:szCs w:val="20"/>
              </w:rPr>
            </w:pPr>
            <w:r>
              <w:rPr>
                <w:rFonts w:cs="Arial"/>
                <w:szCs w:val="20"/>
              </w:rPr>
              <w:lastRenderedPageBreak/>
              <w:t>7.1, 7.2, 7.3</w:t>
            </w:r>
          </w:p>
        </w:tc>
        <w:tc>
          <w:tcPr>
            <w:tcW w:w="1440" w:type="dxa"/>
            <w:tcBorders>
              <w:left w:val="single" w:sz="4" w:space="0" w:color="000000" w:themeColor="text1"/>
            </w:tcBorders>
            <w:shd w:val="clear" w:color="auto" w:fill="FFFFFF" w:themeFill="background1"/>
          </w:tcPr>
          <w:p w14:paraId="7EDBC053" w14:textId="77777777" w:rsidR="003D506C" w:rsidRDefault="003D506C" w:rsidP="007B648D">
            <w:pPr>
              <w:rPr>
                <w:rFonts w:cs="Arial"/>
                <w:szCs w:val="20"/>
              </w:rPr>
            </w:pPr>
            <w:r>
              <w:rPr>
                <w:rFonts w:cs="Arial"/>
                <w:szCs w:val="20"/>
              </w:rPr>
              <w:t xml:space="preserve">Survey = </w:t>
            </w:r>
          </w:p>
          <w:p w14:paraId="135C7923" w14:textId="58DF0550" w:rsidR="007B648D" w:rsidRPr="003D506C" w:rsidRDefault="003D506C" w:rsidP="007B648D">
            <w:pPr>
              <w:rPr>
                <w:rFonts w:cs="Arial"/>
                <w:b/>
                <w:szCs w:val="20"/>
              </w:rPr>
            </w:pPr>
            <w:r w:rsidRPr="003D506C">
              <w:rPr>
                <w:rFonts w:cs="Arial"/>
                <w:b/>
                <w:szCs w:val="20"/>
              </w:rPr>
              <w:t>30 minutes</w:t>
            </w:r>
          </w:p>
        </w:tc>
      </w:tr>
      <w:tr w:rsidR="007B648D" w:rsidRPr="00842155" w14:paraId="06227BD2" w14:textId="77777777" w:rsidTr="002522B3">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64B7C42B" w14:textId="77777777" w:rsidR="007B648D" w:rsidRDefault="007B648D" w:rsidP="007B648D">
            <w:pPr>
              <w:tabs>
                <w:tab w:val="left" w:pos="0"/>
                <w:tab w:val="left" w:pos="3720"/>
              </w:tabs>
              <w:outlineLvl w:val="0"/>
              <w:rPr>
                <w:rFonts w:cs="Arial"/>
                <w:i/>
                <w:szCs w:val="20"/>
              </w:rPr>
            </w:pPr>
            <w:r>
              <w:rPr>
                <w:rFonts w:cs="Arial"/>
                <w:b/>
                <w:i/>
                <w:sz w:val="22"/>
                <w:szCs w:val="20"/>
              </w:rPr>
              <w:t>Graded Assignments</w:t>
            </w:r>
          </w:p>
          <w:p w14:paraId="78ED8095" w14:textId="33A07C76" w:rsidR="007B648D" w:rsidRPr="005B10FE" w:rsidRDefault="007B648D" w:rsidP="007B648D">
            <w:pPr>
              <w:tabs>
                <w:tab w:val="left" w:pos="0"/>
                <w:tab w:val="left" w:pos="3720"/>
              </w:tabs>
              <w:outlineLvl w:val="0"/>
              <w:rPr>
                <w:rFonts w:cs="Arial"/>
                <w:b/>
                <w:i/>
                <w:szCs w:val="20"/>
              </w:rPr>
            </w:pPr>
            <w:r>
              <w:rPr>
                <w:rFonts w:cs="Arial"/>
                <w:i/>
                <w:szCs w:val="20"/>
              </w:rPr>
              <w:t>Complete these graded assessments by the end of the week unless specified otherwise.</w:t>
            </w:r>
          </w:p>
        </w:tc>
        <w:tc>
          <w:tcPr>
            <w:tcW w:w="1440" w:type="dxa"/>
            <w:tcBorders>
              <w:left w:val="single" w:sz="4" w:space="0" w:color="000000" w:themeColor="text1"/>
            </w:tcBorders>
            <w:shd w:val="clear" w:color="auto" w:fill="D8D9DA"/>
          </w:tcPr>
          <w:p w14:paraId="4A6AC199" w14:textId="77777777" w:rsidR="007B648D" w:rsidRPr="005B10FE" w:rsidRDefault="007B648D" w:rsidP="007B648D">
            <w:pPr>
              <w:tabs>
                <w:tab w:val="left" w:pos="0"/>
                <w:tab w:val="left" w:pos="3720"/>
              </w:tabs>
              <w:outlineLvl w:val="0"/>
              <w:rPr>
                <w:rFonts w:cs="Arial"/>
                <w:b/>
                <w:i/>
                <w:szCs w:val="20"/>
              </w:rPr>
            </w:pPr>
            <w:r w:rsidRPr="005B10FE">
              <w:rPr>
                <w:rFonts w:cs="Arial"/>
                <w:b/>
                <w:i/>
                <w:szCs w:val="20"/>
              </w:rPr>
              <w:t>Alignment</w:t>
            </w:r>
          </w:p>
        </w:tc>
        <w:tc>
          <w:tcPr>
            <w:tcW w:w="1440" w:type="dxa"/>
            <w:tcBorders>
              <w:left w:val="single" w:sz="4" w:space="0" w:color="000000" w:themeColor="text1"/>
            </w:tcBorders>
            <w:shd w:val="clear" w:color="auto" w:fill="D8D9DA"/>
          </w:tcPr>
          <w:p w14:paraId="7C91F2F4" w14:textId="77777777" w:rsidR="007B648D" w:rsidRPr="005B10FE" w:rsidRDefault="007B648D" w:rsidP="007B648D">
            <w:pPr>
              <w:rPr>
                <w:rFonts w:cs="Arial"/>
                <w:b/>
                <w:i/>
                <w:szCs w:val="20"/>
              </w:rPr>
            </w:pPr>
            <w:r>
              <w:rPr>
                <w:rFonts w:cs="Arial"/>
                <w:b/>
                <w:i/>
                <w:szCs w:val="20"/>
              </w:rPr>
              <w:t>AIE</w:t>
            </w:r>
          </w:p>
        </w:tc>
      </w:tr>
      <w:tr w:rsidR="007B648D" w:rsidRPr="00103FC5" w14:paraId="5CDCF4A8" w14:textId="77777777" w:rsidTr="00DE25D1">
        <w:tc>
          <w:tcPr>
            <w:tcW w:w="10170" w:type="dxa"/>
            <w:gridSpan w:val="2"/>
            <w:shd w:val="clear" w:color="auto" w:fill="auto"/>
            <w:tcMar>
              <w:top w:w="115" w:type="dxa"/>
              <w:left w:w="115" w:type="dxa"/>
              <w:bottom w:w="115" w:type="dxa"/>
              <w:right w:w="115" w:type="dxa"/>
            </w:tcMar>
          </w:tcPr>
          <w:p w14:paraId="17442FD8" w14:textId="60C5848D" w:rsidR="007B648D" w:rsidRDefault="007B648D" w:rsidP="007B648D">
            <w:pPr>
              <w:pStyle w:val="AssignmentsLevel1"/>
              <w:rPr>
                <w:b/>
              </w:rPr>
            </w:pPr>
            <w:r>
              <w:rPr>
                <w:b/>
              </w:rPr>
              <w:t>Discussion: Week 7 Survey Questions</w:t>
            </w:r>
          </w:p>
          <w:p w14:paraId="048292FB" w14:textId="77777777" w:rsidR="007B648D" w:rsidRDefault="007B648D" w:rsidP="007B648D">
            <w:pPr>
              <w:pStyle w:val="AssignmentsLevel1"/>
              <w:rPr>
                <w:b/>
              </w:rPr>
            </w:pPr>
          </w:p>
          <w:p w14:paraId="390627CF" w14:textId="39A5F626" w:rsidR="007B648D" w:rsidRPr="00103FC5" w:rsidRDefault="007B648D" w:rsidP="007B648D">
            <w:pPr>
              <w:pStyle w:val="AssignmentsLevel1"/>
            </w:pPr>
            <w:r w:rsidRPr="00103FC5">
              <w:rPr>
                <w:b/>
              </w:rPr>
              <w:t xml:space="preserve">Respond </w:t>
            </w:r>
            <w:r w:rsidRPr="00103FC5">
              <w:t xml:space="preserve">to the following question in the </w:t>
            </w:r>
            <w:r>
              <w:t>“</w:t>
            </w:r>
            <w:r w:rsidRPr="00D203FF">
              <w:t>Discussion: Week 7 Survey Questions</w:t>
            </w:r>
            <w:r>
              <w:t>”</w:t>
            </w:r>
            <w:r w:rsidRPr="00103FC5">
              <w:t xml:space="preserve"> discussion forum by Thursday:</w:t>
            </w:r>
          </w:p>
          <w:p w14:paraId="3C320132" w14:textId="77777777" w:rsidR="007B648D" w:rsidRPr="00103FC5" w:rsidRDefault="007B648D" w:rsidP="007B648D">
            <w:pPr>
              <w:pStyle w:val="AssignmentsLevel1"/>
            </w:pPr>
          </w:p>
          <w:p w14:paraId="6564C290" w14:textId="77777777" w:rsidR="007B648D" w:rsidRDefault="007B648D" w:rsidP="007B648D">
            <w:pPr>
              <w:pStyle w:val="AssignmentsLevel2"/>
            </w:pPr>
            <w:r>
              <w:t>What are the most problematic areas for school districts to implement properly described in the procedural safeguards handout? Justify your response and provide relevant examples.</w:t>
            </w:r>
          </w:p>
          <w:p w14:paraId="658901A0" w14:textId="77777777" w:rsidR="007B648D" w:rsidRPr="00103FC5" w:rsidRDefault="007B648D" w:rsidP="007B648D">
            <w:pPr>
              <w:pStyle w:val="AssignmentsLevel1"/>
            </w:pPr>
          </w:p>
          <w:p w14:paraId="5D76CF77" w14:textId="541045DE" w:rsidR="007B648D" w:rsidRPr="00103FC5" w:rsidRDefault="007B648D" w:rsidP="007B648D">
            <w:pPr>
              <w:tabs>
                <w:tab w:val="left" w:pos="2329"/>
              </w:tabs>
              <w:rPr>
                <w:rFonts w:cs="Arial"/>
                <w:b/>
                <w:szCs w:val="20"/>
              </w:rPr>
            </w:pPr>
            <w:r w:rsidRPr="00103FC5">
              <w:rPr>
                <w:b/>
              </w:rPr>
              <w:t>Post</w:t>
            </w:r>
            <w:r w:rsidRPr="00103FC5">
              <w:t xml:space="preserve"> constructive criticism, clarification, additional questions, or your own relevant thoughts to three of your classmates' posts by Sunday.</w:t>
            </w:r>
          </w:p>
        </w:tc>
        <w:tc>
          <w:tcPr>
            <w:tcW w:w="1440" w:type="dxa"/>
          </w:tcPr>
          <w:p w14:paraId="3201E691" w14:textId="17B3FF72" w:rsidR="007B648D" w:rsidRPr="00103FC5" w:rsidRDefault="007B648D" w:rsidP="007B648D">
            <w:pPr>
              <w:tabs>
                <w:tab w:val="left" w:pos="2329"/>
              </w:tabs>
              <w:rPr>
                <w:rFonts w:cs="Arial"/>
                <w:szCs w:val="20"/>
              </w:rPr>
            </w:pPr>
            <w:r>
              <w:rPr>
                <w:rFonts w:cs="Arial"/>
                <w:szCs w:val="20"/>
              </w:rPr>
              <w:t>7.1, 7.2, 7.3</w:t>
            </w:r>
          </w:p>
        </w:tc>
        <w:tc>
          <w:tcPr>
            <w:tcW w:w="1440" w:type="dxa"/>
          </w:tcPr>
          <w:p w14:paraId="0DF721EB" w14:textId="5FAC5863" w:rsidR="007B648D" w:rsidRPr="00103FC5" w:rsidRDefault="007B648D" w:rsidP="007B648D">
            <w:pPr>
              <w:tabs>
                <w:tab w:val="left" w:pos="2329"/>
              </w:tabs>
            </w:pPr>
            <w:r w:rsidRPr="00103FC5">
              <w:t xml:space="preserve">Discussion: one post and replies to three other posts = </w:t>
            </w:r>
            <w:r w:rsidRPr="00103FC5">
              <w:rPr>
                <w:b/>
              </w:rPr>
              <w:t>1 hour</w:t>
            </w:r>
          </w:p>
        </w:tc>
      </w:tr>
      <w:tr w:rsidR="007B648D" w:rsidRPr="00103FC5" w14:paraId="1B9C9278" w14:textId="77777777" w:rsidTr="002522B3">
        <w:tc>
          <w:tcPr>
            <w:tcW w:w="10170" w:type="dxa"/>
            <w:gridSpan w:val="2"/>
            <w:tcMar>
              <w:top w:w="115" w:type="dxa"/>
              <w:left w:w="115" w:type="dxa"/>
              <w:bottom w:w="115" w:type="dxa"/>
              <w:right w:w="115" w:type="dxa"/>
            </w:tcMar>
          </w:tcPr>
          <w:p w14:paraId="265E7008" w14:textId="64989719" w:rsidR="007B648D" w:rsidRPr="00103FC5" w:rsidRDefault="007B648D" w:rsidP="007B648D">
            <w:pPr>
              <w:tabs>
                <w:tab w:val="left" w:pos="2329"/>
              </w:tabs>
              <w:rPr>
                <w:rFonts w:cs="Arial"/>
                <w:b/>
                <w:szCs w:val="20"/>
              </w:rPr>
            </w:pPr>
            <w:r w:rsidRPr="00103FC5">
              <w:rPr>
                <w:rFonts w:cs="Arial"/>
                <w:b/>
                <w:szCs w:val="20"/>
              </w:rPr>
              <w:t xml:space="preserve">Discussion: </w:t>
            </w:r>
            <w:r>
              <w:rPr>
                <w:rFonts w:cs="Arial"/>
                <w:b/>
                <w:szCs w:val="20"/>
              </w:rPr>
              <w:t>Procedural Safeguards</w:t>
            </w:r>
          </w:p>
          <w:p w14:paraId="0FFCB1CF" w14:textId="78D20684" w:rsidR="007B648D" w:rsidRDefault="007B648D" w:rsidP="007B648D">
            <w:pPr>
              <w:pStyle w:val="AssignmentsLevel1"/>
            </w:pPr>
          </w:p>
          <w:p w14:paraId="2C50EAC5" w14:textId="1D0D485A" w:rsidR="007B648D" w:rsidRPr="002331DD" w:rsidRDefault="007B648D" w:rsidP="007B648D">
            <w:pPr>
              <w:pStyle w:val="AssignmentsLevel1"/>
            </w:pPr>
            <w:r w:rsidRPr="002331DD">
              <w:rPr>
                <w:b/>
              </w:rPr>
              <w:t xml:space="preserve">Review </w:t>
            </w:r>
            <w:r>
              <w:t>the “Procedural Safeguards” handout.</w:t>
            </w:r>
          </w:p>
          <w:p w14:paraId="1278E29A" w14:textId="77777777" w:rsidR="007B648D" w:rsidRPr="00103FC5" w:rsidRDefault="007B648D" w:rsidP="007B648D">
            <w:pPr>
              <w:pStyle w:val="AssignmentsLevel1"/>
            </w:pPr>
          </w:p>
          <w:p w14:paraId="6C3E0FF0" w14:textId="62E00A5F" w:rsidR="007B648D" w:rsidRPr="00103FC5" w:rsidRDefault="007B648D" w:rsidP="007B648D">
            <w:pPr>
              <w:pStyle w:val="AssignmentsLevel1"/>
            </w:pPr>
            <w:r w:rsidRPr="00103FC5">
              <w:rPr>
                <w:b/>
              </w:rPr>
              <w:t xml:space="preserve">Respond </w:t>
            </w:r>
            <w:r w:rsidRPr="00103FC5">
              <w:t xml:space="preserve">to the following question in the </w:t>
            </w:r>
            <w:r>
              <w:t>“</w:t>
            </w:r>
            <w:r w:rsidRPr="00CB0CE1">
              <w:t>Procedural Safeguards</w:t>
            </w:r>
            <w:r>
              <w:t>”</w:t>
            </w:r>
            <w:r w:rsidRPr="00103FC5">
              <w:t xml:space="preserve"> discussion forum by Thursday:</w:t>
            </w:r>
          </w:p>
          <w:p w14:paraId="23F65DCE" w14:textId="77777777" w:rsidR="007B648D" w:rsidRPr="00103FC5" w:rsidRDefault="007B648D" w:rsidP="007B648D">
            <w:pPr>
              <w:pStyle w:val="AssignmentsLevel1"/>
            </w:pPr>
          </w:p>
          <w:p w14:paraId="31BDF019" w14:textId="74F6D492" w:rsidR="007B648D" w:rsidRDefault="007B648D" w:rsidP="007B648D">
            <w:pPr>
              <w:pStyle w:val="AssignmentsLevel2"/>
            </w:pPr>
            <w:r>
              <w:t>What are the most problematic areas for school districts to implement properly described in the procedural safeguards handout? Justify your response and provide relevant examples.</w:t>
            </w:r>
          </w:p>
          <w:p w14:paraId="75434BA0" w14:textId="77777777" w:rsidR="007B648D" w:rsidRPr="00103FC5" w:rsidRDefault="007B648D" w:rsidP="007B648D">
            <w:pPr>
              <w:pStyle w:val="AssignmentsLevel1"/>
            </w:pPr>
          </w:p>
          <w:p w14:paraId="3C4733A5" w14:textId="31B93761" w:rsidR="007B648D" w:rsidRPr="00103FC5" w:rsidRDefault="007B648D" w:rsidP="007B648D">
            <w:pPr>
              <w:pStyle w:val="AssignmentsLevel1"/>
              <w:rPr>
                <w:b/>
              </w:rPr>
            </w:pPr>
            <w:r w:rsidRPr="00103FC5">
              <w:rPr>
                <w:b/>
              </w:rPr>
              <w:t>Post</w:t>
            </w:r>
            <w:r w:rsidRPr="00103FC5">
              <w:t xml:space="preserve"> constructive criticism, clarification, additional questions, or your own relevant thoughts to three of your classmates' posts by Sunday.</w:t>
            </w:r>
          </w:p>
        </w:tc>
        <w:tc>
          <w:tcPr>
            <w:tcW w:w="1440" w:type="dxa"/>
          </w:tcPr>
          <w:p w14:paraId="129517DD" w14:textId="2A1FA0B0" w:rsidR="007B648D" w:rsidRPr="00103FC5" w:rsidRDefault="007B648D" w:rsidP="007B648D">
            <w:pPr>
              <w:tabs>
                <w:tab w:val="left" w:pos="2329"/>
              </w:tabs>
              <w:rPr>
                <w:rFonts w:cs="Arial"/>
                <w:szCs w:val="20"/>
              </w:rPr>
            </w:pPr>
            <w:r>
              <w:rPr>
                <w:rFonts w:cs="Arial"/>
                <w:szCs w:val="20"/>
              </w:rPr>
              <w:t>7.1, 7.2, 7.3</w:t>
            </w:r>
          </w:p>
        </w:tc>
        <w:tc>
          <w:tcPr>
            <w:tcW w:w="1440" w:type="dxa"/>
          </w:tcPr>
          <w:p w14:paraId="7CC1385F" w14:textId="77777777" w:rsidR="007B648D" w:rsidRPr="00103FC5" w:rsidRDefault="007B648D" w:rsidP="007B648D">
            <w:pPr>
              <w:tabs>
                <w:tab w:val="left" w:pos="2329"/>
              </w:tabs>
              <w:rPr>
                <w:rFonts w:cs="Arial"/>
                <w:szCs w:val="20"/>
              </w:rPr>
            </w:pPr>
            <w:r w:rsidRPr="00103FC5">
              <w:t xml:space="preserve">Discussion: one post and replies to three other posts = </w:t>
            </w:r>
            <w:r w:rsidRPr="00103FC5">
              <w:rPr>
                <w:b/>
              </w:rPr>
              <w:t xml:space="preserve">1 hour </w:t>
            </w:r>
          </w:p>
        </w:tc>
      </w:tr>
      <w:tr w:rsidR="007B648D" w:rsidRPr="00842155" w14:paraId="4A7C649F" w14:textId="77777777" w:rsidTr="002522B3">
        <w:tc>
          <w:tcPr>
            <w:tcW w:w="10170" w:type="dxa"/>
            <w:gridSpan w:val="2"/>
            <w:tcMar>
              <w:top w:w="115" w:type="dxa"/>
              <w:left w:w="115" w:type="dxa"/>
              <w:bottom w:w="115" w:type="dxa"/>
              <w:right w:w="115" w:type="dxa"/>
            </w:tcMar>
          </w:tcPr>
          <w:p w14:paraId="4C573EDC" w14:textId="490E7FC2" w:rsidR="007B648D" w:rsidRDefault="007B648D" w:rsidP="007B648D">
            <w:pPr>
              <w:tabs>
                <w:tab w:val="left" w:pos="2329"/>
              </w:tabs>
              <w:rPr>
                <w:b/>
              </w:rPr>
            </w:pPr>
            <w:r>
              <w:rPr>
                <w:b/>
              </w:rPr>
              <w:t>Assignment: Essential Questions, Chs. 18-21</w:t>
            </w:r>
          </w:p>
          <w:p w14:paraId="4A1358E2" w14:textId="77777777" w:rsidR="007B648D" w:rsidRDefault="007B648D" w:rsidP="007B648D">
            <w:pPr>
              <w:pStyle w:val="AssignmentsLevel1"/>
            </w:pPr>
          </w:p>
          <w:p w14:paraId="6345C392" w14:textId="6EFAEAB3" w:rsidR="007B648D" w:rsidRDefault="007B648D" w:rsidP="007B648D">
            <w:pPr>
              <w:pStyle w:val="AssignmentsLevel1"/>
            </w:pPr>
            <w:r w:rsidRPr="0023057D">
              <w:t xml:space="preserve">The </w:t>
            </w:r>
            <w:r w:rsidRPr="0023057D">
              <w:rPr>
                <w:i/>
                <w:iCs/>
              </w:rPr>
              <w:t xml:space="preserve">Teachers and the Law </w:t>
            </w:r>
            <w:r w:rsidRPr="0023057D">
              <w:t xml:space="preserve">text is based on an essential question format. After you read Chapter </w:t>
            </w:r>
            <w:r>
              <w:t>18-21</w:t>
            </w:r>
            <w:r w:rsidRPr="0023057D">
              <w:t xml:space="preserve"> of the text, select one question from the chapter that was most meaningful to you</w:t>
            </w:r>
            <w:r>
              <w:t>.</w:t>
            </w:r>
          </w:p>
          <w:p w14:paraId="066CA058" w14:textId="77777777" w:rsidR="007B648D" w:rsidRDefault="007B648D" w:rsidP="007B648D">
            <w:pPr>
              <w:pStyle w:val="AssignmentsLevel1"/>
            </w:pPr>
          </w:p>
          <w:p w14:paraId="104FFD74" w14:textId="77777777" w:rsidR="007B648D" w:rsidRDefault="007B648D" w:rsidP="007B648D">
            <w:pPr>
              <w:pStyle w:val="AssignmentsLevel1"/>
            </w:pPr>
            <w:r w:rsidRPr="0023057D">
              <w:rPr>
                <w:b/>
              </w:rPr>
              <w:t>Write</w:t>
            </w:r>
            <w:r>
              <w:t xml:space="preserve"> </w:t>
            </w:r>
            <w:r w:rsidRPr="0023057D">
              <w:t>a 350-word synthesis of the question in which you address the following:</w:t>
            </w:r>
          </w:p>
          <w:p w14:paraId="67BB086E" w14:textId="77777777" w:rsidR="007B648D" w:rsidRPr="0023057D" w:rsidRDefault="007B648D" w:rsidP="007B648D">
            <w:pPr>
              <w:pStyle w:val="AssignmentsLevel1"/>
            </w:pPr>
          </w:p>
          <w:p w14:paraId="0D3F5422" w14:textId="77777777" w:rsidR="007B648D" w:rsidRPr="0023057D" w:rsidRDefault="007B648D" w:rsidP="007B648D">
            <w:pPr>
              <w:pStyle w:val="AssignmentsLevel2"/>
            </w:pPr>
            <w:r w:rsidRPr="0023057D">
              <w:t>What are the legal aspects of the educational environment associated with the topic of this question?</w:t>
            </w:r>
          </w:p>
          <w:p w14:paraId="518B4C9B" w14:textId="77777777" w:rsidR="007B648D" w:rsidRPr="0023057D" w:rsidRDefault="007B648D" w:rsidP="007B648D">
            <w:pPr>
              <w:pStyle w:val="AssignmentsLevel2"/>
            </w:pPr>
            <w:r w:rsidRPr="0023057D">
              <w:t>How does the topic of the question impact educational policy determination and implementation?</w:t>
            </w:r>
          </w:p>
          <w:p w14:paraId="6806AF3F" w14:textId="77777777" w:rsidR="007B648D" w:rsidRPr="0023057D" w:rsidRDefault="007B648D" w:rsidP="007B648D">
            <w:pPr>
              <w:pStyle w:val="AssignmentsLevel2"/>
            </w:pPr>
            <w:r w:rsidRPr="0023057D">
              <w:lastRenderedPageBreak/>
              <w:t>What did you learn from this question?</w:t>
            </w:r>
          </w:p>
          <w:p w14:paraId="637DF507" w14:textId="77777777" w:rsidR="007B648D" w:rsidRDefault="007B648D" w:rsidP="007B648D">
            <w:pPr>
              <w:pStyle w:val="AssignmentsLevel2"/>
            </w:pPr>
            <w:r w:rsidRPr="0023057D">
              <w:t>Why is the topic of this question important to you?</w:t>
            </w:r>
          </w:p>
          <w:p w14:paraId="722DF205" w14:textId="77777777" w:rsidR="007B648D" w:rsidRPr="0023057D" w:rsidRDefault="007B648D" w:rsidP="007B648D">
            <w:pPr>
              <w:pStyle w:val="AssignmentsLevel2"/>
              <w:numPr>
                <w:ilvl w:val="0"/>
                <w:numId w:val="0"/>
              </w:numPr>
              <w:ind w:left="360" w:hanging="360"/>
            </w:pPr>
          </w:p>
          <w:p w14:paraId="67AA99E8" w14:textId="77777777" w:rsidR="007B648D" w:rsidRDefault="007B648D" w:rsidP="007B648D">
            <w:pPr>
              <w:pStyle w:val="AssignmentsLevel1"/>
            </w:pPr>
            <w:r w:rsidRPr="0023057D">
              <w:rPr>
                <w:b/>
              </w:rPr>
              <w:t>Post</w:t>
            </w:r>
            <w:r>
              <w:t xml:space="preserve"> </w:t>
            </w:r>
            <w:r w:rsidRPr="0023057D">
              <w:t xml:space="preserve">your synthesis to the </w:t>
            </w:r>
            <w:r w:rsidRPr="0023057D">
              <w:rPr>
                <w:i/>
                <w:iCs/>
              </w:rPr>
              <w:t xml:space="preserve">Week </w:t>
            </w:r>
            <w:r>
              <w:rPr>
                <w:i/>
                <w:iCs/>
              </w:rPr>
              <w:t>Three</w:t>
            </w:r>
            <w:r w:rsidRPr="0023057D">
              <w:rPr>
                <w:i/>
                <w:iCs/>
              </w:rPr>
              <w:t xml:space="preserve"> Essential Questions </w:t>
            </w:r>
            <w:r w:rsidRPr="0023057D">
              <w:t>discussion board</w:t>
            </w:r>
            <w:r>
              <w:t xml:space="preserve"> no later than Thursday at 11:59 p.m. EST.</w:t>
            </w:r>
          </w:p>
          <w:p w14:paraId="16DF4F4C" w14:textId="77777777" w:rsidR="007B648D" w:rsidRPr="0023057D" w:rsidRDefault="007B648D" w:rsidP="007B648D">
            <w:pPr>
              <w:pStyle w:val="AssignmentsLevel1"/>
            </w:pPr>
          </w:p>
          <w:p w14:paraId="0FF1CD4F" w14:textId="77777777" w:rsidR="007B648D" w:rsidRPr="0023057D" w:rsidRDefault="007B648D" w:rsidP="007B648D">
            <w:pPr>
              <w:pStyle w:val="AssignmentsLevel1"/>
            </w:pPr>
            <w:r w:rsidRPr="00610965">
              <w:rPr>
                <w:b/>
              </w:rPr>
              <w:t>Responses</w:t>
            </w:r>
            <w:r w:rsidRPr="0023057D">
              <w:t xml:space="preserve"> to posts are due </w:t>
            </w:r>
            <w:r>
              <w:t xml:space="preserve">no later than </w:t>
            </w:r>
            <w:r w:rsidRPr="0023057D">
              <w:t>Sunday at 11:59 pm</w:t>
            </w:r>
            <w:r>
              <w:t xml:space="preserve"> EST.</w:t>
            </w:r>
          </w:p>
          <w:p w14:paraId="686B113E" w14:textId="561DB28A" w:rsidR="007B648D" w:rsidRPr="00135F7B" w:rsidRDefault="007B648D" w:rsidP="007B648D">
            <w:pPr>
              <w:pStyle w:val="AssignmentsLevel1"/>
            </w:pPr>
          </w:p>
        </w:tc>
        <w:tc>
          <w:tcPr>
            <w:tcW w:w="1440" w:type="dxa"/>
          </w:tcPr>
          <w:p w14:paraId="6E8166CA" w14:textId="3FA42556" w:rsidR="007B648D" w:rsidRPr="00842155" w:rsidRDefault="007B648D" w:rsidP="007B648D">
            <w:pPr>
              <w:tabs>
                <w:tab w:val="left" w:pos="2329"/>
              </w:tabs>
              <w:rPr>
                <w:rFonts w:cs="Arial"/>
                <w:szCs w:val="20"/>
              </w:rPr>
            </w:pPr>
            <w:r>
              <w:rPr>
                <w:rFonts w:cs="Arial"/>
                <w:szCs w:val="20"/>
              </w:rPr>
              <w:lastRenderedPageBreak/>
              <w:t>7.1, 7.2, 7.3</w:t>
            </w:r>
          </w:p>
        </w:tc>
        <w:tc>
          <w:tcPr>
            <w:tcW w:w="1440" w:type="dxa"/>
          </w:tcPr>
          <w:p w14:paraId="75514978" w14:textId="77777777" w:rsidR="007B648D" w:rsidRPr="00842155" w:rsidRDefault="007B648D" w:rsidP="007B648D">
            <w:pPr>
              <w:tabs>
                <w:tab w:val="left" w:pos="2329"/>
              </w:tabs>
              <w:rPr>
                <w:rFonts w:cs="Arial"/>
                <w:szCs w:val="20"/>
              </w:rPr>
            </w:pPr>
            <w:r w:rsidRPr="00103FC5">
              <w:t xml:space="preserve">Discussion: one post and replies to three other posts = </w:t>
            </w:r>
            <w:r w:rsidRPr="00103FC5">
              <w:rPr>
                <w:b/>
              </w:rPr>
              <w:t xml:space="preserve">1 hour </w:t>
            </w:r>
          </w:p>
        </w:tc>
      </w:tr>
      <w:tr w:rsidR="007B648D" w:rsidRPr="00132272" w14:paraId="16896513" w14:textId="77777777" w:rsidTr="002522B3">
        <w:tc>
          <w:tcPr>
            <w:tcW w:w="10170" w:type="dxa"/>
            <w:gridSpan w:val="2"/>
            <w:tcMar>
              <w:top w:w="115" w:type="dxa"/>
              <w:left w:w="115" w:type="dxa"/>
              <w:bottom w:w="115" w:type="dxa"/>
              <w:right w:w="115" w:type="dxa"/>
            </w:tcMar>
          </w:tcPr>
          <w:p w14:paraId="14C14C7C" w14:textId="3FE8B1A6" w:rsidR="007B648D" w:rsidRDefault="007B648D" w:rsidP="007B648D">
            <w:pPr>
              <w:pStyle w:val="AssignmentsLevel1"/>
              <w:rPr>
                <w:b/>
              </w:rPr>
            </w:pPr>
            <w:r>
              <w:rPr>
                <w:b/>
              </w:rPr>
              <w:t>Final Exam</w:t>
            </w:r>
          </w:p>
          <w:p w14:paraId="569FE3EC" w14:textId="77777777" w:rsidR="007B648D" w:rsidRDefault="007B648D" w:rsidP="007B648D">
            <w:pPr>
              <w:pStyle w:val="AssignmentsLevel1"/>
              <w:rPr>
                <w:b/>
              </w:rPr>
            </w:pPr>
          </w:p>
          <w:p w14:paraId="4EF7BB63" w14:textId="4A4C9946" w:rsidR="007B648D" w:rsidRDefault="007B648D" w:rsidP="007B648D">
            <w:pPr>
              <w:pStyle w:val="AssignmentsLevel1"/>
            </w:pPr>
            <w:r>
              <w:t>The Final Examination includes questions from weeks 1-6 and questions related to the Week Seven readings, lectures, and discussions.</w:t>
            </w:r>
          </w:p>
          <w:p w14:paraId="10DC98F6" w14:textId="77777777" w:rsidR="007B648D" w:rsidRDefault="007B648D" w:rsidP="007B648D">
            <w:pPr>
              <w:pStyle w:val="AssignmentsLevel1"/>
            </w:pPr>
          </w:p>
          <w:p w14:paraId="79E4E098" w14:textId="72549898" w:rsidR="007B648D" w:rsidRDefault="007B648D" w:rsidP="007B648D">
            <w:pPr>
              <w:pStyle w:val="AssignmentsLevel1"/>
            </w:pPr>
            <w:r w:rsidRPr="00CB0CE1">
              <w:rPr>
                <w:b/>
              </w:rPr>
              <w:t>Complete</w:t>
            </w:r>
            <w:r>
              <w:t xml:space="preserve"> the Final Exam.</w:t>
            </w:r>
          </w:p>
          <w:p w14:paraId="5C890F25" w14:textId="77777777" w:rsidR="007B648D" w:rsidRDefault="007B648D" w:rsidP="007B648D">
            <w:pPr>
              <w:pStyle w:val="AssignmentsLevel1"/>
            </w:pPr>
          </w:p>
          <w:p w14:paraId="5D8FBD3C" w14:textId="1116D5E3" w:rsidR="007B648D" w:rsidRPr="00132272" w:rsidRDefault="007B648D" w:rsidP="007B648D">
            <w:pPr>
              <w:pStyle w:val="AssignmentsLevel1"/>
              <w:rPr>
                <w:strike/>
              </w:rPr>
            </w:pPr>
            <w:r w:rsidRPr="008C7C20">
              <w:rPr>
                <w:b/>
              </w:rPr>
              <w:t>Submit</w:t>
            </w:r>
            <w:r>
              <w:t xml:space="preserve"> this assignment to your instructor via Blackboard.</w:t>
            </w:r>
          </w:p>
        </w:tc>
        <w:tc>
          <w:tcPr>
            <w:tcW w:w="1440" w:type="dxa"/>
          </w:tcPr>
          <w:p w14:paraId="6E5B86B4" w14:textId="6C1EE0DD" w:rsidR="007B648D" w:rsidRPr="00132272" w:rsidRDefault="007B648D" w:rsidP="007B648D">
            <w:pPr>
              <w:tabs>
                <w:tab w:val="left" w:pos="2329"/>
              </w:tabs>
              <w:rPr>
                <w:rFonts w:cs="Arial"/>
                <w:strike/>
                <w:szCs w:val="20"/>
              </w:rPr>
            </w:pPr>
            <w:r>
              <w:rPr>
                <w:rFonts w:cs="Arial"/>
                <w:szCs w:val="20"/>
              </w:rPr>
              <w:t>CLO1, CLO2, CLO3, CLO4</w:t>
            </w:r>
          </w:p>
        </w:tc>
        <w:tc>
          <w:tcPr>
            <w:tcW w:w="1440" w:type="dxa"/>
          </w:tcPr>
          <w:p w14:paraId="1613A374" w14:textId="77777777" w:rsidR="003D506C" w:rsidRPr="003D506C" w:rsidRDefault="003D506C" w:rsidP="003D506C">
            <w:pPr>
              <w:tabs>
                <w:tab w:val="left" w:pos="2329"/>
              </w:tabs>
              <w:rPr>
                <w:rFonts w:cs="Arial"/>
                <w:szCs w:val="20"/>
              </w:rPr>
            </w:pPr>
            <w:r w:rsidRPr="003D506C">
              <w:rPr>
                <w:rFonts w:cs="Arial"/>
                <w:szCs w:val="20"/>
              </w:rPr>
              <w:t>Quiz=</w:t>
            </w:r>
          </w:p>
          <w:p w14:paraId="484B9469" w14:textId="0A725FCE" w:rsidR="007B648D" w:rsidRPr="00132272" w:rsidRDefault="003D506C" w:rsidP="003D506C">
            <w:pPr>
              <w:tabs>
                <w:tab w:val="left" w:pos="2329"/>
              </w:tabs>
              <w:rPr>
                <w:rFonts w:cs="Arial"/>
                <w:strike/>
                <w:szCs w:val="20"/>
              </w:rPr>
            </w:pPr>
            <w:r w:rsidRPr="003D506C">
              <w:rPr>
                <w:rFonts w:cs="Arial"/>
                <w:b/>
                <w:szCs w:val="20"/>
              </w:rPr>
              <w:t>30 minutes</w:t>
            </w:r>
          </w:p>
        </w:tc>
      </w:tr>
      <w:tr w:rsidR="00167958" w:rsidRPr="007F339F" w14:paraId="64E56618" w14:textId="77777777" w:rsidTr="003E5EDF">
        <w:tc>
          <w:tcPr>
            <w:tcW w:w="1017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15" w:type="dxa"/>
              <w:left w:w="115" w:type="dxa"/>
              <w:bottom w:w="115" w:type="dxa"/>
              <w:right w:w="115" w:type="dxa"/>
            </w:tcMar>
          </w:tcPr>
          <w:p w14:paraId="5C444B2B" w14:textId="77777777" w:rsidR="00167958" w:rsidRDefault="00167958" w:rsidP="003E5EDF">
            <w:pPr>
              <w:rPr>
                <w:rFonts w:cs="Arial"/>
                <w:b/>
                <w:szCs w:val="20"/>
              </w:rPr>
            </w:pPr>
            <w:r>
              <w:rPr>
                <w:rFonts w:cs="Arial"/>
                <w:b/>
                <w:szCs w:val="20"/>
              </w:rPr>
              <w:t>Field Experience Log</w:t>
            </w:r>
          </w:p>
          <w:p w14:paraId="4304994C" w14:textId="77777777" w:rsidR="00167958" w:rsidRDefault="00167958" w:rsidP="003E5EDF">
            <w:pPr>
              <w:rPr>
                <w:rFonts w:cs="Arial"/>
                <w:b/>
                <w:szCs w:val="20"/>
              </w:rPr>
            </w:pPr>
          </w:p>
          <w:p w14:paraId="2279C8EF" w14:textId="77777777" w:rsidR="00167958" w:rsidRPr="0039108F" w:rsidRDefault="00167958" w:rsidP="003E5EDF">
            <w:pPr>
              <w:rPr>
                <w:rFonts w:cs="Arial"/>
                <w:b/>
                <w:szCs w:val="20"/>
              </w:rPr>
            </w:pPr>
            <w:r w:rsidRPr="00F70F6E">
              <w:rPr>
                <w:rFonts w:cs="Arial"/>
                <w:b/>
                <w:szCs w:val="20"/>
              </w:rPr>
              <w:t>Submit</w:t>
            </w:r>
            <w:r w:rsidRPr="0039108F">
              <w:rPr>
                <w:rFonts w:cs="Arial"/>
                <w:b/>
                <w:szCs w:val="20"/>
              </w:rPr>
              <w:t xml:space="preserve"> </w:t>
            </w:r>
            <w:r w:rsidRPr="0039108F">
              <w:rPr>
                <w:rFonts w:cs="Arial"/>
                <w:szCs w:val="20"/>
              </w:rPr>
              <w:t>your field experience log to your instructor.</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51E47E0" w14:textId="77777777" w:rsidR="00167958" w:rsidRDefault="00167958" w:rsidP="003E5EDF">
            <w:pPr>
              <w:tabs>
                <w:tab w:val="left" w:pos="2329"/>
              </w:tabs>
              <w:rPr>
                <w:rFonts w:cs="Arial"/>
                <w:szCs w:val="20"/>
              </w:rPr>
            </w:pP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5B8280D" w14:textId="77777777" w:rsidR="00167958" w:rsidRPr="009F6FAF" w:rsidRDefault="00167958" w:rsidP="003E5EDF">
            <w:pPr>
              <w:tabs>
                <w:tab w:val="left" w:pos="2329"/>
              </w:tabs>
              <w:rPr>
                <w:rFonts w:cs="Arial"/>
                <w:szCs w:val="20"/>
              </w:rPr>
            </w:pPr>
            <w:r>
              <w:rPr>
                <w:rFonts w:cs="Arial"/>
                <w:szCs w:val="20"/>
              </w:rPr>
              <w:t xml:space="preserve">Field Experience = </w:t>
            </w:r>
            <w:r w:rsidRPr="0039108F">
              <w:rPr>
                <w:rFonts w:cs="Arial"/>
                <w:b/>
                <w:szCs w:val="20"/>
              </w:rPr>
              <w:t>20 hours</w:t>
            </w:r>
          </w:p>
        </w:tc>
      </w:tr>
      <w:tr w:rsidR="007B648D" w:rsidRPr="00842155" w14:paraId="19000188" w14:textId="77777777" w:rsidTr="002522B3">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2FF75714" w14:textId="77777777" w:rsidR="007B648D" w:rsidRPr="00842155" w:rsidRDefault="007B648D" w:rsidP="007B648D">
            <w:pPr>
              <w:tabs>
                <w:tab w:val="left" w:pos="2329"/>
              </w:tabs>
              <w:rPr>
                <w:rFonts w:cs="Arial"/>
                <w:b/>
                <w:szCs w:val="20"/>
              </w:rPr>
            </w:pPr>
            <w:r w:rsidRPr="00842155">
              <w:rPr>
                <w:rFonts w:cs="Arial"/>
                <w:b/>
                <w:szCs w:val="20"/>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3ED4778D" w14:textId="77777777" w:rsidR="007B648D" w:rsidRPr="00842155" w:rsidRDefault="007B648D" w:rsidP="007B648D">
            <w:pPr>
              <w:tabs>
                <w:tab w:val="left" w:pos="2329"/>
              </w:tabs>
              <w:rPr>
                <w:rFonts w:cs="Arial"/>
                <w:b/>
                <w:szCs w:val="20"/>
              </w:rPr>
            </w:pPr>
          </w:p>
        </w:tc>
        <w:tc>
          <w:tcPr>
            <w:tcW w:w="1440" w:type="dxa"/>
            <w:tcBorders>
              <w:left w:val="nil"/>
              <w:bottom w:val="single" w:sz="4" w:space="0" w:color="000000" w:themeColor="text1"/>
            </w:tcBorders>
            <w:shd w:val="clear" w:color="auto" w:fill="E6E6E6"/>
          </w:tcPr>
          <w:p w14:paraId="77FB3B87" w14:textId="77777777" w:rsidR="007B648D" w:rsidRPr="00842155" w:rsidRDefault="007B648D" w:rsidP="007B648D">
            <w:pPr>
              <w:tabs>
                <w:tab w:val="left" w:pos="2329"/>
              </w:tabs>
              <w:rPr>
                <w:rFonts w:cs="Arial"/>
                <w:b/>
                <w:szCs w:val="20"/>
              </w:rPr>
            </w:pPr>
          </w:p>
        </w:tc>
        <w:tc>
          <w:tcPr>
            <w:tcW w:w="1440" w:type="dxa"/>
            <w:tcBorders>
              <w:bottom w:val="single" w:sz="4" w:space="0" w:color="000000" w:themeColor="text1"/>
            </w:tcBorders>
            <w:shd w:val="clear" w:color="auto" w:fill="E6E6E6"/>
          </w:tcPr>
          <w:p w14:paraId="7C27AC0A" w14:textId="77777777" w:rsidR="007B648D" w:rsidRPr="00842155" w:rsidRDefault="007B648D" w:rsidP="007B648D">
            <w:pPr>
              <w:tabs>
                <w:tab w:val="left" w:pos="2329"/>
              </w:tabs>
              <w:rPr>
                <w:rFonts w:cs="Arial"/>
                <w:b/>
                <w:szCs w:val="20"/>
              </w:rPr>
            </w:pPr>
          </w:p>
        </w:tc>
      </w:tr>
    </w:tbl>
    <w:p w14:paraId="48950D6A" w14:textId="77777777" w:rsidR="005344A9" w:rsidRDefault="005344A9" w:rsidP="0020635A">
      <w:pPr>
        <w:pStyle w:val="Heading1"/>
      </w:pPr>
    </w:p>
    <w:p w14:paraId="19307413" w14:textId="77777777" w:rsidR="005344A9" w:rsidRPr="00104F2B" w:rsidRDefault="005344A9" w:rsidP="0020635A">
      <w:pPr>
        <w:pStyle w:val="Heading1"/>
      </w:pPr>
      <w:r w:rsidRPr="00104F2B">
        <w:t>Faculty Notes</w:t>
      </w:r>
    </w:p>
    <w:p w14:paraId="72E1CB33" w14:textId="77777777" w:rsidR="005344A9" w:rsidRDefault="005344A9" w:rsidP="005344A9">
      <w:pPr>
        <w:tabs>
          <w:tab w:val="left" w:pos="1065"/>
        </w:tabs>
      </w:pPr>
    </w:p>
    <w:p w14:paraId="4824D891" w14:textId="77777777" w:rsidR="005344A9" w:rsidRDefault="005344A9">
      <w:pPr>
        <w:rPr>
          <w:rFonts w:cs="Arial"/>
          <w:b/>
          <w:color w:val="BD313B"/>
          <w:sz w:val="22"/>
          <w:szCs w:val="22"/>
        </w:rPr>
      </w:pPr>
      <w:r>
        <w:rPr>
          <w:color w:val="BD313B"/>
        </w:rPr>
        <w:br w:type="page"/>
      </w:r>
    </w:p>
    <w:p w14:paraId="00DA6495" w14:textId="2D2A3AF7" w:rsidR="00E3447E" w:rsidRPr="004F138A" w:rsidRDefault="00E3447E" w:rsidP="0020635A">
      <w:pPr>
        <w:pStyle w:val="Heading1"/>
        <w:rPr>
          <w:color w:val="9C2C2A" w:themeColor="accent1"/>
        </w:rPr>
      </w:pPr>
      <w:r w:rsidRPr="00825CE5">
        <w:lastRenderedPageBreak/>
        <w:t>Breakdown of Academic Instructional Equivalencies</w:t>
      </w:r>
    </w:p>
    <w:p w14:paraId="5551548F" w14:textId="77777777" w:rsidR="00E3447E" w:rsidRPr="00C6480B" w:rsidRDefault="00E3447E" w:rsidP="00E3447E">
      <w:pPr>
        <w:rPr>
          <w:rFonts w:cs="Arial"/>
          <w:b/>
          <w:sz w:val="22"/>
          <w:szCs w:val="22"/>
        </w:rPr>
      </w:pPr>
    </w:p>
    <w:tbl>
      <w:tblPr>
        <w:tblStyle w:val="TableGrid1"/>
        <w:tblW w:w="10075" w:type="dxa"/>
        <w:tblBorders>
          <w:insideH w:val="none" w:sz="0" w:space="0" w:color="auto"/>
          <w:insideV w:val="none" w:sz="0" w:space="0" w:color="auto"/>
        </w:tblBorders>
        <w:tblLook w:val="04A0" w:firstRow="1" w:lastRow="0" w:firstColumn="1" w:lastColumn="0" w:noHBand="0" w:noVBand="1"/>
      </w:tblPr>
      <w:tblGrid>
        <w:gridCol w:w="8275"/>
        <w:gridCol w:w="1800"/>
      </w:tblGrid>
      <w:tr w:rsidR="00DB4448" w:rsidRPr="007C23CA" w14:paraId="4581A9D4" w14:textId="77777777" w:rsidTr="00DB4448">
        <w:tc>
          <w:tcPr>
            <w:tcW w:w="8275" w:type="dxa"/>
            <w:shd w:val="clear" w:color="auto" w:fill="BF2C37"/>
            <w:vAlign w:val="center"/>
          </w:tcPr>
          <w:p w14:paraId="2C25E724" w14:textId="77777777" w:rsidR="00DB4448" w:rsidRDefault="00DB4448" w:rsidP="00AD1885">
            <w:pPr>
              <w:rPr>
                <w:b/>
                <w:szCs w:val="20"/>
              </w:rPr>
            </w:pPr>
          </w:p>
        </w:tc>
        <w:tc>
          <w:tcPr>
            <w:tcW w:w="1800" w:type="dxa"/>
            <w:tcBorders>
              <w:top w:val="single" w:sz="4" w:space="0" w:color="auto"/>
              <w:left w:val="single" w:sz="4" w:space="0" w:color="auto"/>
              <w:bottom w:val="nil"/>
            </w:tcBorders>
            <w:shd w:val="clear" w:color="auto" w:fill="BF2C37"/>
            <w:vAlign w:val="center"/>
          </w:tcPr>
          <w:p w14:paraId="20C876C8" w14:textId="64278482" w:rsidR="00DB4448" w:rsidRPr="00DA0C9F" w:rsidRDefault="00DB4448" w:rsidP="00DB4448">
            <w:pPr>
              <w:jc w:val="center"/>
              <w:rPr>
                <w:b/>
                <w:szCs w:val="20"/>
              </w:rPr>
            </w:pPr>
            <w:r w:rsidRPr="00DB4448">
              <w:rPr>
                <w:b/>
                <w:color w:val="FFFFFF" w:themeColor="background1"/>
                <w:szCs w:val="20"/>
              </w:rPr>
              <w:t>AIE Hours</w:t>
            </w:r>
          </w:p>
        </w:tc>
      </w:tr>
      <w:tr w:rsidR="00DB4448" w:rsidRPr="007C23CA" w14:paraId="76AD9F9D" w14:textId="77777777" w:rsidTr="00DB4448">
        <w:tc>
          <w:tcPr>
            <w:tcW w:w="8275" w:type="dxa"/>
            <w:shd w:val="clear" w:color="auto" w:fill="D8D9DA"/>
            <w:vAlign w:val="center"/>
          </w:tcPr>
          <w:p w14:paraId="1A5CF552" w14:textId="77777777" w:rsidR="00DB4448" w:rsidRPr="001A6671" w:rsidRDefault="00DB4448" w:rsidP="00AD1885">
            <w:pPr>
              <w:rPr>
                <w:b/>
                <w:szCs w:val="20"/>
              </w:rPr>
            </w:pPr>
            <w:r>
              <w:rPr>
                <w:b/>
                <w:szCs w:val="20"/>
              </w:rPr>
              <w:t>Week</w:t>
            </w:r>
            <w:r w:rsidRPr="001A6671">
              <w:rPr>
                <w:b/>
                <w:szCs w:val="20"/>
              </w:rPr>
              <w:t xml:space="preserve"> 1</w:t>
            </w:r>
          </w:p>
        </w:tc>
        <w:tc>
          <w:tcPr>
            <w:tcW w:w="1800" w:type="dxa"/>
            <w:tcBorders>
              <w:top w:val="nil"/>
              <w:left w:val="single" w:sz="4" w:space="0" w:color="auto"/>
              <w:bottom w:val="nil"/>
            </w:tcBorders>
            <w:shd w:val="clear" w:color="auto" w:fill="D8D9DA"/>
            <w:vAlign w:val="center"/>
          </w:tcPr>
          <w:p w14:paraId="4ABE0409" w14:textId="77777777" w:rsidR="00DB4448" w:rsidRPr="007C23CA" w:rsidRDefault="00DB4448" w:rsidP="00AD1885">
            <w:pPr>
              <w:rPr>
                <w:szCs w:val="20"/>
              </w:rPr>
            </w:pPr>
          </w:p>
        </w:tc>
      </w:tr>
      <w:tr w:rsidR="00DB4448" w:rsidRPr="007C23CA" w14:paraId="3991934F" w14:textId="77777777" w:rsidTr="00DB4448">
        <w:tc>
          <w:tcPr>
            <w:tcW w:w="8275" w:type="dxa"/>
            <w:vAlign w:val="center"/>
          </w:tcPr>
          <w:p w14:paraId="7DD13BC6" w14:textId="77777777" w:rsidR="00DB4448" w:rsidRPr="00637663" w:rsidRDefault="00DB4448" w:rsidP="00AD1885">
            <w:pPr>
              <w:rPr>
                <w:szCs w:val="20"/>
              </w:rPr>
            </w:pPr>
            <w:r w:rsidRPr="00637663">
              <w:rPr>
                <w:szCs w:val="20"/>
              </w:rPr>
              <w:t>Required</w:t>
            </w:r>
          </w:p>
        </w:tc>
        <w:tc>
          <w:tcPr>
            <w:tcW w:w="1800" w:type="dxa"/>
            <w:tcBorders>
              <w:top w:val="nil"/>
              <w:left w:val="single" w:sz="4" w:space="0" w:color="auto"/>
              <w:bottom w:val="nil"/>
            </w:tcBorders>
            <w:vAlign w:val="center"/>
          </w:tcPr>
          <w:p w14:paraId="1469CAB1" w14:textId="77777777" w:rsidR="00DB4448" w:rsidRPr="007C23CA" w:rsidRDefault="00DB4448" w:rsidP="00AD1885">
            <w:pPr>
              <w:rPr>
                <w:szCs w:val="20"/>
              </w:rPr>
            </w:pPr>
          </w:p>
        </w:tc>
      </w:tr>
      <w:tr w:rsidR="00DB4448" w:rsidRPr="007C23CA" w14:paraId="4D427C8A" w14:textId="77777777" w:rsidTr="00DB4448">
        <w:tc>
          <w:tcPr>
            <w:tcW w:w="8275" w:type="dxa"/>
            <w:vAlign w:val="center"/>
          </w:tcPr>
          <w:p w14:paraId="20CD2195" w14:textId="77777777" w:rsidR="00DB4448" w:rsidRPr="00637663" w:rsidRDefault="00DB4448" w:rsidP="00AD1885">
            <w:pPr>
              <w:rPr>
                <w:szCs w:val="20"/>
              </w:rPr>
            </w:pPr>
            <w:r>
              <w:rPr>
                <w:szCs w:val="20"/>
              </w:rPr>
              <w:t>Supplemental</w:t>
            </w:r>
          </w:p>
        </w:tc>
        <w:tc>
          <w:tcPr>
            <w:tcW w:w="1800" w:type="dxa"/>
            <w:tcBorders>
              <w:top w:val="nil"/>
              <w:left w:val="single" w:sz="4" w:space="0" w:color="auto"/>
              <w:bottom w:val="nil"/>
            </w:tcBorders>
            <w:vAlign w:val="center"/>
          </w:tcPr>
          <w:p w14:paraId="7C0E5792" w14:textId="77777777" w:rsidR="00DB4448" w:rsidRPr="007C23CA" w:rsidRDefault="00DB4448" w:rsidP="00AD1885">
            <w:pPr>
              <w:rPr>
                <w:szCs w:val="20"/>
              </w:rPr>
            </w:pPr>
          </w:p>
        </w:tc>
      </w:tr>
      <w:tr w:rsidR="00DB4448" w:rsidRPr="007C23CA" w14:paraId="7DC07B87" w14:textId="77777777" w:rsidTr="00DB4448">
        <w:tc>
          <w:tcPr>
            <w:tcW w:w="8275" w:type="dxa"/>
            <w:shd w:val="clear" w:color="auto" w:fill="D8D9DA"/>
            <w:vAlign w:val="center"/>
          </w:tcPr>
          <w:p w14:paraId="0F846567" w14:textId="77777777" w:rsidR="00DB4448" w:rsidRPr="001A6671" w:rsidRDefault="00DB4448" w:rsidP="00AD1885">
            <w:pPr>
              <w:rPr>
                <w:b/>
                <w:szCs w:val="20"/>
              </w:rPr>
            </w:pPr>
            <w:r>
              <w:rPr>
                <w:b/>
                <w:szCs w:val="20"/>
              </w:rPr>
              <w:t>Week</w:t>
            </w:r>
            <w:r w:rsidRPr="001A6671">
              <w:rPr>
                <w:b/>
                <w:szCs w:val="20"/>
              </w:rPr>
              <w:t xml:space="preserve"> 2</w:t>
            </w:r>
          </w:p>
        </w:tc>
        <w:tc>
          <w:tcPr>
            <w:tcW w:w="1800" w:type="dxa"/>
            <w:tcBorders>
              <w:top w:val="nil"/>
              <w:left w:val="single" w:sz="4" w:space="0" w:color="auto"/>
              <w:bottom w:val="nil"/>
            </w:tcBorders>
            <w:shd w:val="clear" w:color="auto" w:fill="D8D9DA"/>
            <w:vAlign w:val="center"/>
          </w:tcPr>
          <w:p w14:paraId="690EF456" w14:textId="77777777" w:rsidR="00DB4448" w:rsidRPr="007C23CA" w:rsidRDefault="00DB4448" w:rsidP="00AD1885">
            <w:pPr>
              <w:rPr>
                <w:szCs w:val="20"/>
              </w:rPr>
            </w:pPr>
          </w:p>
        </w:tc>
      </w:tr>
      <w:tr w:rsidR="00DB4448" w:rsidRPr="007C23CA" w14:paraId="68A266FD" w14:textId="77777777" w:rsidTr="00DB4448">
        <w:tc>
          <w:tcPr>
            <w:tcW w:w="8275" w:type="dxa"/>
            <w:vAlign w:val="center"/>
          </w:tcPr>
          <w:p w14:paraId="5C4FE6A6" w14:textId="77777777" w:rsidR="00DB4448" w:rsidRPr="00637663" w:rsidRDefault="00DB4448" w:rsidP="00AD1885">
            <w:pPr>
              <w:rPr>
                <w:szCs w:val="20"/>
              </w:rPr>
            </w:pPr>
            <w:r w:rsidRPr="00637663">
              <w:rPr>
                <w:szCs w:val="20"/>
              </w:rPr>
              <w:t>Required</w:t>
            </w:r>
          </w:p>
        </w:tc>
        <w:tc>
          <w:tcPr>
            <w:tcW w:w="1800" w:type="dxa"/>
            <w:tcBorders>
              <w:top w:val="nil"/>
              <w:left w:val="single" w:sz="4" w:space="0" w:color="auto"/>
              <w:bottom w:val="nil"/>
            </w:tcBorders>
            <w:vAlign w:val="center"/>
          </w:tcPr>
          <w:p w14:paraId="23540076" w14:textId="77777777" w:rsidR="00DB4448" w:rsidRPr="007C23CA" w:rsidRDefault="00DB4448" w:rsidP="00AD1885">
            <w:pPr>
              <w:rPr>
                <w:szCs w:val="20"/>
              </w:rPr>
            </w:pPr>
          </w:p>
        </w:tc>
      </w:tr>
      <w:tr w:rsidR="00DB4448" w:rsidRPr="007C23CA" w14:paraId="2DA8505A" w14:textId="77777777" w:rsidTr="00DB4448">
        <w:tc>
          <w:tcPr>
            <w:tcW w:w="8275" w:type="dxa"/>
            <w:vAlign w:val="center"/>
          </w:tcPr>
          <w:p w14:paraId="3955E202" w14:textId="77777777" w:rsidR="00DB4448" w:rsidRPr="00637663" w:rsidRDefault="00DB4448" w:rsidP="00AD1885">
            <w:pPr>
              <w:rPr>
                <w:szCs w:val="20"/>
              </w:rPr>
            </w:pPr>
            <w:r>
              <w:rPr>
                <w:szCs w:val="20"/>
              </w:rPr>
              <w:t>Supplemental</w:t>
            </w:r>
          </w:p>
        </w:tc>
        <w:tc>
          <w:tcPr>
            <w:tcW w:w="1800" w:type="dxa"/>
            <w:tcBorders>
              <w:top w:val="nil"/>
              <w:left w:val="single" w:sz="4" w:space="0" w:color="auto"/>
              <w:bottom w:val="nil"/>
            </w:tcBorders>
            <w:vAlign w:val="center"/>
          </w:tcPr>
          <w:p w14:paraId="6E00BEE5" w14:textId="77777777" w:rsidR="00DB4448" w:rsidRPr="007C23CA" w:rsidRDefault="00DB4448" w:rsidP="00AD1885">
            <w:pPr>
              <w:rPr>
                <w:szCs w:val="20"/>
              </w:rPr>
            </w:pPr>
          </w:p>
        </w:tc>
      </w:tr>
      <w:tr w:rsidR="00DB4448" w:rsidRPr="007C23CA" w14:paraId="24B73EDF" w14:textId="77777777" w:rsidTr="00DB4448">
        <w:tc>
          <w:tcPr>
            <w:tcW w:w="8275" w:type="dxa"/>
            <w:shd w:val="clear" w:color="auto" w:fill="D8D9DA"/>
            <w:vAlign w:val="center"/>
          </w:tcPr>
          <w:p w14:paraId="3F1D4FAC" w14:textId="77777777" w:rsidR="00DB4448" w:rsidRPr="001A6671" w:rsidRDefault="00DB4448" w:rsidP="00AD1885">
            <w:pPr>
              <w:rPr>
                <w:b/>
                <w:szCs w:val="20"/>
              </w:rPr>
            </w:pPr>
            <w:r>
              <w:rPr>
                <w:b/>
                <w:szCs w:val="20"/>
              </w:rPr>
              <w:t>Week</w:t>
            </w:r>
            <w:r w:rsidRPr="001A6671">
              <w:rPr>
                <w:b/>
                <w:szCs w:val="20"/>
              </w:rPr>
              <w:t xml:space="preserve"> 3</w:t>
            </w:r>
          </w:p>
        </w:tc>
        <w:tc>
          <w:tcPr>
            <w:tcW w:w="1800" w:type="dxa"/>
            <w:tcBorders>
              <w:top w:val="nil"/>
              <w:left w:val="single" w:sz="4" w:space="0" w:color="auto"/>
              <w:bottom w:val="nil"/>
            </w:tcBorders>
            <w:shd w:val="clear" w:color="auto" w:fill="D8D9DA"/>
            <w:vAlign w:val="center"/>
          </w:tcPr>
          <w:p w14:paraId="568AC513" w14:textId="77777777" w:rsidR="00DB4448" w:rsidRPr="007C23CA" w:rsidRDefault="00DB4448" w:rsidP="00AD1885">
            <w:pPr>
              <w:rPr>
                <w:szCs w:val="20"/>
              </w:rPr>
            </w:pPr>
          </w:p>
        </w:tc>
      </w:tr>
      <w:tr w:rsidR="00DB4448" w:rsidRPr="007C23CA" w14:paraId="4E1D5FD4" w14:textId="77777777" w:rsidTr="00DB4448">
        <w:tc>
          <w:tcPr>
            <w:tcW w:w="8275" w:type="dxa"/>
            <w:vAlign w:val="center"/>
          </w:tcPr>
          <w:p w14:paraId="24F3CA1A" w14:textId="77777777" w:rsidR="00DB4448" w:rsidRPr="00637663" w:rsidRDefault="00DB4448" w:rsidP="00AD1885">
            <w:pPr>
              <w:rPr>
                <w:szCs w:val="20"/>
              </w:rPr>
            </w:pPr>
            <w:r w:rsidRPr="00637663">
              <w:rPr>
                <w:szCs w:val="20"/>
              </w:rPr>
              <w:t>Required</w:t>
            </w:r>
          </w:p>
        </w:tc>
        <w:tc>
          <w:tcPr>
            <w:tcW w:w="1800" w:type="dxa"/>
            <w:tcBorders>
              <w:top w:val="nil"/>
              <w:left w:val="single" w:sz="4" w:space="0" w:color="auto"/>
              <w:bottom w:val="nil"/>
            </w:tcBorders>
            <w:vAlign w:val="center"/>
          </w:tcPr>
          <w:p w14:paraId="21E7A122" w14:textId="77777777" w:rsidR="00DB4448" w:rsidRPr="007C23CA" w:rsidRDefault="00DB4448" w:rsidP="00AD1885">
            <w:pPr>
              <w:rPr>
                <w:szCs w:val="20"/>
              </w:rPr>
            </w:pPr>
          </w:p>
        </w:tc>
      </w:tr>
      <w:tr w:rsidR="00DB4448" w:rsidRPr="007C23CA" w14:paraId="05EC5610" w14:textId="77777777" w:rsidTr="00DB4448">
        <w:tc>
          <w:tcPr>
            <w:tcW w:w="8275" w:type="dxa"/>
            <w:vAlign w:val="center"/>
          </w:tcPr>
          <w:p w14:paraId="57F236FC" w14:textId="77777777" w:rsidR="00DB4448" w:rsidRPr="00637663" w:rsidRDefault="00DB4448" w:rsidP="00AD1885">
            <w:pPr>
              <w:rPr>
                <w:szCs w:val="20"/>
              </w:rPr>
            </w:pPr>
            <w:r>
              <w:rPr>
                <w:szCs w:val="20"/>
              </w:rPr>
              <w:t>Supplemental</w:t>
            </w:r>
          </w:p>
        </w:tc>
        <w:tc>
          <w:tcPr>
            <w:tcW w:w="1800" w:type="dxa"/>
            <w:tcBorders>
              <w:top w:val="nil"/>
              <w:left w:val="single" w:sz="4" w:space="0" w:color="auto"/>
              <w:bottom w:val="nil"/>
            </w:tcBorders>
            <w:vAlign w:val="center"/>
          </w:tcPr>
          <w:p w14:paraId="28E575FE" w14:textId="77777777" w:rsidR="00DB4448" w:rsidRPr="007C23CA" w:rsidRDefault="00DB4448" w:rsidP="00AD1885">
            <w:pPr>
              <w:rPr>
                <w:szCs w:val="20"/>
              </w:rPr>
            </w:pPr>
          </w:p>
        </w:tc>
      </w:tr>
      <w:tr w:rsidR="00DB4448" w:rsidRPr="007C23CA" w14:paraId="26D824B3" w14:textId="77777777" w:rsidTr="00DB4448">
        <w:tc>
          <w:tcPr>
            <w:tcW w:w="8275" w:type="dxa"/>
            <w:shd w:val="clear" w:color="auto" w:fill="D8D9DA"/>
            <w:vAlign w:val="center"/>
          </w:tcPr>
          <w:p w14:paraId="1D43003E" w14:textId="77777777" w:rsidR="00DB4448" w:rsidRPr="001A6671" w:rsidRDefault="00DB4448" w:rsidP="00AD1885">
            <w:pPr>
              <w:rPr>
                <w:b/>
                <w:szCs w:val="20"/>
              </w:rPr>
            </w:pPr>
            <w:r>
              <w:rPr>
                <w:b/>
                <w:szCs w:val="20"/>
              </w:rPr>
              <w:t>Week</w:t>
            </w:r>
            <w:r w:rsidRPr="001A6671">
              <w:rPr>
                <w:b/>
                <w:szCs w:val="20"/>
              </w:rPr>
              <w:t xml:space="preserve"> 4</w:t>
            </w:r>
          </w:p>
        </w:tc>
        <w:tc>
          <w:tcPr>
            <w:tcW w:w="1800" w:type="dxa"/>
            <w:tcBorders>
              <w:top w:val="nil"/>
              <w:left w:val="single" w:sz="4" w:space="0" w:color="auto"/>
              <w:bottom w:val="nil"/>
            </w:tcBorders>
            <w:shd w:val="clear" w:color="auto" w:fill="D8D9DA"/>
            <w:vAlign w:val="center"/>
          </w:tcPr>
          <w:p w14:paraId="297273FB" w14:textId="77777777" w:rsidR="00DB4448" w:rsidRPr="007C23CA" w:rsidRDefault="00DB4448" w:rsidP="00AD1885">
            <w:pPr>
              <w:rPr>
                <w:szCs w:val="20"/>
              </w:rPr>
            </w:pPr>
          </w:p>
        </w:tc>
      </w:tr>
      <w:tr w:rsidR="00DB4448" w:rsidRPr="007C23CA" w14:paraId="6B3700E0" w14:textId="77777777" w:rsidTr="00DB4448">
        <w:tc>
          <w:tcPr>
            <w:tcW w:w="8275" w:type="dxa"/>
            <w:vAlign w:val="center"/>
          </w:tcPr>
          <w:p w14:paraId="4D04A990" w14:textId="77777777" w:rsidR="00DB4448" w:rsidRPr="00637663" w:rsidRDefault="00DB4448" w:rsidP="00AD1885">
            <w:pPr>
              <w:rPr>
                <w:szCs w:val="20"/>
              </w:rPr>
            </w:pPr>
            <w:r w:rsidRPr="00637663">
              <w:rPr>
                <w:szCs w:val="20"/>
              </w:rPr>
              <w:t>Required</w:t>
            </w:r>
          </w:p>
        </w:tc>
        <w:tc>
          <w:tcPr>
            <w:tcW w:w="1800" w:type="dxa"/>
            <w:tcBorders>
              <w:top w:val="nil"/>
              <w:left w:val="single" w:sz="4" w:space="0" w:color="auto"/>
              <w:bottom w:val="nil"/>
            </w:tcBorders>
            <w:vAlign w:val="center"/>
          </w:tcPr>
          <w:p w14:paraId="150B3D2F" w14:textId="77777777" w:rsidR="00DB4448" w:rsidRPr="007C23CA" w:rsidRDefault="00DB4448" w:rsidP="00AD1885">
            <w:pPr>
              <w:rPr>
                <w:szCs w:val="20"/>
              </w:rPr>
            </w:pPr>
          </w:p>
        </w:tc>
      </w:tr>
      <w:tr w:rsidR="00DB4448" w:rsidRPr="007C23CA" w14:paraId="6FCD6E87" w14:textId="77777777" w:rsidTr="00DB4448">
        <w:tc>
          <w:tcPr>
            <w:tcW w:w="8275" w:type="dxa"/>
            <w:vAlign w:val="center"/>
          </w:tcPr>
          <w:p w14:paraId="3829722F" w14:textId="77777777" w:rsidR="00DB4448" w:rsidRPr="00637663" w:rsidRDefault="00DB4448" w:rsidP="00AD1885">
            <w:pPr>
              <w:rPr>
                <w:szCs w:val="20"/>
              </w:rPr>
            </w:pPr>
            <w:r>
              <w:rPr>
                <w:szCs w:val="20"/>
              </w:rPr>
              <w:t>Supplemental</w:t>
            </w:r>
          </w:p>
        </w:tc>
        <w:tc>
          <w:tcPr>
            <w:tcW w:w="1800" w:type="dxa"/>
            <w:tcBorders>
              <w:top w:val="nil"/>
              <w:left w:val="single" w:sz="4" w:space="0" w:color="auto"/>
              <w:bottom w:val="nil"/>
            </w:tcBorders>
            <w:vAlign w:val="center"/>
          </w:tcPr>
          <w:p w14:paraId="231ECDE4" w14:textId="77777777" w:rsidR="00DB4448" w:rsidRPr="007C23CA" w:rsidRDefault="00DB4448" w:rsidP="00AD1885">
            <w:pPr>
              <w:rPr>
                <w:szCs w:val="20"/>
              </w:rPr>
            </w:pPr>
          </w:p>
        </w:tc>
      </w:tr>
      <w:tr w:rsidR="00DB4448" w:rsidRPr="007C23CA" w14:paraId="4C77A1C0" w14:textId="77777777" w:rsidTr="00DB4448">
        <w:tc>
          <w:tcPr>
            <w:tcW w:w="8275" w:type="dxa"/>
            <w:shd w:val="clear" w:color="auto" w:fill="D8D9DA"/>
            <w:vAlign w:val="center"/>
          </w:tcPr>
          <w:p w14:paraId="7B6C1535" w14:textId="77777777" w:rsidR="00DB4448" w:rsidRPr="007C23CA" w:rsidRDefault="00DB4448" w:rsidP="00AD1885">
            <w:pPr>
              <w:rPr>
                <w:b/>
                <w:szCs w:val="20"/>
              </w:rPr>
            </w:pPr>
            <w:r>
              <w:rPr>
                <w:b/>
                <w:szCs w:val="20"/>
              </w:rPr>
              <w:t>Week5</w:t>
            </w:r>
          </w:p>
        </w:tc>
        <w:tc>
          <w:tcPr>
            <w:tcW w:w="1800" w:type="dxa"/>
            <w:tcBorders>
              <w:top w:val="nil"/>
              <w:left w:val="single" w:sz="4" w:space="0" w:color="auto"/>
              <w:bottom w:val="nil"/>
            </w:tcBorders>
            <w:shd w:val="clear" w:color="auto" w:fill="D8D9DA"/>
            <w:vAlign w:val="center"/>
          </w:tcPr>
          <w:p w14:paraId="6DB4CF0A" w14:textId="77777777" w:rsidR="00DB4448" w:rsidRPr="007C23CA" w:rsidRDefault="00DB4448" w:rsidP="00AD1885">
            <w:pPr>
              <w:rPr>
                <w:szCs w:val="20"/>
              </w:rPr>
            </w:pPr>
          </w:p>
        </w:tc>
      </w:tr>
      <w:tr w:rsidR="00DB4448" w:rsidRPr="007C23CA" w14:paraId="28CDE97B" w14:textId="77777777" w:rsidTr="00DB4448">
        <w:tc>
          <w:tcPr>
            <w:tcW w:w="8275" w:type="dxa"/>
            <w:vAlign w:val="center"/>
          </w:tcPr>
          <w:p w14:paraId="24852AFA" w14:textId="77777777" w:rsidR="00DB4448" w:rsidRPr="00637663" w:rsidRDefault="00DB4448" w:rsidP="00AD1885">
            <w:pPr>
              <w:rPr>
                <w:szCs w:val="20"/>
              </w:rPr>
            </w:pPr>
            <w:r w:rsidRPr="00637663">
              <w:rPr>
                <w:szCs w:val="20"/>
              </w:rPr>
              <w:t>Required</w:t>
            </w:r>
          </w:p>
        </w:tc>
        <w:tc>
          <w:tcPr>
            <w:tcW w:w="1800" w:type="dxa"/>
            <w:tcBorders>
              <w:top w:val="nil"/>
              <w:left w:val="single" w:sz="4" w:space="0" w:color="auto"/>
              <w:bottom w:val="nil"/>
            </w:tcBorders>
            <w:vAlign w:val="center"/>
          </w:tcPr>
          <w:p w14:paraId="44EBE571" w14:textId="77777777" w:rsidR="00DB4448" w:rsidRPr="007C23CA" w:rsidRDefault="00DB4448" w:rsidP="00AD1885">
            <w:pPr>
              <w:rPr>
                <w:szCs w:val="20"/>
              </w:rPr>
            </w:pPr>
          </w:p>
        </w:tc>
      </w:tr>
      <w:tr w:rsidR="00DB4448" w:rsidRPr="007C23CA" w14:paraId="32F58FD9" w14:textId="77777777" w:rsidTr="00DB4448">
        <w:tc>
          <w:tcPr>
            <w:tcW w:w="8275" w:type="dxa"/>
            <w:vAlign w:val="center"/>
          </w:tcPr>
          <w:p w14:paraId="7E82EDD2" w14:textId="77777777" w:rsidR="00DB4448" w:rsidRPr="00637663" w:rsidRDefault="00DB4448" w:rsidP="00AD1885">
            <w:pPr>
              <w:rPr>
                <w:szCs w:val="20"/>
              </w:rPr>
            </w:pPr>
            <w:r>
              <w:rPr>
                <w:szCs w:val="20"/>
              </w:rPr>
              <w:t>Supplemental</w:t>
            </w:r>
          </w:p>
        </w:tc>
        <w:tc>
          <w:tcPr>
            <w:tcW w:w="1800" w:type="dxa"/>
            <w:tcBorders>
              <w:top w:val="nil"/>
              <w:left w:val="single" w:sz="4" w:space="0" w:color="auto"/>
              <w:bottom w:val="nil"/>
            </w:tcBorders>
            <w:vAlign w:val="center"/>
          </w:tcPr>
          <w:p w14:paraId="6210A0CC" w14:textId="77777777" w:rsidR="00DB4448" w:rsidRPr="007C23CA" w:rsidRDefault="00DB4448" w:rsidP="00AD1885">
            <w:pPr>
              <w:rPr>
                <w:szCs w:val="20"/>
              </w:rPr>
            </w:pPr>
          </w:p>
        </w:tc>
      </w:tr>
      <w:tr w:rsidR="00DB4448" w:rsidRPr="007C23CA" w14:paraId="2FE67DBD" w14:textId="77777777" w:rsidTr="00DB4448">
        <w:tc>
          <w:tcPr>
            <w:tcW w:w="8275" w:type="dxa"/>
            <w:shd w:val="clear" w:color="auto" w:fill="D8D9DA"/>
            <w:vAlign w:val="center"/>
          </w:tcPr>
          <w:p w14:paraId="6464901A" w14:textId="77777777" w:rsidR="00DB4448" w:rsidRPr="007C23CA" w:rsidRDefault="00DB4448" w:rsidP="00AD1885">
            <w:pPr>
              <w:rPr>
                <w:b/>
                <w:szCs w:val="20"/>
              </w:rPr>
            </w:pPr>
            <w:r>
              <w:rPr>
                <w:b/>
                <w:szCs w:val="20"/>
              </w:rPr>
              <w:t>Week 6</w:t>
            </w:r>
          </w:p>
        </w:tc>
        <w:tc>
          <w:tcPr>
            <w:tcW w:w="1800" w:type="dxa"/>
            <w:tcBorders>
              <w:top w:val="nil"/>
              <w:left w:val="single" w:sz="4" w:space="0" w:color="auto"/>
              <w:bottom w:val="nil"/>
            </w:tcBorders>
            <w:shd w:val="clear" w:color="auto" w:fill="D8D9DA"/>
            <w:vAlign w:val="center"/>
          </w:tcPr>
          <w:p w14:paraId="71F3C557" w14:textId="77777777" w:rsidR="00DB4448" w:rsidRPr="007C23CA" w:rsidRDefault="00DB4448" w:rsidP="00AD1885">
            <w:pPr>
              <w:rPr>
                <w:szCs w:val="20"/>
              </w:rPr>
            </w:pPr>
          </w:p>
        </w:tc>
      </w:tr>
      <w:tr w:rsidR="00DB4448" w:rsidRPr="007C23CA" w14:paraId="20B01EF4" w14:textId="77777777" w:rsidTr="00DB4448">
        <w:tc>
          <w:tcPr>
            <w:tcW w:w="8275" w:type="dxa"/>
            <w:vAlign w:val="center"/>
          </w:tcPr>
          <w:p w14:paraId="387286AA" w14:textId="77777777" w:rsidR="00DB4448" w:rsidRPr="00637663" w:rsidRDefault="00DB4448" w:rsidP="00AD1885">
            <w:pPr>
              <w:rPr>
                <w:szCs w:val="20"/>
              </w:rPr>
            </w:pPr>
            <w:r w:rsidRPr="00637663">
              <w:rPr>
                <w:szCs w:val="20"/>
              </w:rPr>
              <w:t>Required</w:t>
            </w:r>
          </w:p>
        </w:tc>
        <w:tc>
          <w:tcPr>
            <w:tcW w:w="1800" w:type="dxa"/>
            <w:tcBorders>
              <w:top w:val="nil"/>
              <w:left w:val="single" w:sz="4" w:space="0" w:color="auto"/>
              <w:bottom w:val="nil"/>
            </w:tcBorders>
            <w:vAlign w:val="center"/>
          </w:tcPr>
          <w:p w14:paraId="00358807" w14:textId="77777777" w:rsidR="00DB4448" w:rsidRPr="007C23CA" w:rsidRDefault="00DB4448" w:rsidP="00AD1885">
            <w:pPr>
              <w:rPr>
                <w:szCs w:val="20"/>
              </w:rPr>
            </w:pPr>
          </w:p>
        </w:tc>
      </w:tr>
      <w:tr w:rsidR="00DB4448" w:rsidRPr="007C23CA" w14:paraId="3E289D24" w14:textId="77777777" w:rsidTr="00DB4448">
        <w:tc>
          <w:tcPr>
            <w:tcW w:w="8275" w:type="dxa"/>
            <w:vAlign w:val="center"/>
          </w:tcPr>
          <w:p w14:paraId="1FA04924" w14:textId="77777777" w:rsidR="00DB4448" w:rsidRPr="00637663" w:rsidRDefault="00DB4448" w:rsidP="00AD1885">
            <w:pPr>
              <w:rPr>
                <w:szCs w:val="20"/>
              </w:rPr>
            </w:pPr>
            <w:r>
              <w:rPr>
                <w:szCs w:val="20"/>
              </w:rPr>
              <w:t>Supplemental</w:t>
            </w:r>
          </w:p>
        </w:tc>
        <w:tc>
          <w:tcPr>
            <w:tcW w:w="1800" w:type="dxa"/>
            <w:tcBorders>
              <w:top w:val="nil"/>
              <w:left w:val="single" w:sz="4" w:space="0" w:color="auto"/>
              <w:bottom w:val="nil"/>
            </w:tcBorders>
            <w:vAlign w:val="center"/>
          </w:tcPr>
          <w:p w14:paraId="4416EA55" w14:textId="77777777" w:rsidR="00DB4448" w:rsidRPr="007C23CA" w:rsidRDefault="00DB4448" w:rsidP="00AD1885">
            <w:pPr>
              <w:rPr>
                <w:szCs w:val="20"/>
              </w:rPr>
            </w:pPr>
          </w:p>
        </w:tc>
      </w:tr>
      <w:tr w:rsidR="00DB4448" w:rsidRPr="007C23CA" w14:paraId="32184FFA" w14:textId="77777777" w:rsidTr="00DB4448">
        <w:tc>
          <w:tcPr>
            <w:tcW w:w="8275" w:type="dxa"/>
            <w:shd w:val="clear" w:color="auto" w:fill="D8D9DA"/>
            <w:vAlign w:val="center"/>
          </w:tcPr>
          <w:p w14:paraId="6DB9E2D3" w14:textId="77777777" w:rsidR="00DB4448" w:rsidRPr="007C23CA" w:rsidRDefault="00DB4448" w:rsidP="00AD1885">
            <w:pPr>
              <w:rPr>
                <w:b/>
                <w:szCs w:val="20"/>
              </w:rPr>
            </w:pPr>
            <w:r>
              <w:rPr>
                <w:b/>
                <w:szCs w:val="20"/>
              </w:rPr>
              <w:t>Week 7</w:t>
            </w:r>
          </w:p>
        </w:tc>
        <w:tc>
          <w:tcPr>
            <w:tcW w:w="1800" w:type="dxa"/>
            <w:tcBorders>
              <w:top w:val="nil"/>
              <w:left w:val="single" w:sz="4" w:space="0" w:color="auto"/>
              <w:bottom w:val="nil"/>
            </w:tcBorders>
            <w:shd w:val="clear" w:color="auto" w:fill="D8D9DA"/>
            <w:vAlign w:val="center"/>
          </w:tcPr>
          <w:p w14:paraId="1B0536E9" w14:textId="77777777" w:rsidR="00DB4448" w:rsidRPr="007C23CA" w:rsidRDefault="00DB4448" w:rsidP="00AD1885">
            <w:pPr>
              <w:rPr>
                <w:szCs w:val="20"/>
              </w:rPr>
            </w:pPr>
          </w:p>
        </w:tc>
      </w:tr>
      <w:tr w:rsidR="00DB4448" w:rsidRPr="007C23CA" w14:paraId="1E2CCDCB" w14:textId="77777777" w:rsidTr="00DB4448">
        <w:tc>
          <w:tcPr>
            <w:tcW w:w="8275" w:type="dxa"/>
            <w:vAlign w:val="center"/>
          </w:tcPr>
          <w:p w14:paraId="69C100A9" w14:textId="77777777" w:rsidR="00DB4448" w:rsidRPr="00637663" w:rsidRDefault="00DB4448" w:rsidP="00AD1885">
            <w:pPr>
              <w:rPr>
                <w:szCs w:val="20"/>
              </w:rPr>
            </w:pPr>
            <w:r w:rsidRPr="00637663">
              <w:rPr>
                <w:szCs w:val="20"/>
              </w:rPr>
              <w:t>Required</w:t>
            </w:r>
          </w:p>
        </w:tc>
        <w:tc>
          <w:tcPr>
            <w:tcW w:w="1800" w:type="dxa"/>
            <w:tcBorders>
              <w:top w:val="nil"/>
              <w:left w:val="single" w:sz="4" w:space="0" w:color="auto"/>
              <w:bottom w:val="nil"/>
            </w:tcBorders>
            <w:vAlign w:val="center"/>
          </w:tcPr>
          <w:p w14:paraId="2B2AA5F1" w14:textId="77777777" w:rsidR="00DB4448" w:rsidRPr="007C23CA" w:rsidRDefault="00DB4448" w:rsidP="00AD1885">
            <w:pPr>
              <w:rPr>
                <w:szCs w:val="20"/>
              </w:rPr>
            </w:pPr>
          </w:p>
        </w:tc>
      </w:tr>
      <w:tr w:rsidR="00DB4448" w:rsidRPr="007C23CA" w14:paraId="41F39C58" w14:textId="77777777" w:rsidTr="00DB4448">
        <w:tc>
          <w:tcPr>
            <w:tcW w:w="8275" w:type="dxa"/>
            <w:vAlign w:val="center"/>
          </w:tcPr>
          <w:p w14:paraId="37DFA3E9" w14:textId="77777777" w:rsidR="00DB4448" w:rsidRPr="00637663" w:rsidRDefault="00DB4448" w:rsidP="00AD1885">
            <w:pPr>
              <w:rPr>
                <w:szCs w:val="20"/>
              </w:rPr>
            </w:pPr>
            <w:r>
              <w:rPr>
                <w:szCs w:val="20"/>
              </w:rPr>
              <w:t>Supplemental</w:t>
            </w:r>
          </w:p>
        </w:tc>
        <w:tc>
          <w:tcPr>
            <w:tcW w:w="1800" w:type="dxa"/>
            <w:tcBorders>
              <w:top w:val="nil"/>
              <w:left w:val="single" w:sz="4" w:space="0" w:color="auto"/>
              <w:bottom w:val="nil"/>
            </w:tcBorders>
            <w:vAlign w:val="center"/>
          </w:tcPr>
          <w:p w14:paraId="2A34AD93" w14:textId="77777777" w:rsidR="00DB4448" w:rsidRPr="007C23CA" w:rsidRDefault="00DB4448" w:rsidP="00AD1885">
            <w:pPr>
              <w:rPr>
                <w:szCs w:val="20"/>
              </w:rPr>
            </w:pPr>
          </w:p>
        </w:tc>
      </w:tr>
      <w:tr w:rsidR="00DB4448" w:rsidRPr="007C23CA" w14:paraId="563B0C28" w14:textId="77777777" w:rsidTr="00DB4448">
        <w:tc>
          <w:tcPr>
            <w:tcW w:w="8275" w:type="dxa"/>
            <w:shd w:val="clear" w:color="auto" w:fill="BF2C37"/>
            <w:vAlign w:val="center"/>
          </w:tcPr>
          <w:p w14:paraId="6586A0BB" w14:textId="77777777" w:rsidR="00DB4448" w:rsidRDefault="00DB4448" w:rsidP="00AD1885">
            <w:pPr>
              <w:rPr>
                <w:b/>
                <w:szCs w:val="20"/>
              </w:rPr>
            </w:pPr>
          </w:p>
        </w:tc>
        <w:tc>
          <w:tcPr>
            <w:tcW w:w="1800" w:type="dxa"/>
            <w:tcBorders>
              <w:top w:val="nil"/>
              <w:left w:val="single" w:sz="4" w:space="0" w:color="auto"/>
              <w:bottom w:val="nil"/>
            </w:tcBorders>
            <w:shd w:val="clear" w:color="auto" w:fill="BF2C37"/>
            <w:vAlign w:val="center"/>
          </w:tcPr>
          <w:p w14:paraId="08F9122D" w14:textId="77777777" w:rsidR="00DB4448" w:rsidRDefault="00DB4448" w:rsidP="00AD1885">
            <w:pPr>
              <w:rPr>
                <w:szCs w:val="20"/>
              </w:rPr>
            </w:pPr>
          </w:p>
        </w:tc>
      </w:tr>
      <w:tr w:rsidR="00DB4448" w:rsidRPr="007C23CA" w14:paraId="12A5318E" w14:textId="77777777" w:rsidTr="00DB4448">
        <w:tc>
          <w:tcPr>
            <w:tcW w:w="8275" w:type="dxa"/>
            <w:vAlign w:val="center"/>
          </w:tcPr>
          <w:p w14:paraId="324E4322" w14:textId="77777777" w:rsidR="00DB4448" w:rsidRDefault="00DB4448" w:rsidP="00AD1885">
            <w:pPr>
              <w:rPr>
                <w:b/>
                <w:szCs w:val="20"/>
              </w:rPr>
            </w:pPr>
            <w:r>
              <w:rPr>
                <w:b/>
                <w:szCs w:val="20"/>
              </w:rPr>
              <w:t>Total Required Hours</w:t>
            </w:r>
          </w:p>
        </w:tc>
        <w:tc>
          <w:tcPr>
            <w:tcW w:w="1800" w:type="dxa"/>
            <w:tcBorders>
              <w:top w:val="nil"/>
              <w:left w:val="single" w:sz="4" w:space="0" w:color="auto"/>
              <w:bottom w:val="nil"/>
            </w:tcBorders>
            <w:vAlign w:val="center"/>
          </w:tcPr>
          <w:p w14:paraId="5BF64AEC" w14:textId="77777777" w:rsidR="00DB4448" w:rsidRDefault="00DB4448" w:rsidP="00AD1885">
            <w:pPr>
              <w:rPr>
                <w:szCs w:val="20"/>
              </w:rPr>
            </w:pPr>
          </w:p>
        </w:tc>
      </w:tr>
      <w:tr w:rsidR="00DB4448" w:rsidRPr="007C23CA" w14:paraId="53558ACA" w14:textId="77777777" w:rsidTr="00DB4448">
        <w:tc>
          <w:tcPr>
            <w:tcW w:w="8275" w:type="dxa"/>
            <w:vAlign w:val="center"/>
          </w:tcPr>
          <w:p w14:paraId="666AC4B0" w14:textId="77777777" w:rsidR="00DB4448" w:rsidRDefault="00DB4448" w:rsidP="00AD1885">
            <w:pPr>
              <w:rPr>
                <w:b/>
                <w:szCs w:val="20"/>
              </w:rPr>
            </w:pPr>
            <w:r>
              <w:rPr>
                <w:b/>
                <w:szCs w:val="20"/>
              </w:rPr>
              <w:t>Total Supplemental Hours</w:t>
            </w:r>
          </w:p>
        </w:tc>
        <w:tc>
          <w:tcPr>
            <w:tcW w:w="1800" w:type="dxa"/>
            <w:tcBorders>
              <w:top w:val="nil"/>
              <w:left w:val="single" w:sz="4" w:space="0" w:color="auto"/>
              <w:bottom w:val="nil"/>
            </w:tcBorders>
            <w:vAlign w:val="center"/>
          </w:tcPr>
          <w:p w14:paraId="46EED45B" w14:textId="77777777" w:rsidR="00DB4448" w:rsidRDefault="00DB4448" w:rsidP="00AD1885">
            <w:pPr>
              <w:rPr>
                <w:szCs w:val="20"/>
              </w:rPr>
            </w:pPr>
          </w:p>
        </w:tc>
      </w:tr>
      <w:tr w:rsidR="00DB4448" w:rsidRPr="007C23CA" w14:paraId="1AAE212E" w14:textId="77777777" w:rsidTr="00DB4448">
        <w:tc>
          <w:tcPr>
            <w:tcW w:w="8275" w:type="dxa"/>
            <w:vAlign w:val="center"/>
          </w:tcPr>
          <w:p w14:paraId="13BA3829" w14:textId="77777777" w:rsidR="00DB4448" w:rsidRDefault="00DB4448" w:rsidP="00AD1885">
            <w:pPr>
              <w:rPr>
                <w:b/>
                <w:szCs w:val="20"/>
              </w:rPr>
            </w:pPr>
            <w:r>
              <w:rPr>
                <w:b/>
                <w:szCs w:val="20"/>
              </w:rPr>
              <w:t>Total Hours</w:t>
            </w:r>
          </w:p>
        </w:tc>
        <w:tc>
          <w:tcPr>
            <w:tcW w:w="1800" w:type="dxa"/>
            <w:tcBorders>
              <w:top w:val="nil"/>
              <w:left w:val="single" w:sz="4" w:space="0" w:color="auto"/>
              <w:bottom w:val="single" w:sz="4" w:space="0" w:color="auto"/>
            </w:tcBorders>
            <w:vAlign w:val="center"/>
          </w:tcPr>
          <w:p w14:paraId="7C77CADB" w14:textId="77777777" w:rsidR="00DB4448" w:rsidRDefault="00DB4448" w:rsidP="00AD1885">
            <w:pPr>
              <w:rPr>
                <w:szCs w:val="20"/>
              </w:rPr>
            </w:pPr>
          </w:p>
        </w:tc>
      </w:tr>
    </w:tbl>
    <w:p w14:paraId="253BB1A9" w14:textId="77777777" w:rsidR="00E3447E" w:rsidRPr="00637663" w:rsidRDefault="00E3447E" w:rsidP="00E3447E">
      <w:pPr>
        <w:tabs>
          <w:tab w:val="left" w:pos="360"/>
        </w:tabs>
        <w:spacing w:before="60" w:after="60"/>
        <w:rPr>
          <w:rFonts w:cs="Arial"/>
          <w:szCs w:val="20"/>
        </w:rPr>
      </w:pPr>
    </w:p>
    <w:p w14:paraId="7E1B72F6" w14:textId="77777777" w:rsidR="006B3B68" w:rsidRPr="0090566F" w:rsidRDefault="006B3B68" w:rsidP="00DA45E4">
      <w:pPr>
        <w:rPr>
          <w:rFonts w:cs="Arial"/>
          <w:szCs w:val="20"/>
        </w:rPr>
      </w:pPr>
    </w:p>
    <w:sectPr w:rsidR="006B3B68" w:rsidRPr="0090566F" w:rsidSect="00C82FE2">
      <w:pgSz w:w="15840" w:h="12240" w:orient="landscape"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45FFCB" w14:textId="77777777" w:rsidR="00E15ABD" w:rsidRDefault="00E15ABD">
      <w:r>
        <w:separator/>
      </w:r>
    </w:p>
  </w:endnote>
  <w:endnote w:type="continuationSeparator" w:id="0">
    <w:p w14:paraId="12F77344" w14:textId="77777777" w:rsidR="00E15ABD" w:rsidRDefault="00E15A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EC33E2" w14:textId="77777777" w:rsidR="003E5EDF" w:rsidRPr="00EB2955" w:rsidRDefault="003E5EDF" w:rsidP="00EB2955">
    <w:pPr>
      <w:pStyle w:val="Footer"/>
      <w:jc w:val="right"/>
      <w:rPr>
        <w:rFonts w:cs="Arial"/>
        <w:szCs w:val="20"/>
      </w:rPr>
    </w:pPr>
    <w:r w:rsidRPr="00EB2955">
      <w:rPr>
        <w:rFonts w:cs="Arial"/>
        <w:szCs w:val="20"/>
      </w:rPr>
      <w:t>Date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608876" w14:textId="77777777" w:rsidR="003E5EDF" w:rsidRPr="00EB2955" w:rsidRDefault="003E5EDF" w:rsidP="00EB2955">
    <w:pPr>
      <w:pStyle w:val="Footer"/>
      <w:jc w:val="right"/>
      <w:rPr>
        <w:rFonts w:cs="Arial"/>
        <w:szCs w:val="20"/>
      </w:rPr>
    </w:pPr>
    <w:r w:rsidRPr="00EB2955">
      <w:rPr>
        <w:rFonts w:cs="Arial"/>
        <w:szCs w:val="20"/>
      </w:rPr>
      <w:t>Date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3AB6E3" w14:textId="77777777" w:rsidR="00E15ABD" w:rsidRDefault="00E15ABD">
      <w:r>
        <w:separator/>
      </w:r>
    </w:p>
  </w:footnote>
  <w:footnote w:type="continuationSeparator" w:id="0">
    <w:p w14:paraId="6D259E0B" w14:textId="77777777" w:rsidR="00E15ABD" w:rsidRDefault="00E15AB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cs="Arial"/>
        <w:szCs w:val="20"/>
      </w:rPr>
      <w:id w:val="-1004506271"/>
      <w:docPartObj>
        <w:docPartGallery w:val="Page Numbers (Top of Page)"/>
        <w:docPartUnique/>
      </w:docPartObj>
    </w:sdtPr>
    <w:sdtEndPr>
      <w:rPr>
        <w:noProof/>
      </w:rPr>
    </w:sdtEndPr>
    <w:sdtContent>
      <w:p w14:paraId="563CDB43" w14:textId="5068D1E0" w:rsidR="003E5EDF" w:rsidRPr="006324AB" w:rsidRDefault="003E5EDF">
        <w:pPr>
          <w:pStyle w:val="Header"/>
          <w:jc w:val="right"/>
          <w:rPr>
            <w:rFonts w:cs="Arial"/>
            <w:szCs w:val="20"/>
          </w:rPr>
        </w:pPr>
        <w:r w:rsidRPr="006324AB">
          <w:rPr>
            <w:rFonts w:cs="Arial"/>
            <w:szCs w:val="20"/>
          </w:rPr>
          <w:fldChar w:fldCharType="begin"/>
        </w:r>
        <w:r w:rsidRPr="006324AB">
          <w:rPr>
            <w:rFonts w:cs="Arial"/>
            <w:szCs w:val="20"/>
          </w:rPr>
          <w:instrText xml:space="preserve"> PAGE   \* MERGEFORMAT </w:instrText>
        </w:r>
        <w:r w:rsidRPr="006324AB">
          <w:rPr>
            <w:rFonts w:cs="Arial"/>
            <w:szCs w:val="20"/>
          </w:rPr>
          <w:fldChar w:fldCharType="separate"/>
        </w:r>
        <w:r w:rsidR="005C363D">
          <w:rPr>
            <w:rFonts w:cs="Arial"/>
            <w:noProof/>
            <w:szCs w:val="20"/>
          </w:rPr>
          <w:t>25</w:t>
        </w:r>
        <w:r w:rsidRPr="006324AB">
          <w:rPr>
            <w:rFonts w:cs="Arial"/>
            <w:noProof/>
            <w:szCs w:val="20"/>
          </w:rPr>
          <w:fldChar w:fldCharType="end"/>
        </w:r>
      </w:p>
    </w:sdtContent>
  </w:sdt>
  <w:p w14:paraId="77B48190" w14:textId="39EFE502" w:rsidR="003E5EDF" w:rsidRDefault="003E5EDF">
    <w:pPr>
      <w:pStyle w:val="Header"/>
      <w:rPr>
        <w:rFonts w:cs="Arial"/>
        <w:szCs w:val="20"/>
      </w:rPr>
    </w:pPr>
    <w:r>
      <w:rPr>
        <w:rFonts w:cs="Arial"/>
        <w:szCs w:val="20"/>
      </w:rPr>
      <w:t>EDU 574: School Law &amp; Policy Issues</w:t>
    </w:r>
  </w:p>
  <w:p w14:paraId="62DB648D" w14:textId="77777777" w:rsidR="003E5EDF" w:rsidRPr="00EB2955" w:rsidRDefault="003E5EDF">
    <w:pPr>
      <w:pStyle w:val="Header"/>
      <w:rPr>
        <w:rFonts w:cs="Arial"/>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BF7421" w14:textId="77777777" w:rsidR="003E5EDF" w:rsidRPr="00B21089" w:rsidRDefault="003E5EDF" w:rsidP="0020635A">
    <w:pPr>
      <w:pStyle w:val="Title"/>
      <w:jc w:val="right"/>
    </w:pPr>
    <w:r w:rsidRPr="00825CE5">
      <w:rPr>
        <w:noProof/>
      </w:rPr>
      <w:drawing>
        <wp:inline distT="0" distB="0" distL="0" distR="0" wp14:anchorId="0F07F8DE" wp14:editId="3FE308EE">
          <wp:extent cx="2107382" cy="914400"/>
          <wp:effectExtent l="0" t="0" r="0" b="0"/>
          <wp:docPr id="3" name="Picture 3" descr="C:\Users\LBarker\Pictures\Logos\GMU_LOGOS_ALTERNATIVE_CMY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Barker\Pictures\Logos\GMU_LOGOS_ALTERNATIVE_CMYK.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07382" cy="914400"/>
                  </a:xfrm>
                  <a:prstGeom prst="rect">
                    <a:avLst/>
                  </a:prstGeom>
                  <a:noFill/>
                  <a:ln>
                    <a:noFill/>
                  </a:ln>
                </pic:spPr>
              </pic:pic>
            </a:graphicData>
          </a:graphic>
        </wp:inline>
      </w:drawing>
    </w:r>
  </w:p>
  <w:p w14:paraId="2CD7094E" w14:textId="77777777" w:rsidR="003E5EDF" w:rsidRPr="00D07152" w:rsidRDefault="003E5EDF" w:rsidP="0020635A">
    <w:pPr>
      <w:pStyle w:val="Heading1"/>
      <w:jc w:val="right"/>
    </w:pPr>
    <w:r w:rsidRPr="00D07152">
      <w:t>Faculty Instructional Guide</w:t>
    </w:r>
  </w:p>
  <w:p w14:paraId="508CBDB7" w14:textId="1C5D9297" w:rsidR="003E5EDF" w:rsidRPr="00825CE5" w:rsidRDefault="003E5EDF" w:rsidP="0020635A">
    <w:pPr>
      <w:pStyle w:val="Heading1"/>
      <w:jc w:val="right"/>
    </w:pPr>
    <w:r>
      <w:t>EDU 574</w:t>
    </w:r>
    <w:r w:rsidRPr="00825CE5">
      <w:t xml:space="preserve">: </w:t>
    </w:r>
    <w:r>
      <w:t>School Law and Policy Issues</w:t>
    </w:r>
  </w:p>
  <w:p w14:paraId="42570127" w14:textId="77777777" w:rsidR="003E5EDF" w:rsidRDefault="003E5EDF" w:rsidP="005353F9">
    <w:pPr>
      <w:pStyle w:val="Header"/>
      <w:tabs>
        <w:tab w:val="clear" w:pos="4320"/>
        <w:tab w:val="clear" w:pos="8640"/>
        <w:tab w:val="left" w:pos="2400"/>
      </w:tabs>
    </w:pP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67182336"/>
      <w:docPartObj>
        <w:docPartGallery w:val="Page Numbers (Top of Page)"/>
        <w:docPartUnique/>
      </w:docPartObj>
    </w:sdtPr>
    <w:sdtEndPr>
      <w:rPr>
        <w:rFonts w:cs="Arial"/>
        <w:noProof/>
        <w:szCs w:val="20"/>
      </w:rPr>
    </w:sdtEndPr>
    <w:sdtContent>
      <w:p w14:paraId="6A65EFA6" w14:textId="77777777" w:rsidR="003E5EDF" w:rsidRPr="006324AB" w:rsidRDefault="003E5EDF">
        <w:pPr>
          <w:pStyle w:val="Header"/>
          <w:jc w:val="right"/>
          <w:rPr>
            <w:rFonts w:cs="Arial"/>
            <w:szCs w:val="20"/>
          </w:rPr>
        </w:pPr>
        <w:r w:rsidRPr="006324AB">
          <w:rPr>
            <w:rFonts w:cs="Arial"/>
            <w:szCs w:val="20"/>
          </w:rPr>
          <w:fldChar w:fldCharType="begin"/>
        </w:r>
        <w:r w:rsidRPr="006324AB">
          <w:rPr>
            <w:rFonts w:cs="Arial"/>
            <w:szCs w:val="20"/>
          </w:rPr>
          <w:instrText xml:space="preserve"> PAGE   \* MERGEFORMAT </w:instrText>
        </w:r>
        <w:r w:rsidRPr="006324AB">
          <w:rPr>
            <w:rFonts w:cs="Arial"/>
            <w:szCs w:val="20"/>
          </w:rPr>
          <w:fldChar w:fldCharType="separate"/>
        </w:r>
        <w:r>
          <w:rPr>
            <w:rFonts w:cs="Arial"/>
            <w:noProof/>
            <w:szCs w:val="20"/>
          </w:rPr>
          <w:t>2</w:t>
        </w:r>
        <w:r w:rsidRPr="006324AB">
          <w:rPr>
            <w:rFonts w:cs="Arial"/>
            <w:noProof/>
            <w:szCs w:val="20"/>
          </w:rPr>
          <w:fldChar w:fldCharType="end"/>
        </w:r>
      </w:p>
    </w:sdtContent>
  </w:sdt>
  <w:p w14:paraId="63A7AC03" w14:textId="77777777" w:rsidR="003E5EDF" w:rsidRDefault="003E5EDF" w:rsidP="005353F9">
    <w:pPr>
      <w:pStyle w:val="Header"/>
      <w:tabs>
        <w:tab w:val="clear" w:pos="4320"/>
        <w:tab w:val="clear" w:pos="8640"/>
        <w:tab w:val="left" w:pos="240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1362DBCA"/>
    <w:lvl w:ilvl="0">
      <w:numFmt w:val="bullet"/>
      <w:lvlText w:val="*"/>
      <w:lvlJc w:val="left"/>
    </w:lvl>
  </w:abstractNum>
  <w:abstractNum w:abstractNumId="1" w15:restartNumberingAfterBreak="0">
    <w:nsid w:val="000B4144"/>
    <w:multiLevelType w:val="multilevel"/>
    <w:tmpl w:val="25EC437A"/>
    <w:lvl w:ilvl="0">
      <w:start w:val="1"/>
      <w:numFmt w:val="decimal"/>
      <w:lvlText w:val="%1"/>
      <w:lvlJc w:val="left"/>
      <w:pPr>
        <w:ind w:left="360" w:hanging="360"/>
      </w:pPr>
      <w:rPr>
        <w:rFonts w:hint="default"/>
        <w:b/>
      </w:rPr>
    </w:lvl>
    <w:lvl w:ilvl="1">
      <w:start w:val="1"/>
      <w:numFmt w:val="decimal"/>
      <w:lvlText w:val="2.%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 w15:restartNumberingAfterBreak="0">
    <w:nsid w:val="0B7245D0"/>
    <w:multiLevelType w:val="multilevel"/>
    <w:tmpl w:val="49AE2CF8"/>
    <w:lvl w:ilvl="0">
      <w:start w:val="1"/>
      <w:numFmt w:val="decimal"/>
      <w:lvlText w:val="%1"/>
      <w:lvlJc w:val="left"/>
      <w:pPr>
        <w:ind w:left="360" w:hanging="360"/>
      </w:pPr>
      <w:rPr>
        <w:rFonts w:hint="default"/>
        <w:b/>
      </w:rPr>
    </w:lvl>
    <w:lvl w:ilvl="1">
      <w:start w:val="1"/>
      <w:numFmt w:val="decimal"/>
      <w:lvlText w:val="4.%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3" w15:restartNumberingAfterBreak="0">
    <w:nsid w:val="19087C65"/>
    <w:multiLevelType w:val="multilevel"/>
    <w:tmpl w:val="173A7FE0"/>
    <w:lvl w:ilvl="0">
      <w:start w:val="1"/>
      <w:numFmt w:val="decimal"/>
      <w:lvlText w:val="%1"/>
      <w:lvlJc w:val="left"/>
      <w:pPr>
        <w:ind w:left="360" w:hanging="360"/>
      </w:pPr>
      <w:rPr>
        <w:rFonts w:hint="default"/>
        <w:b/>
      </w:rPr>
    </w:lvl>
    <w:lvl w:ilvl="1">
      <w:start w:val="1"/>
      <w:numFmt w:val="decimal"/>
      <w:lvlText w:val="5.%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4" w15:restartNumberingAfterBreak="0">
    <w:nsid w:val="19F32461"/>
    <w:multiLevelType w:val="multilevel"/>
    <w:tmpl w:val="D39204CE"/>
    <w:lvl w:ilvl="0">
      <w:start w:val="1"/>
      <w:numFmt w:val="decimal"/>
      <w:lvlText w:val="%1"/>
      <w:lvlJc w:val="left"/>
      <w:pPr>
        <w:ind w:left="360" w:hanging="360"/>
      </w:pPr>
      <w:rPr>
        <w:rFonts w:hint="default"/>
        <w:b/>
      </w:rPr>
    </w:lvl>
    <w:lvl w:ilvl="1">
      <w:start w:val="1"/>
      <w:numFmt w:val="decimal"/>
      <w:lvlText w:val="6.%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5" w15:restartNumberingAfterBreak="0">
    <w:nsid w:val="40F237C6"/>
    <w:multiLevelType w:val="hybridMultilevel"/>
    <w:tmpl w:val="EA5432FE"/>
    <w:lvl w:ilvl="0" w:tplc="342E443C">
      <w:start w:val="1"/>
      <w:numFmt w:val="bullet"/>
      <w:pStyle w:val="OnlineGroundStudentInstructionsL1BulletItalics"/>
      <w:lvlText w:val=""/>
      <w:lvlJc w:val="left"/>
      <w:pPr>
        <w:tabs>
          <w:tab w:val="num" w:pos="-2160"/>
        </w:tabs>
        <w:ind w:left="-2160" w:hanging="360"/>
      </w:pPr>
      <w:rPr>
        <w:rFonts w:ascii="Symbol" w:hAnsi="Symbol" w:hint="default"/>
        <w:sz w:val="20"/>
        <w:szCs w:val="20"/>
      </w:rPr>
    </w:lvl>
    <w:lvl w:ilvl="1" w:tplc="C15A48E2">
      <w:start w:val="1"/>
      <w:numFmt w:val="bullet"/>
      <w:pStyle w:val="Second-LevelBulletedListHollow"/>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720"/>
        </w:tabs>
        <w:ind w:left="-720" w:hanging="360"/>
      </w:pPr>
      <w:rPr>
        <w:rFonts w:ascii="Wingdings" w:hAnsi="Wingdings" w:hint="default"/>
      </w:rPr>
    </w:lvl>
    <w:lvl w:ilvl="3" w:tplc="04090001">
      <w:start w:val="1"/>
      <w:numFmt w:val="bullet"/>
      <w:lvlText w:val=""/>
      <w:lvlJc w:val="left"/>
      <w:pPr>
        <w:tabs>
          <w:tab w:val="num" w:pos="0"/>
        </w:tabs>
        <w:ind w:left="0" w:hanging="360"/>
      </w:pPr>
      <w:rPr>
        <w:rFonts w:ascii="Symbol" w:hAnsi="Symbol" w:hint="default"/>
      </w:rPr>
    </w:lvl>
    <w:lvl w:ilvl="4" w:tplc="04090003">
      <w:start w:val="1"/>
      <w:numFmt w:val="bullet"/>
      <w:lvlText w:val="o"/>
      <w:lvlJc w:val="left"/>
      <w:pPr>
        <w:tabs>
          <w:tab w:val="num" w:pos="720"/>
        </w:tabs>
        <w:ind w:left="720" w:hanging="360"/>
      </w:pPr>
      <w:rPr>
        <w:rFonts w:ascii="Courier New" w:hAnsi="Courier New" w:cs="Courier New" w:hint="default"/>
      </w:rPr>
    </w:lvl>
    <w:lvl w:ilvl="5" w:tplc="04090005" w:tentative="1">
      <w:start w:val="1"/>
      <w:numFmt w:val="bullet"/>
      <w:lvlText w:val=""/>
      <w:lvlJc w:val="left"/>
      <w:pPr>
        <w:tabs>
          <w:tab w:val="num" w:pos="1440"/>
        </w:tabs>
        <w:ind w:left="1440" w:hanging="360"/>
      </w:pPr>
      <w:rPr>
        <w:rFonts w:ascii="Wingdings" w:hAnsi="Wingdings" w:hint="default"/>
      </w:rPr>
    </w:lvl>
    <w:lvl w:ilvl="6" w:tplc="04090001" w:tentative="1">
      <w:start w:val="1"/>
      <w:numFmt w:val="bullet"/>
      <w:lvlText w:val=""/>
      <w:lvlJc w:val="left"/>
      <w:pPr>
        <w:tabs>
          <w:tab w:val="num" w:pos="2160"/>
        </w:tabs>
        <w:ind w:left="2160" w:hanging="360"/>
      </w:pPr>
      <w:rPr>
        <w:rFonts w:ascii="Symbol" w:hAnsi="Symbol" w:hint="default"/>
      </w:rPr>
    </w:lvl>
    <w:lvl w:ilvl="7" w:tplc="04090003" w:tentative="1">
      <w:start w:val="1"/>
      <w:numFmt w:val="bullet"/>
      <w:lvlText w:val="o"/>
      <w:lvlJc w:val="left"/>
      <w:pPr>
        <w:tabs>
          <w:tab w:val="num" w:pos="2880"/>
        </w:tabs>
        <w:ind w:left="2880" w:hanging="360"/>
      </w:pPr>
      <w:rPr>
        <w:rFonts w:ascii="Courier New" w:hAnsi="Courier New" w:cs="Courier New" w:hint="default"/>
      </w:rPr>
    </w:lvl>
    <w:lvl w:ilvl="8" w:tplc="04090005" w:tentative="1">
      <w:start w:val="1"/>
      <w:numFmt w:val="bullet"/>
      <w:lvlText w:val=""/>
      <w:lvlJc w:val="left"/>
      <w:pPr>
        <w:tabs>
          <w:tab w:val="num" w:pos="3600"/>
        </w:tabs>
        <w:ind w:left="3600" w:hanging="360"/>
      </w:pPr>
      <w:rPr>
        <w:rFonts w:ascii="Wingdings" w:hAnsi="Wingdings" w:hint="default"/>
      </w:rPr>
    </w:lvl>
  </w:abstractNum>
  <w:abstractNum w:abstractNumId="6" w15:restartNumberingAfterBreak="0">
    <w:nsid w:val="415D55AB"/>
    <w:multiLevelType w:val="hybridMultilevel"/>
    <w:tmpl w:val="5F2818DE"/>
    <w:lvl w:ilvl="0" w:tplc="9B6C2D36">
      <w:start w:val="1"/>
      <w:numFmt w:val="decimal"/>
      <w:pStyle w:val="NumberedAssignmentsList"/>
      <w:lvlText w:val="%1."/>
      <w:lvlJc w:val="left"/>
      <w:pPr>
        <w:tabs>
          <w:tab w:val="num" w:pos="720"/>
        </w:tabs>
        <w:ind w:left="720" w:hanging="360"/>
      </w:pPr>
      <w:rPr>
        <w:rFonts w:hint="default"/>
        <w:b w:val="0"/>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360"/>
        </w:tabs>
        <w:ind w:left="-360" w:hanging="180"/>
      </w:pPr>
    </w:lvl>
    <w:lvl w:ilvl="3" w:tplc="0409000F" w:tentative="1">
      <w:start w:val="1"/>
      <w:numFmt w:val="decimal"/>
      <w:lvlText w:val="%4."/>
      <w:lvlJc w:val="left"/>
      <w:pPr>
        <w:tabs>
          <w:tab w:val="num" w:pos="360"/>
        </w:tabs>
        <w:ind w:left="360" w:hanging="360"/>
      </w:pPr>
    </w:lvl>
    <w:lvl w:ilvl="4" w:tplc="04090019" w:tentative="1">
      <w:start w:val="1"/>
      <w:numFmt w:val="lowerLetter"/>
      <w:lvlText w:val="%5."/>
      <w:lvlJc w:val="left"/>
      <w:pPr>
        <w:tabs>
          <w:tab w:val="num" w:pos="1080"/>
        </w:tabs>
        <w:ind w:left="1080" w:hanging="360"/>
      </w:pPr>
    </w:lvl>
    <w:lvl w:ilvl="5" w:tplc="0409001B" w:tentative="1">
      <w:start w:val="1"/>
      <w:numFmt w:val="lowerRoman"/>
      <w:lvlText w:val="%6."/>
      <w:lvlJc w:val="right"/>
      <w:pPr>
        <w:tabs>
          <w:tab w:val="num" w:pos="1800"/>
        </w:tabs>
        <w:ind w:left="1800" w:hanging="180"/>
      </w:pPr>
    </w:lvl>
    <w:lvl w:ilvl="6" w:tplc="0409000F" w:tentative="1">
      <w:start w:val="1"/>
      <w:numFmt w:val="decimal"/>
      <w:lvlText w:val="%7."/>
      <w:lvlJc w:val="left"/>
      <w:pPr>
        <w:tabs>
          <w:tab w:val="num" w:pos="2520"/>
        </w:tabs>
        <w:ind w:left="2520" w:hanging="360"/>
      </w:pPr>
    </w:lvl>
    <w:lvl w:ilvl="7" w:tplc="04090019" w:tentative="1">
      <w:start w:val="1"/>
      <w:numFmt w:val="lowerLetter"/>
      <w:lvlText w:val="%8."/>
      <w:lvlJc w:val="left"/>
      <w:pPr>
        <w:tabs>
          <w:tab w:val="num" w:pos="3240"/>
        </w:tabs>
        <w:ind w:left="3240" w:hanging="360"/>
      </w:pPr>
    </w:lvl>
    <w:lvl w:ilvl="8" w:tplc="0409001B" w:tentative="1">
      <w:start w:val="1"/>
      <w:numFmt w:val="lowerRoman"/>
      <w:lvlText w:val="%9."/>
      <w:lvlJc w:val="right"/>
      <w:pPr>
        <w:tabs>
          <w:tab w:val="num" w:pos="3960"/>
        </w:tabs>
        <w:ind w:left="3960" w:hanging="180"/>
      </w:pPr>
    </w:lvl>
  </w:abstractNum>
  <w:abstractNum w:abstractNumId="7" w15:restartNumberingAfterBreak="0">
    <w:nsid w:val="45B6263A"/>
    <w:multiLevelType w:val="hybridMultilevel"/>
    <w:tmpl w:val="6EFAFF2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4D8E7CFA"/>
    <w:multiLevelType w:val="multilevel"/>
    <w:tmpl w:val="6E5E91E8"/>
    <w:lvl w:ilvl="0">
      <w:start w:val="1"/>
      <w:numFmt w:val="decimal"/>
      <w:lvlText w:val="%1"/>
      <w:lvlJc w:val="left"/>
      <w:pPr>
        <w:ind w:left="360" w:hanging="360"/>
      </w:pPr>
      <w:rPr>
        <w:rFonts w:hint="default"/>
        <w:b/>
      </w:rPr>
    </w:lvl>
    <w:lvl w:ilvl="1">
      <w:start w:val="1"/>
      <w:numFmt w:val="decimal"/>
      <w:lvlText w:val="7.%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9" w15:restartNumberingAfterBreak="0">
    <w:nsid w:val="5A82783C"/>
    <w:multiLevelType w:val="multilevel"/>
    <w:tmpl w:val="DC5AF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9996A66"/>
    <w:multiLevelType w:val="multilevel"/>
    <w:tmpl w:val="942825E2"/>
    <w:lvl w:ilvl="0">
      <w:start w:val="1"/>
      <w:numFmt w:val="decimal"/>
      <w:lvlText w:val="%1"/>
      <w:lvlJc w:val="left"/>
      <w:pPr>
        <w:ind w:left="360" w:hanging="360"/>
      </w:pPr>
      <w:rPr>
        <w:rFonts w:hint="default"/>
        <w:b/>
      </w:rPr>
    </w:lvl>
    <w:lvl w:ilvl="1">
      <w:start w:val="1"/>
      <w:numFmt w:val="decimal"/>
      <w:lvlText w:val="3.%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1" w15:restartNumberingAfterBreak="0">
    <w:nsid w:val="6C8450FD"/>
    <w:multiLevelType w:val="multilevel"/>
    <w:tmpl w:val="8572D674"/>
    <w:lvl w:ilvl="0">
      <w:start w:val="1"/>
      <w:numFmt w:val="none"/>
      <w:pStyle w:val="FIGNumberingHeading"/>
      <w:suff w:val="nothing"/>
      <w:lvlText w:val="%1"/>
      <w:lvlJc w:val="left"/>
      <w:pPr>
        <w:ind w:left="360" w:hanging="360"/>
      </w:pPr>
      <w:rPr>
        <w:rFonts w:hint="default"/>
      </w:rPr>
    </w:lvl>
    <w:lvl w:ilvl="1">
      <w:start w:val="1"/>
      <w:numFmt w:val="decimal"/>
      <w:pStyle w:val="FIGNumberedList1"/>
      <w:lvlText w:val="%2."/>
      <w:lvlJc w:val="left"/>
      <w:pPr>
        <w:tabs>
          <w:tab w:val="num" w:pos="360"/>
        </w:tabs>
        <w:ind w:left="360" w:hanging="360"/>
      </w:pPr>
      <w:rPr>
        <w:rFonts w:hint="default"/>
      </w:rPr>
    </w:lvl>
    <w:lvl w:ilvl="2">
      <w:start w:val="1"/>
      <w:numFmt w:val="lowerLetter"/>
      <w:pStyle w:val="FIGNumberedList2"/>
      <w:lvlText w:val="%3."/>
      <w:lvlJc w:val="left"/>
      <w:pPr>
        <w:tabs>
          <w:tab w:val="num" w:pos="720"/>
        </w:tabs>
        <w:ind w:left="720" w:hanging="360"/>
      </w:pPr>
      <w:rPr>
        <w:rFonts w:hint="default"/>
      </w:rPr>
    </w:lvl>
    <w:lvl w:ilvl="3">
      <w:start w:val="1"/>
      <w:numFmt w:val="decimal"/>
      <w:pStyle w:val="FIGNumberedList3"/>
      <w:lvlText w:val="%4)"/>
      <w:lvlJc w:val="left"/>
      <w:pPr>
        <w:tabs>
          <w:tab w:val="num" w:pos="1080"/>
        </w:tabs>
        <w:ind w:left="1080" w:hanging="360"/>
      </w:pPr>
      <w:rPr>
        <w:rFonts w:hint="default"/>
      </w:rPr>
    </w:lvl>
    <w:lvl w:ilvl="4">
      <w:start w:val="1"/>
      <w:numFmt w:val="lowerLetter"/>
      <w:pStyle w:val="FIGNumberedList4"/>
      <w:lvlText w:val="%5)"/>
      <w:lvlJc w:val="left"/>
      <w:pPr>
        <w:tabs>
          <w:tab w:val="num" w:pos="1440"/>
        </w:tabs>
        <w:ind w:left="1440" w:hanging="360"/>
      </w:pPr>
      <w:rPr>
        <w:rFonts w:hint="default"/>
      </w:rPr>
    </w:lvl>
    <w:lvl w:ilvl="5">
      <w:start w:val="1"/>
      <w:numFmt w:val="decimal"/>
      <w:pStyle w:val="FIGNumberedList5"/>
      <w:lvlText w:val="(%6)"/>
      <w:lvlJc w:val="left"/>
      <w:pPr>
        <w:tabs>
          <w:tab w:val="num" w:pos="2160"/>
        </w:tabs>
        <w:ind w:left="1800" w:hanging="360"/>
      </w:pPr>
      <w:rPr>
        <w:rFonts w:hint="default"/>
      </w:rPr>
    </w:lvl>
    <w:lvl w:ilvl="6">
      <w:start w:val="1"/>
      <w:numFmt w:val="lowerLetter"/>
      <w:pStyle w:val="FIGNumberedList6"/>
      <w:lvlText w:val="(%7)"/>
      <w:lvlJc w:val="left"/>
      <w:pPr>
        <w:tabs>
          <w:tab w:val="num" w:pos="2520"/>
        </w:tabs>
        <w:ind w:left="216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2" w15:restartNumberingAfterBreak="0">
    <w:nsid w:val="77624BC9"/>
    <w:multiLevelType w:val="hybridMultilevel"/>
    <w:tmpl w:val="3A5E9132"/>
    <w:lvl w:ilvl="0" w:tplc="C81A3D10">
      <w:start w:val="1"/>
      <w:numFmt w:val="bullet"/>
      <w:pStyle w:val="Objective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77B83270"/>
    <w:multiLevelType w:val="multilevel"/>
    <w:tmpl w:val="CEBCB642"/>
    <w:styleLink w:val="Style1"/>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4" w15:restartNumberingAfterBreak="0">
    <w:nsid w:val="7AA908FD"/>
    <w:multiLevelType w:val="multilevel"/>
    <w:tmpl w:val="41001E50"/>
    <w:lvl w:ilvl="0">
      <w:start w:val="1"/>
      <w:numFmt w:val="decimal"/>
      <w:lvlText w:val="%1"/>
      <w:lvlJc w:val="left"/>
      <w:pPr>
        <w:ind w:left="360" w:hanging="360"/>
      </w:pPr>
      <w:rPr>
        <w:rFonts w:hint="default"/>
        <w:b/>
      </w:rPr>
    </w:lvl>
    <w:lvl w:ilvl="1">
      <w:start w:val="1"/>
      <w:numFmt w:val="decimal"/>
      <w:lvlText w:val="1.%2"/>
      <w:lvlJc w:val="left"/>
      <w:pPr>
        <w:ind w:left="360" w:hanging="360"/>
      </w:pPr>
      <w:rPr>
        <w:rFonts w:ascii="Arial" w:hAnsi="Arial"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5" w15:restartNumberingAfterBreak="0">
    <w:nsid w:val="7F60628F"/>
    <w:multiLevelType w:val="hybridMultilevel"/>
    <w:tmpl w:val="2D0EFAAC"/>
    <w:lvl w:ilvl="0" w:tplc="3BF45022">
      <w:start w:val="1"/>
      <w:numFmt w:val="bullet"/>
      <w:pStyle w:val="AssignmentsLevel2"/>
      <w:lvlText w:val=""/>
      <w:lvlJc w:val="left"/>
      <w:pPr>
        <w:ind w:left="720" w:hanging="360"/>
      </w:pPr>
      <w:rPr>
        <w:rFonts w:ascii="Symbol" w:hAnsi="Symbol" w:hint="default"/>
        <w:sz w:val="20"/>
        <w:szCs w:val="20"/>
      </w:rPr>
    </w:lvl>
    <w:lvl w:ilvl="1" w:tplc="F5D6B722">
      <w:start w:val="1"/>
      <w:numFmt w:val="bullet"/>
      <w:pStyle w:val="AssignmentsLevel3"/>
      <w:lvlText w:val="o"/>
      <w:lvlJc w:val="left"/>
      <w:pPr>
        <w:ind w:left="1440" w:hanging="360"/>
      </w:pPr>
      <w:rPr>
        <w:rFonts w:ascii="Courier New" w:hAnsi="Courier New" w:cs="Courier New" w:hint="default"/>
      </w:rPr>
    </w:lvl>
    <w:lvl w:ilvl="2" w:tplc="9A3205A0">
      <w:start w:val="1"/>
      <w:numFmt w:val="bullet"/>
      <w:pStyle w:val="AssignmentsLevel4"/>
      <w:lvlText w:val=""/>
      <w:lvlJc w:val="left"/>
      <w:pPr>
        <w:ind w:left="2160" w:hanging="360"/>
      </w:pPr>
      <w:rPr>
        <w:rFonts w:ascii="Symbol" w:hAnsi="Symbol"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2"/>
  </w:num>
  <w:num w:numId="2">
    <w:abstractNumId w:val="5"/>
  </w:num>
  <w:num w:numId="3">
    <w:abstractNumId w:val="11"/>
  </w:num>
  <w:num w:numId="4">
    <w:abstractNumId w:val="6"/>
  </w:num>
  <w:num w:numId="5">
    <w:abstractNumId w:val="14"/>
  </w:num>
  <w:num w:numId="6">
    <w:abstractNumId w:val="15"/>
  </w:num>
  <w:num w:numId="7">
    <w:abstractNumId w:val="13"/>
  </w:num>
  <w:num w:numId="8">
    <w:abstractNumId w:val="1"/>
  </w:num>
  <w:num w:numId="9">
    <w:abstractNumId w:val="10"/>
  </w:num>
  <w:num w:numId="10">
    <w:abstractNumId w:val="2"/>
  </w:num>
  <w:num w:numId="11">
    <w:abstractNumId w:val="3"/>
  </w:num>
  <w:num w:numId="12">
    <w:abstractNumId w:val="4"/>
  </w:num>
  <w:num w:numId="13">
    <w:abstractNumId w:val="8"/>
  </w:num>
  <w:num w:numId="14">
    <w:abstractNumId w:val="7"/>
  </w:num>
  <w:num w:numId="15">
    <w:abstractNumId w:val="15"/>
  </w:num>
  <w:num w:numId="16">
    <w:abstractNumId w:val="9"/>
  </w:num>
  <w:num w:numId="17">
    <w:abstractNumId w:val="0"/>
    <w:lvlOverride w:ilvl="0">
      <w:lvl w:ilvl="0">
        <w:numFmt w:val="bullet"/>
        <w:lvlText w:val=""/>
        <w:legacy w:legacy="1" w:legacySpace="0" w:legacyIndent="0"/>
        <w:lvlJc w:val="left"/>
        <w:rPr>
          <w:rFonts w:ascii="Symbol" w:hAnsi="Symbol" w:hint="default"/>
        </w:rPr>
      </w:lvl>
    </w:lvlOverride>
  </w:num>
  <w:num w:numId="18">
    <w:abstractNumId w:val="15"/>
  </w:num>
  <w:num w:numId="19">
    <w:abstractNumId w:val="15"/>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2272"/>
    <w:rsid w:val="000040B6"/>
    <w:rsid w:val="0000486B"/>
    <w:rsid w:val="00006FE8"/>
    <w:rsid w:val="00007CB2"/>
    <w:rsid w:val="00010893"/>
    <w:rsid w:val="00011261"/>
    <w:rsid w:val="00011660"/>
    <w:rsid w:val="00014F73"/>
    <w:rsid w:val="0001644E"/>
    <w:rsid w:val="0002170C"/>
    <w:rsid w:val="00026A82"/>
    <w:rsid w:val="00030F93"/>
    <w:rsid w:val="000335A4"/>
    <w:rsid w:val="0003453B"/>
    <w:rsid w:val="000345E4"/>
    <w:rsid w:val="000352F0"/>
    <w:rsid w:val="00035EB6"/>
    <w:rsid w:val="00036AF9"/>
    <w:rsid w:val="000409C4"/>
    <w:rsid w:val="000413F2"/>
    <w:rsid w:val="000427C6"/>
    <w:rsid w:val="00042BC2"/>
    <w:rsid w:val="00042F2D"/>
    <w:rsid w:val="00044A71"/>
    <w:rsid w:val="000467AE"/>
    <w:rsid w:val="0005011B"/>
    <w:rsid w:val="000525ED"/>
    <w:rsid w:val="00052809"/>
    <w:rsid w:val="00053A41"/>
    <w:rsid w:val="00054B0E"/>
    <w:rsid w:val="00057434"/>
    <w:rsid w:val="00057F8C"/>
    <w:rsid w:val="0006055B"/>
    <w:rsid w:val="00060B70"/>
    <w:rsid w:val="00064DA9"/>
    <w:rsid w:val="000657A0"/>
    <w:rsid w:val="00065AB6"/>
    <w:rsid w:val="0006700A"/>
    <w:rsid w:val="000671BB"/>
    <w:rsid w:val="000676EC"/>
    <w:rsid w:val="00070A28"/>
    <w:rsid w:val="00070E70"/>
    <w:rsid w:val="00072525"/>
    <w:rsid w:val="00073135"/>
    <w:rsid w:val="0007487D"/>
    <w:rsid w:val="00074D33"/>
    <w:rsid w:val="00075B61"/>
    <w:rsid w:val="00077F00"/>
    <w:rsid w:val="00080F0C"/>
    <w:rsid w:val="000824B6"/>
    <w:rsid w:val="0008292E"/>
    <w:rsid w:val="00082EF6"/>
    <w:rsid w:val="00085D23"/>
    <w:rsid w:val="000915C5"/>
    <w:rsid w:val="00093883"/>
    <w:rsid w:val="0009418F"/>
    <w:rsid w:val="00094646"/>
    <w:rsid w:val="0009705D"/>
    <w:rsid w:val="000A3848"/>
    <w:rsid w:val="000A3E70"/>
    <w:rsid w:val="000A5265"/>
    <w:rsid w:val="000A5B26"/>
    <w:rsid w:val="000A684C"/>
    <w:rsid w:val="000B1174"/>
    <w:rsid w:val="000B2909"/>
    <w:rsid w:val="000B3249"/>
    <w:rsid w:val="000B63DE"/>
    <w:rsid w:val="000C1433"/>
    <w:rsid w:val="000C1DB9"/>
    <w:rsid w:val="000C6C78"/>
    <w:rsid w:val="000C6F81"/>
    <w:rsid w:val="000C78CF"/>
    <w:rsid w:val="000D0639"/>
    <w:rsid w:val="000D0717"/>
    <w:rsid w:val="000D1E00"/>
    <w:rsid w:val="000D534F"/>
    <w:rsid w:val="000D69E1"/>
    <w:rsid w:val="000E0328"/>
    <w:rsid w:val="000E05AD"/>
    <w:rsid w:val="000E0ECB"/>
    <w:rsid w:val="000E295A"/>
    <w:rsid w:val="000E31C2"/>
    <w:rsid w:val="000E5FD9"/>
    <w:rsid w:val="000E7452"/>
    <w:rsid w:val="000E7930"/>
    <w:rsid w:val="000E7F0F"/>
    <w:rsid w:val="000F18E7"/>
    <w:rsid w:val="000F2C70"/>
    <w:rsid w:val="000F5D60"/>
    <w:rsid w:val="000F783D"/>
    <w:rsid w:val="00100350"/>
    <w:rsid w:val="00100739"/>
    <w:rsid w:val="00100E86"/>
    <w:rsid w:val="001038CC"/>
    <w:rsid w:val="00103A67"/>
    <w:rsid w:val="00103FC5"/>
    <w:rsid w:val="001042D0"/>
    <w:rsid w:val="00104F2B"/>
    <w:rsid w:val="00105046"/>
    <w:rsid w:val="00107B1E"/>
    <w:rsid w:val="001116D0"/>
    <w:rsid w:val="00111CFC"/>
    <w:rsid w:val="001132F6"/>
    <w:rsid w:val="00113835"/>
    <w:rsid w:val="00115389"/>
    <w:rsid w:val="00121460"/>
    <w:rsid w:val="0012539B"/>
    <w:rsid w:val="00125A9F"/>
    <w:rsid w:val="00125CB8"/>
    <w:rsid w:val="00126FF3"/>
    <w:rsid w:val="001279C2"/>
    <w:rsid w:val="00130C2A"/>
    <w:rsid w:val="00132272"/>
    <w:rsid w:val="00132A2A"/>
    <w:rsid w:val="0013537D"/>
    <w:rsid w:val="00135F7B"/>
    <w:rsid w:val="0013631E"/>
    <w:rsid w:val="00136E30"/>
    <w:rsid w:val="00141674"/>
    <w:rsid w:val="00141D54"/>
    <w:rsid w:val="00144E2A"/>
    <w:rsid w:val="00145DB0"/>
    <w:rsid w:val="00147E92"/>
    <w:rsid w:val="00151A77"/>
    <w:rsid w:val="001523FE"/>
    <w:rsid w:val="001611D6"/>
    <w:rsid w:val="00163D1F"/>
    <w:rsid w:val="00166288"/>
    <w:rsid w:val="00167958"/>
    <w:rsid w:val="00170605"/>
    <w:rsid w:val="00171ED6"/>
    <w:rsid w:val="001738E8"/>
    <w:rsid w:val="00173D93"/>
    <w:rsid w:val="001745B2"/>
    <w:rsid w:val="00174E61"/>
    <w:rsid w:val="001756E5"/>
    <w:rsid w:val="001757C6"/>
    <w:rsid w:val="00176EFB"/>
    <w:rsid w:val="00177A22"/>
    <w:rsid w:val="001815CC"/>
    <w:rsid w:val="00181BE5"/>
    <w:rsid w:val="00182D8A"/>
    <w:rsid w:val="00184AFF"/>
    <w:rsid w:val="0018763F"/>
    <w:rsid w:val="0019167D"/>
    <w:rsid w:val="00192C7F"/>
    <w:rsid w:val="0019514A"/>
    <w:rsid w:val="0019541D"/>
    <w:rsid w:val="00197C4E"/>
    <w:rsid w:val="001A31F3"/>
    <w:rsid w:val="001A3350"/>
    <w:rsid w:val="001A392A"/>
    <w:rsid w:val="001A5196"/>
    <w:rsid w:val="001A61AE"/>
    <w:rsid w:val="001A6671"/>
    <w:rsid w:val="001B3816"/>
    <w:rsid w:val="001B4CDF"/>
    <w:rsid w:val="001B616D"/>
    <w:rsid w:val="001B6E8B"/>
    <w:rsid w:val="001C0616"/>
    <w:rsid w:val="001C0DAF"/>
    <w:rsid w:val="001C0E18"/>
    <w:rsid w:val="001C5785"/>
    <w:rsid w:val="001C7FFC"/>
    <w:rsid w:val="001D2F4C"/>
    <w:rsid w:val="001E1E4F"/>
    <w:rsid w:val="001E384E"/>
    <w:rsid w:val="001E5275"/>
    <w:rsid w:val="001E643C"/>
    <w:rsid w:val="001E6E8A"/>
    <w:rsid w:val="001E700C"/>
    <w:rsid w:val="001E7BBA"/>
    <w:rsid w:val="001F007B"/>
    <w:rsid w:val="001F5025"/>
    <w:rsid w:val="00200422"/>
    <w:rsid w:val="002038EB"/>
    <w:rsid w:val="00203F42"/>
    <w:rsid w:val="00204755"/>
    <w:rsid w:val="00204F02"/>
    <w:rsid w:val="0020548D"/>
    <w:rsid w:val="0020635A"/>
    <w:rsid w:val="00206CF4"/>
    <w:rsid w:val="00207465"/>
    <w:rsid w:val="0021285A"/>
    <w:rsid w:val="0022041B"/>
    <w:rsid w:val="002224DA"/>
    <w:rsid w:val="00223559"/>
    <w:rsid w:val="00224A60"/>
    <w:rsid w:val="00225662"/>
    <w:rsid w:val="00225ABC"/>
    <w:rsid w:val="002268F1"/>
    <w:rsid w:val="00227305"/>
    <w:rsid w:val="00227745"/>
    <w:rsid w:val="0023057D"/>
    <w:rsid w:val="00230DAF"/>
    <w:rsid w:val="002328D3"/>
    <w:rsid w:val="002331DD"/>
    <w:rsid w:val="0023411A"/>
    <w:rsid w:val="00234C78"/>
    <w:rsid w:val="00241FC8"/>
    <w:rsid w:val="002423C5"/>
    <w:rsid w:val="002444E7"/>
    <w:rsid w:val="00245045"/>
    <w:rsid w:val="00245F45"/>
    <w:rsid w:val="002468DF"/>
    <w:rsid w:val="00247390"/>
    <w:rsid w:val="00250E1B"/>
    <w:rsid w:val="002522B3"/>
    <w:rsid w:val="00254182"/>
    <w:rsid w:val="002559E7"/>
    <w:rsid w:val="002569A5"/>
    <w:rsid w:val="00256F91"/>
    <w:rsid w:val="0025775F"/>
    <w:rsid w:val="00260385"/>
    <w:rsid w:val="00260DA0"/>
    <w:rsid w:val="002611DD"/>
    <w:rsid w:val="00262287"/>
    <w:rsid w:val="0026345D"/>
    <w:rsid w:val="002650B8"/>
    <w:rsid w:val="002661BB"/>
    <w:rsid w:val="00266656"/>
    <w:rsid w:val="002743AD"/>
    <w:rsid w:val="00274B8A"/>
    <w:rsid w:val="00274BFA"/>
    <w:rsid w:val="00275C68"/>
    <w:rsid w:val="00283727"/>
    <w:rsid w:val="002865E3"/>
    <w:rsid w:val="002945CA"/>
    <w:rsid w:val="002959F9"/>
    <w:rsid w:val="002976B9"/>
    <w:rsid w:val="00297CEC"/>
    <w:rsid w:val="002A24B8"/>
    <w:rsid w:val="002A39F3"/>
    <w:rsid w:val="002A3C32"/>
    <w:rsid w:val="002A4422"/>
    <w:rsid w:val="002A63FD"/>
    <w:rsid w:val="002A6BFF"/>
    <w:rsid w:val="002A7873"/>
    <w:rsid w:val="002B13C9"/>
    <w:rsid w:val="002B60AE"/>
    <w:rsid w:val="002C1641"/>
    <w:rsid w:val="002C18BC"/>
    <w:rsid w:val="002C26DD"/>
    <w:rsid w:val="002C3DAE"/>
    <w:rsid w:val="002C59B3"/>
    <w:rsid w:val="002C64CE"/>
    <w:rsid w:val="002D343F"/>
    <w:rsid w:val="002D4219"/>
    <w:rsid w:val="002D4285"/>
    <w:rsid w:val="002D44E9"/>
    <w:rsid w:val="002D6021"/>
    <w:rsid w:val="002D6548"/>
    <w:rsid w:val="002D699B"/>
    <w:rsid w:val="002E1232"/>
    <w:rsid w:val="002E51F3"/>
    <w:rsid w:val="002E57A4"/>
    <w:rsid w:val="002E5FF1"/>
    <w:rsid w:val="002E6C4E"/>
    <w:rsid w:val="002F08B7"/>
    <w:rsid w:val="002F0D95"/>
    <w:rsid w:val="002F1A27"/>
    <w:rsid w:val="002F21AF"/>
    <w:rsid w:val="002F22CD"/>
    <w:rsid w:val="002F355E"/>
    <w:rsid w:val="002F3C05"/>
    <w:rsid w:val="002F53E9"/>
    <w:rsid w:val="002F673B"/>
    <w:rsid w:val="002F6F2D"/>
    <w:rsid w:val="00300E72"/>
    <w:rsid w:val="00301041"/>
    <w:rsid w:val="00302978"/>
    <w:rsid w:val="00302AAD"/>
    <w:rsid w:val="003047EE"/>
    <w:rsid w:val="0030503C"/>
    <w:rsid w:val="00305EC7"/>
    <w:rsid w:val="003122C2"/>
    <w:rsid w:val="0031393B"/>
    <w:rsid w:val="0031522C"/>
    <w:rsid w:val="00320A12"/>
    <w:rsid w:val="00320A54"/>
    <w:rsid w:val="0032143C"/>
    <w:rsid w:val="003219F5"/>
    <w:rsid w:val="0032446D"/>
    <w:rsid w:val="0032571E"/>
    <w:rsid w:val="00333DAC"/>
    <w:rsid w:val="003348A4"/>
    <w:rsid w:val="0033509B"/>
    <w:rsid w:val="00335197"/>
    <w:rsid w:val="00335961"/>
    <w:rsid w:val="00343010"/>
    <w:rsid w:val="003436A3"/>
    <w:rsid w:val="003448C0"/>
    <w:rsid w:val="0034526A"/>
    <w:rsid w:val="0034561D"/>
    <w:rsid w:val="00351A4F"/>
    <w:rsid w:val="00351F22"/>
    <w:rsid w:val="003523E1"/>
    <w:rsid w:val="00353E92"/>
    <w:rsid w:val="00354FDB"/>
    <w:rsid w:val="00355BB3"/>
    <w:rsid w:val="00357F06"/>
    <w:rsid w:val="003608C9"/>
    <w:rsid w:val="00360FB5"/>
    <w:rsid w:val="00361ADD"/>
    <w:rsid w:val="00362893"/>
    <w:rsid w:val="00362ACD"/>
    <w:rsid w:val="00372658"/>
    <w:rsid w:val="003744DE"/>
    <w:rsid w:val="00374D5D"/>
    <w:rsid w:val="00376D27"/>
    <w:rsid w:val="003773D7"/>
    <w:rsid w:val="00380405"/>
    <w:rsid w:val="0038232D"/>
    <w:rsid w:val="00384926"/>
    <w:rsid w:val="00384A8F"/>
    <w:rsid w:val="00385FCB"/>
    <w:rsid w:val="003907E9"/>
    <w:rsid w:val="003943B0"/>
    <w:rsid w:val="00396246"/>
    <w:rsid w:val="003A1FA4"/>
    <w:rsid w:val="003A347D"/>
    <w:rsid w:val="003A369D"/>
    <w:rsid w:val="003A3E88"/>
    <w:rsid w:val="003A7392"/>
    <w:rsid w:val="003B11AF"/>
    <w:rsid w:val="003B2E05"/>
    <w:rsid w:val="003B3045"/>
    <w:rsid w:val="003B5A4A"/>
    <w:rsid w:val="003C53FC"/>
    <w:rsid w:val="003C5536"/>
    <w:rsid w:val="003C6F92"/>
    <w:rsid w:val="003D1B21"/>
    <w:rsid w:val="003D506C"/>
    <w:rsid w:val="003D644E"/>
    <w:rsid w:val="003D7C90"/>
    <w:rsid w:val="003E31A7"/>
    <w:rsid w:val="003E5C7D"/>
    <w:rsid w:val="003E5EDF"/>
    <w:rsid w:val="003E7816"/>
    <w:rsid w:val="003F4008"/>
    <w:rsid w:val="003F4859"/>
    <w:rsid w:val="003F5642"/>
    <w:rsid w:val="003F7651"/>
    <w:rsid w:val="00401196"/>
    <w:rsid w:val="00401E44"/>
    <w:rsid w:val="004031BB"/>
    <w:rsid w:val="004034A3"/>
    <w:rsid w:val="004045AD"/>
    <w:rsid w:val="00405788"/>
    <w:rsid w:val="004109FE"/>
    <w:rsid w:val="0041322F"/>
    <w:rsid w:val="004143CB"/>
    <w:rsid w:val="00417C60"/>
    <w:rsid w:val="00417F14"/>
    <w:rsid w:val="0042358F"/>
    <w:rsid w:val="00423F5C"/>
    <w:rsid w:val="004251B3"/>
    <w:rsid w:val="00427237"/>
    <w:rsid w:val="00430518"/>
    <w:rsid w:val="00432341"/>
    <w:rsid w:val="00433025"/>
    <w:rsid w:val="00436985"/>
    <w:rsid w:val="004421FA"/>
    <w:rsid w:val="00445F59"/>
    <w:rsid w:val="00446446"/>
    <w:rsid w:val="00446623"/>
    <w:rsid w:val="00451471"/>
    <w:rsid w:val="00451918"/>
    <w:rsid w:val="00451ADA"/>
    <w:rsid w:val="00454C1A"/>
    <w:rsid w:val="00455ECA"/>
    <w:rsid w:val="00455F9B"/>
    <w:rsid w:val="004614A2"/>
    <w:rsid w:val="00461CA1"/>
    <w:rsid w:val="0046404A"/>
    <w:rsid w:val="00465134"/>
    <w:rsid w:val="00467E51"/>
    <w:rsid w:val="004713D1"/>
    <w:rsid w:val="0047555E"/>
    <w:rsid w:val="00475D8F"/>
    <w:rsid w:val="00477926"/>
    <w:rsid w:val="00477EE5"/>
    <w:rsid w:val="00487079"/>
    <w:rsid w:val="004909EE"/>
    <w:rsid w:val="0049398D"/>
    <w:rsid w:val="004A01B9"/>
    <w:rsid w:val="004A04F7"/>
    <w:rsid w:val="004A1A43"/>
    <w:rsid w:val="004A2780"/>
    <w:rsid w:val="004A439F"/>
    <w:rsid w:val="004A4863"/>
    <w:rsid w:val="004A4C18"/>
    <w:rsid w:val="004A4D5E"/>
    <w:rsid w:val="004A7A87"/>
    <w:rsid w:val="004B35AB"/>
    <w:rsid w:val="004B3BB2"/>
    <w:rsid w:val="004B69CB"/>
    <w:rsid w:val="004B75AD"/>
    <w:rsid w:val="004D09EA"/>
    <w:rsid w:val="004D13AE"/>
    <w:rsid w:val="004D4553"/>
    <w:rsid w:val="004D772E"/>
    <w:rsid w:val="004E635B"/>
    <w:rsid w:val="004E68AB"/>
    <w:rsid w:val="004F138A"/>
    <w:rsid w:val="004F3079"/>
    <w:rsid w:val="004F3E41"/>
    <w:rsid w:val="004F41B8"/>
    <w:rsid w:val="004F458E"/>
    <w:rsid w:val="004F487F"/>
    <w:rsid w:val="004F609C"/>
    <w:rsid w:val="005048F3"/>
    <w:rsid w:val="005078E1"/>
    <w:rsid w:val="00507984"/>
    <w:rsid w:val="00510A87"/>
    <w:rsid w:val="00510E21"/>
    <w:rsid w:val="0051737B"/>
    <w:rsid w:val="00521FD4"/>
    <w:rsid w:val="00523045"/>
    <w:rsid w:val="0052311A"/>
    <w:rsid w:val="0052340A"/>
    <w:rsid w:val="00524459"/>
    <w:rsid w:val="00524CD5"/>
    <w:rsid w:val="0052500E"/>
    <w:rsid w:val="005250B2"/>
    <w:rsid w:val="00526E56"/>
    <w:rsid w:val="00530D83"/>
    <w:rsid w:val="005319CA"/>
    <w:rsid w:val="00533416"/>
    <w:rsid w:val="0053438B"/>
    <w:rsid w:val="005344A9"/>
    <w:rsid w:val="005353F9"/>
    <w:rsid w:val="00535A82"/>
    <w:rsid w:val="00535D64"/>
    <w:rsid w:val="00536B43"/>
    <w:rsid w:val="00537446"/>
    <w:rsid w:val="00540010"/>
    <w:rsid w:val="00540F6A"/>
    <w:rsid w:val="00541A8C"/>
    <w:rsid w:val="005449BB"/>
    <w:rsid w:val="005472D7"/>
    <w:rsid w:val="0055365D"/>
    <w:rsid w:val="005546E1"/>
    <w:rsid w:val="0055524B"/>
    <w:rsid w:val="00557340"/>
    <w:rsid w:val="005602F0"/>
    <w:rsid w:val="00562CC9"/>
    <w:rsid w:val="0056515E"/>
    <w:rsid w:val="00566B5B"/>
    <w:rsid w:val="00566EA0"/>
    <w:rsid w:val="00567294"/>
    <w:rsid w:val="00571701"/>
    <w:rsid w:val="00572DA6"/>
    <w:rsid w:val="00573E59"/>
    <w:rsid w:val="005756C5"/>
    <w:rsid w:val="00576580"/>
    <w:rsid w:val="0057681B"/>
    <w:rsid w:val="00581922"/>
    <w:rsid w:val="00586C40"/>
    <w:rsid w:val="005900D0"/>
    <w:rsid w:val="00590E94"/>
    <w:rsid w:val="0059251D"/>
    <w:rsid w:val="00593A25"/>
    <w:rsid w:val="005958BB"/>
    <w:rsid w:val="00596E8F"/>
    <w:rsid w:val="00597ABC"/>
    <w:rsid w:val="005A1AFC"/>
    <w:rsid w:val="005A2175"/>
    <w:rsid w:val="005B037C"/>
    <w:rsid w:val="005B10FE"/>
    <w:rsid w:val="005B3281"/>
    <w:rsid w:val="005B452A"/>
    <w:rsid w:val="005B56E9"/>
    <w:rsid w:val="005C0742"/>
    <w:rsid w:val="005C1120"/>
    <w:rsid w:val="005C14C4"/>
    <w:rsid w:val="005C232C"/>
    <w:rsid w:val="005C3371"/>
    <w:rsid w:val="005C363D"/>
    <w:rsid w:val="005C5AB1"/>
    <w:rsid w:val="005C61BD"/>
    <w:rsid w:val="005C6FB6"/>
    <w:rsid w:val="005D02FB"/>
    <w:rsid w:val="005D2181"/>
    <w:rsid w:val="005D2E3B"/>
    <w:rsid w:val="005D393B"/>
    <w:rsid w:val="005D5772"/>
    <w:rsid w:val="005D5DE7"/>
    <w:rsid w:val="005D6AEC"/>
    <w:rsid w:val="005D6E0B"/>
    <w:rsid w:val="005E4364"/>
    <w:rsid w:val="005E6C6E"/>
    <w:rsid w:val="005E79E6"/>
    <w:rsid w:val="005F034D"/>
    <w:rsid w:val="005F1C24"/>
    <w:rsid w:val="005F3692"/>
    <w:rsid w:val="005F4C9A"/>
    <w:rsid w:val="005F60B8"/>
    <w:rsid w:val="00603058"/>
    <w:rsid w:val="006039D3"/>
    <w:rsid w:val="00605A9B"/>
    <w:rsid w:val="0060674E"/>
    <w:rsid w:val="006073E7"/>
    <w:rsid w:val="00607B71"/>
    <w:rsid w:val="00610965"/>
    <w:rsid w:val="00612094"/>
    <w:rsid w:val="00612354"/>
    <w:rsid w:val="00613131"/>
    <w:rsid w:val="00614DE6"/>
    <w:rsid w:val="00614FF2"/>
    <w:rsid w:val="006160E8"/>
    <w:rsid w:val="006178F4"/>
    <w:rsid w:val="00621423"/>
    <w:rsid w:val="00625318"/>
    <w:rsid w:val="00625B51"/>
    <w:rsid w:val="00625CA4"/>
    <w:rsid w:val="0062607A"/>
    <w:rsid w:val="006324AB"/>
    <w:rsid w:val="0063301B"/>
    <w:rsid w:val="00633A1A"/>
    <w:rsid w:val="00633DC0"/>
    <w:rsid w:val="006400FA"/>
    <w:rsid w:val="00642791"/>
    <w:rsid w:val="00646C8C"/>
    <w:rsid w:val="00647A9C"/>
    <w:rsid w:val="006502B1"/>
    <w:rsid w:val="00651450"/>
    <w:rsid w:val="00651990"/>
    <w:rsid w:val="0066251D"/>
    <w:rsid w:val="00665158"/>
    <w:rsid w:val="006666C3"/>
    <w:rsid w:val="00666DA8"/>
    <w:rsid w:val="00666F5F"/>
    <w:rsid w:val="00667D21"/>
    <w:rsid w:val="006742F1"/>
    <w:rsid w:val="00674F96"/>
    <w:rsid w:val="006766ED"/>
    <w:rsid w:val="00680204"/>
    <w:rsid w:val="00680CF5"/>
    <w:rsid w:val="006820CE"/>
    <w:rsid w:val="006821B7"/>
    <w:rsid w:val="0068364F"/>
    <w:rsid w:val="006843CA"/>
    <w:rsid w:val="00684EE8"/>
    <w:rsid w:val="00687202"/>
    <w:rsid w:val="00692820"/>
    <w:rsid w:val="00695A17"/>
    <w:rsid w:val="00697547"/>
    <w:rsid w:val="00697736"/>
    <w:rsid w:val="006A21F1"/>
    <w:rsid w:val="006A7A6A"/>
    <w:rsid w:val="006B074B"/>
    <w:rsid w:val="006B2C75"/>
    <w:rsid w:val="006B3629"/>
    <w:rsid w:val="006B3B68"/>
    <w:rsid w:val="006B7AF1"/>
    <w:rsid w:val="006C16E1"/>
    <w:rsid w:val="006C3591"/>
    <w:rsid w:val="006C57C4"/>
    <w:rsid w:val="006D68FF"/>
    <w:rsid w:val="006D6909"/>
    <w:rsid w:val="006E53BD"/>
    <w:rsid w:val="006E55E6"/>
    <w:rsid w:val="006E56BD"/>
    <w:rsid w:val="006F0681"/>
    <w:rsid w:val="006F1898"/>
    <w:rsid w:val="006F1CED"/>
    <w:rsid w:val="006F2153"/>
    <w:rsid w:val="006F2279"/>
    <w:rsid w:val="006F26A1"/>
    <w:rsid w:val="006F2767"/>
    <w:rsid w:val="006F3F07"/>
    <w:rsid w:val="006F458D"/>
    <w:rsid w:val="006F6A37"/>
    <w:rsid w:val="006F769D"/>
    <w:rsid w:val="00701114"/>
    <w:rsid w:val="00704919"/>
    <w:rsid w:val="00705C34"/>
    <w:rsid w:val="00711560"/>
    <w:rsid w:val="00714AC0"/>
    <w:rsid w:val="00714B85"/>
    <w:rsid w:val="0072086B"/>
    <w:rsid w:val="00721FDA"/>
    <w:rsid w:val="007235A8"/>
    <w:rsid w:val="007237AA"/>
    <w:rsid w:val="00725B7A"/>
    <w:rsid w:val="0072617A"/>
    <w:rsid w:val="00726A88"/>
    <w:rsid w:val="00732486"/>
    <w:rsid w:val="00732A3B"/>
    <w:rsid w:val="00732AAB"/>
    <w:rsid w:val="00732CB5"/>
    <w:rsid w:val="00732DB0"/>
    <w:rsid w:val="007332F6"/>
    <w:rsid w:val="00734622"/>
    <w:rsid w:val="007360DF"/>
    <w:rsid w:val="00736EC7"/>
    <w:rsid w:val="0073715F"/>
    <w:rsid w:val="00741CAF"/>
    <w:rsid w:val="00742678"/>
    <w:rsid w:val="00742AB6"/>
    <w:rsid w:val="00747069"/>
    <w:rsid w:val="00752E34"/>
    <w:rsid w:val="00755991"/>
    <w:rsid w:val="00757D42"/>
    <w:rsid w:val="007603E4"/>
    <w:rsid w:val="007633A3"/>
    <w:rsid w:val="00767616"/>
    <w:rsid w:val="00767A4B"/>
    <w:rsid w:val="0077111C"/>
    <w:rsid w:val="007718F9"/>
    <w:rsid w:val="00771A94"/>
    <w:rsid w:val="00773856"/>
    <w:rsid w:val="007752CA"/>
    <w:rsid w:val="007754EE"/>
    <w:rsid w:val="00777DC1"/>
    <w:rsid w:val="00782F97"/>
    <w:rsid w:val="00787545"/>
    <w:rsid w:val="00787BBD"/>
    <w:rsid w:val="0079112D"/>
    <w:rsid w:val="007916AE"/>
    <w:rsid w:val="00794B74"/>
    <w:rsid w:val="00796DD9"/>
    <w:rsid w:val="00797266"/>
    <w:rsid w:val="007A3D2B"/>
    <w:rsid w:val="007A492E"/>
    <w:rsid w:val="007A7E22"/>
    <w:rsid w:val="007B239A"/>
    <w:rsid w:val="007B2DF1"/>
    <w:rsid w:val="007B2F52"/>
    <w:rsid w:val="007B45ED"/>
    <w:rsid w:val="007B4667"/>
    <w:rsid w:val="007B648D"/>
    <w:rsid w:val="007B709E"/>
    <w:rsid w:val="007C13C8"/>
    <w:rsid w:val="007C17D8"/>
    <w:rsid w:val="007C2326"/>
    <w:rsid w:val="007C6105"/>
    <w:rsid w:val="007C6373"/>
    <w:rsid w:val="007C65A1"/>
    <w:rsid w:val="007D3841"/>
    <w:rsid w:val="007D6398"/>
    <w:rsid w:val="007E32FD"/>
    <w:rsid w:val="007E38CC"/>
    <w:rsid w:val="007E6AA2"/>
    <w:rsid w:val="007E6D42"/>
    <w:rsid w:val="007E7C6D"/>
    <w:rsid w:val="007F1477"/>
    <w:rsid w:val="007F1B4D"/>
    <w:rsid w:val="007F339F"/>
    <w:rsid w:val="007F777E"/>
    <w:rsid w:val="008007C9"/>
    <w:rsid w:val="0080103D"/>
    <w:rsid w:val="0080197B"/>
    <w:rsid w:val="00802ED7"/>
    <w:rsid w:val="0080573F"/>
    <w:rsid w:val="00812F57"/>
    <w:rsid w:val="00820F58"/>
    <w:rsid w:val="00821B6F"/>
    <w:rsid w:val="0082264A"/>
    <w:rsid w:val="00824D94"/>
    <w:rsid w:val="00825564"/>
    <w:rsid w:val="00825CE5"/>
    <w:rsid w:val="00832562"/>
    <w:rsid w:val="008333A9"/>
    <w:rsid w:val="008338CF"/>
    <w:rsid w:val="00833C78"/>
    <w:rsid w:val="0083526B"/>
    <w:rsid w:val="00842155"/>
    <w:rsid w:val="008426FD"/>
    <w:rsid w:val="00842C6F"/>
    <w:rsid w:val="0084625A"/>
    <w:rsid w:val="00850DBC"/>
    <w:rsid w:val="008568EC"/>
    <w:rsid w:val="00860D9F"/>
    <w:rsid w:val="00861D9D"/>
    <w:rsid w:val="008627AC"/>
    <w:rsid w:val="00863353"/>
    <w:rsid w:val="00863929"/>
    <w:rsid w:val="00867C90"/>
    <w:rsid w:val="00870F68"/>
    <w:rsid w:val="00872142"/>
    <w:rsid w:val="00874867"/>
    <w:rsid w:val="00875E1C"/>
    <w:rsid w:val="00876B5F"/>
    <w:rsid w:val="00881922"/>
    <w:rsid w:val="008848D8"/>
    <w:rsid w:val="00885B56"/>
    <w:rsid w:val="008867EB"/>
    <w:rsid w:val="0089388C"/>
    <w:rsid w:val="00893B06"/>
    <w:rsid w:val="008941DB"/>
    <w:rsid w:val="008A20D3"/>
    <w:rsid w:val="008A4301"/>
    <w:rsid w:val="008B1818"/>
    <w:rsid w:val="008B2960"/>
    <w:rsid w:val="008B3250"/>
    <w:rsid w:val="008B37CC"/>
    <w:rsid w:val="008B3D4C"/>
    <w:rsid w:val="008B58E3"/>
    <w:rsid w:val="008C1122"/>
    <w:rsid w:val="008C24A4"/>
    <w:rsid w:val="008C2C06"/>
    <w:rsid w:val="008C4F02"/>
    <w:rsid w:val="008C4FA2"/>
    <w:rsid w:val="008C7C20"/>
    <w:rsid w:val="008D1753"/>
    <w:rsid w:val="008D31C4"/>
    <w:rsid w:val="008D7583"/>
    <w:rsid w:val="008E06E0"/>
    <w:rsid w:val="008E3F64"/>
    <w:rsid w:val="008E5B75"/>
    <w:rsid w:val="008E7A74"/>
    <w:rsid w:val="008F09AD"/>
    <w:rsid w:val="008F3084"/>
    <w:rsid w:val="008F436F"/>
    <w:rsid w:val="008F455A"/>
    <w:rsid w:val="00902A75"/>
    <w:rsid w:val="0090392C"/>
    <w:rsid w:val="00904533"/>
    <w:rsid w:val="0090566F"/>
    <w:rsid w:val="00906722"/>
    <w:rsid w:val="00910A74"/>
    <w:rsid w:val="009110EC"/>
    <w:rsid w:val="00912D11"/>
    <w:rsid w:val="00915155"/>
    <w:rsid w:val="0091789A"/>
    <w:rsid w:val="00923383"/>
    <w:rsid w:val="00927461"/>
    <w:rsid w:val="009339F6"/>
    <w:rsid w:val="0094017A"/>
    <w:rsid w:val="009405D3"/>
    <w:rsid w:val="00941577"/>
    <w:rsid w:val="00945212"/>
    <w:rsid w:val="00946217"/>
    <w:rsid w:val="00947426"/>
    <w:rsid w:val="00947D50"/>
    <w:rsid w:val="009502A7"/>
    <w:rsid w:val="00951A8C"/>
    <w:rsid w:val="009522CC"/>
    <w:rsid w:val="00955E05"/>
    <w:rsid w:val="00957A49"/>
    <w:rsid w:val="0096041D"/>
    <w:rsid w:val="00960F9F"/>
    <w:rsid w:val="00961533"/>
    <w:rsid w:val="0096389B"/>
    <w:rsid w:val="00965354"/>
    <w:rsid w:val="00965641"/>
    <w:rsid w:val="00965787"/>
    <w:rsid w:val="00966587"/>
    <w:rsid w:val="00967565"/>
    <w:rsid w:val="00971078"/>
    <w:rsid w:val="00974932"/>
    <w:rsid w:val="0098039F"/>
    <w:rsid w:val="00981117"/>
    <w:rsid w:val="00981B09"/>
    <w:rsid w:val="00983040"/>
    <w:rsid w:val="00987869"/>
    <w:rsid w:val="00987C97"/>
    <w:rsid w:val="009909A9"/>
    <w:rsid w:val="0099118C"/>
    <w:rsid w:val="0099302E"/>
    <w:rsid w:val="00996B52"/>
    <w:rsid w:val="00996E59"/>
    <w:rsid w:val="009A07C1"/>
    <w:rsid w:val="009A0C65"/>
    <w:rsid w:val="009A11C6"/>
    <w:rsid w:val="009A14BD"/>
    <w:rsid w:val="009B0602"/>
    <w:rsid w:val="009B108C"/>
    <w:rsid w:val="009B3C9F"/>
    <w:rsid w:val="009B755F"/>
    <w:rsid w:val="009C03DF"/>
    <w:rsid w:val="009C1989"/>
    <w:rsid w:val="009C47CC"/>
    <w:rsid w:val="009C59F0"/>
    <w:rsid w:val="009D067C"/>
    <w:rsid w:val="009D06EC"/>
    <w:rsid w:val="009D107E"/>
    <w:rsid w:val="009D136B"/>
    <w:rsid w:val="009D1D06"/>
    <w:rsid w:val="009D64C4"/>
    <w:rsid w:val="009D783C"/>
    <w:rsid w:val="009D7E57"/>
    <w:rsid w:val="009E0470"/>
    <w:rsid w:val="009E4167"/>
    <w:rsid w:val="009E4DD1"/>
    <w:rsid w:val="009E549C"/>
    <w:rsid w:val="009E605D"/>
    <w:rsid w:val="009E75FE"/>
    <w:rsid w:val="009F489D"/>
    <w:rsid w:val="009F63C1"/>
    <w:rsid w:val="009F6FAF"/>
    <w:rsid w:val="009F734E"/>
    <w:rsid w:val="00A003D3"/>
    <w:rsid w:val="00A02910"/>
    <w:rsid w:val="00A03F14"/>
    <w:rsid w:val="00A0489E"/>
    <w:rsid w:val="00A04A29"/>
    <w:rsid w:val="00A13AC3"/>
    <w:rsid w:val="00A16AF5"/>
    <w:rsid w:val="00A25446"/>
    <w:rsid w:val="00A26E97"/>
    <w:rsid w:val="00A27AF0"/>
    <w:rsid w:val="00A3078A"/>
    <w:rsid w:val="00A33E9A"/>
    <w:rsid w:val="00A347F5"/>
    <w:rsid w:val="00A34CBE"/>
    <w:rsid w:val="00A35613"/>
    <w:rsid w:val="00A37E71"/>
    <w:rsid w:val="00A404A5"/>
    <w:rsid w:val="00A407E7"/>
    <w:rsid w:val="00A41D92"/>
    <w:rsid w:val="00A420E7"/>
    <w:rsid w:val="00A448F7"/>
    <w:rsid w:val="00A4786A"/>
    <w:rsid w:val="00A5031D"/>
    <w:rsid w:val="00A51574"/>
    <w:rsid w:val="00A517B3"/>
    <w:rsid w:val="00A534FA"/>
    <w:rsid w:val="00A54140"/>
    <w:rsid w:val="00A54959"/>
    <w:rsid w:val="00A567CC"/>
    <w:rsid w:val="00A61E49"/>
    <w:rsid w:val="00A620F5"/>
    <w:rsid w:val="00A6306D"/>
    <w:rsid w:val="00A6325C"/>
    <w:rsid w:val="00A63467"/>
    <w:rsid w:val="00A63C20"/>
    <w:rsid w:val="00A6405F"/>
    <w:rsid w:val="00A65EB2"/>
    <w:rsid w:val="00A663B5"/>
    <w:rsid w:val="00A6651B"/>
    <w:rsid w:val="00A70297"/>
    <w:rsid w:val="00A7218C"/>
    <w:rsid w:val="00A73257"/>
    <w:rsid w:val="00A73C2D"/>
    <w:rsid w:val="00A74794"/>
    <w:rsid w:val="00A750A8"/>
    <w:rsid w:val="00A75BF7"/>
    <w:rsid w:val="00A763FB"/>
    <w:rsid w:val="00A804E9"/>
    <w:rsid w:val="00A823E3"/>
    <w:rsid w:val="00A85453"/>
    <w:rsid w:val="00A8566B"/>
    <w:rsid w:val="00A8569D"/>
    <w:rsid w:val="00A860B6"/>
    <w:rsid w:val="00A86514"/>
    <w:rsid w:val="00A86ABA"/>
    <w:rsid w:val="00A87F2B"/>
    <w:rsid w:val="00A90E4A"/>
    <w:rsid w:val="00A96028"/>
    <w:rsid w:val="00A97605"/>
    <w:rsid w:val="00AA0531"/>
    <w:rsid w:val="00AA351B"/>
    <w:rsid w:val="00AA3606"/>
    <w:rsid w:val="00AA7448"/>
    <w:rsid w:val="00AB01FF"/>
    <w:rsid w:val="00AB0F83"/>
    <w:rsid w:val="00AB3BDE"/>
    <w:rsid w:val="00AB3BF8"/>
    <w:rsid w:val="00AB5ED5"/>
    <w:rsid w:val="00AB63F4"/>
    <w:rsid w:val="00AB64BD"/>
    <w:rsid w:val="00AB710D"/>
    <w:rsid w:val="00AB7909"/>
    <w:rsid w:val="00AC14C7"/>
    <w:rsid w:val="00AC2BBF"/>
    <w:rsid w:val="00AD0E85"/>
    <w:rsid w:val="00AD1885"/>
    <w:rsid w:val="00AD2282"/>
    <w:rsid w:val="00AD235E"/>
    <w:rsid w:val="00AD3675"/>
    <w:rsid w:val="00AD6EAA"/>
    <w:rsid w:val="00AE5F25"/>
    <w:rsid w:val="00AF35D0"/>
    <w:rsid w:val="00AF6B58"/>
    <w:rsid w:val="00AF6E51"/>
    <w:rsid w:val="00AF7475"/>
    <w:rsid w:val="00B00FB2"/>
    <w:rsid w:val="00B03F08"/>
    <w:rsid w:val="00B0408C"/>
    <w:rsid w:val="00B07325"/>
    <w:rsid w:val="00B076FD"/>
    <w:rsid w:val="00B13C84"/>
    <w:rsid w:val="00B14512"/>
    <w:rsid w:val="00B145FF"/>
    <w:rsid w:val="00B15B97"/>
    <w:rsid w:val="00B200C3"/>
    <w:rsid w:val="00B21D4E"/>
    <w:rsid w:val="00B2284F"/>
    <w:rsid w:val="00B2437E"/>
    <w:rsid w:val="00B247F1"/>
    <w:rsid w:val="00B2621F"/>
    <w:rsid w:val="00B26CD5"/>
    <w:rsid w:val="00B35B59"/>
    <w:rsid w:val="00B36CD1"/>
    <w:rsid w:val="00B47775"/>
    <w:rsid w:val="00B52106"/>
    <w:rsid w:val="00B53274"/>
    <w:rsid w:val="00B542E9"/>
    <w:rsid w:val="00B57648"/>
    <w:rsid w:val="00B61390"/>
    <w:rsid w:val="00B631A2"/>
    <w:rsid w:val="00B72B82"/>
    <w:rsid w:val="00B7455D"/>
    <w:rsid w:val="00B7464D"/>
    <w:rsid w:val="00B749D8"/>
    <w:rsid w:val="00B75122"/>
    <w:rsid w:val="00B7695F"/>
    <w:rsid w:val="00B77BF1"/>
    <w:rsid w:val="00B77E34"/>
    <w:rsid w:val="00B80EE9"/>
    <w:rsid w:val="00B81C62"/>
    <w:rsid w:val="00B853C5"/>
    <w:rsid w:val="00B85D71"/>
    <w:rsid w:val="00B85F49"/>
    <w:rsid w:val="00B87C89"/>
    <w:rsid w:val="00B90F2A"/>
    <w:rsid w:val="00B91303"/>
    <w:rsid w:val="00B91345"/>
    <w:rsid w:val="00B941A5"/>
    <w:rsid w:val="00B94C5E"/>
    <w:rsid w:val="00B96BB6"/>
    <w:rsid w:val="00B96DFF"/>
    <w:rsid w:val="00BA036C"/>
    <w:rsid w:val="00BA200A"/>
    <w:rsid w:val="00BA388D"/>
    <w:rsid w:val="00BA475E"/>
    <w:rsid w:val="00BA49B6"/>
    <w:rsid w:val="00BA4B7B"/>
    <w:rsid w:val="00BA60D0"/>
    <w:rsid w:val="00BA61C8"/>
    <w:rsid w:val="00BB046D"/>
    <w:rsid w:val="00BB1469"/>
    <w:rsid w:val="00BB23A0"/>
    <w:rsid w:val="00BB2EA4"/>
    <w:rsid w:val="00BB3309"/>
    <w:rsid w:val="00BB38C9"/>
    <w:rsid w:val="00BC2F90"/>
    <w:rsid w:val="00BC3591"/>
    <w:rsid w:val="00BC372B"/>
    <w:rsid w:val="00BC5D83"/>
    <w:rsid w:val="00BD2977"/>
    <w:rsid w:val="00BD2D70"/>
    <w:rsid w:val="00BD51DC"/>
    <w:rsid w:val="00BD5468"/>
    <w:rsid w:val="00BD6096"/>
    <w:rsid w:val="00BD6D94"/>
    <w:rsid w:val="00BE17CB"/>
    <w:rsid w:val="00BE198B"/>
    <w:rsid w:val="00BE1D41"/>
    <w:rsid w:val="00BE261A"/>
    <w:rsid w:val="00BE3C56"/>
    <w:rsid w:val="00BE65FA"/>
    <w:rsid w:val="00BE6796"/>
    <w:rsid w:val="00BF05F0"/>
    <w:rsid w:val="00BF2932"/>
    <w:rsid w:val="00BF2F22"/>
    <w:rsid w:val="00BF4280"/>
    <w:rsid w:val="00BF64A5"/>
    <w:rsid w:val="00C00AAB"/>
    <w:rsid w:val="00C02CF0"/>
    <w:rsid w:val="00C036FD"/>
    <w:rsid w:val="00C03857"/>
    <w:rsid w:val="00C04139"/>
    <w:rsid w:val="00C0441F"/>
    <w:rsid w:val="00C0677C"/>
    <w:rsid w:val="00C11A5E"/>
    <w:rsid w:val="00C12B9C"/>
    <w:rsid w:val="00C2279E"/>
    <w:rsid w:val="00C25266"/>
    <w:rsid w:val="00C26CDE"/>
    <w:rsid w:val="00C316CA"/>
    <w:rsid w:val="00C32D9A"/>
    <w:rsid w:val="00C343AE"/>
    <w:rsid w:val="00C3597A"/>
    <w:rsid w:val="00C4298D"/>
    <w:rsid w:val="00C436A4"/>
    <w:rsid w:val="00C5078A"/>
    <w:rsid w:val="00C5223D"/>
    <w:rsid w:val="00C5348A"/>
    <w:rsid w:val="00C542F7"/>
    <w:rsid w:val="00C55479"/>
    <w:rsid w:val="00C56D63"/>
    <w:rsid w:val="00C57C02"/>
    <w:rsid w:val="00C61653"/>
    <w:rsid w:val="00C616F4"/>
    <w:rsid w:val="00C63181"/>
    <w:rsid w:val="00C6480B"/>
    <w:rsid w:val="00C661D1"/>
    <w:rsid w:val="00C66957"/>
    <w:rsid w:val="00C66D24"/>
    <w:rsid w:val="00C66F91"/>
    <w:rsid w:val="00C675E5"/>
    <w:rsid w:val="00C67F0F"/>
    <w:rsid w:val="00C70E1D"/>
    <w:rsid w:val="00C73E94"/>
    <w:rsid w:val="00C76E8A"/>
    <w:rsid w:val="00C82FE2"/>
    <w:rsid w:val="00C832F7"/>
    <w:rsid w:val="00C83B41"/>
    <w:rsid w:val="00C858D8"/>
    <w:rsid w:val="00C86C04"/>
    <w:rsid w:val="00C90D3F"/>
    <w:rsid w:val="00C9409E"/>
    <w:rsid w:val="00C96957"/>
    <w:rsid w:val="00CA0C97"/>
    <w:rsid w:val="00CA1A34"/>
    <w:rsid w:val="00CA2AA7"/>
    <w:rsid w:val="00CB0CE1"/>
    <w:rsid w:val="00CB295E"/>
    <w:rsid w:val="00CB51EE"/>
    <w:rsid w:val="00CB5D31"/>
    <w:rsid w:val="00CC0717"/>
    <w:rsid w:val="00CC20D5"/>
    <w:rsid w:val="00CC322F"/>
    <w:rsid w:val="00CC63E5"/>
    <w:rsid w:val="00CD3F0B"/>
    <w:rsid w:val="00CD6537"/>
    <w:rsid w:val="00CD6B32"/>
    <w:rsid w:val="00CD6C5E"/>
    <w:rsid w:val="00CE4223"/>
    <w:rsid w:val="00CE514D"/>
    <w:rsid w:val="00CE64E7"/>
    <w:rsid w:val="00CF07B5"/>
    <w:rsid w:val="00CF2FDE"/>
    <w:rsid w:val="00CF3246"/>
    <w:rsid w:val="00CF3AA9"/>
    <w:rsid w:val="00CF4355"/>
    <w:rsid w:val="00CF43C0"/>
    <w:rsid w:val="00CF4E74"/>
    <w:rsid w:val="00D03D8D"/>
    <w:rsid w:val="00D04037"/>
    <w:rsid w:val="00D0449D"/>
    <w:rsid w:val="00D05DA9"/>
    <w:rsid w:val="00D06477"/>
    <w:rsid w:val="00D06513"/>
    <w:rsid w:val="00D07152"/>
    <w:rsid w:val="00D07F94"/>
    <w:rsid w:val="00D1067E"/>
    <w:rsid w:val="00D1219E"/>
    <w:rsid w:val="00D13230"/>
    <w:rsid w:val="00D15A2E"/>
    <w:rsid w:val="00D16688"/>
    <w:rsid w:val="00D203FF"/>
    <w:rsid w:val="00D209F4"/>
    <w:rsid w:val="00D2235C"/>
    <w:rsid w:val="00D22655"/>
    <w:rsid w:val="00D25415"/>
    <w:rsid w:val="00D26687"/>
    <w:rsid w:val="00D26AD6"/>
    <w:rsid w:val="00D31740"/>
    <w:rsid w:val="00D3223B"/>
    <w:rsid w:val="00D329E7"/>
    <w:rsid w:val="00D33273"/>
    <w:rsid w:val="00D33889"/>
    <w:rsid w:val="00D35A0B"/>
    <w:rsid w:val="00D3638A"/>
    <w:rsid w:val="00D37F3C"/>
    <w:rsid w:val="00D44E14"/>
    <w:rsid w:val="00D45496"/>
    <w:rsid w:val="00D46EEA"/>
    <w:rsid w:val="00D5337F"/>
    <w:rsid w:val="00D6251D"/>
    <w:rsid w:val="00D62979"/>
    <w:rsid w:val="00D62CCC"/>
    <w:rsid w:val="00D6401E"/>
    <w:rsid w:val="00D65CF8"/>
    <w:rsid w:val="00D72B43"/>
    <w:rsid w:val="00D73FAC"/>
    <w:rsid w:val="00D764CD"/>
    <w:rsid w:val="00D810CB"/>
    <w:rsid w:val="00D8194E"/>
    <w:rsid w:val="00D82F98"/>
    <w:rsid w:val="00D849DA"/>
    <w:rsid w:val="00D84C5C"/>
    <w:rsid w:val="00D86A9A"/>
    <w:rsid w:val="00D90D34"/>
    <w:rsid w:val="00D929A2"/>
    <w:rsid w:val="00D96BDD"/>
    <w:rsid w:val="00DA033B"/>
    <w:rsid w:val="00DA1207"/>
    <w:rsid w:val="00DA2A99"/>
    <w:rsid w:val="00DA3709"/>
    <w:rsid w:val="00DA45E4"/>
    <w:rsid w:val="00DA49C4"/>
    <w:rsid w:val="00DA7102"/>
    <w:rsid w:val="00DB4448"/>
    <w:rsid w:val="00DB5A48"/>
    <w:rsid w:val="00DC1E48"/>
    <w:rsid w:val="00DC2CB2"/>
    <w:rsid w:val="00DC3920"/>
    <w:rsid w:val="00DC3AEC"/>
    <w:rsid w:val="00DC3BAA"/>
    <w:rsid w:val="00DC7472"/>
    <w:rsid w:val="00DC7D4C"/>
    <w:rsid w:val="00DD1173"/>
    <w:rsid w:val="00DD40D1"/>
    <w:rsid w:val="00DD4819"/>
    <w:rsid w:val="00DD4FB2"/>
    <w:rsid w:val="00DD6296"/>
    <w:rsid w:val="00DD631B"/>
    <w:rsid w:val="00DE112E"/>
    <w:rsid w:val="00DE25D1"/>
    <w:rsid w:val="00DE5C3E"/>
    <w:rsid w:val="00DF25F2"/>
    <w:rsid w:val="00DF2764"/>
    <w:rsid w:val="00DF3DB6"/>
    <w:rsid w:val="00DF5BE9"/>
    <w:rsid w:val="00DF764A"/>
    <w:rsid w:val="00E00215"/>
    <w:rsid w:val="00E00C86"/>
    <w:rsid w:val="00E01865"/>
    <w:rsid w:val="00E10278"/>
    <w:rsid w:val="00E10519"/>
    <w:rsid w:val="00E12001"/>
    <w:rsid w:val="00E127B5"/>
    <w:rsid w:val="00E1317F"/>
    <w:rsid w:val="00E137F4"/>
    <w:rsid w:val="00E15ABD"/>
    <w:rsid w:val="00E15C6B"/>
    <w:rsid w:val="00E17229"/>
    <w:rsid w:val="00E3055C"/>
    <w:rsid w:val="00E32ACA"/>
    <w:rsid w:val="00E33D22"/>
    <w:rsid w:val="00E3415C"/>
    <w:rsid w:val="00E34279"/>
    <w:rsid w:val="00E3447E"/>
    <w:rsid w:val="00E45F2B"/>
    <w:rsid w:val="00E46397"/>
    <w:rsid w:val="00E463D8"/>
    <w:rsid w:val="00E46DD1"/>
    <w:rsid w:val="00E474EE"/>
    <w:rsid w:val="00E4783A"/>
    <w:rsid w:val="00E502A0"/>
    <w:rsid w:val="00E50A02"/>
    <w:rsid w:val="00E50E55"/>
    <w:rsid w:val="00E50E9A"/>
    <w:rsid w:val="00E52E13"/>
    <w:rsid w:val="00E55AB0"/>
    <w:rsid w:val="00E60DE0"/>
    <w:rsid w:val="00E61BA8"/>
    <w:rsid w:val="00E676CE"/>
    <w:rsid w:val="00E70B01"/>
    <w:rsid w:val="00E70D29"/>
    <w:rsid w:val="00E718FE"/>
    <w:rsid w:val="00E72B8B"/>
    <w:rsid w:val="00E72F5E"/>
    <w:rsid w:val="00E74579"/>
    <w:rsid w:val="00E75D87"/>
    <w:rsid w:val="00E76D5B"/>
    <w:rsid w:val="00E84576"/>
    <w:rsid w:val="00E86DC9"/>
    <w:rsid w:val="00E8790E"/>
    <w:rsid w:val="00E9067D"/>
    <w:rsid w:val="00E93328"/>
    <w:rsid w:val="00E956DC"/>
    <w:rsid w:val="00E97A70"/>
    <w:rsid w:val="00E97F3E"/>
    <w:rsid w:val="00EA17C9"/>
    <w:rsid w:val="00EA17EF"/>
    <w:rsid w:val="00EA23B9"/>
    <w:rsid w:val="00EA3689"/>
    <w:rsid w:val="00EA38A4"/>
    <w:rsid w:val="00EA5E23"/>
    <w:rsid w:val="00EA760A"/>
    <w:rsid w:val="00EB2306"/>
    <w:rsid w:val="00EB2375"/>
    <w:rsid w:val="00EB2955"/>
    <w:rsid w:val="00EB2CCE"/>
    <w:rsid w:val="00EB431B"/>
    <w:rsid w:val="00EB4C0D"/>
    <w:rsid w:val="00EC06F8"/>
    <w:rsid w:val="00EC2BAE"/>
    <w:rsid w:val="00EC3945"/>
    <w:rsid w:val="00EC433B"/>
    <w:rsid w:val="00EC4CE0"/>
    <w:rsid w:val="00EC4E49"/>
    <w:rsid w:val="00EC58D3"/>
    <w:rsid w:val="00EC5E69"/>
    <w:rsid w:val="00EC7351"/>
    <w:rsid w:val="00ED07D0"/>
    <w:rsid w:val="00ED21A4"/>
    <w:rsid w:val="00ED448A"/>
    <w:rsid w:val="00ED6FA8"/>
    <w:rsid w:val="00ED7BE1"/>
    <w:rsid w:val="00EE3029"/>
    <w:rsid w:val="00EE485F"/>
    <w:rsid w:val="00EE62CD"/>
    <w:rsid w:val="00EE6AA2"/>
    <w:rsid w:val="00EE72BE"/>
    <w:rsid w:val="00EF0181"/>
    <w:rsid w:val="00EF2FE9"/>
    <w:rsid w:val="00EF4C64"/>
    <w:rsid w:val="00EF5A2B"/>
    <w:rsid w:val="00EF680F"/>
    <w:rsid w:val="00EF6EE4"/>
    <w:rsid w:val="00F013BE"/>
    <w:rsid w:val="00F03212"/>
    <w:rsid w:val="00F048D7"/>
    <w:rsid w:val="00F04B23"/>
    <w:rsid w:val="00F0682B"/>
    <w:rsid w:val="00F10420"/>
    <w:rsid w:val="00F12485"/>
    <w:rsid w:val="00F15201"/>
    <w:rsid w:val="00F153CC"/>
    <w:rsid w:val="00F20546"/>
    <w:rsid w:val="00F2062C"/>
    <w:rsid w:val="00F245C6"/>
    <w:rsid w:val="00F260C9"/>
    <w:rsid w:val="00F3101D"/>
    <w:rsid w:val="00F321D4"/>
    <w:rsid w:val="00F34C75"/>
    <w:rsid w:val="00F3542B"/>
    <w:rsid w:val="00F377E3"/>
    <w:rsid w:val="00F41A7E"/>
    <w:rsid w:val="00F42512"/>
    <w:rsid w:val="00F42C9D"/>
    <w:rsid w:val="00F42FCF"/>
    <w:rsid w:val="00F4394D"/>
    <w:rsid w:val="00F45B7C"/>
    <w:rsid w:val="00F52CA0"/>
    <w:rsid w:val="00F53638"/>
    <w:rsid w:val="00F5410A"/>
    <w:rsid w:val="00F541B8"/>
    <w:rsid w:val="00F5619A"/>
    <w:rsid w:val="00F57032"/>
    <w:rsid w:val="00F5724B"/>
    <w:rsid w:val="00F61FB0"/>
    <w:rsid w:val="00F6789C"/>
    <w:rsid w:val="00F6795B"/>
    <w:rsid w:val="00F707CA"/>
    <w:rsid w:val="00F70C4B"/>
    <w:rsid w:val="00F725EC"/>
    <w:rsid w:val="00F743E5"/>
    <w:rsid w:val="00F74955"/>
    <w:rsid w:val="00F75EE3"/>
    <w:rsid w:val="00F76446"/>
    <w:rsid w:val="00F77EDB"/>
    <w:rsid w:val="00F810BE"/>
    <w:rsid w:val="00F85071"/>
    <w:rsid w:val="00F91696"/>
    <w:rsid w:val="00F96FF0"/>
    <w:rsid w:val="00FA1212"/>
    <w:rsid w:val="00FA2F68"/>
    <w:rsid w:val="00FA33CA"/>
    <w:rsid w:val="00FA423E"/>
    <w:rsid w:val="00FA4F68"/>
    <w:rsid w:val="00FB0EE9"/>
    <w:rsid w:val="00FB12B8"/>
    <w:rsid w:val="00FC17D3"/>
    <w:rsid w:val="00FC32CF"/>
    <w:rsid w:val="00FC3822"/>
    <w:rsid w:val="00FC7877"/>
    <w:rsid w:val="00FD0F0C"/>
    <w:rsid w:val="00FD2F4E"/>
    <w:rsid w:val="00FD4825"/>
    <w:rsid w:val="00FD5474"/>
    <w:rsid w:val="00FD769C"/>
    <w:rsid w:val="00FD7940"/>
    <w:rsid w:val="00FE072C"/>
    <w:rsid w:val="00FE09F6"/>
    <w:rsid w:val="00FE0C63"/>
    <w:rsid w:val="00FE137E"/>
    <w:rsid w:val="00FE3032"/>
    <w:rsid w:val="00FE323E"/>
    <w:rsid w:val="00FE32DF"/>
    <w:rsid w:val="00FE54A2"/>
    <w:rsid w:val="00FF2189"/>
    <w:rsid w:val="00FF65E1"/>
    <w:rsid w:val="00FF7B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7C7FD46"/>
  <w15:docId w15:val="{2B86A5FD-6E06-404A-8290-3942784C7F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2522B3"/>
    <w:rPr>
      <w:rFonts w:ascii="Arial" w:hAnsi="Arial"/>
      <w:szCs w:val="24"/>
    </w:rPr>
  </w:style>
  <w:style w:type="paragraph" w:styleId="Heading1">
    <w:name w:val="heading 1"/>
    <w:basedOn w:val="Normal"/>
    <w:next w:val="Normal"/>
    <w:link w:val="Heading1Char"/>
    <w:qFormat/>
    <w:rsid w:val="0020635A"/>
    <w:pPr>
      <w:outlineLvl w:val="0"/>
    </w:pPr>
    <w:rPr>
      <w:rFonts w:cs="Arial"/>
      <w:b/>
      <w:color w:val="BF2C37"/>
      <w:sz w:val="22"/>
      <w:szCs w:val="22"/>
    </w:rPr>
  </w:style>
  <w:style w:type="paragraph" w:styleId="Heading2">
    <w:name w:val="heading 2"/>
    <w:basedOn w:val="Heading1"/>
    <w:next w:val="Normal"/>
    <w:link w:val="Heading2Char"/>
    <w:autoRedefine/>
    <w:unhideWhenUsed/>
    <w:qFormat/>
    <w:rsid w:val="004F138A"/>
    <w:pPr>
      <w:tabs>
        <w:tab w:val="left" w:pos="990"/>
      </w:tabs>
      <w:jc w:val="right"/>
      <w:outlineLvl w:val="1"/>
    </w:pPr>
    <w:rPr>
      <w:color w:val="9C2C2A" w:themeColor="accent1"/>
      <w:sz w:val="20"/>
    </w:rPr>
  </w:style>
  <w:style w:type="paragraph" w:styleId="Heading3">
    <w:name w:val="heading 3"/>
    <w:basedOn w:val="Normal"/>
    <w:next w:val="Normal"/>
    <w:qFormat/>
    <w:rsid w:val="00F57032"/>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BC3591"/>
    <w:pPr>
      <w:tabs>
        <w:tab w:val="center" w:pos="4320"/>
        <w:tab w:val="right" w:pos="8640"/>
      </w:tabs>
    </w:pPr>
  </w:style>
  <w:style w:type="paragraph" w:styleId="Footer">
    <w:name w:val="footer"/>
    <w:basedOn w:val="Normal"/>
    <w:rsid w:val="00BC3591"/>
    <w:pPr>
      <w:tabs>
        <w:tab w:val="center" w:pos="4320"/>
        <w:tab w:val="right" w:pos="8640"/>
      </w:tabs>
    </w:pPr>
  </w:style>
  <w:style w:type="character" w:styleId="PageNumber">
    <w:name w:val="page number"/>
    <w:basedOn w:val="DefaultParagraphFont"/>
    <w:rsid w:val="00BC3591"/>
  </w:style>
  <w:style w:type="paragraph" w:customStyle="1" w:styleId="WeekCharCharChar">
    <w:name w:val="Week Char Char Char"/>
    <w:basedOn w:val="Heading3"/>
    <w:link w:val="WeekCharCharCharChar"/>
    <w:autoRedefine/>
    <w:rsid w:val="00F57032"/>
    <w:pPr>
      <w:spacing w:before="0" w:after="0"/>
    </w:pPr>
    <w:rPr>
      <w:i/>
      <w:sz w:val="20"/>
      <w:szCs w:val="20"/>
    </w:rPr>
  </w:style>
  <w:style w:type="character" w:customStyle="1" w:styleId="WeekCharCharCharChar">
    <w:name w:val="Week Char Char Char Char"/>
    <w:basedOn w:val="DefaultParagraphFont"/>
    <w:link w:val="WeekCharCharChar"/>
    <w:rsid w:val="00F57032"/>
    <w:rPr>
      <w:rFonts w:ascii="Arial" w:hAnsi="Arial" w:cs="Arial"/>
      <w:b/>
      <w:bCs/>
      <w:i/>
      <w:lang w:val="en-US" w:eastAsia="en-US" w:bidi="ar-SA"/>
    </w:rPr>
  </w:style>
  <w:style w:type="paragraph" w:styleId="BalloonText">
    <w:name w:val="Balloon Text"/>
    <w:basedOn w:val="Normal"/>
    <w:semiHidden/>
    <w:rsid w:val="00A0489E"/>
    <w:rPr>
      <w:rFonts w:ascii="Tahoma" w:hAnsi="Tahoma" w:cs="Tahoma"/>
      <w:sz w:val="16"/>
      <w:szCs w:val="16"/>
    </w:rPr>
  </w:style>
  <w:style w:type="character" w:styleId="CommentReference">
    <w:name w:val="annotation reference"/>
    <w:basedOn w:val="DefaultParagraphFont"/>
    <w:uiPriority w:val="99"/>
    <w:semiHidden/>
    <w:rsid w:val="00721FDA"/>
    <w:rPr>
      <w:sz w:val="16"/>
      <w:szCs w:val="16"/>
    </w:rPr>
  </w:style>
  <w:style w:type="paragraph" w:styleId="CommentText">
    <w:name w:val="annotation text"/>
    <w:basedOn w:val="Normal"/>
    <w:link w:val="CommentTextChar"/>
    <w:uiPriority w:val="99"/>
    <w:semiHidden/>
    <w:rsid w:val="00721FDA"/>
    <w:rPr>
      <w:szCs w:val="20"/>
    </w:rPr>
  </w:style>
  <w:style w:type="character" w:styleId="Hyperlink">
    <w:name w:val="Hyperlink"/>
    <w:basedOn w:val="DefaultParagraphFont"/>
    <w:uiPriority w:val="99"/>
    <w:rsid w:val="00721FDA"/>
    <w:rPr>
      <w:color w:val="0000FF"/>
      <w:u w:val="single"/>
    </w:rPr>
  </w:style>
  <w:style w:type="character" w:styleId="FollowedHyperlink">
    <w:name w:val="FollowedHyperlink"/>
    <w:basedOn w:val="DefaultParagraphFont"/>
    <w:rsid w:val="00721FDA"/>
    <w:rPr>
      <w:color w:val="800080"/>
      <w:u w:val="single"/>
    </w:rPr>
  </w:style>
  <w:style w:type="paragraph" w:customStyle="1" w:styleId="FIGNumberingHeading">
    <w:name w:val="FIG Numbering Heading"/>
    <w:rsid w:val="0026345D"/>
    <w:pPr>
      <w:numPr>
        <w:numId w:val="3"/>
      </w:numPr>
      <w:tabs>
        <w:tab w:val="left" w:pos="360"/>
      </w:tabs>
      <w:spacing w:before="180"/>
      <w:outlineLvl w:val="0"/>
    </w:pPr>
    <w:rPr>
      <w:rFonts w:ascii="Arial" w:hAnsi="Arial"/>
      <w:b/>
      <w:sz w:val="18"/>
    </w:rPr>
  </w:style>
  <w:style w:type="paragraph" w:customStyle="1" w:styleId="FIGNumberedList1">
    <w:name w:val="FIG Numbered List 1"/>
    <w:basedOn w:val="FIGNumberingHeading"/>
    <w:rsid w:val="0026345D"/>
    <w:pPr>
      <w:numPr>
        <w:ilvl w:val="1"/>
      </w:numPr>
      <w:spacing w:before="60" w:after="60"/>
    </w:pPr>
    <w:rPr>
      <w:b w:val="0"/>
      <w:sz w:val="20"/>
    </w:rPr>
  </w:style>
  <w:style w:type="paragraph" w:customStyle="1" w:styleId="FIGNumberedList2">
    <w:name w:val="FIG Numbered List 2"/>
    <w:basedOn w:val="FIGNumberedList1"/>
    <w:rsid w:val="0026345D"/>
    <w:pPr>
      <w:numPr>
        <w:ilvl w:val="2"/>
      </w:numPr>
    </w:pPr>
  </w:style>
  <w:style w:type="paragraph" w:customStyle="1" w:styleId="FIGNumberedList3">
    <w:name w:val="FIG Numbered List 3"/>
    <w:basedOn w:val="FIGNumberedList1"/>
    <w:rsid w:val="0026345D"/>
    <w:pPr>
      <w:numPr>
        <w:ilvl w:val="3"/>
      </w:numPr>
    </w:pPr>
  </w:style>
  <w:style w:type="paragraph" w:customStyle="1" w:styleId="FIGNumberedList4">
    <w:name w:val="FIG Numbered List 4"/>
    <w:basedOn w:val="FIGNumberedList1"/>
    <w:rsid w:val="0026345D"/>
    <w:pPr>
      <w:numPr>
        <w:ilvl w:val="4"/>
      </w:numPr>
    </w:pPr>
  </w:style>
  <w:style w:type="paragraph" w:customStyle="1" w:styleId="FIGNumberedList5">
    <w:name w:val="FIG Numbered List 5"/>
    <w:basedOn w:val="FIGNumberedList1"/>
    <w:rsid w:val="0026345D"/>
    <w:pPr>
      <w:numPr>
        <w:ilvl w:val="5"/>
      </w:numPr>
      <w:tabs>
        <w:tab w:val="left" w:pos="1800"/>
      </w:tabs>
    </w:pPr>
  </w:style>
  <w:style w:type="paragraph" w:customStyle="1" w:styleId="FIGNumberedList6">
    <w:name w:val="FIG Numbered List 6"/>
    <w:basedOn w:val="FIGNumberedList1"/>
    <w:rsid w:val="0026345D"/>
    <w:pPr>
      <w:numPr>
        <w:ilvl w:val="6"/>
      </w:numPr>
      <w:tabs>
        <w:tab w:val="left" w:pos="2160"/>
      </w:tabs>
    </w:pPr>
  </w:style>
  <w:style w:type="paragraph" w:styleId="CommentSubject">
    <w:name w:val="annotation subject"/>
    <w:basedOn w:val="CommentText"/>
    <w:next w:val="CommentText"/>
    <w:semiHidden/>
    <w:rsid w:val="00454C1A"/>
    <w:rPr>
      <w:rFonts w:ascii="Times New Roman" w:hAnsi="Times New Roman"/>
      <w:b/>
      <w:bCs/>
    </w:rPr>
  </w:style>
  <w:style w:type="paragraph" w:customStyle="1" w:styleId="ObjectiveBullet">
    <w:name w:val="Objective Bullet"/>
    <w:basedOn w:val="Normal"/>
    <w:qFormat/>
    <w:rsid w:val="00AF6B58"/>
    <w:pPr>
      <w:numPr>
        <w:numId w:val="1"/>
      </w:numPr>
      <w:tabs>
        <w:tab w:val="left" w:pos="0"/>
      </w:tabs>
    </w:pPr>
    <w:rPr>
      <w:rFonts w:cs="Arial"/>
      <w:szCs w:val="20"/>
    </w:rPr>
  </w:style>
  <w:style w:type="paragraph" w:customStyle="1" w:styleId="TopicHeading">
    <w:name w:val="Topic Heading"/>
    <w:basedOn w:val="Normal"/>
    <w:next w:val="Normal"/>
    <w:qFormat/>
    <w:rsid w:val="00AF6B58"/>
    <w:pPr>
      <w:tabs>
        <w:tab w:val="left" w:pos="0"/>
      </w:tabs>
    </w:pPr>
    <w:rPr>
      <w:rFonts w:cs="Arial"/>
      <w:b/>
      <w:szCs w:val="20"/>
    </w:rPr>
  </w:style>
  <w:style w:type="paragraph" w:customStyle="1" w:styleId="APACitation">
    <w:name w:val="APA Citation"/>
    <w:basedOn w:val="Normal"/>
    <w:qFormat/>
    <w:rsid w:val="00AF6B58"/>
    <w:pPr>
      <w:ind w:left="360" w:hanging="360"/>
    </w:pPr>
    <w:rPr>
      <w:rFonts w:cs="Arial"/>
      <w:color w:val="000000"/>
      <w:szCs w:val="20"/>
    </w:rPr>
  </w:style>
  <w:style w:type="paragraph" w:customStyle="1" w:styleId="NumberedAssignmentsList">
    <w:name w:val="Numbered Assignments List"/>
    <w:basedOn w:val="Normal"/>
    <w:qFormat/>
    <w:rsid w:val="00AF6B58"/>
    <w:pPr>
      <w:numPr>
        <w:numId w:val="4"/>
      </w:numPr>
      <w:tabs>
        <w:tab w:val="left" w:pos="0"/>
      </w:tabs>
    </w:pPr>
    <w:rPr>
      <w:rFonts w:cs="Arial"/>
      <w:b/>
      <w:szCs w:val="20"/>
    </w:rPr>
  </w:style>
  <w:style w:type="paragraph" w:customStyle="1" w:styleId="First-LevelBulletedListSolid">
    <w:name w:val="First-Level Bulleted List (Solid)"/>
    <w:basedOn w:val="Normal"/>
    <w:qFormat/>
    <w:rsid w:val="00AF6B58"/>
    <w:pPr>
      <w:tabs>
        <w:tab w:val="num" w:pos="1080"/>
      </w:tabs>
      <w:ind w:left="1080" w:hanging="360"/>
    </w:pPr>
    <w:rPr>
      <w:rFonts w:cs="Arial"/>
      <w:b/>
      <w:szCs w:val="20"/>
    </w:rPr>
  </w:style>
  <w:style w:type="paragraph" w:customStyle="1" w:styleId="OnlineGroundStudentInstructionsL1BulletItalics">
    <w:name w:val="Online/Ground Student Instructions (L1 Bullet + Italics)"/>
    <w:basedOn w:val="Normal"/>
    <w:next w:val="Second-LevelBulletedListHollow"/>
    <w:qFormat/>
    <w:rsid w:val="001611D6"/>
    <w:pPr>
      <w:numPr>
        <w:numId w:val="2"/>
      </w:numPr>
      <w:tabs>
        <w:tab w:val="num" w:pos="1080"/>
      </w:tabs>
      <w:spacing w:after="240"/>
      <w:ind w:left="1080"/>
    </w:pPr>
    <w:rPr>
      <w:rFonts w:cs="Arial"/>
      <w:b/>
      <w:i/>
      <w:szCs w:val="20"/>
    </w:rPr>
  </w:style>
  <w:style w:type="paragraph" w:customStyle="1" w:styleId="Second-LevelBulletedListHollow">
    <w:name w:val="Second-Level Bulleted List (Hollow)"/>
    <w:basedOn w:val="Normal"/>
    <w:qFormat/>
    <w:rsid w:val="001611D6"/>
    <w:pPr>
      <w:numPr>
        <w:ilvl w:val="1"/>
        <w:numId w:val="2"/>
      </w:numPr>
    </w:pPr>
    <w:rPr>
      <w:rFonts w:cs="Arial"/>
      <w:szCs w:val="20"/>
    </w:rPr>
  </w:style>
  <w:style w:type="character" w:customStyle="1" w:styleId="HeaderChar">
    <w:name w:val="Header Char"/>
    <w:basedOn w:val="DefaultParagraphFont"/>
    <w:link w:val="Header"/>
    <w:uiPriority w:val="99"/>
    <w:rsid w:val="00B7695F"/>
    <w:rPr>
      <w:sz w:val="24"/>
      <w:szCs w:val="24"/>
    </w:rPr>
  </w:style>
  <w:style w:type="table" w:styleId="TableGrid">
    <w:name w:val="Table Grid"/>
    <w:basedOn w:val="TableNormal"/>
    <w:uiPriority w:val="59"/>
    <w:rsid w:val="00B7695F"/>
    <w:rPr>
      <w:rFonts w:ascii="Calibri" w:hAnsi="Calibri"/>
      <w:sz w:val="22"/>
      <w:szCs w:val="22"/>
      <w:lang w:bidi="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FIGHeading3">
    <w:name w:val="FIG Heading 3"/>
    <w:basedOn w:val="Normal"/>
    <w:next w:val="Normal"/>
    <w:rsid w:val="00E72F5E"/>
    <w:pPr>
      <w:spacing w:line="360" w:lineRule="auto"/>
    </w:pPr>
    <w:rPr>
      <w:b/>
      <w:i/>
      <w:sz w:val="19"/>
    </w:rPr>
  </w:style>
  <w:style w:type="paragraph" w:customStyle="1" w:styleId="week1">
    <w:name w:val="week1"/>
    <w:basedOn w:val="Normal"/>
    <w:link w:val="week1Char"/>
    <w:qFormat/>
    <w:rsid w:val="00E72F5E"/>
    <w:pPr>
      <w:tabs>
        <w:tab w:val="num" w:pos="720"/>
      </w:tabs>
      <w:ind w:left="720" w:hanging="360"/>
    </w:pPr>
    <w:rPr>
      <w:rFonts w:cs="Arial"/>
    </w:rPr>
  </w:style>
  <w:style w:type="character" w:customStyle="1" w:styleId="week1Char">
    <w:name w:val="week1 Char"/>
    <w:basedOn w:val="DefaultParagraphFont"/>
    <w:link w:val="week1"/>
    <w:rsid w:val="00E72F5E"/>
    <w:rPr>
      <w:rFonts w:ascii="Arial" w:hAnsi="Arial" w:cs="Arial"/>
      <w:sz w:val="24"/>
      <w:szCs w:val="24"/>
    </w:rPr>
  </w:style>
  <w:style w:type="paragraph" w:customStyle="1" w:styleId="week2">
    <w:name w:val="week2"/>
    <w:basedOn w:val="Normal"/>
    <w:link w:val="week2Char"/>
    <w:qFormat/>
    <w:rsid w:val="00E72F5E"/>
    <w:pPr>
      <w:tabs>
        <w:tab w:val="num" w:pos="720"/>
      </w:tabs>
      <w:ind w:left="720" w:hanging="360"/>
    </w:pPr>
    <w:rPr>
      <w:rFonts w:cs="Arial"/>
    </w:rPr>
  </w:style>
  <w:style w:type="character" w:customStyle="1" w:styleId="week2Char">
    <w:name w:val="week2 Char"/>
    <w:basedOn w:val="DefaultParagraphFont"/>
    <w:link w:val="week2"/>
    <w:rsid w:val="00E72F5E"/>
    <w:rPr>
      <w:rFonts w:ascii="Arial" w:hAnsi="Arial" w:cs="Arial"/>
      <w:sz w:val="24"/>
      <w:szCs w:val="24"/>
    </w:rPr>
  </w:style>
  <w:style w:type="paragraph" w:customStyle="1" w:styleId="week6">
    <w:name w:val="week6"/>
    <w:basedOn w:val="Normal"/>
    <w:link w:val="week6Char"/>
    <w:qFormat/>
    <w:rsid w:val="00E72F5E"/>
    <w:pPr>
      <w:tabs>
        <w:tab w:val="num" w:pos="720"/>
      </w:tabs>
      <w:ind w:left="720" w:hanging="360"/>
    </w:pPr>
    <w:rPr>
      <w:rFonts w:cs="Arial"/>
    </w:rPr>
  </w:style>
  <w:style w:type="character" w:customStyle="1" w:styleId="week6Char">
    <w:name w:val="week6 Char"/>
    <w:basedOn w:val="DefaultParagraphFont"/>
    <w:link w:val="week6"/>
    <w:rsid w:val="00E72F5E"/>
    <w:rPr>
      <w:rFonts w:ascii="Arial" w:hAnsi="Arial" w:cs="Arial"/>
      <w:sz w:val="24"/>
      <w:szCs w:val="24"/>
      <w:lang w:val="en-US" w:eastAsia="en-US" w:bidi="ar-SA"/>
    </w:rPr>
  </w:style>
  <w:style w:type="paragraph" w:customStyle="1" w:styleId="week5">
    <w:name w:val="week5"/>
    <w:basedOn w:val="Normal"/>
    <w:link w:val="week5Char"/>
    <w:qFormat/>
    <w:rsid w:val="000C1433"/>
    <w:pPr>
      <w:tabs>
        <w:tab w:val="num" w:pos="720"/>
      </w:tabs>
      <w:ind w:left="720" w:hanging="360"/>
    </w:pPr>
    <w:rPr>
      <w:rFonts w:cs="Arial"/>
    </w:rPr>
  </w:style>
  <w:style w:type="character" w:customStyle="1" w:styleId="week5Char">
    <w:name w:val="week5 Char"/>
    <w:basedOn w:val="DefaultParagraphFont"/>
    <w:link w:val="week5"/>
    <w:rsid w:val="000C1433"/>
    <w:rPr>
      <w:rFonts w:ascii="Arial" w:hAnsi="Arial" w:cs="Arial"/>
      <w:sz w:val="24"/>
      <w:szCs w:val="24"/>
    </w:rPr>
  </w:style>
  <w:style w:type="paragraph" w:customStyle="1" w:styleId="style10">
    <w:name w:val="style1"/>
    <w:basedOn w:val="Normal"/>
    <w:rsid w:val="0005011B"/>
    <w:pPr>
      <w:spacing w:before="100" w:beforeAutospacing="1" w:after="100" w:afterAutospacing="1"/>
    </w:pPr>
    <w:rPr>
      <w:rFonts w:cs="Arial"/>
      <w:sz w:val="16"/>
      <w:szCs w:val="16"/>
    </w:rPr>
  </w:style>
  <w:style w:type="character" w:customStyle="1" w:styleId="style22">
    <w:name w:val="style22"/>
    <w:basedOn w:val="DefaultParagraphFont"/>
    <w:rsid w:val="0005011B"/>
    <w:rPr>
      <w:b/>
      <w:bCs/>
      <w:i/>
      <w:iCs/>
      <w:sz w:val="24"/>
      <w:szCs w:val="24"/>
    </w:rPr>
  </w:style>
  <w:style w:type="character" w:customStyle="1" w:styleId="style52">
    <w:name w:val="style52"/>
    <w:basedOn w:val="DefaultParagraphFont"/>
    <w:rsid w:val="0005011B"/>
    <w:rPr>
      <w:sz w:val="20"/>
      <w:szCs w:val="20"/>
    </w:rPr>
  </w:style>
  <w:style w:type="paragraph" w:customStyle="1" w:styleId="FIGBodyText1">
    <w:name w:val="FIG Body Text 1"/>
    <w:link w:val="FIGBodyText1Char"/>
    <w:rsid w:val="006F2279"/>
    <w:pPr>
      <w:spacing w:before="60" w:after="60"/>
    </w:pPr>
    <w:rPr>
      <w:rFonts w:ascii="Arial" w:hAnsi="Arial"/>
    </w:rPr>
  </w:style>
  <w:style w:type="character" w:customStyle="1" w:styleId="FIGBodyText1Char">
    <w:name w:val="FIG Body Text 1 Char"/>
    <w:basedOn w:val="DefaultParagraphFont"/>
    <w:link w:val="FIGBodyText1"/>
    <w:rsid w:val="006F2279"/>
    <w:rPr>
      <w:rFonts w:ascii="Arial" w:hAnsi="Arial"/>
    </w:rPr>
  </w:style>
  <w:style w:type="paragraph" w:customStyle="1" w:styleId="FIGBodyText2">
    <w:name w:val="FIG Body Text 2"/>
    <w:basedOn w:val="FIGBodyText1"/>
    <w:link w:val="FIGBodyText2Char"/>
    <w:rsid w:val="00D06477"/>
    <w:pPr>
      <w:ind w:left="360"/>
    </w:pPr>
  </w:style>
  <w:style w:type="character" w:customStyle="1" w:styleId="FIGBodyText2Char">
    <w:name w:val="FIG Body Text 2 Char"/>
    <w:basedOn w:val="FIGBodyText1Char"/>
    <w:link w:val="FIGBodyText2"/>
    <w:rsid w:val="00D06477"/>
    <w:rPr>
      <w:rFonts w:ascii="Arial" w:hAnsi="Arial"/>
    </w:rPr>
  </w:style>
  <w:style w:type="paragraph" w:customStyle="1" w:styleId="FIGNote">
    <w:name w:val="FIG Note"/>
    <w:link w:val="FIGNoteChar"/>
    <w:rsid w:val="00D06477"/>
    <w:rPr>
      <w:rFonts w:ascii="Arial" w:hAnsi="Arial"/>
      <w:b/>
      <w:sz w:val="16"/>
    </w:rPr>
  </w:style>
  <w:style w:type="character" w:customStyle="1" w:styleId="FIGNoteChar">
    <w:name w:val="FIG Note Char"/>
    <w:basedOn w:val="DefaultParagraphFont"/>
    <w:link w:val="FIGNote"/>
    <w:rsid w:val="00D06477"/>
    <w:rPr>
      <w:rFonts w:ascii="Arial" w:hAnsi="Arial"/>
      <w:b/>
      <w:sz w:val="16"/>
    </w:rPr>
  </w:style>
  <w:style w:type="paragraph" w:styleId="ListParagraph">
    <w:name w:val="List Paragraph"/>
    <w:basedOn w:val="Normal"/>
    <w:link w:val="ListParagraphChar"/>
    <w:uiPriority w:val="34"/>
    <w:qFormat/>
    <w:rsid w:val="00D06477"/>
    <w:pPr>
      <w:ind w:left="720"/>
    </w:pPr>
  </w:style>
  <w:style w:type="character" w:customStyle="1" w:styleId="LTitems">
    <w:name w:val="LT items"/>
    <w:basedOn w:val="DefaultParagraphFont"/>
    <w:rsid w:val="00E50A02"/>
    <w:rPr>
      <w:b/>
    </w:rPr>
  </w:style>
  <w:style w:type="paragraph" w:styleId="BodyText">
    <w:name w:val="Body Text"/>
    <w:basedOn w:val="Normal"/>
    <w:link w:val="BodyTextChar"/>
    <w:rsid w:val="007C2326"/>
    <w:rPr>
      <w:rFonts w:cs="Arial"/>
    </w:rPr>
  </w:style>
  <w:style w:type="character" w:customStyle="1" w:styleId="BodyTextChar">
    <w:name w:val="Body Text Char"/>
    <w:basedOn w:val="DefaultParagraphFont"/>
    <w:link w:val="BodyText"/>
    <w:rsid w:val="007C2326"/>
    <w:rPr>
      <w:rFonts w:ascii="Arial" w:hAnsi="Arial" w:cs="Arial"/>
      <w:szCs w:val="24"/>
    </w:rPr>
  </w:style>
  <w:style w:type="table" w:customStyle="1" w:styleId="TableGrid1">
    <w:name w:val="Table Grid1"/>
    <w:basedOn w:val="TableNormal"/>
    <w:next w:val="TableGrid"/>
    <w:uiPriority w:val="59"/>
    <w:rsid w:val="00320A54"/>
    <w:rPr>
      <w:rFonts w:ascii="Arial" w:eastAsia="Calibri" w:hAnsi="Arial"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ssignmentsLevel1Char">
    <w:name w:val="Assignments Level 1 Char"/>
    <w:basedOn w:val="DefaultParagraphFont"/>
    <w:link w:val="AssignmentsLevel1"/>
    <w:locked/>
    <w:rsid w:val="002522B3"/>
    <w:rPr>
      <w:rFonts w:ascii="Arial" w:hAnsi="Arial" w:cs="Arial"/>
    </w:rPr>
  </w:style>
  <w:style w:type="paragraph" w:customStyle="1" w:styleId="AssignmentsLevel1">
    <w:name w:val="Assignments Level 1"/>
    <w:basedOn w:val="Normal"/>
    <w:link w:val="AssignmentsLevel1Char"/>
    <w:qFormat/>
    <w:rsid w:val="002522B3"/>
    <w:pPr>
      <w:widowControl w:val="0"/>
    </w:pPr>
    <w:rPr>
      <w:rFonts w:cs="Arial"/>
      <w:szCs w:val="20"/>
    </w:rPr>
  </w:style>
  <w:style w:type="character" w:customStyle="1" w:styleId="AssignmentsLevel2Char">
    <w:name w:val="Assignments Level 2 Char"/>
    <w:basedOn w:val="AssignmentsLevel1Char"/>
    <w:link w:val="AssignmentsLevel2"/>
    <w:locked/>
    <w:rsid w:val="000413F2"/>
    <w:rPr>
      <w:rFonts w:ascii="Arial" w:hAnsi="Arial" w:cs="Arial"/>
    </w:rPr>
  </w:style>
  <w:style w:type="paragraph" w:customStyle="1" w:styleId="AssignmentsLevel2">
    <w:name w:val="Assignments Level 2"/>
    <w:basedOn w:val="AssignmentsLevel1"/>
    <w:link w:val="AssignmentsLevel2Char"/>
    <w:qFormat/>
    <w:rsid w:val="000413F2"/>
    <w:pPr>
      <w:numPr>
        <w:numId w:val="6"/>
      </w:numPr>
      <w:ind w:left="360"/>
    </w:pPr>
  </w:style>
  <w:style w:type="paragraph" w:customStyle="1" w:styleId="AssignmentsLevel3">
    <w:name w:val="Assignments Level 3"/>
    <w:basedOn w:val="AssignmentsLevel2"/>
    <w:qFormat/>
    <w:rsid w:val="000413F2"/>
    <w:pPr>
      <w:numPr>
        <w:ilvl w:val="1"/>
      </w:numPr>
      <w:tabs>
        <w:tab w:val="num" w:pos="360"/>
        <w:tab w:val="num" w:pos="1440"/>
      </w:tabs>
      <w:ind w:left="720"/>
    </w:pPr>
  </w:style>
  <w:style w:type="paragraph" w:customStyle="1" w:styleId="AssignmentsLevel4">
    <w:name w:val="Assignments Level 4"/>
    <w:basedOn w:val="AssignmentsLevel3"/>
    <w:qFormat/>
    <w:rsid w:val="000413F2"/>
    <w:pPr>
      <w:numPr>
        <w:ilvl w:val="2"/>
      </w:numPr>
      <w:tabs>
        <w:tab w:val="num" w:pos="360"/>
        <w:tab w:val="num" w:pos="1440"/>
        <w:tab w:val="num" w:pos="2160"/>
      </w:tabs>
      <w:ind w:left="1080" w:hanging="720"/>
    </w:pPr>
  </w:style>
  <w:style w:type="character" w:customStyle="1" w:styleId="Heading1Char">
    <w:name w:val="Heading 1 Char"/>
    <w:basedOn w:val="DefaultParagraphFont"/>
    <w:link w:val="Heading1"/>
    <w:rsid w:val="0020635A"/>
    <w:rPr>
      <w:rFonts w:ascii="Arial" w:hAnsi="Arial" w:cs="Arial"/>
      <w:b/>
      <w:color w:val="BF2C37"/>
      <w:sz w:val="22"/>
      <w:szCs w:val="22"/>
    </w:rPr>
  </w:style>
  <w:style w:type="paragraph" w:styleId="TOCHeading">
    <w:name w:val="TOC Heading"/>
    <w:basedOn w:val="Heading1"/>
    <w:next w:val="Normal"/>
    <w:uiPriority w:val="39"/>
    <w:unhideWhenUsed/>
    <w:qFormat/>
    <w:rsid w:val="007E6AA2"/>
    <w:pPr>
      <w:spacing w:line="276" w:lineRule="auto"/>
      <w:outlineLvl w:val="9"/>
    </w:pPr>
    <w:rPr>
      <w:lang w:eastAsia="ja-JP"/>
    </w:rPr>
  </w:style>
  <w:style w:type="paragraph" w:styleId="TOC1">
    <w:name w:val="toc 1"/>
    <w:basedOn w:val="Normal"/>
    <w:next w:val="Normal"/>
    <w:autoRedefine/>
    <w:uiPriority w:val="39"/>
    <w:qFormat/>
    <w:rsid w:val="00FB0EE9"/>
    <w:pPr>
      <w:spacing w:before="120"/>
    </w:pPr>
    <w:rPr>
      <w:rFonts w:cstheme="minorHAnsi"/>
      <w:bCs/>
      <w:szCs w:val="20"/>
    </w:rPr>
  </w:style>
  <w:style w:type="paragraph" w:styleId="TOC2">
    <w:name w:val="toc 2"/>
    <w:basedOn w:val="Normal"/>
    <w:next w:val="Normal"/>
    <w:autoRedefine/>
    <w:uiPriority w:val="39"/>
    <w:unhideWhenUsed/>
    <w:qFormat/>
    <w:rsid w:val="007E6AA2"/>
    <w:pPr>
      <w:spacing w:before="120"/>
      <w:ind w:left="240"/>
    </w:pPr>
    <w:rPr>
      <w:rFonts w:asciiTheme="minorHAnsi" w:hAnsiTheme="minorHAnsi" w:cstheme="minorHAnsi"/>
      <w:i/>
      <w:iCs/>
      <w:szCs w:val="20"/>
    </w:rPr>
  </w:style>
  <w:style w:type="paragraph" w:styleId="TOC3">
    <w:name w:val="toc 3"/>
    <w:basedOn w:val="Normal"/>
    <w:next w:val="Normal"/>
    <w:autoRedefine/>
    <w:uiPriority w:val="39"/>
    <w:unhideWhenUsed/>
    <w:qFormat/>
    <w:rsid w:val="007E6AA2"/>
    <w:pPr>
      <w:ind w:left="480"/>
    </w:pPr>
    <w:rPr>
      <w:rFonts w:asciiTheme="minorHAnsi" w:hAnsiTheme="minorHAnsi" w:cstheme="minorHAnsi"/>
      <w:szCs w:val="20"/>
    </w:rPr>
  </w:style>
  <w:style w:type="paragraph" w:styleId="TOC4">
    <w:name w:val="toc 4"/>
    <w:basedOn w:val="Normal"/>
    <w:next w:val="Normal"/>
    <w:autoRedefine/>
    <w:uiPriority w:val="39"/>
    <w:unhideWhenUsed/>
    <w:rsid w:val="007E6AA2"/>
    <w:pPr>
      <w:ind w:left="720"/>
    </w:pPr>
    <w:rPr>
      <w:rFonts w:asciiTheme="minorHAnsi" w:hAnsiTheme="minorHAnsi" w:cstheme="minorHAnsi"/>
      <w:szCs w:val="20"/>
    </w:rPr>
  </w:style>
  <w:style w:type="paragraph" w:styleId="TOC5">
    <w:name w:val="toc 5"/>
    <w:basedOn w:val="Normal"/>
    <w:next w:val="Normal"/>
    <w:autoRedefine/>
    <w:uiPriority w:val="39"/>
    <w:unhideWhenUsed/>
    <w:rsid w:val="007E6AA2"/>
    <w:pPr>
      <w:ind w:left="960"/>
    </w:pPr>
    <w:rPr>
      <w:rFonts w:asciiTheme="minorHAnsi" w:hAnsiTheme="minorHAnsi" w:cstheme="minorHAnsi"/>
      <w:szCs w:val="20"/>
    </w:rPr>
  </w:style>
  <w:style w:type="paragraph" w:styleId="TOC6">
    <w:name w:val="toc 6"/>
    <w:basedOn w:val="Normal"/>
    <w:next w:val="Normal"/>
    <w:autoRedefine/>
    <w:uiPriority w:val="39"/>
    <w:unhideWhenUsed/>
    <w:rsid w:val="007E6AA2"/>
    <w:pPr>
      <w:ind w:left="1200"/>
    </w:pPr>
    <w:rPr>
      <w:rFonts w:asciiTheme="minorHAnsi" w:hAnsiTheme="minorHAnsi" w:cstheme="minorHAnsi"/>
      <w:szCs w:val="20"/>
    </w:rPr>
  </w:style>
  <w:style w:type="paragraph" w:styleId="TOC7">
    <w:name w:val="toc 7"/>
    <w:basedOn w:val="Normal"/>
    <w:next w:val="Normal"/>
    <w:autoRedefine/>
    <w:uiPriority w:val="39"/>
    <w:unhideWhenUsed/>
    <w:rsid w:val="007E6AA2"/>
    <w:pPr>
      <w:ind w:left="1440"/>
    </w:pPr>
    <w:rPr>
      <w:rFonts w:asciiTheme="minorHAnsi" w:hAnsiTheme="minorHAnsi" w:cstheme="minorHAnsi"/>
      <w:szCs w:val="20"/>
    </w:rPr>
  </w:style>
  <w:style w:type="paragraph" w:styleId="TOC8">
    <w:name w:val="toc 8"/>
    <w:basedOn w:val="Normal"/>
    <w:next w:val="Normal"/>
    <w:autoRedefine/>
    <w:uiPriority w:val="39"/>
    <w:unhideWhenUsed/>
    <w:rsid w:val="007E6AA2"/>
    <w:pPr>
      <w:ind w:left="1680"/>
    </w:pPr>
    <w:rPr>
      <w:rFonts w:asciiTheme="minorHAnsi" w:hAnsiTheme="minorHAnsi" w:cstheme="minorHAnsi"/>
      <w:szCs w:val="20"/>
    </w:rPr>
  </w:style>
  <w:style w:type="paragraph" w:styleId="TOC9">
    <w:name w:val="toc 9"/>
    <w:basedOn w:val="Normal"/>
    <w:next w:val="Normal"/>
    <w:autoRedefine/>
    <w:uiPriority w:val="39"/>
    <w:unhideWhenUsed/>
    <w:rsid w:val="007E6AA2"/>
    <w:pPr>
      <w:ind w:left="1920"/>
    </w:pPr>
    <w:rPr>
      <w:rFonts w:asciiTheme="minorHAnsi" w:hAnsiTheme="minorHAnsi" w:cstheme="minorHAnsi"/>
      <w:szCs w:val="20"/>
    </w:rPr>
  </w:style>
  <w:style w:type="numbering" w:customStyle="1" w:styleId="Style1">
    <w:name w:val="Style1"/>
    <w:uiPriority w:val="99"/>
    <w:rsid w:val="00E3415C"/>
    <w:pPr>
      <w:numPr>
        <w:numId w:val="7"/>
      </w:numPr>
    </w:pPr>
  </w:style>
  <w:style w:type="character" w:customStyle="1" w:styleId="CommentTextChar">
    <w:name w:val="Comment Text Char"/>
    <w:basedOn w:val="DefaultParagraphFont"/>
    <w:link w:val="CommentText"/>
    <w:uiPriority w:val="99"/>
    <w:semiHidden/>
    <w:rsid w:val="00E3415C"/>
    <w:rPr>
      <w:rFonts w:ascii="Arial" w:hAnsi="Arial"/>
    </w:rPr>
  </w:style>
  <w:style w:type="character" w:styleId="PlaceholderText">
    <w:name w:val="Placeholder Text"/>
    <w:basedOn w:val="DefaultParagraphFont"/>
    <w:uiPriority w:val="99"/>
    <w:semiHidden/>
    <w:rsid w:val="007F339F"/>
    <w:rPr>
      <w:color w:val="808080"/>
    </w:rPr>
  </w:style>
  <w:style w:type="character" w:customStyle="1" w:styleId="Heading2Char">
    <w:name w:val="Heading 2 Char"/>
    <w:basedOn w:val="DefaultParagraphFont"/>
    <w:link w:val="Heading2"/>
    <w:rsid w:val="004F138A"/>
    <w:rPr>
      <w:rFonts w:ascii="Arial" w:hAnsi="Arial" w:cs="Arial"/>
      <w:b/>
      <w:color w:val="9C2C2A" w:themeColor="accent1"/>
      <w:szCs w:val="22"/>
    </w:rPr>
  </w:style>
  <w:style w:type="paragraph" w:styleId="Title">
    <w:name w:val="Title"/>
    <w:basedOn w:val="Heading1"/>
    <w:next w:val="Normal"/>
    <w:link w:val="TitleChar"/>
    <w:qFormat/>
    <w:rsid w:val="0068364F"/>
    <w:rPr>
      <w:sz w:val="36"/>
      <w:szCs w:val="36"/>
    </w:rPr>
  </w:style>
  <w:style w:type="character" w:customStyle="1" w:styleId="TitleChar">
    <w:name w:val="Title Char"/>
    <w:basedOn w:val="DefaultParagraphFont"/>
    <w:link w:val="Title"/>
    <w:rsid w:val="0068364F"/>
    <w:rPr>
      <w:rFonts w:ascii="Arial" w:hAnsi="Arial" w:cs="Arial"/>
      <w:b/>
      <w:color w:val="720D2D"/>
      <w:sz w:val="36"/>
      <w:szCs w:val="36"/>
    </w:rPr>
  </w:style>
  <w:style w:type="paragraph" w:customStyle="1" w:styleId="WeeklyTopicHeading1">
    <w:name w:val="Weekly_Topic_Heading_1"/>
    <w:basedOn w:val="Heading1"/>
    <w:qFormat/>
    <w:rsid w:val="0042358F"/>
    <w:rPr>
      <w:color w:val="FFFFFF" w:themeColor="background1"/>
      <w:sz w:val="24"/>
    </w:rPr>
  </w:style>
  <w:style w:type="character" w:customStyle="1" w:styleId="ListParagraphChar">
    <w:name w:val="List Paragraph Char"/>
    <w:basedOn w:val="DefaultParagraphFont"/>
    <w:link w:val="ListParagraph"/>
    <w:uiPriority w:val="34"/>
    <w:rsid w:val="00132272"/>
    <w:rPr>
      <w:rFonts w:ascii="Arial" w:hAnsi="Arial"/>
      <w:szCs w:val="24"/>
    </w:rPr>
  </w:style>
  <w:style w:type="paragraph" w:styleId="NormalWeb">
    <w:name w:val="Normal (Web)"/>
    <w:basedOn w:val="Normal"/>
    <w:uiPriority w:val="99"/>
    <w:semiHidden/>
    <w:unhideWhenUsed/>
    <w:rsid w:val="0003453B"/>
    <w:pPr>
      <w:spacing w:before="100" w:beforeAutospacing="1" w:after="100" w:afterAutospacing="1"/>
    </w:pPr>
    <w:rPr>
      <w:rFonts w:ascii="Times New Roman" w:eastAsiaTheme="minorHAnsi" w:hAnsi="Times New Roman"/>
      <w:sz w:val="24"/>
    </w:rPr>
  </w:style>
  <w:style w:type="character" w:styleId="Emphasis">
    <w:name w:val="Emphasis"/>
    <w:basedOn w:val="DefaultParagraphFont"/>
    <w:uiPriority w:val="20"/>
    <w:qFormat/>
    <w:rsid w:val="00053A41"/>
    <w:rPr>
      <w:i/>
      <w:iCs/>
    </w:rPr>
  </w:style>
  <w:style w:type="character" w:styleId="Strong">
    <w:name w:val="Strong"/>
    <w:basedOn w:val="DefaultParagraphFont"/>
    <w:uiPriority w:val="22"/>
    <w:qFormat/>
    <w:rsid w:val="00D329E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580615">
      <w:bodyDiv w:val="1"/>
      <w:marLeft w:val="0"/>
      <w:marRight w:val="0"/>
      <w:marTop w:val="0"/>
      <w:marBottom w:val="0"/>
      <w:divBdr>
        <w:top w:val="none" w:sz="0" w:space="0" w:color="auto"/>
        <w:left w:val="none" w:sz="0" w:space="0" w:color="auto"/>
        <w:bottom w:val="none" w:sz="0" w:space="0" w:color="auto"/>
        <w:right w:val="none" w:sz="0" w:space="0" w:color="auto"/>
      </w:divBdr>
    </w:div>
    <w:div w:id="100342767">
      <w:bodyDiv w:val="1"/>
      <w:marLeft w:val="0"/>
      <w:marRight w:val="0"/>
      <w:marTop w:val="0"/>
      <w:marBottom w:val="0"/>
      <w:divBdr>
        <w:top w:val="none" w:sz="0" w:space="0" w:color="auto"/>
        <w:left w:val="none" w:sz="0" w:space="0" w:color="auto"/>
        <w:bottom w:val="none" w:sz="0" w:space="0" w:color="auto"/>
        <w:right w:val="none" w:sz="0" w:space="0" w:color="auto"/>
      </w:divBdr>
    </w:div>
    <w:div w:id="343703100">
      <w:bodyDiv w:val="1"/>
      <w:marLeft w:val="0"/>
      <w:marRight w:val="0"/>
      <w:marTop w:val="0"/>
      <w:marBottom w:val="0"/>
      <w:divBdr>
        <w:top w:val="none" w:sz="0" w:space="0" w:color="auto"/>
        <w:left w:val="none" w:sz="0" w:space="0" w:color="auto"/>
        <w:bottom w:val="none" w:sz="0" w:space="0" w:color="auto"/>
        <w:right w:val="none" w:sz="0" w:space="0" w:color="auto"/>
      </w:divBdr>
    </w:div>
    <w:div w:id="376393234">
      <w:bodyDiv w:val="1"/>
      <w:marLeft w:val="0"/>
      <w:marRight w:val="0"/>
      <w:marTop w:val="0"/>
      <w:marBottom w:val="0"/>
      <w:divBdr>
        <w:top w:val="none" w:sz="0" w:space="0" w:color="auto"/>
        <w:left w:val="none" w:sz="0" w:space="0" w:color="auto"/>
        <w:bottom w:val="none" w:sz="0" w:space="0" w:color="auto"/>
        <w:right w:val="none" w:sz="0" w:space="0" w:color="auto"/>
      </w:divBdr>
    </w:div>
    <w:div w:id="392313346">
      <w:bodyDiv w:val="1"/>
      <w:marLeft w:val="0"/>
      <w:marRight w:val="0"/>
      <w:marTop w:val="0"/>
      <w:marBottom w:val="0"/>
      <w:divBdr>
        <w:top w:val="none" w:sz="0" w:space="0" w:color="auto"/>
        <w:left w:val="none" w:sz="0" w:space="0" w:color="auto"/>
        <w:bottom w:val="none" w:sz="0" w:space="0" w:color="auto"/>
        <w:right w:val="none" w:sz="0" w:space="0" w:color="auto"/>
      </w:divBdr>
    </w:div>
    <w:div w:id="411240046">
      <w:bodyDiv w:val="1"/>
      <w:marLeft w:val="0"/>
      <w:marRight w:val="0"/>
      <w:marTop w:val="0"/>
      <w:marBottom w:val="0"/>
      <w:divBdr>
        <w:top w:val="none" w:sz="0" w:space="0" w:color="auto"/>
        <w:left w:val="none" w:sz="0" w:space="0" w:color="auto"/>
        <w:bottom w:val="none" w:sz="0" w:space="0" w:color="auto"/>
        <w:right w:val="none" w:sz="0" w:space="0" w:color="auto"/>
      </w:divBdr>
    </w:div>
    <w:div w:id="440998290">
      <w:bodyDiv w:val="1"/>
      <w:marLeft w:val="0"/>
      <w:marRight w:val="0"/>
      <w:marTop w:val="0"/>
      <w:marBottom w:val="0"/>
      <w:divBdr>
        <w:top w:val="none" w:sz="0" w:space="0" w:color="auto"/>
        <w:left w:val="none" w:sz="0" w:space="0" w:color="auto"/>
        <w:bottom w:val="none" w:sz="0" w:space="0" w:color="auto"/>
        <w:right w:val="none" w:sz="0" w:space="0" w:color="auto"/>
      </w:divBdr>
    </w:div>
    <w:div w:id="451480712">
      <w:bodyDiv w:val="1"/>
      <w:marLeft w:val="0"/>
      <w:marRight w:val="0"/>
      <w:marTop w:val="0"/>
      <w:marBottom w:val="0"/>
      <w:divBdr>
        <w:top w:val="none" w:sz="0" w:space="0" w:color="auto"/>
        <w:left w:val="none" w:sz="0" w:space="0" w:color="auto"/>
        <w:bottom w:val="none" w:sz="0" w:space="0" w:color="auto"/>
        <w:right w:val="none" w:sz="0" w:space="0" w:color="auto"/>
      </w:divBdr>
    </w:div>
    <w:div w:id="538053050">
      <w:bodyDiv w:val="1"/>
      <w:marLeft w:val="0"/>
      <w:marRight w:val="0"/>
      <w:marTop w:val="0"/>
      <w:marBottom w:val="0"/>
      <w:divBdr>
        <w:top w:val="none" w:sz="0" w:space="0" w:color="auto"/>
        <w:left w:val="none" w:sz="0" w:space="0" w:color="auto"/>
        <w:bottom w:val="none" w:sz="0" w:space="0" w:color="auto"/>
        <w:right w:val="none" w:sz="0" w:space="0" w:color="auto"/>
      </w:divBdr>
    </w:div>
    <w:div w:id="569850541">
      <w:bodyDiv w:val="1"/>
      <w:marLeft w:val="0"/>
      <w:marRight w:val="0"/>
      <w:marTop w:val="0"/>
      <w:marBottom w:val="0"/>
      <w:divBdr>
        <w:top w:val="none" w:sz="0" w:space="0" w:color="auto"/>
        <w:left w:val="none" w:sz="0" w:space="0" w:color="auto"/>
        <w:bottom w:val="none" w:sz="0" w:space="0" w:color="auto"/>
        <w:right w:val="none" w:sz="0" w:space="0" w:color="auto"/>
      </w:divBdr>
    </w:div>
    <w:div w:id="588083970">
      <w:bodyDiv w:val="1"/>
      <w:marLeft w:val="0"/>
      <w:marRight w:val="0"/>
      <w:marTop w:val="0"/>
      <w:marBottom w:val="0"/>
      <w:divBdr>
        <w:top w:val="none" w:sz="0" w:space="0" w:color="auto"/>
        <w:left w:val="none" w:sz="0" w:space="0" w:color="auto"/>
        <w:bottom w:val="none" w:sz="0" w:space="0" w:color="auto"/>
        <w:right w:val="none" w:sz="0" w:space="0" w:color="auto"/>
      </w:divBdr>
    </w:div>
    <w:div w:id="635716390">
      <w:bodyDiv w:val="1"/>
      <w:marLeft w:val="0"/>
      <w:marRight w:val="0"/>
      <w:marTop w:val="0"/>
      <w:marBottom w:val="0"/>
      <w:divBdr>
        <w:top w:val="none" w:sz="0" w:space="0" w:color="auto"/>
        <w:left w:val="none" w:sz="0" w:space="0" w:color="auto"/>
        <w:bottom w:val="none" w:sz="0" w:space="0" w:color="auto"/>
        <w:right w:val="none" w:sz="0" w:space="0" w:color="auto"/>
      </w:divBdr>
    </w:div>
    <w:div w:id="695346843">
      <w:bodyDiv w:val="1"/>
      <w:marLeft w:val="0"/>
      <w:marRight w:val="0"/>
      <w:marTop w:val="0"/>
      <w:marBottom w:val="0"/>
      <w:divBdr>
        <w:top w:val="none" w:sz="0" w:space="0" w:color="auto"/>
        <w:left w:val="none" w:sz="0" w:space="0" w:color="auto"/>
        <w:bottom w:val="none" w:sz="0" w:space="0" w:color="auto"/>
        <w:right w:val="none" w:sz="0" w:space="0" w:color="auto"/>
      </w:divBdr>
      <w:divsChild>
        <w:div w:id="766661672">
          <w:marLeft w:val="0"/>
          <w:marRight w:val="0"/>
          <w:marTop w:val="0"/>
          <w:marBottom w:val="0"/>
          <w:divBdr>
            <w:top w:val="none" w:sz="0" w:space="0" w:color="auto"/>
            <w:left w:val="none" w:sz="0" w:space="0" w:color="auto"/>
            <w:bottom w:val="none" w:sz="0" w:space="0" w:color="auto"/>
            <w:right w:val="none" w:sz="0" w:space="0" w:color="auto"/>
          </w:divBdr>
        </w:div>
      </w:divsChild>
    </w:div>
    <w:div w:id="801267447">
      <w:bodyDiv w:val="1"/>
      <w:marLeft w:val="0"/>
      <w:marRight w:val="0"/>
      <w:marTop w:val="0"/>
      <w:marBottom w:val="0"/>
      <w:divBdr>
        <w:top w:val="none" w:sz="0" w:space="0" w:color="auto"/>
        <w:left w:val="none" w:sz="0" w:space="0" w:color="auto"/>
        <w:bottom w:val="none" w:sz="0" w:space="0" w:color="auto"/>
        <w:right w:val="none" w:sz="0" w:space="0" w:color="auto"/>
      </w:divBdr>
    </w:div>
    <w:div w:id="927497314">
      <w:bodyDiv w:val="1"/>
      <w:marLeft w:val="0"/>
      <w:marRight w:val="0"/>
      <w:marTop w:val="0"/>
      <w:marBottom w:val="0"/>
      <w:divBdr>
        <w:top w:val="none" w:sz="0" w:space="0" w:color="auto"/>
        <w:left w:val="none" w:sz="0" w:space="0" w:color="auto"/>
        <w:bottom w:val="none" w:sz="0" w:space="0" w:color="auto"/>
        <w:right w:val="none" w:sz="0" w:space="0" w:color="auto"/>
      </w:divBdr>
    </w:div>
    <w:div w:id="984163121">
      <w:bodyDiv w:val="1"/>
      <w:marLeft w:val="0"/>
      <w:marRight w:val="0"/>
      <w:marTop w:val="0"/>
      <w:marBottom w:val="0"/>
      <w:divBdr>
        <w:top w:val="none" w:sz="0" w:space="0" w:color="auto"/>
        <w:left w:val="none" w:sz="0" w:space="0" w:color="auto"/>
        <w:bottom w:val="none" w:sz="0" w:space="0" w:color="auto"/>
        <w:right w:val="none" w:sz="0" w:space="0" w:color="auto"/>
      </w:divBdr>
      <w:divsChild>
        <w:div w:id="184902307">
          <w:marLeft w:val="0"/>
          <w:marRight w:val="0"/>
          <w:marTop w:val="0"/>
          <w:marBottom w:val="0"/>
          <w:divBdr>
            <w:top w:val="none" w:sz="0" w:space="0" w:color="auto"/>
            <w:left w:val="none" w:sz="0" w:space="0" w:color="auto"/>
            <w:bottom w:val="none" w:sz="0" w:space="0" w:color="auto"/>
            <w:right w:val="none" w:sz="0" w:space="0" w:color="auto"/>
          </w:divBdr>
        </w:div>
      </w:divsChild>
    </w:div>
    <w:div w:id="990645548">
      <w:bodyDiv w:val="1"/>
      <w:marLeft w:val="0"/>
      <w:marRight w:val="0"/>
      <w:marTop w:val="0"/>
      <w:marBottom w:val="0"/>
      <w:divBdr>
        <w:top w:val="none" w:sz="0" w:space="0" w:color="auto"/>
        <w:left w:val="none" w:sz="0" w:space="0" w:color="auto"/>
        <w:bottom w:val="none" w:sz="0" w:space="0" w:color="auto"/>
        <w:right w:val="none" w:sz="0" w:space="0" w:color="auto"/>
      </w:divBdr>
    </w:div>
    <w:div w:id="997271322">
      <w:bodyDiv w:val="1"/>
      <w:marLeft w:val="0"/>
      <w:marRight w:val="0"/>
      <w:marTop w:val="0"/>
      <w:marBottom w:val="0"/>
      <w:divBdr>
        <w:top w:val="none" w:sz="0" w:space="0" w:color="auto"/>
        <w:left w:val="none" w:sz="0" w:space="0" w:color="auto"/>
        <w:bottom w:val="none" w:sz="0" w:space="0" w:color="auto"/>
        <w:right w:val="none" w:sz="0" w:space="0" w:color="auto"/>
      </w:divBdr>
    </w:div>
    <w:div w:id="1034043167">
      <w:bodyDiv w:val="1"/>
      <w:marLeft w:val="0"/>
      <w:marRight w:val="0"/>
      <w:marTop w:val="0"/>
      <w:marBottom w:val="0"/>
      <w:divBdr>
        <w:top w:val="none" w:sz="0" w:space="0" w:color="auto"/>
        <w:left w:val="none" w:sz="0" w:space="0" w:color="auto"/>
        <w:bottom w:val="none" w:sz="0" w:space="0" w:color="auto"/>
        <w:right w:val="none" w:sz="0" w:space="0" w:color="auto"/>
      </w:divBdr>
    </w:div>
    <w:div w:id="1047144129">
      <w:bodyDiv w:val="1"/>
      <w:marLeft w:val="0"/>
      <w:marRight w:val="0"/>
      <w:marTop w:val="0"/>
      <w:marBottom w:val="0"/>
      <w:divBdr>
        <w:top w:val="none" w:sz="0" w:space="0" w:color="auto"/>
        <w:left w:val="none" w:sz="0" w:space="0" w:color="auto"/>
        <w:bottom w:val="none" w:sz="0" w:space="0" w:color="auto"/>
        <w:right w:val="none" w:sz="0" w:space="0" w:color="auto"/>
      </w:divBdr>
    </w:div>
    <w:div w:id="1090156701">
      <w:bodyDiv w:val="1"/>
      <w:marLeft w:val="0"/>
      <w:marRight w:val="0"/>
      <w:marTop w:val="0"/>
      <w:marBottom w:val="0"/>
      <w:divBdr>
        <w:top w:val="none" w:sz="0" w:space="0" w:color="auto"/>
        <w:left w:val="none" w:sz="0" w:space="0" w:color="auto"/>
        <w:bottom w:val="none" w:sz="0" w:space="0" w:color="auto"/>
        <w:right w:val="none" w:sz="0" w:space="0" w:color="auto"/>
      </w:divBdr>
    </w:div>
    <w:div w:id="1090390841">
      <w:bodyDiv w:val="1"/>
      <w:marLeft w:val="0"/>
      <w:marRight w:val="0"/>
      <w:marTop w:val="0"/>
      <w:marBottom w:val="0"/>
      <w:divBdr>
        <w:top w:val="none" w:sz="0" w:space="0" w:color="auto"/>
        <w:left w:val="none" w:sz="0" w:space="0" w:color="auto"/>
        <w:bottom w:val="none" w:sz="0" w:space="0" w:color="auto"/>
        <w:right w:val="none" w:sz="0" w:space="0" w:color="auto"/>
      </w:divBdr>
      <w:divsChild>
        <w:div w:id="436951485">
          <w:marLeft w:val="0"/>
          <w:marRight w:val="0"/>
          <w:marTop w:val="0"/>
          <w:marBottom w:val="0"/>
          <w:divBdr>
            <w:top w:val="none" w:sz="0" w:space="0" w:color="auto"/>
            <w:left w:val="none" w:sz="0" w:space="0" w:color="auto"/>
            <w:bottom w:val="none" w:sz="0" w:space="0" w:color="auto"/>
            <w:right w:val="none" w:sz="0" w:space="0" w:color="auto"/>
          </w:divBdr>
          <w:divsChild>
            <w:div w:id="1512261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648810">
      <w:bodyDiv w:val="1"/>
      <w:marLeft w:val="0"/>
      <w:marRight w:val="0"/>
      <w:marTop w:val="0"/>
      <w:marBottom w:val="0"/>
      <w:divBdr>
        <w:top w:val="none" w:sz="0" w:space="0" w:color="auto"/>
        <w:left w:val="none" w:sz="0" w:space="0" w:color="auto"/>
        <w:bottom w:val="none" w:sz="0" w:space="0" w:color="auto"/>
        <w:right w:val="none" w:sz="0" w:space="0" w:color="auto"/>
      </w:divBdr>
      <w:divsChild>
        <w:div w:id="267156537">
          <w:marLeft w:val="0"/>
          <w:marRight w:val="0"/>
          <w:marTop w:val="0"/>
          <w:marBottom w:val="0"/>
          <w:divBdr>
            <w:top w:val="none" w:sz="0" w:space="0" w:color="auto"/>
            <w:left w:val="none" w:sz="0" w:space="0" w:color="auto"/>
            <w:bottom w:val="none" w:sz="0" w:space="0" w:color="auto"/>
            <w:right w:val="none" w:sz="0" w:space="0" w:color="auto"/>
          </w:divBdr>
        </w:div>
      </w:divsChild>
    </w:div>
    <w:div w:id="1119295745">
      <w:bodyDiv w:val="1"/>
      <w:marLeft w:val="0"/>
      <w:marRight w:val="0"/>
      <w:marTop w:val="0"/>
      <w:marBottom w:val="0"/>
      <w:divBdr>
        <w:top w:val="none" w:sz="0" w:space="0" w:color="auto"/>
        <w:left w:val="none" w:sz="0" w:space="0" w:color="auto"/>
        <w:bottom w:val="none" w:sz="0" w:space="0" w:color="auto"/>
        <w:right w:val="none" w:sz="0" w:space="0" w:color="auto"/>
      </w:divBdr>
    </w:div>
    <w:div w:id="1121265173">
      <w:bodyDiv w:val="1"/>
      <w:marLeft w:val="0"/>
      <w:marRight w:val="0"/>
      <w:marTop w:val="0"/>
      <w:marBottom w:val="0"/>
      <w:divBdr>
        <w:top w:val="none" w:sz="0" w:space="0" w:color="auto"/>
        <w:left w:val="none" w:sz="0" w:space="0" w:color="auto"/>
        <w:bottom w:val="none" w:sz="0" w:space="0" w:color="auto"/>
        <w:right w:val="none" w:sz="0" w:space="0" w:color="auto"/>
      </w:divBdr>
    </w:div>
    <w:div w:id="1144928519">
      <w:bodyDiv w:val="1"/>
      <w:marLeft w:val="0"/>
      <w:marRight w:val="0"/>
      <w:marTop w:val="0"/>
      <w:marBottom w:val="0"/>
      <w:divBdr>
        <w:top w:val="none" w:sz="0" w:space="0" w:color="auto"/>
        <w:left w:val="none" w:sz="0" w:space="0" w:color="auto"/>
        <w:bottom w:val="none" w:sz="0" w:space="0" w:color="auto"/>
        <w:right w:val="none" w:sz="0" w:space="0" w:color="auto"/>
      </w:divBdr>
    </w:div>
    <w:div w:id="1356617711">
      <w:bodyDiv w:val="1"/>
      <w:marLeft w:val="0"/>
      <w:marRight w:val="0"/>
      <w:marTop w:val="0"/>
      <w:marBottom w:val="0"/>
      <w:divBdr>
        <w:top w:val="none" w:sz="0" w:space="0" w:color="auto"/>
        <w:left w:val="none" w:sz="0" w:space="0" w:color="auto"/>
        <w:bottom w:val="none" w:sz="0" w:space="0" w:color="auto"/>
        <w:right w:val="none" w:sz="0" w:space="0" w:color="auto"/>
      </w:divBdr>
    </w:div>
    <w:div w:id="1436633987">
      <w:bodyDiv w:val="1"/>
      <w:marLeft w:val="0"/>
      <w:marRight w:val="0"/>
      <w:marTop w:val="0"/>
      <w:marBottom w:val="0"/>
      <w:divBdr>
        <w:top w:val="none" w:sz="0" w:space="0" w:color="auto"/>
        <w:left w:val="none" w:sz="0" w:space="0" w:color="auto"/>
        <w:bottom w:val="none" w:sz="0" w:space="0" w:color="auto"/>
        <w:right w:val="none" w:sz="0" w:space="0" w:color="auto"/>
      </w:divBdr>
      <w:divsChild>
        <w:div w:id="148207293">
          <w:marLeft w:val="0"/>
          <w:marRight w:val="0"/>
          <w:marTop w:val="0"/>
          <w:marBottom w:val="0"/>
          <w:divBdr>
            <w:top w:val="none" w:sz="0" w:space="0" w:color="auto"/>
            <w:left w:val="none" w:sz="0" w:space="0" w:color="auto"/>
            <w:bottom w:val="none" w:sz="0" w:space="0" w:color="auto"/>
            <w:right w:val="none" w:sz="0" w:space="0" w:color="auto"/>
          </w:divBdr>
        </w:div>
      </w:divsChild>
    </w:div>
    <w:div w:id="1490250283">
      <w:bodyDiv w:val="1"/>
      <w:marLeft w:val="0"/>
      <w:marRight w:val="0"/>
      <w:marTop w:val="0"/>
      <w:marBottom w:val="0"/>
      <w:divBdr>
        <w:top w:val="none" w:sz="0" w:space="0" w:color="auto"/>
        <w:left w:val="none" w:sz="0" w:space="0" w:color="auto"/>
        <w:bottom w:val="none" w:sz="0" w:space="0" w:color="auto"/>
        <w:right w:val="none" w:sz="0" w:space="0" w:color="auto"/>
      </w:divBdr>
    </w:div>
    <w:div w:id="1543127714">
      <w:bodyDiv w:val="1"/>
      <w:marLeft w:val="0"/>
      <w:marRight w:val="0"/>
      <w:marTop w:val="0"/>
      <w:marBottom w:val="0"/>
      <w:divBdr>
        <w:top w:val="none" w:sz="0" w:space="0" w:color="auto"/>
        <w:left w:val="none" w:sz="0" w:space="0" w:color="auto"/>
        <w:bottom w:val="none" w:sz="0" w:space="0" w:color="auto"/>
        <w:right w:val="none" w:sz="0" w:space="0" w:color="auto"/>
      </w:divBdr>
    </w:div>
    <w:div w:id="1546023664">
      <w:bodyDiv w:val="1"/>
      <w:marLeft w:val="0"/>
      <w:marRight w:val="0"/>
      <w:marTop w:val="0"/>
      <w:marBottom w:val="0"/>
      <w:divBdr>
        <w:top w:val="none" w:sz="0" w:space="0" w:color="auto"/>
        <w:left w:val="none" w:sz="0" w:space="0" w:color="auto"/>
        <w:bottom w:val="none" w:sz="0" w:space="0" w:color="auto"/>
        <w:right w:val="none" w:sz="0" w:space="0" w:color="auto"/>
      </w:divBdr>
    </w:div>
    <w:div w:id="1560898671">
      <w:bodyDiv w:val="1"/>
      <w:marLeft w:val="0"/>
      <w:marRight w:val="0"/>
      <w:marTop w:val="0"/>
      <w:marBottom w:val="0"/>
      <w:divBdr>
        <w:top w:val="none" w:sz="0" w:space="0" w:color="auto"/>
        <w:left w:val="none" w:sz="0" w:space="0" w:color="auto"/>
        <w:bottom w:val="none" w:sz="0" w:space="0" w:color="auto"/>
        <w:right w:val="none" w:sz="0" w:space="0" w:color="auto"/>
      </w:divBdr>
    </w:div>
    <w:div w:id="1637561884">
      <w:bodyDiv w:val="1"/>
      <w:marLeft w:val="0"/>
      <w:marRight w:val="0"/>
      <w:marTop w:val="0"/>
      <w:marBottom w:val="0"/>
      <w:divBdr>
        <w:top w:val="none" w:sz="0" w:space="0" w:color="auto"/>
        <w:left w:val="none" w:sz="0" w:space="0" w:color="auto"/>
        <w:bottom w:val="none" w:sz="0" w:space="0" w:color="auto"/>
        <w:right w:val="none" w:sz="0" w:space="0" w:color="auto"/>
      </w:divBdr>
      <w:divsChild>
        <w:div w:id="204097974">
          <w:marLeft w:val="0"/>
          <w:marRight w:val="0"/>
          <w:marTop w:val="0"/>
          <w:marBottom w:val="0"/>
          <w:divBdr>
            <w:top w:val="none" w:sz="0" w:space="0" w:color="auto"/>
            <w:left w:val="none" w:sz="0" w:space="0" w:color="auto"/>
            <w:bottom w:val="none" w:sz="0" w:space="0" w:color="auto"/>
            <w:right w:val="none" w:sz="0" w:space="0" w:color="auto"/>
          </w:divBdr>
        </w:div>
      </w:divsChild>
    </w:div>
    <w:div w:id="1652710544">
      <w:bodyDiv w:val="1"/>
      <w:marLeft w:val="0"/>
      <w:marRight w:val="0"/>
      <w:marTop w:val="0"/>
      <w:marBottom w:val="0"/>
      <w:divBdr>
        <w:top w:val="none" w:sz="0" w:space="0" w:color="auto"/>
        <w:left w:val="none" w:sz="0" w:space="0" w:color="auto"/>
        <w:bottom w:val="none" w:sz="0" w:space="0" w:color="auto"/>
        <w:right w:val="none" w:sz="0" w:space="0" w:color="auto"/>
      </w:divBdr>
    </w:div>
    <w:div w:id="1710455549">
      <w:bodyDiv w:val="1"/>
      <w:marLeft w:val="0"/>
      <w:marRight w:val="0"/>
      <w:marTop w:val="0"/>
      <w:marBottom w:val="0"/>
      <w:divBdr>
        <w:top w:val="none" w:sz="0" w:space="0" w:color="auto"/>
        <w:left w:val="none" w:sz="0" w:space="0" w:color="auto"/>
        <w:bottom w:val="none" w:sz="0" w:space="0" w:color="auto"/>
        <w:right w:val="none" w:sz="0" w:space="0" w:color="auto"/>
      </w:divBdr>
    </w:div>
    <w:div w:id="1725983315">
      <w:bodyDiv w:val="1"/>
      <w:marLeft w:val="0"/>
      <w:marRight w:val="0"/>
      <w:marTop w:val="0"/>
      <w:marBottom w:val="0"/>
      <w:divBdr>
        <w:top w:val="none" w:sz="0" w:space="0" w:color="auto"/>
        <w:left w:val="none" w:sz="0" w:space="0" w:color="auto"/>
        <w:bottom w:val="none" w:sz="0" w:space="0" w:color="auto"/>
        <w:right w:val="none" w:sz="0" w:space="0" w:color="auto"/>
      </w:divBdr>
    </w:div>
    <w:div w:id="1836341772">
      <w:bodyDiv w:val="1"/>
      <w:marLeft w:val="0"/>
      <w:marRight w:val="0"/>
      <w:marTop w:val="0"/>
      <w:marBottom w:val="0"/>
      <w:divBdr>
        <w:top w:val="none" w:sz="0" w:space="0" w:color="auto"/>
        <w:left w:val="none" w:sz="0" w:space="0" w:color="auto"/>
        <w:bottom w:val="none" w:sz="0" w:space="0" w:color="auto"/>
        <w:right w:val="none" w:sz="0" w:space="0" w:color="auto"/>
      </w:divBdr>
    </w:div>
    <w:div w:id="1849321877">
      <w:bodyDiv w:val="1"/>
      <w:marLeft w:val="0"/>
      <w:marRight w:val="0"/>
      <w:marTop w:val="0"/>
      <w:marBottom w:val="0"/>
      <w:divBdr>
        <w:top w:val="none" w:sz="0" w:space="0" w:color="auto"/>
        <w:left w:val="none" w:sz="0" w:space="0" w:color="auto"/>
        <w:bottom w:val="none" w:sz="0" w:space="0" w:color="auto"/>
        <w:right w:val="none" w:sz="0" w:space="0" w:color="auto"/>
      </w:divBdr>
      <w:divsChild>
        <w:div w:id="1232498895">
          <w:marLeft w:val="0"/>
          <w:marRight w:val="0"/>
          <w:marTop w:val="0"/>
          <w:marBottom w:val="0"/>
          <w:divBdr>
            <w:top w:val="none" w:sz="0" w:space="0" w:color="auto"/>
            <w:left w:val="none" w:sz="0" w:space="0" w:color="auto"/>
            <w:bottom w:val="none" w:sz="0" w:space="0" w:color="auto"/>
            <w:right w:val="none" w:sz="0" w:space="0" w:color="auto"/>
          </w:divBdr>
        </w:div>
      </w:divsChild>
    </w:div>
    <w:div w:id="1974826244">
      <w:bodyDiv w:val="1"/>
      <w:marLeft w:val="0"/>
      <w:marRight w:val="0"/>
      <w:marTop w:val="0"/>
      <w:marBottom w:val="0"/>
      <w:divBdr>
        <w:top w:val="none" w:sz="0" w:space="0" w:color="auto"/>
        <w:left w:val="none" w:sz="0" w:space="0" w:color="auto"/>
        <w:bottom w:val="none" w:sz="0" w:space="0" w:color="auto"/>
        <w:right w:val="none" w:sz="0" w:space="0" w:color="auto"/>
      </w:divBdr>
    </w:div>
    <w:div w:id="1989507013">
      <w:bodyDiv w:val="1"/>
      <w:marLeft w:val="0"/>
      <w:marRight w:val="0"/>
      <w:marTop w:val="0"/>
      <w:marBottom w:val="0"/>
      <w:divBdr>
        <w:top w:val="none" w:sz="0" w:space="0" w:color="auto"/>
        <w:left w:val="none" w:sz="0" w:space="0" w:color="auto"/>
        <w:bottom w:val="none" w:sz="0" w:space="0" w:color="auto"/>
        <w:right w:val="none" w:sz="0" w:space="0" w:color="auto"/>
      </w:divBdr>
    </w:div>
    <w:div w:id="2026246466">
      <w:bodyDiv w:val="1"/>
      <w:marLeft w:val="0"/>
      <w:marRight w:val="0"/>
      <w:marTop w:val="0"/>
      <w:marBottom w:val="0"/>
      <w:divBdr>
        <w:top w:val="none" w:sz="0" w:space="0" w:color="auto"/>
        <w:left w:val="none" w:sz="0" w:space="0" w:color="auto"/>
        <w:bottom w:val="none" w:sz="0" w:space="0" w:color="auto"/>
        <w:right w:val="none" w:sz="0" w:space="0" w:color="auto"/>
      </w:divBdr>
    </w:div>
    <w:div w:id="2062560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eader" Target="header1.xml"/><Relationship Id="rId18" Type="http://schemas.openxmlformats.org/officeDocument/2006/relationships/hyperlink" Target="http://elwray.squarespace.com/feedback" TargetMode="External"/><Relationship Id="rId26" Type="http://schemas.openxmlformats.org/officeDocument/2006/relationships/hyperlink" Target="https://vimeo.com/121035763" TargetMode="External"/><Relationship Id="rId3" Type="http://schemas.openxmlformats.org/officeDocument/2006/relationships/customXml" Target="../customXml/item3.xml"/><Relationship Id="rId21" Type="http://schemas.openxmlformats.org/officeDocument/2006/relationships/hyperlink" Target="https://sites.gmercyu.edu/student-resources/adobe-connect-resources/" TargetMode="Externa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header" Target="header3.xml"/><Relationship Id="rId25" Type="http://schemas.openxmlformats.org/officeDocument/2006/relationships/hyperlink" Target="http://www.bracewelllaw.com/assets/dir_docs/news_publication/f99a4b28-cac2-4df6-a5d5-80299e45c2d8_pdfupload.pdf" TargetMode="Externa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hyperlink" Target="http://gwynedd-mercycollege.adobeconnect.com/p7gqx9rh1yf/?OWASP_CSRFTOKEN=51c60f45ad8294d7c27753a80c903a89b7fb160384169c18df4131b1b8525ca2"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hyperlink" Target="https://gwynedd-mercycollege.adobeconnect.com/_a1013930896/p28vn4e3jfb/?launcher=false&amp;fcsContent=true&amp;pbMode=normal" TargetMode="External"/><Relationship Id="rId5" Type="http://schemas.openxmlformats.org/officeDocument/2006/relationships/customXml" Target="../customXml/item5.xml"/><Relationship Id="rId15" Type="http://schemas.openxmlformats.org/officeDocument/2006/relationships/header" Target="header2.xml"/><Relationship Id="rId23" Type="http://schemas.openxmlformats.org/officeDocument/2006/relationships/hyperlink" Target="https://gwynedd-mercycollege.adobeconnect.com/_a1013930896/p4y04t9b35p/?launcher=false&amp;fcsContent=true&amp;pbMode=normal" TargetMode="External"/><Relationship Id="rId28" Type="http://schemas.openxmlformats.org/officeDocument/2006/relationships/hyperlink" Target="http://rtinetwork.org/" TargetMode="External"/><Relationship Id="rId10" Type="http://schemas.openxmlformats.org/officeDocument/2006/relationships/webSettings" Target="webSettings.xml"/><Relationship Id="rId19" Type="http://schemas.openxmlformats.org/officeDocument/2006/relationships/hyperlink" Target="http://www.legis.state.pa.us/WU01/LI/LI/US/HTM/1949/0/0014..HTM" TargetMode="Externa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oter" Target="footer1.xml"/><Relationship Id="rId22" Type="http://schemas.openxmlformats.org/officeDocument/2006/relationships/hyperlink" Target="https://gwynedd-mercycollege.adobeconnect.com/_a1013930896/p4ev1exwoau/?launcher=false&amp;fcsContent=true&amp;pbMode=normal" TargetMode="External"/><Relationship Id="rId27" Type="http://schemas.openxmlformats.org/officeDocument/2006/relationships/hyperlink" Target="https://www.classmessenger.com" TargetMode="External"/><Relationship Id="rId30"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my%20Mendeli\Desktop\GMercy%20ED%20FIG_AMY.dotx" TargetMode="External"/></Relationships>
</file>

<file path=word/theme/theme1.xml><?xml version="1.0" encoding="utf-8"?>
<a:theme xmlns:a="http://schemas.openxmlformats.org/drawingml/2006/main" name="GMC_pptTheme">
  <a:themeElements>
    <a:clrScheme name="GMC Style 1">
      <a:dk1>
        <a:sysClr val="windowText" lastClr="000000"/>
      </a:dk1>
      <a:lt1>
        <a:srgbClr val="FFFFFF"/>
      </a:lt1>
      <a:dk2>
        <a:srgbClr val="857040"/>
      </a:dk2>
      <a:lt2>
        <a:srgbClr val="C9C9C9"/>
      </a:lt2>
      <a:accent1>
        <a:srgbClr val="9C2C2A"/>
      </a:accent1>
      <a:accent2>
        <a:srgbClr val="40C0BF"/>
      </a:accent2>
      <a:accent3>
        <a:srgbClr val="F0D611"/>
      </a:accent3>
      <a:accent4>
        <a:srgbClr val="857040"/>
      </a:accent4>
      <a:accent5>
        <a:srgbClr val="68BD56"/>
      </a:accent5>
      <a:accent6>
        <a:srgbClr val="38579C"/>
      </a:accent6>
      <a:hlink>
        <a:srgbClr val="0000A2"/>
      </a:hlink>
      <a:folHlink>
        <a:srgbClr val="4581C4"/>
      </a:folHlink>
    </a:clrScheme>
    <a:fontScheme name="Habitat">
      <a:majorFont>
        <a:latin typeface="Book Antiqua"/>
        <a:ea typeface=""/>
        <a:cs typeface=""/>
        <a:font script="Jpan" typeface="ＭＳ 明朝"/>
        <a:font script="Hans" typeface="宋体"/>
        <a:font script="Hant" typeface="新細明體"/>
      </a:majorFont>
      <a:minorFont>
        <a:latin typeface="Book Antiqua"/>
        <a:ea typeface=""/>
        <a:cs typeface=""/>
        <a:font script="Jpan" typeface="ＭＳ 明朝"/>
        <a:font script="Hans" typeface="宋体"/>
        <a:font script="Hant" typeface="新細明體"/>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2.xml><?xml version="1.0" encoding="utf-8"?>
<LongProperties xmlns="http://schemas.microsoft.com/office/2006/metadata/longProperties"/>
</file>

<file path=customXml/item3.xml><?xml version="1.0" encoding="utf-8"?>
<ct:contentTypeSchema xmlns:ct="http://schemas.microsoft.com/office/2006/metadata/contentType" xmlns:ma="http://schemas.microsoft.com/office/2006/metadata/properties/metaAttributes" ct:_="" ma:_="" ma:contentTypeName="Word" ma:contentTypeID="0x0101009B3B4A1DF3711448A21A7C7557BAE60E" ma:contentTypeVersion="1" ma:contentTypeDescription="A blank Microsoft Word document." ma:contentTypeScope="" ma:versionID="c0509787263c68f1e966741512193d41">
  <xsd:schema xmlns:xsd="http://www.w3.org/2001/XMLSchema" xmlns:xs="http://www.w3.org/2001/XMLSchema" xmlns:p="http://schemas.microsoft.com/office/2006/metadata/properties" xmlns:ns2="d1defbd9-fdd7-4111-86e6-45d9222a7e0e" targetNamespace="http://schemas.microsoft.com/office/2006/metadata/properties" ma:root="true" ma:fieldsID="46e7f85046d60e1094cdc76cf36bb9cd" ns2:_="">
    <xsd:import namespace="d1defbd9-fdd7-4111-86e6-45d9222a7e0e"/>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defbd9-fdd7-4111-86e6-45d9222a7e0e"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documentManagement>
    <_dlc_DocId xmlns="d1defbd9-fdd7-4111-86e6-45d9222a7e0e">FS4YMCW43TKZ-11-1077</_dlc_DocId>
    <_dlc_DocIdUrl xmlns="d1defbd9-fdd7-4111-86e6-45d9222a7e0e">
      <Url>https://teamapu.sharepoint.com/academics/_layouts/DocIdRedir.aspx?ID=FS4YMCW43TKZ-11-1077</Url>
      <Description>FS4YMCW43TKZ-11-1077</Description>
    </_dlc_DocIdUrl>
  </documentManagement>
</p:properties>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36D665-9753-48D3-A529-F5D9EC1B924F}">
  <ds:schemaRefs>
    <ds:schemaRef ds:uri="http://schemas.microsoft.com/sharepoint/events"/>
  </ds:schemaRefs>
</ds:datastoreItem>
</file>

<file path=customXml/itemProps2.xml><?xml version="1.0" encoding="utf-8"?>
<ds:datastoreItem xmlns:ds="http://schemas.openxmlformats.org/officeDocument/2006/customXml" ds:itemID="{D452545A-3133-4698-BEE8-DF71387DDBA8}">
  <ds:schemaRefs>
    <ds:schemaRef ds:uri="http://schemas.microsoft.com/office/2006/metadata/longProperties"/>
  </ds:schemaRefs>
</ds:datastoreItem>
</file>

<file path=customXml/itemProps3.xml><?xml version="1.0" encoding="utf-8"?>
<ds:datastoreItem xmlns:ds="http://schemas.openxmlformats.org/officeDocument/2006/customXml" ds:itemID="{3D2D096F-DC7D-45DF-9D50-73466E125D0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defbd9-fdd7-4111-86e6-45d9222a7e0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34BA3C2-237B-4D60-A930-44D883E81239}">
  <ds:schemaRefs>
    <ds:schemaRef ds:uri="http://schemas.microsoft.com/sharepoint/v3/contenttype/forms"/>
  </ds:schemaRefs>
</ds:datastoreItem>
</file>

<file path=customXml/itemProps5.xml><?xml version="1.0" encoding="utf-8"?>
<ds:datastoreItem xmlns:ds="http://schemas.openxmlformats.org/officeDocument/2006/customXml" ds:itemID="{824980AE-B54D-4FA1-8839-DF52DB7FDC06}">
  <ds:schemaRefs>
    <ds:schemaRef ds:uri="http://schemas.microsoft.com/office/2006/metadata/properties"/>
    <ds:schemaRef ds:uri="d1defbd9-fdd7-4111-86e6-45d9222a7e0e"/>
  </ds:schemaRefs>
</ds:datastoreItem>
</file>

<file path=customXml/itemProps6.xml><?xml version="1.0" encoding="utf-8"?>
<ds:datastoreItem xmlns:ds="http://schemas.openxmlformats.org/officeDocument/2006/customXml" ds:itemID="{A5360EF9-E1B3-48D9-B27C-0CABDA978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GMercy ED FIG_AMY</Template>
  <TotalTime>27</TotalTime>
  <Pages>33</Pages>
  <Words>6740</Words>
  <Characters>38419</Characters>
  <Application>Microsoft Office Word</Application>
  <DocSecurity>0</DocSecurity>
  <Lines>320</Lines>
  <Paragraphs>90</Paragraphs>
  <ScaleCrop>false</ScaleCrop>
  <HeadingPairs>
    <vt:vector size="2" baseType="variant">
      <vt:variant>
        <vt:lpstr>Title</vt:lpstr>
      </vt:variant>
      <vt:variant>
        <vt:i4>1</vt:i4>
      </vt:variant>
    </vt:vector>
  </HeadingPairs>
  <TitlesOfParts>
    <vt:vector size="1" baseType="lpstr">
      <vt:lpstr>Partner ABC123 Course Development Worksheet</vt:lpstr>
    </vt:vector>
  </TitlesOfParts>
  <Company>Synergis Education, Inc.</Company>
  <LinksUpToDate>false</LinksUpToDate>
  <CharactersWithSpaces>45069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Partner ABC123 Course Development Worksheet</dc:title>
  <dc:subject/>
  <dc:creator>Priscila Hinkle</dc:creator>
  <cp:keywords/>
  <dc:description/>
  <cp:lastModifiedBy>Catherine Khongsaly</cp:lastModifiedBy>
  <cp:revision>11</cp:revision>
  <cp:lastPrinted>2009-04-23T17:02:00Z</cp:lastPrinted>
  <dcterms:created xsi:type="dcterms:W3CDTF">2017-03-01T22:49:00Z</dcterms:created>
  <dcterms:modified xsi:type="dcterms:W3CDTF">2019-03-07T18:40:00Z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y fmtid="{D5CDD505-2E9C-101B-9397-08002B2CF9AE}" pid="3" name="Subject">
    <vt:lpwstr/>
  </property>
  <property fmtid="{D5CDD505-2E9C-101B-9397-08002B2CF9AE}" pid="4" name="Keywords">
    <vt:lpwstr/>
  </property>
  <property fmtid="{D5CDD505-2E9C-101B-9397-08002B2CF9AE}" pid="5" name="_Author">
    <vt:lpwstr>Priscila Hinkle</vt:lpwstr>
  </property>
  <property fmtid="{D5CDD505-2E9C-101B-9397-08002B2CF9AE}" pid="6" name="_Category">
    <vt:lpwstr/>
  </property>
  <property fmtid="{D5CDD505-2E9C-101B-9397-08002B2CF9AE}" pid="7" name="Categories">
    <vt:lpwstr/>
  </property>
  <property fmtid="{D5CDD505-2E9C-101B-9397-08002B2CF9AE}" pid="8" name="Approval Level">
    <vt:lpwstr/>
  </property>
  <property fmtid="{D5CDD505-2E9C-101B-9397-08002B2CF9AE}" pid="9" name="_Comments">
    <vt:lpwstr/>
  </property>
  <property fmtid="{D5CDD505-2E9C-101B-9397-08002B2CF9AE}" pid="10" name="Assigned To">
    <vt:lpwstr/>
  </property>
  <property fmtid="{D5CDD505-2E9C-101B-9397-08002B2CF9AE}" pid="11" name="URL">
    <vt:lpwstr/>
  </property>
  <property fmtid="{D5CDD505-2E9C-101B-9397-08002B2CF9AE}" pid="12" name="Stakeholder Page">
    <vt:lpwstr>JSSB</vt:lpwstr>
  </property>
  <property fmtid="{D5CDD505-2E9C-101B-9397-08002B2CF9AE}" pid="13" name="Document Category">
    <vt:lpwstr>Examples</vt:lpwstr>
  </property>
  <property fmtid="{D5CDD505-2E9C-101B-9397-08002B2CF9AE}" pid="14" name="ReportOwner">
    <vt:lpwstr/>
  </property>
  <property fmtid="{D5CDD505-2E9C-101B-9397-08002B2CF9AE}" pid="15" name="ContentTypeId">
    <vt:lpwstr>0x010104003826EE1F625A1D4A9F9B81BD4E2725C5</vt:lpwstr>
  </property>
  <property fmtid="{D5CDD505-2E9C-101B-9397-08002B2CF9AE}" pid="16" name="Page Section">
    <vt:lpwstr>Course Materials</vt:lpwstr>
  </property>
  <property fmtid="{D5CDD505-2E9C-101B-9397-08002B2CF9AE}" pid="17" name="_dlc_DocIdItemGuid">
    <vt:lpwstr>8409ded6-9553-466e-aaea-052acc0cb566</vt:lpwstr>
  </property>
</Properties>
</file>