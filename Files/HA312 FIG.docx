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AE5F" w14:textId="69CD19BA" w:rsidR="00F6789C" w:rsidRPr="0090566F" w:rsidRDefault="00B15CBC" w:rsidP="00E127B5">
      <w:pPr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p w14:paraId="36B96CF2" w14:textId="77777777" w:rsidR="005C1120" w:rsidRPr="0090566F" w:rsidRDefault="005C1120" w:rsidP="00B47775">
      <w:pPr>
        <w:pStyle w:val="Heading1"/>
        <w:rPr>
          <w:color w:val="1F605F" w:themeColor="accent2" w:themeShade="80"/>
        </w:rPr>
      </w:pPr>
      <w:r w:rsidRPr="00825CE5">
        <w:rPr>
          <w:color w:val="BD313B"/>
        </w:rPr>
        <w:t xml:space="preserve">Course </w:t>
      </w:r>
      <w:r w:rsidR="00732A3B" w:rsidRPr="00825CE5">
        <w:rPr>
          <w:color w:val="BD313B"/>
        </w:rPr>
        <w:t>Description</w:t>
      </w:r>
      <w:r w:rsidRPr="004F138A">
        <w:rPr>
          <w:color w:val="9C2C2A" w:themeColor="accent1"/>
        </w:rPr>
        <w:t xml:space="preserve"> </w:t>
      </w:r>
    </w:p>
    <w:p w14:paraId="02955244" w14:textId="1697D49D" w:rsidR="00E676CE" w:rsidRPr="0002250C" w:rsidRDefault="00D55F6B" w:rsidP="00DC3920">
      <w:r w:rsidRPr="0002250C">
        <w:t>Intensive, in</w:t>
      </w:r>
      <w:r w:rsidR="004573C5">
        <w:t>-</w:t>
      </w:r>
      <w:r w:rsidRPr="0002250C">
        <w:t>depth examination of real</w:t>
      </w:r>
      <w:r w:rsidR="004573C5">
        <w:t>-</w:t>
      </w:r>
      <w:r w:rsidRPr="0002250C">
        <w:t>world medical care organization topics and problems. Emphasis on the development of health planning and policy strategies and their implementation.</w:t>
      </w:r>
    </w:p>
    <w:p w14:paraId="35819FB8" w14:textId="77777777" w:rsidR="00B81C62" w:rsidRDefault="00B81C62" w:rsidP="00DC3920"/>
    <w:p w14:paraId="4D7A8718" w14:textId="77777777" w:rsidR="00EE72BE" w:rsidRPr="0090566F" w:rsidRDefault="00EE72BE" w:rsidP="00B47775">
      <w:pPr>
        <w:pStyle w:val="Heading1"/>
        <w:rPr>
          <w:color w:val="1F605F" w:themeColor="accent2" w:themeShade="80"/>
        </w:rPr>
      </w:pPr>
      <w:r w:rsidRPr="00825CE5">
        <w:rPr>
          <w:color w:val="BD313B"/>
        </w:rPr>
        <w:t>Course Outcomes</w:t>
      </w:r>
      <w:r w:rsidR="00631AD3">
        <w:rPr>
          <w:color w:val="BD313B"/>
        </w:rPr>
        <w:t xml:space="preserve"> (CO)</w:t>
      </w:r>
      <w:r w:rsidR="008D31C4">
        <w:rPr>
          <w:color w:val="1F605F" w:themeColor="accent2" w:themeShade="80"/>
        </w:rPr>
        <w:tab/>
      </w:r>
    </w:p>
    <w:p w14:paraId="709D93A9" w14:textId="77777777" w:rsidR="00254182" w:rsidRPr="0090566F" w:rsidRDefault="00254182" w:rsidP="00E127B5">
      <w:pPr>
        <w:tabs>
          <w:tab w:val="left" w:pos="0"/>
        </w:tabs>
        <w:rPr>
          <w:rFonts w:cs="Arial"/>
          <w:szCs w:val="20"/>
        </w:rPr>
      </w:pPr>
    </w:p>
    <w:p w14:paraId="6836A278" w14:textId="5C452F3B" w:rsidR="00B81C62" w:rsidRPr="000843E0" w:rsidRDefault="0080103D" w:rsidP="00E127B5">
      <w:pPr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t>CO1</w:t>
      </w:r>
      <w:r w:rsidR="009E5CD7" w:rsidRPr="009E5CD7">
        <w:rPr>
          <w:rFonts w:cs="Arial"/>
          <w:szCs w:val="20"/>
        </w:rPr>
        <w:t>:</w:t>
      </w:r>
      <w:r w:rsidR="009E5CD7">
        <w:rPr>
          <w:rFonts w:cs="Arial"/>
          <w:b/>
          <w:szCs w:val="20"/>
        </w:rPr>
        <w:t xml:space="preserve"> </w:t>
      </w:r>
      <w:r w:rsidR="000843E0">
        <w:rPr>
          <w:rFonts w:cs="Arial"/>
          <w:szCs w:val="20"/>
        </w:rPr>
        <w:t>Examine the components of</w:t>
      </w:r>
      <w:r w:rsidR="00D94051" w:rsidRPr="009E5CD7">
        <w:rPr>
          <w:rFonts w:cs="Arial"/>
          <w:szCs w:val="20"/>
        </w:rPr>
        <w:t xml:space="preserve"> the healthca</w:t>
      </w:r>
      <w:r w:rsidR="000843E0">
        <w:rPr>
          <w:rFonts w:cs="Arial"/>
          <w:szCs w:val="20"/>
        </w:rPr>
        <w:t>re system</w:t>
      </w:r>
      <w:r w:rsidR="004573C5">
        <w:rPr>
          <w:rFonts w:cs="Arial"/>
          <w:szCs w:val="20"/>
        </w:rPr>
        <w:t>,</w:t>
      </w:r>
      <w:r w:rsidR="002B78AC">
        <w:rPr>
          <w:rFonts w:cs="Arial"/>
          <w:szCs w:val="20"/>
        </w:rPr>
        <w:t xml:space="preserve"> including managed care models, </w:t>
      </w:r>
      <w:r w:rsidR="004573C5">
        <w:rPr>
          <w:rFonts w:cs="Arial"/>
          <w:szCs w:val="20"/>
        </w:rPr>
        <w:t>Medicare</w:t>
      </w:r>
      <w:r w:rsidR="002B78AC">
        <w:rPr>
          <w:rFonts w:cs="Arial"/>
          <w:szCs w:val="20"/>
        </w:rPr>
        <w:t xml:space="preserve">, and </w:t>
      </w:r>
      <w:r w:rsidR="004573C5">
        <w:rPr>
          <w:rFonts w:cs="Arial"/>
          <w:szCs w:val="20"/>
        </w:rPr>
        <w:t>Medicaid</w:t>
      </w:r>
      <w:r w:rsidR="000843E0">
        <w:rPr>
          <w:rFonts w:cs="Arial"/>
          <w:szCs w:val="20"/>
        </w:rPr>
        <w:t>.</w:t>
      </w:r>
      <w:r w:rsidR="00012AD3">
        <w:rPr>
          <w:rFonts w:cs="Arial"/>
          <w:szCs w:val="20"/>
        </w:rPr>
        <w:t xml:space="preserve"> (LO2, 3, 4</w:t>
      </w:r>
      <w:r w:rsidR="00C9638C">
        <w:rPr>
          <w:rFonts w:cs="Arial"/>
          <w:szCs w:val="20"/>
        </w:rPr>
        <w:t xml:space="preserve">) </w:t>
      </w:r>
    </w:p>
    <w:p w14:paraId="1303BAFA" w14:textId="6531C731" w:rsidR="008A6D02" w:rsidRPr="000843E0" w:rsidRDefault="0080103D" w:rsidP="008A6D02">
      <w:pPr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 w:rsidRPr="000843E0">
        <w:rPr>
          <w:rFonts w:cs="Arial"/>
          <w:b/>
          <w:szCs w:val="20"/>
        </w:rPr>
        <w:t>CO</w:t>
      </w:r>
      <w:r w:rsidR="0087145D" w:rsidRPr="000843E0">
        <w:rPr>
          <w:rFonts w:cs="Arial"/>
          <w:b/>
          <w:szCs w:val="20"/>
        </w:rPr>
        <w:t>2</w:t>
      </w:r>
      <w:r w:rsidR="009E5CD7" w:rsidRPr="000843E0">
        <w:rPr>
          <w:rFonts w:cs="Arial"/>
          <w:szCs w:val="20"/>
        </w:rPr>
        <w:t>:</w:t>
      </w:r>
      <w:r w:rsidR="009E5CD7" w:rsidRPr="000843E0">
        <w:rPr>
          <w:rFonts w:cs="Arial"/>
          <w:b/>
          <w:szCs w:val="20"/>
        </w:rPr>
        <w:t xml:space="preserve"> </w:t>
      </w:r>
      <w:r w:rsidR="000843E0">
        <w:rPr>
          <w:rFonts w:cs="Arial"/>
          <w:szCs w:val="20"/>
        </w:rPr>
        <w:t xml:space="preserve">Analyze the role of lifestyle trends in personal health and </w:t>
      </w:r>
      <w:r w:rsidR="004573C5">
        <w:rPr>
          <w:rFonts w:cs="Arial"/>
          <w:szCs w:val="20"/>
        </w:rPr>
        <w:t xml:space="preserve">their </w:t>
      </w:r>
      <w:r w:rsidR="000843E0">
        <w:rPr>
          <w:rFonts w:cs="Arial"/>
          <w:szCs w:val="20"/>
        </w:rPr>
        <w:t xml:space="preserve">impact on healthcare. </w:t>
      </w:r>
      <w:r w:rsidR="00C9638C">
        <w:rPr>
          <w:rFonts w:cs="Arial"/>
          <w:szCs w:val="20"/>
        </w:rPr>
        <w:t>(LO</w:t>
      </w:r>
      <w:r w:rsidR="00012AD3">
        <w:rPr>
          <w:rFonts w:cs="Arial"/>
          <w:szCs w:val="20"/>
        </w:rPr>
        <w:t>1, 2, 3, 4</w:t>
      </w:r>
      <w:r w:rsidR="005364D1">
        <w:rPr>
          <w:rFonts w:cs="Arial"/>
          <w:szCs w:val="20"/>
        </w:rPr>
        <w:t>)</w:t>
      </w:r>
      <w:r w:rsidR="00C9638C">
        <w:rPr>
          <w:rFonts w:cs="Arial"/>
          <w:szCs w:val="20"/>
        </w:rPr>
        <w:t xml:space="preserve"> </w:t>
      </w:r>
    </w:p>
    <w:p w14:paraId="1128B315" w14:textId="3532C49C" w:rsidR="008A6D02" w:rsidRPr="008A6D02" w:rsidRDefault="008A6D02" w:rsidP="008A6D02">
      <w:pPr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CO3</w:t>
      </w:r>
      <w:r w:rsidR="009E5CD7" w:rsidRPr="009E5CD7">
        <w:rPr>
          <w:rFonts w:cs="Arial"/>
          <w:szCs w:val="20"/>
        </w:rPr>
        <w:t>:</w:t>
      </w:r>
      <w:r w:rsidR="009E5CD7">
        <w:rPr>
          <w:rFonts w:cs="Arial"/>
          <w:b/>
          <w:szCs w:val="20"/>
        </w:rPr>
        <w:t xml:space="preserve"> </w:t>
      </w:r>
      <w:r w:rsidR="00B049FC">
        <w:rPr>
          <w:rFonts w:cs="Arial"/>
          <w:szCs w:val="20"/>
        </w:rPr>
        <w:t>Differentiate the role of hospitals and providers throughout history to present day.</w:t>
      </w:r>
      <w:r w:rsidR="00012AD3">
        <w:rPr>
          <w:rFonts w:cs="Arial"/>
          <w:szCs w:val="20"/>
        </w:rPr>
        <w:t xml:space="preserve"> (LO2, 3</w:t>
      </w:r>
      <w:r w:rsidR="005364D1">
        <w:rPr>
          <w:rFonts w:cs="Arial"/>
          <w:szCs w:val="20"/>
        </w:rPr>
        <w:t>)</w:t>
      </w:r>
    </w:p>
    <w:p w14:paraId="5EB39FFE" w14:textId="729C16ED" w:rsidR="004D7485" w:rsidRPr="009E5CD7" w:rsidRDefault="008A6D02" w:rsidP="00D745BB">
      <w:pPr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CO</w:t>
      </w:r>
      <w:r w:rsidR="00F40266">
        <w:rPr>
          <w:rFonts w:cs="Arial"/>
          <w:b/>
          <w:szCs w:val="20"/>
        </w:rPr>
        <w:t>4</w:t>
      </w:r>
      <w:r w:rsidR="009E5CD7" w:rsidRPr="009E5CD7">
        <w:rPr>
          <w:rFonts w:cs="Arial"/>
          <w:szCs w:val="20"/>
        </w:rPr>
        <w:t>:</w:t>
      </w:r>
      <w:r w:rsidR="009E5CD7">
        <w:rPr>
          <w:rFonts w:cs="Arial"/>
          <w:b/>
          <w:szCs w:val="20"/>
        </w:rPr>
        <w:t xml:space="preserve"> </w:t>
      </w:r>
      <w:r w:rsidR="002B78AC" w:rsidRPr="00F27139">
        <w:rPr>
          <w:rFonts w:cs="Arial"/>
          <w:szCs w:val="20"/>
        </w:rPr>
        <w:t>C</w:t>
      </w:r>
      <w:r w:rsidR="002B78AC">
        <w:rPr>
          <w:rFonts w:cs="Arial"/>
          <w:szCs w:val="20"/>
        </w:rPr>
        <w:t xml:space="preserve">ompare the various services and options available to the aging community. </w:t>
      </w:r>
      <w:r w:rsidR="005364D1">
        <w:rPr>
          <w:rFonts w:cs="Arial"/>
          <w:szCs w:val="20"/>
        </w:rPr>
        <w:t>(LO</w:t>
      </w:r>
      <w:r w:rsidR="00012AD3">
        <w:rPr>
          <w:rFonts w:cs="Arial"/>
          <w:szCs w:val="20"/>
        </w:rPr>
        <w:t>1, 2, 4</w:t>
      </w:r>
      <w:r w:rsidR="005364D1">
        <w:rPr>
          <w:rFonts w:cs="Arial"/>
          <w:szCs w:val="20"/>
        </w:rPr>
        <w:t>)</w:t>
      </w:r>
    </w:p>
    <w:p w14:paraId="2C0DC025" w14:textId="58F401B8" w:rsidR="004D7485" w:rsidRPr="004D7485" w:rsidRDefault="00F40266" w:rsidP="00D745BB">
      <w:pPr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CO5</w:t>
      </w:r>
      <w:r w:rsidR="009E5CD7" w:rsidRPr="009E5CD7">
        <w:rPr>
          <w:rFonts w:cs="Arial"/>
          <w:szCs w:val="20"/>
        </w:rPr>
        <w:t>:</w:t>
      </w:r>
      <w:r w:rsidR="009E5CD7">
        <w:rPr>
          <w:rFonts w:cs="Arial"/>
          <w:b/>
          <w:szCs w:val="20"/>
        </w:rPr>
        <w:t xml:space="preserve"> </w:t>
      </w:r>
      <w:r w:rsidR="00C9638C">
        <w:rPr>
          <w:rFonts w:cs="Arial"/>
          <w:szCs w:val="20"/>
        </w:rPr>
        <w:t xml:space="preserve">Rate the impact of the Affordable Health Care Act. </w:t>
      </w:r>
      <w:r w:rsidR="00012AD3">
        <w:rPr>
          <w:rFonts w:cs="Arial"/>
          <w:szCs w:val="20"/>
        </w:rPr>
        <w:t>(LO2</w:t>
      </w:r>
      <w:r w:rsidR="005364D1">
        <w:rPr>
          <w:rFonts w:cs="Arial"/>
          <w:szCs w:val="20"/>
        </w:rPr>
        <w:t>)</w:t>
      </w:r>
      <w:r w:rsidR="00F27139">
        <w:rPr>
          <w:rFonts w:cs="Arial"/>
          <w:szCs w:val="20"/>
        </w:rPr>
        <w:t xml:space="preserve"> </w:t>
      </w:r>
    </w:p>
    <w:p w14:paraId="28DFF1E0" w14:textId="77777777" w:rsidR="00D745BB" w:rsidRPr="00DA0FEA" w:rsidRDefault="00D745BB" w:rsidP="00D745BB">
      <w:pPr>
        <w:tabs>
          <w:tab w:val="left" w:pos="0"/>
        </w:tabs>
        <w:rPr>
          <w:rFonts w:cs="Arial"/>
          <w:szCs w:val="20"/>
        </w:rPr>
      </w:pPr>
    </w:p>
    <w:p w14:paraId="324ED8AC" w14:textId="2CCF6A80" w:rsidR="00D745BB" w:rsidRPr="00DA0FEA" w:rsidRDefault="002D1AD4" w:rsidP="00D745BB">
      <w:pPr>
        <w:pStyle w:val="Heading1"/>
        <w:rPr>
          <w:b w:val="0"/>
          <w:color w:val="9C2C2A"/>
        </w:rPr>
      </w:pPr>
      <w:r>
        <w:rPr>
          <w:color w:val="BD313B"/>
        </w:rPr>
        <w:t>Program</w:t>
      </w:r>
      <w:r w:rsidR="00D745BB" w:rsidRPr="00D745BB">
        <w:rPr>
          <w:color w:val="BD313B"/>
        </w:rPr>
        <w:t xml:space="preserve"> Learning Outcomes (</w:t>
      </w:r>
      <w:r w:rsidR="00183126">
        <w:rPr>
          <w:color w:val="BD313B"/>
        </w:rPr>
        <w:t>P</w:t>
      </w:r>
      <w:r w:rsidR="00D745BB" w:rsidRPr="00D745BB">
        <w:rPr>
          <w:color w:val="BD313B"/>
        </w:rPr>
        <w:t>LO)</w:t>
      </w:r>
    </w:p>
    <w:p w14:paraId="0BAB259F" w14:textId="77777777" w:rsidR="001571C8" w:rsidRPr="00493BCE" w:rsidRDefault="001571C8" w:rsidP="001571C8">
      <w:pPr>
        <w:pStyle w:val="AssignmentsLevel2"/>
        <w:rPr>
          <w:rFonts w:eastAsiaTheme="minorHAnsi"/>
        </w:rPr>
      </w:pPr>
      <w:r w:rsidRPr="00493BCE">
        <w:rPr>
          <w:b/>
          <w:bCs/>
        </w:rPr>
        <w:t>PLO1</w:t>
      </w:r>
      <w:r w:rsidRPr="00493BCE">
        <w:t>: The ability to clearly and effectively prepare written business communications.</w:t>
      </w:r>
      <w:r w:rsidRPr="00493BCE">
        <w:rPr>
          <w:iCs/>
        </w:rPr>
        <w:t xml:space="preserve"> (ULO 1, 2, 4)</w:t>
      </w:r>
    </w:p>
    <w:p w14:paraId="3FCEFCBC" w14:textId="77777777" w:rsidR="001571C8" w:rsidRPr="00493BCE" w:rsidRDefault="001571C8" w:rsidP="001571C8">
      <w:pPr>
        <w:pStyle w:val="AssignmentsLevel2"/>
        <w:rPr>
          <w:iCs/>
        </w:rPr>
      </w:pPr>
      <w:r w:rsidRPr="00493BCE">
        <w:rPr>
          <w:b/>
          <w:bCs/>
        </w:rPr>
        <w:t>PLO2</w:t>
      </w:r>
      <w:r w:rsidRPr="00493BCE">
        <w:t>: Business students will apply knowledge and skills to make appropriate business decisions.</w:t>
      </w:r>
      <w:r w:rsidRPr="00493BCE">
        <w:rPr>
          <w:iCs/>
        </w:rPr>
        <w:t xml:space="preserve"> (ULO 1, 2, 3, 4)</w:t>
      </w:r>
    </w:p>
    <w:p w14:paraId="02C28614" w14:textId="77777777" w:rsidR="001571C8" w:rsidRPr="00493BCE" w:rsidRDefault="001571C8" w:rsidP="001571C8">
      <w:pPr>
        <w:pStyle w:val="AssignmentsLevel2"/>
      </w:pPr>
      <w:r w:rsidRPr="00493BCE">
        <w:rPr>
          <w:b/>
          <w:bCs/>
        </w:rPr>
        <w:t>PLO3</w:t>
      </w:r>
      <w:r w:rsidRPr="00493BCE">
        <w:t>: The student will be able to apply ethical and moral decision-making principles to business situations.</w:t>
      </w:r>
      <w:r w:rsidRPr="00493BCE">
        <w:rPr>
          <w:iCs/>
        </w:rPr>
        <w:t xml:space="preserve"> (ULO 2, 3, 4)</w:t>
      </w:r>
    </w:p>
    <w:p w14:paraId="7B9E4F34" w14:textId="77777777" w:rsidR="001571C8" w:rsidRPr="00493BCE" w:rsidRDefault="001571C8" w:rsidP="001571C8">
      <w:pPr>
        <w:pStyle w:val="AssignmentsLevel2"/>
      </w:pPr>
      <w:r w:rsidRPr="00493BCE">
        <w:rPr>
          <w:b/>
          <w:bCs/>
        </w:rPr>
        <w:t>PLO4</w:t>
      </w:r>
      <w:r w:rsidRPr="00493BCE">
        <w:t>: The student will demonstrate decision-support tools required for business professionals.</w:t>
      </w:r>
      <w:r w:rsidRPr="00493BCE">
        <w:rPr>
          <w:iCs/>
        </w:rPr>
        <w:t xml:space="preserve"> (ULO 2, 3, 4)</w:t>
      </w:r>
    </w:p>
    <w:p w14:paraId="035188F7" w14:textId="77777777" w:rsidR="001571C8" w:rsidRPr="00493BCE" w:rsidRDefault="001571C8" w:rsidP="001571C8">
      <w:pPr>
        <w:pStyle w:val="AssignmentsLevel2"/>
      </w:pPr>
      <w:r w:rsidRPr="00493BCE">
        <w:rPr>
          <w:b/>
          <w:bCs/>
        </w:rPr>
        <w:t>PLO5:</w:t>
      </w:r>
      <w:r w:rsidRPr="00493BCE">
        <w:t xml:space="preserve"> The student will demonstrate the ability to find, evaluate, and apply sources of information relevant to business issues and situations. </w:t>
      </w:r>
      <w:r w:rsidRPr="00493BCE">
        <w:rPr>
          <w:iCs/>
        </w:rPr>
        <w:t>(ULO 1, 2, 4)</w:t>
      </w:r>
    </w:p>
    <w:p w14:paraId="3C33EB62" w14:textId="77777777" w:rsidR="004F138A" w:rsidRPr="00DA0FE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658A71BB" w14:textId="77777777" w:rsidR="00202E52" w:rsidRDefault="00202E52" w:rsidP="00202E52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>
        <w:rPr>
          <w:rFonts w:cs="Arial"/>
          <w:b/>
          <w:color w:val="BD313B"/>
          <w:sz w:val="22"/>
          <w:szCs w:val="22"/>
        </w:rPr>
        <w:t>University Learning Outcomes (ULO)</w:t>
      </w:r>
    </w:p>
    <w:p w14:paraId="0B3A0D38" w14:textId="77777777" w:rsidR="00202E52" w:rsidRDefault="00202E52" w:rsidP="00202E52">
      <w:pPr>
        <w:tabs>
          <w:tab w:val="left" w:pos="0"/>
        </w:tabs>
        <w:rPr>
          <w:rFonts w:cs="Arial"/>
          <w:szCs w:val="22"/>
        </w:rPr>
      </w:pPr>
    </w:p>
    <w:p w14:paraId="4D19E19A" w14:textId="77777777" w:rsidR="00202E52" w:rsidRDefault="00202E52" w:rsidP="00202E52">
      <w:pPr>
        <w:pStyle w:val="ListParagraph"/>
        <w:numPr>
          <w:ilvl w:val="0"/>
          <w:numId w:val="59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ULO1:</w:t>
      </w:r>
      <w:r>
        <w:rPr>
          <w:rFonts w:cs="Arial"/>
          <w:szCs w:val="20"/>
        </w:rPr>
        <w:t> Knowledge of Human Cultures and the Physical and Natural World</w:t>
      </w:r>
    </w:p>
    <w:p w14:paraId="74F0BCFD" w14:textId="77777777" w:rsidR="00202E52" w:rsidRDefault="00202E52" w:rsidP="00202E52">
      <w:pPr>
        <w:pStyle w:val="ListParagraph"/>
        <w:numPr>
          <w:ilvl w:val="0"/>
          <w:numId w:val="59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ULO2:</w:t>
      </w:r>
      <w:r>
        <w:rPr>
          <w:rFonts w:cs="Arial"/>
          <w:szCs w:val="20"/>
        </w:rPr>
        <w:t> Intellectual and Practical Skills</w:t>
      </w:r>
    </w:p>
    <w:p w14:paraId="528F3344" w14:textId="77777777" w:rsidR="00202E52" w:rsidRDefault="00202E52" w:rsidP="00202E52">
      <w:pPr>
        <w:pStyle w:val="ListParagraph"/>
        <w:numPr>
          <w:ilvl w:val="0"/>
          <w:numId w:val="59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ULO3:</w:t>
      </w:r>
      <w:r>
        <w:rPr>
          <w:rFonts w:cs="Arial"/>
          <w:szCs w:val="20"/>
        </w:rPr>
        <w:t> Personal and Social Responsibility</w:t>
      </w:r>
    </w:p>
    <w:p w14:paraId="5AAE8D32" w14:textId="77777777" w:rsidR="00202E52" w:rsidRDefault="00202E52" w:rsidP="00202E52">
      <w:pPr>
        <w:pStyle w:val="ListParagraph"/>
        <w:numPr>
          <w:ilvl w:val="0"/>
          <w:numId w:val="59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ULO4:</w:t>
      </w:r>
      <w:r>
        <w:rPr>
          <w:rFonts w:cs="Arial"/>
          <w:szCs w:val="20"/>
        </w:rPr>
        <w:t> Integrative and Applied Learning</w:t>
      </w:r>
      <w:r>
        <w:rPr>
          <w:rFonts w:cs="Arial"/>
          <w:szCs w:val="20"/>
        </w:rPr>
        <w:softHyphen/>
      </w:r>
    </w:p>
    <w:p w14:paraId="756B9AAA" w14:textId="77777777" w:rsidR="00202E52" w:rsidRDefault="00202E52" w:rsidP="00202E52">
      <w:pPr>
        <w:pStyle w:val="ListParagraph"/>
        <w:numPr>
          <w:ilvl w:val="0"/>
          <w:numId w:val="59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ULO5:</w:t>
      </w:r>
      <w:r>
        <w:rPr>
          <w:rFonts w:cs="Arial"/>
          <w:szCs w:val="20"/>
        </w:rPr>
        <w:t> Immersed in the Critical Concerns of the Sisters of Mercy of the Americas</w:t>
      </w:r>
    </w:p>
    <w:p w14:paraId="4E8E37E7" w14:textId="77777777" w:rsidR="00202E52" w:rsidRDefault="00202E52" w:rsidP="004F138A">
      <w:pPr>
        <w:tabs>
          <w:tab w:val="left" w:pos="0"/>
        </w:tabs>
        <w:rPr>
          <w:rFonts w:cs="Arial"/>
          <w:b/>
          <w:color w:val="BD313B"/>
          <w:sz w:val="22"/>
          <w:szCs w:val="22"/>
        </w:rPr>
      </w:pPr>
    </w:p>
    <w:p w14:paraId="77059AC1" w14:textId="4442B7B3" w:rsidR="004F138A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 w:rsidRPr="00825CE5">
        <w:rPr>
          <w:rFonts w:cs="Arial"/>
          <w:b/>
          <w:color w:val="BD313B"/>
          <w:sz w:val="22"/>
          <w:szCs w:val="22"/>
        </w:rPr>
        <w:t>Student Expectations</w:t>
      </w:r>
    </w:p>
    <w:p w14:paraId="2D0EDEC4" w14:textId="39CF4A15" w:rsidR="004F138A" w:rsidRPr="005E7245" w:rsidRDefault="00237C30" w:rsidP="00237C30">
      <w:pPr>
        <w:tabs>
          <w:tab w:val="left" w:pos="0"/>
          <w:tab w:val="left" w:pos="3210"/>
        </w:tabs>
        <w:rPr>
          <w:rFonts w:cs="Arial"/>
          <w:b/>
          <w:color w:val="9C2C2A"/>
          <w:sz w:val="22"/>
          <w:szCs w:val="22"/>
        </w:rPr>
      </w:pPr>
      <w:r>
        <w:rPr>
          <w:rFonts w:cs="Arial"/>
          <w:b/>
          <w:color w:val="9C2C2A"/>
          <w:sz w:val="22"/>
          <w:szCs w:val="22"/>
        </w:rPr>
        <w:tab/>
      </w:r>
    </w:p>
    <w:p w14:paraId="2E84DA66" w14:textId="77777777" w:rsidR="004F138A" w:rsidRDefault="004F138A" w:rsidP="004F138A">
      <w:pPr>
        <w:tabs>
          <w:tab w:val="left" w:pos="0"/>
        </w:tabs>
        <w:rPr>
          <w:rFonts w:cs="Arial"/>
          <w:szCs w:val="20"/>
        </w:rPr>
      </w:pPr>
      <w:r w:rsidRPr="002D2B9E">
        <w:rPr>
          <w:rFonts w:cs="Arial"/>
          <w:szCs w:val="20"/>
        </w:rPr>
        <w:t>Students are expected to</w:t>
      </w:r>
      <w:r>
        <w:rPr>
          <w:rFonts w:cs="Arial"/>
          <w:szCs w:val="20"/>
        </w:rPr>
        <w:t>:</w:t>
      </w:r>
    </w:p>
    <w:p w14:paraId="39BB42B0" w14:textId="77777777" w:rsidR="004F138A" w:rsidRPr="00B10A1D" w:rsidRDefault="004F138A" w:rsidP="004F138A">
      <w:pPr>
        <w:pStyle w:val="ListParagraph"/>
        <w:numPr>
          <w:ilvl w:val="0"/>
          <w:numId w:val="39"/>
        </w:numPr>
        <w:tabs>
          <w:tab w:val="left" w:pos="0"/>
        </w:tabs>
        <w:rPr>
          <w:rFonts w:cs="Arial"/>
          <w:szCs w:val="20"/>
        </w:rPr>
      </w:pPr>
      <w:r>
        <w:lastRenderedPageBreak/>
        <w:t>Ask probing and insightful questions related to course content</w:t>
      </w:r>
      <w:r w:rsidRPr="00B10A1D">
        <w:rPr>
          <w:rFonts w:cs="Arial"/>
          <w:szCs w:val="20"/>
        </w:rPr>
        <w:t>.</w:t>
      </w:r>
    </w:p>
    <w:p w14:paraId="5FFA264A" w14:textId="1B372320" w:rsidR="004F138A" w:rsidRPr="00B10A1D" w:rsidRDefault="004F138A" w:rsidP="004F138A">
      <w:pPr>
        <w:pStyle w:val="ListParagraph"/>
        <w:numPr>
          <w:ilvl w:val="0"/>
          <w:numId w:val="39"/>
        </w:numPr>
        <w:tabs>
          <w:tab w:val="left" w:pos="0"/>
        </w:tabs>
        <w:rPr>
          <w:rFonts w:cs="Arial"/>
          <w:szCs w:val="20"/>
        </w:rPr>
      </w:pPr>
      <w:r>
        <w:t>Make meaningful and relevant connections and application</w:t>
      </w:r>
      <w:r w:rsidR="004573C5">
        <w:t>s</w:t>
      </w:r>
      <w:r>
        <w:t xml:space="preserve"> to their own learning process</w:t>
      </w:r>
      <w:r w:rsidRPr="00B10A1D">
        <w:rPr>
          <w:rFonts w:cs="Arial"/>
          <w:szCs w:val="20"/>
        </w:rPr>
        <w:t>.</w:t>
      </w:r>
    </w:p>
    <w:p w14:paraId="1A9BC23F" w14:textId="77777777" w:rsidR="004F138A" w:rsidRPr="00B10A1D" w:rsidRDefault="004F138A" w:rsidP="004F138A">
      <w:pPr>
        <w:pStyle w:val="ListParagraph"/>
        <w:numPr>
          <w:ilvl w:val="0"/>
          <w:numId w:val="39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>B</w:t>
      </w:r>
      <w:r w:rsidRPr="00DF6573">
        <w:rPr>
          <w:rFonts w:cs="Arial"/>
          <w:szCs w:val="20"/>
        </w:rPr>
        <w:t>e productive and contributing members of class discussions</w:t>
      </w:r>
      <w:r w:rsidRPr="00B10A1D">
        <w:rPr>
          <w:rFonts w:cs="Arial"/>
          <w:szCs w:val="20"/>
        </w:rPr>
        <w:t>.</w:t>
      </w:r>
    </w:p>
    <w:p w14:paraId="6477AACC" w14:textId="77777777" w:rsidR="00B81C62" w:rsidRDefault="00B81C62" w:rsidP="00E127B5">
      <w:pPr>
        <w:tabs>
          <w:tab w:val="left" w:pos="0"/>
        </w:tabs>
        <w:rPr>
          <w:rFonts w:cs="Arial"/>
          <w:szCs w:val="20"/>
        </w:rPr>
      </w:pPr>
    </w:p>
    <w:p w14:paraId="01B636BF" w14:textId="77777777" w:rsidR="00721FDA" w:rsidRPr="00100350" w:rsidRDefault="00EE72BE" w:rsidP="00B47775">
      <w:pPr>
        <w:pStyle w:val="Heading1"/>
      </w:pPr>
      <w:r w:rsidRPr="00825CE5">
        <w:rPr>
          <w:color w:val="BD313B"/>
        </w:rPr>
        <w:t xml:space="preserve">Required </w:t>
      </w:r>
      <w:r w:rsidR="00721FDA" w:rsidRPr="00825CE5">
        <w:rPr>
          <w:color w:val="BD313B"/>
        </w:rPr>
        <w:t>Course Materials</w:t>
      </w:r>
    </w:p>
    <w:p w14:paraId="465EFD13" w14:textId="77777777" w:rsidR="0049398D" w:rsidRPr="0090566F" w:rsidRDefault="0049398D" w:rsidP="00E127B5">
      <w:pPr>
        <w:pStyle w:val="APACitation"/>
      </w:pPr>
    </w:p>
    <w:p w14:paraId="451FAAE1" w14:textId="281B16C9" w:rsidR="003A7392" w:rsidRDefault="00C9638C" w:rsidP="003A7392">
      <w:pPr>
        <w:tabs>
          <w:tab w:val="left" w:pos="0"/>
        </w:tabs>
        <w:rPr>
          <w:rFonts w:cs="Arial"/>
          <w:szCs w:val="20"/>
        </w:rPr>
      </w:pPr>
      <w:r>
        <w:t>Yesalis, C.</w:t>
      </w:r>
      <w:r w:rsidR="00844FBD">
        <w:t xml:space="preserve"> </w:t>
      </w:r>
      <w:r>
        <w:t>E., Holt, H.</w:t>
      </w:r>
      <w:r w:rsidR="00844FBD">
        <w:t xml:space="preserve"> </w:t>
      </w:r>
      <w:r>
        <w:t xml:space="preserve">D., </w:t>
      </w:r>
      <w:r w:rsidR="00844FBD">
        <w:t>&amp;</w:t>
      </w:r>
      <w:r>
        <w:t xml:space="preserve"> Politzer, R.</w:t>
      </w:r>
      <w:r w:rsidR="00844FBD">
        <w:t xml:space="preserve"> </w:t>
      </w:r>
      <w:r>
        <w:t xml:space="preserve">M. (2013). </w:t>
      </w:r>
      <w:r w:rsidRPr="00281094">
        <w:rPr>
          <w:i/>
        </w:rPr>
        <w:t xml:space="preserve">Fundamentals of US </w:t>
      </w:r>
      <w:r w:rsidR="00844FBD" w:rsidRPr="00281094">
        <w:rPr>
          <w:i/>
        </w:rPr>
        <w:t>h</w:t>
      </w:r>
      <w:r w:rsidRPr="00281094">
        <w:rPr>
          <w:i/>
        </w:rPr>
        <w:t xml:space="preserve">ealth </w:t>
      </w:r>
      <w:r w:rsidR="00844FBD" w:rsidRPr="00281094">
        <w:rPr>
          <w:i/>
        </w:rPr>
        <w:t>c</w:t>
      </w:r>
      <w:r w:rsidRPr="00281094">
        <w:rPr>
          <w:i/>
        </w:rPr>
        <w:t xml:space="preserve">are: Principles and </w:t>
      </w:r>
      <w:r w:rsidR="00844FBD" w:rsidRPr="00281094">
        <w:rPr>
          <w:i/>
        </w:rPr>
        <w:t>p</w:t>
      </w:r>
      <w:r w:rsidRPr="00281094">
        <w:rPr>
          <w:i/>
        </w:rPr>
        <w:t>erspectives</w:t>
      </w:r>
      <w:r>
        <w:t xml:space="preserve"> (1st ed.). Clifton, NY: Delmar Cengage Learning.</w:t>
      </w:r>
    </w:p>
    <w:p w14:paraId="6AEB5692" w14:textId="77777777" w:rsidR="003A7392" w:rsidRDefault="003A7392" w:rsidP="003A7392">
      <w:pPr>
        <w:tabs>
          <w:tab w:val="left" w:pos="0"/>
        </w:tabs>
        <w:rPr>
          <w:rFonts w:cs="Arial"/>
          <w:szCs w:val="20"/>
        </w:rPr>
      </w:pPr>
    </w:p>
    <w:p w14:paraId="1B429138" w14:textId="77777777" w:rsidR="005B10FE" w:rsidRPr="0090566F" w:rsidRDefault="005B10FE" w:rsidP="00DA45E4">
      <w:pPr>
        <w:pStyle w:val="APACitation"/>
      </w:pPr>
      <w:bookmarkStart w:id="0" w:name="_GoBack"/>
      <w:bookmarkEnd w:id="0"/>
    </w:p>
    <w:p w14:paraId="63C9D96C" w14:textId="77777777" w:rsidR="005353F9" w:rsidRDefault="005353F9" w:rsidP="005353F9">
      <w:pPr>
        <w:pStyle w:val="APACitation"/>
        <w:ind w:left="0" w:firstLine="0"/>
      </w:pPr>
    </w:p>
    <w:p w14:paraId="51A6FA65" w14:textId="77777777" w:rsidR="00704919" w:rsidRDefault="00704919" w:rsidP="005353F9">
      <w:pPr>
        <w:pStyle w:val="APACitation"/>
        <w:ind w:left="0" w:firstLine="0"/>
        <w:sectPr w:rsidR="00704919" w:rsidSect="00C82FE2">
          <w:headerReference w:type="default" r:id="rId13"/>
          <w:footerReference w:type="default" r:id="rId14"/>
          <w:headerReference w:type="first" r:id="rId15"/>
          <w:footerReference w:type="first" r:id="rId16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DE0DFB1" w14:textId="77777777" w:rsidR="00320A54" w:rsidRPr="00100350" w:rsidRDefault="00320A54" w:rsidP="00B47775">
      <w:pPr>
        <w:pStyle w:val="Heading1"/>
      </w:pPr>
      <w:r w:rsidRPr="00825CE5">
        <w:rPr>
          <w:color w:val="BD313B"/>
        </w:rPr>
        <w:lastRenderedPageBreak/>
        <w:t>Suggested Point Values</w:t>
      </w:r>
    </w:p>
    <w:p w14:paraId="06F24B77" w14:textId="77777777" w:rsidR="00D2235C" w:rsidRPr="0090566F" w:rsidRDefault="00D2235C" w:rsidP="00E127B5">
      <w:pPr>
        <w:pStyle w:val="APACitation"/>
        <w:ind w:left="0" w:firstLine="0"/>
        <w:rPr>
          <w:b/>
          <w:color w:val="1F605F" w:themeColor="accent2" w:themeShade="80"/>
          <w:sz w:val="22"/>
          <w:szCs w:val="22"/>
        </w:rPr>
      </w:pPr>
    </w:p>
    <w:tbl>
      <w:tblPr>
        <w:tblStyle w:val="TableGrid1"/>
        <w:tblW w:w="641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9"/>
        <w:gridCol w:w="1859"/>
        <w:gridCol w:w="1417"/>
        <w:gridCol w:w="2280"/>
      </w:tblGrid>
      <w:tr w:rsidR="007235A8" w:rsidRPr="004F138A" w14:paraId="74CD96E5" w14:textId="77777777" w:rsidTr="00825CE5">
        <w:tc>
          <w:tcPr>
            <w:tcW w:w="859" w:type="dxa"/>
            <w:tcBorders>
              <w:top w:val="single" w:sz="4" w:space="0" w:color="auto"/>
              <w:bottom w:val="nil"/>
              <w:right w:val="nil"/>
            </w:tcBorders>
            <w:shd w:val="clear" w:color="auto" w:fill="BD313B"/>
            <w:vAlign w:val="center"/>
          </w:tcPr>
          <w:p w14:paraId="1845D69F" w14:textId="77777777" w:rsidR="00DA45E4" w:rsidRPr="004F138A" w:rsidRDefault="00DA45E4" w:rsidP="00AD1885">
            <w:pPr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4A4742B1" w14:textId="77777777" w:rsidR="00DA45E4" w:rsidRPr="004F138A" w:rsidRDefault="00DA45E4" w:rsidP="00AD1885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2AD64B3B" w14:textId="77777777" w:rsidR="00DA45E4" w:rsidRPr="004F138A" w:rsidRDefault="00704919" w:rsidP="008F09A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nil"/>
            </w:tcBorders>
            <w:shd w:val="clear" w:color="auto" w:fill="BD313B"/>
            <w:vAlign w:val="center"/>
          </w:tcPr>
          <w:p w14:paraId="7A10E27C" w14:textId="77777777" w:rsidR="00DA45E4" w:rsidRPr="004F138A" w:rsidRDefault="00704919" w:rsidP="008F09A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7235A8" w:rsidRPr="0090566F" w14:paraId="5070C152" w14:textId="77777777" w:rsidTr="00825CE5">
        <w:tc>
          <w:tcPr>
            <w:tcW w:w="2718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E22C61B" w14:textId="77777777" w:rsidR="007235A8" w:rsidRPr="0090566F" w:rsidRDefault="007235A8" w:rsidP="007235A8">
            <w:pPr>
              <w:rPr>
                <w:szCs w:val="20"/>
              </w:rPr>
            </w:pPr>
            <w:r w:rsidRPr="008F09AD">
              <w:rPr>
                <w:b/>
                <w:szCs w:val="20"/>
              </w:rPr>
              <w:t xml:space="preserve">Week 1 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6716B779" w14:textId="77777777" w:rsidR="007235A8" w:rsidRPr="0090566F" w:rsidRDefault="007235A8" w:rsidP="008F09AD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6D89899A" w14:textId="77777777" w:rsidR="007235A8" w:rsidRPr="0090566F" w:rsidRDefault="007235A8" w:rsidP="008F09AD">
            <w:pPr>
              <w:jc w:val="center"/>
              <w:rPr>
                <w:szCs w:val="20"/>
              </w:rPr>
            </w:pPr>
          </w:p>
        </w:tc>
      </w:tr>
      <w:tr w:rsidR="007235A8" w:rsidRPr="0090566F" w14:paraId="0ABAA04F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10B541AE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14A5705A" w14:textId="058DD2FE" w:rsidR="00704919" w:rsidRPr="0090566F" w:rsidRDefault="00704919" w:rsidP="007235A8">
            <w:pPr>
              <w:rPr>
                <w:szCs w:val="20"/>
              </w:rPr>
            </w:pPr>
            <w:r>
              <w:rPr>
                <w:szCs w:val="20"/>
              </w:rPr>
              <w:t>Participation</w:t>
            </w:r>
            <w:r w:rsidR="004167DE">
              <w:rPr>
                <w:szCs w:val="20"/>
              </w:rPr>
              <w:t>: Learning Activities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29D3F2C1" w14:textId="0AF7942E" w:rsidR="00704919" w:rsidRPr="0090566F" w:rsidRDefault="0081613B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4314A995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03AEA9F3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34A4AEBF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2CD0AA22" w14:textId="066A9F02" w:rsidR="00704919" w:rsidRPr="0090566F" w:rsidRDefault="00EC0554" w:rsidP="007235A8">
            <w:pPr>
              <w:rPr>
                <w:szCs w:val="20"/>
              </w:rPr>
            </w:pPr>
            <w:r>
              <w:rPr>
                <w:szCs w:val="20"/>
              </w:rPr>
              <w:t>Comparison Chart</w:t>
            </w:r>
          </w:p>
        </w:tc>
        <w:tc>
          <w:tcPr>
            <w:tcW w:w="1417" w:type="dxa"/>
            <w:vAlign w:val="center"/>
          </w:tcPr>
          <w:p w14:paraId="5C1B9E89" w14:textId="0A1AAA55" w:rsidR="00704919" w:rsidRPr="0090566F" w:rsidRDefault="0081613B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80" w:type="dxa"/>
            <w:vAlign w:val="center"/>
          </w:tcPr>
          <w:p w14:paraId="2A9DD2D9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EC0554" w:rsidRPr="0090566F" w14:paraId="60F9B8B9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6E7610F9" w14:textId="77777777" w:rsidR="00EC0554" w:rsidRPr="0090566F" w:rsidRDefault="00EC0554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42762155" w14:textId="386E99E1" w:rsidR="00EC0554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Healthcare at a Glance Blog</w:t>
            </w:r>
          </w:p>
        </w:tc>
        <w:tc>
          <w:tcPr>
            <w:tcW w:w="1417" w:type="dxa"/>
            <w:vAlign w:val="center"/>
          </w:tcPr>
          <w:p w14:paraId="48E9A3E7" w14:textId="29301D35" w:rsidR="00EC0554" w:rsidRPr="0090566F" w:rsidRDefault="0081613B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2280" w:type="dxa"/>
            <w:vAlign w:val="center"/>
          </w:tcPr>
          <w:p w14:paraId="4641AF95" w14:textId="77777777" w:rsidR="00EC0554" w:rsidRDefault="00EC0554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299EDDA6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5EBA7DF5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337F0010" w14:textId="37F4A9CD" w:rsidR="00704919" w:rsidRPr="0090566F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Medicare and Medicaid Report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2A323A68" w14:textId="4A2860E9" w:rsidR="00704919" w:rsidRPr="0090566F" w:rsidRDefault="0081613B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63F78464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1C8964BF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EAA03AB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2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6B5B9335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332B3B29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17053F5B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5DEAA67C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0E01DE9B" w14:textId="15183089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  <w:r w:rsidR="00EC0554">
              <w:rPr>
                <w:szCs w:val="20"/>
              </w:rPr>
              <w:t>: Learning Activities</w:t>
            </w:r>
            <w:r w:rsidRPr="0090566F">
              <w:rPr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78C5A7F0" w14:textId="36CA108C" w:rsidR="00704919" w:rsidRPr="0090566F" w:rsidRDefault="00DE17CD" w:rsidP="008161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51C894E7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781F4B1D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3F5C4CF1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53008CF2" w14:textId="146ED656" w:rsidR="00704919" w:rsidRPr="0090566F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U.S. Health Status</w:t>
            </w:r>
          </w:p>
        </w:tc>
        <w:tc>
          <w:tcPr>
            <w:tcW w:w="1417" w:type="dxa"/>
            <w:vAlign w:val="center"/>
          </w:tcPr>
          <w:p w14:paraId="572C001F" w14:textId="7BF1D089" w:rsidR="00704919" w:rsidRPr="0090566F" w:rsidRDefault="0081613B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80" w:type="dxa"/>
            <w:vAlign w:val="center"/>
          </w:tcPr>
          <w:p w14:paraId="4E0D87CB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EC0554" w:rsidRPr="0090566F" w14:paraId="49DFA000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1115182C" w14:textId="77777777" w:rsidR="00EC0554" w:rsidRPr="0090566F" w:rsidRDefault="00EC0554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714CFEBD" w14:textId="6E3DA7DC" w:rsidR="00EC0554" w:rsidRPr="00EC0554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Discussion on Smoking</w:t>
            </w:r>
          </w:p>
        </w:tc>
        <w:tc>
          <w:tcPr>
            <w:tcW w:w="1417" w:type="dxa"/>
            <w:vAlign w:val="center"/>
          </w:tcPr>
          <w:p w14:paraId="31D57FB0" w14:textId="77EA9C5F" w:rsidR="00EC0554" w:rsidRPr="0090566F" w:rsidRDefault="0081613B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80" w:type="dxa"/>
            <w:vAlign w:val="center"/>
          </w:tcPr>
          <w:p w14:paraId="6690537C" w14:textId="77777777" w:rsidR="00EC0554" w:rsidRPr="0090566F" w:rsidRDefault="00EC0554" w:rsidP="00704919">
            <w:pPr>
              <w:jc w:val="center"/>
              <w:rPr>
                <w:szCs w:val="20"/>
              </w:rPr>
            </w:pPr>
          </w:p>
        </w:tc>
      </w:tr>
      <w:tr w:rsidR="00EC0554" w:rsidRPr="0090566F" w14:paraId="4E0D3FFE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320818F2" w14:textId="77777777" w:rsidR="00EC0554" w:rsidRPr="0090566F" w:rsidRDefault="00EC0554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7BB1BF59" w14:textId="2CFE21C0" w:rsidR="00EC0554" w:rsidRPr="00EC0554" w:rsidRDefault="00EC0554" w:rsidP="000259E2">
            <w:pPr>
              <w:rPr>
                <w:szCs w:val="20"/>
              </w:rPr>
            </w:pPr>
            <w:r w:rsidRPr="00EC0554">
              <w:rPr>
                <w:szCs w:val="20"/>
              </w:rPr>
              <w:t xml:space="preserve">Interview </w:t>
            </w:r>
            <w:r w:rsidR="00B354EC">
              <w:rPr>
                <w:szCs w:val="20"/>
              </w:rPr>
              <w:t>W</w:t>
            </w:r>
            <w:r w:rsidRPr="00EC0554">
              <w:rPr>
                <w:szCs w:val="20"/>
              </w:rPr>
              <w:t xml:space="preserve">ith </w:t>
            </w:r>
            <w:r w:rsidR="00D765EB">
              <w:rPr>
                <w:szCs w:val="20"/>
              </w:rPr>
              <w:t>An</w:t>
            </w:r>
            <w:r w:rsidR="00D765EB" w:rsidRPr="00EC0554">
              <w:rPr>
                <w:szCs w:val="20"/>
              </w:rPr>
              <w:t xml:space="preserve"> </w:t>
            </w:r>
            <w:r w:rsidR="00D765EB">
              <w:rPr>
                <w:szCs w:val="20"/>
              </w:rPr>
              <w:t>Older Adult</w:t>
            </w:r>
          </w:p>
        </w:tc>
        <w:tc>
          <w:tcPr>
            <w:tcW w:w="1417" w:type="dxa"/>
            <w:vAlign w:val="center"/>
          </w:tcPr>
          <w:p w14:paraId="6D06BC74" w14:textId="3DC610A4" w:rsidR="00EC0554" w:rsidRPr="0090566F" w:rsidRDefault="0081613B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80" w:type="dxa"/>
            <w:vAlign w:val="center"/>
          </w:tcPr>
          <w:p w14:paraId="3678A98C" w14:textId="77777777" w:rsidR="00EC0554" w:rsidRPr="0090566F" w:rsidRDefault="00EC0554" w:rsidP="00704919">
            <w:pPr>
              <w:jc w:val="center"/>
              <w:rPr>
                <w:szCs w:val="20"/>
              </w:rPr>
            </w:pPr>
          </w:p>
        </w:tc>
      </w:tr>
      <w:tr w:rsidR="00EC0554" w:rsidRPr="0090566F" w14:paraId="2172418E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1E209959" w14:textId="77777777" w:rsidR="00EC0554" w:rsidRPr="0090566F" w:rsidRDefault="00EC0554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63A7B1FD" w14:textId="03EC3E60" w:rsidR="00EC0554" w:rsidRPr="00EC0554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Alternative Medicine Policy</w:t>
            </w:r>
          </w:p>
        </w:tc>
        <w:tc>
          <w:tcPr>
            <w:tcW w:w="1417" w:type="dxa"/>
            <w:vAlign w:val="center"/>
          </w:tcPr>
          <w:p w14:paraId="33641BC4" w14:textId="00AB53CB" w:rsidR="00EC0554" w:rsidRPr="0090566F" w:rsidRDefault="0081613B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80" w:type="dxa"/>
            <w:vAlign w:val="center"/>
          </w:tcPr>
          <w:p w14:paraId="2289F46A" w14:textId="77777777" w:rsidR="00EC0554" w:rsidRPr="0090566F" w:rsidRDefault="00EC0554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4B9EF3E7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6391859A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60BF5EB4" w14:textId="5B49C841" w:rsidR="00704919" w:rsidRPr="0090566F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Timeline Presentation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28A0FF9A" w14:textId="1EE192E2" w:rsidR="00704919" w:rsidRPr="0090566F" w:rsidRDefault="0081613B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DE17CD">
              <w:rPr>
                <w:szCs w:val="20"/>
              </w:rPr>
              <w:t>5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437A731D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4B961C23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BFFD2FD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04E073C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C783BAD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6441C9D8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58C23EB5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2EEC9759" w14:textId="5625A182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  <w:r w:rsidR="00EC0554">
              <w:rPr>
                <w:szCs w:val="20"/>
              </w:rPr>
              <w:t>: Learning Activities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4576F2E5" w14:textId="4ECCA17F" w:rsidR="00704919" w:rsidRPr="0090566F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7F51128E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71F3882B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4AE951D6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73F56DEF" w14:textId="7DC8ABB9" w:rsidR="00704919" w:rsidRPr="0090566F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Hospital Background</w:t>
            </w:r>
          </w:p>
        </w:tc>
        <w:tc>
          <w:tcPr>
            <w:tcW w:w="1417" w:type="dxa"/>
            <w:vAlign w:val="center"/>
          </w:tcPr>
          <w:p w14:paraId="298758F2" w14:textId="1B5C6FBA" w:rsidR="00704919" w:rsidRPr="0090566F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80" w:type="dxa"/>
            <w:vAlign w:val="center"/>
          </w:tcPr>
          <w:p w14:paraId="486BFDC7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EC0554" w:rsidRPr="0090566F" w14:paraId="41041EFD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364B29A2" w14:textId="77777777" w:rsidR="00EC0554" w:rsidRPr="0090566F" w:rsidRDefault="00EC0554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7C890563" w14:textId="4E648E68" w:rsidR="00EC0554" w:rsidRPr="0090566F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Ch. 5 Review Questions</w:t>
            </w:r>
          </w:p>
        </w:tc>
        <w:tc>
          <w:tcPr>
            <w:tcW w:w="1417" w:type="dxa"/>
            <w:vAlign w:val="center"/>
          </w:tcPr>
          <w:p w14:paraId="2FA0A97E" w14:textId="4436E1A0" w:rsidR="00EC0554" w:rsidRPr="0090566F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280" w:type="dxa"/>
            <w:vAlign w:val="center"/>
          </w:tcPr>
          <w:p w14:paraId="41930A6F" w14:textId="77777777" w:rsidR="00EC0554" w:rsidRPr="0090566F" w:rsidRDefault="00EC0554" w:rsidP="00704919">
            <w:pPr>
              <w:jc w:val="center"/>
              <w:rPr>
                <w:szCs w:val="20"/>
              </w:rPr>
            </w:pPr>
          </w:p>
        </w:tc>
      </w:tr>
      <w:tr w:rsidR="00EC0554" w:rsidRPr="0090566F" w14:paraId="057679D9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5E0D5D55" w14:textId="77777777" w:rsidR="00EC0554" w:rsidRPr="0090566F" w:rsidRDefault="00EC0554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41C27154" w14:textId="78522F23" w:rsidR="00EC0554" w:rsidRPr="0090566F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Health Facilities Report</w:t>
            </w:r>
          </w:p>
        </w:tc>
        <w:tc>
          <w:tcPr>
            <w:tcW w:w="1417" w:type="dxa"/>
            <w:vAlign w:val="center"/>
          </w:tcPr>
          <w:p w14:paraId="5B82691F" w14:textId="087A93AA" w:rsidR="00EC0554" w:rsidRPr="0090566F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2280" w:type="dxa"/>
            <w:vAlign w:val="center"/>
          </w:tcPr>
          <w:p w14:paraId="3507C0A6" w14:textId="77777777" w:rsidR="00EC0554" w:rsidRPr="0090566F" w:rsidRDefault="00EC0554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1487D18A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20D3538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4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6FBF6568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CA22C3D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6F214586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397E6982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41A279EA" w14:textId="03E7391F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  <w:r w:rsidR="00EC0554">
              <w:rPr>
                <w:szCs w:val="20"/>
              </w:rPr>
              <w:t>: Learning Activities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112BF01C" w14:textId="78469DDE" w:rsidR="00704919" w:rsidRPr="0090566F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5DA71D70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1DB365BA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6A751ED6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2A2CED02" w14:textId="2D92EA94" w:rsidR="00704919" w:rsidRPr="0090566F" w:rsidRDefault="00EC0554" w:rsidP="007235A8">
            <w:pPr>
              <w:tabs>
                <w:tab w:val="left" w:pos="0"/>
                <w:tab w:val="left" w:pos="3720"/>
              </w:tabs>
              <w:outlineLvl w:val="0"/>
              <w:rPr>
                <w:szCs w:val="20"/>
              </w:rPr>
            </w:pPr>
            <w:r w:rsidRPr="00EC0554">
              <w:rPr>
                <w:szCs w:val="20"/>
              </w:rPr>
              <w:t>Nursing Homes</w:t>
            </w:r>
          </w:p>
        </w:tc>
        <w:tc>
          <w:tcPr>
            <w:tcW w:w="1417" w:type="dxa"/>
            <w:vAlign w:val="center"/>
          </w:tcPr>
          <w:p w14:paraId="188D2378" w14:textId="48234FB9" w:rsidR="00704919" w:rsidRPr="0090566F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280" w:type="dxa"/>
            <w:vAlign w:val="center"/>
          </w:tcPr>
          <w:p w14:paraId="79967FD7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EC0554" w:rsidRPr="0090566F" w14:paraId="59DC7B0F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172CDD89" w14:textId="77777777" w:rsidR="00EC0554" w:rsidRPr="0090566F" w:rsidRDefault="00EC0554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2F3B8512" w14:textId="56D5CD2E" w:rsidR="00EC0554" w:rsidRPr="0090566F" w:rsidRDefault="00EC0554" w:rsidP="007235A8">
            <w:pPr>
              <w:tabs>
                <w:tab w:val="left" w:pos="0"/>
                <w:tab w:val="left" w:pos="3720"/>
              </w:tabs>
              <w:outlineLvl w:val="0"/>
              <w:rPr>
                <w:szCs w:val="20"/>
              </w:rPr>
            </w:pPr>
            <w:r w:rsidRPr="00EC0554">
              <w:rPr>
                <w:szCs w:val="20"/>
              </w:rPr>
              <w:t>Market Your Facility</w:t>
            </w:r>
          </w:p>
        </w:tc>
        <w:tc>
          <w:tcPr>
            <w:tcW w:w="1417" w:type="dxa"/>
            <w:vAlign w:val="center"/>
          </w:tcPr>
          <w:p w14:paraId="196CD523" w14:textId="0DB652A3" w:rsidR="00EC0554" w:rsidRPr="0090566F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2280" w:type="dxa"/>
            <w:vAlign w:val="center"/>
          </w:tcPr>
          <w:p w14:paraId="7F397222" w14:textId="77777777" w:rsidR="00EC0554" w:rsidRPr="0090566F" w:rsidRDefault="00EC0554" w:rsidP="00704919">
            <w:pPr>
              <w:jc w:val="center"/>
              <w:rPr>
                <w:szCs w:val="20"/>
              </w:rPr>
            </w:pPr>
          </w:p>
        </w:tc>
      </w:tr>
      <w:tr w:rsidR="00EC0554" w:rsidRPr="0090566F" w14:paraId="1D6FA2D2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493BFCD6" w14:textId="77777777" w:rsidR="00EC0554" w:rsidRPr="0090566F" w:rsidRDefault="00EC0554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1D5F751C" w14:textId="2B5468AE" w:rsidR="00EC0554" w:rsidRPr="00EC0554" w:rsidRDefault="00EC0554" w:rsidP="007235A8">
            <w:pPr>
              <w:tabs>
                <w:tab w:val="left" w:pos="0"/>
                <w:tab w:val="left" w:pos="3720"/>
              </w:tabs>
              <w:outlineLvl w:val="0"/>
              <w:rPr>
                <w:szCs w:val="20"/>
              </w:rPr>
            </w:pPr>
            <w:r w:rsidRPr="00EC0554">
              <w:rPr>
                <w:szCs w:val="20"/>
              </w:rPr>
              <w:t>Journal Entry</w:t>
            </w:r>
          </w:p>
        </w:tc>
        <w:tc>
          <w:tcPr>
            <w:tcW w:w="1417" w:type="dxa"/>
            <w:vAlign w:val="center"/>
          </w:tcPr>
          <w:p w14:paraId="721C8511" w14:textId="268CF64E" w:rsidR="00EC0554" w:rsidRPr="0090566F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280" w:type="dxa"/>
            <w:vAlign w:val="center"/>
          </w:tcPr>
          <w:p w14:paraId="4B29CB78" w14:textId="77777777" w:rsidR="00EC0554" w:rsidRPr="0090566F" w:rsidRDefault="00EC0554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0EEF83E1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0652458C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1D42CF72" w14:textId="121461BA" w:rsidR="00704919" w:rsidRPr="0090566F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Ch. 7 Review Questions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271D1C1C" w14:textId="08D1E5EE" w:rsidR="00704919" w:rsidRPr="0090566F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22CC33E4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549FA3ED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5A2FE3F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</w:t>
            </w:r>
            <w:r>
              <w:rPr>
                <w:b/>
                <w:szCs w:val="20"/>
              </w:rPr>
              <w:t xml:space="preserve"> </w:t>
            </w:r>
            <w:r w:rsidRPr="0090566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9007082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0E8F8DB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7650FDBA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0B60A80C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161B8BE2" w14:textId="32F5D1B2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  <w:r w:rsidR="00EC0554">
              <w:rPr>
                <w:szCs w:val="20"/>
              </w:rPr>
              <w:t>: Learning Activities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39D2276E" w14:textId="776E9BE5" w:rsidR="00704919" w:rsidRPr="0090566F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4E3F87FE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C03857" w14:paraId="5A428B4B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1C22BC56" w14:textId="77777777" w:rsidR="00704919" w:rsidRPr="00C03857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7B9FFB24" w14:textId="2C4DB941" w:rsidR="00704919" w:rsidRPr="007235A8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Health Reform Hits Main Street</w:t>
            </w:r>
          </w:p>
        </w:tc>
        <w:tc>
          <w:tcPr>
            <w:tcW w:w="1417" w:type="dxa"/>
            <w:vAlign w:val="center"/>
          </w:tcPr>
          <w:p w14:paraId="4372945B" w14:textId="695FA87C" w:rsidR="00704919" w:rsidRPr="007235A8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80" w:type="dxa"/>
            <w:vAlign w:val="center"/>
          </w:tcPr>
          <w:p w14:paraId="1DB23FB4" w14:textId="77777777" w:rsidR="00704919" w:rsidRPr="007235A8" w:rsidRDefault="00704919" w:rsidP="00704919">
            <w:pPr>
              <w:jc w:val="center"/>
              <w:rPr>
                <w:szCs w:val="20"/>
              </w:rPr>
            </w:pPr>
          </w:p>
        </w:tc>
      </w:tr>
      <w:tr w:rsidR="00EC0554" w:rsidRPr="00C03857" w14:paraId="7F659936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2041393B" w14:textId="77777777" w:rsidR="00EC0554" w:rsidRPr="00C03857" w:rsidRDefault="00EC0554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013D49BB" w14:textId="07295782" w:rsidR="00EC0554" w:rsidRPr="007235A8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National Health Insurance History</w:t>
            </w:r>
          </w:p>
        </w:tc>
        <w:tc>
          <w:tcPr>
            <w:tcW w:w="1417" w:type="dxa"/>
            <w:vAlign w:val="center"/>
          </w:tcPr>
          <w:p w14:paraId="27422E60" w14:textId="15CF8679" w:rsidR="00EC0554" w:rsidRPr="007235A8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280" w:type="dxa"/>
            <w:vAlign w:val="center"/>
          </w:tcPr>
          <w:p w14:paraId="30F9EF7F" w14:textId="77777777" w:rsidR="00EC0554" w:rsidRPr="007235A8" w:rsidRDefault="00EC0554" w:rsidP="00704919">
            <w:pPr>
              <w:jc w:val="center"/>
              <w:rPr>
                <w:szCs w:val="20"/>
              </w:rPr>
            </w:pPr>
          </w:p>
        </w:tc>
      </w:tr>
      <w:tr w:rsidR="00EC0554" w:rsidRPr="00C03857" w14:paraId="117AA9E6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18E29CD1" w14:textId="77777777" w:rsidR="00EC0554" w:rsidRPr="00C03857" w:rsidRDefault="00EC0554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48A6CEB3" w14:textId="5CFDBB7E" w:rsidR="00EC0554" w:rsidRPr="007235A8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Private Versus Public Sector</w:t>
            </w:r>
          </w:p>
        </w:tc>
        <w:tc>
          <w:tcPr>
            <w:tcW w:w="1417" w:type="dxa"/>
            <w:vAlign w:val="center"/>
          </w:tcPr>
          <w:p w14:paraId="42547B86" w14:textId="5566993C" w:rsidR="00EC0554" w:rsidRPr="007235A8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280" w:type="dxa"/>
            <w:vAlign w:val="center"/>
          </w:tcPr>
          <w:p w14:paraId="3E139CFF" w14:textId="77777777" w:rsidR="00EC0554" w:rsidRPr="007235A8" w:rsidRDefault="00EC0554" w:rsidP="00704919">
            <w:pPr>
              <w:jc w:val="center"/>
              <w:rPr>
                <w:szCs w:val="20"/>
              </w:rPr>
            </w:pPr>
          </w:p>
        </w:tc>
      </w:tr>
      <w:tr w:rsidR="00EC0554" w:rsidRPr="00C03857" w14:paraId="53049733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632F4E76" w14:textId="77777777" w:rsidR="00EC0554" w:rsidRPr="00C03857" w:rsidRDefault="00EC0554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28E1F423" w14:textId="38E87C74" w:rsidR="00EC0554" w:rsidRPr="00EC0554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Personal Perspective</w:t>
            </w:r>
          </w:p>
        </w:tc>
        <w:tc>
          <w:tcPr>
            <w:tcW w:w="1417" w:type="dxa"/>
            <w:vAlign w:val="center"/>
          </w:tcPr>
          <w:p w14:paraId="7F5FB26F" w14:textId="5C11855C" w:rsidR="00EC0554" w:rsidRPr="007235A8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80" w:type="dxa"/>
            <w:vAlign w:val="center"/>
          </w:tcPr>
          <w:p w14:paraId="154D56B8" w14:textId="77777777" w:rsidR="00EC0554" w:rsidRPr="007235A8" w:rsidRDefault="00EC0554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35283C3C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45E6B136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3E292CD9" w14:textId="4A6E0602" w:rsidR="00704919" w:rsidRPr="0090566F" w:rsidRDefault="00EC0554" w:rsidP="007235A8">
            <w:pPr>
              <w:rPr>
                <w:szCs w:val="20"/>
              </w:rPr>
            </w:pPr>
            <w:r w:rsidRPr="00EC0554">
              <w:rPr>
                <w:szCs w:val="20"/>
              </w:rPr>
              <w:t>Ch. 16 Review Questions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4CAA5E91" w14:textId="27361036" w:rsidR="00704919" w:rsidRPr="0090566F" w:rsidRDefault="00DE17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3EFAC36F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4F138A" w14:paraId="3DB4AB13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639BAB80" w14:textId="77777777" w:rsidR="007235A8" w:rsidRPr="004F138A" w:rsidRDefault="007235A8" w:rsidP="00704919">
            <w:pPr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660F484E" w14:textId="709A58DF" w:rsidR="007235A8" w:rsidRPr="00704919" w:rsidRDefault="00E56F22" w:rsidP="00704919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5</w:t>
            </w:r>
            <w:r w:rsidR="007235A8" w:rsidRPr="00704919">
              <w:rPr>
                <w:b/>
                <w:color w:val="FFFFFF" w:themeColor="background1"/>
                <w:szCs w:val="20"/>
              </w:rPr>
              <w:t>00</w:t>
            </w: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BD313B"/>
            <w:vAlign w:val="center"/>
          </w:tcPr>
          <w:p w14:paraId="7355CD5F" w14:textId="77777777" w:rsidR="007235A8" w:rsidRPr="004F138A" w:rsidRDefault="007235A8" w:rsidP="00704919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5713D197" w14:textId="77777777" w:rsidR="00C90D3F" w:rsidRDefault="00C90D3F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2E5C77F5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2C72AD46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466E23E8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0A644E15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45142417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30B9637E" w14:textId="77777777" w:rsidR="00704919" w:rsidRDefault="00704919" w:rsidP="00F3101D">
      <w:pPr>
        <w:pStyle w:val="Heading1"/>
        <w:ind w:firstLine="720"/>
        <w:rPr>
          <w:color w:val="9C2C2A" w:themeColor="accent1"/>
        </w:rPr>
      </w:pPr>
      <w:r w:rsidRPr="00825CE5">
        <w:rPr>
          <w:color w:val="BD313B"/>
        </w:rPr>
        <w:t>Course Schedule</w:t>
      </w:r>
    </w:p>
    <w:p w14:paraId="532AAA25" w14:textId="77777777" w:rsidR="00704919" w:rsidRPr="00704919" w:rsidRDefault="00704919" w:rsidP="00704919"/>
    <w:tbl>
      <w:tblPr>
        <w:tblStyle w:val="TableGrid"/>
        <w:tblW w:w="4469" w:type="pct"/>
        <w:tblInd w:w="715" w:type="dxa"/>
        <w:tblBorders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258"/>
        <w:gridCol w:w="2221"/>
        <w:gridCol w:w="2223"/>
      </w:tblGrid>
      <w:tr w:rsidR="00704919" w:rsidRPr="00704919" w14:paraId="212E3B2E" w14:textId="77777777" w:rsidTr="00825CE5">
        <w:tc>
          <w:tcPr>
            <w:tcW w:w="1103" w:type="pct"/>
            <w:tcBorders>
              <w:top w:val="single" w:sz="4" w:space="0" w:color="000000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26CE3153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Week</w:t>
            </w:r>
          </w:p>
        </w:tc>
        <w:tc>
          <w:tcPr>
            <w:tcW w:w="1948" w:type="pct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4F46F57F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Start</w:t>
            </w:r>
          </w:p>
        </w:tc>
        <w:tc>
          <w:tcPr>
            <w:tcW w:w="1949" w:type="pct"/>
            <w:tcBorders>
              <w:top w:val="single" w:sz="4" w:space="0" w:color="000000"/>
              <w:left w:val="nil"/>
              <w:bottom w:val="dotted" w:sz="4" w:space="0" w:color="000000"/>
            </w:tcBorders>
            <w:shd w:val="clear" w:color="auto" w:fill="BD313B"/>
            <w:vAlign w:val="center"/>
          </w:tcPr>
          <w:p w14:paraId="7044F9C0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End</w:t>
            </w:r>
          </w:p>
        </w:tc>
      </w:tr>
      <w:tr w:rsidR="00704919" w14:paraId="23C5C26A" w14:textId="77777777" w:rsidTr="00F3101D">
        <w:tc>
          <w:tcPr>
            <w:tcW w:w="1103" w:type="pct"/>
            <w:tcBorders>
              <w:top w:val="dotted" w:sz="4" w:space="0" w:color="000000"/>
            </w:tcBorders>
            <w:vAlign w:val="center"/>
          </w:tcPr>
          <w:p w14:paraId="05A11414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 w:rsidRPr="007235A8">
              <w:rPr>
                <w:rFonts w:cs="Arial"/>
                <w:color w:val="000000" w:themeColor="text1"/>
                <w:szCs w:val="20"/>
              </w:rPr>
              <w:t>One</w:t>
            </w:r>
          </w:p>
        </w:tc>
        <w:tc>
          <w:tcPr>
            <w:tcW w:w="1948" w:type="pct"/>
            <w:tcBorders>
              <w:top w:val="dotted" w:sz="4" w:space="0" w:color="000000"/>
            </w:tcBorders>
            <w:vAlign w:val="center"/>
          </w:tcPr>
          <w:p w14:paraId="0F8BF7DE" w14:textId="77777777" w:rsidR="00704919" w:rsidRPr="007235A8" w:rsidRDefault="00C6480B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Cs w:val="20"/>
              </w:rPr>
              <w:t>nsert start date</w:t>
            </w:r>
            <w:r>
              <w:rPr>
                <w:rFonts w:cs="Arial"/>
                <w:color w:val="000000" w:themeColor="text1"/>
                <w:szCs w:val="20"/>
              </w:rPr>
              <w:t>&gt;</w:t>
            </w:r>
          </w:p>
        </w:tc>
        <w:tc>
          <w:tcPr>
            <w:tcW w:w="1949" w:type="pct"/>
            <w:tcBorders>
              <w:top w:val="dotted" w:sz="4" w:space="0" w:color="000000"/>
            </w:tcBorders>
            <w:vAlign w:val="center"/>
          </w:tcPr>
          <w:p w14:paraId="07B0C6C2" w14:textId="77777777" w:rsidR="00704919" w:rsidRPr="007235A8" w:rsidRDefault="00C6480B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Cs w:val="20"/>
              </w:rPr>
              <w:t>nsert end date</w:t>
            </w:r>
            <w:r>
              <w:rPr>
                <w:rFonts w:cs="Arial"/>
                <w:color w:val="000000" w:themeColor="text1"/>
                <w:szCs w:val="20"/>
              </w:rPr>
              <w:t>&gt;</w:t>
            </w:r>
          </w:p>
        </w:tc>
      </w:tr>
      <w:tr w:rsidR="00704919" w14:paraId="37EB82DC" w14:textId="77777777" w:rsidTr="00825CE5">
        <w:tc>
          <w:tcPr>
            <w:tcW w:w="1103" w:type="pct"/>
            <w:shd w:val="clear" w:color="auto" w:fill="D8D9DA"/>
            <w:vAlign w:val="center"/>
          </w:tcPr>
          <w:p w14:paraId="74C0305A" w14:textId="77777777" w:rsidR="00704919" w:rsidRPr="007235A8" w:rsidRDefault="00D15A2E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 w:rsidRPr="007235A8">
              <w:rPr>
                <w:rFonts w:cs="Arial"/>
                <w:color w:val="000000" w:themeColor="text1"/>
                <w:szCs w:val="20"/>
              </w:rPr>
              <w:t>Two</w:t>
            </w:r>
          </w:p>
        </w:tc>
        <w:tc>
          <w:tcPr>
            <w:tcW w:w="1948" w:type="pct"/>
            <w:shd w:val="clear" w:color="auto" w:fill="D8D9DA"/>
            <w:vAlign w:val="center"/>
          </w:tcPr>
          <w:p w14:paraId="0C0BD05A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1949" w:type="pct"/>
            <w:shd w:val="clear" w:color="auto" w:fill="D8D9DA"/>
            <w:vAlign w:val="center"/>
          </w:tcPr>
          <w:p w14:paraId="3C44D6A6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704919" w14:paraId="47E095AC" w14:textId="77777777" w:rsidTr="00F3101D">
        <w:tc>
          <w:tcPr>
            <w:tcW w:w="1103" w:type="pct"/>
            <w:vAlign w:val="center"/>
          </w:tcPr>
          <w:p w14:paraId="6108029E" w14:textId="77777777" w:rsidR="00704919" w:rsidRPr="007235A8" w:rsidRDefault="00D15A2E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 w:rsidRPr="007235A8">
              <w:rPr>
                <w:rFonts w:cs="Arial"/>
                <w:color w:val="000000" w:themeColor="text1"/>
                <w:szCs w:val="20"/>
              </w:rPr>
              <w:t>Three</w:t>
            </w:r>
          </w:p>
        </w:tc>
        <w:tc>
          <w:tcPr>
            <w:tcW w:w="1948" w:type="pct"/>
            <w:vAlign w:val="center"/>
          </w:tcPr>
          <w:p w14:paraId="0B59594B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1949" w:type="pct"/>
            <w:vAlign w:val="center"/>
          </w:tcPr>
          <w:p w14:paraId="7DC34951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704919" w14:paraId="28DA8931" w14:textId="77777777" w:rsidTr="00825CE5">
        <w:tc>
          <w:tcPr>
            <w:tcW w:w="1103" w:type="pct"/>
            <w:shd w:val="clear" w:color="auto" w:fill="D8D9DA"/>
            <w:vAlign w:val="center"/>
          </w:tcPr>
          <w:p w14:paraId="0DDABB08" w14:textId="77777777" w:rsidR="00704919" w:rsidRPr="007235A8" w:rsidRDefault="00D15A2E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 w:rsidRPr="007235A8">
              <w:rPr>
                <w:rFonts w:cs="Arial"/>
                <w:color w:val="000000" w:themeColor="text1"/>
                <w:szCs w:val="20"/>
              </w:rPr>
              <w:t>Four</w:t>
            </w:r>
          </w:p>
        </w:tc>
        <w:tc>
          <w:tcPr>
            <w:tcW w:w="1948" w:type="pct"/>
            <w:shd w:val="clear" w:color="auto" w:fill="D8D9DA"/>
            <w:vAlign w:val="center"/>
          </w:tcPr>
          <w:p w14:paraId="1B45E9B1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1949" w:type="pct"/>
            <w:shd w:val="clear" w:color="auto" w:fill="D8D9DA"/>
            <w:vAlign w:val="center"/>
          </w:tcPr>
          <w:p w14:paraId="6422DF39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704919" w14:paraId="51E5E8AC" w14:textId="77777777" w:rsidTr="00F3101D">
        <w:tc>
          <w:tcPr>
            <w:tcW w:w="1103" w:type="pct"/>
            <w:vAlign w:val="center"/>
          </w:tcPr>
          <w:p w14:paraId="62CDDD76" w14:textId="77777777" w:rsidR="00704919" w:rsidRPr="007235A8" w:rsidRDefault="00D15A2E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  <w:r w:rsidRPr="007235A8">
              <w:rPr>
                <w:rFonts w:cs="Arial"/>
                <w:color w:val="000000" w:themeColor="text1"/>
                <w:szCs w:val="20"/>
              </w:rPr>
              <w:t>Five</w:t>
            </w:r>
          </w:p>
        </w:tc>
        <w:tc>
          <w:tcPr>
            <w:tcW w:w="1948" w:type="pct"/>
            <w:vAlign w:val="center"/>
          </w:tcPr>
          <w:p w14:paraId="0EB5EEB5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1949" w:type="pct"/>
            <w:vAlign w:val="center"/>
          </w:tcPr>
          <w:p w14:paraId="74934C60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7C1BFA9A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5869EA44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724D2A83" w14:textId="77777777" w:rsidR="00704919" w:rsidRPr="0090566F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  <w:sectPr w:rsidR="00704919" w:rsidRPr="0090566F" w:rsidSect="00F3101D">
          <w:headerReference w:type="first" r:id="rId17"/>
          <w:pgSz w:w="15840" w:h="12240" w:orient="landscape" w:code="1"/>
          <w:pgMar w:top="1440" w:right="1440" w:bottom="1440" w:left="1440" w:header="720" w:footer="720" w:gutter="0"/>
          <w:cols w:num="2" w:space="180"/>
          <w:docGrid w:linePitch="360"/>
        </w:sectPr>
      </w:pPr>
    </w:p>
    <w:p w14:paraId="1564CE71" w14:textId="77777777" w:rsidR="00704919" w:rsidRDefault="00704919" w:rsidP="008F09AD">
      <w:pPr>
        <w:pStyle w:val="Heading1"/>
        <w:rPr>
          <w:color w:val="9C2C2A" w:themeColor="accent1"/>
        </w:rPr>
        <w:sectPr w:rsidR="00704919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750796D" w14:textId="77777777" w:rsidR="00625B51" w:rsidRPr="00D15A2E" w:rsidRDefault="008F09AD" w:rsidP="00D15A2E">
      <w:pPr>
        <w:pStyle w:val="Heading1"/>
        <w:jc w:val="center"/>
        <w:rPr>
          <w:color w:val="9C2C2A" w:themeColor="accent1"/>
          <w:sz w:val="28"/>
        </w:rPr>
      </w:pPr>
      <w:r w:rsidRPr="00825CE5">
        <w:rPr>
          <w:color w:val="BD313B"/>
          <w:sz w:val="28"/>
        </w:rPr>
        <w:t>Weekly Learning Modules</w:t>
      </w:r>
    </w:p>
    <w:p w14:paraId="454F232A" w14:textId="77777777" w:rsidR="008F09AD" w:rsidRDefault="008F09AD" w:rsidP="00E127B5">
      <w:pPr>
        <w:pStyle w:val="AssignmentsLevel2"/>
        <w:numPr>
          <w:ilvl w:val="0"/>
          <w:numId w:val="0"/>
        </w:num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DA033B" w:rsidRPr="0090566F" w14:paraId="156F1E58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04D090" w14:textId="34A005F8" w:rsidR="00DA033B" w:rsidRPr="00842155" w:rsidRDefault="00DA033B" w:rsidP="0042358F">
            <w:pPr>
              <w:pStyle w:val="WeeklyTopicHeading1"/>
            </w:pPr>
            <w:bookmarkStart w:id="1" w:name="weekone"/>
            <w:bookmarkStart w:id="2" w:name="_Toc358980894"/>
            <w:bookmarkEnd w:id="1"/>
            <w:r w:rsidRPr="0068364F">
              <w:t xml:space="preserve">Week One: </w:t>
            </w:r>
            <w:r w:rsidR="00112253" w:rsidRPr="00112253">
              <w:t>U.S. Healthcare System</w:t>
            </w:r>
            <w:bookmarkEnd w:id="2"/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BD313B"/>
            <w:vAlign w:val="center"/>
          </w:tcPr>
          <w:p w14:paraId="3BC1D0AC" w14:textId="77777777" w:rsidR="00DA033B" w:rsidRPr="00D15A2E" w:rsidRDefault="00DA033B" w:rsidP="00DA033B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color w:val="FFFFFF" w:themeColor="background1"/>
                <w:sz w:val="28"/>
                <w:szCs w:val="28"/>
              </w:rPr>
            </w:pPr>
          </w:p>
        </w:tc>
      </w:tr>
      <w:tr w:rsidR="00A534FA" w:rsidRPr="00842155" w14:paraId="3FF7D48F" w14:textId="77777777" w:rsidTr="00112253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EBD0DC" w14:textId="77777777" w:rsidR="00A534FA" w:rsidRPr="005B10FE" w:rsidRDefault="00A534FA" w:rsidP="00C02CF0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0BB87F49" w14:textId="77777777" w:rsidR="00A534FA" w:rsidRPr="00842155" w:rsidRDefault="00A534FA" w:rsidP="00C02CF0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A534FA" w:rsidRPr="00842155" w14:paraId="769D0B47" w14:textId="77777777" w:rsidTr="00112253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A23EE7" w14:textId="26733FC4" w:rsidR="00A534FA" w:rsidRPr="00842155" w:rsidRDefault="00112253" w:rsidP="007C54D3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 xml:space="preserve">Examine the role of the U.S. healthcare system throughout history to present time, concentrating on quality, cost, access, stakeholders, and health services. 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6853EC4C" w14:textId="2F150ADB" w:rsidR="00A534FA" w:rsidRPr="00842155" w:rsidRDefault="00112253" w:rsidP="00C02CF0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t>CO1, 3</w:t>
            </w:r>
          </w:p>
        </w:tc>
      </w:tr>
      <w:tr w:rsidR="00112253" w:rsidRPr="00842155" w14:paraId="25DF04B5" w14:textId="77777777" w:rsidTr="00112253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C6AB35" w14:textId="2EFFCD49" w:rsidR="00112253" w:rsidRPr="00842155" w:rsidRDefault="00112253" w:rsidP="007C54D3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 xml:space="preserve">Describe the history of Medicare and Medicaid.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7FA2DC01" w14:textId="6410E194" w:rsidR="00112253" w:rsidRPr="00842155" w:rsidRDefault="00112253" w:rsidP="00C02CF0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t>CO1, 2, 3, 4, 5</w:t>
            </w:r>
          </w:p>
        </w:tc>
      </w:tr>
      <w:tr w:rsidR="00112253" w:rsidRPr="00842155" w14:paraId="4B02764B" w14:textId="77777777" w:rsidTr="00112253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3FD55B" w14:textId="21DCCF0C" w:rsidR="00112253" w:rsidRPr="00842155" w:rsidRDefault="00112253" w:rsidP="007C54D3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 xml:space="preserve">Analyze the components and challenges involved with Medicare and Medicaid.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8E8EE14" w14:textId="74A70BD7" w:rsidR="00112253" w:rsidRPr="00842155" w:rsidRDefault="00112253" w:rsidP="00C02CF0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t>CO1, 2, 3, 4, 5</w:t>
            </w:r>
          </w:p>
        </w:tc>
      </w:tr>
      <w:tr w:rsidR="00112253" w:rsidRPr="00842155" w14:paraId="5B0E52CF" w14:textId="77777777" w:rsidTr="00112253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C40A3B" w14:textId="60185E0C" w:rsidR="00112253" w:rsidRDefault="00112253" w:rsidP="007C54D3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 xml:space="preserve">Describe the history and development of managed care.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3C942A4" w14:textId="19C29A8D" w:rsidR="00112253" w:rsidRPr="00842155" w:rsidRDefault="00112253" w:rsidP="00C02CF0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t>CO1, 2, 3, 5</w:t>
            </w:r>
          </w:p>
        </w:tc>
      </w:tr>
      <w:tr w:rsidR="00112253" w:rsidRPr="00842155" w14:paraId="5DD7891D" w14:textId="77777777" w:rsidTr="00112253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B1EC7A" w14:textId="2C618118" w:rsidR="00112253" w:rsidRDefault="0010326C" w:rsidP="007C54D3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 xml:space="preserve">Explain </w:t>
            </w:r>
            <w:r w:rsidR="00112253">
              <w:t xml:space="preserve">the impact of managed care models to patients and providers with a focus on reimbursement and benefits.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16C9FC0F" w14:textId="448336D0" w:rsidR="00112253" w:rsidRPr="00842155" w:rsidRDefault="00112253" w:rsidP="00C02CF0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t>CO1, 2, 3, 5</w:t>
            </w:r>
          </w:p>
        </w:tc>
      </w:tr>
      <w:tr w:rsidR="005B10FE" w:rsidRPr="00842155" w14:paraId="613CF5C7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64F2A8" w14:textId="77777777" w:rsidR="005B10FE" w:rsidRPr="005B10FE" w:rsidRDefault="00A534FA" w:rsidP="00396246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</w:t>
            </w:r>
            <w:r w:rsidR="00396246">
              <w:rPr>
                <w:rFonts w:cs="Arial"/>
                <w:b/>
                <w:i/>
                <w:sz w:val="22"/>
                <w:szCs w:val="20"/>
              </w:rPr>
              <w:t xml:space="preserve">Learning </w:t>
            </w:r>
            <w:r>
              <w:rPr>
                <w:rFonts w:cs="Arial"/>
                <w:b/>
                <w:i/>
                <w:sz w:val="22"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</w:t>
            </w:r>
            <w:r w:rsidRPr="005B10FE">
              <w:rPr>
                <w:rFonts w:cs="Arial"/>
                <w:i/>
                <w:szCs w:val="20"/>
              </w:rPr>
              <w:t xml:space="preserve">Students must </w:t>
            </w:r>
            <w:r w:rsidR="00396246"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B10FE" w:rsidRPr="005B10FE">
              <w:rPr>
                <w:rFonts w:cs="Arial"/>
                <w:i/>
                <w:szCs w:val="20"/>
              </w:rPr>
              <w:t xml:space="preserve">activities </w:t>
            </w:r>
            <w:r w:rsidR="00396246">
              <w:rPr>
                <w:rFonts w:cs="Arial"/>
                <w:i/>
                <w:szCs w:val="20"/>
              </w:rPr>
              <w:t xml:space="preserve">listed </w:t>
            </w:r>
            <w:r w:rsidR="005B10FE"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26BE01CE" w14:textId="77777777" w:rsidR="005B10FE" w:rsidRPr="005B10FE" w:rsidRDefault="005B10FE" w:rsidP="005B10FE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2580F74" w14:textId="77777777" w:rsidR="005B10FE" w:rsidRPr="005B10FE" w:rsidRDefault="005B10FE" w:rsidP="005B10FE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6755CA40" w14:textId="77777777" w:rsidR="005B10FE" w:rsidRPr="005B10FE" w:rsidRDefault="005B10FE" w:rsidP="005B10FE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7F339F" w14:paraId="0F306966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ADCF25" w14:textId="7B38E8C1" w:rsidR="005B10FE" w:rsidRPr="009F6FAF" w:rsidRDefault="00A534FA" w:rsidP="00987FD0">
            <w:pPr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r w:rsidR="0058333B" w:rsidRPr="0058333B">
              <w:rPr>
                <w:rFonts w:cs="Arial"/>
                <w:szCs w:val="20"/>
              </w:rPr>
              <w:t>Ch</w:t>
            </w:r>
            <w:r w:rsidR="00987FD0">
              <w:rPr>
                <w:rFonts w:cs="Arial"/>
                <w:szCs w:val="20"/>
              </w:rPr>
              <w:t>.</w:t>
            </w:r>
            <w:r w:rsidR="0058333B" w:rsidRPr="0058333B">
              <w:rPr>
                <w:rFonts w:cs="Arial"/>
                <w:szCs w:val="20"/>
              </w:rPr>
              <w:t xml:space="preserve"> 1</w:t>
            </w:r>
            <w:r w:rsidR="00330C28">
              <w:rPr>
                <w:rFonts w:cs="Arial"/>
                <w:szCs w:val="20"/>
              </w:rPr>
              <w:t>, 8, &amp; 12</w:t>
            </w:r>
            <w:r w:rsidR="007C54D3">
              <w:rPr>
                <w:rFonts w:cs="Arial"/>
                <w:szCs w:val="20"/>
              </w:rPr>
              <w:t xml:space="preserve"> of </w:t>
            </w:r>
            <w:r w:rsidR="007C54D3" w:rsidRPr="007C54D3">
              <w:rPr>
                <w:i/>
              </w:rPr>
              <w:t>Fundamentals of US Health Care</w:t>
            </w:r>
            <w:r w:rsidR="007C54D3">
              <w:t xml:space="preserve">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8F0C84E" w14:textId="51462EB2" w:rsidR="005B10FE" w:rsidRPr="009F6FAF" w:rsidRDefault="007C54D3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  <w:r w:rsidR="00330C28">
              <w:rPr>
                <w:rFonts w:cs="Arial"/>
                <w:szCs w:val="20"/>
              </w:rPr>
              <w:t>, 1.2, 1.3, 1.4, 1.5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84160EE" w14:textId="77777777" w:rsidR="005B10FE" w:rsidRPr="009F6FAF" w:rsidRDefault="005B10FE" w:rsidP="00C02CF0">
            <w:pPr>
              <w:rPr>
                <w:rFonts w:cs="Arial"/>
                <w:szCs w:val="20"/>
              </w:rPr>
            </w:pPr>
          </w:p>
        </w:tc>
      </w:tr>
      <w:tr w:rsidR="009C16A5" w:rsidRPr="007F339F" w14:paraId="7C3CEED1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A2B34C" w14:textId="49A0146C" w:rsidR="009C16A5" w:rsidRDefault="009C16A5" w:rsidP="00C02CF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Interview with a Sen</w:t>
            </w:r>
            <w:r w:rsidR="00AD73E7">
              <w:rPr>
                <w:rFonts w:cs="Arial"/>
                <w:b/>
                <w:szCs w:val="20"/>
              </w:rPr>
              <w:t>i</w:t>
            </w:r>
            <w:r>
              <w:rPr>
                <w:rFonts w:cs="Arial"/>
                <w:b/>
                <w:szCs w:val="20"/>
              </w:rPr>
              <w:t>or Preparation</w:t>
            </w:r>
          </w:p>
          <w:p w14:paraId="408EEE0D" w14:textId="77777777" w:rsidR="009C16A5" w:rsidRDefault="009C16A5" w:rsidP="00C02CF0">
            <w:pPr>
              <w:rPr>
                <w:rFonts w:cs="Arial"/>
                <w:b/>
                <w:szCs w:val="20"/>
              </w:rPr>
            </w:pPr>
          </w:p>
          <w:p w14:paraId="5D576666" w14:textId="77777777" w:rsidR="009C16A5" w:rsidRDefault="009C16A5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 Week 2 you have an assignment that requires you to interview a senior (over 50 years old) about lifestyle trends throughout the years in the United States. </w:t>
            </w:r>
          </w:p>
          <w:p w14:paraId="0CAE03DD" w14:textId="77777777" w:rsidR="009C16A5" w:rsidRDefault="009C16A5" w:rsidP="00C02CF0">
            <w:pPr>
              <w:rPr>
                <w:rFonts w:cs="Arial"/>
                <w:szCs w:val="20"/>
              </w:rPr>
            </w:pPr>
          </w:p>
          <w:p w14:paraId="4C0A9D3B" w14:textId="77777777" w:rsidR="009C16A5" w:rsidRDefault="009C16A5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the assignment due in Week 2. </w:t>
            </w:r>
          </w:p>
          <w:p w14:paraId="535C84F6" w14:textId="77777777" w:rsidR="00601855" w:rsidRDefault="00601855" w:rsidP="00C02CF0">
            <w:pPr>
              <w:rPr>
                <w:rFonts w:cs="Arial"/>
                <w:b/>
                <w:szCs w:val="20"/>
              </w:rPr>
            </w:pPr>
          </w:p>
          <w:p w14:paraId="00B3303A" w14:textId="33A22DFE" w:rsidR="009C16A5" w:rsidRDefault="009C16A5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Identify </w:t>
            </w:r>
            <w:r>
              <w:rPr>
                <w:rFonts w:cs="Arial"/>
                <w:szCs w:val="20"/>
              </w:rPr>
              <w:t xml:space="preserve">an individual willing to be interviewed and prepare questions to ask. </w:t>
            </w:r>
          </w:p>
          <w:p w14:paraId="0013F52C" w14:textId="77777777" w:rsidR="009C16A5" w:rsidRDefault="009C16A5" w:rsidP="00C02CF0">
            <w:pPr>
              <w:rPr>
                <w:rFonts w:cs="Arial"/>
                <w:szCs w:val="20"/>
              </w:rPr>
            </w:pPr>
          </w:p>
          <w:p w14:paraId="5D5BB35D" w14:textId="1DC3C602" w:rsidR="009C16A5" w:rsidRPr="009C16A5" w:rsidRDefault="009C16A5" w:rsidP="00601855">
            <w:pPr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 xml:space="preserve">: </w:t>
            </w:r>
            <w:r w:rsidR="00601855">
              <w:rPr>
                <w:rFonts w:cs="Arial"/>
                <w:szCs w:val="20"/>
              </w:rPr>
              <w:t>Y</w:t>
            </w:r>
            <w:r>
              <w:rPr>
                <w:rFonts w:cs="Arial"/>
                <w:szCs w:val="20"/>
              </w:rPr>
              <w:t xml:space="preserve">ou do not need to submit anything this week </w:t>
            </w:r>
            <w:r w:rsidR="00601855">
              <w:rPr>
                <w:rFonts w:cs="Arial"/>
                <w:szCs w:val="20"/>
              </w:rPr>
              <w:t xml:space="preserve">for </w:t>
            </w:r>
            <w:r>
              <w:rPr>
                <w:rFonts w:cs="Arial"/>
                <w:szCs w:val="20"/>
              </w:rPr>
              <w:t xml:space="preserve">this specific assignment.  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1FCDE1D" w14:textId="1B0B86AB" w:rsidR="009C16A5" w:rsidRDefault="009C16A5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CE1C484" w14:textId="77777777" w:rsidR="009C16A5" w:rsidRDefault="009C16A5" w:rsidP="00C02CF0">
            <w:pPr>
              <w:rPr>
                <w:rFonts w:cs="Arial"/>
                <w:szCs w:val="20"/>
              </w:rPr>
            </w:pPr>
          </w:p>
        </w:tc>
      </w:tr>
      <w:tr w:rsidR="005B10FE" w:rsidRPr="007F339F" w14:paraId="0C597A1E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1C519C" w14:textId="3AF6E962" w:rsidR="007C54D3" w:rsidRDefault="007C54D3" w:rsidP="00C02CF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Medicare</w:t>
            </w:r>
          </w:p>
          <w:p w14:paraId="3C73A111" w14:textId="77777777" w:rsidR="007C54D3" w:rsidRDefault="007C54D3" w:rsidP="00C02CF0">
            <w:pPr>
              <w:rPr>
                <w:rFonts w:cs="Arial"/>
                <w:b/>
                <w:szCs w:val="20"/>
              </w:rPr>
            </w:pPr>
          </w:p>
          <w:p w14:paraId="521765E7" w14:textId="7A8FF431" w:rsidR="00034357" w:rsidRPr="007C54D3" w:rsidRDefault="00AA71B5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Pr="007C54D3">
              <w:rPr>
                <w:rFonts w:cs="Arial"/>
                <w:szCs w:val="20"/>
              </w:rPr>
              <w:t>the Kaiser Family Foundation Medicare</w:t>
            </w:r>
            <w:r w:rsidR="00901436">
              <w:rPr>
                <w:rFonts w:cs="Arial"/>
                <w:szCs w:val="20"/>
              </w:rPr>
              <w:t xml:space="preserve"> website:</w:t>
            </w:r>
            <w:r w:rsidRPr="007C54D3">
              <w:rPr>
                <w:rFonts w:cs="Arial"/>
                <w:szCs w:val="20"/>
              </w:rPr>
              <w:t xml:space="preserve"> </w:t>
            </w:r>
            <w:hyperlink r:id="rId18" w:history="1">
              <w:r w:rsidRPr="007C54D3">
                <w:rPr>
                  <w:rStyle w:val="Hyperlink"/>
                  <w:rFonts w:cs="Arial"/>
                  <w:szCs w:val="20"/>
                </w:rPr>
                <w:t>www.kff.org/medicare/index.cfm</w:t>
              </w:r>
            </w:hyperlink>
          </w:p>
          <w:p w14:paraId="13DACE6C" w14:textId="77777777" w:rsidR="00601855" w:rsidRDefault="00601855" w:rsidP="00C02CF0">
            <w:pPr>
              <w:rPr>
                <w:rFonts w:cs="Arial"/>
                <w:b/>
                <w:szCs w:val="20"/>
              </w:rPr>
            </w:pPr>
          </w:p>
          <w:p w14:paraId="03E501E8" w14:textId="42FD6BEA" w:rsidR="00AA71B5" w:rsidRDefault="00AA71B5" w:rsidP="00C02CF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Click </w:t>
            </w:r>
            <w:r w:rsidRPr="007C54D3">
              <w:rPr>
                <w:rFonts w:cs="Arial"/>
                <w:szCs w:val="20"/>
              </w:rPr>
              <w:t xml:space="preserve">on Graphics &amp; Interactives </w:t>
            </w:r>
            <w:r w:rsidR="007C54D3">
              <w:rPr>
                <w:rFonts w:cs="Arial"/>
                <w:szCs w:val="20"/>
              </w:rPr>
              <w:t>at</w:t>
            </w:r>
            <w:r w:rsidRPr="007C54D3">
              <w:rPr>
                <w:rFonts w:cs="Arial"/>
                <w:szCs w:val="20"/>
              </w:rPr>
              <w:t xml:space="preserve"> the top.</w:t>
            </w:r>
            <w:r>
              <w:rPr>
                <w:rFonts w:cs="Arial"/>
                <w:b/>
                <w:szCs w:val="20"/>
              </w:rPr>
              <w:t xml:space="preserve"> </w:t>
            </w:r>
          </w:p>
          <w:p w14:paraId="4C2DCD51" w14:textId="77777777" w:rsidR="00601855" w:rsidRDefault="00601855" w:rsidP="00C02CF0">
            <w:pPr>
              <w:rPr>
                <w:rFonts w:cs="Arial"/>
                <w:b/>
                <w:szCs w:val="20"/>
              </w:rPr>
            </w:pPr>
          </w:p>
          <w:p w14:paraId="5BD9051C" w14:textId="7F980836" w:rsidR="00AA71B5" w:rsidRDefault="00AA71B5" w:rsidP="00C02CF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View </w:t>
            </w:r>
            <w:r w:rsidRPr="007C54D3">
              <w:rPr>
                <w:rFonts w:cs="Arial"/>
                <w:szCs w:val="20"/>
              </w:rPr>
              <w:t xml:space="preserve">the video </w:t>
            </w:r>
            <w:r w:rsidR="00901436">
              <w:rPr>
                <w:rFonts w:cs="Arial"/>
                <w:szCs w:val="20"/>
              </w:rPr>
              <w:t>“</w:t>
            </w:r>
            <w:r w:rsidRPr="007C54D3">
              <w:rPr>
                <w:rFonts w:cs="Arial"/>
                <w:szCs w:val="20"/>
              </w:rPr>
              <w:t xml:space="preserve">The Story of Medicare: A </w:t>
            </w:r>
            <w:r w:rsidR="00901436">
              <w:rPr>
                <w:rFonts w:cs="Arial"/>
                <w:szCs w:val="20"/>
              </w:rPr>
              <w:t>T</w:t>
            </w:r>
            <w:r w:rsidRPr="007C54D3">
              <w:rPr>
                <w:rFonts w:cs="Arial"/>
                <w:szCs w:val="20"/>
              </w:rPr>
              <w:t>imeline</w:t>
            </w:r>
            <w:r w:rsidR="007C54D3">
              <w:rPr>
                <w:rFonts w:cs="Arial"/>
                <w:szCs w:val="20"/>
              </w:rPr>
              <w:t>.</w:t>
            </w:r>
            <w:r w:rsidR="00901436">
              <w:rPr>
                <w:rFonts w:cs="Arial"/>
                <w:szCs w:val="20"/>
              </w:rPr>
              <w:t>”</w:t>
            </w:r>
            <w:r w:rsidR="007C54D3">
              <w:rPr>
                <w:rFonts w:cs="Arial"/>
                <w:szCs w:val="20"/>
              </w:rPr>
              <w:t xml:space="preserve"> </w:t>
            </w:r>
          </w:p>
          <w:p w14:paraId="142A6C3A" w14:textId="77777777" w:rsidR="00601855" w:rsidRDefault="00601855" w:rsidP="00C02CF0">
            <w:pPr>
              <w:rPr>
                <w:rFonts w:cs="Arial"/>
                <w:b/>
                <w:szCs w:val="20"/>
              </w:rPr>
            </w:pPr>
          </w:p>
          <w:p w14:paraId="040417A5" w14:textId="77777777" w:rsidR="00AA71B5" w:rsidRDefault="00762334" w:rsidP="00C02CF0">
            <w:pPr>
              <w:rPr>
                <w:rFonts w:cs="Arial"/>
                <w:szCs w:val="20"/>
              </w:rPr>
            </w:pPr>
            <w:r w:rsidRPr="007C54D3">
              <w:rPr>
                <w:rFonts w:cs="Arial"/>
                <w:b/>
                <w:szCs w:val="20"/>
              </w:rPr>
              <w:t>Respond</w:t>
            </w:r>
            <w:r>
              <w:rPr>
                <w:rFonts w:cs="Arial"/>
                <w:szCs w:val="20"/>
              </w:rPr>
              <w:t xml:space="preserve"> to the following:</w:t>
            </w:r>
          </w:p>
          <w:p w14:paraId="5C4254F6" w14:textId="77777777" w:rsidR="00762334" w:rsidRDefault="00762334" w:rsidP="00C02CF0">
            <w:pPr>
              <w:rPr>
                <w:rFonts w:cs="Arial"/>
                <w:szCs w:val="20"/>
              </w:rPr>
            </w:pPr>
          </w:p>
          <w:p w14:paraId="75BFC366" w14:textId="77777777" w:rsidR="00762334" w:rsidRDefault="00762334" w:rsidP="00D1100E">
            <w:pPr>
              <w:pStyle w:val="AssignmentsLevel2"/>
              <w:ind w:left="216" w:hanging="216"/>
            </w:pPr>
            <w:r>
              <w:t xml:space="preserve">What is the evolution of Medicare? What is your opinion about the overall Medicare program? How do you feel about the amount spent on Medicare? </w:t>
            </w:r>
          </w:p>
          <w:p w14:paraId="58B80E46" w14:textId="77777777" w:rsidR="007C54D3" w:rsidRDefault="007C54D3" w:rsidP="007C54D3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73861991" w14:textId="06800F1C" w:rsidR="007C54D3" w:rsidRPr="007C54D3" w:rsidRDefault="007C54D3" w:rsidP="00281094">
            <w:pPr>
              <w:pStyle w:val="AssignmentsLevel1"/>
            </w:pPr>
            <w:r>
              <w:rPr>
                <w:b/>
              </w:rPr>
              <w:t xml:space="preserve">Review </w:t>
            </w:r>
            <w:r>
              <w:t xml:space="preserve">the responses of </w:t>
            </w:r>
            <w:r w:rsidR="004555BE">
              <w:t>two</w:t>
            </w:r>
            <w:r>
              <w:t xml:space="preserve"> </w:t>
            </w:r>
            <w:r w:rsidR="00901436">
              <w:t xml:space="preserve">other </w:t>
            </w:r>
            <w:r>
              <w:t xml:space="preserve">students </w:t>
            </w:r>
            <w:r w:rsidR="007C568F">
              <w:t xml:space="preserve">and explain </w:t>
            </w:r>
            <w:r w:rsidR="00901436">
              <w:t>why you agree or disagree</w:t>
            </w:r>
            <w:r w:rsidR="007C568F">
              <w:t xml:space="preserve"> with their findings.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A8FBAF8" w14:textId="4AE8CBBB" w:rsidR="00762334" w:rsidRDefault="00762334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1.2, 1.3</w:t>
            </w:r>
          </w:p>
          <w:p w14:paraId="4A4B6EDC" w14:textId="77777777" w:rsidR="005B10FE" w:rsidRPr="00762334" w:rsidRDefault="005B10FE" w:rsidP="00C54787">
            <w:pPr>
              <w:jc w:val="center"/>
              <w:rPr>
                <w:rFonts w:cs="Arial"/>
                <w:sz w:val="16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704C07D" w14:textId="6B4F7172" w:rsidR="005B10FE" w:rsidRPr="009F6FAF" w:rsidRDefault="00BB69C1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 w:rsidR="00AA71B5">
              <w:rPr>
                <w:rFonts w:cs="Arial"/>
                <w:szCs w:val="20"/>
              </w:rPr>
              <w:t>1</w:t>
            </w:r>
            <w:r w:rsidR="0010326C">
              <w:rPr>
                <w:rFonts w:cs="Arial"/>
                <w:szCs w:val="20"/>
              </w:rPr>
              <w:t>.5</w:t>
            </w:r>
            <w:r w:rsidR="00AA71B5">
              <w:rPr>
                <w:rFonts w:cs="Arial"/>
                <w:szCs w:val="20"/>
              </w:rPr>
              <w:t>hr</w:t>
            </w:r>
          </w:p>
        </w:tc>
      </w:tr>
      <w:tr w:rsidR="00AA71B5" w:rsidRPr="007F339F" w14:paraId="2F6F8929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F742FD" w14:textId="461289E9" w:rsidR="001F0DF2" w:rsidRDefault="001F0DF2" w:rsidP="00AA71B5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Medicaid</w:t>
            </w:r>
          </w:p>
          <w:p w14:paraId="60B8F028" w14:textId="77777777" w:rsidR="001F0DF2" w:rsidRDefault="001F0DF2" w:rsidP="00AA71B5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</w:p>
          <w:p w14:paraId="4A5ED40B" w14:textId="79D052A6" w:rsidR="001F0DF2" w:rsidRPr="007C54D3" w:rsidRDefault="001F0DF2" w:rsidP="001F0DF2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Pr="007C54D3">
              <w:rPr>
                <w:rFonts w:cs="Arial"/>
                <w:szCs w:val="20"/>
              </w:rPr>
              <w:t xml:space="preserve">the Kaiser Family Foundation </w:t>
            </w:r>
            <w:r>
              <w:rPr>
                <w:rFonts w:cs="Arial"/>
                <w:szCs w:val="20"/>
              </w:rPr>
              <w:t>Medicaid</w:t>
            </w:r>
            <w:r w:rsidR="00901436">
              <w:rPr>
                <w:rFonts w:cs="Arial"/>
                <w:szCs w:val="20"/>
              </w:rPr>
              <w:t xml:space="preserve"> website:</w:t>
            </w:r>
            <w:r w:rsidRPr="007C54D3">
              <w:rPr>
                <w:rFonts w:cs="Arial"/>
                <w:szCs w:val="20"/>
              </w:rPr>
              <w:t xml:space="preserve"> </w:t>
            </w:r>
            <w:hyperlink r:id="rId19" w:history="1">
              <w:r w:rsidRPr="00327173">
                <w:rPr>
                  <w:rStyle w:val="Hyperlink"/>
                </w:rPr>
                <w:t>www.kff.org/medicaid/index.cfm</w:t>
              </w:r>
            </w:hyperlink>
            <w:r>
              <w:t xml:space="preserve"> </w:t>
            </w:r>
          </w:p>
          <w:p w14:paraId="3A86B1B5" w14:textId="77777777" w:rsidR="00601855" w:rsidRDefault="00601855" w:rsidP="001F0DF2">
            <w:pPr>
              <w:rPr>
                <w:rFonts w:cs="Arial"/>
                <w:b/>
                <w:szCs w:val="20"/>
              </w:rPr>
            </w:pPr>
          </w:p>
          <w:p w14:paraId="32F9759A" w14:textId="2C970DA4" w:rsidR="001F0DF2" w:rsidRDefault="001F0DF2" w:rsidP="001F0DF2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Scroll </w:t>
            </w:r>
            <w:r>
              <w:rPr>
                <w:rFonts w:cs="Arial"/>
                <w:szCs w:val="20"/>
              </w:rPr>
              <w:t xml:space="preserve">down to the section </w:t>
            </w:r>
            <w:r w:rsidRPr="001F0DF2">
              <w:rPr>
                <w:rFonts w:cs="Arial"/>
                <w:b/>
                <w:szCs w:val="20"/>
              </w:rPr>
              <w:t>The Essentials</w:t>
            </w:r>
            <w:r>
              <w:rPr>
                <w:rFonts w:cs="Arial"/>
                <w:szCs w:val="20"/>
              </w:rPr>
              <w:t xml:space="preserve">. </w:t>
            </w:r>
          </w:p>
          <w:p w14:paraId="5C5C2EEA" w14:textId="77777777" w:rsidR="00601855" w:rsidRDefault="00601855" w:rsidP="001F0DF2">
            <w:pPr>
              <w:rPr>
                <w:rFonts w:cs="Arial"/>
                <w:b/>
                <w:szCs w:val="20"/>
              </w:rPr>
            </w:pPr>
          </w:p>
          <w:p w14:paraId="48CB37D9" w14:textId="1F873789" w:rsidR="001F0DF2" w:rsidRDefault="001F0DF2" w:rsidP="001F0DF2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Click</w:t>
            </w:r>
            <w:r>
              <w:rPr>
                <w:rFonts w:cs="Arial"/>
                <w:szCs w:val="20"/>
              </w:rPr>
              <w:t xml:space="preserve"> on </w:t>
            </w:r>
            <w:r w:rsidRPr="001F0DF2">
              <w:rPr>
                <w:rFonts w:cs="Arial"/>
                <w:b/>
                <w:szCs w:val="20"/>
              </w:rPr>
              <w:t>Medicaid: A Primer</w:t>
            </w:r>
            <w:r>
              <w:rPr>
                <w:rFonts w:cs="Arial"/>
                <w:szCs w:val="20"/>
              </w:rPr>
              <w:t xml:space="preserve">. </w:t>
            </w:r>
          </w:p>
          <w:p w14:paraId="5780AFC2" w14:textId="77777777" w:rsidR="00601855" w:rsidRDefault="00601855" w:rsidP="001F0DF2">
            <w:pPr>
              <w:rPr>
                <w:rFonts w:cs="Arial"/>
                <w:b/>
                <w:szCs w:val="20"/>
              </w:rPr>
            </w:pPr>
          </w:p>
          <w:p w14:paraId="39F30A8B" w14:textId="1FEB07B4" w:rsidR="001F0DF2" w:rsidRDefault="001F0DF2" w:rsidP="001F0DF2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Download </w:t>
            </w:r>
            <w:r>
              <w:rPr>
                <w:rFonts w:cs="Arial"/>
                <w:szCs w:val="20"/>
              </w:rPr>
              <w:t xml:space="preserve">the PDF document </w:t>
            </w:r>
            <w:r w:rsidRPr="001F0DF2">
              <w:rPr>
                <w:rFonts w:cs="Arial"/>
                <w:i/>
                <w:szCs w:val="20"/>
              </w:rPr>
              <w:t>Primer</w:t>
            </w:r>
            <w:r>
              <w:rPr>
                <w:rFonts w:cs="Arial"/>
                <w:szCs w:val="20"/>
              </w:rPr>
              <w:t>.</w:t>
            </w:r>
          </w:p>
          <w:p w14:paraId="7EE37CC4" w14:textId="77777777" w:rsidR="00601855" w:rsidRDefault="00601855" w:rsidP="001F0DF2">
            <w:pPr>
              <w:rPr>
                <w:rFonts w:cs="Arial"/>
                <w:b/>
                <w:szCs w:val="20"/>
              </w:rPr>
            </w:pPr>
          </w:p>
          <w:p w14:paraId="216A47C8" w14:textId="47FFB453" w:rsidR="001F0DF2" w:rsidRPr="001F0DF2" w:rsidRDefault="001F0DF2" w:rsidP="001F0DF2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Read </w:t>
            </w:r>
            <w:r>
              <w:rPr>
                <w:rFonts w:cs="Arial"/>
                <w:szCs w:val="20"/>
              </w:rPr>
              <w:t xml:space="preserve">the Introduction (pp. 1 &amp; 2) and the section </w:t>
            </w:r>
            <w:r w:rsidR="00601855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 xml:space="preserve">What </w:t>
            </w:r>
            <w:r w:rsidR="00601855">
              <w:rPr>
                <w:rFonts w:cs="Arial"/>
                <w:szCs w:val="20"/>
              </w:rPr>
              <w:t>I</w:t>
            </w:r>
            <w:r>
              <w:rPr>
                <w:rFonts w:cs="Arial"/>
                <w:szCs w:val="20"/>
              </w:rPr>
              <w:t>s Medicaid?</w:t>
            </w:r>
            <w:r w:rsidR="00601855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(pp. 3-6) of </w:t>
            </w:r>
            <w:r w:rsidRPr="001F0DF2">
              <w:rPr>
                <w:rFonts w:cs="Arial"/>
                <w:i/>
                <w:szCs w:val="20"/>
              </w:rPr>
              <w:t>Primer</w:t>
            </w:r>
            <w:r>
              <w:rPr>
                <w:rFonts w:cs="Arial"/>
                <w:szCs w:val="20"/>
              </w:rPr>
              <w:t>.</w:t>
            </w:r>
          </w:p>
          <w:p w14:paraId="78365C7E" w14:textId="77777777" w:rsidR="00601855" w:rsidRDefault="00601855" w:rsidP="001F0DF2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00BA81E8" w14:textId="4201A33D" w:rsidR="001F0DF2" w:rsidRPr="001F0DF2" w:rsidRDefault="001F0DF2" w:rsidP="001F0DF2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Return </w:t>
            </w:r>
            <w:r>
              <w:t xml:space="preserve">to the Medicaid website and click on </w:t>
            </w:r>
            <w:r w:rsidRPr="001F0DF2">
              <w:rPr>
                <w:b/>
              </w:rPr>
              <w:t>Graphics &amp; Interactives</w:t>
            </w:r>
            <w:r>
              <w:t xml:space="preserve">. </w:t>
            </w:r>
          </w:p>
          <w:p w14:paraId="58874030" w14:textId="77777777" w:rsidR="00601855" w:rsidRDefault="00601855" w:rsidP="001F0DF2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611CDECF" w14:textId="1A158BAE" w:rsidR="001F0DF2" w:rsidRDefault="001F0DF2" w:rsidP="001F0DF2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Click </w:t>
            </w:r>
            <w:r>
              <w:t xml:space="preserve">the box </w:t>
            </w:r>
            <w:r w:rsidRPr="001F0DF2">
              <w:rPr>
                <w:b/>
              </w:rPr>
              <w:t>Quiz</w:t>
            </w:r>
            <w:r>
              <w:t xml:space="preserve"> within the Content Type section on the left-hand side.</w:t>
            </w:r>
          </w:p>
          <w:p w14:paraId="57B6595D" w14:textId="77777777" w:rsidR="00601855" w:rsidRDefault="00601855" w:rsidP="00D022BC">
            <w:pPr>
              <w:pStyle w:val="AssignmentsLevel1"/>
              <w:rPr>
                <w:b/>
              </w:rPr>
            </w:pPr>
          </w:p>
          <w:p w14:paraId="2CCA979E" w14:textId="37B59E1B" w:rsidR="00D022BC" w:rsidRDefault="001F0DF2" w:rsidP="00D022BC">
            <w:pPr>
              <w:pStyle w:val="AssignmentsLevel1"/>
            </w:pPr>
            <w:r>
              <w:rPr>
                <w:b/>
              </w:rPr>
              <w:t xml:space="preserve">Complete </w:t>
            </w:r>
            <w:r>
              <w:t xml:space="preserve">the </w:t>
            </w:r>
            <w:r w:rsidR="00D022BC">
              <w:t xml:space="preserve">Medicaid Quiz. </w:t>
            </w:r>
          </w:p>
          <w:p w14:paraId="098F1C28" w14:textId="77777777" w:rsidR="00601855" w:rsidRDefault="00601855" w:rsidP="00D022BC">
            <w:pPr>
              <w:pStyle w:val="AssignmentsLevel1"/>
              <w:rPr>
                <w:b/>
              </w:rPr>
            </w:pPr>
          </w:p>
          <w:p w14:paraId="3E5E63AB" w14:textId="732762AF" w:rsidR="003F0037" w:rsidRDefault="003F0037" w:rsidP="00D022BC">
            <w:pPr>
              <w:pStyle w:val="AssignmentsLevel1"/>
            </w:pPr>
            <w:r w:rsidRPr="00D022BC">
              <w:rPr>
                <w:b/>
              </w:rPr>
              <w:t>Record</w:t>
            </w:r>
            <w:r>
              <w:t xml:space="preserve"> the questions that you got wrong. Research further into areas you got wrong to learn more about the section. After researching, complete the quiz a second time to see if your score improved. </w:t>
            </w:r>
          </w:p>
          <w:p w14:paraId="5237D610" w14:textId="77777777" w:rsidR="00601855" w:rsidRDefault="00601855" w:rsidP="00D022BC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</w:p>
          <w:p w14:paraId="4BECBD17" w14:textId="77777777" w:rsidR="003F0037" w:rsidRDefault="003F0037" w:rsidP="00D022BC">
            <w:pPr>
              <w:pStyle w:val="AssignmentsLevel2"/>
              <w:numPr>
                <w:ilvl w:val="0"/>
                <w:numId w:val="0"/>
              </w:numPr>
            </w:pPr>
            <w:r w:rsidRPr="00D022BC">
              <w:rPr>
                <w:b/>
              </w:rPr>
              <w:t>Answer</w:t>
            </w:r>
            <w:r>
              <w:t xml:space="preserve"> the following in a discussion: </w:t>
            </w:r>
          </w:p>
          <w:p w14:paraId="541F0BBF" w14:textId="77777777" w:rsidR="003F0037" w:rsidRDefault="003F0037" w:rsidP="003F0037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50417C38" w14:textId="4D7F565D" w:rsidR="003F0037" w:rsidRPr="003F0037" w:rsidRDefault="003F0037" w:rsidP="00D022BC">
            <w:pPr>
              <w:pStyle w:val="AssignmentsLevel2"/>
            </w:pPr>
            <w:r>
              <w:t xml:space="preserve">From your initial score of the quiz, what </w:t>
            </w:r>
            <w:r w:rsidR="00901436">
              <w:t>question(s) did you answer</w:t>
            </w:r>
            <w:r>
              <w:t xml:space="preserve"> incorrectly? What did you learn after </w:t>
            </w:r>
            <w:r>
              <w:lastRenderedPageBreak/>
              <w:t>doing further research into the area? Did you</w:t>
            </w:r>
            <w:r w:rsidR="00DA099D">
              <w:t>r</w:t>
            </w:r>
            <w:r>
              <w:t xml:space="preserve"> score improve</w:t>
            </w:r>
            <w:r w:rsidR="00D022BC">
              <w:t xml:space="preserve">? </w:t>
            </w:r>
          </w:p>
          <w:p w14:paraId="46227156" w14:textId="77777777" w:rsidR="003F0037" w:rsidRDefault="003F0037" w:rsidP="001F0DF2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</w:p>
          <w:p w14:paraId="667E5613" w14:textId="310366AD" w:rsidR="00D022BC" w:rsidRPr="00D022BC" w:rsidRDefault="00D022BC" w:rsidP="00D022BC">
            <w:pPr>
              <w:pStyle w:val="AssignmentsLevel2"/>
            </w:pPr>
            <w:r>
              <w:t xml:space="preserve">If you answered the quiz perfectly the first time, choose two areas that you find interesting about Medicaid. Research further on those two areas and share additional information that you learned.  </w:t>
            </w:r>
          </w:p>
          <w:p w14:paraId="6E2A87E9" w14:textId="77777777" w:rsidR="003F0037" w:rsidRDefault="003F0037" w:rsidP="001F0DF2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</w:p>
          <w:p w14:paraId="4027BF78" w14:textId="0D8BA640" w:rsidR="00E65AC7" w:rsidRPr="00AA71B5" w:rsidRDefault="00E65AC7" w:rsidP="004555BE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Respond </w:t>
            </w:r>
            <w:r w:rsidRPr="00B21649">
              <w:rPr>
                <w:rFonts w:cs="Arial"/>
                <w:szCs w:val="20"/>
              </w:rPr>
              <w:t xml:space="preserve">to </w:t>
            </w:r>
            <w:r w:rsidR="00B21649">
              <w:rPr>
                <w:rFonts w:cs="Arial"/>
                <w:szCs w:val="20"/>
              </w:rPr>
              <w:t xml:space="preserve">the findings of </w:t>
            </w:r>
            <w:r w:rsidR="004555BE">
              <w:rPr>
                <w:rFonts w:cs="Arial"/>
                <w:szCs w:val="20"/>
              </w:rPr>
              <w:t>two</w:t>
            </w:r>
            <w:r w:rsidR="00B21649">
              <w:rPr>
                <w:rFonts w:cs="Arial"/>
                <w:szCs w:val="20"/>
              </w:rPr>
              <w:t xml:space="preserve"> </w:t>
            </w:r>
            <w:r w:rsidR="00901436">
              <w:rPr>
                <w:rFonts w:cs="Arial"/>
                <w:szCs w:val="20"/>
              </w:rPr>
              <w:t xml:space="preserve">other </w:t>
            </w:r>
            <w:r w:rsidR="00B21649">
              <w:rPr>
                <w:rFonts w:cs="Arial"/>
                <w:szCs w:val="20"/>
              </w:rPr>
              <w:t>students, explaining what you found interesting about their information. Share your personal opinion on Medicaid.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FE9476B" w14:textId="51B45BAF" w:rsidR="00AA71B5" w:rsidRPr="009F6FAF" w:rsidRDefault="00E26932" w:rsidP="00AA71B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1.2, </w:t>
            </w:r>
            <w:r w:rsidR="00E814A5"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365B222" w14:textId="61C0223D" w:rsidR="00AA71B5" w:rsidRPr="009F6FAF" w:rsidRDefault="00BB69C1" w:rsidP="00AA71B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 w:rsidR="00AA71B5">
              <w:rPr>
                <w:rFonts w:cs="Arial"/>
                <w:szCs w:val="20"/>
              </w:rPr>
              <w:t>1</w:t>
            </w:r>
            <w:r w:rsidR="0010326C">
              <w:rPr>
                <w:rFonts w:cs="Arial"/>
                <w:szCs w:val="20"/>
              </w:rPr>
              <w:t>.5</w:t>
            </w:r>
            <w:r w:rsidR="00AA71B5">
              <w:rPr>
                <w:rFonts w:cs="Arial"/>
                <w:szCs w:val="20"/>
              </w:rPr>
              <w:t>hr</w:t>
            </w:r>
          </w:p>
        </w:tc>
      </w:tr>
      <w:tr w:rsidR="00AA71B5" w:rsidRPr="007F339F" w14:paraId="2EF9E1B3" w14:textId="77777777" w:rsidTr="004F0264">
        <w:trPr>
          <w:trHeight w:val="658"/>
        </w:trPr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89E053" w14:textId="0CA92A82" w:rsidR="00AA71B5" w:rsidRPr="007C376B" w:rsidRDefault="00EC3953" w:rsidP="00AA71B5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Managed Care Discussion</w:t>
            </w:r>
          </w:p>
          <w:p w14:paraId="746FC364" w14:textId="77777777" w:rsidR="00AA71B5" w:rsidRDefault="00AA71B5" w:rsidP="00AA71B5">
            <w:pPr>
              <w:rPr>
                <w:rFonts w:cs="Arial"/>
                <w:szCs w:val="20"/>
              </w:rPr>
            </w:pPr>
          </w:p>
          <w:p w14:paraId="662DF2AC" w14:textId="71CFA692" w:rsidR="00EC3953" w:rsidRPr="00493ADB" w:rsidRDefault="00EC3953" w:rsidP="00AA71B5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="00B21649">
              <w:rPr>
                <w:rFonts w:cs="Arial"/>
                <w:szCs w:val="20"/>
              </w:rPr>
              <w:t>pp. 278</w:t>
            </w:r>
            <w:r w:rsidR="00601855">
              <w:rPr>
                <w:rFonts w:cs="Arial"/>
                <w:szCs w:val="20"/>
              </w:rPr>
              <w:t>–</w:t>
            </w:r>
            <w:r w:rsidR="00B21649">
              <w:rPr>
                <w:rFonts w:cs="Arial"/>
                <w:szCs w:val="20"/>
              </w:rPr>
              <w:t xml:space="preserve">283 from the section </w:t>
            </w:r>
            <w:r w:rsidR="00901436">
              <w:rPr>
                <w:rFonts w:cs="Arial"/>
                <w:szCs w:val="20"/>
              </w:rPr>
              <w:t>“</w:t>
            </w:r>
            <w:r w:rsidR="00B21649">
              <w:rPr>
                <w:rFonts w:cs="Arial"/>
                <w:szCs w:val="20"/>
              </w:rPr>
              <w:t>History of Managed Care</w:t>
            </w:r>
            <w:r w:rsidR="00901436">
              <w:rPr>
                <w:rFonts w:cs="Arial"/>
                <w:szCs w:val="20"/>
              </w:rPr>
              <w:t>”</w:t>
            </w:r>
            <w:r w:rsidR="00B21649">
              <w:rPr>
                <w:rFonts w:cs="Arial"/>
                <w:szCs w:val="20"/>
              </w:rPr>
              <w:t xml:space="preserve"> </w:t>
            </w:r>
            <w:r w:rsidR="00901436">
              <w:rPr>
                <w:rFonts w:cs="Arial"/>
                <w:szCs w:val="20"/>
              </w:rPr>
              <w:t xml:space="preserve">in </w:t>
            </w:r>
            <w:r w:rsidR="00B21649">
              <w:rPr>
                <w:rFonts w:cs="Arial"/>
                <w:szCs w:val="20"/>
              </w:rPr>
              <w:t>Ch.</w:t>
            </w:r>
            <w:r>
              <w:rPr>
                <w:rFonts w:cs="Arial"/>
                <w:szCs w:val="20"/>
              </w:rPr>
              <w:t xml:space="preserve"> 12</w:t>
            </w:r>
            <w:r w:rsidR="00B21649">
              <w:rPr>
                <w:rFonts w:cs="Arial"/>
                <w:szCs w:val="20"/>
              </w:rPr>
              <w:t xml:space="preserve"> of </w:t>
            </w:r>
            <w:r w:rsidR="00B21649" w:rsidRPr="00B21649">
              <w:rPr>
                <w:i/>
              </w:rPr>
              <w:t>Fundamentals of US Health Care</w:t>
            </w:r>
            <w:r w:rsidR="00B21649">
              <w:rPr>
                <w:rFonts w:cs="Arial"/>
                <w:szCs w:val="20"/>
              </w:rPr>
              <w:t>.</w:t>
            </w:r>
          </w:p>
          <w:p w14:paraId="1CBCCCFC" w14:textId="77777777" w:rsidR="00601855" w:rsidRDefault="00601855" w:rsidP="00493ADB">
            <w:pPr>
              <w:rPr>
                <w:rFonts w:cs="Arial"/>
                <w:b/>
                <w:szCs w:val="20"/>
              </w:rPr>
            </w:pPr>
          </w:p>
          <w:p w14:paraId="2F773E98" w14:textId="77777777" w:rsidR="00EC3953" w:rsidRDefault="00EC3953" w:rsidP="00493AD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Answer </w:t>
            </w:r>
            <w:r>
              <w:rPr>
                <w:rFonts w:cs="Arial"/>
                <w:szCs w:val="20"/>
              </w:rPr>
              <w:t>the following:</w:t>
            </w:r>
          </w:p>
          <w:p w14:paraId="50D0762C" w14:textId="77777777" w:rsidR="00EC3953" w:rsidRDefault="00EC3953" w:rsidP="008765FD">
            <w:pPr>
              <w:rPr>
                <w:rFonts w:cs="Arial"/>
                <w:b/>
                <w:bCs/>
                <w:i/>
                <w:szCs w:val="20"/>
              </w:rPr>
            </w:pPr>
          </w:p>
          <w:p w14:paraId="77CAF1A7" w14:textId="463632D6" w:rsidR="002361E1" w:rsidRDefault="00CF468D" w:rsidP="008765FD">
            <w:pPr>
              <w:pStyle w:val="AssignmentsLevel2"/>
              <w:ind w:left="216" w:hanging="216"/>
            </w:pPr>
            <w:r>
              <w:t xml:space="preserve">What are the major changes that </w:t>
            </w:r>
            <w:r w:rsidR="002361E1">
              <w:t>led to the development of managed care</w:t>
            </w:r>
            <w:r w:rsidR="00EC3953">
              <w:t xml:space="preserve">? What are the different models? How </w:t>
            </w:r>
            <w:r w:rsidR="001136E4">
              <w:t>do the</w:t>
            </w:r>
            <w:r w:rsidR="00EC3953">
              <w:t xml:space="preserve"> model</w:t>
            </w:r>
            <w:r w:rsidR="001136E4">
              <w:t>s</w:t>
            </w:r>
            <w:r w:rsidR="00EC3953">
              <w:t xml:space="preserve"> differ from one another in terms of what they offer?</w:t>
            </w:r>
          </w:p>
          <w:p w14:paraId="4C189B5A" w14:textId="77777777" w:rsidR="002361E1" w:rsidRDefault="002361E1" w:rsidP="00DB0F19">
            <w:pPr>
              <w:pStyle w:val="AssignmentsLevel2"/>
              <w:numPr>
                <w:ilvl w:val="0"/>
                <w:numId w:val="0"/>
              </w:numPr>
              <w:ind w:left="216" w:hanging="216"/>
              <w:rPr>
                <w:b/>
                <w:bCs/>
                <w:i/>
              </w:rPr>
            </w:pPr>
          </w:p>
          <w:p w14:paraId="5FAE8A5E" w14:textId="0E434C77" w:rsidR="00AA71B5" w:rsidRPr="009F6FAF" w:rsidRDefault="002361E1" w:rsidP="004555BE">
            <w:pPr>
              <w:pStyle w:val="AssignmentsLevel1"/>
            </w:pPr>
            <w:r>
              <w:rPr>
                <w:b/>
              </w:rPr>
              <w:t xml:space="preserve">Respond </w:t>
            </w:r>
            <w:r>
              <w:t xml:space="preserve">to the answers of </w:t>
            </w:r>
            <w:r w:rsidR="004555BE">
              <w:t>two</w:t>
            </w:r>
            <w:r>
              <w:t xml:space="preserve"> </w:t>
            </w:r>
            <w:r w:rsidR="001136E4">
              <w:t xml:space="preserve">other </w:t>
            </w:r>
            <w:r>
              <w:t>students explaining which managed care model provides more advantages for the patient and why.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5FF1E33" w14:textId="40E36812" w:rsidR="00AA71B5" w:rsidRPr="009F6FAF" w:rsidRDefault="002361E1" w:rsidP="00AA71B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1.4, 1.5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7367380" w14:textId="1F017D19" w:rsidR="00AA71B5" w:rsidRPr="009F6FAF" w:rsidRDefault="00BB69C1" w:rsidP="00AA71B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Board = </w:t>
            </w:r>
            <w:r w:rsidR="00AA71B5">
              <w:rPr>
                <w:rFonts w:cs="Arial"/>
                <w:szCs w:val="20"/>
              </w:rPr>
              <w:t>1hr</w:t>
            </w:r>
          </w:p>
        </w:tc>
      </w:tr>
      <w:tr w:rsidR="00E814A5" w:rsidRPr="00842155" w14:paraId="1300B322" w14:textId="77777777" w:rsidTr="005B10FE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7F3A9D" w14:textId="048C15F0" w:rsidR="00E814A5" w:rsidRDefault="008A16E4" w:rsidP="006A5548">
            <w:pPr>
              <w:ind w:left="216" w:hanging="216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1 </w:t>
            </w:r>
            <w:r w:rsidR="00E814A5">
              <w:rPr>
                <w:rFonts w:cs="Arial"/>
                <w:b/>
                <w:szCs w:val="20"/>
              </w:rPr>
              <w:t>Opinion Matters</w:t>
            </w:r>
          </w:p>
          <w:p w14:paraId="05F8610C" w14:textId="77777777" w:rsidR="00E814A5" w:rsidRDefault="00E814A5" w:rsidP="006A5548">
            <w:pPr>
              <w:rPr>
                <w:rFonts w:cs="Arial"/>
                <w:szCs w:val="20"/>
              </w:rPr>
            </w:pPr>
          </w:p>
          <w:p w14:paraId="1B495B07" w14:textId="77777777" w:rsidR="00C82FCF" w:rsidRDefault="00C85678" w:rsidP="006A554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After knowing more about healthcare and the challenges involved, it is important to share your opinion on the matter. </w:t>
            </w:r>
            <w:r w:rsidR="00E814A5">
              <w:rPr>
                <w:rFonts w:cs="Arial"/>
                <w:szCs w:val="20"/>
              </w:rPr>
              <w:t>Each week</w:t>
            </w:r>
            <w:r>
              <w:rPr>
                <w:rFonts w:cs="Arial"/>
                <w:szCs w:val="20"/>
              </w:rPr>
              <w:t xml:space="preserve"> you will be asked your personal stance on the topic</w:t>
            </w:r>
            <w:r w:rsidR="00C82FCF">
              <w:rPr>
                <w:rFonts w:cs="Arial"/>
                <w:szCs w:val="20"/>
              </w:rPr>
              <w:t xml:space="preserve"> presented</w:t>
            </w:r>
            <w:r>
              <w:rPr>
                <w:rFonts w:cs="Arial"/>
                <w:szCs w:val="20"/>
              </w:rPr>
              <w:t xml:space="preserve"> within the “Opinion Matters” activities. </w:t>
            </w:r>
          </w:p>
          <w:p w14:paraId="76506216" w14:textId="77777777" w:rsidR="00C82FCF" w:rsidRDefault="00C82FCF" w:rsidP="006A5548">
            <w:pPr>
              <w:rPr>
                <w:rFonts w:cs="Arial"/>
                <w:szCs w:val="20"/>
              </w:rPr>
            </w:pPr>
          </w:p>
          <w:p w14:paraId="24AFABD4" w14:textId="19B9252E" w:rsidR="00E814A5" w:rsidRDefault="00C82FCF" w:rsidP="006A5548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Answer </w:t>
            </w:r>
            <w:r>
              <w:rPr>
                <w:rFonts w:cs="Arial"/>
                <w:szCs w:val="20"/>
              </w:rPr>
              <w:t xml:space="preserve">the following in </w:t>
            </w:r>
            <w:r w:rsidR="00C85678">
              <w:rPr>
                <w:rFonts w:cs="Arial"/>
                <w:szCs w:val="20"/>
              </w:rPr>
              <w:t>100 to 150</w:t>
            </w:r>
            <w:r w:rsidR="001136E4">
              <w:rPr>
                <w:rFonts w:cs="Arial"/>
                <w:szCs w:val="20"/>
              </w:rPr>
              <w:t xml:space="preserve"> </w:t>
            </w:r>
            <w:r w:rsidR="00C85678">
              <w:rPr>
                <w:rFonts w:cs="Arial"/>
                <w:szCs w:val="20"/>
              </w:rPr>
              <w:t>words</w:t>
            </w:r>
            <w:r>
              <w:rPr>
                <w:rFonts w:cs="Arial"/>
                <w:szCs w:val="20"/>
              </w:rPr>
              <w:t>:</w:t>
            </w:r>
          </w:p>
          <w:p w14:paraId="025FACC6" w14:textId="77777777" w:rsidR="00E814A5" w:rsidRDefault="00E814A5" w:rsidP="006A5548">
            <w:pPr>
              <w:rPr>
                <w:rFonts w:cs="Arial"/>
                <w:szCs w:val="20"/>
              </w:rPr>
            </w:pPr>
          </w:p>
          <w:p w14:paraId="2B73E9B8" w14:textId="57C7843A" w:rsidR="00E814A5" w:rsidRDefault="00E814A5" w:rsidP="006A5548">
            <w:pPr>
              <w:pStyle w:val="AssignmentsLevel2"/>
              <w:ind w:left="216" w:hanging="216"/>
            </w:pPr>
            <w:r>
              <w:t xml:space="preserve">Does </w:t>
            </w:r>
            <w:r w:rsidR="00601855">
              <w:t>t</w:t>
            </w:r>
            <w:r>
              <w:t xml:space="preserve">he Affordable Care Act help </w:t>
            </w:r>
            <w:r w:rsidR="001136E4">
              <w:t>Medicare</w:t>
            </w:r>
            <w:r>
              <w:t xml:space="preserve"> patients? Why</w:t>
            </w:r>
            <w:r w:rsidR="008765FD">
              <w:t xml:space="preserve"> or why not</w:t>
            </w:r>
            <w:r>
              <w:t xml:space="preserve">? </w:t>
            </w:r>
          </w:p>
          <w:p w14:paraId="18D9FDC2" w14:textId="77777777" w:rsidR="00E814A5" w:rsidRDefault="00E814A5" w:rsidP="006A5548">
            <w:pPr>
              <w:pStyle w:val="AssignmentsLevel2"/>
              <w:numPr>
                <w:ilvl w:val="0"/>
                <w:numId w:val="0"/>
              </w:numPr>
              <w:ind w:left="216" w:hanging="216"/>
            </w:pPr>
          </w:p>
          <w:p w14:paraId="43544E98" w14:textId="1C289C49" w:rsidR="00E814A5" w:rsidRPr="00BB320D" w:rsidRDefault="00E814A5" w:rsidP="00601855">
            <w:pPr>
              <w:pStyle w:val="AssignmentsLevel1"/>
              <w:rPr>
                <w:b/>
              </w:rPr>
            </w:pPr>
            <w:r w:rsidRPr="00C85678">
              <w:rPr>
                <w:b/>
              </w:rPr>
              <w:t>Respond</w:t>
            </w:r>
            <w:r>
              <w:t xml:space="preserve"> to </w:t>
            </w:r>
            <w:r w:rsidR="00C85678">
              <w:t xml:space="preserve">the perspectives of </w:t>
            </w:r>
            <w:r w:rsidR="004555BE">
              <w:t>two</w:t>
            </w:r>
            <w:r w:rsidR="001136E4">
              <w:t xml:space="preserve"> other</w:t>
            </w:r>
            <w:r>
              <w:t xml:space="preserve"> students explaining </w:t>
            </w:r>
            <w:r w:rsidR="001136E4">
              <w:t>why you agree or disagree</w:t>
            </w:r>
            <w:r>
              <w:t xml:space="preserve"> with their </w:t>
            </w:r>
            <w:r w:rsidR="00C85678">
              <w:t>findings</w:t>
            </w:r>
            <w:r>
              <w:t xml:space="preserve"> on the topic.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457EA66" w14:textId="7680629D" w:rsidR="00E814A5" w:rsidRPr="009F6FAF" w:rsidRDefault="00E814A5" w:rsidP="00AA71B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BC801FB" w14:textId="51961B70" w:rsidR="00E814A5" w:rsidRPr="009F6FAF" w:rsidRDefault="00BB69C1" w:rsidP="00AA71B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</w:t>
            </w:r>
            <w:r w:rsidR="00E814A5">
              <w:rPr>
                <w:rFonts w:cs="Arial"/>
                <w:szCs w:val="20"/>
              </w:rPr>
              <w:t>hr</w:t>
            </w:r>
          </w:p>
        </w:tc>
      </w:tr>
      <w:tr w:rsidR="00E814A5" w:rsidRPr="00842155" w14:paraId="6C3FC6E6" w14:textId="77777777" w:rsidTr="00D810CB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8BEAA3" w14:textId="77777777" w:rsidR="00E814A5" w:rsidRPr="00842155" w:rsidRDefault="00E814A5" w:rsidP="00AA71B5">
            <w:pPr>
              <w:ind w:left="216" w:hanging="216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B51907" w14:textId="77777777" w:rsidR="00E814A5" w:rsidRPr="00842155" w:rsidRDefault="00E814A5" w:rsidP="00AA71B5">
            <w:pPr>
              <w:ind w:left="216" w:hanging="216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6B8DE2A7" w14:textId="77777777" w:rsidR="00E814A5" w:rsidRPr="00842155" w:rsidRDefault="00E814A5" w:rsidP="00AA71B5">
            <w:pPr>
              <w:ind w:left="216" w:hanging="216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3D3D1AF4" w14:textId="77777777" w:rsidR="00E814A5" w:rsidRPr="00842155" w:rsidRDefault="00E814A5" w:rsidP="00AA71B5">
            <w:pPr>
              <w:ind w:left="216" w:hanging="216"/>
              <w:rPr>
                <w:rFonts w:cs="Arial"/>
                <w:b/>
                <w:szCs w:val="20"/>
              </w:rPr>
            </w:pPr>
          </w:p>
        </w:tc>
      </w:tr>
      <w:tr w:rsidR="00E814A5" w:rsidRPr="00842155" w14:paraId="3A44574B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21B70A" w14:textId="77777777" w:rsidR="00E814A5" w:rsidRPr="005B10FE" w:rsidRDefault="00E814A5" w:rsidP="00AA71B5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C77C7A9" w14:textId="77777777" w:rsidR="00E814A5" w:rsidRPr="005B10FE" w:rsidRDefault="00E814A5" w:rsidP="00AA71B5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A336DBE" w14:textId="77777777" w:rsidR="00E814A5" w:rsidRPr="005B10FE" w:rsidRDefault="00E814A5" w:rsidP="00AA71B5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0205F994" w14:textId="77777777" w:rsidR="00E814A5" w:rsidRPr="005B10FE" w:rsidRDefault="00E814A5" w:rsidP="00AA71B5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E814A5" w:rsidRPr="00842155" w14:paraId="02D42CA9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2BC5CC" w14:textId="3C500604" w:rsidR="002617F8" w:rsidRDefault="002617F8" w:rsidP="004302D2">
            <w:pPr>
              <w:pStyle w:val="AssignmentsLevel1"/>
              <w:rPr>
                <w:b/>
              </w:rPr>
            </w:pPr>
            <w:r>
              <w:rPr>
                <w:b/>
              </w:rPr>
              <w:lastRenderedPageBreak/>
              <w:t>Comparison Chart</w:t>
            </w:r>
          </w:p>
          <w:p w14:paraId="6503984C" w14:textId="77777777" w:rsidR="002617F8" w:rsidRDefault="002617F8" w:rsidP="004302D2">
            <w:pPr>
              <w:pStyle w:val="AssignmentsLevel1"/>
              <w:rPr>
                <w:b/>
              </w:rPr>
            </w:pPr>
          </w:p>
          <w:p w14:paraId="6AD59863" w14:textId="19038DA3" w:rsidR="00E814A5" w:rsidRPr="002617F8" w:rsidRDefault="002617F8" w:rsidP="00601855">
            <w:pPr>
              <w:pStyle w:val="AssignmentsLevel1"/>
            </w:pPr>
            <w:r>
              <w:rPr>
                <w:b/>
              </w:rPr>
              <w:t xml:space="preserve">Complete </w:t>
            </w:r>
            <w:r>
              <w:t xml:space="preserve">the Comparison Chart to compare </w:t>
            </w:r>
            <w:r w:rsidR="001136E4">
              <w:t>past and present healthcare services</w:t>
            </w:r>
            <w:r w:rsidR="00162C61">
              <w:t>.</w:t>
            </w:r>
            <w:r w:rsidR="000970A0">
              <w:t xml:space="preserve"> </w:t>
            </w:r>
            <w:r>
              <w:rPr>
                <w:b/>
              </w:rPr>
              <w:t xml:space="preserve">Submit </w:t>
            </w:r>
            <w:r>
              <w:t>your chart.</w:t>
            </w:r>
          </w:p>
        </w:tc>
        <w:tc>
          <w:tcPr>
            <w:tcW w:w="1440" w:type="dxa"/>
          </w:tcPr>
          <w:p w14:paraId="1F43EB07" w14:textId="07A70B69" w:rsidR="00E814A5" w:rsidRPr="00842155" w:rsidRDefault="000C0B1E" w:rsidP="00DF0D88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  <w:r w:rsidR="007C69DE">
              <w:rPr>
                <w:rFonts w:cs="Arial"/>
                <w:szCs w:val="20"/>
              </w:rPr>
              <w:t>, 1.4</w:t>
            </w:r>
          </w:p>
        </w:tc>
        <w:tc>
          <w:tcPr>
            <w:tcW w:w="1440" w:type="dxa"/>
          </w:tcPr>
          <w:p w14:paraId="0B9C361A" w14:textId="2E277D76" w:rsidR="00E814A5" w:rsidRPr="00842155" w:rsidRDefault="000165D7" w:rsidP="00DF0D88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Problem Solving = </w:t>
            </w:r>
            <w:r w:rsidR="000C0B1E">
              <w:rPr>
                <w:rFonts w:cs="Arial"/>
                <w:szCs w:val="20"/>
              </w:rPr>
              <w:t>1hr</w:t>
            </w:r>
          </w:p>
        </w:tc>
      </w:tr>
      <w:tr w:rsidR="00E814A5" w:rsidRPr="00842155" w14:paraId="3C8D501D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8D3C14" w14:textId="14D4261F" w:rsidR="00CE5289" w:rsidRPr="00095655" w:rsidRDefault="00095655" w:rsidP="00997454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 w:rsidRPr="00095655">
              <w:rPr>
                <w:rFonts w:cs="Arial"/>
                <w:b/>
                <w:szCs w:val="20"/>
              </w:rPr>
              <w:t>Healthcare at a Glance</w:t>
            </w:r>
            <w:r w:rsidR="0087144D">
              <w:rPr>
                <w:rFonts w:cs="Arial"/>
                <w:b/>
                <w:szCs w:val="20"/>
              </w:rPr>
              <w:t xml:space="preserve"> Blog</w:t>
            </w:r>
          </w:p>
          <w:p w14:paraId="4D46A375" w14:textId="77777777" w:rsidR="00CE5289" w:rsidRDefault="00CE5289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07FBFBAC" w14:textId="4D073AEB" w:rsidR="004167DE" w:rsidRDefault="004167DE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="00095655">
              <w:rPr>
                <w:rFonts w:cs="Arial"/>
                <w:szCs w:val="20"/>
              </w:rPr>
              <w:t xml:space="preserve"> have</w:t>
            </w:r>
            <w:r>
              <w:rPr>
                <w:rFonts w:cs="Arial"/>
                <w:szCs w:val="20"/>
              </w:rPr>
              <w:t xml:space="preserve"> been newly hired by the H</w:t>
            </w:r>
            <w:r w:rsidR="00095655">
              <w:rPr>
                <w:rFonts w:cs="Arial"/>
                <w:szCs w:val="20"/>
              </w:rPr>
              <w:t xml:space="preserve">uman </w:t>
            </w:r>
            <w:r>
              <w:rPr>
                <w:rFonts w:cs="Arial"/>
                <w:szCs w:val="20"/>
              </w:rPr>
              <w:t>R</w:t>
            </w:r>
            <w:r w:rsidR="00095655">
              <w:rPr>
                <w:rFonts w:cs="Arial"/>
                <w:szCs w:val="20"/>
              </w:rPr>
              <w:t>esource</w:t>
            </w:r>
            <w:r w:rsidR="001136E4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department to go over the managed</w:t>
            </w:r>
            <w:r w:rsidR="002A4777">
              <w:rPr>
                <w:rFonts w:cs="Arial"/>
                <w:szCs w:val="20"/>
              </w:rPr>
              <w:t xml:space="preserve"> care models for new employees. With all the changes</w:t>
            </w:r>
            <w:r w:rsidR="0040307A">
              <w:rPr>
                <w:rFonts w:cs="Arial"/>
                <w:szCs w:val="20"/>
              </w:rPr>
              <w:t>, complications,</w:t>
            </w:r>
            <w:r w:rsidR="002A4777">
              <w:rPr>
                <w:rFonts w:cs="Arial"/>
                <w:szCs w:val="20"/>
              </w:rPr>
              <w:t xml:space="preserve"> and challenges relat</w:t>
            </w:r>
            <w:r w:rsidR="0040307A">
              <w:rPr>
                <w:rFonts w:cs="Arial"/>
                <w:szCs w:val="20"/>
              </w:rPr>
              <w:t xml:space="preserve">ed to healthcare, you want to relay the most important information in an engaging manner. </w:t>
            </w:r>
          </w:p>
          <w:p w14:paraId="1EBC0CEB" w14:textId="2F4842E1" w:rsidR="004167DE" w:rsidRDefault="004167DE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6F192267" w14:textId="5DED4773" w:rsidR="004C1F09" w:rsidRDefault="004C1F09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40307A">
              <w:rPr>
                <w:rFonts w:cs="Arial"/>
                <w:b/>
                <w:szCs w:val="20"/>
              </w:rPr>
              <w:t>Choose</w:t>
            </w:r>
            <w:r>
              <w:rPr>
                <w:rFonts w:cs="Arial"/>
                <w:szCs w:val="20"/>
              </w:rPr>
              <w:t xml:space="preserve"> a healthcare plan (</w:t>
            </w:r>
            <w:r w:rsidRPr="00281094">
              <w:rPr>
                <w:rFonts w:cs="Arial"/>
                <w:szCs w:val="20"/>
              </w:rPr>
              <w:t>e.g.</w:t>
            </w:r>
            <w:r w:rsidR="00601855">
              <w:rPr>
                <w:rFonts w:cs="Arial"/>
                <w:szCs w:val="20"/>
              </w:rPr>
              <w:t>,</w:t>
            </w:r>
            <w:r w:rsidRPr="00281094">
              <w:rPr>
                <w:rFonts w:cs="Arial"/>
                <w:szCs w:val="20"/>
              </w:rPr>
              <w:t xml:space="preserve"> AETNA</w:t>
            </w:r>
            <w:r>
              <w:rPr>
                <w:rFonts w:cs="Arial"/>
                <w:szCs w:val="20"/>
              </w:rPr>
              <w:t>). Research the company and benefits</w:t>
            </w:r>
            <w:r w:rsidR="001136E4">
              <w:rPr>
                <w:rFonts w:cs="Arial"/>
                <w:szCs w:val="20"/>
              </w:rPr>
              <w:t xml:space="preserve"> and</w:t>
            </w:r>
            <w:r>
              <w:rPr>
                <w:rFonts w:cs="Arial"/>
                <w:szCs w:val="20"/>
              </w:rPr>
              <w:t xml:space="preserve"> review the textbook on managed care model</w:t>
            </w:r>
            <w:r w:rsidR="001136E4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. </w:t>
            </w:r>
          </w:p>
          <w:p w14:paraId="23A0790D" w14:textId="77777777" w:rsidR="00601855" w:rsidRDefault="00601855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023A6B5D" w14:textId="48F8A586" w:rsidR="004167DE" w:rsidRDefault="0040307A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Use </w:t>
            </w:r>
            <w:r>
              <w:rPr>
                <w:rFonts w:cs="Arial"/>
                <w:szCs w:val="20"/>
              </w:rPr>
              <w:t>LucidPress (</w:t>
            </w:r>
            <w:hyperlink r:id="rId20" w:history="1">
              <w:r w:rsidRPr="00795E55">
                <w:rPr>
                  <w:rStyle w:val="Hyperlink"/>
                  <w:rFonts w:cs="Arial"/>
                  <w:szCs w:val="20"/>
                </w:rPr>
                <w:t>www.lucidpress.com</w:t>
              </w:r>
            </w:hyperlink>
            <w:r>
              <w:rPr>
                <w:rFonts w:cs="Arial"/>
                <w:szCs w:val="20"/>
              </w:rPr>
              <w:t xml:space="preserve">) to </w:t>
            </w:r>
            <w:r w:rsidRPr="0040307A">
              <w:rPr>
                <w:rFonts w:cs="Arial"/>
                <w:szCs w:val="20"/>
              </w:rPr>
              <w:t>c</w:t>
            </w:r>
            <w:r w:rsidR="004167DE" w:rsidRPr="0040307A">
              <w:rPr>
                <w:rFonts w:cs="Arial"/>
                <w:szCs w:val="20"/>
              </w:rPr>
              <w:t>reate</w:t>
            </w:r>
            <w:r w:rsidR="004167DE">
              <w:rPr>
                <w:rFonts w:cs="Arial"/>
                <w:szCs w:val="20"/>
              </w:rPr>
              <w:t xml:space="preserve"> a</w:t>
            </w:r>
            <w:r>
              <w:rPr>
                <w:rFonts w:cs="Arial"/>
                <w:szCs w:val="20"/>
              </w:rPr>
              <w:t xml:space="preserve"> digital</w:t>
            </w:r>
            <w:r w:rsidR="004167DE">
              <w:rPr>
                <w:rFonts w:cs="Arial"/>
                <w:szCs w:val="20"/>
              </w:rPr>
              <w:t xml:space="preserve"> brochure </w:t>
            </w:r>
            <w:r w:rsidR="008765FD">
              <w:rPr>
                <w:rFonts w:cs="Arial"/>
                <w:szCs w:val="20"/>
              </w:rPr>
              <w:t xml:space="preserve">or newsletter </w:t>
            </w:r>
            <w:r w:rsidR="004167DE">
              <w:rPr>
                <w:rFonts w:cs="Arial"/>
                <w:szCs w:val="20"/>
              </w:rPr>
              <w:t>that provides basic information about the different managed care models</w:t>
            </w:r>
            <w:r w:rsidR="004C1F09">
              <w:rPr>
                <w:rFonts w:cs="Arial"/>
                <w:szCs w:val="20"/>
              </w:rPr>
              <w:t xml:space="preserve"> offered</w:t>
            </w:r>
            <w:r w:rsidR="004167DE">
              <w:rPr>
                <w:rFonts w:cs="Arial"/>
                <w:szCs w:val="20"/>
              </w:rPr>
              <w:t xml:space="preserve">. </w:t>
            </w:r>
          </w:p>
          <w:p w14:paraId="5E50A370" w14:textId="77777777" w:rsidR="00601855" w:rsidRDefault="00601855" w:rsidP="00997454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569AF6F9" w14:textId="77777777" w:rsidR="00601855" w:rsidRDefault="0040307A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Create </w:t>
            </w:r>
            <w:r>
              <w:rPr>
                <w:rFonts w:cs="Arial"/>
                <w:szCs w:val="20"/>
              </w:rPr>
              <w:t>a free LucidPress account</w:t>
            </w:r>
            <w:r w:rsidR="00327DD5">
              <w:rPr>
                <w:rFonts w:cs="Arial"/>
                <w:szCs w:val="20"/>
              </w:rPr>
              <w:t xml:space="preserve"> and review the tutorials offered within the site to create your digital document. </w:t>
            </w:r>
          </w:p>
          <w:p w14:paraId="2F9112ED" w14:textId="77777777" w:rsidR="00601855" w:rsidRDefault="00601855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05F2EB23" w14:textId="12018EE5" w:rsidR="0040307A" w:rsidRPr="0040307A" w:rsidRDefault="00327DD5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Make sure to save your file. </w:t>
            </w:r>
          </w:p>
          <w:p w14:paraId="60D391E6" w14:textId="77777777" w:rsidR="00601855" w:rsidRDefault="00601855" w:rsidP="00997454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015477B0" w14:textId="151A7134" w:rsidR="004167DE" w:rsidRDefault="004167DE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327DD5">
              <w:rPr>
                <w:rFonts w:cs="Arial"/>
                <w:b/>
                <w:szCs w:val="20"/>
              </w:rPr>
              <w:t>Include</w:t>
            </w:r>
            <w:r>
              <w:rPr>
                <w:rFonts w:cs="Arial"/>
                <w:szCs w:val="20"/>
              </w:rPr>
              <w:t xml:space="preserve"> the following information</w:t>
            </w:r>
            <w:r w:rsidR="00327DD5">
              <w:rPr>
                <w:rFonts w:cs="Arial"/>
                <w:szCs w:val="20"/>
              </w:rPr>
              <w:t xml:space="preserve"> in your brochure or newsletter</w:t>
            </w:r>
            <w:r>
              <w:rPr>
                <w:rFonts w:cs="Arial"/>
                <w:szCs w:val="20"/>
              </w:rPr>
              <w:t>:</w:t>
            </w:r>
          </w:p>
          <w:p w14:paraId="2080559C" w14:textId="77777777" w:rsidR="004167DE" w:rsidRDefault="004167DE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01F4211C" w14:textId="245E4BCD" w:rsidR="004167DE" w:rsidRDefault="004167DE" w:rsidP="00DB0F19">
            <w:pPr>
              <w:pStyle w:val="AssignmentsLevel2"/>
              <w:ind w:left="216" w:hanging="216"/>
            </w:pPr>
            <w:r>
              <w:t xml:space="preserve">Background </w:t>
            </w:r>
            <w:r w:rsidR="0010326C">
              <w:t xml:space="preserve">and history </w:t>
            </w:r>
            <w:r>
              <w:t>of managed care</w:t>
            </w:r>
          </w:p>
          <w:p w14:paraId="201C3C67" w14:textId="4760A16F" w:rsidR="004167DE" w:rsidRDefault="0010326C" w:rsidP="00DB0F19">
            <w:pPr>
              <w:pStyle w:val="AssignmentsLevel2"/>
              <w:ind w:left="216" w:hanging="216"/>
            </w:pPr>
            <w:r>
              <w:t>Benefits provided</w:t>
            </w:r>
            <w:r w:rsidR="004C1F09">
              <w:t xml:space="preserve"> (e.g.</w:t>
            </w:r>
            <w:r w:rsidR="00601855">
              <w:t>,</w:t>
            </w:r>
            <w:r w:rsidR="004C1F09">
              <w:t xml:space="preserve"> wellness, preventative care, etc.)</w:t>
            </w:r>
            <w:r>
              <w:t xml:space="preserve"> </w:t>
            </w:r>
          </w:p>
          <w:p w14:paraId="508EC339" w14:textId="611DF591" w:rsidR="0010326C" w:rsidRDefault="0010326C" w:rsidP="00DB0F19">
            <w:pPr>
              <w:pStyle w:val="AssignmentsLevel2"/>
              <w:ind w:left="216" w:hanging="216"/>
            </w:pPr>
            <w:r>
              <w:t>Reimbursements (i.e.</w:t>
            </w:r>
            <w:r w:rsidR="00601855">
              <w:t>,</w:t>
            </w:r>
            <w:r>
              <w:t xml:space="preserve"> physician and consumer)</w:t>
            </w:r>
          </w:p>
          <w:p w14:paraId="31A33620" w14:textId="77777777" w:rsidR="004C1F09" w:rsidRDefault="004C1F09" w:rsidP="00DB0F19">
            <w:pPr>
              <w:pStyle w:val="AssignmentsLevel2"/>
              <w:numPr>
                <w:ilvl w:val="0"/>
                <w:numId w:val="0"/>
              </w:numPr>
              <w:ind w:left="216"/>
              <w:rPr>
                <w:b/>
                <w:bCs/>
                <w:i/>
              </w:rPr>
            </w:pPr>
          </w:p>
          <w:p w14:paraId="68F2AA75" w14:textId="72DAED94" w:rsidR="004167DE" w:rsidRDefault="00327DD5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When complete, </w:t>
            </w:r>
            <w:r w:rsidR="0087144D">
              <w:rPr>
                <w:rFonts w:cs="Arial"/>
                <w:szCs w:val="20"/>
              </w:rPr>
              <w:t>c</w:t>
            </w:r>
            <w:r>
              <w:rPr>
                <w:rFonts w:cs="Arial"/>
                <w:szCs w:val="20"/>
              </w:rPr>
              <w:t xml:space="preserve">lick </w:t>
            </w:r>
            <w:r w:rsidRPr="00327DD5">
              <w:rPr>
                <w:rFonts w:cs="Arial"/>
                <w:b/>
                <w:szCs w:val="20"/>
              </w:rPr>
              <w:t>Publish</w:t>
            </w: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on the top right-hand side of </w:t>
            </w:r>
            <w:r w:rsidR="0087144D">
              <w:rPr>
                <w:rFonts w:cs="Arial"/>
                <w:szCs w:val="20"/>
              </w:rPr>
              <w:t xml:space="preserve">the page. A separate screen will pop up, and click </w:t>
            </w:r>
            <w:r w:rsidR="0087144D" w:rsidRPr="0087144D">
              <w:rPr>
                <w:rFonts w:cs="Arial"/>
                <w:b/>
                <w:szCs w:val="20"/>
              </w:rPr>
              <w:t>Publish</w:t>
            </w:r>
            <w:r w:rsidR="0087144D">
              <w:rPr>
                <w:rFonts w:cs="Arial"/>
                <w:szCs w:val="20"/>
              </w:rPr>
              <w:t xml:space="preserve"> again. A link will then appear</w:t>
            </w:r>
            <w:r w:rsidR="001136E4">
              <w:rPr>
                <w:rFonts w:cs="Arial"/>
                <w:szCs w:val="20"/>
              </w:rPr>
              <w:t>;</w:t>
            </w:r>
            <w:r w:rsidR="0087144D">
              <w:rPr>
                <w:rFonts w:cs="Arial"/>
                <w:szCs w:val="20"/>
              </w:rPr>
              <w:t xml:space="preserve"> copy the link provided under the Published Link section. </w:t>
            </w:r>
          </w:p>
          <w:p w14:paraId="7ADBB673" w14:textId="77777777" w:rsidR="0087144D" w:rsidRDefault="0087144D" w:rsidP="00997454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1AE863DC" w14:textId="23297AB6" w:rsidR="00E814A5" w:rsidRDefault="0087144D" w:rsidP="00327DD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Post </w:t>
            </w:r>
            <w:r>
              <w:rPr>
                <w:rFonts w:cs="Arial"/>
                <w:szCs w:val="20"/>
              </w:rPr>
              <w:t xml:space="preserve">the Published Link into a blog post to share with the class.  </w:t>
            </w:r>
          </w:p>
          <w:p w14:paraId="6B8FD6ED" w14:textId="77777777" w:rsidR="00601855" w:rsidRDefault="00601855" w:rsidP="00493ADB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668E2867" w14:textId="28BD764C" w:rsidR="008765FD" w:rsidRDefault="008765FD" w:rsidP="00493ADB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View </w:t>
            </w:r>
            <w:r>
              <w:rPr>
                <w:rFonts w:cs="Arial"/>
                <w:szCs w:val="20"/>
              </w:rPr>
              <w:t>the link</w:t>
            </w:r>
            <w:r w:rsidR="001136E4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of </w:t>
            </w:r>
            <w:r w:rsidR="00D209F6">
              <w:rPr>
                <w:rFonts w:cs="Arial"/>
                <w:szCs w:val="20"/>
              </w:rPr>
              <w:t>two</w:t>
            </w:r>
            <w:r>
              <w:rPr>
                <w:rFonts w:cs="Arial"/>
                <w:szCs w:val="20"/>
              </w:rPr>
              <w:t xml:space="preserve"> </w:t>
            </w:r>
            <w:r w:rsidR="001136E4">
              <w:rPr>
                <w:rFonts w:cs="Arial"/>
                <w:szCs w:val="20"/>
              </w:rPr>
              <w:t xml:space="preserve">other </w:t>
            </w:r>
            <w:r>
              <w:rPr>
                <w:rFonts w:cs="Arial"/>
                <w:szCs w:val="20"/>
              </w:rPr>
              <w:t xml:space="preserve">students and explain </w:t>
            </w:r>
            <w:r w:rsidR="001136E4">
              <w:rPr>
                <w:rFonts w:cs="Arial"/>
                <w:szCs w:val="20"/>
              </w:rPr>
              <w:t>what</w:t>
            </w:r>
            <w:r>
              <w:rPr>
                <w:rFonts w:cs="Arial"/>
                <w:szCs w:val="20"/>
              </w:rPr>
              <w:t xml:space="preserve"> </w:t>
            </w:r>
            <w:r w:rsidR="001136E4">
              <w:rPr>
                <w:rFonts w:cs="Arial"/>
                <w:szCs w:val="20"/>
              </w:rPr>
              <w:t>you found helpful in their brochures or newsletters</w:t>
            </w:r>
            <w:r>
              <w:rPr>
                <w:rFonts w:cs="Arial"/>
                <w:szCs w:val="20"/>
              </w:rPr>
              <w:t xml:space="preserve">. Share any additional information </w:t>
            </w:r>
            <w:r w:rsidR="001136E4">
              <w:rPr>
                <w:rFonts w:cs="Arial"/>
                <w:szCs w:val="20"/>
              </w:rPr>
              <w:t>omitted from</w:t>
            </w:r>
            <w:r>
              <w:rPr>
                <w:rFonts w:cs="Arial"/>
                <w:szCs w:val="20"/>
              </w:rPr>
              <w:t xml:space="preserve"> their publication.</w:t>
            </w:r>
          </w:p>
          <w:p w14:paraId="76B0F3A5" w14:textId="77777777" w:rsidR="0087144D" w:rsidRDefault="0087144D" w:rsidP="00493ADB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20C1FF20" w14:textId="70337AF8" w:rsidR="0087144D" w:rsidRPr="0087144D" w:rsidRDefault="0087144D" w:rsidP="0060185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 xml:space="preserve">: If you </w:t>
            </w:r>
            <w:r w:rsidR="001136E4">
              <w:rPr>
                <w:rFonts w:cs="Arial"/>
                <w:szCs w:val="20"/>
              </w:rPr>
              <w:t xml:space="preserve">wish </w:t>
            </w:r>
            <w:r>
              <w:rPr>
                <w:rFonts w:cs="Arial"/>
                <w:szCs w:val="20"/>
              </w:rPr>
              <w:t>to use a different format</w:t>
            </w:r>
            <w:r w:rsidR="001136E4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such as PowerPoint</w:t>
            </w:r>
            <w:r w:rsidR="001136E4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to present your information, you must get </w:t>
            </w:r>
            <w:r w:rsidR="001136E4">
              <w:rPr>
                <w:rFonts w:cs="Arial"/>
                <w:szCs w:val="20"/>
              </w:rPr>
              <w:t xml:space="preserve">prior </w:t>
            </w:r>
            <w:r>
              <w:rPr>
                <w:rFonts w:cs="Arial"/>
                <w:szCs w:val="20"/>
              </w:rPr>
              <w:t>instructor approval.</w:t>
            </w:r>
          </w:p>
        </w:tc>
        <w:tc>
          <w:tcPr>
            <w:tcW w:w="1440" w:type="dxa"/>
          </w:tcPr>
          <w:p w14:paraId="4D653D27" w14:textId="10606A45" w:rsidR="00E814A5" w:rsidRPr="00842155" w:rsidRDefault="00E814A5" w:rsidP="00DF0D88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1.4, 1.5</w:t>
            </w:r>
          </w:p>
        </w:tc>
        <w:tc>
          <w:tcPr>
            <w:tcW w:w="1440" w:type="dxa"/>
          </w:tcPr>
          <w:p w14:paraId="3FE7D96F" w14:textId="3C04D768" w:rsidR="00E814A5" w:rsidRPr="00842155" w:rsidRDefault="000165D7" w:rsidP="00DF0D88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Blog = </w:t>
            </w:r>
            <w:r w:rsidR="0010326C">
              <w:rPr>
                <w:rFonts w:cs="Arial"/>
                <w:szCs w:val="20"/>
              </w:rPr>
              <w:t>2hr</w:t>
            </w:r>
          </w:p>
        </w:tc>
      </w:tr>
      <w:tr w:rsidR="00E814A5" w:rsidRPr="007F339F" w14:paraId="4F41932F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6B00F7" w14:textId="46A946B4" w:rsidR="0087144D" w:rsidRPr="0087144D" w:rsidRDefault="0087144D" w:rsidP="00493ADB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 w:rsidRPr="0087144D">
              <w:rPr>
                <w:rFonts w:cs="Arial"/>
                <w:b/>
                <w:szCs w:val="20"/>
              </w:rPr>
              <w:t>Medicare and Medicaid Report</w:t>
            </w:r>
          </w:p>
          <w:p w14:paraId="0C10A7A0" w14:textId="77777777" w:rsidR="0087144D" w:rsidRDefault="0087144D" w:rsidP="00493ADB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2AA942DB" w14:textId="020162F9" w:rsidR="005F4F6A" w:rsidRDefault="005F4F6A" w:rsidP="00493ADB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Review </w:t>
            </w:r>
            <w:r w:rsidRPr="007C54D3">
              <w:rPr>
                <w:rFonts w:cs="Arial"/>
                <w:szCs w:val="20"/>
              </w:rPr>
              <w:t xml:space="preserve">the </w:t>
            </w:r>
            <w:r>
              <w:rPr>
                <w:rFonts w:cs="Arial"/>
                <w:szCs w:val="20"/>
              </w:rPr>
              <w:t>Medicare (</w:t>
            </w:r>
            <w:hyperlink r:id="rId21" w:history="1">
              <w:r w:rsidRPr="007C54D3">
                <w:rPr>
                  <w:rStyle w:val="Hyperlink"/>
                  <w:rFonts w:cs="Arial"/>
                  <w:szCs w:val="20"/>
                </w:rPr>
                <w:t>www.kff.org/medicare/index.cfm</w:t>
              </w:r>
            </w:hyperlink>
            <w:r w:rsidRPr="005F4F6A">
              <w:t>)</w:t>
            </w:r>
            <w:r>
              <w:t xml:space="preserve"> and Medicaid (</w:t>
            </w:r>
            <w:hyperlink r:id="rId22" w:history="1">
              <w:r w:rsidRPr="00327173">
                <w:rPr>
                  <w:rStyle w:val="Hyperlink"/>
                </w:rPr>
                <w:t>www.kff.org/medicaid/index.cfm</w:t>
              </w:r>
            </w:hyperlink>
            <w:r>
              <w:rPr>
                <w:rFonts w:cs="Arial"/>
                <w:szCs w:val="20"/>
              </w:rPr>
              <w:t>) websites</w:t>
            </w:r>
            <w:r w:rsidR="001136E4">
              <w:rPr>
                <w:rFonts w:cs="Arial"/>
                <w:szCs w:val="20"/>
              </w:rPr>
              <w:t xml:space="preserve"> and this week’s readings</w:t>
            </w:r>
            <w:r>
              <w:rPr>
                <w:rFonts w:cs="Arial"/>
                <w:szCs w:val="20"/>
              </w:rPr>
              <w:t xml:space="preserve">. </w:t>
            </w:r>
          </w:p>
          <w:p w14:paraId="08353138" w14:textId="77777777" w:rsidR="00601855" w:rsidRDefault="00601855" w:rsidP="00DB0F19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76EF8F60" w14:textId="0A3EAD12" w:rsidR="00BD4144" w:rsidRDefault="005F4F6A" w:rsidP="00DB0F19">
            <w:pPr>
              <w:tabs>
                <w:tab w:val="left" w:pos="1397"/>
              </w:tabs>
              <w:rPr>
                <w:rFonts w:cs="Arial"/>
                <w:b/>
                <w:bCs/>
                <w:i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 xml:space="preserve">a 350- to 700-word report that provides an overview of Medicare and Medicaid. </w:t>
            </w:r>
          </w:p>
          <w:p w14:paraId="2781A652" w14:textId="77777777" w:rsidR="005F4F6A" w:rsidRDefault="005F4F6A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Include </w:t>
            </w:r>
            <w:r>
              <w:rPr>
                <w:rFonts w:cs="Arial"/>
                <w:szCs w:val="20"/>
              </w:rPr>
              <w:t xml:space="preserve">the following in the report: </w:t>
            </w:r>
          </w:p>
          <w:p w14:paraId="4059F2A2" w14:textId="77777777" w:rsidR="005F4F6A" w:rsidRDefault="005F4F6A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74568667" w14:textId="08B00548" w:rsidR="00BD4144" w:rsidRDefault="005F4F6A" w:rsidP="005F4F6A">
            <w:pPr>
              <w:pStyle w:val="AssignmentsLevel2"/>
            </w:pPr>
            <w:r>
              <w:t>B</w:t>
            </w:r>
            <w:r w:rsidR="00BD4144">
              <w:t xml:space="preserve">rief history of the development of Medicare and Medicaid. </w:t>
            </w:r>
          </w:p>
          <w:p w14:paraId="63C75E5D" w14:textId="1AA01F6C" w:rsidR="005F4F6A" w:rsidRDefault="005F4F6A" w:rsidP="005F4F6A">
            <w:pPr>
              <w:pStyle w:val="AssignmentsLevel2"/>
            </w:pPr>
            <w:r>
              <w:t>Description of both plans</w:t>
            </w:r>
          </w:p>
          <w:p w14:paraId="0BE23A52" w14:textId="1F78A570" w:rsidR="005F4F6A" w:rsidRDefault="005F4F6A" w:rsidP="005F4F6A">
            <w:pPr>
              <w:pStyle w:val="AssignmentsLevel2"/>
            </w:pPr>
            <w:r>
              <w:t xml:space="preserve">Current challenges facing Medicare and Medicaid, and </w:t>
            </w:r>
            <w:r w:rsidR="001136E4">
              <w:t>how those challenges affect</w:t>
            </w:r>
            <w:r>
              <w:t xml:space="preserve"> patients. </w:t>
            </w:r>
          </w:p>
          <w:p w14:paraId="00E4053B" w14:textId="77777777" w:rsidR="005F4F6A" w:rsidRDefault="005F4F6A" w:rsidP="005F4F6A">
            <w:pPr>
              <w:pStyle w:val="AssignmentsLevel2"/>
              <w:numPr>
                <w:ilvl w:val="0"/>
                <w:numId w:val="0"/>
              </w:numPr>
            </w:pPr>
          </w:p>
          <w:p w14:paraId="1BCA3E96" w14:textId="38932037" w:rsidR="00E814A5" w:rsidRPr="007F339F" w:rsidRDefault="005F4F6A" w:rsidP="005F4F6A">
            <w:pPr>
              <w:pStyle w:val="AssignmentsLevel2"/>
              <w:numPr>
                <w:ilvl w:val="0"/>
                <w:numId w:val="0"/>
              </w:numPr>
            </w:pPr>
            <w:r>
              <w:rPr>
                <w:b/>
              </w:rPr>
              <w:t xml:space="preserve">Format </w:t>
            </w:r>
            <w:r>
              <w:t xml:space="preserve">your report according to APA guidelines. </w:t>
            </w:r>
          </w:p>
        </w:tc>
        <w:tc>
          <w:tcPr>
            <w:tcW w:w="1440" w:type="dxa"/>
          </w:tcPr>
          <w:p w14:paraId="38CFB0D2" w14:textId="505450EE" w:rsidR="00E814A5" w:rsidRPr="009F6FAF" w:rsidRDefault="00BD4144" w:rsidP="00DF0D88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1.2, 1.3</w:t>
            </w:r>
          </w:p>
        </w:tc>
        <w:tc>
          <w:tcPr>
            <w:tcW w:w="1440" w:type="dxa"/>
          </w:tcPr>
          <w:p w14:paraId="12BF4833" w14:textId="20C88BD2" w:rsidR="00E814A5" w:rsidRPr="009F6FAF" w:rsidRDefault="000165D7" w:rsidP="00DF0D88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Paper = </w:t>
            </w:r>
            <w:r w:rsidR="00BD4144">
              <w:rPr>
                <w:rFonts w:cs="Arial"/>
                <w:szCs w:val="20"/>
              </w:rPr>
              <w:t>1hr</w:t>
            </w:r>
          </w:p>
        </w:tc>
      </w:tr>
      <w:tr w:rsidR="00E814A5" w:rsidRPr="00842155" w14:paraId="02931CCC" w14:textId="77777777" w:rsidTr="005578AB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F867C3" w14:textId="77777777" w:rsidR="00E814A5" w:rsidRPr="00842155" w:rsidRDefault="00E814A5" w:rsidP="00DF0D88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B18851" w14:textId="77777777" w:rsidR="00E814A5" w:rsidRPr="00842155" w:rsidRDefault="00E814A5" w:rsidP="00DF0D88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1C77B85" w14:textId="77777777" w:rsidR="00E814A5" w:rsidRPr="00842155" w:rsidRDefault="00E814A5" w:rsidP="00DF0D88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CDA6CF8" w14:textId="2186D10F" w:rsidR="00E814A5" w:rsidRPr="00842155" w:rsidRDefault="00BD4144" w:rsidP="00DF0D88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</w:t>
            </w:r>
            <w:r w:rsidR="00D1100E">
              <w:rPr>
                <w:rFonts w:cs="Arial"/>
                <w:b/>
                <w:szCs w:val="20"/>
              </w:rPr>
              <w:t>hr</w:t>
            </w:r>
          </w:p>
        </w:tc>
      </w:tr>
      <w:tr w:rsidR="00E814A5" w:rsidRPr="00842155" w14:paraId="482E5B2C" w14:textId="77777777" w:rsidTr="005578AB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C46226" w14:textId="77777777" w:rsidR="00E814A5" w:rsidRPr="009F6FAF" w:rsidRDefault="00E814A5" w:rsidP="00DF0D88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68F633CE" w14:textId="77777777" w:rsidR="00E814A5" w:rsidRPr="009F6FAF" w:rsidRDefault="00E814A5" w:rsidP="00DF0D88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</w:tc>
      </w:tr>
    </w:tbl>
    <w:p w14:paraId="356C920F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2AFBFA17" w14:textId="77777777" w:rsidR="005578AB" w:rsidRPr="009F1818" w:rsidRDefault="005578AB" w:rsidP="005578AB">
      <w:pPr>
        <w:outlineLvl w:val="0"/>
        <w:rPr>
          <w:rFonts w:cs="Arial"/>
          <w:b/>
          <w:color w:val="720D2D"/>
          <w:sz w:val="22"/>
          <w:szCs w:val="22"/>
        </w:rPr>
      </w:pPr>
      <w:r>
        <w:rPr>
          <w:rFonts w:cs="Arial"/>
          <w:b/>
          <w:color w:val="720D2D"/>
          <w:sz w:val="22"/>
          <w:szCs w:val="22"/>
        </w:rPr>
        <w:t xml:space="preserve">Faculty </w:t>
      </w:r>
      <w:r w:rsidRPr="009F1818">
        <w:rPr>
          <w:rFonts w:cs="Arial"/>
          <w:b/>
          <w:color w:val="720D2D"/>
          <w:sz w:val="22"/>
          <w:szCs w:val="22"/>
        </w:rPr>
        <w:t>Notes</w:t>
      </w:r>
    </w:p>
    <w:p w14:paraId="1FB60BFD" w14:textId="77777777" w:rsidR="005578AB" w:rsidRDefault="005578AB" w:rsidP="005578AB">
      <w:pPr>
        <w:pStyle w:val="AssignmentsLevel2"/>
        <w:numPr>
          <w:ilvl w:val="0"/>
          <w:numId w:val="0"/>
        </w:numPr>
        <w:rPr>
          <w:b/>
        </w:rPr>
      </w:pPr>
    </w:p>
    <w:p w14:paraId="391607BF" w14:textId="2F55EBF1" w:rsidR="00601855" w:rsidRDefault="005578AB" w:rsidP="005578AB">
      <w:pPr>
        <w:pStyle w:val="AssignmentsLevel2"/>
        <w:numPr>
          <w:ilvl w:val="0"/>
          <w:numId w:val="0"/>
        </w:numPr>
      </w:pPr>
      <w:r>
        <w:rPr>
          <w:b/>
        </w:rPr>
        <w:t xml:space="preserve">Healthcare at a Glance Blog: </w:t>
      </w:r>
      <w:r>
        <w:t>In this assignment, students submit digital documents using LucidPress.com (</w:t>
      </w:r>
      <w:hyperlink r:id="rId23" w:history="1">
        <w:r w:rsidRPr="00795E55">
          <w:rPr>
            <w:rStyle w:val="Hyperlink"/>
          </w:rPr>
          <w:t>www.lucidpress.com</w:t>
        </w:r>
      </w:hyperlink>
      <w:r>
        <w:t xml:space="preserve">). </w:t>
      </w:r>
      <w:r w:rsidR="00CA6A54">
        <w:t xml:space="preserve">LucidPress.com </w:t>
      </w:r>
      <w:r>
        <w:t xml:space="preserve">is a </w:t>
      </w:r>
      <w:r w:rsidR="0094334B">
        <w:t xml:space="preserve">free </w:t>
      </w:r>
      <w:r>
        <w:t>forum</w:t>
      </w:r>
      <w:r w:rsidR="0094334B">
        <w:t xml:space="preserve"> used</w:t>
      </w:r>
      <w:r>
        <w:t xml:space="preserve"> to create digital documents</w:t>
      </w:r>
      <w:r w:rsidR="0094334B">
        <w:t>; it</w:t>
      </w:r>
      <w:r>
        <w:t xml:space="preserve"> </w:t>
      </w:r>
      <w:r w:rsidR="00CA6A54">
        <w:t>contains</w:t>
      </w:r>
      <w:r>
        <w:t xml:space="preserve"> templates such as news</w:t>
      </w:r>
      <w:r w:rsidR="00CA6A54">
        <w:t>letters, flyers, brochures, etc</w:t>
      </w:r>
      <w:r>
        <w:t xml:space="preserve">. </w:t>
      </w:r>
    </w:p>
    <w:p w14:paraId="334B7DDA" w14:textId="77777777" w:rsidR="00601855" w:rsidRDefault="00601855" w:rsidP="005578AB">
      <w:pPr>
        <w:pStyle w:val="AssignmentsLevel2"/>
        <w:numPr>
          <w:ilvl w:val="0"/>
          <w:numId w:val="0"/>
        </w:numPr>
      </w:pPr>
    </w:p>
    <w:p w14:paraId="7227E796" w14:textId="77777777" w:rsidR="00601855" w:rsidRDefault="005578AB" w:rsidP="00281094">
      <w:pPr>
        <w:pStyle w:val="AssignmentsLevel2"/>
      </w:pPr>
      <w:r>
        <w:t xml:space="preserve">For students to </w:t>
      </w:r>
      <w:r w:rsidR="00CA6A54">
        <w:t>show</w:t>
      </w:r>
      <w:r>
        <w:t xml:space="preserve"> their work, remind them to click on the </w:t>
      </w:r>
      <w:r>
        <w:rPr>
          <w:b/>
        </w:rPr>
        <w:t xml:space="preserve">Publish </w:t>
      </w:r>
      <w:r>
        <w:t xml:space="preserve">button on the top right-hand side. A link will be generated and students should use that link to </w:t>
      </w:r>
      <w:r w:rsidR="00CA6A54">
        <w:t>post to the blog</w:t>
      </w:r>
      <w:r>
        <w:t xml:space="preserve">. </w:t>
      </w:r>
      <w:r w:rsidR="00CA6A54">
        <w:t>Through this feature, members are able to view each other’s works freely, without having to log in.</w:t>
      </w:r>
    </w:p>
    <w:p w14:paraId="5618C14E" w14:textId="7F912AF5" w:rsidR="005578AB" w:rsidRDefault="005578AB" w:rsidP="00281094">
      <w:pPr>
        <w:pStyle w:val="AssignmentsLevel2"/>
      </w:pPr>
      <w:r>
        <w:t xml:space="preserve">Tell students </w:t>
      </w:r>
      <w:r w:rsidR="00601855">
        <w:t xml:space="preserve">NOT </w:t>
      </w:r>
      <w:r>
        <w:t xml:space="preserve">to use the </w:t>
      </w:r>
      <w:r>
        <w:rPr>
          <w:b/>
        </w:rPr>
        <w:t xml:space="preserve">Share </w:t>
      </w:r>
      <w:r>
        <w:t>options t</w:t>
      </w:r>
      <w:r w:rsidR="00CA6A54">
        <w:t xml:space="preserve">o generate a link, because the link created would </w:t>
      </w:r>
      <w:r>
        <w:t>require students to log</w:t>
      </w:r>
      <w:r w:rsidR="0094334B">
        <w:t xml:space="preserve"> </w:t>
      </w:r>
      <w:r>
        <w:t xml:space="preserve">in to view the completed work. </w:t>
      </w:r>
      <w:r w:rsidR="00CA6A54">
        <w:t xml:space="preserve">This option is more complicated as it provides more features to allow members to share and work off the same document. </w:t>
      </w:r>
    </w:p>
    <w:p w14:paraId="5A6FEF7D" w14:textId="77777777" w:rsidR="00CA6A54" w:rsidRDefault="00CA6A54" w:rsidP="005578AB">
      <w:pPr>
        <w:pStyle w:val="AssignmentsLevel2"/>
        <w:numPr>
          <w:ilvl w:val="0"/>
          <w:numId w:val="0"/>
        </w:numPr>
      </w:pPr>
    </w:p>
    <w:p w14:paraId="1E6A5540" w14:textId="6F2C7746" w:rsidR="00CA6A54" w:rsidRPr="005578AB" w:rsidRDefault="00CA6A54" w:rsidP="005578AB">
      <w:pPr>
        <w:pStyle w:val="AssignmentsLevel2"/>
        <w:numPr>
          <w:ilvl w:val="0"/>
          <w:numId w:val="0"/>
        </w:numPr>
      </w:pPr>
      <w:r>
        <w:t xml:space="preserve">It is highly recommended that you also create a free account with LucidPress to </w:t>
      </w:r>
      <w:r w:rsidR="0094334B">
        <w:t>learn</w:t>
      </w:r>
      <w:r>
        <w:t xml:space="preserve"> how to create digital documents and to </w:t>
      </w:r>
      <w:r w:rsidR="0094334B">
        <w:t>be able</w:t>
      </w:r>
      <w:r>
        <w:t xml:space="preserve"> to assist students in their studies.  </w:t>
      </w:r>
    </w:p>
    <w:p w14:paraId="32D19C65" w14:textId="77777777" w:rsidR="006324AB" w:rsidRPr="006324AB" w:rsidRDefault="006324AB" w:rsidP="006324AB">
      <w:pPr>
        <w:pStyle w:val="ListParagraph"/>
        <w:tabs>
          <w:tab w:val="left" w:pos="360"/>
        </w:tabs>
        <w:spacing w:before="60" w:after="60"/>
        <w:ind w:left="360"/>
        <w:rPr>
          <w:rFonts w:cs="Arial"/>
          <w:szCs w:val="20"/>
        </w:rPr>
        <w:sectPr w:rsidR="006324AB" w:rsidRPr="006324AB" w:rsidSect="00704919"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E69A65C" w14:textId="77777777" w:rsidR="008867EB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  <w:bookmarkStart w:id="3" w:name="weektwo"/>
      <w:bookmarkEnd w:id="3"/>
    </w:p>
    <w:tbl>
      <w:tblPr>
        <w:tblpPr w:leftFromText="180" w:rightFromText="180" w:vertAnchor="text" w:tblpX="-40" w:tblpY="1"/>
        <w:tblOverlap w:val="never"/>
        <w:tblW w:w="129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8730"/>
        <w:gridCol w:w="1440"/>
        <w:gridCol w:w="1440"/>
      </w:tblGrid>
      <w:tr w:rsidR="00851480" w:rsidRPr="0090566F" w14:paraId="5C2D3807" w14:textId="77777777" w:rsidTr="00C60D8A">
        <w:trPr>
          <w:trHeight w:val="535"/>
        </w:trPr>
        <w:tc>
          <w:tcPr>
            <w:tcW w:w="1009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1FDED5" w14:textId="416F05D8" w:rsidR="005B10FE" w:rsidRPr="00842155" w:rsidRDefault="005B10FE" w:rsidP="00C60D8A">
            <w:pPr>
              <w:pStyle w:val="WeeklyTopicHeading1"/>
            </w:pPr>
            <w:bookmarkStart w:id="4" w:name="_Toc358980895"/>
            <w:r w:rsidRPr="0068364F">
              <w:t xml:space="preserve">Week </w:t>
            </w:r>
            <w:r>
              <w:t>Two</w:t>
            </w:r>
            <w:r w:rsidRPr="0068364F">
              <w:t xml:space="preserve">: </w:t>
            </w:r>
            <w:bookmarkEnd w:id="4"/>
            <w:r w:rsidR="0004013E">
              <w:t>Lifestyles and Its Impact on Healthcare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2FB448D4" w14:textId="77777777" w:rsidR="005B10FE" w:rsidRPr="0090566F" w:rsidRDefault="005B10FE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bCs/>
                <w:i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325AB061" w14:textId="77777777" w:rsidR="005B10FE" w:rsidRPr="0090566F" w:rsidRDefault="005B10FE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bCs/>
                <w:i/>
                <w:color w:val="FFFFFF"/>
                <w:sz w:val="28"/>
                <w:szCs w:val="28"/>
              </w:rPr>
            </w:pPr>
          </w:p>
        </w:tc>
      </w:tr>
      <w:tr w:rsidR="00851480" w:rsidRPr="00842155" w14:paraId="4ED661CB" w14:textId="77777777" w:rsidTr="00C60D8A">
        <w:tc>
          <w:tcPr>
            <w:tcW w:w="1009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CB46A0" w14:textId="77777777" w:rsidR="00FD5474" w:rsidRPr="005B10FE" w:rsidRDefault="00FD5474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0A61390D" w14:textId="77777777" w:rsidR="00FD5474" w:rsidRPr="00842155" w:rsidRDefault="00FD5474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851480" w:rsidRPr="00842155" w14:paraId="08E16D72" w14:textId="77777777" w:rsidTr="00C60D8A">
        <w:trPr>
          <w:trHeight w:val="30"/>
        </w:trPr>
        <w:tc>
          <w:tcPr>
            <w:tcW w:w="1009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7279D2" w14:textId="10056FD7" w:rsidR="0097496A" w:rsidRPr="00842155" w:rsidRDefault="0004013E" w:rsidP="00C60D8A">
            <w:pPr>
              <w:pStyle w:val="ObjectiveBullet"/>
              <w:numPr>
                <w:ilvl w:val="1"/>
                <w:numId w:val="30"/>
              </w:numPr>
              <w:tabs>
                <w:tab w:val="clear" w:pos="0"/>
              </w:tabs>
            </w:pPr>
            <w:r>
              <w:t xml:space="preserve">Explain the factors that influence health status.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6FB8354B" w14:textId="26F4B991" w:rsidR="00FD5474" w:rsidRPr="00842155" w:rsidRDefault="00980218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szCs w:val="20"/>
              </w:rPr>
            </w:pPr>
            <w:r>
              <w:t>CO1, 2</w:t>
            </w:r>
          </w:p>
        </w:tc>
      </w:tr>
      <w:tr w:rsidR="00851480" w:rsidRPr="00842155" w14:paraId="45F17983" w14:textId="77777777" w:rsidTr="00C60D8A">
        <w:trPr>
          <w:trHeight w:val="30"/>
        </w:trPr>
        <w:tc>
          <w:tcPr>
            <w:tcW w:w="1009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34D06B" w14:textId="77AC6CE3" w:rsidR="00980218" w:rsidRDefault="005A24DE" w:rsidP="000259E2">
            <w:pPr>
              <w:pStyle w:val="ObjectiveBullet"/>
              <w:numPr>
                <w:ilvl w:val="1"/>
                <w:numId w:val="30"/>
              </w:numPr>
              <w:tabs>
                <w:tab w:val="clear" w:pos="0"/>
              </w:tabs>
            </w:pPr>
            <w:r>
              <w:t xml:space="preserve"> </w:t>
            </w:r>
            <w:r w:rsidR="00980218">
              <w:t>Summarize the White House Commission on Complementary and Alternative Medicine Policy with a focus on its impact in the workplace</w:t>
            </w:r>
            <w:r w:rsidR="0094334B">
              <w:t xml:space="preserve"> and on</w:t>
            </w:r>
            <w:r w:rsidR="00980218">
              <w:t xml:space="preserve"> children and </w:t>
            </w:r>
            <w:r w:rsidR="00830E13">
              <w:t>older adults</w:t>
            </w:r>
            <w:r w:rsidR="00980218">
              <w:t xml:space="preserve">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752C7781" w14:textId="2841A036" w:rsidR="00980218" w:rsidRPr="00842155" w:rsidRDefault="00980218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szCs w:val="20"/>
              </w:rPr>
            </w:pPr>
            <w:r>
              <w:t>CO2, 4, 5</w:t>
            </w:r>
          </w:p>
        </w:tc>
      </w:tr>
      <w:tr w:rsidR="00851480" w:rsidRPr="00842155" w14:paraId="02EC56CD" w14:textId="77777777" w:rsidTr="00C60D8A">
        <w:trPr>
          <w:trHeight w:val="30"/>
        </w:trPr>
        <w:tc>
          <w:tcPr>
            <w:tcW w:w="1009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0626E9" w14:textId="48FBB3CE" w:rsidR="00980218" w:rsidRDefault="00980218" w:rsidP="00601855">
            <w:pPr>
              <w:pStyle w:val="ObjectiveBullet"/>
              <w:numPr>
                <w:ilvl w:val="1"/>
                <w:numId w:val="30"/>
              </w:numPr>
              <w:tabs>
                <w:tab w:val="clear" w:pos="0"/>
              </w:tabs>
            </w:pPr>
            <w:r>
              <w:t>Determine the impact diabetes, smoking, obesity</w:t>
            </w:r>
            <w:r w:rsidR="0094334B">
              <w:t>,</w:t>
            </w:r>
            <w:r>
              <w:t xml:space="preserve"> cardiovascular </w:t>
            </w:r>
            <w:r w:rsidR="0094334B">
              <w:t xml:space="preserve">disease, and other similar conditions </w:t>
            </w:r>
            <w:r>
              <w:t xml:space="preserve">have on the healthcare system.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2F0F8EF7" w14:textId="73797A67" w:rsidR="00980218" w:rsidRPr="00842155" w:rsidRDefault="00980218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szCs w:val="20"/>
              </w:rPr>
            </w:pPr>
            <w:r>
              <w:t>CO2, 3, 4, 5</w:t>
            </w:r>
          </w:p>
        </w:tc>
      </w:tr>
      <w:tr w:rsidR="00851480" w:rsidRPr="00842155" w14:paraId="5D7C6DD1" w14:textId="77777777" w:rsidTr="00C60D8A">
        <w:trPr>
          <w:trHeight w:val="38"/>
        </w:trPr>
        <w:tc>
          <w:tcPr>
            <w:tcW w:w="1009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3050CE" w14:textId="2680B19D" w:rsidR="0097496A" w:rsidRPr="00842155" w:rsidRDefault="0004013E" w:rsidP="00C60D8A">
            <w:pPr>
              <w:pStyle w:val="ObjectiveBullet"/>
              <w:numPr>
                <w:ilvl w:val="1"/>
                <w:numId w:val="30"/>
              </w:numPr>
              <w:tabs>
                <w:tab w:val="clear" w:pos="0"/>
              </w:tabs>
            </w:pPr>
            <w:r>
              <w:t>Evaluate the role personal lifestyles and choices ha</w:t>
            </w:r>
            <w:r w:rsidR="0094334B">
              <w:t>ve had</w:t>
            </w:r>
            <w:r>
              <w:t xml:space="preserve"> on healthcare over the past 60 years.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1798D6FD" w14:textId="60021A82" w:rsidR="00FD5474" w:rsidRPr="00842155" w:rsidRDefault="00980218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szCs w:val="20"/>
              </w:rPr>
            </w:pPr>
            <w:r>
              <w:t>CO1, 2, 5</w:t>
            </w:r>
          </w:p>
        </w:tc>
      </w:tr>
      <w:tr w:rsidR="00851480" w:rsidRPr="00842155" w14:paraId="5557E83B" w14:textId="77777777" w:rsidTr="00C60D8A">
        <w:trPr>
          <w:trHeight w:val="467"/>
        </w:trPr>
        <w:tc>
          <w:tcPr>
            <w:tcW w:w="1009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0EB44C" w14:textId="77777777" w:rsidR="00FD5474" w:rsidRPr="005B10FE" w:rsidRDefault="00FD5474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0F278EB8" w14:textId="77777777" w:rsidR="00FD5474" w:rsidRPr="005B10FE" w:rsidRDefault="00FD5474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7B9AEAC7" w14:textId="77777777" w:rsidR="00FD5474" w:rsidRPr="005B10FE" w:rsidRDefault="00FD5474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12DCE81" w14:textId="77777777" w:rsidR="00FD5474" w:rsidRPr="005B10FE" w:rsidRDefault="00FD5474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9F311D" w:rsidRPr="00842155" w14:paraId="3194C7AB" w14:textId="77777777" w:rsidTr="00C60D8A">
        <w:tc>
          <w:tcPr>
            <w:tcW w:w="1009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6D13D8" w14:textId="13328328" w:rsidR="009F311D" w:rsidRDefault="009F311D" w:rsidP="00987FD0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r w:rsidRPr="0058333B">
              <w:rPr>
                <w:rFonts w:cs="Arial"/>
                <w:szCs w:val="20"/>
              </w:rPr>
              <w:t>Ch</w:t>
            </w:r>
            <w:r w:rsidR="00987FD0">
              <w:rPr>
                <w:rFonts w:cs="Arial"/>
                <w:szCs w:val="20"/>
              </w:rPr>
              <w:t>.</w:t>
            </w:r>
            <w:r w:rsidRPr="0058333B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2 of </w:t>
            </w:r>
            <w:r w:rsidRPr="007C54D3">
              <w:rPr>
                <w:i/>
              </w:rPr>
              <w:t>Fundamentals of US Health Care</w:t>
            </w:r>
            <w:r w:rsidR="00330C28"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A9F08E7" w14:textId="1AD4C9D4" w:rsidR="009F311D" w:rsidRDefault="009F311D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225720A" w14:textId="77777777" w:rsidR="009F311D" w:rsidRDefault="009F311D" w:rsidP="00C60D8A">
            <w:pPr>
              <w:rPr>
                <w:rFonts w:cs="Arial"/>
                <w:szCs w:val="20"/>
              </w:rPr>
            </w:pPr>
          </w:p>
        </w:tc>
      </w:tr>
      <w:tr w:rsidR="00244442" w:rsidRPr="00842155" w14:paraId="7D7AE98B" w14:textId="77777777" w:rsidTr="00C60D8A">
        <w:tc>
          <w:tcPr>
            <w:tcW w:w="1009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EC01AB" w14:textId="71AA6698" w:rsidR="00244442" w:rsidRDefault="0067711C" w:rsidP="00244442">
            <w:pPr>
              <w:tabs>
                <w:tab w:val="left" w:pos="1304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Read</w:t>
            </w:r>
            <w:r w:rsidR="00244442">
              <w:rPr>
                <w:rFonts w:cs="Arial"/>
                <w:szCs w:val="20"/>
              </w:rPr>
              <w:t xml:space="preserve"> the </w:t>
            </w:r>
            <w:r>
              <w:rPr>
                <w:rFonts w:cs="Arial"/>
                <w:szCs w:val="20"/>
              </w:rPr>
              <w:t xml:space="preserve">sections below within the </w:t>
            </w:r>
            <w:r w:rsidR="00244442">
              <w:rPr>
                <w:rFonts w:cs="Arial"/>
                <w:szCs w:val="20"/>
              </w:rPr>
              <w:t xml:space="preserve">White House Commission Complementary and Alternative Medicine Policy (CAM) </w:t>
            </w:r>
            <w:hyperlink r:id="rId24" w:history="1">
              <w:r w:rsidR="00244442" w:rsidRPr="00F15526">
                <w:rPr>
                  <w:rStyle w:val="Hyperlink"/>
                  <w:rFonts w:cs="Arial"/>
                  <w:szCs w:val="20"/>
                </w:rPr>
                <w:t>http://www.whccamp.hhs.gov/pdfs/fr2002_chapter_8.pdf</w:t>
              </w:r>
            </w:hyperlink>
            <w:r w:rsidR="00244442">
              <w:rPr>
                <w:rFonts w:cs="Arial"/>
                <w:szCs w:val="20"/>
              </w:rPr>
              <w:t xml:space="preserve">: </w:t>
            </w:r>
          </w:p>
          <w:p w14:paraId="5408CE58" w14:textId="77777777" w:rsidR="00244442" w:rsidRPr="005B0BDE" w:rsidRDefault="00244442" w:rsidP="00244442">
            <w:pPr>
              <w:tabs>
                <w:tab w:val="left" w:pos="1304"/>
              </w:tabs>
              <w:rPr>
                <w:rFonts w:cs="Arial"/>
                <w:szCs w:val="20"/>
              </w:rPr>
            </w:pPr>
          </w:p>
          <w:p w14:paraId="70E0DBE9" w14:textId="5D37CFCF" w:rsidR="00244442" w:rsidRDefault="00244442" w:rsidP="00244442">
            <w:pPr>
              <w:pStyle w:val="AssignmentsLevel2"/>
            </w:pPr>
            <w:r>
              <w:t>Wellness and Health Promotion for Children, (p</w:t>
            </w:r>
            <w:r w:rsidR="0094334B">
              <w:t>p</w:t>
            </w:r>
            <w:r>
              <w:t>. 126–128)</w:t>
            </w:r>
          </w:p>
          <w:p w14:paraId="7D616098" w14:textId="412C1B68" w:rsidR="00244442" w:rsidRDefault="00244442" w:rsidP="00244442">
            <w:pPr>
              <w:pStyle w:val="AssignmentsLevel2"/>
            </w:pPr>
            <w:r>
              <w:t>Wellness and Health Promotion in the Workplace, (p</w:t>
            </w:r>
            <w:r w:rsidR="0094334B">
              <w:t>p</w:t>
            </w:r>
            <w:r>
              <w:t>. 128–129)</w:t>
            </w:r>
          </w:p>
          <w:p w14:paraId="1BC3973D" w14:textId="54242B23" w:rsidR="00244442" w:rsidRDefault="00244442" w:rsidP="00244442">
            <w:pPr>
              <w:pStyle w:val="AssignmentsLevel2"/>
            </w:pPr>
            <w:r>
              <w:t>Federal/ State Programs and Systems (p</w:t>
            </w:r>
            <w:r w:rsidR="0094334B">
              <w:t>p</w:t>
            </w:r>
            <w:r>
              <w:t>. 130–131)</w:t>
            </w:r>
          </w:p>
          <w:p w14:paraId="24667036" w14:textId="29821608" w:rsidR="00244442" w:rsidRPr="00244442" w:rsidRDefault="00244442" w:rsidP="00244442">
            <w:pPr>
              <w:pStyle w:val="AssignmentsLevel2"/>
            </w:pPr>
            <w:r>
              <w:t>Public and Private Programs and Systems (p. 131)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8EB7D45" w14:textId="7E93F7EF" w:rsidR="00244442" w:rsidRDefault="00244442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D3175A4" w14:textId="77777777" w:rsidR="00244442" w:rsidRDefault="00244442" w:rsidP="00C60D8A">
            <w:pPr>
              <w:rPr>
                <w:rFonts w:cs="Arial"/>
                <w:szCs w:val="20"/>
              </w:rPr>
            </w:pPr>
          </w:p>
        </w:tc>
      </w:tr>
      <w:tr w:rsidR="009F311D" w:rsidRPr="00842155" w14:paraId="03E89795" w14:textId="77777777" w:rsidTr="00C60D8A">
        <w:tc>
          <w:tcPr>
            <w:tcW w:w="1009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48D7BE" w14:textId="5AFD4E30" w:rsidR="009F311D" w:rsidRDefault="009F311D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Lifestyle Management</w:t>
            </w:r>
          </w:p>
          <w:p w14:paraId="64897E45" w14:textId="77777777" w:rsidR="009F311D" w:rsidRDefault="009F311D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szCs w:val="20"/>
              </w:rPr>
            </w:pPr>
          </w:p>
          <w:p w14:paraId="01D94FFB" w14:textId="32F2E7A5" w:rsidR="009F311D" w:rsidRDefault="009F311D" w:rsidP="00C60D8A">
            <w:pPr>
              <w:pStyle w:val="AssignmentsLevel1"/>
            </w:pPr>
            <w:r w:rsidRPr="00B52AC8">
              <w:rPr>
                <w:b/>
              </w:rPr>
              <w:t>Review</w:t>
            </w:r>
            <w:r>
              <w:t xml:space="preserve"> the video “TEDxMaastricht_LuukSimons – ‘From disease management to lifestyle management’” at </w:t>
            </w:r>
            <w:hyperlink r:id="rId25" w:history="1">
              <w:r w:rsidRPr="00B52AC8">
                <w:rPr>
                  <w:rStyle w:val="Hyperlink"/>
                </w:rPr>
                <w:t>http://youtu.be/ukK-4UR3eRc</w:t>
              </w:r>
            </w:hyperlink>
          </w:p>
          <w:p w14:paraId="4D5E5A30" w14:textId="77777777" w:rsidR="00601855" w:rsidRDefault="00601855" w:rsidP="00C60D8A">
            <w:pPr>
              <w:pStyle w:val="AssignmentsLevel1"/>
              <w:rPr>
                <w:b/>
              </w:rPr>
            </w:pPr>
          </w:p>
          <w:p w14:paraId="456DBC88" w14:textId="0A97CD10" w:rsidR="009F311D" w:rsidRDefault="009F311D" w:rsidP="00C60D8A">
            <w:pPr>
              <w:pStyle w:val="AssignmentsLevel1"/>
            </w:pPr>
            <w:r w:rsidRPr="00B52AC8">
              <w:rPr>
                <w:b/>
              </w:rPr>
              <w:t>Answer</w:t>
            </w:r>
            <w:r>
              <w:t xml:space="preserve"> the following</w:t>
            </w:r>
            <w:r w:rsidR="0094334B">
              <w:t xml:space="preserve"> questions</w:t>
            </w:r>
            <w:r>
              <w:t xml:space="preserve"> based on the video:</w:t>
            </w:r>
          </w:p>
          <w:p w14:paraId="1DE67601" w14:textId="77777777" w:rsidR="009F311D" w:rsidRPr="00B52AC8" w:rsidRDefault="009F311D" w:rsidP="00C60D8A">
            <w:pPr>
              <w:pStyle w:val="AssignmentsLevel1"/>
              <w:rPr>
                <w:bCs/>
              </w:rPr>
            </w:pPr>
          </w:p>
          <w:p w14:paraId="2D49CF4B" w14:textId="3A7A4A37" w:rsidR="009F311D" w:rsidRDefault="009F311D" w:rsidP="00C60D8A">
            <w:pPr>
              <w:pStyle w:val="AssignmentsLevel2"/>
            </w:pPr>
            <w:r>
              <w:t xml:space="preserve">How much does lifestyle </w:t>
            </w:r>
            <w:r w:rsidR="0094334B">
              <w:t>contribute to</w:t>
            </w:r>
            <w:r>
              <w:t xml:space="preserve"> disease in our overall health? What are the personal and national issues we face with our health? Is there hope for change? What </w:t>
            </w:r>
            <w:r w:rsidR="0094334B">
              <w:t>are</w:t>
            </w:r>
            <w:r>
              <w:t xml:space="preserve"> your personal feelings on the matter?</w:t>
            </w:r>
          </w:p>
          <w:p w14:paraId="03A23C4D" w14:textId="77777777" w:rsidR="009F311D" w:rsidRDefault="009F311D" w:rsidP="00C60D8A">
            <w:pPr>
              <w:pStyle w:val="AssignmentsLevel1"/>
            </w:pPr>
          </w:p>
          <w:p w14:paraId="487F7EB3" w14:textId="007DE9DD" w:rsidR="009F311D" w:rsidRPr="00091025" w:rsidRDefault="009F311D" w:rsidP="00601855">
            <w:pPr>
              <w:pStyle w:val="AssignmentsLevel1"/>
            </w:pPr>
            <w:r w:rsidRPr="00105D73">
              <w:rPr>
                <w:b/>
              </w:rPr>
              <w:lastRenderedPageBreak/>
              <w:t>Respond</w:t>
            </w:r>
            <w:r>
              <w:t xml:space="preserve"> to the findings of </w:t>
            </w:r>
            <w:r w:rsidR="004555BE">
              <w:t>two</w:t>
            </w:r>
            <w:r>
              <w:t xml:space="preserve"> students explaining </w:t>
            </w:r>
            <w:r w:rsidR="0094334B">
              <w:t>why you agree or disagree</w:t>
            </w:r>
            <w:r>
              <w:t xml:space="preserve"> with their stance</w:t>
            </w:r>
            <w:r w:rsidR="00601855">
              <w:t>s</w:t>
            </w:r>
            <w:r>
              <w:t xml:space="preserve">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E2C67A0" w14:textId="13DE4603" w:rsidR="009F311D" w:rsidRPr="009F6FAF" w:rsidRDefault="009F311D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2.1, 2.3,</w:t>
            </w:r>
            <w:r w:rsidR="00330C28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2.4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89053B8" w14:textId="44D55C56" w:rsidR="009F311D" w:rsidRPr="009F6FAF" w:rsidRDefault="009F311D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</w:t>
            </w:r>
          </w:p>
        </w:tc>
      </w:tr>
      <w:tr w:rsidR="009F311D" w:rsidRPr="00842155" w14:paraId="052A9E99" w14:textId="77777777" w:rsidTr="00C60D8A">
        <w:tc>
          <w:tcPr>
            <w:tcW w:w="1009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8E1C53" w14:textId="48654B75" w:rsidR="009F311D" w:rsidRPr="00105D73" w:rsidRDefault="009F311D" w:rsidP="00C60D8A">
            <w:pPr>
              <w:pStyle w:val="AssignmentsLevel1"/>
              <w:rPr>
                <w:b/>
              </w:rPr>
            </w:pPr>
            <w:r w:rsidRPr="00105D73">
              <w:rPr>
                <w:b/>
              </w:rPr>
              <w:t>Your Health</w:t>
            </w:r>
          </w:p>
          <w:p w14:paraId="22E17E63" w14:textId="77777777" w:rsidR="009F311D" w:rsidRDefault="009F311D" w:rsidP="00C60D8A">
            <w:pPr>
              <w:pStyle w:val="AssignmentsLevel1"/>
            </w:pPr>
          </w:p>
          <w:p w14:paraId="1604020C" w14:textId="0116F299" w:rsidR="009F311D" w:rsidRPr="00105D73" w:rsidRDefault="009F311D" w:rsidP="00C60D8A">
            <w:pPr>
              <w:pStyle w:val="AssignmentsLevel1"/>
            </w:pPr>
            <w:r>
              <w:rPr>
                <w:b/>
              </w:rPr>
              <w:t>Watch</w:t>
            </w:r>
            <w:r w:rsidRPr="00105D73">
              <w:t xml:space="preserve"> the video on </w:t>
            </w:r>
            <w:r>
              <w:t>“</w:t>
            </w:r>
            <w:r w:rsidRPr="00105D73">
              <w:t xml:space="preserve">Metro Center Outlook: The </w:t>
            </w:r>
            <w:r>
              <w:t>I</w:t>
            </w:r>
            <w:r w:rsidRPr="00105D73">
              <w:t xml:space="preserve">mpact of a </w:t>
            </w:r>
            <w:r>
              <w:t>H</w:t>
            </w:r>
            <w:r w:rsidRPr="00105D73">
              <w:t xml:space="preserve">ealthy </w:t>
            </w:r>
            <w:r>
              <w:t>L</w:t>
            </w:r>
            <w:r w:rsidRPr="00105D73">
              <w:t>ifestyle</w:t>
            </w:r>
            <w:r>
              <w:t xml:space="preserve">” </w:t>
            </w:r>
            <w:hyperlink r:id="rId26" w:anchor=".U0RDuFdoH18" w:history="1">
              <w:r w:rsidRPr="009F311D">
                <w:rPr>
                  <w:rStyle w:val="Hyperlink"/>
                </w:rPr>
                <w:t>http</w:t>
              </w:r>
              <w:r w:rsidRPr="009F311D">
                <w:rPr>
                  <w:rStyle w:val="Hyperlink"/>
                  <w:bCs/>
                </w:rPr>
                <w:t>://ytchannelembed.com/video.php?id=15QuLI2XJeQ#.U0RDuFdoH18</w:t>
              </w:r>
            </w:hyperlink>
            <w:r w:rsidRPr="00105D73">
              <w:t xml:space="preserve"> </w:t>
            </w:r>
          </w:p>
          <w:p w14:paraId="32CF42E7" w14:textId="77777777" w:rsidR="009F311D" w:rsidRPr="00105D73" w:rsidRDefault="009F311D" w:rsidP="00C60D8A">
            <w:pPr>
              <w:pStyle w:val="AssignmentsLevel1"/>
            </w:pPr>
          </w:p>
          <w:p w14:paraId="50381FEB" w14:textId="79817A81" w:rsidR="009F311D" w:rsidRDefault="009F311D" w:rsidP="00C60D8A">
            <w:pPr>
              <w:pStyle w:val="AssignmentsLevel1"/>
            </w:pPr>
            <w:r>
              <w:t xml:space="preserve">The video discusses health insurance, diet, and </w:t>
            </w:r>
            <w:r w:rsidR="0094334B">
              <w:t xml:space="preserve">healthy </w:t>
            </w:r>
            <w:r>
              <w:t xml:space="preserve">living with three individuals. </w:t>
            </w:r>
          </w:p>
          <w:p w14:paraId="2B0A0186" w14:textId="77777777" w:rsidR="009F311D" w:rsidRDefault="009F311D" w:rsidP="00C60D8A">
            <w:pPr>
              <w:pStyle w:val="AssignmentsLevel1"/>
            </w:pPr>
          </w:p>
          <w:p w14:paraId="79CF8768" w14:textId="46A7D15C" w:rsidR="009F311D" w:rsidRDefault="009F311D" w:rsidP="00C60D8A">
            <w:pPr>
              <w:pStyle w:val="AssignmentsLevel1"/>
            </w:pPr>
            <w:r>
              <w:rPr>
                <w:b/>
              </w:rPr>
              <w:t xml:space="preserve">Complete </w:t>
            </w:r>
            <w:r>
              <w:t>the following task after viewing the video:</w:t>
            </w:r>
          </w:p>
          <w:p w14:paraId="2F179116" w14:textId="77777777" w:rsidR="009F311D" w:rsidRDefault="009F311D" w:rsidP="00C60D8A">
            <w:pPr>
              <w:pStyle w:val="AssignmentsLevel1"/>
            </w:pPr>
          </w:p>
          <w:p w14:paraId="62D9D546" w14:textId="77777777" w:rsidR="009F311D" w:rsidRPr="004E35C9" w:rsidRDefault="009F311D" w:rsidP="00C60D8A">
            <w:pPr>
              <w:pStyle w:val="AssignmentsLevel2"/>
              <w:rPr>
                <w:i/>
              </w:rPr>
            </w:pPr>
            <w:r w:rsidRPr="004E35C9">
              <w:rPr>
                <w:i/>
              </w:rPr>
              <w:t>Speaker Mark Hertling</w:t>
            </w:r>
          </w:p>
          <w:p w14:paraId="59D7D723" w14:textId="77777777" w:rsidR="009F311D" w:rsidRDefault="009F311D" w:rsidP="00C60D8A">
            <w:pPr>
              <w:pStyle w:val="AssignmentsLevel1"/>
            </w:pPr>
          </w:p>
          <w:p w14:paraId="710C9700" w14:textId="45667D0D" w:rsidR="009F311D" w:rsidRDefault="009F311D" w:rsidP="00C60D8A">
            <w:pPr>
              <w:pStyle w:val="AssignmentsLevel1"/>
              <w:ind w:left="360"/>
            </w:pPr>
            <w:r>
              <w:t xml:space="preserve">Write one fact </w:t>
            </w:r>
            <w:r w:rsidR="0094334B">
              <w:t xml:space="preserve">you </w:t>
            </w:r>
            <w:r>
              <w:t xml:space="preserve">learned from this speaker and answer the following: </w:t>
            </w:r>
            <w:r w:rsidRPr="00105D73">
              <w:t xml:space="preserve"> What are the factors that ha</w:t>
            </w:r>
            <w:r w:rsidR="0094334B">
              <w:t>ve</w:t>
            </w:r>
            <w:r w:rsidRPr="00105D73">
              <w:t xml:space="preserve"> led our population down an unhealthy road? What do you feel we need to do to reverse this?</w:t>
            </w:r>
          </w:p>
          <w:p w14:paraId="654917C4" w14:textId="77777777" w:rsidR="009F311D" w:rsidRDefault="009F311D" w:rsidP="00C60D8A">
            <w:pPr>
              <w:pStyle w:val="AssignmentsLevel1"/>
              <w:ind w:left="360"/>
            </w:pPr>
          </w:p>
          <w:p w14:paraId="4021B17D" w14:textId="6FCB778A" w:rsidR="009F311D" w:rsidRPr="004E35C9" w:rsidRDefault="009F311D" w:rsidP="00C60D8A">
            <w:pPr>
              <w:pStyle w:val="AssignmentsLevel2"/>
              <w:rPr>
                <w:i/>
              </w:rPr>
            </w:pPr>
            <w:r w:rsidRPr="004E35C9">
              <w:rPr>
                <w:i/>
              </w:rPr>
              <w:t>Speaker Dr. Earnest Cook</w:t>
            </w:r>
          </w:p>
          <w:p w14:paraId="298AA34F" w14:textId="77777777" w:rsidR="009F311D" w:rsidRDefault="009F311D" w:rsidP="00C60D8A">
            <w:pPr>
              <w:pStyle w:val="AssignmentsLevel1"/>
              <w:rPr>
                <w:b/>
              </w:rPr>
            </w:pPr>
          </w:p>
          <w:p w14:paraId="7BDC7550" w14:textId="107CB9A6" w:rsidR="009F311D" w:rsidRPr="00105D73" w:rsidRDefault="009F311D" w:rsidP="00C60D8A">
            <w:pPr>
              <w:pStyle w:val="AssignmentsLevel1"/>
              <w:ind w:left="360"/>
            </w:pPr>
            <w:r>
              <w:t xml:space="preserve">Write one fact </w:t>
            </w:r>
            <w:r w:rsidR="0094334B">
              <w:t xml:space="preserve">you </w:t>
            </w:r>
            <w:r>
              <w:t xml:space="preserve">learned from this speaker and answer the following: </w:t>
            </w:r>
            <w:r w:rsidRPr="00105D73">
              <w:t xml:space="preserve">Dr. Cook </w:t>
            </w:r>
            <w:r w:rsidR="0094334B">
              <w:t xml:space="preserve">predicts </w:t>
            </w:r>
            <w:r>
              <w:t xml:space="preserve">that </w:t>
            </w:r>
            <w:r w:rsidRPr="00105D73">
              <w:t xml:space="preserve">by 2023 there will be a 42% </w:t>
            </w:r>
            <w:r>
              <w:t xml:space="preserve">increase </w:t>
            </w:r>
            <w:r w:rsidRPr="00105D73">
              <w:t>in the prevalence of chronic diseases</w:t>
            </w:r>
            <w:r w:rsidR="0094334B">
              <w:t>.</w:t>
            </w:r>
            <w:r>
              <w:t xml:space="preserve"> </w:t>
            </w:r>
            <w:r w:rsidR="0094334B">
              <w:t>D</w:t>
            </w:r>
            <w:r w:rsidRPr="00105D73">
              <w:t xml:space="preserve">o you agree </w:t>
            </w:r>
            <w:r>
              <w:t xml:space="preserve">or disagree with that statement? Why? Do you see yourself </w:t>
            </w:r>
            <w:r w:rsidR="0094334B">
              <w:t>developing a chronic disease</w:t>
            </w:r>
            <w:r>
              <w:t>?</w:t>
            </w:r>
          </w:p>
          <w:p w14:paraId="538D6C0E" w14:textId="77777777" w:rsidR="009F311D" w:rsidRPr="00105D73" w:rsidRDefault="009F311D" w:rsidP="00C60D8A">
            <w:pPr>
              <w:pStyle w:val="AssignmentsLevel1"/>
            </w:pPr>
            <w:r w:rsidRPr="00105D73">
              <w:t xml:space="preserve"> </w:t>
            </w:r>
          </w:p>
          <w:p w14:paraId="2CB3D1EB" w14:textId="77777777" w:rsidR="009F311D" w:rsidRPr="004E35C9" w:rsidRDefault="009F311D" w:rsidP="00C60D8A">
            <w:pPr>
              <w:pStyle w:val="AssignmentsLevel2"/>
              <w:rPr>
                <w:i/>
              </w:rPr>
            </w:pPr>
            <w:r w:rsidRPr="004E35C9">
              <w:rPr>
                <w:i/>
              </w:rPr>
              <w:t xml:space="preserve">Speaker Dawn Napoli </w:t>
            </w:r>
          </w:p>
          <w:p w14:paraId="627FA97C" w14:textId="77777777" w:rsidR="009F311D" w:rsidRDefault="009F311D" w:rsidP="00C60D8A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737747CC" w14:textId="1A3965EA" w:rsidR="009F311D" w:rsidRPr="00105D73" w:rsidRDefault="009F311D" w:rsidP="00C60D8A">
            <w:pPr>
              <w:pStyle w:val="AssignmentsLevel2"/>
              <w:numPr>
                <w:ilvl w:val="0"/>
                <w:numId w:val="0"/>
              </w:numPr>
              <w:ind w:left="360"/>
            </w:pPr>
            <w:r>
              <w:t>Write one fact</w:t>
            </w:r>
            <w:r w:rsidR="0094334B">
              <w:t xml:space="preserve"> you</w:t>
            </w:r>
            <w:r>
              <w:t xml:space="preserve"> learned from this speaker and answer the following: </w:t>
            </w:r>
            <w:r w:rsidRPr="00105D73">
              <w:t>What are some of the lifestyle choices that have harmful or positive impact</w:t>
            </w:r>
            <w:r w:rsidR="0094334B">
              <w:t>s</w:t>
            </w:r>
            <w:r w:rsidRPr="00105D73">
              <w:t xml:space="preserve"> our health?</w:t>
            </w:r>
          </w:p>
          <w:p w14:paraId="420A60D5" w14:textId="77777777" w:rsidR="009F311D" w:rsidRPr="00105D73" w:rsidRDefault="009F311D" w:rsidP="00C60D8A">
            <w:pPr>
              <w:pStyle w:val="AssignmentsLevel1"/>
            </w:pPr>
          </w:p>
          <w:p w14:paraId="7745A0B6" w14:textId="36C414A6" w:rsidR="009F311D" w:rsidRPr="00C43B12" w:rsidRDefault="009F311D" w:rsidP="004555BE">
            <w:pPr>
              <w:pStyle w:val="AssignmentsLevel1"/>
              <w:rPr>
                <w:rStyle w:val="CommentReference"/>
                <w:sz w:val="20"/>
                <w:szCs w:val="20"/>
              </w:rPr>
            </w:pPr>
            <w:r>
              <w:rPr>
                <w:rStyle w:val="CommentReference"/>
                <w:b/>
                <w:sz w:val="20"/>
                <w:szCs w:val="20"/>
              </w:rPr>
              <w:t xml:space="preserve">Review </w:t>
            </w:r>
            <w:r>
              <w:rPr>
                <w:rStyle w:val="CommentReference"/>
                <w:sz w:val="20"/>
                <w:szCs w:val="20"/>
              </w:rPr>
              <w:t xml:space="preserve">the findings of </w:t>
            </w:r>
            <w:r w:rsidR="004555BE">
              <w:rPr>
                <w:rStyle w:val="CommentReference"/>
                <w:sz w:val="20"/>
                <w:szCs w:val="20"/>
              </w:rPr>
              <w:t>two</w:t>
            </w:r>
            <w:r>
              <w:rPr>
                <w:rStyle w:val="CommentReference"/>
                <w:sz w:val="20"/>
                <w:szCs w:val="20"/>
              </w:rPr>
              <w:t xml:space="preserve"> </w:t>
            </w:r>
            <w:r w:rsidR="0094334B">
              <w:rPr>
                <w:rStyle w:val="CommentReference"/>
                <w:sz w:val="20"/>
                <w:szCs w:val="20"/>
              </w:rPr>
              <w:t xml:space="preserve">other </w:t>
            </w:r>
            <w:r>
              <w:rPr>
                <w:rStyle w:val="CommentReference"/>
                <w:sz w:val="20"/>
                <w:szCs w:val="20"/>
              </w:rPr>
              <w:t xml:space="preserve">students and share if you agree or disagree with what the speakers are saying. Do you see yourself falling into the statistics </w:t>
            </w:r>
            <w:r w:rsidR="00601855">
              <w:rPr>
                <w:rStyle w:val="CommentReference"/>
                <w:sz w:val="20"/>
                <w:szCs w:val="20"/>
              </w:rPr>
              <w:t xml:space="preserve">they </w:t>
            </w:r>
            <w:r>
              <w:rPr>
                <w:rStyle w:val="CommentReference"/>
                <w:sz w:val="20"/>
                <w:szCs w:val="20"/>
              </w:rPr>
              <w:t>shared regarding an unhealthy lifestyle?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5336293" w14:textId="6C1C3D1A" w:rsidR="009F311D" w:rsidRPr="00105D73" w:rsidRDefault="009F311D" w:rsidP="00C60D8A">
            <w:pPr>
              <w:pStyle w:val="AssignmentsLevel1"/>
            </w:pPr>
            <w:r w:rsidRPr="00105D73">
              <w:t>2.1, 2.3, 2.4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F597000" w14:textId="590D218C" w:rsidR="009F311D" w:rsidRPr="00105D73" w:rsidRDefault="009F311D" w:rsidP="003F5EA4">
            <w:pPr>
              <w:pStyle w:val="AssignmentsLevel1"/>
            </w:pPr>
            <w:r>
              <w:t xml:space="preserve">Lecture Activity = </w:t>
            </w:r>
            <w:r w:rsidR="003F5EA4">
              <w:t>1.5</w:t>
            </w:r>
            <w:r w:rsidRPr="00105D73">
              <w:t>hr</w:t>
            </w:r>
          </w:p>
        </w:tc>
      </w:tr>
      <w:tr w:rsidR="009F311D" w:rsidRPr="00842155" w14:paraId="64A56C37" w14:textId="77777777" w:rsidTr="00C60D8A">
        <w:tc>
          <w:tcPr>
            <w:tcW w:w="1009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F378AA" w14:textId="461A9327" w:rsidR="009F311D" w:rsidRDefault="008A16E4" w:rsidP="00C60D8A">
            <w:pPr>
              <w:pStyle w:val="CommentText"/>
              <w:rPr>
                <w:rFonts w:cs="Arial"/>
              </w:rPr>
            </w:pPr>
            <w:r>
              <w:rPr>
                <w:rFonts w:cs="Arial"/>
                <w:b/>
              </w:rPr>
              <w:t xml:space="preserve">Week 2 </w:t>
            </w:r>
            <w:r w:rsidR="009F311D" w:rsidRPr="000165D7">
              <w:rPr>
                <w:rFonts w:cs="Arial"/>
                <w:b/>
              </w:rPr>
              <w:t>Opinion Matters</w:t>
            </w:r>
            <w:r w:rsidR="009F311D">
              <w:rPr>
                <w:rFonts w:cs="Arial"/>
              </w:rPr>
              <w:t xml:space="preserve"> </w:t>
            </w:r>
          </w:p>
          <w:p w14:paraId="10DE215C" w14:textId="77777777" w:rsidR="009F311D" w:rsidRDefault="009F311D" w:rsidP="00C60D8A">
            <w:pPr>
              <w:pStyle w:val="CommentText"/>
              <w:rPr>
                <w:rFonts w:cs="Arial"/>
              </w:rPr>
            </w:pPr>
          </w:p>
          <w:p w14:paraId="34B28FA1" w14:textId="27078F69" w:rsidR="009F311D" w:rsidRDefault="009F311D" w:rsidP="00C60D8A">
            <w:pPr>
              <w:pStyle w:val="CommentText"/>
              <w:rPr>
                <w:rFonts w:cs="Arial"/>
              </w:rPr>
            </w:pPr>
            <w:r>
              <w:rPr>
                <w:rFonts w:cs="Arial"/>
              </w:rPr>
              <w:t xml:space="preserve">This week’s Opinion Matters deals with the American lifestyle. Based on what you have learned this week about eating habits and lifestyles, share your outlook regarding our current health choices. </w:t>
            </w:r>
          </w:p>
          <w:p w14:paraId="4E4A75BD" w14:textId="77777777" w:rsidR="009F311D" w:rsidRDefault="009F311D" w:rsidP="00C60D8A">
            <w:pPr>
              <w:pStyle w:val="CommentText"/>
              <w:rPr>
                <w:rFonts w:cs="Arial"/>
              </w:rPr>
            </w:pPr>
          </w:p>
          <w:p w14:paraId="544278D7" w14:textId="1B1B7568" w:rsidR="009F311D" w:rsidRDefault="009F311D" w:rsidP="00C60D8A">
            <w:pPr>
              <w:pStyle w:val="CommentText"/>
              <w:rPr>
                <w:rFonts w:cs="Arial"/>
              </w:rPr>
            </w:pPr>
            <w:r>
              <w:rPr>
                <w:rFonts w:cs="Arial"/>
                <w:b/>
              </w:rPr>
              <w:t xml:space="preserve">Answer </w:t>
            </w:r>
            <w:r>
              <w:rPr>
                <w:rFonts w:cs="Arial"/>
              </w:rPr>
              <w:t>the following in 100 to 150</w:t>
            </w:r>
            <w:r w:rsidR="0094334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words:</w:t>
            </w:r>
          </w:p>
          <w:p w14:paraId="6EA1F1CA" w14:textId="77777777" w:rsidR="009F311D" w:rsidRPr="000165D7" w:rsidRDefault="009F311D" w:rsidP="00C60D8A">
            <w:pPr>
              <w:pStyle w:val="CommentText"/>
              <w:rPr>
                <w:rFonts w:cs="Arial"/>
              </w:rPr>
            </w:pPr>
          </w:p>
          <w:p w14:paraId="03F65D71" w14:textId="77777777" w:rsidR="009F311D" w:rsidRDefault="009F311D" w:rsidP="00C60D8A">
            <w:pPr>
              <w:pStyle w:val="AssignmentsLevel2"/>
            </w:pPr>
            <w:r>
              <w:t xml:space="preserve">Is the American lifestyle dangerous to one’s health? Explain your rationale and provide examples. </w:t>
            </w:r>
          </w:p>
          <w:p w14:paraId="1D6B58F2" w14:textId="77777777" w:rsidR="009F311D" w:rsidRDefault="009F311D" w:rsidP="00C60D8A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0940E96A" w14:textId="0093329C" w:rsidR="009F311D" w:rsidRPr="00B52AC8" w:rsidRDefault="009F311D" w:rsidP="00601855">
            <w:pPr>
              <w:pStyle w:val="AssignmentsLevel1"/>
            </w:pPr>
            <w:r>
              <w:rPr>
                <w:b/>
              </w:rPr>
              <w:lastRenderedPageBreak/>
              <w:t xml:space="preserve">Respond </w:t>
            </w:r>
            <w:r>
              <w:t xml:space="preserve">to the opinions of </w:t>
            </w:r>
            <w:r w:rsidR="004555BE">
              <w:t>two</w:t>
            </w:r>
            <w:r>
              <w:t xml:space="preserve"> </w:t>
            </w:r>
            <w:r w:rsidR="009A774C">
              <w:t xml:space="preserve">other </w:t>
            </w:r>
            <w:r>
              <w:t xml:space="preserve">students explaining </w:t>
            </w:r>
            <w:r w:rsidR="009A774C">
              <w:t>why you</w:t>
            </w:r>
            <w:r>
              <w:t xml:space="preserve"> agree </w:t>
            </w:r>
            <w:r w:rsidR="009A774C">
              <w:t xml:space="preserve">or disagree </w:t>
            </w:r>
            <w:r>
              <w:t xml:space="preserve">with their findings. Provide </w:t>
            </w:r>
            <w:r w:rsidR="009A774C">
              <w:t>examples in your responses</w:t>
            </w:r>
            <w: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A473CB6" w14:textId="7BF245EA" w:rsidR="009F311D" w:rsidRPr="009F6FAF" w:rsidRDefault="009F311D" w:rsidP="00C60D8A">
            <w:pPr>
              <w:rPr>
                <w:rFonts w:cs="Arial"/>
                <w:b/>
                <w:bCs/>
                <w:i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2.1, 2.4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9F0C43F" w14:textId="07B71221" w:rsidR="009F311D" w:rsidRDefault="009F311D" w:rsidP="00C60D8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9F311D" w:rsidRPr="00842155" w14:paraId="4CD8C927" w14:textId="77777777" w:rsidTr="00C60D8A">
        <w:tc>
          <w:tcPr>
            <w:tcW w:w="136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0BEB86" w14:textId="77777777" w:rsidR="009F311D" w:rsidRPr="00842155" w:rsidRDefault="009F311D" w:rsidP="00C60D8A">
            <w:pPr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573698" w14:textId="77777777" w:rsidR="009F311D" w:rsidRPr="00842155" w:rsidRDefault="009F311D" w:rsidP="00C60D8A">
            <w:pPr>
              <w:rPr>
                <w:rFonts w:cs="Arial"/>
                <w:b/>
                <w:bCs/>
                <w:i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35D62090" w14:textId="77777777" w:rsidR="009F311D" w:rsidRPr="00842155" w:rsidRDefault="009F311D" w:rsidP="00C60D8A">
            <w:pPr>
              <w:rPr>
                <w:rFonts w:cs="Arial"/>
                <w:b/>
                <w:bCs/>
                <w:i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72AC08C1" w14:textId="77777777" w:rsidR="009F311D" w:rsidRPr="00842155" w:rsidRDefault="009F311D" w:rsidP="00C60D8A">
            <w:pPr>
              <w:rPr>
                <w:rFonts w:cs="Arial"/>
                <w:b/>
                <w:bCs/>
                <w:i/>
                <w:szCs w:val="20"/>
              </w:rPr>
            </w:pPr>
          </w:p>
        </w:tc>
      </w:tr>
      <w:tr w:rsidR="009F311D" w:rsidRPr="00842155" w14:paraId="3D9DD303" w14:textId="77777777" w:rsidTr="00C60D8A">
        <w:tc>
          <w:tcPr>
            <w:tcW w:w="1009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BF392A" w14:textId="77777777" w:rsidR="009F311D" w:rsidRPr="005B10FE" w:rsidRDefault="009F311D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500CD23" w14:textId="77777777" w:rsidR="009F311D" w:rsidRPr="005B10FE" w:rsidRDefault="009F311D" w:rsidP="00C60D8A">
            <w:pPr>
              <w:tabs>
                <w:tab w:val="left" w:pos="0"/>
                <w:tab w:val="left" w:pos="2083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ACA7920" w14:textId="77777777" w:rsidR="009F311D" w:rsidRPr="005B10FE" w:rsidRDefault="009F311D" w:rsidP="00C60D8A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4495B06B" w14:textId="77777777" w:rsidR="009F311D" w:rsidRPr="005B10FE" w:rsidRDefault="009F311D" w:rsidP="00C60D8A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9F311D" w:rsidRPr="00842155" w14:paraId="4A37ECC2" w14:textId="77777777" w:rsidTr="00C60D8A">
        <w:tc>
          <w:tcPr>
            <w:tcW w:w="1009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803CF8" w14:textId="364E8C2D" w:rsidR="009F311D" w:rsidRDefault="009F311D" w:rsidP="00C60D8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U.S. Health Status</w:t>
            </w:r>
          </w:p>
          <w:p w14:paraId="26AFDE19" w14:textId="77777777" w:rsidR="009F311D" w:rsidRDefault="009F311D" w:rsidP="00C60D8A">
            <w:pPr>
              <w:rPr>
                <w:rFonts w:cs="Arial"/>
                <w:b/>
                <w:szCs w:val="20"/>
              </w:rPr>
            </w:pPr>
          </w:p>
          <w:p w14:paraId="0640E177" w14:textId="77777777" w:rsidR="004E35C9" w:rsidRDefault="009F311D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Pr="004E35C9">
              <w:rPr>
                <w:rFonts w:cs="Arial"/>
                <w:szCs w:val="20"/>
              </w:rPr>
              <w:t>Ch. 2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="004E35C9">
              <w:rPr>
                <w:rFonts w:cs="Arial"/>
                <w:szCs w:val="20"/>
              </w:rPr>
              <w:t xml:space="preserve">of </w:t>
            </w:r>
            <w:r w:rsidR="004E35C9" w:rsidRPr="007C54D3">
              <w:rPr>
                <w:i/>
              </w:rPr>
              <w:t>Fundamentals of US Health Care</w:t>
            </w:r>
            <w:r w:rsidR="004E35C9" w:rsidRPr="004E35C9">
              <w:rPr>
                <w:rFonts w:cs="Arial"/>
                <w:szCs w:val="20"/>
              </w:rPr>
              <w:t xml:space="preserve">. </w:t>
            </w:r>
          </w:p>
          <w:p w14:paraId="6313F748" w14:textId="77777777" w:rsidR="00601855" w:rsidRDefault="00601855" w:rsidP="00C60D8A">
            <w:pPr>
              <w:rPr>
                <w:rFonts w:cs="Arial"/>
                <w:b/>
                <w:szCs w:val="20"/>
              </w:rPr>
            </w:pPr>
          </w:p>
          <w:p w14:paraId="3A23E82F" w14:textId="2A09366F" w:rsidR="00B9478F" w:rsidRDefault="004E35C9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Complete </w:t>
            </w:r>
            <w:r>
              <w:rPr>
                <w:rFonts w:cs="Arial"/>
                <w:szCs w:val="20"/>
              </w:rPr>
              <w:t>Review Questions</w:t>
            </w:r>
            <w:r w:rsidR="009F311D" w:rsidRPr="004E35C9">
              <w:rPr>
                <w:rFonts w:cs="Arial"/>
                <w:szCs w:val="20"/>
              </w:rPr>
              <w:t xml:space="preserve"> 2, 10,</w:t>
            </w:r>
            <w:r>
              <w:rPr>
                <w:rFonts w:cs="Arial"/>
                <w:szCs w:val="20"/>
              </w:rPr>
              <w:t xml:space="preserve"> </w:t>
            </w:r>
            <w:r w:rsidR="009F311D" w:rsidRPr="004E35C9">
              <w:rPr>
                <w:rFonts w:cs="Arial"/>
                <w:szCs w:val="20"/>
              </w:rPr>
              <w:t>12,</w:t>
            </w:r>
            <w:r>
              <w:rPr>
                <w:rFonts w:cs="Arial"/>
                <w:szCs w:val="20"/>
              </w:rPr>
              <w:t xml:space="preserve"> </w:t>
            </w:r>
            <w:r w:rsidR="009F311D" w:rsidRPr="004E35C9">
              <w:rPr>
                <w:rFonts w:cs="Arial"/>
                <w:szCs w:val="20"/>
              </w:rPr>
              <w:t>13,</w:t>
            </w:r>
            <w:r>
              <w:rPr>
                <w:rFonts w:cs="Arial"/>
                <w:szCs w:val="20"/>
              </w:rPr>
              <w:t xml:space="preserve"> &amp; </w:t>
            </w:r>
            <w:r w:rsidR="009F311D" w:rsidRPr="004E35C9">
              <w:rPr>
                <w:rFonts w:cs="Arial"/>
                <w:szCs w:val="20"/>
              </w:rPr>
              <w:t>14</w:t>
            </w:r>
            <w:r>
              <w:rPr>
                <w:rFonts w:cs="Arial"/>
                <w:szCs w:val="20"/>
              </w:rPr>
              <w:t xml:space="preserve"> on p</w:t>
            </w:r>
            <w:r w:rsidR="009F311D" w:rsidRPr="004E35C9">
              <w:rPr>
                <w:rFonts w:cs="Arial"/>
                <w:szCs w:val="20"/>
              </w:rPr>
              <w:t xml:space="preserve">. </w:t>
            </w:r>
            <w:r>
              <w:rPr>
                <w:rFonts w:cs="Arial"/>
                <w:szCs w:val="20"/>
              </w:rPr>
              <w:t xml:space="preserve">45 of the reading. </w:t>
            </w:r>
            <w:r w:rsidR="009F311D" w:rsidRPr="004E35C9">
              <w:rPr>
                <w:rFonts w:cs="Arial"/>
                <w:szCs w:val="20"/>
              </w:rPr>
              <w:t xml:space="preserve">Answer </w:t>
            </w:r>
            <w:r>
              <w:rPr>
                <w:rFonts w:cs="Arial"/>
                <w:szCs w:val="20"/>
              </w:rPr>
              <w:t>each</w:t>
            </w:r>
            <w:r w:rsidR="009F311D" w:rsidRPr="004E35C9">
              <w:rPr>
                <w:rFonts w:cs="Arial"/>
                <w:szCs w:val="20"/>
              </w:rPr>
              <w:t xml:space="preserve"> question in complete sentences. </w:t>
            </w:r>
          </w:p>
          <w:p w14:paraId="10027973" w14:textId="77777777" w:rsidR="00601855" w:rsidRDefault="00601855" w:rsidP="00C60D8A">
            <w:pPr>
              <w:rPr>
                <w:rFonts w:cs="Arial"/>
                <w:b/>
                <w:szCs w:val="20"/>
              </w:rPr>
            </w:pPr>
          </w:p>
          <w:p w14:paraId="5FBFA1FD" w14:textId="0023F7C3" w:rsidR="00564FFA" w:rsidRDefault="009F311D" w:rsidP="00C60D8A">
            <w:pPr>
              <w:rPr>
                <w:rFonts w:cs="Arial"/>
                <w:szCs w:val="20"/>
              </w:rPr>
            </w:pPr>
            <w:r w:rsidRPr="004E35C9">
              <w:rPr>
                <w:rFonts w:cs="Arial"/>
                <w:b/>
                <w:szCs w:val="20"/>
              </w:rPr>
              <w:t>Use</w:t>
            </w:r>
            <w:r w:rsidRPr="004E35C9">
              <w:rPr>
                <w:rFonts w:cs="Arial"/>
                <w:szCs w:val="20"/>
              </w:rPr>
              <w:t xml:space="preserve"> at least </w:t>
            </w:r>
            <w:r w:rsidR="004E35C9">
              <w:rPr>
                <w:rFonts w:cs="Arial"/>
                <w:szCs w:val="20"/>
              </w:rPr>
              <w:t>one</w:t>
            </w:r>
            <w:r w:rsidRPr="004E35C9">
              <w:rPr>
                <w:rFonts w:cs="Arial"/>
                <w:szCs w:val="20"/>
              </w:rPr>
              <w:t xml:space="preserve"> outside source to elaborate on </w:t>
            </w:r>
            <w:r w:rsidR="009A774C">
              <w:rPr>
                <w:rFonts w:cs="Arial"/>
                <w:szCs w:val="20"/>
              </w:rPr>
              <w:t xml:space="preserve">your </w:t>
            </w:r>
            <w:r w:rsidRPr="004E35C9">
              <w:rPr>
                <w:rFonts w:cs="Arial"/>
                <w:szCs w:val="20"/>
              </w:rPr>
              <w:t xml:space="preserve">answers. </w:t>
            </w:r>
          </w:p>
          <w:p w14:paraId="49F9E0A8" w14:textId="77777777" w:rsidR="00601855" w:rsidRDefault="00601855" w:rsidP="00C60D8A">
            <w:pPr>
              <w:rPr>
                <w:rFonts w:cs="Arial"/>
                <w:b/>
                <w:szCs w:val="20"/>
              </w:rPr>
            </w:pPr>
          </w:p>
          <w:p w14:paraId="6AB4E145" w14:textId="55B64A30" w:rsidR="009F311D" w:rsidRPr="00564FFA" w:rsidRDefault="004E35C9" w:rsidP="00C60D8A">
            <w:pPr>
              <w:rPr>
                <w:rFonts w:cs="Arial"/>
                <w:szCs w:val="20"/>
              </w:rPr>
            </w:pPr>
            <w:r w:rsidRPr="00564FFA">
              <w:rPr>
                <w:rFonts w:cs="Arial"/>
                <w:b/>
                <w:szCs w:val="20"/>
              </w:rPr>
              <w:t>Cite</w:t>
            </w:r>
            <w:r>
              <w:rPr>
                <w:rFonts w:cs="Arial"/>
                <w:szCs w:val="20"/>
              </w:rPr>
              <w:t xml:space="preserve"> your s</w:t>
            </w:r>
            <w:r w:rsidR="009F311D" w:rsidRPr="004E35C9">
              <w:rPr>
                <w:rFonts w:cs="Arial"/>
                <w:szCs w:val="20"/>
              </w:rPr>
              <w:t>ource</w:t>
            </w:r>
            <w:r>
              <w:rPr>
                <w:rFonts w:cs="Arial"/>
                <w:szCs w:val="20"/>
              </w:rPr>
              <w:t xml:space="preserve"> </w:t>
            </w:r>
            <w:r w:rsidR="00564FFA">
              <w:rPr>
                <w:rFonts w:cs="Arial"/>
                <w:szCs w:val="20"/>
              </w:rPr>
              <w:t>according to APA guidelines.</w:t>
            </w:r>
          </w:p>
        </w:tc>
        <w:tc>
          <w:tcPr>
            <w:tcW w:w="1440" w:type="dxa"/>
          </w:tcPr>
          <w:p w14:paraId="38330356" w14:textId="3B955578" w:rsidR="009F311D" w:rsidRPr="009F311D" w:rsidRDefault="009F311D" w:rsidP="00C60D8A">
            <w:pPr>
              <w:tabs>
                <w:tab w:val="left" w:pos="1304"/>
              </w:tabs>
              <w:rPr>
                <w:rFonts w:cs="Arial"/>
                <w:bCs/>
                <w:szCs w:val="20"/>
              </w:rPr>
            </w:pPr>
            <w:r w:rsidRPr="009F311D">
              <w:rPr>
                <w:rFonts w:cs="Arial"/>
                <w:bCs/>
                <w:szCs w:val="20"/>
              </w:rPr>
              <w:t xml:space="preserve">2.1, 2.3 </w:t>
            </w:r>
          </w:p>
        </w:tc>
        <w:tc>
          <w:tcPr>
            <w:tcW w:w="1440" w:type="dxa"/>
          </w:tcPr>
          <w:p w14:paraId="1813C9F8" w14:textId="532CC481" w:rsidR="009F311D" w:rsidRPr="009F311D" w:rsidRDefault="008C26F6" w:rsidP="00C60D8A">
            <w:pPr>
              <w:tabs>
                <w:tab w:val="left" w:pos="1304"/>
              </w:tabs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Lecture Activity = </w:t>
            </w:r>
            <w:r w:rsidR="009F311D" w:rsidRPr="009F311D">
              <w:rPr>
                <w:rFonts w:cs="Arial"/>
                <w:bCs/>
                <w:szCs w:val="20"/>
              </w:rPr>
              <w:t xml:space="preserve">1.5hrs </w:t>
            </w:r>
          </w:p>
        </w:tc>
      </w:tr>
      <w:tr w:rsidR="00564FFA" w:rsidRPr="00842155" w14:paraId="491DE0AA" w14:textId="77777777" w:rsidTr="00C60D8A">
        <w:tc>
          <w:tcPr>
            <w:tcW w:w="1009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490720" w14:textId="3EEF1359" w:rsidR="00564FFA" w:rsidRDefault="009F4E7F" w:rsidP="00C60D8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Discussion on </w:t>
            </w:r>
            <w:r w:rsidR="00564FFA">
              <w:rPr>
                <w:rFonts w:cs="Arial"/>
                <w:b/>
                <w:szCs w:val="20"/>
              </w:rPr>
              <w:t>Smoking</w:t>
            </w:r>
          </w:p>
          <w:p w14:paraId="6321F8E6" w14:textId="77777777" w:rsidR="00564FFA" w:rsidRDefault="00564FFA" w:rsidP="00C60D8A">
            <w:pPr>
              <w:rPr>
                <w:rFonts w:cs="Arial"/>
                <w:b/>
                <w:szCs w:val="20"/>
              </w:rPr>
            </w:pPr>
          </w:p>
          <w:p w14:paraId="503BEAD1" w14:textId="3E79F6CC" w:rsidR="00564FFA" w:rsidRDefault="00564FFA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old Flintstones commercial on smoking: </w:t>
            </w:r>
            <w:r>
              <w:t xml:space="preserve"> </w:t>
            </w:r>
            <w:hyperlink r:id="rId27" w:history="1">
              <w:r w:rsidRPr="007F27EC">
                <w:rPr>
                  <w:rStyle w:val="Hyperlink"/>
                  <w:rFonts w:cs="Arial"/>
                  <w:szCs w:val="20"/>
                </w:rPr>
                <w:t>http://youtu.be/WWoYasP_nmQ</w:t>
              </w:r>
            </w:hyperlink>
            <w:r>
              <w:rPr>
                <w:rFonts w:cs="Arial"/>
                <w:szCs w:val="20"/>
              </w:rPr>
              <w:t xml:space="preserve"> </w:t>
            </w:r>
          </w:p>
          <w:p w14:paraId="122C697F" w14:textId="77777777" w:rsidR="00601855" w:rsidRDefault="00601855" w:rsidP="00C60D8A">
            <w:pPr>
              <w:rPr>
                <w:rFonts w:cs="Arial"/>
                <w:b/>
                <w:szCs w:val="20"/>
              </w:rPr>
            </w:pPr>
          </w:p>
          <w:p w14:paraId="7076A4FF" w14:textId="585363F7" w:rsidR="00564FFA" w:rsidRDefault="00564FFA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Watch </w:t>
            </w:r>
            <w:r w:rsidR="002A3B3C">
              <w:rPr>
                <w:rFonts w:cs="Arial"/>
                <w:szCs w:val="20"/>
              </w:rPr>
              <w:t xml:space="preserve">the following clip regarding the campaign to stop smoking: </w:t>
            </w:r>
            <w:r w:rsidR="002A3B3C">
              <w:t xml:space="preserve"> </w:t>
            </w:r>
            <w:hyperlink r:id="rId28" w:history="1">
              <w:r w:rsidR="002A3B3C" w:rsidRPr="007F27EC">
                <w:rPr>
                  <w:rStyle w:val="Hyperlink"/>
                  <w:rFonts w:cs="Arial"/>
                  <w:szCs w:val="20"/>
                </w:rPr>
                <w:t>http://youtu.be/wOPYoalGL9k</w:t>
              </w:r>
            </w:hyperlink>
          </w:p>
          <w:p w14:paraId="4CD7E628" w14:textId="77777777" w:rsidR="00601855" w:rsidRDefault="00601855" w:rsidP="00C60D8A">
            <w:pPr>
              <w:rPr>
                <w:rFonts w:cs="Arial"/>
                <w:b/>
                <w:szCs w:val="20"/>
              </w:rPr>
            </w:pPr>
          </w:p>
          <w:p w14:paraId="29449AB9" w14:textId="10401992" w:rsidR="002A3B3C" w:rsidRPr="002A3B3C" w:rsidRDefault="002A3B3C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Respond </w:t>
            </w:r>
            <w:r>
              <w:rPr>
                <w:rFonts w:cs="Arial"/>
                <w:szCs w:val="20"/>
              </w:rPr>
              <w:t>to the following in 200 to 250</w:t>
            </w:r>
            <w:r w:rsidR="009A774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words:</w:t>
            </w:r>
          </w:p>
          <w:p w14:paraId="12A4B75C" w14:textId="77777777" w:rsidR="00564FFA" w:rsidRPr="004E35C9" w:rsidRDefault="00564FFA" w:rsidP="00C60D8A">
            <w:pPr>
              <w:rPr>
                <w:rFonts w:cs="Arial"/>
                <w:szCs w:val="20"/>
              </w:rPr>
            </w:pPr>
          </w:p>
          <w:p w14:paraId="67E9DABC" w14:textId="0621BD00" w:rsidR="00564FFA" w:rsidRDefault="0002570A" w:rsidP="00C60D8A">
            <w:pPr>
              <w:pStyle w:val="AssignmentsLevel2"/>
            </w:pPr>
            <w:r>
              <w:t>How is smoking seen in the past compared to current times? How does</w:t>
            </w:r>
            <w:r w:rsidR="00564FFA" w:rsidRPr="004E35C9">
              <w:t xml:space="preserve"> cigarette usage contribute to the nation’s patterns of mortality</w:t>
            </w:r>
            <w:r>
              <w:t xml:space="preserve"> throughout time? Do you see improvements? Why or why not?</w:t>
            </w:r>
          </w:p>
          <w:p w14:paraId="1179409B" w14:textId="77777777" w:rsidR="009F4E7F" w:rsidRDefault="009F4E7F" w:rsidP="00C60D8A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7C83A96B" w14:textId="6319A875" w:rsidR="009F4E7F" w:rsidRPr="009F4E7F" w:rsidRDefault="009F4E7F" w:rsidP="00C60D8A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Respond </w:t>
            </w:r>
            <w:r>
              <w:t>to the posts of other students explaining whether you agree or disagree with their findings.</w:t>
            </w:r>
          </w:p>
        </w:tc>
        <w:tc>
          <w:tcPr>
            <w:tcW w:w="1440" w:type="dxa"/>
          </w:tcPr>
          <w:p w14:paraId="62076E12" w14:textId="36448241" w:rsidR="00564FFA" w:rsidRPr="002A3B3C" w:rsidRDefault="00FA5496" w:rsidP="00C60D8A">
            <w:pPr>
              <w:pStyle w:val="AssignmentsLevel1"/>
            </w:pPr>
            <w:r>
              <w:t>2.3</w:t>
            </w:r>
          </w:p>
        </w:tc>
        <w:tc>
          <w:tcPr>
            <w:tcW w:w="1440" w:type="dxa"/>
          </w:tcPr>
          <w:p w14:paraId="5216A0A6" w14:textId="03656D7D" w:rsidR="00564FFA" w:rsidRPr="00FA5496" w:rsidRDefault="00FA5496" w:rsidP="00C60D8A">
            <w:pPr>
              <w:pStyle w:val="AssignmentsLevel1"/>
            </w:pPr>
            <w:r>
              <w:t>Lecture Activity = 1hr</w:t>
            </w:r>
          </w:p>
        </w:tc>
      </w:tr>
      <w:tr w:rsidR="009F311D" w:rsidRPr="00842155" w14:paraId="04CF7015" w14:textId="77777777" w:rsidTr="00C60D8A">
        <w:tc>
          <w:tcPr>
            <w:tcW w:w="1009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F9FFB0" w14:textId="02921FE7" w:rsidR="009F311D" w:rsidRPr="0027503B" w:rsidRDefault="0027503B" w:rsidP="00C60D8A">
            <w:pPr>
              <w:tabs>
                <w:tab w:val="left" w:pos="4771"/>
              </w:tabs>
              <w:rPr>
                <w:b/>
              </w:rPr>
            </w:pPr>
            <w:r w:rsidRPr="0027503B">
              <w:rPr>
                <w:b/>
              </w:rPr>
              <w:t xml:space="preserve">Interview </w:t>
            </w:r>
            <w:r w:rsidR="00B354EC">
              <w:rPr>
                <w:b/>
              </w:rPr>
              <w:t>W</w:t>
            </w:r>
            <w:r w:rsidRPr="0027503B">
              <w:rPr>
                <w:b/>
              </w:rPr>
              <w:t xml:space="preserve">ith </w:t>
            </w:r>
            <w:r w:rsidR="00D765EB">
              <w:rPr>
                <w:b/>
              </w:rPr>
              <w:t>An</w:t>
            </w:r>
            <w:r w:rsidRPr="0027503B">
              <w:rPr>
                <w:b/>
              </w:rPr>
              <w:t xml:space="preserve"> </w:t>
            </w:r>
            <w:r w:rsidR="00D765EB">
              <w:rPr>
                <w:b/>
              </w:rPr>
              <w:t>Older Adult</w:t>
            </w:r>
          </w:p>
          <w:p w14:paraId="14D2DBBB" w14:textId="77777777" w:rsidR="009F311D" w:rsidRDefault="009F311D" w:rsidP="00C60D8A">
            <w:pPr>
              <w:tabs>
                <w:tab w:val="left" w:pos="4771"/>
              </w:tabs>
            </w:pPr>
          </w:p>
          <w:p w14:paraId="720FAB04" w14:textId="3ADE8B67" w:rsidR="0020436A" w:rsidRDefault="0027503B" w:rsidP="00C60D8A">
            <w:pPr>
              <w:tabs>
                <w:tab w:val="left" w:pos="1304"/>
              </w:tabs>
            </w:pPr>
            <w:r>
              <w:rPr>
                <w:b/>
              </w:rPr>
              <w:t xml:space="preserve">Interview </w:t>
            </w:r>
            <w:r w:rsidR="00097603">
              <w:t>an older adult</w:t>
            </w:r>
            <w:r>
              <w:t xml:space="preserve"> (over 50 year</w:t>
            </w:r>
            <w:r w:rsidR="0020436A">
              <w:t xml:space="preserve">s old) about lifestyle changes in the United States. </w:t>
            </w:r>
            <w:r w:rsidR="006D53E1">
              <w:t xml:space="preserve">The lifestyle and healthcare changes need to focus </w:t>
            </w:r>
            <w:r w:rsidR="00155FF6">
              <w:t xml:space="preserve">on </w:t>
            </w:r>
            <w:r w:rsidR="006D53E1">
              <w:t xml:space="preserve">the </w:t>
            </w:r>
            <w:r w:rsidR="00155FF6">
              <w:t xml:space="preserve">United States in at least the last 50 years. </w:t>
            </w:r>
          </w:p>
          <w:p w14:paraId="304F3A15" w14:textId="77777777" w:rsidR="00B354EC" w:rsidRDefault="00B354EC" w:rsidP="00C60D8A">
            <w:pPr>
              <w:tabs>
                <w:tab w:val="left" w:pos="1304"/>
              </w:tabs>
              <w:rPr>
                <w:b/>
              </w:rPr>
            </w:pPr>
          </w:p>
          <w:p w14:paraId="07C4FA32" w14:textId="77777777" w:rsidR="006D53E1" w:rsidRDefault="0020436A" w:rsidP="00C60D8A">
            <w:pPr>
              <w:tabs>
                <w:tab w:val="left" w:pos="1304"/>
              </w:tabs>
            </w:pPr>
            <w:r>
              <w:rPr>
                <w:b/>
              </w:rPr>
              <w:t xml:space="preserve">Gather </w:t>
            </w:r>
            <w:r w:rsidR="006D53E1">
              <w:t>the following information from the interview:</w:t>
            </w:r>
          </w:p>
          <w:p w14:paraId="7B5D8EDF" w14:textId="77777777" w:rsidR="006D53E1" w:rsidRDefault="006D53E1" w:rsidP="00C60D8A">
            <w:pPr>
              <w:tabs>
                <w:tab w:val="left" w:pos="1304"/>
              </w:tabs>
            </w:pPr>
          </w:p>
          <w:p w14:paraId="0E138D0E" w14:textId="7819330A" w:rsidR="006D53E1" w:rsidRDefault="006D53E1" w:rsidP="00C60D8A">
            <w:pPr>
              <w:pStyle w:val="AssignmentsLevel2"/>
            </w:pPr>
            <w:r>
              <w:lastRenderedPageBreak/>
              <w:t>Background of the interviewee (age, name, current or past occupation</w:t>
            </w:r>
            <w:r w:rsidR="00EC6D2F">
              <w:t>s</w:t>
            </w:r>
            <w:r>
              <w:t xml:space="preserve">, etc.) </w:t>
            </w:r>
          </w:p>
          <w:p w14:paraId="6BA31789" w14:textId="0696C7E3" w:rsidR="00155FF6" w:rsidRDefault="00155FF6" w:rsidP="00C60D8A">
            <w:pPr>
              <w:pStyle w:val="AssignmentsLevel2"/>
            </w:pPr>
            <w:r>
              <w:t>Lifestyle (</w:t>
            </w:r>
            <w:r w:rsidR="00EC6D2F">
              <w:t>eating habits</w:t>
            </w:r>
            <w:r>
              <w:t xml:space="preserve">, exercise, stress level, etc.) </w:t>
            </w:r>
            <w:r w:rsidR="009A774C">
              <w:t>as a teen</w:t>
            </w:r>
            <w:r w:rsidR="00EC6D2F">
              <w:t xml:space="preserve"> (13–19 yrs.)</w:t>
            </w:r>
          </w:p>
          <w:p w14:paraId="23A834D4" w14:textId="617F154C" w:rsidR="00155FF6" w:rsidRDefault="00155FF6" w:rsidP="00C60D8A">
            <w:pPr>
              <w:pStyle w:val="AssignmentsLevel2"/>
            </w:pPr>
            <w:r>
              <w:t xml:space="preserve">Lifestyle as </w:t>
            </w:r>
            <w:r w:rsidR="009A774C">
              <w:t xml:space="preserve">a </w:t>
            </w:r>
            <w:r w:rsidR="00EC6D2F">
              <w:t xml:space="preserve">young </w:t>
            </w:r>
            <w:r>
              <w:t>adult</w:t>
            </w:r>
            <w:r w:rsidR="00EC6D2F">
              <w:t xml:space="preserve"> (20–30 yrs.)</w:t>
            </w:r>
          </w:p>
          <w:p w14:paraId="677B6A71" w14:textId="6360E989" w:rsidR="00EC6D2F" w:rsidRDefault="00EC6D2F" w:rsidP="00C60D8A">
            <w:pPr>
              <w:pStyle w:val="AssignmentsLevel2"/>
            </w:pPr>
            <w:r>
              <w:t xml:space="preserve">Lifestyle as </w:t>
            </w:r>
            <w:r w:rsidR="009A774C">
              <w:t xml:space="preserve">an </w:t>
            </w:r>
            <w:r>
              <w:t>adult (30–49 yrs.)</w:t>
            </w:r>
          </w:p>
          <w:p w14:paraId="6CD53B0F" w14:textId="17EC2050" w:rsidR="00155FF6" w:rsidRDefault="00155FF6" w:rsidP="00C60D8A">
            <w:pPr>
              <w:pStyle w:val="AssignmentsLevel2"/>
            </w:pPr>
            <w:r>
              <w:t>Current lifestyle</w:t>
            </w:r>
          </w:p>
          <w:p w14:paraId="16748052" w14:textId="77777777" w:rsidR="00155FF6" w:rsidRDefault="00155FF6" w:rsidP="00C60D8A">
            <w:pPr>
              <w:pStyle w:val="AssignmentsLevel2"/>
              <w:numPr>
                <w:ilvl w:val="0"/>
                <w:numId w:val="0"/>
              </w:numPr>
            </w:pPr>
          </w:p>
          <w:p w14:paraId="32E4EA7C" w14:textId="72C44855" w:rsidR="009F311D" w:rsidRDefault="00155FF6" w:rsidP="00C60D8A">
            <w:pPr>
              <w:pStyle w:val="AssignmentsLevel2"/>
              <w:numPr>
                <w:ilvl w:val="0"/>
                <w:numId w:val="0"/>
              </w:numPr>
            </w:pPr>
            <w:r>
              <w:rPr>
                <w:b/>
              </w:rPr>
              <w:t xml:space="preserve">Summarize </w:t>
            </w:r>
            <w:r>
              <w:t>your findings</w:t>
            </w:r>
            <w:r w:rsidR="009A774C">
              <w:t xml:space="preserve"> in 350 to 500 words. Make </w:t>
            </w:r>
            <w:r w:rsidR="00EC6D2F">
              <w:t xml:space="preserve">a clear comparison between the </w:t>
            </w:r>
            <w:r w:rsidR="005B0BDE">
              <w:t>times</w:t>
            </w:r>
            <w:r w:rsidR="00EC6D2F">
              <w:t xml:space="preserve">. Consider improvements, changes, and anything that has gotten worse in terms of </w:t>
            </w:r>
            <w:r w:rsidR="009A774C">
              <w:t xml:space="preserve">the senior’s </w:t>
            </w:r>
            <w:r w:rsidR="00EC6D2F">
              <w:t xml:space="preserve">lifestyle and health. </w:t>
            </w:r>
          </w:p>
          <w:p w14:paraId="5D8C0ED6" w14:textId="77777777" w:rsidR="00B354EC" w:rsidRDefault="00B354EC" w:rsidP="00C60D8A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</w:p>
          <w:p w14:paraId="5E82BB1F" w14:textId="6F17E275" w:rsidR="00BC1FDB" w:rsidRPr="00BC1FDB" w:rsidRDefault="00BC1FDB" w:rsidP="00C60D8A">
            <w:pPr>
              <w:pStyle w:val="AssignmentsLevel2"/>
              <w:numPr>
                <w:ilvl w:val="0"/>
                <w:numId w:val="0"/>
              </w:numPr>
            </w:pPr>
            <w:r>
              <w:rPr>
                <w:b/>
              </w:rPr>
              <w:t xml:space="preserve">Post </w:t>
            </w:r>
            <w:r>
              <w:t xml:space="preserve">your summary in the journal. </w:t>
            </w:r>
          </w:p>
        </w:tc>
        <w:tc>
          <w:tcPr>
            <w:tcW w:w="1440" w:type="dxa"/>
          </w:tcPr>
          <w:p w14:paraId="58517CA3" w14:textId="42F67CD8" w:rsidR="0027503B" w:rsidRPr="0027503B" w:rsidRDefault="0027503B" w:rsidP="00C60D8A">
            <w:pPr>
              <w:tabs>
                <w:tab w:val="left" w:pos="1304"/>
              </w:tabs>
              <w:rPr>
                <w:rFonts w:cs="Arial"/>
                <w:bCs/>
                <w:szCs w:val="20"/>
              </w:rPr>
            </w:pPr>
            <w:r w:rsidRPr="0027503B">
              <w:rPr>
                <w:rFonts w:cs="Arial"/>
                <w:bCs/>
                <w:szCs w:val="20"/>
              </w:rPr>
              <w:lastRenderedPageBreak/>
              <w:t>2.4</w:t>
            </w:r>
          </w:p>
          <w:p w14:paraId="7160136A" w14:textId="0DD5BEB3" w:rsidR="0027503B" w:rsidRPr="0027503B" w:rsidRDefault="0027503B" w:rsidP="00C60D8A">
            <w:pPr>
              <w:rPr>
                <w:rFonts w:cs="Arial"/>
                <w:szCs w:val="20"/>
              </w:rPr>
            </w:pPr>
          </w:p>
          <w:p w14:paraId="5C018FCC" w14:textId="77777777" w:rsidR="009F311D" w:rsidRPr="0027503B" w:rsidRDefault="009F311D" w:rsidP="00C60D8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49275407" w14:textId="1CA0DC0A" w:rsidR="009F311D" w:rsidRPr="0027503B" w:rsidRDefault="00CB475D" w:rsidP="00C60D8A">
            <w:pPr>
              <w:tabs>
                <w:tab w:val="left" w:pos="1304"/>
              </w:tabs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Journal = </w:t>
            </w:r>
            <w:r w:rsidR="009F311D" w:rsidRPr="0027503B">
              <w:rPr>
                <w:rFonts w:cs="Arial"/>
                <w:bCs/>
                <w:szCs w:val="20"/>
              </w:rPr>
              <w:t>1hr</w:t>
            </w:r>
          </w:p>
        </w:tc>
      </w:tr>
      <w:tr w:rsidR="009F311D" w:rsidRPr="007F339F" w14:paraId="13223F5F" w14:textId="77777777" w:rsidTr="00C60D8A">
        <w:tc>
          <w:tcPr>
            <w:tcW w:w="1009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4DDEF0" w14:textId="0047B1B3" w:rsidR="005B0BDE" w:rsidRPr="005B0BDE" w:rsidRDefault="005B0BDE" w:rsidP="00C60D8A">
            <w:pPr>
              <w:tabs>
                <w:tab w:val="left" w:pos="1304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Alternative Medicine Policy</w:t>
            </w:r>
          </w:p>
          <w:p w14:paraId="1B6E718F" w14:textId="77777777" w:rsidR="005B0BDE" w:rsidRDefault="005B0BDE" w:rsidP="00C60D8A">
            <w:pPr>
              <w:tabs>
                <w:tab w:val="left" w:pos="1304"/>
              </w:tabs>
              <w:rPr>
                <w:rFonts w:cs="Arial"/>
                <w:szCs w:val="20"/>
              </w:rPr>
            </w:pPr>
          </w:p>
          <w:p w14:paraId="03F139FF" w14:textId="02578CD5" w:rsidR="009F311D" w:rsidRDefault="009F311D" w:rsidP="00C60D8A">
            <w:pPr>
              <w:tabs>
                <w:tab w:val="left" w:pos="1304"/>
              </w:tabs>
              <w:rPr>
                <w:rFonts w:cs="Arial"/>
                <w:szCs w:val="20"/>
              </w:rPr>
            </w:pPr>
            <w:r w:rsidRPr="005B0BDE">
              <w:rPr>
                <w:rFonts w:cs="Arial"/>
                <w:b/>
                <w:szCs w:val="20"/>
              </w:rPr>
              <w:t>Review</w:t>
            </w:r>
            <w:r w:rsidR="005B0BDE">
              <w:rPr>
                <w:rFonts w:cs="Arial"/>
                <w:szCs w:val="20"/>
              </w:rPr>
              <w:t xml:space="preserve"> t</w:t>
            </w:r>
            <w:r>
              <w:rPr>
                <w:rFonts w:cs="Arial"/>
                <w:szCs w:val="20"/>
              </w:rPr>
              <w:t xml:space="preserve">he White House Commission Complementary and Alternative Medicine </w:t>
            </w:r>
            <w:r w:rsidR="005B0BDE">
              <w:rPr>
                <w:rFonts w:cs="Arial"/>
                <w:szCs w:val="20"/>
              </w:rPr>
              <w:t xml:space="preserve">Policy (CAM) </w:t>
            </w:r>
            <w:hyperlink r:id="rId29" w:history="1">
              <w:r w:rsidRPr="00F15526">
                <w:rPr>
                  <w:rStyle w:val="Hyperlink"/>
                  <w:rFonts w:cs="Arial"/>
                  <w:szCs w:val="20"/>
                </w:rPr>
                <w:t>http://www.whccamp.hhs.gov/pdfs/fr2002_chapter_8.pdf</w:t>
              </w:r>
            </w:hyperlink>
            <w:r w:rsidR="0067711C">
              <w:rPr>
                <w:rFonts w:cs="Arial"/>
                <w:szCs w:val="20"/>
              </w:rPr>
              <w:t xml:space="preserve"> </w:t>
            </w:r>
            <w:r w:rsidR="009A774C">
              <w:rPr>
                <w:rFonts w:cs="Arial"/>
                <w:szCs w:val="20"/>
              </w:rPr>
              <w:t xml:space="preserve">and </w:t>
            </w:r>
            <w:r w:rsidR="0067711C">
              <w:rPr>
                <w:rFonts w:cs="Arial"/>
                <w:szCs w:val="20"/>
              </w:rPr>
              <w:t xml:space="preserve">pay attention to </w:t>
            </w:r>
            <w:r w:rsidR="005B0BDE">
              <w:rPr>
                <w:rFonts w:cs="Arial"/>
                <w:szCs w:val="20"/>
              </w:rPr>
              <w:t xml:space="preserve">the following sections: </w:t>
            </w:r>
          </w:p>
          <w:p w14:paraId="0C3249D9" w14:textId="77777777" w:rsidR="005B0BDE" w:rsidRPr="005B0BDE" w:rsidRDefault="005B0BDE" w:rsidP="00C60D8A">
            <w:pPr>
              <w:tabs>
                <w:tab w:val="left" w:pos="1304"/>
              </w:tabs>
              <w:rPr>
                <w:rFonts w:cs="Arial"/>
                <w:szCs w:val="20"/>
              </w:rPr>
            </w:pPr>
          </w:p>
          <w:p w14:paraId="2990E0F2" w14:textId="6FA1AEF0" w:rsidR="009F311D" w:rsidRDefault="009F311D" w:rsidP="00C60D8A">
            <w:pPr>
              <w:pStyle w:val="AssignmentsLevel2"/>
            </w:pPr>
            <w:r>
              <w:t>Wellness and Health Promotion for Children, (</w:t>
            </w:r>
            <w:r w:rsidR="009A774C">
              <w:t>p</w:t>
            </w:r>
            <w:r>
              <w:t>p. 126</w:t>
            </w:r>
            <w:r w:rsidR="005B0BDE">
              <w:t>–128</w:t>
            </w:r>
            <w:r>
              <w:t>)</w:t>
            </w:r>
          </w:p>
          <w:p w14:paraId="71D1A9E2" w14:textId="28C1272C" w:rsidR="009F311D" w:rsidRDefault="005B0BDE" w:rsidP="00C60D8A">
            <w:pPr>
              <w:pStyle w:val="AssignmentsLevel2"/>
            </w:pPr>
            <w:r>
              <w:t>Wellness and Health P</w:t>
            </w:r>
            <w:r w:rsidR="009F311D">
              <w:t>romotion in the Workplace, (</w:t>
            </w:r>
            <w:r w:rsidR="009A774C">
              <w:t>p</w:t>
            </w:r>
            <w:r w:rsidR="009F311D">
              <w:t>p. 128</w:t>
            </w:r>
            <w:r>
              <w:t>–129</w:t>
            </w:r>
            <w:r w:rsidR="009F311D">
              <w:t>)</w:t>
            </w:r>
          </w:p>
          <w:p w14:paraId="248F4162" w14:textId="73C27143" w:rsidR="009F311D" w:rsidRDefault="009F311D" w:rsidP="00C60D8A">
            <w:pPr>
              <w:pStyle w:val="AssignmentsLevel2"/>
            </w:pPr>
            <w:r>
              <w:t>Federal/State Programs and Systems (</w:t>
            </w:r>
            <w:r w:rsidR="009A774C">
              <w:t>p</w:t>
            </w:r>
            <w:r>
              <w:t>p. 130</w:t>
            </w:r>
            <w:r w:rsidR="005B0BDE">
              <w:t>–131</w:t>
            </w:r>
            <w:r>
              <w:t>)</w:t>
            </w:r>
          </w:p>
          <w:p w14:paraId="50E6B3F0" w14:textId="12491911" w:rsidR="009F311D" w:rsidRDefault="009F311D" w:rsidP="00C60D8A">
            <w:pPr>
              <w:pStyle w:val="AssignmentsLevel2"/>
            </w:pPr>
            <w:r>
              <w:t xml:space="preserve">Public and Private </w:t>
            </w:r>
            <w:r w:rsidR="005B0BDE">
              <w:t>P</w:t>
            </w:r>
            <w:r>
              <w:t>rograms and Systems (p. 131)</w:t>
            </w:r>
          </w:p>
          <w:p w14:paraId="3D91EB82" w14:textId="77777777" w:rsidR="009F311D" w:rsidRDefault="009F311D" w:rsidP="00C60D8A">
            <w:pPr>
              <w:tabs>
                <w:tab w:val="left" w:pos="1304"/>
              </w:tabs>
              <w:rPr>
                <w:rFonts w:cs="Arial"/>
                <w:szCs w:val="20"/>
              </w:rPr>
            </w:pPr>
          </w:p>
          <w:p w14:paraId="5ECB0416" w14:textId="1B6AD6E6" w:rsidR="009F311D" w:rsidRDefault="009F311D" w:rsidP="00C60D8A">
            <w:pPr>
              <w:tabs>
                <w:tab w:val="left" w:pos="1304"/>
              </w:tabs>
              <w:rPr>
                <w:rFonts w:cs="Arial"/>
                <w:szCs w:val="20"/>
              </w:rPr>
            </w:pPr>
            <w:r w:rsidRPr="0042050D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</w:t>
            </w:r>
            <w:r w:rsidR="0042050D">
              <w:rPr>
                <w:rFonts w:cs="Arial"/>
                <w:szCs w:val="20"/>
              </w:rPr>
              <w:t>following</w:t>
            </w:r>
            <w:r>
              <w:rPr>
                <w:rFonts w:cs="Arial"/>
                <w:szCs w:val="20"/>
              </w:rPr>
              <w:t xml:space="preserve"> questions</w:t>
            </w:r>
            <w:r w:rsidR="0042050D">
              <w:rPr>
                <w:rFonts w:cs="Arial"/>
                <w:szCs w:val="20"/>
              </w:rPr>
              <w:t xml:space="preserve"> in 250 to 350</w:t>
            </w:r>
            <w:r w:rsidR="009A774C">
              <w:rPr>
                <w:rFonts w:cs="Arial"/>
                <w:szCs w:val="20"/>
              </w:rPr>
              <w:t xml:space="preserve"> </w:t>
            </w:r>
            <w:r w:rsidR="0042050D">
              <w:rPr>
                <w:rFonts w:cs="Arial"/>
                <w:szCs w:val="20"/>
              </w:rPr>
              <w:t>words</w:t>
            </w:r>
            <w:r>
              <w:rPr>
                <w:rFonts w:cs="Arial"/>
                <w:szCs w:val="20"/>
              </w:rPr>
              <w:t>:</w:t>
            </w:r>
          </w:p>
          <w:p w14:paraId="2D689EC7" w14:textId="77777777" w:rsidR="009F311D" w:rsidRDefault="009F311D" w:rsidP="00C60D8A">
            <w:pPr>
              <w:tabs>
                <w:tab w:val="left" w:pos="1304"/>
              </w:tabs>
              <w:rPr>
                <w:rFonts w:cs="Arial"/>
                <w:b/>
                <w:bCs/>
                <w:i/>
                <w:szCs w:val="20"/>
              </w:rPr>
            </w:pPr>
          </w:p>
          <w:p w14:paraId="350283B4" w14:textId="43460071" w:rsidR="009F311D" w:rsidRPr="0042050D" w:rsidRDefault="009A774C" w:rsidP="00C60D8A">
            <w:pPr>
              <w:pStyle w:val="AssignmentsLevel2"/>
            </w:pPr>
            <w:r>
              <w:t>W</w:t>
            </w:r>
            <w:r w:rsidR="009F311D">
              <w:t>hat role do the CAM practices such as acupuncture, biofeedback, yoga, massage, tai chi, nutritional and stress management program</w:t>
            </w:r>
            <w:r w:rsidR="0042050D">
              <w:t>s</w:t>
            </w:r>
            <w:r w:rsidR="009F311D">
              <w:t xml:space="preserve"> have in helping achieve our national health goals</w:t>
            </w:r>
            <w:r w:rsidR="0042050D">
              <w:t>?</w:t>
            </w:r>
            <w:r>
              <w:t xml:space="preserve"> Focus your answer</w:t>
            </w:r>
            <w:r w:rsidRPr="0042050D">
              <w:t xml:space="preserve"> on adults in the workplace</w:t>
            </w:r>
            <w:r>
              <w:t>.</w:t>
            </w:r>
          </w:p>
          <w:p w14:paraId="3F79D7DF" w14:textId="610E1FD8" w:rsidR="009F311D" w:rsidRDefault="009A774C" w:rsidP="00C60D8A">
            <w:pPr>
              <w:pStyle w:val="AssignmentsLevel2"/>
            </w:pPr>
            <w:r>
              <w:t>H</w:t>
            </w:r>
            <w:r w:rsidR="009F311D">
              <w:t>ow can we utilize the CAM principles in transforming unhealthy lifestyle</w:t>
            </w:r>
            <w:r w:rsidR="0042050D">
              <w:t>s</w:t>
            </w:r>
            <w:r w:rsidR="009F311D">
              <w:t xml:space="preserve"> among our youth?</w:t>
            </w:r>
          </w:p>
          <w:p w14:paraId="5CBB2BDF" w14:textId="77777777" w:rsidR="009F311D" w:rsidRDefault="009F311D" w:rsidP="00C60D8A">
            <w:pPr>
              <w:tabs>
                <w:tab w:val="left" w:pos="1304"/>
              </w:tabs>
              <w:rPr>
                <w:rFonts w:cs="Arial"/>
                <w:b/>
                <w:bCs/>
                <w:szCs w:val="20"/>
              </w:rPr>
            </w:pPr>
          </w:p>
          <w:p w14:paraId="6C6F7B99" w14:textId="73874F17" w:rsidR="0042050D" w:rsidRPr="0042050D" w:rsidRDefault="0042050D" w:rsidP="00C60D8A">
            <w:pPr>
              <w:tabs>
                <w:tab w:val="left" w:pos="1304"/>
              </w:tabs>
              <w:rPr>
                <w:rFonts w:cs="Arial"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Write</w:t>
            </w:r>
            <w:r>
              <w:rPr>
                <w:rFonts w:cs="Arial"/>
                <w:bCs/>
                <w:szCs w:val="20"/>
              </w:rPr>
              <w:t xml:space="preserve"> an opinion piece in 100 to 150</w:t>
            </w:r>
            <w:r w:rsidR="005323E0">
              <w:rPr>
                <w:rFonts w:cs="Arial"/>
                <w:bCs/>
                <w:szCs w:val="20"/>
              </w:rPr>
              <w:t xml:space="preserve"> </w:t>
            </w:r>
            <w:r>
              <w:rPr>
                <w:rFonts w:cs="Arial"/>
                <w:bCs/>
                <w:szCs w:val="20"/>
              </w:rPr>
              <w:t>words on your perspective of the CAM.</w:t>
            </w:r>
          </w:p>
        </w:tc>
        <w:tc>
          <w:tcPr>
            <w:tcW w:w="1440" w:type="dxa"/>
          </w:tcPr>
          <w:p w14:paraId="0BE594B2" w14:textId="4D8C9668" w:rsidR="009F311D" w:rsidRPr="009F6FAF" w:rsidRDefault="009F311D" w:rsidP="00C60D8A">
            <w:pPr>
              <w:tabs>
                <w:tab w:val="left" w:pos="1304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</w:tcPr>
          <w:p w14:paraId="01862ABD" w14:textId="622627F3" w:rsidR="009F311D" w:rsidRPr="009F6FAF" w:rsidRDefault="00CB475D" w:rsidP="00C60D8A">
            <w:pPr>
              <w:tabs>
                <w:tab w:val="left" w:pos="1304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Problem Solving = </w:t>
            </w:r>
            <w:r w:rsidR="009F311D">
              <w:rPr>
                <w:rFonts w:cs="Arial"/>
                <w:szCs w:val="20"/>
              </w:rPr>
              <w:t>1hr</w:t>
            </w:r>
          </w:p>
        </w:tc>
      </w:tr>
      <w:tr w:rsidR="009F311D" w:rsidRPr="007F339F" w14:paraId="73026385" w14:textId="77777777" w:rsidTr="00C60D8A">
        <w:tc>
          <w:tcPr>
            <w:tcW w:w="1009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C2612B" w14:textId="5459693F" w:rsidR="0042050D" w:rsidRPr="00F524FE" w:rsidRDefault="00F524FE" w:rsidP="00C60D8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Timeline Presentation</w:t>
            </w:r>
          </w:p>
          <w:p w14:paraId="651671D4" w14:textId="77777777" w:rsidR="0042050D" w:rsidRDefault="0042050D" w:rsidP="00C60D8A">
            <w:pPr>
              <w:rPr>
                <w:rFonts w:cs="Arial"/>
                <w:szCs w:val="20"/>
              </w:rPr>
            </w:pPr>
          </w:p>
          <w:p w14:paraId="26488D60" w14:textId="77777777" w:rsidR="00F524FE" w:rsidRDefault="00F524FE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Consider how chronic diseases have been driving healthcare costs to new heights. </w:t>
            </w:r>
          </w:p>
          <w:p w14:paraId="4F3E9396" w14:textId="77777777" w:rsidR="00F524FE" w:rsidRDefault="00F524FE" w:rsidP="00C60D8A">
            <w:pPr>
              <w:rPr>
                <w:rFonts w:cs="Arial"/>
                <w:szCs w:val="20"/>
              </w:rPr>
            </w:pPr>
          </w:p>
          <w:p w14:paraId="22A92739" w14:textId="6AE34E76" w:rsidR="00F524FE" w:rsidRDefault="00F524FE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Create </w:t>
            </w:r>
            <w:r>
              <w:rPr>
                <w:rFonts w:cs="Arial"/>
                <w:szCs w:val="20"/>
              </w:rPr>
              <w:t xml:space="preserve">a </w:t>
            </w:r>
            <w:r w:rsidR="00922A07">
              <w:rPr>
                <w:rFonts w:cs="Arial"/>
                <w:szCs w:val="20"/>
              </w:rPr>
              <w:t xml:space="preserve">PowerPoint </w:t>
            </w:r>
            <w:r>
              <w:rPr>
                <w:rFonts w:cs="Arial"/>
                <w:szCs w:val="20"/>
              </w:rPr>
              <w:t xml:space="preserve">presentation </w:t>
            </w:r>
            <w:r w:rsidR="009F311D">
              <w:rPr>
                <w:rFonts w:cs="Arial"/>
                <w:szCs w:val="20"/>
              </w:rPr>
              <w:t>on how lifestyles have changed over the years</w:t>
            </w:r>
            <w:r w:rsidR="00B354EC">
              <w:rPr>
                <w:rFonts w:cs="Arial"/>
                <w:szCs w:val="20"/>
              </w:rPr>
              <w:t xml:space="preserve"> and</w:t>
            </w:r>
            <w:r w:rsidR="009F311D">
              <w:rPr>
                <w:rFonts w:cs="Arial"/>
                <w:szCs w:val="20"/>
              </w:rPr>
              <w:t xml:space="preserve"> </w:t>
            </w:r>
            <w:r w:rsidR="005323E0">
              <w:rPr>
                <w:rFonts w:cs="Arial"/>
                <w:szCs w:val="20"/>
              </w:rPr>
              <w:t>how lifestyles affect</w:t>
            </w:r>
            <w:r w:rsidR="009F311D">
              <w:rPr>
                <w:rFonts w:cs="Arial"/>
                <w:szCs w:val="20"/>
              </w:rPr>
              <w:t xml:space="preserve"> chronic diseases such as asthma, diabetes, obesity, and cardiovascular disease. In addition to diet, evaluate the changes in </w:t>
            </w:r>
            <w:r>
              <w:rPr>
                <w:rFonts w:cs="Arial"/>
                <w:szCs w:val="20"/>
              </w:rPr>
              <w:t>eating</w:t>
            </w:r>
            <w:r w:rsidR="009F311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and sleep </w:t>
            </w:r>
            <w:r w:rsidR="009F311D">
              <w:rPr>
                <w:rFonts w:cs="Arial"/>
                <w:szCs w:val="20"/>
              </w:rPr>
              <w:t xml:space="preserve">habits, stress, etc. </w:t>
            </w:r>
            <w:r w:rsidR="005323E0">
              <w:rPr>
                <w:rFonts w:cs="Arial"/>
                <w:szCs w:val="20"/>
              </w:rPr>
              <w:t>I</w:t>
            </w:r>
            <w:r w:rsidR="00007EE4">
              <w:rPr>
                <w:rFonts w:cs="Arial"/>
                <w:szCs w:val="20"/>
              </w:rPr>
              <w:t xml:space="preserve">nclude alternative methods to improve a person’s state of health. </w:t>
            </w:r>
            <w:r w:rsidR="009F311D">
              <w:rPr>
                <w:rFonts w:cs="Arial"/>
                <w:szCs w:val="20"/>
              </w:rPr>
              <w:t xml:space="preserve"> </w:t>
            </w:r>
          </w:p>
          <w:p w14:paraId="4A88C286" w14:textId="77777777" w:rsidR="00F524FE" w:rsidRDefault="00F524FE" w:rsidP="00C60D8A">
            <w:pPr>
              <w:rPr>
                <w:rFonts w:cs="Arial"/>
                <w:szCs w:val="20"/>
              </w:rPr>
            </w:pPr>
          </w:p>
          <w:p w14:paraId="6301BA6A" w14:textId="56A8F4CC" w:rsidR="00007EE4" w:rsidRDefault="009F311D" w:rsidP="00C60D8A">
            <w:pPr>
              <w:rPr>
                <w:rFonts w:cs="Arial"/>
                <w:szCs w:val="20"/>
              </w:rPr>
            </w:pPr>
            <w:r w:rsidRPr="00F524FE">
              <w:rPr>
                <w:rFonts w:cs="Arial"/>
                <w:b/>
                <w:szCs w:val="20"/>
              </w:rPr>
              <w:t>Start</w:t>
            </w:r>
            <w:r>
              <w:rPr>
                <w:rFonts w:cs="Arial"/>
                <w:szCs w:val="20"/>
              </w:rPr>
              <w:t xml:space="preserve"> </w:t>
            </w:r>
            <w:r w:rsidR="00F524FE">
              <w:rPr>
                <w:rFonts w:cs="Arial"/>
                <w:szCs w:val="20"/>
              </w:rPr>
              <w:t>the timeline from t</w:t>
            </w:r>
            <w:r>
              <w:rPr>
                <w:rFonts w:cs="Arial"/>
                <w:szCs w:val="20"/>
              </w:rPr>
              <w:t xml:space="preserve">he </w:t>
            </w:r>
            <w:r w:rsidR="00F524FE">
              <w:rPr>
                <w:rFonts w:cs="Arial"/>
                <w:szCs w:val="20"/>
              </w:rPr>
              <w:t>19</w:t>
            </w:r>
            <w:r>
              <w:rPr>
                <w:rFonts w:cs="Arial"/>
                <w:szCs w:val="20"/>
              </w:rPr>
              <w:t xml:space="preserve">50s and </w:t>
            </w:r>
            <w:r w:rsidR="005323E0">
              <w:rPr>
                <w:rFonts w:cs="Arial"/>
                <w:szCs w:val="20"/>
              </w:rPr>
              <w:t xml:space="preserve">end at </w:t>
            </w:r>
            <w:r>
              <w:rPr>
                <w:rFonts w:cs="Arial"/>
                <w:szCs w:val="20"/>
              </w:rPr>
              <w:t>present</w:t>
            </w:r>
            <w:r w:rsidR="005323E0">
              <w:rPr>
                <w:rFonts w:cs="Arial"/>
                <w:szCs w:val="20"/>
              </w:rPr>
              <w:t xml:space="preserve"> day</w:t>
            </w:r>
            <w:r>
              <w:rPr>
                <w:rFonts w:cs="Arial"/>
                <w:szCs w:val="20"/>
              </w:rPr>
              <w:t>.</w:t>
            </w:r>
            <w:r w:rsidR="00F524FE">
              <w:rPr>
                <w:rFonts w:cs="Arial"/>
                <w:szCs w:val="20"/>
              </w:rPr>
              <w:t xml:space="preserve"> You can choose any </w:t>
            </w:r>
            <w:r w:rsidR="005323E0">
              <w:rPr>
                <w:rFonts w:cs="Arial"/>
                <w:szCs w:val="20"/>
              </w:rPr>
              <w:t xml:space="preserve">time increment </w:t>
            </w:r>
            <w:r w:rsidR="00F524FE">
              <w:rPr>
                <w:rFonts w:cs="Arial"/>
                <w:szCs w:val="20"/>
              </w:rPr>
              <w:t>(e.g.</w:t>
            </w:r>
            <w:r w:rsidR="00601855">
              <w:rPr>
                <w:rFonts w:cs="Arial"/>
                <w:szCs w:val="20"/>
              </w:rPr>
              <w:t>,</w:t>
            </w:r>
            <w:r w:rsidR="00F524FE">
              <w:rPr>
                <w:rFonts w:cs="Arial"/>
                <w:szCs w:val="20"/>
              </w:rPr>
              <w:t xml:space="preserve"> every </w:t>
            </w:r>
            <w:r w:rsidR="00601855">
              <w:rPr>
                <w:rFonts w:cs="Arial"/>
                <w:szCs w:val="20"/>
              </w:rPr>
              <w:t xml:space="preserve">5 </w:t>
            </w:r>
            <w:r w:rsidR="00F524FE">
              <w:rPr>
                <w:rFonts w:cs="Arial"/>
                <w:szCs w:val="20"/>
              </w:rPr>
              <w:t>years) or you can choos</w:t>
            </w:r>
            <w:r w:rsidR="00007EE4">
              <w:rPr>
                <w:rFonts w:cs="Arial"/>
                <w:szCs w:val="20"/>
              </w:rPr>
              <w:t xml:space="preserve">e random years throughout the decades. </w:t>
            </w:r>
          </w:p>
          <w:p w14:paraId="05276F94" w14:textId="77777777" w:rsidR="00007EE4" w:rsidRDefault="00007EE4" w:rsidP="00C60D8A">
            <w:pPr>
              <w:rPr>
                <w:rFonts w:cs="Arial"/>
                <w:szCs w:val="20"/>
              </w:rPr>
            </w:pPr>
          </w:p>
          <w:p w14:paraId="7DD343D8" w14:textId="06D646C7" w:rsidR="009F311D" w:rsidRDefault="00007EE4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Be creative in this </w:t>
            </w:r>
            <w:r w:rsidR="005323E0">
              <w:rPr>
                <w:rFonts w:cs="Arial"/>
                <w:szCs w:val="20"/>
              </w:rPr>
              <w:t>presentation;</w:t>
            </w:r>
            <w:r>
              <w:rPr>
                <w:rFonts w:cs="Arial"/>
                <w:szCs w:val="20"/>
              </w:rPr>
              <w:t xml:space="preserve"> there </w:t>
            </w:r>
            <w:r w:rsidR="005323E0">
              <w:rPr>
                <w:rFonts w:cs="Arial"/>
                <w:szCs w:val="20"/>
              </w:rPr>
              <w:t xml:space="preserve">is </w:t>
            </w:r>
            <w:r>
              <w:rPr>
                <w:rFonts w:cs="Arial"/>
                <w:szCs w:val="20"/>
              </w:rPr>
              <w:t xml:space="preserve">no slide count. </w:t>
            </w:r>
            <w:r w:rsidR="005323E0">
              <w:rPr>
                <w:rFonts w:cs="Arial"/>
                <w:szCs w:val="20"/>
              </w:rPr>
              <w:t>Your emphasis should be on depth and breadth of knowledge</w:t>
            </w:r>
            <w:r>
              <w:rPr>
                <w:rFonts w:cs="Arial"/>
                <w:szCs w:val="20"/>
              </w:rPr>
              <w:t xml:space="preserve"> and</w:t>
            </w:r>
            <w:r w:rsidR="005323E0">
              <w:rPr>
                <w:rFonts w:cs="Arial"/>
                <w:szCs w:val="20"/>
              </w:rPr>
              <w:t xml:space="preserve"> the</w:t>
            </w:r>
            <w:r>
              <w:rPr>
                <w:rFonts w:cs="Arial"/>
                <w:szCs w:val="20"/>
              </w:rPr>
              <w:t xml:space="preserve"> </w:t>
            </w:r>
            <w:r w:rsidR="005323E0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of creativity. Microsoft PowerPoint contains several timeline templates that you can use or you can find additional </w:t>
            </w:r>
            <w:r w:rsidR="005323E0">
              <w:rPr>
                <w:rFonts w:cs="Arial"/>
                <w:szCs w:val="20"/>
              </w:rPr>
              <w:t xml:space="preserve">formats </w:t>
            </w:r>
            <w:r>
              <w:rPr>
                <w:rFonts w:cs="Arial"/>
                <w:szCs w:val="20"/>
              </w:rPr>
              <w:t xml:space="preserve">online. </w:t>
            </w:r>
          </w:p>
          <w:p w14:paraId="04FAB36E" w14:textId="0AACFF72" w:rsidR="00007EE4" w:rsidRDefault="00007EE4" w:rsidP="00C60D8A">
            <w:pPr>
              <w:rPr>
                <w:rFonts w:cs="Arial"/>
                <w:szCs w:val="20"/>
              </w:rPr>
            </w:pPr>
          </w:p>
          <w:p w14:paraId="29D060E1" w14:textId="42001343" w:rsidR="00007EE4" w:rsidRPr="00007EE4" w:rsidRDefault="00007EE4" w:rsidP="00C60D8A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Upload </w:t>
            </w:r>
            <w:r>
              <w:rPr>
                <w:rFonts w:cs="Arial"/>
                <w:szCs w:val="20"/>
              </w:rPr>
              <w:t xml:space="preserve">your presentation to your Google Drive account and post a link within the body of the assignment section of Blackboard. Follow </w:t>
            </w:r>
            <w:r w:rsidR="005323E0">
              <w:rPr>
                <w:rFonts w:cs="Arial"/>
                <w:szCs w:val="20"/>
              </w:rPr>
              <w:t xml:space="preserve">the </w:t>
            </w:r>
            <w:r>
              <w:rPr>
                <w:rFonts w:cs="Arial"/>
                <w:szCs w:val="20"/>
              </w:rPr>
              <w:t>tutorial below for instructions on using Google Drive.</w:t>
            </w:r>
          </w:p>
          <w:p w14:paraId="2CDEA989" w14:textId="77777777" w:rsidR="00007EE4" w:rsidRDefault="00007EE4" w:rsidP="00C60D8A">
            <w:pPr>
              <w:rPr>
                <w:rFonts w:cs="Arial"/>
                <w:szCs w:val="20"/>
              </w:rPr>
            </w:pPr>
          </w:p>
          <w:p w14:paraId="4EF880EE" w14:textId="6565F7BD" w:rsidR="00007EE4" w:rsidRPr="00BB1D96" w:rsidRDefault="00007EE4" w:rsidP="00C60D8A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 w:rsidRPr="00BB1D96">
              <w:rPr>
                <w:rFonts w:cs="Arial"/>
                <w:i/>
                <w:szCs w:val="20"/>
              </w:rPr>
              <w:t>Uploading and Sharing Files Thr</w:t>
            </w:r>
            <w:r w:rsidR="005323E0">
              <w:rPr>
                <w:rFonts w:cs="Arial"/>
                <w:i/>
                <w:szCs w:val="20"/>
              </w:rPr>
              <w:t>ough</w:t>
            </w:r>
            <w:r w:rsidRPr="00BB1D96">
              <w:rPr>
                <w:rFonts w:cs="Arial"/>
                <w:i/>
                <w:szCs w:val="20"/>
              </w:rPr>
              <w:t xml:space="preserve"> Google Drive</w:t>
            </w:r>
          </w:p>
          <w:p w14:paraId="2E770234" w14:textId="77777777" w:rsidR="00007EE4" w:rsidRDefault="00007EE4" w:rsidP="00C60D8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7940A3E" w14:textId="75541769" w:rsidR="00007EE4" w:rsidRPr="00007EE4" w:rsidRDefault="00007EE4" w:rsidP="00C60D8A">
            <w:pPr>
              <w:pStyle w:val="AssignmentsLevel1"/>
            </w:pPr>
            <w:r w:rsidRPr="00BB1D96">
              <w:rPr>
                <w:b/>
              </w:rPr>
              <w:t>View</w:t>
            </w:r>
            <w:r w:rsidRPr="00B1546A">
              <w:t xml:space="preserve"> the Google Drive Tutorial [2:21] located at </w:t>
            </w:r>
            <w:hyperlink r:id="rId30" w:tgtFrame="_blank" w:history="1">
              <w:r w:rsidRPr="00B1546A">
                <w:rPr>
                  <w:rStyle w:val="Hyperlink"/>
                </w:rPr>
                <w:t>https://vimeo.com/82113892</w:t>
              </w:r>
            </w:hyperlink>
            <w:r w:rsidRPr="00B1546A"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559AD43" w14:textId="1DF9D737" w:rsidR="009F311D" w:rsidRPr="009F6FAF" w:rsidRDefault="009F311D" w:rsidP="00C60D8A">
            <w:pPr>
              <w:tabs>
                <w:tab w:val="left" w:pos="1304"/>
              </w:tabs>
              <w:rPr>
                <w:rFonts w:cs="Arial"/>
                <w:b/>
                <w:bCs/>
                <w:i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2.1, 2.2, 2.3,2.4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C58BAC7" w14:textId="6CD77795" w:rsidR="009F311D" w:rsidRPr="009F6FAF" w:rsidRDefault="00CB475D" w:rsidP="00C60D8A">
            <w:pPr>
              <w:tabs>
                <w:tab w:val="left" w:pos="1304"/>
              </w:tabs>
              <w:rPr>
                <w:rFonts w:cs="Arial"/>
                <w:b/>
                <w:bCs/>
                <w:i/>
                <w:szCs w:val="20"/>
              </w:rPr>
            </w:pPr>
            <w:r>
              <w:rPr>
                <w:rFonts w:cs="Arial"/>
                <w:szCs w:val="20"/>
              </w:rPr>
              <w:t xml:space="preserve">Project Presentation = </w:t>
            </w:r>
            <w:r w:rsidR="009F311D">
              <w:rPr>
                <w:rFonts w:cs="Arial"/>
                <w:szCs w:val="20"/>
              </w:rPr>
              <w:t>1hr</w:t>
            </w:r>
          </w:p>
        </w:tc>
      </w:tr>
      <w:tr w:rsidR="009F311D" w:rsidRPr="00842155" w14:paraId="6562837E" w14:textId="77777777" w:rsidTr="00C60D8A">
        <w:tc>
          <w:tcPr>
            <w:tcW w:w="136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63646A" w14:textId="77777777" w:rsidR="009F311D" w:rsidRPr="00842155" w:rsidRDefault="009F311D" w:rsidP="00C60D8A">
            <w:pPr>
              <w:tabs>
                <w:tab w:val="left" w:pos="1304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1009C1" w14:textId="77777777" w:rsidR="009F311D" w:rsidRPr="00842155" w:rsidRDefault="009F311D" w:rsidP="00C60D8A">
            <w:pPr>
              <w:tabs>
                <w:tab w:val="left" w:pos="1304"/>
              </w:tabs>
              <w:rPr>
                <w:rFonts w:cs="Arial"/>
                <w:b/>
                <w:bCs/>
                <w:i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09530363" w14:textId="77777777" w:rsidR="009F311D" w:rsidRPr="00842155" w:rsidRDefault="009F311D" w:rsidP="00C60D8A">
            <w:pPr>
              <w:tabs>
                <w:tab w:val="left" w:pos="1304"/>
              </w:tabs>
              <w:rPr>
                <w:rFonts w:cs="Arial"/>
                <w:b/>
                <w:bCs/>
                <w:i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0B5B160" w14:textId="4869EC19" w:rsidR="009F311D" w:rsidRPr="00DB0F19" w:rsidRDefault="0042050D" w:rsidP="003A3300">
            <w:pPr>
              <w:tabs>
                <w:tab w:val="left" w:pos="1304"/>
              </w:tabs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9</w:t>
            </w:r>
            <w:r w:rsidR="009F311D">
              <w:rPr>
                <w:rFonts w:cs="Arial"/>
                <w:b/>
                <w:bCs/>
                <w:szCs w:val="20"/>
              </w:rPr>
              <w:t>hrs</w:t>
            </w:r>
          </w:p>
        </w:tc>
      </w:tr>
      <w:tr w:rsidR="009F311D" w:rsidRPr="00842155" w14:paraId="50C7E358" w14:textId="77777777" w:rsidTr="00C60D8A">
        <w:tc>
          <w:tcPr>
            <w:tcW w:w="136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5B6DE4" w14:textId="77777777" w:rsidR="009F311D" w:rsidRPr="009F6FAF" w:rsidRDefault="009F311D" w:rsidP="00C60D8A">
            <w:pPr>
              <w:tabs>
                <w:tab w:val="left" w:pos="1304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419373A2" w14:textId="77777777" w:rsidR="009F311D" w:rsidRPr="009F6FAF" w:rsidRDefault="009F311D" w:rsidP="00C60D8A">
            <w:pPr>
              <w:tabs>
                <w:tab w:val="left" w:pos="1304"/>
              </w:tabs>
              <w:rPr>
                <w:rFonts w:cs="Arial"/>
                <w:b/>
                <w:bCs/>
                <w:i/>
                <w:szCs w:val="20"/>
              </w:rPr>
            </w:pPr>
          </w:p>
        </w:tc>
      </w:tr>
    </w:tbl>
    <w:p w14:paraId="1AAFDE4D" w14:textId="6C2C1A25" w:rsidR="00035EB6" w:rsidRPr="0073423C" w:rsidRDefault="00B917CD" w:rsidP="0073423C">
      <w:pPr>
        <w:pStyle w:val="AssignmentsLevel2"/>
        <w:numPr>
          <w:ilvl w:val="0"/>
          <w:numId w:val="0"/>
        </w:numPr>
        <w:rPr>
          <w:sz w:val="22"/>
        </w:rPr>
        <w:sectPr w:rsidR="00035EB6" w:rsidRPr="0073423C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2"/>
        </w:rPr>
        <w:br w:type="textWrapping" w:clear="all"/>
      </w:r>
    </w:p>
    <w:p w14:paraId="67EFE1CC" w14:textId="77777777" w:rsidR="00100350" w:rsidRDefault="00100350">
      <w:pPr>
        <w:rPr>
          <w:rFonts w:cs="Arial"/>
          <w:szCs w:val="20"/>
        </w:r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5DC0A256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B6474B" w14:textId="037912F8" w:rsidR="002C1641" w:rsidRPr="00842155" w:rsidRDefault="002C1641" w:rsidP="00665E4A">
            <w:pPr>
              <w:pStyle w:val="WeeklyTopicHeading1"/>
            </w:pPr>
            <w:bookmarkStart w:id="5" w:name="weekthree"/>
            <w:bookmarkStart w:id="6" w:name="_Toc358980896"/>
            <w:bookmarkEnd w:id="5"/>
            <w:r w:rsidRPr="0068364F">
              <w:t xml:space="preserve">Week </w:t>
            </w:r>
            <w:r>
              <w:t>Three</w:t>
            </w:r>
            <w:r w:rsidRPr="0068364F">
              <w:t xml:space="preserve">: </w:t>
            </w:r>
            <w:bookmarkEnd w:id="6"/>
            <w:r w:rsidR="00665E4A">
              <w:t>Hospitals and Physicians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03D9EF94" w14:textId="77777777" w:rsidR="002C1641" w:rsidRPr="0090566F" w:rsidRDefault="002C1641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5AC8A076" w14:textId="77777777" w:rsidR="002C1641" w:rsidRPr="0090566F" w:rsidRDefault="002C1641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1F964DE7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20A46B" w14:textId="77777777" w:rsidR="00FD5474" w:rsidRPr="005B10FE" w:rsidRDefault="00FD5474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79507B47" w14:textId="77777777" w:rsidR="00FD5474" w:rsidRPr="00842155" w:rsidRDefault="00FD5474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4F222EAF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375B2D" w14:textId="13DDF763" w:rsidR="00FD5474" w:rsidRPr="00842155" w:rsidRDefault="00F83DDC" w:rsidP="00601855">
            <w:pPr>
              <w:pStyle w:val="ObjectiveBullet"/>
              <w:numPr>
                <w:ilvl w:val="1"/>
                <w:numId w:val="31"/>
              </w:numPr>
            </w:pPr>
            <w:r>
              <w:t>Analyze the role</w:t>
            </w:r>
            <w:r w:rsidR="005323E0">
              <w:t xml:space="preserve"> of</w:t>
            </w:r>
            <w:r>
              <w:t xml:space="preserve"> ethics in healthcare.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3AB1B965" w14:textId="25612CAD" w:rsidR="00665E4A" w:rsidRPr="00842155" w:rsidRDefault="00665E4A" w:rsidP="00547AB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3, 4, 5</w:t>
            </w:r>
          </w:p>
        </w:tc>
      </w:tr>
      <w:tr w:rsidR="00547AB4" w:rsidRPr="00842155" w14:paraId="1B7E5EA2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48C002" w14:textId="4DC88132" w:rsidR="00547AB4" w:rsidRDefault="00547AB4" w:rsidP="00601855">
            <w:pPr>
              <w:pStyle w:val="ObjectiveBullet"/>
              <w:numPr>
                <w:ilvl w:val="1"/>
                <w:numId w:val="31"/>
              </w:numPr>
            </w:pPr>
            <w:r>
              <w:t xml:space="preserve">Examine the development and current state of the hospital system and </w:t>
            </w:r>
            <w:r w:rsidR="005323E0">
              <w:t xml:space="preserve">its </w:t>
            </w:r>
            <w:r>
              <w:t>challenges.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1FABF01" w14:textId="53FC246C" w:rsidR="00547AB4" w:rsidRDefault="00547AB4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2, 3, 4</w:t>
            </w:r>
          </w:p>
        </w:tc>
      </w:tr>
      <w:tr w:rsidR="00FD5474" w:rsidRPr="00842155" w14:paraId="4E4E8BA0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65C4FD" w14:textId="7D2B6C98" w:rsidR="00FD5474" w:rsidRPr="00842155" w:rsidRDefault="004F3C6B" w:rsidP="00DB0F19">
            <w:pPr>
              <w:pStyle w:val="ObjectiveBullet"/>
              <w:numPr>
                <w:ilvl w:val="1"/>
                <w:numId w:val="31"/>
              </w:numPr>
            </w:pPr>
            <w:r>
              <w:t>Differentiate health services provided in outpatient settings from those provided in inpatient and long-term care settings.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744320CF" w14:textId="7BADAC4D" w:rsidR="00FD5474" w:rsidRPr="00842155" w:rsidRDefault="004F3C6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2, 4, 5</w:t>
            </w:r>
          </w:p>
        </w:tc>
      </w:tr>
      <w:tr w:rsidR="00547AB4" w:rsidRPr="00842155" w14:paraId="0AB519E7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4D8AB3" w14:textId="20112C17" w:rsidR="00547AB4" w:rsidRDefault="00547AB4" w:rsidP="00DB0F19">
            <w:pPr>
              <w:pStyle w:val="ObjectiveBullet"/>
              <w:numPr>
                <w:ilvl w:val="1"/>
                <w:numId w:val="31"/>
              </w:numPr>
            </w:pPr>
            <w:r>
              <w:t>Differentiate between profit and nonprofit facilities and the</w:t>
            </w:r>
            <w:r w:rsidR="005323E0">
              <w:t>ir</w:t>
            </w:r>
            <w:r>
              <w:t xml:space="preserve"> financial issues.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FCEC701" w14:textId="194BD46E" w:rsidR="00547AB4" w:rsidRDefault="00547AB4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3, 4, 5</w:t>
            </w:r>
          </w:p>
        </w:tc>
      </w:tr>
      <w:tr w:rsidR="00FD5474" w:rsidRPr="00842155" w14:paraId="768E92BF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4F5EA7" w14:textId="4DD5286D" w:rsidR="00A77639" w:rsidRPr="00842155" w:rsidRDefault="00F83DDC" w:rsidP="00DB0F19">
            <w:pPr>
              <w:pStyle w:val="ObjectiveBullet"/>
              <w:numPr>
                <w:ilvl w:val="1"/>
                <w:numId w:val="31"/>
              </w:numPr>
            </w:pPr>
            <w:r>
              <w:t>Analyze how the role of physicians ha</w:t>
            </w:r>
            <w:r w:rsidR="005323E0">
              <w:t>s</w:t>
            </w:r>
            <w:r>
              <w:t xml:space="preserve"> changed over time</w:t>
            </w:r>
            <w:r w:rsidR="005323E0">
              <w:t>,</w:t>
            </w:r>
            <w:r>
              <w:t xml:space="preserve"> focusing on reimbursement, training, and practice patterns.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1DEF0B3B" w14:textId="6193B798" w:rsidR="00665E4A" w:rsidRPr="00842155" w:rsidRDefault="00665E4A" w:rsidP="00665E4A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</w:t>
            </w:r>
            <w:r w:rsidR="004F3C6B">
              <w:rPr>
                <w:rFonts w:cs="Arial"/>
                <w:szCs w:val="20"/>
              </w:rPr>
              <w:t>, 2,</w:t>
            </w:r>
            <w:r>
              <w:rPr>
                <w:rFonts w:cs="Arial"/>
                <w:szCs w:val="20"/>
              </w:rPr>
              <w:t xml:space="preserve"> 3, 4, 5</w:t>
            </w:r>
          </w:p>
        </w:tc>
      </w:tr>
      <w:tr w:rsidR="00FD5474" w:rsidRPr="00842155" w14:paraId="111F546B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A0B20E" w14:textId="77777777" w:rsidR="00FD5474" w:rsidRPr="005B10FE" w:rsidRDefault="00FD5474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6DDBA8E9" w14:textId="77777777" w:rsidR="00FD5474" w:rsidRPr="005B10FE" w:rsidRDefault="00FD5474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EEBED14" w14:textId="77777777" w:rsidR="00FD5474" w:rsidRPr="005B10FE" w:rsidRDefault="00FD5474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5BF2EA9C" w14:textId="77777777" w:rsidR="00FD5474" w:rsidRPr="005B10FE" w:rsidRDefault="00FD5474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FD5474" w:rsidRPr="00842155" w14:paraId="0879C96F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F63601" w14:textId="134A2BBC" w:rsidR="00FD5474" w:rsidRPr="00E3447E" w:rsidRDefault="00FD5474" w:rsidP="00987FD0">
            <w:pPr>
              <w:ind w:left="216" w:hanging="216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r w:rsidR="00966C5C">
              <w:rPr>
                <w:rFonts w:cs="Arial"/>
                <w:szCs w:val="20"/>
              </w:rPr>
              <w:t>pp. 95-110</w:t>
            </w:r>
            <w:r w:rsidR="00987FD0">
              <w:rPr>
                <w:rFonts w:cs="Arial"/>
                <w:szCs w:val="20"/>
              </w:rPr>
              <w:t xml:space="preserve"> in Ch. 5 and </w:t>
            </w:r>
            <w:r w:rsidR="003B17A9">
              <w:rPr>
                <w:rFonts w:cs="Arial"/>
                <w:szCs w:val="20"/>
              </w:rPr>
              <w:t>pp. 191-</w:t>
            </w:r>
            <w:r w:rsidR="004F0FB4">
              <w:rPr>
                <w:rFonts w:cs="Arial"/>
                <w:szCs w:val="20"/>
              </w:rPr>
              <w:t>201</w:t>
            </w:r>
            <w:r w:rsidR="00987FD0">
              <w:rPr>
                <w:rFonts w:cs="Arial"/>
                <w:szCs w:val="20"/>
              </w:rPr>
              <w:t xml:space="preserve"> in Ch. 9 of </w:t>
            </w:r>
            <w:r w:rsidR="00987FD0" w:rsidRPr="00987FD0">
              <w:rPr>
                <w:rFonts w:cs="Arial"/>
                <w:i/>
                <w:szCs w:val="20"/>
              </w:rPr>
              <w:t>Fundamentals of US Health Care</w:t>
            </w:r>
            <w:r w:rsidR="00987FD0" w:rsidRPr="00987FD0"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7582B9D9" w14:textId="16A57BD9" w:rsidR="00FD5474" w:rsidRPr="009F6FAF" w:rsidRDefault="00987FD0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3.1, 3.2, 3.3, 3.4, 3.5</w:t>
            </w:r>
          </w:p>
        </w:tc>
        <w:tc>
          <w:tcPr>
            <w:tcW w:w="1440" w:type="dxa"/>
          </w:tcPr>
          <w:p w14:paraId="3320B2D8" w14:textId="77777777" w:rsidR="00FD5474" w:rsidRPr="009F6FAF" w:rsidRDefault="00FD5474" w:rsidP="00FD5474">
            <w:pPr>
              <w:rPr>
                <w:rFonts w:cs="Arial"/>
                <w:szCs w:val="20"/>
              </w:rPr>
            </w:pPr>
          </w:p>
        </w:tc>
      </w:tr>
      <w:tr w:rsidR="008A3416" w:rsidRPr="00842155" w14:paraId="7BB3D346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B9DE06" w14:textId="7B0C1A96" w:rsidR="008A3416" w:rsidRDefault="008A3416" w:rsidP="00987FD0">
            <w:pPr>
              <w:ind w:left="216" w:hanging="216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Nursing Homes Preparation</w:t>
            </w:r>
          </w:p>
          <w:p w14:paraId="023A91DF" w14:textId="77777777" w:rsidR="008A3416" w:rsidRDefault="008A3416" w:rsidP="00987FD0">
            <w:pPr>
              <w:ind w:left="216" w:hanging="216"/>
              <w:rPr>
                <w:rFonts w:cs="Arial"/>
                <w:b/>
                <w:szCs w:val="20"/>
              </w:rPr>
            </w:pPr>
          </w:p>
          <w:p w14:paraId="6E5AE457" w14:textId="057CAEAD" w:rsidR="008A3416" w:rsidRDefault="008A3416" w:rsidP="008A3416">
            <w:pPr>
              <w:pStyle w:val="AssignmentsLevel1"/>
            </w:pPr>
            <w:r>
              <w:t xml:space="preserve">In Week 4, you are expected to interview a local nursing home </w:t>
            </w:r>
            <w:r w:rsidR="005323E0">
              <w:t xml:space="preserve">employee </w:t>
            </w:r>
            <w:r>
              <w:t xml:space="preserve">that knows the overall care and function of the facility. </w:t>
            </w:r>
          </w:p>
          <w:p w14:paraId="2FF6DC03" w14:textId="77777777" w:rsidR="008A3416" w:rsidRDefault="008A3416" w:rsidP="00987FD0">
            <w:pPr>
              <w:ind w:left="216" w:hanging="216"/>
              <w:rPr>
                <w:rFonts w:cs="Arial"/>
                <w:szCs w:val="20"/>
              </w:rPr>
            </w:pPr>
          </w:p>
          <w:p w14:paraId="724479E5" w14:textId="77777777" w:rsidR="008A3416" w:rsidRDefault="008A3416" w:rsidP="00987FD0">
            <w:pPr>
              <w:ind w:left="216" w:hanging="216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the assignment due in Week 4. </w:t>
            </w:r>
          </w:p>
          <w:p w14:paraId="7194F7EF" w14:textId="77777777" w:rsidR="00B354EC" w:rsidRDefault="00B354EC" w:rsidP="00987FD0">
            <w:pPr>
              <w:ind w:left="216" w:hanging="216"/>
              <w:rPr>
                <w:rFonts w:cs="Arial"/>
                <w:b/>
                <w:szCs w:val="20"/>
              </w:rPr>
            </w:pPr>
          </w:p>
          <w:p w14:paraId="4C6C8A8D" w14:textId="1B45C47E" w:rsidR="008A3416" w:rsidRDefault="008A3416" w:rsidP="00987FD0">
            <w:pPr>
              <w:ind w:left="216" w:hanging="216"/>
              <w:rPr>
                <w:rFonts w:cs="Arial"/>
                <w:szCs w:val="20"/>
              </w:rPr>
            </w:pPr>
            <w:r w:rsidRPr="008A3416">
              <w:rPr>
                <w:rFonts w:cs="Arial"/>
                <w:b/>
                <w:szCs w:val="20"/>
              </w:rPr>
              <w:t>Begin</w:t>
            </w:r>
            <w:r>
              <w:rPr>
                <w:rFonts w:cs="Arial"/>
                <w:szCs w:val="20"/>
              </w:rPr>
              <w:t xml:space="preserve"> preparing to interview the </w:t>
            </w:r>
            <w:r w:rsidR="005323E0">
              <w:rPr>
                <w:rFonts w:cs="Arial"/>
                <w:szCs w:val="20"/>
              </w:rPr>
              <w:t xml:space="preserve">employee </w:t>
            </w:r>
            <w:r>
              <w:rPr>
                <w:rFonts w:cs="Arial"/>
                <w:szCs w:val="20"/>
              </w:rPr>
              <w:t xml:space="preserve">to ensure timely completion of the assignment. </w:t>
            </w:r>
          </w:p>
          <w:p w14:paraId="1A64E4C1" w14:textId="77777777" w:rsidR="008A3416" w:rsidRDefault="008A3416" w:rsidP="00987FD0">
            <w:pPr>
              <w:ind w:left="216" w:hanging="216"/>
              <w:rPr>
                <w:rFonts w:cs="Arial"/>
                <w:szCs w:val="20"/>
              </w:rPr>
            </w:pPr>
          </w:p>
          <w:p w14:paraId="1EC38465" w14:textId="56C0201C" w:rsidR="008A3416" w:rsidRPr="008A3416" w:rsidRDefault="008A3416" w:rsidP="00B354EC">
            <w:pPr>
              <w:pStyle w:val="AssignmentsLevel1"/>
            </w:pPr>
            <w:r>
              <w:rPr>
                <w:i/>
              </w:rPr>
              <w:t>Note</w:t>
            </w:r>
            <w:r>
              <w:t xml:space="preserve">: </w:t>
            </w:r>
            <w:r w:rsidR="00B354EC">
              <w:t>Y</w:t>
            </w:r>
            <w:r>
              <w:t xml:space="preserve">ou do not need to submit anything this week </w:t>
            </w:r>
            <w:r w:rsidR="00B354EC">
              <w:t xml:space="preserve">for </w:t>
            </w:r>
            <w:r>
              <w:t>this specific assignment.</w:t>
            </w:r>
          </w:p>
        </w:tc>
        <w:tc>
          <w:tcPr>
            <w:tcW w:w="1440" w:type="dxa"/>
          </w:tcPr>
          <w:p w14:paraId="4DBAC90B" w14:textId="01C4706A" w:rsidR="008A3416" w:rsidRDefault="008A3416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4.1, 4.3, 4.4</w:t>
            </w:r>
          </w:p>
        </w:tc>
        <w:tc>
          <w:tcPr>
            <w:tcW w:w="1440" w:type="dxa"/>
          </w:tcPr>
          <w:p w14:paraId="11BF873C" w14:textId="77777777" w:rsidR="008A3416" w:rsidRPr="009F6FAF" w:rsidRDefault="008A3416" w:rsidP="00FD5474">
            <w:pPr>
              <w:rPr>
                <w:rFonts w:cs="Arial"/>
                <w:szCs w:val="20"/>
              </w:rPr>
            </w:pPr>
          </w:p>
        </w:tc>
      </w:tr>
      <w:tr w:rsidR="00521C3F" w:rsidRPr="007F339F" w14:paraId="460EEFDC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AA7F76" w14:textId="0F069103" w:rsidR="00DF5316" w:rsidRPr="00DF5316" w:rsidRDefault="00DF5316">
            <w:pPr>
              <w:rPr>
                <w:b/>
              </w:rPr>
            </w:pPr>
            <w:r w:rsidRPr="00DF5316">
              <w:rPr>
                <w:b/>
              </w:rPr>
              <w:t>Physicians of the Future</w:t>
            </w:r>
          </w:p>
          <w:p w14:paraId="487B5691" w14:textId="77777777" w:rsidR="00DF5316" w:rsidRDefault="00DF5316" w:rsidP="00DF5316">
            <w:pPr>
              <w:rPr>
                <w:b/>
              </w:rPr>
            </w:pPr>
          </w:p>
          <w:p w14:paraId="2FF5AA8D" w14:textId="77633360" w:rsidR="00DF5316" w:rsidRDefault="00DF5316" w:rsidP="00DF5316">
            <w:pPr>
              <w:rPr>
                <w:rFonts w:cs="Arial"/>
                <w:szCs w:val="20"/>
              </w:rPr>
            </w:pPr>
            <w:r>
              <w:rPr>
                <w:b/>
              </w:rPr>
              <w:t xml:space="preserve">View </w:t>
            </w:r>
            <w:r>
              <w:t xml:space="preserve">the video </w:t>
            </w:r>
            <w:r w:rsidR="005323E0">
              <w:t>“</w:t>
            </w:r>
            <w:r>
              <w:t>Training Tomorrow’s Doctors</w:t>
            </w:r>
            <w:r w:rsidR="005323E0">
              <w:t>” at</w:t>
            </w:r>
            <w:r>
              <w:t xml:space="preserve"> </w:t>
            </w:r>
            <w:hyperlink r:id="rId31" w:history="1">
              <w:r w:rsidR="00521C3F" w:rsidRPr="00251860">
                <w:rPr>
                  <w:rStyle w:val="Hyperlink"/>
                  <w:rFonts w:cs="Arial"/>
                  <w:szCs w:val="20"/>
                </w:rPr>
                <w:t>http://www.economist.com/node/21556538</w:t>
              </w:r>
            </w:hyperlink>
            <w:r>
              <w:rPr>
                <w:rFonts w:cs="Arial"/>
                <w:szCs w:val="20"/>
              </w:rPr>
              <w:t xml:space="preserve">. </w:t>
            </w:r>
          </w:p>
          <w:p w14:paraId="5E727BF5" w14:textId="77777777" w:rsidR="00DF5316" w:rsidRDefault="00DF5316" w:rsidP="00DF5316">
            <w:pPr>
              <w:rPr>
                <w:rFonts w:cs="Arial"/>
                <w:szCs w:val="20"/>
              </w:rPr>
            </w:pPr>
          </w:p>
          <w:p w14:paraId="0E5C8929" w14:textId="77777777" w:rsidR="00DF5316" w:rsidRDefault="00DF5316" w:rsidP="00DF5316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Answer </w:t>
            </w:r>
            <w:r>
              <w:rPr>
                <w:rFonts w:cs="Arial"/>
                <w:szCs w:val="20"/>
              </w:rPr>
              <w:t xml:space="preserve">the following: </w:t>
            </w:r>
          </w:p>
          <w:p w14:paraId="09F5CC87" w14:textId="77777777" w:rsidR="00DF5316" w:rsidRDefault="00DF5316" w:rsidP="00DF5316">
            <w:pPr>
              <w:rPr>
                <w:rFonts w:cs="Arial"/>
                <w:szCs w:val="20"/>
              </w:rPr>
            </w:pPr>
          </w:p>
          <w:p w14:paraId="6B0CEA07" w14:textId="239CC198" w:rsidR="004555BE" w:rsidRDefault="00DF5316" w:rsidP="004555BE">
            <w:pPr>
              <w:pStyle w:val="AssignmentsLevel2"/>
            </w:pPr>
            <w:r>
              <w:t xml:space="preserve">How might </w:t>
            </w:r>
            <w:r w:rsidR="00521C3F">
              <w:t>physicians look in 2030</w:t>
            </w:r>
            <w:r>
              <w:t>? What might the role of the doctor be in the future? What type of training would they need and how long</w:t>
            </w:r>
            <w:r w:rsidR="005323E0">
              <w:t xml:space="preserve"> might that training take</w:t>
            </w:r>
            <w:r>
              <w:t xml:space="preserve">? </w:t>
            </w:r>
          </w:p>
          <w:p w14:paraId="2FB5555C" w14:textId="4FBB9B84" w:rsidR="00521C3F" w:rsidRDefault="00DF5316" w:rsidP="004555BE">
            <w:pPr>
              <w:pStyle w:val="AssignmentsLevel2"/>
            </w:pPr>
            <w:r>
              <w:t>W</w:t>
            </w:r>
            <w:r w:rsidR="00521C3F">
              <w:t xml:space="preserve">hat are some of the advantages and disadvantages of </w:t>
            </w:r>
            <w:r w:rsidR="005323E0">
              <w:t xml:space="preserve">a </w:t>
            </w:r>
            <w:r w:rsidR="00521C3F">
              <w:t>physician of the future</w:t>
            </w:r>
            <w:r w:rsidR="004555BE">
              <w:t xml:space="preserve">? </w:t>
            </w:r>
            <w:r w:rsidR="00521C3F">
              <w:t xml:space="preserve">What role would ethics play in this new type of environment? </w:t>
            </w:r>
          </w:p>
          <w:p w14:paraId="5A9883BC" w14:textId="77777777" w:rsidR="004555BE" w:rsidRDefault="004555BE" w:rsidP="004555BE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0C550070" w14:textId="0EF22A0F" w:rsidR="004555BE" w:rsidRPr="004555BE" w:rsidRDefault="004555BE" w:rsidP="00601855">
            <w:pPr>
              <w:pStyle w:val="AssignmentsLevel1"/>
            </w:pPr>
            <w:r>
              <w:rPr>
                <w:b/>
              </w:rPr>
              <w:t xml:space="preserve">Review </w:t>
            </w:r>
            <w:r>
              <w:t xml:space="preserve">the responses of two </w:t>
            </w:r>
            <w:r w:rsidR="005323E0">
              <w:t xml:space="preserve">other </w:t>
            </w:r>
            <w:r>
              <w:t xml:space="preserve">students and explain whether or not you agree with the visions </w:t>
            </w:r>
            <w:r w:rsidR="005323E0">
              <w:t xml:space="preserve">described in </w:t>
            </w:r>
            <w:r>
              <w:t>the video and</w:t>
            </w:r>
            <w:r w:rsidR="005323E0">
              <w:t xml:space="preserve"> by</w:t>
            </w:r>
            <w:r>
              <w:t xml:space="preserve"> your classmates.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3FE8F59" w14:textId="723FF099" w:rsidR="00521C3F" w:rsidRPr="009F6FAF" w:rsidRDefault="00DF5316" w:rsidP="00521C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3.1, 3.2, </w:t>
            </w:r>
            <w:r w:rsidR="00521C3F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.5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7CE07D2" w14:textId="211374F5" w:rsidR="00521C3F" w:rsidRPr="009F6FAF" w:rsidRDefault="00CB475D" w:rsidP="00521C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 w:rsidR="00521C3F">
              <w:rPr>
                <w:rFonts w:cs="Arial"/>
                <w:szCs w:val="20"/>
              </w:rPr>
              <w:t>1hr</w:t>
            </w:r>
          </w:p>
        </w:tc>
      </w:tr>
      <w:tr w:rsidR="00521C3F" w:rsidRPr="00842155" w14:paraId="322917C9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B2ADA3" w14:textId="693FE723" w:rsidR="004555BE" w:rsidRPr="004555BE" w:rsidRDefault="004555BE" w:rsidP="00521C3F">
            <w:pPr>
              <w:rPr>
                <w:rFonts w:cs="Arial"/>
                <w:b/>
                <w:szCs w:val="20"/>
              </w:rPr>
            </w:pPr>
            <w:r w:rsidRPr="004555BE">
              <w:rPr>
                <w:rFonts w:cs="Arial"/>
                <w:b/>
                <w:szCs w:val="20"/>
              </w:rPr>
              <w:t>Life Support</w:t>
            </w:r>
          </w:p>
          <w:p w14:paraId="62BC34BB" w14:textId="77777777" w:rsidR="004555BE" w:rsidRDefault="004555BE" w:rsidP="00521C3F">
            <w:pPr>
              <w:rPr>
                <w:rFonts w:cs="Arial"/>
                <w:szCs w:val="20"/>
              </w:rPr>
            </w:pPr>
          </w:p>
          <w:p w14:paraId="6BDA8742" w14:textId="7AD436B6" w:rsidR="004555BE" w:rsidRDefault="004555BE" w:rsidP="00521C3F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Read</w:t>
            </w:r>
            <w:r w:rsidR="00521C3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the article </w:t>
            </w:r>
            <w:r w:rsidR="005323E0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Pregnant, and Forced to Stay on Life Support</w:t>
            </w:r>
            <w:r w:rsidR="005323E0">
              <w:rPr>
                <w:rFonts w:cs="Arial"/>
                <w:szCs w:val="20"/>
              </w:rPr>
              <w:t>” at</w:t>
            </w:r>
            <w:r>
              <w:rPr>
                <w:rFonts w:cs="Arial"/>
                <w:szCs w:val="20"/>
              </w:rPr>
              <w:t xml:space="preserve"> </w:t>
            </w:r>
            <w:hyperlink r:id="rId32" w:history="1">
              <w:r w:rsidRPr="004A3C0C">
                <w:rPr>
                  <w:rStyle w:val="Hyperlink"/>
                  <w:rFonts w:cs="Arial"/>
                  <w:szCs w:val="20"/>
                </w:rPr>
                <w:t>http://www.nytimes.com/2014/01/08/us/pregnant-and-forced-to-stay-on-life-support.html?_r=0</w:t>
              </w:r>
            </w:hyperlink>
          </w:p>
          <w:p w14:paraId="1015CCFA" w14:textId="77777777" w:rsidR="00B354EC" w:rsidRDefault="00B354EC" w:rsidP="00521C3F">
            <w:pPr>
              <w:rPr>
                <w:rFonts w:cs="Arial"/>
                <w:b/>
                <w:szCs w:val="20"/>
              </w:rPr>
            </w:pPr>
          </w:p>
          <w:p w14:paraId="0D175591" w14:textId="06FFC378" w:rsidR="00521C3F" w:rsidRDefault="004555BE" w:rsidP="00521C3F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 xml:space="preserve">an opinion piece </w:t>
            </w:r>
            <w:r w:rsidR="005323E0">
              <w:rPr>
                <w:rFonts w:cs="Arial"/>
                <w:szCs w:val="20"/>
              </w:rPr>
              <w:t xml:space="preserve">on </w:t>
            </w:r>
            <w:r>
              <w:rPr>
                <w:rFonts w:cs="Arial"/>
                <w:szCs w:val="20"/>
              </w:rPr>
              <w:t xml:space="preserve">the discussion board </w:t>
            </w:r>
            <w:r w:rsidR="005323E0">
              <w:rPr>
                <w:rFonts w:cs="Arial"/>
                <w:szCs w:val="20"/>
              </w:rPr>
              <w:t xml:space="preserve">that states </w:t>
            </w:r>
            <w:r>
              <w:rPr>
                <w:rFonts w:cs="Arial"/>
                <w:szCs w:val="20"/>
              </w:rPr>
              <w:t>whether y</w:t>
            </w:r>
            <w:r w:rsidR="00521C3F">
              <w:rPr>
                <w:rFonts w:cs="Arial"/>
                <w:szCs w:val="20"/>
              </w:rPr>
              <w:t>ou favor the family or the hospital</w:t>
            </w:r>
            <w:r>
              <w:rPr>
                <w:rFonts w:cs="Arial"/>
                <w:szCs w:val="20"/>
              </w:rPr>
              <w:t>’</w:t>
            </w:r>
            <w:r w:rsidR="00521C3F">
              <w:rPr>
                <w:rFonts w:cs="Arial"/>
                <w:szCs w:val="20"/>
              </w:rPr>
              <w:t>s positi</w:t>
            </w:r>
            <w:r>
              <w:rPr>
                <w:rFonts w:cs="Arial"/>
                <w:szCs w:val="20"/>
              </w:rPr>
              <w:t>on that supports the state law</w:t>
            </w:r>
            <w:r w:rsidR="005323E0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Explain</w:t>
            </w:r>
            <w:r w:rsidR="00640CEA">
              <w:rPr>
                <w:rFonts w:cs="Arial"/>
                <w:szCs w:val="20"/>
              </w:rPr>
              <w:t>.</w:t>
            </w:r>
          </w:p>
          <w:p w14:paraId="2F6549AB" w14:textId="77777777" w:rsidR="00B354EC" w:rsidRDefault="00B354EC" w:rsidP="00601855">
            <w:pPr>
              <w:rPr>
                <w:rFonts w:cs="Arial"/>
                <w:b/>
                <w:szCs w:val="20"/>
              </w:rPr>
            </w:pPr>
          </w:p>
          <w:p w14:paraId="04CE3F2B" w14:textId="1CFA8194" w:rsidR="00521C3F" w:rsidRPr="009F6FAF" w:rsidRDefault="004555BE" w:rsidP="00601855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the responses of two other students </w:t>
            </w:r>
            <w:r w:rsidR="005323E0">
              <w:rPr>
                <w:rFonts w:cs="Arial"/>
                <w:szCs w:val="20"/>
              </w:rPr>
              <w:t>and state why you agree or disagree</w:t>
            </w:r>
            <w:r>
              <w:rPr>
                <w:rFonts w:cs="Arial"/>
                <w:szCs w:val="20"/>
              </w:rPr>
              <w:t xml:space="preserve"> with their stance</w:t>
            </w:r>
            <w:r w:rsidR="00B354EC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75A1714" w14:textId="65BE9572" w:rsidR="00521C3F" w:rsidRPr="009F6FAF" w:rsidRDefault="00521C3F" w:rsidP="00521C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6345EE3" w14:textId="48A920AB" w:rsidR="00521C3F" w:rsidRPr="009F6FAF" w:rsidRDefault="00CB475D" w:rsidP="00521C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Case Study = </w:t>
            </w:r>
            <w:r w:rsidR="00521C3F">
              <w:rPr>
                <w:rFonts w:cs="Arial"/>
                <w:szCs w:val="20"/>
              </w:rPr>
              <w:t>1hr</w:t>
            </w:r>
          </w:p>
        </w:tc>
      </w:tr>
      <w:tr w:rsidR="00521C3F" w:rsidRPr="00842155" w14:paraId="19743F75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F2D244" w14:textId="50683B8E" w:rsidR="00640CEA" w:rsidRPr="00640CEA" w:rsidRDefault="00640CEA">
            <w:pPr>
              <w:rPr>
                <w:rFonts w:cs="Arial"/>
                <w:b/>
                <w:szCs w:val="20"/>
              </w:rPr>
            </w:pPr>
            <w:r w:rsidRPr="00640CEA">
              <w:rPr>
                <w:rFonts w:cs="Arial"/>
                <w:b/>
                <w:szCs w:val="20"/>
              </w:rPr>
              <w:t>ER</w:t>
            </w:r>
          </w:p>
          <w:p w14:paraId="31796B52" w14:textId="77777777" w:rsidR="00640CEA" w:rsidRDefault="00640CEA">
            <w:pPr>
              <w:rPr>
                <w:rFonts w:cs="Arial"/>
                <w:szCs w:val="20"/>
              </w:rPr>
            </w:pPr>
          </w:p>
          <w:p w14:paraId="3C004BC5" w14:textId="14704992" w:rsidR="00640CEA" w:rsidRDefault="008D76D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show </w:t>
            </w:r>
            <w:r w:rsidRPr="00281094">
              <w:rPr>
                <w:rFonts w:cs="Arial"/>
                <w:i/>
                <w:szCs w:val="20"/>
              </w:rPr>
              <w:t>ER</w:t>
            </w:r>
            <w:r>
              <w:rPr>
                <w:rFonts w:cs="Arial"/>
                <w:szCs w:val="20"/>
              </w:rPr>
              <w:t xml:space="preserve"> is a TV drama that features the crises doctors face in the emergency room. Medical concerns are not the only dilemma they encounter</w:t>
            </w:r>
            <w:r w:rsidR="0058676A">
              <w:rPr>
                <w:rFonts w:cs="Arial"/>
                <w:szCs w:val="20"/>
              </w:rPr>
              <w:t>—e</w:t>
            </w:r>
            <w:r>
              <w:rPr>
                <w:rFonts w:cs="Arial"/>
                <w:szCs w:val="20"/>
              </w:rPr>
              <w:t>thics</w:t>
            </w:r>
            <w:r w:rsidR="0058676A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is a major focus</w:t>
            </w:r>
            <w:r w:rsidR="0058676A">
              <w:rPr>
                <w:rFonts w:cs="Arial"/>
                <w:szCs w:val="20"/>
              </w:rPr>
              <w:t xml:space="preserve"> as well</w:t>
            </w:r>
            <w:r>
              <w:rPr>
                <w:rFonts w:cs="Arial"/>
                <w:szCs w:val="20"/>
              </w:rPr>
              <w:t xml:space="preserve">. </w:t>
            </w:r>
          </w:p>
          <w:p w14:paraId="7267AA3E" w14:textId="77777777" w:rsidR="00640CEA" w:rsidRDefault="00640CEA">
            <w:pPr>
              <w:rPr>
                <w:rFonts w:cs="Arial"/>
                <w:szCs w:val="20"/>
              </w:rPr>
            </w:pPr>
          </w:p>
          <w:p w14:paraId="534FBA96" w14:textId="66039D48" w:rsidR="008D76D6" w:rsidRDefault="00521C3F" w:rsidP="008D76D6">
            <w:pPr>
              <w:rPr>
                <w:rFonts w:cs="Arial"/>
                <w:szCs w:val="20"/>
              </w:rPr>
            </w:pPr>
            <w:r w:rsidRPr="00640CEA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640CEA">
              <w:rPr>
                <w:rFonts w:cs="Arial"/>
                <w:szCs w:val="20"/>
              </w:rPr>
              <w:t xml:space="preserve">the </w:t>
            </w:r>
            <w:r w:rsidR="0058676A">
              <w:rPr>
                <w:rFonts w:cs="Arial"/>
                <w:szCs w:val="20"/>
              </w:rPr>
              <w:t>video “</w:t>
            </w:r>
            <w:r w:rsidR="00640CEA">
              <w:rPr>
                <w:rFonts w:cs="Arial"/>
                <w:szCs w:val="20"/>
              </w:rPr>
              <w:t>Ethics Video</w:t>
            </w:r>
            <w:r w:rsidR="0058676A">
              <w:rPr>
                <w:rFonts w:cs="Arial"/>
                <w:szCs w:val="20"/>
              </w:rPr>
              <w:t>” at</w:t>
            </w:r>
            <w:r w:rsidR="00640CEA">
              <w:rPr>
                <w:rFonts w:cs="Arial"/>
                <w:szCs w:val="20"/>
              </w:rPr>
              <w:t xml:space="preserve"> </w:t>
            </w:r>
            <w:hyperlink r:id="rId33" w:history="1">
              <w:r w:rsidR="008D76D6" w:rsidRPr="004A3C0C">
                <w:rPr>
                  <w:rStyle w:val="Hyperlink"/>
                  <w:rFonts w:cs="Arial"/>
                  <w:szCs w:val="20"/>
                </w:rPr>
                <w:t>http://www.youtube.com/watch?v=EsvxAFvSgTI</w:t>
              </w:r>
            </w:hyperlink>
            <w:r w:rsidR="008D76D6">
              <w:rPr>
                <w:rFonts w:cs="Arial"/>
                <w:szCs w:val="20"/>
              </w:rPr>
              <w:t xml:space="preserve"> </w:t>
            </w:r>
            <w:r w:rsidR="0058676A">
              <w:rPr>
                <w:rFonts w:cs="Arial"/>
                <w:szCs w:val="20"/>
              </w:rPr>
              <w:t>that includes scenes from</w:t>
            </w:r>
            <w:r w:rsidRPr="008D76D6">
              <w:rPr>
                <w:rFonts w:cs="Arial"/>
                <w:szCs w:val="20"/>
              </w:rPr>
              <w:t xml:space="preserve"> </w:t>
            </w:r>
            <w:r w:rsidRPr="00281094">
              <w:rPr>
                <w:rFonts w:cs="Arial"/>
                <w:i/>
                <w:szCs w:val="20"/>
              </w:rPr>
              <w:t>ER</w:t>
            </w:r>
            <w:r w:rsidR="008D76D6">
              <w:rPr>
                <w:rFonts w:cs="Arial"/>
                <w:szCs w:val="20"/>
              </w:rPr>
              <w:t xml:space="preserve">. </w:t>
            </w:r>
          </w:p>
          <w:p w14:paraId="5BC7FD76" w14:textId="77777777" w:rsidR="00B354EC" w:rsidRDefault="00B354EC" w:rsidP="008D76D6">
            <w:pPr>
              <w:rPr>
                <w:rFonts w:cs="Arial"/>
                <w:b/>
                <w:szCs w:val="20"/>
              </w:rPr>
            </w:pPr>
          </w:p>
          <w:p w14:paraId="27AA6EC5" w14:textId="77777777" w:rsidR="008D76D6" w:rsidRDefault="008D76D6" w:rsidP="008D76D6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Respond </w:t>
            </w:r>
            <w:r>
              <w:rPr>
                <w:rFonts w:cs="Arial"/>
                <w:szCs w:val="20"/>
              </w:rPr>
              <w:t xml:space="preserve">to the following: </w:t>
            </w:r>
          </w:p>
          <w:p w14:paraId="49C19512" w14:textId="77777777" w:rsidR="008D76D6" w:rsidRDefault="008D76D6" w:rsidP="008D76D6">
            <w:pPr>
              <w:rPr>
                <w:rFonts w:cs="Arial"/>
                <w:szCs w:val="20"/>
              </w:rPr>
            </w:pPr>
          </w:p>
          <w:p w14:paraId="1775C041" w14:textId="77777777" w:rsidR="008D76D6" w:rsidRDefault="008D76D6" w:rsidP="008D76D6">
            <w:pPr>
              <w:pStyle w:val="AssignmentsLevel2"/>
            </w:pPr>
            <w:r>
              <w:t>S</w:t>
            </w:r>
            <w:r w:rsidR="00521C3F" w:rsidRPr="008D76D6">
              <w:t xml:space="preserve">tate </w:t>
            </w:r>
            <w:r>
              <w:t xml:space="preserve">three </w:t>
            </w:r>
            <w:r w:rsidR="00521C3F" w:rsidRPr="008D76D6">
              <w:t>ethical violations from video</w:t>
            </w:r>
            <w:r>
              <w:t>.</w:t>
            </w:r>
            <w:r w:rsidR="00521C3F" w:rsidRPr="008D76D6">
              <w:t xml:space="preserve"> </w:t>
            </w:r>
            <w:r>
              <w:t>H</w:t>
            </w:r>
            <w:r w:rsidR="00521C3F" w:rsidRPr="008D76D6">
              <w:t>ow could the situation be handled differently</w:t>
            </w:r>
            <w:r>
              <w:t xml:space="preserve">? </w:t>
            </w:r>
            <w:r w:rsidR="00521C3F" w:rsidRPr="008D76D6">
              <w:t>What would you do if you were in that scenario?</w:t>
            </w:r>
          </w:p>
          <w:p w14:paraId="1B5D3ECE" w14:textId="77777777" w:rsidR="008D76D6" w:rsidRDefault="008D76D6" w:rsidP="008D76D6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715AF6E6" w14:textId="79428498" w:rsidR="008D76D6" w:rsidRPr="008D76D6" w:rsidRDefault="008D76D6" w:rsidP="008D76D6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Respond </w:t>
            </w:r>
            <w:r>
              <w:t>to the findings of two</w:t>
            </w:r>
            <w:r w:rsidR="0058676A">
              <w:t xml:space="preserve"> other</w:t>
            </w:r>
            <w:r>
              <w:t xml:space="preserve"> students and </w:t>
            </w:r>
            <w:r w:rsidR="0058676A">
              <w:t xml:space="preserve">state </w:t>
            </w:r>
            <w:r>
              <w:t>whether you agree or disagree with their findings.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9BECB45" w14:textId="77A5B1EE" w:rsidR="00521C3F" w:rsidRDefault="00521C3F" w:rsidP="00521C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788E2DE" w14:textId="40944C2C" w:rsidR="00521C3F" w:rsidRDefault="00CB475D" w:rsidP="00521C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Case Study = </w:t>
            </w:r>
            <w:r w:rsidR="00521C3F">
              <w:rPr>
                <w:rFonts w:cs="Arial"/>
                <w:szCs w:val="20"/>
              </w:rPr>
              <w:t>1hr</w:t>
            </w:r>
          </w:p>
        </w:tc>
      </w:tr>
      <w:tr w:rsidR="00573B15" w:rsidRPr="00842155" w14:paraId="433D96CA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211FE9" w14:textId="3390690B" w:rsidR="008D76D6" w:rsidRDefault="008A16E4" w:rsidP="00573B15">
            <w:pPr>
              <w:ind w:left="216" w:hanging="216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3 </w:t>
            </w:r>
            <w:r w:rsidR="00573B15" w:rsidRPr="008D76D6">
              <w:rPr>
                <w:rFonts w:cs="Arial"/>
                <w:b/>
                <w:szCs w:val="20"/>
              </w:rPr>
              <w:t xml:space="preserve">Opinion </w:t>
            </w:r>
            <w:r w:rsidR="008D76D6" w:rsidRPr="008D76D6">
              <w:rPr>
                <w:rFonts w:cs="Arial"/>
                <w:b/>
                <w:szCs w:val="20"/>
              </w:rPr>
              <w:t>M</w:t>
            </w:r>
            <w:r w:rsidR="00573B15" w:rsidRPr="008D76D6">
              <w:rPr>
                <w:rFonts w:cs="Arial"/>
                <w:b/>
                <w:szCs w:val="20"/>
              </w:rPr>
              <w:t>atters</w:t>
            </w:r>
          </w:p>
          <w:p w14:paraId="39E711BC" w14:textId="77777777" w:rsidR="008D76D6" w:rsidRDefault="008D76D6" w:rsidP="00573B15">
            <w:pPr>
              <w:ind w:left="216" w:hanging="216"/>
              <w:rPr>
                <w:rFonts w:cs="Arial"/>
                <w:szCs w:val="20"/>
              </w:rPr>
            </w:pPr>
          </w:p>
          <w:p w14:paraId="69809441" w14:textId="1B1AAD51" w:rsidR="00573B15" w:rsidRDefault="00573B15" w:rsidP="008D76D6">
            <w:pPr>
              <w:pStyle w:val="AssignmentsLevel1"/>
            </w:pPr>
            <w:r w:rsidRPr="008D76D6">
              <w:rPr>
                <w:b/>
              </w:rPr>
              <w:t>Research</w:t>
            </w:r>
            <w:r>
              <w:t xml:space="preserve"> further on how direct marketing affects healthcare providers (e.g.</w:t>
            </w:r>
            <w:r w:rsidR="00601855">
              <w:t>,</w:t>
            </w:r>
            <w:r>
              <w:t xml:space="preserve"> hospitals, nursing facilities, physician groups, etc.). </w:t>
            </w:r>
          </w:p>
          <w:p w14:paraId="02EB9D85" w14:textId="5D304A7F" w:rsidR="00727035" w:rsidRPr="00727035" w:rsidRDefault="0058676A" w:rsidP="008D76D6">
            <w:pPr>
              <w:pStyle w:val="AssignmentsLevel1"/>
            </w:pPr>
            <w:r>
              <w:rPr>
                <w:b/>
              </w:rPr>
              <w:lastRenderedPageBreak/>
              <w:t xml:space="preserve">Find </w:t>
            </w:r>
            <w:r w:rsidR="00727035">
              <w:t xml:space="preserve">an article related to direct marketing </w:t>
            </w:r>
            <w:r w:rsidR="00B354EC">
              <w:t>and its e</w:t>
            </w:r>
            <w:r>
              <w:t xml:space="preserve">ffects on </w:t>
            </w:r>
            <w:r w:rsidR="00727035">
              <w:t xml:space="preserve">healthcare. </w:t>
            </w:r>
          </w:p>
          <w:p w14:paraId="225377A1" w14:textId="77777777" w:rsidR="00B354EC" w:rsidRDefault="00B354EC" w:rsidP="00727035">
            <w:pPr>
              <w:rPr>
                <w:rFonts w:cs="Arial"/>
                <w:b/>
                <w:szCs w:val="20"/>
              </w:rPr>
            </w:pPr>
          </w:p>
          <w:p w14:paraId="6C478ECE" w14:textId="49D2B01A" w:rsidR="00727035" w:rsidRDefault="008D76D6" w:rsidP="00727035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Post</w:t>
            </w:r>
            <w:r w:rsidR="00573B15">
              <w:rPr>
                <w:rFonts w:cs="Arial"/>
                <w:szCs w:val="20"/>
              </w:rPr>
              <w:t xml:space="preserve"> </w:t>
            </w:r>
            <w:r w:rsidR="00727035">
              <w:rPr>
                <w:rFonts w:cs="Arial"/>
                <w:szCs w:val="20"/>
              </w:rPr>
              <w:t>the</w:t>
            </w:r>
            <w:r w:rsidR="00573B15">
              <w:rPr>
                <w:rFonts w:cs="Arial"/>
                <w:szCs w:val="20"/>
              </w:rPr>
              <w:t xml:space="preserve"> link </w:t>
            </w:r>
            <w:r w:rsidR="0058676A">
              <w:rPr>
                <w:rFonts w:cs="Arial"/>
                <w:szCs w:val="20"/>
              </w:rPr>
              <w:t xml:space="preserve">in a </w:t>
            </w:r>
            <w:r>
              <w:rPr>
                <w:rFonts w:cs="Arial"/>
                <w:szCs w:val="20"/>
              </w:rPr>
              <w:t xml:space="preserve">discussion message </w:t>
            </w:r>
            <w:r w:rsidR="00727035">
              <w:rPr>
                <w:rFonts w:cs="Arial"/>
                <w:szCs w:val="20"/>
              </w:rPr>
              <w:t xml:space="preserve">to share with the class and provide a summary of the article. Then answer the following: </w:t>
            </w:r>
          </w:p>
          <w:p w14:paraId="4206AD0A" w14:textId="77777777" w:rsidR="00727035" w:rsidRDefault="00727035" w:rsidP="00727035">
            <w:pPr>
              <w:rPr>
                <w:rFonts w:cs="Arial"/>
                <w:szCs w:val="20"/>
              </w:rPr>
            </w:pPr>
          </w:p>
          <w:p w14:paraId="66A4681C" w14:textId="3CC6ED81" w:rsidR="00573B15" w:rsidRDefault="00573B15" w:rsidP="00727035">
            <w:pPr>
              <w:pStyle w:val="AssignmentsLevel2"/>
            </w:pPr>
            <w:r>
              <w:t>Is direct marketing important for healthcare providers? How does direct marketing affect for</w:t>
            </w:r>
            <w:r w:rsidR="00727035">
              <w:t>-</w:t>
            </w:r>
            <w:r>
              <w:t xml:space="preserve">profit and nonprofit facilities? Explain your reasoning, using points from the article as support. </w:t>
            </w:r>
          </w:p>
          <w:p w14:paraId="4C3AF162" w14:textId="77777777" w:rsidR="00727035" w:rsidRDefault="00727035" w:rsidP="00727035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203DFDA4" w14:textId="36924EBF" w:rsidR="00727035" w:rsidRPr="00727035" w:rsidRDefault="00727035" w:rsidP="00601855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Review </w:t>
            </w:r>
            <w:r>
              <w:t>the findings of two</w:t>
            </w:r>
            <w:r w:rsidR="0058676A">
              <w:t xml:space="preserve"> other</w:t>
            </w:r>
            <w:r>
              <w:t xml:space="preserve"> students and how you relate to their post.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5384D94" w14:textId="35A34700" w:rsidR="00573B15" w:rsidRDefault="00573B15" w:rsidP="00573B1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3.2, 3.4,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C04E7CD" w14:textId="143AF82C" w:rsidR="00573B15" w:rsidRDefault="00CB475D" w:rsidP="00573B1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Board = </w:t>
            </w:r>
            <w:r w:rsidR="00573B15">
              <w:rPr>
                <w:rFonts w:cs="Arial"/>
                <w:szCs w:val="20"/>
              </w:rPr>
              <w:t>1hr</w:t>
            </w:r>
          </w:p>
        </w:tc>
      </w:tr>
      <w:tr w:rsidR="00573B15" w:rsidRPr="00842155" w14:paraId="1DA496C9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825461" w14:textId="77777777" w:rsidR="00573B15" w:rsidRPr="00842155" w:rsidRDefault="00573B15" w:rsidP="00573B15">
            <w:pPr>
              <w:ind w:left="216" w:hanging="216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EC0FB0" w14:textId="77777777" w:rsidR="00573B15" w:rsidRPr="00842155" w:rsidRDefault="00573B15" w:rsidP="00573B15">
            <w:pPr>
              <w:ind w:left="216" w:hanging="216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6A22B5EA" w14:textId="77777777" w:rsidR="00573B15" w:rsidRPr="00842155" w:rsidRDefault="00573B15" w:rsidP="00573B15">
            <w:pPr>
              <w:ind w:left="216" w:hanging="216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50A9D030" w14:textId="77777777" w:rsidR="00573B15" w:rsidRPr="00842155" w:rsidRDefault="00573B15" w:rsidP="00573B15">
            <w:pPr>
              <w:ind w:left="216" w:hanging="216"/>
              <w:rPr>
                <w:rFonts w:cs="Arial"/>
                <w:b/>
                <w:szCs w:val="20"/>
              </w:rPr>
            </w:pPr>
          </w:p>
        </w:tc>
      </w:tr>
      <w:tr w:rsidR="00573B15" w:rsidRPr="00842155" w14:paraId="3EDBE5E4" w14:textId="77777777" w:rsidTr="003A3300">
        <w:tc>
          <w:tcPr>
            <w:tcW w:w="10170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C8AD60" w14:textId="77777777" w:rsidR="00573B15" w:rsidRPr="005B10FE" w:rsidRDefault="00573B15" w:rsidP="00573B15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1B023A7" w14:textId="77777777" w:rsidR="00573B15" w:rsidRPr="005B10FE" w:rsidRDefault="00573B15" w:rsidP="00573B15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D548719" w14:textId="77777777" w:rsidR="00573B15" w:rsidRPr="005B10FE" w:rsidRDefault="00573B15" w:rsidP="00573B15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3ECFA439" w14:textId="77777777" w:rsidR="00573B15" w:rsidRPr="005B10FE" w:rsidRDefault="00573B15" w:rsidP="00573B15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73B15" w:rsidRPr="00842155" w14:paraId="77F9121D" w14:textId="77777777" w:rsidTr="003A3300">
        <w:tc>
          <w:tcPr>
            <w:tcW w:w="10170" w:type="dxa"/>
            <w:gridSpan w:val="2"/>
            <w:tcBorders>
              <w:bottom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24E31B" w14:textId="2C879B2B" w:rsidR="00727035" w:rsidRPr="00727035" w:rsidRDefault="00727035" w:rsidP="00573B15">
            <w:pPr>
              <w:rPr>
                <w:rFonts w:cs="Arial"/>
                <w:b/>
                <w:szCs w:val="20"/>
              </w:rPr>
            </w:pPr>
            <w:r w:rsidRPr="00727035">
              <w:rPr>
                <w:rFonts w:cs="Arial"/>
                <w:b/>
                <w:szCs w:val="20"/>
              </w:rPr>
              <w:t>Hospital Background</w:t>
            </w:r>
          </w:p>
          <w:p w14:paraId="6B29693C" w14:textId="77777777" w:rsidR="00727035" w:rsidRDefault="00727035" w:rsidP="00573B15">
            <w:pPr>
              <w:rPr>
                <w:rFonts w:cs="Arial"/>
                <w:szCs w:val="20"/>
              </w:rPr>
            </w:pPr>
          </w:p>
          <w:p w14:paraId="7A18933C" w14:textId="77777777" w:rsidR="00A038EC" w:rsidRDefault="00727035" w:rsidP="00573B15">
            <w:pPr>
              <w:rPr>
                <w:rFonts w:cs="Arial"/>
                <w:szCs w:val="20"/>
              </w:rPr>
            </w:pPr>
            <w:r w:rsidRPr="00727035">
              <w:rPr>
                <w:rFonts w:cs="Arial"/>
                <w:b/>
                <w:szCs w:val="20"/>
              </w:rPr>
              <w:t>Review</w:t>
            </w:r>
            <w:r w:rsidR="00573B1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C</w:t>
            </w:r>
            <w:r w:rsidR="00573B15">
              <w:rPr>
                <w:rFonts w:cs="Arial"/>
                <w:szCs w:val="20"/>
              </w:rPr>
              <w:t>h</w:t>
            </w:r>
            <w:r>
              <w:rPr>
                <w:rFonts w:cs="Arial"/>
                <w:szCs w:val="20"/>
              </w:rPr>
              <w:t xml:space="preserve">. 9 of the textbook readings. </w:t>
            </w:r>
          </w:p>
          <w:p w14:paraId="6B5F9C27" w14:textId="77777777" w:rsidR="00B354EC" w:rsidRDefault="00B354EC" w:rsidP="00573B15">
            <w:pPr>
              <w:rPr>
                <w:rFonts w:cs="Arial"/>
                <w:b/>
                <w:szCs w:val="20"/>
              </w:rPr>
            </w:pPr>
          </w:p>
          <w:p w14:paraId="487BE365" w14:textId="25E3C9E8" w:rsidR="00A038EC" w:rsidRDefault="00A038EC" w:rsidP="00573B15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 xml:space="preserve">a 300- to 350-word </w:t>
            </w:r>
            <w:r w:rsidR="00573B15">
              <w:rPr>
                <w:rFonts w:cs="Arial"/>
                <w:szCs w:val="20"/>
              </w:rPr>
              <w:t xml:space="preserve">paper </w:t>
            </w:r>
            <w:r w:rsidR="0058676A">
              <w:rPr>
                <w:rFonts w:cs="Arial"/>
                <w:szCs w:val="20"/>
              </w:rPr>
              <w:t xml:space="preserve">about </w:t>
            </w:r>
            <w:r w:rsidR="00573B15">
              <w:rPr>
                <w:rFonts w:cs="Arial"/>
                <w:szCs w:val="20"/>
              </w:rPr>
              <w:t>the different type</w:t>
            </w:r>
            <w:r w:rsidR="0058676A">
              <w:rPr>
                <w:rFonts w:cs="Arial"/>
                <w:szCs w:val="20"/>
              </w:rPr>
              <w:t>s</w:t>
            </w:r>
            <w:r w:rsidR="00573B15">
              <w:rPr>
                <w:rFonts w:cs="Arial"/>
                <w:szCs w:val="20"/>
              </w:rPr>
              <w:t xml:space="preserve"> of hospitals. </w:t>
            </w:r>
          </w:p>
          <w:p w14:paraId="4DF66C9E" w14:textId="77777777" w:rsidR="00B354EC" w:rsidRDefault="00B354EC" w:rsidP="00573B15">
            <w:pPr>
              <w:rPr>
                <w:rFonts w:cs="Arial"/>
                <w:b/>
                <w:szCs w:val="20"/>
              </w:rPr>
            </w:pPr>
          </w:p>
          <w:p w14:paraId="73B040D1" w14:textId="77777777" w:rsidR="00A038EC" w:rsidRDefault="00A038EC" w:rsidP="00573B15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Include </w:t>
            </w:r>
            <w:r>
              <w:rPr>
                <w:rFonts w:cs="Arial"/>
                <w:szCs w:val="20"/>
              </w:rPr>
              <w:t>the following:</w:t>
            </w:r>
          </w:p>
          <w:p w14:paraId="40536C42" w14:textId="77777777" w:rsidR="00A038EC" w:rsidRDefault="00A038EC" w:rsidP="00573B15">
            <w:pPr>
              <w:rPr>
                <w:rFonts w:cs="Arial"/>
                <w:szCs w:val="20"/>
              </w:rPr>
            </w:pPr>
          </w:p>
          <w:p w14:paraId="3FE207C3" w14:textId="2EC59EED" w:rsidR="00A038EC" w:rsidRDefault="0058676A" w:rsidP="00A038EC">
            <w:pPr>
              <w:pStyle w:val="AssignmentsLevel2"/>
            </w:pPr>
            <w:r>
              <w:t>A b</w:t>
            </w:r>
            <w:r w:rsidR="00A038EC">
              <w:t>rief history of how h</w:t>
            </w:r>
            <w:r w:rsidR="00573B15">
              <w:t xml:space="preserve">ospitals came about </w:t>
            </w:r>
          </w:p>
          <w:p w14:paraId="78B82E23" w14:textId="6E6EB52C" w:rsidR="00A038EC" w:rsidRDefault="0058676A" w:rsidP="00A038EC">
            <w:pPr>
              <w:pStyle w:val="AssignmentsLevel2"/>
            </w:pPr>
            <w:r>
              <w:t>A d</w:t>
            </w:r>
            <w:r w:rsidR="00A038EC">
              <w:t>escription of six types of hospitals</w:t>
            </w:r>
          </w:p>
          <w:p w14:paraId="0E173CE3" w14:textId="28295957" w:rsidR="00A038EC" w:rsidRDefault="0058676A" w:rsidP="00A038EC">
            <w:pPr>
              <w:pStyle w:val="AssignmentsLevel2"/>
            </w:pPr>
            <w:r>
              <w:t>A description of p</w:t>
            </w:r>
            <w:r w:rsidR="00A038EC">
              <w:t>atient type</w:t>
            </w:r>
            <w:r>
              <w:t>s</w:t>
            </w:r>
            <w:r w:rsidR="00A038EC">
              <w:t xml:space="preserve"> and services provided for each hospital</w:t>
            </w:r>
          </w:p>
          <w:p w14:paraId="354F6EB3" w14:textId="555517ED" w:rsidR="00CB475D" w:rsidRDefault="00A038EC" w:rsidP="00A038EC">
            <w:pPr>
              <w:pStyle w:val="AssignmentsLevel2"/>
            </w:pPr>
            <w:r>
              <w:t>Identify if the hospital is for-profit or nonprofit</w:t>
            </w:r>
          </w:p>
          <w:p w14:paraId="6DE3CE1F" w14:textId="77777777" w:rsidR="00CB475D" w:rsidRDefault="00CB475D" w:rsidP="00CB475D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150F24BC" w14:textId="33272D89" w:rsidR="00573B15" w:rsidRPr="00A038EC" w:rsidRDefault="00CB475D" w:rsidP="00CB475D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Submit </w:t>
            </w:r>
            <w:r>
              <w:t>the assignment.</w:t>
            </w:r>
            <w:r w:rsidR="00573B15"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1011006" w14:textId="40DD0FCD" w:rsidR="00573B15" w:rsidRPr="00842155" w:rsidRDefault="00727035" w:rsidP="00A576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3.2, 3.3, </w:t>
            </w:r>
            <w:r w:rsidR="00573B15">
              <w:rPr>
                <w:rFonts w:cs="Arial"/>
                <w:szCs w:val="20"/>
              </w:rPr>
              <w:t>3.4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0D073D9" w14:textId="010AA4F5" w:rsidR="00573B15" w:rsidRPr="00842155" w:rsidRDefault="00CB475D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Reflection paper = </w:t>
            </w:r>
            <w:r w:rsidR="00A57601">
              <w:rPr>
                <w:rFonts w:cs="Arial"/>
                <w:szCs w:val="20"/>
              </w:rPr>
              <w:t>1</w:t>
            </w:r>
            <w:r w:rsidR="00573B15">
              <w:rPr>
                <w:rFonts w:cs="Arial"/>
                <w:szCs w:val="20"/>
              </w:rPr>
              <w:t>hr</w:t>
            </w:r>
          </w:p>
        </w:tc>
      </w:tr>
      <w:tr w:rsidR="00A038EC" w:rsidRPr="00842155" w14:paraId="17E574BB" w14:textId="77777777" w:rsidTr="003A3300">
        <w:tc>
          <w:tcPr>
            <w:tcW w:w="1017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4A0F2C" w14:textId="0ABC35DB" w:rsidR="00A57601" w:rsidRDefault="007E0C1A" w:rsidP="00573B15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Ch. 5 Review Questions</w:t>
            </w:r>
          </w:p>
          <w:p w14:paraId="5A3503FE" w14:textId="77777777" w:rsidR="00A57601" w:rsidRDefault="00A57601" w:rsidP="00573B15">
            <w:pPr>
              <w:rPr>
                <w:rFonts w:cs="Arial"/>
                <w:b/>
                <w:szCs w:val="20"/>
              </w:rPr>
            </w:pPr>
          </w:p>
          <w:p w14:paraId="5B81A225" w14:textId="3C83B737" w:rsidR="00A57601" w:rsidRDefault="00A57601" w:rsidP="00A57601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Ch. </w:t>
            </w:r>
            <w:r w:rsidR="00A038EC">
              <w:rPr>
                <w:rFonts w:cs="Arial"/>
                <w:szCs w:val="20"/>
              </w:rPr>
              <w:t xml:space="preserve">5 </w:t>
            </w:r>
            <w:r>
              <w:rPr>
                <w:rFonts w:cs="Arial"/>
                <w:szCs w:val="20"/>
              </w:rPr>
              <w:t xml:space="preserve">of the textbook readings, paying special attention to pp. </w:t>
            </w:r>
            <w:r w:rsidR="00A038EC">
              <w:rPr>
                <w:rFonts w:cs="Arial"/>
                <w:szCs w:val="20"/>
              </w:rPr>
              <w:t>95</w:t>
            </w:r>
            <w:r w:rsidR="00B354EC">
              <w:rPr>
                <w:rFonts w:cs="Arial"/>
                <w:szCs w:val="20"/>
              </w:rPr>
              <w:t>–</w:t>
            </w:r>
            <w:r w:rsidR="00A038EC">
              <w:rPr>
                <w:rFonts w:cs="Arial"/>
                <w:szCs w:val="20"/>
              </w:rPr>
              <w:t>110</w:t>
            </w:r>
            <w:r>
              <w:rPr>
                <w:rFonts w:cs="Arial"/>
                <w:szCs w:val="20"/>
              </w:rPr>
              <w:t xml:space="preserve">. </w:t>
            </w:r>
          </w:p>
          <w:p w14:paraId="48C28CF6" w14:textId="77777777" w:rsidR="00B354EC" w:rsidRDefault="00B354EC" w:rsidP="00A57601">
            <w:pPr>
              <w:rPr>
                <w:rFonts w:cs="Arial"/>
                <w:b/>
                <w:szCs w:val="20"/>
              </w:rPr>
            </w:pPr>
          </w:p>
          <w:p w14:paraId="43986AAA" w14:textId="4F5C464B" w:rsidR="00A038EC" w:rsidRPr="00727035" w:rsidRDefault="00A57601" w:rsidP="00A5760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Answer </w:t>
            </w:r>
            <w:r>
              <w:rPr>
                <w:rFonts w:cs="Arial"/>
                <w:szCs w:val="20"/>
              </w:rPr>
              <w:t xml:space="preserve">Review Questions on 1, 2, &amp; 3 on p. 124 at the end of Ch. 5.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940C556" w14:textId="68D4CB07" w:rsidR="00A038EC" w:rsidRDefault="00A57601" w:rsidP="0072703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3.3, 3.5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4DF5C51" w14:textId="106709B9" w:rsidR="00A038EC" w:rsidRDefault="00CB475D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Problem Solving = </w:t>
            </w:r>
            <w:r w:rsidR="00A57601">
              <w:rPr>
                <w:rFonts w:cs="Arial"/>
                <w:szCs w:val="20"/>
              </w:rPr>
              <w:t>1hr</w:t>
            </w:r>
          </w:p>
        </w:tc>
      </w:tr>
      <w:tr w:rsidR="00573B15" w:rsidRPr="00842155" w14:paraId="1A1466C6" w14:textId="77777777" w:rsidTr="003A3300">
        <w:tc>
          <w:tcPr>
            <w:tcW w:w="10170" w:type="dxa"/>
            <w:gridSpan w:val="2"/>
            <w:tcBorders>
              <w:top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27EA08" w14:textId="6A0147D1" w:rsidR="006B35BF" w:rsidRDefault="00EC0554" w:rsidP="00573B15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Health Facilities </w:t>
            </w:r>
            <w:r w:rsidR="006B35BF">
              <w:rPr>
                <w:rFonts w:cs="Arial"/>
                <w:b/>
                <w:szCs w:val="20"/>
              </w:rPr>
              <w:t>Report</w:t>
            </w:r>
          </w:p>
          <w:p w14:paraId="484A27D9" w14:textId="77777777" w:rsidR="006B35BF" w:rsidRDefault="006B35BF" w:rsidP="00573B15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34B5149D" w14:textId="4412E82F" w:rsidR="006B35BF" w:rsidRDefault="00573B15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A57601">
              <w:rPr>
                <w:rFonts w:cs="Arial"/>
                <w:b/>
                <w:szCs w:val="20"/>
              </w:rPr>
              <w:t>Research</w:t>
            </w:r>
            <w:r>
              <w:rPr>
                <w:rFonts w:cs="Arial"/>
                <w:szCs w:val="20"/>
              </w:rPr>
              <w:t xml:space="preserve"> a long</w:t>
            </w:r>
            <w:r w:rsidR="00A57601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term care facility</w:t>
            </w:r>
            <w:r w:rsidR="006B35BF">
              <w:rPr>
                <w:rFonts w:cs="Arial"/>
                <w:szCs w:val="20"/>
              </w:rPr>
              <w:t xml:space="preserve"> and a local hospital</w:t>
            </w:r>
            <w:r w:rsidR="00A57601">
              <w:rPr>
                <w:rFonts w:cs="Arial"/>
                <w:szCs w:val="20"/>
              </w:rPr>
              <w:t xml:space="preserve">. </w:t>
            </w:r>
          </w:p>
          <w:p w14:paraId="6AA6A0B1" w14:textId="77777777" w:rsidR="00B354EC" w:rsidRDefault="00B354EC" w:rsidP="00573B15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1E547F7F" w14:textId="241883D6" w:rsidR="00E42865" w:rsidRDefault="00E42865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 xml:space="preserve">a 750- to 1050-word report </w:t>
            </w:r>
            <w:r w:rsidR="0058676A">
              <w:rPr>
                <w:rFonts w:cs="Arial"/>
                <w:szCs w:val="20"/>
              </w:rPr>
              <w:t xml:space="preserve">that includes </w:t>
            </w:r>
            <w:r>
              <w:rPr>
                <w:rFonts w:cs="Arial"/>
                <w:szCs w:val="20"/>
              </w:rPr>
              <w:t xml:space="preserve">the following: </w:t>
            </w:r>
          </w:p>
          <w:p w14:paraId="1E70FFBE" w14:textId="77777777" w:rsidR="00E42865" w:rsidRDefault="00E42865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6CA6EEA6" w14:textId="410E6858" w:rsidR="00E42865" w:rsidRDefault="0058676A" w:rsidP="00E42865">
            <w:pPr>
              <w:pStyle w:val="AssignmentsLevel2"/>
            </w:pPr>
            <w:r>
              <w:t>A c</w:t>
            </w:r>
            <w:r w:rsidR="00E42865">
              <w:t xml:space="preserve">omparison of services for a non-profit versus a for-profit </w:t>
            </w:r>
            <w:r>
              <w:t>facility, including the profit type of the two facilities</w:t>
            </w:r>
          </w:p>
          <w:p w14:paraId="34CF77CD" w14:textId="13438FAF" w:rsidR="00E42865" w:rsidRDefault="00E42865" w:rsidP="00E42865">
            <w:pPr>
              <w:pStyle w:val="AssignmentsLevel2"/>
            </w:pPr>
            <w:r>
              <w:t>C</w:t>
            </w:r>
            <w:r w:rsidR="00573B15">
              <w:t>urrent state</w:t>
            </w:r>
            <w:r w:rsidR="00B354EC">
              <w:t xml:space="preserve"> of the facilities,</w:t>
            </w:r>
            <w:r w:rsidR="00573B15">
              <w:t xml:space="preserve"> focusing on services provided both on an inpatient and outpatient basis</w:t>
            </w:r>
          </w:p>
          <w:p w14:paraId="77EB13DA" w14:textId="77777777" w:rsidR="00E42865" w:rsidRDefault="00E42865" w:rsidP="00E42865">
            <w:pPr>
              <w:pStyle w:val="AssignmentsLevel2"/>
            </w:pPr>
            <w:r>
              <w:t>E</w:t>
            </w:r>
            <w:r w:rsidR="00573B15">
              <w:t>valuat</w:t>
            </w:r>
            <w:r>
              <w:t>ion of their financial position</w:t>
            </w:r>
          </w:p>
          <w:p w14:paraId="664C7E27" w14:textId="7ADCE187" w:rsidR="00573B15" w:rsidRPr="00E42865" w:rsidRDefault="00E42865" w:rsidP="00E42865">
            <w:pPr>
              <w:pStyle w:val="AssignmentsLevel2"/>
            </w:pPr>
            <w:r>
              <w:t>E</w:t>
            </w:r>
            <w:r w:rsidR="00573B15" w:rsidRPr="00E42865">
              <w:t xml:space="preserve">thical issues related to the chosen facilities. If there are no ethical issues, identify potential issues that they might encounter based on your studies. </w:t>
            </w:r>
          </w:p>
          <w:p w14:paraId="1F909874" w14:textId="77777777" w:rsidR="00573B15" w:rsidRDefault="00573B15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7C4C2A81" w14:textId="77777777" w:rsidR="00573B15" w:rsidRDefault="00573B15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E42865">
              <w:rPr>
                <w:rFonts w:cs="Arial"/>
                <w:b/>
                <w:szCs w:val="20"/>
              </w:rPr>
              <w:t>Email</w:t>
            </w:r>
            <w:r>
              <w:rPr>
                <w:rFonts w:cs="Arial"/>
                <w:szCs w:val="20"/>
              </w:rPr>
              <w:t xml:space="preserve"> your instructor if you have any questions about your research. </w:t>
            </w:r>
          </w:p>
          <w:p w14:paraId="21EBE61F" w14:textId="77777777" w:rsidR="00B354EC" w:rsidRDefault="00B354EC" w:rsidP="00573B15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2938D66A" w14:textId="687538CA" w:rsidR="00871CEA" w:rsidRPr="00871CEA" w:rsidRDefault="00871CEA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Submit </w:t>
            </w:r>
            <w:r>
              <w:rPr>
                <w:rFonts w:cs="Arial"/>
                <w:szCs w:val="20"/>
              </w:rPr>
              <w:t>your assignment.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48663B9" w14:textId="05821ABD" w:rsidR="00573B15" w:rsidRPr="00842155" w:rsidRDefault="00573B15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3.1, 3.2, 3.3,</w:t>
            </w:r>
            <w:r w:rsidR="00E4286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2AC6110" w14:textId="30EB3724" w:rsidR="00573B15" w:rsidRPr="00842155" w:rsidRDefault="007C30A7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Library Research = </w:t>
            </w:r>
            <w:r w:rsidR="00546E04">
              <w:rPr>
                <w:rFonts w:cs="Arial"/>
                <w:szCs w:val="20"/>
              </w:rPr>
              <w:t>1.5</w:t>
            </w:r>
            <w:r w:rsidR="00573B15">
              <w:rPr>
                <w:rFonts w:cs="Arial"/>
                <w:szCs w:val="20"/>
              </w:rPr>
              <w:t>hrs</w:t>
            </w:r>
          </w:p>
        </w:tc>
      </w:tr>
      <w:tr w:rsidR="00573B15" w:rsidRPr="00842155" w14:paraId="225CE2A3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EFAA49" w14:textId="77777777" w:rsidR="00573B15" w:rsidRPr="00842155" w:rsidRDefault="00573B15" w:rsidP="00573B15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64750E" w14:textId="77777777" w:rsidR="00573B15" w:rsidRPr="00842155" w:rsidRDefault="00573B15" w:rsidP="00573B15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0BEB7F52" w14:textId="77777777" w:rsidR="00573B15" w:rsidRPr="00842155" w:rsidRDefault="00573B15" w:rsidP="00573B15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6480201D" w14:textId="2DC8854D" w:rsidR="00573B15" w:rsidRPr="00842155" w:rsidRDefault="003A3300" w:rsidP="00573B15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7</w:t>
            </w:r>
            <w:r w:rsidR="00546E04">
              <w:rPr>
                <w:rFonts w:cs="Arial"/>
                <w:b/>
                <w:szCs w:val="20"/>
              </w:rPr>
              <w:t>.5</w:t>
            </w:r>
            <w:r w:rsidR="00573B15">
              <w:rPr>
                <w:rFonts w:cs="Arial"/>
                <w:b/>
                <w:szCs w:val="20"/>
              </w:rPr>
              <w:t>hrs</w:t>
            </w:r>
          </w:p>
        </w:tc>
      </w:tr>
      <w:tr w:rsidR="00573B15" w:rsidRPr="00842155" w14:paraId="3728537A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F427B" w14:textId="77777777" w:rsidR="00573B15" w:rsidRPr="009F6FAF" w:rsidRDefault="00573B15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27565C86" w14:textId="77777777" w:rsidR="00573B15" w:rsidRPr="009F6FAF" w:rsidRDefault="00573B15" w:rsidP="00573B15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</w:tc>
      </w:tr>
    </w:tbl>
    <w:p w14:paraId="21173E26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13B7EE95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12487524" w14:textId="77777777" w:rsidR="00035EB6" w:rsidRPr="006324AB" w:rsidRDefault="00035EB6" w:rsidP="00035EB6">
      <w:pPr>
        <w:pStyle w:val="ListParagraph"/>
        <w:tabs>
          <w:tab w:val="left" w:pos="360"/>
        </w:tabs>
        <w:spacing w:before="60" w:after="60"/>
        <w:ind w:left="360"/>
        <w:rPr>
          <w:rFonts w:cs="Arial"/>
          <w:szCs w:val="20"/>
        </w:rPr>
        <w:sectPr w:rsidR="00035EB6" w:rsidRPr="006324AB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0C2A399" w14:textId="77777777" w:rsidR="00100350" w:rsidRDefault="00100350">
      <w:pPr>
        <w:rPr>
          <w:rFonts w:cs="Arial"/>
          <w:szCs w:val="20"/>
        </w:r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4DA45549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0ADCEE" w14:textId="030DA374" w:rsidR="002C1641" w:rsidRPr="00842155" w:rsidRDefault="002C1641" w:rsidP="004F3C6B">
            <w:pPr>
              <w:pStyle w:val="WeeklyTopicHeading1"/>
            </w:pPr>
            <w:bookmarkStart w:id="7" w:name="weekfour"/>
            <w:bookmarkStart w:id="8" w:name="_Toc358980897"/>
            <w:bookmarkEnd w:id="7"/>
            <w:r w:rsidRPr="0068364F">
              <w:t xml:space="preserve">Week </w:t>
            </w:r>
            <w:r>
              <w:t>Four</w:t>
            </w:r>
            <w:r w:rsidRPr="0068364F">
              <w:t xml:space="preserve">: </w:t>
            </w:r>
            <w:bookmarkEnd w:id="8"/>
            <w:r w:rsidR="004F3C6B">
              <w:t>Long-Term Care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29CA60B8" w14:textId="77777777" w:rsidR="002C1641" w:rsidRPr="0090566F" w:rsidRDefault="002C1641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53ED3202" w14:textId="77777777" w:rsidR="002C1641" w:rsidRPr="0090566F" w:rsidRDefault="002C1641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3C9ED335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68B433" w14:textId="77777777" w:rsidR="00BA4B7B" w:rsidRPr="005B10FE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FD5EAD6" w14:textId="77777777" w:rsidR="00BA4B7B" w:rsidRPr="00842155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73C50022" w14:textId="77777777" w:rsidTr="00F253B2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196C53" w14:textId="67449B88" w:rsidR="0097496A" w:rsidRPr="00842155" w:rsidRDefault="004F3C6B" w:rsidP="00DB0F19">
            <w:pPr>
              <w:pStyle w:val="ObjectiveBullet"/>
              <w:numPr>
                <w:ilvl w:val="1"/>
                <w:numId w:val="32"/>
              </w:numPr>
              <w:tabs>
                <w:tab w:val="clear" w:pos="0"/>
              </w:tabs>
            </w:pPr>
            <w:r>
              <w:t xml:space="preserve">Identify the influences in long-term care and the </w:t>
            </w:r>
            <w:r w:rsidR="00A7629B">
              <w:t>classification</w:t>
            </w:r>
            <w:r>
              <w:t xml:space="preserve"> of patients.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4E5D7E59" w14:textId="4E0F8D3E" w:rsidR="007A489F" w:rsidRPr="00842155" w:rsidRDefault="00A7629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</w:t>
            </w:r>
            <w:r w:rsidR="007A489F">
              <w:rPr>
                <w:rFonts w:cs="Arial"/>
                <w:szCs w:val="20"/>
              </w:rPr>
              <w:t>1, 2, 3, 4, 5</w:t>
            </w:r>
          </w:p>
        </w:tc>
      </w:tr>
      <w:tr w:rsidR="00F253B2" w:rsidRPr="00842155" w14:paraId="46832416" w14:textId="77777777" w:rsidTr="00F253B2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BBED0F" w14:textId="60C5D421" w:rsidR="00F253B2" w:rsidRDefault="00F253B2" w:rsidP="00DB0F19">
            <w:pPr>
              <w:pStyle w:val="ObjectiveBullet"/>
              <w:numPr>
                <w:ilvl w:val="1"/>
                <w:numId w:val="32"/>
              </w:numPr>
              <w:tabs>
                <w:tab w:val="clear" w:pos="0"/>
              </w:tabs>
            </w:pPr>
            <w:r>
              <w:t>Differentiate between institutional and community</w:t>
            </w:r>
            <w:r w:rsidR="003366CB">
              <w:t>-</w:t>
            </w:r>
            <w:r>
              <w:t>based providers.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11821598" w14:textId="71F63711" w:rsidR="00F253B2" w:rsidRDefault="00F253B2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2, 4</w:t>
            </w:r>
          </w:p>
        </w:tc>
      </w:tr>
      <w:tr w:rsidR="00F253B2" w:rsidRPr="00842155" w14:paraId="3F73A23D" w14:textId="77777777" w:rsidTr="00F253B2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0DB331" w14:textId="119D2BD1" w:rsidR="00F253B2" w:rsidRDefault="00F253B2" w:rsidP="00DB0F19">
            <w:pPr>
              <w:pStyle w:val="ObjectiveBullet"/>
              <w:numPr>
                <w:ilvl w:val="1"/>
                <w:numId w:val="32"/>
              </w:numPr>
              <w:tabs>
                <w:tab w:val="clear" w:pos="0"/>
              </w:tabs>
            </w:pPr>
            <w:r>
              <w:t>Describe available reimbursement based on patient criteria.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9A02335" w14:textId="03625516" w:rsidR="00F253B2" w:rsidRDefault="00F253B2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2, 3, 4, 5</w:t>
            </w:r>
          </w:p>
        </w:tc>
      </w:tr>
      <w:tr w:rsidR="00F253B2" w:rsidRPr="00842155" w14:paraId="453270B0" w14:textId="77777777" w:rsidTr="00F253B2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12E4F5" w14:textId="2067DFDD" w:rsidR="00F253B2" w:rsidRDefault="00F253B2" w:rsidP="00DB0F19">
            <w:pPr>
              <w:pStyle w:val="ObjectiveBullet"/>
              <w:numPr>
                <w:ilvl w:val="1"/>
                <w:numId w:val="32"/>
              </w:numPr>
              <w:tabs>
                <w:tab w:val="clear" w:pos="0"/>
              </w:tabs>
            </w:pPr>
            <w:r>
              <w:t>Analyze the challenges and legal issues regarding long-term care.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2BE682BE" w14:textId="1BAE4D6C" w:rsidR="00F253B2" w:rsidRDefault="00F253B2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3, 4, 5</w:t>
            </w:r>
          </w:p>
        </w:tc>
      </w:tr>
      <w:tr w:rsidR="00BA4B7B" w:rsidRPr="00842155" w14:paraId="3584913B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33AD1A" w14:textId="77777777" w:rsidR="00BA4B7B" w:rsidRPr="005B10FE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0684881B" w14:textId="77777777" w:rsidR="00BA4B7B" w:rsidRPr="005B10FE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25661621" w14:textId="77777777" w:rsidR="00BA4B7B" w:rsidRPr="005B10FE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586BAACE" w14:textId="77777777" w:rsidR="00BA4B7B" w:rsidRPr="005B10FE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947BF7" w:rsidRPr="00842155" w14:paraId="27EF8462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02A8BE" w14:textId="241FB31B" w:rsidR="00947BF7" w:rsidRPr="00DB0F19" w:rsidRDefault="00947BF7" w:rsidP="00114869">
            <w:pPr>
              <w:tabs>
                <w:tab w:val="left" w:pos="6660"/>
              </w:tabs>
              <w:ind w:left="216" w:hanging="216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Read </w:t>
            </w:r>
            <w:r w:rsidRPr="00DB0F19">
              <w:rPr>
                <w:rFonts w:cs="Arial"/>
                <w:szCs w:val="20"/>
              </w:rPr>
              <w:t>Ch</w:t>
            </w:r>
            <w:r w:rsidR="00114869">
              <w:rPr>
                <w:rFonts w:cs="Arial"/>
                <w:szCs w:val="20"/>
              </w:rPr>
              <w:t>.</w:t>
            </w:r>
            <w:r w:rsidRPr="00DB0F19">
              <w:rPr>
                <w:rFonts w:cs="Arial"/>
                <w:szCs w:val="20"/>
              </w:rPr>
              <w:t xml:space="preserve"> 7 of </w:t>
            </w:r>
            <w:r w:rsidR="004C0D98" w:rsidRPr="00987FD0">
              <w:rPr>
                <w:rFonts w:cs="Arial"/>
                <w:i/>
                <w:szCs w:val="20"/>
              </w:rPr>
              <w:t>Fundamentals of US Health Care</w:t>
            </w:r>
            <w:r w:rsidRPr="00DB0F19">
              <w:rPr>
                <w:rFonts w:cs="Arial"/>
                <w:szCs w:val="20"/>
              </w:rPr>
              <w:t>.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="004C0D98">
              <w:rPr>
                <w:rFonts w:cs="Arial"/>
                <w:b/>
                <w:szCs w:val="20"/>
              </w:rPr>
              <w:tab/>
            </w:r>
          </w:p>
        </w:tc>
        <w:tc>
          <w:tcPr>
            <w:tcW w:w="1440" w:type="dxa"/>
          </w:tcPr>
          <w:p w14:paraId="0D108A12" w14:textId="0B8092F9" w:rsidR="00947BF7" w:rsidRDefault="00947BF7" w:rsidP="004A5EC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4.1, 4.2, 4.3, 4.4</w:t>
            </w:r>
          </w:p>
        </w:tc>
        <w:tc>
          <w:tcPr>
            <w:tcW w:w="1440" w:type="dxa"/>
          </w:tcPr>
          <w:p w14:paraId="4E8D908E" w14:textId="77777777" w:rsidR="00947BF7" w:rsidRDefault="00947BF7" w:rsidP="004A5EC8">
            <w:pPr>
              <w:rPr>
                <w:rFonts w:cs="Arial"/>
                <w:szCs w:val="20"/>
              </w:rPr>
            </w:pPr>
          </w:p>
        </w:tc>
      </w:tr>
      <w:tr w:rsidR="004A5EC8" w:rsidRPr="007F339F" w14:paraId="176A9C8F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F94562" w14:textId="63C89EE9" w:rsidR="004C0D98" w:rsidRPr="004C0D98" w:rsidRDefault="004C0D98" w:rsidP="004C0D98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Long-Term Care Blog</w:t>
            </w:r>
          </w:p>
          <w:p w14:paraId="66E78AC7" w14:textId="77777777" w:rsidR="004C0D98" w:rsidRDefault="004C0D98" w:rsidP="004C0D98">
            <w:pPr>
              <w:rPr>
                <w:rFonts w:cs="Arial"/>
                <w:szCs w:val="20"/>
              </w:rPr>
            </w:pPr>
          </w:p>
          <w:p w14:paraId="7479ABBA" w14:textId="1018F623" w:rsidR="004C0D98" w:rsidRDefault="004C0D98" w:rsidP="004C0D9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Long</w:t>
            </w:r>
            <w:r w:rsidR="003366CB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term care trends are changing for the growing population of older citizens. There is a s</w:t>
            </w:r>
            <w:r w:rsidR="003366CB">
              <w:rPr>
                <w:rFonts w:cs="Arial"/>
                <w:szCs w:val="20"/>
              </w:rPr>
              <w:t>h</w:t>
            </w:r>
            <w:r>
              <w:rPr>
                <w:rFonts w:cs="Arial"/>
                <w:szCs w:val="20"/>
              </w:rPr>
              <w:t>ift toward home health services and keeping loved ones at home.</w:t>
            </w:r>
          </w:p>
          <w:p w14:paraId="7ABDF913" w14:textId="77777777" w:rsidR="004C0D98" w:rsidRDefault="004C0D98" w:rsidP="004C0D98">
            <w:pPr>
              <w:rPr>
                <w:rFonts w:cs="Arial"/>
                <w:szCs w:val="20"/>
              </w:rPr>
            </w:pPr>
          </w:p>
          <w:p w14:paraId="46F2B6DA" w14:textId="28A74FBE" w:rsidR="004C0D98" w:rsidRDefault="004C0D98" w:rsidP="004C0D98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View </w:t>
            </w:r>
            <w:r>
              <w:rPr>
                <w:rFonts w:cs="Arial"/>
                <w:szCs w:val="20"/>
              </w:rPr>
              <w:t xml:space="preserve">the video </w:t>
            </w:r>
            <w:r w:rsidR="00B354EC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 xml:space="preserve">Where </w:t>
            </w:r>
            <w:r w:rsidR="00B354EC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o People Get Long Term Care</w:t>
            </w:r>
            <w:r w:rsidR="00B354EC">
              <w:rPr>
                <w:rFonts w:cs="Arial"/>
                <w:szCs w:val="20"/>
              </w:rPr>
              <w:t>?”</w:t>
            </w:r>
            <w:r>
              <w:rPr>
                <w:rFonts w:cs="Arial"/>
                <w:szCs w:val="20"/>
              </w:rPr>
              <w:t xml:space="preserve">: </w:t>
            </w:r>
            <w:hyperlink r:id="rId34" w:history="1">
              <w:r w:rsidRPr="004A3C0C">
                <w:rPr>
                  <w:rStyle w:val="Hyperlink"/>
                  <w:szCs w:val="20"/>
                </w:rPr>
                <w:t>www.youtube.com/watch?v=EzovXyf3QrI</w:t>
              </w:r>
            </w:hyperlink>
            <w:r>
              <w:rPr>
                <w:szCs w:val="20"/>
              </w:rPr>
              <w:t xml:space="preserve"> </w:t>
            </w:r>
            <w:r w:rsidR="004624E0" w:rsidRPr="004C0D98">
              <w:rPr>
                <w:rFonts w:cs="Arial"/>
                <w:szCs w:val="20"/>
              </w:rPr>
              <w:t xml:space="preserve"> </w:t>
            </w:r>
          </w:p>
          <w:p w14:paraId="71E7F9EB" w14:textId="77777777" w:rsidR="00B354EC" w:rsidRDefault="00B354EC" w:rsidP="004C0D98">
            <w:pPr>
              <w:rPr>
                <w:rFonts w:cs="Arial"/>
                <w:b/>
                <w:szCs w:val="20"/>
              </w:rPr>
            </w:pPr>
          </w:p>
          <w:p w14:paraId="79E05E40" w14:textId="43AEEF83" w:rsidR="004C0D98" w:rsidRPr="004C0D98" w:rsidRDefault="004C0D98" w:rsidP="004C0D98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Research </w:t>
            </w:r>
            <w:r>
              <w:rPr>
                <w:rFonts w:cs="Arial"/>
                <w:szCs w:val="20"/>
              </w:rPr>
              <w:t>further on the topic of home health services.</w:t>
            </w:r>
          </w:p>
          <w:p w14:paraId="6B6B9139" w14:textId="77777777" w:rsidR="00B354EC" w:rsidRDefault="00B354EC" w:rsidP="004C0D98">
            <w:pPr>
              <w:rPr>
                <w:rFonts w:cs="Arial"/>
                <w:b/>
                <w:szCs w:val="20"/>
              </w:rPr>
            </w:pPr>
          </w:p>
          <w:p w14:paraId="63E37155" w14:textId="61E4DB8E" w:rsidR="004A5EC8" w:rsidRDefault="004C0D98" w:rsidP="004C0D98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Provide </w:t>
            </w:r>
            <w:r>
              <w:rPr>
                <w:rFonts w:cs="Arial"/>
                <w:szCs w:val="20"/>
              </w:rPr>
              <w:t xml:space="preserve">a 100- to 150-word short response to the </w:t>
            </w:r>
            <w:r w:rsidR="00E23308">
              <w:rPr>
                <w:rFonts w:cs="Arial"/>
                <w:szCs w:val="20"/>
              </w:rPr>
              <w:t>changing and expandi</w:t>
            </w:r>
            <w:r>
              <w:rPr>
                <w:rFonts w:cs="Arial"/>
                <w:szCs w:val="20"/>
              </w:rPr>
              <w:t xml:space="preserve">ng role of home health services, the challenges they face, and types of reimbursement provided. </w:t>
            </w:r>
          </w:p>
          <w:p w14:paraId="18AF246E" w14:textId="77777777" w:rsidR="00B354EC" w:rsidRDefault="00B354EC" w:rsidP="004C0D98">
            <w:pPr>
              <w:rPr>
                <w:rFonts w:cs="Arial"/>
                <w:b/>
                <w:szCs w:val="20"/>
              </w:rPr>
            </w:pPr>
          </w:p>
          <w:p w14:paraId="600D91AC" w14:textId="35AAFA40" w:rsidR="004A5EC8" w:rsidRPr="004C0D98" w:rsidRDefault="004C0D98" w:rsidP="00184354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Respond </w:t>
            </w:r>
            <w:r>
              <w:rPr>
                <w:rFonts w:cs="Arial"/>
                <w:szCs w:val="20"/>
              </w:rPr>
              <w:t xml:space="preserve">to the findings of two </w:t>
            </w:r>
            <w:r w:rsidR="00184354">
              <w:rPr>
                <w:rFonts w:cs="Arial"/>
                <w:szCs w:val="20"/>
              </w:rPr>
              <w:t xml:space="preserve">other </w:t>
            </w:r>
            <w:r>
              <w:rPr>
                <w:rFonts w:cs="Arial"/>
                <w:szCs w:val="20"/>
              </w:rPr>
              <w:t>students and</w:t>
            </w:r>
            <w:r w:rsidR="00184354">
              <w:rPr>
                <w:rFonts w:cs="Arial"/>
                <w:szCs w:val="20"/>
              </w:rPr>
              <w:t xml:space="preserve"> state</w:t>
            </w:r>
            <w:r>
              <w:rPr>
                <w:rFonts w:cs="Arial"/>
                <w:szCs w:val="20"/>
              </w:rPr>
              <w:t xml:space="preserve"> how your responses may relate. Provide your opinion on the matter based on what you have learned.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39A6C7F" w14:textId="66240FB5" w:rsidR="004A5EC8" w:rsidRPr="009F6FAF" w:rsidRDefault="004A5EC8" w:rsidP="004A5EC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4.1, </w:t>
            </w:r>
            <w:r w:rsidR="00E23308">
              <w:rPr>
                <w:rFonts w:cs="Arial"/>
                <w:szCs w:val="20"/>
              </w:rPr>
              <w:t>4.2, 4.3, 4.4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6410506" w14:textId="4AAF40BC" w:rsidR="004A5EC8" w:rsidRPr="009F6FAF" w:rsidRDefault="007C30A7" w:rsidP="004A5EC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Blog = </w:t>
            </w:r>
            <w:r w:rsidR="004A5EC8">
              <w:rPr>
                <w:rFonts w:cs="Arial"/>
                <w:szCs w:val="20"/>
              </w:rPr>
              <w:t>1hr</w:t>
            </w:r>
          </w:p>
        </w:tc>
      </w:tr>
      <w:tr w:rsidR="004A5EC8" w:rsidRPr="007F339F" w14:paraId="3692257A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95A198" w14:textId="7E733188" w:rsidR="004C0D98" w:rsidRPr="004C0D98" w:rsidRDefault="004C0D98" w:rsidP="004A5EC8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Basics of Long-Term Care</w:t>
            </w:r>
          </w:p>
          <w:p w14:paraId="0664F779" w14:textId="77777777" w:rsidR="004C0D98" w:rsidRDefault="004C0D98" w:rsidP="004A5EC8">
            <w:pPr>
              <w:rPr>
                <w:rFonts w:cs="Arial"/>
                <w:szCs w:val="20"/>
              </w:rPr>
            </w:pPr>
          </w:p>
          <w:p w14:paraId="3C281130" w14:textId="47EC0E98" w:rsidR="004A5EC8" w:rsidRDefault="005C195B" w:rsidP="004A5EC8">
            <w:pPr>
              <w:rPr>
                <w:rFonts w:cs="Arial"/>
                <w:szCs w:val="20"/>
              </w:rPr>
            </w:pPr>
            <w:r w:rsidRPr="005C195B">
              <w:rPr>
                <w:rFonts w:cs="Arial"/>
                <w:b/>
                <w:szCs w:val="20"/>
              </w:rPr>
              <w:t>Explore</w:t>
            </w:r>
            <w:r>
              <w:rPr>
                <w:rFonts w:cs="Arial"/>
                <w:szCs w:val="20"/>
              </w:rPr>
              <w:t xml:space="preserve"> the LongTermCare.gov </w:t>
            </w:r>
            <w:r w:rsidR="00E646F5" w:rsidRPr="005C195B">
              <w:rPr>
                <w:rFonts w:cs="Arial"/>
                <w:szCs w:val="20"/>
              </w:rPr>
              <w:t xml:space="preserve">website </w:t>
            </w:r>
            <w:hyperlink r:id="rId35" w:history="1">
              <w:r w:rsidR="00E646F5" w:rsidRPr="005C195B">
                <w:rPr>
                  <w:rStyle w:val="Hyperlink"/>
                  <w:rFonts w:cs="Arial"/>
                  <w:szCs w:val="20"/>
                </w:rPr>
                <w:t>http://longtermcare.gov/the-basics/</w:t>
              </w:r>
            </w:hyperlink>
            <w:r>
              <w:rPr>
                <w:rFonts w:cs="Arial"/>
                <w:szCs w:val="20"/>
              </w:rPr>
              <w:t>. View videos and articles to learn the basics about long-term care.</w:t>
            </w:r>
          </w:p>
          <w:p w14:paraId="68283F51" w14:textId="77777777" w:rsidR="00E646F5" w:rsidRDefault="00E646F5" w:rsidP="004A5EC8">
            <w:pPr>
              <w:rPr>
                <w:rFonts w:cs="Arial"/>
                <w:szCs w:val="20"/>
              </w:rPr>
            </w:pPr>
          </w:p>
          <w:p w14:paraId="33311EB1" w14:textId="77777777" w:rsidR="008A16E4" w:rsidRDefault="008A16E4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Answer</w:t>
            </w:r>
            <w:r w:rsidR="00E646F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the following: </w:t>
            </w:r>
          </w:p>
          <w:p w14:paraId="24402851" w14:textId="77777777" w:rsidR="008A16E4" w:rsidRDefault="008A16E4">
            <w:pPr>
              <w:rPr>
                <w:rFonts w:cs="Arial"/>
                <w:szCs w:val="20"/>
              </w:rPr>
            </w:pPr>
          </w:p>
          <w:p w14:paraId="43A81D81" w14:textId="77777777" w:rsidR="00E646F5" w:rsidRDefault="008A16E4" w:rsidP="008A16E4">
            <w:pPr>
              <w:pStyle w:val="AssignmentsLevel2"/>
            </w:pPr>
            <w:r>
              <w:t>W</w:t>
            </w:r>
            <w:r w:rsidR="00F03878">
              <w:t>hat are the criteria for long-term care patients? What are factors that affect the cost of long-term care? Currently, what are the statistics involved in people receiving long-term care services (nursing home, home care aide, etc.)?</w:t>
            </w:r>
          </w:p>
          <w:p w14:paraId="2380C544" w14:textId="77777777" w:rsidR="008A16E4" w:rsidRDefault="008A16E4" w:rsidP="008A16E4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7004EA92" w14:textId="5F81B3ED" w:rsidR="008A16E4" w:rsidRPr="008A16E4" w:rsidRDefault="008A16E4" w:rsidP="008A16E4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Respond </w:t>
            </w:r>
            <w:r>
              <w:t>to the findings of two students and explain what you find interesting about their post.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7A7CDF7" w14:textId="19F00458" w:rsidR="004A5EC8" w:rsidRPr="009F6FAF" w:rsidRDefault="00F03878" w:rsidP="004A5EC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4.1, 4.2, 4.3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B953800" w14:textId="40535246" w:rsidR="004A5EC8" w:rsidRPr="009F6FAF" w:rsidRDefault="007C30A7" w:rsidP="004A5EC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 w:rsidR="00F03878">
              <w:rPr>
                <w:rFonts w:cs="Arial"/>
                <w:szCs w:val="20"/>
              </w:rPr>
              <w:t>1hr</w:t>
            </w:r>
          </w:p>
        </w:tc>
      </w:tr>
      <w:tr w:rsidR="006E221A" w:rsidRPr="00842155" w14:paraId="0871B06B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450E42" w14:textId="4CD06CD8" w:rsidR="008A16E4" w:rsidRDefault="008A16E4" w:rsidP="00F8713F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4 </w:t>
            </w:r>
            <w:r w:rsidR="006E221A" w:rsidRPr="008A16E4">
              <w:rPr>
                <w:rFonts w:cs="Arial"/>
                <w:b/>
                <w:szCs w:val="20"/>
              </w:rPr>
              <w:t>Opinion Matters</w:t>
            </w:r>
          </w:p>
          <w:p w14:paraId="0EA0F1EB" w14:textId="77777777" w:rsidR="008A16E4" w:rsidRDefault="008A16E4" w:rsidP="00F8713F">
            <w:pPr>
              <w:rPr>
                <w:rFonts w:cs="Arial"/>
                <w:szCs w:val="20"/>
              </w:rPr>
            </w:pPr>
          </w:p>
          <w:p w14:paraId="76420933" w14:textId="77777777" w:rsidR="008A16E4" w:rsidRDefault="008A16E4" w:rsidP="00F8713F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Answer </w:t>
            </w:r>
            <w:r>
              <w:rPr>
                <w:rFonts w:cs="Arial"/>
                <w:szCs w:val="20"/>
              </w:rPr>
              <w:t>the following questions:</w:t>
            </w:r>
          </w:p>
          <w:p w14:paraId="518A532F" w14:textId="77777777" w:rsidR="008A16E4" w:rsidRDefault="008A16E4" w:rsidP="00F8713F">
            <w:pPr>
              <w:rPr>
                <w:rFonts w:cs="Arial"/>
                <w:szCs w:val="20"/>
              </w:rPr>
            </w:pPr>
          </w:p>
          <w:p w14:paraId="383237BF" w14:textId="28B13358" w:rsidR="008A16E4" w:rsidRDefault="006E221A" w:rsidP="008A16E4">
            <w:pPr>
              <w:pStyle w:val="AssignmentsLevel2"/>
            </w:pPr>
            <w:r>
              <w:t xml:space="preserve">Do you believe in </w:t>
            </w:r>
            <w:r w:rsidR="008A16E4">
              <w:t>long-term care</w:t>
            </w:r>
            <w:r>
              <w:t xml:space="preserve"> insurance? </w:t>
            </w:r>
            <w:r w:rsidR="008A16E4">
              <w:t>Elaborate</w:t>
            </w:r>
            <w:r w:rsidR="00184354">
              <w:t xml:space="preserve"> on your stance</w:t>
            </w:r>
            <w:r w:rsidR="008A16E4">
              <w:t xml:space="preserve">. </w:t>
            </w:r>
          </w:p>
          <w:p w14:paraId="3375E49F" w14:textId="0541BCC6" w:rsidR="006E221A" w:rsidRDefault="008A16E4" w:rsidP="008A16E4">
            <w:pPr>
              <w:pStyle w:val="AssignmentsLevel2"/>
            </w:pPr>
            <w:r>
              <w:t>W</w:t>
            </w:r>
            <w:r w:rsidR="006E221A">
              <w:t xml:space="preserve">hat is </w:t>
            </w:r>
            <w:r>
              <w:t>long-term care</w:t>
            </w:r>
            <w:r w:rsidR="006E221A">
              <w:t xml:space="preserve"> insurance</w:t>
            </w:r>
            <w:r>
              <w:t>?</w:t>
            </w:r>
            <w:r w:rsidR="006E221A">
              <w:t xml:space="preserve"> </w:t>
            </w:r>
            <w:r>
              <w:t>W</w:t>
            </w:r>
            <w:r w:rsidR="006E221A">
              <w:t>hat are the benefits of having this insurance</w:t>
            </w:r>
            <w:r>
              <w:t xml:space="preserve">? What are </w:t>
            </w:r>
            <w:r w:rsidR="006E221A">
              <w:t>the challenges and legal issues</w:t>
            </w:r>
            <w:r w:rsidR="00184354">
              <w:t>,</w:t>
            </w:r>
            <w:r w:rsidR="006E221A">
              <w:t xml:space="preserve"> if any</w:t>
            </w:r>
            <w:r>
              <w:t>?</w:t>
            </w:r>
          </w:p>
          <w:p w14:paraId="72EC8670" w14:textId="77777777" w:rsidR="008A16E4" w:rsidRDefault="008A16E4" w:rsidP="008A16E4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1FB48C1E" w14:textId="45F39AFF" w:rsidR="008A16E4" w:rsidRPr="008A16E4" w:rsidRDefault="008A16E4" w:rsidP="00961D24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Respond </w:t>
            </w:r>
            <w:r>
              <w:t>to the findings of two students and</w:t>
            </w:r>
            <w:r w:rsidR="00184354">
              <w:t xml:space="preserve"> state</w:t>
            </w:r>
            <w:r>
              <w:t xml:space="preserve"> how you may or may not agree with them.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C7029B8" w14:textId="7AA62925" w:rsidR="006E221A" w:rsidRPr="009F6FAF" w:rsidRDefault="006E221A" w:rsidP="006E221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5FD7B58" w14:textId="5788296F" w:rsidR="006E221A" w:rsidRPr="009F6FAF" w:rsidRDefault="007C30A7" w:rsidP="006E221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Board = </w:t>
            </w:r>
            <w:r w:rsidR="00961D24">
              <w:rPr>
                <w:rFonts w:cs="Arial"/>
                <w:szCs w:val="20"/>
              </w:rPr>
              <w:t>1</w:t>
            </w:r>
            <w:r w:rsidR="006E221A">
              <w:rPr>
                <w:rFonts w:cs="Arial"/>
                <w:szCs w:val="20"/>
              </w:rPr>
              <w:t>hr</w:t>
            </w:r>
          </w:p>
        </w:tc>
      </w:tr>
      <w:tr w:rsidR="006E221A" w:rsidRPr="00842155" w14:paraId="5FD07B6D" w14:textId="77777777" w:rsidTr="002F692E">
        <w:trPr>
          <w:trHeight w:val="865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ECB5F4" w14:textId="77777777" w:rsidR="006E221A" w:rsidRPr="005B10FE" w:rsidRDefault="006E221A" w:rsidP="006E221A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C0D44CF" w14:textId="77777777" w:rsidR="006E221A" w:rsidRPr="005B10FE" w:rsidRDefault="006E221A" w:rsidP="006E221A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41573B9" w14:textId="77777777" w:rsidR="006E221A" w:rsidRPr="005B10FE" w:rsidRDefault="006E221A" w:rsidP="006E221A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16052E5E" w14:textId="77777777" w:rsidR="006E221A" w:rsidRPr="005B10FE" w:rsidRDefault="006E221A" w:rsidP="006E221A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22C77" w:rsidRPr="007F339F" w14:paraId="7B0F3CCB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44D505" w14:textId="42286A9D" w:rsidR="00D05475" w:rsidRDefault="00D05475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Nursing Homes</w:t>
            </w:r>
          </w:p>
          <w:p w14:paraId="56ACFE40" w14:textId="77777777" w:rsidR="00D05475" w:rsidRDefault="00D05475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</w:p>
          <w:p w14:paraId="3CEFEE0C" w14:textId="0723734C" w:rsidR="00D05475" w:rsidRDefault="00222C77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Locate</w:t>
            </w:r>
            <w:r w:rsidRPr="00D05475">
              <w:rPr>
                <w:rFonts w:cs="Arial"/>
                <w:szCs w:val="20"/>
              </w:rPr>
              <w:t xml:space="preserve"> </w:t>
            </w:r>
            <w:r w:rsidR="00D05475" w:rsidRPr="00D05475">
              <w:rPr>
                <w:rFonts w:cs="Arial"/>
                <w:szCs w:val="20"/>
              </w:rPr>
              <w:t>a</w:t>
            </w:r>
            <w:r w:rsidR="00D05475"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nursing home in your area and interview </w:t>
            </w:r>
            <w:r w:rsidR="00281094">
              <w:rPr>
                <w:rFonts w:cs="Arial"/>
                <w:szCs w:val="20"/>
              </w:rPr>
              <w:t>a</w:t>
            </w:r>
            <w:r w:rsidR="00184354">
              <w:rPr>
                <w:rFonts w:cs="Arial"/>
                <w:szCs w:val="20"/>
              </w:rPr>
              <w:t xml:space="preserve"> staff member</w:t>
            </w:r>
            <w:r>
              <w:rPr>
                <w:rFonts w:cs="Arial"/>
                <w:szCs w:val="20"/>
              </w:rPr>
              <w:t xml:space="preserve"> (marketing director, admissions director, human resources personnel, etc.) </w:t>
            </w:r>
            <w:r w:rsidR="00184354">
              <w:rPr>
                <w:rFonts w:cs="Arial"/>
                <w:szCs w:val="20"/>
              </w:rPr>
              <w:t xml:space="preserve">who </w:t>
            </w:r>
            <w:r>
              <w:rPr>
                <w:rFonts w:cs="Arial"/>
                <w:szCs w:val="20"/>
              </w:rPr>
              <w:t xml:space="preserve">knows the overall care and function of the facility. </w:t>
            </w:r>
          </w:p>
          <w:p w14:paraId="266B017F" w14:textId="77777777" w:rsidR="00D05475" w:rsidRDefault="00D05475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</w:p>
          <w:p w14:paraId="7FEC3BC3" w14:textId="08F09508" w:rsidR="00222C77" w:rsidRDefault="00222C77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you are unable to interview someone</w:t>
            </w:r>
            <w:r w:rsidR="00184354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or </w:t>
            </w:r>
            <w:r w:rsidR="00184354">
              <w:rPr>
                <w:rFonts w:cs="Arial"/>
                <w:szCs w:val="20"/>
              </w:rPr>
              <w:t xml:space="preserve">if </w:t>
            </w:r>
            <w:r>
              <w:rPr>
                <w:rFonts w:cs="Arial"/>
                <w:szCs w:val="20"/>
              </w:rPr>
              <w:t xml:space="preserve">the interviewee is unable to provide sufficient information, research </w:t>
            </w:r>
            <w:r w:rsidR="0021332A">
              <w:rPr>
                <w:rFonts w:cs="Arial"/>
                <w:szCs w:val="20"/>
              </w:rPr>
              <w:t>further</w:t>
            </w:r>
            <w:r>
              <w:rPr>
                <w:rFonts w:cs="Arial"/>
                <w:szCs w:val="20"/>
              </w:rPr>
              <w:t xml:space="preserve">. </w:t>
            </w:r>
          </w:p>
          <w:p w14:paraId="24BDA57F" w14:textId="77777777" w:rsidR="00222C77" w:rsidRDefault="00222C77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</w:p>
          <w:p w14:paraId="46CBCF09" w14:textId="4DF5837B" w:rsidR="00D05475" w:rsidRDefault="00D05475" w:rsidP="00D05475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 xml:space="preserve">a </w:t>
            </w:r>
            <w:r w:rsidR="0021332A">
              <w:rPr>
                <w:rFonts w:cs="Arial"/>
                <w:szCs w:val="20"/>
              </w:rPr>
              <w:t>1</w:t>
            </w:r>
            <w:r w:rsidR="00184354">
              <w:rPr>
                <w:rFonts w:cs="Arial"/>
                <w:szCs w:val="20"/>
              </w:rPr>
              <w:t>,</w:t>
            </w:r>
            <w:r w:rsidR="0021332A">
              <w:rPr>
                <w:rFonts w:cs="Arial"/>
                <w:szCs w:val="20"/>
              </w:rPr>
              <w:t>050- to 1</w:t>
            </w:r>
            <w:r w:rsidR="00184354">
              <w:rPr>
                <w:rFonts w:cs="Arial"/>
                <w:szCs w:val="20"/>
              </w:rPr>
              <w:t>,</w:t>
            </w:r>
            <w:r w:rsidR="0021332A">
              <w:rPr>
                <w:rFonts w:cs="Arial"/>
                <w:szCs w:val="20"/>
              </w:rPr>
              <w:t>400-word</w:t>
            </w:r>
            <w:r>
              <w:rPr>
                <w:rFonts w:cs="Arial"/>
                <w:szCs w:val="20"/>
              </w:rPr>
              <w:t xml:space="preserve"> research paper that includes the </w:t>
            </w:r>
            <w:r w:rsidR="00222C77">
              <w:rPr>
                <w:rFonts w:cs="Arial"/>
                <w:szCs w:val="20"/>
              </w:rPr>
              <w:t xml:space="preserve">following: </w:t>
            </w:r>
          </w:p>
          <w:p w14:paraId="08F1D9DE" w14:textId="77777777" w:rsidR="00D05475" w:rsidRDefault="00D05475" w:rsidP="00D05475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2CF04FD9" w14:textId="18EE4F91" w:rsidR="0021332A" w:rsidRDefault="00184354" w:rsidP="0021332A">
            <w:pPr>
              <w:pStyle w:val="AssignmentsLevel2"/>
            </w:pPr>
            <w:r>
              <w:t>Whether</w:t>
            </w:r>
            <w:r w:rsidR="00222C77">
              <w:t xml:space="preserve"> </w:t>
            </w:r>
            <w:r>
              <w:t xml:space="preserve">the nursing home is </w:t>
            </w:r>
            <w:r w:rsidR="00222C77">
              <w:t>privately or publicly owned</w:t>
            </w:r>
          </w:p>
          <w:p w14:paraId="069FF06A" w14:textId="572E3B29" w:rsidR="0021332A" w:rsidRDefault="0021332A" w:rsidP="0021332A">
            <w:pPr>
              <w:pStyle w:val="AssignmentsLevel2"/>
            </w:pPr>
            <w:r>
              <w:t>H</w:t>
            </w:r>
            <w:r w:rsidR="00222C77">
              <w:t xml:space="preserve">ow the facility differs in the quality of care from </w:t>
            </w:r>
            <w:r>
              <w:t xml:space="preserve">either </w:t>
            </w:r>
            <w:r w:rsidR="00222C77">
              <w:t xml:space="preserve">privately </w:t>
            </w:r>
            <w:r>
              <w:t>or</w:t>
            </w:r>
            <w:r w:rsidR="00222C77">
              <w:t xml:space="preserve"> publicly</w:t>
            </w:r>
            <w:r>
              <w:t xml:space="preserve"> owned (i.e.</w:t>
            </w:r>
            <w:r w:rsidR="00601855">
              <w:t>,</w:t>
            </w:r>
            <w:r>
              <w:t xml:space="preserve"> if publicly owned, compare with a privately owned and vice versa)</w:t>
            </w:r>
          </w:p>
          <w:p w14:paraId="5E902CF3" w14:textId="1961B4F6" w:rsidR="0021332A" w:rsidRDefault="0021332A" w:rsidP="0021332A">
            <w:pPr>
              <w:pStyle w:val="AssignmentsLevel2"/>
            </w:pPr>
            <w:r>
              <w:t>Typical resident</w:t>
            </w:r>
            <w:r w:rsidR="00184354">
              <w:t>s</w:t>
            </w:r>
            <w:r>
              <w:t xml:space="preserve"> or patient</w:t>
            </w:r>
            <w:r w:rsidR="00184354">
              <w:t>s</w:t>
            </w:r>
            <w:r>
              <w:t xml:space="preserve"> and their needs</w:t>
            </w:r>
          </w:p>
          <w:p w14:paraId="2BE9512C" w14:textId="5467F717" w:rsidR="0021332A" w:rsidRDefault="0021332A" w:rsidP="0021332A">
            <w:pPr>
              <w:pStyle w:val="AssignmentsLevel2"/>
            </w:pPr>
            <w:r>
              <w:t xml:space="preserve">Services </w:t>
            </w:r>
            <w:r w:rsidR="00184354">
              <w:t xml:space="preserve">they </w:t>
            </w:r>
            <w:r>
              <w:t>provided</w:t>
            </w:r>
          </w:p>
          <w:p w14:paraId="75AAEACA" w14:textId="77777777" w:rsidR="0021332A" w:rsidRDefault="0021332A" w:rsidP="0021332A">
            <w:pPr>
              <w:pStyle w:val="AssignmentsLevel2"/>
            </w:pPr>
            <w:r>
              <w:lastRenderedPageBreak/>
              <w:t>T</w:t>
            </w:r>
            <w:r w:rsidR="00222C77">
              <w:t xml:space="preserve">ypes of services they currently provide </w:t>
            </w:r>
          </w:p>
          <w:p w14:paraId="433596FB" w14:textId="77777777" w:rsidR="0021332A" w:rsidRDefault="0021332A" w:rsidP="0021332A">
            <w:pPr>
              <w:pStyle w:val="AssignmentsLevel2"/>
            </w:pPr>
            <w:r>
              <w:t>G</w:t>
            </w:r>
            <w:r w:rsidR="00222C77">
              <w:t xml:space="preserve">oals for the future </w:t>
            </w:r>
          </w:p>
          <w:p w14:paraId="706941DB" w14:textId="77777777" w:rsidR="0021332A" w:rsidRDefault="0021332A" w:rsidP="0021332A">
            <w:pPr>
              <w:pStyle w:val="AssignmentsLevel2"/>
            </w:pPr>
            <w:r>
              <w:t>F</w:t>
            </w:r>
            <w:r w:rsidR="00222C77">
              <w:t xml:space="preserve">inancial obligations from the patients </w:t>
            </w:r>
            <w:r>
              <w:t>or residents</w:t>
            </w:r>
            <w:r w:rsidR="00222C77">
              <w:t xml:space="preserve"> </w:t>
            </w:r>
          </w:p>
          <w:p w14:paraId="4D61FCDD" w14:textId="77777777" w:rsidR="00222C77" w:rsidRDefault="0021332A" w:rsidP="0021332A">
            <w:pPr>
              <w:pStyle w:val="AssignmentsLevel2"/>
            </w:pPr>
            <w:r>
              <w:t>R</w:t>
            </w:r>
            <w:r w:rsidR="00222C77">
              <w:t xml:space="preserve">ecent challenge or legal issues the facility </w:t>
            </w:r>
            <w:r>
              <w:t xml:space="preserve">has </w:t>
            </w:r>
            <w:r w:rsidR="00222C77">
              <w:t>encountered</w:t>
            </w:r>
          </w:p>
          <w:p w14:paraId="432E97C1" w14:textId="77777777" w:rsidR="0021332A" w:rsidRDefault="0021332A" w:rsidP="0021332A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39BCA429" w14:textId="77777777" w:rsidR="0021332A" w:rsidRDefault="0021332A" w:rsidP="0021332A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Format </w:t>
            </w:r>
            <w:r>
              <w:t>your research paper according to APA guidelines.</w:t>
            </w:r>
          </w:p>
          <w:p w14:paraId="337F1043" w14:textId="77777777" w:rsidR="00184354" w:rsidRDefault="00184354" w:rsidP="0021332A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6EB5BC82" w14:textId="3747BB3D" w:rsidR="00E80969" w:rsidRPr="00E80969" w:rsidRDefault="00E80969" w:rsidP="0021332A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Submit </w:t>
            </w:r>
            <w:r>
              <w:t>your paper.</w:t>
            </w:r>
          </w:p>
        </w:tc>
        <w:tc>
          <w:tcPr>
            <w:tcW w:w="1440" w:type="dxa"/>
          </w:tcPr>
          <w:p w14:paraId="4D0DBEBD" w14:textId="25AB6C1A" w:rsidR="00222C77" w:rsidRDefault="00222C77" w:rsidP="00222C7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4.1, 4.3, 4.4</w:t>
            </w:r>
          </w:p>
        </w:tc>
        <w:tc>
          <w:tcPr>
            <w:tcW w:w="1440" w:type="dxa"/>
          </w:tcPr>
          <w:p w14:paraId="235B27B6" w14:textId="1DAA77A5" w:rsidR="00222C77" w:rsidRDefault="007C30A7" w:rsidP="00222C7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Project = </w:t>
            </w:r>
            <w:r w:rsidR="00114869">
              <w:rPr>
                <w:rFonts w:cs="Arial"/>
                <w:szCs w:val="20"/>
              </w:rPr>
              <w:t>2</w:t>
            </w:r>
            <w:r w:rsidR="00222C77">
              <w:rPr>
                <w:rFonts w:cs="Arial"/>
                <w:szCs w:val="20"/>
              </w:rPr>
              <w:t>hr</w:t>
            </w:r>
          </w:p>
        </w:tc>
      </w:tr>
      <w:tr w:rsidR="00222C77" w:rsidRPr="007F339F" w14:paraId="13484A2A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2589E1" w14:textId="7A2B7353" w:rsidR="0021332A" w:rsidRPr="0021332A" w:rsidRDefault="0021332A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Market Your Facility</w:t>
            </w:r>
          </w:p>
          <w:p w14:paraId="142751EF" w14:textId="77777777" w:rsidR="0021332A" w:rsidRDefault="0021332A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</w:p>
          <w:p w14:paraId="126FE6C7" w14:textId="096F1C5C" w:rsidR="0021332A" w:rsidRDefault="00222C77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You are newly hired marketing director </w:t>
            </w:r>
            <w:r w:rsidR="0021332A">
              <w:rPr>
                <w:rFonts w:cs="Arial"/>
                <w:szCs w:val="20"/>
              </w:rPr>
              <w:t>for an assisted</w:t>
            </w:r>
            <w:r w:rsidR="00184354">
              <w:rPr>
                <w:rFonts w:cs="Arial"/>
                <w:szCs w:val="20"/>
              </w:rPr>
              <w:t>-</w:t>
            </w:r>
            <w:r w:rsidR="0021332A">
              <w:rPr>
                <w:rFonts w:cs="Arial"/>
                <w:szCs w:val="20"/>
              </w:rPr>
              <w:t>living facility. The facility hired you because they need further exposure to increase profit.</w:t>
            </w:r>
            <w:r w:rsidR="00D209F6">
              <w:rPr>
                <w:rFonts w:cs="Arial"/>
                <w:szCs w:val="20"/>
              </w:rPr>
              <w:t xml:space="preserve"> They want you to create some kind of documentation to attract new and potential customers.</w:t>
            </w:r>
          </w:p>
          <w:p w14:paraId="7B576EF9" w14:textId="77777777" w:rsidR="0021332A" w:rsidRDefault="0021332A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</w:p>
          <w:p w14:paraId="632486F3" w14:textId="7D99EA53" w:rsidR="00B9478F" w:rsidRDefault="0021332A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 w:rsidRPr="0021332A">
              <w:rPr>
                <w:rFonts w:cs="Arial"/>
                <w:b/>
                <w:szCs w:val="20"/>
              </w:rPr>
              <w:t>C</w:t>
            </w:r>
            <w:r w:rsidR="00222C77" w:rsidRPr="0021332A">
              <w:rPr>
                <w:rFonts w:cs="Arial"/>
                <w:b/>
                <w:szCs w:val="20"/>
              </w:rPr>
              <w:t>reate</w:t>
            </w:r>
            <w:r w:rsidR="00222C77">
              <w:rPr>
                <w:rFonts w:cs="Arial"/>
                <w:szCs w:val="20"/>
              </w:rPr>
              <w:t xml:space="preserve"> a brochure or p</w:t>
            </w:r>
            <w:r w:rsidR="00D209F6">
              <w:rPr>
                <w:rFonts w:cs="Arial"/>
                <w:szCs w:val="20"/>
              </w:rPr>
              <w:t>resentation using LucidPress (</w:t>
            </w:r>
            <w:hyperlink r:id="rId36" w:history="1">
              <w:r w:rsidR="00D209F6" w:rsidRPr="00055193">
                <w:rPr>
                  <w:rStyle w:val="Hyperlink"/>
                  <w:rFonts w:cs="Arial"/>
                  <w:szCs w:val="20"/>
                </w:rPr>
                <w:t>www.lucidpress.com</w:t>
              </w:r>
            </w:hyperlink>
            <w:r w:rsidR="00D209F6">
              <w:rPr>
                <w:rFonts w:cs="Arial"/>
                <w:szCs w:val="20"/>
              </w:rPr>
              <w:t>)</w:t>
            </w:r>
            <w:r>
              <w:rPr>
                <w:rFonts w:cs="Arial"/>
                <w:szCs w:val="20"/>
              </w:rPr>
              <w:t xml:space="preserve">. </w:t>
            </w:r>
          </w:p>
          <w:p w14:paraId="047729E8" w14:textId="77777777" w:rsidR="00184354" w:rsidRDefault="00184354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</w:p>
          <w:p w14:paraId="414C2C72" w14:textId="77777777" w:rsidR="00B9478F" w:rsidRDefault="00B9478F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 w:rsidRPr="00B9478F">
              <w:rPr>
                <w:rFonts w:cs="Arial"/>
                <w:b/>
                <w:szCs w:val="20"/>
              </w:rPr>
              <w:t>I</w:t>
            </w:r>
            <w:r w:rsidR="00222C77" w:rsidRPr="00B9478F">
              <w:rPr>
                <w:rFonts w:cs="Arial"/>
                <w:b/>
                <w:szCs w:val="20"/>
              </w:rPr>
              <w:t>nclude</w:t>
            </w:r>
            <w:r w:rsidR="00222C7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the following: </w:t>
            </w:r>
          </w:p>
          <w:p w14:paraId="3AACBA71" w14:textId="77777777" w:rsidR="00B9478F" w:rsidRDefault="00B9478F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</w:p>
          <w:p w14:paraId="6C0009F7" w14:textId="77777777" w:rsidR="00B9478F" w:rsidRDefault="00B9478F" w:rsidP="00B9478F">
            <w:pPr>
              <w:pStyle w:val="AssignmentsLevel2"/>
            </w:pPr>
            <w:r>
              <w:t>N</w:t>
            </w:r>
            <w:r w:rsidR="00222C77">
              <w:t xml:space="preserve">ame of </w:t>
            </w:r>
            <w:r>
              <w:t>the</w:t>
            </w:r>
            <w:r w:rsidR="00222C77">
              <w:t xml:space="preserve"> facility</w:t>
            </w:r>
          </w:p>
          <w:p w14:paraId="3930A4D0" w14:textId="77777777" w:rsidR="00B9478F" w:rsidRDefault="00B9478F" w:rsidP="00B9478F">
            <w:pPr>
              <w:pStyle w:val="AssignmentsLevel2"/>
            </w:pPr>
            <w:r>
              <w:t>M</w:t>
            </w:r>
            <w:r w:rsidR="00222C77">
              <w:t>ission statement</w:t>
            </w:r>
          </w:p>
          <w:p w14:paraId="63D22A0C" w14:textId="77777777" w:rsidR="00D209F6" w:rsidRDefault="00B9478F" w:rsidP="00B9478F">
            <w:pPr>
              <w:pStyle w:val="AssignmentsLevel2"/>
            </w:pPr>
            <w:r>
              <w:t>T</w:t>
            </w:r>
            <w:r w:rsidR="00222C77">
              <w:t xml:space="preserve">ypes of services </w:t>
            </w:r>
          </w:p>
          <w:p w14:paraId="77796C14" w14:textId="77777777" w:rsidR="00D209F6" w:rsidRDefault="00D209F6" w:rsidP="00B9478F">
            <w:pPr>
              <w:pStyle w:val="AssignmentsLevel2"/>
            </w:pPr>
            <w:r>
              <w:t>C</w:t>
            </w:r>
            <w:r w:rsidR="00222C77">
              <w:t xml:space="preserve">osts and reimbursement options </w:t>
            </w:r>
          </w:p>
          <w:p w14:paraId="6AE3A36C" w14:textId="1BC0500B" w:rsidR="00222C77" w:rsidRDefault="00D209F6" w:rsidP="00B9478F">
            <w:pPr>
              <w:pStyle w:val="AssignmentsLevel2"/>
            </w:pPr>
            <w:r>
              <w:t>T</w:t>
            </w:r>
            <w:r w:rsidR="00222C77">
              <w:t xml:space="preserve">ypes of patients </w:t>
            </w:r>
          </w:p>
          <w:p w14:paraId="3A016756" w14:textId="77777777" w:rsidR="00222C77" w:rsidRDefault="00222C77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</w:p>
          <w:p w14:paraId="69D11C7A" w14:textId="77777777" w:rsidR="00D209F6" w:rsidRDefault="00D209F6" w:rsidP="00D209F6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When complete, click </w:t>
            </w:r>
            <w:r w:rsidRPr="00327DD5">
              <w:rPr>
                <w:rFonts w:cs="Arial"/>
                <w:b/>
                <w:szCs w:val="20"/>
              </w:rPr>
              <w:t>Publish</w:t>
            </w: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on the top right-hand side of the page. A separate screen will pop up, and click </w:t>
            </w:r>
            <w:r w:rsidRPr="0087144D">
              <w:rPr>
                <w:rFonts w:cs="Arial"/>
                <w:b/>
                <w:szCs w:val="20"/>
              </w:rPr>
              <w:t>Publish</w:t>
            </w:r>
            <w:r>
              <w:rPr>
                <w:rFonts w:cs="Arial"/>
                <w:szCs w:val="20"/>
              </w:rPr>
              <w:t xml:space="preserve"> again. A link will then appear, copy the link provided under the Published Link section. </w:t>
            </w:r>
          </w:p>
          <w:p w14:paraId="163E74FA" w14:textId="77777777" w:rsidR="00D209F6" w:rsidRDefault="00D209F6" w:rsidP="00D209F6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751A4993" w14:textId="77777777" w:rsidR="00D209F6" w:rsidRDefault="00D209F6" w:rsidP="00D209F6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Post </w:t>
            </w:r>
            <w:r>
              <w:rPr>
                <w:rFonts w:cs="Arial"/>
                <w:szCs w:val="20"/>
              </w:rPr>
              <w:t xml:space="preserve">the Published Link into a blog post to share with the class.  </w:t>
            </w:r>
          </w:p>
          <w:p w14:paraId="6A8F581C" w14:textId="77777777" w:rsidR="00184354" w:rsidRDefault="00184354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</w:p>
          <w:p w14:paraId="1CEF61C1" w14:textId="0795AB6E" w:rsidR="00222C77" w:rsidRDefault="00222C77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 w:rsidRPr="00D209F6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presentation of at least </w:t>
            </w:r>
            <w:r w:rsidR="00D209F6">
              <w:rPr>
                <w:rFonts w:cs="Arial"/>
                <w:szCs w:val="20"/>
              </w:rPr>
              <w:t>three</w:t>
            </w:r>
            <w:r>
              <w:rPr>
                <w:rFonts w:cs="Arial"/>
                <w:szCs w:val="20"/>
              </w:rPr>
              <w:t xml:space="preserve"> students and provide constructive feedback on what you learned and how your content compares.   </w:t>
            </w:r>
          </w:p>
          <w:p w14:paraId="2685F77D" w14:textId="77777777" w:rsidR="00B9478F" w:rsidRDefault="00B9478F" w:rsidP="00222C77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</w:p>
          <w:p w14:paraId="5EA6E323" w14:textId="069FAF1F" w:rsidR="00B9478F" w:rsidRDefault="00B9478F" w:rsidP="0018435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 xml:space="preserve">: If you choose to use a different format such as </w:t>
            </w:r>
            <w:r w:rsidR="00DB20A9">
              <w:rPr>
                <w:rFonts w:cs="Arial"/>
                <w:szCs w:val="20"/>
              </w:rPr>
              <w:t xml:space="preserve">Microsoft </w:t>
            </w:r>
            <w:r>
              <w:rPr>
                <w:rFonts w:cs="Arial"/>
                <w:szCs w:val="20"/>
              </w:rPr>
              <w:t>PowerPoint</w:t>
            </w:r>
            <w:r w:rsidR="00DB20A9">
              <w:rPr>
                <w:rFonts w:cs="Arial"/>
                <w:szCs w:val="20"/>
              </w:rPr>
              <w:t xml:space="preserve"> or Word</w:t>
            </w:r>
            <w:r>
              <w:rPr>
                <w:rFonts w:cs="Arial"/>
                <w:szCs w:val="20"/>
              </w:rPr>
              <w:t xml:space="preserve"> to present your information, you must get instructor approval.</w:t>
            </w:r>
          </w:p>
        </w:tc>
        <w:tc>
          <w:tcPr>
            <w:tcW w:w="1440" w:type="dxa"/>
          </w:tcPr>
          <w:p w14:paraId="4364A7AE" w14:textId="136E04F1" w:rsidR="00222C77" w:rsidRDefault="00222C77" w:rsidP="00222C7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4.1,4.2,4.3</w:t>
            </w:r>
          </w:p>
        </w:tc>
        <w:tc>
          <w:tcPr>
            <w:tcW w:w="1440" w:type="dxa"/>
          </w:tcPr>
          <w:p w14:paraId="0781A29E" w14:textId="2FBCB322" w:rsidR="00222C77" w:rsidRDefault="007C30A7" w:rsidP="00222C7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Presentation Project = </w:t>
            </w:r>
            <w:r w:rsidR="00222C77">
              <w:rPr>
                <w:rFonts w:cs="Arial"/>
                <w:szCs w:val="20"/>
              </w:rPr>
              <w:t>2hr</w:t>
            </w:r>
          </w:p>
        </w:tc>
      </w:tr>
      <w:tr w:rsidR="00222C77" w:rsidRPr="007F339F" w14:paraId="07E3C2BF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EFFC97" w14:textId="7BA7B610" w:rsidR="00222C77" w:rsidRPr="0019123A" w:rsidRDefault="00222C77" w:rsidP="00222C77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 w:rsidRPr="0019123A">
              <w:rPr>
                <w:rFonts w:cs="Arial"/>
                <w:b/>
                <w:szCs w:val="20"/>
              </w:rPr>
              <w:t>Journal Entry</w:t>
            </w:r>
          </w:p>
          <w:p w14:paraId="7BBA349F" w14:textId="77777777" w:rsidR="00222C77" w:rsidRDefault="00222C77" w:rsidP="00222C77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4362B4F0" w14:textId="428F38EC" w:rsidR="0019123A" w:rsidRDefault="0019123A" w:rsidP="0019123A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Long-term care is an important topic to plan ahead of time</w:t>
            </w:r>
            <w:r w:rsidR="00184354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but many Americans are not ready to confront the issue. Consider your current life</w:t>
            </w:r>
            <w:r w:rsidR="00184354">
              <w:rPr>
                <w:rFonts w:cs="Arial"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</w:t>
            </w:r>
            <w:r w:rsidR="00184354">
              <w:rPr>
                <w:rFonts w:cs="Arial"/>
                <w:szCs w:val="20"/>
              </w:rPr>
              <w:t>I</w:t>
            </w:r>
            <w:r>
              <w:rPr>
                <w:rFonts w:cs="Arial"/>
                <w:szCs w:val="20"/>
              </w:rPr>
              <w:t xml:space="preserve">f you needed long-term care tomorrow, how prepared </w:t>
            </w:r>
            <w:r w:rsidR="00184354">
              <w:rPr>
                <w:rFonts w:cs="Arial"/>
                <w:szCs w:val="20"/>
              </w:rPr>
              <w:t xml:space="preserve">would </w:t>
            </w:r>
            <w:r>
              <w:rPr>
                <w:rFonts w:cs="Arial"/>
                <w:szCs w:val="20"/>
              </w:rPr>
              <w:t>you and your family</w:t>
            </w:r>
            <w:r w:rsidR="00184354">
              <w:rPr>
                <w:rFonts w:cs="Arial"/>
                <w:szCs w:val="20"/>
              </w:rPr>
              <w:t xml:space="preserve"> be</w:t>
            </w:r>
            <w:r>
              <w:rPr>
                <w:rFonts w:cs="Arial"/>
                <w:szCs w:val="20"/>
              </w:rPr>
              <w:t>?</w:t>
            </w:r>
          </w:p>
          <w:p w14:paraId="5F029487" w14:textId="77777777" w:rsidR="0019123A" w:rsidRDefault="0019123A" w:rsidP="0019123A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4EC5219F" w14:textId="77777777" w:rsidR="0019123A" w:rsidRDefault="0019123A" w:rsidP="0019123A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Respond </w:t>
            </w:r>
            <w:r>
              <w:rPr>
                <w:rFonts w:cs="Arial"/>
                <w:szCs w:val="20"/>
              </w:rPr>
              <w:t>to the following in your journal:</w:t>
            </w:r>
          </w:p>
          <w:p w14:paraId="6C007F4B" w14:textId="77777777" w:rsidR="0019123A" w:rsidRDefault="0019123A" w:rsidP="0019123A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6BCBB788" w14:textId="77777777" w:rsidR="0019123A" w:rsidRDefault="0019123A" w:rsidP="0019123A">
            <w:pPr>
              <w:pStyle w:val="AssignmentsLevel2"/>
            </w:pPr>
            <w:r>
              <w:t>I</w:t>
            </w:r>
            <w:r w:rsidR="00222C77">
              <w:t xml:space="preserve">f </w:t>
            </w:r>
            <w:r>
              <w:t>you</w:t>
            </w:r>
            <w:r w:rsidR="00222C77">
              <w:t xml:space="preserve"> needed long-term care tomorrow, how would </w:t>
            </w:r>
            <w:r>
              <w:t>you</w:t>
            </w:r>
            <w:r w:rsidR="00222C77">
              <w:t xml:space="preserve"> get it? How are </w:t>
            </w:r>
            <w:r>
              <w:t>you</w:t>
            </w:r>
            <w:r w:rsidR="00222C77">
              <w:t xml:space="preserve"> currently covered? </w:t>
            </w:r>
            <w:r>
              <w:t>W</w:t>
            </w:r>
            <w:r w:rsidR="00222C77">
              <w:t xml:space="preserve">hat </w:t>
            </w:r>
            <w:r>
              <w:t>areas of your life would you change to better prep for long-term care?</w:t>
            </w:r>
            <w:r w:rsidR="00222C77">
              <w:t xml:space="preserve"> </w:t>
            </w:r>
          </w:p>
          <w:p w14:paraId="6BBFFB72" w14:textId="0B87901A" w:rsidR="00222C77" w:rsidRPr="009F6FAF" w:rsidRDefault="00222C77" w:rsidP="00184354">
            <w:pPr>
              <w:pStyle w:val="AssignmentsLevel2"/>
            </w:pPr>
            <w:r>
              <w:t xml:space="preserve">How are things currently </w:t>
            </w:r>
            <w:r w:rsidR="00184354">
              <w:t xml:space="preserve">being </w:t>
            </w:r>
            <w:r>
              <w:t>paid for</w:t>
            </w:r>
            <w:r w:rsidR="0019123A">
              <w:t xml:space="preserve"> (e.g.</w:t>
            </w:r>
            <w:r w:rsidR="00601855">
              <w:t>,</w:t>
            </w:r>
            <w:r w:rsidR="0019123A">
              <w:t xml:space="preserve"> car and home payments)? W</w:t>
            </w:r>
            <w:r>
              <w:t xml:space="preserve">hat do </w:t>
            </w:r>
            <w:r w:rsidR="0019123A">
              <w:t>you</w:t>
            </w:r>
            <w:r>
              <w:t xml:space="preserve"> need to do to improve that?</w:t>
            </w:r>
          </w:p>
        </w:tc>
        <w:tc>
          <w:tcPr>
            <w:tcW w:w="1440" w:type="dxa"/>
          </w:tcPr>
          <w:p w14:paraId="3F1E2539" w14:textId="587F593E" w:rsidR="00222C77" w:rsidRPr="009F6FAF" w:rsidRDefault="00222C77" w:rsidP="00222C7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4.2, 4.3, 4.4</w:t>
            </w:r>
          </w:p>
        </w:tc>
        <w:tc>
          <w:tcPr>
            <w:tcW w:w="1440" w:type="dxa"/>
          </w:tcPr>
          <w:p w14:paraId="0286C943" w14:textId="7530F00C" w:rsidR="00222C77" w:rsidRPr="009F6FAF" w:rsidRDefault="007C30A7" w:rsidP="00222C7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Journal = </w:t>
            </w:r>
            <w:r w:rsidR="00222C77">
              <w:rPr>
                <w:rFonts w:cs="Arial"/>
                <w:szCs w:val="20"/>
              </w:rPr>
              <w:t>1hr</w:t>
            </w:r>
          </w:p>
        </w:tc>
      </w:tr>
      <w:tr w:rsidR="00222C77" w:rsidRPr="007F339F" w14:paraId="394EB634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D61FAA" w14:textId="5C4A12E0" w:rsidR="004D29A7" w:rsidRDefault="00842E82" w:rsidP="00222C77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Ch. 7 </w:t>
            </w:r>
            <w:r w:rsidR="004D29A7">
              <w:rPr>
                <w:rFonts w:cs="Arial"/>
                <w:b/>
                <w:szCs w:val="20"/>
              </w:rPr>
              <w:t>Review Questions</w:t>
            </w:r>
          </w:p>
          <w:p w14:paraId="1689939A" w14:textId="77777777" w:rsidR="004D29A7" w:rsidRDefault="004D29A7" w:rsidP="00222C77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624F00DC" w14:textId="6AAFEB2B" w:rsidR="004D29A7" w:rsidRDefault="00222C77" w:rsidP="004D29A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Pr="0058333B">
              <w:rPr>
                <w:rFonts w:cs="Arial"/>
                <w:szCs w:val="20"/>
              </w:rPr>
              <w:t>Ch</w:t>
            </w:r>
            <w:r w:rsidR="004D29A7">
              <w:rPr>
                <w:rFonts w:cs="Arial"/>
                <w:szCs w:val="20"/>
              </w:rPr>
              <w:t>.</w:t>
            </w:r>
            <w:r w:rsidRPr="0058333B">
              <w:rPr>
                <w:rFonts w:cs="Arial"/>
                <w:szCs w:val="20"/>
              </w:rPr>
              <w:t xml:space="preserve"> 7</w:t>
            </w:r>
            <w:r w:rsidR="004D29A7">
              <w:rPr>
                <w:rFonts w:cs="Arial"/>
                <w:szCs w:val="20"/>
              </w:rPr>
              <w:t xml:space="preserve"> </w:t>
            </w:r>
            <w:r w:rsidR="004D29A7" w:rsidRPr="00987FD0">
              <w:rPr>
                <w:rFonts w:cs="Arial"/>
                <w:i/>
                <w:szCs w:val="20"/>
              </w:rPr>
              <w:t>Fundamentals of US Health Care</w:t>
            </w:r>
            <w:r w:rsidR="004D29A7" w:rsidRPr="00DB0F19">
              <w:rPr>
                <w:rFonts w:cs="Arial"/>
                <w:szCs w:val="20"/>
              </w:rPr>
              <w:t>.</w:t>
            </w:r>
            <w:r w:rsidR="004D29A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Focus on mental health patient</w:t>
            </w:r>
            <w:r w:rsidR="004D29A7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(pp. 164</w:t>
            </w:r>
            <w:r w:rsidR="00184354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165)</w:t>
            </w:r>
            <w:r w:rsidR="004D29A7">
              <w:rPr>
                <w:rFonts w:cs="Arial"/>
                <w:szCs w:val="20"/>
              </w:rPr>
              <w:t xml:space="preserve">. </w:t>
            </w:r>
          </w:p>
          <w:p w14:paraId="46F3558F" w14:textId="77777777" w:rsidR="00184354" w:rsidRDefault="00184354" w:rsidP="004D29A7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75EAF1EA" w14:textId="77777777" w:rsidR="00222C77" w:rsidRDefault="004D29A7" w:rsidP="004D29A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4D29A7">
              <w:rPr>
                <w:rFonts w:cs="Arial"/>
                <w:b/>
                <w:szCs w:val="20"/>
              </w:rPr>
              <w:t>A</w:t>
            </w:r>
            <w:r w:rsidR="00222C77" w:rsidRPr="004D29A7">
              <w:rPr>
                <w:rFonts w:cs="Arial"/>
                <w:b/>
                <w:szCs w:val="20"/>
              </w:rPr>
              <w:t>nswer</w:t>
            </w:r>
            <w:r w:rsidR="00222C7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Review Q</w:t>
            </w:r>
            <w:r w:rsidR="00222C77">
              <w:rPr>
                <w:rFonts w:cs="Arial"/>
                <w:szCs w:val="20"/>
              </w:rPr>
              <w:t xml:space="preserve">uestions </w:t>
            </w:r>
            <w:r>
              <w:rPr>
                <w:rFonts w:cs="Arial"/>
                <w:szCs w:val="20"/>
              </w:rPr>
              <w:t>9 &amp; 10 on p</w:t>
            </w:r>
            <w:r w:rsidR="00222C77">
              <w:rPr>
                <w:rFonts w:cs="Arial"/>
                <w:szCs w:val="20"/>
              </w:rPr>
              <w:t xml:space="preserve">. 167. Answer </w:t>
            </w:r>
            <w:r>
              <w:rPr>
                <w:rFonts w:cs="Arial"/>
                <w:szCs w:val="20"/>
              </w:rPr>
              <w:t xml:space="preserve">each </w:t>
            </w:r>
            <w:r w:rsidR="00222C77">
              <w:rPr>
                <w:rFonts w:cs="Arial"/>
                <w:szCs w:val="20"/>
              </w:rPr>
              <w:t>in complete sentences</w:t>
            </w:r>
            <w:r>
              <w:rPr>
                <w:rFonts w:cs="Arial"/>
                <w:szCs w:val="20"/>
              </w:rPr>
              <w:t>.</w:t>
            </w:r>
          </w:p>
          <w:p w14:paraId="00263561" w14:textId="77777777" w:rsidR="00184354" w:rsidRDefault="00184354" w:rsidP="004D29A7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47B2BDBB" w14:textId="179368DF" w:rsidR="004D29A7" w:rsidRPr="004D29A7" w:rsidRDefault="004D29A7" w:rsidP="004D29A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Submit </w:t>
            </w:r>
            <w:r>
              <w:rPr>
                <w:rFonts w:cs="Arial"/>
                <w:szCs w:val="20"/>
              </w:rPr>
              <w:t>your assignment through Blackboard.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F257D13" w14:textId="41CDEF16" w:rsidR="00222C77" w:rsidRPr="009F6FAF" w:rsidRDefault="00222C77" w:rsidP="00222C7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C3C1DC4" w14:textId="7175EE3F" w:rsidR="00222C77" w:rsidRPr="009F6FAF" w:rsidRDefault="007C30A7" w:rsidP="00222C7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Problem Solving = </w:t>
            </w:r>
            <w:r w:rsidR="00222C77">
              <w:rPr>
                <w:rFonts w:cs="Arial"/>
                <w:szCs w:val="20"/>
              </w:rPr>
              <w:t>1hr</w:t>
            </w:r>
          </w:p>
        </w:tc>
      </w:tr>
      <w:tr w:rsidR="00222C77" w:rsidRPr="00842155" w14:paraId="412261F9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B0C61B" w14:textId="77777777" w:rsidR="00222C77" w:rsidRPr="00842155" w:rsidRDefault="00222C77" w:rsidP="00222C77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ACABC9" w14:textId="77777777" w:rsidR="00222C77" w:rsidRPr="00842155" w:rsidRDefault="00222C77" w:rsidP="00222C77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66471DC7" w14:textId="77777777" w:rsidR="00222C77" w:rsidRPr="00842155" w:rsidRDefault="00222C77" w:rsidP="00222C77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14E3A60" w14:textId="1363F2AC" w:rsidR="00222C77" w:rsidRPr="00842155" w:rsidRDefault="00222C77" w:rsidP="00222C77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9hrs</w:t>
            </w:r>
          </w:p>
        </w:tc>
      </w:tr>
      <w:tr w:rsidR="00222C77" w:rsidRPr="00842155" w14:paraId="2DC94149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1552EA" w14:textId="77777777" w:rsidR="00222C77" w:rsidRPr="009F6FAF" w:rsidRDefault="00222C77" w:rsidP="00222C7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501AC375" w14:textId="77777777" w:rsidR="00222C77" w:rsidRPr="009F6FAF" w:rsidRDefault="00222C77" w:rsidP="00222C77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</w:tc>
      </w:tr>
    </w:tbl>
    <w:p w14:paraId="1CDA68EF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01F86362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31094FD0" w14:textId="77777777" w:rsidR="00035EB6" w:rsidRPr="006324AB" w:rsidRDefault="00035EB6" w:rsidP="00035EB6">
      <w:pPr>
        <w:pStyle w:val="ListParagraph"/>
        <w:tabs>
          <w:tab w:val="left" w:pos="360"/>
        </w:tabs>
        <w:spacing w:before="60" w:after="60"/>
        <w:ind w:left="360"/>
        <w:rPr>
          <w:rFonts w:cs="Arial"/>
          <w:szCs w:val="20"/>
        </w:rPr>
        <w:sectPr w:rsidR="00035EB6" w:rsidRPr="006324AB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D47B4A8" w14:textId="77777777" w:rsidR="00100350" w:rsidRDefault="00100350">
      <w:pPr>
        <w:rPr>
          <w:rFonts w:cs="Arial"/>
          <w:szCs w:val="20"/>
        </w:r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248D6997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EA768F" w14:textId="54B7A74C" w:rsidR="002C1641" w:rsidRPr="00842155" w:rsidRDefault="002C1641" w:rsidP="0023199D">
            <w:pPr>
              <w:pStyle w:val="WeeklyTopicHeading1"/>
            </w:pPr>
            <w:bookmarkStart w:id="9" w:name="weekfive"/>
            <w:bookmarkStart w:id="10" w:name="_Toc358980898"/>
            <w:bookmarkEnd w:id="9"/>
            <w:r w:rsidRPr="0068364F">
              <w:t xml:space="preserve">Week </w:t>
            </w:r>
            <w:r>
              <w:t>Five</w:t>
            </w:r>
            <w:r w:rsidRPr="0068364F">
              <w:t xml:space="preserve">: </w:t>
            </w:r>
            <w:bookmarkEnd w:id="10"/>
            <w:r w:rsidR="0023199D">
              <w:t>Healthcare Today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07D32A83" w14:textId="77777777" w:rsidR="002C1641" w:rsidRPr="0090566F" w:rsidRDefault="002C1641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4B129FE8" w14:textId="77777777" w:rsidR="002C1641" w:rsidRPr="0090566F" w:rsidRDefault="002C1641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760CC01E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188551" w14:textId="77777777" w:rsidR="00BA4B7B" w:rsidRPr="005B10FE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7BF6EDC" w14:textId="77777777" w:rsidR="00BA4B7B" w:rsidRPr="00842155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19CE85BB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3322B3" w14:textId="470A8E5E" w:rsidR="0097496A" w:rsidRPr="00842155" w:rsidRDefault="00F253B2" w:rsidP="002F692E">
            <w:pPr>
              <w:pStyle w:val="ObjectiveBullet"/>
              <w:numPr>
                <w:ilvl w:val="1"/>
                <w:numId w:val="33"/>
              </w:numPr>
              <w:tabs>
                <w:tab w:val="clear" w:pos="0"/>
              </w:tabs>
            </w:pPr>
            <w:r>
              <w:t xml:space="preserve">Explain the progression and challenges of </w:t>
            </w:r>
            <w:r w:rsidR="00184354">
              <w:t>n</w:t>
            </w:r>
            <w:r>
              <w:t xml:space="preserve">ational </w:t>
            </w:r>
            <w:r w:rsidR="00184354">
              <w:t>h</w:t>
            </w:r>
            <w:r>
              <w:t xml:space="preserve">ealth </w:t>
            </w:r>
            <w:r w:rsidR="00184354">
              <w:t>i</w:t>
            </w:r>
            <w:r>
              <w:t>nsurance.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5EC72B21" w14:textId="23DC2703" w:rsidR="00AC59AA" w:rsidRPr="00842155" w:rsidRDefault="0023199D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</w:t>
            </w:r>
            <w:r w:rsidR="00AC59AA">
              <w:rPr>
                <w:rFonts w:cs="Arial"/>
                <w:szCs w:val="20"/>
              </w:rPr>
              <w:t xml:space="preserve">1, </w:t>
            </w:r>
            <w:r>
              <w:rPr>
                <w:rFonts w:cs="Arial"/>
                <w:szCs w:val="20"/>
              </w:rPr>
              <w:t>3, 4</w:t>
            </w:r>
            <w:r w:rsidR="00AC59AA">
              <w:rPr>
                <w:rFonts w:cs="Arial"/>
                <w:szCs w:val="20"/>
              </w:rPr>
              <w:t>, 5</w:t>
            </w:r>
          </w:p>
        </w:tc>
      </w:tr>
      <w:tr w:rsidR="00BA4B7B" w:rsidRPr="00842155" w14:paraId="376B6A89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ED0A43" w14:textId="5DE73C81" w:rsidR="00BA4B7B" w:rsidRPr="00842155" w:rsidRDefault="00F253B2" w:rsidP="002F692E">
            <w:pPr>
              <w:pStyle w:val="ObjectiveBullet"/>
              <w:numPr>
                <w:ilvl w:val="1"/>
                <w:numId w:val="33"/>
              </w:numPr>
              <w:tabs>
                <w:tab w:val="clear" w:pos="0"/>
              </w:tabs>
            </w:pPr>
            <w:r>
              <w:t>Evaluate the pros and cons of the Affordable Care Act of 2014.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7AAF7012" w14:textId="3D7C9A46" w:rsidR="00BA4B7B" w:rsidRPr="00842155" w:rsidRDefault="00F253B2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2, 3, 4, 5</w:t>
            </w:r>
          </w:p>
        </w:tc>
      </w:tr>
      <w:tr w:rsidR="00BA4B7B" w:rsidRPr="00842155" w14:paraId="6ABF35D0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1E2C65" w14:textId="77777777" w:rsidR="00BA4B7B" w:rsidRPr="005B10FE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5399EC8B" w14:textId="77777777" w:rsidR="00BA4B7B" w:rsidRPr="005B10FE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53145FC5" w14:textId="77777777" w:rsidR="00BA4B7B" w:rsidRPr="005B10FE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4FAAE926" w14:textId="77777777" w:rsidR="00BA4B7B" w:rsidRPr="005B10FE" w:rsidRDefault="00BA4B7B" w:rsidP="00FD5474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F692E" w:rsidRPr="00842155" w14:paraId="5B7774DD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8052B1" w14:textId="55B260AD" w:rsidR="002F692E" w:rsidRPr="00E3447E" w:rsidRDefault="00114869" w:rsidP="00114869">
            <w:pPr>
              <w:ind w:left="216" w:hanging="216"/>
              <w:rPr>
                <w:rFonts w:cs="Arial"/>
                <w:szCs w:val="20"/>
              </w:rPr>
            </w:pPr>
            <w:r w:rsidRPr="00114869">
              <w:rPr>
                <w:rFonts w:cs="Arial"/>
                <w:b/>
                <w:szCs w:val="20"/>
              </w:rPr>
              <w:t>Read</w:t>
            </w:r>
            <w:r w:rsidR="002F692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C</w:t>
            </w:r>
            <w:r w:rsidR="002F692E">
              <w:rPr>
                <w:rFonts w:cs="Arial"/>
                <w:szCs w:val="20"/>
              </w:rPr>
              <w:t>h</w:t>
            </w:r>
            <w:r>
              <w:rPr>
                <w:rFonts w:cs="Arial"/>
                <w:szCs w:val="20"/>
              </w:rPr>
              <w:t>.</w:t>
            </w:r>
            <w:r w:rsidR="002F692E">
              <w:rPr>
                <w:rFonts w:cs="Arial"/>
                <w:szCs w:val="20"/>
              </w:rPr>
              <w:t xml:space="preserve"> 16 </w:t>
            </w:r>
            <w:r>
              <w:rPr>
                <w:rFonts w:cs="Arial"/>
                <w:szCs w:val="20"/>
              </w:rPr>
              <w:t xml:space="preserve">of </w:t>
            </w:r>
            <w:r w:rsidRPr="007C54D3">
              <w:rPr>
                <w:i/>
              </w:rPr>
              <w:t>Fundamentals of US Health Care</w:t>
            </w:r>
            <w:r>
              <w:rPr>
                <w:rFonts w:cs="Arial"/>
                <w:szCs w:val="20"/>
              </w:rPr>
              <w:t xml:space="preserve">. </w:t>
            </w:r>
            <w:r w:rsidR="002F692E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09F119E2" w14:textId="5F560A4D" w:rsidR="002F692E" w:rsidRPr="009F6FAF" w:rsidRDefault="002F692E" w:rsidP="002F692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</w:t>
            </w:r>
          </w:p>
        </w:tc>
        <w:tc>
          <w:tcPr>
            <w:tcW w:w="1440" w:type="dxa"/>
          </w:tcPr>
          <w:p w14:paraId="017AB4D1" w14:textId="2645FD6F" w:rsidR="002F692E" w:rsidRPr="009F6FAF" w:rsidRDefault="002F692E" w:rsidP="002F692E">
            <w:pPr>
              <w:rPr>
                <w:rFonts w:cs="Arial"/>
                <w:szCs w:val="20"/>
              </w:rPr>
            </w:pPr>
          </w:p>
        </w:tc>
      </w:tr>
      <w:tr w:rsidR="007224F0" w:rsidRPr="007F339F" w14:paraId="4994A805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4266DA" w14:textId="17617900" w:rsidR="005F5E15" w:rsidRPr="00114869" w:rsidRDefault="005F5E15" w:rsidP="007224F0">
            <w:pPr>
              <w:rPr>
                <w:rFonts w:cs="Arial"/>
                <w:b/>
                <w:szCs w:val="20"/>
              </w:rPr>
            </w:pPr>
            <w:r w:rsidRPr="00114869">
              <w:rPr>
                <w:rFonts w:cs="Arial"/>
                <w:b/>
                <w:szCs w:val="20"/>
              </w:rPr>
              <w:t>Your Healthcare Program Blog</w:t>
            </w:r>
          </w:p>
          <w:p w14:paraId="15707C69" w14:textId="77777777" w:rsidR="005F5E15" w:rsidRDefault="005F5E15" w:rsidP="007224F0">
            <w:pPr>
              <w:rPr>
                <w:rFonts w:cs="Arial"/>
                <w:szCs w:val="20"/>
              </w:rPr>
            </w:pPr>
          </w:p>
          <w:p w14:paraId="12C0EA3F" w14:textId="17DCA06C" w:rsidR="00114869" w:rsidRDefault="007224F0" w:rsidP="0011486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You have been called by the President of the United States to design a </w:t>
            </w:r>
            <w:r w:rsidR="00184354">
              <w:rPr>
                <w:rFonts w:cs="Arial"/>
                <w:szCs w:val="20"/>
              </w:rPr>
              <w:t>n</w:t>
            </w:r>
            <w:r>
              <w:rPr>
                <w:rFonts w:cs="Arial"/>
                <w:szCs w:val="20"/>
              </w:rPr>
              <w:t xml:space="preserve">ational </w:t>
            </w:r>
            <w:r w:rsidR="00184354">
              <w:rPr>
                <w:rFonts w:cs="Arial"/>
                <w:szCs w:val="20"/>
              </w:rPr>
              <w:t>h</w:t>
            </w:r>
            <w:r>
              <w:rPr>
                <w:rFonts w:cs="Arial"/>
                <w:szCs w:val="20"/>
              </w:rPr>
              <w:t xml:space="preserve">ealthcare </w:t>
            </w:r>
            <w:r w:rsidR="00184354">
              <w:rPr>
                <w:rFonts w:cs="Arial"/>
                <w:szCs w:val="20"/>
              </w:rPr>
              <w:t>p</w:t>
            </w:r>
            <w:r>
              <w:rPr>
                <w:rFonts w:cs="Arial"/>
                <w:szCs w:val="20"/>
              </w:rPr>
              <w:t xml:space="preserve">rogram </w:t>
            </w:r>
            <w:r w:rsidR="00184354">
              <w:rPr>
                <w:rFonts w:cs="Arial"/>
                <w:szCs w:val="20"/>
              </w:rPr>
              <w:t xml:space="preserve">that </w:t>
            </w:r>
            <w:r>
              <w:rPr>
                <w:rFonts w:cs="Arial"/>
                <w:szCs w:val="20"/>
              </w:rPr>
              <w:t xml:space="preserve">will focus on cost, quality, and accessibility. </w:t>
            </w:r>
            <w:r w:rsidR="005F5E15">
              <w:rPr>
                <w:rFonts w:cs="Arial"/>
                <w:szCs w:val="20"/>
              </w:rPr>
              <w:t>You may use aspects of the current A</w:t>
            </w:r>
            <w:r w:rsidR="00114869">
              <w:rPr>
                <w:rFonts w:cs="Arial"/>
                <w:szCs w:val="20"/>
              </w:rPr>
              <w:t>ffordable Care Act</w:t>
            </w:r>
            <w:r w:rsidR="005F5E15">
              <w:rPr>
                <w:rFonts w:cs="Arial"/>
                <w:szCs w:val="20"/>
              </w:rPr>
              <w:t xml:space="preserve"> and make adjus</w:t>
            </w:r>
            <w:r w:rsidR="00114869">
              <w:rPr>
                <w:rFonts w:cs="Arial"/>
                <w:szCs w:val="20"/>
              </w:rPr>
              <w:t>tments based on your interests</w:t>
            </w:r>
            <w:r w:rsidR="00184354">
              <w:rPr>
                <w:rFonts w:cs="Arial"/>
                <w:szCs w:val="20"/>
              </w:rPr>
              <w:t>,</w:t>
            </w:r>
            <w:r w:rsidR="00114869">
              <w:rPr>
                <w:rFonts w:cs="Arial"/>
                <w:szCs w:val="20"/>
              </w:rPr>
              <w:t xml:space="preserve"> </w:t>
            </w:r>
            <w:r w:rsidR="00184354">
              <w:rPr>
                <w:rFonts w:cs="Arial"/>
                <w:szCs w:val="20"/>
              </w:rPr>
              <w:t>o</w:t>
            </w:r>
            <w:r w:rsidR="005F5E15">
              <w:rPr>
                <w:rFonts w:cs="Arial"/>
                <w:szCs w:val="20"/>
              </w:rPr>
              <w:t xml:space="preserve">r create your own ideas. </w:t>
            </w:r>
          </w:p>
          <w:p w14:paraId="7B8043DF" w14:textId="77777777" w:rsidR="00114869" w:rsidRDefault="00114869" w:rsidP="00114869">
            <w:pPr>
              <w:rPr>
                <w:rFonts w:cs="Arial"/>
                <w:szCs w:val="20"/>
              </w:rPr>
            </w:pPr>
          </w:p>
          <w:p w14:paraId="665B4EB8" w14:textId="77777777" w:rsidR="00114869" w:rsidRDefault="005F5E15" w:rsidP="00114869">
            <w:pPr>
              <w:rPr>
                <w:rFonts w:cs="Arial"/>
                <w:szCs w:val="20"/>
              </w:rPr>
            </w:pPr>
            <w:r w:rsidRPr="00114869">
              <w:rPr>
                <w:rFonts w:cs="Arial"/>
                <w:b/>
                <w:szCs w:val="20"/>
              </w:rPr>
              <w:t>Provide</w:t>
            </w:r>
            <w:r>
              <w:rPr>
                <w:rFonts w:cs="Arial"/>
                <w:szCs w:val="20"/>
              </w:rPr>
              <w:t xml:space="preserve"> details in </w:t>
            </w:r>
            <w:r w:rsidR="00114869">
              <w:rPr>
                <w:rFonts w:cs="Arial"/>
                <w:szCs w:val="20"/>
              </w:rPr>
              <w:t xml:space="preserve">the blog regarding </w:t>
            </w:r>
            <w:r>
              <w:rPr>
                <w:rFonts w:cs="Arial"/>
                <w:szCs w:val="20"/>
              </w:rPr>
              <w:t xml:space="preserve">the plan and structure of this program. </w:t>
            </w:r>
          </w:p>
          <w:p w14:paraId="71060047" w14:textId="77777777" w:rsidR="00184354" w:rsidRDefault="00184354" w:rsidP="00114869">
            <w:pPr>
              <w:rPr>
                <w:rFonts w:cs="Arial"/>
                <w:b/>
                <w:szCs w:val="20"/>
              </w:rPr>
            </w:pPr>
          </w:p>
          <w:p w14:paraId="713E0811" w14:textId="77777777" w:rsidR="00114869" w:rsidRDefault="005F5E15" w:rsidP="00114869">
            <w:pPr>
              <w:rPr>
                <w:rFonts w:cs="Arial"/>
                <w:szCs w:val="20"/>
              </w:rPr>
            </w:pPr>
            <w:r w:rsidRPr="00114869">
              <w:rPr>
                <w:rFonts w:cs="Arial"/>
                <w:b/>
                <w:szCs w:val="20"/>
              </w:rPr>
              <w:t>Explain</w:t>
            </w:r>
            <w:r>
              <w:rPr>
                <w:rFonts w:cs="Arial"/>
                <w:szCs w:val="20"/>
              </w:rPr>
              <w:t xml:space="preserve"> why your plan is better than the current national healthcare program. </w:t>
            </w:r>
          </w:p>
          <w:p w14:paraId="0E458F3E" w14:textId="77777777" w:rsidR="00184354" w:rsidRDefault="00184354" w:rsidP="00114869">
            <w:pPr>
              <w:rPr>
                <w:rFonts w:cs="Arial"/>
                <w:b/>
                <w:szCs w:val="20"/>
              </w:rPr>
            </w:pPr>
          </w:p>
          <w:p w14:paraId="5074A9C6" w14:textId="77777777" w:rsidR="007224F0" w:rsidRDefault="005F5E15" w:rsidP="00114869">
            <w:pPr>
              <w:rPr>
                <w:rFonts w:cs="Arial"/>
                <w:szCs w:val="20"/>
              </w:rPr>
            </w:pPr>
            <w:r w:rsidRPr="00114869">
              <w:rPr>
                <w:rFonts w:cs="Arial"/>
                <w:b/>
                <w:szCs w:val="20"/>
              </w:rPr>
              <w:t>State</w:t>
            </w:r>
            <w:r>
              <w:rPr>
                <w:rFonts w:cs="Arial"/>
                <w:szCs w:val="20"/>
              </w:rPr>
              <w:t xml:space="preserve"> some of the potential challenges your plan may encounter.</w:t>
            </w:r>
          </w:p>
          <w:p w14:paraId="1D950349" w14:textId="77777777" w:rsidR="00184354" w:rsidRDefault="00184354" w:rsidP="00436A6C">
            <w:pPr>
              <w:rPr>
                <w:rFonts w:cs="Arial"/>
                <w:b/>
                <w:szCs w:val="20"/>
              </w:rPr>
            </w:pPr>
          </w:p>
          <w:p w14:paraId="083EF1C7" w14:textId="3F2CD20F" w:rsidR="00114869" w:rsidRPr="00114869" w:rsidRDefault="00114869" w:rsidP="00436A6C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t</w:t>
            </w:r>
            <w:r w:rsidR="00436A6C">
              <w:rPr>
                <w:rFonts w:cs="Arial"/>
                <w:szCs w:val="20"/>
              </w:rPr>
              <w:t>he ideas of two students explaining what you find interesting about their ideas and whether you agree or disagree with their stance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1CE250C" w14:textId="06D8CC4A" w:rsidR="007224F0" w:rsidRPr="009F6FAF" w:rsidRDefault="007224F0" w:rsidP="007224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5.1,5.2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C7041B0" w14:textId="2F8EB38E" w:rsidR="007224F0" w:rsidRPr="009F6FAF" w:rsidRDefault="007C30A7" w:rsidP="007224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Blog = </w:t>
            </w:r>
            <w:r w:rsidR="007224F0">
              <w:rPr>
                <w:rFonts w:cs="Arial"/>
                <w:szCs w:val="20"/>
              </w:rPr>
              <w:t>1hr</w:t>
            </w:r>
          </w:p>
        </w:tc>
      </w:tr>
      <w:tr w:rsidR="00436A6C" w:rsidRPr="007F339F" w14:paraId="6CC293B1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CBB550" w14:textId="6F67FB4A" w:rsidR="00436A6C" w:rsidRPr="00436A6C" w:rsidRDefault="00436A6C" w:rsidP="00436A6C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Healthcare Reform</w:t>
            </w:r>
          </w:p>
          <w:p w14:paraId="18F7A3E5" w14:textId="77777777" w:rsidR="00436A6C" w:rsidRDefault="00436A6C" w:rsidP="00436A6C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</w:p>
          <w:p w14:paraId="4EA94FCE" w14:textId="429EC1EE" w:rsidR="004C3D50" w:rsidRDefault="00436A6C" w:rsidP="00436A6C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 w:rsidRPr="00436A6C">
              <w:rPr>
                <w:rFonts w:cs="Arial"/>
                <w:b/>
                <w:szCs w:val="20"/>
              </w:rPr>
              <w:t>View</w:t>
            </w:r>
            <w:r>
              <w:rPr>
                <w:rFonts w:cs="Arial"/>
                <w:szCs w:val="20"/>
              </w:rPr>
              <w:t xml:space="preserve"> video </w:t>
            </w:r>
            <w:r w:rsidR="00AA6FCE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Illustrating the Success of Health Care Reform</w:t>
            </w:r>
            <w:r w:rsidR="00AA6FCE">
              <w:rPr>
                <w:rFonts w:cs="Arial"/>
                <w:szCs w:val="20"/>
              </w:rPr>
              <w:t>”:</w:t>
            </w:r>
            <w:r>
              <w:rPr>
                <w:rFonts w:cs="Arial"/>
                <w:szCs w:val="20"/>
              </w:rPr>
              <w:t xml:space="preserve"> </w:t>
            </w:r>
            <w:hyperlink r:id="rId37" w:history="1">
              <w:r>
                <w:rPr>
                  <w:rStyle w:val="Hyperlink"/>
                  <w:rFonts w:cs="Arial"/>
                  <w:szCs w:val="20"/>
                </w:rPr>
                <w:t>http://www.medcitynews.com/2012/01/health-reform-explained-in-a-cartoon-video</w:t>
              </w:r>
            </w:hyperlink>
            <w:r w:rsidR="004C3D50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  <w:p w14:paraId="1A92666A" w14:textId="77777777" w:rsidR="00AA6FCE" w:rsidRDefault="00AA6FCE" w:rsidP="004C3D50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</w:p>
          <w:p w14:paraId="02B74338" w14:textId="77777777" w:rsidR="004C3D50" w:rsidRDefault="004C3D50" w:rsidP="004C3D50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 w:rsidRPr="004C3D50">
              <w:rPr>
                <w:rFonts w:cs="Arial"/>
                <w:b/>
                <w:szCs w:val="20"/>
              </w:rPr>
              <w:t>A</w:t>
            </w:r>
            <w:r w:rsidR="00436A6C" w:rsidRPr="004C3D50">
              <w:rPr>
                <w:rFonts w:cs="Arial"/>
                <w:b/>
                <w:szCs w:val="20"/>
              </w:rPr>
              <w:t>nswer</w:t>
            </w:r>
            <w:r w:rsidR="00436A6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the following </w:t>
            </w:r>
            <w:r w:rsidR="00436A6C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>:</w:t>
            </w:r>
            <w:r w:rsidR="00436A6C">
              <w:rPr>
                <w:rFonts w:cs="Arial"/>
                <w:szCs w:val="20"/>
              </w:rPr>
              <w:t xml:space="preserve"> </w:t>
            </w:r>
          </w:p>
          <w:p w14:paraId="7C137D0F" w14:textId="77777777" w:rsidR="004C3D50" w:rsidRDefault="004C3D50" w:rsidP="004C3D50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</w:p>
          <w:p w14:paraId="69DD71EA" w14:textId="06031A51" w:rsidR="00436A6C" w:rsidRPr="004C3D50" w:rsidRDefault="00436A6C" w:rsidP="004C3D50">
            <w:pPr>
              <w:pStyle w:val="AssignmentsLevel2"/>
              <w:rPr>
                <w:b/>
              </w:rPr>
            </w:pPr>
            <w:r>
              <w:t>What is one thing you learned from the video</w:t>
            </w:r>
            <w:r w:rsidR="004C3D50">
              <w:t xml:space="preserve">? </w:t>
            </w:r>
            <w:r>
              <w:t xml:space="preserve">Should </w:t>
            </w:r>
            <w:r w:rsidR="00AA6FCE">
              <w:t>young adults</w:t>
            </w:r>
            <w:r>
              <w:t xml:space="preserve"> be forced to sign up for insurance</w:t>
            </w:r>
            <w:r w:rsidR="00AA6FCE">
              <w:t>,</w:t>
            </w:r>
            <w:r>
              <w:t xml:space="preserve"> or</w:t>
            </w:r>
            <w:r w:rsidR="00AA6FCE">
              <w:t xml:space="preserve"> should they be</w:t>
            </w:r>
            <w:r>
              <w:t xml:space="preserve"> given the choice</w:t>
            </w:r>
            <w:r w:rsidR="004C3D50">
              <w:t>? A</w:t>
            </w:r>
            <w:r>
              <w:t xml:space="preserve">re Medicare patients better off with the new </w:t>
            </w:r>
            <w:r w:rsidR="004C3D50">
              <w:t>a</w:t>
            </w:r>
            <w:r>
              <w:t>ct</w:t>
            </w:r>
            <w:r w:rsidR="00AA6FCE">
              <w:t>,</w:t>
            </w:r>
            <w:r>
              <w:t xml:space="preserve"> or was the old approach </w:t>
            </w:r>
            <w:r>
              <w:lastRenderedPageBreak/>
              <w:t>better</w:t>
            </w:r>
            <w:r w:rsidR="004C3D50">
              <w:t>?</w:t>
            </w:r>
          </w:p>
          <w:p w14:paraId="03204B8F" w14:textId="77777777" w:rsidR="004C3D50" w:rsidRDefault="004C3D50" w:rsidP="004C3D50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752D1DA8" w14:textId="4868042B" w:rsidR="004C3D50" w:rsidRPr="004C3D50" w:rsidRDefault="004C3D50" w:rsidP="004C3D50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Respond </w:t>
            </w:r>
            <w:r>
              <w:t>to two other students explaining how you may or may not agree with their stance.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ED7AF7D" w14:textId="3B580D42" w:rsidR="00436A6C" w:rsidRDefault="00436A6C" w:rsidP="00436A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3743930" w14:textId="108B2AD3" w:rsidR="00436A6C" w:rsidRPr="007C30A7" w:rsidRDefault="007C30A7" w:rsidP="00436A6C">
            <w:pPr>
              <w:rPr>
                <w:rFonts w:cs="Arial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Lecture Activity = </w:t>
            </w:r>
            <w:r w:rsidR="00436A6C" w:rsidRPr="007C30A7">
              <w:rPr>
                <w:rFonts w:cs="Arial"/>
                <w:sz w:val="18"/>
                <w:szCs w:val="20"/>
              </w:rPr>
              <w:t>1hr</w:t>
            </w:r>
          </w:p>
        </w:tc>
      </w:tr>
      <w:tr w:rsidR="00436A6C" w:rsidRPr="007F339F" w14:paraId="5194C1E9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4964A2" w14:textId="03044E1F" w:rsidR="00436A6C" w:rsidRDefault="00436A6C" w:rsidP="00436A6C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5 Opinion Matters  </w:t>
            </w:r>
          </w:p>
          <w:p w14:paraId="062B8644" w14:textId="77777777" w:rsidR="00436A6C" w:rsidRDefault="00436A6C" w:rsidP="00436A6C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szCs w:val="20"/>
              </w:rPr>
            </w:pPr>
          </w:p>
          <w:p w14:paraId="360F462F" w14:textId="77777777" w:rsidR="00436A6C" w:rsidRDefault="00436A6C" w:rsidP="00436A6C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Answer </w:t>
            </w:r>
            <w:r>
              <w:rPr>
                <w:rFonts w:cs="Arial"/>
                <w:szCs w:val="20"/>
              </w:rPr>
              <w:t>the following question:</w:t>
            </w:r>
          </w:p>
          <w:p w14:paraId="5735B4F5" w14:textId="77777777" w:rsidR="00436A6C" w:rsidRDefault="00436A6C" w:rsidP="00436A6C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szCs w:val="20"/>
              </w:rPr>
            </w:pPr>
          </w:p>
          <w:p w14:paraId="35836589" w14:textId="4015490D" w:rsidR="00436A6C" w:rsidRDefault="00436A6C" w:rsidP="00436A6C">
            <w:pPr>
              <w:pStyle w:val="AssignmentsLevel2"/>
            </w:pPr>
            <w:r>
              <w:t xml:space="preserve">Should large businesses continue to provide healthcare benefits at a loss? Explain your rationale in light of the Affordable Care Act.  </w:t>
            </w:r>
          </w:p>
          <w:p w14:paraId="0CDB1BAE" w14:textId="77777777" w:rsidR="00436A6C" w:rsidRDefault="00436A6C" w:rsidP="00436A6C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66FEB2A9" w14:textId="20345F1C" w:rsidR="00436A6C" w:rsidRPr="00436A6C" w:rsidRDefault="00436A6C" w:rsidP="00436A6C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Respond </w:t>
            </w:r>
            <w:r>
              <w:t>to the opinions of two students and how you may or may not agree with them.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418FE58" w14:textId="248870B6" w:rsidR="00436A6C" w:rsidRPr="009F6FAF" w:rsidRDefault="00436A6C" w:rsidP="00436A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DE266F6" w14:textId="45F6AB22" w:rsidR="00436A6C" w:rsidRPr="009F6FAF" w:rsidRDefault="007C30A7" w:rsidP="00436A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Board = </w:t>
            </w:r>
            <w:r w:rsidR="00436A6C">
              <w:rPr>
                <w:rFonts w:cs="Arial"/>
                <w:szCs w:val="20"/>
              </w:rPr>
              <w:t>1hr.</w:t>
            </w:r>
          </w:p>
        </w:tc>
      </w:tr>
      <w:tr w:rsidR="00436A6C" w:rsidRPr="00842155" w14:paraId="4785FED9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19F2A3" w14:textId="77777777" w:rsidR="00436A6C" w:rsidRPr="00842155" w:rsidRDefault="00436A6C" w:rsidP="00436A6C">
            <w:pPr>
              <w:ind w:left="216" w:hanging="216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7E304E" w14:textId="77777777" w:rsidR="00436A6C" w:rsidRPr="00842155" w:rsidRDefault="00436A6C" w:rsidP="00436A6C">
            <w:pPr>
              <w:ind w:left="216" w:hanging="216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F0FF90D" w14:textId="77777777" w:rsidR="00436A6C" w:rsidRPr="00842155" w:rsidRDefault="00436A6C" w:rsidP="00436A6C">
            <w:pPr>
              <w:ind w:left="216" w:hanging="216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32D243F6" w14:textId="77777777" w:rsidR="00436A6C" w:rsidRPr="00842155" w:rsidRDefault="00436A6C" w:rsidP="00436A6C">
            <w:pPr>
              <w:ind w:left="216" w:hanging="216"/>
              <w:rPr>
                <w:rFonts w:cs="Arial"/>
                <w:b/>
                <w:szCs w:val="20"/>
              </w:rPr>
            </w:pPr>
          </w:p>
        </w:tc>
      </w:tr>
      <w:tr w:rsidR="00436A6C" w:rsidRPr="00842155" w14:paraId="7BA4479D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5F9357" w14:textId="77777777" w:rsidR="00436A6C" w:rsidRPr="005B10FE" w:rsidRDefault="00436A6C" w:rsidP="00436A6C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9A44EA5" w14:textId="77777777" w:rsidR="00436A6C" w:rsidRPr="005B10FE" w:rsidRDefault="00436A6C" w:rsidP="00436A6C">
            <w:pPr>
              <w:tabs>
                <w:tab w:val="left" w:pos="0"/>
                <w:tab w:val="left" w:pos="2232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6F69D8D8" w14:textId="77777777" w:rsidR="00436A6C" w:rsidRPr="005B10FE" w:rsidRDefault="00436A6C" w:rsidP="00436A6C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4AB0CC8E" w14:textId="77777777" w:rsidR="00436A6C" w:rsidRPr="005B10FE" w:rsidRDefault="00436A6C" w:rsidP="00436A6C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436A6C" w:rsidRPr="00842155" w14:paraId="24408DA7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792ECB" w14:textId="5654AA40" w:rsidR="004C3D50" w:rsidRPr="004C3D50" w:rsidRDefault="004C3D50" w:rsidP="00436A6C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 w:rsidRPr="004C3D50">
              <w:rPr>
                <w:rFonts w:cs="Arial"/>
                <w:b/>
                <w:szCs w:val="20"/>
              </w:rPr>
              <w:t>Health Reform Hits Main Street</w:t>
            </w:r>
          </w:p>
          <w:p w14:paraId="3804C856" w14:textId="77777777" w:rsidR="004C3D50" w:rsidRDefault="004C3D50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41C14BA4" w14:textId="1F95D4F9" w:rsidR="00436A6C" w:rsidRDefault="00436A6C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4C3D50">
              <w:rPr>
                <w:rFonts w:cs="Arial"/>
                <w:b/>
                <w:szCs w:val="20"/>
              </w:rPr>
              <w:t>View</w:t>
            </w:r>
            <w:r>
              <w:rPr>
                <w:rFonts w:cs="Arial"/>
                <w:szCs w:val="20"/>
              </w:rPr>
              <w:t xml:space="preserve"> </w:t>
            </w:r>
            <w:r w:rsidR="004C3D50">
              <w:rPr>
                <w:rFonts w:cs="Arial"/>
                <w:szCs w:val="20"/>
              </w:rPr>
              <w:t xml:space="preserve">the following </w:t>
            </w:r>
            <w:r>
              <w:rPr>
                <w:rFonts w:cs="Arial"/>
                <w:szCs w:val="20"/>
              </w:rPr>
              <w:t>video</w:t>
            </w:r>
            <w:r w:rsidR="004C3D50">
              <w:rPr>
                <w:rFonts w:cs="Arial"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</w:t>
            </w:r>
            <w:hyperlink r:id="rId38" w:history="1">
              <w:r w:rsidR="00695A84" w:rsidRPr="00055193">
                <w:rPr>
                  <w:rStyle w:val="Hyperlink"/>
                  <w:rFonts w:cs="Arial"/>
                  <w:szCs w:val="20"/>
                </w:rPr>
                <w:t>http://youtu.be/3-Ilc5xK2_E</w:t>
              </w:r>
            </w:hyperlink>
            <w:r w:rsidR="004C3D50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  <w:p w14:paraId="20F5DC2D" w14:textId="77777777" w:rsidR="00AA6FCE" w:rsidRDefault="00AA6FCE" w:rsidP="00436A6C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5574631D" w14:textId="2889C085" w:rsidR="00436A6C" w:rsidRDefault="004C3D50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Answer </w:t>
            </w:r>
            <w:r w:rsidR="00AA6FCE" w:rsidRPr="00281094">
              <w:rPr>
                <w:rFonts w:cs="Arial"/>
                <w:szCs w:val="20"/>
              </w:rPr>
              <w:t>the following</w:t>
            </w:r>
            <w:r w:rsidR="00AA6FCE"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in 20</w:t>
            </w:r>
            <w:r w:rsidR="00436A6C">
              <w:rPr>
                <w:rFonts w:cs="Arial"/>
                <w:szCs w:val="20"/>
              </w:rPr>
              <w:t>0</w:t>
            </w:r>
            <w:r>
              <w:rPr>
                <w:rFonts w:cs="Arial"/>
                <w:szCs w:val="20"/>
              </w:rPr>
              <w:t xml:space="preserve"> to 2</w:t>
            </w:r>
            <w:r w:rsidR="00436A6C">
              <w:rPr>
                <w:rFonts w:cs="Arial"/>
                <w:szCs w:val="20"/>
              </w:rPr>
              <w:t>50</w:t>
            </w:r>
            <w:r w:rsidR="00AA6FCE">
              <w:rPr>
                <w:rFonts w:cs="Arial"/>
                <w:szCs w:val="20"/>
              </w:rPr>
              <w:t xml:space="preserve"> </w:t>
            </w:r>
            <w:r w:rsidR="00436A6C">
              <w:rPr>
                <w:rFonts w:cs="Arial"/>
                <w:szCs w:val="20"/>
              </w:rPr>
              <w:t>word</w:t>
            </w:r>
            <w:r>
              <w:rPr>
                <w:rFonts w:cs="Arial"/>
                <w:szCs w:val="20"/>
              </w:rPr>
              <w:t>s:</w:t>
            </w:r>
          </w:p>
          <w:p w14:paraId="7B6B16BF" w14:textId="77777777" w:rsidR="004C3D50" w:rsidRDefault="004C3D50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18587E55" w14:textId="17689CAD" w:rsidR="00436A6C" w:rsidRDefault="00436A6C" w:rsidP="004C3D50">
            <w:pPr>
              <w:pStyle w:val="AssignmentsLevel2"/>
            </w:pPr>
            <w:r>
              <w:t>What is your overall opinion of the plan</w:t>
            </w:r>
            <w:r w:rsidR="00AA6FCE">
              <w:t>?</w:t>
            </w:r>
            <w:r>
              <w:t xml:space="preserve"> </w:t>
            </w:r>
            <w:r w:rsidR="00AA6FCE">
              <w:t>W</w:t>
            </w:r>
            <w:r>
              <w:t>hat are your concerns? What impact will the act have on small businesses? What effect will it have on Medicaid, and is it really an affordable plan</w:t>
            </w:r>
            <w:r w:rsidR="00AA6FCE">
              <w:t>,</w:t>
            </w:r>
            <w:r>
              <w:t xml:space="preserve"> as its name indicates?</w:t>
            </w:r>
          </w:p>
          <w:p w14:paraId="15F340B3" w14:textId="77777777" w:rsidR="00436A6C" w:rsidRDefault="00436A6C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685C3EAE" w14:textId="4553F05F" w:rsidR="00436A6C" w:rsidRPr="00842155" w:rsidRDefault="00436A6C" w:rsidP="00695A84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4C3D50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responses of other students and </w:t>
            </w:r>
            <w:r w:rsidR="00695A84">
              <w:rPr>
                <w:rFonts w:cs="Arial"/>
                <w:szCs w:val="20"/>
              </w:rPr>
              <w:t>share</w:t>
            </w:r>
            <w:r>
              <w:rPr>
                <w:rFonts w:cs="Arial"/>
                <w:szCs w:val="20"/>
              </w:rPr>
              <w:t xml:space="preserve"> </w:t>
            </w:r>
            <w:r w:rsidR="004C3D50">
              <w:rPr>
                <w:rFonts w:cs="Arial"/>
                <w:szCs w:val="20"/>
              </w:rPr>
              <w:t xml:space="preserve">your fears and hopes of the plan. 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35DD81BD" w14:textId="313EF1FA" w:rsidR="00436A6C" w:rsidRPr="00842155" w:rsidRDefault="00436A6C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5.2</w:t>
            </w:r>
          </w:p>
        </w:tc>
        <w:tc>
          <w:tcPr>
            <w:tcW w:w="1440" w:type="dxa"/>
          </w:tcPr>
          <w:p w14:paraId="0DC6F20D" w14:textId="13BECAED" w:rsidR="00436A6C" w:rsidRPr="003A3300" w:rsidRDefault="007C30A7" w:rsidP="007C30A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Lecture Activity = 1</w:t>
            </w:r>
            <w:r w:rsidR="00436A6C" w:rsidRPr="003A3300">
              <w:rPr>
                <w:rFonts w:cs="Arial"/>
                <w:sz w:val="18"/>
                <w:szCs w:val="20"/>
              </w:rPr>
              <w:t>hr</w:t>
            </w:r>
          </w:p>
        </w:tc>
      </w:tr>
      <w:tr w:rsidR="00436A6C" w:rsidRPr="00842155" w14:paraId="50A09B0D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0587F3" w14:textId="038F26DD" w:rsidR="00252922" w:rsidRPr="00252922" w:rsidRDefault="00252922" w:rsidP="00436A6C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National Health Insurance History</w:t>
            </w:r>
          </w:p>
          <w:p w14:paraId="2E3D5FC0" w14:textId="77777777" w:rsidR="00252922" w:rsidRDefault="00252922" w:rsidP="00436A6C">
            <w:pPr>
              <w:rPr>
                <w:rFonts w:cs="Arial"/>
                <w:szCs w:val="20"/>
              </w:rPr>
            </w:pPr>
          </w:p>
          <w:p w14:paraId="04F9E1CD" w14:textId="77777777" w:rsidR="00252922" w:rsidRDefault="00436A6C" w:rsidP="00436A6C">
            <w:pPr>
              <w:rPr>
                <w:rFonts w:cs="Arial"/>
                <w:szCs w:val="20"/>
              </w:rPr>
            </w:pPr>
            <w:r w:rsidRPr="00252922">
              <w:rPr>
                <w:rFonts w:cs="Arial"/>
                <w:b/>
                <w:szCs w:val="20"/>
              </w:rPr>
              <w:t>Create</w:t>
            </w:r>
            <w:r w:rsidRPr="00436A6C">
              <w:rPr>
                <w:rFonts w:cs="Arial"/>
                <w:szCs w:val="20"/>
              </w:rPr>
              <w:t xml:space="preserve"> a </w:t>
            </w:r>
            <w:r w:rsidR="00252922">
              <w:rPr>
                <w:rFonts w:cs="Arial"/>
                <w:szCs w:val="20"/>
              </w:rPr>
              <w:t xml:space="preserve">historical </w:t>
            </w:r>
            <w:r w:rsidRPr="00436A6C">
              <w:rPr>
                <w:rFonts w:cs="Arial"/>
                <w:szCs w:val="20"/>
              </w:rPr>
              <w:t xml:space="preserve">chart on the history of </w:t>
            </w:r>
            <w:r w:rsidR="00252922">
              <w:rPr>
                <w:rFonts w:cs="Arial"/>
                <w:szCs w:val="20"/>
              </w:rPr>
              <w:t>national health i</w:t>
            </w:r>
            <w:r w:rsidRPr="00436A6C">
              <w:rPr>
                <w:rFonts w:cs="Arial"/>
                <w:szCs w:val="20"/>
              </w:rPr>
              <w:t xml:space="preserve">nsurance, from inception to the present. </w:t>
            </w:r>
          </w:p>
          <w:p w14:paraId="0234D74A" w14:textId="77777777" w:rsidR="00AA6FCE" w:rsidRDefault="00AA6FCE" w:rsidP="00436A6C">
            <w:pPr>
              <w:rPr>
                <w:rFonts w:cs="Arial"/>
                <w:b/>
                <w:szCs w:val="20"/>
              </w:rPr>
            </w:pPr>
          </w:p>
          <w:p w14:paraId="66013F3F" w14:textId="01581D6A" w:rsidR="00436A6C" w:rsidRDefault="00436A6C" w:rsidP="00436A6C">
            <w:pPr>
              <w:rPr>
                <w:rFonts w:cs="Arial"/>
                <w:szCs w:val="20"/>
              </w:rPr>
            </w:pPr>
            <w:r w:rsidRPr="00252922">
              <w:rPr>
                <w:rFonts w:cs="Arial"/>
                <w:b/>
                <w:szCs w:val="20"/>
              </w:rPr>
              <w:t>Focus</w:t>
            </w:r>
            <w:r w:rsidRPr="00436A6C">
              <w:rPr>
                <w:rFonts w:cs="Arial"/>
                <w:szCs w:val="20"/>
              </w:rPr>
              <w:t xml:space="preserve"> your attention on the challenges and whether you agree or disagree with the program changes throughout history.</w:t>
            </w:r>
          </w:p>
          <w:p w14:paraId="4033DE51" w14:textId="77777777" w:rsidR="00AA6FCE" w:rsidRDefault="00AA6FCE" w:rsidP="00436A6C">
            <w:pPr>
              <w:rPr>
                <w:rFonts w:cs="Arial"/>
                <w:b/>
                <w:szCs w:val="20"/>
              </w:rPr>
            </w:pPr>
          </w:p>
          <w:p w14:paraId="70396781" w14:textId="169F2F73" w:rsidR="00252922" w:rsidRPr="00252922" w:rsidRDefault="00252922" w:rsidP="00436A6C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Submit </w:t>
            </w:r>
            <w:r>
              <w:rPr>
                <w:rFonts w:cs="Arial"/>
                <w:szCs w:val="20"/>
              </w:rPr>
              <w:t>your chart.</w:t>
            </w:r>
          </w:p>
          <w:p w14:paraId="58E432D2" w14:textId="77777777" w:rsidR="00436A6C" w:rsidRPr="00436A6C" w:rsidRDefault="00436A6C" w:rsidP="00436A6C">
            <w:pPr>
              <w:rPr>
                <w:rFonts w:cs="Arial"/>
                <w:szCs w:val="20"/>
              </w:rPr>
            </w:pPr>
          </w:p>
          <w:p w14:paraId="7F255A56" w14:textId="2C6D17DE" w:rsidR="00436A6C" w:rsidRDefault="00252922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Note: </w:t>
            </w:r>
            <w:r w:rsidR="00436A6C" w:rsidRPr="00436A6C">
              <w:rPr>
                <w:rFonts w:cs="Arial"/>
                <w:szCs w:val="20"/>
              </w:rPr>
              <w:t xml:space="preserve">You may use a template from Microsoft Word or PowerPoint or create one on your own. </w:t>
            </w:r>
          </w:p>
        </w:tc>
        <w:tc>
          <w:tcPr>
            <w:tcW w:w="1440" w:type="dxa"/>
          </w:tcPr>
          <w:p w14:paraId="5707A075" w14:textId="2138E67B" w:rsidR="00436A6C" w:rsidRDefault="00436A6C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5.1,5.2</w:t>
            </w:r>
          </w:p>
        </w:tc>
        <w:tc>
          <w:tcPr>
            <w:tcW w:w="1440" w:type="dxa"/>
          </w:tcPr>
          <w:p w14:paraId="5AA39539" w14:textId="6221AD4E" w:rsidR="00436A6C" w:rsidRDefault="007C30A7" w:rsidP="007C30A7">
            <w:pPr>
              <w:tabs>
                <w:tab w:val="left" w:pos="1397"/>
              </w:tabs>
              <w:rPr>
                <w:rFonts w:cs="Arial"/>
                <w:b/>
                <w:sz w:val="18"/>
                <w:szCs w:val="20"/>
              </w:rPr>
            </w:pPr>
            <w:r>
              <w:rPr>
                <w:rFonts w:cs="Arial"/>
                <w:szCs w:val="20"/>
              </w:rPr>
              <w:t xml:space="preserve">Library Research = </w:t>
            </w:r>
            <w:r w:rsidR="00436A6C">
              <w:rPr>
                <w:rFonts w:cs="Arial"/>
                <w:szCs w:val="20"/>
              </w:rPr>
              <w:t>1hr</w:t>
            </w:r>
          </w:p>
        </w:tc>
      </w:tr>
      <w:tr w:rsidR="00436A6C" w:rsidRPr="007F339F" w14:paraId="6275068B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EC0087" w14:textId="1FE5E943" w:rsidR="00252922" w:rsidRPr="00252922" w:rsidRDefault="00252922" w:rsidP="00436A6C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 w:rsidRPr="00252922">
              <w:rPr>
                <w:rFonts w:cs="Arial"/>
                <w:b/>
                <w:szCs w:val="20"/>
              </w:rPr>
              <w:lastRenderedPageBreak/>
              <w:t>Private Versus Public Sector</w:t>
            </w:r>
          </w:p>
          <w:p w14:paraId="3FDD2C43" w14:textId="77777777" w:rsidR="00252922" w:rsidRDefault="00252922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3E5AD3F2" w14:textId="234F571D" w:rsidR="00CE5256" w:rsidRDefault="00436A6C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CE5256">
              <w:rPr>
                <w:rFonts w:cs="Arial"/>
                <w:b/>
                <w:szCs w:val="20"/>
              </w:rPr>
              <w:t>Describe</w:t>
            </w:r>
            <w:r>
              <w:rPr>
                <w:rFonts w:cs="Arial"/>
                <w:szCs w:val="20"/>
              </w:rPr>
              <w:t xml:space="preserve"> from your perspective the appropriate roles of the private sector versus the federal, state, and local government </w:t>
            </w:r>
            <w:r w:rsidR="00CE5256">
              <w:rPr>
                <w:rFonts w:cs="Arial"/>
                <w:szCs w:val="20"/>
              </w:rPr>
              <w:t>(i.e.</w:t>
            </w:r>
            <w:r w:rsidR="00601855">
              <w:rPr>
                <w:rFonts w:cs="Arial"/>
                <w:szCs w:val="20"/>
              </w:rPr>
              <w:t>,</w:t>
            </w:r>
            <w:r w:rsidR="00CE5256">
              <w:rPr>
                <w:rFonts w:cs="Arial"/>
                <w:szCs w:val="20"/>
              </w:rPr>
              <w:t xml:space="preserve"> should private sector have more control, or government) </w:t>
            </w:r>
            <w:r>
              <w:rPr>
                <w:rFonts w:cs="Arial"/>
                <w:szCs w:val="20"/>
              </w:rPr>
              <w:t>with regard to the nation’s healthcare system</w:t>
            </w:r>
            <w:r w:rsidR="00CE5256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  <w:p w14:paraId="38659AC4" w14:textId="77777777" w:rsidR="00CE5256" w:rsidRDefault="00CE5256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6454B995" w14:textId="6277D71A" w:rsidR="00436A6C" w:rsidRDefault="00CE5256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CE5256">
              <w:rPr>
                <w:rFonts w:cs="Arial"/>
                <w:b/>
                <w:szCs w:val="20"/>
              </w:rPr>
              <w:t>W</w:t>
            </w:r>
            <w:r w:rsidR="00436A6C" w:rsidRPr="00CE5256">
              <w:rPr>
                <w:rFonts w:cs="Arial"/>
                <w:b/>
                <w:szCs w:val="20"/>
              </w:rPr>
              <w:t>rite</w:t>
            </w:r>
            <w:r w:rsidR="00436A6C">
              <w:rPr>
                <w:rFonts w:cs="Arial"/>
                <w:szCs w:val="20"/>
              </w:rPr>
              <w:t xml:space="preserve"> a 2</w:t>
            </w:r>
            <w:r>
              <w:rPr>
                <w:rFonts w:cs="Arial"/>
                <w:szCs w:val="20"/>
              </w:rPr>
              <w:t>0</w:t>
            </w:r>
            <w:r w:rsidR="00436A6C">
              <w:rPr>
                <w:rFonts w:cs="Arial"/>
                <w:szCs w:val="20"/>
              </w:rPr>
              <w:t>0</w:t>
            </w:r>
            <w:r>
              <w:rPr>
                <w:rFonts w:cs="Arial"/>
                <w:szCs w:val="20"/>
              </w:rPr>
              <w:t xml:space="preserve">- to 250-word short response </w:t>
            </w:r>
            <w:r w:rsidR="00436A6C">
              <w:rPr>
                <w:rFonts w:cs="Arial"/>
                <w:szCs w:val="20"/>
              </w:rPr>
              <w:t>paper</w:t>
            </w:r>
            <w:r>
              <w:rPr>
                <w:rFonts w:cs="Arial"/>
                <w:szCs w:val="20"/>
              </w:rPr>
              <w:t xml:space="preserve"> on your opinion using information gained from the course. </w:t>
            </w:r>
          </w:p>
          <w:p w14:paraId="41027BC0" w14:textId="77777777" w:rsidR="007C30A7" w:rsidRDefault="007C30A7" w:rsidP="00436A6C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2A83E0F4" w14:textId="28FC6913" w:rsidR="00CE5256" w:rsidRDefault="00CE5256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Provide </w:t>
            </w:r>
            <w:r>
              <w:rPr>
                <w:rFonts w:cs="Arial"/>
                <w:szCs w:val="20"/>
              </w:rPr>
              <w:t xml:space="preserve">rationale and citations to support your stance. </w:t>
            </w:r>
          </w:p>
          <w:p w14:paraId="17525C9A" w14:textId="77777777" w:rsidR="007C30A7" w:rsidRDefault="007C30A7" w:rsidP="00CE5256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0C26C735" w14:textId="77DEADC7" w:rsidR="00436A6C" w:rsidRPr="007F339F" w:rsidRDefault="00CE5256" w:rsidP="00CE5256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Submit </w:t>
            </w:r>
            <w:r>
              <w:rPr>
                <w:rFonts w:cs="Arial"/>
                <w:szCs w:val="20"/>
              </w:rPr>
              <w:t xml:space="preserve">your assignment. </w:t>
            </w:r>
          </w:p>
        </w:tc>
        <w:tc>
          <w:tcPr>
            <w:tcW w:w="1440" w:type="dxa"/>
          </w:tcPr>
          <w:p w14:paraId="46B4F75F" w14:textId="41400E22" w:rsidR="00436A6C" w:rsidRPr="009F6FAF" w:rsidRDefault="00436A6C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</w:t>
            </w:r>
          </w:p>
        </w:tc>
        <w:tc>
          <w:tcPr>
            <w:tcW w:w="1440" w:type="dxa"/>
          </w:tcPr>
          <w:p w14:paraId="2782DD6A" w14:textId="0C9215FD" w:rsidR="00436A6C" w:rsidRPr="003A3300" w:rsidRDefault="007C30A7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Reflection Paper = </w:t>
            </w:r>
            <w:r w:rsidR="00436A6C" w:rsidRPr="003A3300">
              <w:rPr>
                <w:rFonts w:cs="Arial"/>
                <w:sz w:val="18"/>
                <w:szCs w:val="20"/>
              </w:rPr>
              <w:t>1hr</w:t>
            </w:r>
          </w:p>
        </w:tc>
      </w:tr>
      <w:tr w:rsidR="00436A6C" w:rsidRPr="007F339F" w14:paraId="30B1F143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8B7E6C" w14:textId="07F12B2D" w:rsidR="00CE5256" w:rsidRPr="00CE5256" w:rsidRDefault="00CE5256" w:rsidP="00436A6C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 w:rsidRPr="00CE5256">
              <w:rPr>
                <w:rFonts w:cs="Arial"/>
                <w:b/>
                <w:szCs w:val="20"/>
              </w:rPr>
              <w:t>Personal Perspective</w:t>
            </w:r>
          </w:p>
          <w:p w14:paraId="087DC39D" w14:textId="77777777" w:rsidR="00CE5256" w:rsidRDefault="00CE5256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6AB2A0E8" w14:textId="35CDCB34" w:rsidR="00CE5256" w:rsidRDefault="00436A6C" w:rsidP="00CE5256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CE5256">
              <w:rPr>
                <w:rFonts w:cs="Arial"/>
                <w:b/>
                <w:szCs w:val="20"/>
              </w:rPr>
              <w:t>Interview</w:t>
            </w:r>
            <w:r>
              <w:rPr>
                <w:rFonts w:cs="Arial"/>
                <w:szCs w:val="20"/>
              </w:rPr>
              <w:t xml:space="preserve"> a young student, a family, </w:t>
            </w:r>
            <w:r w:rsidR="00D765EB">
              <w:rPr>
                <w:rFonts w:cs="Arial"/>
                <w:szCs w:val="20"/>
              </w:rPr>
              <w:t>an older adult</w:t>
            </w:r>
            <w:r>
              <w:rPr>
                <w:rFonts w:cs="Arial"/>
                <w:szCs w:val="20"/>
              </w:rPr>
              <w:t xml:space="preserve">, a private business owner, </w:t>
            </w:r>
            <w:r w:rsidR="00AA6FCE">
              <w:rPr>
                <w:rFonts w:cs="Arial"/>
                <w:szCs w:val="20"/>
              </w:rPr>
              <w:t xml:space="preserve">or </w:t>
            </w:r>
            <w:r>
              <w:rPr>
                <w:rFonts w:cs="Arial"/>
                <w:szCs w:val="20"/>
              </w:rPr>
              <w:t>a single or married individual working for a corporation</w:t>
            </w:r>
            <w:r w:rsidR="00CE5256">
              <w:rPr>
                <w:rFonts w:cs="Arial"/>
                <w:szCs w:val="20"/>
              </w:rPr>
              <w:t xml:space="preserve"> about the Affordable Care Act (ACA). </w:t>
            </w:r>
          </w:p>
          <w:p w14:paraId="20E49841" w14:textId="77777777" w:rsidR="00AA6FCE" w:rsidRDefault="00AA6FCE" w:rsidP="00CE5256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174D8D9A" w14:textId="0C4AEF43" w:rsidR="00CE5256" w:rsidRDefault="00CE5256" w:rsidP="00CE5256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Ask </w:t>
            </w:r>
            <w:r>
              <w:rPr>
                <w:rFonts w:cs="Arial"/>
                <w:szCs w:val="20"/>
              </w:rPr>
              <w:t>them questions regarding the following:</w:t>
            </w:r>
          </w:p>
          <w:p w14:paraId="31C98773" w14:textId="77777777" w:rsidR="00CE5256" w:rsidRPr="00CE5256" w:rsidRDefault="00CE5256" w:rsidP="00CE5256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  <w:p w14:paraId="2B8A5DCB" w14:textId="77777777" w:rsidR="00CE5256" w:rsidRDefault="00CE5256" w:rsidP="00CE5256">
            <w:pPr>
              <w:pStyle w:val="AssignmentsLevel2"/>
            </w:pPr>
            <w:r>
              <w:t>H</w:t>
            </w:r>
            <w:r w:rsidR="00436A6C">
              <w:t xml:space="preserve">ow </w:t>
            </w:r>
            <w:r>
              <w:t xml:space="preserve">has </w:t>
            </w:r>
            <w:r w:rsidR="00436A6C">
              <w:t xml:space="preserve">the Affordable Care </w:t>
            </w:r>
            <w:r>
              <w:t xml:space="preserve">Act </w:t>
            </w:r>
            <w:r w:rsidR="00436A6C">
              <w:t>impacted their life</w:t>
            </w:r>
            <w:r>
              <w:t xml:space="preserve">? </w:t>
            </w:r>
            <w:r w:rsidR="00436A6C">
              <w:t>If it has impacted their life, how? If not, why not? Does the new plan offer them an advantage or disadvantage</w:t>
            </w:r>
            <w:r>
              <w:t xml:space="preserve">? </w:t>
            </w:r>
            <w:r w:rsidR="00436A6C">
              <w:t xml:space="preserve">What are their future concerns for the program? </w:t>
            </w:r>
          </w:p>
          <w:p w14:paraId="1AA858BE" w14:textId="77777777" w:rsidR="00CE5256" w:rsidRDefault="00CE5256" w:rsidP="00CE5256">
            <w:pPr>
              <w:pStyle w:val="AssignmentsLevel2"/>
              <w:numPr>
                <w:ilvl w:val="0"/>
                <w:numId w:val="0"/>
              </w:numPr>
            </w:pPr>
          </w:p>
          <w:p w14:paraId="79A88B70" w14:textId="32F9514C" w:rsidR="00436A6C" w:rsidRDefault="00436A6C" w:rsidP="00CE5256">
            <w:pPr>
              <w:pStyle w:val="AssignmentsLevel2"/>
              <w:numPr>
                <w:ilvl w:val="0"/>
                <w:numId w:val="0"/>
              </w:numPr>
            </w:pPr>
            <w:r>
              <w:t xml:space="preserve">If you are unable to interview someone, you may use yourself to answer the questions. Research further on the topic to </w:t>
            </w:r>
            <w:r w:rsidR="00CE5256">
              <w:t xml:space="preserve">better </w:t>
            </w:r>
            <w:r>
              <w:t>answer the question</w:t>
            </w:r>
            <w:r w:rsidR="00CE5256">
              <w:t>s</w:t>
            </w:r>
            <w:r>
              <w:t>. Provide a short description of the person interviewed</w:t>
            </w:r>
            <w:r w:rsidR="00AA6FCE">
              <w:t>;</w:t>
            </w:r>
            <w:r>
              <w:t xml:space="preserve"> names are not required. </w:t>
            </w:r>
          </w:p>
          <w:p w14:paraId="51FA536E" w14:textId="77777777" w:rsidR="00CE5256" w:rsidRDefault="00CE5256" w:rsidP="00CE5256">
            <w:pPr>
              <w:pStyle w:val="AssignmentsLevel2"/>
              <w:numPr>
                <w:ilvl w:val="0"/>
                <w:numId w:val="0"/>
              </w:numPr>
            </w:pPr>
          </w:p>
          <w:p w14:paraId="53556C2B" w14:textId="3650449B" w:rsidR="00CE5256" w:rsidRPr="00CE5256" w:rsidRDefault="00CE5256" w:rsidP="00CE5256">
            <w:pPr>
              <w:pStyle w:val="AssignmentsLevel2"/>
              <w:numPr>
                <w:ilvl w:val="0"/>
                <w:numId w:val="0"/>
              </w:numPr>
            </w:pPr>
            <w:r>
              <w:rPr>
                <w:b/>
              </w:rPr>
              <w:t xml:space="preserve">Write </w:t>
            </w:r>
            <w:r>
              <w:t>out the responses to the questions in summary format.</w:t>
            </w:r>
          </w:p>
          <w:p w14:paraId="622DABF0" w14:textId="77777777" w:rsidR="00AA6FCE" w:rsidRDefault="00AA6FCE" w:rsidP="00CE5256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</w:p>
          <w:p w14:paraId="3E88F6EF" w14:textId="2083A72C" w:rsidR="00CE5256" w:rsidRPr="00CE5256" w:rsidRDefault="00CE5256" w:rsidP="00CE5256">
            <w:pPr>
              <w:pStyle w:val="AssignmentsLevel2"/>
              <w:numPr>
                <w:ilvl w:val="0"/>
                <w:numId w:val="0"/>
              </w:numPr>
            </w:pPr>
            <w:r>
              <w:rPr>
                <w:b/>
              </w:rPr>
              <w:t xml:space="preserve">Submit </w:t>
            </w:r>
            <w:r>
              <w:t>the summary of the interview.</w:t>
            </w:r>
          </w:p>
        </w:tc>
        <w:tc>
          <w:tcPr>
            <w:tcW w:w="1440" w:type="dxa"/>
          </w:tcPr>
          <w:p w14:paraId="27761301" w14:textId="48BB5E8C" w:rsidR="00436A6C" w:rsidRPr="009F6FAF" w:rsidRDefault="00436A6C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5.2</w:t>
            </w:r>
          </w:p>
        </w:tc>
        <w:tc>
          <w:tcPr>
            <w:tcW w:w="1440" w:type="dxa"/>
          </w:tcPr>
          <w:p w14:paraId="77C3E194" w14:textId="5B625277" w:rsidR="00436A6C" w:rsidRPr="003A3300" w:rsidRDefault="007C30A7" w:rsidP="007C30A7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Reflection Paper = </w:t>
            </w:r>
            <w:r w:rsidR="00436A6C" w:rsidRPr="003A3300">
              <w:rPr>
                <w:rFonts w:cs="Arial"/>
                <w:sz w:val="18"/>
                <w:szCs w:val="20"/>
              </w:rPr>
              <w:t>1hr</w:t>
            </w:r>
          </w:p>
        </w:tc>
      </w:tr>
      <w:tr w:rsidR="00436A6C" w:rsidRPr="007F339F" w14:paraId="54A82DE9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B10358" w14:textId="3FD3BD3C" w:rsidR="00CE5256" w:rsidRPr="00CE5256" w:rsidRDefault="00CE5256" w:rsidP="00436A6C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 w:rsidRPr="00CE5256">
              <w:rPr>
                <w:rFonts w:cs="Arial"/>
                <w:b/>
                <w:szCs w:val="20"/>
              </w:rPr>
              <w:t>Ch. 16 Review Questions</w:t>
            </w:r>
          </w:p>
          <w:p w14:paraId="22DA484C" w14:textId="77777777" w:rsidR="00CE5256" w:rsidRDefault="00CE5256" w:rsidP="00436A6C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5CDCA2EF" w14:textId="77777777" w:rsidR="00842E82" w:rsidRDefault="00436A6C" w:rsidP="00842E82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CE5256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CE5256">
              <w:rPr>
                <w:rFonts w:cs="Arial"/>
                <w:szCs w:val="20"/>
              </w:rPr>
              <w:t>C</w:t>
            </w:r>
            <w:r>
              <w:rPr>
                <w:rFonts w:cs="Arial"/>
                <w:szCs w:val="20"/>
              </w:rPr>
              <w:t>h</w:t>
            </w:r>
            <w:r w:rsidR="00CE5256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16 </w:t>
            </w:r>
            <w:r w:rsidR="00842E82">
              <w:rPr>
                <w:rFonts w:cs="Arial"/>
                <w:szCs w:val="20"/>
              </w:rPr>
              <w:t>of the textbook.</w:t>
            </w:r>
          </w:p>
          <w:p w14:paraId="0D2A0F5A" w14:textId="77777777" w:rsidR="00AA6FCE" w:rsidRDefault="00AA6FCE" w:rsidP="00842E82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0A5A2896" w14:textId="77777777" w:rsidR="00436A6C" w:rsidRDefault="00842E82" w:rsidP="00842E82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 w:rsidRPr="00842E82">
              <w:rPr>
                <w:rFonts w:cs="Arial"/>
                <w:b/>
                <w:szCs w:val="20"/>
              </w:rPr>
              <w:t>An</w:t>
            </w:r>
            <w:r w:rsidR="00436A6C" w:rsidRPr="00842E82">
              <w:rPr>
                <w:rFonts w:cs="Arial"/>
                <w:b/>
                <w:szCs w:val="20"/>
              </w:rPr>
              <w:t>swer</w:t>
            </w:r>
            <w:r w:rsidR="00436A6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Review Q</w:t>
            </w:r>
            <w:r w:rsidR="00436A6C">
              <w:rPr>
                <w:rFonts w:cs="Arial"/>
                <w:szCs w:val="20"/>
              </w:rPr>
              <w:t>uestions 1, 2, 3, 5, 8, 9, 10</w:t>
            </w:r>
            <w:r>
              <w:rPr>
                <w:rFonts w:cs="Arial"/>
                <w:szCs w:val="20"/>
              </w:rPr>
              <w:t xml:space="preserve"> on p. 371</w:t>
            </w:r>
            <w:r w:rsidR="00436A6C">
              <w:rPr>
                <w:rFonts w:cs="Arial"/>
                <w:szCs w:val="20"/>
              </w:rPr>
              <w:t xml:space="preserve">. Answer </w:t>
            </w:r>
            <w:r>
              <w:rPr>
                <w:rFonts w:cs="Arial"/>
                <w:szCs w:val="20"/>
              </w:rPr>
              <w:t xml:space="preserve">each </w:t>
            </w:r>
            <w:r w:rsidR="00436A6C">
              <w:rPr>
                <w:rFonts w:cs="Arial"/>
                <w:szCs w:val="20"/>
              </w:rPr>
              <w:t>in complete sentences</w:t>
            </w:r>
            <w:r>
              <w:rPr>
                <w:rFonts w:cs="Arial"/>
                <w:szCs w:val="20"/>
              </w:rPr>
              <w:t xml:space="preserve">. </w:t>
            </w:r>
          </w:p>
          <w:p w14:paraId="219B9829" w14:textId="77777777" w:rsidR="00AA6FCE" w:rsidRDefault="00AA6FCE" w:rsidP="00E80969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  <w:p w14:paraId="1B7CEACE" w14:textId="4D4A6434" w:rsidR="00842E82" w:rsidRPr="00842E82" w:rsidRDefault="00842E82" w:rsidP="00E80969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Submit </w:t>
            </w:r>
            <w:r>
              <w:rPr>
                <w:rFonts w:cs="Arial"/>
                <w:szCs w:val="20"/>
              </w:rPr>
              <w:t>your assignment.</w:t>
            </w:r>
          </w:p>
        </w:tc>
        <w:tc>
          <w:tcPr>
            <w:tcW w:w="1440" w:type="dxa"/>
          </w:tcPr>
          <w:p w14:paraId="22489DC1" w14:textId="5BF8BE5E" w:rsidR="00436A6C" w:rsidRDefault="00436A6C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</w:t>
            </w:r>
          </w:p>
        </w:tc>
        <w:tc>
          <w:tcPr>
            <w:tcW w:w="1440" w:type="dxa"/>
          </w:tcPr>
          <w:p w14:paraId="56D8C270" w14:textId="78E48969" w:rsidR="00436A6C" w:rsidRDefault="007C30A7" w:rsidP="007C30A7">
            <w:pPr>
              <w:tabs>
                <w:tab w:val="left" w:pos="1397"/>
              </w:tabs>
              <w:rPr>
                <w:rFonts w:cs="Arial"/>
                <w:b/>
                <w:sz w:val="18"/>
                <w:szCs w:val="20"/>
              </w:rPr>
            </w:pPr>
            <w:r>
              <w:rPr>
                <w:rFonts w:cs="Arial"/>
                <w:szCs w:val="20"/>
              </w:rPr>
              <w:t>Problem Solving = 1</w:t>
            </w:r>
            <w:r w:rsidR="00436A6C">
              <w:rPr>
                <w:rFonts w:cs="Arial"/>
                <w:szCs w:val="20"/>
              </w:rPr>
              <w:t>hr</w:t>
            </w:r>
          </w:p>
        </w:tc>
      </w:tr>
      <w:tr w:rsidR="00436A6C" w:rsidRPr="00842155" w14:paraId="7FA54D80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5F681D" w14:textId="77777777" w:rsidR="00436A6C" w:rsidRPr="00842155" w:rsidRDefault="00436A6C" w:rsidP="00436A6C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29CA58" w14:textId="77777777" w:rsidR="00436A6C" w:rsidRPr="00842155" w:rsidRDefault="00436A6C" w:rsidP="00436A6C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10447973" w14:textId="77777777" w:rsidR="00436A6C" w:rsidRPr="00842155" w:rsidRDefault="00436A6C" w:rsidP="00436A6C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2DF3DE56" w14:textId="05DD3C6E" w:rsidR="00436A6C" w:rsidRPr="00842155" w:rsidRDefault="00436A6C" w:rsidP="00436A6C">
            <w:pPr>
              <w:tabs>
                <w:tab w:val="left" w:pos="1397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8hrs</w:t>
            </w:r>
          </w:p>
        </w:tc>
      </w:tr>
      <w:tr w:rsidR="00436A6C" w:rsidRPr="00842155" w14:paraId="7A4B185A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9B138D" w14:textId="77777777" w:rsidR="00436A6C" w:rsidRPr="009F6FAF" w:rsidRDefault="00436A6C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6F49B900" w14:textId="77777777" w:rsidR="00436A6C" w:rsidRPr="009F6FAF" w:rsidRDefault="00436A6C" w:rsidP="00436A6C">
            <w:pPr>
              <w:tabs>
                <w:tab w:val="left" w:pos="1397"/>
              </w:tabs>
              <w:rPr>
                <w:rFonts w:cs="Arial"/>
                <w:szCs w:val="20"/>
              </w:rPr>
            </w:pPr>
          </w:p>
        </w:tc>
      </w:tr>
    </w:tbl>
    <w:p w14:paraId="2DF22F81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54B56259" w14:textId="77777777" w:rsidR="00EE0E70" w:rsidRDefault="00EE0E70" w:rsidP="004F609C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3C89B524" w14:textId="2BBE2105" w:rsidR="00EE0E70" w:rsidRPr="00100350" w:rsidRDefault="00EE0E70" w:rsidP="004F609C">
      <w:pPr>
        <w:tabs>
          <w:tab w:val="left" w:pos="360"/>
        </w:tabs>
        <w:spacing w:before="60" w:after="60"/>
        <w:rPr>
          <w:rFonts w:cs="Arial"/>
          <w:szCs w:val="20"/>
        </w:rPr>
        <w:sectPr w:rsidR="00EE0E70" w:rsidRPr="00100350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79DCF62" w14:textId="77777777" w:rsidR="00EB2955" w:rsidRPr="00C6480B" w:rsidRDefault="00EB2955" w:rsidP="00E3447E">
      <w:pPr>
        <w:rPr>
          <w:rFonts w:cs="Arial"/>
          <w:b/>
          <w:sz w:val="22"/>
          <w:szCs w:val="22"/>
        </w:rPr>
      </w:pPr>
      <w:bookmarkStart w:id="11" w:name="weekeight"/>
      <w:bookmarkStart w:id="12" w:name="weeknine"/>
      <w:bookmarkEnd w:id="11"/>
      <w:bookmarkEnd w:id="12"/>
    </w:p>
    <w:p w14:paraId="5C29C61B" w14:textId="77777777" w:rsidR="00E3447E" w:rsidRPr="004F138A" w:rsidRDefault="00E3447E" w:rsidP="0068364F">
      <w:pPr>
        <w:pStyle w:val="Heading1"/>
        <w:rPr>
          <w:color w:val="9C2C2A" w:themeColor="accent1"/>
        </w:rPr>
      </w:pPr>
      <w:r w:rsidRPr="00825CE5">
        <w:rPr>
          <w:color w:val="BD313B"/>
        </w:rPr>
        <w:t>Breakdown of Academic Instructional Equivalencies</w:t>
      </w:r>
    </w:p>
    <w:p w14:paraId="49A1DC0A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958"/>
        <w:gridCol w:w="1540"/>
      </w:tblGrid>
      <w:tr w:rsidR="00E3447E" w:rsidRPr="007C23CA" w14:paraId="17B81C8D" w14:textId="77777777" w:rsidTr="00825CE5">
        <w:tc>
          <w:tcPr>
            <w:tcW w:w="3078" w:type="dxa"/>
            <w:shd w:val="clear" w:color="auto" w:fill="BD313B"/>
            <w:vAlign w:val="center"/>
          </w:tcPr>
          <w:p w14:paraId="61834A7E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04CD9BF8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5EE5248D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</w:tr>
      <w:tr w:rsidR="00E3447E" w:rsidRPr="007C23CA" w14:paraId="1EBF792F" w14:textId="77777777" w:rsidTr="00825CE5">
        <w:tc>
          <w:tcPr>
            <w:tcW w:w="3078" w:type="dxa"/>
            <w:shd w:val="clear" w:color="auto" w:fill="D8D9DA"/>
            <w:vAlign w:val="center"/>
          </w:tcPr>
          <w:p w14:paraId="0D2C1336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6EE9A4C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14626B6A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3635118" w14:textId="77777777" w:rsidTr="00AA0531">
        <w:tc>
          <w:tcPr>
            <w:tcW w:w="3078" w:type="dxa"/>
            <w:vAlign w:val="center"/>
          </w:tcPr>
          <w:p w14:paraId="3298B1FA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26F09C9D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7B4EFE0" w14:textId="48996894" w:rsidR="00E3447E" w:rsidRPr="007C23CA" w:rsidRDefault="008745DF" w:rsidP="00AD1885">
            <w:pPr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</w:tr>
      <w:tr w:rsidR="00E3447E" w:rsidRPr="007C23CA" w14:paraId="44A8F5AE" w14:textId="77777777" w:rsidTr="00AA0531">
        <w:tc>
          <w:tcPr>
            <w:tcW w:w="3078" w:type="dxa"/>
            <w:vAlign w:val="center"/>
          </w:tcPr>
          <w:p w14:paraId="442AF523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3F0B1D7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875A789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7A8EF25" w14:textId="77777777" w:rsidTr="00AA0531">
        <w:tc>
          <w:tcPr>
            <w:tcW w:w="3078" w:type="dxa"/>
            <w:vAlign w:val="center"/>
          </w:tcPr>
          <w:p w14:paraId="20E5F5EB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31180CD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2B07C9B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4A1A0E9" w14:textId="77777777" w:rsidTr="00825CE5">
        <w:tc>
          <w:tcPr>
            <w:tcW w:w="3078" w:type="dxa"/>
            <w:shd w:val="clear" w:color="auto" w:fill="D8D9DA"/>
            <w:vAlign w:val="center"/>
          </w:tcPr>
          <w:p w14:paraId="36EB380F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78D26B3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3B682008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5CEE4354" w14:textId="77777777" w:rsidTr="00AA0531">
        <w:tc>
          <w:tcPr>
            <w:tcW w:w="3078" w:type="dxa"/>
            <w:vAlign w:val="center"/>
          </w:tcPr>
          <w:p w14:paraId="67A6C17D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0359D71E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89E534C" w14:textId="6B1A1B16" w:rsidR="00E3447E" w:rsidRPr="007C23CA" w:rsidRDefault="004E29F6" w:rsidP="00AD1885">
            <w:pPr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</w:tr>
      <w:tr w:rsidR="00E3447E" w:rsidRPr="007C23CA" w14:paraId="078ABC7E" w14:textId="77777777" w:rsidTr="00AA0531">
        <w:tc>
          <w:tcPr>
            <w:tcW w:w="3078" w:type="dxa"/>
            <w:vAlign w:val="center"/>
          </w:tcPr>
          <w:p w14:paraId="3B99DA9D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18647E7F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2559039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D5215FA" w14:textId="77777777" w:rsidTr="00AA0531">
        <w:tc>
          <w:tcPr>
            <w:tcW w:w="3078" w:type="dxa"/>
            <w:vAlign w:val="center"/>
          </w:tcPr>
          <w:p w14:paraId="706DE2D2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42A38335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5ED57E8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C25DA06" w14:textId="77777777" w:rsidTr="00825CE5">
        <w:tc>
          <w:tcPr>
            <w:tcW w:w="3078" w:type="dxa"/>
            <w:shd w:val="clear" w:color="auto" w:fill="D8D9DA"/>
            <w:vAlign w:val="center"/>
          </w:tcPr>
          <w:p w14:paraId="61220896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71B04A7D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1326A21C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029B11B" w14:textId="77777777" w:rsidTr="00AA0531">
        <w:tc>
          <w:tcPr>
            <w:tcW w:w="3078" w:type="dxa"/>
            <w:vAlign w:val="center"/>
          </w:tcPr>
          <w:p w14:paraId="6329E774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59A12DB9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763F138" w14:textId="58BF9812" w:rsidR="00E3447E" w:rsidRPr="007C23CA" w:rsidRDefault="004E29F6" w:rsidP="00AD1885">
            <w:pPr>
              <w:rPr>
                <w:szCs w:val="20"/>
              </w:rPr>
            </w:pPr>
            <w:r>
              <w:rPr>
                <w:szCs w:val="20"/>
              </w:rPr>
              <w:t>7.5</w:t>
            </w:r>
          </w:p>
        </w:tc>
      </w:tr>
      <w:tr w:rsidR="00E3447E" w:rsidRPr="007C23CA" w14:paraId="427B2871" w14:textId="77777777" w:rsidTr="00AA0531">
        <w:tc>
          <w:tcPr>
            <w:tcW w:w="3078" w:type="dxa"/>
            <w:vAlign w:val="center"/>
          </w:tcPr>
          <w:p w14:paraId="0A7C48C1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5CFFD5F9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DC0A4B2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67FB53A5" w14:textId="77777777" w:rsidTr="00AA0531">
        <w:tc>
          <w:tcPr>
            <w:tcW w:w="3078" w:type="dxa"/>
            <w:vAlign w:val="center"/>
          </w:tcPr>
          <w:p w14:paraId="09CB407C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557588D2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90ECDD6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52B3DF4" w14:textId="77777777" w:rsidTr="00825CE5">
        <w:tc>
          <w:tcPr>
            <w:tcW w:w="3078" w:type="dxa"/>
            <w:shd w:val="clear" w:color="auto" w:fill="D8D9DA"/>
            <w:vAlign w:val="center"/>
          </w:tcPr>
          <w:p w14:paraId="2FC4D708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4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2D7A0B9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3E1ACCAF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0CCDFD2" w14:textId="77777777" w:rsidTr="00AA0531">
        <w:tc>
          <w:tcPr>
            <w:tcW w:w="3078" w:type="dxa"/>
            <w:vAlign w:val="center"/>
          </w:tcPr>
          <w:p w14:paraId="06F46E18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6A3047E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942C002" w14:textId="1F1D6677" w:rsidR="00E3447E" w:rsidRPr="007C23CA" w:rsidRDefault="008745DF" w:rsidP="00AD1885">
            <w:pPr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</w:tr>
      <w:tr w:rsidR="00E3447E" w:rsidRPr="007C23CA" w14:paraId="06780ABE" w14:textId="77777777" w:rsidTr="00AA0531">
        <w:tc>
          <w:tcPr>
            <w:tcW w:w="3078" w:type="dxa"/>
            <w:vAlign w:val="center"/>
          </w:tcPr>
          <w:p w14:paraId="7EB365FC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435C6790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AFDD242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09896B8" w14:textId="77777777" w:rsidTr="00AA0531">
        <w:tc>
          <w:tcPr>
            <w:tcW w:w="3078" w:type="dxa"/>
            <w:vAlign w:val="center"/>
          </w:tcPr>
          <w:p w14:paraId="4640C98E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3E811EB5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A83E296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988A964" w14:textId="77777777" w:rsidTr="00825CE5">
        <w:tc>
          <w:tcPr>
            <w:tcW w:w="3078" w:type="dxa"/>
            <w:shd w:val="clear" w:color="auto" w:fill="D8D9DA"/>
            <w:vAlign w:val="center"/>
          </w:tcPr>
          <w:p w14:paraId="68DADEFE" w14:textId="77777777" w:rsidR="00E3447E" w:rsidRPr="007C23CA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Week5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2FA9A16C" w14:textId="77777777" w:rsidR="00E3447E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19A27C56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3440EC2" w14:textId="77777777" w:rsidTr="00AA0531">
        <w:tc>
          <w:tcPr>
            <w:tcW w:w="3078" w:type="dxa"/>
            <w:vAlign w:val="center"/>
          </w:tcPr>
          <w:p w14:paraId="5AD71301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0800F79E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8280B3E" w14:textId="45F0B1D5" w:rsidR="00E3447E" w:rsidRPr="007C23CA" w:rsidRDefault="008745DF" w:rsidP="00AD1885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  <w:tr w:rsidR="00E3447E" w:rsidRPr="007C23CA" w14:paraId="08883E27" w14:textId="77777777" w:rsidTr="00AA0531">
        <w:tc>
          <w:tcPr>
            <w:tcW w:w="3078" w:type="dxa"/>
            <w:vAlign w:val="center"/>
          </w:tcPr>
          <w:p w14:paraId="04F6FC07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122F39F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8CF6CA8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C4B5F3F" w14:textId="77777777" w:rsidTr="00AA0531">
        <w:tc>
          <w:tcPr>
            <w:tcW w:w="3078" w:type="dxa"/>
            <w:vAlign w:val="center"/>
          </w:tcPr>
          <w:p w14:paraId="6DC51ED4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3E3CA1DA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71A0555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4E93CFC" w14:textId="77777777" w:rsidTr="00825CE5">
        <w:tc>
          <w:tcPr>
            <w:tcW w:w="3078" w:type="dxa"/>
            <w:shd w:val="clear" w:color="auto" w:fill="BD313B"/>
            <w:vAlign w:val="center"/>
          </w:tcPr>
          <w:p w14:paraId="7291FE20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65CF16C5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54A97B3A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126BEA0E" w14:textId="77777777" w:rsidTr="00AA0531">
        <w:tc>
          <w:tcPr>
            <w:tcW w:w="3078" w:type="dxa"/>
            <w:vAlign w:val="center"/>
          </w:tcPr>
          <w:p w14:paraId="02D54C05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4958" w:type="dxa"/>
            <w:vAlign w:val="center"/>
          </w:tcPr>
          <w:p w14:paraId="4BD1FF55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23D3D77" w14:textId="558D496A" w:rsidR="00E3447E" w:rsidRDefault="00447E60" w:rsidP="00AD1885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="008F2C14">
              <w:rPr>
                <w:szCs w:val="20"/>
              </w:rPr>
              <w:t>2.5</w:t>
            </w:r>
          </w:p>
        </w:tc>
      </w:tr>
      <w:tr w:rsidR="00E3447E" w:rsidRPr="007C23CA" w14:paraId="0058DBF5" w14:textId="77777777" w:rsidTr="00AA0531">
        <w:tc>
          <w:tcPr>
            <w:tcW w:w="3078" w:type="dxa"/>
            <w:vAlign w:val="center"/>
          </w:tcPr>
          <w:p w14:paraId="50FEDD2C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Total </w:t>
            </w:r>
            <w:r w:rsidR="00BF2F22">
              <w:rPr>
                <w:b/>
                <w:szCs w:val="20"/>
              </w:rPr>
              <w:t>Supplemental</w:t>
            </w:r>
            <w:r>
              <w:rPr>
                <w:b/>
                <w:szCs w:val="20"/>
              </w:rPr>
              <w:t xml:space="preserve"> Hours</w:t>
            </w:r>
          </w:p>
        </w:tc>
        <w:tc>
          <w:tcPr>
            <w:tcW w:w="4958" w:type="dxa"/>
            <w:vAlign w:val="center"/>
          </w:tcPr>
          <w:p w14:paraId="5C77C2C4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977B49D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AFA7E99" w14:textId="77777777" w:rsidTr="00AA0531">
        <w:tc>
          <w:tcPr>
            <w:tcW w:w="3078" w:type="dxa"/>
            <w:vAlign w:val="center"/>
          </w:tcPr>
          <w:p w14:paraId="6BFAEF49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4958" w:type="dxa"/>
            <w:vAlign w:val="center"/>
          </w:tcPr>
          <w:p w14:paraId="14BAC6F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C6F0AB4" w14:textId="77777777" w:rsidR="00E3447E" w:rsidRDefault="00E3447E" w:rsidP="00AD1885">
            <w:pPr>
              <w:rPr>
                <w:szCs w:val="20"/>
              </w:rPr>
            </w:pPr>
          </w:p>
        </w:tc>
      </w:tr>
    </w:tbl>
    <w:p w14:paraId="66D779F0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736DDB87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C82F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18D02" w14:textId="77777777" w:rsidR="009D3603" w:rsidRDefault="009D3603">
      <w:r>
        <w:separator/>
      </w:r>
    </w:p>
  </w:endnote>
  <w:endnote w:type="continuationSeparator" w:id="0">
    <w:p w14:paraId="7B43C06F" w14:textId="77777777" w:rsidR="009D3603" w:rsidRDefault="009D3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D147A" w14:textId="77777777" w:rsidR="00AD73E7" w:rsidRPr="00EB2955" w:rsidRDefault="00AD73E7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 xml:space="preserve">Version </w:t>
    </w:r>
    <w:r>
      <w:rPr>
        <w:rFonts w:cs="Arial"/>
        <w:szCs w:val="20"/>
      </w:rPr>
      <w:t>1</w:t>
    </w:r>
    <w:r w:rsidRPr="00EB2955">
      <w:rPr>
        <w:rFonts w:cs="Arial"/>
        <w:szCs w:val="20"/>
      </w:rPr>
      <w:t xml:space="preserve"> </w:t>
    </w:r>
  </w:p>
  <w:p w14:paraId="66E76136" w14:textId="77777777" w:rsidR="00AD73E7" w:rsidRPr="00EB2955" w:rsidRDefault="00AD73E7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2014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7A0D7" w14:textId="77777777" w:rsidR="00AD73E7" w:rsidRPr="00EB2955" w:rsidRDefault="00AD73E7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 xml:space="preserve">Version </w:t>
    </w:r>
    <w:r>
      <w:rPr>
        <w:rFonts w:cs="Arial"/>
        <w:szCs w:val="20"/>
      </w:rPr>
      <w:t>1</w:t>
    </w:r>
  </w:p>
  <w:p w14:paraId="17125D8E" w14:textId="77777777" w:rsidR="00AD73E7" w:rsidRPr="00EB2955" w:rsidRDefault="00AD73E7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D0F07" w14:textId="77777777" w:rsidR="009D3603" w:rsidRDefault="009D3603">
      <w:r>
        <w:separator/>
      </w:r>
    </w:p>
  </w:footnote>
  <w:footnote w:type="continuationSeparator" w:id="0">
    <w:p w14:paraId="50BB9612" w14:textId="77777777" w:rsidR="009D3603" w:rsidRDefault="009D3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Cs w:val="20"/>
      </w:rPr>
      <w:id w:val="124133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531776" w14:textId="323C5429" w:rsidR="00AD73E7" w:rsidRPr="006324AB" w:rsidRDefault="00AD73E7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 w:rsidR="00202E52">
          <w:rPr>
            <w:rFonts w:cs="Arial"/>
            <w:noProof/>
            <w:szCs w:val="20"/>
          </w:rPr>
          <w:t>21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07B7D746" w14:textId="77777777" w:rsidR="00AD73E7" w:rsidRDefault="00AD73E7">
    <w:pPr>
      <w:pStyle w:val="Header"/>
      <w:rPr>
        <w:rFonts w:cs="Arial"/>
        <w:szCs w:val="20"/>
      </w:rPr>
    </w:pPr>
    <w:r>
      <w:rPr>
        <w:rFonts w:cs="Arial"/>
        <w:szCs w:val="20"/>
      </w:rPr>
      <w:t>HA</w:t>
    </w:r>
    <w:r w:rsidRPr="00EB2955">
      <w:rPr>
        <w:rFonts w:cs="Arial"/>
        <w:szCs w:val="20"/>
      </w:rPr>
      <w:t>/</w:t>
    </w:r>
    <w:r>
      <w:rPr>
        <w:rFonts w:cs="Arial"/>
        <w:szCs w:val="20"/>
      </w:rPr>
      <w:t>312</w:t>
    </w:r>
    <w:r w:rsidRPr="00EB2955">
      <w:rPr>
        <w:rFonts w:cs="Arial"/>
        <w:szCs w:val="20"/>
      </w:rPr>
      <w:t xml:space="preserve">: </w:t>
    </w:r>
    <w:r>
      <w:rPr>
        <w:rFonts w:cs="Arial"/>
        <w:szCs w:val="20"/>
      </w:rPr>
      <w:t>Health Planning</w:t>
    </w:r>
  </w:p>
  <w:p w14:paraId="32CA3DE5" w14:textId="77777777" w:rsidR="00AD73E7" w:rsidRPr="00EB2955" w:rsidRDefault="00AD73E7">
    <w:pPr>
      <w:pStyle w:val="Header"/>
      <w:rPr>
        <w:rFonts w:cs="Arial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FBB49" w14:textId="77777777" w:rsidR="00AD73E7" w:rsidRPr="00B21089" w:rsidRDefault="00AD73E7" w:rsidP="00E84576">
    <w:pPr>
      <w:pStyle w:val="Title"/>
      <w:jc w:val="right"/>
    </w:pPr>
    <w:r w:rsidRPr="00825CE5">
      <w:rPr>
        <w:noProof/>
      </w:rPr>
      <w:drawing>
        <wp:inline distT="0" distB="0" distL="0" distR="0" wp14:anchorId="1981656C" wp14:editId="141CA971">
          <wp:extent cx="2107382" cy="914400"/>
          <wp:effectExtent l="0" t="0" r="0" b="0"/>
          <wp:docPr id="1" name="Picture 1" descr="C:\Users\LBarker\Pictures\Logos\GMU_LOGOS_ALTERNATIV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Barker\Pictures\Logos\GMU_LOGOS_ALTERNATIV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7382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A09504" w14:textId="77777777" w:rsidR="00AD73E7" w:rsidRPr="00825CE5" w:rsidRDefault="00AD73E7" w:rsidP="00825CE5">
    <w:pPr>
      <w:pStyle w:val="Heading1"/>
      <w:spacing w:line="276" w:lineRule="auto"/>
      <w:jc w:val="right"/>
      <w:rPr>
        <w:color w:val="BD313B"/>
        <w:sz w:val="40"/>
      </w:rPr>
    </w:pPr>
    <w:r w:rsidRPr="00825CE5">
      <w:rPr>
        <w:color w:val="BD313B"/>
        <w:sz w:val="28"/>
      </w:rPr>
      <w:t>Faculty Instructional Guide</w:t>
    </w:r>
  </w:p>
  <w:p w14:paraId="3981AED1" w14:textId="77777777" w:rsidR="00AD73E7" w:rsidRPr="00825CE5" w:rsidRDefault="00AD73E7" w:rsidP="00825CE5">
    <w:pPr>
      <w:pStyle w:val="Heading2"/>
      <w:spacing w:line="276" w:lineRule="auto"/>
      <w:rPr>
        <w:color w:val="BD313B"/>
      </w:rPr>
    </w:pPr>
    <w:r>
      <w:rPr>
        <w:color w:val="BD313B"/>
      </w:rPr>
      <w:t>HA</w:t>
    </w:r>
    <w:r w:rsidRPr="00825CE5">
      <w:rPr>
        <w:color w:val="BD313B"/>
      </w:rPr>
      <w:t xml:space="preserve"> </w:t>
    </w:r>
    <w:r>
      <w:rPr>
        <w:color w:val="BD313B"/>
      </w:rPr>
      <w:t>312</w:t>
    </w:r>
    <w:r w:rsidRPr="00825CE5">
      <w:rPr>
        <w:color w:val="BD313B"/>
      </w:rPr>
      <w:t xml:space="preserve">: </w:t>
    </w:r>
    <w:r>
      <w:rPr>
        <w:color w:val="BD313B"/>
      </w:rPr>
      <w:t>Health Planning</w:t>
    </w:r>
  </w:p>
  <w:p w14:paraId="3F1C6523" w14:textId="77777777" w:rsidR="00AD73E7" w:rsidRDefault="00AD73E7" w:rsidP="005353F9">
    <w:pPr>
      <w:pStyle w:val="Header"/>
      <w:tabs>
        <w:tab w:val="clear" w:pos="4320"/>
        <w:tab w:val="clear" w:pos="8640"/>
        <w:tab w:val="left" w:pos="240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9209865"/>
      <w:docPartObj>
        <w:docPartGallery w:val="Page Numbers (Top of Page)"/>
        <w:docPartUnique/>
      </w:docPartObj>
    </w:sdtPr>
    <w:sdtEndPr>
      <w:rPr>
        <w:rFonts w:cs="Arial"/>
        <w:noProof/>
        <w:szCs w:val="20"/>
      </w:rPr>
    </w:sdtEndPr>
    <w:sdtContent>
      <w:p w14:paraId="13A30A1F" w14:textId="77777777" w:rsidR="00AD73E7" w:rsidRPr="006324AB" w:rsidRDefault="00AD73E7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>
          <w:rPr>
            <w:rFonts w:cs="Arial"/>
            <w:noProof/>
            <w:szCs w:val="20"/>
          </w:rPr>
          <w:t>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70C8053A" w14:textId="77777777" w:rsidR="00AD73E7" w:rsidRDefault="00AD73E7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E9F1E09"/>
    <w:multiLevelType w:val="hybridMultilevel"/>
    <w:tmpl w:val="D2FA4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A3911"/>
    <w:multiLevelType w:val="multilevel"/>
    <w:tmpl w:val="9E989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141823A1"/>
    <w:multiLevelType w:val="multilevel"/>
    <w:tmpl w:val="3CA87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42B5C0F"/>
    <w:multiLevelType w:val="multilevel"/>
    <w:tmpl w:val="3FA85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15C42D8C"/>
    <w:multiLevelType w:val="multilevel"/>
    <w:tmpl w:val="BFEA0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8F22DC5"/>
    <w:multiLevelType w:val="hybridMultilevel"/>
    <w:tmpl w:val="4A9A85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19F32461"/>
    <w:multiLevelType w:val="multilevel"/>
    <w:tmpl w:val="D3920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1E100A1F"/>
    <w:multiLevelType w:val="multilevel"/>
    <w:tmpl w:val="C0BA1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22484E9E"/>
    <w:multiLevelType w:val="multilevel"/>
    <w:tmpl w:val="748C9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6F23CF5"/>
    <w:multiLevelType w:val="multilevel"/>
    <w:tmpl w:val="DF60E2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29585033"/>
    <w:multiLevelType w:val="hybridMultilevel"/>
    <w:tmpl w:val="18BC4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70278C"/>
    <w:multiLevelType w:val="multilevel"/>
    <w:tmpl w:val="4D46E6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3774276F"/>
    <w:multiLevelType w:val="multilevel"/>
    <w:tmpl w:val="34E8F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823F85"/>
    <w:multiLevelType w:val="hybridMultilevel"/>
    <w:tmpl w:val="03648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40688"/>
    <w:multiLevelType w:val="hybridMultilevel"/>
    <w:tmpl w:val="686A1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7B35A5"/>
    <w:multiLevelType w:val="hybridMultilevel"/>
    <w:tmpl w:val="8BBE6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8220C0"/>
    <w:multiLevelType w:val="multilevel"/>
    <w:tmpl w:val="404C27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1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22" w15:restartNumberingAfterBreak="0">
    <w:nsid w:val="4D450BD9"/>
    <w:multiLevelType w:val="multilevel"/>
    <w:tmpl w:val="2DD24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D8E7CFA"/>
    <w:multiLevelType w:val="multilevel"/>
    <w:tmpl w:val="6E5E9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500F0477"/>
    <w:multiLevelType w:val="hybridMultilevel"/>
    <w:tmpl w:val="0E8A1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516289"/>
    <w:multiLevelType w:val="hybridMultilevel"/>
    <w:tmpl w:val="C2BE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FB6445"/>
    <w:multiLevelType w:val="multilevel"/>
    <w:tmpl w:val="EE827A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76638E1"/>
    <w:multiLevelType w:val="multilevel"/>
    <w:tmpl w:val="643CE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59416093"/>
    <w:multiLevelType w:val="multilevel"/>
    <w:tmpl w:val="B29C8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655B2682"/>
    <w:multiLevelType w:val="hybridMultilevel"/>
    <w:tmpl w:val="EE3A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1F74A8"/>
    <w:multiLevelType w:val="multilevel"/>
    <w:tmpl w:val="CEBCB6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715C324B"/>
    <w:multiLevelType w:val="multilevel"/>
    <w:tmpl w:val="E62017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71CB45F6"/>
    <w:multiLevelType w:val="multilevel"/>
    <w:tmpl w:val="4E0820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5" w15:restartNumberingAfterBreak="0">
    <w:nsid w:val="74326483"/>
    <w:multiLevelType w:val="hybridMultilevel"/>
    <w:tmpl w:val="8BCA5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534512"/>
    <w:multiLevelType w:val="multilevel"/>
    <w:tmpl w:val="EF2E3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7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AA908FD"/>
    <w:multiLevelType w:val="multilevel"/>
    <w:tmpl w:val="922628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0" w15:restartNumberingAfterBreak="0">
    <w:nsid w:val="7E7D4C93"/>
    <w:multiLevelType w:val="hybridMultilevel"/>
    <w:tmpl w:val="C478D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60628F"/>
    <w:multiLevelType w:val="hybridMultilevel"/>
    <w:tmpl w:val="8CB0D02A"/>
    <w:lvl w:ilvl="0" w:tplc="5B66D1FE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0"/>
  </w:num>
  <w:num w:numId="3">
    <w:abstractNumId w:val="32"/>
  </w:num>
  <w:num w:numId="4">
    <w:abstractNumId w:val="21"/>
  </w:num>
  <w:num w:numId="5">
    <w:abstractNumId w:val="39"/>
  </w:num>
  <w:num w:numId="6">
    <w:abstractNumId w:val="41"/>
  </w:num>
  <w:num w:numId="7">
    <w:abstractNumId w:val="34"/>
  </w:num>
  <w:num w:numId="8">
    <w:abstractNumId w:val="3"/>
  </w:num>
  <w:num w:numId="9">
    <w:abstractNumId w:val="26"/>
  </w:num>
  <w:num w:numId="10">
    <w:abstractNumId w:val="4"/>
  </w:num>
  <w:num w:numId="11">
    <w:abstractNumId w:val="33"/>
  </w:num>
  <w:num w:numId="12">
    <w:abstractNumId w:val="29"/>
  </w:num>
  <w:num w:numId="13">
    <w:abstractNumId w:val="38"/>
  </w:num>
  <w:num w:numId="14">
    <w:abstractNumId w:val="18"/>
  </w:num>
  <w:num w:numId="15">
    <w:abstractNumId w:val="15"/>
  </w:num>
  <w:num w:numId="16">
    <w:abstractNumId w:val="24"/>
  </w:num>
  <w:num w:numId="17">
    <w:abstractNumId w:val="3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60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18">
    <w:abstractNumId w:val="13"/>
  </w:num>
  <w:num w:numId="19">
    <w:abstractNumId w:val="40"/>
  </w:num>
  <w:num w:numId="20">
    <w:abstractNumId w:val="35"/>
  </w:num>
  <w:num w:numId="21">
    <w:abstractNumId w:val="6"/>
  </w:num>
  <w:num w:numId="22">
    <w:abstractNumId w:val="10"/>
  </w:num>
  <w:num w:numId="23">
    <w:abstractNumId w:val="22"/>
  </w:num>
  <w:num w:numId="24">
    <w:abstractNumId w:val="12"/>
  </w:num>
  <w:num w:numId="25">
    <w:abstractNumId w:val="27"/>
  </w:num>
  <w:num w:numId="26">
    <w:abstractNumId w:val="28"/>
  </w:num>
  <w:num w:numId="27">
    <w:abstractNumId w:val="36"/>
  </w:num>
  <w:num w:numId="28">
    <w:abstractNumId w:val="14"/>
  </w:num>
  <w:num w:numId="29">
    <w:abstractNumId w:val="7"/>
  </w:num>
  <w:num w:numId="30">
    <w:abstractNumId w:val="0"/>
  </w:num>
  <w:num w:numId="31">
    <w:abstractNumId w:val="31"/>
  </w:num>
  <w:num w:numId="32">
    <w:abstractNumId w:val="1"/>
  </w:num>
  <w:num w:numId="33">
    <w:abstractNumId w:val="8"/>
  </w:num>
  <w:num w:numId="34">
    <w:abstractNumId w:val="9"/>
  </w:num>
  <w:num w:numId="35">
    <w:abstractNumId w:val="23"/>
  </w:num>
  <w:num w:numId="36">
    <w:abstractNumId w:val="19"/>
  </w:num>
  <w:num w:numId="37">
    <w:abstractNumId w:val="5"/>
  </w:num>
  <w:num w:numId="38">
    <w:abstractNumId w:val="17"/>
  </w:num>
  <w:num w:numId="39">
    <w:abstractNumId w:val="25"/>
  </w:num>
  <w:num w:numId="40">
    <w:abstractNumId w:val="2"/>
  </w:num>
  <w:num w:numId="41">
    <w:abstractNumId w:val="11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  <w:num w:numId="49">
    <w:abstractNumId w:val="37"/>
  </w:num>
  <w:num w:numId="50">
    <w:abstractNumId w:val="37"/>
  </w:num>
  <w:num w:numId="51">
    <w:abstractNumId w:val="37"/>
  </w:num>
  <w:num w:numId="52">
    <w:abstractNumId w:val="37"/>
  </w:num>
  <w:num w:numId="53">
    <w:abstractNumId w:val="37"/>
  </w:num>
  <w:num w:numId="54">
    <w:abstractNumId w:val="37"/>
  </w:num>
  <w:num w:numId="55">
    <w:abstractNumId w:val="37"/>
  </w:num>
  <w:num w:numId="56">
    <w:abstractNumId w:val="37"/>
  </w:num>
  <w:num w:numId="57">
    <w:abstractNumId w:val="37"/>
  </w:num>
  <w:num w:numId="58">
    <w:abstractNumId w:val="37"/>
  </w:num>
  <w:num w:numId="59">
    <w:abstractNumId w:val="16"/>
  </w:num>
  <w:num w:numId="60">
    <w:abstractNumId w:val="4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7D"/>
    <w:rsid w:val="000040B6"/>
    <w:rsid w:val="0000486B"/>
    <w:rsid w:val="00007EE4"/>
    <w:rsid w:val="00010893"/>
    <w:rsid w:val="00011261"/>
    <w:rsid w:val="00012A6E"/>
    <w:rsid w:val="00012AD3"/>
    <w:rsid w:val="00012EC6"/>
    <w:rsid w:val="00014F73"/>
    <w:rsid w:val="0001644E"/>
    <w:rsid w:val="000165D7"/>
    <w:rsid w:val="0002074F"/>
    <w:rsid w:val="00021636"/>
    <w:rsid w:val="0002170C"/>
    <w:rsid w:val="0002250C"/>
    <w:rsid w:val="0002570A"/>
    <w:rsid w:val="000259E2"/>
    <w:rsid w:val="00026A82"/>
    <w:rsid w:val="00030F93"/>
    <w:rsid w:val="000335A4"/>
    <w:rsid w:val="00034357"/>
    <w:rsid w:val="000345E4"/>
    <w:rsid w:val="000352F0"/>
    <w:rsid w:val="00035EB6"/>
    <w:rsid w:val="00036AF9"/>
    <w:rsid w:val="00036CF6"/>
    <w:rsid w:val="000372A4"/>
    <w:rsid w:val="0004013E"/>
    <w:rsid w:val="000409C4"/>
    <w:rsid w:val="000413F2"/>
    <w:rsid w:val="00042BC2"/>
    <w:rsid w:val="00042F2D"/>
    <w:rsid w:val="00044A71"/>
    <w:rsid w:val="0004649C"/>
    <w:rsid w:val="000467AE"/>
    <w:rsid w:val="00050031"/>
    <w:rsid w:val="0005011B"/>
    <w:rsid w:val="000525AD"/>
    <w:rsid w:val="000525ED"/>
    <w:rsid w:val="00052809"/>
    <w:rsid w:val="00054B0E"/>
    <w:rsid w:val="00057434"/>
    <w:rsid w:val="00057F8C"/>
    <w:rsid w:val="0006055B"/>
    <w:rsid w:val="00060B70"/>
    <w:rsid w:val="00064DA9"/>
    <w:rsid w:val="000657A0"/>
    <w:rsid w:val="00065AB6"/>
    <w:rsid w:val="0006700A"/>
    <w:rsid w:val="000671BB"/>
    <w:rsid w:val="000676EC"/>
    <w:rsid w:val="00067F5A"/>
    <w:rsid w:val="00070A28"/>
    <w:rsid w:val="00070E70"/>
    <w:rsid w:val="00072525"/>
    <w:rsid w:val="00073135"/>
    <w:rsid w:val="00074D33"/>
    <w:rsid w:val="00075B61"/>
    <w:rsid w:val="00080F0C"/>
    <w:rsid w:val="000824B6"/>
    <w:rsid w:val="0008292E"/>
    <w:rsid w:val="00082EF6"/>
    <w:rsid w:val="000843E0"/>
    <w:rsid w:val="00085D23"/>
    <w:rsid w:val="00091025"/>
    <w:rsid w:val="0009153F"/>
    <w:rsid w:val="000915C5"/>
    <w:rsid w:val="00093883"/>
    <w:rsid w:val="0009418F"/>
    <w:rsid w:val="00095655"/>
    <w:rsid w:val="000970A0"/>
    <w:rsid w:val="00097603"/>
    <w:rsid w:val="000A216B"/>
    <w:rsid w:val="000A3848"/>
    <w:rsid w:val="000A3E70"/>
    <w:rsid w:val="000A5265"/>
    <w:rsid w:val="000A6021"/>
    <w:rsid w:val="000A684C"/>
    <w:rsid w:val="000A79F5"/>
    <w:rsid w:val="000B061B"/>
    <w:rsid w:val="000B1174"/>
    <w:rsid w:val="000B3249"/>
    <w:rsid w:val="000B63DE"/>
    <w:rsid w:val="000C0B1E"/>
    <w:rsid w:val="000C1433"/>
    <w:rsid w:val="000C1BAB"/>
    <w:rsid w:val="000C1DB9"/>
    <w:rsid w:val="000C6C78"/>
    <w:rsid w:val="000C6F81"/>
    <w:rsid w:val="000C78CF"/>
    <w:rsid w:val="000D0639"/>
    <w:rsid w:val="000D0717"/>
    <w:rsid w:val="000D12A4"/>
    <w:rsid w:val="000D1E00"/>
    <w:rsid w:val="000D45B3"/>
    <w:rsid w:val="000D534F"/>
    <w:rsid w:val="000D69E1"/>
    <w:rsid w:val="000E0328"/>
    <w:rsid w:val="000E05AD"/>
    <w:rsid w:val="000E0ECB"/>
    <w:rsid w:val="000E295A"/>
    <w:rsid w:val="000E31C2"/>
    <w:rsid w:val="000E7452"/>
    <w:rsid w:val="000F18E7"/>
    <w:rsid w:val="000F2C70"/>
    <w:rsid w:val="000F5D60"/>
    <w:rsid w:val="000F783D"/>
    <w:rsid w:val="00100350"/>
    <w:rsid w:val="00100E86"/>
    <w:rsid w:val="0010326C"/>
    <w:rsid w:val="001038CC"/>
    <w:rsid w:val="00103A67"/>
    <w:rsid w:val="001042D0"/>
    <w:rsid w:val="00105046"/>
    <w:rsid w:val="00105D73"/>
    <w:rsid w:val="00107B1E"/>
    <w:rsid w:val="001116D0"/>
    <w:rsid w:val="00111CFC"/>
    <w:rsid w:val="00112253"/>
    <w:rsid w:val="001132F6"/>
    <w:rsid w:val="001136E4"/>
    <w:rsid w:val="00114869"/>
    <w:rsid w:val="00115389"/>
    <w:rsid w:val="0011698C"/>
    <w:rsid w:val="00121498"/>
    <w:rsid w:val="00125A9F"/>
    <w:rsid w:val="00125CB8"/>
    <w:rsid w:val="001264EB"/>
    <w:rsid w:val="00126FF3"/>
    <w:rsid w:val="001279C2"/>
    <w:rsid w:val="00130C2A"/>
    <w:rsid w:val="00132A2A"/>
    <w:rsid w:val="0013537D"/>
    <w:rsid w:val="0013631E"/>
    <w:rsid w:val="00136E30"/>
    <w:rsid w:val="00141674"/>
    <w:rsid w:val="00141D54"/>
    <w:rsid w:val="00144E2A"/>
    <w:rsid w:val="00145CA6"/>
    <w:rsid w:val="00145DB0"/>
    <w:rsid w:val="00147E92"/>
    <w:rsid w:val="00151A77"/>
    <w:rsid w:val="001523FE"/>
    <w:rsid w:val="001525F4"/>
    <w:rsid w:val="00154203"/>
    <w:rsid w:val="00155FF6"/>
    <w:rsid w:val="001571C8"/>
    <w:rsid w:val="001611D6"/>
    <w:rsid w:val="00162C61"/>
    <w:rsid w:val="00166288"/>
    <w:rsid w:val="00170605"/>
    <w:rsid w:val="00171ED6"/>
    <w:rsid w:val="001738E8"/>
    <w:rsid w:val="00173D93"/>
    <w:rsid w:val="001745B2"/>
    <w:rsid w:val="00174E61"/>
    <w:rsid w:val="001756E5"/>
    <w:rsid w:val="001757C6"/>
    <w:rsid w:val="00176EFB"/>
    <w:rsid w:val="0017731F"/>
    <w:rsid w:val="001815CC"/>
    <w:rsid w:val="00181BE5"/>
    <w:rsid w:val="00182D8A"/>
    <w:rsid w:val="00183126"/>
    <w:rsid w:val="00184354"/>
    <w:rsid w:val="00184AFF"/>
    <w:rsid w:val="0018763F"/>
    <w:rsid w:val="00190475"/>
    <w:rsid w:val="0019123A"/>
    <w:rsid w:val="0019167D"/>
    <w:rsid w:val="00193CB8"/>
    <w:rsid w:val="0019514A"/>
    <w:rsid w:val="0019541D"/>
    <w:rsid w:val="00197C4E"/>
    <w:rsid w:val="001A31F3"/>
    <w:rsid w:val="001A3350"/>
    <w:rsid w:val="001A392A"/>
    <w:rsid w:val="001A5196"/>
    <w:rsid w:val="001A61AE"/>
    <w:rsid w:val="001A6671"/>
    <w:rsid w:val="001B3816"/>
    <w:rsid w:val="001B4CDF"/>
    <w:rsid w:val="001B616D"/>
    <w:rsid w:val="001B6E8B"/>
    <w:rsid w:val="001C0616"/>
    <w:rsid w:val="001C0E18"/>
    <w:rsid w:val="001C5785"/>
    <w:rsid w:val="001C7FFC"/>
    <w:rsid w:val="001D2F4C"/>
    <w:rsid w:val="001E1E4F"/>
    <w:rsid w:val="001E5151"/>
    <w:rsid w:val="001E5275"/>
    <w:rsid w:val="001E643C"/>
    <w:rsid w:val="001E66DF"/>
    <w:rsid w:val="001E6E8A"/>
    <w:rsid w:val="001E7698"/>
    <w:rsid w:val="001E7BBA"/>
    <w:rsid w:val="001F007B"/>
    <w:rsid w:val="001F0DF2"/>
    <w:rsid w:val="001F5025"/>
    <w:rsid w:val="00200422"/>
    <w:rsid w:val="00202E52"/>
    <w:rsid w:val="002038EB"/>
    <w:rsid w:val="0020436A"/>
    <w:rsid w:val="00204755"/>
    <w:rsid w:val="00204F02"/>
    <w:rsid w:val="0020548D"/>
    <w:rsid w:val="002063C7"/>
    <w:rsid w:val="0020699A"/>
    <w:rsid w:val="00206CF4"/>
    <w:rsid w:val="00207465"/>
    <w:rsid w:val="0021285A"/>
    <w:rsid w:val="0021332A"/>
    <w:rsid w:val="00215AC2"/>
    <w:rsid w:val="0022041B"/>
    <w:rsid w:val="00222C77"/>
    <w:rsid w:val="00223559"/>
    <w:rsid w:val="00224A60"/>
    <w:rsid w:val="00225662"/>
    <w:rsid w:val="00225ABC"/>
    <w:rsid w:val="00227305"/>
    <w:rsid w:val="002308D9"/>
    <w:rsid w:val="00230DAF"/>
    <w:rsid w:val="0023199D"/>
    <w:rsid w:val="002328D3"/>
    <w:rsid w:val="0023411A"/>
    <w:rsid w:val="00234EF6"/>
    <w:rsid w:val="002361E1"/>
    <w:rsid w:val="00237C30"/>
    <w:rsid w:val="00240E4D"/>
    <w:rsid w:val="00241FC8"/>
    <w:rsid w:val="002423C5"/>
    <w:rsid w:val="00244442"/>
    <w:rsid w:val="002444E7"/>
    <w:rsid w:val="00245F45"/>
    <w:rsid w:val="002468DF"/>
    <w:rsid w:val="00250E1B"/>
    <w:rsid w:val="00252922"/>
    <w:rsid w:val="00254182"/>
    <w:rsid w:val="0025775F"/>
    <w:rsid w:val="00260385"/>
    <w:rsid w:val="00260DA0"/>
    <w:rsid w:val="002617F8"/>
    <w:rsid w:val="0026345D"/>
    <w:rsid w:val="002661BB"/>
    <w:rsid w:val="00266656"/>
    <w:rsid w:val="00274B8A"/>
    <w:rsid w:val="00274BFA"/>
    <w:rsid w:val="0027503B"/>
    <w:rsid w:val="00275C68"/>
    <w:rsid w:val="00277F02"/>
    <w:rsid w:val="00281094"/>
    <w:rsid w:val="00283727"/>
    <w:rsid w:val="002865E3"/>
    <w:rsid w:val="002945CA"/>
    <w:rsid w:val="002959F9"/>
    <w:rsid w:val="0029741B"/>
    <w:rsid w:val="002A3B3C"/>
    <w:rsid w:val="002A3C32"/>
    <w:rsid w:val="002A4422"/>
    <w:rsid w:val="002A4777"/>
    <w:rsid w:val="002A63FD"/>
    <w:rsid w:val="002A6BFF"/>
    <w:rsid w:val="002A7873"/>
    <w:rsid w:val="002B13C9"/>
    <w:rsid w:val="002B60AE"/>
    <w:rsid w:val="002B78AC"/>
    <w:rsid w:val="002C1641"/>
    <w:rsid w:val="002C18BC"/>
    <w:rsid w:val="002C26DD"/>
    <w:rsid w:val="002C59B3"/>
    <w:rsid w:val="002C64CE"/>
    <w:rsid w:val="002D1AD4"/>
    <w:rsid w:val="002D343F"/>
    <w:rsid w:val="002D3D53"/>
    <w:rsid w:val="002D4219"/>
    <w:rsid w:val="002D5C73"/>
    <w:rsid w:val="002D6021"/>
    <w:rsid w:val="002D6548"/>
    <w:rsid w:val="002E1232"/>
    <w:rsid w:val="002E51F3"/>
    <w:rsid w:val="002E57A4"/>
    <w:rsid w:val="002E5FF1"/>
    <w:rsid w:val="002E6C4E"/>
    <w:rsid w:val="002F08B7"/>
    <w:rsid w:val="002F0D95"/>
    <w:rsid w:val="002F1A27"/>
    <w:rsid w:val="002F22CD"/>
    <w:rsid w:val="002F355E"/>
    <w:rsid w:val="002F3C05"/>
    <w:rsid w:val="002F53E9"/>
    <w:rsid w:val="002F692E"/>
    <w:rsid w:val="002F6F2D"/>
    <w:rsid w:val="00301041"/>
    <w:rsid w:val="00302646"/>
    <w:rsid w:val="00302978"/>
    <w:rsid w:val="00303CCF"/>
    <w:rsid w:val="003047EE"/>
    <w:rsid w:val="0030503C"/>
    <w:rsid w:val="003063F3"/>
    <w:rsid w:val="003122C2"/>
    <w:rsid w:val="0031393B"/>
    <w:rsid w:val="003158D0"/>
    <w:rsid w:val="00320A54"/>
    <w:rsid w:val="0032143C"/>
    <w:rsid w:val="003219F5"/>
    <w:rsid w:val="0032571E"/>
    <w:rsid w:val="00327DD5"/>
    <w:rsid w:val="00327E04"/>
    <w:rsid w:val="00330C28"/>
    <w:rsid w:val="003348A4"/>
    <w:rsid w:val="00335197"/>
    <w:rsid w:val="00335961"/>
    <w:rsid w:val="003366CB"/>
    <w:rsid w:val="00342F5C"/>
    <w:rsid w:val="00343010"/>
    <w:rsid w:val="003431FB"/>
    <w:rsid w:val="003436A3"/>
    <w:rsid w:val="003448C0"/>
    <w:rsid w:val="0034526A"/>
    <w:rsid w:val="0034561D"/>
    <w:rsid w:val="0034650B"/>
    <w:rsid w:val="00351A4F"/>
    <w:rsid w:val="00351F22"/>
    <w:rsid w:val="00353E92"/>
    <w:rsid w:val="00354FDB"/>
    <w:rsid w:val="00355BB3"/>
    <w:rsid w:val="00357F06"/>
    <w:rsid w:val="003608C9"/>
    <w:rsid w:val="00360FB5"/>
    <w:rsid w:val="00362893"/>
    <w:rsid w:val="00362ACD"/>
    <w:rsid w:val="00362FB6"/>
    <w:rsid w:val="00364A12"/>
    <w:rsid w:val="00372658"/>
    <w:rsid w:val="003744DE"/>
    <w:rsid w:val="00376D27"/>
    <w:rsid w:val="003773D7"/>
    <w:rsid w:val="00380405"/>
    <w:rsid w:val="0038232D"/>
    <w:rsid w:val="0038365F"/>
    <w:rsid w:val="00384591"/>
    <w:rsid w:val="00385FCB"/>
    <w:rsid w:val="003907E9"/>
    <w:rsid w:val="00394085"/>
    <w:rsid w:val="00395ACF"/>
    <w:rsid w:val="00396246"/>
    <w:rsid w:val="0039721D"/>
    <w:rsid w:val="003A1FA4"/>
    <w:rsid w:val="003A3300"/>
    <w:rsid w:val="003A347D"/>
    <w:rsid w:val="003A369D"/>
    <w:rsid w:val="003A3E88"/>
    <w:rsid w:val="003A7392"/>
    <w:rsid w:val="003B11AF"/>
    <w:rsid w:val="003B17A9"/>
    <w:rsid w:val="003B3045"/>
    <w:rsid w:val="003B5A4A"/>
    <w:rsid w:val="003C4B6E"/>
    <w:rsid w:val="003C53FC"/>
    <w:rsid w:val="003C5536"/>
    <w:rsid w:val="003C6F92"/>
    <w:rsid w:val="003D11C7"/>
    <w:rsid w:val="003D1B21"/>
    <w:rsid w:val="003D644E"/>
    <w:rsid w:val="003D7C90"/>
    <w:rsid w:val="003E31A7"/>
    <w:rsid w:val="003E5C7D"/>
    <w:rsid w:val="003E7816"/>
    <w:rsid w:val="003F0037"/>
    <w:rsid w:val="003F4008"/>
    <w:rsid w:val="003F4859"/>
    <w:rsid w:val="003F5642"/>
    <w:rsid w:val="003F5EA4"/>
    <w:rsid w:val="00401196"/>
    <w:rsid w:val="0040307A"/>
    <w:rsid w:val="004031BB"/>
    <w:rsid w:val="004034A3"/>
    <w:rsid w:val="004045AD"/>
    <w:rsid w:val="00404747"/>
    <w:rsid w:val="00405788"/>
    <w:rsid w:val="004109FE"/>
    <w:rsid w:val="0041322F"/>
    <w:rsid w:val="004143CB"/>
    <w:rsid w:val="00414FF9"/>
    <w:rsid w:val="004167DE"/>
    <w:rsid w:val="00417C60"/>
    <w:rsid w:val="00417F14"/>
    <w:rsid w:val="0042050D"/>
    <w:rsid w:val="0042358F"/>
    <w:rsid w:val="00423F5C"/>
    <w:rsid w:val="00427237"/>
    <w:rsid w:val="004302D2"/>
    <w:rsid w:val="00430518"/>
    <w:rsid w:val="00432341"/>
    <w:rsid w:val="00433025"/>
    <w:rsid w:val="00436985"/>
    <w:rsid w:val="00436A6C"/>
    <w:rsid w:val="004421FA"/>
    <w:rsid w:val="00443752"/>
    <w:rsid w:val="00445F59"/>
    <w:rsid w:val="00446446"/>
    <w:rsid w:val="00446623"/>
    <w:rsid w:val="00447E60"/>
    <w:rsid w:val="00451471"/>
    <w:rsid w:val="00451ADA"/>
    <w:rsid w:val="00454C1A"/>
    <w:rsid w:val="004550AF"/>
    <w:rsid w:val="004555BE"/>
    <w:rsid w:val="00455F9B"/>
    <w:rsid w:val="004573C5"/>
    <w:rsid w:val="004614A2"/>
    <w:rsid w:val="00461CA1"/>
    <w:rsid w:val="004624E0"/>
    <w:rsid w:val="0046404A"/>
    <w:rsid w:val="00465134"/>
    <w:rsid w:val="004669A8"/>
    <w:rsid w:val="00467E51"/>
    <w:rsid w:val="0047041A"/>
    <w:rsid w:val="004713D1"/>
    <w:rsid w:val="00475D8F"/>
    <w:rsid w:val="00477926"/>
    <w:rsid w:val="00477EE5"/>
    <w:rsid w:val="00487079"/>
    <w:rsid w:val="004909EE"/>
    <w:rsid w:val="0049398D"/>
    <w:rsid w:val="00493ADB"/>
    <w:rsid w:val="004A04F7"/>
    <w:rsid w:val="004A1A43"/>
    <w:rsid w:val="004A4863"/>
    <w:rsid w:val="004A4C18"/>
    <w:rsid w:val="004A4D5E"/>
    <w:rsid w:val="004A5EC8"/>
    <w:rsid w:val="004A7A87"/>
    <w:rsid w:val="004B35AB"/>
    <w:rsid w:val="004B3BB2"/>
    <w:rsid w:val="004B69CB"/>
    <w:rsid w:val="004B75AD"/>
    <w:rsid w:val="004C0D98"/>
    <w:rsid w:val="004C0F42"/>
    <w:rsid w:val="004C1F09"/>
    <w:rsid w:val="004C3D50"/>
    <w:rsid w:val="004C61CD"/>
    <w:rsid w:val="004D09EA"/>
    <w:rsid w:val="004D13AE"/>
    <w:rsid w:val="004D29A7"/>
    <w:rsid w:val="004D4553"/>
    <w:rsid w:val="004D5334"/>
    <w:rsid w:val="004D589C"/>
    <w:rsid w:val="004D7485"/>
    <w:rsid w:val="004D772E"/>
    <w:rsid w:val="004E0762"/>
    <w:rsid w:val="004E29F6"/>
    <w:rsid w:val="004E35C9"/>
    <w:rsid w:val="004E4EDA"/>
    <w:rsid w:val="004E635B"/>
    <w:rsid w:val="004F0264"/>
    <w:rsid w:val="004F0FB4"/>
    <w:rsid w:val="004F138A"/>
    <w:rsid w:val="004F1653"/>
    <w:rsid w:val="004F3079"/>
    <w:rsid w:val="004F3C6B"/>
    <w:rsid w:val="004F3E41"/>
    <w:rsid w:val="004F41B8"/>
    <w:rsid w:val="004F458E"/>
    <w:rsid w:val="004F487F"/>
    <w:rsid w:val="004F609C"/>
    <w:rsid w:val="005056E1"/>
    <w:rsid w:val="00507984"/>
    <w:rsid w:val="00510A87"/>
    <w:rsid w:val="00510E21"/>
    <w:rsid w:val="0051737B"/>
    <w:rsid w:val="00521C3F"/>
    <w:rsid w:val="00521FD4"/>
    <w:rsid w:val="00523045"/>
    <w:rsid w:val="0052311A"/>
    <w:rsid w:val="0052340A"/>
    <w:rsid w:val="00524459"/>
    <w:rsid w:val="00524CD5"/>
    <w:rsid w:val="0052500E"/>
    <w:rsid w:val="005250B2"/>
    <w:rsid w:val="00526E56"/>
    <w:rsid w:val="005279C6"/>
    <w:rsid w:val="00530D83"/>
    <w:rsid w:val="005319CA"/>
    <w:rsid w:val="005323E0"/>
    <w:rsid w:val="00532A44"/>
    <w:rsid w:val="00533416"/>
    <w:rsid w:val="0053438B"/>
    <w:rsid w:val="005353F9"/>
    <w:rsid w:val="00535A82"/>
    <w:rsid w:val="00535D64"/>
    <w:rsid w:val="005364D1"/>
    <w:rsid w:val="00536B43"/>
    <w:rsid w:val="00537446"/>
    <w:rsid w:val="00540010"/>
    <w:rsid w:val="00540F6A"/>
    <w:rsid w:val="00541A8C"/>
    <w:rsid w:val="005449BB"/>
    <w:rsid w:val="0054513A"/>
    <w:rsid w:val="00546E04"/>
    <w:rsid w:val="0054717B"/>
    <w:rsid w:val="005472D7"/>
    <w:rsid w:val="00547AB4"/>
    <w:rsid w:val="0055365D"/>
    <w:rsid w:val="005546E1"/>
    <w:rsid w:val="0055524B"/>
    <w:rsid w:val="005578AB"/>
    <w:rsid w:val="005602F0"/>
    <w:rsid w:val="00564FFA"/>
    <w:rsid w:val="0056515E"/>
    <w:rsid w:val="00566B5B"/>
    <w:rsid w:val="00566EA0"/>
    <w:rsid w:val="00567294"/>
    <w:rsid w:val="005729A6"/>
    <w:rsid w:val="00572DA6"/>
    <w:rsid w:val="00573B15"/>
    <w:rsid w:val="00573E59"/>
    <w:rsid w:val="00574D71"/>
    <w:rsid w:val="00576580"/>
    <w:rsid w:val="0057681B"/>
    <w:rsid w:val="00581922"/>
    <w:rsid w:val="0058333B"/>
    <w:rsid w:val="0058676A"/>
    <w:rsid w:val="00587D5F"/>
    <w:rsid w:val="005900D0"/>
    <w:rsid w:val="00593A25"/>
    <w:rsid w:val="005958BB"/>
    <w:rsid w:val="00597ABC"/>
    <w:rsid w:val="005A1869"/>
    <w:rsid w:val="005A1AFC"/>
    <w:rsid w:val="005A2175"/>
    <w:rsid w:val="005A24DE"/>
    <w:rsid w:val="005B037C"/>
    <w:rsid w:val="005B0BDE"/>
    <w:rsid w:val="005B10FE"/>
    <w:rsid w:val="005B2B57"/>
    <w:rsid w:val="005B3281"/>
    <w:rsid w:val="005B452A"/>
    <w:rsid w:val="005B56E9"/>
    <w:rsid w:val="005C0742"/>
    <w:rsid w:val="005C09B3"/>
    <w:rsid w:val="005C1120"/>
    <w:rsid w:val="005C14C4"/>
    <w:rsid w:val="005C195B"/>
    <w:rsid w:val="005C232C"/>
    <w:rsid w:val="005C5AB1"/>
    <w:rsid w:val="005C61BD"/>
    <w:rsid w:val="005D2181"/>
    <w:rsid w:val="005D2E3B"/>
    <w:rsid w:val="005D393B"/>
    <w:rsid w:val="005D5772"/>
    <w:rsid w:val="005D5DE7"/>
    <w:rsid w:val="005D6569"/>
    <w:rsid w:val="005D6E0B"/>
    <w:rsid w:val="005E4364"/>
    <w:rsid w:val="005E4A91"/>
    <w:rsid w:val="005E6C6E"/>
    <w:rsid w:val="005E79E6"/>
    <w:rsid w:val="005F034D"/>
    <w:rsid w:val="005F1C24"/>
    <w:rsid w:val="005F3692"/>
    <w:rsid w:val="005F4C9A"/>
    <w:rsid w:val="005F4F6A"/>
    <w:rsid w:val="005F5E15"/>
    <w:rsid w:val="005F60B8"/>
    <w:rsid w:val="00601855"/>
    <w:rsid w:val="00603058"/>
    <w:rsid w:val="006039D3"/>
    <w:rsid w:val="00605A9B"/>
    <w:rsid w:val="006073E7"/>
    <w:rsid w:val="00607B71"/>
    <w:rsid w:val="00613131"/>
    <w:rsid w:val="00613DF8"/>
    <w:rsid w:val="00614DE6"/>
    <w:rsid w:val="00614FF2"/>
    <w:rsid w:val="006160E8"/>
    <w:rsid w:val="006178F4"/>
    <w:rsid w:val="00621423"/>
    <w:rsid w:val="00625318"/>
    <w:rsid w:val="00625B51"/>
    <w:rsid w:val="00625CA4"/>
    <w:rsid w:val="0062607A"/>
    <w:rsid w:val="00631AD3"/>
    <w:rsid w:val="006324AB"/>
    <w:rsid w:val="0063301B"/>
    <w:rsid w:val="00633A1A"/>
    <w:rsid w:val="00633DC0"/>
    <w:rsid w:val="00636E27"/>
    <w:rsid w:val="006400FA"/>
    <w:rsid w:val="00640CEA"/>
    <w:rsid w:val="00642791"/>
    <w:rsid w:val="006451DA"/>
    <w:rsid w:val="00647A9C"/>
    <w:rsid w:val="006502B1"/>
    <w:rsid w:val="00651450"/>
    <w:rsid w:val="00651990"/>
    <w:rsid w:val="0066251D"/>
    <w:rsid w:val="00665E4A"/>
    <w:rsid w:val="006666C3"/>
    <w:rsid w:val="00666F5F"/>
    <w:rsid w:val="00667D21"/>
    <w:rsid w:val="00674F96"/>
    <w:rsid w:val="006766ED"/>
    <w:rsid w:val="0067711C"/>
    <w:rsid w:val="00680204"/>
    <w:rsid w:val="00680CF5"/>
    <w:rsid w:val="006821B7"/>
    <w:rsid w:val="0068364F"/>
    <w:rsid w:val="006843CA"/>
    <w:rsid w:val="00684EE8"/>
    <w:rsid w:val="00685641"/>
    <w:rsid w:val="00687202"/>
    <w:rsid w:val="00692820"/>
    <w:rsid w:val="00694074"/>
    <w:rsid w:val="00695A84"/>
    <w:rsid w:val="00697736"/>
    <w:rsid w:val="006A21F1"/>
    <w:rsid w:val="006A4330"/>
    <w:rsid w:val="006A5548"/>
    <w:rsid w:val="006A6D8E"/>
    <w:rsid w:val="006A7A6A"/>
    <w:rsid w:val="006A7CE9"/>
    <w:rsid w:val="006A7FDB"/>
    <w:rsid w:val="006B074B"/>
    <w:rsid w:val="006B2C75"/>
    <w:rsid w:val="006B35BF"/>
    <w:rsid w:val="006B3629"/>
    <w:rsid w:val="006B3B68"/>
    <w:rsid w:val="006B5A71"/>
    <w:rsid w:val="006B7AF1"/>
    <w:rsid w:val="006C16E1"/>
    <w:rsid w:val="006C3591"/>
    <w:rsid w:val="006C6983"/>
    <w:rsid w:val="006D09BA"/>
    <w:rsid w:val="006D53E1"/>
    <w:rsid w:val="006D610F"/>
    <w:rsid w:val="006D68FF"/>
    <w:rsid w:val="006D6909"/>
    <w:rsid w:val="006E221A"/>
    <w:rsid w:val="006E53BD"/>
    <w:rsid w:val="006E55E6"/>
    <w:rsid w:val="006E56BD"/>
    <w:rsid w:val="006F1898"/>
    <w:rsid w:val="006F1CED"/>
    <w:rsid w:val="006F2153"/>
    <w:rsid w:val="006F2279"/>
    <w:rsid w:val="006F26A1"/>
    <w:rsid w:val="006F2767"/>
    <w:rsid w:val="006F3F07"/>
    <w:rsid w:val="006F458D"/>
    <w:rsid w:val="006F6A37"/>
    <w:rsid w:val="006F6E43"/>
    <w:rsid w:val="00701114"/>
    <w:rsid w:val="00704919"/>
    <w:rsid w:val="00705C34"/>
    <w:rsid w:val="00706E10"/>
    <w:rsid w:val="00711560"/>
    <w:rsid w:val="00714AC0"/>
    <w:rsid w:val="00714B85"/>
    <w:rsid w:val="007162F5"/>
    <w:rsid w:val="0072086B"/>
    <w:rsid w:val="00721FDA"/>
    <w:rsid w:val="007224F0"/>
    <w:rsid w:val="007235A8"/>
    <w:rsid w:val="007237AA"/>
    <w:rsid w:val="00725B7A"/>
    <w:rsid w:val="0072617A"/>
    <w:rsid w:val="00726A88"/>
    <w:rsid w:val="00727035"/>
    <w:rsid w:val="00731C5D"/>
    <w:rsid w:val="00732A3B"/>
    <w:rsid w:val="00732AAB"/>
    <w:rsid w:val="00732CB5"/>
    <w:rsid w:val="007332F6"/>
    <w:rsid w:val="0073423C"/>
    <w:rsid w:val="00734622"/>
    <w:rsid w:val="007360DF"/>
    <w:rsid w:val="00736EC7"/>
    <w:rsid w:val="0073715F"/>
    <w:rsid w:val="00741D34"/>
    <w:rsid w:val="00742678"/>
    <w:rsid w:val="00742AB6"/>
    <w:rsid w:val="00747069"/>
    <w:rsid w:val="00747409"/>
    <w:rsid w:val="0075118B"/>
    <w:rsid w:val="00755137"/>
    <w:rsid w:val="007551E4"/>
    <w:rsid w:val="00755991"/>
    <w:rsid w:val="00757D42"/>
    <w:rsid w:val="00762334"/>
    <w:rsid w:val="007652CD"/>
    <w:rsid w:val="00767616"/>
    <w:rsid w:val="00767A4B"/>
    <w:rsid w:val="00770AEC"/>
    <w:rsid w:val="0077111C"/>
    <w:rsid w:val="00771A94"/>
    <w:rsid w:val="007754EE"/>
    <w:rsid w:val="00777DC1"/>
    <w:rsid w:val="00782F97"/>
    <w:rsid w:val="00785E63"/>
    <w:rsid w:val="00786E54"/>
    <w:rsid w:val="00787545"/>
    <w:rsid w:val="00787BBD"/>
    <w:rsid w:val="0079112D"/>
    <w:rsid w:val="007916AE"/>
    <w:rsid w:val="00796DD9"/>
    <w:rsid w:val="00797266"/>
    <w:rsid w:val="007A489F"/>
    <w:rsid w:val="007A492E"/>
    <w:rsid w:val="007A4E66"/>
    <w:rsid w:val="007B0054"/>
    <w:rsid w:val="007B1759"/>
    <w:rsid w:val="007B239A"/>
    <w:rsid w:val="007B2DF1"/>
    <w:rsid w:val="007B2F52"/>
    <w:rsid w:val="007B3E68"/>
    <w:rsid w:val="007B45ED"/>
    <w:rsid w:val="007B4667"/>
    <w:rsid w:val="007B709E"/>
    <w:rsid w:val="007C13C8"/>
    <w:rsid w:val="007C17D8"/>
    <w:rsid w:val="007C2326"/>
    <w:rsid w:val="007C30A7"/>
    <w:rsid w:val="007C376B"/>
    <w:rsid w:val="007C54D3"/>
    <w:rsid w:val="007C568F"/>
    <w:rsid w:val="007C6105"/>
    <w:rsid w:val="007C6373"/>
    <w:rsid w:val="007C65A1"/>
    <w:rsid w:val="007C69DE"/>
    <w:rsid w:val="007D0DF7"/>
    <w:rsid w:val="007D3841"/>
    <w:rsid w:val="007D6398"/>
    <w:rsid w:val="007D7446"/>
    <w:rsid w:val="007E0C1A"/>
    <w:rsid w:val="007E2ED3"/>
    <w:rsid w:val="007E32FD"/>
    <w:rsid w:val="007E38CC"/>
    <w:rsid w:val="007E67C5"/>
    <w:rsid w:val="007E6AA2"/>
    <w:rsid w:val="007E7C6D"/>
    <w:rsid w:val="007F1477"/>
    <w:rsid w:val="007F1B4D"/>
    <w:rsid w:val="007F339F"/>
    <w:rsid w:val="007F777E"/>
    <w:rsid w:val="008007C9"/>
    <w:rsid w:val="0080103D"/>
    <w:rsid w:val="0080197B"/>
    <w:rsid w:val="00802ED7"/>
    <w:rsid w:val="0080573F"/>
    <w:rsid w:val="00812F57"/>
    <w:rsid w:val="0081613B"/>
    <w:rsid w:val="00820F58"/>
    <w:rsid w:val="0082264A"/>
    <w:rsid w:val="00825CE5"/>
    <w:rsid w:val="00830E13"/>
    <w:rsid w:val="008333A9"/>
    <w:rsid w:val="008338CF"/>
    <w:rsid w:val="00833C78"/>
    <w:rsid w:val="0083526B"/>
    <w:rsid w:val="00842155"/>
    <w:rsid w:val="008426FD"/>
    <w:rsid w:val="00842C6F"/>
    <w:rsid w:val="00842E82"/>
    <w:rsid w:val="00844FBD"/>
    <w:rsid w:val="0084625A"/>
    <w:rsid w:val="00850DBC"/>
    <w:rsid w:val="00851154"/>
    <w:rsid w:val="00851480"/>
    <w:rsid w:val="008568EC"/>
    <w:rsid w:val="00860863"/>
    <w:rsid w:val="00860D9F"/>
    <w:rsid w:val="008627AC"/>
    <w:rsid w:val="0086310B"/>
    <w:rsid w:val="00863353"/>
    <w:rsid w:val="00863929"/>
    <w:rsid w:val="00870F68"/>
    <w:rsid w:val="0087144D"/>
    <w:rsid w:val="0087145D"/>
    <w:rsid w:val="0087198D"/>
    <w:rsid w:val="00871CEA"/>
    <w:rsid w:val="00872142"/>
    <w:rsid w:val="008745DF"/>
    <w:rsid w:val="00874867"/>
    <w:rsid w:val="00874B83"/>
    <w:rsid w:val="00875E1C"/>
    <w:rsid w:val="008765FD"/>
    <w:rsid w:val="00876B5F"/>
    <w:rsid w:val="00881922"/>
    <w:rsid w:val="008848D8"/>
    <w:rsid w:val="008863A1"/>
    <w:rsid w:val="008867EB"/>
    <w:rsid w:val="0089388C"/>
    <w:rsid w:val="00893B06"/>
    <w:rsid w:val="008941DB"/>
    <w:rsid w:val="008A16E4"/>
    <w:rsid w:val="008A20D3"/>
    <w:rsid w:val="008A3416"/>
    <w:rsid w:val="008A4301"/>
    <w:rsid w:val="008A6D02"/>
    <w:rsid w:val="008B1818"/>
    <w:rsid w:val="008B2960"/>
    <w:rsid w:val="008B3250"/>
    <w:rsid w:val="008B37CC"/>
    <w:rsid w:val="008B3D4C"/>
    <w:rsid w:val="008B58E3"/>
    <w:rsid w:val="008C1122"/>
    <w:rsid w:val="008C24A4"/>
    <w:rsid w:val="008C26F6"/>
    <w:rsid w:val="008C2C06"/>
    <w:rsid w:val="008C4FA2"/>
    <w:rsid w:val="008D1753"/>
    <w:rsid w:val="008D31C4"/>
    <w:rsid w:val="008D6F5A"/>
    <w:rsid w:val="008D76D6"/>
    <w:rsid w:val="008E06E0"/>
    <w:rsid w:val="008E0F9F"/>
    <w:rsid w:val="008E4934"/>
    <w:rsid w:val="008E5454"/>
    <w:rsid w:val="008E5B75"/>
    <w:rsid w:val="008E7A74"/>
    <w:rsid w:val="008F09AD"/>
    <w:rsid w:val="008F2C14"/>
    <w:rsid w:val="008F436F"/>
    <w:rsid w:val="008F455A"/>
    <w:rsid w:val="008F58AB"/>
    <w:rsid w:val="00901436"/>
    <w:rsid w:val="00902A75"/>
    <w:rsid w:val="0090301D"/>
    <w:rsid w:val="0090392C"/>
    <w:rsid w:val="00904533"/>
    <w:rsid w:val="0090566F"/>
    <w:rsid w:val="00906722"/>
    <w:rsid w:val="00910A74"/>
    <w:rsid w:val="009110EC"/>
    <w:rsid w:val="00912D11"/>
    <w:rsid w:val="0091422E"/>
    <w:rsid w:val="00915155"/>
    <w:rsid w:val="0091789A"/>
    <w:rsid w:val="00917D7D"/>
    <w:rsid w:val="00922A07"/>
    <w:rsid w:val="00923383"/>
    <w:rsid w:val="00927461"/>
    <w:rsid w:val="009315E3"/>
    <w:rsid w:val="009378A6"/>
    <w:rsid w:val="0094017A"/>
    <w:rsid w:val="009405D3"/>
    <w:rsid w:val="00941577"/>
    <w:rsid w:val="0094334B"/>
    <w:rsid w:val="00945212"/>
    <w:rsid w:val="00946217"/>
    <w:rsid w:val="00947426"/>
    <w:rsid w:val="00947BF7"/>
    <w:rsid w:val="00947D50"/>
    <w:rsid w:val="009502A7"/>
    <w:rsid w:val="00951A8C"/>
    <w:rsid w:val="009522CC"/>
    <w:rsid w:val="009548BC"/>
    <w:rsid w:val="00955E05"/>
    <w:rsid w:val="0096041D"/>
    <w:rsid w:val="00961533"/>
    <w:rsid w:val="00961CB4"/>
    <w:rsid w:val="00961D24"/>
    <w:rsid w:val="00961E01"/>
    <w:rsid w:val="0096389B"/>
    <w:rsid w:val="00965354"/>
    <w:rsid w:val="00965787"/>
    <w:rsid w:val="00966587"/>
    <w:rsid w:val="00966644"/>
    <w:rsid w:val="00966C5C"/>
    <w:rsid w:val="00967565"/>
    <w:rsid w:val="00971078"/>
    <w:rsid w:val="00974932"/>
    <w:rsid w:val="0097496A"/>
    <w:rsid w:val="00976F0A"/>
    <w:rsid w:val="009779D3"/>
    <w:rsid w:val="00980218"/>
    <w:rsid w:val="0098039F"/>
    <w:rsid w:val="00981117"/>
    <w:rsid w:val="00983040"/>
    <w:rsid w:val="009860B3"/>
    <w:rsid w:val="00987C97"/>
    <w:rsid w:val="00987FD0"/>
    <w:rsid w:val="009909A9"/>
    <w:rsid w:val="009967C3"/>
    <w:rsid w:val="00996B52"/>
    <w:rsid w:val="00996E59"/>
    <w:rsid w:val="00997454"/>
    <w:rsid w:val="009A07C1"/>
    <w:rsid w:val="009A0C65"/>
    <w:rsid w:val="009A11C6"/>
    <w:rsid w:val="009A14BD"/>
    <w:rsid w:val="009A774C"/>
    <w:rsid w:val="009B0602"/>
    <w:rsid w:val="009B108C"/>
    <w:rsid w:val="009B3E8A"/>
    <w:rsid w:val="009B3F1F"/>
    <w:rsid w:val="009C03DF"/>
    <w:rsid w:val="009C16A5"/>
    <w:rsid w:val="009C1989"/>
    <w:rsid w:val="009C47CC"/>
    <w:rsid w:val="009C59F0"/>
    <w:rsid w:val="009D067C"/>
    <w:rsid w:val="009D06EC"/>
    <w:rsid w:val="009D136B"/>
    <w:rsid w:val="009D146A"/>
    <w:rsid w:val="009D1D06"/>
    <w:rsid w:val="009D3603"/>
    <w:rsid w:val="009D64C4"/>
    <w:rsid w:val="009E0470"/>
    <w:rsid w:val="009E4167"/>
    <w:rsid w:val="009E4DD1"/>
    <w:rsid w:val="009E5CD7"/>
    <w:rsid w:val="009E605D"/>
    <w:rsid w:val="009E724D"/>
    <w:rsid w:val="009E75FE"/>
    <w:rsid w:val="009F23AD"/>
    <w:rsid w:val="009F311D"/>
    <w:rsid w:val="009F489D"/>
    <w:rsid w:val="009F4969"/>
    <w:rsid w:val="009F4E7F"/>
    <w:rsid w:val="009F5ECD"/>
    <w:rsid w:val="009F63C1"/>
    <w:rsid w:val="009F688F"/>
    <w:rsid w:val="009F6FAF"/>
    <w:rsid w:val="009F734E"/>
    <w:rsid w:val="00A003D3"/>
    <w:rsid w:val="00A02910"/>
    <w:rsid w:val="00A038EC"/>
    <w:rsid w:val="00A03F14"/>
    <w:rsid w:val="00A0489E"/>
    <w:rsid w:val="00A05030"/>
    <w:rsid w:val="00A12D7B"/>
    <w:rsid w:val="00A13AC3"/>
    <w:rsid w:val="00A16AF5"/>
    <w:rsid w:val="00A216F9"/>
    <w:rsid w:val="00A24E6A"/>
    <w:rsid w:val="00A25446"/>
    <w:rsid w:val="00A26E97"/>
    <w:rsid w:val="00A27AF0"/>
    <w:rsid w:val="00A27B39"/>
    <w:rsid w:val="00A33E9A"/>
    <w:rsid w:val="00A347F5"/>
    <w:rsid w:val="00A34CBE"/>
    <w:rsid w:val="00A35613"/>
    <w:rsid w:val="00A36975"/>
    <w:rsid w:val="00A37E71"/>
    <w:rsid w:val="00A404A5"/>
    <w:rsid w:val="00A407E7"/>
    <w:rsid w:val="00A41D92"/>
    <w:rsid w:val="00A420E7"/>
    <w:rsid w:val="00A463FF"/>
    <w:rsid w:val="00A5031D"/>
    <w:rsid w:val="00A51298"/>
    <w:rsid w:val="00A51574"/>
    <w:rsid w:val="00A534FA"/>
    <w:rsid w:val="00A54959"/>
    <w:rsid w:val="00A567CC"/>
    <w:rsid w:val="00A57601"/>
    <w:rsid w:val="00A61E49"/>
    <w:rsid w:val="00A620F5"/>
    <w:rsid w:val="00A6306D"/>
    <w:rsid w:val="00A63354"/>
    <w:rsid w:val="00A63C20"/>
    <w:rsid w:val="00A6405F"/>
    <w:rsid w:val="00A65EB2"/>
    <w:rsid w:val="00A6651B"/>
    <w:rsid w:val="00A70297"/>
    <w:rsid w:val="00A715E3"/>
    <w:rsid w:val="00A7218C"/>
    <w:rsid w:val="00A73C2D"/>
    <w:rsid w:val="00A74794"/>
    <w:rsid w:val="00A750A8"/>
    <w:rsid w:val="00A75BF7"/>
    <w:rsid w:val="00A7629B"/>
    <w:rsid w:val="00A763FB"/>
    <w:rsid w:val="00A77639"/>
    <w:rsid w:val="00A804E9"/>
    <w:rsid w:val="00A823E3"/>
    <w:rsid w:val="00A85453"/>
    <w:rsid w:val="00A8566B"/>
    <w:rsid w:val="00A8569D"/>
    <w:rsid w:val="00A860B6"/>
    <w:rsid w:val="00A86514"/>
    <w:rsid w:val="00A86ABA"/>
    <w:rsid w:val="00A87F2B"/>
    <w:rsid w:val="00A90E4A"/>
    <w:rsid w:val="00A97605"/>
    <w:rsid w:val="00AA0531"/>
    <w:rsid w:val="00AA351B"/>
    <w:rsid w:val="00AA3606"/>
    <w:rsid w:val="00AA6E17"/>
    <w:rsid w:val="00AA6FCE"/>
    <w:rsid w:val="00AA71B5"/>
    <w:rsid w:val="00AA7A3B"/>
    <w:rsid w:val="00AA7F11"/>
    <w:rsid w:val="00AB0F83"/>
    <w:rsid w:val="00AB3BDE"/>
    <w:rsid w:val="00AB3BF8"/>
    <w:rsid w:val="00AB5ED5"/>
    <w:rsid w:val="00AB63F4"/>
    <w:rsid w:val="00AB64BD"/>
    <w:rsid w:val="00AB710D"/>
    <w:rsid w:val="00AB7909"/>
    <w:rsid w:val="00AC2BBF"/>
    <w:rsid w:val="00AC59AA"/>
    <w:rsid w:val="00AD0E85"/>
    <w:rsid w:val="00AD1885"/>
    <w:rsid w:val="00AD2282"/>
    <w:rsid w:val="00AD235E"/>
    <w:rsid w:val="00AD3675"/>
    <w:rsid w:val="00AD6EAA"/>
    <w:rsid w:val="00AD73E7"/>
    <w:rsid w:val="00AE5F25"/>
    <w:rsid w:val="00AF35D0"/>
    <w:rsid w:val="00AF6B58"/>
    <w:rsid w:val="00AF6E51"/>
    <w:rsid w:val="00AF7475"/>
    <w:rsid w:val="00B00FB2"/>
    <w:rsid w:val="00B03F08"/>
    <w:rsid w:val="00B049FC"/>
    <w:rsid w:val="00B07325"/>
    <w:rsid w:val="00B074B0"/>
    <w:rsid w:val="00B076FD"/>
    <w:rsid w:val="00B1021D"/>
    <w:rsid w:val="00B13C84"/>
    <w:rsid w:val="00B14512"/>
    <w:rsid w:val="00B145FF"/>
    <w:rsid w:val="00B15B97"/>
    <w:rsid w:val="00B15CBC"/>
    <w:rsid w:val="00B17BF1"/>
    <w:rsid w:val="00B200C3"/>
    <w:rsid w:val="00B21649"/>
    <w:rsid w:val="00B21D4E"/>
    <w:rsid w:val="00B2284F"/>
    <w:rsid w:val="00B2437E"/>
    <w:rsid w:val="00B247F1"/>
    <w:rsid w:val="00B25A86"/>
    <w:rsid w:val="00B2621F"/>
    <w:rsid w:val="00B26824"/>
    <w:rsid w:val="00B26CD5"/>
    <w:rsid w:val="00B273D4"/>
    <w:rsid w:val="00B354EC"/>
    <w:rsid w:val="00B35B59"/>
    <w:rsid w:val="00B36CD1"/>
    <w:rsid w:val="00B45F86"/>
    <w:rsid w:val="00B45FA0"/>
    <w:rsid w:val="00B47775"/>
    <w:rsid w:val="00B50D25"/>
    <w:rsid w:val="00B50FE1"/>
    <w:rsid w:val="00B52106"/>
    <w:rsid w:val="00B52AC8"/>
    <w:rsid w:val="00B53274"/>
    <w:rsid w:val="00B5347D"/>
    <w:rsid w:val="00B542E9"/>
    <w:rsid w:val="00B57648"/>
    <w:rsid w:val="00B61390"/>
    <w:rsid w:val="00B631A2"/>
    <w:rsid w:val="00B63AD6"/>
    <w:rsid w:val="00B749D8"/>
    <w:rsid w:val="00B74E5D"/>
    <w:rsid w:val="00B75122"/>
    <w:rsid w:val="00B76149"/>
    <w:rsid w:val="00B768E1"/>
    <w:rsid w:val="00B7695F"/>
    <w:rsid w:val="00B77BF1"/>
    <w:rsid w:val="00B80EE9"/>
    <w:rsid w:val="00B81C1A"/>
    <w:rsid w:val="00B81C62"/>
    <w:rsid w:val="00B853C5"/>
    <w:rsid w:val="00B85C41"/>
    <w:rsid w:val="00B85F49"/>
    <w:rsid w:val="00B87C89"/>
    <w:rsid w:val="00B90F2A"/>
    <w:rsid w:val="00B91303"/>
    <w:rsid w:val="00B91345"/>
    <w:rsid w:val="00B917CD"/>
    <w:rsid w:val="00B9478F"/>
    <w:rsid w:val="00B94C5E"/>
    <w:rsid w:val="00B96BB6"/>
    <w:rsid w:val="00BA036C"/>
    <w:rsid w:val="00BA200A"/>
    <w:rsid w:val="00BA475E"/>
    <w:rsid w:val="00BA49B6"/>
    <w:rsid w:val="00BA4B7B"/>
    <w:rsid w:val="00BA60D0"/>
    <w:rsid w:val="00BA61C8"/>
    <w:rsid w:val="00BB046D"/>
    <w:rsid w:val="00BB1469"/>
    <w:rsid w:val="00BB23A0"/>
    <w:rsid w:val="00BB320D"/>
    <w:rsid w:val="00BB3309"/>
    <w:rsid w:val="00BB38C9"/>
    <w:rsid w:val="00BB69C1"/>
    <w:rsid w:val="00BC1FDB"/>
    <w:rsid w:val="00BC3591"/>
    <w:rsid w:val="00BC372B"/>
    <w:rsid w:val="00BC5D83"/>
    <w:rsid w:val="00BD26FD"/>
    <w:rsid w:val="00BD2977"/>
    <w:rsid w:val="00BD2D70"/>
    <w:rsid w:val="00BD4144"/>
    <w:rsid w:val="00BD51DC"/>
    <w:rsid w:val="00BD5468"/>
    <w:rsid w:val="00BD6096"/>
    <w:rsid w:val="00BE17CB"/>
    <w:rsid w:val="00BE198B"/>
    <w:rsid w:val="00BE261A"/>
    <w:rsid w:val="00BE3C56"/>
    <w:rsid w:val="00BE6796"/>
    <w:rsid w:val="00BF05F0"/>
    <w:rsid w:val="00BF2932"/>
    <w:rsid w:val="00BF2F22"/>
    <w:rsid w:val="00BF4280"/>
    <w:rsid w:val="00BF64A5"/>
    <w:rsid w:val="00C0056B"/>
    <w:rsid w:val="00C007D1"/>
    <w:rsid w:val="00C00AAB"/>
    <w:rsid w:val="00C02CF0"/>
    <w:rsid w:val="00C036FD"/>
    <w:rsid w:val="00C03857"/>
    <w:rsid w:val="00C04139"/>
    <w:rsid w:val="00C0441F"/>
    <w:rsid w:val="00C0677C"/>
    <w:rsid w:val="00C2279E"/>
    <w:rsid w:val="00C22A93"/>
    <w:rsid w:val="00C25266"/>
    <w:rsid w:val="00C26240"/>
    <w:rsid w:val="00C26CDE"/>
    <w:rsid w:val="00C304F8"/>
    <w:rsid w:val="00C316CA"/>
    <w:rsid w:val="00C32D37"/>
    <w:rsid w:val="00C343AE"/>
    <w:rsid w:val="00C3597A"/>
    <w:rsid w:val="00C436A4"/>
    <w:rsid w:val="00C43B12"/>
    <w:rsid w:val="00C47DE3"/>
    <w:rsid w:val="00C5223D"/>
    <w:rsid w:val="00C54787"/>
    <w:rsid w:val="00C55479"/>
    <w:rsid w:val="00C56D63"/>
    <w:rsid w:val="00C57C02"/>
    <w:rsid w:val="00C60D8A"/>
    <w:rsid w:val="00C61653"/>
    <w:rsid w:val="00C616F4"/>
    <w:rsid w:val="00C6317B"/>
    <w:rsid w:val="00C63181"/>
    <w:rsid w:val="00C6480B"/>
    <w:rsid w:val="00C656BC"/>
    <w:rsid w:val="00C661D1"/>
    <w:rsid w:val="00C66957"/>
    <w:rsid w:val="00C66A4C"/>
    <w:rsid w:val="00C66D24"/>
    <w:rsid w:val="00C66F91"/>
    <w:rsid w:val="00C67F0F"/>
    <w:rsid w:val="00C70E1D"/>
    <w:rsid w:val="00C7279E"/>
    <w:rsid w:val="00C73E94"/>
    <w:rsid w:val="00C74983"/>
    <w:rsid w:val="00C76E8A"/>
    <w:rsid w:val="00C82370"/>
    <w:rsid w:val="00C82FCF"/>
    <w:rsid w:val="00C82FE2"/>
    <w:rsid w:val="00C832F7"/>
    <w:rsid w:val="00C83B41"/>
    <w:rsid w:val="00C85678"/>
    <w:rsid w:val="00C86C04"/>
    <w:rsid w:val="00C90A60"/>
    <w:rsid w:val="00C90D3F"/>
    <w:rsid w:val="00C91709"/>
    <w:rsid w:val="00C9409E"/>
    <w:rsid w:val="00C9638C"/>
    <w:rsid w:val="00C96957"/>
    <w:rsid w:val="00CA2AA7"/>
    <w:rsid w:val="00CA6A54"/>
    <w:rsid w:val="00CB27C8"/>
    <w:rsid w:val="00CB295E"/>
    <w:rsid w:val="00CB475D"/>
    <w:rsid w:val="00CB51EE"/>
    <w:rsid w:val="00CC0717"/>
    <w:rsid w:val="00CC1B83"/>
    <w:rsid w:val="00CC322F"/>
    <w:rsid w:val="00CC504B"/>
    <w:rsid w:val="00CC63E5"/>
    <w:rsid w:val="00CD6537"/>
    <w:rsid w:val="00CD6B32"/>
    <w:rsid w:val="00CD6C5E"/>
    <w:rsid w:val="00CE1976"/>
    <w:rsid w:val="00CE4223"/>
    <w:rsid w:val="00CE514D"/>
    <w:rsid w:val="00CE5256"/>
    <w:rsid w:val="00CE5289"/>
    <w:rsid w:val="00CE64E7"/>
    <w:rsid w:val="00CF2FDE"/>
    <w:rsid w:val="00CF3246"/>
    <w:rsid w:val="00CF3AA9"/>
    <w:rsid w:val="00CF4355"/>
    <w:rsid w:val="00CF468D"/>
    <w:rsid w:val="00CF4E74"/>
    <w:rsid w:val="00D022BC"/>
    <w:rsid w:val="00D03D8D"/>
    <w:rsid w:val="00D04037"/>
    <w:rsid w:val="00D0449D"/>
    <w:rsid w:val="00D05475"/>
    <w:rsid w:val="00D05DA9"/>
    <w:rsid w:val="00D06477"/>
    <w:rsid w:val="00D06580"/>
    <w:rsid w:val="00D07E4B"/>
    <w:rsid w:val="00D1067E"/>
    <w:rsid w:val="00D1100E"/>
    <w:rsid w:val="00D1219E"/>
    <w:rsid w:val="00D13230"/>
    <w:rsid w:val="00D15A2E"/>
    <w:rsid w:val="00D16688"/>
    <w:rsid w:val="00D209F4"/>
    <w:rsid w:val="00D209F6"/>
    <w:rsid w:val="00D222D0"/>
    <w:rsid w:val="00D2235C"/>
    <w:rsid w:val="00D22655"/>
    <w:rsid w:val="00D2271B"/>
    <w:rsid w:val="00D25415"/>
    <w:rsid w:val="00D26687"/>
    <w:rsid w:val="00D26AD6"/>
    <w:rsid w:val="00D31740"/>
    <w:rsid w:val="00D3223B"/>
    <w:rsid w:val="00D33273"/>
    <w:rsid w:val="00D33889"/>
    <w:rsid w:val="00D339E6"/>
    <w:rsid w:val="00D33FF5"/>
    <w:rsid w:val="00D35A0B"/>
    <w:rsid w:val="00D3638A"/>
    <w:rsid w:val="00D37F3C"/>
    <w:rsid w:val="00D44E14"/>
    <w:rsid w:val="00D45496"/>
    <w:rsid w:val="00D46EEA"/>
    <w:rsid w:val="00D5337F"/>
    <w:rsid w:val="00D55F6B"/>
    <w:rsid w:val="00D5636D"/>
    <w:rsid w:val="00D6251D"/>
    <w:rsid w:val="00D62979"/>
    <w:rsid w:val="00D62CCC"/>
    <w:rsid w:val="00D6401E"/>
    <w:rsid w:val="00D65CF8"/>
    <w:rsid w:val="00D72B43"/>
    <w:rsid w:val="00D73FAC"/>
    <w:rsid w:val="00D745BB"/>
    <w:rsid w:val="00D765EB"/>
    <w:rsid w:val="00D810CB"/>
    <w:rsid w:val="00D8194E"/>
    <w:rsid w:val="00D82071"/>
    <w:rsid w:val="00D8241E"/>
    <w:rsid w:val="00D82F98"/>
    <w:rsid w:val="00D849DA"/>
    <w:rsid w:val="00D84C5C"/>
    <w:rsid w:val="00D86A9A"/>
    <w:rsid w:val="00D929A2"/>
    <w:rsid w:val="00D94051"/>
    <w:rsid w:val="00D96BDD"/>
    <w:rsid w:val="00D96D3A"/>
    <w:rsid w:val="00DA033B"/>
    <w:rsid w:val="00DA099D"/>
    <w:rsid w:val="00DA2A99"/>
    <w:rsid w:val="00DA3709"/>
    <w:rsid w:val="00DA45E4"/>
    <w:rsid w:val="00DA49C4"/>
    <w:rsid w:val="00DA7102"/>
    <w:rsid w:val="00DB0F19"/>
    <w:rsid w:val="00DB20A9"/>
    <w:rsid w:val="00DB5A48"/>
    <w:rsid w:val="00DB7A13"/>
    <w:rsid w:val="00DC1E48"/>
    <w:rsid w:val="00DC3920"/>
    <w:rsid w:val="00DC3AEC"/>
    <w:rsid w:val="00DC3BAA"/>
    <w:rsid w:val="00DC4A9D"/>
    <w:rsid w:val="00DC7472"/>
    <w:rsid w:val="00DD1173"/>
    <w:rsid w:val="00DD2654"/>
    <w:rsid w:val="00DD40D1"/>
    <w:rsid w:val="00DD4819"/>
    <w:rsid w:val="00DD4FB2"/>
    <w:rsid w:val="00DD6296"/>
    <w:rsid w:val="00DD631B"/>
    <w:rsid w:val="00DE17CD"/>
    <w:rsid w:val="00DE4C9F"/>
    <w:rsid w:val="00DE5C3E"/>
    <w:rsid w:val="00DF0D88"/>
    <w:rsid w:val="00DF25F2"/>
    <w:rsid w:val="00DF2764"/>
    <w:rsid w:val="00DF3DB6"/>
    <w:rsid w:val="00DF5316"/>
    <w:rsid w:val="00DF5BE9"/>
    <w:rsid w:val="00E00215"/>
    <w:rsid w:val="00E00C86"/>
    <w:rsid w:val="00E01865"/>
    <w:rsid w:val="00E03013"/>
    <w:rsid w:val="00E10278"/>
    <w:rsid w:val="00E10519"/>
    <w:rsid w:val="00E12001"/>
    <w:rsid w:val="00E127B5"/>
    <w:rsid w:val="00E1317F"/>
    <w:rsid w:val="00E137F4"/>
    <w:rsid w:val="00E15C6B"/>
    <w:rsid w:val="00E17229"/>
    <w:rsid w:val="00E23308"/>
    <w:rsid w:val="00E26932"/>
    <w:rsid w:val="00E3055C"/>
    <w:rsid w:val="00E32ACA"/>
    <w:rsid w:val="00E33D22"/>
    <w:rsid w:val="00E3415C"/>
    <w:rsid w:val="00E34279"/>
    <w:rsid w:val="00E3447E"/>
    <w:rsid w:val="00E421E7"/>
    <w:rsid w:val="00E42865"/>
    <w:rsid w:val="00E45F2B"/>
    <w:rsid w:val="00E46397"/>
    <w:rsid w:val="00E463D8"/>
    <w:rsid w:val="00E46DD1"/>
    <w:rsid w:val="00E474EE"/>
    <w:rsid w:val="00E4783A"/>
    <w:rsid w:val="00E502A0"/>
    <w:rsid w:val="00E50A02"/>
    <w:rsid w:val="00E50E55"/>
    <w:rsid w:val="00E50E9A"/>
    <w:rsid w:val="00E52E13"/>
    <w:rsid w:val="00E55AB0"/>
    <w:rsid w:val="00E56629"/>
    <w:rsid w:val="00E56F22"/>
    <w:rsid w:val="00E60DE0"/>
    <w:rsid w:val="00E61BA8"/>
    <w:rsid w:val="00E646F5"/>
    <w:rsid w:val="00E65AC7"/>
    <w:rsid w:val="00E65C1D"/>
    <w:rsid w:val="00E676CE"/>
    <w:rsid w:val="00E70B01"/>
    <w:rsid w:val="00E70D29"/>
    <w:rsid w:val="00E718FE"/>
    <w:rsid w:val="00E7256F"/>
    <w:rsid w:val="00E72B8B"/>
    <w:rsid w:val="00E72F5E"/>
    <w:rsid w:val="00E74579"/>
    <w:rsid w:val="00E76D5B"/>
    <w:rsid w:val="00E80969"/>
    <w:rsid w:val="00E814A5"/>
    <w:rsid w:val="00E84576"/>
    <w:rsid w:val="00E86DC9"/>
    <w:rsid w:val="00E8790E"/>
    <w:rsid w:val="00E9067D"/>
    <w:rsid w:val="00E90E70"/>
    <w:rsid w:val="00E93328"/>
    <w:rsid w:val="00E956DC"/>
    <w:rsid w:val="00E97A70"/>
    <w:rsid w:val="00E97F3E"/>
    <w:rsid w:val="00EA17C9"/>
    <w:rsid w:val="00EA17EF"/>
    <w:rsid w:val="00EA23B9"/>
    <w:rsid w:val="00EA3689"/>
    <w:rsid w:val="00EA38A4"/>
    <w:rsid w:val="00EA42B4"/>
    <w:rsid w:val="00EA760A"/>
    <w:rsid w:val="00EB2306"/>
    <w:rsid w:val="00EB2375"/>
    <w:rsid w:val="00EB2955"/>
    <w:rsid w:val="00EB2CCE"/>
    <w:rsid w:val="00EB431B"/>
    <w:rsid w:val="00EB4C0D"/>
    <w:rsid w:val="00EC0554"/>
    <w:rsid w:val="00EC2BAE"/>
    <w:rsid w:val="00EC3945"/>
    <w:rsid w:val="00EC3953"/>
    <w:rsid w:val="00EC433B"/>
    <w:rsid w:val="00EC4CE0"/>
    <w:rsid w:val="00EC5E69"/>
    <w:rsid w:val="00EC6D2F"/>
    <w:rsid w:val="00EC7351"/>
    <w:rsid w:val="00ED07D0"/>
    <w:rsid w:val="00ED21A4"/>
    <w:rsid w:val="00ED448A"/>
    <w:rsid w:val="00ED6FA8"/>
    <w:rsid w:val="00ED7BE1"/>
    <w:rsid w:val="00EE0E70"/>
    <w:rsid w:val="00EE3029"/>
    <w:rsid w:val="00EE37D3"/>
    <w:rsid w:val="00EE485F"/>
    <w:rsid w:val="00EE62CD"/>
    <w:rsid w:val="00EE6AA2"/>
    <w:rsid w:val="00EE72BE"/>
    <w:rsid w:val="00EF1964"/>
    <w:rsid w:val="00EF2FE9"/>
    <w:rsid w:val="00EF4C64"/>
    <w:rsid w:val="00EF5A2B"/>
    <w:rsid w:val="00EF680F"/>
    <w:rsid w:val="00EF6EE4"/>
    <w:rsid w:val="00F013BE"/>
    <w:rsid w:val="00F03212"/>
    <w:rsid w:val="00F03878"/>
    <w:rsid w:val="00F048D7"/>
    <w:rsid w:val="00F04B23"/>
    <w:rsid w:val="00F0574E"/>
    <w:rsid w:val="00F0682B"/>
    <w:rsid w:val="00F10420"/>
    <w:rsid w:val="00F12485"/>
    <w:rsid w:val="00F15201"/>
    <w:rsid w:val="00F153CC"/>
    <w:rsid w:val="00F20546"/>
    <w:rsid w:val="00F2062C"/>
    <w:rsid w:val="00F240EC"/>
    <w:rsid w:val="00F245C6"/>
    <w:rsid w:val="00F253B2"/>
    <w:rsid w:val="00F25F62"/>
    <w:rsid w:val="00F260C9"/>
    <w:rsid w:val="00F27139"/>
    <w:rsid w:val="00F3101D"/>
    <w:rsid w:val="00F31F52"/>
    <w:rsid w:val="00F35274"/>
    <w:rsid w:val="00F3542B"/>
    <w:rsid w:val="00F40266"/>
    <w:rsid w:val="00F41A7E"/>
    <w:rsid w:val="00F42512"/>
    <w:rsid w:val="00F42C9D"/>
    <w:rsid w:val="00F42FCF"/>
    <w:rsid w:val="00F4394D"/>
    <w:rsid w:val="00F45B7C"/>
    <w:rsid w:val="00F51CCA"/>
    <w:rsid w:val="00F524FE"/>
    <w:rsid w:val="00F52CA0"/>
    <w:rsid w:val="00F53638"/>
    <w:rsid w:val="00F53D71"/>
    <w:rsid w:val="00F5410A"/>
    <w:rsid w:val="00F541B8"/>
    <w:rsid w:val="00F5619A"/>
    <w:rsid w:val="00F57032"/>
    <w:rsid w:val="00F5724B"/>
    <w:rsid w:val="00F6789C"/>
    <w:rsid w:val="00F6795B"/>
    <w:rsid w:val="00F70257"/>
    <w:rsid w:val="00F70C4B"/>
    <w:rsid w:val="00F725EC"/>
    <w:rsid w:val="00F743E5"/>
    <w:rsid w:val="00F74955"/>
    <w:rsid w:val="00F753A7"/>
    <w:rsid w:val="00F75EE3"/>
    <w:rsid w:val="00F76446"/>
    <w:rsid w:val="00F77EDB"/>
    <w:rsid w:val="00F810BE"/>
    <w:rsid w:val="00F83DDC"/>
    <w:rsid w:val="00F84717"/>
    <w:rsid w:val="00F85071"/>
    <w:rsid w:val="00F8713F"/>
    <w:rsid w:val="00F91696"/>
    <w:rsid w:val="00F96FF0"/>
    <w:rsid w:val="00FA1212"/>
    <w:rsid w:val="00FA2F68"/>
    <w:rsid w:val="00FA318B"/>
    <w:rsid w:val="00FA423E"/>
    <w:rsid w:val="00FA4621"/>
    <w:rsid w:val="00FA4F68"/>
    <w:rsid w:val="00FA5496"/>
    <w:rsid w:val="00FB0075"/>
    <w:rsid w:val="00FB0EE9"/>
    <w:rsid w:val="00FB31AF"/>
    <w:rsid w:val="00FC17D3"/>
    <w:rsid w:val="00FC2FFF"/>
    <w:rsid w:val="00FC32CF"/>
    <w:rsid w:val="00FC3822"/>
    <w:rsid w:val="00FC7877"/>
    <w:rsid w:val="00FD0F0C"/>
    <w:rsid w:val="00FD2F4E"/>
    <w:rsid w:val="00FD5474"/>
    <w:rsid w:val="00FD6DAD"/>
    <w:rsid w:val="00FD769C"/>
    <w:rsid w:val="00FE072C"/>
    <w:rsid w:val="00FE09F6"/>
    <w:rsid w:val="00FE0C63"/>
    <w:rsid w:val="00FE1155"/>
    <w:rsid w:val="00FE137E"/>
    <w:rsid w:val="00FE3032"/>
    <w:rsid w:val="00FE323E"/>
    <w:rsid w:val="00FE32DF"/>
    <w:rsid w:val="00FF65E1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FD910"/>
  <w15:docId w15:val="{6F2ED3FC-26E2-43F7-8F0F-437BCA08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47775"/>
    <w:pPr>
      <w:outlineLvl w:val="0"/>
    </w:pPr>
    <w:rPr>
      <w:rFonts w:cs="Arial"/>
      <w:b/>
      <w:color w:val="720D2D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  <w:ind w:left="360"/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B47775"/>
    <w:rPr>
      <w:rFonts w:ascii="Arial" w:hAnsi="Arial" w:cs="Arial"/>
      <w:b/>
      <w:color w:val="720D2D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13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paragraph" w:styleId="Revision">
    <w:name w:val="Revision"/>
    <w:hidden/>
    <w:uiPriority w:val="99"/>
    <w:semiHidden/>
    <w:rsid w:val="00C90A60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://www.kff.org/medicare/index.cfm" TargetMode="External"/><Relationship Id="rId26" Type="http://schemas.openxmlformats.org/officeDocument/2006/relationships/hyperlink" Target="http://ytchannelembed.com/video.php?id=15QuLI2XJeQ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kff.org/medicare/index.cfm" TargetMode="External"/><Relationship Id="rId34" Type="http://schemas.openxmlformats.org/officeDocument/2006/relationships/hyperlink" Target="http://www.youtube.com/watch?v=EzovXyf3QrI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hyperlink" Target="http://youtu.be/ukK-4UR3eRc" TargetMode="External"/><Relationship Id="rId33" Type="http://schemas.openxmlformats.org/officeDocument/2006/relationships/hyperlink" Target="http://www.youtube.com/watch?v=EsvxAFvSgTI" TargetMode="External"/><Relationship Id="rId38" Type="http://schemas.openxmlformats.org/officeDocument/2006/relationships/hyperlink" Target="http://youtu.be/3-Ilc5xK2_E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www.lucidpress.com" TargetMode="External"/><Relationship Id="rId29" Type="http://schemas.openxmlformats.org/officeDocument/2006/relationships/hyperlink" Target="http://www.whccamp.hhs.gov/pdfs/fr2002_chapter_8.pdf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://www.whccamp.hhs.gov/pdfs/fr2002_chapter_8.pdf" TargetMode="External"/><Relationship Id="rId32" Type="http://schemas.openxmlformats.org/officeDocument/2006/relationships/hyperlink" Target="http://www.nytimes.com/2014/01/08/us/pregnant-and-forced-to-stay-on-life-support.html?_r=0" TargetMode="External"/><Relationship Id="rId37" Type="http://schemas.openxmlformats.org/officeDocument/2006/relationships/hyperlink" Target="http://www.medcitynews.com/2012/01/health-reform-explained-in-a-cartoon-video" TargetMode="Externa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://www.lucidpress.com" TargetMode="External"/><Relationship Id="rId28" Type="http://schemas.openxmlformats.org/officeDocument/2006/relationships/hyperlink" Target="http://youtu.be/wOPYoalGL9k" TargetMode="External"/><Relationship Id="rId36" Type="http://schemas.openxmlformats.org/officeDocument/2006/relationships/hyperlink" Target="http://www.lucidpress.com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://www.kff.org/medicaid/index.cfm" TargetMode="External"/><Relationship Id="rId31" Type="http://schemas.openxmlformats.org/officeDocument/2006/relationships/hyperlink" Target="http://www.economist.com/node/21556538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://www.kff.org/medicaid/index.cfm" TargetMode="External"/><Relationship Id="rId27" Type="http://schemas.openxmlformats.org/officeDocument/2006/relationships/hyperlink" Target="http://youtu.be/WWoYasP_nmQ" TargetMode="External"/><Relationship Id="rId30" Type="http://schemas.openxmlformats.org/officeDocument/2006/relationships/hyperlink" Target="https://vimeo.com/82113892" TargetMode="External"/><Relationship Id="rId35" Type="http://schemas.openxmlformats.org/officeDocument/2006/relationships/hyperlink" Target="http://longtermcare.gov/the-basics/" TargetMode="External"/><Relationship Id="rId8" Type="http://schemas.openxmlformats.org/officeDocument/2006/relationships/styles" Target="styl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ER~1\AppData\Local\Temp\GM%20Business%20ABC123%20CDW%20FIG%20Template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9B3B4A1DF3711448A21A7C7557BAE60E" ma:contentTypeVersion="2" ma:contentTypeDescription="A blank Microsoft Word document." ma:contentTypeScope="" ma:versionID="f2e1cf7624db2bebdbff529c012e2c77">
  <xsd:schema xmlns:xsd="http://www.w3.org/2001/XMLSchema" xmlns:xs="http://www.w3.org/2001/XMLSchema" xmlns:p="http://schemas.microsoft.com/office/2006/metadata/properties" xmlns:ns2="d1defbd9-fdd7-4111-86e6-45d9222a7e0e" xmlns:ns3="http://schemas.microsoft.com/sharepoint/v4" targetNamespace="http://schemas.microsoft.com/office/2006/metadata/properties" ma:root="true" ma:fieldsID="fe2914e911f6a7ec03465c7d6a2832ac" ns2:_="" ns3:_="">
    <xsd:import namespace="d1defbd9-fdd7-4111-86e6-45d9222a7e0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fbd9-fdd7-4111-86e6-45d9222a7e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>
  <documentManagement>
    <_dlc_DocId xmlns="d1defbd9-fdd7-4111-86e6-45d9222a7e0e">FS4YMCW43TKZ-11-1850</_dlc_DocId>
    <_dlc_DocIdUrl xmlns="d1defbd9-fdd7-4111-86e6-45d9222a7e0e">
      <Url>https://teamapu.sharepoint.com/academics/_layouts/15/DocIdRedir.aspx?ID=FS4YMCW43TKZ-11-1850</Url>
      <Description>FS4YMCW43TKZ-11-1850</Description>
    </_dlc_DocIdUrl>
    <IconOverlay xmlns="http://schemas.microsoft.com/sharepoint/v4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E063F5-A905-42C2-AB3C-EAFCB9079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efbd9-fdd7-4111-86e6-45d9222a7e0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  <ds:schemaRef ds:uri="d1defbd9-fdd7-4111-86e6-45d9222a7e0e"/>
    <ds:schemaRef ds:uri="http://schemas.microsoft.com/sharepoint/v4"/>
  </ds:schemaRefs>
</ds:datastoreItem>
</file>

<file path=customXml/itemProps6.xml><?xml version="1.0" encoding="utf-8"?>
<ds:datastoreItem xmlns:ds="http://schemas.openxmlformats.org/officeDocument/2006/customXml" ds:itemID="{9C4C1902-26BD-4423-A37E-4328B7A3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 Business ABC123 CDW FIG Template</Template>
  <TotalTime>247</TotalTime>
  <Pages>26</Pages>
  <Words>5177</Words>
  <Characters>29512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34620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subject/>
  <dc:creator>Katherine Miller</dc:creator>
  <cp:keywords/>
  <dc:description/>
  <cp:lastModifiedBy>Catherine Khongsaly</cp:lastModifiedBy>
  <cp:revision>11</cp:revision>
  <cp:lastPrinted>2014-05-15T23:19:00Z</cp:lastPrinted>
  <dcterms:created xsi:type="dcterms:W3CDTF">2014-05-28T15:56:00Z</dcterms:created>
  <dcterms:modified xsi:type="dcterms:W3CDTF">2019-03-07T21:00:00Z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0x0101009B3B4A1DF3711448A21A7C7557BAE60E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e05cd3da-4547-43d8-bbd5-21f2465bae88</vt:lpwstr>
  </property>
</Properties>
</file>