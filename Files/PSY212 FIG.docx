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980894" w:rsidRDefault="005C1120" w:rsidP="0020635A">
      <w:pPr>
        <w:pStyle w:val="Heading1"/>
      </w:pPr>
      <w:r w:rsidRPr="00980894">
        <w:t xml:space="preserve">Course </w:t>
      </w:r>
      <w:r w:rsidR="00732A3B" w:rsidRPr="00980894">
        <w:t>Description</w:t>
      </w:r>
      <w:r w:rsidRPr="00980894">
        <w:t xml:space="preserve"> </w:t>
      </w:r>
    </w:p>
    <w:p w14:paraId="0D279BCC" w14:textId="77777777" w:rsidR="00121460" w:rsidRPr="00980894" w:rsidRDefault="00121460" w:rsidP="00DC3920"/>
    <w:p w14:paraId="1CA9AFC7" w14:textId="1BBCD067" w:rsidR="00E676CE" w:rsidRPr="00980894" w:rsidRDefault="00067FE1" w:rsidP="00DC3920">
      <w:pPr>
        <w:rPr>
          <w:rFonts w:cs="Arial"/>
          <w:szCs w:val="20"/>
        </w:rPr>
      </w:pPr>
      <w:r w:rsidRPr="00980894">
        <w:rPr>
          <w:rFonts w:cs="Arial"/>
          <w:szCs w:val="20"/>
        </w:rPr>
        <w:t>The course is an integrated approach to the study of communication styles, communication skills, basic counseling skills</w:t>
      </w:r>
      <w:r w:rsidR="00F37EE4" w:rsidRPr="00980894">
        <w:rPr>
          <w:rFonts w:cs="Arial"/>
          <w:szCs w:val="20"/>
        </w:rPr>
        <w:t>,</w:t>
      </w:r>
      <w:r w:rsidRPr="00980894">
        <w:rPr>
          <w:rFonts w:cs="Arial"/>
          <w:szCs w:val="20"/>
        </w:rPr>
        <w:t xml:space="preserve"> and elements of helping relationships. It includes exploration of the nature and dynamics of the helping encounter, interpersonal communication, and opportunities for increased self-awareness and skill development. Prerequisite: PSY100, PSY 200</w:t>
      </w:r>
    </w:p>
    <w:p w14:paraId="70B7B829" w14:textId="77777777" w:rsidR="00067FE1" w:rsidRPr="00980894" w:rsidRDefault="00067FE1" w:rsidP="00DC3920"/>
    <w:p w14:paraId="34C93252" w14:textId="77777777" w:rsidR="00121460" w:rsidRPr="00980894" w:rsidRDefault="00121460" w:rsidP="0020635A">
      <w:pPr>
        <w:pStyle w:val="Heading1"/>
        <w:rPr>
          <w:color w:val="9C2C2A"/>
        </w:rPr>
      </w:pPr>
      <w:r w:rsidRPr="00980894">
        <w:t>University Learning Outcomes (ULO)</w:t>
      </w:r>
    </w:p>
    <w:p w14:paraId="259C4324" w14:textId="77777777" w:rsidR="00121460" w:rsidRPr="00980894" w:rsidRDefault="00121460" w:rsidP="00121460">
      <w:pPr>
        <w:tabs>
          <w:tab w:val="left" w:pos="0"/>
        </w:tabs>
        <w:rPr>
          <w:rFonts w:cs="Arial"/>
          <w:szCs w:val="22"/>
        </w:rPr>
      </w:pPr>
    </w:p>
    <w:p w14:paraId="3F0090D3" w14:textId="77777777" w:rsidR="00942BAA" w:rsidRDefault="00942BAA" w:rsidP="00942BAA">
      <w:pPr>
        <w:widowControl w:val="0"/>
        <w:numPr>
          <w:ilvl w:val="0"/>
          <w:numId w:val="35"/>
        </w:numPr>
        <w:autoSpaceDE w:val="0"/>
        <w:autoSpaceDN w:val="0"/>
        <w:adjustRightInd w:val="0"/>
        <w:ind w:left="360" w:hanging="360"/>
        <w:rPr>
          <w:rFonts w:cs="Arial"/>
          <w:szCs w:val="20"/>
        </w:rPr>
      </w:pPr>
      <w:r>
        <w:rPr>
          <w:rFonts w:cs="Arial"/>
          <w:b/>
          <w:bCs/>
          <w:szCs w:val="20"/>
        </w:rPr>
        <w:t>ULO1</w:t>
      </w:r>
      <w:r>
        <w:rPr>
          <w:rFonts w:cs="Arial"/>
          <w:szCs w:val="20"/>
        </w:rPr>
        <w:t>:</w:t>
      </w:r>
      <w:r>
        <w:rPr>
          <w:rFonts w:cs="Arial"/>
          <w:b/>
          <w:bCs/>
          <w:szCs w:val="20"/>
        </w:rPr>
        <w:t xml:space="preserve"> </w:t>
      </w:r>
      <w:r>
        <w:rPr>
          <w:rFonts w:cs="Arial"/>
          <w:szCs w:val="20"/>
        </w:rPr>
        <w:t>Knowledge of Human Cultures and the Physical and Natural World</w:t>
      </w:r>
    </w:p>
    <w:p w14:paraId="13C0D741" w14:textId="77777777" w:rsidR="00942BAA" w:rsidRDefault="00942BAA" w:rsidP="00942BAA">
      <w:pPr>
        <w:widowControl w:val="0"/>
        <w:numPr>
          <w:ilvl w:val="0"/>
          <w:numId w:val="35"/>
        </w:numPr>
        <w:autoSpaceDE w:val="0"/>
        <w:autoSpaceDN w:val="0"/>
        <w:adjustRightInd w:val="0"/>
        <w:ind w:left="360" w:hanging="360"/>
        <w:rPr>
          <w:rFonts w:cs="Arial"/>
          <w:szCs w:val="20"/>
        </w:rPr>
      </w:pPr>
      <w:r>
        <w:rPr>
          <w:rFonts w:cs="Arial"/>
          <w:b/>
          <w:bCs/>
          <w:szCs w:val="20"/>
        </w:rPr>
        <w:t>ULO2</w:t>
      </w:r>
      <w:r>
        <w:rPr>
          <w:rFonts w:cs="Arial"/>
          <w:szCs w:val="20"/>
        </w:rPr>
        <w:t>: Intellectual and Practical Skills</w:t>
      </w:r>
    </w:p>
    <w:p w14:paraId="680EA1F7" w14:textId="77777777" w:rsidR="00942BAA" w:rsidRDefault="00942BAA" w:rsidP="00942BAA">
      <w:pPr>
        <w:widowControl w:val="0"/>
        <w:numPr>
          <w:ilvl w:val="0"/>
          <w:numId w:val="35"/>
        </w:numPr>
        <w:autoSpaceDE w:val="0"/>
        <w:autoSpaceDN w:val="0"/>
        <w:adjustRightInd w:val="0"/>
        <w:ind w:left="360" w:hanging="360"/>
        <w:rPr>
          <w:rFonts w:cs="Arial"/>
          <w:szCs w:val="20"/>
        </w:rPr>
      </w:pPr>
      <w:r>
        <w:rPr>
          <w:rFonts w:cs="Arial"/>
          <w:b/>
          <w:bCs/>
          <w:szCs w:val="20"/>
        </w:rPr>
        <w:t>ULO3</w:t>
      </w:r>
      <w:r>
        <w:rPr>
          <w:rFonts w:cs="Arial"/>
          <w:szCs w:val="20"/>
        </w:rPr>
        <w:t>: Personal and Social Responsibility</w:t>
      </w:r>
    </w:p>
    <w:p w14:paraId="14687A44" w14:textId="77777777" w:rsidR="00942BAA" w:rsidRDefault="00942BAA" w:rsidP="00942BAA">
      <w:pPr>
        <w:widowControl w:val="0"/>
        <w:numPr>
          <w:ilvl w:val="0"/>
          <w:numId w:val="35"/>
        </w:numPr>
        <w:autoSpaceDE w:val="0"/>
        <w:autoSpaceDN w:val="0"/>
        <w:adjustRightInd w:val="0"/>
        <w:ind w:left="360" w:hanging="360"/>
        <w:rPr>
          <w:rFonts w:cs="Arial"/>
          <w:szCs w:val="20"/>
        </w:rPr>
      </w:pPr>
      <w:r>
        <w:rPr>
          <w:rFonts w:cs="Arial"/>
          <w:b/>
          <w:bCs/>
          <w:szCs w:val="20"/>
        </w:rPr>
        <w:t>ULO4</w:t>
      </w:r>
      <w:r>
        <w:rPr>
          <w:rFonts w:cs="Arial"/>
          <w:szCs w:val="20"/>
        </w:rPr>
        <w:t>: Integrative and Applied Learning</w:t>
      </w:r>
    </w:p>
    <w:p w14:paraId="07274E03" w14:textId="77777777" w:rsidR="00942BAA" w:rsidRDefault="00942BAA" w:rsidP="00942BAA">
      <w:pPr>
        <w:widowControl w:val="0"/>
        <w:numPr>
          <w:ilvl w:val="0"/>
          <w:numId w:val="35"/>
        </w:numPr>
        <w:autoSpaceDE w:val="0"/>
        <w:autoSpaceDN w:val="0"/>
        <w:adjustRightInd w:val="0"/>
        <w:ind w:left="360" w:hanging="360"/>
        <w:rPr>
          <w:rFonts w:cs="Arial"/>
          <w:szCs w:val="20"/>
        </w:rPr>
      </w:pPr>
      <w:r>
        <w:rPr>
          <w:rFonts w:cs="Arial"/>
          <w:b/>
          <w:bCs/>
          <w:szCs w:val="20"/>
        </w:rPr>
        <w:t>ULO5</w:t>
      </w:r>
      <w:r>
        <w:rPr>
          <w:rFonts w:cs="Arial"/>
          <w:szCs w:val="20"/>
        </w:rPr>
        <w:t>: Immersed in the Critical Concerns of the Sisters of Mercy of the Americas</w:t>
      </w:r>
    </w:p>
    <w:p w14:paraId="328DBEB0" w14:textId="77777777" w:rsidR="00825564" w:rsidRPr="00980894" w:rsidRDefault="00825564" w:rsidP="00825564"/>
    <w:p w14:paraId="02D92482" w14:textId="77777777" w:rsidR="00132272" w:rsidRPr="00980894" w:rsidRDefault="00132272" w:rsidP="0020635A">
      <w:pPr>
        <w:pStyle w:val="Heading1"/>
      </w:pPr>
      <w:r w:rsidRPr="00980894">
        <w:t xml:space="preserve">Program Learning Outcomes (PLO) </w:t>
      </w:r>
    </w:p>
    <w:p w14:paraId="08A3ABED" w14:textId="77777777" w:rsidR="00824D94" w:rsidRPr="00980894" w:rsidRDefault="00824D94" w:rsidP="00824D94"/>
    <w:p w14:paraId="0270C582" w14:textId="77777777" w:rsidR="00C45580" w:rsidRDefault="00C45580" w:rsidP="00C45580">
      <w:pPr>
        <w:pStyle w:val="AssignmentsLevel2"/>
        <w:numPr>
          <w:ilvl w:val="0"/>
          <w:numId w:val="37"/>
        </w:numPr>
        <w:ind w:left="360"/>
        <w:rPr>
          <w:iCs/>
          <w:color w:val="000000"/>
        </w:rPr>
      </w:pPr>
      <w:r>
        <w:rPr>
          <w:b/>
          <w:iCs/>
          <w:color w:val="000000"/>
        </w:rPr>
        <w:t>PLO1:</w:t>
      </w:r>
      <w:r>
        <w:rPr>
          <w:iCs/>
          <w:color w:val="000000"/>
        </w:rPr>
        <w:t xml:space="preserve"> </w:t>
      </w:r>
      <w:r>
        <w:t>Analyze from different perspectives the impact of physiology, cognition, social interaction, group situations, interpersonal relations, attitudes, opinions, group conflicts, language, and communication on human behavior.</w:t>
      </w:r>
      <w:r>
        <w:rPr>
          <w:iCs/>
          <w:color w:val="000000"/>
        </w:rPr>
        <w:t xml:space="preserve"> (ULO1, 2, 4, 5) </w:t>
      </w:r>
    </w:p>
    <w:p w14:paraId="3B55B1EB" w14:textId="77777777" w:rsidR="00C45580" w:rsidRDefault="00C45580" w:rsidP="00C45580">
      <w:pPr>
        <w:pStyle w:val="AssignmentsLevel2"/>
        <w:numPr>
          <w:ilvl w:val="0"/>
          <w:numId w:val="37"/>
        </w:numPr>
        <w:ind w:left="360"/>
        <w:rPr>
          <w:iCs/>
          <w:color w:val="000000"/>
        </w:rPr>
      </w:pPr>
      <w:r>
        <w:rPr>
          <w:b/>
          <w:iCs/>
          <w:color w:val="000000"/>
        </w:rPr>
        <w:t>PLO2:</w:t>
      </w:r>
      <w:r>
        <w:rPr>
          <w:iCs/>
          <w:color w:val="000000"/>
        </w:rPr>
        <w:t xml:space="preserve"> </w:t>
      </w:r>
      <w:r>
        <w:t>Understand and articulate the application of psychological principles across professional settings, including mental health care, schools, general health care, social services, and corporate environments.</w:t>
      </w:r>
      <w:r>
        <w:rPr>
          <w:iCs/>
          <w:color w:val="000000"/>
        </w:rPr>
        <w:t xml:space="preserve"> (ULO2, 4)</w:t>
      </w:r>
    </w:p>
    <w:p w14:paraId="619745DC" w14:textId="77777777" w:rsidR="00C45580" w:rsidRDefault="00C45580" w:rsidP="00C45580">
      <w:pPr>
        <w:pStyle w:val="AssignmentsLevel2"/>
        <w:numPr>
          <w:ilvl w:val="0"/>
          <w:numId w:val="37"/>
        </w:numPr>
        <w:ind w:left="360"/>
        <w:rPr>
          <w:iCs/>
          <w:color w:val="000000"/>
        </w:rPr>
      </w:pPr>
      <w:r>
        <w:rPr>
          <w:b/>
          <w:iCs/>
          <w:color w:val="000000"/>
        </w:rPr>
        <w:t>PLO3:</w:t>
      </w:r>
      <w:r>
        <w:rPr>
          <w:iCs/>
          <w:color w:val="000000"/>
        </w:rPr>
        <w:t xml:space="preserve"> </w:t>
      </w:r>
      <w:r>
        <w:t>Identify the impact of psychology on societal issues, including race, gender, religion, and social inequality, and articulate the role of advocacy to affect policy and societal change.</w:t>
      </w:r>
      <w:r>
        <w:rPr>
          <w:iCs/>
          <w:color w:val="000000"/>
        </w:rPr>
        <w:t xml:space="preserve"> (ULO1, 3, 5)</w:t>
      </w:r>
    </w:p>
    <w:p w14:paraId="035FF054" w14:textId="77777777" w:rsidR="00C45580" w:rsidRDefault="00C45580" w:rsidP="00C45580">
      <w:pPr>
        <w:pStyle w:val="AssignmentsLevel2"/>
        <w:numPr>
          <w:ilvl w:val="0"/>
          <w:numId w:val="37"/>
        </w:numPr>
        <w:ind w:left="360"/>
        <w:rPr>
          <w:iCs/>
          <w:color w:val="000000"/>
        </w:rPr>
      </w:pPr>
      <w:r>
        <w:rPr>
          <w:b/>
          <w:iCs/>
          <w:color w:val="000000"/>
        </w:rPr>
        <w:t>PLO4:</w:t>
      </w:r>
      <w:r>
        <w:rPr>
          <w:iCs/>
          <w:color w:val="000000"/>
        </w:rPr>
        <w:t xml:space="preserve"> </w:t>
      </w:r>
      <w:r>
        <w:t>Understand key concepts in statistics and research methodology, and be able to use their acquired knowledge and critical-thinking skills to do the following: comprehensive and critical analysis of original research studies in the field, demonstrated through class discussion, presentations, and research papers.</w:t>
      </w:r>
      <w:r>
        <w:rPr>
          <w:iCs/>
          <w:color w:val="000000"/>
        </w:rPr>
        <w:t xml:space="preserve"> (ULO2, 4) </w:t>
      </w:r>
    </w:p>
    <w:p w14:paraId="12936D1B" w14:textId="77777777" w:rsidR="00C45580" w:rsidRDefault="00C45580" w:rsidP="00C45580">
      <w:pPr>
        <w:pStyle w:val="AssignmentsLevel2"/>
        <w:numPr>
          <w:ilvl w:val="0"/>
          <w:numId w:val="37"/>
        </w:numPr>
        <w:ind w:left="360"/>
        <w:rPr>
          <w:iCs/>
          <w:color w:val="000000"/>
        </w:rPr>
      </w:pPr>
      <w:r>
        <w:rPr>
          <w:b/>
          <w:iCs/>
          <w:color w:val="000000"/>
        </w:rPr>
        <w:t>PLO5:</w:t>
      </w:r>
      <w:r>
        <w:rPr>
          <w:iCs/>
          <w:color w:val="000000"/>
        </w:rPr>
        <w:t xml:space="preserve"> </w:t>
      </w:r>
      <w:r>
        <w:t>Engage in basic therapeutic counseling skills that allow students to interact appropriately across a variety of supervised professional settings.</w:t>
      </w:r>
      <w:r>
        <w:rPr>
          <w:iCs/>
          <w:color w:val="000000"/>
        </w:rPr>
        <w:t xml:space="preserve"> (ULO1, 2, 3, 4, 5)</w:t>
      </w:r>
    </w:p>
    <w:p w14:paraId="5372293E" w14:textId="589C67F0" w:rsidR="00104F2B" w:rsidRPr="00C45580" w:rsidRDefault="00C45580" w:rsidP="00104F2B">
      <w:pPr>
        <w:pStyle w:val="AssignmentsLevel2"/>
        <w:numPr>
          <w:ilvl w:val="0"/>
          <w:numId w:val="37"/>
        </w:numPr>
        <w:ind w:left="360"/>
        <w:rPr>
          <w:iCs/>
          <w:color w:val="000000"/>
        </w:rPr>
      </w:pPr>
      <w:r>
        <w:rPr>
          <w:b/>
          <w:iCs/>
          <w:color w:val="000000"/>
        </w:rPr>
        <w:t>PLO6:</w:t>
      </w:r>
      <w:r>
        <w:rPr>
          <w:iCs/>
          <w:color w:val="000000"/>
        </w:rPr>
        <w:t xml:space="preserve"> </w:t>
      </w:r>
      <w:r>
        <w:rPr>
          <w:color w:val="222222"/>
        </w:rPr>
        <w:t>Engage in critical thinking concerning the application of the discipline and ethical issues relevant to this evolving field of study.</w:t>
      </w:r>
      <w:r>
        <w:rPr>
          <w:iCs/>
          <w:color w:val="000000"/>
        </w:rPr>
        <w:t xml:space="preserve"> (ULO3, 5)</w:t>
      </w:r>
    </w:p>
    <w:p w14:paraId="1DB2AEA8" w14:textId="77777777" w:rsidR="00DB442D" w:rsidRPr="00980894" w:rsidRDefault="00DB442D" w:rsidP="00104F2B"/>
    <w:p w14:paraId="2BDB00FC" w14:textId="77777777" w:rsidR="00EE72BE" w:rsidRPr="00980894" w:rsidRDefault="00EE72BE" w:rsidP="0020635A">
      <w:pPr>
        <w:pStyle w:val="Heading1"/>
      </w:pPr>
      <w:r w:rsidRPr="00980894">
        <w:t xml:space="preserve">Course </w:t>
      </w:r>
      <w:r w:rsidR="002D4285" w:rsidRPr="00980894">
        <w:t xml:space="preserve">Learning </w:t>
      </w:r>
      <w:r w:rsidRPr="00980894">
        <w:t>Outcomes</w:t>
      </w:r>
      <w:r w:rsidR="00121460" w:rsidRPr="00980894">
        <w:t xml:space="preserve"> (CLO) </w:t>
      </w:r>
    </w:p>
    <w:p w14:paraId="0BC19778" w14:textId="77777777" w:rsidR="00254182" w:rsidRPr="00980894" w:rsidRDefault="00254182" w:rsidP="00E127B5">
      <w:pPr>
        <w:tabs>
          <w:tab w:val="left" w:pos="0"/>
        </w:tabs>
        <w:rPr>
          <w:rFonts w:cs="Arial"/>
          <w:szCs w:val="20"/>
        </w:rPr>
      </w:pPr>
    </w:p>
    <w:p w14:paraId="400929EA" w14:textId="251B3617" w:rsidR="00067FE1" w:rsidRPr="00980894" w:rsidRDefault="0080103D" w:rsidP="00067FE1">
      <w:pPr>
        <w:pStyle w:val="AssignmentsLevel2"/>
      </w:pPr>
      <w:r w:rsidRPr="00980894">
        <w:rPr>
          <w:b/>
        </w:rPr>
        <w:t>CLO1:</w:t>
      </w:r>
      <w:r w:rsidR="00DA1207" w:rsidRPr="00980894">
        <w:t xml:space="preserve"> </w:t>
      </w:r>
      <w:r w:rsidR="00067FE1" w:rsidRPr="00980894">
        <w:t>Students will understand the elements of effective interpersonal communication.</w:t>
      </w:r>
    </w:p>
    <w:p w14:paraId="0CC7E4F9" w14:textId="595BED32" w:rsidR="00067FE1" w:rsidRPr="00980894" w:rsidRDefault="0080103D" w:rsidP="00067FE1">
      <w:pPr>
        <w:pStyle w:val="AssignmentsLevel2"/>
      </w:pPr>
      <w:r w:rsidRPr="00980894">
        <w:rPr>
          <w:b/>
        </w:rPr>
        <w:t>CLO2:</w:t>
      </w:r>
      <w:r w:rsidR="00DA1207" w:rsidRPr="00980894">
        <w:t xml:space="preserve"> </w:t>
      </w:r>
      <w:r w:rsidR="00067FE1" w:rsidRPr="00980894">
        <w:t>Students will be able to identify the barriers to effective communication.</w:t>
      </w:r>
    </w:p>
    <w:p w14:paraId="34CE43DA" w14:textId="36A77C51" w:rsidR="00067FE1" w:rsidRPr="00980894" w:rsidRDefault="00DA45E4" w:rsidP="00067FE1">
      <w:pPr>
        <w:pStyle w:val="AssignmentsLevel2"/>
      </w:pPr>
      <w:r w:rsidRPr="00980894">
        <w:rPr>
          <w:b/>
        </w:rPr>
        <w:t>CLO3:</w:t>
      </w:r>
      <w:r w:rsidR="00DA1207" w:rsidRPr="00980894">
        <w:t xml:space="preserve"> </w:t>
      </w:r>
      <w:r w:rsidR="00067FE1" w:rsidRPr="00980894">
        <w:t>Students will understand the nature of helping relationships and their relevance in a variety of professional settings.</w:t>
      </w:r>
      <w:r w:rsidR="0031434D" w:rsidRPr="00980894">
        <w:t xml:space="preserve"> </w:t>
      </w:r>
    </w:p>
    <w:p w14:paraId="4471C75A" w14:textId="759F247A" w:rsidR="00067FE1" w:rsidRPr="00980894" w:rsidRDefault="00067FE1" w:rsidP="00067FE1">
      <w:pPr>
        <w:pStyle w:val="AssignmentsLevel2"/>
        <w:rPr>
          <w:b/>
        </w:rPr>
      </w:pPr>
      <w:r w:rsidRPr="00980894">
        <w:rPr>
          <w:b/>
        </w:rPr>
        <w:t xml:space="preserve">CLO4: </w:t>
      </w:r>
      <w:r w:rsidRPr="00980894">
        <w:t>Students will become familiar with a model for professional helping relationships including theoretical basis and practical application.</w:t>
      </w:r>
    </w:p>
    <w:p w14:paraId="5BF998C4" w14:textId="3E017926" w:rsidR="00067FE1" w:rsidRPr="00980894" w:rsidRDefault="00067FE1" w:rsidP="00067FE1">
      <w:pPr>
        <w:pStyle w:val="AssignmentsLevel2"/>
      </w:pPr>
      <w:r w:rsidRPr="00980894">
        <w:rPr>
          <w:b/>
        </w:rPr>
        <w:t xml:space="preserve">CLO5: </w:t>
      </w:r>
      <w:r w:rsidRPr="00980894">
        <w:t>Students will become more self-aware of personal communication style, personality preferences, and personal skill level with regard to communication.</w:t>
      </w:r>
      <w:r w:rsidR="0031434D" w:rsidRPr="00980894">
        <w:t xml:space="preserve"> </w:t>
      </w:r>
      <w:r w:rsidR="0031434D" w:rsidRPr="00980894">
        <w:rPr>
          <w:i/>
        </w:rPr>
        <w:t xml:space="preserve"> </w:t>
      </w:r>
    </w:p>
    <w:p w14:paraId="2BF6E684" w14:textId="7E1DBA29" w:rsidR="0080103D" w:rsidRPr="00980894" w:rsidRDefault="00067FE1" w:rsidP="00067FE1">
      <w:pPr>
        <w:pStyle w:val="AssignmentsLevel2"/>
        <w:rPr>
          <w:b/>
        </w:rPr>
      </w:pPr>
      <w:r w:rsidRPr="00980894">
        <w:rPr>
          <w:b/>
        </w:rPr>
        <w:t xml:space="preserve">CLO6: </w:t>
      </w:r>
      <w:r w:rsidRPr="00980894">
        <w:t>Students will develop competence and compassion to allow for successful, appropriate communication in personal relationships</w:t>
      </w:r>
      <w:r w:rsidR="00473D21" w:rsidRPr="00980894">
        <w:t>,</w:t>
      </w:r>
      <w:r w:rsidRPr="00980894">
        <w:t xml:space="preserve"> and </w:t>
      </w:r>
      <w:r w:rsidRPr="00980894">
        <w:lastRenderedPageBreak/>
        <w:t>professional endeavors.</w:t>
      </w:r>
    </w:p>
    <w:p w14:paraId="39F62B5F" w14:textId="77777777" w:rsidR="004F138A" w:rsidRPr="00980894" w:rsidRDefault="004F138A" w:rsidP="004F138A">
      <w:pPr>
        <w:tabs>
          <w:tab w:val="left" w:pos="0"/>
        </w:tabs>
        <w:rPr>
          <w:rFonts w:cs="Arial"/>
          <w:szCs w:val="20"/>
        </w:rPr>
      </w:pPr>
    </w:p>
    <w:p w14:paraId="33EAB80D" w14:textId="77777777" w:rsidR="004F138A" w:rsidRPr="00980894" w:rsidRDefault="004F138A" w:rsidP="0020635A">
      <w:pPr>
        <w:pStyle w:val="Heading1"/>
        <w:rPr>
          <w:color w:val="9C2C2A"/>
        </w:rPr>
      </w:pPr>
      <w:r w:rsidRPr="00980894">
        <w:t>Student Expectations</w:t>
      </w:r>
    </w:p>
    <w:p w14:paraId="4EA38AB6" w14:textId="77777777" w:rsidR="004F138A" w:rsidRPr="00980894" w:rsidRDefault="004F138A" w:rsidP="004F138A">
      <w:pPr>
        <w:tabs>
          <w:tab w:val="left" w:pos="0"/>
        </w:tabs>
        <w:rPr>
          <w:rFonts w:cs="Arial"/>
          <w:b/>
          <w:color w:val="9C2C2A"/>
          <w:sz w:val="22"/>
          <w:szCs w:val="22"/>
        </w:rPr>
      </w:pPr>
    </w:p>
    <w:p w14:paraId="730D4699" w14:textId="3B8EF7DC" w:rsidR="004F138A" w:rsidRPr="00980894" w:rsidRDefault="004F138A" w:rsidP="002522B3">
      <w:pPr>
        <w:pStyle w:val="AssignmentsLevel1"/>
      </w:pPr>
      <w:r w:rsidRPr="00980894">
        <w:t>Students are expected to:</w:t>
      </w:r>
    </w:p>
    <w:p w14:paraId="76C77F32" w14:textId="77777777" w:rsidR="00D07152" w:rsidRPr="00980894" w:rsidRDefault="00D07152" w:rsidP="002522B3">
      <w:pPr>
        <w:pStyle w:val="AssignmentsLevel1"/>
      </w:pPr>
    </w:p>
    <w:p w14:paraId="5F5A5DA8" w14:textId="11FE0017" w:rsidR="004F138A" w:rsidRPr="00980894" w:rsidRDefault="007633A3" w:rsidP="002522B3">
      <w:pPr>
        <w:pStyle w:val="AssignmentsLevel2"/>
      </w:pPr>
      <w:r w:rsidRPr="00980894">
        <w:t>A</w:t>
      </w:r>
      <w:r w:rsidR="001C0DAF" w:rsidRPr="00980894">
        <w:t>sk</w:t>
      </w:r>
      <w:r w:rsidR="004F138A" w:rsidRPr="00980894">
        <w:t xml:space="preserve"> probing and insightful questions related to course content.</w:t>
      </w:r>
    </w:p>
    <w:p w14:paraId="28C7DC76" w14:textId="0C5AE845" w:rsidR="004F138A" w:rsidRPr="00980894" w:rsidRDefault="007633A3" w:rsidP="002522B3">
      <w:pPr>
        <w:pStyle w:val="AssignmentsLevel2"/>
      </w:pPr>
      <w:r w:rsidRPr="00980894">
        <w:t>M</w:t>
      </w:r>
      <w:r w:rsidR="004F138A" w:rsidRPr="00980894">
        <w:t>ake meaningful and relevant connections and application to their own learning process.</w:t>
      </w:r>
    </w:p>
    <w:p w14:paraId="166159F6" w14:textId="4F2719A0" w:rsidR="004F138A" w:rsidRPr="00980894" w:rsidRDefault="007633A3" w:rsidP="002522B3">
      <w:pPr>
        <w:pStyle w:val="AssignmentsLevel2"/>
      </w:pPr>
      <w:r w:rsidRPr="00980894">
        <w:t>B</w:t>
      </w:r>
      <w:r w:rsidR="004F138A" w:rsidRPr="00980894">
        <w:t>e productive and contributing members of class discussions.</w:t>
      </w:r>
    </w:p>
    <w:p w14:paraId="627F87AF" w14:textId="77777777" w:rsidR="000E5FD9" w:rsidRPr="00980894" w:rsidRDefault="000E5FD9" w:rsidP="0020635A">
      <w:pPr>
        <w:pStyle w:val="Heading1"/>
      </w:pPr>
    </w:p>
    <w:p w14:paraId="2F5C2506" w14:textId="77777777" w:rsidR="00721FDA" w:rsidRPr="00980894" w:rsidRDefault="00EE72BE" w:rsidP="0020635A">
      <w:pPr>
        <w:pStyle w:val="Heading1"/>
      </w:pPr>
      <w:r w:rsidRPr="00980894">
        <w:t xml:space="preserve">Required </w:t>
      </w:r>
      <w:r w:rsidR="00721FDA" w:rsidRPr="00980894">
        <w:t>Course Materials</w:t>
      </w:r>
    </w:p>
    <w:p w14:paraId="5BC1F45D" w14:textId="77777777" w:rsidR="006A5C8A" w:rsidRPr="00980894" w:rsidRDefault="006A5C8A" w:rsidP="00DA45E4">
      <w:pPr>
        <w:pStyle w:val="APACitation"/>
      </w:pPr>
    </w:p>
    <w:p w14:paraId="46AD12BC" w14:textId="7928720E" w:rsidR="00320A54" w:rsidRPr="00980894" w:rsidRDefault="006A5C8A" w:rsidP="00DA45E4">
      <w:pPr>
        <w:pStyle w:val="APACitation"/>
        <w:rPr>
          <w:bCs/>
        </w:rPr>
      </w:pPr>
      <w:r w:rsidRPr="00980894">
        <w:t>Hill, C.</w:t>
      </w:r>
      <w:r w:rsidR="008D7EEC" w:rsidRPr="00980894">
        <w:t xml:space="preserve"> </w:t>
      </w:r>
      <w:r w:rsidRPr="00980894">
        <w:t xml:space="preserve">E. (2014). </w:t>
      </w:r>
      <w:r w:rsidRPr="00980894">
        <w:rPr>
          <w:i/>
        </w:rPr>
        <w:t xml:space="preserve">Helping </w:t>
      </w:r>
      <w:r w:rsidR="008D7EEC" w:rsidRPr="00980894">
        <w:rPr>
          <w:i/>
        </w:rPr>
        <w:t>s</w:t>
      </w:r>
      <w:r w:rsidRPr="00980894">
        <w:rPr>
          <w:i/>
        </w:rPr>
        <w:t>kills</w:t>
      </w:r>
      <w:r w:rsidR="008D7EEC" w:rsidRPr="00980894">
        <w:rPr>
          <w:i/>
        </w:rPr>
        <w:t>:</w:t>
      </w:r>
      <w:r w:rsidRPr="00980894">
        <w:rPr>
          <w:i/>
        </w:rPr>
        <w:t xml:space="preserve"> Facilitating </w:t>
      </w:r>
      <w:r w:rsidR="008D7EEC" w:rsidRPr="00980894">
        <w:rPr>
          <w:i/>
        </w:rPr>
        <w:t>e</w:t>
      </w:r>
      <w:r w:rsidRPr="00980894">
        <w:rPr>
          <w:i/>
        </w:rPr>
        <w:t xml:space="preserve">xploration, </w:t>
      </w:r>
      <w:r w:rsidR="008D7EEC" w:rsidRPr="00980894">
        <w:rPr>
          <w:i/>
        </w:rPr>
        <w:t>i</w:t>
      </w:r>
      <w:r w:rsidRPr="00980894">
        <w:rPr>
          <w:i/>
        </w:rPr>
        <w:t xml:space="preserve">nsight, and </w:t>
      </w:r>
      <w:r w:rsidR="008D7EEC" w:rsidRPr="00980894">
        <w:rPr>
          <w:i/>
        </w:rPr>
        <w:t>a</w:t>
      </w:r>
      <w:r w:rsidRPr="00980894">
        <w:rPr>
          <w:i/>
        </w:rPr>
        <w:t>ction</w:t>
      </w:r>
      <w:r w:rsidRPr="00980894">
        <w:t xml:space="preserve"> (4th ed</w:t>
      </w:r>
      <w:r w:rsidR="008D7EEC" w:rsidRPr="00980894">
        <w:t>.</w:t>
      </w:r>
      <w:r w:rsidRPr="00980894">
        <w:t>). Washington, DC: American Psychological Association</w:t>
      </w:r>
      <w:r w:rsidR="008D7EEC" w:rsidRPr="00980894">
        <w:t>.</w:t>
      </w:r>
    </w:p>
    <w:p w14:paraId="78B49F1E" w14:textId="77777777" w:rsidR="003A7392" w:rsidRPr="00980894" w:rsidRDefault="003A7392" w:rsidP="003A7392">
      <w:pPr>
        <w:tabs>
          <w:tab w:val="left" w:pos="0"/>
        </w:tabs>
        <w:rPr>
          <w:rFonts w:cs="Arial"/>
          <w:szCs w:val="20"/>
        </w:rPr>
      </w:pPr>
    </w:p>
    <w:p w14:paraId="0D0304C6" w14:textId="77777777" w:rsidR="004143DA" w:rsidRDefault="004143DA">
      <w:pPr>
        <w:rPr>
          <w:rFonts w:cs="Arial"/>
          <w:b/>
          <w:color w:val="BF2C37"/>
          <w:sz w:val="22"/>
          <w:szCs w:val="22"/>
        </w:rPr>
      </w:pPr>
      <w:r>
        <w:br w:type="page"/>
      </w:r>
    </w:p>
    <w:p w14:paraId="27A5FF1A" w14:textId="0C2BF281" w:rsidR="00861D9D" w:rsidRPr="00980894" w:rsidRDefault="00861D9D" w:rsidP="0020635A">
      <w:pPr>
        <w:pStyle w:val="Heading1"/>
      </w:pPr>
      <w:bookmarkStart w:id="0" w:name="_GoBack"/>
      <w:bookmarkEnd w:id="0"/>
      <w:r w:rsidRPr="00980894">
        <w:lastRenderedPageBreak/>
        <w:t>Suggested Point Values</w:t>
      </w:r>
    </w:p>
    <w:p w14:paraId="2638594B" w14:textId="77777777" w:rsidR="00861D9D" w:rsidRPr="00980894"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980894" w14:paraId="0E6B31D1" w14:textId="77777777" w:rsidTr="006F0681">
        <w:tc>
          <w:tcPr>
            <w:tcW w:w="3597" w:type="pct"/>
            <w:tcBorders>
              <w:bottom w:val="single" w:sz="4" w:space="0" w:color="auto"/>
              <w:right w:val="nil"/>
            </w:tcBorders>
            <w:shd w:val="clear" w:color="auto" w:fill="BF2C37"/>
            <w:vAlign w:val="center"/>
          </w:tcPr>
          <w:p w14:paraId="091EFA50" w14:textId="77777777" w:rsidR="00DA1207" w:rsidRPr="00980894" w:rsidRDefault="00DA1207" w:rsidP="00132272">
            <w:pPr>
              <w:ind w:left="859" w:hanging="859"/>
              <w:rPr>
                <w:b/>
                <w:sz w:val="22"/>
                <w:szCs w:val="22"/>
              </w:rPr>
            </w:pPr>
            <w:r w:rsidRPr="00980894">
              <w:rPr>
                <w:b/>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980894" w:rsidRDefault="00DA1207" w:rsidP="00132272">
            <w:pPr>
              <w:ind w:left="859" w:hanging="859"/>
              <w:jc w:val="center"/>
              <w:rPr>
                <w:b/>
                <w:sz w:val="22"/>
                <w:szCs w:val="22"/>
              </w:rPr>
            </w:pPr>
            <w:r w:rsidRPr="00980894">
              <w:rPr>
                <w:b/>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980894" w:rsidRDefault="00DA1207" w:rsidP="00132272">
            <w:pPr>
              <w:ind w:left="859" w:hanging="859"/>
              <w:jc w:val="center"/>
              <w:rPr>
                <w:b/>
                <w:sz w:val="22"/>
                <w:szCs w:val="22"/>
              </w:rPr>
            </w:pPr>
            <w:r w:rsidRPr="00980894">
              <w:rPr>
                <w:b/>
                <w:sz w:val="22"/>
                <w:szCs w:val="22"/>
              </w:rPr>
              <w:t>Due</w:t>
            </w:r>
          </w:p>
        </w:tc>
      </w:tr>
      <w:tr w:rsidR="00861D9D" w:rsidRPr="00980894" w14:paraId="33DCD146" w14:textId="77777777" w:rsidTr="006F0681">
        <w:tc>
          <w:tcPr>
            <w:tcW w:w="3597" w:type="pct"/>
            <w:tcBorders>
              <w:right w:val="nil"/>
            </w:tcBorders>
            <w:shd w:val="clear" w:color="auto" w:fill="D8D9DA"/>
            <w:vAlign w:val="center"/>
          </w:tcPr>
          <w:p w14:paraId="4162DED7" w14:textId="77777777" w:rsidR="00861D9D" w:rsidRPr="00980894" w:rsidRDefault="00861D9D" w:rsidP="00132272">
            <w:pPr>
              <w:ind w:left="859" w:hanging="859"/>
              <w:rPr>
                <w:szCs w:val="20"/>
              </w:rPr>
            </w:pPr>
            <w:r w:rsidRPr="00980894">
              <w:rPr>
                <w:b/>
                <w:szCs w:val="20"/>
              </w:rPr>
              <w:t xml:space="preserve">Week 1 </w:t>
            </w:r>
          </w:p>
        </w:tc>
        <w:tc>
          <w:tcPr>
            <w:tcW w:w="637" w:type="pct"/>
            <w:tcBorders>
              <w:left w:val="nil"/>
              <w:right w:val="nil"/>
            </w:tcBorders>
            <w:shd w:val="clear" w:color="auto" w:fill="D8D9DA"/>
            <w:vAlign w:val="center"/>
          </w:tcPr>
          <w:p w14:paraId="090BB5A0" w14:textId="77777777" w:rsidR="00861D9D" w:rsidRPr="00980894"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80894" w:rsidRDefault="00861D9D" w:rsidP="00132272">
            <w:pPr>
              <w:ind w:left="859" w:hanging="859"/>
              <w:jc w:val="center"/>
              <w:rPr>
                <w:szCs w:val="20"/>
              </w:rPr>
            </w:pPr>
          </w:p>
        </w:tc>
      </w:tr>
      <w:tr w:rsidR="00885B56" w:rsidRPr="00980894" w14:paraId="60DCC6BB" w14:textId="77777777" w:rsidTr="006F0681">
        <w:tc>
          <w:tcPr>
            <w:tcW w:w="3597" w:type="pct"/>
            <w:vAlign w:val="center"/>
          </w:tcPr>
          <w:p w14:paraId="75571319" w14:textId="4E39CB7A" w:rsidR="00885B56" w:rsidRPr="00980894" w:rsidRDefault="00885B56" w:rsidP="00AC14C7">
            <w:pPr>
              <w:ind w:left="859" w:hanging="859"/>
              <w:rPr>
                <w:szCs w:val="20"/>
              </w:rPr>
            </w:pPr>
            <w:r w:rsidRPr="00980894">
              <w:rPr>
                <w:szCs w:val="20"/>
              </w:rPr>
              <w:t xml:space="preserve">Discussion: </w:t>
            </w:r>
            <w:r w:rsidR="007304C6" w:rsidRPr="00980894">
              <w:rPr>
                <w:szCs w:val="20"/>
              </w:rPr>
              <w:t>The Basic Communication Model and Barriers to Communication</w:t>
            </w:r>
          </w:p>
        </w:tc>
        <w:tc>
          <w:tcPr>
            <w:tcW w:w="637" w:type="pct"/>
            <w:vAlign w:val="center"/>
          </w:tcPr>
          <w:p w14:paraId="2884ABE8" w14:textId="655F2614" w:rsidR="00885B56" w:rsidRPr="00980894" w:rsidRDefault="00BE5A56" w:rsidP="00824D94">
            <w:pPr>
              <w:ind w:left="859" w:hanging="859"/>
              <w:jc w:val="center"/>
              <w:rPr>
                <w:szCs w:val="20"/>
              </w:rPr>
            </w:pPr>
            <w:r w:rsidRPr="00980894">
              <w:rPr>
                <w:szCs w:val="20"/>
              </w:rPr>
              <w:t>40</w:t>
            </w:r>
          </w:p>
        </w:tc>
        <w:tc>
          <w:tcPr>
            <w:tcW w:w="766" w:type="pct"/>
            <w:vAlign w:val="center"/>
          </w:tcPr>
          <w:p w14:paraId="04C3A6A5" w14:textId="1363AB06" w:rsidR="00885B56" w:rsidRPr="00980894" w:rsidRDefault="00885B56" w:rsidP="00824D94">
            <w:pPr>
              <w:ind w:left="859" w:hanging="859"/>
              <w:jc w:val="center"/>
              <w:rPr>
                <w:szCs w:val="20"/>
              </w:rPr>
            </w:pPr>
          </w:p>
        </w:tc>
      </w:tr>
      <w:tr w:rsidR="00885B56" w:rsidRPr="00980894" w14:paraId="656381EF" w14:textId="77777777" w:rsidTr="006F0681">
        <w:tc>
          <w:tcPr>
            <w:tcW w:w="3597" w:type="pct"/>
            <w:vAlign w:val="center"/>
          </w:tcPr>
          <w:p w14:paraId="50DF2860" w14:textId="7D5185EB" w:rsidR="00885B56" w:rsidRPr="00980894" w:rsidRDefault="00885B56" w:rsidP="00AC14C7">
            <w:pPr>
              <w:ind w:left="859" w:hanging="859"/>
              <w:rPr>
                <w:szCs w:val="20"/>
              </w:rPr>
            </w:pPr>
            <w:r w:rsidRPr="00980894">
              <w:rPr>
                <w:szCs w:val="20"/>
              </w:rPr>
              <w:t xml:space="preserve">Discussion: </w:t>
            </w:r>
            <w:r w:rsidR="007304C6" w:rsidRPr="00980894">
              <w:rPr>
                <w:szCs w:val="20"/>
              </w:rPr>
              <w:t>Communication Style Identification</w:t>
            </w:r>
          </w:p>
        </w:tc>
        <w:tc>
          <w:tcPr>
            <w:tcW w:w="637" w:type="pct"/>
            <w:vAlign w:val="center"/>
          </w:tcPr>
          <w:p w14:paraId="1C1CCB4F" w14:textId="0E44A828" w:rsidR="00885B56" w:rsidRPr="00980894" w:rsidRDefault="00BE5A56" w:rsidP="00824D94">
            <w:pPr>
              <w:ind w:left="859" w:hanging="859"/>
              <w:jc w:val="center"/>
              <w:rPr>
                <w:szCs w:val="20"/>
              </w:rPr>
            </w:pPr>
            <w:r w:rsidRPr="00980894">
              <w:rPr>
                <w:szCs w:val="20"/>
              </w:rPr>
              <w:t>25</w:t>
            </w:r>
          </w:p>
        </w:tc>
        <w:tc>
          <w:tcPr>
            <w:tcW w:w="766" w:type="pct"/>
            <w:vAlign w:val="center"/>
          </w:tcPr>
          <w:p w14:paraId="17B066C6" w14:textId="77777777" w:rsidR="00885B56" w:rsidRPr="00980894" w:rsidRDefault="00885B56" w:rsidP="00824D94">
            <w:pPr>
              <w:ind w:left="859" w:hanging="859"/>
              <w:jc w:val="center"/>
              <w:rPr>
                <w:szCs w:val="20"/>
              </w:rPr>
            </w:pPr>
          </w:p>
        </w:tc>
      </w:tr>
      <w:tr w:rsidR="00885B56" w:rsidRPr="00980894" w14:paraId="2FE250E5" w14:textId="77777777" w:rsidTr="006F0681">
        <w:tc>
          <w:tcPr>
            <w:tcW w:w="3597" w:type="pct"/>
            <w:tcBorders>
              <w:bottom w:val="single" w:sz="4" w:space="0" w:color="auto"/>
            </w:tcBorders>
            <w:vAlign w:val="center"/>
          </w:tcPr>
          <w:p w14:paraId="22856384" w14:textId="253B33CC" w:rsidR="00885B56" w:rsidRPr="00980894" w:rsidRDefault="007304C6" w:rsidP="00132272">
            <w:pPr>
              <w:ind w:left="859" w:hanging="859"/>
              <w:rPr>
                <w:szCs w:val="20"/>
              </w:rPr>
            </w:pPr>
            <w:r w:rsidRPr="00980894">
              <w:rPr>
                <w:szCs w:val="20"/>
              </w:rPr>
              <w:t>Journal Reflection: Communication Self Awareness</w:t>
            </w:r>
          </w:p>
        </w:tc>
        <w:tc>
          <w:tcPr>
            <w:tcW w:w="637" w:type="pct"/>
            <w:tcBorders>
              <w:bottom w:val="single" w:sz="4" w:space="0" w:color="auto"/>
            </w:tcBorders>
            <w:vAlign w:val="center"/>
          </w:tcPr>
          <w:p w14:paraId="7247799F" w14:textId="7AF3C6AB" w:rsidR="00885B56" w:rsidRPr="00980894" w:rsidRDefault="00BE5A56" w:rsidP="00132272">
            <w:pPr>
              <w:ind w:left="859" w:hanging="859"/>
              <w:jc w:val="center"/>
              <w:rPr>
                <w:szCs w:val="20"/>
              </w:rPr>
            </w:pPr>
            <w:r w:rsidRPr="00980894">
              <w:rPr>
                <w:szCs w:val="20"/>
              </w:rPr>
              <w:t>25</w:t>
            </w:r>
          </w:p>
        </w:tc>
        <w:tc>
          <w:tcPr>
            <w:tcW w:w="766" w:type="pct"/>
            <w:tcBorders>
              <w:bottom w:val="single" w:sz="4" w:space="0" w:color="auto"/>
            </w:tcBorders>
            <w:vAlign w:val="center"/>
          </w:tcPr>
          <w:p w14:paraId="3B11AB38" w14:textId="77777777" w:rsidR="00885B56" w:rsidRPr="00980894" w:rsidRDefault="00885B56" w:rsidP="00132272">
            <w:pPr>
              <w:ind w:left="859" w:hanging="859"/>
              <w:jc w:val="center"/>
              <w:rPr>
                <w:szCs w:val="20"/>
              </w:rPr>
            </w:pPr>
          </w:p>
        </w:tc>
      </w:tr>
      <w:tr w:rsidR="007304C6" w:rsidRPr="00980894" w14:paraId="56A67EB8" w14:textId="77777777" w:rsidTr="006F0681">
        <w:tc>
          <w:tcPr>
            <w:tcW w:w="3597" w:type="pct"/>
            <w:tcBorders>
              <w:bottom w:val="single" w:sz="4" w:space="0" w:color="auto"/>
            </w:tcBorders>
            <w:vAlign w:val="center"/>
          </w:tcPr>
          <w:p w14:paraId="0F23F2F3" w14:textId="70FECC5D" w:rsidR="007304C6" w:rsidRPr="00980894" w:rsidRDefault="007304C6" w:rsidP="00132272">
            <w:pPr>
              <w:ind w:left="859" w:hanging="859"/>
              <w:rPr>
                <w:szCs w:val="20"/>
              </w:rPr>
            </w:pPr>
            <w:r w:rsidRPr="00980894">
              <w:rPr>
                <w:szCs w:val="20"/>
              </w:rPr>
              <w:t>Paper: The Communication Process</w:t>
            </w:r>
          </w:p>
        </w:tc>
        <w:tc>
          <w:tcPr>
            <w:tcW w:w="637" w:type="pct"/>
            <w:tcBorders>
              <w:bottom w:val="single" w:sz="4" w:space="0" w:color="auto"/>
            </w:tcBorders>
            <w:vAlign w:val="center"/>
          </w:tcPr>
          <w:p w14:paraId="712C0D12" w14:textId="75197A8A" w:rsidR="007304C6" w:rsidRPr="00980894" w:rsidRDefault="00BE5A56" w:rsidP="00132272">
            <w:pPr>
              <w:ind w:left="859" w:hanging="859"/>
              <w:jc w:val="center"/>
              <w:rPr>
                <w:szCs w:val="20"/>
              </w:rPr>
            </w:pPr>
            <w:r w:rsidRPr="00980894">
              <w:rPr>
                <w:szCs w:val="20"/>
              </w:rPr>
              <w:t>75</w:t>
            </w:r>
          </w:p>
        </w:tc>
        <w:tc>
          <w:tcPr>
            <w:tcW w:w="766" w:type="pct"/>
            <w:tcBorders>
              <w:bottom w:val="single" w:sz="4" w:space="0" w:color="auto"/>
            </w:tcBorders>
            <w:vAlign w:val="center"/>
          </w:tcPr>
          <w:p w14:paraId="41FE5F9A" w14:textId="77777777" w:rsidR="007304C6" w:rsidRPr="00980894" w:rsidRDefault="007304C6" w:rsidP="00132272">
            <w:pPr>
              <w:ind w:left="859" w:hanging="859"/>
              <w:jc w:val="center"/>
              <w:rPr>
                <w:szCs w:val="20"/>
              </w:rPr>
            </w:pPr>
          </w:p>
        </w:tc>
      </w:tr>
      <w:tr w:rsidR="00861D9D" w:rsidRPr="00980894" w14:paraId="20ABFBB6" w14:textId="77777777" w:rsidTr="006F0681">
        <w:tc>
          <w:tcPr>
            <w:tcW w:w="3597" w:type="pct"/>
            <w:tcBorders>
              <w:right w:val="nil"/>
            </w:tcBorders>
            <w:shd w:val="clear" w:color="auto" w:fill="D8D9DA"/>
            <w:vAlign w:val="center"/>
          </w:tcPr>
          <w:p w14:paraId="357C9D05" w14:textId="77777777" w:rsidR="00861D9D" w:rsidRPr="00980894" w:rsidRDefault="00861D9D" w:rsidP="00132272">
            <w:pPr>
              <w:ind w:left="859" w:hanging="859"/>
              <w:rPr>
                <w:szCs w:val="20"/>
              </w:rPr>
            </w:pPr>
            <w:r w:rsidRPr="00980894">
              <w:rPr>
                <w:b/>
                <w:szCs w:val="20"/>
              </w:rPr>
              <w:t xml:space="preserve">Week 2 </w:t>
            </w:r>
          </w:p>
        </w:tc>
        <w:tc>
          <w:tcPr>
            <w:tcW w:w="637" w:type="pct"/>
            <w:tcBorders>
              <w:left w:val="nil"/>
              <w:right w:val="nil"/>
            </w:tcBorders>
            <w:shd w:val="clear" w:color="auto" w:fill="D8D9DA"/>
            <w:vAlign w:val="center"/>
          </w:tcPr>
          <w:p w14:paraId="08A09193" w14:textId="77777777" w:rsidR="00861D9D" w:rsidRPr="00980894"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980894" w:rsidRDefault="00861D9D" w:rsidP="00132272">
            <w:pPr>
              <w:ind w:left="859" w:hanging="859"/>
              <w:jc w:val="center"/>
              <w:rPr>
                <w:szCs w:val="20"/>
              </w:rPr>
            </w:pPr>
          </w:p>
        </w:tc>
      </w:tr>
      <w:tr w:rsidR="00885B56" w:rsidRPr="00980894" w14:paraId="16278C47" w14:textId="77777777" w:rsidTr="006F0681">
        <w:tc>
          <w:tcPr>
            <w:tcW w:w="3597" w:type="pct"/>
            <w:vAlign w:val="center"/>
          </w:tcPr>
          <w:p w14:paraId="7299D953" w14:textId="1C0B85E4" w:rsidR="00885B56" w:rsidRPr="00980894" w:rsidRDefault="00885B56" w:rsidP="00246010">
            <w:pPr>
              <w:ind w:left="859" w:hanging="859"/>
              <w:rPr>
                <w:szCs w:val="20"/>
              </w:rPr>
            </w:pPr>
            <w:r w:rsidRPr="00980894">
              <w:rPr>
                <w:szCs w:val="20"/>
              </w:rPr>
              <w:t xml:space="preserve">Discussion: </w:t>
            </w:r>
            <w:r w:rsidR="007304C6" w:rsidRPr="00980894">
              <w:rPr>
                <w:szCs w:val="20"/>
              </w:rPr>
              <w:t>Rogers</w:t>
            </w:r>
            <w:r w:rsidR="00CF70BE" w:rsidRPr="00980894">
              <w:rPr>
                <w:szCs w:val="20"/>
              </w:rPr>
              <w:t>'</w:t>
            </w:r>
            <w:r w:rsidR="007304C6" w:rsidRPr="00980894">
              <w:rPr>
                <w:szCs w:val="20"/>
              </w:rPr>
              <w:t xml:space="preserve"> Client</w:t>
            </w:r>
            <w:r w:rsidR="008561BC" w:rsidRPr="00980894">
              <w:rPr>
                <w:szCs w:val="20"/>
              </w:rPr>
              <w:t>-</w:t>
            </w:r>
            <w:r w:rsidR="007304C6" w:rsidRPr="00980894">
              <w:rPr>
                <w:szCs w:val="20"/>
              </w:rPr>
              <w:t>Center</w:t>
            </w:r>
            <w:r w:rsidR="008561BC" w:rsidRPr="00980894">
              <w:rPr>
                <w:szCs w:val="20"/>
              </w:rPr>
              <w:t>ed</w:t>
            </w:r>
            <w:r w:rsidR="007304C6" w:rsidRPr="00980894">
              <w:rPr>
                <w:szCs w:val="20"/>
              </w:rPr>
              <w:t xml:space="preserve"> Theory</w:t>
            </w:r>
          </w:p>
        </w:tc>
        <w:tc>
          <w:tcPr>
            <w:tcW w:w="637" w:type="pct"/>
            <w:vAlign w:val="center"/>
          </w:tcPr>
          <w:p w14:paraId="13333E8A" w14:textId="6D7EFA0A" w:rsidR="00885B56" w:rsidRPr="00980894" w:rsidRDefault="00BE5A56" w:rsidP="00A6325C">
            <w:pPr>
              <w:ind w:left="859" w:hanging="859"/>
              <w:jc w:val="center"/>
              <w:rPr>
                <w:szCs w:val="20"/>
              </w:rPr>
            </w:pPr>
            <w:r w:rsidRPr="00980894">
              <w:rPr>
                <w:szCs w:val="20"/>
              </w:rPr>
              <w:t>40</w:t>
            </w:r>
          </w:p>
        </w:tc>
        <w:tc>
          <w:tcPr>
            <w:tcW w:w="766" w:type="pct"/>
            <w:vAlign w:val="center"/>
          </w:tcPr>
          <w:p w14:paraId="2FF2F180" w14:textId="77777777" w:rsidR="00885B56" w:rsidRPr="00980894" w:rsidRDefault="00885B56" w:rsidP="00A6325C">
            <w:pPr>
              <w:ind w:left="859" w:hanging="859"/>
              <w:jc w:val="center"/>
              <w:rPr>
                <w:szCs w:val="20"/>
              </w:rPr>
            </w:pPr>
          </w:p>
        </w:tc>
      </w:tr>
      <w:tr w:rsidR="007304C6" w:rsidRPr="00980894" w14:paraId="5A0FAE0F" w14:textId="77777777" w:rsidTr="006F0681">
        <w:tc>
          <w:tcPr>
            <w:tcW w:w="3597" w:type="pct"/>
            <w:vAlign w:val="center"/>
          </w:tcPr>
          <w:p w14:paraId="72DE1CE9" w14:textId="276AF9C9" w:rsidR="007304C6" w:rsidRPr="00980894" w:rsidRDefault="00240DEF" w:rsidP="00A6325C">
            <w:pPr>
              <w:ind w:left="859" w:hanging="859"/>
              <w:rPr>
                <w:szCs w:val="20"/>
              </w:rPr>
            </w:pPr>
            <w:r w:rsidRPr="00980894">
              <w:rPr>
                <w:szCs w:val="20"/>
              </w:rPr>
              <w:t>Discussion</w:t>
            </w:r>
            <w:r w:rsidR="007304C6" w:rsidRPr="00980894">
              <w:rPr>
                <w:szCs w:val="20"/>
              </w:rPr>
              <w:t>: Effective Communication in Helping Relationships</w:t>
            </w:r>
          </w:p>
        </w:tc>
        <w:tc>
          <w:tcPr>
            <w:tcW w:w="637" w:type="pct"/>
            <w:vAlign w:val="center"/>
          </w:tcPr>
          <w:p w14:paraId="4E081426" w14:textId="50DD6F87" w:rsidR="007304C6" w:rsidRPr="00980894" w:rsidRDefault="00BE5A56" w:rsidP="00A6325C">
            <w:pPr>
              <w:ind w:left="859" w:hanging="859"/>
              <w:jc w:val="center"/>
              <w:rPr>
                <w:szCs w:val="20"/>
              </w:rPr>
            </w:pPr>
            <w:r w:rsidRPr="00980894">
              <w:rPr>
                <w:szCs w:val="20"/>
              </w:rPr>
              <w:t>40</w:t>
            </w:r>
          </w:p>
        </w:tc>
        <w:tc>
          <w:tcPr>
            <w:tcW w:w="766" w:type="pct"/>
            <w:vAlign w:val="center"/>
          </w:tcPr>
          <w:p w14:paraId="26F9D93D" w14:textId="77777777" w:rsidR="007304C6" w:rsidRPr="00980894" w:rsidRDefault="007304C6" w:rsidP="00A6325C">
            <w:pPr>
              <w:ind w:left="859" w:hanging="859"/>
              <w:jc w:val="center"/>
              <w:rPr>
                <w:szCs w:val="20"/>
              </w:rPr>
            </w:pPr>
          </w:p>
        </w:tc>
      </w:tr>
      <w:tr w:rsidR="001D216A" w:rsidRPr="00980894" w14:paraId="22247BD6" w14:textId="77777777" w:rsidTr="00070773">
        <w:tc>
          <w:tcPr>
            <w:tcW w:w="3597" w:type="pct"/>
            <w:vAlign w:val="center"/>
          </w:tcPr>
          <w:p w14:paraId="75A537B0" w14:textId="77777777" w:rsidR="001D216A" w:rsidRPr="00980894" w:rsidRDefault="001D216A" w:rsidP="00070773">
            <w:pPr>
              <w:ind w:left="859" w:hanging="859"/>
              <w:rPr>
                <w:szCs w:val="20"/>
              </w:rPr>
            </w:pPr>
            <w:r w:rsidRPr="00980894">
              <w:rPr>
                <w:szCs w:val="20"/>
              </w:rPr>
              <w:t>Journal Reflection: Cultural Awareness</w:t>
            </w:r>
          </w:p>
        </w:tc>
        <w:tc>
          <w:tcPr>
            <w:tcW w:w="637" w:type="pct"/>
            <w:vAlign w:val="center"/>
          </w:tcPr>
          <w:p w14:paraId="5E564988" w14:textId="77777777" w:rsidR="001D216A" w:rsidRPr="00980894" w:rsidRDefault="001D216A" w:rsidP="00070773">
            <w:pPr>
              <w:ind w:left="859" w:hanging="859"/>
              <w:jc w:val="center"/>
              <w:rPr>
                <w:szCs w:val="20"/>
              </w:rPr>
            </w:pPr>
            <w:r w:rsidRPr="00980894">
              <w:rPr>
                <w:szCs w:val="20"/>
              </w:rPr>
              <w:t>30</w:t>
            </w:r>
          </w:p>
        </w:tc>
        <w:tc>
          <w:tcPr>
            <w:tcW w:w="766" w:type="pct"/>
            <w:vAlign w:val="center"/>
          </w:tcPr>
          <w:p w14:paraId="2F4FC425" w14:textId="77777777" w:rsidR="001D216A" w:rsidRPr="00980894" w:rsidRDefault="001D216A" w:rsidP="00070773">
            <w:pPr>
              <w:ind w:left="859" w:hanging="859"/>
              <w:jc w:val="center"/>
              <w:rPr>
                <w:szCs w:val="20"/>
              </w:rPr>
            </w:pPr>
          </w:p>
        </w:tc>
      </w:tr>
      <w:tr w:rsidR="007304C6" w:rsidRPr="00980894" w14:paraId="3ADE180B" w14:textId="77777777" w:rsidTr="006F0681">
        <w:tc>
          <w:tcPr>
            <w:tcW w:w="3597" w:type="pct"/>
            <w:vAlign w:val="center"/>
          </w:tcPr>
          <w:p w14:paraId="7A9DF4E0" w14:textId="011C2F28" w:rsidR="007304C6" w:rsidRPr="00980894" w:rsidRDefault="007304C6" w:rsidP="00A6325C">
            <w:pPr>
              <w:ind w:left="859" w:hanging="859"/>
              <w:rPr>
                <w:szCs w:val="20"/>
              </w:rPr>
            </w:pPr>
            <w:r w:rsidRPr="00980894">
              <w:rPr>
                <w:szCs w:val="20"/>
              </w:rPr>
              <w:t>Video Role Play: Application of Core and Facilitative Conditions</w:t>
            </w:r>
            <w:r w:rsidR="0072035C" w:rsidRPr="00980894">
              <w:rPr>
                <w:szCs w:val="20"/>
              </w:rPr>
              <w:t xml:space="preserve"> </w:t>
            </w:r>
            <w:r w:rsidR="00035AE1" w:rsidRPr="00980894">
              <w:rPr>
                <w:szCs w:val="20"/>
              </w:rPr>
              <w:t>W</w:t>
            </w:r>
            <w:r w:rsidR="0072035C" w:rsidRPr="00980894">
              <w:rPr>
                <w:szCs w:val="20"/>
              </w:rPr>
              <w:t>ith Group Feedback</w:t>
            </w:r>
          </w:p>
        </w:tc>
        <w:tc>
          <w:tcPr>
            <w:tcW w:w="637" w:type="pct"/>
            <w:vAlign w:val="center"/>
          </w:tcPr>
          <w:p w14:paraId="18C839A0" w14:textId="5A0C6602" w:rsidR="007304C6" w:rsidRPr="00980894" w:rsidRDefault="00BE5A56" w:rsidP="00A6325C">
            <w:pPr>
              <w:ind w:left="859" w:hanging="859"/>
              <w:jc w:val="center"/>
              <w:rPr>
                <w:szCs w:val="20"/>
              </w:rPr>
            </w:pPr>
            <w:r w:rsidRPr="00980894">
              <w:rPr>
                <w:szCs w:val="20"/>
              </w:rPr>
              <w:t>60</w:t>
            </w:r>
          </w:p>
        </w:tc>
        <w:tc>
          <w:tcPr>
            <w:tcW w:w="766" w:type="pct"/>
            <w:vAlign w:val="center"/>
          </w:tcPr>
          <w:p w14:paraId="54577987" w14:textId="77777777" w:rsidR="007304C6" w:rsidRPr="00980894" w:rsidRDefault="007304C6" w:rsidP="00A6325C">
            <w:pPr>
              <w:ind w:left="859" w:hanging="859"/>
              <w:jc w:val="center"/>
              <w:rPr>
                <w:szCs w:val="20"/>
              </w:rPr>
            </w:pPr>
          </w:p>
        </w:tc>
      </w:tr>
      <w:tr w:rsidR="007304C6" w:rsidRPr="00980894" w14:paraId="78A547AC" w14:textId="77777777" w:rsidTr="006F0681">
        <w:tc>
          <w:tcPr>
            <w:tcW w:w="3597" w:type="pct"/>
            <w:vAlign w:val="center"/>
          </w:tcPr>
          <w:p w14:paraId="60AD7531" w14:textId="2DBBCC8B" w:rsidR="007304C6" w:rsidRPr="00980894" w:rsidRDefault="0072035C" w:rsidP="007F35AB">
            <w:pPr>
              <w:ind w:left="859" w:hanging="859"/>
              <w:rPr>
                <w:szCs w:val="20"/>
              </w:rPr>
            </w:pPr>
            <w:r w:rsidRPr="00980894">
              <w:rPr>
                <w:szCs w:val="20"/>
              </w:rPr>
              <w:t xml:space="preserve">Journal Reflection: </w:t>
            </w:r>
            <w:r w:rsidR="007304C6" w:rsidRPr="00980894">
              <w:rPr>
                <w:szCs w:val="20"/>
              </w:rPr>
              <w:t>Self-</w:t>
            </w:r>
            <w:r w:rsidR="007F35AB" w:rsidRPr="00980894">
              <w:rPr>
                <w:szCs w:val="20"/>
              </w:rPr>
              <w:t>Evaluation: Video Role Play</w:t>
            </w:r>
          </w:p>
        </w:tc>
        <w:tc>
          <w:tcPr>
            <w:tcW w:w="637" w:type="pct"/>
            <w:vAlign w:val="center"/>
          </w:tcPr>
          <w:p w14:paraId="7975BD93" w14:textId="28B23E02" w:rsidR="007304C6" w:rsidRPr="00980894" w:rsidRDefault="00BE5A56" w:rsidP="00A6325C">
            <w:pPr>
              <w:ind w:left="859" w:hanging="859"/>
              <w:jc w:val="center"/>
              <w:rPr>
                <w:szCs w:val="20"/>
              </w:rPr>
            </w:pPr>
            <w:r w:rsidRPr="00980894">
              <w:rPr>
                <w:szCs w:val="20"/>
              </w:rPr>
              <w:t>40</w:t>
            </w:r>
          </w:p>
        </w:tc>
        <w:tc>
          <w:tcPr>
            <w:tcW w:w="766" w:type="pct"/>
            <w:vAlign w:val="center"/>
          </w:tcPr>
          <w:p w14:paraId="34F6BC5F" w14:textId="77777777" w:rsidR="007304C6" w:rsidRPr="00980894" w:rsidRDefault="007304C6" w:rsidP="00A6325C">
            <w:pPr>
              <w:ind w:left="859" w:hanging="859"/>
              <w:jc w:val="center"/>
              <w:rPr>
                <w:szCs w:val="20"/>
              </w:rPr>
            </w:pPr>
          </w:p>
        </w:tc>
      </w:tr>
      <w:tr w:rsidR="00AC14C7" w:rsidRPr="00980894" w14:paraId="00351263" w14:textId="77777777" w:rsidTr="006F0681">
        <w:tc>
          <w:tcPr>
            <w:tcW w:w="3597" w:type="pct"/>
            <w:tcBorders>
              <w:right w:val="nil"/>
            </w:tcBorders>
            <w:shd w:val="clear" w:color="auto" w:fill="D8D9DA"/>
            <w:vAlign w:val="center"/>
          </w:tcPr>
          <w:p w14:paraId="2E26489B" w14:textId="77777777" w:rsidR="00AC14C7" w:rsidRPr="00980894" w:rsidRDefault="00AC14C7" w:rsidP="00AC14C7">
            <w:pPr>
              <w:ind w:left="859" w:hanging="859"/>
              <w:rPr>
                <w:szCs w:val="20"/>
              </w:rPr>
            </w:pPr>
            <w:r w:rsidRPr="00980894">
              <w:rPr>
                <w:b/>
                <w:szCs w:val="20"/>
              </w:rPr>
              <w:t>Week 3</w:t>
            </w:r>
          </w:p>
        </w:tc>
        <w:tc>
          <w:tcPr>
            <w:tcW w:w="637" w:type="pct"/>
            <w:tcBorders>
              <w:left w:val="nil"/>
              <w:right w:val="nil"/>
            </w:tcBorders>
            <w:shd w:val="clear" w:color="auto" w:fill="D8D9DA"/>
            <w:vAlign w:val="center"/>
          </w:tcPr>
          <w:p w14:paraId="0DBC3C60" w14:textId="77777777" w:rsidR="00AC14C7" w:rsidRPr="00980894" w:rsidRDefault="00AC14C7" w:rsidP="00AC14C7">
            <w:pPr>
              <w:ind w:left="859" w:hanging="859"/>
              <w:jc w:val="center"/>
              <w:rPr>
                <w:szCs w:val="20"/>
              </w:rPr>
            </w:pPr>
          </w:p>
        </w:tc>
        <w:tc>
          <w:tcPr>
            <w:tcW w:w="766" w:type="pct"/>
            <w:tcBorders>
              <w:left w:val="nil"/>
            </w:tcBorders>
            <w:shd w:val="clear" w:color="auto" w:fill="D8D9DA"/>
            <w:vAlign w:val="center"/>
          </w:tcPr>
          <w:p w14:paraId="0964EF18" w14:textId="77777777" w:rsidR="00AC14C7" w:rsidRPr="00980894" w:rsidRDefault="00AC14C7" w:rsidP="00AC14C7">
            <w:pPr>
              <w:ind w:left="859" w:hanging="859"/>
              <w:jc w:val="center"/>
              <w:rPr>
                <w:szCs w:val="20"/>
              </w:rPr>
            </w:pPr>
          </w:p>
        </w:tc>
      </w:tr>
      <w:tr w:rsidR="00DA1207" w:rsidRPr="00980894" w14:paraId="597BD3A7" w14:textId="77777777" w:rsidTr="006F0681">
        <w:tc>
          <w:tcPr>
            <w:tcW w:w="3597" w:type="pct"/>
            <w:vAlign w:val="center"/>
          </w:tcPr>
          <w:p w14:paraId="560105EE" w14:textId="31180BA8" w:rsidR="00DA1207" w:rsidRPr="00980894" w:rsidRDefault="00DA1207" w:rsidP="00A6325C">
            <w:pPr>
              <w:ind w:left="859" w:hanging="859"/>
              <w:rPr>
                <w:szCs w:val="20"/>
              </w:rPr>
            </w:pPr>
            <w:r w:rsidRPr="00980894">
              <w:rPr>
                <w:szCs w:val="20"/>
              </w:rPr>
              <w:t xml:space="preserve">Discussion: </w:t>
            </w:r>
            <w:r w:rsidR="007304C6" w:rsidRPr="00980894">
              <w:rPr>
                <w:szCs w:val="20"/>
              </w:rPr>
              <w:t>Attending, Listening</w:t>
            </w:r>
            <w:r w:rsidR="00035AE1" w:rsidRPr="00980894">
              <w:rPr>
                <w:szCs w:val="20"/>
              </w:rPr>
              <w:t>,</w:t>
            </w:r>
            <w:r w:rsidR="007304C6" w:rsidRPr="00980894">
              <w:rPr>
                <w:szCs w:val="20"/>
              </w:rPr>
              <w:t xml:space="preserve"> and Observing Skills</w:t>
            </w:r>
          </w:p>
        </w:tc>
        <w:tc>
          <w:tcPr>
            <w:tcW w:w="637" w:type="pct"/>
            <w:vAlign w:val="center"/>
          </w:tcPr>
          <w:p w14:paraId="004D62CB" w14:textId="5901A00D" w:rsidR="00DA1207" w:rsidRPr="00980894" w:rsidRDefault="00BE5A56" w:rsidP="00A6325C">
            <w:pPr>
              <w:ind w:left="859" w:hanging="859"/>
              <w:jc w:val="center"/>
              <w:rPr>
                <w:szCs w:val="20"/>
              </w:rPr>
            </w:pPr>
            <w:r w:rsidRPr="00980894">
              <w:rPr>
                <w:szCs w:val="20"/>
              </w:rPr>
              <w:t>30</w:t>
            </w:r>
          </w:p>
        </w:tc>
        <w:tc>
          <w:tcPr>
            <w:tcW w:w="766" w:type="pct"/>
            <w:vAlign w:val="center"/>
          </w:tcPr>
          <w:p w14:paraId="33D3A55E" w14:textId="77777777" w:rsidR="00DA1207" w:rsidRPr="00980894" w:rsidRDefault="00DA1207" w:rsidP="00A6325C">
            <w:pPr>
              <w:ind w:left="859" w:hanging="859"/>
              <w:jc w:val="center"/>
              <w:rPr>
                <w:szCs w:val="20"/>
              </w:rPr>
            </w:pPr>
          </w:p>
        </w:tc>
      </w:tr>
      <w:tr w:rsidR="00DA1207" w:rsidRPr="00980894" w14:paraId="39860F5F" w14:textId="77777777" w:rsidTr="006F0681">
        <w:tc>
          <w:tcPr>
            <w:tcW w:w="3597" w:type="pct"/>
            <w:vAlign w:val="center"/>
          </w:tcPr>
          <w:p w14:paraId="7E7380FC" w14:textId="2BD7438E" w:rsidR="00DA1207" w:rsidRPr="00980894" w:rsidRDefault="00240DEF" w:rsidP="00A6325C">
            <w:pPr>
              <w:ind w:left="859" w:hanging="859"/>
              <w:rPr>
                <w:szCs w:val="20"/>
              </w:rPr>
            </w:pPr>
            <w:r w:rsidRPr="00980894">
              <w:rPr>
                <w:szCs w:val="20"/>
              </w:rPr>
              <w:t>Discussion</w:t>
            </w:r>
            <w:r w:rsidR="007304C6" w:rsidRPr="00980894">
              <w:rPr>
                <w:szCs w:val="20"/>
              </w:rPr>
              <w:t>: Good and Bad Attending</w:t>
            </w:r>
            <w:r w:rsidR="00066FC4" w:rsidRPr="00980894">
              <w:rPr>
                <w:szCs w:val="20"/>
              </w:rPr>
              <w:t xml:space="preserve"> and</w:t>
            </w:r>
            <w:r w:rsidR="007304C6" w:rsidRPr="00980894">
              <w:rPr>
                <w:szCs w:val="20"/>
              </w:rPr>
              <w:t xml:space="preserve"> Listening and Observing Skills</w:t>
            </w:r>
          </w:p>
        </w:tc>
        <w:tc>
          <w:tcPr>
            <w:tcW w:w="637" w:type="pct"/>
            <w:vAlign w:val="center"/>
          </w:tcPr>
          <w:p w14:paraId="30284327" w14:textId="2E65FDF2" w:rsidR="00DA1207" w:rsidRPr="00980894" w:rsidRDefault="00BE5A56" w:rsidP="00A6325C">
            <w:pPr>
              <w:ind w:left="859" w:hanging="859"/>
              <w:jc w:val="center"/>
              <w:rPr>
                <w:szCs w:val="20"/>
              </w:rPr>
            </w:pPr>
            <w:r w:rsidRPr="00980894">
              <w:rPr>
                <w:szCs w:val="20"/>
              </w:rPr>
              <w:t>30</w:t>
            </w:r>
          </w:p>
        </w:tc>
        <w:tc>
          <w:tcPr>
            <w:tcW w:w="766" w:type="pct"/>
            <w:vAlign w:val="center"/>
          </w:tcPr>
          <w:p w14:paraId="13A4EF89" w14:textId="77777777" w:rsidR="00DA1207" w:rsidRPr="00980894" w:rsidRDefault="00DA1207" w:rsidP="00A6325C">
            <w:pPr>
              <w:ind w:left="859" w:hanging="859"/>
              <w:jc w:val="center"/>
              <w:rPr>
                <w:szCs w:val="20"/>
              </w:rPr>
            </w:pPr>
          </w:p>
        </w:tc>
      </w:tr>
      <w:tr w:rsidR="007304C6" w:rsidRPr="00980894" w14:paraId="253C7D68" w14:textId="77777777" w:rsidTr="00DB442D">
        <w:tc>
          <w:tcPr>
            <w:tcW w:w="3597" w:type="pct"/>
            <w:vAlign w:val="center"/>
          </w:tcPr>
          <w:p w14:paraId="4EF20EC7" w14:textId="0283FCA8" w:rsidR="007304C6" w:rsidRPr="00980894" w:rsidRDefault="00841178" w:rsidP="00DB442D">
            <w:pPr>
              <w:ind w:left="859" w:hanging="859"/>
              <w:rPr>
                <w:szCs w:val="20"/>
              </w:rPr>
            </w:pPr>
            <w:r w:rsidRPr="00980894">
              <w:rPr>
                <w:szCs w:val="20"/>
              </w:rPr>
              <w:t xml:space="preserve">Exercise and </w:t>
            </w:r>
            <w:r w:rsidR="007304C6" w:rsidRPr="00980894">
              <w:rPr>
                <w:szCs w:val="20"/>
              </w:rPr>
              <w:t>Journal Reflection: Applying Attending, Listening</w:t>
            </w:r>
            <w:r w:rsidR="00035AE1" w:rsidRPr="00980894">
              <w:rPr>
                <w:szCs w:val="20"/>
              </w:rPr>
              <w:t>,</w:t>
            </w:r>
            <w:r w:rsidR="007304C6" w:rsidRPr="00980894">
              <w:rPr>
                <w:szCs w:val="20"/>
              </w:rPr>
              <w:t xml:space="preserve"> and Observing Skills</w:t>
            </w:r>
          </w:p>
        </w:tc>
        <w:tc>
          <w:tcPr>
            <w:tcW w:w="637" w:type="pct"/>
            <w:vAlign w:val="center"/>
          </w:tcPr>
          <w:p w14:paraId="372DD2B1" w14:textId="19CC03FC" w:rsidR="007304C6" w:rsidRPr="00980894" w:rsidRDefault="00BE5A56" w:rsidP="00DB442D">
            <w:pPr>
              <w:ind w:left="859" w:hanging="859"/>
              <w:jc w:val="center"/>
              <w:rPr>
                <w:szCs w:val="20"/>
              </w:rPr>
            </w:pPr>
            <w:r w:rsidRPr="00980894">
              <w:rPr>
                <w:szCs w:val="20"/>
              </w:rPr>
              <w:t>40</w:t>
            </w:r>
          </w:p>
        </w:tc>
        <w:tc>
          <w:tcPr>
            <w:tcW w:w="766" w:type="pct"/>
            <w:vAlign w:val="center"/>
          </w:tcPr>
          <w:p w14:paraId="73F8A771" w14:textId="77777777" w:rsidR="007304C6" w:rsidRPr="00980894" w:rsidRDefault="007304C6" w:rsidP="00DB442D">
            <w:pPr>
              <w:ind w:left="859" w:hanging="859"/>
              <w:jc w:val="center"/>
              <w:rPr>
                <w:szCs w:val="20"/>
              </w:rPr>
            </w:pPr>
          </w:p>
        </w:tc>
      </w:tr>
      <w:tr w:rsidR="007304C6" w:rsidRPr="00980894" w14:paraId="7833201A" w14:textId="77777777" w:rsidTr="00DB442D">
        <w:tc>
          <w:tcPr>
            <w:tcW w:w="3597" w:type="pct"/>
            <w:vAlign w:val="center"/>
          </w:tcPr>
          <w:p w14:paraId="1CA3D33A" w14:textId="7F608337" w:rsidR="007304C6" w:rsidRPr="00980894" w:rsidRDefault="007304C6" w:rsidP="00DB442D">
            <w:pPr>
              <w:ind w:left="859" w:hanging="859"/>
              <w:rPr>
                <w:szCs w:val="20"/>
              </w:rPr>
            </w:pPr>
            <w:r w:rsidRPr="00980894">
              <w:rPr>
                <w:szCs w:val="20"/>
              </w:rPr>
              <w:t>Video Role Play: Application of Attending, Listening</w:t>
            </w:r>
            <w:r w:rsidR="00B974A0" w:rsidRPr="00980894">
              <w:rPr>
                <w:szCs w:val="20"/>
              </w:rPr>
              <w:t>,</w:t>
            </w:r>
            <w:r w:rsidRPr="00980894">
              <w:rPr>
                <w:szCs w:val="20"/>
              </w:rPr>
              <w:t xml:space="preserve"> and Observ</w:t>
            </w:r>
            <w:r w:rsidR="00B974A0" w:rsidRPr="00980894">
              <w:rPr>
                <w:szCs w:val="20"/>
              </w:rPr>
              <w:t>ing</w:t>
            </w:r>
            <w:r w:rsidRPr="00980894">
              <w:rPr>
                <w:szCs w:val="20"/>
              </w:rPr>
              <w:t xml:space="preserve"> Skills</w:t>
            </w:r>
            <w:r w:rsidR="00841178" w:rsidRPr="00980894">
              <w:rPr>
                <w:szCs w:val="20"/>
              </w:rPr>
              <w:t xml:space="preserve"> </w:t>
            </w:r>
            <w:r w:rsidR="00B974A0" w:rsidRPr="00980894">
              <w:rPr>
                <w:szCs w:val="20"/>
              </w:rPr>
              <w:t>W</w:t>
            </w:r>
            <w:r w:rsidR="00841178" w:rsidRPr="00980894">
              <w:rPr>
                <w:szCs w:val="20"/>
              </w:rPr>
              <w:t>ith Group Feedback</w:t>
            </w:r>
          </w:p>
        </w:tc>
        <w:tc>
          <w:tcPr>
            <w:tcW w:w="637" w:type="pct"/>
            <w:vAlign w:val="center"/>
          </w:tcPr>
          <w:p w14:paraId="53EB26BE" w14:textId="42C19092" w:rsidR="007304C6" w:rsidRPr="00980894" w:rsidRDefault="00BE5A56" w:rsidP="00DB442D">
            <w:pPr>
              <w:ind w:left="859" w:hanging="859"/>
              <w:jc w:val="center"/>
              <w:rPr>
                <w:szCs w:val="20"/>
              </w:rPr>
            </w:pPr>
            <w:r w:rsidRPr="00980894">
              <w:rPr>
                <w:szCs w:val="20"/>
              </w:rPr>
              <w:t>60</w:t>
            </w:r>
          </w:p>
        </w:tc>
        <w:tc>
          <w:tcPr>
            <w:tcW w:w="766" w:type="pct"/>
            <w:vAlign w:val="center"/>
          </w:tcPr>
          <w:p w14:paraId="7F3A3C95" w14:textId="77777777" w:rsidR="007304C6" w:rsidRPr="00980894" w:rsidRDefault="007304C6" w:rsidP="00DB442D">
            <w:pPr>
              <w:ind w:left="859" w:hanging="859"/>
              <w:jc w:val="center"/>
              <w:rPr>
                <w:szCs w:val="20"/>
              </w:rPr>
            </w:pPr>
          </w:p>
        </w:tc>
      </w:tr>
      <w:tr w:rsidR="007304C6" w:rsidRPr="00980894" w14:paraId="5B97CB06" w14:textId="77777777" w:rsidTr="00DB442D">
        <w:tc>
          <w:tcPr>
            <w:tcW w:w="3597" w:type="pct"/>
            <w:tcBorders>
              <w:bottom w:val="single" w:sz="4" w:space="0" w:color="auto"/>
            </w:tcBorders>
            <w:vAlign w:val="center"/>
          </w:tcPr>
          <w:p w14:paraId="5C638EF0" w14:textId="3496DCD4" w:rsidR="007304C6" w:rsidRPr="00980894" w:rsidRDefault="00841178" w:rsidP="00246010">
            <w:pPr>
              <w:rPr>
                <w:szCs w:val="20"/>
              </w:rPr>
            </w:pPr>
            <w:r w:rsidRPr="00980894">
              <w:rPr>
                <w:szCs w:val="20"/>
              </w:rPr>
              <w:t xml:space="preserve">Journal Reflection: Self-Evaluation </w:t>
            </w:r>
            <w:r w:rsidR="00B974A0" w:rsidRPr="00980894">
              <w:rPr>
                <w:szCs w:val="20"/>
              </w:rPr>
              <w:t>–</w:t>
            </w:r>
            <w:r w:rsidR="007F35AB" w:rsidRPr="00980894">
              <w:rPr>
                <w:szCs w:val="20"/>
              </w:rPr>
              <w:t xml:space="preserve"> Video Role Play</w:t>
            </w:r>
          </w:p>
        </w:tc>
        <w:tc>
          <w:tcPr>
            <w:tcW w:w="637" w:type="pct"/>
            <w:tcBorders>
              <w:bottom w:val="single" w:sz="4" w:space="0" w:color="auto"/>
            </w:tcBorders>
            <w:vAlign w:val="center"/>
          </w:tcPr>
          <w:p w14:paraId="726F7303" w14:textId="16D40975" w:rsidR="007304C6" w:rsidRPr="00980894" w:rsidRDefault="00BE5A56" w:rsidP="00DB442D">
            <w:pPr>
              <w:ind w:left="859" w:hanging="859"/>
              <w:jc w:val="center"/>
              <w:rPr>
                <w:szCs w:val="20"/>
              </w:rPr>
            </w:pPr>
            <w:r w:rsidRPr="00980894">
              <w:rPr>
                <w:szCs w:val="20"/>
              </w:rPr>
              <w:t>40</w:t>
            </w:r>
          </w:p>
        </w:tc>
        <w:tc>
          <w:tcPr>
            <w:tcW w:w="766" w:type="pct"/>
            <w:tcBorders>
              <w:bottom w:val="single" w:sz="4" w:space="0" w:color="auto"/>
            </w:tcBorders>
            <w:vAlign w:val="center"/>
          </w:tcPr>
          <w:p w14:paraId="389C3486" w14:textId="77777777" w:rsidR="007304C6" w:rsidRPr="00980894" w:rsidRDefault="007304C6" w:rsidP="00DB442D">
            <w:pPr>
              <w:ind w:left="859" w:hanging="859"/>
              <w:jc w:val="center"/>
              <w:rPr>
                <w:szCs w:val="20"/>
              </w:rPr>
            </w:pPr>
          </w:p>
        </w:tc>
      </w:tr>
      <w:tr w:rsidR="00AC14C7" w:rsidRPr="00980894" w14:paraId="2DC68EB8" w14:textId="77777777" w:rsidTr="006F0681">
        <w:tc>
          <w:tcPr>
            <w:tcW w:w="3597" w:type="pct"/>
            <w:tcBorders>
              <w:right w:val="nil"/>
            </w:tcBorders>
            <w:shd w:val="clear" w:color="auto" w:fill="D8D9DA"/>
            <w:vAlign w:val="center"/>
          </w:tcPr>
          <w:p w14:paraId="43B8DC52" w14:textId="77777777" w:rsidR="00AC14C7" w:rsidRPr="00980894" w:rsidRDefault="00AC14C7" w:rsidP="00AC14C7">
            <w:pPr>
              <w:ind w:left="859" w:hanging="859"/>
              <w:rPr>
                <w:szCs w:val="20"/>
              </w:rPr>
            </w:pPr>
            <w:r w:rsidRPr="00980894">
              <w:rPr>
                <w:b/>
                <w:szCs w:val="20"/>
              </w:rPr>
              <w:t xml:space="preserve">Week 4 </w:t>
            </w:r>
          </w:p>
        </w:tc>
        <w:tc>
          <w:tcPr>
            <w:tcW w:w="637" w:type="pct"/>
            <w:tcBorders>
              <w:left w:val="nil"/>
              <w:right w:val="nil"/>
            </w:tcBorders>
            <w:shd w:val="clear" w:color="auto" w:fill="D8D9DA"/>
            <w:vAlign w:val="center"/>
          </w:tcPr>
          <w:p w14:paraId="25E90A89" w14:textId="77777777" w:rsidR="00AC14C7" w:rsidRPr="00980894" w:rsidRDefault="00AC14C7" w:rsidP="00AC14C7">
            <w:pPr>
              <w:ind w:left="859" w:hanging="859"/>
              <w:jc w:val="center"/>
              <w:rPr>
                <w:szCs w:val="20"/>
              </w:rPr>
            </w:pPr>
          </w:p>
        </w:tc>
        <w:tc>
          <w:tcPr>
            <w:tcW w:w="766" w:type="pct"/>
            <w:tcBorders>
              <w:left w:val="nil"/>
            </w:tcBorders>
            <w:shd w:val="clear" w:color="auto" w:fill="D8D9DA"/>
            <w:vAlign w:val="center"/>
          </w:tcPr>
          <w:p w14:paraId="7845EDF3" w14:textId="77777777" w:rsidR="00AC14C7" w:rsidRPr="00980894" w:rsidRDefault="00AC14C7" w:rsidP="00AC14C7">
            <w:pPr>
              <w:ind w:left="859" w:hanging="859"/>
              <w:jc w:val="center"/>
              <w:rPr>
                <w:szCs w:val="20"/>
              </w:rPr>
            </w:pPr>
          </w:p>
        </w:tc>
      </w:tr>
      <w:tr w:rsidR="00DA1207" w:rsidRPr="00980894" w14:paraId="5751ABC1" w14:textId="77777777" w:rsidTr="006F0681">
        <w:tc>
          <w:tcPr>
            <w:tcW w:w="3597" w:type="pct"/>
            <w:vAlign w:val="center"/>
          </w:tcPr>
          <w:p w14:paraId="38B189D7" w14:textId="1AA270A2" w:rsidR="00DA1207" w:rsidRPr="00980894" w:rsidRDefault="00DA1207" w:rsidP="00246010">
            <w:pPr>
              <w:ind w:left="859" w:hanging="859"/>
              <w:rPr>
                <w:szCs w:val="20"/>
              </w:rPr>
            </w:pPr>
            <w:r w:rsidRPr="00980894">
              <w:rPr>
                <w:szCs w:val="20"/>
              </w:rPr>
              <w:t xml:space="preserve">Discussion: </w:t>
            </w:r>
            <w:r w:rsidR="007304C6" w:rsidRPr="00980894">
              <w:rPr>
                <w:szCs w:val="20"/>
              </w:rPr>
              <w:t>Summaries</w:t>
            </w:r>
            <w:r w:rsidR="00B974A0" w:rsidRPr="00980894">
              <w:rPr>
                <w:szCs w:val="20"/>
              </w:rPr>
              <w:t xml:space="preserve"> and</w:t>
            </w:r>
            <w:r w:rsidR="007304C6" w:rsidRPr="00980894">
              <w:rPr>
                <w:szCs w:val="20"/>
              </w:rPr>
              <w:t xml:space="preserve"> Open/Closed Questions/Probes</w:t>
            </w:r>
          </w:p>
        </w:tc>
        <w:tc>
          <w:tcPr>
            <w:tcW w:w="637" w:type="pct"/>
            <w:vAlign w:val="center"/>
          </w:tcPr>
          <w:p w14:paraId="0E01D659" w14:textId="5F7B8DDE" w:rsidR="00DA1207" w:rsidRPr="00980894" w:rsidRDefault="00BE5A56" w:rsidP="00A6325C">
            <w:pPr>
              <w:ind w:left="859" w:hanging="859"/>
              <w:jc w:val="center"/>
              <w:rPr>
                <w:szCs w:val="20"/>
              </w:rPr>
            </w:pPr>
            <w:r w:rsidRPr="00980894">
              <w:rPr>
                <w:szCs w:val="20"/>
              </w:rPr>
              <w:t>30</w:t>
            </w:r>
          </w:p>
        </w:tc>
        <w:tc>
          <w:tcPr>
            <w:tcW w:w="766" w:type="pct"/>
            <w:vAlign w:val="center"/>
          </w:tcPr>
          <w:p w14:paraId="7788D49E" w14:textId="77777777" w:rsidR="00DA1207" w:rsidRPr="00980894" w:rsidRDefault="00DA1207" w:rsidP="00A6325C">
            <w:pPr>
              <w:ind w:left="859" w:hanging="859"/>
              <w:jc w:val="center"/>
              <w:rPr>
                <w:szCs w:val="20"/>
              </w:rPr>
            </w:pPr>
          </w:p>
        </w:tc>
      </w:tr>
      <w:tr w:rsidR="00DA1207" w:rsidRPr="00980894" w14:paraId="3705F4D9" w14:textId="77777777" w:rsidTr="006F0681">
        <w:tc>
          <w:tcPr>
            <w:tcW w:w="3597" w:type="pct"/>
            <w:vAlign w:val="center"/>
          </w:tcPr>
          <w:p w14:paraId="7336FCC7" w14:textId="342CE65B" w:rsidR="00DA1207" w:rsidRPr="00980894" w:rsidRDefault="00240DEF" w:rsidP="00A6325C">
            <w:pPr>
              <w:ind w:left="859" w:hanging="859"/>
              <w:rPr>
                <w:szCs w:val="20"/>
              </w:rPr>
            </w:pPr>
            <w:r w:rsidRPr="00980894">
              <w:rPr>
                <w:szCs w:val="20"/>
              </w:rPr>
              <w:t>Discussion</w:t>
            </w:r>
            <w:r w:rsidR="00FB29D7" w:rsidRPr="00980894">
              <w:rPr>
                <w:szCs w:val="20"/>
              </w:rPr>
              <w:t xml:space="preserve">: Identification of Restatement, Summaries, </w:t>
            </w:r>
            <w:r w:rsidR="00B974A0" w:rsidRPr="00980894">
              <w:rPr>
                <w:szCs w:val="20"/>
              </w:rPr>
              <w:t xml:space="preserve">and </w:t>
            </w:r>
            <w:r w:rsidR="00FB29D7" w:rsidRPr="00980894">
              <w:rPr>
                <w:szCs w:val="20"/>
              </w:rPr>
              <w:t>Open/Closed Questions/Probes</w:t>
            </w:r>
          </w:p>
        </w:tc>
        <w:tc>
          <w:tcPr>
            <w:tcW w:w="637" w:type="pct"/>
            <w:vAlign w:val="center"/>
          </w:tcPr>
          <w:p w14:paraId="1F8C4D30" w14:textId="21FE589D" w:rsidR="00DA1207" w:rsidRPr="00980894" w:rsidRDefault="00BE5A56" w:rsidP="00A6325C">
            <w:pPr>
              <w:ind w:left="859" w:hanging="859"/>
              <w:jc w:val="center"/>
              <w:rPr>
                <w:szCs w:val="20"/>
              </w:rPr>
            </w:pPr>
            <w:r w:rsidRPr="00980894">
              <w:rPr>
                <w:szCs w:val="20"/>
              </w:rPr>
              <w:t>30</w:t>
            </w:r>
          </w:p>
        </w:tc>
        <w:tc>
          <w:tcPr>
            <w:tcW w:w="766" w:type="pct"/>
            <w:vAlign w:val="center"/>
          </w:tcPr>
          <w:p w14:paraId="6479FDAE" w14:textId="77777777" w:rsidR="00DA1207" w:rsidRPr="00980894" w:rsidRDefault="00DA1207" w:rsidP="00A6325C">
            <w:pPr>
              <w:ind w:left="859" w:hanging="859"/>
              <w:jc w:val="center"/>
              <w:rPr>
                <w:szCs w:val="20"/>
              </w:rPr>
            </w:pPr>
          </w:p>
        </w:tc>
      </w:tr>
      <w:tr w:rsidR="007304C6" w:rsidRPr="00980894" w14:paraId="24842887" w14:textId="77777777" w:rsidTr="00DB442D">
        <w:tc>
          <w:tcPr>
            <w:tcW w:w="3597" w:type="pct"/>
            <w:tcBorders>
              <w:bottom w:val="single" w:sz="4" w:space="0" w:color="auto"/>
            </w:tcBorders>
            <w:vAlign w:val="center"/>
          </w:tcPr>
          <w:p w14:paraId="2BFF50C4" w14:textId="25F27BE0" w:rsidR="007304C6" w:rsidRPr="00980894" w:rsidRDefault="00841178" w:rsidP="00DB442D">
            <w:pPr>
              <w:ind w:left="859" w:hanging="859"/>
              <w:rPr>
                <w:szCs w:val="20"/>
              </w:rPr>
            </w:pPr>
            <w:r w:rsidRPr="00980894">
              <w:rPr>
                <w:szCs w:val="20"/>
              </w:rPr>
              <w:t xml:space="preserve">Exercise and </w:t>
            </w:r>
            <w:r w:rsidR="007304C6" w:rsidRPr="00980894">
              <w:rPr>
                <w:szCs w:val="20"/>
              </w:rPr>
              <w:t xml:space="preserve">Journal Reflection: Restatement, Summaries, </w:t>
            </w:r>
            <w:r w:rsidR="00B974A0" w:rsidRPr="00980894">
              <w:rPr>
                <w:szCs w:val="20"/>
              </w:rPr>
              <w:t xml:space="preserve">and </w:t>
            </w:r>
            <w:r w:rsidR="007304C6" w:rsidRPr="00980894">
              <w:rPr>
                <w:szCs w:val="20"/>
              </w:rPr>
              <w:t>Open/Closed Questions/Probes</w:t>
            </w:r>
          </w:p>
        </w:tc>
        <w:tc>
          <w:tcPr>
            <w:tcW w:w="637" w:type="pct"/>
            <w:tcBorders>
              <w:bottom w:val="single" w:sz="4" w:space="0" w:color="auto"/>
            </w:tcBorders>
            <w:vAlign w:val="center"/>
          </w:tcPr>
          <w:p w14:paraId="7CCA28D2" w14:textId="359A4625" w:rsidR="007304C6" w:rsidRPr="00980894" w:rsidRDefault="00BE5A56" w:rsidP="00DB442D">
            <w:pPr>
              <w:ind w:left="859" w:hanging="859"/>
              <w:jc w:val="center"/>
              <w:rPr>
                <w:szCs w:val="20"/>
              </w:rPr>
            </w:pPr>
            <w:r w:rsidRPr="00980894">
              <w:rPr>
                <w:szCs w:val="20"/>
              </w:rPr>
              <w:t>40</w:t>
            </w:r>
          </w:p>
        </w:tc>
        <w:tc>
          <w:tcPr>
            <w:tcW w:w="766" w:type="pct"/>
            <w:tcBorders>
              <w:bottom w:val="single" w:sz="4" w:space="0" w:color="auto"/>
            </w:tcBorders>
            <w:vAlign w:val="center"/>
          </w:tcPr>
          <w:p w14:paraId="728CF446" w14:textId="77777777" w:rsidR="007304C6" w:rsidRPr="00980894" w:rsidRDefault="007304C6" w:rsidP="00DB442D">
            <w:pPr>
              <w:ind w:left="859" w:hanging="859"/>
              <w:jc w:val="center"/>
              <w:rPr>
                <w:szCs w:val="20"/>
              </w:rPr>
            </w:pPr>
          </w:p>
        </w:tc>
      </w:tr>
      <w:tr w:rsidR="007304C6" w:rsidRPr="00980894" w14:paraId="55455E4F" w14:textId="77777777" w:rsidTr="00DB442D">
        <w:tc>
          <w:tcPr>
            <w:tcW w:w="3597" w:type="pct"/>
            <w:tcBorders>
              <w:bottom w:val="single" w:sz="4" w:space="0" w:color="auto"/>
            </w:tcBorders>
            <w:vAlign w:val="center"/>
          </w:tcPr>
          <w:p w14:paraId="0C660E1F" w14:textId="64C7B27E" w:rsidR="007304C6" w:rsidRPr="00980894" w:rsidRDefault="007304C6" w:rsidP="00246010">
            <w:pPr>
              <w:pStyle w:val="AssignmentsLevel1"/>
            </w:pPr>
            <w:r w:rsidRPr="00980894">
              <w:t xml:space="preserve">Video Role Play: Application of Restatement, Summaries, </w:t>
            </w:r>
            <w:r w:rsidR="00B974A0" w:rsidRPr="00980894">
              <w:t xml:space="preserve">and </w:t>
            </w:r>
            <w:r w:rsidRPr="00980894">
              <w:t>Open/Closed Questions/Probes Skills</w:t>
            </w:r>
            <w:r w:rsidR="00841178" w:rsidRPr="00980894">
              <w:t xml:space="preserve"> </w:t>
            </w:r>
            <w:r w:rsidR="00B974A0" w:rsidRPr="00980894">
              <w:t>W</w:t>
            </w:r>
            <w:r w:rsidR="00841178" w:rsidRPr="00980894">
              <w:t>ith Group Feedback</w:t>
            </w:r>
          </w:p>
        </w:tc>
        <w:tc>
          <w:tcPr>
            <w:tcW w:w="637" w:type="pct"/>
            <w:tcBorders>
              <w:bottom w:val="single" w:sz="4" w:space="0" w:color="auto"/>
            </w:tcBorders>
            <w:vAlign w:val="center"/>
          </w:tcPr>
          <w:p w14:paraId="42388345" w14:textId="7FB9A55B" w:rsidR="007304C6" w:rsidRPr="00980894" w:rsidRDefault="00805DFD" w:rsidP="00DB442D">
            <w:pPr>
              <w:ind w:left="859" w:hanging="859"/>
              <w:jc w:val="center"/>
              <w:rPr>
                <w:szCs w:val="20"/>
              </w:rPr>
            </w:pPr>
            <w:r w:rsidRPr="00980894">
              <w:rPr>
                <w:szCs w:val="20"/>
              </w:rPr>
              <w:t>60</w:t>
            </w:r>
          </w:p>
        </w:tc>
        <w:tc>
          <w:tcPr>
            <w:tcW w:w="766" w:type="pct"/>
            <w:tcBorders>
              <w:bottom w:val="single" w:sz="4" w:space="0" w:color="auto"/>
            </w:tcBorders>
            <w:vAlign w:val="center"/>
          </w:tcPr>
          <w:p w14:paraId="0D10B6E6" w14:textId="77777777" w:rsidR="007304C6" w:rsidRPr="00980894" w:rsidRDefault="007304C6" w:rsidP="00DB442D">
            <w:pPr>
              <w:ind w:left="859" w:hanging="859"/>
              <w:jc w:val="center"/>
              <w:rPr>
                <w:szCs w:val="20"/>
              </w:rPr>
            </w:pPr>
          </w:p>
        </w:tc>
      </w:tr>
      <w:tr w:rsidR="00DA1207" w:rsidRPr="00980894" w14:paraId="09910EF9" w14:textId="77777777" w:rsidTr="006F0681">
        <w:tc>
          <w:tcPr>
            <w:tcW w:w="3597" w:type="pct"/>
            <w:tcBorders>
              <w:bottom w:val="single" w:sz="4" w:space="0" w:color="auto"/>
            </w:tcBorders>
            <w:vAlign w:val="center"/>
          </w:tcPr>
          <w:p w14:paraId="7A8EED3D" w14:textId="5C177C17" w:rsidR="00DA1207" w:rsidRPr="00980894" w:rsidRDefault="00841178" w:rsidP="00246010">
            <w:pPr>
              <w:ind w:left="859" w:hanging="859"/>
              <w:rPr>
                <w:szCs w:val="20"/>
              </w:rPr>
            </w:pPr>
            <w:r w:rsidRPr="00980894">
              <w:rPr>
                <w:szCs w:val="20"/>
              </w:rPr>
              <w:t xml:space="preserve">Journal Reflection: Self-Evaluation </w:t>
            </w:r>
            <w:r w:rsidR="00B974A0" w:rsidRPr="00980894">
              <w:rPr>
                <w:szCs w:val="20"/>
              </w:rPr>
              <w:t>–</w:t>
            </w:r>
            <w:r w:rsidRPr="00980894">
              <w:rPr>
                <w:szCs w:val="20"/>
              </w:rPr>
              <w:t xml:space="preserve"> </w:t>
            </w:r>
            <w:r w:rsidR="007F35AB" w:rsidRPr="00980894">
              <w:rPr>
                <w:szCs w:val="20"/>
              </w:rPr>
              <w:t>Video Role Play</w:t>
            </w:r>
          </w:p>
        </w:tc>
        <w:tc>
          <w:tcPr>
            <w:tcW w:w="637" w:type="pct"/>
            <w:tcBorders>
              <w:bottom w:val="single" w:sz="4" w:space="0" w:color="auto"/>
            </w:tcBorders>
            <w:vAlign w:val="center"/>
          </w:tcPr>
          <w:p w14:paraId="58303724" w14:textId="10098B33" w:rsidR="00DA1207" w:rsidRPr="00980894" w:rsidRDefault="00805DFD" w:rsidP="00A6325C">
            <w:pPr>
              <w:ind w:left="859" w:hanging="859"/>
              <w:jc w:val="center"/>
              <w:rPr>
                <w:szCs w:val="20"/>
              </w:rPr>
            </w:pPr>
            <w:r w:rsidRPr="00980894">
              <w:rPr>
                <w:szCs w:val="20"/>
              </w:rPr>
              <w:t>40</w:t>
            </w:r>
          </w:p>
        </w:tc>
        <w:tc>
          <w:tcPr>
            <w:tcW w:w="766" w:type="pct"/>
            <w:tcBorders>
              <w:bottom w:val="single" w:sz="4" w:space="0" w:color="auto"/>
            </w:tcBorders>
            <w:vAlign w:val="center"/>
          </w:tcPr>
          <w:p w14:paraId="4CC05531" w14:textId="77777777" w:rsidR="00DA1207" w:rsidRPr="00980894" w:rsidRDefault="00DA1207" w:rsidP="00A6325C">
            <w:pPr>
              <w:ind w:left="859" w:hanging="859"/>
              <w:jc w:val="center"/>
              <w:rPr>
                <w:szCs w:val="20"/>
              </w:rPr>
            </w:pPr>
          </w:p>
        </w:tc>
      </w:tr>
      <w:tr w:rsidR="00AC14C7" w:rsidRPr="00980894" w14:paraId="15A3D558" w14:textId="77777777" w:rsidTr="006F0681">
        <w:tc>
          <w:tcPr>
            <w:tcW w:w="3597" w:type="pct"/>
            <w:tcBorders>
              <w:right w:val="nil"/>
            </w:tcBorders>
            <w:shd w:val="clear" w:color="auto" w:fill="D8D9DA"/>
            <w:vAlign w:val="center"/>
          </w:tcPr>
          <w:p w14:paraId="5966446F" w14:textId="77777777" w:rsidR="00AC14C7" w:rsidRPr="00980894" w:rsidRDefault="00AC14C7" w:rsidP="00AC14C7">
            <w:pPr>
              <w:ind w:left="859" w:hanging="859"/>
              <w:rPr>
                <w:szCs w:val="20"/>
              </w:rPr>
            </w:pPr>
            <w:r w:rsidRPr="00980894">
              <w:rPr>
                <w:b/>
                <w:szCs w:val="20"/>
              </w:rPr>
              <w:t xml:space="preserve">Week 5 </w:t>
            </w:r>
          </w:p>
        </w:tc>
        <w:tc>
          <w:tcPr>
            <w:tcW w:w="637" w:type="pct"/>
            <w:tcBorders>
              <w:left w:val="nil"/>
              <w:right w:val="nil"/>
            </w:tcBorders>
            <w:shd w:val="clear" w:color="auto" w:fill="D8D9DA"/>
            <w:vAlign w:val="center"/>
          </w:tcPr>
          <w:p w14:paraId="435C3B7A" w14:textId="54051684" w:rsidR="00AC14C7" w:rsidRPr="00980894" w:rsidRDefault="00AC14C7" w:rsidP="00AC14C7">
            <w:pPr>
              <w:ind w:left="859" w:hanging="859"/>
              <w:jc w:val="center"/>
              <w:rPr>
                <w:szCs w:val="20"/>
              </w:rPr>
            </w:pPr>
          </w:p>
        </w:tc>
        <w:tc>
          <w:tcPr>
            <w:tcW w:w="766" w:type="pct"/>
            <w:tcBorders>
              <w:left w:val="nil"/>
            </w:tcBorders>
            <w:shd w:val="clear" w:color="auto" w:fill="D8D9DA"/>
            <w:vAlign w:val="center"/>
          </w:tcPr>
          <w:p w14:paraId="44629967" w14:textId="77777777" w:rsidR="00AC14C7" w:rsidRPr="00980894" w:rsidRDefault="00AC14C7" w:rsidP="00AC14C7">
            <w:pPr>
              <w:ind w:left="859" w:hanging="859"/>
              <w:jc w:val="center"/>
              <w:rPr>
                <w:szCs w:val="20"/>
              </w:rPr>
            </w:pPr>
          </w:p>
        </w:tc>
      </w:tr>
      <w:tr w:rsidR="00DA1207" w:rsidRPr="00980894" w14:paraId="608FE2C6" w14:textId="77777777" w:rsidTr="006F0681">
        <w:tc>
          <w:tcPr>
            <w:tcW w:w="3597" w:type="pct"/>
            <w:vAlign w:val="center"/>
          </w:tcPr>
          <w:p w14:paraId="744F705F" w14:textId="2B144886" w:rsidR="00DA1207" w:rsidRPr="00980894" w:rsidRDefault="00DA1207" w:rsidP="00A6325C">
            <w:pPr>
              <w:ind w:left="859" w:hanging="859"/>
              <w:rPr>
                <w:szCs w:val="20"/>
              </w:rPr>
            </w:pPr>
            <w:r w:rsidRPr="00980894">
              <w:rPr>
                <w:szCs w:val="20"/>
              </w:rPr>
              <w:t xml:space="preserve">Discussion: </w:t>
            </w:r>
            <w:r w:rsidR="007304C6" w:rsidRPr="00980894">
              <w:rPr>
                <w:szCs w:val="20"/>
              </w:rPr>
              <w:t>Open Questions/Probes for Exploring Feelings</w:t>
            </w:r>
          </w:p>
        </w:tc>
        <w:tc>
          <w:tcPr>
            <w:tcW w:w="637" w:type="pct"/>
            <w:vAlign w:val="center"/>
          </w:tcPr>
          <w:p w14:paraId="2696DB42" w14:textId="4D8A1F73" w:rsidR="00DA1207" w:rsidRPr="00980894" w:rsidRDefault="00805DFD" w:rsidP="00A6325C">
            <w:pPr>
              <w:ind w:left="859" w:hanging="859"/>
              <w:jc w:val="center"/>
              <w:rPr>
                <w:szCs w:val="20"/>
              </w:rPr>
            </w:pPr>
            <w:r w:rsidRPr="00980894">
              <w:rPr>
                <w:szCs w:val="20"/>
              </w:rPr>
              <w:t>30</w:t>
            </w:r>
          </w:p>
        </w:tc>
        <w:tc>
          <w:tcPr>
            <w:tcW w:w="766" w:type="pct"/>
            <w:vAlign w:val="center"/>
          </w:tcPr>
          <w:p w14:paraId="04663870" w14:textId="77777777" w:rsidR="00DA1207" w:rsidRPr="00980894" w:rsidRDefault="00DA1207" w:rsidP="00A6325C">
            <w:pPr>
              <w:ind w:left="859" w:hanging="859"/>
              <w:jc w:val="center"/>
              <w:rPr>
                <w:szCs w:val="20"/>
              </w:rPr>
            </w:pPr>
          </w:p>
        </w:tc>
      </w:tr>
      <w:tr w:rsidR="00DA1207" w:rsidRPr="00980894" w14:paraId="6AE17804" w14:textId="77777777" w:rsidTr="006F0681">
        <w:tc>
          <w:tcPr>
            <w:tcW w:w="3597" w:type="pct"/>
            <w:vAlign w:val="center"/>
          </w:tcPr>
          <w:p w14:paraId="0AFBA7B7" w14:textId="5DC57FFC" w:rsidR="00DA1207" w:rsidRPr="00980894" w:rsidRDefault="00240DEF" w:rsidP="00246010">
            <w:pPr>
              <w:ind w:left="859" w:hanging="859"/>
              <w:rPr>
                <w:szCs w:val="20"/>
              </w:rPr>
            </w:pPr>
            <w:r w:rsidRPr="00980894">
              <w:rPr>
                <w:szCs w:val="20"/>
              </w:rPr>
              <w:t>Discussion</w:t>
            </w:r>
            <w:r w:rsidR="007F35AB" w:rsidRPr="00980894">
              <w:rPr>
                <w:szCs w:val="20"/>
              </w:rPr>
              <w:t>: Application Reflection</w:t>
            </w:r>
            <w:r w:rsidR="00C92FD1" w:rsidRPr="00980894">
              <w:rPr>
                <w:szCs w:val="20"/>
              </w:rPr>
              <w:t xml:space="preserve"> and</w:t>
            </w:r>
            <w:r w:rsidR="007F35AB" w:rsidRPr="00980894">
              <w:rPr>
                <w:szCs w:val="20"/>
              </w:rPr>
              <w:t xml:space="preserve"> Open Questions/Probes for Exploring Feelings</w:t>
            </w:r>
          </w:p>
        </w:tc>
        <w:tc>
          <w:tcPr>
            <w:tcW w:w="637" w:type="pct"/>
            <w:vAlign w:val="center"/>
          </w:tcPr>
          <w:p w14:paraId="735DCC87" w14:textId="0678F764" w:rsidR="00DA1207" w:rsidRPr="00980894" w:rsidRDefault="00980894" w:rsidP="00A6325C">
            <w:pPr>
              <w:ind w:left="859" w:hanging="859"/>
              <w:jc w:val="center"/>
              <w:rPr>
                <w:szCs w:val="20"/>
              </w:rPr>
            </w:pPr>
            <w:r>
              <w:rPr>
                <w:szCs w:val="20"/>
              </w:rPr>
              <w:t>30</w:t>
            </w:r>
          </w:p>
        </w:tc>
        <w:tc>
          <w:tcPr>
            <w:tcW w:w="766" w:type="pct"/>
            <w:vAlign w:val="center"/>
          </w:tcPr>
          <w:p w14:paraId="707C47F5" w14:textId="77777777" w:rsidR="00DA1207" w:rsidRPr="00980894" w:rsidRDefault="00DA1207" w:rsidP="00A6325C">
            <w:pPr>
              <w:ind w:left="859" w:hanging="859"/>
              <w:jc w:val="center"/>
              <w:rPr>
                <w:szCs w:val="20"/>
              </w:rPr>
            </w:pPr>
          </w:p>
        </w:tc>
      </w:tr>
      <w:tr w:rsidR="00980894" w:rsidRPr="00980894" w14:paraId="7F2B77B1" w14:textId="77777777" w:rsidTr="006F0681">
        <w:tc>
          <w:tcPr>
            <w:tcW w:w="3597" w:type="pct"/>
            <w:vAlign w:val="center"/>
          </w:tcPr>
          <w:p w14:paraId="098DB4EF" w14:textId="2D4FFACD" w:rsidR="00980894" w:rsidRPr="00980894" w:rsidRDefault="00980894" w:rsidP="00980894">
            <w:pPr>
              <w:ind w:left="859" w:hanging="859"/>
              <w:rPr>
                <w:szCs w:val="20"/>
              </w:rPr>
            </w:pPr>
            <w:r w:rsidRPr="00980894">
              <w:rPr>
                <w:szCs w:val="20"/>
              </w:rPr>
              <w:t>Journal Reflection: Common Pitfalls in Helping Relationships</w:t>
            </w:r>
          </w:p>
        </w:tc>
        <w:tc>
          <w:tcPr>
            <w:tcW w:w="637" w:type="pct"/>
            <w:vAlign w:val="center"/>
          </w:tcPr>
          <w:p w14:paraId="1C62EE39" w14:textId="6BFF31D9" w:rsidR="00980894" w:rsidRPr="00980894" w:rsidRDefault="00980894" w:rsidP="00980894">
            <w:pPr>
              <w:ind w:left="859" w:hanging="859"/>
              <w:jc w:val="center"/>
              <w:rPr>
                <w:szCs w:val="20"/>
              </w:rPr>
            </w:pPr>
            <w:r w:rsidRPr="00980894">
              <w:rPr>
                <w:szCs w:val="20"/>
              </w:rPr>
              <w:t>25</w:t>
            </w:r>
          </w:p>
        </w:tc>
        <w:tc>
          <w:tcPr>
            <w:tcW w:w="766" w:type="pct"/>
            <w:vAlign w:val="center"/>
          </w:tcPr>
          <w:p w14:paraId="1A59B96E" w14:textId="77777777" w:rsidR="00980894" w:rsidRPr="00980894" w:rsidRDefault="00980894" w:rsidP="00980894">
            <w:pPr>
              <w:ind w:left="859" w:hanging="859"/>
              <w:jc w:val="center"/>
              <w:rPr>
                <w:szCs w:val="20"/>
              </w:rPr>
            </w:pPr>
          </w:p>
        </w:tc>
      </w:tr>
      <w:tr w:rsidR="00980894" w:rsidRPr="00980894" w14:paraId="7897EB6C" w14:textId="77777777" w:rsidTr="006F0681">
        <w:tc>
          <w:tcPr>
            <w:tcW w:w="3597" w:type="pct"/>
            <w:vAlign w:val="center"/>
          </w:tcPr>
          <w:p w14:paraId="3015B173" w14:textId="33A84FCB" w:rsidR="00980894" w:rsidRPr="00980894" w:rsidRDefault="00980894" w:rsidP="00980894">
            <w:pPr>
              <w:ind w:left="859" w:hanging="859"/>
              <w:rPr>
                <w:szCs w:val="20"/>
              </w:rPr>
            </w:pPr>
            <w:r w:rsidRPr="00980894">
              <w:rPr>
                <w:szCs w:val="20"/>
              </w:rPr>
              <w:t>Exercise and Journal: Reflection, Open Questions/Probes for Exploring Feelings</w:t>
            </w:r>
          </w:p>
        </w:tc>
        <w:tc>
          <w:tcPr>
            <w:tcW w:w="637" w:type="pct"/>
            <w:vAlign w:val="center"/>
          </w:tcPr>
          <w:p w14:paraId="4B455B6C" w14:textId="38283629" w:rsidR="00980894" w:rsidRPr="00980894" w:rsidRDefault="00980894" w:rsidP="00980894">
            <w:pPr>
              <w:ind w:left="859" w:hanging="859"/>
              <w:jc w:val="center"/>
              <w:rPr>
                <w:szCs w:val="20"/>
              </w:rPr>
            </w:pPr>
            <w:r w:rsidRPr="00980894">
              <w:rPr>
                <w:szCs w:val="20"/>
              </w:rPr>
              <w:t>40</w:t>
            </w:r>
          </w:p>
        </w:tc>
        <w:tc>
          <w:tcPr>
            <w:tcW w:w="766" w:type="pct"/>
            <w:vAlign w:val="center"/>
          </w:tcPr>
          <w:p w14:paraId="3ED1257C" w14:textId="77777777" w:rsidR="00980894" w:rsidRPr="00980894" w:rsidRDefault="00980894" w:rsidP="00980894">
            <w:pPr>
              <w:ind w:left="859" w:hanging="859"/>
              <w:jc w:val="center"/>
              <w:rPr>
                <w:szCs w:val="20"/>
              </w:rPr>
            </w:pPr>
          </w:p>
        </w:tc>
      </w:tr>
      <w:tr w:rsidR="00980894" w:rsidRPr="00980894" w14:paraId="16560590" w14:textId="77777777" w:rsidTr="006F0681">
        <w:tc>
          <w:tcPr>
            <w:tcW w:w="3597" w:type="pct"/>
            <w:vAlign w:val="center"/>
          </w:tcPr>
          <w:p w14:paraId="7B091004" w14:textId="63D9DC7F" w:rsidR="00980894" w:rsidRPr="00980894" w:rsidRDefault="00980894" w:rsidP="00980894">
            <w:pPr>
              <w:pStyle w:val="AssignmentsLevel1"/>
            </w:pPr>
            <w:r w:rsidRPr="00980894">
              <w:t>Video Role Play: Application of Reflection and Open Questions/Probes for Exploring Feelings With Group Feedback</w:t>
            </w:r>
          </w:p>
        </w:tc>
        <w:tc>
          <w:tcPr>
            <w:tcW w:w="637" w:type="pct"/>
            <w:vAlign w:val="center"/>
          </w:tcPr>
          <w:p w14:paraId="25B86F34" w14:textId="79B2A51F" w:rsidR="00980894" w:rsidRPr="00980894" w:rsidRDefault="00980894" w:rsidP="00980894">
            <w:pPr>
              <w:ind w:left="859" w:hanging="859"/>
              <w:jc w:val="center"/>
              <w:rPr>
                <w:szCs w:val="20"/>
              </w:rPr>
            </w:pPr>
            <w:r w:rsidRPr="00980894">
              <w:rPr>
                <w:szCs w:val="20"/>
              </w:rPr>
              <w:t>60</w:t>
            </w:r>
          </w:p>
        </w:tc>
        <w:tc>
          <w:tcPr>
            <w:tcW w:w="766" w:type="pct"/>
            <w:vAlign w:val="center"/>
          </w:tcPr>
          <w:p w14:paraId="2F8EDA36" w14:textId="77777777" w:rsidR="00980894" w:rsidRPr="00980894" w:rsidRDefault="00980894" w:rsidP="00980894">
            <w:pPr>
              <w:ind w:left="859" w:hanging="859"/>
              <w:jc w:val="center"/>
              <w:rPr>
                <w:szCs w:val="20"/>
              </w:rPr>
            </w:pPr>
          </w:p>
        </w:tc>
      </w:tr>
      <w:tr w:rsidR="00980894" w:rsidRPr="00980894" w14:paraId="68038067" w14:textId="77777777" w:rsidTr="006F0681">
        <w:tc>
          <w:tcPr>
            <w:tcW w:w="3597" w:type="pct"/>
            <w:vAlign w:val="center"/>
          </w:tcPr>
          <w:p w14:paraId="4DF166D6" w14:textId="225F9814" w:rsidR="00980894" w:rsidRPr="00980894" w:rsidRDefault="00980894" w:rsidP="00980894">
            <w:pPr>
              <w:ind w:left="859" w:hanging="859"/>
              <w:rPr>
                <w:szCs w:val="20"/>
              </w:rPr>
            </w:pPr>
            <w:r w:rsidRPr="00980894">
              <w:rPr>
                <w:szCs w:val="20"/>
              </w:rPr>
              <w:t>Journal Reflection: Self-Evaluation - Video Role Play</w:t>
            </w:r>
          </w:p>
        </w:tc>
        <w:tc>
          <w:tcPr>
            <w:tcW w:w="637" w:type="pct"/>
            <w:vAlign w:val="center"/>
          </w:tcPr>
          <w:p w14:paraId="4102EF9E" w14:textId="55759B7C" w:rsidR="00980894" w:rsidRPr="00980894" w:rsidRDefault="00980894" w:rsidP="00980894">
            <w:pPr>
              <w:ind w:left="859" w:hanging="859"/>
              <w:jc w:val="center"/>
              <w:rPr>
                <w:szCs w:val="20"/>
              </w:rPr>
            </w:pPr>
            <w:r w:rsidRPr="00980894">
              <w:rPr>
                <w:szCs w:val="20"/>
              </w:rPr>
              <w:t>40</w:t>
            </w:r>
          </w:p>
        </w:tc>
        <w:tc>
          <w:tcPr>
            <w:tcW w:w="766" w:type="pct"/>
            <w:vAlign w:val="center"/>
          </w:tcPr>
          <w:p w14:paraId="28AF4C01" w14:textId="77777777" w:rsidR="00980894" w:rsidRPr="00980894" w:rsidRDefault="00980894" w:rsidP="00980894">
            <w:pPr>
              <w:ind w:left="859" w:hanging="859"/>
              <w:jc w:val="center"/>
              <w:rPr>
                <w:szCs w:val="20"/>
              </w:rPr>
            </w:pPr>
          </w:p>
        </w:tc>
      </w:tr>
      <w:tr w:rsidR="00980894" w:rsidRPr="00980894" w14:paraId="2AFF0D83" w14:textId="77777777" w:rsidTr="006F0681">
        <w:tc>
          <w:tcPr>
            <w:tcW w:w="3597" w:type="pct"/>
            <w:shd w:val="clear" w:color="auto" w:fill="BF2C37"/>
            <w:vAlign w:val="center"/>
          </w:tcPr>
          <w:p w14:paraId="2163218D" w14:textId="77777777" w:rsidR="00980894" w:rsidRPr="00980894" w:rsidRDefault="00980894" w:rsidP="00980894">
            <w:pPr>
              <w:ind w:left="859" w:hanging="859"/>
              <w:rPr>
                <w:szCs w:val="20"/>
              </w:rPr>
            </w:pPr>
            <w:r w:rsidRPr="00980894">
              <w:rPr>
                <w:b/>
                <w:szCs w:val="20"/>
              </w:rPr>
              <w:t>Total Points</w:t>
            </w:r>
          </w:p>
        </w:tc>
        <w:tc>
          <w:tcPr>
            <w:tcW w:w="637" w:type="pct"/>
            <w:shd w:val="clear" w:color="auto" w:fill="BF2C37"/>
            <w:vAlign w:val="center"/>
          </w:tcPr>
          <w:p w14:paraId="730AD8AA" w14:textId="37364113" w:rsidR="00980894" w:rsidRPr="00980894" w:rsidRDefault="00980894" w:rsidP="00980894">
            <w:pPr>
              <w:ind w:left="859" w:hanging="859"/>
              <w:jc w:val="center"/>
              <w:rPr>
                <w:b/>
                <w:szCs w:val="20"/>
              </w:rPr>
            </w:pPr>
            <w:r w:rsidRPr="00980894">
              <w:rPr>
                <w:b/>
                <w:szCs w:val="20"/>
              </w:rPr>
              <w:t>1000</w:t>
            </w:r>
          </w:p>
        </w:tc>
        <w:tc>
          <w:tcPr>
            <w:tcW w:w="766" w:type="pct"/>
            <w:shd w:val="clear" w:color="auto" w:fill="BF2C37"/>
            <w:vAlign w:val="center"/>
          </w:tcPr>
          <w:p w14:paraId="0226F12D" w14:textId="77777777" w:rsidR="00980894" w:rsidRPr="00980894" w:rsidRDefault="00980894" w:rsidP="00980894">
            <w:pPr>
              <w:ind w:left="859" w:hanging="859"/>
              <w:jc w:val="center"/>
              <w:rPr>
                <w:b/>
                <w:szCs w:val="20"/>
              </w:rPr>
            </w:pPr>
          </w:p>
        </w:tc>
      </w:tr>
    </w:tbl>
    <w:p w14:paraId="5A05EDC2" w14:textId="4B789A87" w:rsidR="00861D9D" w:rsidRPr="00980894" w:rsidRDefault="00861D9D" w:rsidP="00E127B5">
      <w:pPr>
        <w:pStyle w:val="APACitation"/>
        <w:ind w:left="0" w:firstLine="0"/>
        <w:rPr>
          <w:b/>
          <w:color w:val="1F605F" w:themeColor="accent2" w:themeShade="80"/>
          <w:sz w:val="22"/>
          <w:szCs w:val="22"/>
        </w:rPr>
        <w:sectPr w:rsidR="00861D9D" w:rsidRPr="00980894" w:rsidSect="00DA1207">
          <w:headerReference w:type="first" r:id="rId13"/>
          <w:pgSz w:w="15840" w:h="12240" w:orient="landscape" w:code="1"/>
          <w:pgMar w:top="1440" w:right="1440" w:bottom="1440" w:left="1440" w:header="720" w:footer="720" w:gutter="0"/>
          <w:cols w:space="180"/>
          <w:docGrid w:linePitch="360"/>
        </w:sectPr>
      </w:pPr>
    </w:p>
    <w:p w14:paraId="0F5028ED" w14:textId="77777777" w:rsidR="002522B3" w:rsidRPr="00980894" w:rsidRDefault="002522B3" w:rsidP="002522B3">
      <w:pPr>
        <w:pStyle w:val="Heading1"/>
      </w:pPr>
      <w:r w:rsidRPr="00980894">
        <w:lastRenderedPageBreak/>
        <w:t>Course Schedule</w:t>
      </w:r>
    </w:p>
    <w:p w14:paraId="113EC44C" w14:textId="77777777" w:rsidR="002522B3" w:rsidRPr="00980894"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980894" w14:paraId="1917DAF5" w14:textId="77777777" w:rsidTr="00885B56">
        <w:tc>
          <w:tcPr>
            <w:tcW w:w="1086" w:type="pct"/>
            <w:shd w:val="clear" w:color="auto" w:fill="BF2C37"/>
            <w:vAlign w:val="center"/>
          </w:tcPr>
          <w:p w14:paraId="2FFD53EE" w14:textId="77777777" w:rsidR="002522B3" w:rsidRPr="00980894" w:rsidRDefault="002522B3" w:rsidP="002522B3">
            <w:pPr>
              <w:tabs>
                <w:tab w:val="left" w:pos="0"/>
                <w:tab w:val="left" w:pos="3720"/>
              </w:tabs>
              <w:spacing w:before="40" w:after="40"/>
              <w:jc w:val="center"/>
              <w:outlineLvl w:val="0"/>
              <w:rPr>
                <w:rFonts w:cs="Arial"/>
                <w:b/>
                <w:color w:val="FFFFFF" w:themeColor="background1"/>
                <w:szCs w:val="20"/>
              </w:rPr>
            </w:pPr>
            <w:r w:rsidRPr="00980894">
              <w:rPr>
                <w:rFonts w:cs="Arial"/>
                <w:b/>
                <w:color w:val="FFFFFF" w:themeColor="background1"/>
                <w:szCs w:val="20"/>
              </w:rPr>
              <w:t>Week</w:t>
            </w:r>
          </w:p>
        </w:tc>
        <w:tc>
          <w:tcPr>
            <w:tcW w:w="1571" w:type="pct"/>
            <w:shd w:val="clear" w:color="auto" w:fill="BF2C37"/>
            <w:vAlign w:val="center"/>
          </w:tcPr>
          <w:p w14:paraId="24898D68" w14:textId="77777777" w:rsidR="002522B3" w:rsidRPr="00980894" w:rsidRDefault="002522B3" w:rsidP="002522B3">
            <w:pPr>
              <w:tabs>
                <w:tab w:val="left" w:pos="0"/>
                <w:tab w:val="left" w:pos="3720"/>
              </w:tabs>
              <w:spacing w:before="40" w:after="40"/>
              <w:jc w:val="center"/>
              <w:outlineLvl w:val="0"/>
              <w:rPr>
                <w:rFonts w:cs="Arial"/>
                <w:b/>
                <w:color w:val="FFFFFF" w:themeColor="background1"/>
                <w:szCs w:val="20"/>
              </w:rPr>
            </w:pPr>
            <w:r w:rsidRPr="00980894">
              <w:rPr>
                <w:rFonts w:cs="Arial"/>
                <w:b/>
                <w:color w:val="FFFFFF" w:themeColor="background1"/>
                <w:szCs w:val="20"/>
              </w:rPr>
              <w:t>Start</w:t>
            </w:r>
          </w:p>
        </w:tc>
        <w:tc>
          <w:tcPr>
            <w:tcW w:w="2343" w:type="pct"/>
            <w:shd w:val="clear" w:color="auto" w:fill="BF2C37"/>
            <w:vAlign w:val="center"/>
          </w:tcPr>
          <w:p w14:paraId="4C028E3F" w14:textId="77777777" w:rsidR="002522B3" w:rsidRPr="00980894" w:rsidRDefault="002522B3" w:rsidP="002522B3">
            <w:pPr>
              <w:tabs>
                <w:tab w:val="left" w:pos="0"/>
                <w:tab w:val="left" w:pos="3720"/>
              </w:tabs>
              <w:spacing w:before="40" w:after="40"/>
              <w:jc w:val="center"/>
              <w:outlineLvl w:val="0"/>
              <w:rPr>
                <w:rFonts w:cs="Arial"/>
                <w:b/>
                <w:color w:val="FFFFFF" w:themeColor="background1"/>
                <w:szCs w:val="20"/>
              </w:rPr>
            </w:pPr>
            <w:r w:rsidRPr="00980894">
              <w:rPr>
                <w:rFonts w:cs="Arial"/>
                <w:b/>
                <w:color w:val="FFFFFF" w:themeColor="background1"/>
                <w:szCs w:val="20"/>
              </w:rPr>
              <w:t>End</w:t>
            </w:r>
          </w:p>
        </w:tc>
      </w:tr>
      <w:tr w:rsidR="002522B3" w:rsidRPr="00980894" w14:paraId="1E1CD524" w14:textId="77777777" w:rsidTr="00885B56">
        <w:tc>
          <w:tcPr>
            <w:tcW w:w="1086" w:type="pct"/>
            <w:vAlign w:val="center"/>
          </w:tcPr>
          <w:p w14:paraId="4337BB33" w14:textId="77777777" w:rsidR="002522B3" w:rsidRPr="00980894" w:rsidRDefault="002522B3" w:rsidP="002522B3">
            <w:pPr>
              <w:tabs>
                <w:tab w:val="left" w:pos="0"/>
                <w:tab w:val="left" w:pos="3720"/>
              </w:tabs>
              <w:spacing w:before="40" w:after="40"/>
              <w:jc w:val="center"/>
              <w:outlineLvl w:val="0"/>
              <w:rPr>
                <w:rFonts w:cs="Arial"/>
                <w:color w:val="000000" w:themeColor="text1"/>
                <w:sz w:val="20"/>
                <w:szCs w:val="20"/>
              </w:rPr>
            </w:pPr>
            <w:r w:rsidRPr="00980894">
              <w:rPr>
                <w:rFonts w:cs="Arial"/>
                <w:color w:val="000000" w:themeColor="text1"/>
                <w:sz w:val="20"/>
                <w:szCs w:val="20"/>
              </w:rPr>
              <w:t>One</w:t>
            </w:r>
          </w:p>
        </w:tc>
        <w:tc>
          <w:tcPr>
            <w:tcW w:w="1571" w:type="pct"/>
            <w:vAlign w:val="center"/>
          </w:tcPr>
          <w:p w14:paraId="4C157755" w14:textId="77777777" w:rsidR="002522B3" w:rsidRPr="00980894" w:rsidRDefault="002522B3" w:rsidP="002522B3">
            <w:pPr>
              <w:tabs>
                <w:tab w:val="left" w:pos="0"/>
                <w:tab w:val="left" w:pos="3720"/>
              </w:tabs>
              <w:spacing w:before="40" w:after="40"/>
              <w:jc w:val="center"/>
              <w:outlineLvl w:val="0"/>
              <w:rPr>
                <w:rFonts w:cs="Arial"/>
                <w:color w:val="000000" w:themeColor="text1"/>
                <w:sz w:val="20"/>
                <w:szCs w:val="20"/>
              </w:rPr>
            </w:pPr>
            <w:r w:rsidRPr="00980894">
              <w:rPr>
                <w:rFonts w:cs="Arial"/>
                <w:color w:val="000000" w:themeColor="text1"/>
                <w:sz w:val="20"/>
                <w:szCs w:val="20"/>
              </w:rPr>
              <w:t>&lt;insert start date&gt;</w:t>
            </w:r>
          </w:p>
        </w:tc>
        <w:tc>
          <w:tcPr>
            <w:tcW w:w="2343" w:type="pct"/>
            <w:vAlign w:val="center"/>
          </w:tcPr>
          <w:p w14:paraId="6E8FCF9E" w14:textId="77777777" w:rsidR="002522B3" w:rsidRPr="00980894" w:rsidRDefault="002522B3" w:rsidP="002522B3">
            <w:pPr>
              <w:tabs>
                <w:tab w:val="left" w:pos="0"/>
                <w:tab w:val="left" w:pos="3720"/>
              </w:tabs>
              <w:spacing w:before="40" w:after="40"/>
              <w:jc w:val="center"/>
              <w:outlineLvl w:val="0"/>
              <w:rPr>
                <w:rFonts w:cs="Arial"/>
                <w:color w:val="000000" w:themeColor="text1"/>
                <w:sz w:val="20"/>
                <w:szCs w:val="20"/>
              </w:rPr>
            </w:pPr>
            <w:r w:rsidRPr="00980894">
              <w:rPr>
                <w:rFonts w:cs="Arial"/>
                <w:color w:val="000000" w:themeColor="text1"/>
                <w:sz w:val="20"/>
                <w:szCs w:val="20"/>
              </w:rPr>
              <w:t>&lt;insert end date&gt;</w:t>
            </w:r>
          </w:p>
        </w:tc>
      </w:tr>
      <w:tr w:rsidR="002522B3" w:rsidRPr="00980894" w14:paraId="34FD8B73" w14:textId="77777777" w:rsidTr="00885B56">
        <w:tc>
          <w:tcPr>
            <w:tcW w:w="1086" w:type="pct"/>
            <w:shd w:val="clear" w:color="auto" w:fill="D8D9DA"/>
            <w:vAlign w:val="center"/>
          </w:tcPr>
          <w:p w14:paraId="5329798E" w14:textId="77777777" w:rsidR="002522B3" w:rsidRPr="00980894" w:rsidRDefault="002522B3" w:rsidP="002522B3">
            <w:pPr>
              <w:tabs>
                <w:tab w:val="left" w:pos="0"/>
                <w:tab w:val="left" w:pos="3720"/>
              </w:tabs>
              <w:spacing w:before="40" w:after="40"/>
              <w:jc w:val="center"/>
              <w:outlineLvl w:val="0"/>
              <w:rPr>
                <w:rFonts w:cs="Arial"/>
                <w:color w:val="000000" w:themeColor="text1"/>
                <w:sz w:val="20"/>
                <w:szCs w:val="20"/>
              </w:rPr>
            </w:pPr>
            <w:r w:rsidRPr="00980894">
              <w:rPr>
                <w:rFonts w:cs="Arial"/>
                <w:color w:val="000000" w:themeColor="text1"/>
                <w:sz w:val="20"/>
                <w:szCs w:val="20"/>
              </w:rPr>
              <w:t>Two</w:t>
            </w:r>
          </w:p>
        </w:tc>
        <w:tc>
          <w:tcPr>
            <w:tcW w:w="1571" w:type="pct"/>
            <w:shd w:val="clear" w:color="auto" w:fill="D8D9DA"/>
            <w:vAlign w:val="center"/>
          </w:tcPr>
          <w:p w14:paraId="79290E41" w14:textId="77777777" w:rsidR="002522B3" w:rsidRPr="00980894"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980894"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980894" w14:paraId="047DAF5F" w14:textId="77777777" w:rsidTr="00885B56">
        <w:tc>
          <w:tcPr>
            <w:tcW w:w="1086" w:type="pct"/>
            <w:vAlign w:val="center"/>
          </w:tcPr>
          <w:p w14:paraId="7DDB8D7F" w14:textId="77777777" w:rsidR="002522B3" w:rsidRPr="00980894" w:rsidRDefault="002522B3" w:rsidP="002522B3">
            <w:pPr>
              <w:tabs>
                <w:tab w:val="left" w:pos="0"/>
                <w:tab w:val="left" w:pos="3720"/>
              </w:tabs>
              <w:spacing w:before="40" w:after="40"/>
              <w:jc w:val="center"/>
              <w:outlineLvl w:val="0"/>
              <w:rPr>
                <w:rFonts w:cs="Arial"/>
                <w:color w:val="000000" w:themeColor="text1"/>
                <w:sz w:val="20"/>
                <w:szCs w:val="20"/>
              </w:rPr>
            </w:pPr>
            <w:r w:rsidRPr="00980894">
              <w:rPr>
                <w:rFonts w:cs="Arial"/>
                <w:color w:val="000000" w:themeColor="text1"/>
                <w:sz w:val="20"/>
                <w:szCs w:val="20"/>
              </w:rPr>
              <w:t>Three</w:t>
            </w:r>
          </w:p>
        </w:tc>
        <w:tc>
          <w:tcPr>
            <w:tcW w:w="1571" w:type="pct"/>
            <w:vAlign w:val="center"/>
          </w:tcPr>
          <w:p w14:paraId="6AD02F5B" w14:textId="77777777" w:rsidR="002522B3" w:rsidRPr="00980894"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980894"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980894" w14:paraId="01060EF4" w14:textId="77777777" w:rsidTr="00885B56">
        <w:tc>
          <w:tcPr>
            <w:tcW w:w="1086" w:type="pct"/>
            <w:shd w:val="clear" w:color="auto" w:fill="D8D9DA"/>
            <w:vAlign w:val="center"/>
          </w:tcPr>
          <w:p w14:paraId="64BD9365" w14:textId="77777777" w:rsidR="002522B3" w:rsidRPr="00980894" w:rsidRDefault="002522B3" w:rsidP="002522B3">
            <w:pPr>
              <w:tabs>
                <w:tab w:val="left" w:pos="0"/>
                <w:tab w:val="left" w:pos="3720"/>
              </w:tabs>
              <w:spacing w:before="40" w:after="40"/>
              <w:jc w:val="center"/>
              <w:outlineLvl w:val="0"/>
              <w:rPr>
                <w:rFonts w:cs="Arial"/>
                <w:color w:val="000000" w:themeColor="text1"/>
                <w:sz w:val="20"/>
                <w:szCs w:val="20"/>
              </w:rPr>
            </w:pPr>
            <w:r w:rsidRPr="00980894">
              <w:rPr>
                <w:rFonts w:cs="Arial"/>
                <w:color w:val="000000" w:themeColor="text1"/>
                <w:sz w:val="20"/>
                <w:szCs w:val="20"/>
              </w:rPr>
              <w:t>Four</w:t>
            </w:r>
          </w:p>
        </w:tc>
        <w:tc>
          <w:tcPr>
            <w:tcW w:w="1571" w:type="pct"/>
            <w:shd w:val="clear" w:color="auto" w:fill="D8D9DA"/>
            <w:vAlign w:val="center"/>
          </w:tcPr>
          <w:p w14:paraId="57CC7942" w14:textId="77777777" w:rsidR="002522B3" w:rsidRPr="00980894"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980894"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980894" w14:paraId="5488B988" w14:textId="77777777" w:rsidTr="00885B56">
        <w:tc>
          <w:tcPr>
            <w:tcW w:w="1086" w:type="pct"/>
            <w:vAlign w:val="center"/>
          </w:tcPr>
          <w:p w14:paraId="6078480F" w14:textId="77777777" w:rsidR="002522B3" w:rsidRPr="00980894" w:rsidRDefault="002522B3" w:rsidP="002522B3">
            <w:pPr>
              <w:tabs>
                <w:tab w:val="left" w:pos="0"/>
                <w:tab w:val="left" w:pos="3720"/>
              </w:tabs>
              <w:spacing w:before="40" w:after="40"/>
              <w:jc w:val="center"/>
              <w:outlineLvl w:val="0"/>
              <w:rPr>
                <w:rFonts w:cs="Arial"/>
                <w:color w:val="000000" w:themeColor="text1"/>
                <w:sz w:val="20"/>
                <w:szCs w:val="20"/>
              </w:rPr>
            </w:pPr>
            <w:r w:rsidRPr="00980894">
              <w:rPr>
                <w:rFonts w:cs="Arial"/>
                <w:color w:val="000000" w:themeColor="text1"/>
                <w:sz w:val="20"/>
                <w:szCs w:val="20"/>
              </w:rPr>
              <w:t>Five</w:t>
            </w:r>
          </w:p>
        </w:tc>
        <w:tc>
          <w:tcPr>
            <w:tcW w:w="1571" w:type="pct"/>
            <w:vAlign w:val="center"/>
          </w:tcPr>
          <w:p w14:paraId="017141BE" w14:textId="77777777" w:rsidR="002522B3" w:rsidRPr="00980894"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980894"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980894" w:rsidRDefault="00704919" w:rsidP="002522B3">
      <w:pPr>
        <w:sectPr w:rsidR="00704919" w:rsidRPr="00980894" w:rsidSect="00C82FE2">
          <w:pgSz w:w="15840" w:h="12240" w:orient="landscape" w:code="1"/>
          <w:pgMar w:top="1440" w:right="1440" w:bottom="1440" w:left="1440" w:header="720" w:footer="720" w:gutter="0"/>
          <w:cols w:space="720"/>
          <w:docGrid w:linePitch="360"/>
        </w:sectPr>
      </w:pPr>
    </w:p>
    <w:p w14:paraId="5BA2F129" w14:textId="77777777" w:rsidR="00625B51" w:rsidRPr="00980894" w:rsidRDefault="008F09AD" w:rsidP="0020635A">
      <w:pPr>
        <w:pStyle w:val="Heading1"/>
        <w:rPr>
          <w:color w:val="9C2C2A" w:themeColor="accent1"/>
        </w:rPr>
      </w:pPr>
      <w:r w:rsidRPr="00980894">
        <w:lastRenderedPageBreak/>
        <w:t>Weekly Learning Modules</w:t>
      </w:r>
    </w:p>
    <w:p w14:paraId="150AA211" w14:textId="77777777" w:rsidR="008F09AD" w:rsidRPr="00980894"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80894" w14:paraId="4F5632B2" w14:textId="77777777" w:rsidTr="00885B56">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443910B5" w:rsidR="002D44E9" w:rsidRPr="00980894" w:rsidRDefault="002D44E9" w:rsidP="00DA033B">
            <w:pPr>
              <w:tabs>
                <w:tab w:val="left" w:pos="0"/>
                <w:tab w:val="left" w:pos="3720"/>
              </w:tabs>
              <w:outlineLvl w:val="0"/>
              <w:rPr>
                <w:rFonts w:cs="Arial"/>
                <w:b/>
                <w:color w:val="FFFFFF" w:themeColor="background1"/>
                <w:sz w:val="22"/>
                <w:szCs w:val="22"/>
              </w:rPr>
            </w:pPr>
            <w:bookmarkStart w:id="1" w:name="weekone"/>
            <w:bookmarkStart w:id="2" w:name="_Toc358980894"/>
            <w:bookmarkEnd w:id="1"/>
            <w:r w:rsidRPr="00980894">
              <w:rPr>
                <w:b/>
                <w:color w:val="FFFFFF" w:themeColor="background1"/>
                <w:sz w:val="22"/>
                <w:szCs w:val="22"/>
              </w:rPr>
              <w:t xml:space="preserve">Week One: </w:t>
            </w:r>
            <w:bookmarkEnd w:id="2"/>
            <w:r w:rsidR="00614CA3" w:rsidRPr="00980894">
              <w:rPr>
                <w:b/>
                <w:color w:val="FFFFFF" w:themeColor="background1"/>
                <w:sz w:val="22"/>
                <w:szCs w:val="22"/>
              </w:rPr>
              <w:t>Effective Interpersonal Communication</w:t>
            </w:r>
          </w:p>
        </w:tc>
      </w:tr>
      <w:tr w:rsidR="00A534FA" w:rsidRPr="00980894" w14:paraId="56C3EF6A" w14:textId="77777777" w:rsidTr="00885B56">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980894" w:rsidRDefault="00A534FA" w:rsidP="00C02CF0">
            <w:pPr>
              <w:tabs>
                <w:tab w:val="left" w:pos="0"/>
                <w:tab w:val="left" w:pos="3720"/>
              </w:tabs>
              <w:outlineLvl w:val="0"/>
              <w:rPr>
                <w:rFonts w:cs="Arial"/>
                <w:b/>
                <w:i/>
                <w:szCs w:val="20"/>
              </w:rPr>
            </w:pPr>
            <w:r w:rsidRPr="00980894">
              <w:rPr>
                <w:rFonts w:cs="Arial"/>
                <w:b/>
                <w:i/>
                <w:sz w:val="22"/>
                <w:szCs w:val="20"/>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980894" w:rsidRDefault="00A534FA" w:rsidP="00C02CF0">
            <w:pPr>
              <w:tabs>
                <w:tab w:val="left" w:pos="0"/>
                <w:tab w:val="left" w:pos="3720"/>
              </w:tabs>
              <w:outlineLvl w:val="0"/>
              <w:rPr>
                <w:rFonts w:cs="Arial"/>
                <w:szCs w:val="20"/>
              </w:rPr>
            </w:pPr>
            <w:r w:rsidRPr="00980894">
              <w:rPr>
                <w:rFonts w:cs="Arial"/>
                <w:b/>
                <w:i/>
                <w:szCs w:val="20"/>
              </w:rPr>
              <w:t>Alignment</w:t>
            </w:r>
          </w:p>
        </w:tc>
      </w:tr>
      <w:tr w:rsidR="00A534FA" w:rsidRPr="00980894" w14:paraId="2FF8BAF6" w14:textId="77777777" w:rsidTr="00885B56">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5C49352" w14:textId="4F8DB2EA" w:rsidR="00A534FA" w:rsidRPr="00980894" w:rsidRDefault="00A46C22" w:rsidP="00246010">
            <w:pPr>
              <w:pStyle w:val="ObjectiveBullet"/>
              <w:numPr>
                <w:ilvl w:val="1"/>
                <w:numId w:val="5"/>
              </w:numPr>
              <w:tabs>
                <w:tab w:val="clear" w:pos="0"/>
              </w:tabs>
            </w:pPr>
            <w:r w:rsidRPr="00980894">
              <w:t>A</w:t>
            </w:r>
            <w:r w:rsidR="0088027D" w:rsidRPr="00980894">
              <w:t xml:space="preserve">pply the </w:t>
            </w:r>
            <w:r w:rsidR="00092266" w:rsidRPr="00980894">
              <w:t>b</w:t>
            </w:r>
            <w:r w:rsidR="00614CA3" w:rsidRPr="00980894">
              <w:t xml:space="preserve">asic </w:t>
            </w:r>
            <w:r w:rsidR="00092266" w:rsidRPr="00980894">
              <w:t>c</w:t>
            </w:r>
            <w:r w:rsidR="00614CA3" w:rsidRPr="00980894">
              <w:t xml:space="preserve">ommunication </w:t>
            </w:r>
            <w:r w:rsidR="00092266" w:rsidRPr="00980894">
              <w:t>m</w:t>
            </w:r>
            <w:r w:rsidR="00614CA3" w:rsidRPr="00980894">
              <w:t>odel</w:t>
            </w:r>
            <w:r w:rsidR="00092266" w:rsidRPr="00980894">
              <w:t>.</w:t>
            </w:r>
            <w:r w:rsidR="00614CA3" w:rsidRPr="00980894">
              <w:t xml:space="preserve"> </w:t>
            </w:r>
          </w:p>
        </w:tc>
        <w:tc>
          <w:tcPr>
            <w:tcW w:w="2880" w:type="dxa"/>
            <w:gridSpan w:val="2"/>
            <w:tcBorders>
              <w:top w:val="single" w:sz="4" w:space="0" w:color="auto"/>
              <w:left w:val="single" w:sz="4" w:space="0" w:color="auto"/>
              <w:bottom w:val="single" w:sz="4" w:space="0" w:color="auto"/>
              <w:right w:val="single" w:sz="4" w:space="0" w:color="auto"/>
            </w:tcBorders>
          </w:tcPr>
          <w:p w14:paraId="51547426" w14:textId="346BD674" w:rsidR="00A534FA" w:rsidRPr="00980894" w:rsidRDefault="00CA0774" w:rsidP="00C02CF0">
            <w:pPr>
              <w:tabs>
                <w:tab w:val="left" w:pos="0"/>
                <w:tab w:val="left" w:pos="3720"/>
              </w:tabs>
              <w:outlineLvl w:val="0"/>
              <w:rPr>
                <w:rFonts w:cs="Arial"/>
                <w:szCs w:val="20"/>
              </w:rPr>
            </w:pPr>
            <w:r w:rsidRPr="00980894">
              <w:rPr>
                <w:rFonts w:cs="Arial"/>
                <w:szCs w:val="20"/>
              </w:rPr>
              <w:t xml:space="preserve">CLO1 </w:t>
            </w:r>
          </w:p>
        </w:tc>
      </w:tr>
      <w:tr w:rsidR="00A534FA" w:rsidRPr="00980894" w14:paraId="0243E072" w14:textId="77777777" w:rsidTr="00885B56">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4292B15" w14:textId="0D5E99E7" w:rsidR="00A534FA" w:rsidRPr="00980894" w:rsidRDefault="00A46C22" w:rsidP="00A46C22">
            <w:pPr>
              <w:pStyle w:val="ObjectiveBullet"/>
              <w:numPr>
                <w:ilvl w:val="1"/>
                <w:numId w:val="5"/>
              </w:numPr>
            </w:pPr>
            <w:r w:rsidRPr="00980894">
              <w:t>Identify</w:t>
            </w:r>
            <w:r w:rsidR="0088027D" w:rsidRPr="00980894">
              <w:t xml:space="preserve"> barriers to effective communication</w:t>
            </w:r>
            <w:r w:rsidR="00092266" w:rsidRPr="00980894">
              <w:t>.</w:t>
            </w:r>
          </w:p>
        </w:tc>
        <w:tc>
          <w:tcPr>
            <w:tcW w:w="2880" w:type="dxa"/>
            <w:gridSpan w:val="2"/>
            <w:tcBorders>
              <w:top w:val="single" w:sz="4" w:space="0" w:color="auto"/>
              <w:left w:val="single" w:sz="4" w:space="0" w:color="auto"/>
              <w:bottom w:val="single" w:sz="4" w:space="0" w:color="auto"/>
              <w:right w:val="single" w:sz="4" w:space="0" w:color="auto"/>
            </w:tcBorders>
          </w:tcPr>
          <w:p w14:paraId="6A66BBEA" w14:textId="32FAECEC" w:rsidR="00A534FA" w:rsidRPr="00980894" w:rsidRDefault="00083975" w:rsidP="00C02CF0">
            <w:pPr>
              <w:tabs>
                <w:tab w:val="left" w:pos="0"/>
                <w:tab w:val="left" w:pos="3720"/>
              </w:tabs>
              <w:outlineLvl w:val="0"/>
              <w:rPr>
                <w:rFonts w:cs="Arial"/>
                <w:szCs w:val="20"/>
              </w:rPr>
            </w:pPr>
            <w:r w:rsidRPr="00980894">
              <w:rPr>
                <w:rFonts w:cs="Arial"/>
                <w:szCs w:val="20"/>
              </w:rPr>
              <w:t>CLO1, CLO2, CLO5</w:t>
            </w:r>
          </w:p>
        </w:tc>
      </w:tr>
      <w:tr w:rsidR="00A534FA" w:rsidRPr="00980894" w14:paraId="3FC8ADAE" w14:textId="77777777" w:rsidTr="00885B56">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062021" w14:textId="79F06F82" w:rsidR="00A534FA" w:rsidRPr="00980894" w:rsidRDefault="00A46C22" w:rsidP="00246010">
            <w:pPr>
              <w:pStyle w:val="ObjectiveBullet"/>
              <w:numPr>
                <w:ilvl w:val="1"/>
                <w:numId w:val="5"/>
              </w:numPr>
            </w:pPr>
            <w:r w:rsidRPr="00980894">
              <w:t>Identify</w:t>
            </w:r>
            <w:r w:rsidR="0088027D" w:rsidRPr="00980894">
              <w:t xml:space="preserve"> </w:t>
            </w:r>
            <w:r w:rsidR="00092266" w:rsidRPr="00980894">
              <w:t>c</w:t>
            </w:r>
            <w:r w:rsidR="0088027D" w:rsidRPr="00980894">
              <w:t xml:space="preserve">ommunication </w:t>
            </w:r>
            <w:r w:rsidR="00092266" w:rsidRPr="00980894">
              <w:t>s</w:t>
            </w:r>
            <w:r w:rsidR="0088027D" w:rsidRPr="00980894">
              <w:t>tyles</w:t>
            </w:r>
            <w:r w:rsidR="00092266" w:rsidRPr="00980894">
              <w:t>.</w:t>
            </w:r>
          </w:p>
        </w:tc>
        <w:tc>
          <w:tcPr>
            <w:tcW w:w="2880" w:type="dxa"/>
            <w:gridSpan w:val="2"/>
            <w:tcBorders>
              <w:top w:val="single" w:sz="4" w:space="0" w:color="auto"/>
              <w:left w:val="single" w:sz="4" w:space="0" w:color="auto"/>
              <w:bottom w:val="single" w:sz="4" w:space="0" w:color="auto"/>
              <w:right w:val="single" w:sz="4" w:space="0" w:color="auto"/>
            </w:tcBorders>
          </w:tcPr>
          <w:p w14:paraId="630B33A2" w14:textId="412C44D6" w:rsidR="00A534FA" w:rsidRPr="00980894" w:rsidRDefault="00083975" w:rsidP="00C02CF0">
            <w:pPr>
              <w:tabs>
                <w:tab w:val="left" w:pos="0"/>
                <w:tab w:val="left" w:pos="3720"/>
              </w:tabs>
              <w:outlineLvl w:val="0"/>
              <w:rPr>
                <w:rFonts w:cs="Arial"/>
                <w:szCs w:val="20"/>
              </w:rPr>
            </w:pPr>
            <w:r w:rsidRPr="00980894">
              <w:rPr>
                <w:rFonts w:cs="Arial"/>
                <w:szCs w:val="20"/>
              </w:rPr>
              <w:t>CLO1, CLO5</w:t>
            </w:r>
          </w:p>
        </w:tc>
      </w:tr>
      <w:tr w:rsidR="0088027D" w:rsidRPr="00980894" w14:paraId="0B015682" w14:textId="77777777" w:rsidTr="00885B56">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6A65228B" w14:textId="12CF27A8" w:rsidR="0088027D" w:rsidRPr="00980894" w:rsidRDefault="007A49DF" w:rsidP="0088027D">
            <w:pPr>
              <w:pStyle w:val="ObjectiveBullet"/>
              <w:numPr>
                <w:ilvl w:val="1"/>
                <w:numId w:val="5"/>
              </w:numPr>
            </w:pPr>
            <w:r w:rsidRPr="00980894">
              <w:t>Analyze</w:t>
            </w:r>
            <w:r w:rsidR="0088027D" w:rsidRPr="00980894">
              <w:t xml:space="preserve"> the communication process </w:t>
            </w:r>
            <w:r w:rsidRPr="00980894">
              <w:t xml:space="preserve">in relation to others and </w:t>
            </w:r>
            <w:r w:rsidR="0088027D" w:rsidRPr="00980894">
              <w:t>self</w:t>
            </w:r>
            <w:r w:rsidR="00092266" w:rsidRPr="00980894">
              <w:t>.</w:t>
            </w:r>
          </w:p>
        </w:tc>
        <w:tc>
          <w:tcPr>
            <w:tcW w:w="2880" w:type="dxa"/>
            <w:gridSpan w:val="2"/>
            <w:tcBorders>
              <w:top w:val="single" w:sz="4" w:space="0" w:color="auto"/>
              <w:left w:val="single" w:sz="4" w:space="0" w:color="auto"/>
              <w:bottom w:val="single" w:sz="4" w:space="0" w:color="auto"/>
              <w:right w:val="single" w:sz="4" w:space="0" w:color="auto"/>
            </w:tcBorders>
          </w:tcPr>
          <w:p w14:paraId="44EB1E97" w14:textId="15DEF10D" w:rsidR="0088027D" w:rsidRPr="00980894" w:rsidRDefault="00CA0774" w:rsidP="00C02CF0">
            <w:pPr>
              <w:tabs>
                <w:tab w:val="left" w:pos="0"/>
                <w:tab w:val="left" w:pos="3720"/>
              </w:tabs>
              <w:outlineLvl w:val="0"/>
              <w:rPr>
                <w:rFonts w:cs="Arial"/>
                <w:szCs w:val="20"/>
              </w:rPr>
            </w:pPr>
            <w:r w:rsidRPr="00980894">
              <w:rPr>
                <w:rFonts w:cs="Arial"/>
                <w:szCs w:val="20"/>
              </w:rPr>
              <w:t>CLO5</w:t>
            </w:r>
          </w:p>
        </w:tc>
      </w:tr>
      <w:tr w:rsidR="005B10FE" w:rsidRPr="00980894" w14:paraId="74A2D45C" w14:textId="77777777" w:rsidTr="00885B56">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Pr="00980894" w:rsidRDefault="0020635A" w:rsidP="0020635A">
            <w:pPr>
              <w:tabs>
                <w:tab w:val="left" w:pos="0"/>
                <w:tab w:val="left" w:pos="3720"/>
              </w:tabs>
              <w:outlineLvl w:val="0"/>
              <w:rPr>
                <w:rFonts w:cs="Arial"/>
                <w:i/>
                <w:szCs w:val="20"/>
              </w:rPr>
            </w:pPr>
            <w:r w:rsidRPr="00980894">
              <w:rPr>
                <w:rFonts w:cs="Arial"/>
                <w:b/>
                <w:i/>
                <w:sz w:val="22"/>
                <w:szCs w:val="20"/>
              </w:rPr>
              <w:t>Resources, Activities, and Preparation</w:t>
            </w:r>
          </w:p>
          <w:p w14:paraId="10BBBF29" w14:textId="45A92FBD" w:rsidR="0020635A" w:rsidRPr="00980894" w:rsidRDefault="009D107E" w:rsidP="009D107E">
            <w:pPr>
              <w:tabs>
                <w:tab w:val="left" w:pos="0"/>
                <w:tab w:val="left" w:pos="3720"/>
              </w:tabs>
              <w:outlineLvl w:val="0"/>
              <w:rPr>
                <w:rFonts w:cs="Arial"/>
                <w:b/>
                <w:i/>
                <w:szCs w:val="20"/>
              </w:rPr>
            </w:pPr>
            <w:r w:rsidRPr="00980894">
              <w:rPr>
                <w:rFonts w:cs="Arial"/>
                <w:i/>
                <w:szCs w:val="20"/>
              </w:rPr>
              <w:t>Utilize</w:t>
            </w:r>
            <w:r w:rsidR="0020635A" w:rsidRPr="00980894">
              <w:rPr>
                <w:rFonts w:cs="Arial"/>
                <w:i/>
                <w:szCs w:val="20"/>
              </w:rPr>
              <w:t xml:space="preserve"> these </w:t>
            </w:r>
            <w:r w:rsidRPr="00980894">
              <w:rPr>
                <w:rFonts w:cs="Arial"/>
                <w:i/>
                <w:szCs w:val="20"/>
              </w:rPr>
              <w:t>resources</w:t>
            </w:r>
            <w:r w:rsidR="0020635A" w:rsidRPr="00980894">
              <w:rPr>
                <w:rFonts w:cs="Arial"/>
                <w:i/>
                <w:szCs w:val="20"/>
              </w:rPr>
              <w:t xml:space="preserve"> </w:t>
            </w:r>
            <w:r w:rsidRPr="00980894">
              <w:rPr>
                <w:rFonts w:cs="Arial"/>
                <w:i/>
                <w:szCs w:val="20"/>
              </w:rPr>
              <w:t xml:space="preserve">and complete these activities in preparation </w:t>
            </w:r>
            <w:r w:rsidR="0020635A" w:rsidRPr="00980894">
              <w:rPr>
                <w:rFonts w:cs="Arial"/>
                <w:i/>
                <w:szCs w:val="20"/>
              </w:rPr>
              <w:t>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980894" w:rsidRDefault="005B10FE" w:rsidP="005B10FE">
            <w:pPr>
              <w:tabs>
                <w:tab w:val="left" w:pos="0"/>
                <w:tab w:val="left" w:pos="3720"/>
              </w:tabs>
              <w:outlineLvl w:val="0"/>
              <w:rPr>
                <w:rFonts w:cs="Arial"/>
                <w:b/>
                <w:i/>
                <w:szCs w:val="20"/>
              </w:rPr>
            </w:pPr>
            <w:r w:rsidRPr="00980894">
              <w:rPr>
                <w:rFonts w:cs="Arial"/>
                <w:b/>
                <w:i/>
                <w:szCs w:val="20"/>
              </w:rPr>
              <w:t>Alignment</w:t>
            </w:r>
          </w:p>
        </w:tc>
        <w:tc>
          <w:tcPr>
            <w:tcW w:w="1440" w:type="dxa"/>
            <w:tcBorders>
              <w:top w:val="single" w:sz="4" w:space="0" w:color="auto"/>
              <w:left w:val="single" w:sz="4" w:space="0" w:color="auto"/>
            </w:tcBorders>
            <w:shd w:val="clear" w:color="auto" w:fill="D8D9DA"/>
          </w:tcPr>
          <w:p w14:paraId="05DC6F34" w14:textId="6B650E80" w:rsidR="005B10FE" w:rsidRPr="00980894" w:rsidRDefault="00AB01FF" w:rsidP="005B10FE">
            <w:pPr>
              <w:tabs>
                <w:tab w:val="left" w:pos="0"/>
                <w:tab w:val="left" w:pos="3720"/>
              </w:tabs>
              <w:outlineLvl w:val="0"/>
              <w:rPr>
                <w:rFonts w:cs="Arial"/>
                <w:b/>
                <w:i/>
                <w:szCs w:val="20"/>
              </w:rPr>
            </w:pPr>
            <w:r w:rsidRPr="00980894">
              <w:rPr>
                <w:rFonts w:cs="Arial"/>
                <w:b/>
                <w:i/>
                <w:szCs w:val="20"/>
              </w:rPr>
              <w:t>AIE</w:t>
            </w:r>
          </w:p>
        </w:tc>
      </w:tr>
      <w:tr w:rsidR="00132272" w:rsidRPr="00980894" w14:paraId="0D16A743" w14:textId="77777777" w:rsidTr="005B10FE">
        <w:tc>
          <w:tcPr>
            <w:tcW w:w="10170" w:type="dxa"/>
            <w:gridSpan w:val="2"/>
            <w:tcMar>
              <w:top w:w="115" w:type="dxa"/>
              <w:left w:w="115" w:type="dxa"/>
              <w:bottom w:w="115" w:type="dxa"/>
              <w:right w:w="115" w:type="dxa"/>
            </w:tcMar>
          </w:tcPr>
          <w:p w14:paraId="2619482B" w14:textId="39792FF0" w:rsidR="00132272" w:rsidRPr="00980894" w:rsidRDefault="00132272" w:rsidP="00132272">
            <w:pPr>
              <w:rPr>
                <w:rFonts w:cs="Arial"/>
                <w:szCs w:val="20"/>
              </w:rPr>
            </w:pPr>
            <w:r w:rsidRPr="00980894">
              <w:rPr>
                <w:rFonts w:cs="Arial"/>
                <w:b/>
                <w:szCs w:val="20"/>
              </w:rPr>
              <w:t>Weekly Participation and Discussion</w:t>
            </w:r>
          </w:p>
          <w:p w14:paraId="19C8B32A" w14:textId="77777777" w:rsidR="002559E7" w:rsidRPr="00980894" w:rsidRDefault="002559E7" w:rsidP="002522B3">
            <w:pPr>
              <w:pStyle w:val="AssignmentsLevel1"/>
            </w:pPr>
          </w:p>
          <w:p w14:paraId="1511636B" w14:textId="56184EF8" w:rsidR="00132272" w:rsidRPr="00980894" w:rsidRDefault="00132272" w:rsidP="002522B3">
            <w:pPr>
              <w:pStyle w:val="AssignmentsLevel1"/>
            </w:pPr>
            <w:r w:rsidRPr="00980894">
              <w:t>The purpose of the weekly discussions is to provide you with a way to synthesize the concepts presented in this course. Each week, you will respond to the discussion questions with a substantive post of 200</w:t>
            </w:r>
            <w:r w:rsidR="00092266" w:rsidRPr="00980894">
              <w:t xml:space="preserve"> </w:t>
            </w:r>
            <w:r w:rsidRPr="00980894">
              <w:t>to 250</w:t>
            </w:r>
            <w:r w:rsidR="00092266" w:rsidRPr="00980894">
              <w:t xml:space="preserve"> </w:t>
            </w:r>
            <w:r w:rsidRPr="00980894">
              <w:t>words that addresses all the prompts for the question by 11:59 p.m. EST of the listed due date. By the conclusion of each week, Sunday at 11:59 p.m. EST, you will make at least one substantive comment of 100</w:t>
            </w:r>
            <w:r w:rsidR="00092266" w:rsidRPr="00980894">
              <w:t xml:space="preserve"> </w:t>
            </w:r>
            <w:r w:rsidRPr="00980894">
              <w:t>to 150</w:t>
            </w:r>
            <w:r w:rsidR="00092266" w:rsidRPr="00980894">
              <w:t xml:space="preserve"> </w:t>
            </w:r>
            <w:r w:rsidRPr="00980894">
              <w:t xml:space="preserve">words to three of your classmates’ posts for each assigned discussion question. Your comments must further the discussion by following the RISE </w:t>
            </w:r>
            <w:r w:rsidR="00092266" w:rsidRPr="00980894">
              <w:t>m</w:t>
            </w:r>
            <w:r w:rsidRPr="00980894">
              <w:t>odel for meaningful feedback. It is recommended that you check in periodically throughout the week to ensure that you are meeting the participation requirement.</w:t>
            </w:r>
          </w:p>
          <w:p w14:paraId="571FCF25" w14:textId="77777777" w:rsidR="00132272" w:rsidRPr="00980894" w:rsidRDefault="00132272" w:rsidP="002522B3">
            <w:pPr>
              <w:pStyle w:val="AssignmentsLevel1"/>
            </w:pPr>
          </w:p>
          <w:p w14:paraId="7A5A9F05" w14:textId="2BA62B57" w:rsidR="00132272" w:rsidRPr="00980894" w:rsidRDefault="00132272" w:rsidP="005220F6">
            <w:pPr>
              <w:rPr>
                <w:rFonts w:cs="Arial"/>
                <w:color w:val="0000FF"/>
                <w:szCs w:val="20"/>
                <w:u w:val="single"/>
              </w:rPr>
            </w:pPr>
            <w:r w:rsidRPr="00980894">
              <w:rPr>
                <w:b/>
              </w:rPr>
              <w:t>Review</w:t>
            </w:r>
            <w:r w:rsidRPr="00980894">
              <w:t xml:space="preserve"> the </w:t>
            </w:r>
            <w:r w:rsidR="005220F6">
              <w:t>RISE Model for Peer Feedback document (attached PDF).</w:t>
            </w:r>
          </w:p>
        </w:tc>
        <w:tc>
          <w:tcPr>
            <w:tcW w:w="1440" w:type="dxa"/>
            <w:tcBorders>
              <w:bottom w:val="single" w:sz="4" w:space="0" w:color="000000" w:themeColor="text1"/>
            </w:tcBorders>
          </w:tcPr>
          <w:p w14:paraId="01938831" w14:textId="1E0AE7A9" w:rsidR="00132272" w:rsidRPr="00980894" w:rsidRDefault="00083975" w:rsidP="00132272">
            <w:pPr>
              <w:rPr>
                <w:rFonts w:cs="Arial"/>
                <w:szCs w:val="20"/>
              </w:rPr>
            </w:pPr>
            <w:r w:rsidRPr="00980894">
              <w:rPr>
                <w:rFonts w:cs="Arial"/>
                <w:szCs w:val="20"/>
              </w:rPr>
              <w:t>N/</w:t>
            </w:r>
            <w:r w:rsidR="00603C5B" w:rsidRPr="00980894">
              <w:rPr>
                <w:rFonts w:cs="Arial"/>
                <w:szCs w:val="20"/>
              </w:rPr>
              <w:t>A</w:t>
            </w:r>
          </w:p>
        </w:tc>
        <w:tc>
          <w:tcPr>
            <w:tcW w:w="1440" w:type="dxa"/>
            <w:tcBorders>
              <w:bottom w:val="single" w:sz="4" w:space="0" w:color="000000" w:themeColor="text1"/>
            </w:tcBorders>
          </w:tcPr>
          <w:p w14:paraId="13DC7F91" w14:textId="77777777" w:rsidR="00132272" w:rsidRPr="00980894" w:rsidRDefault="00132272" w:rsidP="00132272">
            <w:pPr>
              <w:rPr>
                <w:rFonts w:cs="Arial"/>
                <w:szCs w:val="20"/>
              </w:rPr>
            </w:pPr>
          </w:p>
        </w:tc>
      </w:tr>
      <w:tr w:rsidR="00AB01FF" w:rsidRPr="00980894" w14:paraId="331672C4" w14:textId="77777777" w:rsidTr="002522B3">
        <w:tc>
          <w:tcPr>
            <w:tcW w:w="10170" w:type="dxa"/>
            <w:gridSpan w:val="2"/>
            <w:tcMar>
              <w:top w:w="115" w:type="dxa"/>
              <w:left w:w="115" w:type="dxa"/>
              <w:bottom w:w="115" w:type="dxa"/>
              <w:right w:w="115" w:type="dxa"/>
            </w:tcMar>
          </w:tcPr>
          <w:p w14:paraId="63EF9221" w14:textId="1A2787FB" w:rsidR="00AB01FF" w:rsidRPr="00980894" w:rsidRDefault="00A46C22" w:rsidP="002522B3">
            <w:pPr>
              <w:tabs>
                <w:tab w:val="left" w:pos="2329"/>
              </w:tabs>
              <w:rPr>
                <w:rFonts w:cs="Arial"/>
                <w:b/>
                <w:szCs w:val="20"/>
              </w:rPr>
            </w:pPr>
            <w:r w:rsidRPr="00980894">
              <w:rPr>
                <w:rFonts w:cs="Arial"/>
                <w:b/>
                <w:szCs w:val="20"/>
              </w:rPr>
              <w:t>Readings</w:t>
            </w:r>
          </w:p>
          <w:p w14:paraId="78C5E2A3" w14:textId="77777777" w:rsidR="00AB01FF" w:rsidRPr="00980894" w:rsidRDefault="00AB01FF" w:rsidP="002522B3">
            <w:pPr>
              <w:tabs>
                <w:tab w:val="left" w:pos="2329"/>
              </w:tabs>
              <w:rPr>
                <w:rFonts w:cs="Arial"/>
                <w:b/>
                <w:szCs w:val="20"/>
              </w:rPr>
            </w:pPr>
          </w:p>
          <w:p w14:paraId="32F95194" w14:textId="720A9B25" w:rsidR="00092266" w:rsidRPr="00980894" w:rsidRDefault="0088027D" w:rsidP="002522B3">
            <w:pPr>
              <w:pStyle w:val="AssignmentsLevel1"/>
            </w:pPr>
            <w:r w:rsidRPr="00980894">
              <w:rPr>
                <w:b/>
              </w:rPr>
              <w:t>Read</w:t>
            </w:r>
            <w:r w:rsidRPr="00980894">
              <w:t xml:space="preserve"> the following</w:t>
            </w:r>
            <w:r w:rsidR="00A46C22" w:rsidRPr="00980894">
              <w:t>:</w:t>
            </w:r>
          </w:p>
          <w:p w14:paraId="1A067211" w14:textId="294A4B87" w:rsidR="00A46C22" w:rsidRPr="00980894" w:rsidRDefault="00A46C22" w:rsidP="00A46C22">
            <w:pPr>
              <w:pStyle w:val="AssignmentsLevel2"/>
            </w:pPr>
            <w:r w:rsidRPr="00980894">
              <w:t>Ch</w:t>
            </w:r>
            <w:r w:rsidR="00092266" w:rsidRPr="00980894">
              <w:t>.</w:t>
            </w:r>
            <w:r w:rsidRPr="00980894">
              <w:t xml:space="preserve"> 4 </w:t>
            </w:r>
            <w:r w:rsidR="00092266" w:rsidRPr="00980894">
              <w:t>"</w:t>
            </w:r>
            <w:r w:rsidRPr="00980894">
              <w:t>Self</w:t>
            </w:r>
            <w:r w:rsidR="00743EC3" w:rsidRPr="00980894">
              <w:t>-</w:t>
            </w:r>
            <w:r w:rsidRPr="00980894">
              <w:t>Awareness</w:t>
            </w:r>
            <w:r w:rsidR="00092266" w:rsidRPr="00980894">
              <w:t>"</w:t>
            </w:r>
            <w:r w:rsidRPr="00980894">
              <w:t xml:space="preserve"> of </w:t>
            </w:r>
            <w:r w:rsidRPr="00980894">
              <w:rPr>
                <w:i/>
              </w:rPr>
              <w:t>Helping Skills</w:t>
            </w:r>
          </w:p>
          <w:p w14:paraId="2EFD7887" w14:textId="23ABC176" w:rsidR="0088027D" w:rsidRPr="00980894" w:rsidRDefault="00735726" w:rsidP="00A46C22">
            <w:pPr>
              <w:pStyle w:val="AssignmentsLevel2"/>
            </w:pPr>
            <w:hyperlink r:id="rId14" w:history="1">
              <w:r w:rsidR="0088027D" w:rsidRPr="00980894">
                <w:rPr>
                  <w:rStyle w:val="Hyperlink"/>
                </w:rPr>
                <w:t>Basics of Communication</w:t>
              </w:r>
            </w:hyperlink>
          </w:p>
          <w:p w14:paraId="3BDC7C04" w14:textId="77777777" w:rsidR="00EC4321" w:rsidRPr="00980894" w:rsidRDefault="00735726" w:rsidP="00A46C22">
            <w:pPr>
              <w:pStyle w:val="AssignmentsLevel2"/>
              <w:rPr>
                <w:rStyle w:val="Hyperlink"/>
                <w:color w:val="auto"/>
                <w:u w:val="none"/>
              </w:rPr>
            </w:pPr>
            <w:hyperlink r:id="rId15" w:history="1">
              <w:r w:rsidR="00FD655C" w:rsidRPr="00980894">
                <w:rPr>
                  <w:rStyle w:val="Hyperlink"/>
                </w:rPr>
                <w:t>Five Communication Styles</w:t>
              </w:r>
            </w:hyperlink>
          </w:p>
          <w:p w14:paraId="429DB75A" w14:textId="77777777" w:rsidR="001D3C98" w:rsidRDefault="00735726" w:rsidP="00391522">
            <w:pPr>
              <w:pStyle w:val="AssignmentsLevel2"/>
            </w:pPr>
            <w:hyperlink r:id="rId16" w:history="1">
              <w:r w:rsidR="001D3C98" w:rsidRPr="00980894">
                <w:rPr>
                  <w:rStyle w:val="Hyperlink"/>
                </w:rPr>
                <w:t>Writing &amp; Citation</w:t>
              </w:r>
            </w:hyperlink>
            <w:r w:rsidR="001D3C98" w:rsidRPr="00980894">
              <w:t xml:space="preserve"> </w:t>
            </w:r>
            <w:r w:rsidR="00391522" w:rsidRPr="00980894">
              <w:t xml:space="preserve">– </w:t>
            </w:r>
            <w:r w:rsidR="00E70673" w:rsidRPr="00980894">
              <w:t xml:space="preserve">The Academic Resource Center (ARC) at Gwynedd Mercy University provides writing and citing resources and assistance. </w:t>
            </w:r>
          </w:p>
          <w:p w14:paraId="38FE3EDC" w14:textId="77777777" w:rsidR="000D6206" w:rsidRDefault="000D6206" w:rsidP="000D6206">
            <w:pPr>
              <w:pStyle w:val="AssignmentsLevel2"/>
              <w:numPr>
                <w:ilvl w:val="0"/>
                <w:numId w:val="0"/>
              </w:numPr>
              <w:ind w:left="360" w:hanging="360"/>
            </w:pPr>
          </w:p>
          <w:p w14:paraId="5A948192" w14:textId="10B5AF10" w:rsidR="000D6206" w:rsidRPr="00980894" w:rsidRDefault="000D6206" w:rsidP="000D6206">
            <w:r>
              <w:rPr>
                <w:rStyle w:val="Strong"/>
                <w:rFonts w:ascii="Helvetica" w:hAnsi="Helvetica" w:cs="Helvetica"/>
                <w:color w:val="111111"/>
                <w:szCs w:val="20"/>
                <w:bdr w:val="none" w:sz="0" w:space="0" w:color="auto" w:frame="1"/>
                <w:shd w:val="clear" w:color="auto" w:fill="FFFFFF"/>
              </w:rPr>
              <w:lastRenderedPageBreak/>
              <w:t>Post</w:t>
            </w:r>
            <w:r>
              <w:rPr>
                <w:rStyle w:val="apple-converted-space"/>
                <w:rFonts w:ascii="Helvetica" w:hAnsi="Helvetica" w:cs="Helvetica"/>
                <w:color w:val="111111"/>
                <w:szCs w:val="20"/>
                <w:shd w:val="clear" w:color="auto" w:fill="FFFFFF"/>
              </w:rPr>
              <w:t> any questions, comments, or observations to share with the class in the Week One General Q &amp; A discussion forum on Blackboard.</w:t>
            </w:r>
          </w:p>
        </w:tc>
        <w:tc>
          <w:tcPr>
            <w:tcW w:w="1440" w:type="dxa"/>
            <w:tcBorders>
              <w:bottom w:val="single" w:sz="4" w:space="0" w:color="000000" w:themeColor="text1"/>
            </w:tcBorders>
          </w:tcPr>
          <w:p w14:paraId="0E3BAFB5" w14:textId="7E31877C" w:rsidR="00AB01FF" w:rsidRPr="00980894" w:rsidRDefault="00103594" w:rsidP="002522B3">
            <w:pPr>
              <w:rPr>
                <w:rFonts w:cs="Arial"/>
                <w:szCs w:val="20"/>
              </w:rPr>
            </w:pPr>
            <w:r w:rsidRPr="00980894">
              <w:rPr>
                <w:rFonts w:cs="Arial"/>
                <w:szCs w:val="20"/>
              </w:rPr>
              <w:lastRenderedPageBreak/>
              <w:t>1.1, 1.2, 1.3, 1.4</w:t>
            </w:r>
          </w:p>
        </w:tc>
        <w:tc>
          <w:tcPr>
            <w:tcW w:w="1440" w:type="dxa"/>
            <w:tcBorders>
              <w:bottom w:val="single" w:sz="4" w:space="0" w:color="000000" w:themeColor="text1"/>
            </w:tcBorders>
          </w:tcPr>
          <w:p w14:paraId="22D07B49" w14:textId="77777777" w:rsidR="00AB01FF" w:rsidRPr="00980894" w:rsidRDefault="00AB01FF" w:rsidP="002522B3">
            <w:pPr>
              <w:rPr>
                <w:rFonts w:cs="Arial"/>
                <w:szCs w:val="20"/>
              </w:rPr>
            </w:pPr>
          </w:p>
        </w:tc>
      </w:tr>
      <w:tr w:rsidR="00A46C22" w:rsidRPr="00980894" w14:paraId="7DBB3F2F" w14:textId="77777777" w:rsidTr="00A46C22">
        <w:tc>
          <w:tcPr>
            <w:tcW w:w="10170" w:type="dxa"/>
            <w:gridSpan w:val="2"/>
            <w:tcMar>
              <w:top w:w="115" w:type="dxa"/>
              <w:left w:w="115" w:type="dxa"/>
              <w:bottom w:w="115" w:type="dxa"/>
              <w:right w:w="115" w:type="dxa"/>
            </w:tcMar>
          </w:tcPr>
          <w:p w14:paraId="4AE76341" w14:textId="2CCC8C10" w:rsidR="00A46C22" w:rsidRPr="00980894" w:rsidRDefault="00A46C22" w:rsidP="00A46C22">
            <w:pPr>
              <w:tabs>
                <w:tab w:val="left" w:pos="2329"/>
              </w:tabs>
              <w:rPr>
                <w:b/>
              </w:rPr>
            </w:pPr>
            <w:r w:rsidRPr="00980894">
              <w:rPr>
                <w:b/>
              </w:rPr>
              <w:t>Videos</w:t>
            </w:r>
          </w:p>
          <w:p w14:paraId="3E260CBE" w14:textId="77777777" w:rsidR="00A46C22" w:rsidRPr="00980894" w:rsidRDefault="00A46C22" w:rsidP="00A46C22">
            <w:pPr>
              <w:tabs>
                <w:tab w:val="left" w:pos="2329"/>
              </w:tabs>
              <w:rPr>
                <w:b/>
              </w:rPr>
            </w:pPr>
          </w:p>
          <w:p w14:paraId="22327C68" w14:textId="376D047E" w:rsidR="00391522" w:rsidRPr="00980894" w:rsidRDefault="00A46C22" w:rsidP="00A46C22">
            <w:pPr>
              <w:pStyle w:val="AssignmentsLevel1"/>
            </w:pPr>
            <w:r w:rsidRPr="00980894">
              <w:rPr>
                <w:b/>
              </w:rPr>
              <w:t>Watch</w:t>
            </w:r>
            <w:r w:rsidRPr="00980894">
              <w:t xml:space="preserve"> the following</w:t>
            </w:r>
            <w:r w:rsidR="00DB442D" w:rsidRPr="00980894">
              <w:t>:</w:t>
            </w:r>
          </w:p>
          <w:p w14:paraId="5C75E22C" w14:textId="2EA76AAA" w:rsidR="00A46C22" w:rsidRPr="00980894" w:rsidRDefault="00735726" w:rsidP="00A46C22">
            <w:pPr>
              <w:pStyle w:val="AssignmentsLevel2"/>
              <w:rPr>
                <w:rStyle w:val="Hyperlink"/>
                <w:color w:val="auto"/>
                <w:u w:val="none"/>
              </w:rPr>
            </w:pPr>
            <w:hyperlink r:id="rId17" w:history="1">
              <w:r w:rsidR="00A46C22" w:rsidRPr="00980894">
                <w:rPr>
                  <w:rStyle w:val="Hyperlink"/>
                </w:rPr>
                <w:t>10 Ways to Have a Better Conversation</w:t>
              </w:r>
            </w:hyperlink>
            <w:r w:rsidR="001F18D0" w:rsidRPr="00980894">
              <w:rPr>
                <w:rStyle w:val="Hyperlink"/>
                <w:color w:val="auto"/>
                <w:u w:val="none"/>
              </w:rPr>
              <w:t xml:space="preserve"> (11:44)</w:t>
            </w:r>
          </w:p>
          <w:p w14:paraId="1286984F" w14:textId="77777777" w:rsidR="00A46C22" w:rsidRPr="000D6206" w:rsidRDefault="00735726" w:rsidP="00A46C22">
            <w:pPr>
              <w:pStyle w:val="AssignmentsLevel2"/>
              <w:rPr>
                <w:rStyle w:val="Hyperlink"/>
                <w:b/>
                <w:color w:val="auto"/>
                <w:u w:val="none"/>
              </w:rPr>
            </w:pPr>
            <w:hyperlink r:id="rId18" w:history="1">
              <w:r w:rsidR="00A46C22" w:rsidRPr="00980894">
                <w:rPr>
                  <w:rStyle w:val="Hyperlink"/>
                </w:rPr>
                <w:t>Barriers of Effective Communication</w:t>
              </w:r>
            </w:hyperlink>
            <w:r w:rsidR="001F18D0" w:rsidRPr="00980894">
              <w:rPr>
                <w:rStyle w:val="Hyperlink"/>
                <w:color w:val="auto"/>
                <w:u w:val="none"/>
              </w:rPr>
              <w:t xml:space="preserve"> (6:01)</w:t>
            </w:r>
          </w:p>
          <w:p w14:paraId="08AF1F94" w14:textId="77777777" w:rsidR="000D6206" w:rsidRDefault="000D6206" w:rsidP="000D6206">
            <w:pPr>
              <w:pStyle w:val="AssignmentsLevel2"/>
              <w:numPr>
                <w:ilvl w:val="0"/>
                <w:numId w:val="0"/>
              </w:numPr>
              <w:ind w:left="360" w:hanging="360"/>
              <w:rPr>
                <w:rStyle w:val="Hyperlink"/>
              </w:rPr>
            </w:pPr>
          </w:p>
          <w:p w14:paraId="7A7591A5" w14:textId="7300505B" w:rsidR="000D6206" w:rsidRPr="00980894" w:rsidRDefault="000D6206" w:rsidP="000D6206">
            <w:pPr>
              <w:rPr>
                <w:b/>
              </w:rPr>
            </w:pPr>
            <w:r>
              <w:rPr>
                <w:rStyle w:val="Strong"/>
                <w:rFonts w:ascii="Helvetica" w:hAnsi="Helvetica" w:cs="Helvetica"/>
                <w:color w:val="111111"/>
                <w:szCs w:val="20"/>
                <w:bdr w:val="none" w:sz="0" w:space="0" w:color="auto" w:frame="1"/>
                <w:shd w:val="clear" w:color="auto" w:fill="FFFFFF"/>
              </w:rPr>
              <w:t>Post</w:t>
            </w:r>
            <w:r>
              <w:rPr>
                <w:rStyle w:val="apple-converted-space"/>
                <w:rFonts w:ascii="Helvetica" w:hAnsi="Helvetica" w:cs="Helvetica"/>
                <w:color w:val="111111"/>
                <w:szCs w:val="20"/>
                <w:shd w:val="clear" w:color="auto" w:fill="FFFFFF"/>
              </w:rPr>
              <w:t> any questions, comments, or observations to share with the class in the Week One General Q &amp; A discussion forum on Blackboard.</w:t>
            </w:r>
          </w:p>
        </w:tc>
        <w:tc>
          <w:tcPr>
            <w:tcW w:w="1440" w:type="dxa"/>
          </w:tcPr>
          <w:p w14:paraId="0B615F6E" w14:textId="4D2795D5" w:rsidR="00A46C22" w:rsidRPr="00980894" w:rsidRDefault="00103594" w:rsidP="00A46C22">
            <w:pPr>
              <w:tabs>
                <w:tab w:val="left" w:pos="2329"/>
              </w:tabs>
              <w:rPr>
                <w:rFonts w:cs="Arial"/>
                <w:szCs w:val="20"/>
              </w:rPr>
            </w:pPr>
            <w:r w:rsidRPr="00980894">
              <w:rPr>
                <w:rFonts w:cs="Arial"/>
                <w:szCs w:val="20"/>
              </w:rPr>
              <w:t>1.2, 1.4</w:t>
            </w:r>
          </w:p>
        </w:tc>
        <w:tc>
          <w:tcPr>
            <w:tcW w:w="1440" w:type="dxa"/>
          </w:tcPr>
          <w:p w14:paraId="3196B56F" w14:textId="77777777" w:rsidR="00A46C22" w:rsidRPr="00980894" w:rsidRDefault="00A46C22" w:rsidP="00A46C22">
            <w:pPr>
              <w:tabs>
                <w:tab w:val="left" w:pos="2329"/>
              </w:tabs>
            </w:pPr>
          </w:p>
        </w:tc>
      </w:tr>
      <w:tr w:rsidR="00A46C22" w:rsidRPr="00980894" w14:paraId="107140BF" w14:textId="77777777" w:rsidTr="00A46C22">
        <w:tc>
          <w:tcPr>
            <w:tcW w:w="10170" w:type="dxa"/>
            <w:gridSpan w:val="2"/>
            <w:tcMar>
              <w:top w:w="115" w:type="dxa"/>
              <w:left w:w="115" w:type="dxa"/>
              <w:bottom w:w="115" w:type="dxa"/>
              <w:right w:w="115" w:type="dxa"/>
            </w:tcMar>
          </w:tcPr>
          <w:p w14:paraId="59AC13BD" w14:textId="77777777" w:rsidR="00A46C22" w:rsidRPr="00980894" w:rsidRDefault="00A46C22" w:rsidP="00A46C22">
            <w:pPr>
              <w:tabs>
                <w:tab w:val="left" w:pos="2329"/>
              </w:tabs>
              <w:rPr>
                <w:b/>
              </w:rPr>
            </w:pPr>
            <w:r w:rsidRPr="00980894">
              <w:rPr>
                <w:b/>
              </w:rPr>
              <w:t>Personal Introductions</w:t>
            </w:r>
          </w:p>
          <w:p w14:paraId="397E21BC" w14:textId="77777777" w:rsidR="00A46C22" w:rsidRPr="00980894" w:rsidRDefault="00A46C22" w:rsidP="00A46C22">
            <w:pPr>
              <w:tabs>
                <w:tab w:val="left" w:pos="2329"/>
              </w:tabs>
              <w:rPr>
                <w:b/>
              </w:rPr>
            </w:pPr>
          </w:p>
          <w:p w14:paraId="2C9187DB" w14:textId="22403F81" w:rsidR="00C65C8C" w:rsidRPr="00980894" w:rsidRDefault="00C65C8C" w:rsidP="00A46C22">
            <w:pPr>
              <w:tabs>
                <w:tab w:val="left" w:pos="2329"/>
              </w:tabs>
            </w:pPr>
            <w:r w:rsidRPr="00980894">
              <w:rPr>
                <w:b/>
              </w:rPr>
              <w:t>Write</w:t>
            </w:r>
            <w:r w:rsidRPr="00980894">
              <w:t xml:space="preserve"> a post introducing yourself to the class. Discuss the following in your post:</w:t>
            </w:r>
            <w:r w:rsidR="00A46C22" w:rsidRPr="00980894">
              <w:t xml:space="preserve"> </w:t>
            </w:r>
          </w:p>
          <w:p w14:paraId="381C2638" w14:textId="77777777" w:rsidR="00B52823" w:rsidRPr="00980894" w:rsidRDefault="00B52823" w:rsidP="00A46C22">
            <w:pPr>
              <w:tabs>
                <w:tab w:val="left" w:pos="2329"/>
              </w:tabs>
            </w:pPr>
          </w:p>
          <w:p w14:paraId="75F67B54" w14:textId="7AA974D8" w:rsidR="00C65C8C" w:rsidRPr="00980894" w:rsidRDefault="00C65C8C" w:rsidP="00C65C8C">
            <w:pPr>
              <w:pStyle w:val="AssignmentsLevel2"/>
            </w:pPr>
            <w:r w:rsidRPr="00980894">
              <w:t>Y</w:t>
            </w:r>
            <w:r w:rsidR="00A46C22" w:rsidRPr="00980894">
              <w:t xml:space="preserve">our likes, dislikes, </w:t>
            </w:r>
            <w:r w:rsidRPr="00980894">
              <w:t xml:space="preserve">family, </w:t>
            </w:r>
            <w:r w:rsidR="00A46C22" w:rsidRPr="00980894">
              <w:t xml:space="preserve">hobbies </w:t>
            </w:r>
          </w:p>
          <w:p w14:paraId="228A00A5" w14:textId="136F6635" w:rsidR="00C65C8C" w:rsidRPr="00980894" w:rsidRDefault="00C65C8C" w:rsidP="00C65C8C">
            <w:pPr>
              <w:pStyle w:val="AssignmentsLevel2"/>
            </w:pPr>
            <w:r w:rsidRPr="00980894">
              <w:t>What you do in your professional life.</w:t>
            </w:r>
          </w:p>
          <w:p w14:paraId="2E6C6EC8" w14:textId="11478A39" w:rsidR="00C65C8C" w:rsidRPr="00980894" w:rsidRDefault="00C65C8C" w:rsidP="00C65C8C">
            <w:pPr>
              <w:pStyle w:val="AssignmentsLevel2"/>
            </w:pPr>
            <w:r w:rsidRPr="00980894">
              <w:t xml:space="preserve">Your </w:t>
            </w:r>
            <w:r w:rsidR="00A46C22" w:rsidRPr="00980894">
              <w:t xml:space="preserve">reasons for taking this course </w:t>
            </w:r>
          </w:p>
          <w:p w14:paraId="6250526E" w14:textId="15D0F9F4" w:rsidR="00C65C8C" w:rsidRPr="00980894" w:rsidRDefault="00C65C8C" w:rsidP="00C65C8C">
            <w:pPr>
              <w:pStyle w:val="AssignmentsLevel2"/>
            </w:pPr>
            <w:r w:rsidRPr="00980894">
              <w:t>Y</w:t>
            </w:r>
            <w:r w:rsidR="00A46C22" w:rsidRPr="00980894">
              <w:t>our short</w:t>
            </w:r>
            <w:r w:rsidR="00B52823" w:rsidRPr="00980894">
              <w:t>-</w:t>
            </w:r>
            <w:r w:rsidR="00A46C22" w:rsidRPr="00980894">
              <w:t xml:space="preserve"> and long</w:t>
            </w:r>
            <w:r w:rsidR="00B52823" w:rsidRPr="00980894">
              <w:t>-</w:t>
            </w:r>
            <w:r w:rsidR="00A46C22" w:rsidRPr="00980894">
              <w:t>term goals (p</w:t>
            </w:r>
            <w:r w:rsidRPr="00980894">
              <w:t>rofessionally and personally)</w:t>
            </w:r>
          </w:p>
          <w:p w14:paraId="36E10E9A" w14:textId="0D11C110" w:rsidR="00A46C22" w:rsidRPr="00980894" w:rsidRDefault="00C65C8C" w:rsidP="00C65C8C">
            <w:pPr>
              <w:pStyle w:val="AssignmentsLevel2"/>
            </w:pPr>
            <w:r w:rsidRPr="00980894">
              <w:t>Anything else you would like us to know about you</w:t>
            </w:r>
            <w:r w:rsidR="00A46C22" w:rsidRPr="00980894">
              <w:t xml:space="preserve">  </w:t>
            </w:r>
          </w:p>
          <w:p w14:paraId="72F9F399" w14:textId="35B2F02E" w:rsidR="00A46C22" w:rsidRPr="00980894" w:rsidRDefault="00A46C22" w:rsidP="00A46C22">
            <w:pPr>
              <w:tabs>
                <w:tab w:val="left" w:pos="2329"/>
              </w:tabs>
            </w:pPr>
          </w:p>
          <w:p w14:paraId="2CB4D992" w14:textId="2312117F" w:rsidR="00C65C8C" w:rsidRPr="00980894" w:rsidRDefault="00C65C8C" w:rsidP="00A46C22">
            <w:pPr>
              <w:tabs>
                <w:tab w:val="left" w:pos="2329"/>
              </w:tabs>
            </w:pPr>
            <w:r w:rsidRPr="00980894">
              <w:rPr>
                <w:b/>
              </w:rPr>
              <w:t>Post</w:t>
            </w:r>
            <w:r w:rsidRPr="00980894">
              <w:t xml:space="preserve"> your introduction by 11:59 p.m. (Eastern time) on Thursday.</w:t>
            </w:r>
          </w:p>
          <w:p w14:paraId="269B7C66" w14:textId="77777777" w:rsidR="00C65C8C" w:rsidRPr="00980894" w:rsidRDefault="00C65C8C" w:rsidP="00A46C22">
            <w:pPr>
              <w:tabs>
                <w:tab w:val="left" w:pos="2329"/>
              </w:tabs>
            </w:pPr>
          </w:p>
          <w:p w14:paraId="7A03239F" w14:textId="0AF3E3D8" w:rsidR="00A46C22" w:rsidRPr="00980894" w:rsidRDefault="00C65C8C" w:rsidP="00246010">
            <w:pPr>
              <w:tabs>
                <w:tab w:val="left" w:pos="2329"/>
              </w:tabs>
            </w:pPr>
            <w:r w:rsidRPr="00980894">
              <w:rPr>
                <w:b/>
              </w:rPr>
              <w:t>Review</w:t>
            </w:r>
            <w:r w:rsidRPr="00980894">
              <w:t xml:space="preserve"> your classmates’ introductions. </w:t>
            </w:r>
            <w:r w:rsidR="00A46C22" w:rsidRPr="00980894">
              <w:t xml:space="preserve">Respond to some of your </w:t>
            </w:r>
            <w:r w:rsidRPr="00980894">
              <w:t>classmates’</w:t>
            </w:r>
            <w:r w:rsidR="00A46C22" w:rsidRPr="00980894">
              <w:t xml:space="preserve"> post (all if you wish). Let us know </w:t>
            </w:r>
            <w:r w:rsidR="00B52823" w:rsidRPr="00980894">
              <w:t xml:space="preserve">that </w:t>
            </w:r>
            <w:r w:rsidR="00A46C22" w:rsidRPr="00980894">
              <w:t>you heard us and</w:t>
            </w:r>
            <w:r w:rsidR="00B52823" w:rsidRPr="00980894">
              <w:t xml:space="preserve"> that you</w:t>
            </w:r>
            <w:r w:rsidR="00A46C22" w:rsidRPr="00980894">
              <w:t xml:space="preserve"> have a better understanding of who we are.  </w:t>
            </w:r>
          </w:p>
        </w:tc>
        <w:tc>
          <w:tcPr>
            <w:tcW w:w="1440" w:type="dxa"/>
          </w:tcPr>
          <w:p w14:paraId="657A9274" w14:textId="247BC6DD" w:rsidR="00A46C22" w:rsidRPr="00980894" w:rsidRDefault="00083975" w:rsidP="00A46C22">
            <w:pPr>
              <w:tabs>
                <w:tab w:val="left" w:pos="2329"/>
              </w:tabs>
              <w:rPr>
                <w:rFonts w:cs="Arial"/>
                <w:szCs w:val="20"/>
              </w:rPr>
            </w:pPr>
            <w:r w:rsidRPr="00980894">
              <w:rPr>
                <w:rFonts w:cs="Arial"/>
                <w:szCs w:val="20"/>
              </w:rPr>
              <w:t>N/A</w:t>
            </w:r>
          </w:p>
        </w:tc>
        <w:tc>
          <w:tcPr>
            <w:tcW w:w="1440" w:type="dxa"/>
          </w:tcPr>
          <w:p w14:paraId="2A516A8C" w14:textId="77777777" w:rsidR="00A46C22" w:rsidRPr="00980894" w:rsidRDefault="00A46C22" w:rsidP="00A46C22">
            <w:pPr>
              <w:tabs>
                <w:tab w:val="left" w:pos="2329"/>
              </w:tabs>
            </w:pPr>
          </w:p>
        </w:tc>
      </w:tr>
      <w:tr w:rsidR="000B350D" w:rsidRPr="00980894" w14:paraId="60FEEBB7" w14:textId="77777777" w:rsidTr="00A46C22">
        <w:tc>
          <w:tcPr>
            <w:tcW w:w="10170" w:type="dxa"/>
            <w:gridSpan w:val="2"/>
            <w:tcMar>
              <w:top w:w="115" w:type="dxa"/>
              <w:left w:w="115" w:type="dxa"/>
              <w:bottom w:w="115" w:type="dxa"/>
              <w:right w:w="115" w:type="dxa"/>
            </w:tcMar>
          </w:tcPr>
          <w:p w14:paraId="19358F21" w14:textId="77777777" w:rsidR="000B350D" w:rsidRPr="00980894" w:rsidRDefault="000B350D" w:rsidP="00A46C22">
            <w:pPr>
              <w:tabs>
                <w:tab w:val="left" w:pos="2329"/>
              </w:tabs>
              <w:rPr>
                <w:b/>
              </w:rPr>
            </w:pPr>
            <w:r w:rsidRPr="00980894">
              <w:rPr>
                <w:b/>
              </w:rPr>
              <w:t>Group Feedback</w:t>
            </w:r>
          </w:p>
          <w:p w14:paraId="112E8CDD" w14:textId="77777777" w:rsidR="000B350D" w:rsidRPr="00980894" w:rsidRDefault="000B350D" w:rsidP="00A46C22">
            <w:pPr>
              <w:tabs>
                <w:tab w:val="left" w:pos="2329"/>
              </w:tabs>
              <w:rPr>
                <w:b/>
              </w:rPr>
            </w:pPr>
          </w:p>
          <w:p w14:paraId="35AF24B3" w14:textId="199D96E9" w:rsidR="000B350D" w:rsidRPr="00980894" w:rsidRDefault="000B350D" w:rsidP="00A46C22">
            <w:pPr>
              <w:tabs>
                <w:tab w:val="left" w:pos="2329"/>
              </w:tabs>
            </w:pPr>
            <w:r w:rsidRPr="00980894">
              <w:t xml:space="preserve">In Weeks 2-5 you will participate in group feedback on role play videos you and your classmates create. Your instructor will post an announcement by the end of Week 1 with group assignments.   </w:t>
            </w:r>
          </w:p>
        </w:tc>
        <w:tc>
          <w:tcPr>
            <w:tcW w:w="1440" w:type="dxa"/>
          </w:tcPr>
          <w:p w14:paraId="1B1FAD50" w14:textId="7B42AB58" w:rsidR="000B350D" w:rsidRPr="00980894" w:rsidRDefault="000B350D" w:rsidP="00A46C22">
            <w:pPr>
              <w:tabs>
                <w:tab w:val="left" w:pos="2329"/>
              </w:tabs>
              <w:rPr>
                <w:rFonts w:cs="Arial"/>
                <w:szCs w:val="20"/>
              </w:rPr>
            </w:pPr>
            <w:r w:rsidRPr="00980894">
              <w:rPr>
                <w:rFonts w:cs="Arial"/>
                <w:szCs w:val="20"/>
              </w:rPr>
              <w:t>Varies</w:t>
            </w:r>
          </w:p>
        </w:tc>
        <w:tc>
          <w:tcPr>
            <w:tcW w:w="1440" w:type="dxa"/>
          </w:tcPr>
          <w:p w14:paraId="29489813" w14:textId="77777777" w:rsidR="000B350D" w:rsidRPr="00980894" w:rsidRDefault="000B350D" w:rsidP="00A46C22">
            <w:pPr>
              <w:tabs>
                <w:tab w:val="left" w:pos="2329"/>
              </w:tabs>
            </w:pPr>
          </w:p>
        </w:tc>
      </w:tr>
      <w:tr w:rsidR="00550099" w:rsidRPr="00980894" w14:paraId="7890AFB5" w14:textId="77777777" w:rsidTr="00A46C22">
        <w:tc>
          <w:tcPr>
            <w:tcW w:w="10170" w:type="dxa"/>
            <w:gridSpan w:val="2"/>
            <w:tcMar>
              <w:top w:w="115" w:type="dxa"/>
              <w:left w:w="115" w:type="dxa"/>
              <w:bottom w:w="115" w:type="dxa"/>
              <w:right w:w="115" w:type="dxa"/>
            </w:tcMar>
          </w:tcPr>
          <w:p w14:paraId="789CC835" w14:textId="746DF10F" w:rsidR="00550099" w:rsidRPr="00980894" w:rsidRDefault="00550099" w:rsidP="00A46C22">
            <w:pPr>
              <w:tabs>
                <w:tab w:val="left" w:pos="2329"/>
              </w:tabs>
              <w:rPr>
                <w:b/>
              </w:rPr>
            </w:pPr>
            <w:r w:rsidRPr="00980894">
              <w:rPr>
                <w:b/>
              </w:rPr>
              <w:t>Role Play Assignment Preparation</w:t>
            </w:r>
          </w:p>
          <w:p w14:paraId="344F68EC" w14:textId="77777777" w:rsidR="00550099" w:rsidRPr="00980894" w:rsidRDefault="00550099" w:rsidP="00A46C22">
            <w:pPr>
              <w:tabs>
                <w:tab w:val="left" w:pos="2329"/>
              </w:tabs>
              <w:rPr>
                <w:b/>
              </w:rPr>
            </w:pPr>
          </w:p>
          <w:p w14:paraId="41EEFFC6" w14:textId="77777777" w:rsidR="00750C5F" w:rsidRDefault="00550099" w:rsidP="00246010">
            <w:pPr>
              <w:tabs>
                <w:tab w:val="left" w:pos="2329"/>
              </w:tabs>
            </w:pPr>
            <w:r w:rsidRPr="00980894">
              <w:t xml:space="preserve">In </w:t>
            </w:r>
            <w:r w:rsidR="00B52823" w:rsidRPr="00980894">
              <w:t>W</w:t>
            </w:r>
            <w:r w:rsidRPr="00980894">
              <w:t>eeks 2</w:t>
            </w:r>
            <w:r w:rsidR="00B52823" w:rsidRPr="00980894">
              <w:t>–</w:t>
            </w:r>
            <w:r w:rsidRPr="00980894">
              <w:t>5 there are role play assignments. For these assignments</w:t>
            </w:r>
            <w:r w:rsidR="00B52823" w:rsidRPr="00980894">
              <w:t>,</w:t>
            </w:r>
            <w:r w:rsidRPr="00980894">
              <w:t xml:space="preserve"> you will need to find an individual who is willing to be a role play client. The best person to use would be an acquaintance or a friend of a friend. I strongly suggest you do not use a family member or a </w:t>
            </w:r>
            <w:r w:rsidR="00B52823" w:rsidRPr="00980894">
              <w:t xml:space="preserve">close </w:t>
            </w:r>
            <w:r w:rsidRPr="00980894">
              <w:t>friend as they will be more guarded and less spontaneous</w:t>
            </w:r>
            <w:r w:rsidR="00BE365D" w:rsidRPr="00980894">
              <w:t>,</w:t>
            </w:r>
            <w:r w:rsidRPr="00980894">
              <w:t xml:space="preserve"> making the role play harder for you. You can use the same person for each role play or different people. You will want to get started finding your role play client(s) and setting up your recording dates as soon as possible.</w:t>
            </w:r>
            <w:r w:rsidR="00750C5F">
              <w:t xml:space="preserve">  </w:t>
            </w:r>
          </w:p>
          <w:p w14:paraId="2165BE2D" w14:textId="77777777" w:rsidR="00750C5F" w:rsidRDefault="00750C5F" w:rsidP="00246010">
            <w:pPr>
              <w:tabs>
                <w:tab w:val="left" w:pos="2329"/>
              </w:tabs>
            </w:pPr>
          </w:p>
          <w:p w14:paraId="7345C87D" w14:textId="18EC477E" w:rsidR="00550099" w:rsidRPr="00980894" w:rsidRDefault="00750C5F" w:rsidP="004B2C3C">
            <w:pPr>
              <w:tabs>
                <w:tab w:val="left" w:pos="2329"/>
              </w:tabs>
            </w:pPr>
            <w:r>
              <w:t xml:space="preserve">Each week you will upload your recorded video to YouTube and then post the link to your video for your group to review.  In preparation for this </w:t>
            </w:r>
            <w:hyperlink r:id="rId19" w:history="1">
              <w:r w:rsidRPr="004B2C3C">
                <w:rPr>
                  <w:rStyle w:val="Hyperlink"/>
                </w:rPr>
                <w:t>create an account on YouTube</w:t>
              </w:r>
            </w:hyperlink>
            <w:r>
              <w:t xml:space="preserve"> </w:t>
            </w:r>
            <w:r w:rsidR="004B2C3C">
              <w:t xml:space="preserve">and </w:t>
            </w:r>
            <w:hyperlink r:id="rId20" w:history="1">
              <w:r w:rsidR="004B2C3C" w:rsidRPr="004B2C3C">
                <w:rPr>
                  <w:rStyle w:val="Hyperlink"/>
                </w:rPr>
                <w:t>create a new channel</w:t>
              </w:r>
            </w:hyperlink>
            <w:r w:rsidR="004B2C3C">
              <w:t xml:space="preserve"> to upload your videos to</w:t>
            </w:r>
            <w:r>
              <w:t xml:space="preserve">. </w:t>
            </w:r>
          </w:p>
        </w:tc>
        <w:tc>
          <w:tcPr>
            <w:tcW w:w="1440" w:type="dxa"/>
          </w:tcPr>
          <w:p w14:paraId="57294C9C" w14:textId="3711DF5C" w:rsidR="00550099" w:rsidRPr="00980894" w:rsidRDefault="009451F1" w:rsidP="00A46C22">
            <w:pPr>
              <w:tabs>
                <w:tab w:val="left" w:pos="2329"/>
              </w:tabs>
              <w:rPr>
                <w:rFonts w:cs="Arial"/>
                <w:szCs w:val="20"/>
              </w:rPr>
            </w:pPr>
            <w:r w:rsidRPr="00980894">
              <w:rPr>
                <w:rFonts w:cs="Arial"/>
                <w:szCs w:val="20"/>
              </w:rPr>
              <w:lastRenderedPageBreak/>
              <w:t>Varies</w:t>
            </w:r>
          </w:p>
        </w:tc>
        <w:tc>
          <w:tcPr>
            <w:tcW w:w="1440" w:type="dxa"/>
          </w:tcPr>
          <w:p w14:paraId="666CD768" w14:textId="77777777" w:rsidR="00550099" w:rsidRPr="00980894" w:rsidRDefault="00550099" w:rsidP="00A46C22">
            <w:pPr>
              <w:tabs>
                <w:tab w:val="left" w:pos="2329"/>
              </w:tabs>
            </w:pPr>
          </w:p>
        </w:tc>
      </w:tr>
      <w:tr w:rsidR="00104F2B" w:rsidRPr="00980894" w14:paraId="56B41A95"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104F2B" w:rsidRPr="00980894" w:rsidRDefault="00104F2B" w:rsidP="00AB01FF">
            <w:pPr>
              <w:tabs>
                <w:tab w:val="left" w:pos="0"/>
                <w:tab w:val="left" w:pos="3720"/>
              </w:tabs>
              <w:outlineLvl w:val="0"/>
              <w:rPr>
                <w:rFonts w:cs="Arial"/>
                <w:i/>
                <w:szCs w:val="20"/>
              </w:rPr>
            </w:pPr>
            <w:r w:rsidRPr="00980894">
              <w:rPr>
                <w:rFonts w:cs="Arial"/>
                <w:b/>
                <w:i/>
                <w:sz w:val="22"/>
                <w:szCs w:val="20"/>
              </w:rPr>
              <w:t>Supplemental Resources and Activities</w:t>
            </w:r>
          </w:p>
          <w:p w14:paraId="2C92EE39" w14:textId="4081F1D0" w:rsidR="00AB01FF" w:rsidRPr="00980894" w:rsidRDefault="00AB01FF" w:rsidP="00AB01FF">
            <w:pPr>
              <w:tabs>
                <w:tab w:val="left" w:pos="0"/>
                <w:tab w:val="left" w:pos="3720"/>
              </w:tabs>
              <w:outlineLvl w:val="0"/>
              <w:rPr>
                <w:rFonts w:cs="Arial"/>
                <w:b/>
                <w:i/>
                <w:szCs w:val="20"/>
              </w:rPr>
            </w:pPr>
            <w:r w:rsidRPr="00980894">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BC9C0C6" w14:textId="77777777" w:rsidR="00104F2B" w:rsidRPr="00980894" w:rsidRDefault="00104F2B" w:rsidP="00104F2B">
            <w:pPr>
              <w:tabs>
                <w:tab w:val="left" w:pos="0"/>
                <w:tab w:val="left" w:pos="3720"/>
              </w:tabs>
              <w:outlineLvl w:val="0"/>
              <w:rPr>
                <w:rFonts w:cs="Arial"/>
                <w:b/>
                <w:i/>
                <w:szCs w:val="20"/>
              </w:rPr>
            </w:pPr>
            <w:r w:rsidRPr="00980894">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104F2B" w:rsidRPr="00980894" w:rsidRDefault="00AB01FF" w:rsidP="00104F2B">
            <w:pPr>
              <w:tabs>
                <w:tab w:val="left" w:pos="0"/>
                <w:tab w:val="left" w:pos="3720"/>
              </w:tabs>
              <w:outlineLvl w:val="0"/>
              <w:rPr>
                <w:rFonts w:cs="Arial"/>
                <w:b/>
                <w:i/>
                <w:szCs w:val="20"/>
              </w:rPr>
            </w:pPr>
            <w:r w:rsidRPr="00980894">
              <w:rPr>
                <w:rFonts w:cs="Arial"/>
                <w:b/>
                <w:i/>
                <w:szCs w:val="20"/>
              </w:rPr>
              <w:t>AIE</w:t>
            </w:r>
          </w:p>
        </w:tc>
      </w:tr>
      <w:tr w:rsidR="00104F2B" w:rsidRPr="00980894" w14:paraId="7AF72875"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104F2B" w:rsidRPr="00980894" w:rsidRDefault="00104F2B" w:rsidP="00104F2B">
            <w:pPr>
              <w:rPr>
                <w:rFonts w:cs="Arial"/>
                <w:b/>
                <w:szCs w:val="20"/>
              </w:rPr>
            </w:pPr>
            <w:r w:rsidRPr="00980894">
              <w:rPr>
                <w:rFonts w:cs="Arial"/>
                <w:b/>
                <w:szCs w:val="20"/>
              </w:rPr>
              <w:t xml:space="preserve">Adobe Connect Live Discussion </w:t>
            </w:r>
          </w:p>
          <w:p w14:paraId="26854DCD" w14:textId="77777777" w:rsidR="00C11A5E" w:rsidRPr="00980894" w:rsidRDefault="00C11A5E" w:rsidP="002522B3">
            <w:pPr>
              <w:pStyle w:val="AssignmentsLevel1"/>
            </w:pPr>
          </w:p>
          <w:p w14:paraId="1C4A0FA4" w14:textId="77777777" w:rsidR="00C11A5E" w:rsidRPr="00980894" w:rsidRDefault="00C11A5E" w:rsidP="002522B3">
            <w:pPr>
              <w:pStyle w:val="AssignmentsLevel1"/>
            </w:pPr>
            <w:r w:rsidRPr="00980894">
              <w:rPr>
                <w:b/>
              </w:rPr>
              <w:t>Review</w:t>
            </w:r>
            <w:r w:rsidRPr="00980894">
              <w:t xml:space="preserve"> </w:t>
            </w:r>
            <w:hyperlink r:id="rId21" w:history="1">
              <w:r w:rsidRPr="00980894">
                <w:rPr>
                  <w:rStyle w:val="Hyperlink"/>
                </w:rPr>
                <w:t>Adobe Connect Resources</w:t>
              </w:r>
            </w:hyperlink>
            <w:r w:rsidRPr="00980894">
              <w:t xml:space="preserve">.  </w:t>
            </w:r>
          </w:p>
          <w:p w14:paraId="217830CD" w14:textId="77777777" w:rsidR="00104F2B" w:rsidRPr="00980894" w:rsidRDefault="00104F2B" w:rsidP="002522B3">
            <w:pPr>
              <w:pStyle w:val="AssignmentsLevel1"/>
            </w:pPr>
          </w:p>
          <w:p w14:paraId="1AF4EAC9" w14:textId="77777777" w:rsidR="00104F2B" w:rsidRPr="00980894" w:rsidRDefault="00104F2B" w:rsidP="002522B3">
            <w:pPr>
              <w:pStyle w:val="AssignmentsLevel1"/>
            </w:pPr>
            <w:r w:rsidRPr="00980894">
              <w:rPr>
                <w:b/>
              </w:rPr>
              <w:t>Participate</w:t>
            </w:r>
            <w:r w:rsidRPr="00980894">
              <w:t xml:space="preserve"> in the scheduled live session with the course instructor. This session will provide an overview of the class and discuss the major assignments in the course.</w:t>
            </w:r>
          </w:p>
          <w:p w14:paraId="40DFF158" w14:textId="77777777" w:rsidR="00104F2B" w:rsidRPr="00980894" w:rsidRDefault="00104F2B" w:rsidP="002522B3">
            <w:pPr>
              <w:pStyle w:val="AssignmentsLevel1"/>
            </w:pPr>
          </w:p>
          <w:p w14:paraId="6A3A8C04" w14:textId="77777777" w:rsidR="00104F2B" w:rsidRPr="00980894" w:rsidRDefault="00104F2B" w:rsidP="002522B3">
            <w:pPr>
              <w:pStyle w:val="AssignmentsLevel1"/>
            </w:pPr>
            <w:r w:rsidRPr="00980894">
              <w:rPr>
                <w:b/>
              </w:rPr>
              <w:t>Prepare</w:t>
            </w:r>
            <w:r w:rsidRPr="00980894">
              <w:t xml:space="preserve"> to ask questions concerning the content of the week and the course as a whole.</w:t>
            </w:r>
          </w:p>
          <w:p w14:paraId="1A3971A1" w14:textId="6DC239CA" w:rsidR="00274F2B" w:rsidRPr="00980894" w:rsidRDefault="00274F2B" w:rsidP="002522B3">
            <w:pPr>
              <w:pStyle w:val="AssignmentsLevel1"/>
            </w:pPr>
          </w:p>
          <w:p w14:paraId="631A677E" w14:textId="28C8F3B3" w:rsidR="00104F2B" w:rsidRPr="00980894" w:rsidRDefault="00104F2B" w:rsidP="002522B3">
            <w:pPr>
              <w:pStyle w:val="AssignmentsLevel1"/>
              <w:rPr>
                <w:b/>
              </w:rPr>
            </w:pPr>
            <w:r w:rsidRPr="00980894">
              <w:rPr>
                <w:i/>
              </w:rPr>
              <w:t>Note:</w:t>
            </w:r>
            <w:r w:rsidRPr="00980894">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6F933F96" w:rsidR="00104F2B" w:rsidRPr="00980894" w:rsidRDefault="00603C5B" w:rsidP="00104F2B">
            <w:pPr>
              <w:tabs>
                <w:tab w:val="left" w:pos="0"/>
                <w:tab w:val="left" w:pos="3720"/>
              </w:tabs>
              <w:outlineLvl w:val="0"/>
              <w:rPr>
                <w:rFonts w:cs="Arial"/>
                <w:szCs w:val="20"/>
              </w:rPr>
            </w:pPr>
            <w:r w:rsidRPr="00980894">
              <w:rPr>
                <w:rFonts w:cs="Arial"/>
                <w:szCs w:val="20"/>
              </w:rPr>
              <w:t>Course</w:t>
            </w: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104F2B" w:rsidRPr="00980894" w:rsidRDefault="00104F2B" w:rsidP="00104F2B">
            <w:pPr>
              <w:tabs>
                <w:tab w:val="left" w:pos="0"/>
                <w:tab w:val="left" w:pos="3720"/>
              </w:tabs>
              <w:outlineLvl w:val="0"/>
              <w:rPr>
                <w:rFonts w:cs="Arial"/>
                <w:szCs w:val="20"/>
              </w:rPr>
            </w:pPr>
            <w:r w:rsidRPr="00980894">
              <w:rPr>
                <w:rFonts w:cs="Arial"/>
                <w:szCs w:val="20"/>
              </w:rPr>
              <w:t xml:space="preserve">Live Discussion: lecture and discussion = </w:t>
            </w:r>
            <w:r w:rsidRPr="00980894">
              <w:rPr>
                <w:rFonts w:cs="Arial"/>
                <w:b/>
                <w:szCs w:val="20"/>
              </w:rPr>
              <w:t>1 hour</w:t>
            </w:r>
          </w:p>
          <w:p w14:paraId="5BBD918F" w14:textId="77777777" w:rsidR="00104F2B" w:rsidRPr="00980894" w:rsidRDefault="00104F2B" w:rsidP="00104F2B">
            <w:pPr>
              <w:rPr>
                <w:rFonts w:cs="Arial"/>
                <w:szCs w:val="20"/>
              </w:rPr>
            </w:pPr>
          </w:p>
          <w:p w14:paraId="1285F41E" w14:textId="77777777" w:rsidR="00104F2B" w:rsidRPr="00980894" w:rsidRDefault="00104F2B" w:rsidP="00104F2B">
            <w:pPr>
              <w:rPr>
                <w:rFonts w:cs="Arial"/>
                <w:szCs w:val="20"/>
              </w:rPr>
            </w:pPr>
          </w:p>
          <w:p w14:paraId="37F2DC38" w14:textId="77777777" w:rsidR="00104F2B" w:rsidRPr="00980894" w:rsidRDefault="00104F2B" w:rsidP="00104F2B">
            <w:pPr>
              <w:jc w:val="center"/>
              <w:rPr>
                <w:rFonts w:cs="Arial"/>
                <w:szCs w:val="20"/>
              </w:rPr>
            </w:pPr>
          </w:p>
        </w:tc>
      </w:tr>
      <w:tr w:rsidR="00104F2B" w:rsidRPr="00980894" w14:paraId="489969F5" w14:textId="77777777" w:rsidTr="005B10FE">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E135B28" w14:textId="1091786B" w:rsidR="008D7B27" w:rsidRPr="00980894" w:rsidRDefault="008D7B27" w:rsidP="00104F2B">
            <w:pPr>
              <w:tabs>
                <w:tab w:val="left" w:pos="2329"/>
              </w:tabs>
              <w:rPr>
                <w:rFonts w:cs="Arial"/>
                <w:b/>
                <w:szCs w:val="20"/>
              </w:rPr>
            </w:pPr>
            <w:r w:rsidRPr="00980894">
              <w:rPr>
                <w:rFonts w:cs="Arial"/>
                <w:b/>
                <w:szCs w:val="20"/>
              </w:rPr>
              <w:t>Reading</w:t>
            </w:r>
          </w:p>
          <w:p w14:paraId="372A51A7" w14:textId="77777777" w:rsidR="00C65C8C" w:rsidRPr="00980894" w:rsidRDefault="00C65C8C" w:rsidP="00C65C8C">
            <w:pPr>
              <w:tabs>
                <w:tab w:val="left" w:pos="2329"/>
              </w:tabs>
              <w:rPr>
                <w:rFonts w:cs="Arial"/>
                <w:szCs w:val="20"/>
              </w:rPr>
            </w:pPr>
          </w:p>
          <w:p w14:paraId="66081204" w14:textId="05F33DBA" w:rsidR="00104F2B" w:rsidRPr="00980894" w:rsidRDefault="00C65C8C" w:rsidP="00C65C8C">
            <w:pPr>
              <w:tabs>
                <w:tab w:val="left" w:pos="2329"/>
              </w:tabs>
            </w:pPr>
            <w:r w:rsidRPr="00980894">
              <w:rPr>
                <w:rFonts w:cs="Arial"/>
                <w:b/>
                <w:szCs w:val="20"/>
              </w:rPr>
              <w:t>Read</w:t>
            </w:r>
            <w:r w:rsidRPr="00980894">
              <w:rPr>
                <w:rFonts w:cs="Arial"/>
                <w:szCs w:val="20"/>
              </w:rPr>
              <w:t xml:space="preserve"> </w:t>
            </w:r>
            <w:r w:rsidR="00EC4321" w:rsidRPr="00980894">
              <w:rPr>
                <w:rFonts w:cs="Arial"/>
                <w:szCs w:val="20"/>
              </w:rPr>
              <w:t>Barriers to Effective Communication</w:t>
            </w:r>
            <w:r w:rsidRPr="00980894">
              <w:rPr>
                <w:rFonts w:cs="Arial"/>
                <w:szCs w:val="20"/>
              </w:rPr>
              <w:t>.</w:t>
            </w:r>
          </w:p>
        </w:tc>
        <w:tc>
          <w:tcPr>
            <w:tcW w:w="1440" w:type="dxa"/>
            <w:tcBorders>
              <w:left w:val="single" w:sz="4" w:space="0" w:color="000000" w:themeColor="text1"/>
            </w:tcBorders>
            <w:shd w:val="clear" w:color="auto" w:fill="FFFFFF" w:themeFill="background1"/>
          </w:tcPr>
          <w:p w14:paraId="5EA80EF9" w14:textId="117BF2A9" w:rsidR="00104F2B" w:rsidRPr="00980894" w:rsidRDefault="009451F1" w:rsidP="00104F2B">
            <w:pPr>
              <w:rPr>
                <w:rFonts w:cs="Arial"/>
                <w:szCs w:val="20"/>
              </w:rPr>
            </w:pPr>
            <w:r w:rsidRPr="00980894">
              <w:rPr>
                <w:rFonts w:cs="Arial"/>
                <w:szCs w:val="20"/>
              </w:rPr>
              <w:t>1.2</w:t>
            </w:r>
          </w:p>
        </w:tc>
        <w:tc>
          <w:tcPr>
            <w:tcW w:w="1440" w:type="dxa"/>
            <w:tcBorders>
              <w:left w:val="single" w:sz="4" w:space="0" w:color="000000" w:themeColor="text1"/>
            </w:tcBorders>
            <w:shd w:val="clear" w:color="auto" w:fill="FFFFFF" w:themeFill="background1"/>
          </w:tcPr>
          <w:p w14:paraId="70535965" w14:textId="77777777" w:rsidR="00104F2B" w:rsidRPr="00980894" w:rsidRDefault="00104F2B" w:rsidP="00104F2B">
            <w:pPr>
              <w:rPr>
                <w:rFonts w:cs="Arial"/>
                <w:szCs w:val="20"/>
              </w:rPr>
            </w:pPr>
          </w:p>
        </w:tc>
      </w:tr>
      <w:tr w:rsidR="00104F2B" w:rsidRPr="00980894" w14:paraId="7E3C6C62"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AB01FF" w:rsidRPr="00980894" w:rsidRDefault="00AB01FF" w:rsidP="00104F2B">
            <w:pPr>
              <w:tabs>
                <w:tab w:val="left" w:pos="0"/>
                <w:tab w:val="left" w:pos="3720"/>
              </w:tabs>
              <w:outlineLvl w:val="0"/>
              <w:rPr>
                <w:rFonts w:cs="Arial"/>
                <w:i/>
                <w:szCs w:val="20"/>
              </w:rPr>
            </w:pPr>
            <w:r w:rsidRPr="00980894">
              <w:rPr>
                <w:rFonts w:cs="Arial"/>
                <w:b/>
                <w:i/>
                <w:sz w:val="22"/>
                <w:szCs w:val="20"/>
              </w:rPr>
              <w:t>Graded Assignments</w:t>
            </w:r>
          </w:p>
          <w:p w14:paraId="56FDB840" w14:textId="6E7BC4BE" w:rsidR="00104F2B" w:rsidRPr="00980894" w:rsidRDefault="00AB01FF" w:rsidP="009D107E">
            <w:pPr>
              <w:tabs>
                <w:tab w:val="left" w:pos="0"/>
                <w:tab w:val="left" w:pos="3720"/>
              </w:tabs>
              <w:outlineLvl w:val="0"/>
              <w:rPr>
                <w:rFonts w:cs="Arial"/>
                <w:b/>
                <w:i/>
                <w:szCs w:val="20"/>
              </w:rPr>
            </w:pPr>
            <w:r w:rsidRPr="00980894">
              <w:rPr>
                <w:rFonts w:cs="Arial"/>
                <w:i/>
                <w:szCs w:val="20"/>
              </w:rPr>
              <w:t xml:space="preserve">Complete these </w:t>
            </w:r>
            <w:r w:rsidR="009D107E" w:rsidRPr="00980894">
              <w:rPr>
                <w:rFonts w:cs="Arial"/>
                <w:i/>
                <w:szCs w:val="20"/>
              </w:rPr>
              <w:t>graded</w:t>
            </w:r>
            <w:r w:rsidRPr="00980894">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5E92475D" w14:textId="77777777" w:rsidR="00104F2B" w:rsidRPr="00980894" w:rsidRDefault="00104F2B" w:rsidP="00104F2B">
            <w:pPr>
              <w:tabs>
                <w:tab w:val="left" w:pos="0"/>
                <w:tab w:val="left" w:pos="3720"/>
              </w:tabs>
              <w:outlineLvl w:val="0"/>
              <w:rPr>
                <w:rFonts w:cs="Arial"/>
                <w:b/>
                <w:i/>
                <w:szCs w:val="20"/>
              </w:rPr>
            </w:pPr>
            <w:r w:rsidRPr="00980894">
              <w:rPr>
                <w:rFonts w:cs="Arial"/>
                <w:b/>
                <w:i/>
                <w:szCs w:val="20"/>
              </w:rPr>
              <w:t>Alignment</w:t>
            </w:r>
          </w:p>
        </w:tc>
        <w:tc>
          <w:tcPr>
            <w:tcW w:w="1440" w:type="dxa"/>
            <w:tcBorders>
              <w:left w:val="single" w:sz="4" w:space="0" w:color="000000" w:themeColor="text1"/>
            </w:tcBorders>
            <w:shd w:val="clear" w:color="auto" w:fill="D8D9DA"/>
          </w:tcPr>
          <w:p w14:paraId="297B6773" w14:textId="72E6778B" w:rsidR="00104F2B" w:rsidRPr="00980894" w:rsidRDefault="00AB01FF" w:rsidP="00104F2B">
            <w:pPr>
              <w:rPr>
                <w:rFonts w:cs="Arial"/>
                <w:b/>
                <w:i/>
                <w:szCs w:val="20"/>
              </w:rPr>
            </w:pPr>
            <w:r w:rsidRPr="00980894">
              <w:rPr>
                <w:rFonts w:cs="Arial"/>
                <w:b/>
                <w:i/>
                <w:szCs w:val="20"/>
              </w:rPr>
              <w:t>AIE</w:t>
            </w:r>
          </w:p>
        </w:tc>
      </w:tr>
      <w:tr w:rsidR="00104F2B" w:rsidRPr="00980894" w14:paraId="6B66D01B" w14:textId="77777777" w:rsidTr="005B10FE">
        <w:tc>
          <w:tcPr>
            <w:tcW w:w="10170" w:type="dxa"/>
            <w:gridSpan w:val="2"/>
            <w:tcMar>
              <w:top w:w="115" w:type="dxa"/>
              <w:left w:w="115" w:type="dxa"/>
              <w:bottom w:w="115" w:type="dxa"/>
              <w:right w:w="115" w:type="dxa"/>
            </w:tcMar>
          </w:tcPr>
          <w:p w14:paraId="18A34CE4" w14:textId="3241CE57" w:rsidR="00104F2B" w:rsidRPr="00980894" w:rsidRDefault="00C11A5E" w:rsidP="00104F2B">
            <w:pPr>
              <w:tabs>
                <w:tab w:val="left" w:pos="2329"/>
              </w:tabs>
              <w:rPr>
                <w:b/>
              </w:rPr>
            </w:pPr>
            <w:r w:rsidRPr="00980894">
              <w:rPr>
                <w:b/>
              </w:rPr>
              <w:t>Discussion</w:t>
            </w:r>
            <w:r w:rsidR="00104F2B" w:rsidRPr="00980894">
              <w:rPr>
                <w:b/>
              </w:rPr>
              <w:t xml:space="preserve">: </w:t>
            </w:r>
            <w:r w:rsidR="001C1F6F" w:rsidRPr="00980894">
              <w:rPr>
                <w:b/>
              </w:rPr>
              <w:t>T</w:t>
            </w:r>
            <w:r w:rsidR="00500605" w:rsidRPr="00980894">
              <w:rPr>
                <w:b/>
              </w:rPr>
              <w:t>he Basic Communication Model</w:t>
            </w:r>
            <w:r w:rsidR="00104F2B" w:rsidRPr="00980894">
              <w:rPr>
                <w:b/>
              </w:rPr>
              <w:t xml:space="preserve"> </w:t>
            </w:r>
            <w:r w:rsidR="001C1F6F" w:rsidRPr="00980894">
              <w:rPr>
                <w:b/>
              </w:rPr>
              <w:t xml:space="preserve">and </w:t>
            </w:r>
            <w:r w:rsidR="001C1F6F" w:rsidRPr="00980894">
              <w:rPr>
                <w:rFonts w:cs="Arial"/>
                <w:b/>
                <w:szCs w:val="20"/>
              </w:rPr>
              <w:t>Barriers to Communication</w:t>
            </w:r>
          </w:p>
          <w:p w14:paraId="08E46293" w14:textId="77777777" w:rsidR="00736C2B" w:rsidRPr="00980894" w:rsidRDefault="00736C2B" w:rsidP="0087056D">
            <w:pPr>
              <w:tabs>
                <w:tab w:val="left" w:pos="2329"/>
              </w:tabs>
              <w:rPr>
                <w:rFonts w:cs="Arial"/>
                <w:b/>
                <w:szCs w:val="20"/>
              </w:rPr>
            </w:pPr>
          </w:p>
          <w:p w14:paraId="148F9F59" w14:textId="7A49AB99" w:rsidR="007A49DF" w:rsidRPr="00980894" w:rsidRDefault="00736C2B" w:rsidP="007A49DF">
            <w:pPr>
              <w:pStyle w:val="AssignmentsLevel2"/>
              <w:numPr>
                <w:ilvl w:val="0"/>
                <w:numId w:val="0"/>
              </w:numPr>
            </w:pPr>
            <w:r w:rsidRPr="00980894">
              <w:rPr>
                <w:b/>
              </w:rPr>
              <w:t xml:space="preserve">Read </w:t>
            </w:r>
            <w:hyperlink r:id="rId22" w:history="1">
              <w:r w:rsidR="007A49DF" w:rsidRPr="00980894">
                <w:rPr>
                  <w:rStyle w:val="Hyperlink"/>
                </w:rPr>
                <w:t>Basics of Communication</w:t>
              </w:r>
            </w:hyperlink>
            <w:r w:rsidR="00274F2B" w:rsidRPr="00980894">
              <w:rPr>
                <w:rStyle w:val="Hyperlink"/>
                <w:color w:val="auto"/>
                <w:u w:val="none"/>
              </w:rPr>
              <w:t>.</w:t>
            </w:r>
            <w:r w:rsidR="00274F2B" w:rsidRPr="00980894">
              <w:rPr>
                <w:rStyle w:val="Hyperlink"/>
              </w:rPr>
              <w:t xml:space="preserve"> </w:t>
            </w:r>
          </w:p>
          <w:p w14:paraId="7653F386" w14:textId="77777777" w:rsidR="00736C2B" w:rsidRPr="00980894" w:rsidRDefault="00736C2B" w:rsidP="00736C2B">
            <w:pPr>
              <w:pStyle w:val="AssignmentsLevel1"/>
              <w:rPr>
                <w:b/>
              </w:rPr>
            </w:pPr>
          </w:p>
          <w:p w14:paraId="07A5B986" w14:textId="06CDC877" w:rsidR="00274F2B" w:rsidRDefault="00736C2B" w:rsidP="00736C2B">
            <w:pPr>
              <w:pStyle w:val="AssignmentsLevel1"/>
            </w:pPr>
            <w:r w:rsidRPr="00980894">
              <w:rPr>
                <w:b/>
              </w:rPr>
              <w:t>Watch</w:t>
            </w:r>
            <w:r w:rsidRPr="00980894">
              <w:t xml:space="preserve"> the following</w:t>
            </w:r>
            <w:r w:rsidR="00DB442D" w:rsidRPr="00980894">
              <w:t>:</w:t>
            </w:r>
          </w:p>
          <w:p w14:paraId="1F902877" w14:textId="77777777" w:rsidR="00516BA8" w:rsidRPr="00980894" w:rsidRDefault="00516BA8" w:rsidP="00736C2B">
            <w:pPr>
              <w:pStyle w:val="AssignmentsLevel1"/>
            </w:pPr>
          </w:p>
          <w:p w14:paraId="039F5166" w14:textId="338FEE07" w:rsidR="00736C2B" w:rsidRPr="00980894" w:rsidRDefault="00274F2B" w:rsidP="00736C2B">
            <w:pPr>
              <w:pStyle w:val="AssignmentsLevel2"/>
              <w:rPr>
                <w:rStyle w:val="Hyperlink"/>
                <w:color w:val="auto"/>
                <w:u w:val="none"/>
              </w:rPr>
            </w:pPr>
            <w:r w:rsidRPr="00980894">
              <w:t>"</w:t>
            </w:r>
            <w:hyperlink r:id="rId23" w:history="1">
              <w:r w:rsidR="00736C2B" w:rsidRPr="00980894">
                <w:rPr>
                  <w:rStyle w:val="Hyperlink"/>
                </w:rPr>
                <w:t>10 Ways to Have a Better Conversation</w:t>
              </w:r>
            </w:hyperlink>
            <w:r w:rsidRPr="00980894">
              <w:rPr>
                <w:rStyle w:val="Hyperlink"/>
                <w:color w:val="auto"/>
                <w:u w:val="none"/>
              </w:rPr>
              <w:t>"</w:t>
            </w:r>
          </w:p>
          <w:p w14:paraId="670CC4B8" w14:textId="4BE7DC9B" w:rsidR="00736C2B" w:rsidRPr="00980894" w:rsidRDefault="00274F2B" w:rsidP="00736C2B">
            <w:pPr>
              <w:pStyle w:val="AssignmentsLevel2"/>
              <w:rPr>
                <w:rStyle w:val="Hyperlink"/>
                <w:color w:val="auto"/>
                <w:u w:val="none"/>
              </w:rPr>
            </w:pPr>
            <w:r w:rsidRPr="00980894">
              <w:t>"</w:t>
            </w:r>
            <w:hyperlink r:id="rId24" w:history="1">
              <w:r w:rsidR="00736C2B" w:rsidRPr="00980894">
                <w:rPr>
                  <w:rStyle w:val="Hyperlink"/>
                </w:rPr>
                <w:t>Barriers of Effective Communication</w:t>
              </w:r>
            </w:hyperlink>
            <w:r w:rsidRPr="00980894">
              <w:rPr>
                <w:rStyle w:val="Hyperlink"/>
                <w:color w:val="auto"/>
                <w:u w:val="none"/>
              </w:rPr>
              <w:t>"</w:t>
            </w:r>
          </w:p>
          <w:p w14:paraId="74950525" w14:textId="77777777" w:rsidR="00736C2B" w:rsidRPr="00980894" w:rsidRDefault="00736C2B">
            <w:pPr>
              <w:pStyle w:val="AssignmentsLevel2"/>
              <w:numPr>
                <w:ilvl w:val="0"/>
                <w:numId w:val="0"/>
              </w:numPr>
              <w:rPr>
                <w:rStyle w:val="Hyperlink"/>
              </w:rPr>
            </w:pPr>
          </w:p>
          <w:p w14:paraId="570C1983" w14:textId="4295D4C7" w:rsidR="0087056D" w:rsidRPr="00980894" w:rsidRDefault="00516BA8" w:rsidP="00736C2B">
            <w:pPr>
              <w:pStyle w:val="AssignmentsLevel1"/>
            </w:pPr>
            <w:r w:rsidRPr="006C0FC9">
              <w:rPr>
                <w:b/>
                <w:bCs/>
                <w:iCs/>
              </w:rPr>
              <w:t xml:space="preserve">Respond </w:t>
            </w:r>
            <w:r w:rsidRPr="006C0FC9">
              <w:rPr>
                <w:iCs/>
              </w:rPr>
              <w:t>to the following question by Thursday 11:59 p.m. (EST). Provide specific examples to support your answers:</w:t>
            </w:r>
            <w:r w:rsidR="0087056D" w:rsidRPr="00980894">
              <w:t xml:space="preserve"> </w:t>
            </w:r>
          </w:p>
          <w:p w14:paraId="05697E1B" w14:textId="77777777" w:rsidR="00A8711A" w:rsidRPr="00980894" w:rsidRDefault="00A8711A" w:rsidP="0087056D">
            <w:pPr>
              <w:tabs>
                <w:tab w:val="left" w:pos="2329"/>
              </w:tabs>
              <w:rPr>
                <w:rFonts w:cs="Arial"/>
                <w:b/>
                <w:szCs w:val="20"/>
              </w:rPr>
            </w:pPr>
          </w:p>
          <w:p w14:paraId="3B1793E5" w14:textId="5CB118B2" w:rsidR="00A8711A" w:rsidRPr="00980894" w:rsidRDefault="001C1F6F" w:rsidP="00652266">
            <w:pPr>
              <w:pStyle w:val="AssignmentsLevel2"/>
            </w:pPr>
            <w:r w:rsidRPr="00980894">
              <w:t xml:space="preserve">Summarize the </w:t>
            </w:r>
            <w:r w:rsidR="00561C82" w:rsidRPr="00980894">
              <w:t>b</w:t>
            </w:r>
            <w:r w:rsidR="00652266" w:rsidRPr="00980894">
              <w:t xml:space="preserve">asic </w:t>
            </w:r>
            <w:r w:rsidR="00561C82" w:rsidRPr="00980894">
              <w:t>c</w:t>
            </w:r>
            <w:r w:rsidRPr="00980894">
              <w:t xml:space="preserve">ommunication </w:t>
            </w:r>
            <w:r w:rsidR="00561C82" w:rsidRPr="00980894">
              <w:t>m</w:t>
            </w:r>
            <w:r w:rsidRPr="00980894">
              <w:t>odel</w:t>
            </w:r>
            <w:r w:rsidR="00652266" w:rsidRPr="00980894">
              <w:t xml:space="preserve"> and c</w:t>
            </w:r>
            <w:r w:rsidR="0087056D" w:rsidRPr="00980894">
              <w:t xml:space="preserve">reate a list of </w:t>
            </w:r>
            <w:r w:rsidRPr="00980894">
              <w:t xml:space="preserve">common </w:t>
            </w:r>
            <w:r w:rsidR="0087056D" w:rsidRPr="00980894">
              <w:t xml:space="preserve">communication barriers based on </w:t>
            </w:r>
            <w:r w:rsidR="00C65C8C" w:rsidRPr="00980894">
              <w:lastRenderedPageBreak/>
              <w:t xml:space="preserve">what you saw in </w:t>
            </w:r>
            <w:r w:rsidR="00E975D9" w:rsidRPr="00980894">
              <w:t>this week’s videos</w:t>
            </w:r>
            <w:r w:rsidR="0087056D" w:rsidRPr="00980894">
              <w:t xml:space="preserve">. </w:t>
            </w:r>
            <w:r w:rsidR="00C65C8C" w:rsidRPr="00980894">
              <w:t>N</w:t>
            </w:r>
            <w:r w:rsidR="0087056D" w:rsidRPr="00980894">
              <w:t xml:space="preserve">ext to each </w:t>
            </w:r>
            <w:r w:rsidR="00E975D9" w:rsidRPr="00980894">
              <w:t>barrier</w:t>
            </w:r>
            <w:r w:rsidR="00561C82" w:rsidRPr="00980894">
              <w:t>,</w:t>
            </w:r>
            <w:r w:rsidR="0087056D" w:rsidRPr="00980894">
              <w:t xml:space="preserve"> indicate which </w:t>
            </w:r>
            <w:r w:rsidR="00E975D9" w:rsidRPr="00980894">
              <w:t>video</w:t>
            </w:r>
            <w:r w:rsidR="0087056D" w:rsidRPr="00980894">
              <w:t xml:space="preserve"> </w:t>
            </w:r>
            <w:r w:rsidR="00E975D9" w:rsidRPr="00980894">
              <w:t>you saw it in</w:t>
            </w:r>
            <w:r w:rsidR="0087056D" w:rsidRPr="00980894">
              <w:t>.</w:t>
            </w:r>
          </w:p>
          <w:p w14:paraId="0E592DBB" w14:textId="77777777" w:rsidR="00561C82" w:rsidRPr="00980894" w:rsidRDefault="00561C82" w:rsidP="00D30B55">
            <w:pPr>
              <w:pStyle w:val="AssignmentsLevel2"/>
              <w:numPr>
                <w:ilvl w:val="0"/>
                <w:numId w:val="0"/>
              </w:numPr>
              <w:ind w:left="360"/>
            </w:pPr>
          </w:p>
          <w:p w14:paraId="3523A904" w14:textId="5CB1CF16" w:rsidR="0087056D" w:rsidRPr="00980894" w:rsidRDefault="0087056D" w:rsidP="00736C2B">
            <w:pPr>
              <w:pStyle w:val="AssignmentsLevel3"/>
              <w:rPr>
                <w:b/>
              </w:rPr>
            </w:pPr>
            <w:r w:rsidRPr="00980894">
              <w:t xml:space="preserve">What does this information </w:t>
            </w:r>
            <w:r w:rsidR="00652266" w:rsidRPr="00980894">
              <w:t>(</w:t>
            </w:r>
            <w:r w:rsidR="00561C82" w:rsidRPr="00980894">
              <w:t>b</w:t>
            </w:r>
            <w:r w:rsidR="00652266" w:rsidRPr="00980894">
              <w:t xml:space="preserve">asic </w:t>
            </w:r>
            <w:r w:rsidR="00561C82" w:rsidRPr="00980894">
              <w:t>c</w:t>
            </w:r>
            <w:r w:rsidR="00652266" w:rsidRPr="00980894">
              <w:t xml:space="preserve">ommunication </w:t>
            </w:r>
            <w:r w:rsidR="00561C82" w:rsidRPr="00980894">
              <w:t>m</w:t>
            </w:r>
            <w:r w:rsidR="00652266" w:rsidRPr="00980894">
              <w:t xml:space="preserve">odel and common communication barriers) </w:t>
            </w:r>
            <w:r w:rsidRPr="00980894">
              <w:t>tell you about your and others</w:t>
            </w:r>
            <w:r w:rsidR="00561C82" w:rsidRPr="00980894">
              <w:t>'</w:t>
            </w:r>
            <w:r w:rsidRPr="00980894">
              <w:t xml:space="preserve"> (i.e. friends, family, co-workers, etc.) communication processes? Be specific and </w:t>
            </w:r>
            <w:r w:rsidR="001C1F6F" w:rsidRPr="00980894">
              <w:t xml:space="preserve">use examples from your life to </w:t>
            </w:r>
            <w:r w:rsidR="00E975D9" w:rsidRPr="00980894">
              <w:t>show a</w:t>
            </w:r>
            <w:r w:rsidRPr="00980894">
              <w:t xml:space="preserve"> direct connection between your example</w:t>
            </w:r>
            <w:r w:rsidR="001C1F6F" w:rsidRPr="00980894">
              <w:t xml:space="preserve">s, </w:t>
            </w:r>
            <w:r w:rsidR="00A8711A" w:rsidRPr="00980894">
              <w:t xml:space="preserve">the </w:t>
            </w:r>
            <w:r w:rsidR="00561C82" w:rsidRPr="00980894">
              <w:t>b</w:t>
            </w:r>
            <w:r w:rsidR="00A8711A" w:rsidRPr="00980894">
              <w:t xml:space="preserve">asic </w:t>
            </w:r>
            <w:r w:rsidR="00561C82" w:rsidRPr="00980894">
              <w:t>c</w:t>
            </w:r>
            <w:r w:rsidR="00A8711A" w:rsidRPr="00980894">
              <w:t xml:space="preserve">ommunication </w:t>
            </w:r>
            <w:r w:rsidR="00561C82" w:rsidRPr="00980894">
              <w:t>m</w:t>
            </w:r>
            <w:r w:rsidR="00A8711A" w:rsidRPr="00980894">
              <w:t>odel</w:t>
            </w:r>
            <w:r w:rsidR="00561C82" w:rsidRPr="00980894">
              <w:t>,</w:t>
            </w:r>
            <w:r w:rsidR="00A8711A" w:rsidRPr="00980894">
              <w:t xml:space="preserve"> and </w:t>
            </w:r>
            <w:r w:rsidRPr="00980894">
              <w:t>your list of communication barriers.</w:t>
            </w:r>
          </w:p>
          <w:p w14:paraId="1F4D9C9A" w14:textId="77777777" w:rsidR="00561C82" w:rsidRPr="00980894" w:rsidRDefault="00561C82" w:rsidP="00D30B55">
            <w:pPr>
              <w:pStyle w:val="AssignmentsLevel3"/>
              <w:numPr>
                <w:ilvl w:val="0"/>
                <w:numId w:val="0"/>
              </w:numPr>
              <w:ind w:left="720"/>
              <w:rPr>
                <w:b/>
              </w:rPr>
            </w:pPr>
          </w:p>
          <w:p w14:paraId="3417C2DD" w14:textId="2A6223E0" w:rsidR="0087056D" w:rsidRPr="00980894" w:rsidRDefault="0087056D" w:rsidP="00736C2B">
            <w:pPr>
              <w:pStyle w:val="AssignmentsLevel3"/>
              <w:rPr>
                <w:b/>
              </w:rPr>
            </w:pPr>
            <w:r w:rsidRPr="00980894">
              <w:t>How will you change how you communicate based on these presentations?</w:t>
            </w:r>
            <w:r w:rsidR="001C4058" w:rsidRPr="00980894">
              <w:t xml:space="preserve"> Why?</w:t>
            </w:r>
          </w:p>
          <w:p w14:paraId="162E7314" w14:textId="6D94C62B" w:rsidR="0087056D" w:rsidRPr="00980894" w:rsidRDefault="0087056D" w:rsidP="0087056D">
            <w:pPr>
              <w:pStyle w:val="AssignmentsLevel1"/>
            </w:pPr>
          </w:p>
          <w:p w14:paraId="063F42F2" w14:textId="017F3AF0" w:rsidR="00D9436B" w:rsidRPr="00980894" w:rsidRDefault="00516BA8" w:rsidP="00EA58FE">
            <w:pPr>
              <w:pStyle w:val="AssignmentsLevel1"/>
            </w:pPr>
            <w:r w:rsidRPr="006C0FC9">
              <w:rPr>
                <w:b/>
                <w:bCs/>
                <w:iCs/>
              </w:rPr>
              <w:t xml:space="preserve">Post </w:t>
            </w:r>
            <w:r w:rsidRPr="006C0FC9">
              <w:rPr>
                <w:iCs/>
              </w:rPr>
              <w:t>constructive criticism, clarification, additional questions, or your own relevant thoughts to three of your classmates' posts by 11:59 p.m. (EST) on Sunday.</w:t>
            </w:r>
            <w:r>
              <w:rPr>
                <w:iCs/>
              </w:rPr>
              <w:t xml:space="preserve"> Consider including the following:</w:t>
            </w:r>
          </w:p>
          <w:p w14:paraId="16E4537E" w14:textId="77777777" w:rsidR="00561C82" w:rsidRPr="00980894" w:rsidRDefault="00561C82" w:rsidP="00EA58FE">
            <w:pPr>
              <w:pStyle w:val="AssignmentsLevel1"/>
            </w:pPr>
          </w:p>
          <w:p w14:paraId="3D23DB4D" w14:textId="77777777" w:rsidR="00D9436B" w:rsidRPr="00980894" w:rsidRDefault="00D9436B" w:rsidP="00032FA7">
            <w:pPr>
              <w:pStyle w:val="AssignmentsLevel1"/>
              <w:numPr>
                <w:ilvl w:val="0"/>
                <w:numId w:val="24"/>
              </w:numPr>
            </w:pPr>
            <w:r w:rsidRPr="00980894">
              <w:t>T</w:t>
            </w:r>
            <w:r w:rsidR="001C4058" w:rsidRPr="00980894">
              <w:t>he communication commonalities you observed</w:t>
            </w:r>
          </w:p>
          <w:p w14:paraId="71271B50" w14:textId="77777777" w:rsidR="00D9436B" w:rsidRPr="00980894" w:rsidRDefault="00D9436B" w:rsidP="00032FA7">
            <w:pPr>
              <w:pStyle w:val="AssignmentsLevel1"/>
              <w:numPr>
                <w:ilvl w:val="0"/>
                <w:numId w:val="24"/>
              </w:numPr>
            </w:pPr>
            <w:r w:rsidRPr="00980894">
              <w:t>A</w:t>
            </w:r>
            <w:r w:rsidR="001C4058" w:rsidRPr="00980894">
              <w:t xml:space="preserve"> communication barrier you have not thought of that resonates with you</w:t>
            </w:r>
          </w:p>
          <w:p w14:paraId="47546107" w14:textId="79C39AF1" w:rsidR="00CB2F95" w:rsidRPr="00980894" w:rsidRDefault="00D9436B" w:rsidP="00CB2F95">
            <w:pPr>
              <w:pStyle w:val="AssignmentsLevel1"/>
              <w:numPr>
                <w:ilvl w:val="0"/>
                <w:numId w:val="24"/>
              </w:numPr>
            </w:pPr>
            <w:r w:rsidRPr="00980894">
              <w:t>S</w:t>
            </w:r>
            <w:r w:rsidR="001C4058" w:rsidRPr="00980894">
              <w:t>uggestions to others on changing communication</w:t>
            </w:r>
            <w:r w:rsidR="003C0342" w:rsidRPr="00980894">
              <w:t>s</w:t>
            </w:r>
          </w:p>
          <w:p w14:paraId="4BEF799B" w14:textId="4D7258A5" w:rsidR="00D9436B" w:rsidRPr="00980894" w:rsidRDefault="00D9436B" w:rsidP="00032FA7">
            <w:pPr>
              <w:pStyle w:val="AssignmentsLevel1"/>
              <w:numPr>
                <w:ilvl w:val="0"/>
                <w:numId w:val="24"/>
              </w:numPr>
            </w:pPr>
            <w:r w:rsidRPr="00980894">
              <w:t>A</w:t>
            </w:r>
            <w:r w:rsidR="001C4058" w:rsidRPr="00980894">
              <w:t xml:space="preserve">nything else you would like to include  </w:t>
            </w:r>
          </w:p>
          <w:p w14:paraId="5FF1C7CF" w14:textId="30AFCD67" w:rsidR="00104F2B" w:rsidRPr="00516BA8" w:rsidRDefault="00CB2F95" w:rsidP="00246010">
            <w:pPr>
              <w:pStyle w:val="AssignmentsLevel1"/>
              <w:numPr>
                <w:ilvl w:val="0"/>
                <w:numId w:val="24"/>
              </w:numPr>
            </w:pPr>
            <w:r w:rsidRPr="00980894">
              <w:t xml:space="preserve">A response to something a student commented about your post  </w:t>
            </w:r>
          </w:p>
        </w:tc>
        <w:tc>
          <w:tcPr>
            <w:tcW w:w="1440" w:type="dxa"/>
          </w:tcPr>
          <w:p w14:paraId="598B356D" w14:textId="438D1BF5" w:rsidR="00104F2B" w:rsidRPr="00980894" w:rsidRDefault="000655B5" w:rsidP="00104F2B">
            <w:pPr>
              <w:tabs>
                <w:tab w:val="left" w:pos="2329"/>
              </w:tabs>
              <w:rPr>
                <w:rFonts w:cs="Arial"/>
                <w:szCs w:val="20"/>
              </w:rPr>
            </w:pPr>
            <w:r w:rsidRPr="00980894">
              <w:rPr>
                <w:rFonts w:cs="Arial"/>
                <w:szCs w:val="20"/>
              </w:rPr>
              <w:lastRenderedPageBreak/>
              <w:t>1.1</w:t>
            </w:r>
            <w:r w:rsidR="00194F49" w:rsidRPr="00980894">
              <w:rPr>
                <w:rFonts w:cs="Arial"/>
                <w:szCs w:val="20"/>
              </w:rPr>
              <w:t xml:space="preserve">, </w:t>
            </w:r>
            <w:r w:rsidR="00A8711A" w:rsidRPr="00980894">
              <w:rPr>
                <w:rFonts w:cs="Arial"/>
                <w:szCs w:val="20"/>
              </w:rPr>
              <w:t xml:space="preserve">1.2, </w:t>
            </w:r>
            <w:r w:rsidR="00194F49" w:rsidRPr="00980894">
              <w:rPr>
                <w:rFonts w:cs="Arial"/>
                <w:szCs w:val="20"/>
              </w:rPr>
              <w:t>1.4</w:t>
            </w:r>
          </w:p>
        </w:tc>
        <w:tc>
          <w:tcPr>
            <w:tcW w:w="1440" w:type="dxa"/>
          </w:tcPr>
          <w:p w14:paraId="4C8D7FA6" w14:textId="13933B43" w:rsidR="00104F2B" w:rsidRPr="00980894" w:rsidRDefault="00E975D9" w:rsidP="00500605">
            <w:pPr>
              <w:tabs>
                <w:tab w:val="left" w:pos="2329"/>
              </w:tabs>
              <w:rPr>
                <w:rFonts w:cs="Arial"/>
                <w:szCs w:val="20"/>
              </w:rPr>
            </w:pPr>
            <w:r w:rsidRPr="00980894">
              <w:t>2 hours</w:t>
            </w:r>
          </w:p>
        </w:tc>
      </w:tr>
      <w:tr w:rsidR="00736C2B" w:rsidRPr="00980894" w14:paraId="0E15F64E" w14:textId="77777777" w:rsidTr="002814EF">
        <w:tc>
          <w:tcPr>
            <w:tcW w:w="10170" w:type="dxa"/>
            <w:gridSpan w:val="2"/>
            <w:tcMar>
              <w:top w:w="115" w:type="dxa"/>
              <w:left w:w="115" w:type="dxa"/>
              <w:bottom w:w="115" w:type="dxa"/>
              <w:right w:w="115" w:type="dxa"/>
            </w:tcMar>
          </w:tcPr>
          <w:p w14:paraId="2BA50CD0" w14:textId="5F01AE76" w:rsidR="00736C2B" w:rsidRPr="00980894" w:rsidRDefault="00736C2B" w:rsidP="002814EF">
            <w:pPr>
              <w:tabs>
                <w:tab w:val="left" w:pos="2329"/>
              </w:tabs>
              <w:rPr>
                <w:rFonts w:cs="Arial"/>
                <w:b/>
                <w:szCs w:val="20"/>
              </w:rPr>
            </w:pPr>
            <w:r w:rsidRPr="00980894">
              <w:rPr>
                <w:rFonts w:cs="Arial"/>
                <w:b/>
                <w:szCs w:val="20"/>
              </w:rPr>
              <w:t>Discussion: Communication Style Identification</w:t>
            </w:r>
          </w:p>
          <w:p w14:paraId="4CA01635" w14:textId="77777777" w:rsidR="007A49DF" w:rsidRPr="00980894" w:rsidRDefault="007A49DF" w:rsidP="007A49DF">
            <w:pPr>
              <w:tabs>
                <w:tab w:val="left" w:pos="2329"/>
              </w:tabs>
              <w:rPr>
                <w:rFonts w:cs="Arial"/>
                <w:b/>
                <w:szCs w:val="20"/>
              </w:rPr>
            </w:pPr>
          </w:p>
          <w:p w14:paraId="50A7864C" w14:textId="5CF3A118" w:rsidR="007A49DF" w:rsidRPr="00980894" w:rsidRDefault="007A49DF" w:rsidP="007A49DF">
            <w:pPr>
              <w:tabs>
                <w:tab w:val="left" w:pos="2329"/>
              </w:tabs>
              <w:rPr>
                <w:rFonts w:cs="Arial"/>
                <w:b/>
                <w:szCs w:val="20"/>
              </w:rPr>
            </w:pPr>
            <w:r w:rsidRPr="00980894">
              <w:rPr>
                <w:rFonts w:cs="Arial"/>
                <w:b/>
                <w:szCs w:val="20"/>
              </w:rPr>
              <w:t xml:space="preserve">Read </w:t>
            </w:r>
            <w:hyperlink r:id="rId25" w:history="1">
              <w:r w:rsidRPr="00980894">
                <w:rPr>
                  <w:rStyle w:val="Hyperlink"/>
                </w:rPr>
                <w:t>Five Communication Styles</w:t>
              </w:r>
            </w:hyperlink>
            <w:r w:rsidR="00561C82" w:rsidRPr="00980894">
              <w:rPr>
                <w:rStyle w:val="Hyperlink"/>
                <w:color w:val="auto"/>
                <w:u w:val="none"/>
              </w:rPr>
              <w:t>.</w:t>
            </w:r>
          </w:p>
          <w:p w14:paraId="75E95855" w14:textId="22330DD1" w:rsidR="00736C2B" w:rsidRPr="00980894" w:rsidRDefault="00736C2B" w:rsidP="002814EF">
            <w:pPr>
              <w:tabs>
                <w:tab w:val="left" w:pos="2329"/>
              </w:tabs>
              <w:rPr>
                <w:rFonts w:cs="Arial"/>
                <w:b/>
                <w:szCs w:val="20"/>
              </w:rPr>
            </w:pPr>
          </w:p>
          <w:p w14:paraId="13EEADBE" w14:textId="51759F7A" w:rsidR="00736C2B" w:rsidRPr="00980894" w:rsidRDefault="00516BA8" w:rsidP="002814EF">
            <w:pPr>
              <w:rPr>
                <w:rFonts w:cs="Arial"/>
                <w:szCs w:val="20"/>
              </w:rPr>
            </w:pPr>
            <w:r w:rsidRPr="006C0FC9">
              <w:rPr>
                <w:rFonts w:cs="Arial"/>
                <w:b/>
                <w:bCs/>
                <w:iCs/>
                <w:szCs w:val="20"/>
              </w:rPr>
              <w:t xml:space="preserve">Respond </w:t>
            </w:r>
            <w:r w:rsidRPr="006C0FC9">
              <w:rPr>
                <w:rFonts w:cs="Arial"/>
                <w:iCs/>
                <w:szCs w:val="20"/>
              </w:rPr>
              <w:t>to the following question by Thursday 11:59 p.m. (EST). Provide specific examples to support your answers:</w:t>
            </w:r>
            <w:r w:rsidR="00736C2B" w:rsidRPr="00980894">
              <w:rPr>
                <w:rFonts w:cs="Arial"/>
                <w:szCs w:val="20"/>
              </w:rPr>
              <w:t xml:space="preserve"> </w:t>
            </w:r>
          </w:p>
          <w:p w14:paraId="59571B3A" w14:textId="77777777" w:rsidR="00DB442D" w:rsidRPr="00980894" w:rsidRDefault="00DB442D" w:rsidP="002814EF">
            <w:pPr>
              <w:rPr>
                <w:rFonts w:cs="Arial"/>
                <w:szCs w:val="20"/>
              </w:rPr>
            </w:pPr>
          </w:p>
          <w:p w14:paraId="468C050D" w14:textId="66A5C45D" w:rsidR="00736C2B" w:rsidRPr="00980894" w:rsidRDefault="007A49DF" w:rsidP="00032FA7">
            <w:pPr>
              <w:pStyle w:val="ListParagraph"/>
              <w:numPr>
                <w:ilvl w:val="0"/>
                <w:numId w:val="14"/>
              </w:numPr>
              <w:contextualSpacing/>
              <w:rPr>
                <w:rFonts w:cs="Arial"/>
                <w:szCs w:val="20"/>
              </w:rPr>
            </w:pPr>
            <w:r w:rsidRPr="00980894">
              <w:rPr>
                <w:rFonts w:cs="Arial"/>
                <w:szCs w:val="20"/>
              </w:rPr>
              <w:t>W</w:t>
            </w:r>
            <w:r w:rsidR="00736C2B" w:rsidRPr="00980894">
              <w:rPr>
                <w:rFonts w:cs="Arial"/>
                <w:szCs w:val="20"/>
              </w:rPr>
              <w:t xml:space="preserve">hat </w:t>
            </w:r>
            <w:r w:rsidR="00652266" w:rsidRPr="00980894">
              <w:rPr>
                <w:rFonts w:cs="Arial"/>
                <w:szCs w:val="20"/>
              </w:rPr>
              <w:t xml:space="preserve">communication </w:t>
            </w:r>
            <w:r w:rsidR="00736C2B" w:rsidRPr="00980894">
              <w:rPr>
                <w:rFonts w:cs="Arial"/>
                <w:szCs w:val="20"/>
              </w:rPr>
              <w:t xml:space="preserve">styles are prevalent at your work </w:t>
            </w:r>
            <w:r w:rsidR="001C4058" w:rsidRPr="00980894">
              <w:rPr>
                <w:rFonts w:cs="Arial"/>
                <w:szCs w:val="20"/>
              </w:rPr>
              <w:t>place?</w:t>
            </w:r>
            <w:r w:rsidR="00736C2B" w:rsidRPr="00980894">
              <w:rPr>
                <w:rFonts w:cs="Arial"/>
                <w:szCs w:val="20"/>
              </w:rPr>
              <w:t xml:space="preserve"> </w:t>
            </w:r>
          </w:p>
          <w:p w14:paraId="04AA91F4" w14:textId="79ADDDAD" w:rsidR="00736C2B" w:rsidRPr="00980894" w:rsidRDefault="00736C2B" w:rsidP="00032FA7">
            <w:pPr>
              <w:pStyle w:val="ListParagraph"/>
              <w:numPr>
                <w:ilvl w:val="0"/>
                <w:numId w:val="14"/>
              </w:numPr>
              <w:contextualSpacing/>
              <w:rPr>
                <w:rFonts w:cs="Arial"/>
                <w:szCs w:val="20"/>
              </w:rPr>
            </w:pPr>
            <w:r w:rsidRPr="00980894">
              <w:rPr>
                <w:rFonts w:cs="Arial"/>
                <w:szCs w:val="20"/>
              </w:rPr>
              <w:t>Identify the style</w:t>
            </w:r>
            <w:r w:rsidR="007A49DF" w:rsidRPr="00980894">
              <w:rPr>
                <w:rFonts w:cs="Arial"/>
                <w:szCs w:val="20"/>
              </w:rPr>
              <w:t>(</w:t>
            </w:r>
            <w:r w:rsidRPr="00980894">
              <w:rPr>
                <w:rFonts w:cs="Arial"/>
                <w:szCs w:val="20"/>
              </w:rPr>
              <w:t>s</w:t>
            </w:r>
            <w:r w:rsidR="007A49DF" w:rsidRPr="00980894">
              <w:rPr>
                <w:rFonts w:cs="Arial"/>
                <w:szCs w:val="20"/>
              </w:rPr>
              <w:t>)</w:t>
            </w:r>
            <w:r w:rsidRPr="00980894">
              <w:rPr>
                <w:rFonts w:cs="Arial"/>
                <w:szCs w:val="20"/>
              </w:rPr>
              <w:t xml:space="preserve"> you use</w:t>
            </w:r>
            <w:r w:rsidR="007A49DF" w:rsidRPr="00980894">
              <w:rPr>
                <w:rFonts w:cs="Arial"/>
                <w:szCs w:val="20"/>
              </w:rPr>
              <w:t>.</w:t>
            </w:r>
            <w:r w:rsidRPr="00980894">
              <w:rPr>
                <w:rFonts w:cs="Arial"/>
                <w:szCs w:val="20"/>
              </w:rPr>
              <w:t xml:space="preserve"> Which do you use the most? What would you change in your communication style preference? </w:t>
            </w:r>
            <w:r w:rsidR="00652266" w:rsidRPr="00980894">
              <w:rPr>
                <w:rFonts w:cs="Arial"/>
                <w:szCs w:val="20"/>
              </w:rPr>
              <w:t>Why?</w:t>
            </w:r>
          </w:p>
          <w:p w14:paraId="4CFB10D1" w14:textId="0D9E48EF" w:rsidR="00736C2B" w:rsidRDefault="00736C2B" w:rsidP="002814EF">
            <w:pPr>
              <w:pStyle w:val="AssignmentsLevel1"/>
            </w:pPr>
          </w:p>
          <w:p w14:paraId="06319DF6" w14:textId="2DE54E41" w:rsidR="00D9436B" w:rsidRPr="00980894" w:rsidRDefault="00516BA8" w:rsidP="00516BA8">
            <w:pPr>
              <w:pStyle w:val="AssignmentsLevel1"/>
            </w:pPr>
            <w:r w:rsidRPr="006C0FC9">
              <w:rPr>
                <w:b/>
                <w:bCs/>
                <w:iCs/>
              </w:rPr>
              <w:t xml:space="preserve">Post </w:t>
            </w:r>
            <w:r w:rsidRPr="006C0FC9">
              <w:rPr>
                <w:iCs/>
              </w:rPr>
              <w:t>constructive criticism, clarification, additional questions, or your own relevant thoughts to three of your classmates' posts by 11:59 p.m. (EST) on Sunday.</w:t>
            </w:r>
            <w:r>
              <w:rPr>
                <w:iCs/>
              </w:rPr>
              <w:t xml:space="preserve"> Consider including the following:</w:t>
            </w:r>
          </w:p>
          <w:p w14:paraId="4E67AB0C" w14:textId="77777777" w:rsidR="00561C82" w:rsidRPr="00980894" w:rsidRDefault="00561C82" w:rsidP="00EA58FE">
            <w:pPr>
              <w:tabs>
                <w:tab w:val="left" w:pos="2329"/>
              </w:tabs>
            </w:pPr>
          </w:p>
          <w:p w14:paraId="1AD18429" w14:textId="7A19C977" w:rsidR="00D9436B" w:rsidRPr="00980894" w:rsidRDefault="00D9436B" w:rsidP="00032FA7">
            <w:pPr>
              <w:pStyle w:val="ListParagraph"/>
              <w:numPr>
                <w:ilvl w:val="0"/>
                <w:numId w:val="25"/>
              </w:numPr>
              <w:tabs>
                <w:tab w:val="left" w:pos="2329"/>
              </w:tabs>
            </w:pPr>
            <w:r w:rsidRPr="00980894">
              <w:t>S</w:t>
            </w:r>
            <w:r w:rsidR="001C4058" w:rsidRPr="00980894">
              <w:t xml:space="preserve">uggest to others the possible reason/s for the communication style </w:t>
            </w:r>
            <w:r w:rsidR="00B14253" w:rsidRPr="00980894">
              <w:t xml:space="preserve">they observed at work </w:t>
            </w:r>
            <w:r w:rsidR="00603C5B" w:rsidRPr="00980894">
              <w:t>and identified</w:t>
            </w:r>
            <w:r w:rsidR="00B14253" w:rsidRPr="00980894">
              <w:t xml:space="preserve"> for themselves</w:t>
            </w:r>
            <w:r w:rsidR="00561C82" w:rsidRPr="00980894">
              <w:t>.</w:t>
            </w:r>
          </w:p>
          <w:p w14:paraId="77036D59" w14:textId="39CBEBA7" w:rsidR="00D9436B" w:rsidRPr="00980894" w:rsidRDefault="00D9436B" w:rsidP="00032FA7">
            <w:pPr>
              <w:pStyle w:val="ListParagraph"/>
              <w:numPr>
                <w:ilvl w:val="0"/>
                <w:numId w:val="25"/>
              </w:numPr>
              <w:tabs>
                <w:tab w:val="left" w:pos="2329"/>
              </w:tabs>
            </w:pPr>
            <w:r w:rsidRPr="00980894">
              <w:t>R</w:t>
            </w:r>
            <w:r w:rsidR="00B14253" w:rsidRPr="00980894">
              <w:t>espond to the communication style reasons suggested for your work place and yourself</w:t>
            </w:r>
            <w:r w:rsidR="00561C82" w:rsidRPr="00980894">
              <w:t>.</w:t>
            </w:r>
          </w:p>
          <w:p w14:paraId="56C1135E" w14:textId="24293E31" w:rsidR="00736C2B" w:rsidRPr="00516BA8" w:rsidRDefault="00561C82" w:rsidP="00246010">
            <w:pPr>
              <w:pStyle w:val="ListParagraph"/>
              <w:numPr>
                <w:ilvl w:val="0"/>
                <w:numId w:val="25"/>
              </w:numPr>
              <w:tabs>
                <w:tab w:val="left" w:pos="2329"/>
              </w:tabs>
            </w:pPr>
            <w:r w:rsidRPr="00980894">
              <w:t>Is there a</w:t>
            </w:r>
            <w:r w:rsidR="00B14253" w:rsidRPr="00980894">
              <w:t>nything else you would like to include</w:t>
            </w:r>
            <w:r w:rsidRPr="00980894">
              <w:t>?</w:t>
            </w:r>
            <w:r w:rsidR="00B14253" w:rsidRPr="00980894">
              <w:t xml:space="preserve">  </w:t>
            </w:r>
          </w:p>
        </w:tc>
        <w:tc>
          <w:tcPr>
            <w:tcW w:w="1440" w:type="dxa"/>
          </w:tcPr>
          <w:p w14:paraId="4810D723" w14:textId="77777777" w:rsidR="00736C2B" w:rsidRPr="00980894" w:rsidRDefault="00736C2B" w:rsidP="002814EF">
            <w:pPr>
              <w:tabs>
                <w:tab w:val="left" w:pos="2329"/>
              </w:tabs>
              <w:rPr>
                <w:rFonts w:cs="Arial"/>
                <w:szCs w:val="20"/>
              </w:rPr>
            </w:pPr>
            <w:r w:rsidRPr="00980894">
              <w:rPr>
                <w:rFonts w:cs="Arial"/>
                <w:szCs w:val="20"/>
              </w:rPr>
              <w:t>1.3, 1.4</w:t>
            </w:r>
          </w:p>
        </w:tc>
        <w:tc>
          <w:tcPr>
            <w:tcW w:w="1440" w:type="dxa"/>
          </w:tcPr>
          <w:p w14:paraId="491A3953" w14:textId="77777777" w:rsidR="00736C2B" w:rsidRPr="00980894" w:rsidRDefault="00736C2B" w:rsidP="002814EF">
            <w:pPr>
              <w:tabs>
                <w:tab w:val="left" w:pos="2329"/>
              </w:tabs>
              <w:rPr>
                <w:rFonts w:cs="Arial"/>
                <w:szCs w:val="20"/>
              </w:rPr>
            </w:pPr>
            <w:r w:rsidRPr="00980894">
              <w:rPr>
                <w:rFonts w:cs="Arial"/>
                <w:szCs w:val="20"/>
              </w:rPr>
              <w:t>1.5</w:t>
            </w:r>
          </w:p>
        </w:tc>
      </w:tr>
      <w:tr w:rsidR="00104F2B" w:rsidRPr="00980894" w14:paraId="74AB15FB" w14:textId="77777777" w:rsidTr="005B10FE">
        <w:tc>
          <w:tcPr>
            <w:tcW w:w="10170" w:type="dxa"/>
            <w:gridSpan w:val="2"/>
            <w:tcMar>
              <w:top w:w="115" w:type="dxa"/>
              <w:left w:w="115" w:type="dxa"/>
              <w:bottom w:w="115" w:type="dxa"/>
              <w:right w:w="115" w:type="dxa"/>
            </w:tcMar>
          </w:tcPr>
          <w:p w14:paraId="624A7C9D" w14:textId="14BC197B" w:rsidR="00104F2B" w:rsidRPr="00980894" w:rsidRDefault="00576530" w:rsidP="00104F2B">
            <w:pPr>
              <w:tabs>
                <w:tab w:val="left" w:pos="2329"/>
              </w:tabs>
              <w:rPr>
                <w:rFonts w:cs="Arial"/>
                <w:b/>
                <w:szCs w:val="20"/>
              </w:rPr>
            </w:pPr>
            <w:r w:rsidRPr="00980894">
              <w:rPr>
                <w:rFonts w:cs="Arial"/>
                <w:b/>
                <w:szCs w:val="20"/>
              </w:rPr>
              <w:t>Journal Reflection</w:t>
            </w:r>
            <w:r w:rsidR="000655B5" w:rsidRPr="00980894">
              <w:rPr>
                <w:rFonts w:cs="Arial"/>
                <w:b/>
                <w:szCs w:val="20"/>
              </w:rPr>
              <w:t xml:space="preserve">: </w:t>
            </w:r>
            <w:r w:rsidR="00194F49" w:rsidRPr="00980894">
              <w:rPr>
                <w:rFonts w:cs="Arial"/>
                <w:b/>
                <w:szCs w:val="20"/>
              </w:rPr>
              <w:t xml:space="preserve">Communication </w:t>
            </w:r>
            <w:r w:rsidR="000655B5" w:rsidRPr="00980894">
              <w:rPr>
                <w:rFonts w:cs="Arial"/>
                <w:b/>
                <w:szCs w:val="20"/>
              </w:rPr>
              <w:t>Self</w:t>
            </w:r>
            <w:r w:rsidR="00743EC3" w:rsidRPr="00980894">
              <w:rPr>
                <w:rFonts w:cs="Arial"/>
                <w:b/>
                <w:szCs w:val="20"/>
              </w:rPr>
              <w:t>-</w:t>
            </w:r>
            <w:r w:rsidR="000655B5" w:rsidRPr="00980894">
              <w:rPr>
                <w:rFonts w:cs="Arial"/>
                <w:b/>
                <w:szCs w:val="20"/>
              </w:rPr>
              <w:t xml:space="preserve">Awareness </w:t>
            </w:r>
          </w:p>
          <w:p w14:paraId="63EA4689" w14:textId="77777777" w:rsidR="00736C2B" w:rsidRPr="00980894" w:rsidRDefault="00736C2B" w:rsidP="002522B3">
            <w:pPr>
              <w:pStyle w:val="AssignmentsLevel1"/>
              <w:rPr>
                <w:b/>
              </w:rPr>
            </w:pPr>
          </w:p>
          <w:p w14:paraId="5E9B86F3" w14:textId="60765E5E" w:rsidR="00104F2B" w:rsidRPr="00980894" w:rsidRDefault="00E975D9" w:rsidP="002522B3">
            <w:pPr>
              <w:pStyle w:val="AssignmentsLevel1"/>
            </w:pPr>
            <w:r w:rsidRPr="00980894">
              <w:rPr>
                <w:b/>
              </w:rPr>
              <w:t>Read</w:t>
            </w:r>
            <w:r w:rsidRPr="00980894">
              <w:t xml:space="preserve"> </w:t>
            </w:r>
            <w:r w:rsidR="00736C2B" w:rsidRPr="00980894">
              <w:t>Ch</w:t>
            </w:r>
            <w:r w:rsidR="00743EC3" w:rsidRPr="00980894">
              <w:t>.</w:t>
            </w:r>
            <w:r w:rsidR="00736C2B" w:rsidRPr="00980894">
              <w:t xml:space="preserve"> 4 </w:t>
            </w:r>
            <w:r w:rsidR="00743EC3" w:rsidRPr="00980894">
              <w:t>"</w:t>
            </w:r>
            <w:r w:rsidRPr="00980894">
              <w:t>Self-Awareness</w:t>
            </w:r>
            <w:r w:rsidR="00743EC3" w:rsidRPr="00980894">
              <w:t>"</w:t>
            </w:r>
            <w:r w:rsidRPr="00980894">
              <w:t xml:space="preserve"> </w:t>
            </w:r>
            <w:r w:rsidR="00743EC3" w:rsidRPr="00980894">
              <w:t xml:space="preserve">of </w:t>
            </w:r>
            <w:r w:rsidRPr="00980894">
              <w:rPr>
                <w:i/>
              </w:rPr>
              <w:t>Helping Skills</w:t>
            </w:r>
            <w:r w:rsidRPr="00980894">
              <w:t>.</w:t>
            </w:r>
          </w:p>
          <w:p w14:paraId="10212612" w14:textId="77777777" w:rsidR="00736C2B" w:rsidRPr="00980894" w:rsidRDefault="00736C2B" w:rsidP="000655B5">
            <w:pPr>
              <w:pStyle w:val="AssignmentsLevel1"/>
              <w:rPr>
                <w:b/>
              </w:rPr>
            </w:pPr>
          </w:p>
          <w:p w14:paraId="733BBFF4" w14:textId="41D97630" w:rsidR="000655B5" w:rsidRPr="00980894" w:rsidRDefault="00B7526A" w:rsidP="000655B5">
            <w:pPr>
              <w:pStyle w:val="AssignmentsLevel1"/>
            </w:pPr>
            <w:r w:rsidRPr="00980894">
              <w:rPr>
                <w:b/>
              </w:rPr>
              <w:t xml:space="preserve">Write </w:t>
            </w:r>
            <w:r w:rsidR="000655B5" w:rsidRPr="00980894">
              <w:t>a clear and logical response in 150 to 200 words to the following, providing specific examples to support your answers.</w:t>
            </w:r>
            <w:r w:rsidR="00194F49" w:rsidRPr="00980894">
              <w:t xml:space="preserve"> </w:t>
            </w:r>
            <w:r w:rsidR="00E975D9" w:rsidRPr="00980894">
              <w:t xml:space="preserve"> </w:t>
            </w:r>
          </w:p>
          <w:p w14:paraId="563FF484" w14:textId="77777777" w:rsidR="000655B5" w:rsidRPr="00980894" w:rsidRDefault="000655B5" w:rsidP="000655B5">
            <w:pPr>
              <w:pStyle w:val="AssignmentsLevel1"/>
            </w:pPr>
          </w:p>
          <w:p w14:paraId="6255DB35" w14:textId="3DDC7B62" w:rsidR="00B14253" w:rsidRPr="00980894" w:rsidRDefault="000655B5" w:rsidP="00DB442D">
            <w:pPr>
              <w:pStyle w:val="AssignmentsLevel2"/>
            </w:pPr>
            <w:r w:rsidRPr="00980894">
              <w:t>List your</w:t>
            </w:r>
            <w:r w:rsidR="0028629A" w:rsidRPr="00980894">
              <w:t xml:space="preserve"> personal</w:t>
            </w:r>
            <w:r w:rsidRPr="00980894">
              <w:t xml:space="preserve"> </w:t>
            </w:r>
            <w:r w:rsidR="00843ACC" w:rsidRPr="00980894">
              <w:t>h</w:t>
            </w:r>
            <w:r w:rsidRPr="00980894">
              <w:t xml:space="preserve">ot </w:t>
            </w:r>
            <w:r w:rsidR="00843ACC" w:rsidRPr="00980894">
              <w:t>b</w:t>
            </w:r>
            <w:r w:rsidRPr="00980894">
              <w:t>uttons</w:t>
            </w:r>
            <w:r w:rsidR="00736C2B" w:rsidRPr="00980894">
              <w:t xml:space="preserve">. </w:t>
            </w:r>
            <w:r w:rsidR="00B14253" w:rsidRPr="00980894">
              <w:t xml:space="preserve">Go beyond your </w:t>
            </w:r>
            <w:r w:rsidR="0028629A" w:rsidRPr="00980894">
              <w:t xml:space="preserve">initial </w:t>
            </w:r>
            <w:r w:rsidR="00B14253" w:rsidRPr="00980894">
              <w:t xml:space="preserve">reaction and </w:t>
            </w:r>
            <w:r w:rsidR="0028629A" w:rsidRPr="00980894">
              <w:t>response</w:t>
            </w:r>
            <w:r w:rsidR="00083975" w:rsidRPr="00980894">
              <w:t xml:space="preserve"> </w:t>
            </w:r>
            <w:r w:rsidR="0028629A" w:rsidRPr="00980894">
              <w:t xml:space="preserve">to this question. </w:t>
            </w:r>
            <w:r w:rsidR="003F29B4" w:rsidRPr="00980894">
              <w:t xml:space="preserve">This is a </w:t>
            </w:r>
            <w:r w:rsidR="00083975" w:rsidRPr="00980894">
              <w:t>personal</w:t>
            </w:r>
            <w:r w:rsidR="00B14253" w:rsidRPr="00980894">
              <w:t xml:space="preserve"> </w:t>
            </w:r>
            <w:r w:rsidR="00083975" w:rsidRPr="00980894">
              <w:t>r</w:t>
            </w:r>
            <w:r w:rsidR="003F29B4" w:rsidRPr="00980894">
              <w:t xml:space="preserve">eflection </w:t>
            </w:r>
            <w:r w:rsidR="00B14253" w:rsidRPr="00980894">
              <w:t>and</w:t>
            </w:r>
            <w:r w:rsidR="00843ACC" w:rsidRPr="00980894">
              <w:t>,</w:t>
            </w:r>
            <w:r w:rsidR="00B14253" w:rsidRPr="00980894">
              <w:t xml:space="preserve"> as such</w:t>
            </w:r>
            <w:r w:rsidR="00843ACC" w:rsidRPr="00980894">
              <w:t>,</w:t>
            </w:r>
            <w:r w:rsidR="00B14253" w:rsidRPr="00980894">
              <w:t xml:space="preserve"> should be honest</w:t>
            </w:r>
            <w:r w:rsidR="00083975" w:rsidRPr="00980894">
              <w:t xml:space="preserve"> and open</w:t>
            </w:r>
            <w:r w:rsidR="00B14253" w:rsidRPr="00980894">
              <w:t>. Students seeking the highest number of points possible for this assignment should be honest, open</w:t>
            </w:r>
            <w:r w:rsidR="00843ACC" w:rsidRPr="00980894">
              <w:t>,</w:t>
            </w:r>
            <w:r w:rsidR="00B14253" w:rsidRPr="00980894">
              <w:t xml:space="preserve"> and personal.</w:t>
            </w:r>
          </w:p>
          <w:p w14:paraId="29CD0D48" w14:textId="77777777" w:rsidR="00843ACC" w:rsidRPr="00980894" w:rsidRDefault="00843ACC" w:rsidP="00D30B55">
            <w:pPr>
              <w:pStyle w:val="AssignmentsLevel2"/>
              <w:numPr>
                <w:ilvl w:val="0"/>
                <w:numId w:val="0"/>
              </w:numPr>
              <w:ind w:left="360"/>
            </w:pPr>
          </w:p>
          <w:p w14:paraId="3A835893" w14:textId="77777777" w:rsidR="00843ACC" w:rsidRPr="00980894" w:rsidRDefault="0028629A" w:rsidP="00DB442D">
            <w:pPr>
              <w:pStyle w:val="AssignmentsLevel2"/>
            </w:pPr>
            <w:r w:rsidRPr="00980894">
              <w:t xml:space="preserve">Take the time to </w:t>
            </w:r>
            <w:r w:rsidR="00736C2B" w:rsidRPr="00980894">
              <w:t>self-reflection</w:t>
            </w:r>
            <w:r w:rsidR="00843ACC" w:rsidRPr="00980894">
              <w:t>.</w:t>
            </w:r>
          </w:p>
          <w:p w14:paraId="6E9455F9" w14:textId="4E762F39" w:rsidR="000655B5" w:rsidRPr="00980894" w:rsidRDefault="000655B5" w:rsidP="00D30B55">
            <w:pPr>
              <w:pStyle w:val="AssignmentsLevel2"/>
              <w:numPr>
                <w:ilvl w:val="0"/>
                <w:numId w:val="0"/>
              </w:numPr>
            </w:pPr>
          </w:p>
          <w:p w14:paraId="2FCDAF9D" w14:textId="6EE65F90" w:rsidR="000655B5" w:rsidRPr="00980894" w:rsidRDefault="00736C2B" w:rsidP="00DB442D">
            <w:pPr>
              <w:pStyle w:val="AssignmentsLevel2"/>
            </w:pPr>
            <w:r w:rsidRPr="00980894">
              <w:t>W</w:t>
            </w:r>
            <w:r w:rsidR="000655B5" w:rsidRPr="00980894">
              <w:t xml:space="preserve">hat </w:t>
            </w:r>
            <w:r w:rsidRPr="00980894">
              <w:t>w</w:t>
            </w:r>
            <w:r w:rsidR="00194F49" w:rsidRPr="00980894">
              <w:t xml:space="preserve">ill </w:t>
            </w:r>
            <w:r w:rsidRPr="00980894">
              <w:t xml:space="preserve">you </w:t>
            </w:r>
            <w:r w:rsidR="00194F49" w:rsidRPr="00980894">
              <w:t>do</w:t>
            </w:r>
            <w:r w:rsidR="000655B5" w:rsidRPr="00980894">
              <w:t xml:space="preserve"> to become more self-aware of your </w:t>
            </w:r>
            <w:r w:rsidR="00843ACC" w:rsidRPr="00980894">
              <w:t>h</w:t>
            </w:r>
            <w:r w:rsidR="000655B5" w:rsidRPr="00980894">
              <w:t xml:space="preserve">ot </w:t>
            </w:r>
            <w:r w:rsidR="00843ACC" w:rsidRPr="00980894">
              <w:t>b</w:t>
            </w:r>
            <w:r w:rsidR="000655B5" w:rsidRPr="00980894">
              <w:t>uttons</w:t>
            </w:r>
            <w:r w:rsidRPr="00980894">
              <w:t>?</w:t>
            </w:r>
          </w:p>
          <w:p w14:paraId="204A4092" w14:textId="77777777" w:rsidR="00843ACC" w:rsidRPr="00980894" w:rsidRDefault="00843ACC" w:rsidP="00D30B55">
            <w:pPr>
              <w:pStyle w:val="AssignmentsLevel2"/>
              <w:numPr>
                <w:ilvl w:val="0"/>
                <w:numId w:val="0"/>
              </w:numPr>
            </w:pPr>
          </w:p>
          <w:p w14:paraId="73D28CD4" w14:textId="06087802" w:rsidR="000655B5" w:rsidRPr="00980894" w:rsidRDefault="00194F49" w:rsidP="00DB442D">
            <w:pPr>
              <w:pStyle w:val="AssignmentsLevel2"/>
            </w:pPr>
            <w:r w:rsidRPr="00980894">
              <w:t>What will you change to modify your</w:t>
            </w:r>
            <w:r w:rsidR="0028629A" w:rsidRPr="00980894">
              <w:t xml:space="preserve"> reaction to your</w:t>
            </w:r>
            <w:r w:rsidRPr="00980894">
              <w:t xml:space="preserve"> </w:t>
            </w:r>
            <w:r w:rsidR="00843ACC" w:rsidRPr="00980894">
              <w:t>h</w:t>
            </w:r>
            <w:r w:rsidRPr="00980894">
              <w:t xml:space="preserve">ot </w:t>
            </w:r>
            <w:r w:rsidR="00843ACC" w:rsidRPr="00980894">
              <w:t>b</w:t>
            </w:r>
            <w:r w:rsidRPr="00980894">
              <w:t>uttons</w:t>
            </w:r>
            <w:r w:rsidR="00736C2B" w:rsidRPr="00980894">
              <w:t>?</w:t>
            </w:r>
          </w:p>
          <w:p w14:paraId="4BB3327C" w14:textId="77777777" w:rsidR="000655B5" w:rsidRPr="00980894" w:rsidRDefault="000655B5" w:rsidP="000655B5">
            <w:pPr>
              <w:pStyle w:val="AssignmentsLevel1"/>
            </w:pPr>
          </w:p>
          <w:p w14:paraId="0F94F20B" w14:textId="575AEB6E" w:rsidR="00104F2B" w:rsidRPr="00980894" w:rsidRDefault="0028629A" w:rsidP="0028629A">
            <w:pPr>
              <w:pStyle w:val="AssignmentsLevel1"/>
            </w:pPr>
            <w:r w:rsidRPr="00980894">
              <w:rPr>
                <w:b/>
              </w:rPr>
              <w:t>Submit</w:t>
            </w:r>
            <w:r w:rsidRPr="00980894">
              <w:t xml:space="preserve"> your journal </w:t>
            </w:r>
            <w:r w:rsidR="004F686B" w:rsidRPr="00980894">
              <w:t xml:space="preserve">reflection </w:t>
            </w:r>
            <w:r w:rsidRPr="00980894">
              <w:t>by</w:t>
            </w:r>
            <w:r w:rsidR="000655B5" w:rsidRPr="00980894">
              <w:t xml:space="preserve"> 11:59 p.m. (E</w:t>
            </w:r>
            <w:r w:rsidRPr="00980894">
              <w:t>astern time) on Sunday</w:t>
            </w:r>
            <w:r w:rsidR="000655B5" w:rsidRPr="00980894">
              <w:t xml:space="preserve">. </w:t>
            </w:r>
          </w:p>
        </w:tc>
        <w:tc>
          <w:tcPr>
            <w:tcW w:w="1440" w:type="dxa"/>
          </w:tcPr>
          <w:p w14:paraId="60165AB3" w14:textId="2CE46332" w:rsidR="00104F2B" w:rsidRPr="00980894" w:rsidRDefault="000655B5" w:rsidP="00104F2B">
            <w:pPr>
              <w:tabs>
                <w:tab w:val="left" w:pos="2329"/>
              </w:tabs>
              <w:rPr>
                <w:rFonts w:cs="Arial"/>
                <w:szCs w:val="20"/>
              </w:rPr>
            </w:pPr>
            <w:r w:rsidRPr="00980894">
              <w:rPr>
                <w:rFonts w:cs="Arial"/>
                <w:szCs w:val="20"/>
              </w:rPr>
              <w:lastRenderedPageBreak/>
              <w:t>1.2</w:t>
            </w:r>
            <w:r w:rsidR="00194F49" w:rsidRPr="00980894">
              <w:rPr>
                <w:rFonts w:cs="Arial"/>
                <w:szCs w:val="20"/>
              </w:rPr>
              <w:t>, 1.4</w:t>
            </w:r>
          </w:p>
        </w:tc>
        <w:tc>
          <w:tcPr>
            <w:tcW w:w="1440" w:type="dxa"/>
          </w:tcPr>
          <w:p w14:paraId="54A26289" w14:textId="3E942FB3" w:rsidR="00104F2B" w:rsidRPr="00980894" w:rsidRDefault="0028629A" w:rsidP="00104F2B">
            <w:pPr>
              <w:tabs>
                <w:tab w:val="left" w:pos="2329"/>
              </w:tabs>
              <w:rPr>
                <w:rFonts w:cs="Arial"/>
                <w:szCs w:val="20"/>
              </w:rPr>
            </w:pPr>
            <w:r w:rsidRPr="00980894">
              <w:rPr>
                <w:rFonts w:cs="Arial"/>
                <w:szCs w:val="20"/>
              </w:rPr>
              <w:t>2 hour</w:t>
            </w:r>
            <w:r w:rsidR="00E975D9" w:rsidRPr="00980894">
              <w:rPr>
                <w:rFonts w:cs="Arial"/>
                <w:szCs w:val="20"/>
              </w:rPr>
              <w:t>s</w:t>
            </w:r>
          </w:p>
        </w:tc>
      </w:tr>
      <w:tr w:rsidR="00194F49" w:rsidRPr="00980894" w14:paraId="588AC810" w14:textId="77777777" w:rsidTr="005B10FE">
        <w:tc>
          <w:tcPr>
            <w:tcW w:w="10170" w:type="dxa"/>
            <w:gridSpan w:val="2"/>
            <w:tcMar>
              <w:top w:w="115" w:type="dxa"/>
              <w:left w:w="115" w:type="dxa"/>
              <w:bottom w:w="115" w:type="dxa"/>
              <w:right w:w="115" w:type="dxa"/>
            </w:tcMar>
          </w:tcPr>
          <w:p w14:paraId="213A759F" w14:textId="5958D965" w:rsidR="00EA1169" w:rsidRPr="00980894" w:rsidRDefault="004F686B" w:rsidP="00EA1169">
            <w:pPr>
              <w:tabs>
                <w:tab w:val="left" w:pos="2329"/>
              </w:tabs>
              <w:rPr>
                <w:rFonts w:cs="Arial"/>
                <w:b/>
                <w:szCs w:val="20"/>
              </w:rPr>
            </w:pPr>
            <w:r w:rsidRPr="00980894">
              <w:rPr>
                <w:rFonts w:cs="Arial"/>
                <w:b/>
                <w:szCs w:val="20"/>
              </w:rPr>
              <w:t xml:space="preserve">Paper: </w:t>
            </w:r>
            <w:r w:rsidR="00736C2B" w:rsidRPr="00980894">
              <w:rPr>
                <w:rFonts w:cs="Arial"/>
                <w:b/>
                <w:szCs w:val="20"/>
              </w:rPr>
              <w:t xml:space="preserve">The </w:t>
            </w:r>
            <w:r w:rsidR="00EA1169" w:rsidRPr="00980894">
              <w:rPr>
                <w:rFonts w:cs="Arial"/>
                <w:b/>
                <w:szCs w:val="20"/>
              </w:rPr>
              <w:t>Communication Process</w:t>
            </w:r>
          </w:p>
          <w:p w14:paraId="713EB2B1" w14:textId="0D5A2797" w:rsidR="00EA1169" w:rsidRPr="00980894" w:rsidRDefault="00EA1169" w:rsidP="00EA1169">
            <w:pPr>
              <w:tabs>
                <w:tab w:val="left" w:pos="2329"/>
              </w:tabs>
              <w:rPr>
                <w:rFonts w:cs="Arial"/>
                <w:b/>
                <w:szCs w:val="20"/>
              </w:rPr>
            </w:pPr>
          </w:p>
          <w:p w14:paraId="1AF32E5B" w14:textId="7D60ADA9" w:rsidR="00843ACC" w:rsidRPr="00980894" w:rsidRDefault="009819A6" w:rsidP="00EA1169">
            <w:pPr>
              <w:tabs>
                <w:tab w:val="left" w:pos="2329"/>
              </w:tabs>
              <w:rPr>
                <w:rFonts w:cs="Arial"/>
                <w:szCs w:val="20"/>
              </w:rPr>
            </w:pPr>
            <w:r w:rsidRPr="00980894">
              <w:rPr>
                <w:rFonts w:cs="Arial"/>
                <w:b/>
                <w:szCs w:val="20"/>
              </w:rPr>
              <w:t>G</w:t>
            </w:r>
            <w:r w:rsidR="00EA1169" w:rsidRPr="00980894">
              <w:rPr>
                <w:rFonts w:cs="Arial"/>
                <w:b/>
                <w:szCs w:val="20"/>
              </w:rPr>
              <w:t>o</w:t>
            </w:r>
            <w:r w:rsidR="00EA1169" w:rsidRPr="00980894">
              <w:rPr>
                <w:rFonts w:cs="Arial"/>
                <w:szCs w:val="20"/>
              </w:rPr>
              <w:t xml:space="preserve"> to a place people tend to gather (i.e.</w:t>
            </w:r>
            <w:r w:rsidR="00843ACC" w:rsidRPr="00980894">
              <w:rPr>
                <w:rFonts w:cs="Arial"/>
                <w:szCs w:val="20"/>
              </w:rPr>
              <w:t>,</w:t>
            </w:r>
            <w:r w:rsidR="00EA1169" w:rsidRPr="00980894">
              <w:rPr>
                <w:rFonts w:cs="Arial"/>
                <w:szCs w:val="20"/>
              </w:rPr>
              <w:t xml:space="preserve"> </w:t>
            </w:r>
            <w:r w:rsidR="00843ACC" w:rsidRPr="00980894">
              <w:rPr>
                <w:rFonts w:cs="Arial"/>
                <w:szCs w:val="20"/>
              </w:rPr>
              <w:t>s</w:t>
            </w:r>
            <w:r w:rsidR="00EA1169" w:rsidRPr="00980894">
              <w:rPr>
                <w:rFonts w:cs="Arial"/>
                <w:szCs w:val="20"/>
              </w:rPr>
              <w:t xml:space="preserve">hopping </w:t>
            </w:r>
            <w:r w:rsidR="00843ACC" w:rsidRPr="00980894">
              <w:rPr>
                <w:rFonts w:cs="Arial"/>
                <w:szCs w:val="20"/>
              </w:rPr>
              <w:t>m</w:t>
            </w:r>
            <w:r w:rsidR="00EA1169" w:rsidRPr="00980894">
              <w:rPr>
                <w:rFonts w:cs="Arial"/>
                <w:szCs w:val="20"/>
              </w:rPr>
              <w:t xml:space="preserve">all, </w:t>
            </w:r>
            <w:r w:rsidR="00843ACC" w:rsidRPr="00980894">
              <w:rPr>
                <w:rFonts w:cs="Arial"/>
                <w:szCs w:val="20"/>
              </w:rPr>
              <w:t>r</w:t>
            </w:r>
            <w:r w:rsidR="00EA1169" w:rsidRPr="00980894">
              <w:rPr>
                <w:rFonts w:cs="Arial"/>
                <w:szCs w:val="20"/>
              </w:rPr>
              <w:t xml:space="preserve">estaurant, </w:t>
            </w:r>
            <w:r w:rsidR="00843ACC" w:rsidRPr="00980894">
              <w:rPr>
                <w:rFonts w:cs="Arial"/>
                <w:szCs w:val="20"/>
              </w:rPr>
              <w:t>d</w:t>
            </w:r>
            <w:r w:rsidR="00EA1169" w:rsidRPr="00980894">
              <w:rPr>
                <w:rFonts w:cs="Arial"/>
                <w:szCs w:val="20"/>
              </w:rPr>
              <w:t xml:space="preserve">inner </w:t>
            </w:r>
            <w:r w:rsidR="00843ACC" w:rsidRPr="00980894">
              <w:rPr>
                <w:rFonts w:cs="Arial"/>
                <w:szCs w:val="20"/>
              </w:rPr>
              <w:t>t</w:t>
            </w:r>
            <w:r w:rsidR="00EA1169" w:rsidRPr="00980894">
              <w:rPr>
                <w:rFonts w:cs="Arial"/>
                <w:szCs w:val="20"/>
              </w:rPr>
              <w:t xml:space="preserve">able, </w:t>
            </w:r>
            <w:r w:rsidR="00843ACC" w:rsidRPr="00980894">
              <w:rPr>
                <w:rFonts w:cs="Arial"/>
                <w:szCs w:val="20"/>
              </w:rPr>
              <w:t>w</w:t>
            </w:r>
            <w:r w:rsidR="00EA1169" w:rsidRPr="00980894">
              <w:rPr>
                <w:rFonts w:cs="Arial"/>
                <w:szCs w:val="20"/>
              </w:rPr>
              <w:t xml:space="preserve">ork </w:t>
            </w:r>
            <w:r w:rsidR="00843ACC" w:rsidRPr="00980894">
              <w:rPr>
                <w:rFonts w:cs="Arial"/>
                <w:szCs w:val="20"/>
              </w:rPr>
              <w:t>m</w:t>
            </w:r>
            <w:r w:rsidR="00EA1169" w:rsidRPr="00980894">
              <w:rPr>
                <w:rFonts w:cs="Arial"/>
                <w:szCs w:val="20"/>
              </w:rPr>
              <w:t>eeting, etc.).</w:t>
            </w:r>
            <w:r w:rsidRPr="00980894">
              <w:rPr>
                <w:rFonts w:cs="Arial"/>
                <w:szCs w:val="20"/>
              </w:rPr>
              <w:t xml:space="preserve">  </w:t>
            </w:r>
          </w:p>
          <w:p w14:paraId="63FF0B8A" w14:textId="77777777" w:rsidR="00843ACC" w:rsidRPr="00980894" w:rsidRDefault="00843ACC" w:rsidP="00EA1169">
            <w:pPr>
              <w:tabs>
                <w:tab w:val="left" w:pos="2329"/>
              </w:tabs>
              <w:rPr>
                <w:rFonts w:cs="Arial"/>
                <w:szCs w:val="20"/>
              </w:rPr>
            </w:pPr>
          </w:p>
          <w:p w14:paraId="711846B8" w14:textId="2C96677C" w:rsidR="00B13428" w:rsidRPr="00980894" w:rsidRDefault="001C1F6F" w:rsidP="00EA1169">
            <w:pPr>
              <w:tabs>
                <w:tab w:val="left" w:pos="2329"/>
              </w:tabs>
              <w:rPr>
                <w:rFonts w:cs="Arial"/>
                <w:szCs w:val="20"/>
              </w:rPr>
            </w:pPr>
            <w:r w:rsidRPr="00980894">
              <w:rPr>
                <w:rFonts w:cs="Arial"/>
                <w:b/>
                <w:szCs w:val="20"/>
              </w:rPr>
              <w:t>Observe</w:t>
            </w:r>
            <w:r w:rsidRPr="00980894">
              <w:rPr>
                <w:rFonts w:cs="Arial"/>
                <w:szCs w:val="20"/>
              </w:rPr>
              <w:t xml:space="preserve"> a few groups of people communicating and analyze their communication processes based on what you lea</w:t>
            </w:r>
            <w:r w:rsidR="009819A6" w:rsidRPr="00980894">
              <w:rPr>
                <w:rFonts w:cs="Arial"/>
                <w:szCs w:val="20"/>
              </w:rPr>
              <w:t>r</w:t>
            </w:r>
            <w:r w:rsidRPr="00980894">
              <w:rPr>
                <w:rFonts w:cs="Arial"/>
                <w:szCs w:val="20"/>
              </w:rPr>
              <w:t xml:space="preserve">ned this week. </w:t>
            </w:r>
            <w:r w:rsidR="00EA1169" w:rsidRPr="00980894">
              <w:rPr>
                <w:rFonts w:cs="Arial"/>
                <w:szCs w:val="20"/>
              </w:rPr>
              <w:t>Take detailed notes of what you observe</w:t>
            </w:r>
            <w:r w:rsidR="00B13428" w:rsidRPr="00980894">
              <w:rPr>
                <w:rFonts w:cs="Arial"/>
                <w:szCs w:val="20"/>
              </w:rPr>
              <w:t>.</w:t>
            </w:r>
            <w:r w:rsidR="000E5B6F" w:rsidRPr="00980894">
              <w:rPr>
                <w:rFonts w:cs="Arial"/>
                <w:szCs w:val="20"/>
              </w:rPr>
              <w:t xml:space="preserve"> Plan to spend 1</w:t>
            </w:r>
            <w:r w:rsidR="00843ACC" w:rsidRPr="00980894">
              <w:rPr>
                <w:rFonts w:cs="Arial"/>
                <w:szCs w:val="20"/>
              </w:rPr>
              <w:t>–</w:t>
            </w:r>
            <w:r w:rsidR="000E5B6F" w:rsidRPr="00980894">
              <w:rPr>
                <w:rFonts w:cs="Arial"/>
                <w:szCs w:val="20"/>
              </w:rPr>
              <w:t>2 hours observing.</w:t>
            </w:r>
            <w:r w:rsidR="00B13428" w:rsidRPr="00980894">
              <w:rPr>
                <w:rFonts w:cs="Arial"/>
                <w:szCs w:val="20"/>
              </w:rPr>
              <w:t xml:space="preserve">  </w:t>
            </w:r>
          </w:p>
          <w:p w14:paraId="6CC60449" w14:textId="77777777" w:rsidR="00B13428" w:rsidRPr="00980894" w:rsidRDefault="00B13428" w:rsidP="00EA1169">
            <w:pPr>
              <w:tabs>
                <w:tab w:val="left" w:pos="2329"/>
              </w:tabs>
              <w:rPr>
                <w:rFonts w:cs="Arial"/>
                <w:szCs w:val="20"/>
              </w:rPr>
            </w:pPr>
          </w:p>
          <w:p w14:paraId="7F7BDEF9" w14:textId="210CB9C8" w:rsidR="00736C2B" w:rsidRPr="00980894" w:rsidRDefault="00736C2B" w:rsidP="009819A6">
            <w:pPr>
              <w:pStyle w:val="AssignmentsLevel2"/>
              <w:numPr>
                <w:ilvl w:val="0"/>
                <w:numId w:val="0"/>
              </w:numPr>
            </w:pPr>
            <w:r w:rsidRPr="00980894">
              <w:rPr>
                <w:b/>
              </w:rPr>
              <w:t>Write</w:t>
            </w:r>
            <w:r w:rsidR="00B13428" w:rsidRPr="00980894">
              <w:t xml:space="preserve"> </w:t>
            </w:r>
            <w:r w:rsidR="000E5B6F" w:rsidRPr="00980894">
              <w:t>3</w:t>
            </w:r>
            <w:r w:rsidR="008276EC" w:rsidRPr="00980894">
              <w:t xml:space="preserve"> to </w:t>
            </w:r>
            <w:r w:rsidR="000E5B6F" w:rsidRPr="00980894">
              <w:t>5 page</w:t>
            </w:r>
            <w:r w:rsidRPr="00980894">
              <w:t>s</w:t>
            </w:r>
            <w:r w:rsidR="008276EC" w:rsidRPr="00980894">
              <w:t>,</w:t>
            </w:r>
            <w:r w:rsidR="000E5B6F" w:rsidRPr="00980894">
              <w:t xml:space="preserve"> not including </w:t>
            </w:r>
            <w:r w:rsidRPr="00980894">
              <w:t>your title page or reference page</w:t>
            </w:r>
            <w:r w:rsidR="008276EC" w:rsidRPr="00980894">
              <w:t>,</w:t>
            </w:r>
            <w:r w:rsidRPr="00980894">
              <w:t xml:space="preserve"> addressing the following:</w:t>
            </w:r>
            <w:r w:rsidR="00B13428" w:rsidRPr="00980894">
              <w:t xml:space="preserve"> </w:t>
            </w:r>
          </w:p>
          <w:p w14:paraId="1E2A904C" w14:textId="77777777" w:rsidR="008276EC" w:rsidRPr="00980894" w:rsidRDefault="008276EC" w:rsidP="009819A6">
            <w:pPr>
              <w:pStyle w:val="AssignmentsLevel2"/>
              <w:numPr>
                <w:ilvl w:val="0"/>
                <w:numId w:val="0"/>
              </w:numPr>
            </w:pPr>
          </w:p>
          <w:p w14:paraId="182B0266" w14:textId="0A83B6FC" w:rsidR="00B13428" w:rsidRPr="00980894" w:rsidRDefault="00B13428" w:rsidP="00736C2B">
            <w:pPr>
              <w:pStyle w:val="AssignmentsLevel2"/>
            </w:pPr>
            <w:r w:rsidRPr="00980894">
              <w:t>Indicate where you were observing</w:t>
            </w:r>
            <w:r w:rsidR="00736C2B" w:rsidRPr="00980894">
              <w:t xml:space="preserve">, how long you were there, and the </w:t>
            </w:r>
            <w:r w:rsidRPr="00980894">
              <w:t>day</w:t>
            </w:r>
            <w:r w:rsidR="00736C2B" w:rsidRPr="00980894">
              <w:t>(s)</w:t>
            </w:r>
            <w:r w:rsidRPr="00980894">
              <w:t xml:space="preserve"> and time</w:t>
            </w:r>
            <w:r w:rsidR="00736C2B" w:rsidRPr="00980894">
              <w:t>(s)</w:t>
            </w:r>
            <w:r w:rsidRPr="00980894">
              <w:t xml:space="preserve">.  </w:t>
            </w:r>
          </w:p>
          <w:p w14:paraId="1575647E" w14:textId="77777777" w:rsidR="00CF70BE" w:rsidRPr="00980894" w:rsidRDefault="00CF70BE" w:rsidP="00D30B55">
            <w:pPr>
              <w:pStyle w:val="AssignmentsLevel2"/>
              <w:numPr>
                <w:ilvl w:val="0"/>
                <w:numId w:val="0"/>
              </w:numPr>
              <w:ind w:left="360"/>
            </w:pPr>
          </w:p>
          <w:p w14:paraId="4492D61C" w14:textId="61EE67C2" w:rsidR="00736C2B" w:rsidRPr="00980894" w:rsidRDefault="00B13428" w:rsidP="00736C2B">
            <w:pPr>
              <w:pStyle w:val="AssignmentsLevel2"/>
            </w:pPr>
            <w:r w:rsidRPr="00980894">
              <w:t>Describe the communication processes you observed</w:t>
            </w:r>
            <w:r w:rsidR="008276EC" w:rsidRPr="00980894">
              <w:t>.</w:t>
            </w:r>
            <w:r w:rsidRPr="00980894">
              <w:t xml:space="preserve"> </w:t>
            </w:r>
          </w:p>
          <w:p w14:paraId="539CF251" w14:textId="77777777" w:rsidR="00CF70BE" w:rsidRPr="00980894" w:rsidRDefault="00CF70BE" w:rsidP="00D30B55">
            <w:pPr>
              <w:pStyle w:val="AssignmentsLevel2"/>
              <w:numPr>
                <w:ilvl w:val="0"/>
                <w:numId w:val="0"/>
              </w:numPr>
              <w:ind w:left="360"/>
            </w:pPr>
          </w:p>
          <w:p w14:paraId="45212B27" w14:textId="003FF28F" w:rsidR="00736C2B" w:rsidRPr="00980894" w:rsidRDefault="00736C2B" w:rsidP="00736C2B">
            <w:pPr>
              <w:pStyle w:val="AssignmentsLevel2"/>
            </w:pPr>
            <w:r w:rsidRPr="00980894">
              <w:t>I</w:t>
            </w:r>
            <w:r w:rsidR="00B13428" w:rsidRPr="00980894">
              <w:t xml:space="preserve">nterpret </w:t>
            </w:r>
            <w:r w:rsidR="008124AE" w:rsidRPr="00980894">
              <w:t xml:space="preserve">their communications </w:t>
            </w:r>
            <w:r w:rsidR="001C1F6F" w:rsidRPr="00980894">
              <w:t>based on what you learned this week</w:t>
            </w:r>
            <w:r w:rsidR="008124AE" w:rsidRPr="00980894">
              <w:t xml:space="preserve">. You should be able to identify the parts of the communication model, the barriers to communication presented this week, a person’s communication style, their hot buttons, etc. </w:t>
            </w:r>
          </w:p>
          <w:p w14:paraId="4708DE46" w14:textId="77777777" w:rsidR="00CF70BE" w:rsidRPr="00980894" w:rsidRDefault="00CF70BE" w:rsidP="00D30B55">
            <w:pPr>
              <w:pStyle w:val="AssignmentsLevel2"/>
              <w:numPr>
                <w:ilvl w:val="0"/>
                <w:numId w:val="0"/>
              </w:numPr>
              <w:ind w:left="360"/>
            </w:pPr>
          </w:p>
          <w:p w14:paraId="00E8CC4E" w14:textId="200F2705" w:rsidR="007A49DF" w:rsidRPr="00980894" w:rsidRDefault="007A49DF" w:rsidP="007A49DF">
            <w:pPr>
              <w:pStyle w:val="AssignmentsLevel2"/>
            </w:pPr>
            <w:r w:rsidRPr="00980894">
              <w:t>How did the self-awareness process assist or distract from your interpretation of your observations?</w:t>
            </w:r>
          </w:p>
          <w:p w14:paraId="3A43FCE5" w14:textId="77777777" w:rsidR="00CF70BE" w:rsidRPr="00980894" w:rsidRDefault="00CF70BE" w:rsidP="00D30B55">
            <w:pPr>
              <w:pStyle w:val="AssignmentsLevel2"/>
              <w:numPr>
                <w:ilvl w:val="0"/>
                <w:numId w:val="0"/>
              </w:numPr>
              <w:ind w:left="360"/>
            </w:pPr>
          </w:p>
          <w:p w14:paraId="4A4FF940" w14:textId="7200096A" w:rsidR="008124AE" w:rsidRPr="00980894" w:rsidRDefault="00736C2B" w:rsidP="009819A6">
            <w:pPr>
              <w:pStyle w:val="AssignmentsLevel2"/>
            </w:pPr>
            <w:r w:rsidRPr="00980894">
              <w:t>B</w:t>
            </w:r>
            <w:r w:rsidR="008124AE" w:rsidRPr="00980894">
              <w:t>e specific and use examples from your observation that show you</w:t>
            </w:r>
            <w:r w:rsidRPr="00980894">
              <w:t>r understanding of this week’s concepts</w:t>
            </w:r>
            <w:r w:rsidR="008124AE" w:rsidRPr="00980894">
              <w:t xml:space="preserve">.     </w:t>
            </w:r>
          </w:p>
          <w:p w14:paraId="3B1CC7E1" w14:textId="77777777" w:rsidR="00CA359D" w:rsidRPr="00980894" w:rsidRDefault="00CA359D" w:rsidP="001D3C98">
            <w:pPr>
              <w:tabs>
                <w:tab w:val="left" w:pos="2329"/>
              </w:tabs>
              <w:rPr>
                <w:rFonts w:cs="Arial"/>
                <w:szCs w:val="20"/>
              </w:rPr>
            </w:pPr>
          </w:p>
          <w:p w14:paraId="21A37DE9" w14:textId="332C0732" w:rsidR="001D3C98" w:rsidRPr="00980894" w:rsidRDefault="001D3C98" w:rsidP="001D3C98">
            <w:pPr>
              <w:tabs>
                <w:tab w:val="left" w:pos="2329"/>
              </w:tabs>
              <w:rPr>
                <w:rFonts w:cs="Arial"/>
                <w:szCs w:val="20"/>
              </w:rPr>
            </w:pPr>
            <w:r w:rsidRPr="00980894">
              <w:rPr>
                <w:rFonts w:cs="Arial"/>
                <w:szCs w:val="20"/>
              </w:rPr>
              <w:lastRenderedPageBreak/>
              <w:t>Any references used</w:t>
            </w:r>
            <w:r w:rsidR="00CA359D" w:rsidRPr="00980894">
              <w:rPr>
                <w:rFonts w:cs="Arial"/>
                <w:szCs w:val="20"/>
              </w:rPr>
              <w:t>, including the textbook,</w:t>
            </w:r>
            <w:r w:rsidRPr="00980894">
              <w:rPr>
                <w:rFonts w:cs="Arial"/>
                <w:szCs w:val="20"/>
              </w:rPr>
              <w:t xml:space="preserve"> should be properly cited following APA formatting guidelines.</w:t>
            </w:r>
          </w:p>
          <w:p w14:paraId="2DE44FB3" w14:textId="77777777" w:rsidR="009819A6" w:rsidRPr="00980894" w:rsidRDefault="009819A6" w:rsidP="007A49DF">
            <w:pPr>
              <w:pStyle w:val="AssignmentsLevel1"/>
              <w:rPr>
                <w:b/>
              </w:rPr>
            </w:pPr>
          </w:p>
          <w:p w14:paraId="04F8662B" w14:textId="206A6D00" w:rsidR="007A49DF" w:rsidRPr="00980894" w:rsidRDefault="007A49DF" w:rsidP="007A49DF">
            <w:pPr>
              <w:pStyle w:val="AssignmentsLevel1"/>
            </w:pPr>
            <w:r w:rsidRPr="00980894">
              <w:rPr>
                <w:b/>
              </w:rPr>
              <w:t>Submit</w:t>
            </w:r>
            <w:r w:rsidRPr="00980894">
              <w:t xml:space="preserve"> your paper by 11:59 p.m. (Eastern time) on Sunday.</w:t>
            </w:r>
          </w:p>
        </w:tc>
        <w:tc>
          <w:tcPr>
            <w:tcW w:w="1440" w:type="dxa"/>
          </w:tcPr>
          <w:p w14:paraId="48743365" w14:textId="5A719B3D" w:rsidR="00194F49" w:rsidRPr="00980894" w:rsidRDefault="00EA1169" w:rsidP="00104F2B">
            <w:pPr>
              <w:tabs>
                <w:tab w:val="left" w:pos="2329"/>
              </w:tabs>
              <w:rPr>
                <w:rFonts w:cs="Arial"/>
                <w:szCs w:val="20"/>
              </w:rPr>
            </w:pPr>
            <w:r w:rsidRPr="00980894">
              <w:rPr>
                <w:rFonts w:cs="Arial"/>
                <w:szCs w:val="20"/>
              </w:rPr>
              <w:lastRenderedPageBreak/>
              <w:t>1.1, 1.2, 1.3, 1.4</w:t>
            </w:r>
          </w:p>
        </w:tc>
        <w:tc>
          <w:tcPr>
            <w:tcW w:w="1440" w:type="dxa"/>
          </w:tcPr>
          <w:p w14:paraId="2CE4973D" w14:textId="7D391338" w:rsidR="00194F49" w:rsidRPr="00980894" w:rsidRDefault="000E5B6F" w:rsidP="00104F2B">
            <w:pPr>
              <w:tabs>
                <w:tab w:val="left" w:pos="2329"/>
              </w:tabs>
              <w:rPr>
                <w:rFonts w:cs="Arial"/>
                <w:szCs w:val="20"/>
              </w:rPr>
            </w:pPr>
            <w:r w:rsidRPr="00980894">
              <w:rPr>
                <w:rFonts w:cs="Arial"/>
                <w:szCs w:val="20"/>
              </w:rPr>
              <w:t>4 hours</w:t>
            </w:r>
          </w:p>
        </w:tc>
      </w:tr>
      <w:tr w:rsidR="00104F2B" w:rsidRPr="00980894" w14:paraId="55ABB741"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104F2B" w:rsidRPr="00980894" w:rsidRDefault="00104F2B" w:rsidP="00104F2B">
            <w:pPr>
              <w:tabs>
                <w:tab w:val="left" w:pos="2329"/>
              </w:tabs>
              <w:rPr>
                <w:rFonts w:cs="Arial"/>
                <w:b/>
                <w:szCs w:val="20"/>
              </w:rPr>
            </w:pPr>
            <w:r w:rsidRPr="00980894">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104F2B" w:rsidRPr="00980894"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104F2B" w:rsidRPr="00980894"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5D389A35" w:rsidR="00104F2B" w:rsidRPr="00980894" w:rsidRDefault="000E5B6F" w:rsidP="00104F2B">
            <w:pPr>
              <w:tabs>
                <w:tab w:val="left" w:pos="2329"/>
              </w:tabs>
              <w:rPr>
                <w:rFonts w:cs="Arial"/>
                <w:b/>
                <w:szCs w:val="20"/>
              </w:rPr>
            </w:pPr>
            <w:r w:rsidRPr="00980894">
              <w:rPr>
                <w:rFonts w:cs="Arial"/>
                <w:b/>
                <w:szCs w:val="20"/>
              </w:rPr>
              <w:t>9.5</w:t>
            </w:r>
          </w:p>
        </w:tc>
      </w:tr>
    </w:tbl>
    <w:p w14:paraId="401955EB" w14:textId="77777777" w:rsidR="006324AB" w:rsidRPr="00980894" w:rsidRDefault="006324AB" w:rsidP="00100350">
      <w:pPr>
        <w:tabs>
          <w:tab w:val="left" w:pos="360"/>
        </w:tabs>
        <w:spacing w:before="60" w:after="60"/>
        <w:rPr>
          <w:rFonts w:cs="Arial"/>
          <w:szCs w:val="20"/>
        </w:rPr>
      </w:pPr>
    </w:p>
    <w:p w14:paraId="115C8BCB" w14:textId="3C51630B" w:rsidR="008867EB" w:rsidRPr="00980894" w:rsidRDefault="002650B8" w:rsidP="0020635A">
      <w:pPr>
        <w:pStyle w:val="Heading1"/>
      </w:pPr>
      <w:r w:rsidRPr="00980894">
        <w:t>Faculty Note</w:t>
      </w:r>
      <w:r w:rsidR="005344A9" w:rsidRPr="00980894">
        <w:t>s</w:t>
      </w:r>
      <w:bookmarkStart w:id="3" w:name="weektwo"/>
      <w:bookmarkEnd w:id="3"/>
    </w:p>
    <w:p w14:paraId="19517EEE" w14:textId="63104BD7" w:rsidR="005344A9" w:rsidRPr="00980894" w:rsidRDefault="005344A9" w:rsidP="005344A9"/>
    <w:p w14:paraId="033A64A8" w14:textId="1EA3D80B" w:rsidR="00083975" w:rsidRPr="00980894" w:rsidRDefault="00083975" w:rsidP="005344A9">
      <w:r w:rsidRPr="00980894">
        <w:rPr>
          <w:b/>
        </w:rPr>
        <w:t>Discussion Questions</w:t>
      </w:r>
      <w:r w:rsidRPr="00980894">
        <w:t>: For each discussion question in this course</w:t>
      </w:r>
      <w:r w:rsidR="008276EC" w:rsidRPr="00980894">
        <w:t>,</w:t>
      </w:r>
      <w:r w:rsidRPr="00980894">
        <w:t xml:space="preserve"> you will need to post a Feedback Post discussion starter thread. </w:t>
      </w:r>
      <w:r w:rsidR="004E478D" w:rsidRPr="00980894">
        <w:t>After students review their classmates’ posts to the discussion question</w:t>
      </w:r>
      <w:r w:rsidR="008276EC" w:rsidRPr="00980894">
        <w:t>,</w:t>
      </w:r>
      <w:r w:rsidR="004E478D" w:rsidRPr="00980894">
        <w:t xml:space="preserve"> they will respond to the Feedback Post.</w:t>
      </w:r>
      <w:r w:rsidRPr="00980894">
        <w:t xml:space="preserve"> </w:t>
      </w:r>
    </w:p>
    <w:p w14:paraId="397B08F2" w14:textId="50AB11E2" w:rsidR="00EA005F" w:rsidRPr="00980894" w:rsidRDefault="00EA005F" w:rsidP="005344A9"/>
    <w:p w14:paraId="0225E982" w14:textId="323D0F2E" w:rsidR="00EA005F" w:rsidRPr="00980894" w:rsidRDefault="00EA005F" w:rsidP="005344A9">
      <w:r w:rsidRPr="00980894">
        <w:rPr>
          <w:b/>
        </w:rPr>
        <w:t>Role Plays</w:t>
      </w:r>
      <w:r w:rsidRPr="00980894">
        <w:t xml:space="preserve">: For the </w:t>
      </w:r>
      <w:r w:rsidR="008276EC" w:rsidRPr="00980894">
        <w:t>W</w:t>
      </w:r>
      <w:r w:rsidRPr="00980894">
        <w:t>eeks 2</w:t>
      </w:r>
      <w:r w:rsidR="008276EC" w:rsidRPr="00980894">
        <w:t>–</w:t>
      </w:r>
      <w:r w:rsidRPr="00980894">
        <w:t>5 role play assignments</w:t>
      </w:r>
      <w:r w:rsidR="008276EC" w:rsidRPr="00980894">
        <w:t>,</w:t>
      </w:r>
      <w:r w:rsidRPr="00980894">
        <w:t xml:space="preserve"> you will need to set up groups of 3</w:t>
      </w:r>
      <w:r w:rsidR="008276EC" w:rsidRPr="00980894">
        <w:t>–</w:t>
      </w:r>
      <w:r w:rsidRPr="00980894">
        <w:t>4 students</w:t>
      </w:r>
      <w:r w:rsidR="00550099" w:rsidRPr="00980894">
        <w:t xml:space="preserve"> by the end of </w:t>
      </w:r>
      <w:r w:rsidR="008276EC" w:rsidRPr="00980894">
        <w:t>W</w:t>
      </w:r>
      <w:r w:rsidR="00550099" w:rsidRPr="00980894">
        <w:t>eek 1 and post an announcement with group assignments</w:t>
      </w:r>
      <w:r w:rsidRPr="00980894">
        <w:t xml:space="preserve">. Students will use these groups for peer review of their </w:t>
      </w:r>
      <w:r w:rsidR="00550099" w:rsidRPr="00980894">
        <w:t>mock counseling videos.</w:t>
      </w:r>
    </w:p>
    <w:p w14:paraId="7A6732BF" w14:textId="165BD8C9" w:rsidR="00E75D87" w:rsidRPr="00980894" w:rsidRDefault="00E75D87" w:rsidP="002522B3">
      <w:pPr>
        <w:pStyle w:val="AssignmentsLevel1"/>
        <w:rPr>
          <w:b/>
        </w:rPr>
      </w:pPr>
    </w:p>
    <w:p w14:paraId="4C12DFF9" w14:textId="0A4FEAA6" w:rsidR="00C11A5E" w:rsidRPr="00980894" w:rsidRDefault="00C11A5E" w:rsidP="002522B3">
      <w:pPr>
        <w:pStyle w:val="AssignmentsLevel1"/>
      </w:pPr>
      <w:r w:rsidRPr="00980894">
        <w:rPr>
          <w:b/>
        </w:rPr>
        <w:t>Adobe Connect:</w:t>
      </w:r>
      <w:r w:rsidRPr="00980894">
        <w:t xml:space="preserve"> Students should post any questions or comments they have to the Announcement forum. The instructor can then </w:t>
      </w:r>
      <w:r w:rsidR="008561BC" w:rsidRPr="00980894">
        <w:t xml:space="preserve">use </w:t>
      </w:r>
      <w:r w:rsidRPr="00980894">
        <w:t xml:space="preserve">those questions that come up in the first part of the week to tailor the live Adobe Connect class session that would be scheduled toward the later part of the week. That 1-hour synchronous session will allow students the opportunity to go over any questions they had </w:t>
      </w:r>
      <w:r w:rsidR="008561BC" w:rsidRPr="00980894">
        <w:t xml:space="preserve">on </w:t>
      </w:r>
      <w:r w:rsidRPr="00980894">
        <w:t>the homework and clarify any misconceptions they have about the course content. All Adobe Connect sessions should be recorded and a link to the recording posted to the course page so any student who misses the session can review it later in the week.</w:t>
      </w:r>
    </w:p>
    <w:p w14:paraId="0B272BCD" w14:textId="77777777" w:rsidR="00C11A5E" w:rsidRPr="00980894" w:rsidRDefault="00C11A5E" w:rsidP="002522B3">
      <w:pPr>
        <w:pStyle w:val="AssignmentsLevel1"/>
      </w:pPr>
    </w:p>
    <w:p w14:paraId="6CE7EAA7" w14:textId="36E9878C" w:rsidR="00AB01FF" w:rsidRPr="00980894" w:rsidRDefault="00C11A5E" w:rsidP="00D30B55">
      <w:pPr>
        <w:pStyle w:val="AssignmentsLevel1"/>
      </w:pPr>
      <w:r w:rsidRPr="00980894">
        <w:rPr>
          <w:i/>
        </w:rPr>
        <w:t>Note:</w:t>
      </w:r>
      <w:r w:rsidRPr="00980894">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r w:rsidR="00AB01FF" w:rsidRPr="00980894">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80894" w14:paraId="25E80193"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246F4B76" w:rsidR="005B10FE" w:rsidRPr="00980894" w:rsidRDefault="005B10FE" w:rsidP="00703907">
            <w:pPr>
              <w:pStyle w:val="WeeklyTopicHeading1"/>
            </w:pPr>
            <w:bookmarkStart w:id="4" w:name="_Toc358980895"/>
            <w:r w:rsidRPr="00980894">
              <w:lastRenderedPageBreak/>
              <w:t xml:space="preserve">Week Two: </w:t>
            </w:r>
            <w:bookmarkEnd w:id="4"/>
            <w:r w:rsidR="00703907" w:rsidRPr="00980894">
              <w:t>Effective Communication in Helping Relationships</w:t>
            </w:r>
          </w:p>
        </w:tc>
        <w:tc>
          <w:tcPr>
            <w:tcW w:w="1440" w:type="dxa"/>
            <w:tcBorders>
              <w:left w:val="nil"/>
              <w:bottom w:val="single" w:sz="4" w:space="0" w:color="000000" w:themeColor="text1"/>
              <w:right w:val="nil"/>
            </w:tcBorders>
            <w:shd w:val="clear" w:color="auto" w:fill="BF2C37"/>
          </w:tcPr>
          <w:p w14:paraId="083D526B" w14:textId="77777777" w:rsidR="005B10FE" w:rsidRPr="00980894"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80894" w:rsidRDefault="005B10FE" w:rsidP="005B10FE">
            <w:pPr>
              <w:tabs>
                <w:tab w:val="left" w:pos="0"/>
                <w:tab w:val="left" w:pos="3720"/>
              </w:tabs>
              <w:outlineLvl w:val="0"/>
              <w:rPr>
                <w:rFonts w:cs="Arial"/>
                <w:color w:val="FFFFFF"/>
                <w:sz w:val="28"/>
                <w:szCs w:val="28"/>
              </w:rPr>
            </w:pPr>
          </w:p>
        </w:tc>
      </w:tr>
      <w:tr w:rsidR="00FD5474" w:rsidRPr="00980894" w14:paraId="5E73B8A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980894" w:rsidRDefault="00FD5474" w:rsidP="005B10FE">
            <w:pPr>
              <w:tabs>
                <w:tab w:val="left" w:pos="0"/>
                <w:tab w:val="left" w:pos="3720"/>
              </w:tabs>
              <w:outlineLvl w:val="0"/>
              <w:rPr>
                <w:rFonts w:cs="Arial"/>
                <w:b/>
                <w:i/>
                <w:szCs w:val="20"/>
              </w:rPr>
            </w:pPr>
            <w:r w:rsidRPr="00980894">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980894" w:rsidRDefault="00FD5474" w:rsidP="005B10FE">
            <w:pPr>
              <w:tabs>
                <w:tab w:val="left" w:pos="0"/>
                <w:tab w:val="left" w:pos="3720"/>
              </w:tabs>
              <w:outlineLvl w:val="0"/>
              <w:rPr>
                <w:rFonts w:cs="Arial"/>
                <w:szCs w:val="20"/>
              </w:rPr>
            </w:pPr>
            <w:r w:rsidRPr="00980894">
              <w:rPr>
                <w:rFonts w:cs="Arial"/>
                <w:b/>
                <w:i/>
                <w:szCs w:val="20"/>
              </w:rPr>
              <w:t>Alignment</w:t>
            </w:r>
          </w:p>
        </w:tc>
      </w:tr>
      <w:tr w:rsidR="00514432" w:rsidRPr="00980894" w14:paraId="3CF6529F"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E284000" w14:textId="5F917501" w:rsidR="00514432" w:rsidRPr="00980894" w:rsidRDefault="00C963F2" w:rsidP="00246010">
            <w:pPr>
              <w:pStyle w:val="ObjectiveBullet"/>
              <w:numPr>
                <w:ilvl w:val="1"/>
                <w:numId w:val="8"/>
              </w:numPr>
            </w:pPr>
            <w:r w:rsidRPr="00980894">
              <w:t>Demonstrate</w:t>
            </w:r>
            <w:r w:rsidR="00514432" w:rsidRPr="00980894">
              <w:t xml:space="preserve"> Rogers</w:t>
            </w:r>
            <w:r w:rsidR="00CF70BE" w:rsidRPr="00980894">
              <w:t>'</w:t>
            </w:r>
            <w:r w:rsidR="00514432" w:rsidRPr="00980894">
              <w:t xml:space="preserve"> </w:t>
            </w:r>
            <w:r w:rsidR="008561BC" w:rsidRPr="00980894">
              <w:t>c</w:t>
            </w:r>
            <w:r w:rsidR="00514432" w:rsidRPr="00980894">
              <w:t xml:space="preserve">ore </w:t>
            </w:r>
            <w:r w:rsidR="008561BC" w:rsidRPr="00980894">
              <w:t>c</w:t>
            </w:r>
            <w:r w:rsidR="00514432" w:rsidRPr="00980894">
              <w:t>onditions</w:t>
            </w:r>
            <w:r w:rsidR="008561BC" w:rsidRPr="00980894">
              <w:t>.</w:t>
            </w:r>
          </w:p>
        </w:tc>
        <w:tc>
          <w:tcPr>
            <w:tcW w:w="2880" w:type="dxa"/>
            <w:gridSpan w:val="2"/>
            <w:tcBorders>
              <w:top w:val="nil"/>
              <w:left w:val="nil"/>
              <w:bottom w:val="single" w:sz="4" w:space="0" w:color="000000" w:themeColor="text1"/>
            </w:tcBorders>
          </w:tcPr>
          <w:p w14:paraId="492C20E2" w14:textId="16AE3731" w:rsidR="00514432" w:rsidRPr="00980894" w:rsidRDefault="00CA0774" w:rsidP="005B10FE">
            <w:pPr>
              <w:tabs>
                <w:tab w:val="left" w:pos="0"/>
                <w:tab w:val="left" w:pos="3720"/>
              </w:tabs>
              <w:outlineLvl w:val="0"/>
              <w:rPr>
                <w:rFonts w:cs="Arial"/>
                <w:szCs w:val="20"/>
              </w:rPr>
            </w:pPr>
            <w:r w:rsidRPr="00980894">
              <w:rPr>
                <w:rFonts w:cs="Arial"/>
                <w:szCs w:val="20"/>
              </w:rPr>
              <w:t>CLO1, CLO4,</w:t>
            </w:r>
          </w:p>
        </w:tc>
      </w:tr>
      <w:tr w:rsidR="00514432" w:rsidRPr="00980894" w14:paraId="1871CCC3"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929FCE9" w14:textId="0E3CA5AD" w:rsidR="00514432" w:rsidRPr="00980894" w:rsidRDefault="009819A6" w:rsidP="00246010">
            <w:pPr>
              <w:pStyle w:val="ObjectiveBullet"/>
              <w:numPr>
                <w:ilvl w:val="1"/>
                <w:numId w:val="8"/>
              </w:numPr>
            </w:pPr>
            <w:r w:rsidRPr="00980894">
              <w:t>A</w:t>
            </w:r>
            <w:r w:rsidR="00514432" w:rsidRPr="00980894">
              <w:t xml:space="preserve">pply </w:t>
            </w:r>
            <w:r w:rsidR="00280BEE" w:rsidRPr="00980894">
              <w:t>Rogers</w:t>
            </w:r>
            <w:r w:rsidR="00CF70BE" w:rsidRPr="00980894">
              <w:t>'</w:t>
            </w:r>
            <w:r w:rsidR="00280BEE" w:rsidRPr="00980894">
              <w:t xml:space="preserve"> </w:t>
            </w:r>
            <w:r w:rsidR="008561BC" w:rsidRPr="00980894">
              <w:t>c</w:t>
            </w:r>
            <w:r w:rsidR="00280BEE" w:rsidRPr="00980894">
              <w:t>lient</w:t>
            </w:r>
            <w:r w:rsidR="008561BC" w:rsidRPr="00980894">
              <w:t>-c</w:t>
            </w:r>
            <w:r w:rsidR="00280BEE" w:rsidRPr="00980894">
              <w:t xml:space="preserve">entered </w:t>
            </w:r>
            <w:r w:rsidR="008561BC" w:rsidRPr="00980894">
              <w:t>t</w:t>
            </w:r>
            <w:r w:rsidR="00280BEE" w:rsidRPr="00980894">
              <w:t>heory</w:t>
            </w:r>
            <w:r w:rsidR="008561BC" w:rsidRPr="00980894">
              <w:t>.</w:t>
            </w:r>
          </w:p>
        </w:tc>
        <w:tc>
          <w:tcPr>
            <w:tcW w:w="2880" w:type="dxa"/>
            <w:gridSpan w:val="2"/>
            <w:tcBorders>
              <w:top w:val="nil"/>
              <w:left w:val="nil"/>
              <w:bottom w:val="single" w:sz="4" w:space="0" w:color="000000" w:themeColor="text1"/>
            </w:tcBorders>
          </w:tcPr>
          <w:p w14:paraId="3AD85641" w14:textId="3488120B" w:rsidR="00514432" w:rsidRPr="00980894" w:rsidRDefault="00CA0774" w:rsidP="005B10FE">
            <w:pPr>
              <w:tabs>
                <w:tab w:val="left" w:pos="0"/>
                <w:tab w:val="left" w:pos="3720"/>
              </w:tabs>
              <w:outlineLvl w:val="0"/>
              <w:rPr>
                <w:rFonts w:cs="Arial"/>
                <w:szCs w:val="20"/>
              </w:rPr>
            </w:pPr>
            <w:r w:rsidRPr="00980894">
              <w:rPr>
                <w:rFonts w:cs="Arial"/>
                <w:szCs w:val="20"/>
              </w:rPr>
              <w:t xml:space="preserve">CLO3, CLO4 </w:t>
            </w:r>
          </w:p>
        </w:tc>
      </w:tr>
      <w:tr w:rsidR="00514432" w:rsidRPr="00980894" w14:paraId="5201703F"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F30AF59" w14:textId="61E1CC8E" w:rsidR="00514432" w:rsidRPr="00980894" w:rsidRDefault="00514432" w:rsidP="007247C7">
            <w:pPr>
              <w:pStyle w:val="ObjectiveBullet"/>
              <w:numPr>
                <w:ilvl w:val="1"/>
                <w:numId w:val="8"/>
              </w:numPr>
            </w:pPr>
            <w:r w:rsidRPr="00980894">
              <w:t>Demonstrate the appropriate use of the American Psychological Ethical Principles</w:t>
            </w:r>
            <w:r w:rsidR="008561BC" w:rsidRPr="00980894">
              <w:t>.</w:t>
            </w:r>
          </w:p>
        </w:tc>
        <w:tc>
          <w:tcPr>
            <w:tcW w:w="2880" w:type="dxa"/>
            <w:gridSpan w:val="2"/>
            <w:tcBorders>
              <w:top w:val="nil"/>
              <w:left w:val="nil"/>
              <w:bottom w:val="single" w:sz="4" w:space="0" w:color="000000" w:themeColor="text1"/>
            </w:tcBorders>
          </w:tcPr>
          <w:p w14:paraId="29C3A799" w14:textId="6328EF29" w:rsidR="00514432" w:rsidRPr="00980894" w:rsidRDefault="00CA0774" w:rsidP="005B10FE">
            <w:pPr>
              <w:tabs>
                <w:tab w:val="left" w:pos="0"/>
                <w:tab w:val="left" w:pos="3720"/>
              </w:tabs>
              <w:outlineLvl w:val="0"/>
              <w:rPr>
                <w:rFonts w:cs="Arial"/>
                <w:szCs w:val="20"/>
              </w:rPr>
            </w:pPr>
            <w:r w:rsidRPr="00980894">
              <w:rPr>
                <w:rFonts w:cs="Arial"/>
                <w:szCs w:val="20"/>
              </w:rPr>
              <w:t>CLO4</w:t>
            </w:r>
          </w:p>
        </w:tc>
      </w:tr>
      <w:tr w:rsidR="00514432" w:rsidRPr="00980894" w14:paraId="568C9EB4"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0F7C1D5" w14:textId="2E716151" w:rsidR="00514432" w:rsidRPr="00980894" w:rsidRDefault="00C963F2" w:rsidP="009819A6">
            <w:pPr>
              <w:pStyle w:val="ObjectiveBullet"/>
              <w:numPr>
                <w:ilvl w:val="1"/>
                <w:numId w:val="8"/>
              </w:numPr>
            </w:pPr>
            <w:r w:rsidRPr="00980894">
              <w:t>Articulate</w:t>
            </w:r>
            <w:r w:rsidR="00514432" w:rsidRPr="00980894">
              <w:t xml:space="preserve"> </w:t>
            </w:r>
            <w:r w:rsidR="003C39FA" w:rsidRPr="00980894">
              <w:t>cultural awareness</w:t>
            </w:r>
            <w:r w:rsidR="008561BC" w:rsidRPr="00980894">
              <w:t>.</w:t>
            </w:r>
            <w:r w:rsidR="003C39FA" w:rsidRPr="00980894">
              <w:t xml:space="preserve"> </w:t>
            </w:r>
          </w:p>
        </w:tc>
        <w:tc>
          <w:tcPr>
            <w:tcW w:w="2880" w:type="dxa"/>
            <w:gridSpan w:val="2"/>
            <w:tcBorders>
              <w:top w:val="nil"/>
              <w:left w:val="nil"/>
              <w:bottom w:val="single" w:sz="4" w:space="0" w:color="000000" w:themeColor="text1"/>
            </w:tcBorders>
          </w:tcPr>
          <w:p w14:paraId="0BD3C72C" w14:textId="24D22D6E" w:rsidR="00514432" w:rsidRPr="00980894" w:rsidRDefault="00CA0774" w:rsidP="005B10FE">
            <w:pPr>
              <w:tabs>
                <w:tab w:val="left" w:pos="0"/>
                <w:tab w:val="left" w:pos="3720"/>
              </w:tabs>
              <w:outlineLvl w:val="0"/>
              <w:rPr>
                <w:rFonts w:cs="Arial"/>
                <w:szCs w:val="20"/>
              </w:rPr>
            </w:pPr>
            <w:r w:rsidRPr="00980894">
              <w:rPr>
                <w:rFonts w:cs="Arial"/>
                <w:szCs w:val="20"/>
              </w:rPr>
              <w:t>CLO1, CLO2, CLO5</w:t>
            </w:r>
          </w:p>
        </w:tc>
      </w:tr>
      <w:tr w:rsidR="00AB01FF" w:rsidRPr="00980894" w14:paraId="6B2625DE"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AB01FF" w:rsidRPr="00980894" w:rsidRDefault="00AB01FF" w:rsidP="002522B3">
            <w:pPr>
              <w:tabs>
                <w:tab w:val="left" w:pos="0"/>
                <w:tab w:val="left" w:pos="3720"/>
              </w:tabs>
              <w:outlineLvl w:val="0"/>
              <w:rPr>
                <w:rFonts w:cs="Arial"/>
                <w:i/>
                <w:szCs w:val="20"/>
              </w:rPr>
            </w:pPr>
            <w:r w:rsidRPr="00980894">
              <w:rPr>
                <w:rFonts w:cs="Arial"/>
                <w:b/>
                <w:i/>
                <w:sz w:val="22"/>
                <w:szCs w:val="20"/>
              </w:rPr>
              <w:t>Resources, Activities, and Preparation</w:t>
            </w:r>
          </w:p>
          <w:p w14:paraId="426DE66E" w14:textId="6860CDC9" w:rsidR="00AB01FF" w:rsidRPr="00980894" w:rsidRDefault="009D107E" w:rsidP="002522B3">
            <w:pPr>
              <w:tabs>
                <w:tab w:val="left" w:pos="0"/>
                <w:tab w:val="left" w:pos="3720"/>
              </w:tabs>
              <w:outlineLvl w:val="0"/>
              <w:rPr>
                <w:rFonts w:cs="Arial"/>
                <w:b/>
                <w:i/>
                <w:szCs w:val="20"/>
              </w:rPr>
            </w:pPr>
            <w:r w:rsidRPr="00980894">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AB01FF" w:rsidRPr="00980894" w:rsidRDefault="00AB01FF" w:rsidP="002522B3">
            <w:pPr>
              <w:tabs>
                <w:tab w:val="left" w:pos="0"/>
                <w:tab w:val="left" w:pos="3720"/>
              </w:tabs>
              <w:outlineLvl w:val="0"/>
              <w:rPr>
                <w:rFonts w:cs="Arial"/>
                <w:b/>
                <w:i/>
                <w:szCs w:val="20"/>
              </w:rPr>
            </w:pPr>
            <w:r w:rsidRPr="00980894">
              <w:rPr>
                <w:rFonts w:cs="Arial"/>
                <w:b/>
                <w:i/>
                <w:szCs w:val="20"/>
              </w:rPr>
              <w:t>Alignment</w:t>
            </w:r>
          </w:p>
        </w:tc>
        <w:tc>
          <w:tcPr>
            <w:tcW w:w="1440" w:type="dxa"/>
            <w:tcBorders>
              <w:left w:val="single" w:sz="4" w:space="0" w:color="auto"/>
            </w:tcBorders>
            <w:shd w:val="clear" w:color="auto" w:fill="D8D9DA"/>
          </w:tcPr>
          <w:p w14:paraId="362CAE44" w14:textId="77777777" w:rsidR="00AB01FF" w:rsidRPr="00980894" w:rsidRDefault="00AB01FF" w:rsidP="002522B3">
            <w:pPr>
              <w:tabs>
                <w:tab w:val="left" w:pos="0"/>
                <w:tab w:val="left" w:pos="3720"/>
              </w:tabs>
              <w:outlineLvl w:val="0"/>
              <w:rPr>
                <w:rFonts w:cs="Arial"/>
                <w:b/>
                <w:i/>
                <w:szCs w:val="20"/>
              </w:rPr>
            </w:pPr>
            <w:r w:rsidRPr="00980894">
              <w:rPr>
                <w:rFonts w:cs="Arial"/>
                <w:b/>
                <w:i/>
                <w:szCs w:val="20"/>
              </w:rPr>
              <w:t>AIE</w:t>
            </w:r>
          </w:p>
        </w:tc>
      </w:tr>
      <w:tr w:rsidR="00AB01FF" w:rsidRPr="00980894" w14:paraId="71AA7A0F"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7F98CBA" w14:textId="77777777" w:rsidR="00C963F2" w:rsidRPr="00980894" w:rsidRDefault="00C963F2" w:rsidP="00514432">
            <w:pPr>
              <w:pStyle w:val="AssignmentsLevel1"/>
              <w:rPr>
                <w:b/>
              </w:rPr>
            </w:pPr>
            <w:r w:rsidRPr="00980894">
              <w:rPr>
                <w:b/>
              </w:rPr>
              <w:t>Readings</w:t>
            </w:r>
          </w:p>
          <w:p w14:paraId="1A0CFA05" w14:textId="77777777" w:rsidR="00C963F2" w:rsidRPr="00980894" w:rsidRDefault="00C963F2" w:rsidP="00514432">
            <w:pPr>
              <w:pStyle w:val="AssignmentsLevel1"/>
              <w:rPr>
                <w:b/>
              </w:rPr>
            </w:pPr>
          </w:p>
          <w:p w14:paraId="4EAF3252" w14:textId="033783CA" w:rsidR="008561BC" w:rsidRPr="00980894" w:rsidRDefault="00514432" w:rsidP="00514432">
            <w:pPr>
              <w:pStyle w:val="AssignmentsLevel1"/>
            </w:pPr>
            <w:r w:rsidRPr="00980894">
              <w:rPr>
                <w:b/>
              </w:rPr>
              <w:t>Read</w:t>
            </w:r>
            <w:r w:rsidR="00C963F2" w:rsidRPr="00980894">
              <w:t xml:space="preserve"> the following:</w:t>
            </w:r>
          </w:p>
          <w:p w14:paraId="04A640B3" w14:textId="4124FC46" w:rsidR="00514432" w:rsidRPr="00980894" w:rsidRDefault="008561BC" w:rsidP="008561BC">
            <w:pPr>
              <w:pStyle w:val="AssignmentsLevel2"/>
            </w:pPr>
            <w:r w:rsidRPr="00980894">
              <w:t>"</w:t>
            </w:r>
            <w:r w:rsidR="00514432" w:rsidRPr="00980894">
              <w:t>Facilitative Conditions</w:t>
            </w:r>
            <w:r w:rsidRPr="00980894">
              <w:t>"</w:t>
            </w:r>
            <w:r w:rsidR="00C963F2" w:rsidRPr="00980894">
              <w:t xml:space="preserve"> on pp</w:t>
            </w:r>
            <w:r w:rsidR="00514432" w:rsidRPr="00980894">
              <w:t>. 34</w:t>
            </w:r>
            <w:r w:rsidRPr="00980894">
              <w:t>–</w:t>
            </w:r>
            <w:r w:rsidR="00514432" w:rsidRPr="00980894">
              <w:t>36</w:t>
            </w:r>
            <w:r w:rsidR="00C963F2" w:rsidRPr="00980894">
              <w:t xml:space="preserve"> of </w:t>
            </w:r>
            <w:r w:rsidR="00C963F2" w:rsidRPr="00980894">
              <w:rPr>
                <w:i/>
              </w:rPr>
              <w:t xml:space="preserve">Helping </w:t>
            </w:r>
            <w:r w:rsidRPr="00980894">
              <w:rPr>
                <w:i/>
              </w:rPr>
              <w:t>Skills</w:t>
            </w:r>
          </w:p>
          <w:p w14:paraId="0FB75339" w14:textId="627D5522" w:rsidR="00514432" w:rsidRPr="00980894" w:rsidRDefault="00514432" w:rsidP="00C963F2">
            <w:pPr>
              <w:pStyle w:val="AssignmentsLevel2"/>
            </w:pPr>
            <w:r w:rsidRPr="00980894">
              <w:t>Ch</w:t>
            </w:r>
            <w:r w:rsidR="008561BC" w:rsidRPr="00980894">
              <w:t>.</w:t>
            </w:r>
            <w:r w:rsidRPr="00980894">
              <w:t xml:space="preserve"> 3 </w:t>
            </w:r>
            <w:r w:rsidR="008561BC" w:rsidRPr="00980894">
              <w:t>"</w:t>
            </w:r>
            <w:r w:rsidRPr="00980894">
              <w:t>Ethical Issues in Helping</w:t>
            </w:r>
            <w:r w:rsidR="008561BC" w:rsidRPr="00980894">
              <w:t>"</w:t>
            </w:r>
            <w:r w:rsidR="00C963F2" w:rsidRPr="00980894">
              <w:t xml:space="preserve"> of </w:t>
            </w:r>
            <w:r w:rsidR="00C963F2" w:rsidRPr="00980894">
              <w:rPr>
                <w:i/>
              </w:rPr>
              <w:t xml:space="preserve">Helping </w:t>
            </w:r>
            <w:r w:rsidR="008561BC" w:rsidRPr="00980894">
              <w:rPr>
                <w:i/>
              </w:rPr>
              <w:t>Skills</w:t>
            </w:r>
          </w:p>
          <w:p w14:paraId="14542E0B" w14:textId="62B64493" w:rsidR="009708E7" w:rsidRPr="00980894" w:rsidRDefault="009708E7" w:rsidP="00C963F2">
            <w:pPr>
              <w:pStyle w:val="AssignmentsLevel2"/>
            </w:pPr>
            <w:r w:rsidRPr="00980894">
              <w:t>Ch</w:t>
            </w:r>
            <w:r w:rsidR="008561BC" w:rsidRPr="00980894">
              <w:t>.</w:t>
            </w:r>
            <w:r w:rsidRPr="00980894">
              <w:t xml:space="preserve"> 5 </w:t>
            </w:r>
            <w:r w:rsidR="008561BC" w:rsidRPr="00980894">
              <w:t>"</w:t>
            </w:r>
            <w:r w:rsidRPr="00980894">
              <w:t>Cultural Awareness</w:t>
            </w:r>
            <w:r w:rsidR="008561BC" w:rsidRPr="00980894">
              <w:t>"</w:t>
            </w:r>
            <w:r w:rsidR="00C963F2" w:rsidRPr="00980894">
              <w:t xml:space="preserve"> of </w:t>
            </w:r>
            <w:r w:rsidR="00C963F2" w:rsidRPr="00980894">
              <w:rPr>
                <w:i/>
              </w:rPr>
              <w:t xml:space="preserve">Helping </w:t>
            </w:r>
            <w:r w:rsidR="008561BC" w:rsidRPr="00980894">
              <w:rPr>
                <w:i/>
              </w:rPr>
              <w:t>Skills</w:t>
            </w:r>
          </w:p>
          <w:p w14:paraId="006831D0" w14:textId="721835F3" w:rsidR="009708E7" w:rsidRPr="00980894" w:rsidRDefault="008561BC" w:rsidP="008561BC">
            <w:pPr>
              <w:pStyle w:val="AssignmentsLevel2"/>
            </w:pPr>
            <w:r w:rsidRPr="00980894">
              <w:t>"</w:t>
            </w:r>
            <w:r w:rsidR="00CA0774" w:rsidRPr="00980894">
              <w:t>Theoretical Background: Rogers’s Client-Centered Theory</w:t>
            </w:r>
            <w:r w:rsidRPr="00980894">
              <w:t>"</w:t>
            </w:r>
            <w:r w:rsidR="00C963F2" w:rsidRPr="00980894">
              <w:t xml:space="preserve"> on</w:t>
            </w:r>
            <w:r w:rsidR="00CA0774" w:rsidRPr="00980894">
              <w:t xml:space="preserve"> p</w:t>
            </w:r>
            <w:r w:rsidR="00C963F2" w:rsidRPr="00980894">
              <w:t>p</w:t>
            </w:r>
            <w:r w:rsidR="00CA0774" w:rsidRPr="00980894">
              <w:t>. 106</w:t>
            </w:r>
            <w:r w:rsidRPr="00980894">
              <w:t>–</w:t>
            </w:r>
            <w:r w:rsidR="00CA0774" w:rsidRPr="00980894">
              <w:t>117</w:t>
            </w:r>
            <w:r w:rsidR="00C963F2" w:rsidRPr="00980894">
              <w:t xml:space="preserve"> of </w:t>
            </w:r>
            <w:r w:rsidR="00C963F2" w:rsidRPr="00980894">
              <w:rPr>
                <w:i/>
              </w:rPr>
              <w:t xml:space="preserve">Helping </w:t>
            </w:r>
            <w:r w:rsidRPr="00980894">
              <w:rPr>
                <w:i/>
              </w:rPr>
              <w:t>Skills</w:t>
            </w:r>
          </w:p>
          <w:p w14:paraId="1864B10E" w14:textId="77777777" w:rsidR="00C963F2" w:rsidRDefault="00735726" w:rsidP="008561BC">
            <w:pPr>
              <w:pStyle w:val="AssignmentsLevel2"/>
            </w:pPr>
            <w:hyperlink r:id="rId26" w:history="1">
              <w:r w:rsidR="00C963F2" w:rsidRPr="00980894">
                <w:rPr>
                  <w:rStyle w:val="Hyperlink"/>
                </w:rPr>
                <w:t>Ethical Principles of Psychologist and Code of Conduct</w:t>
              </w:r>
            </w:hyperlink>
            <w:r w:rsidR="00C963F2" w:rsidRPr="00980894">
              <w:rPr>
                <w:rStyle w:val="Hyperlink"/>
                <w:color w:val="auto"/>
                <w:u w:val="none"/>
              </w:rPr>
              <w:t xml:space="preserve"> </w:t>
            </w:r>
            <w:r w:rsidR="008561BC" w:rsidRPr="00980894">
              <w:rPr>
                <w:rStyle w:val="Hyperlink"/>
                <w:color w:val="auto"/>
                <w:u w:val="none"/>
              </w:rPr>
              <w:t xml:space="preserve">– </w:t>
            </w:r>
            <w:r w:rsidR="00C963F2" w:rsidRPr="00980894">
              <w:t xml:space="preserve">Read </w:t>
            </w:r>
            <w:r w:rsidR="008561BC" w:rsidRPr="00980894">
              <w:t>"</w:t>
            </w:r>
            <w:r w:rsidR="00C963F2" w:rsidRPr="00980894">
              <w:t>General Principles,</w:t>
            </w:r>
            <w:r w:rsidR="008561BC" w:rsidRPr="00980894">
              <w:t>"</w:t>
            </w:r>
            <w:r w:rsidR="00C963F2" w:rsidRPr="00980894">
              <w:t xml:space="preserve"> </w:t>
            </w:r>
            <w:r w:rsidR="008561BC" w:rsidRPr="00980894">
              <w:t>"</w:t>
            </w:r>
            <w:r w:rsidR="00C963F2" w:rsidRPr="00980894">
              <w:t>Standard 3,</w:t>
            </w:r>
            <w:r w:rsidR="008561BC" w:rsidRPr="00980894">
              <w:t>"</w:t>
            </w:r>
            <w:r w:rsidR="00C963F2" w:rsidRPr="00980894">
              <w:t xml:space="preserve"> </w:t>
            </w:r>
            <w:r w:rsidR="008561BC" w:rsidRPr="00980894">
              <w:t>"</w:t>
            </w:r>
            <w:r w:rsidR="00C963F2" w:rsidRPr="00980894">
              <w:t>Standard 4,</w:t>
            </w:r>
            <w:r w:rsidR="008561BC" w:rsidRPr="00980894">
              <w:t>"</w:t>
            </w:r>
            <w:r w:rsidR="00C963F2" w:rsidRPr="00980894">
              <w:t xml:space="preserve"> and </w:t>
            </w:r>
            <w:r w:rsidR="008561BC" w:rsidRPr="00980894">
              <w:t>"</w:t>
            </w:r>
            <w:r w:rsidR="00C963F2" w:rsidRPr="00980894">
              <w:t>Standard 10.</w:t>
            </w:r>
            <w:r w:rsidR="008561BC" w:rsidRPr="00980894">
              <w:t>"</w:t>
            </w:r>
          </w:p>
          <w:p w14:paraId="62737F25" w14:textId="77777777" w:rsidR="000D6206" w:rsidRDefault="000D6206" w:rsidP="000D6206">
            <w:pPr>
              <w:pStyle w:val="AssignmentsLevel2"/>
              <w:numPr>
                <w:ilvl w:val="0"/>
                <w:numId w:val="0"/>
              </w:numPr>
              <w:ind w:left="360" w:hanging="360"/>
            </w:pPr>
          </w:p>
          <w:p w14:paraId="40DBD742" w14:textId="7F0F9BC5" w:rsidR="000D6206" w:rsidRPr="00980894" w:rsidRDefault="000D6206" w:rsidP="000D6206">
            <w:r>
              <w:rPr>
                <w:rStyle w:val="Strong"/>
                <w:rFonts w:ascii="Helvetica" w:hAnsi="Helvetica" w:cs="Helvetica"/>
                <w:color w:val="111111"/>
                <w:szCs w:val="20"/>
                <w:bdr w:val="none" w:sz="0" w:space="0" w:color="auto" w:frame="1"/>
                <w:shd w:val="clear" w:color="auto" w:fill="FFFFFF"/>
              </w:rPr>
              <w:t>Post</w:t>
            </w:r>
            <w:r>
              <w:rPr>
                <w:rStyle w:val="apple-converted-space"/>
                <w:rFonts w:ascii="Helvetica" w:hAnsi="Helvetica" w:cs="Helvetica"/>
                <w:color w:val="111111"/>
                <w:szCs w:val="20"/>
                <w:shd w:val="clear" w:color="auto" w:fill="FFFFFF"/>
              </w:rPr>
              <w:t> any questions, comments, or observations to share with the class in the Week Two General Q &amp; A discussion forum on Blackboard.</w:t>
            </w:r>
          </w:p>
        </w:tc>
        <w:tc>
          <w:tcPr>
            <w:tcW w:w="1440" w:type="dxa"/>
            <w:tcBorders>
              <w:left w:val="single" w:sz="4" w:space="0" w:color="000000" w:themeColor="text1"/>
            </w:tcBorders>
            <w:shd w:val="clear" w:color="auto" w:fill="FFFFFF" w:themeFill="background1"/>
          </w:tcPr>
          <w:p w14:paraId="4CDDD345" w14:textId="572C3C16" w:rsidR="00AB01FF" w:rsidRPr="00980894" w:rsidRDefault="00103594" w:rsidP="002522B3">
            <w:pPr>
              <w:rPr>
                <w:rFonts w:cs="Arial"/>
                <w:szCs w:val="20"/>
              </w:rPr>
            </w:pPr>
            <w:r w:rsidRPr="00980894">
              <w:rPr>
                <w:rFonts w:cs="Arial"/>
                <w:szCs w:val="20"/>
              </w:rPr>
              <w:t>2.1, 2.3, 2.4</w:t>
            </w:r>
          </w:p>
        </w:tc>
        <w:tc>
          <w:tcPr>
            <w:tcW w:w="1440" w:type="dxa"/>
            <w:tcBorders>
              <w:left w:val="single" w:sz="4" w:space="0" w:color="000000" w:themeColor="text1"/>
            </w:tcBorders>
            <w:shd w:val="clear" w:color="auto" w:fill="FFFFFF" w:themeFill="background1"/>
          </w:tcPr>
          <w:p w14:paraId="74FEE52A" w14:textId="77777777" w:rsidR="00AB01FF" w:rsidRPr="00980894" w:rsidRDefault="00AB01FF" w:rsidP="002522B3">
            <w:pPr>
              <w:rPr>
                <w:rFonts w:cs="Arial"/>
                <w:szCs w:val="20"/>
              </w:rPr>
            </w:pPr>
          </w:p>
        </w:tc>
      </w:tr>
      <w:tr w:rsidR="00C963F2" w:rsidRPr="00980894" w14:paraId="6DE11637"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9F1E46F" w14:textId="77777777" w:rsidR="00C963F2" w:rsidRPr="00980894" w:rsidRDefault="00C963F2" w:rsidP="00C963F2">
            <w:pPr>
              <w:pStyle w:val="AssignmentsLevel1"/>
              <w:rPr>
                <w:b/>
              </w:rPr>
            </w:pPr>
            <w:r w:rsidRPr="00980894">
              <w:rPr>
                <w:b/>
              </w:rPr>
              <w:t>Videos</w:t>
            </w:r>
          </w:p>
          <w:p w14:paraId="1D6A19C7" w14:textId="77777777" w:rsidR="00C963F2" w:rsidRPr="00980894" w:rsidRDefault="00C963F2" w:rsidP="00C963F2">
            <w:pPr>
              <w:pStyle w:val="AssignmentsLevel1"/>
              <w:rPr>
                <w:b/>
              </w:rPr>
            </w:pPr>
          </w:p>
          <w:p w14:paraId="222A2D64" w14:textId="2F91B09C" w:rsidR="008561BC" w:rsidRPr="00980894" w:rsidRDefault="00C963F2" w:rsidP="00C963F2">
            <w:pPr>
              <w:pStyle w:val="AssignmentsLevel1"/>
            </w:pPr>
            <w:r w:rsidRPr="00980894">
              <w:rPr>
                <w:b/>
              </w:rPr>
              <w:t>Watch</w:t>
            </w:r>
            <w:r w:rsidRPr="00980894">
              <w:t xml:space="preserve"> the following:</w:t>
            </w:r>
          </w:p>
          <w:p w14:paraId="571A7857" w14:textId="0AD8D124" w:rsidR="00C963F2" w:rsidRPr="00980894" w:rsidRDefault="00735726" w:rsidP="00C963F2">
            <w:pPr>
              <w:pStyle w:val="AssignmentsLevel2"/>
            </w:pPr>
            <w:hyperlink r:id="rId27" w:history="1">
              <w:r w:rsidR="00C963F2" w:rsidRPr="00980894">
                <w:rPr>
                  <w:rStyle w:val="Hyperlink"/>
                </w:rPr>
                <w:t>Rogers in Ten Minutes</w:t>
              </w:r>
            </w:hyperlink>
            <w:r w:rsidR="009E3A58" w:rsidRPr="00980894">
              <w:rPr>
                <w:rStyle w:val="Hyperlink"/>
                <w:color w:val="auto"/>
                <w:u w:val="none"/>
              </w:rPr>
              <w:t xml:space="preserve"> (10:06)</w:t>
            </w:r>
          </w:p>
          <w:p w14:paraId="2D877A8C" w14:textId="23EDDFDB" w:rsidR="00C963F2" w:rsidRPr="00980894" w:rsidRDefault="00735726" w:rsidP="00C963F2">
            <w:pPr>
              <w:pStyle w:val="AssignmentsLevel2"/>
            </w:pPr>
            <w:hyperlink r:id="rId28" w:history="1">
              <w:r w:rsidR="007464CB" w:rsidRPr="00980894">
                <w:rPr>
                  <w:rStyle w:val="Hyperlink"/>
                </w:rPr>
                <w:t>Person-Centered Therapy Role Play</w:t>
              </w:r>
            </w:hyperlink>
            <w:r w:rsidR="009E3A58" w:rsidRPr="00980894">
              <w:rPr>
                <w:rStyle w:val="Hyperlink"/>
                <w:color w:val="auto"/>
                <w:u w:val="none"/>
              </w:rPr>
              <w:t xml:space="preserve"> (8:55)</w:t>
            </w:r>
            <w:r w:rsidR="007464CB" w:rsidRPr="00980894">
              <w:rPr>
                <w:rStyle w:val="Hyperlink"/>
                <w:color w:val="auto"/>
                <w:u w:val="none"/>
              </w:rPr>
              <w:t xml:space="preserve"> </w:t>
            </w:r>
            <w:r w:rsidR="00D30B55" w:rsidRPr="00980894">
              <w:rPr>
                <w:rStyle w:val="Hyperlink"/>
                <w:color w:val="auto"/>
                <w:u w:val="none"/>
              </w:rPr>
              <w:t xml:space="preserve">This video is on Roger’s </w:t>
            </w:r>
            <w:r w:rsidR="007464CB" w:rsidRPr="00980894">
              <w:rPr>
                <w:rStyle w:val="Hyperlink"/>
                <w:color w:val="auto"/>
                <w:u w:val="none"/>
              </w:rPr>
              <w:t>Core Conditions</w:t>
            </w:r>
            <w:r w:rsidR="00D30B55" w:rsidRPr="00980894">
              <w:rPr>
                <w:rStyle w:val="Hyperlink"/>
                <w:color w:val="auto"/>
                <w:u w:val="none"/>
              </w:rPr>
              <w:t>.</w:t>
            </w:r>
          </w:p>
          <w:p w14:paraId="747A009F" w14:textId="455B7AE0" w:rsidR="00C963F2" w:rsidRPr="000D6206" w:rsidRDefault="00735726" w:rsidP="00C963F2">
            <w:pPr>
              <w:pStyle w:val="AssignmentsLevel2"/>
              <w:rPr>
                <w:rStyle w:val="Hyperlink"/>
                <w:b/>
                <w:color w:val="auto"/>
                <w:u w:val="none"/>
              </w:rPr>
            </w:pPr>
            <w:hyperlink r:id="rId29" w:history="1">
              <w:r w:rsidR="00C963F2" w:rsidRPr="00980894">
                <w:rPr>
                  <w:rStyle w:val="Hyperlink"/>
                </w:rPr>
                <w:t>Cross Cultural Communication</w:t>
              </w:r>
            </w:hyperlink>
            <w:r w:rsidR="009E3A58" w:rsidRPr="00980894">
              <w:rPr>
                <w:rStyle w:val="Hyperlink"/>
                <w:color w:val="auto"/>
                <w:u w:val="none"/>
              </w:rPr>
              <w:t xml:space="preserve"> (19:57)</w:t>
            </w:r>
          </w:p>
          <w:p w14:paraId="134CF05F" w14:textId="77777777" w:rsidR="000D6206" w:rsidRDefault="000D6206" w:rsidP="000D6206">
            <w:pPr>
              <w:rPr>
                <w:rStyle w:val="Strong"/>
                <w:rFonts w:ascii="Helvetica" w:hAnsi="Helvetica" w:cs="Helvetica"/>
                <w:color w:val="111111"/>
                <w:szCs w:val="20"/>
                <w:bdr w:val="none" w:sz="0" w:space="0" w:color="auto" w:frame="1"/>
                <w:shd w:val="clear" w:color="auto" w:fill="FFFFFF"/>
              </w:rPr>
            </w:pPr>
          </w:p>
          <w:p w14:paraId="7B44DA01" w14:textId="03F5D60D" w:rsidR="000D6206" w:rsidRPr="00980894" w:rsidRDefault="000D6206" w:rsidP="000D6206">
            <w:pPr>
              <w:rPr>
                <w:b/>
              </w:rPr>
            </w:pPr>
            <w:r>
              <w:rPr>
                <w:rStyle w:val="Strong"/>
                <w:rFonts w:ascii="Helvetica" w:hAnsi="Helvetica" w:cs="Helvetica"/>
                <w:color w:val="111111"/>
                <w:szCs w:val="20"/>
                <w:bdr w:val="none" w:sz="0" w:space="0" w:color="auto" w:frame="1"/>
                <w:shd w:val="clear" w:color="auto" w:fill="FFFFFF"/>
              </w:rPr>
              <w:t>Post</w:t>
            </w:r>
            <w:r>
              <w:rPr>
                <w:rStyle w:val="apple-converted-space"/>
                <w:rFonts w:ascii="Helvetica" w:hAnsi="Helvetica" w:cs="Helvetica"/>
                <w:color w:val="111111"/>
                <w:szCs w:val="20"/>
                <w:shd w:val="clear" w:color="auto" w:fill="FFFFFF"/>
              </w:rPr>
              <w:t> any questions, comments, or observations to share with the class in the Week Two General Q &amp; A discussion forum on Blackboard.</w:t>
            </w:r>
          </w:p>
        </w:tc>
        <w:tc>
          <w:tcPr>
            <w:tcW w:w="1440" w:type="dxa"/>
            <w:tcBorders>
              <w:left w:val="single" w:sz="4" w:space="0" w:color="000000" w:themeColor="text1"/>
            </w:tcBorders>
            <w:shd w:val="clear" w:color="auto" w:fill="FFFFFF" w:themeFill="background1"/>
          </w:tcPr>
          <w:p w14:paraId="1B6C56C5" w14:textId="570A00AA" w:rsidR="00C963F2" w:rsidRPr="00980894" w:rsidRDefault="00103594" w:rsidP="002522B3">
            <w:pPr>
              <w:rPr>
                <w:rFonts w:cs="Arial"/>
                <w:szCs w:val="20"/>
              </w:rPr>
            </w:pPr>
            <w:r w:rsidRPr="00980894">
              <w:rPr>
                <w:rFonts w:cs="Arial"/>
                <w:szCs w:val="20"/>
              </w:rPr>
              <w:t>2.1, 2.2, 2.4</w:t>
            </w:r>
          </w:p>
        </w:tc>
        <w:tc>
          <w:tcPr>
            <w:tcW w:w="1440" w:type="dxa"/>
            <w:tcBorders>
              <w:left w:val="single" w:sz="4" w:space="0" w:color="000000" w:themeColor="text1"/>
            </w:tcBorders>
            <w:shd w:val="clear" w:color="auto" w:fill="FFFFFF" w:themeFill="background1"/>
          </w:tcPr>
          <w:p w14:paraId="26498787" w14:textId="77777777" w:rsidR="00C963F2" w:rsidRPr="00980894" w:rsidRDefault="00C963F2" w:rsidP="002522B3">
            <w:pPr>
              <w:rPr>
                <w:rFonts w:cs="Arial"/>
                <w:szCs w:val="20"/>
              </w:rPr>
            </w:pPr>
          </w:p>
        </w:tc>
      </w:tr>
      <w:tr w:rsidR="00AB01FF" w:rsidRPr="00980894" w14:paraId="1DE56E6F" w14:textId="77777777" w:rsidTr="002522B3">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30C8295" w14:textId="77777777" w:rsidR="00AB01FF" w:rsidRPr="00980894" w:rsidRDefault="00AB01FF" w:rsidP="002522B3">
            <w:pPr>
              <w:tabs>
                <w:tab w:val="left" w:pos="0"/>
                <w:tab w:val="left" w:pos="3720"/>
              </w:tabs>
              <w:outlineLvl w:val="0"/>
              <w:rPr>
                <w:rFonts w:cs="Arial"/>
                <w:i/>
                <w:szCs w:val="20"/>
              </w:rPr>
            </w:pPr>
            <w:r w:rsidRPr="00980894">
              <w:rPr>
                <w:rFonts w:cs="Arial"/>
                <w:b/>
                <w:i/>
                <w:sz w:val="22"/>
                <w:szCs w:val="20"/>
              </w:rPr>
              <w:lastRenderedPageBreak/>
              <w:t>Supplemental Resources and Activities</w:t>
            </w:r>
          </w:p>
          <w:p w14:paraId="51FA77DA" w14:textId="77777777" w:rsidR="00AB01FF" w:rsidRPr="00980894" w:rsidRDefault="00AB01FF" w:rsidP="002522B3">
            <w:pPr>
              <w:tabs>
                <w:tab w:val="left" w:pos="0"/>
                <w:tab w:val="left" w:pos="3720"/>
              </w:tabs>
              <w:outlineLvl w:val="0"/>
              <w:rPr>
                <w:rFonts w:cs="Arial"/>
                <w:b/>
                <w:i/>
                <w:szCs w:val="20"/>
              </w:rPr>
            </w:pPr>
            <w:r w:rsidRPr="00980894">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0D4CB5A" w14:textId="77777777" w:rsidR="00AB01FF" w:rsidRPr="00980894" w:rsidRDefault="00AB01FF" w:rsidP="002522B3">
            <w:pPr>
              <w:tabs>
                <w:tab w:val="left" w:pos="0"/>
                <w:tab w:val="left" w:pos="3720"/>
              </w:tabs>
              <w:outlineLvl w:val="0"/>
              <w:rPr>
                <w:rFonts w:cs="Arial"/>
                <w:b/>
                <w:i/>
                <w:szCs w:val="20"/>
              </w:rPr>
            </w:pPr>
            <w:r w:rsidRPr="00980894">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E89F76A" w14:textId="77777777" w:rsidR="00AB01FF" w:rsidRPr="00980894" w:rsidRDefault="00AB01FF" w:rsidP="002522B3">
            <w:pPr>
              <w:tabs>
                <w:tab w:val="left" w:pos="0"/>
                <w:tab w:val="left" w:pos="3720"/>
              </w:tabs>
              <w:outlineLvl w:val="0"/>
              <w:rPr>
                <w:rFonts w:cs="Arial"/>
                <w:b/>
                <w:i/>
                <w:szCs w:val="20"/>
              </w:rPr>
            </w:pPr>
            <w:r w:rsidRPr="00980894">
              <w:rPr>
                <w:rFonts w:cs="Arial"/>
                <w:b/>
                <w:i/>
                <w:szCs w:val="20"/>
              </w:rPr>
              <w:t>AIE</w:t>
            </w:r>
          </w:p>
        </w:tc>
      </w:tr>
      <w:tr w:rsidR="00AB01FF" w:rsidRPr="00980894" w14:paraId="1512A380"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2F08475" w14:textId="7E3AD01A" w:rsidR="007F433F" w:rsidRPr="00980894" w:rsidRDefault="007F433F" w:rsidP="007F433F">
            <w:pPr>
              <w:tabs>
                <w:tab w:val="left" w:pos="2329"/>
              </w:tabs>
              <w:rPr>
                <w:rFonts w:cs="Arial"/>
                <w:b/>
                <w:szCs w:val="20"/>
              </w:rPr>
            </w:pPr>
            <w:r w:rsidRPr="00980894">
              <w:rPr>
                <w:rFonts w:cs="Arial"/>
                <w:b/>
                <w:szCs w:val="20"/>
              </w:rPr>
              <w:t>Reading</w:t>
            </w:r>
          </w:p>
          <w:p w14:paraId="314E60F8" w14:textId="77777777" w:rsidR="00107B7C" w:rsidRPr="00980894" w:rsidRDefault="00107B7C" w:rsidP="007F433F">
            <w:pPr>
              <w:tabs>
                <w:tab w:val="left" w:pos="2329"/>
              </w:tabs>
              <w:rPr>
                <w:rFonts w:cs="Arial"/>
                <w:b/>
                <w:szCs w:val="20"/>
              </w:rPr>
            </w:pPr>
          </w:p>
          <w:p w14:paraId="3ED7FCFF" w14:textId="1D67AEF8" w:rsidR="00881902" w:rsidRPr="00980894" w:rsidRDefault="00B23CFE" w:rsidP="00B23CFE">
            <w:pPr>
              <w:pStyle w:val="AssignmentsLevel1"/>
            </w:pPr>
            <w:r w:rsidRPr="00980894">
              <w:rPr>
                <w:b/>
              </w:rPr>
              <w:t>Read</w:t>
            </w:r>
            <w:r w:rsidRPr="00980894">
              <w:t xml:space="preserve"> T</w:t>
            </w:r>
            <w:r w:rsidR="007F433F" w:rsidRPr="00980894">
              <w:t>he Necessary and Sufficient Conditions of Therapeutic Personality Change</w:t>
            </w:r>
            <w:r w:rsidRPr="00980894">
              <w:t>.</w:t>
            </w:r>
          </w:p>
        </w:tc>
        <w:tc>
          <w:tcPr>
            <w:tcW w:w="1440" w:type="dxa"/>
            <w:tcBorders>
              <w:left w:val="single" w:sz="4" w:space="0" w:color="000000" w:themeColor="text1"/>
            </w:tcBorders>
            <w:shd w:val="clear" w:color="auto" w:fill="FFFFFF" w:themeFill="background1"/>
          </w:tcPr>
          <w:p w14:paraId="7F11925B" w14:textId="28AF4291" w:rsidR="00AB01FF" w:rsidRPr="00980894" w:rsidRDefault="00D84C2C" w:rsidP="002522B3">
            <w:pPr>
              <w:rPr>
                <w:rFonts w:cs="Arial"/>
                <w:szCs w:val="20"/>
              </w:rPr>
            </w:pPr>
            <w:r w:rsidRPr="00980894">
              <w:rPr>
                <w:rFonts w:cs="Arial"/>
                <w:szCs w:val="20"/>
              </w:rPr>
              <w:t>2.1</w:t>
            </w:r>
          </w:p>
        </w:tc>
        <w:tc>
          <w:tcPr>
            <w:tcW w:w="1440" w:type="dxa"/>
            <w:tcBorders>
              <w:left w:val="single" w:sz="4" w:space="0" w:color="000000" w:themeColor="text1"/>
            </w:tcBorders>
            <w:shd w:val="clear" w:color="auto" w:fill="FFFFFF" w:themeFill="background1"/>
          </w:tcPr>
          <w:p w14:paraId="6028B773" w14:textId="77777777" w:rsidR="00AB01FF" w:rsidRPr="00980894" w:rsidRDefault="00AB01FF" w:rsidP="002522B3">
            <w:pPr>
              <w:rPr>
                <w:rFonts w:cs="Arial"/>
                <w:szCs w:val="20"/>
              </w:rPr>
            </w:pPr>
          </w:p>
        </w:tc>
      </w:tr>
      <w:tr w:rsidR="00AB01FF" w:rsidRPr="00980894" w14:paraId="02C0F053"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AB01FF" w:rsidRPr="00980894" w:rsidRDefault="00AB01FF" w:rsidP="002522B3">
            <w:pPr>
              <w:tabs>
                <w:tab w:val="left" w:pos="0"/>
                <w:tab w:val="left" w:pos="3720"/>
              </w:tabs>
              <w:outlineLvl w:val="0"/>
              <w:rPr>
                <w:rFonts w:cs="Arial"/>
                <w:i/>
                <w:szCs w:val="20"/>
              </w:rPr>
            </w:pPr>
            <w:r w:rsidRPr="00980894">
              <w:rPr>
                <w:rFonts w:cs="Arial"/>
                <w:b/>
                <w:i/>
                <w:sz w:val="22"/>
                <w:szCs w:val="20"/>
              </w:rPr>
              <w:t>Graded Assignments</w:t>
            </w:r>
          </w:p>
          <w:p w14:paraId="1B5736DD" w14:textId="2BF18DAA" w:rsidR="00AB01FF" w:rsidRPr="00980894" w:rsidRDefault="00AB01FF" w:rsidP="009D107E">
            <w:pPr>
              <w:tabs>
                <w:tab w:val="left" w:pos="0"/>
                <w:tab w:val="left" w:pos="3720"/>
              </w:tabs>
              <w:outlineLvl w:val="0"/>
              <w:rPr>
                <w:rFonts w:cs="Arial"/>
                <w:b/>
                <w:i/>
                <w:szCs w:val="20"/>
              </w:rPr>
            </w:pPr>
            <w:r w:rsidRPr="00980894">
              <w:rPr>
                <w:rFonts w:cs="Arial"/>
                <w:i/>
                <w:szCs w:val="20"/>
              </w:rPr>
              <w:t xml:space="preserve">Complete these </w:t>
            </w:r>
            <w:r w:rsidR="009D107E" w:rsidRPr="00980894">
              <w:rPr>
                <w:rFonts w:cs="Arial"/>
                <w:i/>
                <w:szCs w:val="20"/>
              </w:rPr>
              <w:t>graded</w:t>
            </w:r>
            <w:r w:rsidRPr="00980894">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7BE077DA" w14:textId="77777777" w:rsidR="00AB01FF" w:rsidRPr="00980894" w:rsidRDefault="00AB01FF" w:rsidP="002522B3">
            <w:pPr>
              <w:tabs>
                <w:tab w:val="left" w:pos="0"/>
                <w:tab w:val="left" w:pos="3720"/>
              </w:tabs>
              <w:outlineLvl w:val="0"/>
              <w:rPr>
                <w:rFonts w:cs="Arial"/>
                <w:b/>
                <w:i/>
                <w:szCs w:val="20"/>
              </w:rPr>
            </w:pPr>
            <w:r w:rsidRPr="00980894">
              <w:rPr>
                <w:rFonts w:cs="Arial"/>
                <w:b/>
                <w:i/>
                <w:szCs w:val="20"/>
              </w:rPr>
              <w:t>Alignment</w:t>
            </w:r>
          </w:p>
        </w:tc>
        <w:tc>
          <w:tcPr>
            <w:tcW w:w="1440" w:type="dxa"/>
            <w:tcBorders>
              <w:left w:val="single" w:sz="4" w:space="0" w:color="000000" w:themeColor="text1"/>
            </w:tcBorders>
            <w:shd w:val="clear" w:color="auto" w:fill="D8D9DA"/>
          </w:tcPr>
          <w:p w14:paraId="6D62CF8B" w14:textId="77777777" w:rsidR="00AB01FF" w:rsidRPr="00980894" w:rsidRDefault="00AB01FF" w:rsidP="002522B3">
            <w:pPr>
              <w:rPr>
                <w:rFonts w:cs="Arial"/>
                <w:b/>
                <w:i/>
                <w:szCs w:val="20"/>
              </w:rPr>
            </w:pPr>
            <w:r w:rsidRPr="00980894">
              <w:rPr>
                <w:rFonts w:cs="Arial"/>
                <w:b/>
                <w:i/>
                <w:szCs w:val="20"/>
              </w:rPr>
              <w:t>AIE</w:t>
            </w:r>
          </w:p>
        </w:tc>
      </w:tr>
      <w:tr w:rsidR="007304C6" w:rsidRPr="00980894" w14:paraId="2C004E85" w14:textId="77777777" w:rsidTr="00DB442D">
        <w:tc>
          <w:tcPr>
            <w:tcW w:w="10170" w:type="dxa"/>
            <w:gridSpan w:val="2"/>
            <w:tcMar>
              <w:top w:w="115" w:type="dxa"/>
              <w:left w:w="115" w:type="dxa"/>
              <w:bottom w:w="115" w:type="dxa"/>
              <w:right w:w="115" w:type="dxa"/>
            </w:tcMar>
          </w:tcPr>
          <w:p w14:paraId="5D28FAD0" w14:textId="50C9213D" w:rsidR="007304C6" w:rsidRPr="00980894" w:rsidRDefault="007304C6" w:rsidP="00DB442D">
            <w:pPr>
              <w:tabs>
                <w:tab w:val="left" w:pos="2329"/>
              </w:tabs>
              <w:rPr>
                <w:b/>
              </w:rPr>
            </w:pPr>
            <w:r w:rsidRPr="00980894">
              <w:rPr>
                <w:b/>
              </w:rPr>
              <w:t>Discussion: Rogers</w:t>
            </w:r>
            <w:r w:rsidR="00CF70BE" w:rsidRPr="00980894">
              <w:rPr>
                <w:b/>
              </w:rPr>
              <w:t>'</w:t>
            </w:r>
            <w:r w:rsidRPr="00980894">
              <w:rPr>
                <w:b/>
              </w:rPr>
              <w:t xml:space="preserve"> Client</w:t>
            </w:r>
            <w:r w:rsidR="008561BC" w:rsidRPr="00980894">
              <w:rPr>
                <w:b/>
              </w:rPr>
              <w:t>-</w:t>
            </w:r>
            <w:r w:rsidRPr="00980894">
              <w:rPr>
                <w:b/>
              </w:rPr>
              <w:t>Center</w:t>
            </w:r>
            <w:r w:rsidR="008561BC" w:rsidRPr="00980894">
              <w:rPr>
                <w:b/>
              </w:rPr>
              <w:t>ed</w:t>
            </w:r>
            <w:r w:rsidRPr="00980894">
              <w:rPr>
                <w:b/>
              </w:rPr>
              <w:t xml:space="preserve"> Theory</w:t>
            </w:r>
          </w:p>
          <w:p w14:paraId="082AEAF6" w14:textId="77777777" w:rsidR="007304C6" w:rsidRPr="00980894" w:rsidRDefault="007304C6" w:rsidP="00DB442D">
            <w:pPr>
              <w:pStyle w:val="AssignmentsLevel1"/>
            </w:pPr>
          </w:p>
          <w:p w14:paraId="71849A55" w14:textId="02C63514" w:rsidR="007304C6" w:rsidRPr="00980894" w:rsidRDefault="00516BA8" w:rsidP="00DB442D">
            <w:pPr>
              <w:pStyle w:val="AssignmentsLevel1"/>
            </w:pPr>
            <w:r w:rsidRPr="006C0FC9">
              <w:rPr>
                <w:b/>
                <w:bCs/>
                <w:iCs/>
              </w:rPr>
              <w:t xml:space="preserve">Respond </w:t>
            </w:r>
            <w:r w:rsidRPr="006C0FC9">
              <w:rPr>
                <w:iCs/>
              </w:rPr>
              <w:t>to the following question by Thursday 11:59 p.m. (EST). Provide specific examples to support your answers:</w:t>
            </w:r>
          </w:p>
          <w:p w14:paraId="0721AD36" w14:textId="77777777" w:rsidR="007304C6" w:rsidRPr="00980894" w:rsidRDefault="007304C6" w:rsidP="00DB442D">
            <w:pPr>
              <w:pStyle w:val="AssignmentsLevel1"/>
            </w:pPr>
          </w:p>
          <w:p w14:paraId="31FEADAF" w14:textId="40847EBA" w:rsidR="007304C6" w:rsidRPr="00980894" w:rsidRDefault="007304C6" w:rsidP="00DB442D">
            <w:pPr>
              <w:pStyle w:val="AssignmentsLevel2"/>
            </w:pPr>
            <w:r w:rsidRPr="00980894">
              <w:t xml:space="preserve">What do you think of </w:t>
            </w:r>
            <w:r w:rsidR="008561BC" w:rsidRPr="00980894">
              <w:t>c</w:t>
            </w:r>
            <w:r w:rsidRPr="00980894">
              <w:t>lient</w:t>
            </w:r>
            <w:r w:rsidR="008561BC" w:rsidRPr="00980894">
              <w:t>-c</w:t>
            </w:r>
            <w:r w:rsidRPr="00980894">
              <w:t xml:space="preserve">entered </w:t>
            </w:r>
            <w:r w:rsidR="008561BC" w:rsidRPr="00980894">
              <w:t>t</w:t>
            </w:r>
            <w:r w:rsidRPr="00980894">
              <w:t xml:space="preserve">heory? Which components of the theory make the most sense to you and which do not? Make sure you fully explain your response.  </w:t>
            </w:r>
          </w:p>
          <w:p w14:paraId="1259EDD7" w14:textId="77777777" w:rsidR="007304C6" w:rsidRPr="00980894" w:rsidRDefault="007304C6" w:rsidP="00DB442D">
            <w:pPr>
              <w:pStyle w:val="AssignmentsLevel2"/>
            </w:pPr>
            <w:r w:rsidRPr="00980894">
              <w:t>Knowing yourself, which parts would be the hardest for you to implement?</w:t>
            </w:r>
          </w:p>
          <w:p w14:paraId="04A99D87" w14:textId="08EEE56F" w:rsidR="007304C6" w:rsidRPr="00980894" w:rsidRDefault="007304C6" w:rsidP="00DB442D">
            <w:pPr>
              <w:pStyle w:val="AssignmentsLevel1"/>
            </w:pPr>
          </w:p>
          <w:p w14:paraId="6F1ED4F3" w14:textId="77777777" w:rsidR="00516BA8" w:rsidRPr="00980894" w:rsidRDefault="00516BA8" w:rsidP="00516BA8">
            <w:pPr>
              <w:pStyle w:val="AssignmentsLevel1"/>
            </w:pPr>
            <w:r w:rsidRPr="006C0FC9">
              <w:rPr>
                <w:b/>
                <w:bCs/>
                <w:iCs/>
              </w:rPr>
              <w:t xml:space="preserve">Post </w:t>
            </w:r>
            <w:r w:rsidRPr="006C0FC9">
              <w:rPr>
                <w:iCs/>
              </w:rPr>
              <w:t>constructive criticism, clarification, additional questions, or your own relevant thoughts to three of your classmates' posts by 11:59 p.m. (EST) on Sunday.</w:t>
            </w:r>
            <w:r>
              <w:rPr>
                <w:iCs/>
              </w:rPr>
              <w:t xml:space="preserve"> Consider including the following:</w:t>
            </w:r>
          </w:p>
          <w:p w14:paraId="7A0CF33F" w14:textId="49632810" w:rsidR="007304C6" w:rsidRPr="00980894" w:rsidRDefault="007304C6" w:rsidP="00DB442D">
            <w:pPr>
              <w:tabs>
                <w:tab w:val="left" w:pos="2329"/>
              </w:tabs>
            </w:pPr>
          </w:p>
          <w:p w14:paraId="5DDCA25C" w14:textId="776A30F4" w:rsidR="007304C6" w:rsidRPr="00980894" w:rsidRDefault="008561BC" w:rsidP="00032FA7">
            <w:pPr>
              <w:pStyle w:val="ListParagraph"/>
              <w:numPr>
                <w:ilvl w:val="0"/>
                <w:numId w:val="22"/>
              </w:numPr>
              <w:tabs>
                <w:tab w:val="left" w:pos="2329"/>
              </w:tabs>
            </w:pPr>
            <w:r w:rsidRPr="00980894">
              <w:t>a</w:t>
            </w:r>
            <w:r w:rsidR="007304C6" w:rsidRPr="00980894">
              <w:t>ssisting your fellow classmates in understanding any concepts of the theory that did</w:t>
            </w:r>
            <w:r w:rsidRPr="00980894">
              <w:t xml:space="preserve"> </w:t>
            </w:r>
            <w:r w:rsidR="007304C6" w:rsidRPr="00980894">
              <w:t>n</w:t>
            </w:r>
            <w:r w:rsidRPr="00980894">
              <w:t>o</w:t>
            </w:r>
            <w:r w:rsidR="007304C6" w:rsidRPr="00980894">
              <w:t>t make sense to them</w:t>
            </w:r>
          </w:p>
          <w:p w14:paraId="744D819B" w14:textId="3FE4F0CF" w:rsidR="007304C6" w:rsidRPr="00980894" w:rsidRDefault="008561BC" w:rsidP="00032FA7">
            <w:pPr>
              <w:pStyle w:val="ListParagraph"/>
              <w:numPr>
                <w:ilvl w:val="0"/>
                <w:numId w:val="22"/>
              </w:numPr>
              <w:tabs>
                <w:tab w:val="left" w:pos="2329"/>
              </w:tabs>
            </w:pPr>
            <w:r w:rsidRPr="00980894">
              <w:t>d</w:t>
            </w:r>
            <w:r w:rsidR="007304C6" w:rsidRPr="00980894">
              <w:t>iscussing how something a fellow student posted assisted you in making sense of a component you were having difficulty with</w:t>
            </w:r>
          </w:p>
          <w:p w14:paraId="5C71FD82" w14:textId="4CF70BE4" w:rsidR="007304C6" w:rsidRPr="00980894" w:rsidRDefault="008561BC" w:rsidP="00032FA7">
            <w:pPr>
              <w:pStyle w:val="ListParagraph"/>
              <w:numPr>
                <w:ilvl w:val="0"/>
                <w:numId w:val="22"/>
              </w:numPr>
              <w:tabs>
                <w:tab w:val="left" w:pos="2329"/>
              </w:tabs>
            </w:pPr>
            <w:r w:rsidRPr="00980894">
              <w:t>s</w:t>
            </w:r>
            <w:r w:rsidR="007304C6" w:rsidRPr="00980894">
              <w:t>haring ideas on how to implement those parts of the theory fellow students felt they would have difficulty implementing</w:t>
            </w:r>
          </w:p>
          <w:p w14:paraId="1C175B24" w14:textId="7CD25E50" w:rsidR="007304C6" w:rsidRPr="00980894" w:rsidRDefault="008561BC" w:rsidP="00032FA7">
            <w:pPr>
              <w:pStyle w:val="ListParagraph"/>
              <w:numPr>
                <w:ilvl w:val="0"/>
                <w:numId w:val="22"/>
              </w:numPr>
              <w:tabs>
                <w:tab w:val="left" w:pos="2329"/>
              </w:tabs>
            </w:pPr>
            <w:r w:rsidRPr="00980894">
              <w:t>sharing a</w:t>
            </w:r>
            <w:r w:rsidR="007304C6" w:rsidRPr="00980894">
              <w:t xml:space="preserve">nything else you would like to include </w:t>
            </w:r>
          </w:p>
          <w:p w14:paraId="534E52CC" w14:textId="3EEBDD25" w:rsidR="007304C6" w:rsidRPr="001E0155" w:rsidRDefault="00CB2F95" w:rsidP="00246010">
            <w:pPr>
              <w:pStyle w:val="ListParagraph"/>
              <w:numPr>
                <w:ilvl w:val="0"/>
                <w:numId w:val="22"/>
              </w:numPr>
              <w:tabs>
                <w:tab w:val="left" w:pos="2329"/>
              </w:tabs>
            </w:pPr>
            <w:r w:rsidRPr="00980894">
              <w:t>respon</w:t>
            </w:r>
            <w:r w:rsidR="008561BC" w:rsidRPr="00980894">
              <w:t>ding</w:t>
            </w:r>
            <w:r w:rsidRPr="00980894">
              <w:t xml:space="preserve"> to something a student commented about your post</w:t>
            </w:r>
          </w:p>
        </w:tc>
        <w:tc>
          <w:tcPr>
            <w:tcW w:w="1440" w:type="dxa"/>
          </w:tcPr>
          <w:p w14:paraId="7ECB489A" w14:textId="77777777" w:rsidR="007304C6" w:rsidRPr="00980894" w:rsidRDefault="007304C6" w:rsidP="00DB442D">
            <w:pPr>
              <w:tabs>
                <w:tab w:val="left" w:pos="2329"/>
              </w:tabs>
              <w:rPr>
                <w:rFonts w:cs="Arial"/>
                <w:szCs w:val="20"/>
              </w:rPr>
            </w:pPr>
            <w:r w:rsidRPr="00980894">
              <w:rPr>
                <w:rFonts w:cs="Arial"/>
                <w:szCs w:val="20"/>
              </w:rPr>
              <w:t>2.2</w:t>
            </w:r>
          </w:p>
        </w:tc>
        <w:tc>
          <w:tcPr>
            <w:tcW w:w="1440" w:type="dxa"/>
          </w:tcPr>
          <w:p w14:paraId="57AD3CBF" w14:textId="77777777" w:rsidR="007304C6" w:rsidRPr="00980894" w:rsidRDefault="007304C6" w:rsidP="00DB442D">
            <w:pPr>
              <w:tabs>
                <w:tab w:val="left" w:pos="2329"/>
              </w:tabs>
              <w:rPr>
                <w:rFonts w:cs="Arial"/>
                <w:szCs w:val="20"/>
              </w:rPr>
            </w:pPr>
            <w:r w:rsidRPr="00980894">
              <w:rPr>
                <w:rFonts w:cs="Arial"/>
                <w:szCs w:val="20"/>
              </w:rPr>
              <w:t>1.25 hour</w:t>
            </w:r>
          </w:p>
        </w:tc>
      </w:tr>
      <w:tr w:rsidR="001D216A" w:rsidRPr="00980894" w14:paraId="48DEF53E" w14:textId="77777777" w:rsidTr="00070773">
        <w:tc>
          <w:tcPr>
            <w:tcW w:w="10170" w:type="dxa"/>
            <w:gridSpan w:val="2"/>
            <w:tcMar>
              <w:top w:w="115" w:type="dxa"/>
              <w:left w:w="115" w:type="dxa"/>
              <w:bottom w:w="115" w:type="dxa"/>
              <w:right w:w="115" w:type="dxa"/>
            </w:tcMar>
          </w:tcPr>
          <w:p w14:paraId="71E09555" w14:textId="77777777" w:rsidR="001D216A" w:rsidRPr="00980894" w:rsidRDefault="001D216A" w:rsidP="00070773">
            <w:pPr>
              <w:tabs>
                <w:tab w:val="left" w:pos="2329"/>
              </w:tabs>
              <w:rPr>
                <w:b/>
              </w:rPr>
            </w:pPr>
            <w:r w:rsidRPr="00980894">
              <w:rPr>
                <w:b/>
              </w:rPr>
              <w:t>Discussion: Effective Communication in Helping Relationships</w:t>
            </w:r>
          </w:p>
          <w:p w14:paraId="4FCDD35E" w14:textId="77777777" w:rsidR="001D216A" w:rsidRPr="00980894" w:rsidRDefault="001D216A" w:rsidP="00070773">
            <w:pPr>
              <w:tabs>
                <w:tab w:val="left" w:pos="2329"/>
              </w:tabs>
              <w:rPr>
                <w:b/>
              </w:rPr>
            </w:pPr>
          </w:p>
          <w:p w14:paraId="26328FCC" w14:textId="55948D3A" w:rsidR="001D216A" w:rsidRPr="00980894" w:rsidRDefault="001D216A" w:rsidP="00070773">
            <w:pPr>
              <w:tabs>
                <w:tab w:val="left" w:pos="2329"/>
              </w:tabs>
              <w:rPr>
                <w:rFonts w:cs="Arial"/>
                <w:szCs w:val="20"/>
              </w:rPr>
            </w:pPr>
            <w:r w:rsidRPr="00980894">
              <w:rPr>
                <w:b/>
              </w:rPr>
              <w:t>Watch</w:t>
            </w:r>
            <w:r w:rsidRPr="00980894">
              <w:t xml:space="preserve"> this video on Roger’s Core Conditions: </w:t>
            </w:r>
            <w:hyperlink r:id="rId30" w:history="1">
              <w:r w:rsidRPr="00980894">
                <w:rPr>
                  <w:rStyle w:val="Hyperlink"/>
                  <w:rFonts w:cs="Arial"/>
                  <w:szCs w:val="20"/>
                </w:rPr>
                <w:t>Person-Centered Therapy Role Play</w:t>
              </w:r>
            </w:hyperlink>
            <w:r w:rsidR="000C074D" w:rsidRPr="000C074D">
              <w:rPr>
                <w:rStyle w:val="Hyperlink"/>
                <w:rFonts w:cs="Arial"/>
                <w:color w:val="auto"/>
                <w:szCs w:val="20"/>
                <w:u w:val="none"/>
              </w:rPr>
              <w:t xml:space="preserve"> (2:19)</w:t>
            </w:r>
            <w:r w:rsidRPr="000C074D">
              <w:rPr>
                <w:rStyle w:val="Hyperlink"/>
                <w:rFonts w:cs="Arial"/>
                <w:color w:val="auto"/>
                <w:szCs w:val="20"/>
                <w:u w:val="none"/>
              </w:rPr>
              <w:t>.</w:t>
            </w:r>
          </w:p>
          <w:p w14:paraId="7CC345FE" w14:textId="77777777" w:rsidR="001D216A" w:rsidRPr="00980894" w:rsidRDefault="001D216A" w:rsidP="00070773">
            <w:pPr>
              <w:tabs>
                <w:tab w:val="left" w:pos="2329"/>
              </w:tabs>
              <w:rPr>
                <w:rFonts w:cs="Arial"/>
                <w:color w:val="0000FF"/>
                <w:szCs w:val="20"/>
                <w:u w:val="single"/>
              </w:rPr>
            </w:pPr>
          </w:p>
          <w:p w14:paraId="2D08C327" w14:textId="7D2B7549" w:rsidR="001D216A" w:rsidRDefault="00516BA8" w:rsidP="00070773">
            <w:pPr>
              <w:tabs>
                <w:tab w:val="left" w:pos="2329"/>
              </w:tabs>
              <w:rPr>
                <w:rFonts w:cs="Arial"/>
                <w:iCs/>
                <w:szCs w:val="20"/>
              </w:rPr>
            </w:pPr>
            <w:r w:rsidRPr="006C0FC9">
              <w:rPr>
                <w:rFonts w:cs="Arial"/>
                <w:b/>
                <w:bCs/>
                <w:iCs/>
                <w:szCs w:val="20"/>
              </w:rPr>
              <w:t xml:space="preserve">Respond </w:t>
            </w:r>
            <w:r w:rsidRPr="006C0FC9">
              <w:rPr>
                <w:rFonts w:cs="Arial"/>
                <w:iCs/>
                <w:szCs w:val="20"/>
              </w:rPr>
              <w:t>to the following question by Thursday 11:59 p.m. (EST). Provide specific examples to support your answers:</w:t>
            </w:r>
          </w:p>
          <w:p w14:paraId="073F65BD" w14:textId="77777777" w:rsidR="00516BA8" w:rsidRPr="00980894" w:rsidRDefault="00516BA8" w:rsidP="00070773">
            <w:pPr>
              <w:tabs>
                <w:tab w:val="left" w:pos="2329"/>
              </w:tabs>
              <w:rPr>
                <w:rFonts w:cs="Arial"/>
                <w:szCs w:val="20"/>
              </w:rPr>
            </w:pPr>
          </w:p>
          <w:p w14:paraId="44337AB2" w14:textId="77777777" w:rsidR="001D216A" w:rsidRPr="00980894" w:rsidRDefault="001D216A" w:rsidP="00070773">
            <w:pPr>
              <w:pStyle w:val="ListParagraph"/>
              <w:numPr>
                <w:ilvl w:val="0"/>
                <w:numId w:val="16"/>
              </w:numPr>
              <w:tabs>
                <w:tab w:val="left" w:pos="2329"/>
              </w:tabs>
              <w:rPr>
                <w:rFonts w:cs="Arial"/>
                <w:b/>
                <w:szCs w:val="20"/>
              </w:rPr>
            </w:pPr>
            <w:r w:rsidRPr="00980894">
              <w:rPr>
                <w:rFonts w:cs="Arial"/>
                <w:szCs w:val="20"/>
              </w:rPr>
              <w:lastRenderedPageBreak/>
              <w:t xml:space="preserve">Indicate which core conditions you observed in this therapy session and which you did not.  </w:t>
            </w:r>
          </w:p>
          <w:p w14:paraId="05F6DC1A" w14:textId="77777777" w:rsidR="001D216A" w:rsidRPr="00980894" w:rsidRDefault="001D216A" w:rsidP="00070773">
            <w:pPr>
              <w:pStyle w:val="ListParagraph"/>
              <w:numPr>
                <w:ilvl w:val="0"/>
                <w:numId w:val="16"/>
              </w:numPr>
              <w:tabs>
                <w:tab w:val="left" w:pos="2329"/>
              </w:tabs>
              <w:rPr>
                <w:rFonts w:cs="Arial"/>
                <w:b/>
                <w:szCs w:val="20"/>
              </w:rPr>
            </w:pPr>
            <w:r w:rsidRPr="00980894">
              <w:rPr>
                <w:rFonts w:cs="Arial"/>
                <w:szCs w:val="20"/>
              </w:rPr>
              <w:t>Identify which ethical guidelines were met during this session and which were violated.</w:t>
            </w:r>
          </w:p>
          <w:p w14:paraId="6A669853" w14:textId="77777777" w:rsidR="001D216A" w:rsidRPr="00980894" w:rsidRDefault="001D216A" w:rsidP="00070773">
            <w:pPr>
              <w:pStyle w:val="ListParagraph"/>
              <w:numPr>
                <w:ilvl w:val="0"/>
                <w:numId w:val="16"/>
              </w:numPr>
              <w:tabs>
                <w:tab w:val="left" w:pos="2329"/>
              </w:tabs>
              <w:rPr>
                <w:rFonts w:cs="Arial"/>
                <w:szCs w:val="20"/>
              </w:rPr>
            </w:pPr>
            <w:r w:rsidRPr="00980894">
              <w:rPr>
                <w:rFonts w:cs="Arial"/>
                <w:szCs w:val="20"/>
              </w:rPr>
              <w:t xml:space="preserve">How would Rogers recommend you work with this client and why? Make sure to discuss both core conditions and client-centered theory.   </w:t>
            </w:r>
          </w:p>
          <w:p w14:paraId="7CEEA1E8" w14:textId="77777777" w:rsidR="001D216A" w:rsidRPr="00980894" w:rsidRDefault="001D216A" w:rsidP="00070773">
            <w:pPr>
              <w:tabs>
                <w:tab w:val="left" w:pos="2329"/>
              </w:tabs>
              <w:rPr>
                <w:b/>
              </w:rPr>
            </w:pPr>
          </w:p>
          <w:p w14:paraId="69C647DA" w14:textId="77777777" w:rsidR="001D216A" w:rsidRPr="00980894" w:rsidRDefault="001D216A" w:rsidP="00070773">
            <w:pPr>
              <w:tabs>
                <w:tab w:val="left" w:pos="2329"/>
              </w:tabs>
              <w:rPr>
                <w:rFonts w:cs="Arial"/>
                <w:szCs w:val="20"/>
              </w:rPr>
            </w:pPr>
            <w:r w:rsidRPr="00980894">
              <w:rPr>
                <w:rFonts w:cs="Arial"/>
                <w:szCs w:val="20"/>
              </w:rPr>
              <w:t xml:space="preserve">Be sure to apply what you learned this week regarding core and facilitative conditions, ethics, cultural awareness, and client-centered theory.  </w:t>
            </w:r>
          </w:p>
          <w:p w14:paraId="2BC00469" w14:textId="49F69D81" w:rsidR="001D216A" w:rsidRPr="00516BA8" w:rsidRDefault="001D216A" w:rsidP="00516BA8">
            <w:pPr>
              <w:tabs>
                <w:tab w:val="left" w:pos="2329"/>
              </w:tabs>
              <w:rPr>
                <w:rFonts w:cs="Arial"/>
                <w:szCs w:val="20"/>
              </w:rPr>
            </w:pPr>
          </w:p>
          <w:p w14:paraId="0075EB0B" w14:textId="43E66E1C" w:rsidR="001D216A" w:rsidRPr="001E0155" w:rsidRDefault="001E0155" w:rsidP="001E0155">
            <w:pPr>
              <w:pStyle w:val="AssignmentsLevel1"/>
            </w:pPr>
            <w:r w:rsidRPr="006C0FC9">
              <w:rPr>
                <w:b/>
                <w:bCs/>
                <w:iCs/>
              </w:rPr>
              <w:t xml:space="preserve">Post </w:t>
            </w:r>
            <w:r w:rsidRPr="006C0FC9">
              <w:rPr>
                <w:iCs/>
              </w:rPr>
              <w:t>constructive criticism, clarification, additional questions, or your own relevant thoughts to three of your classmates' post</w:t>
            </w:r>
            <w:r>
              <w:rPr>
                <w:iCs/>
              </w:rPr>
              <w:t>s by 11:59 p.m. (EST) on Sunday.</w:t>
            </w:r>
          </w:p>
        </w:tc>
        <w:tc>
          <w:tcPr>
            <w:tcW w:w="1440" w:type="dxa"/>
          </w:tcPr>
          <w:p w14:paraId="46C6AFA1" w14:textId="77777777" w:rsidR="001D216A" w:rsidRPr="00980894" w:rsidRDefault="001D216A" w:rsidP="00070773">
            <w:pPr>
              <w:tabs>
                <w:tab w:val="left" w:pos="2329"/>
              </w:tabs>
              <w:rPr>
                <w:rFonts w:cs="Arial"/>
                <w:szCs w:val="20"/>
              </w:rPr>
            </w:pPr>
            <w:r w:rsidRPr="00980894">
              <w:rPr>
                <w:rFonts w:cs="Arial"/>
                <w:szCs w:val="20"/>
              </w:rPr>
              <w:lastRenderedPageBreak/>
              <w:t>2.1, 2.2, 2.3, 2.4</w:t>
            </w:r>
          </w:p>
        </w:tc>
        <w:tc>
          <w:tcPr>
            <w:tcW w:w="1440" w:type="dxa"/>
          </w:tcPr>
          <w:p w14:paraId="4F4C9AE4" w14:textId="77777777" w:rsidR="001D216A" w:rsidRPr="00980894" w:rsidRDefault="001D216A" w:rsidP="00070773">
            <w:pPr>
              <w:tabs>
                <w:tab w:val="left" w:pos="2329"/>
              </w:tabs>
              <w:rPr>
                <w:rFonts w:cs="Arial"/>
                <w:szCs w:val="20"/>
              </w:rPr>
            </w:pPr>
            <w:r w:rsidRPr="00980894">
              <w:rPr>
                <w:rFonts w:cs="Arial"/>
                <w:szCs w:val="20"/>
              </w:rPr>
              <w:t>1.75 hours</w:t>
            </w:r>
          </w:p>
        </w:tc>
      </w:tr>
      <w:tr w:rsidR="00507D35" w:rsidRPr="00980894" w14:paraId="761F84E2" w14:textId="77777777" w:rsidTr="00F7249A">
        <w:trPr>
          <w:trHeight w:val="3853"/>
        </w:trPr>
        <w:tc>
          <w:tcPr>
            <w:tcW w:w="10170" w:type="dxa"/>
            <w:gridSpan w:val="2"/>
            <w:tcMar>
              <w:top w:w="115" w:type="dxa"/>
              <w:left w:w="115" w:type="dxa"/>
              <w:bottom w:w="115" w:type="dxa"/>
              <w:right w:w="115" w:type="dxa"/>
            </w:tcMar>
          </w:tcPr>
          <w:p w14:paraId="30B95309" w14:textId="08407536" w:rsidR="00507D35" w:rsidRPr="00980894" w:rsidRDefault="00866BD5" w:rsidP="00507D35">
            <w:pPr>
              <w:tabs>
                <w:tab w:val="left" w:pos="2329"/>
              </w:tabs>
              <w:rPr>
                <w:b/>
              </w:rPr>
            </w:pPr>
            <w:r w:rsidRPr="00980894">
              <w:rPr>
                <w:b/>
              </w:rPr>
              <w:t>Journal</w:t>
            </w:r>
            <w:r w:rsidR="00B23CFE" w:rsidRPr="00980894">
              <w:rPr>
                <w:b/>
              </w:rPr>
              <w:t xml:space="preserve"> Reflection</w:t>
            </w:r>
            <w:r w:rsidR="00507D35" w:rsidRPr="00980894">
              <w:rPr>
                <w:b/>
              </w:rPr>
              <w:t xml:space="preserve">: </w:t>
            </w:r>
            <w:r w:rsidR="00D75899" w:rsidRPr="00980894">
              <w:rPr>
                <w:b/>
              </w:rPr>
              <w:t>Cultural Awareness</w:t>
            </w:r>
          </w:p>
          <w:p w14:paraId="75A18616" w14:textId="77777777" w:rsidR="00B23CFE" w:rsidRPr="00980894" w:rsidRDefault="00B23CFE" w:rsidP="00507D35">
            <w:pPr>
              <w:tabs>
                <w:tab w:val="left" w:pos="2329"/>
              </w:tabs>
              <w:rPr>
                <w:b/>
              </w:rPr>
            </w:pPr>
          </w:p>
          <w:p w14:paraId="37E6529F" w14:textId="4A1B8383" w:rsidR="00D75899" w:rsidRPr="00980894" w:rsidRDefault="00B7526A" w:rsidP="00507D35">
            <w:pPr>
              <w:pStyle w:val="AssignmentsLevel1"/>
            </w:pPr>
            <w:r w:rsidRPr="00980894">
              <w:rPr>
                <w:b/>
              </w:rPr>
              <w:t>Write</w:t>
            </w:r>
            <w:r w:rsidR="00507D35" w:rsidRPr="00980894">
              <w:t xml:space="preserve"> a clear and logical response in 150 to 200 words to the following, providing specific e</w:t>
            </w:r>
            <w:r w:rsidR="00DB442D" w:rsidRPr="00980894">
              <w:t>xamples to support your answers.</w:t>
            </w:r>
          </w:p>
          <w:p w14:paraId="1C911760" w14:textId="77777777" w:rsidR="00DB442D" w:rsidRPr="00980894" w:rsidRDefault="00DB442D" w:rsidP="00507D35">
            <w:pPr>
              <w:pStyle w:val="AssignmentsLevel1"/>
            </w:pPr>
          </w:p>
          <w:p w14:paraId="0FBF3313" w14:textId="09763BBC" w:rsidR="00D75899" w:rsidRPr="00980894" w:rsidRDefault="00D75899" w:rsidP="00032FA7">
            <w:pPr>
              <w:pStyle w:val="AssignmentsLevel1"/>
              <w:numPr>
                <w:ilvl w:val="0"/>
                <w:numId w:val="15"/>
              </w:numPr>
            </w:pPr>
            <w:r w:rsidRPr="00980894">
              <w:t>On a purely personal level</w:t>
            </w:r>
            <w:r w:rsidR="008561BC" w:rsidRPr="00980894">
              <w:t>,</w:t>
            </w:r>
            <w:r w:rsidRPr="00980894">
              <w:t xml:space="preserve"> what did this </w:t>
            </w:r>
            <w:r w:rsidR="00B23CFE" w:rsidRPr="00980894">
              <w:t xml:space="preserve">week’s material on cultural awareness </w:t>
            </w:r>
            <w:r w:rsidRPr="00980894">
              <w:t>teach you about yourself, how you communicate</w:t>
            </w:r>
            <w:r w:rsidR="00B23CFE" w:rsidRPr="00980894">
              <w:t>,</w:t>
            </w:r>
            <w:r w:rsidRPr="00980894">
              <w:t xml:space="preserve"> and how you relate to people every day?  </w:t>
            </w:r>
          </w:p>
          <w:p w14:paraId="63C6A034" w14:textId="56936BE1" w:rsidR="00507D35" w:rsidRPr="00980894" w:rsidRDefault="00D75899" w:rsidP="00032FA7">
            <w:pPr>
              <w:pStyle w:val="AssignmentsLevel1"/>
              <w:numPr>
                <w:ilvl w:val="0"/>
                <w:numId w:val="15"/>
              </w:numPr>
            </w:pPr>
            <w:r w:rsidRPr="00980894">
              <w:t xml:space="preserve">Pellegrino Riccardi’s TED Talk applies his concept of </w:t>
            </w:r>
            <w:r w:rsidR="008561BC" w:rsidRPr="00980894">
              <w:rPr>
                <w:i/>
              </w:rPr>
              <w:t>c</w:t>
            </w:r>
            <w:r w:rsidRPr="00980894">
              <w:rPr>
                <w:i/>
              </w:rPr>
              <w:t xml:space="preserve">ross </w:t>
            </w:r>
            <w:r w:rsidR="008561BC" w:rsidRPr="00980894">
              <w:rPr>
                <w:i/>
              </w:rPr>
              <w:t>b</w:t>
            </w:r>
            <w:r w:rsidRPr="00980894">
              <w:rPr>
                <w:i/>
              </w:rPr>
              <w:t>orders</w:t>
            </w:r>
            <w:r w:rsidRPr="00980894">
              <w:t xml:space="preserve"> to primarily European and Asian countries. Apply his concept to yourself and where you live and work now. </w:t>
            </w:r>
            <w:r w:rsidR="00790379" w:rsidRPr="00980894">
              <w:t>Where do you and others around you nee</w:t>
            </w:r>
            <w:r w:rsidR="00B23CFE" w:rsidRPr="00980894">
              <w:t>d to be more culturally aware?</w:t>
            </w:r>
          </w:p>
          <w:p w14:paraId="5A997C3D" w14:textId="77777777" w:rsidR="00DE69FC" w:rsidRPr="00980894" w:rsidRDefault="00DE69FC" w:rsidP="00DE69FC">
            <w:pPr>
              <w:pStyle w:val="AssignmentsLevel1"/>
              <w:ind w:left="360"/>
            </w:pPr>
          </w:p>
          <w:p w14:paraId="1FE98A00" w14:textId="3B255DDC" w:rsidR="00B14253" w:rsidRPr="00980894" w:rsidRDefault="00D51CD4" w:rsidP="00B14253">
            <w:pPr>
              <w:pStyle w:val="AssignmentsLevel1"/>
            </w:pPr>
            <w:r w:rsidRPr="00980894">
              <w:t>Remember</w:t>
            </w:r>
            <w:r w:rsidR="008561BC" w:rsidRPr="00980894">
              <w:t>,</w:t>
            </w:r>
            <w:r w:rsidRPr="00980894">
              <w:t xml:space="preserve"> this is a personal</w:t>
            </w:r>
            <w:r w:rsidR="00B14253" w:rsidRPr="00980894">
              <w:t xml:space="preserve"> </w:t>
            </w:r>
            <w:r w:rsidRPr="00980894">
              <w:t>r</w:t>
            </w:r>
            <w:r w:rsidR="003F29B4" w:rsidRPr="00980894">
              <w:t>eflection</w:t>
            </w:r>
            <w:r w:rsidR="00B14253" w:rsidRPr="00980894">
              <w:t xml:space="preserve"> and</w:t>
            </w:r>
            <w:r w:rsidR="00CF70BE" w:rsidRPr="00980894">
              <w:t>,</w:t>
            </w:r>
            <w:r w:rsidR="00B14253" w:rsidRPr="00980894">
              <w:t xml:space="preserve"> as such</w:t>
            </w:r>
            <w:r w:rsidR="00CF70BE" w:rsidRPr="00980894">
              <w:t>,</w:t>
            </w:r>
            <w:r w:rsidR="00B14253" w:rsidRPr="00980894">
              <w:t xml:space="preserve"> you are required to go beyond your initial reaction and response</w:t>
            </w:r>
            <w:r w:rsidR="00137513" w:rsidRPr="00980894">
              <w:t xml:space="preserve"> </w:t>
            </w:r>
            <w:r w:rsidR="00B14253" w:rsidRPr="00980894">
              <w:t>to this question. Students seeking the highest number of points possible for this assignment should be honest, open</w:t>
            </w:r>
            <w:r w:rsidR="00137513" w:rsidRPr="00980894">
              <w:t>,</w:t>
            </w:r>
            <w:r w:rsidR="00B14253" w:rsidRPr="00980894">
              <w:t xml:space="preserve"> and personal</w:t>
            </w:r>
            <w:r w:rsidR="00DE69FC" w:rsidRPr="00980894">
              <w:t>.</w:t>
            </w:r>
          </w:p>
          <w:p w14:paraId="6AD47245" w14:textId="77777777" w:rsidR="00790379" w:rsidRPr="00980894" w:rsidRDefault="00790379" w:rsidP="00507D35">
            <w:pPr>
              <w:pStyle w:val="AssignmentsLevel1"/>
            </w:pPr>
          </w:p>
          <w:p w14:paraId="60AC0A08" w14:textId="5606AE48" w:rsidR="00507D35" w:rsidRPr="00980894" w:rsidRDefault="00866BD5" w:rsidP="00B23CFE">
            <w:pPr>
              <w:pStyle w:val="AssignmentsLevel1"/>
              <w:rPr>
                <w:b/>
              </w:rPr>
            </w:pPr>
            <w:r w:rsidRPr="00980894">
              <w:rPr>
                <w:b/>
              </w:rPr>
              <w:t>Submit</w:t>
            </w:r>
            <w:r w:rsidRPr="00980894">
              <w:t xml:space="preserve"> your</w:t>
            </w:r>
            <w:r w:rsidR="00507D35" w:rsidRPr="00980894">
              <w:t xml:space="preserve"> </w:t>
            </w:r>
            <w:r w:rsidRPr="00980894">
              <w:t xml:space="preserve">journal </w:t>
            </w:r>
            <w:r w:rsidR="004F686B" w:rsidRPr="00980894">
              <w:t xml:space="preserve">reflection </w:t>
            </w:r>
            <w:r w:rsidR="00507D35" w:rsidRPr="00980894">
              <w:t xml:space="preserve">by 11:59 p.m. (Eastern time) on </w:t>
            </w:r>
            <w:r w:rsidRPr="00980894">
              <w:t>Sun</w:t>
            </w:r>
            <w:r w:rsidR="00507D35" w:rsidRPr="00980894">
              <w:t xml:space="preserve">day. </w:t>
            </w:r>
          </w:p>
        </w:tc>
        <w:tc>
          <w:tcPr>
            <w:tcW w:w="1440" w:type="dxa"/>
          </w:tcPr>
          <w:p w14:paraId="4309D1A9" w14:textId="5862080E" w:rsidR="00507D35" w:rsidRPr="00980894" w:rsidRDefault="00D75899" w:rsidP="002522B3">
            <w:pPr>
              <w:tabs>
                <w:tab w:val="left" w:pos="2329"/>
              </w:tabs>
              <w:rPr>
                <w:rFonts w:cs="Arial"/>
                <w:szCs w:val="20"/>
              </w:rPr>
            </w:pPr>
            <w:r w:rsidRPr="00980894">
              <w:rPr>
                <w:rFonts w:cs="Arial"/>
                <w:szCs w:val="20"/>
              </w:rPr>
              <w:t>2.4</w:t>
            </w:r>
          </w:p>
        </w:tc>
        <w:tc>
          <w:tcPr>
            <w:tcW w:w="1440" w:type="dxa"/>
          </w:tcPr>
          <w:p w14:paraId="6ABD2ACA" w14:textId="63925ED0" w:rsidR="00507D35" w:rsidRPr="00980894" w:rsidRDefault="00866BD5" w:rsidP="00B23CFE">
            <w:pPr>
              <w:tabs>
                <w:tab w:val="left" w:pos="2329"/>
              </w:tabs>
              <w:rPr>
                <w:rFonts w:cs="Arial"/>
                <w:szCs w:val="20"/>
              </w:rPr>
            </w:pPr>
            <w:r w:rsidRPr="00980894">
              <w:rPr>
                <w:rFonts w:cs="Arial"/>
                <w:szCs w:val="20"/>
              </w:rPr>
              <w:t xml:space="preserve">1 hour </w:t>
            </w:r>
          </w:p>
        </w:tc>
      </w:tr>
      <w:tr w:rsidR="008D4656" w:rsidRPr="00980894" w14:paraId="07B536E6" w14:textId="77777777" w:rsidTr="002522B3">
        <w:tc>
          <w:tcPr>
            <w:tcW w:w="10170" w:type="dxa"/>
            <w:gridSpan w:val="2"/>
            <w:tcMar>
              <w:top w:w="115" w:type="dxa"/>
              <w:left w:w="115" w:type="dxa"/>
              <w:bottom w:w="115" w:type="dxa"/>
              <w:right w:w="115" w:type="dxa"/>
            </w:tcMar>
          </w:tcPr>
          <w:p w14:paraId="1D19BF3E" w14:textId="76C8ED81" w:rsidR="008D4656" w:rsidRPr="00980894" w:rsidRDefault="00DC2746" w:rsidP="00507D35">
            <w:pPr>
              <w:tabs>
                <w:tab w:val="left" w:pos="2329"/>
              </w:tabs>
              <w:rPr>
                <w:color w:val="FF0000"/>
              </w:rPr>
            </w:pPr>
            <w:r w:rsidRPr="00980894">
              <w:rPr>
                <w:b/>
              </w:rPr>
              <w:t xml:space="preserve">Video </w:t>
            </w:r>
            <w:r w:rsidR="008D4656" w:rsidRPr="00980894">
              <w:rPr>
                <w:b/>
              </w:rPr>
              <w:t xml:space="preserve">Role Play: Application of </w:t>
            </w:r>
            <w:r w:rsidR="004061FA" w:rsidRPr="00980894">
              <w:rPr>
                <w:b/>
              </w:rPr>
              <w:t>Core and Facilitative Conditions</w:t>
            </w:r>
            <w:r w:rsidR="0005339E" w:rsidRPr="00980894">
              <w:rPr>
                <w:b/>
              </w:rPr>
              <w:t xml:space="preserve"> </w:t>
            </w:r>
            <w:r w:rsidR="008561BC" w:rsidRPr="00980894">
              <w:rPr>
                <w:b/>
              </w:rPr>
              <w:t>W</w:t>
            </w:r>
            <w:r w:rsidR="0005339E" w:rsidRPr="00980894">
              <w:rPr>
                <w:b/>
              </w:rPr>
              <w:t>ith Group Feedback</w:t>
            </w:r>
          </w:p>
          <w:p w14:paraId="17605C3D" w14:textId="764E09BA" w:rsidR="00DE57C4" w:rsidRDefault="00DE57C4" w:rsidP="00D30B55"/>
          <w:p w14:paraId="2AD827C5" w14:textId="4CA7A5B3" w:rsidR="00750C5F" w:rsidRDefault="00750C5F" w:rsidP="00D30B55">
            <w:r w:rsidRPr="00750C5F">
              <w:rPr>
                <w:b/>
              </w:rPr>
              <w:t>Resource</w:t>
            </w:r>
            <w:r>
              <w:t xml:space="preserve">: </w:t>
            </w:r>
            <w:hyperlink r:id="rId31" w:history="1">
              <w:r w:rsidRPr="00750C5F">
                <w:rPr>
                  <w:rStyle w:val="Hyperlink"/>
                </w:rPr>
                <w:t>Upload videos to YouTube</w:t>
              </w:r>
            </w:hyperlink>
          </w:p>
          <w:p w14:paraId="568C9BFE" w14:textId="77777777" w:rsidR="00750C5F" w:rsidRPr="00980894" w:rsidRDefault="00750C5F" w:rsidP="00D30B55"/>
          <w:p w14:paraId="34D05EA2" w14:textId="1F4D400C" w:rsidR="008561BC" w:rsidRPr="00980894" w:rsidRDefault="00DE57C4" w:rsidP="00D30B55">
            <w:r w:rsidRPr="00980894">
              <w:rPr>
                <w:b/>
              </w:rPr>
              <w:t>C</w:t>
            </w:r>
            <w:r w:rsidR="005102EA" w:rsidRPr="00980894">
              <w:rPr>
                <w:b/>
              </w:rPr>
              <w:t>reate</w:t>
            </w:r>
            <w:r w:rsidR="005102EA" w:rsidRPr="00980894">
              <w:t xml:space="preserve"> a mock </w:t>
            </w:r>
            <w:r w:rsidRPr="00980894">
              <w:t>5-minute</w:t>
            </w:r>
            <w:r w:rsidR="005102EA" w:rsidRPr="00980894">
              <w:t xml:space="preserve"> counseling session role</w:t>
            </w:r>
            <w:r w:rsidR="00B91B15" w:rsidRPr="00980894">
              <w:t xml:space="preserve"> play video </w:t>
            </w:r>
            <w:r w:rsidR="005102EA" w:rsidRPr="00980894">
              <w:t xml:space="preserve">using </w:t>
            </w:r>
            <w:r w:rsidR="00EA005F" w:rsidRPr="00980894">
              <w:t>a</w:t>
            </w:r>
            <w:r w:rsidR="005102EA" w:rsidRPr="00980894">
              <w:t xml:space="preserve"> </w:t>
            </w:r>
            <w:r w:rsidR="00AF501E" w:rsidRPr="00980894">
              <w:t>webcam</w:t>
            </w:r>
            <w:r w:rsidR="000C074D">
              <w:t xml:space="preserve"> or</w:t>
            </w:r>
            <w:r w:rsidR="00AF501E" w:rsidRPr="00980894">
              <w:t xml:space="preserve"> phone</w:t>
            </w:r>
            <w:r w:rsidR="005102EA" w:rsidRPr="00980894">
              <w:t>. In this mock counseling session</w:t>
            </w:r>
            <w:r w:rsidR="008561BC" w:rsidRPr="00980894">
              <w:t>,</w:t>
            </w:r>
            <w:r w:rsidR="005102EA" w:rsidRPr="00980894">
              <w:t xml:space="preserve"> demonstrate the </w:t>
            </w:r>
            <w:r w:rsidR="008561BC" w:rsidRPr="00980894">
              <w:t>c</w:t>
            </w:r>
            <w:r w:rsidR="005102EA" w:rsidRPr="00980894">
              <w:t xml:space="preserve">ore and </w:t>
            </w:r>
            <w:r w:rsidR="008561BC" w:rsidRPr="00980894">
              <w:t>f</w:t>
            </w:r>
            <w:r w:rsidR="005102EA" w:rsidRPr="00980894">
              <w:t xml:space="preserve">acilitative conditions you learned this week. </w:t>
            </w:r>
            <w:r w:rsidRPr="00980894">
              <w:t>This assignment is part of the</w:t>
            </w:r>
            <w:r w:rsidR="005102EA" w:rsidRPr="00980894">
              <w:t xml:space="preserve"> learning process</w:t>
            </w:r>
            <w:r w:rsidRPr="00980894">
              <w:t xml:space="preserve"> and it’s understood that this may be your first attempt at demonstrating this ability</w:t>
            </w:r>
            <w:r w:rsidR="005102EA" w:rsidRPr="00980894">
              <w:t xml:space="preserve">. </w:t>
            </w:r>
          </w:p>
          <w:p w14:paraId="68D9CC2E" w14:textId="77777777" w:rsidR="008561BC" w:rsidRPr="00980894" w:rsidRDefault="008561BC" w:rsidP="00D30B55"/>
          <w:p w14:paraId="54ED119C" w14:textId="6D74BCB6" w:rsidR="005102EA" w:rsidRPr="00980894" w:rsidRDefault="00EA005F" w:rsidP="00D30B55">
            <w:r w:rsidRPr="00980894">
              <w:t xml:space="preserve">What you need to do </w:t>
            </w:r>
            <w:r w:rsidR="00620DA6" w:rsidRPr="00980894">
              <w:t>to prepare to record this video:</w:t>
            </w:r>
          </w:p>
          <w:p w14:paraId="3A4A21A0" w14:textId="77777777" w:rsidR="005102EA" w:rsidRPr="00980894" w:rsidRDefault="005102EA" w:rsidP="00D30B55"/>
          <w:p w14:paraId="5A95E6C1" w14:textId="523C9774" w:rsidR="00DE4BD8" w:rsidRPr="00980894" w:rsidRDefault="00DE4BD8" w:rsidP="00D30B55">
            <w:pPr>
              <w:pStyle w:val="ListParagraph"/>
              <w:numPr>
                <w:ilvl w:val="0"/>
                <w:numId w:val="33"/>
              </w:numPr>
              <w:ind w:left="395"/>
            </w:pPr>
            <w:r w:rsidRPr="00980894">
              <w:lastRenderedPageBreak/>
              <w:t xml:space="preserve">Do not script this out! </w:t>
            </w:r>
            <w:r w:rsidR="000D25C9" w:rsidRPr="00980894">
              <w:t xml:space="preserve">Scripting it out will make the process much more difficult. </w:t>
            </w:r>
            <w:r w:rsidRPr="00980894">
              <w:t xml:space="preserve">I want to see your skill development.  </w:t>
            </w:r>
          </w:p>
          <w:p w14:paraId="505AD84E" w14:textId="77777777" w:rsidR="00CF70BE" w:rsidRPr="00980894" w:rsidRDefault="00CF70BE" w:rsidP="00D30B55">
            <w:pPr>
              <w:pStyle w:val="ListParagraph"/>
              <w:ind w:left="395"/>
            </w:pPr>
          </w:p>
          <w:p w14:paraId="43C260C4" w14:textId="4E3DEC22" w:rsidR="00DE4BD8" w:rsidRPr="00980894" w:rsidRDefault="00DE4BD8" w:rsidP="00D30B55">
            <w:pPr>
              <w:pStyle w:val="ListParagraph"/>
              <w:numPr>
                <w:ilvl w:val="0"/>
                <w:numId w:val="33"/>
              </w:numPr>
              <w:ind w:left="395"/>
            </w:pPr>
            <w:r w:rsidRPr="00980894">
              <w:t>Do not have papers or writing material</w:t>
            </w:r>
            <w:r w:rsidR="00A31D9B" w:rsidRPr="00980894">
              <w:t>s</w:t>
            </w:r>
            <w:r w:rsidRPr="00980894">
              <w:t xml:space="preserve"> in your possession during the mock session.</w:t>
            </w:r>
          </w:p>
          <w:p w14:paraId="48291A9A" w14:textId="77777777" w:rsidR="00CF70BE" w:rsidRPr="00980894" w:rsidRDefault="00CF70BE" w:rsidP="00D30B55">
            <w:pPr>
              <w:pStyle w:val="ListParagraph"/>
              <w:ind w:left="395"/>
            </w:pPr>
          </w:p>
          <w:p w14:paraId="683007CF" w14:textId="7FAA557C" w:rsidR="00DE4BD8" w:rsidRPr="00980894" w:rsidRDefault="005102EA" w:rsidP="00D30B55">
            <w:pPr>
              <w:pStyle w:val="ListParagraph"/>
              <w:numPr>
                <w:ilvl w:val="0"/>
                <w:numId w:val="33"/>
              </w:numPr>
              <w:ind w:left="395"/>
            </w:pPr>
            <w:r w:rsidRPr="00980894">
              <w:t>Find an individual who is willing to b</w:t>
            </w:r>
            <w:r w:rsidR="00EA005F" w:rsidRPr="00980894">
              <w:t>e a role play client and have him or her</w:t>
            </w:r>
            <w:r w:rsidRPr="00980894">
              <w:t xml:space="preserve"> choose one of the </w:t>
            </w:r>
            <w:r w:rsidR="00EA005F" w:rsidRPr="00980894">
              <w:t xml:space="preserve">topics in Exhibit 1.1 </w:t>
            </w:r>
            <w:r w:rsidRPr="00980894">
              <w:t>on p</w:t>
            </w:r>
            <w:r w:rsidR="008561BC" w:rsidRPr="00980894">
              <w:t>.</w:t>
            </w:r>
            <w:r w:rsidRPr="00980894">
              <w:t xml:space="preserve"> 19 of your text. </w:t>
            </w:r>
            <w:r w:rsidR="00DE4BD8" w:rsidRPr="00980894">
              <w:t>The best person to use would be an acquaintance or a friend of</w:t>
            </w:r>
            <w:r w:rsidR="00EA005F" w:rsidRPr="00980894">
              <w:t xml:space="preserve"> a</w:t>
            </w:r>
            <w:r w:rsidR="00DE4BD8" w:rsidRPr="00980894">
              <w:t xml:space="preserve"> friend. I strongly suggest you do not use a fa</w:t>
            </w:r>
            <w:r w:rsidR="00EA005F" w:rsidRPr="00980894">
              <w:t xml:space="preserve">mily member or a </w:t>
            </w:r>
            <w:r w:rsidR="008561BC" w:rsidRPr="00980894">
              <w:t xml:space="preserve">close </w:t>
            </w:r>
            <w:r w:rsidR="00EA005F" w:rsidRPr="00980894">
              <w:t>friend as they</w:t>
            </w:r>
            <w:r w:rsidR="00DE4BD8" w:rsidRPr="00980894">
              <w:t xml:space="preserve"> will be more </w:t>
            </w:r>
            <w:r w:rsidR="00EA005F" w:rsidRPr="00980894">
              <w:t>guarded and less spontaneous</w:t>
            </w:r>
            <w:r w:rsidR="00BE365D" w:rsidRPr="00980894">
              <w:t>,</w:t>
            </w:r>
            <w:r w:rsidR="00DE4BD8" w:rsidRPr="00980894">
              <w:t xml:space="preserve"> m</w:t>
            </w:r>
            <w:r w:rsidR="00EA005F" w:rsidRPr="00980894">
              <w:t>aking</w:t>
            </w:r>
            <w:r w:rsidR="00DE4BD8" w:rsidRPr="00980894">
              <w:t xml:space="preserve"> the role play harder for you.</w:t>
            </w:r>
          </w:p>
          <w:p w14:paraId="6BEE5FDB" w14:textId="77777777" w:rsidR="00CF70BE" w:rsidRPr="00980894" w:rsidRDefault="00CF70BE" w:rsidP="00D30B55">
            <w:pPr>
              <w:pStyle w:val="ListParagraph"/>
              <w:ind w:left="395"/>
            </w:pPr>
          </w:p>
          <w:p w14:paraId="094D4325" w14:textId="54369701" w:rsidR="00DE4BD8" w:rsidRPr="00980894" w:rsidRDefault="000D25C9" w:rsidP="00D30B55">
            <w:pPr>
              <w:pStyle w:val="ListParagraph"/>
              <w:numPr>
                <w:ilvl w:val="0"/>
                <w:numId w:val="33"/>
              </w:numPr>
              <w:ind w:left="395"/>
            </w:pPr>
            <w:r w:rsidRPr="00980894">
              <w:t>P</w:t>
            </w:r>
            <w:r w:rsidR="00DE4BD8" w:rsidRPr="00980894">
              <w:t>ractice the skills required (</w:t>
            </w:r>
            <w:r w:rsidR="008561BC" w:rsidRPr="00980894">
              <w:t>c</w:t>
            </w:r>
            <w:r w:rsidR="00DE4BD8" w:rsidRPr="00980894">
              <w:t xml:space="preserve">ore and </w:t>
            </w:r>
            <w:r w:rsidR="008561BC" w:rsidRPr="00980894">
              <w:t>f</w:t>
            </w:r>
            <w:r w:rsidR="00DE4BD8" w:rsidRPr="00980894">
              <w:t xml:space="preserve">acilitative </w:t>
            </w:r>
            <w:r w:rsidR="008561BC" w:rsidRPr="00980894">
              <w:t>c</w:t>
            </w:r>
            <w:r w:rsidR="00DE4BD8" w:rsidRPr="00980894">
              <w:t xml:space="preserve">onditions) </w:t>
            </w:r>
            <w:r w:rsidR="008561BC" w:rsidRPr="00980894">
              <w:t>un</w:t>
            </w:r>
            <w:r w:rsidR="00DE4BD8" w:rsidRPr="00980894">
              <w:t xml:space="preserve">til you feel okay using the conditions before recording the session. </w:t>
            </w:r>
            <w:r w:rsidR="00EA005F" w:rsidRPr="00980894">
              <w:t>Remember</w:t>
            </w:r>
            <w:r w:rsidR="008561BC" w:rsidRPr="00980894">
              <w:t>,</w:t>
            </w:r>
            <w:r w:rsidR="00EA005F" w:rsidRPr="00980894">
              <w:t xml:space="preserve"> </w:t>
            </w:r>
            <w:r w:rsidRPr="00980894">
              <w:t>you will never ever feel 100% ready. If you get to feeling 60% ready</w:t>
            </w:r>
            <w:r w:rsidR="008561BC" w:rsidRPr="00980894">
              <w:t>,</w:t>
            </w:r>
            <w:r w:rsidRPr="00980894">
              <w:t xml:space="preserve"> that is enough.  </w:t>
            </w:r>
          </w:p>
          <w:p w14:paraId="32E05390" w14:textId="77777777" w:rsidR="00CF70BE" w:rsidRPr="00980894" w:rsidRDefault="00CF70BE" w:rsidP="00D30B55">
            <w:pPr>
              <w:pStyle w:val="ListParagraph"/>
              <w:ind w:left="395"/>
            </w:pPr>
          </w:p>
          <w:p w14:paraId="0C99F1BD" w14:textId="72394AA8" w:rsidR="005102EA" w:rsidRPr="00980894" w:rsidRDefault="00DE4BD8" w:rsidP="00D30B55">
            <w:pPr>
              <w:pStyle w:val="ListParagraph"/>
              <w:numPr>
                <w:ilvl w:val="0"/>
                <w:numId w:val="33"/>
              </w:numPr>
              <w:ind w:left="395"/>
            </w:pPr>
            <w:r w:rsidRPr="00980894">
              <w:t>Do your best and do</w:t>
            </w:r>
            <w:r w:rsidR="008561BC" w:rsidRPr="00980894">
              <w:t xml:space="preserve"> </w:t>
            </w:r>
            <w:r w:rsidRPr="00980894">
              <w:t>n</w:t>
            </w:r>
            <w:r w:rsidR="008561BC" w:rsidRPr="00980894">
              <w:t>o</w:t>
            </w:r>
            <w:r w:rsidRPr="00980894">
              <w:t xml:space="preserve">t fret. You are learning and now is the time to make any mistakes! </w:t>
            </w:r>
          </w:p>
          <w:p w14:paraId="308F3D67" w14:textId="77777777" w:rsidR="005102EA" w:rsidRPr="00980894" w:rsidRDefault="005102EA" w:rsidP="00D30B55"/>
          <w:p w14:paraId="1FB34264" w14:textId="64240292" w:rsidR="000C074D" w:rsidRDefault="000C074D" w:rsidP="00D30B55">
            <w:r>
              <w:rPr>
                <w:b/>
              </w:rPr>
              <w:t>Upload</w:t>
            </w:r>
            <w:r w:rsidRPr="000C074D">
              <w:t xml:space="preserve"> your video to YouTube.</w:t>
            </w:r>
          </w:p>
          <w:p w14:paraId="5483763A" w14:textId="77777777" w:rsidR="000C074D" w:rsidRDefault="000C074D" w:rsidP="00D30B55">
            <w:pPr>
              <w:rPr>
                <w:b/>
              </w:rPr>
            </w:pPr>
          </w:p>
          <w:p w14:paraId="3D298115" w14:textId="1F31CA04" w:rsidR="005102EA" w:rsidRPr="00980894" w:rsidRDefault="009D501F" w:rsidP="00D30B55">
            <w:r w:rsidRPr="00980894">
              <w:rPr>
                <w:b/>
              </w:rPr>
              <w:t>Post</w:t>
            </w:r>
            <w:r w:rsidR="008561BC" w:rsidRPr="00980894">
              <w:t xml:space="preserve"> </w:t>
            </w:r>
            <w:r w:rsidR="005102EA" w:rsidRPr="00980894">
              <w:t>a link to your</w:t>
            </w:r>
            <w:r w:rsidR="008561BC" w:rsidRPr="00980894">
              <w:t xml:space="preserve"> </w:t>
            </w:r>
            <w:r w:rsidR="005102EA" w:rsidRPr="00980894">
              <w:t>video</w:t>
            </w:r>
            <w:r w:rsidR="008561BC" w:rsidRPr="00980894">
              <w:t xml:space="preserve"> </w:t>
            </w:r>
            <w:r w:rsidR="005102EA" w:rsidRPr="00980894">
              <w:t xml:space="preserve">to </w:t>
            </w:r>
            <w:r w:rsidRPr="00980894">
              <w:t xml:space="preserve">the </w:t>
            </w:r>
            <w:r w:rsidR="00B7526A" w:rsidRPr="00980894">
              <w:t>discussion board</w:t>
            </w:r>
            <w:r w:rsidR="0028680D" w:rsidRPr="00980894">
              <w:t xml:space="preserve"> by 11:59 </w:t>
            </w:r>
            <w:r w:rsidR="00B2542F" w:rsidRPr="00980894">
              <w:t xml:space="preserve">p.m. </w:t>
            </w:r>
            <w:r w:rsidR="001146ED" w:rsidRPr="00980894">
              <w:t xml:space="preserve">(Eastern </w:t>
            </w:r>
            <w:r w:rsidR="00B2542F" w:rsidRPr="00980894">
              <w:t>t</w:t>
            </w:r>
            <w:r w:rsidR="001146ED" w:rsidRPr="00980894">
              <w:t xml:space="preserve">ime) </w:t>
            </w:r>
            <w:r w:rsidR="0028680D" w:rsidRPr="00980894">
              <w:t>Thursday</w:t>
            </w:r>
            <w:r w:rsidR="005102EA" w:rsidRPr="00980894">
              <w:t>.</w:t>
            </w:r>
          </w:p>
          <w:p w14:paraId="5629EFFD" w14:textId="72635071" w:rsidR="007600B5" w:rsidRPr="00980894" w:rsidRDefault="007600B5" w:rsidP="00D30B55"/>
          <w:p w14:paraId="74BD938A" w14:textId="3B3A1716" w:rsidR="00DE4BD8" w:rsidRPr="00980894" w:rsidRDefault="00B7526A" w:rsidP="00D30B55">
            <w:r w:rsidRPr="00980894">
              <w:rPr>
                <w:b/>
              </w:rPr>
              <w:t>Review</w:t>
            </w:r>
            <w:r w:rsidRPr="00980894">
              <w:t xml:space="preserve"> your group members</w:t>
            </w:r>
            <w:r w:rsidR="008561BC" w:rsidRPr="00980894">
              <w:t>'</w:t>
            </w:r>
            <w:r w:rsidRPr="00980894">
              <w:t xml:space="preserve"> videos. </w:t>
            </w:r>
            <w:r w:rsidR="007600B5" w:rsidRPr="00980894">
              <w:t xml:space="preserve">Give </w:t>
            </w:r>
            <w:r w:rsidR="009D501F" w:rsidRPr="00980894">
              <w:t xml:space="preserve">positive </w:t>
            </w:r>
            <w:r w:rsidR="007600B5" w:rsidRPr="00980894">
              <w:t xml:space="preserve">feedback on each of your group member’s videos by 11:59 </w:t>
            </w:r>
            <w:r w:rsidR="008561BC" w:rsidRPr="00980894">
              <w:t xml:space="preserve">p.m. </w:t>
            </w:r>
            <w:r w:rsidR="007600B5" w:rsidRPr="00980894">
              <w:t xml:space="preserve">(Eastern </w:t>
            </w:r>
            <w:r w:rsidR="00CF70BE" w:rsidRPr="00980894">
              <w:t>t</w:t>
            </w:r>
            <w:r w:rsidR="007600B5" w:rsidRPr="00980894">
              <w:t xml:space="preserve">ime) Sunday. Pay particular attention to what went well. Be specific in terms of the skills that were required to be used for this assignment.  </w:t>
            </w:r>
          </w:p>
        </w:tc>
        <w:tc>
          <w:tcPr>
            <w:tcW w:w="1440" w:type="dxa"/>
          </w:tcPr>
          <w:p w14:paraId="27D21856" w14:textId="543C01B1" w:rsidR="008D4656" w:rsidRPr="00980894" w:rsidRDefault="004061FA" w:rsidP="002522B3">
            <w:pPr>
              <w:tabs>
                <w:tab w:val="left" w:pos="2329"/>
              </w:tabs>
              <w:rPr>
                <w:rFonts w:cs="Arial"/>
                <w:szCs w:val="20"/>
              </w:rPr>
            </w:pPr>
            <w:r w:rsidRPr="00980894">
              <w:rPr>
                <w:rFonts w:cs="Arial"/>
                <w:szCs w:val="20"/>
              </w:rPr>
              <w:lastRenderedPageBreak/>
              <w:t>2.1, 2.2</w:t>
            </w:r>
          </w:p>
        </w:tc>
        <w:tc>
          <w:tcPr>
            <w:tcW w:w="1440" w:type="dxa"/>
          </w:tcPr>
          <w:p w14:paraId="41FC50D1" w14:textId="79C33D3D" w:rsidR="008D4656" w:rsidRPr="00980894" w:rsidRDefault="009D501F" w:rsidP="002522B3">
            <w:pPr>
              <w:tabs>
                <w:tab w:val="left" w:pos="2329"/>
              </w:tabs>
              <w:rPr>
                <w:rFonts w:cs="Arial"/>
                <w:szCs w:val="20"/>
              </w:rPr>
            </w:pPr>
            <w:r w:rsidRPr="00980894">
              <w:rPr>
                <w:rFonts w:cs="Arial"/>
                <w:szCs w:val="20"/>
              </w:rPr>
              <w:t>3 hours</w:t>
            </w:r>
          </w:p>
        </w:tc>
      </w:tr>
      <w:tr w:rsidR="009D501F" w:rsidRPr="00980894" w14:paraId="63F75FF8" w14:textId="77777777" w:rsidTr="002522B3">
        <w:tc>
          <w:tcPr>
            <w:tcW w:w="10170" w:type="dxa"/>
            <w:gridSpan w:val="2"/>
            <w:tcMar>
              <w:top w:w="115" w:type="dxa"/>
              <w:left w:w="115" w:type="dxa"/>
              <w:bottom w:w="115" w:type="dxa"/>
              <w:right w:w="115" w:type="dxa"/>
            </w:tcMar>
          </w:tcPr>
          <w:p w14:paraId="5308160E" w14:textId="3E948D1F" w:rsidR="00D9436B" w:rsidRPr="00980894" w:rsidRDefault="0005339E" w:rsidP="00D30B55">
            <w:pPr>
              <w:rPr>
                <w:b/>
              </w:rPr>
            </w:pPr>
            <w:r w:rsidRPr="00980894">
              <w:rPr>
                <w:b/>
              </w:rPr>
              <w:t xml:space="preserve">Journal Reflection: </w:t>
            </w:r>
            <w:r w:rsidR="00D9436B" w:rsidRPr="00980894">
              <w:rPr>
                <w:b/>
              </w:rPr>
              <w:t>Self-Evaluation</w:t>
            </w:r>
            <w:r w:rsidRPr="00980894">
              <w:rPr>
                <w:b/>
              </w:rPr>
              <w:t xml:space="preserve"> </w:t>
            </w:r>
            <w:r w:rsidR="008561BC" w:rsidRPr="00980894">
              <w:rPr>
                <w:b/>
              </w:rPr>
              <w:t>–</w:t>
            </w:r>
            <w:r w:rsidR="00D9436B" w:rsidRPr="00980894">
              <w:rPr>
                <w:b/>
              </w:rPr>
              <w:t xml:space="preserve"> Video Role Play </w:t>
            </w:r>
          </w:p>
          <w:p w14:paraId="3746C826" w14:textId="77777777" w:rsidR="00CA359D" w:rsidRPr="00980894" w:rsidRDefault="00CA359D" w:rsidP="00D30B55"/>
          <w:p w14:paraId="7D3A9731" w14:textId="63F6A7D7" w:rsidR="009D501F" w:rsidRPr="00980894" w:rsidRDefault="00CA359D" w:rsidP="00D30B55">
            <w:r w:rsidRPr="00980894">
              <w:rPr>
                <w:b/>
              </w:rPr>
              <w:t>Review</w:t>
            </w:r>
            <w:r w:rsidRPr="00980894">
              <w:t xml:space="preserve"> the mock counseling video you created this week and then answer the following questions</w:t>
            </w:r>
            <w:r w:rsidR="0005339E" w:rsidRPr="00980894">
              <w:t xml:space="preserve"> in your </w:t>
            </w:r>
            <w:r w:rsidR="00BE365D" w:rsidRPr="00980894">
              <w:t>j</w:t>
            </w:r>
            <w:r w:rsidR="0005339E" w:rsidRPr="00980894">
              <w:t>ournal</w:t>
            </w:r>
            <w:r w:rsidRPr="00980894">
              <w:t>:</w:t>
            </w:r>
          </w:p>
          <w:p w14:paraId="5FE9C9FF" w14:textId="77777777" w:rsidR="008561BC" w:rsidRPr="00980894" w:rsidRDefault="008561BC" w:rsidP="00D30B55"/>
          <w:p w14:paraId="4BC73CD1" w14:textId="62BFAAB2" w:rsidR="009D501F" w:rsidRPr="00980894" w:rsidRDefault="00CA359D" w:rsidP="00D30B55">
            <w:pPr>
              <w:pStyle w:val="ListParagraph"/>
              <w:numPr>
                <w:ilvl w:val="0"/>
                <w:numId w:val="34"/>
              </w:numPr>
              <w:ind w:left="395"/>
            </w:pPr>
            <w:r w:rsidRPr="00980894">
              <w:t>What do you think you did well?</w:t>
            </w:r>
          </w:p>
          <w:p w14:paraId="35750E3F" w14:textId="77777777" w:rsidR="009D501F" w:rsidRPr="00980894" w:rsidRDefault="009D501F" w:rsidP="00D30B55">
            <w:pPr>
              <w:pStyle w:val="ListParagraph"/>
              <w:numPr>
                <w:ilvl w:val="0"/>
                <w:numId w:val="34"/>
              </w:numPr>
              <w:ind w:left="395"/>
            </w:pPr>
            <w:r w:rsidRPr="00980894">
              <w:t>What did you think you could have done better?</w:t>
            </w:r>
          </w:p>
          <w:p w14:paraId="64B1C522" w14:textId="26F72091" w:rsidR="001F3C9C" w:rsidRPr="00980894" w:rsidRDefault="001F3C9C" w:rsidP="00D30B55">
            <w:pPr>
              <w:pStyle w:val="ListParagraph"/>
              <w:numPr>
                <w:ilvl w:val="0"/>
                <w:numId w:val="34"/>
              </w:numPr>
              <w:ind w:left="395"/>
            </w:pPr>
            <w:r w:rsidRPr="00980894">
              <w:t>How could these skills be helpful in relating to others in your life (family, social</w:t>
            </w:r>
            <w:r w:rsidR="008561BC" w:rsidRPr="00980894">
              <w:t>,</w:t>
            </w:r>
            <w:r w:rsidRPr="00980894">
              <w:t xml:space="preserve"> or work)?</w:t>
            </w:r>
          </w:p>
          <w:p w14:paraId="0D28A398" w14:textId="77777777" w:rsidR="002814EF" w:rsidRPr="00980894" w:rsidRDefault="009D501F" w:rsidP="00D30B55">
            <w:pPr>
              <w:pStyle w:val="ListParagraph"/>
              <w:numPr>
                <w:ilvl w:val="0"/>
                <w:numId w:val="34"/>
              </w:numPr>
              <w:ind w:left="395"/>
            </w:pPr>
            <w:r w:rsidRPr="00980894">
              <w:t>What did you learn?</w:t>
            </w:r>
          </w:p>
          <w:p w14:paraId="64576A3D" w14:textId="4546AF0E" w:rsidR="009D501F" w:rsidRPr="00980894" w:rsidRDefault="009D501F" w:rsidP="00D30B55">
            <w:pPr>
              <w:pStyle w:val="ListParagraph"/>
              <w:numPr>
                <w:ilvl w:val="0"/>
                <w:numId w:val="34"/>
              </w:numPr>
              <w:ind w:left="395"/>
            </w:pPr>
            <w:r w:rsidRPr="00980894">
              <w:t>What do you want to learn more about?</w:t>
            </w:r>
          </w:p>
          <w:p w14:paraId="3A8B7069" w14:textId="77777777" w:rsidR="00DE69FC" w:rsidRPr="00980894" w:rsidRDefault="00DE69FC" w:rsidP="00CA359D">
            <w:pPr>
              <w:tabs>
                <w:tab w:val="left" w:pos="2329"/>
              </w:tabs>
            </w:pPr>
          </w:p>
          <w:p w14:paraId="12CAD3E4" w14:textId="0891CB2F" w:rsidR="00DE69FC" w:rsidRPr="00980894" w:rsidRDefault="00DE69FC" w:rsidP="00DE69FC">
            <w:pPr>
              <w:pStyle w:val="AssignmentsLevel1"/>
            </w:pPr>
            <w:r w:rsidRPr="00980894">
              <w:t>Remember</w:t>
            </w:r>
            <w:r w:rsidR="008561BC" w:rsidRPr="00980894">
              <w:t>,</w:t>
            </w:r>
            <w:r w:rsidRPr="00980894">
              <w:t xml:space="preserve"> this is a </w:t>
            </w:r>
            <w:r w:rsidR="00D51CD4" w:rsidRPr="00980894">
              <w:t>self-</w:t>
            </w:r>
            <w:r w:rsidR="00D9436B" w:rsidRPr="00980894">
              <w:t>evaluation</w:t>
            </w:r>
            <w:r w:rsidRPr="00980894">
              <w:t xml:space="preserve"> and</w:t>
            </w:r>
            <w:r w:rsidR="008561BC" w:rsidRPr="00980894">
              <w:t>,</w:t>
            </w:r>
            <w:r w:rsidRPr="00980894">
              <w:t xml:space="preserve"> as such</w:t>
            </w:r>
            <w:r w:rsidR="008561BC" w:rsidRPr="00980894">
              <w:t>,</w:t>
            </w:r>
            <w:r w:rsidRPr="00980894">
              <w:t xml:space="preserve"> you are required to be honest and open. Students seeking the highest number of points possible for this assignment will be honest and open with themselves.  </w:t>
            </w:r>
          </w:p>
          <w:p w14:paraId="7691085D" w14:textId="77777777" w:rsidR="001F3C9C" w:rsidRPr="00980894" w:rsidRDefault="001F3C9C" w:rsidP="00DE69FC">
            <w:pPr>
              <w:pStyle w:val="AssignmentsLevel1"/>
            </w:pPr>
          </w:p>
          <w:p w14:paraId="470A75C7" w14:textId="338D2868" w:rsidR="00DE69FC" w:rsidRPr="00980894" w:rsidRDefault="001F3C9C" w:rsidP="00D9436B">
            <w:pPr>
              <w:tabs>
                <w:tab w:val="left" w:pos="2329"/>
              </w:tabs>
            </w:pPr>
            <w:r w:rsidRPr="00980894">
              <w:rPr>
                <w:b/>
              </w:rPr>
              <w:lastRenderedPageBreak/>
              <w:t>Submit</w:t>
            </w:r>
            <w:r w:rsidRPr="00980894">
              <w:t xml:space="preserve"> your self-</w:t>
            </w:r>
            <w:r w:rsidR="00D9436B" w:rsidRPr="00980894">
              <w:t>evaluation</w:t>
            </w:r>
            <w:r w:rsidRPr="00980894">
              <w:t xml:space="preserve"> by 11:59 p.m. (Eastern time) on Sunday.</w:t>
            </w:r>
          </w:p>
        </w:tc>
        <w:tc>
          <w:tcPr>
            <w:tcW w:w="1440" w:type="dxa"/>
          </w:tcPr>
          <w:p w14:paraId="7755281C" w14:textId="7F06F251" w:rsidR="009D501F" w:rsidRPr="00980894" w:rsidRDefault="0049719A" w:rsidP="002522B3">
            <w:pPr>
              <w:tabs>
                <w:tab w:val="left" w:pos="2329"/>
              </w:tabs>
              <w:rPr>
                <w:rFonts w:cs="Arial"/>
                <w:szCs w:val="20"/>
              </w:rPr>
            </w:pPr>
            <w:r w:rsidRPr="00980894">
              <w:rPr>
                <w:rFonts w:cs="Arial"/>
                <w:szCs w:val="20"/>
              </w:rPr>
              <w:lastRenderedPageBreak/>
              <w:t>2.1, 2.2</w:t>
            </w:r>
          </w:p>
        </w:tc>
        <w:tc>
          <w:tcPr>
            <w:tcW w:w="1440" w:type="dxa"/>
          </w:tcPr>
          <w:p w14:paraId="18F0ABB1" w14:textId="2F82A3DD" w:rsidR="009D501F" w:rsidRPr="00980894" w:rsidRDefault="009D501F" w:rsidP="002522B3">
            <w:pPr>
              <w:tabs>
                <w:tab w:val="left" w:pos="2329"/>
              </w:tabs>
              <w:rPr>
                <w:rFonts w:cs="Arial"/>
                <w:szCs w:val="20"/>
              </w:rPr>
            </w:pPr>
            <w:r w:rsidRPr="00980894">
              <w:rPr>
                <w:rFonts w:cs="Arial"/>
                <w:szCs w:val="20"/>
              </w:rPr>
              <w:t>1 hour</w:t>
            </w:r>
          </w:p>
        </w:tc>
      </w:tr>
      <w:tr w:rsidR="00AB01FF" w:rsidRPr="00980894" w14:paraId="74FD6B40"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AB01FF" w:rsidRPr="00980894" w:rsidRDefault="00AB01FF" w:rsidP="002522B3">
            <w:pPr>
              <w:tabs>
                <w:tab w:val="left" w:pos="2329"/>
              </w:tabs>
              <w:rPr>
                <w:rFonts w:cs="Arial"/>
                <w:b/>
                <w:szCs w:val="20"/>
              </w:rPr>
            </w:pPr>
            <w:r w:rsidRPr="00980894">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AB01FF" w:rsidRPr="00980894"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AB01FF" w:rsidRPr="00980894"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73464356" w:rsidR="00AB01FF" w:rsidRPr="00980894" w:rsidRDefault="009D501F" w:rsidP="002522B3">
            <w:pPr>
              <w:tabs>
                <w:tab w:val="left" w:pos="2329"/>
              </w:tabs>
              <w:rPr>
                <w:rFonts w:cs="Arial"/>
                <w:b/>
                <w:szCs w:val="20"/>
              </w:rPr>
            </w:pPr>
            <w:r w:rsidRPr="00980894">
              <w:rPr>
                <w:rFonts w:cs="Arial"/>
                <w:b/>
                <w:szCs w:val="20"/>
              </w:rPr>
              <w:t>8</w:t>
            </w:r>
          </w:p>
        </w:tc>
      </w:tr>
    </w:tbl>
    <w:p w14:paraId="3E5B92DA" w14:textId="77777777" w:rsidR="00104F2B" w:rsidRPr="00980894" w:rsidRDefault="00104F2B" w:rsidP="0020635A">
      <w:pPr>
        <w:pStyle w:val="Heading1"/>
      </w:pPr>
    </w:p>
    <w:p w14:paraId="729BE81E" w14:textId="6224BD0F" w:rsidR="00104F2B" w:rsidRPr="00980894" w:rsidRDefault="00104F2B">
      <w:r w:rsidRPr="00980894">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80894" w14:paraId="3F3FCB1A"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5C363614" w:rsidR="002C1641" w:rsidRPr="00980894" w:rsidRDefault="002C1641" w:rsidP="00866D37">
            <w:pPr>
              <w:pStyle w:val="WeeklyTopicHeading1"/>
            </w:pPr>
            <w:bookmarkStart w:id="5" w:name="weekthree"/>
            <w:bookmarkStart w:id="6" w:name="_Toc358980896"/>
            <w:bookmarkEnd w:id="5"/>
            <w:r w:rsidRPr="00980894">
              <w:lastRenderedPageBreak/>
              <w:t>Week Three:</w:t>
            </w:r>
            <w:bookmarkEnd w:id="6"/>
            <w:r w:rsidR="00866D37" w:rsidRPr="00980894">
              <w:t xml:space="preserve"> Client</w:t>
            </w:r>
            <w:r w:rsidR="008561BC" w:rsidRPr="00980894">
              <w:t>-</w:t>
            </w:r>
            <w:r w:rsidR="00866D37" w:rsidRPr="00980894">
              <w:t>Centered Theory – Skills for Attending, Listening</w:t>
            </w:r>
            <w:r w:rsidR="008561BC" w:rsidRPr="00980894">
              <w:t>,</w:t>
            </w:r>
            <w:r w:rsidR="00866D37" w:rsidRPr="00980894">
              <w:t xml:space="preserve"> and Observing</w:t>
            </w:r>
            <w:r w:rsidR="00DA1023" w:rsidRPr="00980894">
              <w:t xml:space="preserve"> </w:t>
            </w:r>
          </w:p>
        </w:tc>
        <w:tc>
          <w:tcPr>
            <w:tcW w:w="1440" w:type="dxa"/>
            <w:tcBorders>
              <w:left w:val="nil"/>
              <w:bottom w:val="single" w:sz="4" w:space="0" w:color="000000" w:themeColor="text1"/>
              <w:right w:val="nil"/>
            </w:tcBorders>
            <w:shd w:val="clear" w:color="auto" w:fill="BF2C37"/>
          </w:tcPr>
          <w:p w14:paraId="62C6F498" w14:textId="77777777" w:rsidR="002C1641" w:rsidRPr="00980894"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980894" w:rsidRDefault="002C1641" w:rsidP="00FD5474">
            <w:pPr>
              <w:tabs>
                <w:tab w:val="left" w:pos="0"/>
                <w:tab w:val="left" w:pos="3720"/>
              </w:tabs>
              <w:outlineLvl w:val="0"/>
              <w:rPr>
                <w:rFonts w:cs="Arial"/>
                <w:color w:val="FFFFFF"/>
                <w:sz w:val="28"/>
                <w:szCs w:val="28"/>
              </w:rPr>
            </w:pPr>
          </w:p>
        </w:tc>
      </w:tr>
      <w:tr w:rsidR="00FD5474" w:rsidRPr="00980894" w14:paraId="30CD78A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980894" w:rsidRDefault="00FD5474" w:rsidP="00FD5474">
            <w:pPr>
              <w:tabs>
                <w:tab w:val="left" w:pos="0"/>
                <w:tab w:val="left" w:pos="3720"/>
              </w:tabs>
              <w:outlineLvl w:val="0"/>
              <w:rPr>
                <w:rFonts w:cs="Arial"/>
                <w:b/>
                <w:i/>
                <w:szCs w:val="20"/>
              </w:rPr>
            </w:pPr>
            <w:r w:rsidRPr="00980894">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980894" w:rsidRDefault="00FD5474" w:rsidP="00FD5474">
            <w:pPr>
              <w:tabs>
                <w:tab w:val="left" w:pos="0"/>
                <w:tab w:val="left" w:pos="3720"/>
              </w:tabs>
              <w:outlineLvl w:val="0"/>
              <w:rPr>
                <w:rFonts w:cs="Arial"/>
                <w:szCs w:val="20"/>
              </w:rPr>
            </w:pPr>
            <w:r w:rsidRPr="00980894">
              <w:rPr>
                <w:rFonts w:cs="Arial"/>
                <w:b/>
                <w:i/>
                <w:szCs w:val="20"/>
              </w:rPr>
              <w:t>Alignment</w:t>
            </w:r>
          </w:p>
        </w:tc>
      </w:tr>
      <w:tr w:rsidR="00FD5474" w:rsidRPr="00980894" w14:paraId="02F5B4F4"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55996D3D" w14:textId="44B27D8C" w:rsidR="00FD5474" w:rsidRPr="00980894" w:rsidRDefault="002322D4" w:rsidP="001146ED">
            <w:pPr>
              <w:pStyle w:val="ObjectiveBullet"/>
              <w:numPr>
                <w:ilvl w:val="1"/>
                <w:numId w:val="9"/>
              </w:numPr>
              <w:tabs>
                <w:tab w:val="clear" w:pos="0"/>
              </w:tabs>
            </w:pPr>
            <w:r w:rsidRPr="00980894">
              <w:t>A</w:t>
            </w:r>
            <w:r w:rsidR="00DA1E54" w:rsidRPr="00980894">
              <w:t>pply counseling skills for attending, listening</w:t>
            </w:r>
            <w:r w:rsidR="00066FC4" w:rsidRPr="00980894">
              <w:t>,</w:t>
            </w:r>
            <w:r w:rsidR="00DA1E54" w:rsidRPr="00980894">
              <w:t xml:space="preserve"> and observing.</w:t>
            </w:r>
          </w:p>
        </w:tc>
        <w:tc>
          <w:tcPr>
            <w:tcW w:w="2880" w:type="dxa"/>
            <w:gridSpan w:val="2"/>
            <w:tcBorders>
              <w:left w:val="nil"/>
              <w:bottom w:val="nil"/>
            </w:tcBorders>
          </w:tcPr>
          <w:p w14:paraId="7A009233" w14:textId="58A1E6AA" w:rsidR="00FD5474" w:rsidRPr="00980894" w:rsidRDefault="009D7397" w:rsidP="001146ED">
            <w:pPr>
              <w:tabs>
                <w:tab w:val="left" w:pos="0"/>
                <w:tab w:val="left" w:pos="3720"/>
              </w:tabs>
              <w:outlineLvl w:val="0"/>
              <w:rPr>
                <w:rFonts w:cs="Arial"/>
                <w:szCs w:val="20"/>
              </w:rPr>
            </w:pPr>
            <w:r w:rsidRPr="00980894">
              <w:rPr>
                <w:rFonts w:cs="Arial"/>
                <w:szCs w:val="20"/>
              </w:rPr>
              <w:t>CL01, Cl</w:t>
            </w:r>
            <w:r w:rsidR="002322D4" w:rsidRPr="00980894">
              <w:rPr>
                <w:rFonts w:cs="Arial"/>
                <w:szCs w:val="20"/>
              </w:rPr>
              <w:t>03, CL</w:t>
            </w:r>
            <w:r w:rsidR="004D283D" w:rsidRPr="00980894">
              <w:rPr>
                <w:rFonts w:cs="Arial"/>
                <w:szCs w:val="20"/>
              </w:rPr>
              <w:t xml:space="preserve"> </w:t>
            </w:r>
            <w:r w:rsidR="002322D4" w:rsidRPr="00980894">
              <w:rPr>
                <w:rFonts w:cs="Arial"/>
                <w:szCs w:val="20"/>
              </w:rPr>
              <w:t>04, CL</w:t>
            </w:r>
            <w:r w:rsidR="00550099" w:rsidRPr="00980894">
              <w:rPr>
                <w:rFonts w:cs="Arial"/>
                <w:szCs w:val="20"/>
              </w:rPr>
              <w:t>05, CL06</w:t>
            </w:r>
          </w:p>
        </w:tc>
      </w:tr>
      <w:tr w:rsidR="00FD5474" w:rsidRPr="00980894" w14:paraId="0BE7A8D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0E8743B2" w:rsidR="00FD5474" w:rsidRPr="00980894" w:rsidRDefault="00DA1E54" w:rsidP="001146ED">
            <w:pPr>
              <w:pStyle w:val="ObjectiveBullet"/>
              <w:numPr>
                <w:ilvl w:val="1"/>
                <w:numId w:val="9"/>
              </w:numPr>
            </w:pPr>
            <w:r w:rsidRPr="00980894">
              <w:t>Differentiate between adequate and poor counseling skills for attending, listening</w:t>
            </w:r>
            <w:r w:rsidR="00066FC4" w:rsidRPr="00980894">
              <w:t>,</w:t>
            </w:r>
            <w:r w:rsidRPr="00980894">
              <w:t xml:space="preserve"> and observing.</w:t>
            </w:r>
          </w:p>
        </w:tc>
        <w:tc>
          <w:tcPr>
            <w:tcW w:w="2880" w:type="dxa"/>
            <w:gridSpan w:val="2"/>
            <w:tcBorders>
              <w:top w:val="nil"/>
              <w:left w:val="nil"/>
              <w:bottom w:val="nil"/>
            </w:tcBorders>
          </w:tcPr>
          <w:p w14:paraId="5019E15E" w14:textId="124DF4CB" w:rsidR="00FD5474" w:rsidRPr="00980894" w:rsidRDefault="009D7397" w:rsidP="001146ED">
            <w:pPr>
              <w:tabs>
                <w:tab w:val="left" w:pos="0"/>
                <w:tab w:val="left" w:pos="3720"/>
              </w:tabs>
              <w:outlineLvl w:val="0"/>
              <w:rPr>
                <w:rFonts w:cs="Arial"/>
                <w:szCs w:val="20"/>
              </w:rPr>
            </w:pPr>
            <w:r w:rsidRPr="00980894">
              <w:rPr>
                <w:rFonts w:cs="Arial"/>
                <w:szCs w:val="20"/>
              </w:rPr>
              <w:t>CL01, CL02, CL04, CL05, CL06</w:t>
            </w:r>
          </w:p>
        </w:tc>
      </w:tr>
      <w:tr w:rsidR="00FD5474" w:rsidRPr="00980894" w14:paraId="4BFB0964"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73A96113" w:rsidR="009528E0" w:rsidRPr="00980894" w:rsidRDefault="00DA1E54" w:rsidP="001146ED">
            <w:pPr>
              <w:pStyle w:val="ObjectiveBullet"/>
              <w:numPr>
                <w:ilvl w:val="1"/>
                <w:numId w:val="9"/>
              </w:numPr>
            </w:pPr>
            <w:r w:rsidRPr="00980894">
              <w:t>Relate how these skills apply to oneself and to one’s environment.</w:t>
            </w:r>
          </w:p>
        </w:tc>
        <w:tc>
          <w:tcPr>
            <w:tcW w:w="2880" w:type="dxa"/>
            <w:gridSpan w:val="2"/>
            <w:tcBorders>
              <w:top w:val="nil"/>
              <w:left w:val="nil"/>
              <w:bottom w:val="single" w:sz="4" w:space="0" w:color="000000" w:themeColor="text1"/>
            </w:tcBorders>
          </w:tcPr>
          <w:p w14:paraId="0A146889" w14:textId="56C0273F" w:rsidR="00FD5474" w:rsidRPr="00980894" w:rsidRDefault="009D7397" w:rsidP="001146ED">
            <w:pPr>
              <w:tabs>
                <w:tab w:val="left" w:pos="0"/>
                <w:tab w:val="left" w:pos="3720"/>
              </w:tabs>
              <w:outlineLvl w:val="0"/>
              <w:rPr>
                <w:rFonts w:cs="Arial"/>
                <w:szCs w:val="20"/>
              </w:rPr>
            </w:pPr>
            <w:r w:rsidRPr="00980894">
              <w:rPr>
                <w:rFonts w:cs="Arial"/>
                <w:szCs w:val="20"/>
              </w:rPr>
              <w:t>CL05, CL06</w:t>
            </w:r>
          </w:p>
        </w:tc>
      </w:tr>
      <w:tr w:rsidR="00135F7B" w:rsidRPr="00980894" w14:paraId="737260B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135F7B" w:rsidRPr="00980894" w:rsidRDefault="00135F7B" w:rsidP="002522B3">
            <w:pPr>
              <w:tabs>
                <w:tab w:val="left" w:pos="0"/>
                <w:tab w:val="left" w:pos="3720"/>
              </w:tabs>
              <w:outlineLvl w:val="0"/>
              <w:rPr>
                <w:rFonts w:cs="Arial"/>
                <w:i/>
                <w:szCs w:val="20"/>
              </w:rPr>
            </w:pPr>
            <w:r w:rsidRPr="00980894">
              <w:rPr>
                <w:rFonts w:cs="Arial"/>
                <w:b/>
                <w:i/>
                <w:sz w:val="22"/>
                <w:szCs w:val="20"/>
              </w:rPr>
              <w:t>Resources, Activities, and Preparation</w:t>
            </w:r>
          </w:p>
          <w:p w14:paraId="34683D5F" w14:textId="0AD7222D" w:rsidR="00135F7B" w:rsidRPr="00980894" w:rsidRDefault="009D107E" w:rsidP="002522B3">
            <w:pPr>
              <w:tabs>
                <w:tab w:val="left" w:pos="0"/>
                <w:tab w:val="left" w:pos="3720"/>
              </w:tabs>
              <w:outlineLvl w:val="0"/>
              <w:rPr>
                <w:rFonts w:cs="Arial"/>
                <w:b/>
                <w:i/>
                <w:szCs w:val="20"/>
              </w:rPr>
            </w:pPr>
            <w:r w:rsidRPr="00980894">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135F7B" w:rsidRPr="00980894" w:rsidRDefault="00135F7B" w:rsidP="002522B3">
            <w:pPr>
              <w:tabs>
                <w:tab w:val="left" w:pos="0"/>
                <w:tab w:val="left" w:pos="3720"/>
              </w:tabs>
              <w:outlineLvl w:val="0"/>
              <w:rPr>
                <w:rFonts w:cs="Arial"/>
                <w:b/>
                <w:i/>
                <w:szCs w:val="20"/>
              </w:rPr>
            </w:pPr>
            <w:r w:rsidRPr="00980894">
              <w:rPr>
                <w:rFonts w:cs="Arial"/>
                <w:b/>
                <w:i/>
                <w:szCs w:val="20"/>
              </w:rPr>
              <w:t>Alignment</w:t>
            </w:r>
          </w:p>
        </w:tc>
        <w:tc>
          <w:tcPr>
            <w:tcW w:w="1440" w:type="dxa"/>
            <w:tcBorders>
              <w:left w:val="single" w:sz="4" w:space="0" w:color="auto"/>
            </w:tcBorders>
            <w:shd w:val="clear" w:color="auto" w:fill="D8D9DA"/>
          </w:tcPr>
          <w:p w14:paraId="132AFE81" w14:textId="77777777" w:rsidR="00135F7B" w:rsidRPr="00980894" w:rsidRDefault="00135F7B" w:rsidP="002522B3">
            <w:pPr>
              <w:tabs>
                <w:tab w:val="left" w:pos="0"/>
                <w:tab w:val="left" w:pos="3720"/>
              </w:tabs>
              <w:outlineLvl w:val="0"/>
              <w:rPr>
                <w:rFonts w:cs="Arial"/>
                <w:b/>
                <w:i/>
                <w:szCs w:val="20"/>
              </w:rPr>
            </w:pPr>
            <w:r w:rsidRPr="00980894">
              <w:rPr>
                <w:rFonts w:cs="Arial"/>
                <w:b/>
                <w:i/>
                <w:szCs w:val="20"/>
              </w:rPr>
              <w:t>AIE</w:t>
            </w:r>
          </w:p>
        </w:tc>
      </w:tr>
      <w:tr w:rsidR="00135F7B" w:rsidRPr="00980894" w14:paraId="2A531BF4"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922D9D2" w14:textId="77777777" w:rsidR="0004464A" w:rsidRPr="00980894" w:rsidRDefault="00953150" w:rsidP="0004464A">
            <w:pPr>
              <w:tabs>
                <w:tab w:val="left" w:pos="2329"/>
              </w:tabs>
              <w:rPr>
                <w:rFonts w:cs="Arial"/>
                <w:b/>
                <w:szCs w:val="20"/>
              </w:rPr>
            </w:pPr>
            <w:r w:rsidRPr="00980894">
              <w:rPr>
                <w:rFonts w:cs="Arial"/>
                <w:b/>
                <w:szCs w:val="20"/>
              </w:rPr>
              <w:t>Reading</w:t>
            </w:r>
          </w:p>
          <w:p w14:paraId="6CB2F714" w14:textId="77777777" w:rsidR="0004464A" w:rsidRPr="00980894" w:rsidRDefault="0004464A" w:rsidP="0004464A">
            <w:pPr>
              <w:tabs>
                <w:tab w:val="left" w:pos="2329"/>
              </w:tabs>
              <w:rPr>
                <w:rFonts w:cs="Arial"/>
                <w:b/>
                <w:szCs w:val="20"/>
              </w:rPr>
            </w:pPr>
          </w:p>
          <w:p w14:paraId="2D9A140C" w14:textId="77777777" w:rsidR="00135F7B" w:rsidRDefault="00953150" w:rsidP="00246010">
            <w:pPr>
              <w:tabs>
                <w:tab w:val="left" w:pos="2329"/>
              </w:tabs>
              <w:rPr>
                <w:i/>
              </w:rPr>
            </w:pPr>
            <w:r w:rsidRPr="00980894">
              <w:rPr>
                <w:b/>
              </w:rPr>
              <w:t>Read</w:t>
            </w:r>
            <w:r w:rsidRPr="00980894">
              <w:t xml:space="preserve"> </w:t>
            </w:r>
            <w:r w:rsidR="008D4656" w:rsidRPr="00980894">
              <w:t>Ch</w:t>
            </w:r>
            <w:r w:rsidR="00066FC4" w:rsidRPr="00980894">
              <w:t>.</w:t>
            </w:r>
            <w:r w:rsidRPr="00980894">
              <w:t xml:space="preserve"> 7</w:t>
            </w:r>
            <w:r w:rsidR="0004464A" w:rsidRPr="00980894">
              <w:t xml:space="preserve"> of </w:t>
            </w:r>
            <w:r w:rsidR="0004464A" w:rsidRPr="00980894">
              <w:rPr>
                <w:i/>
              </w:rPr>
              <w:t xml:space="preserve">Helping </w:t>
            </w:r>
            <w:r w:rsidR="008561BC" w:rsidRPr="00980894">
              <w:rPr>
                <w:i/>
              </w:rPr>
              <w:t>Skills</w:t>
            </w:r>
            <w:r w:rsidR="0004464A" w:rsidRPr="00980894">
              <w:rPr>
                <w:i/>
              </w:rPr>
              <w:t>.</w:t>
            </w:r>
          </w:p>
          <w:p w14:paraId="739DB524" w14:textId="77777777" w:rsidR="000D6206" w:rsidRDefault="000D6206" w:rsidP="00246010">
            <w:pPr>
              <w:tabs>
                <w:tab w:val="left" w:pos="2329"/>
              </w:tabs>
              <w:rPr>
                <w:i/>
              </w:rPr>
            </w:pPr>
          </w:p>
          <w:p w14:paraId="325D5CD9" w14:textId="6492E185" w:rsidR="000D6206" w:rsidRPr="00980894" w:rsidRDefault="000D6206" w:rsidP="000D6206">
            <w:r>
              <w:rPr>
                <w:rStyle w:val="Strong"/>
                <w:rFonts w:ascii="Helvetica" w:hAnsi="Helvetica" w:cs="Helvetica"/>
                <w:color w:val="111111"/>
                <w:szCs w:val="20"/>
                <w:bdr w:val="none" w:sz="0" w:space="0" w:color="auto" w:frame="1"/>
                <w:shd w:val="clear" w:color="auto" w:fill="FFFFFF"/>
              </w:rPr>
              <w:t>Post</w:t>
            </w:r>
            <w:r>
              <w:rPr>
                <w:rStyle w:val="apple-converted-space"/>
                <w:rFonts w:ascii="Helvetica" w:hAnsi="Helvetica" w:cs="Helvetica"/>
                <w:color w:val="111111"/>
                <w:szCs w:val="20"/>
                <w:shd w:val="clear" w:color="auto" w:fill="FFFFFF"/>
              </w:rPr>
              <w:t> any questions, comments, or observations to share with the class in the Week Three General Q &amp; A discussion forum on Blackboard.</w:t>
            </w:r>
          </w:p>
        </w:tc>
        <w:tc>
          <w:tcPr>
            <w:tcW w:w="1440" w:type="dxa"/>
            <w:tcBorders>
              <w:left w:val="single" w:sz="4" w:space="0" w:color="000000" w:themeColor="text1"/>
            </w:tcBorders>
            <w:shd w:val="clear" w:color="auto" w:fill="FFFFFF" w:themeFill="background1"/>
          </w:tcPr>
          <w:p w14:paraId="42BFCC05" w14:textId="5CD3E065" w:rsidR="00135F7B" w:rsidRPr="00980894" w:rsidRDefault="0005339E" w:rsidP="00CB2F95">
            <w:pPr>
              <w:rPr>
                <w:rFonts w:cs="Arial"/>
                <w:szCs w:val="20"/>
              </w:rPr>
            </w:pPr>
            <w:r w:rsidRPr="00980894">
              <w:rPr>
                <w:rFonts w:cs="Arial"/>
                <w:szCs w:val="20"/>
              </w:rPr>
              <w:t>3.1, 3.3</w:t>
            </w:r>
          </w:p>
        </w:tc>
        <w:tc>
          <w:tcPr>
            <w:tcW w:w="1440" w:type="dxa"/>
            <w:tcBorders>
              <w:left w:val="single" w:sz="4" w:space="0" w:color="000000" w:themeColor="text1"/>
            </w:tcBorders>
            <w:shd w:val="clear" w:color="auto" w:fill="FFFFFF" w:themeFill="background1"/>
          </w:tcPr>
          <w:p w14:paraId="5302B7D4" w14:textId="77777777" w:rsidR="00135F7B" w:rsidRPr="00980894" w:rsidRDefault="00135F7B" w:rsidP="002522B3">
            <w:pPr>
              <w:rPr>
                <w:rFonts w:cs="Arial"/>
                <w:szCs w:val="20"/>
              </w:rPr>
            </w:pPr>
          </w:p>
        </w:tc>
      </w:tr>
      <w:tr w:rsidR="00550099" w:rsidRPr="00980894" w14:paraId="56B22DA1"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9F97AAA" w14:textId="0A7F6345" w:rsidR="00550099" w:rsidRPr="00980894" w:rsidRDefault="00550099" w:rsidP="00953150">
            <w:pPr>
              <w:tabs>
                <w:tab w:val="left" w:pos="2329"/>
              </w:tabs>
              <w:rPr>
                <w:rFonts w:cs="Arial"/>
                <w:b/>
                <w:szCs w:val="20"/>
              </w:rPr>
            </w:pPr>
            <w:r w:rsidRPr="00980894">
              <w:rPr>
                <w:rFonts w:cs="Arial"/>
                <w:b/>
                <w:szCs w:val="20"/>
              </w:rPr>
              <w:t>Videos</w:t>
            </w:r>
          </w:p>
          <w:p w14:paraId="129A9CA6" w14:textId="77777777" w:rsidR="00550099" w:rsidRPr="00980894" w:rsidRDefault="00550099" w:rsidP="00953150">
            <w:pPr>
              <w:tabs>
                <w:tab w:val="left" w:pos="2329"/>
              </w:tabs>
              <w:rPr>
                <w:rFonts w:cs="Arial"/>
                <w:b/>
                <w:szCs w:val="20"/>
              </w:rPr>
            </w:pPr>
          </w:p>
          <w:p w14:paraId="32D0ACBB" w14:textId="7055DE17" w:rsidR="00066FC4" w:rsidRPr="00980894" w:rsidRDefault="00550099" w:rsidP="00550099">
            <w:pPr>
              <w:pStyle w:val="AssignmentsLevel1"/>
            </w:pPr>
            <w:r w:rsidRPr="00980894">
              <w:rPr>
                <w:b/>
              </w:rPr>
              <w:t>Watch</w:t>
            </w:r>
            <w:r w:rsidRPr="00980894">
              <w:t xml:space="preserve"> the following</w:t>
            </w:r>
            <w:r w:rsidR="00066FC4" w:rsidRPr="00980894">
              <w:t>:</w:t>
            </w:r>
          </w:p>
          <w:p w14:paraId="7DCDE49F" w14:textId="376328A8" w:rsidR="00550099" w:rsidRPr="00980894" w:rsidRDefault="00735726" w:rsidP="00CF70BE">
            <w:pPr>
              <w:pStyle w:val="AssignmentsLevel1"/>
              <w:numPr>
                <w:ilvl w:val="0"/>
                <w:numId w:val="18"/>
              </w:numPr>
              <w:ind w:left="395"/>
            </w:pPr>
            <w:hyperlink r:id="rId32" w:history="1">
              <w:r w:rsidR="00550099" w:rsidRPr="00980894">
                <w:rPr>
                  <w:rStyle w:val="Hyperlink"/>
                </w:rPr>
                <w:t>Non-</w:t>
              </w:r>
              <w:r w:rsidR="00066FC4" w:rsidRPr="00980894">
                <w:rPr>
                  <w:rStyle w:val="Hyperlink"/>
                </w:rPr>
                <w:t>V</w:t>
              </w:r>
              <w:r w:rsidR="00550099" w:rsidRPr="00980894">
                <w:rPr>
                  <w:rStyle w:val="Hyperlink"/>
                </w:rPr>
                <w:t xml:space="preserve">erbal </w:t>
              </w:r>
              <w:r w:rsidR="00066FC4" w:rsidRPr="00980894">
                <w:rPr>
                  <w:rStyle w:val="Hyperlink"/>
                </w:rPr>
                <w:t>L</w:t>
              </w:r>
              <w:r w:rsidR="00550099" w:rsidRPr="00980894">
                <w:rPr>
                  <w:rStyle w:val="Hyperlink"/>
                </w:rPr>
                <w:t xml:space="preserve">istening </w:t>
              </w:r>
              <w:r w:rsidR="00066FC4" w:rsidRPr="00980894">
                <w:rPr>
                  <w:rStyle w:val="Hyperlink"/>
                </w:rPr>
                <w:t>S</w:t>
              </w:r>
              <w:r w:rsidR="00550099" w:rsidRPr="00980894">
                <w:rPr>
                  <w:rStyle w:val="Hyperlink"/>
                </w:rPr>
                <w:t>kills</w:t>
              </w:r>
            </w:hyperlink>
            <w:r w:rsidR="003F238E" w:rsidRPr="000C074D">
              <w:rPr>
                <w:rStyle w:val="Hyperlink"/>
                <w:color w:val="auto"/>
                <w:u w:val="none"/>
              </w:rPr>
              <w:t xml:space="preserve"> (3:25)</w:t>
            </w:r>
          </w:p>
          <w:p w14:paraId="1CC325ED" w14:textId="0A887CE2" w:rsidR="0004464A" w:rsidRPr="000C074D" w:rsidRDefault="00735726" w:rsidP="00CF70BE">
            <w:pPr>
              <w:pStyle w:val="AssignmentsLevel1"/>
              <w:numPr>
                <w:ilvl w:val="0"/>
                <w:numId w:val="18"/>
              </w:numPr>
              <w:ind w:left="395"/>
              <w:rPr>
                <w:b/>
              </w:rPr>
            </w:pPr>
            <w:hyperlink r:id="rId33" w:history="1">
              <w:r w:rsidR="00066FC4" w:rsidRPr="00980894">
                <w:rPr>
                  <w:rStyle w:val="Hyperlink"/>
                </w:rPr>
                <w:t>Becca's Attending Skills – Good</w:t>
              </w:r>
              <w:r w:rsidR="00066FC4" w:rsidRPr="000C074D">
                <w:rPr>
                  <w:rStyle w:val="Hyperlink"/>
                  <w:color w:val="auto"/>
                  <w:u w:val="none"/>
                </w:rPr>
                <w:t xml:space="preserve"> </w:t>
              </w:r>
            </w:hyperlink>
            <w:r w:rsidR="003F238E" w:rsidRPr="000C074D">
              <w:rPr>
                <w:rStyle w:val="Hyperlink"/>
                <w:color w:val="auto"/>
                <w:u w:val="none"/>
              </w:rPr>
              <w:t>(3:46)</w:t>
            </w:r>
          </w:p>
          <w:p w14:paraId="5BC2F8BF" w14:textId="77777777" w:rsidR="00550099" w:rsidRPr="000D6206" w:rsidRDefault="00735726" w:rsidP="00CF70BE">
            <w:pPr>
              <w:pStyle w:val="AssignmentsLevel1"/>
              <w:numPr>
                <w:ilvl w:val="0"/>
                <w:numId w:val="18"/>
              </w:numPr>
              <w:ind w:left="395"/>
              <w:rPr>
                <w:rStyle w:val="Hyperlink"/>
                <w:b/>
                <w:color w:val="auto"/>
                <w:u w:val="none"/>
              </w:rPr>
            </w:pPr>
            <w:hyperlink r:id="rId34" w:history="1">
              <w:r w:rsidR="00066FC4" w:rsidRPr="00980894">
                <w:rPr>
                  <w:rStyle w:val="Hyperlink"/>
                </w:rPr>
                <w:t>Becca's Attending Skills – Bad</w:t>
              </w:r>
            </w:hyperlink>
            <w:r w:rsidR="003F238E" w:rsidRPr="003F238E">
              <w:rPr>
                <w:rStyle w:val="Hyperlink"/>
                <w:color w:val="auto"/>
                <w:u w:val="none"/>
              </w:rPr>
              <w:t xml:space="preserve"> (2:35)</w:t>
            </w:r>
          </w:p>
          <w:p w14:paraId="2650E874" w14:textId="77777777" w:rsidR="000D6206" w:rsidRDefault="000D6206" w:rsidP="000D6206">
            <w:pPr>
              <w:pStyle w:val="AssignmentsLevel1"/>
              <w:rPr>
                <w:rStyle w:val="Hyperlink"/>
              </w:rPr>
            </w:pPr>
          </w:p>
          <w:p w14:paraId="39F0F9C3" w14:textId="77EB5CDD" w:rsidR="000D6206" w:rsidRPr="00980894" w:rsidRDefault="000D6206" w:rsidP="000D6206">
            <w:pPr>
              <w:rPr>
                <w:b/>
              </w:rPr>
            </w:pPr>
            <w:r>
              <w:rPr>
                <w:rStyle w:val="Strong"/>
                <w:rFonts w:ascii="Helvetica" w:hAnsi="Helvetica" w:cs="Helvetica"/>
                <w:color w:val="111111"/>
                <w:szCs w:val="20"/>
                <w:bdr w:val="none" w:sz="0" w:space="0" w:color="auto" w:frame="1"/>
                <w:shd w:val="clear" w:color="auto" w:fill="FFFFFF"/>
              </w:rPr>
              <w:t>Post</w:t>
            </w:r>
            <w:r>
              <w:rPr>
                <w:rStyle w:val="apple-converted-space"/>
                <w:rFonts w:ascii="Helvetica" w:hAnsi="Helvetica" w:cs="Helvetica"/>
                <w:color w:val="111111"/>
                <w:szCs w:val="20"/>
                <w:shd w:val="clear" w:color="auto" w:fill="FFFFFF"/>
              </w:rPr>
              <w:t> any questions, comments, or observations to share with the class in the Week Three General Q &amp; A discussion forum on Blackboard.</w:t>
            </w:r>
          </w:p>
        </w:tc>
        <w:tc>
          <w:tcPr>
            <w:tcW w:w="1440" w:type="dxa"/>
            <w:tcBorders>
              <w:left w:val="single" w:sz="4" w:space="0" w:color="000000" w:themeColor="text1"/>
            </w:tcBorders>
            <w:shd w:val="clear" w:color="auto" w:fill="FFFFFF" w:themeFill="background1"/>
          </w:tcPr>
          <w:p w14:paraId="6CAA6FB3" w14:textId="4CD4AEEC" w:rsidR="00550099" w:rsidRPr="00980894" w:rsidRDefault="0005339E" w:rsidP="002522B3">
            <w:pPr>
              <w:rPr>
                <w:rFonts w:cs="Arial"/>
                <w:szCs w:val="20"/>
              </w:rPr>
            </w:pPr>
            <w:r w:rsidRPr="00980894">
              <w:rPr>
                <w:rFonts w:cs="Arial"/>
                <w:szCs w:val="20"/>
              </w:rPr>
              <w:t>3.1, 3.2</w:t>
            </w:r>
          </w:p>
        </w:tc>
        <w:tc>
          <w:tcPr>
            <w:tcW w:w="1440" w:type="dxa"/>
            <w:tcBorders>
              <w:left w:val="single" w:sz="4" w:space="0" w:color="000000" w:themeColor="text1"/>
            </w:tcBorders>
            <w:shd w:val="clear" w:color="auto" w:fill="FFFFFF" w:themeFill="background1"/>
          </w:tcPr>
          <w:p w14:paraId="618C1944" w14:textId="77777777" w:rsidR="00550099" w:rsidRPr="00980894" w:rsidRDefault="00550099" w:rsidP="002522B3">
            <w:pPr>
              <w:rPr>
                <w:rFonts w:cs="Arial"/>
                <w:szCs w:val="20"/>
              </w:rPr>
            </w:pPr>
          </w:p>
        </w:tc>
      </w:tr>
      <w:tr w:rsidR="00135F7B" w:rsidRPr="00980894" w14:paraId="77B5C5FB"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135F7B" w:rsidRPr="00980894" w:rsidRDefault="00135F7B" w:rsidP="002522B3">
            <w:pPr>
              <w:tabs>
                <w:tab w:val="left" w:pos="0"/>
                <w:tab w:val="left" w:pos="3720"/>
              </w:tabs>
              <w:outlineLvl w:val="0"/>
              <w:rPr>
                <w:rFonts w:cs="Arial"/>
                <w:i/>
                <w:szCs w:val="20"/>
              </w:rPr>
            </w:pPr>
            <w:r w:rsidRPr="00980894">
              <w:rPr>
                <w:rFonts w:cs="Arial"/>
                <w:b/>
                <w:i/>
                <w:sz w:val="22"/>
                <w:szCs w:val="20"/>
              </w:rPr>
              <w:t>Graded Assignments</w:t>
            </w:r>
          </w:p>
          <w:p w14:paraId="62267F07" w14:textId="4CD0C366" w:rsidR="00135F7B" w:rsidRPr="00980894" w:rsidRDefault="00135F7B" w:rsidP="00DB4448">
            <w:pPr>
              <w:tabs>
                <w:tab w:val="left" w:pos="0"/>
                <w:tab w:val="left" w:pos="3720"/>
              </w:tabs>
              <w:outlineLvl w:val="0"/>
              <w:rPr>
                <w:rFonts w:cs="Arial"/>
                <w:b/>
                <w:i/>
                <w:szCs w:val="20"/>
              </w:rPr>
            </w:pPr>
            <w:r w:rsidRPr="00980894">
              <w:rPr>
                <w:rFonts w:cs="Arial"/>
                <w:i/>
                <w:szCs w:val="20"/>
              </w:rPr>
              <w:t xml:space="preserve">Complete these </w:t>
            </w:r>
            <w:r w:rsidR="00DB4448" w:rsidRPr="00980894">
              <w:rPr>
                <w:rFonts w:cs="Arial"/>
                <w:i/>
                <w:szCs w:val="20"/>
              </w:rPr>
              <w:t>graded</w:t>
            </w:r>
            <w:r w:rsidRPr="00980894">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79E41FEF" w14:textId="77777777" w:rsidR="00135F7B" w:rsidRPr="00980894" w:rsidRDefault="00135F7B" w:rsidP="002522B3">
            <w:pPr>
              <w:tabs>
                <w:tab w:val="left" w:pos="0"/>
                <w:tab w:val="left" w:pos="3720"/>
              </w:tabs>
              <w:outlineLvl w:val="0"/>
              <w:rPr>
                <w:rFonts w:cs="Arial"/>
                <w:b/>
                <w:i/>
                <w:szCs w:val="20"/>
              </w:rPr>
            </w:pPr>
            <w:r w:rsidRPr="00980894">
              <w:rPr>
                <w:rFonts w:cs="Arial"/>
                <w:b/>
                <w:i/>
                <w:szCs w:val="20"/>
              </w:rPr>
              <w:t>Alignment</w:t>
            </w:r>
          </w:p>
        </w:tc>
        <w:tc>
          <w:tcPr>
            <w:tcW w:w="1440" w:type="dxa"/>
            <w:tcBorders>
              <w:left w:val="single" w:sz="4" w:space="0" w:color="000000" w:themeColor="text1"/>
            </w:tcBorders>
            <w:shd w:val="clear" w:color="auto" w:fill="D8D9DA"/>
          </w:tcPr>
          <w:p w14:paraId="3FA9FF59" w14:textId="77777777" w:rsidR="00135F7B" w:rsidRPr="00980894" w:rsidRDefault="00135F7B" w:rsidP="002522B3">
            <w:pPr>
              <w:rPr>
                <w:rFonts w:cs="Arial"/>
                <w:b/>
                <w:i/>
                <w:szCs w:val="20"/>
              </w:rPr>
            </w:pPr>
            <w:r w:rsidRPr="00980894">
              <w:rPr>
                <w:rFonts w:cs="Arial"/>
                <w:b/>
                <w:i/>
                <w:szCs w:val="20"/>
              </w:rPr>
              <w:t>AIE</w:t>
            </w:r>
          </w:p>
        </w:tc>
      </w:tr>
      <w:tr w:rsidR="00135F7B" w:rsidRPr="00980894" w14:paraId="55911169" w14:textId="77777777" w:rsidTr="002522B3">
        <w:tc>
          <w:tcPr>
            <w:tcW w:w="10170" w:type="dxa"/>
            <w:gridSpan w:val="2"/>
            <w:tcMar>
              <w:top w:w="115" w:type="dxa"/>
              <w:left w:w="115" w:type="dxa"/>
              <w:bottom w:w="115" w:type="dxa"/>
              <w:right w:w="115" w:type="dxa"/>
            </w:tcMar>
          </w:tcPr>
          <w:p w14:paraId="3A378DD3" w14:textId="14027BD0" w:rsidR="00135F7B" w:rsidRPr="00980894" w:rsidRDefault="007304C6" w:rsidP="002522B3">
            <w:pPr>
              <w:tabs>
                <w:tab w:val="left" w:pos="2329"/>
              </w:tabs>
              <w:rPr>
                <w:b/>
              </w:rPr>
            </w:pPr>
            <w:r w:rsidRPr="00980894">
              <w:rPr>
                <w:b/>
              </w:rPr>
              <w:t>Discussion</w:t>
            </w:r>
            <w:r w:rsidR="00135F7B" w:rsidRPr="00980894">
              <w:rPr>
                <w:b/>
              </w:rPr>
              <w:t xml:space="preserve">: </w:t>
            </w:r>
            <w:r w:rsidR="005B3ABF" w:rsidRPr="00980894">
              <w:rPr>
                <w:b/>
              </w:rPr>
              <w:t>Attending, Listening</w:t>
            </w:r>
            <w:r w:rsidR="00066FC4" w:rsidRPr="00980894">
              <w:rPr>
                <w:b/>
              </w:rPr>
              <w:t>,</w:t>
            </w:r>
            <w:r w:rsidR="005B3ABF" w:rsidRPr="00980894">
              <w:rPr>
                <w:b/>
              </w:rPr>
              <w:t xml:space="preserve"> and Observing Skills</w:t>
            </w:r>
          </w:p>
          <w:p w14:paraId="2D44EB12" w14:textId="47FAD832" w:rsidR="005B3ABF" w:rsidRPr="00980894" w:rsidRDefault="005B3ABF" w:rsidP="002522B3">
            <w:pPr>
              <w:tabs>
                <w:tab w:val="left" w:pos="2329"/>
              </w:tabs>
              <w:rPr>
                <w:b/>
              </w:rPr>
            </w:pPr>
          </w:p>
          <w:p w14:paraId="7C026C27" w14:textId="2F55F47C" w:rsidR="00135F7B" w:rsidRPr="00980894" w:rsidRDefault="002322D4" w:rsidP="005B3ABF">
            <w:pPr>
              <w:tabs>
                <w:tab w:val="left" w:pos="2329"/>
              </w:tabs>
            </w:pPr>
            <w:r w:rsidRPr="00980894">
              <w:lastRenderedPageBreak/>
              <w:t xml:space="preserve">After reading </w:t>
            </w:r>
            <w:r w:rsidR="00066FC4" w:rsidRPr="00980894">
              <w:t>C</w:t>
            </w:r>
            <w:r w:rsidRPr="00980894">
              <w:t>h</w:t>
            </w:r>
            <w:r w:rsidR="00066FC4" w:rsidRPr="00980894">
              <w:t>.</w:t>
            </w:r>
            <w:r w:rsidRPr="00980894">
              <w:t xml:space="preserve"> 7 and watching this week’s videos, </w:t>
            </w:r>
            <w:r w:rsidR="00516BA8">
              <w:rPr>
                <w:rFonts w:cs="Arial"/>
                <w:bCs/>
                <w:iCs/>
                <w:szCs w:val="20"/>
              </w:rPr>
              <w:t>r</w:t>
            </w:r>
            <w:r w:rsidR="00516BA8" w:rsidRPr="00516BA8">
              <w:rPr>
                <w:rFonts w:cs="Arial"/>
                <w:bCs/>
                <w:iCs/>
                <w:szCs w:val="20"/>
              </w:rPr>
              <w:t>espond</w:t>
            </w:r>
            <w:r w:rsidR="00516BA8" w:rsidRPr="006C0FC9">
              <w:rPr>
                <w:rFonts w:cs="Arial"/>
                <w:b/>
                <w:bCs/>
                <w:iCs/>
                <w:szCs w:val="20"/>
              </w:rPr>
              <w:t xml:space="preserve"> </w:t>
            </w:r>
            <w:r w:rsidR="00516BA8" w:rsidRPr="006C0FC9">
              <w:rPr>
                <w:rFonts w:cs="Arial"/>
                <w:iCs/>
                <w:szCs w:val="20"/>
              </w:rPr>
              <w:t>to the following question by Thursday 11:59 p.m. (EST). Provide specific examples to support your answers:</w:t>
            </w:r>
            <w:r w:rsidR="00135F7B" w:rsidRPr="00980894">
              <w:t xml:space="preserve"> </w:t>
            </w:r>
          </w:p>
          <w:p w14:paraId="03FC1FC4" w14:textId="77777777" w:rsidR="00135F7B" w:rsidRPr="00980894" w:rsidRDefault="00135F7B" w:rsidP="002522B3">
            <w:pPr>
              <w:pStyle w:val="AssignmentsLevel1"/>
            </w:pPr>
          </w:p>
          <w:p w14:paraId="7A5B4CFC" w14:textId="5F838E72" w:rsidR="00135F7B" w:rsidRPr="00980894" w:rsidRDefault="005B3ABF" w:rsidP="008F437B">
            <w:pPr>
              <w:pStyle w:val="AssignmentsLevel2"/>
            </w:pPr>
            <w:r w:rsidRPr="00980894">
              <w:t>Which of these skills do you anticipate to be the most challenging for you? Why?</w:t>
            </w:r>
          </w:p>
          <w:p w14:paraId="356B2994" w14:textId="40BB9923" w:rsidR="005B3ABF" w:rsidRPr="00980894" w:rsidRDefault="005B3ABF" w:rsidP="008F437B">
            <w:pPr>
              <w:pStyle w:val="AssignmentsLevel2"/>
            </w:pPr>
            <w:r w:rsidRPr="00980894">
              <w:t xml:space="preserve">Describe how these skills relate to the basic model of communication and the barriers to communication you have learned about.  </w:t>
            </w:r>
          </w:p>
          <w:p w14:paraId="694C6A19" w14:textId="25D6D436" w:rsidR="00DA1E54" w:rsidRPr="00980894" w:rsidRDefault="00DA1E54" w:rsidP="008F437B">
            <w:pPr>
              <w:pStyle w:val="AssignmentsLevel2"/>
            </w:pPr>
            <w:r w:rsidRPr="00980894">
              <w:t xml:space="preserve">How are these skills applicable to your life and your current profession?  </w:t>
            </w:r>
          </w:p>
          <w:p w14:paraId="5CC14038" w14:textId="0F90FBD0" w:rsidR="00135F7B" w:rsidRPr="00980894" w:rsidRDefault="00135F7B" w:rsidP="002522B3">
            <w:pPr>
              <w:pStyle w:val="AssignmentsLevel1"/>
            </w:pPr>
          </w:p>
          <w:p w14:paraId="7D126F1F" w14:textId="77777777" w:rsidR="001E0155" w:rsidRPr="00980894" w:rsidRDefault="001E0155" w:rsidP="001E0155">
            <w:pPr>
              <w:pStyle w:val="AssignmentsLevel1"/>
            </w:pPr>
            <w:r w:rsidRPr="006C0FC9">
              <w:rPr>
                <w:b/>
                <w:bCs/>
                <w:iCs/>
              </w:rPr>
              <w:t xml:space="preserve">Post </w:t>
            </w:r>
            <w:r w:rsidRPr="006C0FC9">
              <w:rPr>
                <w:iCs/>
              </w:rPr>
              <w:t>constructive criticism, clarification, additional questions, or your own relevant thoughts to three of your classmates' posts by 11:59 p.m. (EST) on Sunday.</w:t>
            </w:r>
            <w:r>
              <w:rPr>
                <w:iCs/>
              </w:rPr>
              <w:t xml:space="preserve"> Consider including the following:</w:t>
            </w:r>
          </w:p>
          <w:p w14:paraId="04D75F7D" w14:textId="779F50E1" w:rsidR="00621BEE" w:rsidRPr="00980894" w:rsidRDefault="00621BEE" w:rsidP="00733555">
            <w:pPr>
              <w:pStyle w:val="AssignmentsLevel1"/>
            </w:pPr>
          </w:p>
          <w:p w14:paraId="2E495E76" w14:textId="174C0CDC" w:rsidR="00066FC4" w:rsidRPr="00980894" w:rsidRDefault="00066FC4" w:rsidP="00032FA7">
            <w:pPr>
              <w:pStyle w:val="AssignmentsLevel1"/>
              <w:numPr>
                <w:ilvl w:val="0"/>
                <w:numId w:val="21"/>
              </w:numPr>
            </w:pPr>
            <w:r w:rsidRPr="00980894">
              <w:t>s</w:t>
            </w:r>
            <w:r w:rsidR="004805E4" w:rsidRPr="00980894">
              <w:t>howing fellow classmates how you would implement those skills they find challenging</w:t>
            </w:r>
          </w:p>
          <w:p w14:paraId="32DE2F6D" w14:textId="5B960AEB" w:rsidR="00621BEE" w:rsidRPr="00980894" w:rsidRDefault="004805E4" w:rsidP="00032FA7">
            <w:pPr>
              <w:pStyle w:val="AssignmentsLevel1"/>
              <w:numPr>
                <w:ilvl w:val="0"/>
                <w:numId w:val="21"/>
              </w:numPr>
            </w:pPr>
            <w:r w:rsidRPr="00980894">
              <w:t>assisting fellow classmates in gaining greater understanding of how these skills relate to t</w:t>
            </w:r>
            <w:r w:rsidR="00621BEE" w:rsidRPr="00980894">
              <w:t>he basic model of communication</w:t>
            </w:r>
            <w:r w:rsidRPr="00980894">
              <w:t xml:space="preserve"> </w:t>
            </w:r>
          </w:p>
          <w:p w14:paraId="3CEFA406" w14:textId="262DBFA6" w:rsidR="00621BEE" w:rsidRPr="00980894" w:rsidRDefault="00066FC4" w:rsidP="00032FA7">
            <w:pPr>
              <w:pStyle w:val="AssignmentsLevel1"/>
              <w:numPr>
                <w:ilvl w:val="0"/>
                <w:numId w:val="21"/>
              </w:numPr>
            </w:pPr>
            <w:r w:rsidRPr="00980894">
              <w:t>sharing s</w:t>
            </w:r>
            <w:r w:rsidR="004805E4" w:rsidRPr="00980894">
              <w:t xml:space="preserve">omething your classmate suggested to you that you would </w:t>
            </w:r>
            <w:r w:rsidR="00621BEE" w:rsidRPr="00980894">
              <w:t>“totally use in your life”</w:t>
            </w:r>
          </w:p>
          <w:p w14:paraId="75157BA7" w14:textId="441E1AD2" w:rsidR="00621BEE" w:rsidRPr="00980894" w:rsidRDefault="00066FC4" w:rsidP="00032FA7">
            <w:pPr>
              <w:pStyle w:val="AssignmentsLevel1"/>
              <w:numPr>
                <w:ilvl w:val="0"/>
                <w:numId w:val="21"/>
              </w:numPr>
            </w:pPr>
            <w:r w:rsidRPr="00980894">
              <w:t>sharing a</w:t>
            </w:r>
            <w:r w:rsidR="004805E4" w:rsidRPr="00980894">
              <w:t xml:space="preserve">nything else you would like </w:t>
            </w:r>
            <w:r w:rsidR="00621BEE" w:rsidRPr="00980894">
              <w:t>to include</w:t>
            </w:r>
            <w:r w:rsidR="004805E4" w:rsidRPr="00980894">
              <w:t xml:space="preserve"> </w:t>
            </w:r>
          </w:p>
          <w:p w14:paraId="7CC980BA" w14:textId="331D7DCB" w:rsidR="00135F7B" w:rsidRPr="00980894" w:rsidRDefault="00CB2F95" w:rsidP="00246010">
            <w:pPr>
              <w:pStyle w:val="AssignmentsLevel1"/>
              <w:numPr>
                <w:ilvl w:val="0"/>
                <w:numId w:val="21"/>
              </w:numPr>
            </w:pPr>
            <w:r w:rsidRPr="00980894">
              <w:t>respon</w:t>
            </w:r>
            <w:r w:rsidR="00066FC4" w:rsidRPr="00980894">
              <w:t>ding</w:t>
            </w:r>
            <w:r w:rsidRPr="00980894">
              <w:t xml:space="preserve"> to something a student commented about your post</w:t>
            </w:r>
          </w:p>
        </w:tc>
        <w:tc>
          <w:tcPr>
            <w:tcW w:w="1440" w:type="dxa"/>
          </w:tcPr>
          <w:p w14:paraId="595C5E59" w14:textId="3D97E605" w:rsidR="00135F7B" w:rsidRPr="00980894" w:rsidRDefault="00DA1E54" w:rsidP="002522B3">
            <w:pPr>
              <w:tabs>
                <w:tab w:val="left" w:pos="2329"/>
              </w:tabs>
              <w:rPr>
                <w:rFonts w:cs="Arial"/>
                <w:szCs w:val="20"/>
              </w:rPr>
            </w:pPr>
            <w:r w:rsidRPr="00980894">
              <w:rPr>
                <w:rFonts w:cs="Arial"/>
                <w:szCs w:val="20"/>
              </w:rPr>
              <w:lastRenderedPageBreak/>
              <w:t>3.1, 3.3</w:t>
            </w:r>
          </w:p>
        </w:tc>
        <w:tc>
          <w:tcPr>
            <w:tcW w:w="1440" w:type="dxa"/>
          </w:tcPr>
          <w:p w14:paraId="479C630F" w14:textId="25E952F7" w:rsidR="00135F7B" w:rsidRPr="00980894" w:rsidRDefault="005F2C29" w:rsidP="002522B3">
            <w:pPr>
              <w:tabs>
                <w:tab w:val="left" w:pos="2329"/>
              </w:tabs>
              <w:rPr>
                <w:rFonts w:cs="Arial"/>
                <w:szCs w:val="20"/>
              </w:rPr>
            </w:pPr>
            <w:r w:rsidRPr="00980894">
              <w:rPr>
                <w:rFonts w:cs="Arial"/>
                <w:szCs w:val="20"/>
              </w:rPr>
              <w:t>1.5 hours</w:t>
            </w:r>
          </w:p>
        </w:tc>
      </w:tr>
      <w:tr w:rsidR="00D57DE5" w:rsidRPr="00980894" w14:paraId="0980793B" w14:textId="77777777" w:rsidTr="002522B3">
        <w:tc>
          <w:tcPr>
            <w:tcW w:w="10170" w:type="dxa"/>
            <w:gridSpan w:val="2"/>
            <w:tcMar>
              <w:top w:w="115" w:type="dxa"/>
              <w:left w:w="115" w:type="dxa"/>
              <w:bottom w:w="115" w:type="dxa"/>
              <w:right w:w="115" w:type="dxa"/>
            </w:tcMar>
          </w:tcPr>
          <w:p w14:paraId="1E5FD662" w14:textId="2F4BFE92" w:rsidR="00514E32" w:rsidRPr="00980894" w:rsidRDefault="00EA37BB" w:rsidP="002522B3">
            <w:pPr>
              <w:tabs>
                <w:tab w:val="left" w:pos="2329"/>
              </w:tabs>
              <w:rPr>
                <w:b/>
              </w:rPr>
            </w:pPr>
            <w:r w:rsidRPr="00980894">
              <w:rPr>
                <w:b/>
              </w:rPr>
              <w:t>Discussion</w:t>
            </w:r>
            <w:r w:rsidR="00263EE2" w:rsidRPr="00980894">
              <w:rPr>
                <w:b/>
              </w:rPr>
              <w:t>:</w:t>
            </w:r>
            <w:r w:rsidR="000A50B2" w:rsidRPr="00980894">
              <w:rPr>
                <w:b/>
              </w:rPr>
              <w:t xml:space="preserve"> Good and Bad Attending</w:t>
            </w:r>
            <w:r w:rsidR="00066FC4" w:rsidRPr="00980894">
              <w:rPr>
                <w:b/>
              </w:rPr>
              <w:t xml:space="preserve"> and</w:t>
            </w:r>
            <w:r w:rsidR="000A50B2" w:rsidRPr="00980894">
              <w:rPr>
                <w:b/>
              </w:rPr>
              <w:t xml:space="preserve"> Listening and Observing Skills</w:t>
            </w:r>
          </w:p>
          <w:p w14:paraId="363A8A6F" w14:textId="77777777" w:rsidR="000A50B2" w:rsidRPr="00980894" w:rsidRDefault="000A50B2" w:rsidP="002522B3">
            <w:pPr>
              <w:tabs>
                <w:tab w:val="left" w:pos="2329"/>
              </w:tabs>
              <w:rPr>
                <w:b/>
              </w:rPr>
            </w:pPr>
          </w:p>
          <w:p w14:paraId="6AB28A8B" w14:textId="7F4F68EB" w:rsidR="00263EE2" w:rsidRPr="00980894" w:rsidRDefault="00263EE2" w:rsidP="00E41C91">
            <w:pPr>
              <w:tabs>
                <w:tab w:val="left" w:pos="2329"/>
              </w:tabs>
            </w:pPr>
            <w:r w:rsidRPr="00980894">
              <w:t>You are</w:t>
            </w:r>
            <w:r w:rsidR="004B5A4F" w:rsidRPr="00980894">
              <w:t xml:space="preserve"> </w:t>
            </w:r>
            <w:r w:rsidR="0005339E" w:rsidRPr="00980894">
              <w:t xml:space="preserve">Dr. </w:t>
            </w:r>
            <w:r w:rsidR="00662297" w:rsidRPr="00980894">
              <w:t>Doofemdortz.</w:t>
            </w:r>
            <w:r w:rsidR="004B5A4F" w:rsidRPr="00980894">
              <w:t xml:space="preserve"> </w:t>
            </w:r>
            <w:r w:rsidRPr="00980894">
              <w:t xml:space="preserve">Your </w:t>
            </w:r>
            <w:r w:rsidR="0005339E" w:rsidRPr="00980894">
              <w:t xml:space="preserve">advertising </w:t>
            </w:r>
            <w:r w:rsidRPr="00980894">
              <w:t>tag lines are:</w:t>
            </w:r>
            <w:r w:rsidR="004B5A4F" w:rsidRPr="00980894">
              <w:t xml:space="preserve"> “I know wack-a-doodles” and “I can treat any psychiatric disorder you can make up!” </w:t>
            </w:r>
            <w:r w:rsidRPr="00980894">
              <w:t>You are</w:t>
            </w:r>
            <w:r w:rsidR="004B5A4F" w:rsidRPr="00980894">
              <w:t xml:space="preserve"> often called on to testify in court, review psychology training films</w:t>
            </w:r>
            <w:r w:rsidRPr="00980894">
              <w:t>,</w:t>
            </w:r>
            <w:r w:rsidR="004B5A4F" w:rsidRPr="00980894">
              <w:t xml:space="preserve"> and </w:t>
            </w:r>
            <w:r w:rsidR="00066FC4" w:rsidRPr="00980894">
              <w:t>to be</w:t>
            </w:r>
            <w:r w:rsidR="004B5A4F" w:rsidRPr="00980894">
              <w:t xml:space="preserve"> a guest on daytime talk shows</w:t>
            </w:r>
            <w:r w:rsidR="00DF654E" w:rsidRPr="00980894">
              <w:t>.</w:t>
            </w:r>
            <w:r w:rsidR="004B5A4F" w:rsidRPr="00980894">
              <w:t xml:space="preserve"> </w:t>
            </w:r>
            <w:r w:rsidRPr="00980894">
              <w:t>You are</w:t>
            </w:r>
            <w:r w:rsidR="00DF654E" w:rsidRPr="00980894">
              <w:t xml:space="preserve"> the “greatest” and </w:t>
            </w:r>
            <w:r w:rsidR="0005339E" w:rsidRPr="00980894">
              <w:t>you do only</w:t>
            </w:r>
            <w:r w:rsidR="00DF654E" w:rsidRPr="00980894">
              <w:t xml:space="preserve"> “grea</w:t>
            </w:r>
            <w:r w:rsidR="00603C5B" w:rsidRPr="00980894">
              <w:t>t</w:t>
            </w:r>
            <w:r w:rsidR="00DF654E" w:rsidRPr="00980894">
              <w:t xml:space="preserve">” things. </w:t>
            </w:r>
            <w:r w:rsidRPr="00980894">
              <w:t xml:space="preserve">You </w:t>
            </w:r>
            <w:r w:rsidR="004B5A4F" w:rsidRPr="00980894">
              <w:t xml:space="preserve">can be pompous, over the top, </w:t>
            </w:r>
            <w:r w:rsidR="00514E32" w:rsidRPr="00980894">
              <w:t xml:space="preserve">opinionated, </w:t>
            </w:r>
            <w:r w:rsidR="00066FC4" w:rsidRPr="00980894">
              <w:t xml:space="preserve">and </w:t>
            </w:r>
            <w:r w:rsidR="004B5A4F" w:rsidRPr="00980894">
              <w:t>grandiose</w:t>
            </w:r>
            <w:r w:rsidR="00066FC4" w:rsidRPr="00980894">
              <w:t>,</w:t>
            </w:r>
            <w:r w:rsidR="004B5A4F" w:rsidRPr="00980894">
              <w:t xml:space="preserve"> but always</w:t>
            </w:r>
            <w:r w:rsidR="004B5A4F" w:rsidRPr="00026C12">
              <w:t xml:space="preserve"> 100% accurate </w:t>
            </w:r>
            <w:r w:rsidR="004B5A4F" w:rsidRPr="00980894">
              <w:t xml:space="preserve">in </w:t>
            </w:r>
            <w:r w:rsidRPr="00980894">
              <w:t>your</w:t>
            </w:r>
            <w:r w:rsidR="004B5A4F" w:rsidRPr="00980894">
              <w:t xml:space="preserve"> comments</w:t>
            </w:r>
            <w:r w:rsidR="00514E32" w:rsidRPr="00980894">
              <w:t xml:space="preserve">, </w:t>
            </w:r>
            <w:r w:rsidR="004B5A4F" w:rsidRPr="00980894">
              <w:t>critiques</w:t>
            </w:r>
            <w:r w:rsidR="00514E32" w:rsidRPr="00980894">
              <w:t>, statements</w:t>
            </w:r>
            <w:r w:rsidR="00066FC4" w:rsidRPr="00980894">
              <w:t>,</w:t>
            </w:r>
            <w:r w:rsidR="00514E32" w:rsidRPr="00980894">
              <w:t xml:space="preserve"> and testimony</w:t>
            </w:r>
            <w:r w:rsidR="004B5A4F" w:rsidRPr="00980894">
              <w:t xml:space="preserve">. </w:t>
            </w:r>
            <w:r w:rsidRPr="00980894">
              <w:t>You</w:t>
            </w:r>
            <w:r w:rsidR="00514E32" w:rsidRPr="00980894">
              <w:t xml:space="preserve"> know</w:t>
            </w:r>
            <w:r w:rsidRPr="00980894">
              <w:t xml:space="preserve"> your</w:t>
            </w:r>
            <w:r w:rsidR="00514E32" w:rsidRPr="00980894">
              <w:t xml:space="preserve"> stuff. </w:t>
            </w:r>
            <w:r w:rsidRPr="00980894">
              <w:t>You have</w:t>
            </w:r>
            <w:r w:rsidR="00DF654E" w:rsidRPr="00980894">
              <w:t xml:space="preserve"> been asked to </w:t>
            </w:r>
            <w:r w:rsidRPr="00980894">
              <w:t>be a guest writer for a counseling skills blog.</w:t>
            </w:r>
          </w:p>
          <w:p w14:paraId="27E7E003" w14:textId="77777777" w:rsidR="00E41C91" w:rsidRPr="00980894" w:rsidRDefault="00E41C91" w:rsidP="00E41C91">
            <w:pPr>
              <w:tabs>
                <w:tab w:val="left" w:pos="2329"/>
              </w:tabs>
            </w:pPr>
          </w:p>
          <w:p w14:paraId="763F0FAA" w14:textId="32F0F145" w:rsidR="00066FC4" w:rsidRPr="00980894" w:rsidRDefault="00EA37BB" w:rsidP="00DF654E">
            <w:pPr>
              <w:pStyle w:val="AssignmentsLevel1"/>
            </w:pPr>
            <w:r w:rsidRPr="00980894">
              <w:rPr>
                <w:b/>
              </w:rPr>
              <w:t xml:space="preserve">Watch </w:t>
            </w:r>
            <w:r w:rsidRPr="00980894">
              <w:t>the following</w:t>
            </w:r>
            <w:r w:rsidR="00263EE2" w:rsidRPr="00980894">
              <w:t>:</w:t>
            </w:r>
            <w:r w:rsidR="00DF654E" w:rsidRPr="00980894">
              <w:t xml:space="preserve"> </w:t>
            </w:r>
          </w:p>
          <w:p w14:paraId="399CDD1E" w14:textId="1DD678F0" w:rsidR="009451F1" w:rsidRPr="00980894" w:rsidRDefault="00735726" w:rsidP="00066FC4">
            <w:pPr>
              <w:pStyle w:val="AssignmentsLevel1"/>
              <w:numPr>
                <w:ilvl w:val="0"/>
                <w:numId w:val="23"/>
              </w:numPr>
            </w:pPr>
            <w:hyperlink r:id="rId35" w:history="1">
              <w:r w:rsidR="009451F1" w:rsidRPr="00980894">
                <w:rPr>
                  <w:rStyle w:val="Hyperlink"/>
                </w:rPr>
                <w:t xml:space="preserve">Becca's Attending Skills </w:t>
              </w:r>
              <w:r w:rsidR="00066FC4" w:rsidRPr="00980894">
                <w:rPr>
                  <w:rStyle w:val="Hyperlink"/>
                </w:rPr>
                <w:t>–</w:t>
              </w:r>
              <w:r w:rsidR="009451F1" w:rsidRPr="00980894">
                <w:rPr>
                  <w:rStyle w:val="Hyperlink"/>
                </w:rPr>
                <w:t xml:space="preserve"> Good</w:t>
              </w:r>
            </w:hyperlink>
          </w:p>
          <w:p w14:paraId="01068F07" w14:textId="4B88A50D" w:rsidR="009451F1" w:rsidRPr="00980894" w:rsidRDefault="00735726" w:rsidP="00066FC4">
            <w:pPr>
              <w:pStyle w:val="AssignmentsLevel1"/>
              <w:numPr>
                <w:ilvl w:val="0"/>
                <w:numId w:val="23"/>
              </w:numPr>
            </w:pPr>
            <w:hyperlink r:id="rId36" w:history="1">
              <w:r w:rsidR="009451F1" w:rsidRPr="00980894">
                <w:rPr>
                  <w:rStyle w:val="Hyperlink"/>
                </w:rPr>
                <w:t xml:space="preserve">Becca's Attending Skills </w:t>
              </w:r>
              <w:r w:rsidR="00066FC4" w:rsidRPr="00980894">
                <w:rPr>
                  <w:rStyle w:val="Hyperlink"/>
                </w:rPr>
                <w:t>–</w:t>
              </w:r>
              <w:r w:rsidR="009451F1" w:rsidRPr="00980894">
                <w:rPr>
                  <w:rStyle w:val="Hyperlink"/>
                </w:rPr>
                <w:t xml:space="preserve"> Bad</w:t>
              </w:r>
            </w:hyperlink>
          </w:p>
          <w:p w14:paraId="715BE1B0" w14:textId="77777777" w:rsidR="00DF654E" w:rsidRPr="00980894" w:rsidRDefault="00DF654E" w:rsidP="002522B3">
            <w:pPr>
              <w:tabs>
                <w:tab w:val="left" w:pos="2329"/>
              </w:tabs>
            </w:pPr>
          </w:p>
          <w:p w14:paraId="1363E0F5" w14:textId="73D2C816" w:rsidR="00EA37BB" w:rsidRPr="00980894" w:rsidRDefault="00516BA8" w:rsidP="00EA37BB">
            <w:pPr>
              <w:pStyle w:val="AssignmentsLevel1"/>
            </w:pPr>
            <w:r w:rsidRPr="006C0FC9">
              <w:rPr>
                <w:b/>
                <w:bCs/>
                <w:iCs/>
              </w:rPr>
              <w:t xml:space="preserve">Respond </w:t>
            </w:r>
            <w:r w:rsidRPr="006C0FC9">
              <w:rPr>
                <w:iCs/>
              </w:rPr>
              <w:t xml:space="preserve">to the following question by Thursday 11:59 p.m. (EST). Provide specific examples to support your </w:t>
            </w:r>
            <w:r w:rsidR="00AC1CCC">
              <w:rPr>
                <w:iCs/>
              </w:rPr>
              <w:t>answers:</w:t>
            </w:r>
          </w:p>
          <w:p w14:paraId="3D12EEB7" w14:textId="7018BD8C" w:rsidR="00263EE2" w:rsidRPr="00980894" w:rsidRDefault="00263EE2" w:rsidP="00E41C91">
            <w:pPr>
              <w:tabs>
                <w:tab w:val="left" w:pos="2329"/>
              </w:tabs>
              <w:rPr>
                <w:b/>
              </w:rPr>
            </w:pPr>
          </w:p>
          <w:p w14:paraId="70ECCD1B" w14:textId="0B2637AB" w:rsidR="00DF654E" w:rsidRPr="00980894" w:rsidRDefault="00263EE2" w:rsidP="008F437B">
            <w:pPr>
              <w:pStyle w:val="AssignmentsLevel2"/>
              <w:rPr>
                <w:b/>
              </w:rPr>
            </w:pPr>
            <w:r w:rsidRPr="00980894">
              <w:t>I</w:t>
            </w:r>
            <w:r w:rsidR="00DF654E" w:rsidRPr="00980894">
              <w:t xml:space="preserve">ndicate which skills were violated in the bad video and which skills were used in the good video.  </w:t>
            </w:r>
          </w:p>
          <w:p w14:paraId="0057E342" w14:textId="2948D264" w:rsidR="00514E32" w:rsidRPr="00980894" w:rsidRDefault="00263EE2" w:rsidP="00603C5B">
            <w:pPr>
              <w:pStyle w:val="AssignmentsLevel2"/>
              <w:rPr>
                <w:b/>
              </w:rPr>
            </w:pPr>
            <w:r w:rsidRPr="00980894">
              <w:t>M</w:t>
            </w:r>
            <w:r w:rsidR="00DF654E" w:rsidRPr="00980894">
              <w:t xml:space="preserve">ake sure to use concrete examples and clear connections between what </w:t>
            </w:r>
            <w:r w:rsidRPr="00980894">
              <w:t>you</w:t>
            </w:r>
            <w:r w:rsidR="00DF654E" w:rsidRPr="00980894">
              <w:t xml:space="preserve"> observed in the videos and the material in the text and “Non-Verbal Listening Skills” video.</w:t>
            </w:r>
          </w:p>
          <w:p w14:paraId="2A56061F" w14:textId="51179EB2" w:rsidR="004B5A4F" w:rsidRPr="00980894" w:rsidRDefault="004B5A4F" w:rsidP="002522B3">
            <w:pPr>
              <w:tabs>
                <w:tab w:val="left" w:pos="2329"/>
              </w:tabs>
            </w:pPr>
          </w:p>
          <w:p w14:paraId="123003F6" w14:textId="77777777" w:rsidR="00EA37BB" w:rsidRPr="00980894" w:rsidRDefault="00EA37BB" w:rsidP="002522B3">
            <w:pPr>
              <w:tabs>
                <w:tab w:val="left" w:pos="2329"/>
              </w:tabs>
            </w:pPr>
          </w:p>
          <w:p w14:paraId="7042E5B6" w14:textId="401872EF" w:rsidR="00D57DE5" w:rsidRPr="001E0155" w:rsidRDefault="001E0155" w:rsidP="001E0155">
            <w:pPr>
              <w:pStyle w:val="AssignmentsLevel1"/>
            </w:pPr>
            <w:r w:rsidRPr="006C0FC9">
              <w:rPr>
                <w:b/>
                <w:bCs/>
                <w:iCs/>
              </w:rPr>
              <w:t xml:space="preserve">Post </w:t>
            </w:r>
            <w:r w:rsidRPr="006C0FC9">
              <w:rPr>
                <w:iCs/>
              </w:rPr>
              <w:t>constructive criticism, clarification, additional questions, or your own relevant thoughts to three of your classmates' posts by 11:59 p.m. (EST) on Sunday.</w:t>
            </w:r>
          </w:p>
        </w:tc>
        <w:tc>
          <w:tcPr>
            <w:tcW w:w="1440" w:type="dxa"/>
          </w:tcPr>
          <w:p w14:paraId="51736E41" w14:textId="076035D2" w:rsidR="00D57DE5" w:rsidRPr="00980894" w:rsidRDefault="00DA1E54" w:rsidP="002522B3">
            <w:pPr>
              <w:tabs>
                <w:tab w:val="left" w:pos="2329"/>
              </w:tabs>
              <w:rPr>
                <w:rFonts w:cs="Arial"/>
                <w:szCs w:val="20"/>
              </w:rPr>
            </w:pPr>
            <w:r w:rsidRPr="00980894">
              <w:rPr>
                <w:rFonts w:cs="Arial"/>
                <w:szCs w:val="20"/>
              </w:rPr>
              <w:lastRenderedPageBreak/>
              <w:t>3.2</w:t>
            </w:r>
          </w:p>
        </w:tc>
        <w:tc>
          <w:tcPr>
            <w:tcW w:w="1440" w:type="dxa"/>
          </w:tcPr>
          <w:p w14:paraId="54598642" w14:textId="4679EBA5" w:rsidR="00D57DE5" w:rsidRPr="00980894" w:rsidRDefault="005F2C29" w:rsidP="002522B3">
            <w:pPr>
              <w:tabs>
                <w:tab w:val="left" w:pos="2329"/>
              </w:tabs>
            </w:pPr>
            <w:r w:rsidRPr="00980894">
              <w:t>.75 hour plus video time</w:t>
            </w:r>
          </w:p>
        </w:tc>
      </w:tr>
      <w:tr w:rsidR="00135F7B" w:rsidRPr="00980894" w14:paraId="08E8C189" w14:textId="77777777" w:rsidTr="002522B3">
        <w:tc>
          <w:tcPr>
            <w:tcW w:w="10170" w:type="dxa"/>
            <w:gridSpan w:val="2"/>
            <w:tcMar>
              <w:top w:w="115" w:type="dxa"/>
              <w:left w:w="115" w:type="dxa"/>
              <w:bottom w:w="115" w:type="dxa"/>
              <w:right w:w="115" w:type="dxa"/>
            </w:tcMar>
          </w:tcPr>
          <w:p w14:paraId="3955D69E" w14:textId="2280BCA2" w:rsidR="00135F7B" w:rsidRPr="00980894" w:rsidRDefault="00A15A35" w:rsidP="002522B3">
            <w:pPr>
              <w:tabs>
                <w:tab w:val="left" w:pos="2329"/>
              </w:tabs>
              <w:rPr>
                <w:rFonts w:cs="Arial"/>
                <w:b/>
                <w:szCs w:val="20"/>
              </w:rPr>
            </w:pPr>
            <w:r w:rsidRPr="00980894">
              <w:rPr>
                <w:rFonts w:cs="Arial"/>
                <w:b/>
                <w:szCs w:val="20"/>
              </w:rPr>
              <w:t xml:space="preserve">Exercise and </w:t>
            </w:r>
            <w:r w:rsidR="007D482A" w:rsidRPr="00980894">
              <w:rPr>
                <w:rFonts w:cs="Arial"/>
                <w:b/>
                <w:szCs w:val="20"/>
              </w:rPr>
              <w:t>Journal</w:t>
            </w:r>
            <w:r w:rsidR="003F29B4" w:rsidRPr="00980894">
              <w:rPr>
                <w:rFonts w:cs="Arial"/>
                <w:b/>
                <w:szCs w:val="20"/>
              </w:rPr>
              <w:t xml:space="preserve"> Reflection</w:t>
            </w:r>
            <w:r w:rsidR="005B3ABF" w:rsidRPr="00980894">
              <w:rPr>
                <w:rFonts w:cs="Arial"/>
                <w:b/>
                <w:szCs w:val="20"/>
              </w:rPr>
              <w:t>: Applying Attending, Listening</w:t>
            </w:r>
            <w:r w:rsidR="00040DB4" w:rsidRPr="00980894">
              <w:rPr>
                <w:rFonts w:cs="Arial"/>
                <w:b/>
                <w:szCs w:val="20"/>
              </w:rPr>
              <w:t>,</w:t>
            </w:r>
            <w:r w:rsidR="005B3ABF" w:rsidRPr="00980894">
              <w:rPr>
                <w:rFonts w:cs="Arial"/>
                <w:b/>
                <w:szCs w:val="20"/>
              </w:rPr>
              <w:t xml:space="preserve"> and Observing Skills</w:t>
            </w:r>
          </w:p>
          <w:p w14:paraId="423EAFC2" w14:textId="77777777" w:rsidR="005B3ABF" w:rsidRPr="00980894" w:rsidRDefault="005B3ABF" w:rsidP="002522B3">
            <w:pPr>
              <w:tabs>
                <w:tab w:val="left" w:pos="2329"/>
              </w:tabs>
              <w:rPr>
                <w:rFonts w:cs="Arial"/>
                <w:b/>
                <w:szCs w:val="20"/>
              </w:rPr>
            </w:pPr>
          </w:p>
          <w:p w14:paraId="49AAD408" w14:textId="35F47D8C" w:rsidR="005B3ABF" w:rsidRPr="00980894" w:rsidRDefault="005B3ABF" w:rsidP="002522B3">
            <w:pPr>
              <w:tabs>
                <w:tab w:val="left" w:pos="2329"/>
              </w:tabs>
              <w:rPr>
                <w:rFonts w:cs="Arial"/>
                <w:szCs w:val="20"/>
              </w:rPr>
            </w:pPr>
            <w:r w:rsidRPr="00980894">
              <w:rPr>
                <w:rFonts w:cs="Arial"/>
                <w:szCs w:val="20"/>
              </w:rPr>
              <w:t xml:space="preserve">At </w:t>
            </w:r>
            <w:r w:rsidRPr="00980894">
              <w:rPr>
                <w:rFonts w:cs="Arial"/>
                <w:b/>
                <w:szCs w:val="20"/>
              </w:rPr>
              <w:t>least three times</w:t>
            </w:r>
            <w:r w:rsidRPr="00980894">
              <w:rPr>
                <w:rFonts w:cs="Arial"/>
                <w:szCs w:val="20"/>
              </w:rPr>
              <w:t xml:space="preserve"> </w:t>
            </w:r>
            <w:r w:rsidR="000A50B2" w:rsidRPr="00980894">
              <w:rPr>
                <w:rFonts w:cs="Arial"/>
                <w:szCs w:val="20"/>
              </w:rPr>
              <w:t xml:space="preserve">(the more you can do the better) </w:t>
            </w:r>
            <w:r w:rsidRPr="00980894">
              <w:rPr>
                <w:rFonts w:cs="Arial"/>
                <w:szCs w:val="20"/>
              </w:rPr>
              <w:t>this week</w:t>
            </w:r>
            <w:r w:rsidR="00334A59" w:rsidRPr="00980894">
              <w:rPr>
                <w:rFonts w:cs="Arial"/>
                <w:szCs w:val="20"/>
              </w:rPr>
              <w:t>,</w:t>
            </w:r>
            <w:r w:rsidRPr="00980894">
              <w:rPr>
                <w:rFonts w:cs="Arial"/>
                <w:szCs w:val="20"/>
              </w:rPr>
              <w:t xml:space="preserve"> be </w:t>
            </w:r>
            <w:r w:rsidRPr="00980894">
              <w:rPr>
                <w:rFonts w:cs="Arial"/>
                <w:b/>
                <w:szCs w:val="20"/>
              </w:rPr>
              <w:t>nonverbal</w:t>
            </w:r>
            <w:r w:rsidRPr="00980894">
              <w:rPr>
                <w:rFonts w:cs="Arial"/>
                <w:szCs w:val="20"/>
              </w:rPr>
              <w:t xml:space="preserve"> and sit with a significate person in your life and attend, listen</w:t>
            </w:r>
            <w:r w:rsidR="00E41C91" w:rsidRPr="00980894">
              <w:rPr>
                <w:rFonts w:cs="Arial"/>
                <w:szCs w:val="20"/>
              </w:rPr>
              <w:t>,</w:t>
            </w:r>
            <w:r w:rsidRPr="00980894">
              <w:rPr>
                <w:rFonts w:cs="Arial"/>
                <w:szCs w:val="20"/>
              </w:rPr>
              <w:t xml:space="preserve"> and observe using the skills discussed in your text</w:t>
            </w:r>
            <w:r w:rsidR="000A50B2" w:rsidRPr="00980894">
              <w:rPr>
                <w:rFonts w:cs="Arial"/>
                <w:szCs w:val="20"/>
              </w:rPr>
              <w:t xml:space="preserve"> and in the “Non-</w:t>
            </w:r>
            <w:r w:rsidR="00040DB4" w:rsidRPr="00980894">
              <w:rPr>
                <w:rFonts w:cs="Arial"/>
                <w:szCs w:val="20"/>
              </w:rPr>
              <w:t>V</w:t>
            </w:r>
            <w:r w:rsidR="000A50B2" w:rsidRPr="00980894">
              <w:rPr>
                <w:rFonts w:cs="Arial"/>
                <w:szCs w:val="20"/>
              </w:rPr>
              <w:t>erbal Listening Skills</w:t>
            </w:r>
            <w:r w:rsidR="00040DB4" w:rsidRPr="00980894">
              <w:rPr>
                <w:rFonts w:cs="Arial"/>
                <w:szCs w:val="20"/>
              </w:rPr>
              <w:t>"</w:t>
            </w:r>
            <w:r w:rsidR="000A50B2" w:rsidRPr="00980894">
              <w:rPr>
                <w:rFonts w:cs="Arial"/>
                <w:szCs w:val="20"/>
              </w:rPr>
              <w:t xml:space="preserve"> </w:t>
            </w:r>
            <w:r w:rsidR="00040DB4" w:rsidRPr="00980894">
              <w:rPr>
                <w:rFonts w:cs="Arial"/>
                <w:szCs w:val="20"/>
              </w:rPr>
              <w:t>v</w:t>
            </w:r>
            <w:r w:rsidR="000A50B2" w:rsidRPr="00980894">
              <w:rPr>
                <w:rFonts w:cs="Arial"/>
                <w:szCs w:val="20"/>
              </w:rPr>
              <w:t xml:space="preserve">ideo </w:t>
            </w:r>
            <w:r w:rsidR="00E41C91" w:rsidRPr="00980894">
              <w:rPr>
                <w:rFonts w:cs="Arial"/>
                <w:szCs w:val="20"/>
              </w:rPr>
              <w:t>while he or she</w:t>
            </w:r>
            <w:r w:rsidRPr="00980894">
              <w:rPr>
                <w:rFonts w:cs="Arial"/>
                <w:szCs w:val="20"/>
              </w:rPr>
              <w:t xml:space="preserve"> talk</w:t>
            </w:r>
            <w:r w:rsidR="00E41C91" w:rsidRPr="00980894">
              <w:rPr>
                <w:rFonts w:cs="Arial"/>
                <w:szCs w:val="20"/>
              </w:rPr>
              <w:t>s to you about his or her</w:t>
            </w:r>
            <w:r w:rsidRPr="00980894">
              <w:rPr>
                <w:rFonts w:cs="Arial"/>
                <w:szCs w:val="20"/>
              </w:rPr>
              <w:t xml:space="preserve"> day for 5-7 minutes</w:t>
            </w:r>
            <w:r w:rsidR="000A50B2" w:rsidRPr="00980894">
              <w:rPr>
                <w:rFonts w:cs="Arial"/>
                <w:szCs w:val="20"/>
              </w:rPr>
              <w:t xml:space="preserve"> without interruption. Remember</w:t>
            </w:r>
            <w:r w:rsidR="00040DB4" w:rsidRPr="00980894">
              <w:rPr>
                <w:rFonts w:cs="Arial"/>
                <w:szCs w:val="20"/>
              </w:rPr>
              <w:t>,</w:t>
            </w:r>
            <w:r w:rsidR="000A50B2" w:rsidRPr="00980894">
              <w:rPr>
                <w:rFonts w:cs="Arial"/>
                <w:szCs w:val="20"/>
              </w:rPr>
              <w:t xml:space="preserve"> you are to say nothing and listen, attend</w:t>
            </w:r>
            <w:r w:rsidR="00040DB4" w:rsidRPr="00980894">
              <w:rPr>
                <w:rFonts w:cs="Arial"/>
                <w:szCs w:val="20"/>
              </w:rPr>
              <w:t>,</w:t>
            </w:r>
            <w:r w:rsidR="000A50B2" w:rsidRPr="00980894">
              <w:rPr>
                <w:rFonts w:cs="Arial"/>
                <w:szCs w:val="20"/>
              </w:rPr>
              <w:t xml:space="preserve"> and observe. </w:t>
            </w:r>
            <w:r w:rsidRPr="00980894">
              <w:rPr>
                <w:rFonts w:cs="Arial"/>
                <w:szCs w:val="20"/>
              </w:rPr>
              <w:t>After this conversation is complete</w:t>
            </w:r>
            <w:r w:rsidR="00F67A5A" w:rsidRPr="00980894">
              <w:rPr>
                <w:rFonts w:cs="Arial"/>
                <w:szCs w:val="20"/>
              </w:rPr>
              <w:t xml:space="preserve">, </w:t>
            </w:r>
            <w:r w:rsidRPr="00980894">
              <w:rPr>
                <w:rFonts w:cs="Arial"/>
                <w:szCs w:val="20"/>
              </w:rPr>
              <w:t xml:space="preserve">write down everything you remember </w:t>
            </w:r>
            <w:r w:rsidR="000A50B2" w:rsidRPr="00980894">
              <w:rPr>
                <w:rFonts w:cs="Arial"/>
                <w:szCs w:val="20"/>
              </w:rPr>
              <w:t>the person</w:t>
            </w:r>
            <w:r w:rsidRPr="00980894">
              <w:rPr>
                <w:rFonts w:cs="Arial"/>
                <w:szCs w:val="20"/>
              </w:rPr>
              <w:t xml:space="preserve"> said. </w:t>
            </w:r>
            <w:r w:rsidR="00EA58FE" w:rsidRPr="00980894">
              <w:rPr>
                <w:rFonts w:cs="Arial"/>
                <w:szCs w:val="20"/>
              </w:rPr>
              <w:t>I</w:t>
            </w:r>
            <w:r w:rsidRPr="00980894">
              <w:rPr>
                <w:rFonts w:cs="Arial"/>
                <w:szCs w:val="20"/>
              </w:rPr>
              <w:t>nclude any non-verbal messages</w:t>
            </w:r>
            <w:r w:rsidR="00D57DE5" w:rsidRPr="00980894">
              <w:rPr>
                <w:rFonts w:cs="Arial"/>
                <w:szCs w:val="20"/>
              </w:rPr>
              <w:t xml:space="preserve"> in your recollections.  </w:t>
            </w:r>
            <w:r w:rsidRPr="00980894">
              <w:rPr>
                <w:rFonts w:cs="Arial"/>
                <w:szCs w:val="20"/>
              </w:rPr>
              <w:t xml:space="preserve"> </w:t>
            </w:r>
          </w:p>
          <w:p w14:paraId="2437DD83" w14:textId="77777777" w:rsidR="005B3ABF" w:rsidRPr="00980894" w:rsidRDefault="005B3ABF" w:rsidP="002522B3">
            <w:pPr>
              <w:tabs>
                <w:tab w:val="left" w:pos="2329"/>
              </w:tabs>
              <w:rPr>
                <w:rFonts w:cs="Arial"/>
                <w:szCs w:val="20"/>
              </w:rPr>
            </w:pPr>
          </w:p>
          <w:p w14:paraId="76A34BA8" w14:textId="2E0BCA6E" w:rsidR="00D57DE5" w:rsidRPr="00980894" w:rsidRDefault="00F67A5A" w:rsidP="0028680D">
            <w:pPr>
              <w:tabs>
                <w:tab w:val="left" w:pos="2329"/>
              </w:tabs>
              <w:rPr>
                <w:rFonts w:cs="Arial"/>
                <w:szCs w:val="20"/>
              </w:rPr>
            </w:pPr>
            <w:r w:rsidRPr="00980894">
              <w:rPr>
                <w:rFonts w:cs="Arial"/>
                <w:b/>
                <w:szCs w:val="20"/>
              </w:rPr>
              <w:t>Write</w:t>
            </w:r>
            <w:r w:rsidR="005B3ABF" w:rsidRPr="00980894">
              <w:rPr>
                <w:rFonts w:cs="Arial"/>
                <w:szCs w:val="20"/>
              </w:rPr>
              <w:t xml:space="preserve"> </w:t>
            </w:r>
            <w:r w:rsidR="000A50B2" w:rsidRPr="00980894">
              <w:rPr>
                <w:rFonts w:cs="Arial"/>
                <w:szCs w:val="20"/>
              </w:rPr>
              <w:t>150 to 250 words</w:t>
            </w:r>
            <w:r w:rsidR="005B3ABF" w:rsidRPr="00980894">
              <w:rPr>
                <w:rFonts w:cs="Arial"/>
                <w:szCs w:val="20"/>
              </w:rPr>
              <w:t xml:space="preserve"> </w:t>
            </w:r>
            <w:r w:rsidR="00DC2746" w:rsidRPr="00980894">
              <w:rPr>
                <w:rFonts w:cs="Arial"/>
                <w:szCs w:val="20"/>
              </w:rPr>
              <w:t>covering the following:</w:t>
            </w:r>
          </w:p>
          <w:p w14:paraId="5BE6359A" w14:textId="77777777" w:rsidR="008F6802" w:rsidRPr="00980894" w:rsidRDefault="008F6802" w:rsidP="0028680D">
            <w:pPr>
              <w:tabs>
                <w:tab w:val="left" w:pos="2329"/>
              </w:tabs>
              <w:rPr>
                <w:rFonts w:cs="Arial"/>
                <w:szCs w:val="20"/>
              </w:rPr>
            </w:pPr>
          </w:p>
          <w:p w14:paraId="4820BA9E" w14:textId="77777777" w:rsidR="00D57DE5" w:rsidRPr="00980894" w:rsidRDefault="00D57DE5" w:rsidP="008F437B">
            <w:pPr>
              <w:pStyle w:val="AssignmentsLevel2"/>
            </w:pPr>
            <w:r w:rsidRPr="00980894">
              <w:t>How did you experience being non-verbal and observing?</w:t>
            </w:r>
          </w:p>
          <w:p w14:paraId="7128D5D6" w14:textId="1C7F09D2" w:rsidR="00D57DE5" w:rsidRPr="00980894" w:rsidRDefault="00D57DE5" w:rsidP="008F437B">
            <w:pPr>
              <w:pStyle w:val="AssignmentsLevel2"/>
            </w:pPr>
            <w:r w:rsidRPr="00980894">
              <w:t>How well could you model the</w:t>
            </w:r>
            <w:r w:rsidR="00FA4238" w:rsidRPr="00980894">
              <w:t>se</w:t>
            </w:r>
            <w:r w:rsidR="006A3FBF" w:rsidRPr="00980894">
              <w:t xml:space="preserve"> skills</w:t>
            </w:r>
            <w:r w:rsidRPr="00980894">
              <w:t>? Which ones did you rely on the most</w:t>
            </w:r>
            <w:r w:rsidR="00A31D9B" w:rsidRPr="00980894">
              <w:t>/</w:t>
            </w:r>
            <w:r w:rsidRPr="00980894">
              <w:t>the least?</w:t>
            </w:r>
          </w:p>
          <w:p w14:paraId="75FB78B9" w14:textId="02406A56" w:rsidR="00D57DE5" w:rsidRPr="00980894" w:rsidRDefault="00D57DE5" w:rsidP="008F437B">
            <w:pPr>
              <w:pStyle w:val="AssignmentsLevel2"/>
            </w:pPr>
            <w:r w:rsidRPr="00980894">
              <w:t>How well did you remember the messages given (verbal and non-verba</w:t>
            </w:r>
            <w:r w:rsidR="00EA2635" w:rsidRPr="00980894">
              <w:t>l</w:t>
            </w:r>
            <w:r w:rsidR="00FA4238" w:rsidRPr="00980894">
              <w:t>)</w:t>
            </w:r>
            <w:r w:rsidRPr="00980894">
              <w:t>?</w:t>
            </w:r>
          </w:p>
          <w:p w14:paraId="1766FA9C" w14:textId="7B5967B4" w:rsidR="00DA1E54" w:rsidRPr="00980894" w:rsidRDefault="0028680D" w:rsidP="008F437B">
            <w:pPr>
              <w:pStyle w:val="AssignmentsLevel2"/>
            </w:pPr>
            <w:r w:rsidRPr="00980894">
              <w:t xml:space="preserve">How could these skills be used </w:t>
            </w:r>
            <w:r w:rsidR="00DA1E54" w:rsidRPr="00980894">
              <w:t xml:space="preserve">in </w:t>
            </w:r>
            <w:r w:rsidRPr="00980894">
              <w:t xml:space="preserve">other areas of </w:t>
            </w:r>
            <w:r w:rsidR="00DA1E54" w:rsidRPr="00980894">
              <w:t>your life (family, social</w:t>
            </w:r>
            <w:r w:rsidR="00A31D9B" w:rsidRPr="00980894">
              <w:t>,</w:t>
            </w:r>
            <w:r w:rsidR="00DA1E54" w:rsidRPr="00980894">
              <w:t xml:space="preserve"> or work)?</w:t>
            </w:r>
          </w:p>
          <w:p w14:paraId="68C520FA" w14:textId="6D61AE2D" w:rsidR="00135F7B" w:rsidRPr="00980894" w:rsidRDefault="00A31D9B" w:rsidP="008F437B">
            <w:pPr>
              <w:pStyle w:val="AssignmentsLevel2"/>
            </w:pPr>
            <w:r w:rsidRPr="00980894">
              <w:t>Is there a</w:t>
            </w:r>
            <w:r w:rsidR="00D57DE5" w:rsidRPr="00980894">
              <w:t>nything else you would like to include</w:t>
            </w:r>
            <w:r w:rsidRPr="00980894">
              <w:t>?</w:t>
            </w:r>
          </w:p>
          <w:p w14:paraId="2CA5B118" w14:textId="77777777" w:rsidR="003F29B4" w:rsidRPr="00980894" w:rsidRDefault="003F29B4" w:rsidP="003F29B4">
            <w:pPr>
              <w:tabs>
                <w:tab w:val="left" w:pos="2329"/>
              </w:tabs>
            </w:pPr>
          </w:p>
          <w:p w14:paraId="5FF4D4D7" w14:textId="5763EFE7" w:rsidR="003F29B4" w:rsidRPr="00980894" w:rsidRDefault="003F29B4" w:rsidP="003F29B4">
            <w:pPr>
              <w:pStyle w:val="AssignmentsLevel1"/>
            </w:pPr>
            <w:r w:rsidRPr="00980894">
              <w:t>Remember</w:t>
            </w:r>
            <w:r w:rsidR="00A31D9B" w:rsidRPr="00980894">
              <w:t>,</w:t>
            </w:r>
            <w:r w:rsidRPr="00980894">
              <w:t xml:space="preserve"> this is a Journal </w:t>
            </w:r>
            <w:r w:rsidR="00CC60B4" w:rsidRPr="00980894">
              <w:t xml:space="preserve">Reflection </w:t>
            </w:r>
            <w:r w:rsidRPr="00980894">
              <w:t>and</w:t>
            </w:r>
            <w:r w:rsidR="00A31D9B" w:rsidRPr="00980894">
              <w:t>,</w:t>
            </w:r>
            <w:r w:rsidRPr="00980894">
              <w:t xml:space="preserve"> as such</w:t>
            </w:r>
            <w:r w:rsidR="00A31D9B" w:rsidRPr="00980894">
              <w:t>,</w:t>
            </w:r>
            <w:r w:rsidRPr="00980894">
              <w:t xml:space="preserve"> you are required to be honest and open with your self-assessment. Students seeking the highest number of points possible for this assignment will be honest and open with themselves.  </w:t>
            </w:r>
          </w:p>
          <w:p w14:paraId="69F3E997" w14:textId="77777777" w:rsidR="00EA2635" w:rsidRPr="00980894" w:rsidRDefault="00EA2635" w:rsidP="00EA2635">
            <w:pPr>
              <w:tabs>
                <w:tab w:val="left" w:pos="2329"/>
              </w:tabs>
            </w:pPr>
          </w:p>
          <w:p w14:paraId="6D331016" w14:textId="7E9DB748" w:rsidR="00EA2635" w:rsidRPr="00980894" w:rsidRDefault="001F3C9C" w:rsidP="001F3C9C">
            <w:pPr>
              <w:pStyle w:val="AssignmentsLevel1"/>
            </w:pPr>
            <w:r w:rsidRPr="00980894">
              <w:rPr>
                <w:b/>
              </w:rPr>
              <w:t>Submit</w:t>
            </w:r>
            <w:r w:rsidRPr="00980894">
              <w:t xml:space="preserve"> your journal </w:t>
            </w:r>
            <w:r w:rsidR="004F686B" w:rsidRPr="00980894">
              <w:t xml:space="preserve">reflection </w:t>
            </w:r>
            <w:r w:rsidRPr="00980894">
              <w:t>by 11:59 p.m. (Eastern time) on Sunday.</w:t>
            </w:r>
          </w:p>
        </w:tc>
        <w:tc>
          <w:tcPr>
            <w:tcW w:w="1440" w:type="dxa"/>
          </w:tcPr>
          <w:p w14:paraId="5AFCFFA5" w14:textId="65EEE51D" w:rsidR="00135F7B" w:rsidRPr="00980894" w:rsidRDefault="00DA1E54" w:rsidP="002522B3">
            <w:pPr>
              <w:tabs>
                <w:tab w:val="left" w:pos="2329"/>
              </w:tabs>
              <w:rPr>
                <w:rFonts w:cs="Arial"/>
                <w:szCs w:val="20"/>
              </w:rPr>
            </w:pPr>
            <w:r w:rsidRPr="00980894">
              <w:rPr>
                <w:rFonts w:cs="Arial"/>
                <w:szCs w:val="20"/>
              </w:rPr>
              <w:t>3.1, 3.3</w:t>
            </w:r>
          </w:p>
        </w:tc>
        <w:tc>
          <w:tcPr>
            <w:tcW w:w="1440" w:type="dxa"/>
          </w:tcPr>
          <w:p w14:paraId="36E84D43" w14:textId="7C3215E8" w:rsidR="00135F7B" w:rsidRPr="00980894" w:rsidRDefault="005F2C29" w:rsidP="002522B3">
            <w:pPr>
              <w:tabs>
                <w:tab w:val="left" w:pos="2329"/>
              </w:tabs>
              <w:rPr>
                <w:rFonts w:cs="Arial"/>
                <w:szCs w:val="20"/>
              </w:rPr>
            </w:pPr>
            <w:r w:rsidRPr="00980894">
              <w:rPr>
                <w:rFonts w:cs="Arial"/>
                <w:szCs w:val="20"/>
              </w:rPr>
              <w:t>2 hours</w:t>
            </w:r>
          </w:p>
        </w:tc>
      </w:tr>
      <w:tr w:rsidR="000A50B2" w:rsidRPr="00980894" w14:paraId="3C7DA28C" w14:textId="77777777" w:rsidTr="002522B3">
        <w:tc>
          <w:tcPr>
            <w:tcW w:w="10170" w:type="dxa"/>
            <w:gridSpan w:val="2"/>
            <w:tcMar>
              <w:top w:w="115" w:type="dxa"/>
              <w:left w:w="115" w:type="dxa"/>
              <w:bottom w:w="115" w:type="dxa"/>
              <w:right w:w="115" w:type="dxa"/>
            </w:tcMar>
          </w:tcPr>
          <w:p w14:paraId="11F9D18B" w14:textId="703127AC" w:rsidR="00B91B15" w:rsidRPr="00980894" w:rsidRDefault="00DC2746" w:rsidP="00B91B15">
            <w:pPr>
              <w:tabs>
                <w:tab w:val="left" w:pos="2329"/>
              </w:tabs>
            </w:pPr>
            <w:r w:rsidRPr="00980894">
              <w:rPr>
                <w:rFonts w:cs="Arial"/>
                <w:b/>
                <w:szCs w:val="20"/>
              </w:rPr>
              <w:t xml:space="preserve">Video </w:t>
            </w:r>
            <w:r w:rsidR="00F67A5A" w:rsidRPr="00980894">
              <w:rPr>
                <w:rFonts w:cs="Arial"/>
                <w:b/>
                <w:szCs w:val="20"/>
              </w:rPr>
              <w:t>Role Play</w:t>
            </w:r>
            <w:r w:rsidR="00B91B15" w:rsidRPr="00980894">
              <w:rPr>
                <w:b/>
              </w:rPr>
              <w:t>: Application of Attending</w:t>
            </w:r>
            <w:r w:rsidR="00A31D9B" w:rsidRPr="00980894">
              <w:rPr>
                <w:b/>
              </w:rPr>
              <w:t xml:space="preserve"> and</w:t>
            </w:r>
            <w:r w:rsidR="00B91B15" w:rsidRPr="00980894">
              <w:rPr>
                <w:b/>
              </w:rPr>
              <w:t xml:space="preserve"> Listening and Observ</w:t>
            </w:r>
            <w:r w:rsidR="00A31D9B" w:rsidRPr="00980894">
              <w:rPr>
                <w:b/>
              </w:rPr>
              <w:t>ing</w:t>
            </w:r>
            <w:r w:rsidR="00B91B15" w:rsidRPr="00980894">
              <w:rPr>
                <w:b/>
              </w:rPr>
              <w:t xml:space="preserve"> Skills</w:t>
            </w:r>
            <w:r w:rsidR="0005339E" w:rsidRPr="00980894">
              <w:rPr>
                <w:b/>
              </w:rPr>
              <w:t xml:space="preserve"> </w:t>
            </w:r>
            <w:r w:rsidR="00A31D9B" w:rsidRPr="00980894">
              <w:rPr>
                <w:b/>
              </w:rPr>
              <w:t>W</w:t>
            </w:r>
            <w:r w:rsidR="0005339E" w:rsidRPr="00980894">
              <w:rPr>
                <w:b/>
              </w:rPr>
              <w:t>ith Group Feedback</w:t>
            </w:r>
          </w:p>
          <w:p w14:paraId="37E878CB" w14:textId="7AB3910E" w:rsidR="00B91B15" w:rsidRDefault="00B91B15" w:rsidP="00B91B15">
            <w:pPr>
              <w:tabs>
                <w:tab w:val="left" w:pos="2329"/>
              </w:tabs>
            </w:pPr>
          </w:p>
          <w:p w14:paraId="1B258D0C" w14:textId="77777777" w:rsidR="004B2C3C" w:rsidRDefault="004B2C3C" w:rsidP="004B2C3C">
            <w:r w:rsidRPr="00750C5F">
              <w:rPr>
                <w:b/>
              </w:rPr>
              <w:t>Resource</w:t>
            </w:r>
            <w:r>
              <w:t xml:space="preserve">: </w:t>
            </w:r>
            <w:hyperlink r:id="rId37" w:history="1">
              <w:r w:rsidRPr="00750C5F">
                <w:rPr>
                  <w:rStyle w:val="Hyperlink"/>
                </w:rPr>
                <w:t>Upload videos to YouTube</w:t>
              </w:r>
            </w:hyperlink>
          </w:p>
          <w:p w14:paraId="55D0CFE1" w14:textId="77777777" w:rsidR="004B2C3C" w:rsidRPr="00980894" w:rsidRDefault="004B2C3C" w:rsidP="00B91B15">
            <w:pPr>
              <w:tabs>
                <w:tab w:val="left" w:pos="2329"/>
              </w:tabs>
            </w:pPr>
          </w:p>
          <w:p w14:paraId="0ED26768" w14:textId="2F637F87" w:rsidR="00A31D9B" w:rsidRPr="00980894" w:rsidRDefault="00F67A5A" w:rsidP="00D30B55">
            <w:r w:rsidRPr="00980894">
              <w:rPr>
                <w:b/>
              </w:rPr>
              <w:t>Create</w:t>
            </w:r>
            <w:r w:rsidRPr="00980894">
              <w:t xml:space="preserve"> a mock 5-minute counseling session role play video using a</w:t>
            </w:r>
            <w:r w:rsidR="00AF501E" w:rsidRPr="00980894">
              <w:t xml:space="preserve"> webcam</w:t>
            </w:r>
            <w:r w:rsidR="000C074D">
              <w:t xml:space="preserve"> or</w:t>
            </w:r>
            <w:r w:rsidR="00AF501E" w:rsidRPr="00980894">
              <w:t xml:space="preserve"> phone</w:t>
            </w:r>
            <w:r w:rsidRPr="00980894">
              <w:t>. D</w:t>
            </w:r>
            <w:r w:rsidR="009528E0" w:rsidRPr="00980894">
              <w:t xml:space="preserve">emonstrate the Core and Facilitative Conditions </w:t>
            </w:r>
            <w:r w:rsidRPr="00980894">
              <w:t xml:space="preserve">you learned about last week </w:t>
            </w:r>
            <w:r w:rsidR="009528E0" w:rsidRPr="00980894">
              <w:t xml:space="preserve">and the </w:t>
            </w:r>
            <w:r w:rsidR="00A31D9B" w:rsidRPr="00980894">
              <w:t>a</w:t>
            </w:r>
            <w:r w:rsidR="009528E0" w:rsidRPr="00980894">
              <w:t xml:space="preserve">ttending, </w:t>
            </w:r>
            <w:r w:rsidR="00A31D9B" w:rsidRPr="00980894">
              <w:t>l</w:t>
            </w:r>
            <w:r w:rsidR="009528E0" w:rsidRPr="00980894">
              <w:t>istening</w:t>
            </w:r>
            <w:r w:rsidR="00A31D9B" w:rsidRPr="00980894">
              <w:t>,</w:t>
            </w:r>
            <w:r w:rsidR="009528E0" w:rsidRPr="00980894">
              <w:t xml:space="preserve"> and </w:t>
            </w:r>
            <w:r w:rsidR="00A31D9B" w:rsidRPr="00980894">
              <w:t>o</w:t>
            </w:r>
            <w:r w:rsidR="009528E0" w:rsidRPr="00980894">
              <w:t>bserv</w:t>
            </w:r>
            <w:r w:rsidR="00A31D9B" w:rsidRPr="00980894">
              <w:t>ing</w:t>
            </w:r>
            <w:r w:rsidR="009528E0" w:rsidRPr="00980894">
              <w:t xml:space="preserve"> </w:t>
            </w:r>
            <w:r w:rsidR="00A31D9B" w:rsidRPr="00980894">
              <w:t>s</w:t>
            </w:r>
            <w:r w:rsidR="009528E0" w:rsidRPr="00980894">
              <w:t xml:space="preserve">kills you learned about </w:t>
            </w:r>
            <w:r w:rsidR="0028680D" w:rsidRPr="00980894">
              <w:t>th</w:t>
            </w:r>
            <w:r w:rsidRPr="00980894">
              <w:t>is</w:t>
            </w:r>
            <w:r w:rsidR="0028680D" w:rsidRPr="00980894">
              <w:t xml:space="preserve"> </w:t>
            </w:r>
            <w:r w:rsidR="009528E0" w:rsidRPr="00980894">
              <w:t xml:space="preserve">week. </w:t>
            </w:r>
          </w:p>
          <w:p w14:paraId="7BE6A8D3" w14:textId="77777777" w:rsidR="00A31D9B" w:rsidRPr="00980894" w:rsidRDefault="00A31D9B" w:rsidP="00D30B55"/>
          <w:p w14:paraId="1C6E48A0" w14:textId="75CDC392" w:rsidR="00F67A5A" w:rsidRPr="00980894" w:rsidRDefault="00F67A5A" w:rsidP="00D30B55">
            <w:r w:rsidRPr="00980894">
              <w:t>What you need to do to prepare to record this video</w:t>
            </w:r>
            <w:r w:rsidR="00A31D9B" w:rsidRPr="00980894">
              <w:t>:</w:t>
            </w:r>
          </w:p>
          <w:p w14:paraId="748251CC" w14:textId="447A21C5" w:rsidR="00B91B15" w:rsidRPr="00980894" w:rsidRDefault="00B91B15" w:rsidP="00D30B55"/>
          <w:p w14:paraId="01C73B6A" w14:textId="093CADCF" w:rsidR="00F67A5A" w:rsidRPr="00980894" w:rsidRDefault="00F67A5A" w:rsidP="00D30B55">
            <w:pPr>
              <w:pStyle w:val="ListParagraph"/>
              <w:numPr>
                <w:ilvl w:val="0"/>
                <w:numId w:val="27"/>
              </w:numPr>
              <w:ind w:left="395"/>
            </w:pPr>
            <w:r w:rsidRPr="00980894">
              <w:t xml:space="preserve">Do not script this out! Scripting it out will make the process much more difficult. I want to see your skill development.  </w:t>
            </w:r>
          </w:p>
          <w:p w14:paraId="2565B3FC" w14:textId="77777777" w:rsidR="00AB57AC" w:rsidRPr="00980894" w:rsidRDefault="00AB57AC" w:rsidP="00D30B55">
            <w:pPr>
              <w:pStyle w:val="ListParagraph"/>
              <w:ind w:left="395"/>
            </w:pPr>
          </w:p>
          <w:p w14:paraId="49B69D0B" w14:textId="77E48A07" w:rsidR="00AB57AC" w:rsidRPr="00980894" w:rsidRDefault="00F67A5A" w:rsidP="00D30B55">
            <w:pPr>
              <w:pStyle w:val="ListParagraph"/>
              <w:numPr>
                <w:ilvl w:val="0"/>
                <w:numId w:val="27"/>
              </w:numPr>
              <w:ind w:left="395"/>
            </w:pPr>
            <w:r w:rsidRPr="00980894">
              <w:lastRenderedPageBreak/>
              <w:t>Do not have papers or writing material</w:t>
            </w:r>
            <w:r w:rsidR="00A31D9B" w:rsidRPr="00980894">
              <w:t>s</w:t>
            </w:r>
            <w:r w:rsidRPr="00980894">
              <w:t xml:space="preserve"> in your possession during the mock session.</w:t>
            </w:r>
          </w:p>
          <w:p w14:paraId="24DE6221" w14:textId="77777777" w:rsidR="00A31D9B" w:rsidRPr="00980894" w:rsidRDefault="00A31D9B" w:rsidP="00D30B55">
            <w:pPr>
              <w:pStyle w:val="ListParagraph"/>
              <w:ind w:left="395"/>
            </w:pPr>
          </w:p>
          <w:p w14:paraId="30C3AAD9" w14:textId="1CA2474D" w:rsidR="00F67A5A" w:rsidRPr="00980894" w:rsidRDefault="00F67A5A" w:rsidP="00D30B55">
            <w:pPr>
              <w:pStyle w:val="ListParagraph"/>
              <w:numPr>
                <w:ilvl w:val="0"/>
                <w:numId w:val="27"/>
              </w:numPr>
              <w:ind w:left="395"/>
            </w:pPr>
            <w:r w:rsidRPr="00980894">
              <w:t>Find an individual who is willing to be a role play client and have him or her choose one of the topics in Exhibit 1.1 on p</w:t>
            </w:r>
            <w:r w:rsidR="00A31D9B" w:rsidRPr="00980894">
              <w:t>.</w:t>
            </w:r>
            <w:r w:rsidRPr="00980894">
              <w:t xml:space="preserve"> 19 of your text. The best person to use would be an acquaintance or a friend of a friend. I strongly suggest you do not use a family member or a </w:t>
            </w:r>
            <w:r w:rsidR="00BE365D" w:rsidRPr="00980894">
              <w:t xml:space="preserve">close </w:t>
            </w:r>
            <w:r w:rsidRPr="00980894">
              <w:t>friend as they will be more guarded and less spontaneous</w:t>
            </w:r>
            <w:r w:rsidR="00BE365D" w:rsidRPr="00980894">
              <w:t>,</w:t>
            </w:r>
            <w:r w:rsidRPr="00980894">
              <w:t xml:space="preserve"> making the role play harder for you.</w:t>
            </w:r>
          </w:p>
          <w:p w14:paraId="558E15BD" w14:textId="77777777" w:rsidR="00AB57AC" w:rsidRPr="00980894" w:rsidRDefault="00AB57AC" w:rsidP="00D30B55">
            <w:pPr>
              <w:pStyle w:val="ListParagraph"/>
              <w:ind w:left="395"/>
            </w:pPr>
          </w:p>
          <w:p w14:paraId="5D7E0E2A" w14:textId="4ADE23E1" w:rsidR="00F67A5A" w:rsidRPr="00980894" w:rsidRDefault="00F67A5A" w:rsidP="00D30B55">
            <w:pPr>
              <w:pStyle w:val="ListParagraph"/>
              <w:numPr>
                <w:ilvl w:val="0"/>
                <w:numId w:val="27"/>
              </w:numPr>
              <w:ind w:left="395"/>
            </w:pPr>
            <w:r w:rsidRPr="00980894">
              <w:t>Practice the skills required (</w:t>
            </w:r>
            <w:r w:rsidR="00A31D9B" w:rsidRPr="00980894">
              <w:t>c</w:t>
            </w:r>
            <w:r w:rsidRPr="00980894">
              <w:t xml:space="preserve">ore and </w:t>
            </w:r>
            <w:r w:rsidR="00A31D9B" w:rsidRPr="00980894">
              <w:t>f</w:t>
            </w:r>
            <w:r w:rsidRPr="00980894">
              <w:t xml:space="preserve">acilitative </w:t>
            </w:r>
            <w:r w:rsidR="00A31D9B" w:rsidRPr="00980894">
              <w:t>c</w:t>
            </w:r>
            <w:r w:rsidRPr="00980894">
              <w:t>onditions</w:t>
            </w:r>
            <w:r w:rsidR="00620DA6" w:rsidRPr="00980894">
              <w:t xml:space="preserve">; </w:t>
            </w:r>
            <w:r w:rsidR="00A31D9B" w:rsidRPr="00980894">
              <w:t>a</w:t>
            </w:r>
            <w:r w:rsidR="00620DA6" w:rsidRPr="00980894">
              <w:t xml:space="preserve">ttending, </w:t>
            </w:r>
            <w:r w:rsidR="00A31D9B" w:rsidRPr="00980894">
              <w:t>l</w:t>
            </w:r>
            <w:r w:rsidRPr="00980894">
              <w:t xml:space="preserve">istening, and </w:t>
            </w:r>
            <w:r w:rsidR="00A31D9B" w:rsidRPr="00980894">
              <w:t>o</w:t>
            </w:r>
            <w:r w:rsidRPr="00980894">
              <w:t>bserv</w:t>
            </w:r>
            <w:r w:rsidR="00A31D9B" w:rsidRPr="00980894">
              <w:t>ing</w:t>
            </w:r>
            <w:r w:rsidRPr="00980894">
              <w:t xml:space="preserve"> skills) </w:t>
            </w:r>
            <w:r w:rsidR="00A31D9B" w:rsidRPr="00980894">
              <w:t>un</w:t>
            </w:r>
            <w:r w:rsidRPr="00980894">
              <w:t>til you feel okay using the conditions before recording the session. Remember</w:t>
            </w:r>
            <w:r w:rsidR="00A31D9B" w:rsidRPr="00980894">
              <w:t>,</w:t>
            </w:r>
            <w:r w:rsidRPr="00980894">
              <w:t xml:space="preserve"> you will never ever feel 100% ready. If you get to feeling 60% ready</w:t>
            </w:r>
            <w:r w:rsidR="00A31D9B" w:rsidRPr="00980894">
              <w:t>,</w:t>
            </w:r>
            <w:r w:rsidRPr="00980894">
              <w:t xml:space="preserve"> that is enough.  </w:t>
            </w:r>
          </w:p>
          <w:p w14:paraId="142CE853" w14:textId="77777777" w:rsidR="00BE365D" w:rsidRPr="00980894" w:rsidRDefault="00BE365D" w:rsidP="00D30B55">
            <w:pPr>
              <w:pStyle w:val="ListParagraph"/>
              <w:ind w:left="395"/>
            </w:pPr>
          </w:p>
          <w:p w14:paraId="47F23819" w14:textId="477E4256" w:rsidR="00F67A5A" w:rsidRPr="00980894" w:rsidRDefault="00F67A5A" w:rsidP="00D30B55">
            <w:pPr>
              <w:pStyle w:val="ListParagraph"/>
              <w:numPr>
                <w:ilvl w:val="0"/>
                <w:numId w:val="27"/>
              </w:numPr>
              <w:ind w:left="395"/>
            </w:pPr>
            <w:r w:rsidRPr="00980894">
              <w:t>Do your best and do</w:t>
            </w:r>
            <w:r w:rsidR="00A31D9B" w:rsidRPr="00980894">
              <w:t xml:space="preserve"> </w:t>
            </w:r>
            <w:r w:rsidRPr="00980894">
              <w:t>n</w:t>
            </w:r>
            <w:r w:rsidR="00A31D9B" w:rsidRPr="00980894">
              <w:t>o</w:t>
            </w:r>
            <w:r w:rsidRPr="00980894">
              <w:t xml:space="preserve">t fret. You are learning and now is the time to make any mistakes! </w:t>
            </w:r>
          </w:p>
          <w:p w14:paraId="325F04EE" w14:textId="77777777" w:rsidR="00F67A5A" w:rsidRPr="00980894" w:rsidRDefault="00F67A5A" w:rsidP="00D30B55"/>
          <w:p w14:paraId="756D3E30" w14:textId="77777777" w:rsidR="000C074D" w:rsidRDefault="000C074D" w:rsidP="000C074D">
            <w:r>
              <w:rPr>
                <w:b/>
              </w:rPr>
              <w:t>Upload</w:t>
            </w:r>
            <w:r w:rsidRPr="000C074D">
              <w:t xml:space="preserve"> your video to YouTube.</w:t>
            </w:r>
          </w:p>
          <w:p w14:paraId="7AF7AA73" w14:textId="77777777" w:rsidR="000C074D" w:rsidRDefault="000C074D" w:rsidP="000C074D">
            <w:pPr>
              <w:rPr>
                <w:b/>
              </w:rPr>
            </w:pPr>
          </w:p>
          <w:p w14:paraId="0A52F717" w14:textId="086562D8" w:rsidR="000C074D" w:rsidRPr="00980894" w:rsidRDefault="000C074D" w:rsidP="000C074D">
            <w:r w:rsidRPr="00980894">
              <w:rPr>
                <w:b/>
              </w:rPr>
              <w:t>Post</w:t>
            </w:r>
            <w:r w:rsidRPr="00980894">
              <w:t xml:space="preserve"> a link to your video to the discussion board by 11:59 p.m. (Eastern time) Thursday.</w:t>
            </w:r>
          </w:p>
          <w:p w14:paraId="59C262FA" w14:textId="77777777" w:rsidR="00F67A5A" w:rsidRPr="00980894" w:rsidRDefault="00F67A5A" w:rsidP="00D30B55"/>
          <w:p w14:paraId="7BDCC30A" w14:textId="79FFFABF" w:rsidR="002814EF" w:rsidRPr="00980894" w:rsidRDefault="00F67A5A" w:rsidP="00246010">
            <w:pPr>
              <w:tabs>
                <w:tab w:val="left" w:pos="2329"/>
              </w:tabs>
              <w:rPr>
                <w:rFonts w:cs="Arial"/>
                <w:b/>
                <w:szCs w:val="20"/>
              </w:rPr>
            </w:pPr>
            <w:r w:rsidRPr="00980894">
              <w:rPr>
                <w:rFonts w:cs="Arial"/>
                <w:b/>
                <w:szCs w:val="20"/>
              </w:rPr>
              <w:t>Review</w:t>
            </w:r>
            <w:r w:rsidRPr="00980894">
              <w:rPr>
                <w:rFonts w:cs="Arial"/>
                <w:szCs w:val="20"/>
              </w:rPr>
              <w:t xml:space="preserve"> your group members</w:t>
            </w:r>
            <w:r w:rsidR="00A31D9B" w:rsidRPr="00980894">
              <w:rPr>
                <w:rFonts w:cs="Arial"/>
                <w:szCs w:val="20"/>
              </w:rPr>
              <w:t>'</w:t>
            </w:r>
            <w:r w:rsidRPr="00980894">
              <w:rPr>
                <w:rFonts w:cs="Arial"/>
                <w:szCs w:val="20"/>
              </w:rPr>
              <w:t xml:space="preserve"> videos. Give positive feedback on each of your group member’s videos by 11:59 </w:t>
            </w:r>
            <w:r w:rsidR="00B2542F" w:rsidRPr="00980894">
              <w:rPr>
                <w:rFonts w:cs="Arial"/>
                <w:szCs w:val="20"/>
              </w:rPr>
              <w:t xml:space="preserve">p.m. </w:t>
            </w:r>
            <w:r w:rsidRPr="00980894">
              <w:rPr>
                <w:rFonts w:cs="Arial"/>
                <w:szCs w:val="20"/>
              </w:rPr>
              <w:t xml:space="preserve">(Eastern </w:t>
            </w:r>
            <w:r w:rsidR="00CF70BE" w:rsidRPr="00980894">
              <w:rPr>
                <w:rFonts w:cs="Arial"/>
                <w:szCs w:val="20"/>
              </w:rPr>
              <w:t>t</w:t>
            </w:r>
            <w:r w:rsidRPr="00980894">
              <w:rPr>
                <w:rFonts w:cs="Arial"/>
                <w:szCs w:val="20"/>
              </w:rPr>
              <w:t xml:space="preserve">ime) Sunday. Pay particular attention to what went well. Be specific in terms of the skills that were required to be used for this assignment.  </w:t>
            </w:r>
          </w:p>
        </w:tc>
        <w:tc>
          <w:tcPr>
            <w:tcW w:w="1440" w:type="dxa"/>
          </w:tcPr>
          <w:p w14:paraId="5F334EF8" w14:textId="471FA52A" w:rsidR="000A50B2" w:rsidRPr="00980894" w:rsidRDefault="00A15A35" w:rsidP="002522B3">
            <w:pPr>
              <w:tabs>
                <w:tab w:val="left" w:pos="2329"/>
              </w:tabs>
              <w:rPr>
                <w:rFonts w:cs="Arial"/>
                <w:szCs w:val="20"/>
              </w:rPr>
            </w:pPr>
            <w:r w:rsidRPr="00980894">
              <w:rPr>
                <w:rFonts w:cs="Arial"/>
                <w:szCs w:val="20"/>
              </w:rPr>
              <w:lastRenderedPageBreak/>
              <w:t xml:space="preserve">2.1, </w:t>
            </w:r>
            <w:r w:rsidR="00DA1E54" w:rsidRPr="00980894">
              <w:rPr>
                <w:rFonts w:cs="Arial"/>
                <w:szCs w:val="20"/>
              </w:rPr>
              <w:t>3.1, 3.2, 3.3</w:t>
            </w:r>
          </w:p>
        </w:tc>
        <w:tc>
          <w:tcPr>
            <w:tcW w:w="1440" w:type="dxa"/>
          </w:tcPr>
          <w:p w14:paraId="4E696612" w14:textId="245D507C" w:rsidR="000A50B2" w:rsidRPr="00980894" w:rsidRDefault="00620DA6" w:rsidP="002522B3">
            <w:pPr>
              <w:tabs>
                <w:tab w:val="left" w:pos="2329"/>
              </w:tabs>
              <w:rPr>
                <w:rFonts w:cs="Arial"/>
                <w:szCs w:val="20"/>
              </w:rPr>
            </w:pPr>
            <w:r w:rsidRPr="00980894">
              <w:rPr>
                <w:rFonts w:cs="Arial"/>
                <w:szCs w:val="20"/>
              </w:rPr>
              <w:t>3</w:t>
            </w:r>
            <w:r w:rsidR="005F2C29" w:rsidRPr="00980894">
              <w:rPr>
                <w:rFonts w:cs="Arial"/>
                <w:szCs w:val="20"/>
              </w:rPr>
              <w:t xml:space="preserve"> hours</w:t>
            </w:r>
          </w:p>
        </w:tc>
      </w:tr>
      <w:tr w:rsidR="00BE4D21" w:rsidRPr="00980894" w14:paraId="776D456B" w14:textId="77777777" w:rsidTr="002522B3">
        <w:tc>
          <w:tcPr>
            <w:tcW w:w="10170" w:type="dxa"/>
            <w:gridSpan w:val="2"/>
            <w:tcMar>
              <w:top w:w="115" w:type="dxa"/>
              <w:left w:w="115" w:type="dxa"/>
              <w:bottom w:w="115" w:type="dxa"/>
              <w:right w:w="115" w:type="dxa"/>
            </w:tcMar>
          </w:tcPr>
          <w:p w14:paraId="1910BEB0" w14:textId="6C436C7E" w:rsidR="00BE4D21" w:rsidRPr="00980894" w:rsidRDefault="0005339E" w:rsidP="00D30B55">
            <w:pPr>
              <w:rPr>
                <w:b/>
              </w:rPr>
            </w:pPr>
            <w:r w:rsidRPr="00980894">
              <w:rPr>
                <w:b/>
              </w:rPr>
              <w:t xml:space="preserve">Journal Reflection: Self-Evaluation </w:t>
            </w:r>
            <w:r w:rsidR="00A31D9B" w:rsidRPr="00980894">
              <w:rPr>
                <w:b/>
              </w:rPr>
              <w:t>–</w:t>
            </w:r>
            <w:r w:rsidR="00BE4D21" w:rsidRPr="00980894">
              <w:rPr>
                <w:b/>
              </w:rPr>
              <w:t xml:space="preserve"> Video Role Play </w:t>
            </w:r>
          </w:p>
          <w:p w14:paraId="2D3F11A3" w14:textId="77777777" w:rsidR="00BE4D21" w:rsidRPr="00980894" w:rsidRDefault="00BE4D21" w:rsidP="00D30B55"/>
          <w:p w14:paraId="3B1A7412" w14:textId="71A60865" w:rsidR="0005339E" w:rsidRPr="00980894" w:rsidRDefault="00BE4D21" w:rsidP="00D30B55">
            <w:r w:rsidRPr="00980894">
              <w:t>Review the mock counseling video you created this week and then answer the following questions</w:t>
            </w:r>
            <w:r w:rsidR="0005339E" w:rsidRPr="00980894">
              <w:t xml:space="preserve"> in your </w:t>
            </w:r>
            <w:r w:rsidR="00BE365D" w:rsidRPr="00980894">
              <w:t>j</w:t>
            </w:r>
            <w:r w:rsidR="0005339E" w:rsidRPr="00980894">
              <w:t>ournal:</w:t>
            </w:r>
          </w:p>
          <w:p w14:paraId="55E7BAF4" w14:textId="77777777" w:rsidR="00F40E72" w:rsidRPr="00980894" w:rsidRDefault="00F40E72" w:rsidP="00D30B55"/>
          <w:p w14:paraId="15EFB69E" w14:textId="77777777" w:rsidR="00BE4D21" w:rsidRPr="00980894" w:rsidRDefault="00BE4D21" w:rsidP="00D30B55">
            <w:pPr>
              <w:pStyle w:val="ListParagraph"/>
              <w:numPr>
                <w:ilvl w:val="0"/>
                <w:numId w:val="28"/>
              </w:numPr>
              <w:ind w:left="305"/>
            </w:pPr>
            <w:r w:rsidRPr="00980894">
              <w:t>What do you think you did well?</w:t>
            </w:r>
          </w:p>
          <w:p w14:paraId="283D7E5A" w14:textId="77777777" w:rsidR="00BE4D21" w:rsidRPr="00980894" w:rsidRDefault="00BE4D21" w:rsidP="00D30B55">
            <w:pPr>
              <w:pStyle w:val="ListParagraph"/>
              <w:numPr>
                <w:ilvl w:val="0"/>
                <w:numId w:val="28"/>
              </w:numPr>
              <w:ind w:left="305"/>
            </w:pPr>
            <w:r w:rsidRPr="00980894">
              <w:t>What did you think you could have done better?</w:t>
            </w:r>
          </w:p>
          <w:p w14:paraId="5A2509F3" w14:textId="66B48955" w:rsidR="00BE4D21" w:rsidRPr="00980894" w:rsidRDefault="00BE4D21" w:rsidP="00D30B55">
            <w:pPr>
              <w:pStyle w:val="ListParagraph"/>
              <w:numPr>
                <w:ilvl w:val="0"/>
                <w:numId w:val="28"/>
              </w:numPr>
              <w:ind w:left="305"/>
            </w:pPr>
            <w:r w:rsidRPr="00980894">
              <w:t>How could these skills be helpful in relating to others in your life (family, social</w:t>
            </w:r>
            <w:r w:rsidR="00F40E72" w:rsidRPr="00980894">
              <w:t>,</w:t>
            </w:r>
            <w:r w:rsidRPr="00980894">
              <w:t xml:space="preserve"> or work)?</w:t>
            </w:r>
          </w:p>
          <w:p w14:paraId="59FBA583" w14:textId="77777777" w:rsidR="00BE4D21" w:rsidRPr="00980894" w:rsidRDefault="00BE4D21" w:rsidP="00D30B55">
            <w:pPr>
              <w:pStyle w:val="ListParagraph"/>
              <w:numPr>
                <w:ilvl w:val="0"/>
                <w:numId w:val="28"/>
              </w:numPr>
              <w:ind w:left="305"/>
            </w:pPr>
            <w:r w:rsidRPr="00980894">
              <w:t>What did you learn?</w:t>
            </w:r>
          </w:p>
          <w:p w14:paraId="2609848F" w14:textId="77777777" w:rsidR="00BE4D21" w:rsidRPr="00980894" w:rsidRDefault="00BE4D21" w:rsidP="00D30B55">
            <w:pPr>
              <w:pStyle w:val="ListParagraph"/>
              <w:numPr>
                <w:ilvl w:val="0"/>
                <w:numId w:val="28"/>
              </w:numPr>
              <w:ind w:left="305"/>
            </w:pPr>
            <w:r w:rsidRPr="00980894">
              <w:t>What do you want to learn more about?</w:t>
            </w:r>
          </w:p>
          <w:p w14:paraId="562F1FFD" w14:textId="77777777" w:rsidR="00BE4D21" w:rsidRPr="00980894" w:rsidRDefault="00BE4D21" w:rsidP="00BE4D21">
            <w:pPr>
              <w:tabs>
                <w:tab w:val="left" w:pos="2329"/>
              </w:tabs>
            </w:pPr>
          </w:p>
          <w:p w14:paraId="68EB1608" w14:textId="099CF6D1" w:rsidR="00BE4D21" w:rsidRPr="00980894" w:rsidRDefault="00BE4D21" w:rsidP="00BE4D21">
            <w:pPr>
              <w:pStyle w:val="AssignmentsLevel1"/>
            </w:pPr>
            <w:r w:rsidRPr="00980894">
              <w:t>Remember</w:t>
            </w:r>
            <w:r w:rsidR="00F40E72" w:rsidRPr="00980894">
              <w:t>,</w:t>
            </w:r>
            <w:r w:rsidRPr="00980894">
              <w:t xml:space="preserve"> this is a self-evaluation and</w:t>
            </w:r>
            <w:r w:rsidR="00F40E72" w:rsidRPr="00980894">
              <w:t>,</w:t>
            </w:r>
            <w:r w:rsidRPr="00980894">
              <w:t xml:space="preserve"> as such</w:t>
            </w:r>
            <w:r w:rsidR="00F40E72" w:rsidRPr="00980894">
              <w:t>,</w:t>
            </w:r>
            <w:r w:rsidRPr="00980894">
              <w:t xml:space="preserve"> you are required to be honest and open. Students seeking the highest number of points possible for this assignment will be honest and open with themselves.  </w:t>
            </w:r>
          </w:p>
          <w:p w14:paraId="1DB92B0B" w14:textId="77777777" w:rsidR="00BE4D21" w:rsidRPr="00980894" w:rsidRDefault="00BE4D21" w:rsidP="00BE4D21">
            <w:pPr>
              <w:pStyle w:val="AssignmentsLevel1"/>
            </w:pPr>
          </w:p>
          <w:p w14:paraId="2B4B9A4D" w14:textId="65B56798" w:rsidR="00BE4D21" w:rsidRPr="00980894" w:rsidRDefault="00BE4D21" w:rsidP="00246010">
            <w:pPr>
              <w:tabs>
                <w:tab w:val="left" w:pos="2329"/>
              </w:tabs>
              <w:rPr>
                <w:rFonts w:cs="Arial"/>
                <w:b/>
                <w:szCs w:val="20"/>
              </w:rPr>
            </w:pPr>
            <w:r w:rsidRPr="00980894">
              <w:rPr>
                <w:b/>
              </w:rPr>
              <w:t>Submit</w:t>
            </w:r>
            <w:r w:rsidRPr="00980894">
              <w:t xml:space="preserve"> your self-evaluation by 11:59 p.m. (Eastern </w:t>
            </w:r>
            <w:r w:rsidR="00B2542F" w:rsidRPr="00980894">
              <w:t>t</w:t>
            </w:r>
            <w:r w:rsidRPr="00980894">
              <w:t>ime) on Sunday.</w:t>
            </w:r>
          </w:p>
        </w:tc>
        <w:tc>
          <w:tcPr>
            <w:tcW w:w="1440" w:type="dxa"/>
          </w:tcPr>
          <w:p w14:paraId="0E6B3A3E" w14:textId="479FE9A9" w:rsidR="00BE4D21" w:rsidRPr="00980894" w:rsidRDefault="00CB2F95" w:rsidP="00BE4D21">
            <w:pPr>
              <w:tabs>
                <w:tab w:val="left" w:pos="2329"/>
              </w:tabs>
              <w:rPr>
                <w:rFonts w:cs="Arial"/>
                <w:szCs w:val="20"/>
              </w:rPr>
            </w:pPr>
            <w:r w:rsidRPr="00980894">
              <w:rPr>
                <w:rFonts w:cs="Arial"/>
                <w:szCs w:val="20"/>
              </w:rPr>
              <w:t xml:space="preserve">2.1, </w:t>
            </w:r>
            <w:r w:rsidR="00BE4D21" w:rsidRPr="00980894">
              <w:rPr>
                <w:rFonts w:cs="Arial"/>
                <w:szCs w:val="20"/>
              </w:rPr>
              <w:t>3.1, 3.2, 3.3</w:t>
            </w:r>
          </w:p>
        </w:tc>
        <w:tc>
          <w:tcPr>
            <w:tcW w:w="1440" w:type="dxa"/>
          </w:tcPr>
          <w:p w14:paraId="42A60DD4" w14:textId="4CA034F0" w:rsidR="00BE4D21" w:rsidRPr="00980894" w:rsidRDefault="00BE4D21" w:rsidP="00BE4D21">
            <w:pPr>
              <w:tabs>
                <w:tab w:val="left" w:pos="2329"/>
              </w:tabs>
              <w:rPr>
                <w:rFonts w:cs="Arial"/>
                <w:szCs w:val="20"/>
              </w:rPr>
            </w:pPr>
            <w:r w:rsidRPr="00980894">
              <w:rPr>
                <w:rFonts w:cs="Arial"/>
                <w:szCs w:val="20"/>
              </w:rPr>
              <w:t>1 hour</w:t>
            </w:r>
          </w:p>
        </w:tc>
      </w:tr>
      <w:tr w:rsidR="00135F7B" w:rsidRPr="00980894" w14:paraId="473C101D"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135F7B" w:rsidRPr="00980894" w:rsidRDefault="00135F7B" w:rsidP="002522B3">
            <w:pPr>
              <w:tabs>
                <w:tab w:val="left" w:pos="2329"/>
              </w:tabs>
              <w:rPr>
                <w:rFonts w:cs="Arial"/>
                <w:b/>
                <w:szCs w:val="20"/>
              </w:rPr>
            </w:pPr>
            <w:r w:rsidRPr="00980894">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135F7B" w:rsidRPr="00980894"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135F7B" w:rsidRPr="00980894"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0577DDF8" w:rsidR="00135F7B" w:rsidRPr="00980894" w:rsidRDefault="005F2C29" w:rsidP="002522B3">
            <w:pPr>
              <w:tabs>
                <w:tab w:val="left" w:pos="2329"/>
              </w:tabs>
              <w:rPr>
                <w:rFonts w:cs="Arial"/>
                <w:b/>
                <w:szCs w:val="20"/>
              </w:rPr>
            </w:pPr>
            <w:r w:rsidRPr="00980894">
              <w:rPr>
                <w:rFonts w:cs="Arial"/>
                <w:b/>
                <w:szCs w:val="20"/>
              </w:rPr>
              <w:t>8.25</w:t>
            </w:r>
          </w:p>
        </w:tc>
      </w:tr>
    </w:tbl>
    <w:p w14:paraId="18912E20" w14:textId="77777777" w:rsidR="00104F2B" w:rsidRPr="00980894" w:rsidRDefault="00104F2B" w:rsidP="00104F2B"/>
    <w:p w14:paraId="34803E2F" w14:textId="77777777" w:rsidR="00104F2B" w:rsidRPr="00980894" w:rsidRDefault="00104F2B" w:rsidP="00104F2B">
      <w:pPr>
        <w:sectPr w:rsidR="00104F2B" w:rsidRPr="00980894"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80894" w14:paraId="312175C1"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53F5B438" w:rsidR="002C1641" w:rsidRPr="00980894" w:rsidRDefault="002C1641" w:rsidP="00866D37">
            <w:pPr>
              <w:pStyle w:val="WeeklyTopicHeading1"/>
            </w:pPr>
            <w:bookmarkStart w:id="7" w:name="weekfour"/>
            <w:bookmarkStart w:id="8" w:name="_Toc358980897"/>
            <w:bookmarkEnd w:id="7"/>
            <w:r w:rsidRPr="00980894">
              <w:lastRenderedPageBreak/>
              <w:t xml:space="preserve">Week Four: </w:t>
            </w:r>
            <w:bookmarkEnd w:id="8"/>
            <w:r w:rsidR="00866D37" w:rsidRPr="00980894">
              <w:t>Client</w:t>
            </w:r>
            <w:r w:rsidR="00F40E72" w:rsidRPr="00980894">
              <w:t>-</w:t>
            </w:r>
            <w:r w:rsidR="00866D37" w:rsidRPr="00980894">
              <w:t>Centered Theory – Skills for Exploring Thoughts and Narratives</w:t>
            </w:r>
          </w:p>
        </w:tc>
        <w:tc>
          <w:tcPr>
            <w:tcW w:w="1440" w:type="dxa"/>
            <w:tcBorders>
              <w:left w:val="nil"/>
              <w:bottom w:val="single" w:sz="4" w:space="0" w:color="000000" w:themeColor="text1"/>
              <w:right w:val="nil"/>
            </w:tcBorders>
            <w:shd w:val="clear" w:color="auto" w:fill="BF2C37"/>
          </w:tcPr>
          <w:p w14:paraId="2655ECBD" w14:textId="77777777" w:rsidR="002C1641" w:rsidRPr="00980894"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980894" w:rsidRDefault="002C1641" w:rsidP="00FD5474">
            <w:pPr>
              <w:tabs>
                <w:tab w:val="left" w:pos="0"/>
                <w:tab w:val="left" w:pos="3720"/>
              </w:tabs>
              <w:outlineLvl w:val="0"/>
              <w:rPr>
                <w:rFonts w:cs="Arial"/>
                <w:color w:val="FFFFFF"/>
                <w:sz w:val="28"/>
                <w:szCs w:val="28"/>
              </w:rPr>
            </w:pPr>
          </w:p>
        </w:tc>
      </w:tr>
      <w:tr w:rsidR="00BA4B7B" w:rsidRPr="00980894" w14:paraId="74BC498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980894" w:rsidRDefault="00BA4B7B" w:rsidP="00FD5474">
            <w:pPr>
              <w:tabs>
                <w:tab w:val="left" w:pos="0"/>
                <w:tab w:val="left" w:pos="3720"/>
              </w:tabs>
              <w:outlineLvl w:val="0"/>
              <w:rPr>
                <w:rFonts w:cs="Arial"/>
                <w:b/>
                <w:i/>
                <w:szCs w:val="20"/>
              </w:rPr>
            </w:pPr>
            <w:r w:rsidRPr="00980894">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980894" w:rsidRDefault="00BA4B7B" w:rsidP="00FD5474">
            <w:pPr>
              <w:tabs>
                <w:tab w:val="left" w:pos="0"/>
                <w:tab w:val="left" w:pos="3720"/>
              </w:tabs>
              <w:outlineLvl w:val="0"/>
              <w:rPr>
                <w:rFonts w:cs="Arial"/>
                <w:szCs w:val="20"/>
              </w:rPr>
            </w:pPr>
            <w:r w:rsidRPr="00980894">
              <w:rPr>
                <w:rFonts w:cs="Arial"/>
                <w:b/>
                <w:i/>
                <w:szCs w:val="20"/>
              </w:rPr>
              <w:t>Alignment</w:t>
            </w:r>
          </w:p>
        </w:tc>
      </w:tr>
      <w:tr w:rsidR="00BA4B7B" w:rsidRPr="00980894" w14:paraId="6A19E2FF"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65DA232" w14:textId="255DCD2D" w:rsidR="00BA4B7B" w:rsidRPr="00980894" w:rsidRDefault="00EE08FD" w:rsidP="006F7929">
            <w:pPr>
              <w:pStyle w:val="ObjectiveBullet"/>
              <w:numPr>
                <w:ilvl w:val="1"/>
                <w:numId w:val="10"/>
              </w:numPr>
              <w:tabs>
                <w:tab w:val="clear" w:pos="0"/>
              </w:tabs>
            </w:pPr>
            <w:r w:rsidRPr="00980894">
              <w:t>A</w:t>
            </w:r>
            <w:r w:rsidR="009528E0" w:rsidRPr="00980894">
              <w:t xml:space="preserve">pply counseling skills for </w:t>
            </w:r>
            <w:r w:rsidR="006F7929" w:rsidRPr="00980894">
              <w:t xml:space="preserve">exploring thoughts and narratives.  </w:t>
            </w:r>
          </w:p>
        </w:tc>
        <w:tc>
          <w:tcPr>
            <w:tcW w:w="2880" w:type="dxa"/>
            <w:gridSpan w:val="2"/>
            <w:tcBorders>
              <w:left w:val="nil"/>
              <w:bottom w:val="nil"/>
            </w:tcBorders>
          </w:tcPr>
          <w:p w14:paraId="01245692" w14:textId="5EA1DEFA" w:rsidR="00BA4B7B" w:rsidRPr="00980894" w:rsidRDefault="004D283D" w:rsidP="00622B07">
            <w:pPr>
              <w:tabs>
                <w:tab w:val="left" w:pos="0"/>
                <w:tab w:val="left" w:pos="3720"/>
              </w:tabs>
              <w:outlineLvl w:val="0"/>
              <w:rPr>
                <w:rFonts w:cs="Arial"/>
                <w:szCs w:val="20"/>
              </w:rPr>
            </w:pPr>
            <w:r w:rsidRPr="00980894">
              <w:rPr>
                <w:rFonts w:cs="Arial"/>
                <w:szCs w:val="20"/>
              </w:rPr>
              <w:t>CL01, Cl03,</w:t>
            </w:r>
            <w:r w:rsidR="00B2457C" w:rsidRPr="00980894">
              <w:rPr>
                <w:rFonts w:cs="Arial"/>
                <w:szCs w:val="20"/>
              </w:rPr>
              <w:t xml:space="preserve"> </w:t>
            </w:r>
            <w:r w:rsidRPr="00980894">
              <w:rPr>
                <w:rFonts w:cs="Arial"/>
                <w:szCs w:val="20"/>
              </w:rPr>
              <w:t>CL 04, CL05, CL06</w:t>
            </w:r>
          </w:p>
        </w:tc>
      </w:tr>
      <w:tr w:rsidR="00BA4B7B" w:rsidRPr="00980894" w14:paraId="548650FA"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F066A8" w14:textId="38057102" w:rsidR="00BA4B7B" w:rsidRPr="00980894" w:rsidRDefault="009528E0" w:rsidP="007247C7">
            <w:pPr>
              <w:pStyle w:val="ObjectiveBullet"/>
              <w:numPr>
                <w:ilvl w:val="1"/>
                <w:numId w:val="10"/>
              </w:numPr>
            </w:pPr>
            <w:r w:rsidRPr="00980894">
              <w:t>Relate how these skills apply to oneself and to one’s environment.</w:t>
            </w:r>
          </w:p>
        </w:tc>
        <w:tc>
          <w:tcPr>
            <w:tcW w:w="2880" w:type="dxa"/>
            <w:gridSpan w:val="2"/>
            <w:tcBorders>
              <w:top w:val="nil"/>
              <w:left w:val="nil"/>
              <w:bottom w:val="single" w:sz="4" w:space="0" w:color="000000" w:themeColor="text1"/>
            </w:tcBorders>
          </w:tcPr>
          <w:p w14:paraId="349F0B6E" w14:textId="5DA7E5F4" w:rsidR="00BA4B7B" w:rsidRPr="00980894" w:rsidRDefault="004D283D" w:rsidP="004D283D">
            <w:pPr>
              <w:tabs>
                <w:tab w:val="left" w:pos="0"/>
                <w:tab w:val="left" w:pos="3720"/>
              </w:tabs>
              <w:outlineLvl w:val="0"/>
              <w:rPr>
                <w:rFonts w:cs="Arial"/>
                <w:szCs w:val="20"/>
              </w:rPr>
            </w:pPr>
            <w:r w:rsidRPr="00980894">
              <w:rPr>
                <w:rFonts w:cs="Arial"/>
                <w:szCs w:val="20"/>
              </w:rPr>
              <w:t>CL05, CL06</w:t>
            </w:r>
          </w:p>
        </w:tc>
      </w:tr>
      <w:tr w:rsidR="00135F7B" w:rsidRPr="00980894" w14:paraId="003618E5"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135F7B" w:rsidRPr="00980894" w:rsidRDefault="00135F7B" w:rsidP="002522B3">
            <w:pPr>
              <w:tabs>
                <w:tab w:val="left" w:pos="0"/>
                <w:tab w:val="left" w:pos="3720"/>
              </w:tabs>
              <w:outlineLvl w:val="0"/>
              <w:rPr>
                <w:rFonts w:cs="Arial"/>
                <w:i/>
                <w:szCs w:val="20"/>
              </w:rPr>
            </w:pPr>
            <w:r w:rsidRPr="00980894">
              <w:rPr>
                <w:rFonts w:cs="Arial"/>
                <w:b/>
                <w:i/>
                <w:sz w:val="22"/>
                <w:szCs w:val="20"/>
              </w:rPr>
              <w:t>Resources, Activities, and Preparation</w:t>
            </w:r>
          </w:p>
          <w:p w14:paraId="668E1AC7" w14:textId="2087B50F" w:rsidR="00135F7B" w:rsidRPr="00980894" w:rsidRDefault="00DB4448" w:rsidP="002522B3">
            <w:pPr>
              <w:tabs>
                <w:tab w:val="left" w:pos="0"/>
                <w:tab w:val="left" w:pos="3720"/>
              </w:tabs>
              <w:outlineLvl w:val="0"/>
              <w:rPr>
                <w:rFonts w:cs="Arial"/>
                <w:b/>
                <w:i/>
                <w:szCs w:val="20"/>
              </w:rPr>
            </w:pPr>
            <w:r w:rsidRPr="00980894">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135F7B" w:rsidRPr="00980894" w:rsidRDefault="00135F7B" w:rsidP="002522B3">
            <w:pPr>
              <w:tabs>
                <w:tab w:val="left" w:pos="0"/>
                <w:tab w:val="left" w:pos="3720"/>
              </w:tabs>
              <w:outlineLvl w:val="0"/>
              <w:rPr>
                <w:rFonts w:cs="Arial"/>
                <w:b/>
                <w:i/>
                <w:szCs w:val="20"/>
              </w:rPr>
            </w:pPr>
            <w:r w:rsidRPr="00980894">
              <w:rPr>
                <w:rFonts w:cs="Arial"/>
                <w:b/>
                <w:i/>
                <w:szCs w:val="20"/>
              </w:rPr>
              <w:t>Alignment</w:t>
            </w:r>
          </w:p>
        </w:tc>
        <w:tc>
          <w:tcPr>
            <w:tcW w:w="1440" w:type="dxa"/>
            <w:tcBorders>
              <w:left w:val="single" w:sz="4" w:space="0" w:color="auto"/>
            </w:tcBorders>
            <w:shd w:val="clear" w:color="auto" w:fill="D8D9DA"/>
          </w:tcPr>
          <w:p w14:paraId="26D2CE03" w14:textId="77777777" w:rsidR="00135F7B" w:rsidRPr="00980894" w:rsidRDefault="00135F7B" w:rsidP="002522B3">
            <w:pPr>
              <w:tabs>
                <w:tab w:val="left" w:pos="0"/>
                <w:tab w:val="left" w:pos="3720"/>
              </w:tabs>
              <w:outlineLvl w:val="0"/>
              <w:rPr>
                <w:rFonts w:cs="Arial"/>
                <w:b/>
                <w:i/>
                <w:szCs w:val="20"/>
              </w:rPr>
            </w:pPr>
            <w:r w:rsidRPr="00980894">
              <w:rPr>
                <w:rFonts w:cs="Arial"/>
                <w:b/>
                <w:i/>
                <w:szCs w:val="20"/>
              </w:rPr>
              <w:t>AIE</w:t>
            </w:r>
          </w:p>
        </w:tc>
      </w:tr>
      <w:tr w:rsidR="00135F7B" w:rsidRPr="00980894" w14:paraId="64103780"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C2024A4" w14:textId="71BF03AF" w:rsidR="00953150" w:rsidRPr="00980894" w:rsidRDefault="00953150" w:rsidP="00953150">
            <w:pPr>
              <w:tabs>
                <w:tab w:val="left" w:pos="2329"/>
              </w:tabs>
              <w:rPr>
                <w:rFonts w:cs="Arial"/>
                <w:b/>
                <w:szCs w:val="20"/>
              </w:rPr>
            </w:pPr>
            <w:r w:rsidRPr="00980894">
              <w:rPr>
                <w:rFonts w:cs="Arial"/>
                <w:b/>
                <w:szCs w:val="20"/>
              </w:rPr>
              <w:t>Reading</w:t>
            </w:r>
          </w:p>
          <w:p w14:paraId="482A65C5" w14:textId="77777777" w:rsidR="00953150" w:rsidRPr="00980894" w:rsidRDefault="00953150" w:rsidP="00953150">
            <w:pPr>
              <w:tabs>
                <w:tab w:val="left" w:pos="2329"/>
              </w:tabs>
              <w:rPr>
                <w:rFonts w:cs="Arial"/>
                <w:b/>
                <w:szCs w:val="20"/>
              </w:rPr>
            </w:pPr>
          </w:p>
          <w:p w14:paraId="47A328D1" w14:textId="77777777" w:rsidR="00135F7B" w:rsidRDefault="00953150" w:rsidP="00246010">
            <w:pPr>
              <w:pStyle w:val="AssignmentsLevel1"/>
              <w:rPr>
                <w:i/>
              </w:rPr>
            </w:pPr>
            <w:r w:rsidRPr="00980894">
              <w:rPr>
                <w:b/>
              </w:rPr>
              <w:t>Read</w:t>
            </w:r>
            <w:r w:rsidRPr="00980894">
              <w:t xml:space="preserve"> Ch</w:t>
            </w:r>
            <w:r w:rsidR="00F40E72" w:rsidRPr="00980894">
              <w:t>.</w:t>
            </w:r>
            <w:r w:rsidRPr="00980894">
              <w:t xml:space="preserve"> </w:t>
            </w:r>
            <w:r w:rsidR="00866D37" w:rsidRPr="00980894">
              <w:t>8</w:t>
            </w:r>
            <w:r w:rsidR="00EE08FD" w:rsidRPr="00980894">
              <w:t xml:space="preserve"> of </w:t>
            </w:r>
            <w:r w:rsidR="00EE08FD" w:rsidRPr="00980894">
              <w:rPr>
                <w:i/>
              </w:rPr>
              <w:t xml:space="preserve">Helping </w:t>
            </w:r>
            <w:r w:rsidR="008561BC" w:rsidRPr="00980894">
              <w:rPr>
                <w:i/>
              </w:rPr>
              <w:t>Skills</w:t>
            </w:r>
            <w:r w:rsidR="00EE08FD" w:rsidRPr="00980894">
              <w:rPr>
                <w:i/>
              </w:rPr>
              <w:t>.</w:t>
            </w:r>
          </w:p>
          <w:p w14:paraId="6F3C0960" w14:textId="77777777" w:rsidR="000D6206" w:rsidRDefault="000D6206" w:rsidP="00246010">
            <w:pPr>
              <w:pStyle w:val="AssignmentsLevel1"/>
              <w:rPr>
                <w:i/>
              </w:rPr>
            </w:pPr>
          </w:p>
          <w:p w14:paraId="5ABDED76" w14:textId="28100E21" w:rsidR="000D6206" w:rsidRPr="00980894" w:rsidRDefault="000D6206" w:rsidP="000D6206">
            <w:r>
              <w:rPr>
                <w:rStyle w:val="Strong"/>
                <w:rFonts w:ascii="Helvetica" w:hAnsi="Helvetica" w:cs="Helvetica"/>
                <w:color w:val="111111"/>
                <w:szCs w:val="20"/>
                <w:bdr w:val="none" w:sz="0" w:space="0" w:color="auto" w:frame="1"/>
                <w:shd w:val="clear" w:color="auto" w:fill="FFFFFF"/>
              </w:rPr>
              <w:t>Post</w:t>
            </w:r>
            <w:r>
              <w:rPr>
                <w:rStyle w:val="apple-converted-space"/>
                <w:rFonts w:ascii="Helvetica" w:hAnsi="Helvetica" w:cs="Helvetica"/>
                <w:color w:val="111111"/>
                <w:szCs w:val="20"/>
                <w:shd w:val="clear" w:color="auto" w:fill="FFFFFF"/>
              </w:rPr>
              <w:t> any questions, comments, or observations to share with the class in the Week Four General Q &amp; A discussion forum on Blackboard.</w:t>
            </w:r>
          </w:p>
        </w:tc>
        <w:tc>
          <w:tcPr>
            <w:tcW w:w="1440" w:type="dxa"/>
            <w:tcBorders>
              <w:left w:val="single" w:sz="4" w:space="0" w:color="000000" w:themeColor="text1"/>
            </w:tcBorders>
            <w:shd w:val="clear" w:color="auto" w:fill="FFFFFF" w:themeFill="background1"/>
          </w:tcPr>
          <w:p w14:paraId="434BC0E0" w14:textId="39F24AE9" w:rsidR="00135F7B" w:rsidRPr="00980894" w:rsidRDefault="0005339E" w:rsidP="002522B3">
            <w:pPr>
              <w:rPr>
                <w:rFonts w:cs="Arial"/>
                <w:szCs w:val="20"/>
              </w:rPr>
            </w:pPr>
            <w:r w:rsidRPr="00980894">
              <w:rPr>
                <w:rFonts w:cs="Arial"/>
                <w:szCs w:val="20"/>
              </w:rPr>
              <w:t>4.1, 4.2</w:t>
            </w:r>
          </w:p>
        </w:tc>
        <w:tc>
          <w:tcPr>
            <w:tcW w:w="1440" w:type="dxa"/>
            <w:tcBorders>
              <w:left w:val="single" w:sz="4" w:space="0" w:color="000000" w:themeColor="text1"/>
            </w:tcBorders>
            <w:shd w:val="clear" w:color="auto" w:fill="FFFFFF" w:themeFill="background1"/>
          </w:tcPr>
          <w:p w14:paraId="4C3338A0" w14:textId="77777777" w:rsidR="00135F7B" w:rsidRPr="00980894" w:rsidRDefault="00135F7B" w:rsidP="002522B3">
            <w:pPr>
              <w:rPr>
                <w:rFonts w:cs="Arial"/>
                <w:szCs w:val="20"/>
              </w:rPr>
            </w:pPr>
          </w:p>
        </w:tc>
      </w:tr>
      <w:tr w:rsidR="00EE08FD" w:rsidRPr="00980894" w14:paraId="7381A883"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0856D91" w14:textId="024928E7" w:rsidR="00EE08FD" w:rsidRPr="00980894" w:rsidRDefault="00EE08FD" w:rsidP="00EE08FD">
            <w:pPr>
              <w:pStyle w:val="AssignmentsLevel1"/>
              <w:rPr>
                <w:b/>
              </w:rPr>
            </w:pPr>
            <w:r w:rsidRPr="00980894">
              <w:rPr>
                <w:b/>
              </w:rPr>
              <w:t>Videos</w:t>
            </w:r>
          </w:p>
          <w:p w14:paraId="6D6F84D5" w14:textId="77777777" w:rsidR="00EE08FD" w:rsidRPr="00980894" w:rsidRDefault="00EE08FD" w:rsidP="00EE08FD">
            <w:pPr>
              <w:pStyle w:val="AssignmentsLevel1"/>
              <w:rPr>
                <w:b/>
              </w:rPr>
            </w:pPr>
          </w:p>
          <w:p w14:paraId="41724E6C" w14:textId="22958FE4" w:rsidR="00EE08FD" w:rsidRPr="00980894" w:rsidRDefault="00EE08FD" w:rsidP="00EE08FD">
            <w:pPr>
              <w:pStyle w:val="AssignmentsLevel1"/>
            </w:pPr>
            <w:r w:rsidRPr="00980894">
              <w:rPr>
                <w:b/>
              </w:rPr>
              <w:t>Watch</w:t>
            </w:r>
            <w:r w:rsidRPr="00980894">
              <w:t xml:space="preserve"> the following</w:t>
            </w:r>
            <w:r w:rsidR="00F40E72" w:rsidRPr="00980894">
              <w:t>:</w:t>
            </w:r>
          </w:p>
          <w:p w14:paraId="5937655E" w14:textId="6092C10B" w:rsidR="00EE08FD" w:rsidRPr="003F238E" w:rsidRDefault="00735726" w:rsidP="00F40E72">
            <w:pPr>
              <w:pStyle w:val="AssignmentsLevel1"/>
              <w:numPr>
                <w:ilvl w:val="0"/>
                <w:numId w:val="17"/>
              </w:numPr>
              <w:ind w:left="395"/>
            </w:pPr>
            <w:hyperlink r:id="rId38" w:history="1">
              <w:r w:rsidR="00EE08FD" w:rsidRPr="00980894">
                <w:rPr>
                  <w:rStyle w:val="Hyperlink"/>
                </w:rPr>
                <w:t xml:space="preserve">Open </w:t>
              </w:r>
              <w:r w:rsidR="00F40E72" w:rsidRPr="00980894">
                <w:rPr>
                  <w:rStyle w:val="Hyperlink"/>
                </w:rPr>
                <w:t>Q</w:t>
              </w:r>
              <w:r w:rsidR="00EE08FD" w:rsidRPr="00980894">
                <w:rPr>
                  <w:rStyle w:val="Hyperlink"/>
                </w:rPr>
                <w:t>uestions</w:t>
              </w:r>
            </w:hyperlink>
            <w:r w:rsidR="003F238E" w:rsidRPr="003F238E">
              <w:rPr>
                <w:rStyle w:val="Hyperlink"/>
                <w:color w:val="auto"/>
                <w:u w:val="none"/>
              </w:rPr>
              <w:t xml:space="preserve"> (3:28)</w:t>
            </w:r>
          </w:p>
          <w:p w14:paraId="2D5DC59F" w14:textId="1E77BD0F" w:rsidR="00EE08FD" w:rsidRPr="00980894" w:rsidRDefault="00735726" w:rsidP="00F40E72">
            <w:pPr>
              <w:pStyle w:val="AssignmentsLevel1"/>
              <w:numPr>
                <w:ilvl w:val="0"/>
                <w:numId w:val="17"/>
              </w:numPr>
              <w:ind w:left="395"/>
              <w:rPr>
                <w:b/>
              </w:rPr>
            </w:pPr>
            <w:hyperlink r:id="rId39" w:history="1">
              <w:r w:rsidR="00EE08FD" w:rsidRPr="00980894">
                <w:rPr>
                  <w:rStyle w:val="Hyperlink"/>
                </w:rPr>
                <w:t xml:space="preserve">Restatements and </w:t>
              </w:r>
              <w:r w:rsidR="00F40E72" w:rsidRPr="00980894">
                <w:rPr>
                  <w:rStyle w:val="Hyperlink"/>
                </w:rPr>
                <w:t>S</w:t>
              </w:r>
              <w:r w:rsidR="00EE08FD" w:rsidRPr="00980894">
                <w:rPr>
                  <w:rStyle w:val="Hyperlink"/>
                </w:rPr>
                <w:t>ummarizing</w:t>
              </w:r>
            </w:hyperlink>
            <w:r w:rsidR="003F238E" w:rsidRPr="003F238E">
              <w:rPr>
                <w:rStyle w:val="Hyperlink"/>
                <w:color w:val="auto"/>
                <w:u w:val="none"/>
              </w:rPr>
              <w:t xml:space="preserve"> (9:44)</w:t>
            </w:r>
          </w:p>
          <w:p w14:paraId="4867FF50" w14:textId="77777777" w:rsidR="00EE08FD" w:rsidRPr="000D6206" w:rsidRDefault="00735726" w:rsidP="00D30B55">
            <w:pPr>
              <w:pStyle w:val="AssignmentsLevel1"/>
              <w:numPr>
                <w:ilvl w:val="0"/>
                <w:numId w:val="17"/>
              </w:numPr>
              <w:ind w:left="395"/>
              <w:rPr>
                <w:rStyle w:val="Hyperlink"/>
                <w:b/>
                <w:color w:val="auto"/>
                <w:u w:val="none"/>
              </w:rPr>
            </w:pPr>
            <w:hyperlink r:id="rId40" w:history="1">
              <w:r w:rsidR="00EE08FD" w:rsidRPr="00980894">
                <w:rPr>
                  <w:rStyle w:val="Hyperlink"/>
                </w:rPr>
                <w:t xml:space="preserve">Summarizing and </w:t>
              </w:r>
              <w:r w:rsidR="00F40E72" w:rsidRPr="00980894">
                <w:rPr>
                  <w:rStyle w:val="Hyperlink"/>
                </w:rPr>
                <w:t>Asking O</w:t>
              </w:r>
              <w:r w:rsidR="00EE08FD" w:rsidRPr="00980894">
                <w:rPr>
                  <w:rStyle w:val="Hyperlink"/>
                </w:rPr>
                <w:t>pen</w:t>
              </w:r>
              <w:r w:rsidR="00F40E72" w:rsidRPr="00980894">
                <w:rPr>
                  <w:rStyle w:val="Hyperlink"/>
                </w:rPr>
                <w:t>-E</w:t>
              </w:r>
              <w:r w:rsidR="00EE08FD" w:rsidRPr="00980894">
                <w:rPr>
                  <w:rStyle w:val="Hyperlink"/>
                </w:rPr>
                <w:t xml:space="preserve">nded </w:t>
              </w:r>
              <w:r w:rsidR="00F40E72" w:rsidRPr="00980894">
                <w:rPr>
                  <w:rStyle w:val="Hyperlink"/>
                </w:rPr>
                <w:t>Q</w:t>
              </w:r>
              <w:r w:rsidR="00EE08FD" w:rsidRPr="00980894">
                <w:rPr>
                  <w:rStyle w:val="Hyperlink"/>
                </w:rPr>
                <w:t>uestions</w:t>
              </w:r>
            </w:hyperlink>
            <w:r w:rsidR="003F238E" w:rsidRPr="003F238E">
              <w:rPr>
                <w:rStyle w:val="Hyperlink"/>
                <w:color w:val="auto"/>
                <w:u w:val="none"/>
              </w:rPr>
              <w:t xml:space="preserve"> (2:28)</w:t>
            </w:r>
          </w:p>
          <w:p w14:paraId="0BDB5A5B" w14:textId="77777777" w:rsidR="000D6206" w:rsidRDefault="000D6206" w:rsidP="000D6206">
            <w:pPr>
              <w:pStyle w:val="AssignmentsLevel1"/>
              <w:rPr>
                <w:rStyle w:val="Hyperlink"/>
              </w:rPr>
            </w:pPr>
          </w:p>
          <w:p w14:paraId="6919A89F" w14:textId="0EBDD1CE" w:rsidR="000D6206" w:rsidRPr="00980894" w:rsidRDefault="000D6206" w:rsidP="000D6206">
            <w:pPr>
              <w:rPr>
                <w:b/>
              </w:rPr>
            </w:pPr>
            <w:r>
              <w:rPr>
                <w:rStyle w:val="Strong"/>
                <w:rFonts w:ascii="Helvetica" w:hAnsi="Helvetica" w:cs="Helvetica"/>
                <w:color w:val="111111"/>
                <w:szCs w:val="20"/>
                <w:bdr w:val="none" w:sz="0" w:space="0" w:color="auto" w:frame="1"/>
                <w:shd w:val="clear" w:color="auto" w:fill="FFFFFF"/>
              </w:rPr>
              <w:t>Post</w:t>
            </w:r>
            <w:r>
              <w:rPr>
                <w:rStyle w:val="apple-converted-space"/>
                <w:rFonts w:ascii="Helvetica" w:hAnsi="Helvetica" w:cs="Helvetica"/>
                <w:color w:val="111111"/>
                <w:szCs w:val="20"/>
                <w:shd w:val="clear" w:color="auto" w:fill="FFFFFF"/>
              </w:rPr>
              <w:t> any questions, comments, or observations to share with the class in the Week Four General Q &amp; A discussion forum on Blackboard.</w:t>
            </w:r>
          </w:p>
        </w:tc>
        <w:tc>
          <w:tcPr>
            <w:tcW w:w="1440" w:type="dxa"/>
            <w:tcBorders>
              <w:left w:val="single" w:sz="4" w:space="0" w:color="000000" w:themeColor="text1"/>
            </w:tcBorders>
            <w:shd w:val="clear" w:color="auto" w:fill="FFFFFF" w:themeFill="background1"/>
          </w:tcPr>
          <w:p w14:paraId="1866C63D" w14:textId="1F30A60A" w:rsidR="00EE08FD" w:rsidRPr="00980894" w:rsidRDefault="0005339E" w:rsidP="002522B3">
            <w:pPr>
              <w:rPr>
                <w:rFonts w:cs="Arial"/>
                <w:szCs w:val="20"/>
              </w:rPr>
            </w:pPr>
            <w:r w:rsidRPr="00980894">
              <w:rPr>
                <w:rFonts w:cs="Arial"/>
                <w:szCs w:val="20"/>
              </w:rPr>
              <w:t>4.1</w:t>
            </w:r>
          </w:p>
        </w:tc>
        <w:tc>
          <w:tcPr>
            <w:tcW w:w="1440" w:type="dxa"/>
            <w:tcBorders>
              <w:left w:val="single" w:sz="4" w:space="0" w:color="000000" w:themeColor="text1"/>
            </w:tcBorders>
            <w:shd w:val="clear" w:color="auto" w:fill="FFFFFF" w:themeFill="background1"/>
          </w:tcPr>
          <w:p w14:paraId="39CFC9E8" w14:textId="77777777" w:rsidR="00EE08FD" w:rsidRPr="00980894" w:rsidRDefault="00EE08FD" w:rsidP="002522B3">
            <w:pPr>
              <w:rPr>
                <w:rFonts w:cs="Arial"/>
                <w:szCs w:val="20"/>
              </w:rPr>
            </w:pPr>
          </w:p>
        </w:tc>
      </w:tr>
      <w:tr w:rsidR="00135F7B" w:rsidRPr="00980894" w14:paraId="2E82386D"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135F7B" w:rsidRPr="00980894" w:rsidRDefault="00135F7B" w:rsidP="002522B3">
            <w:pPr>
              <w:tabs>
                <w:tab w:val="left" w:pos="0"/>
                <w:tab w:val="left" w:pos="3720"/>
              </w:tabs>
              <w:outlineLvl w:val="0"/>
              <w:rPr>
                <w:rFonts w:cs="Arial"/>
                <w:i/>
                <w:szCs w:val="20"/>
              </w:rPr>
            </w:pPr>
            <w:r w:rsidRPr="00980894">
              <w:rPr>
                <w:rFonts w:cs="Arial"/>
                <w:b/>
                <w:i/>
                <w:sz w:val="22"/>
                <w:szCs w:val="20"/>
              </w:rPr>
              <w:t>Graded Assignments</w:t>
            </w:r>
          </w:p>
          <w:p w14:paraId="332AD2BA" w14:textId="07DF928F" w:rsidR="00135F7B" w:rsidRPr="00980894" w:rsidRDefault="00135F7B" w:rsidP="00DB4448">
            <w:pPr>
              <w:tabs>
                <w:tab w:val="left" w:pos="0"/>
                <w:tab w:val="left" w:pos="3720"/>
              </w:tabs>
              <w:outlineLvl w:val="0"/>
              <w:rPr>
                <w:rFonts w:cs="Arial"/>
                <w:b/>
                <w:i/>
                <w:szCs w:val="20"/>
              </w:rPr>
            </w:pPr>
            <w:r w:rsidRPr="00980894">
              <w:rPr>
                <w:rFonts w:cs="Arial"/>
                <w:i/>
                <w:szCs w:val="20"/>
              </w:rPr>
              <w:t xml:space="preserve">Complete these </w:t>
            </w:r>
            <w:r w:rsidR="00DB4448" w:rsidRPr="00980894">
              <w:rPr>
                <w:rFonts w:cs="Arial"/>
                <w:i/>
                <w:szCs w:val="20"/>
              </w:rPr>
              <w:t>graded</w:t>
            </w:r>
            <w:r w:rsidRPr="00980894">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0CE2E73D" w14:textId="77777777" w:rsidR="00135F7B" w:rsidRPr="00980894" w:rsidRDefault="00135F7B" w:rsidP="002522B3">
            <w:pPr>
              <w:tabs>
                <w:tab w:val="left" w:pos="0"/>
                <w:tab w:val="left" w:pos="3720"/>
              </w:tabs>
              <w:outlineLvl w:val="0"/>
              <w:rPr>
                <w:rFonts w:cs="Arial"/>
                <w:b/>
                <w:i/>
                <w:szCs w:val="20"/>
              </w:rPr>
            </w:pPr>
            <w:r w:rsidRPr="00980894">
              <w:rPr>
                <w:rFonts w:cs="Arial"/>
                <w:b/>
                <w:i/>
                <w:szCs w:val="20"/>
              </w:rPr>
              <w:t>Alignment</w:t>
            </w:r>
          </w:p>
        </w:tc>
        <w:tc>
          <w:tcPr>
            <w:tcW w:w="1440" w:type="dxa"/>
            <w:tcBorders>
              <w:left w:val="single" w:sz="4" w:space="0" w:color="000000" w:themeColor="text1"/>
            </w:tcBorders>
            <w:shd w:val="clear" w:color="auto" w:fill="D8D9DA"/>
          </w:tcPr>
          <w:p w14:paraId="77CDD571" w14:textId="77777777" w:rsidR="00135F7B" w:rsidRPr="00980894" w:rsidRDefault="00135F7B" w:rsidP="002522B3">
            <w:pPr>
              <w:rPr>
                <w:rFonts w:cs="Arial"/>
                <w:b/>
                <w:i/>
                <w:szCs w:val="20"/>
              </w:rPr>
            </w:pPr>
            <w:r w:rsidRPr="00980894">
              <w:rPr>
                <w:rFonts w:cs="Arial"/>
                <w:b/>
                <w:i/>
                <w:szCs w:val="20"/>
              </w:rPr>
              <w:t>AIE</w:t>
            </w:r>
          </w:p>
        </w:tc>
      </w:tr>
      <w:tr w:rsidR="00135F7B" w:rsidRPr="00980894" w14:paraId="1E9A8A8D" w14:textId="77777777" w:rsidTr="00F7249A">
        <w:trPr>
          <w:trHeight w:val="3583"/>
        </w:trPr>
        <w:tc>
          <w:tcPr>
            <w:tcW w:w="10170" w:type="dxa"/>
            <w:gridSpan w:val="2"/>
            <w:tcMar>
              <w:top w:w="115" w:type="dxa"/>
              <w:left w:w="115" w:type="dxa"/>
              <w:bottom w:w="115" w:type="dxa"/>
              <w:right w:w="115" w:type="dxa"/>
            </w:tcMar>
          </w:tcPr>
          <w:p w14:paraId="580AA589" w14:textId="0EE9A77F" w:rsidR="00312996" w:rsidRPr="00980894" w:rsidRDefault="00312996" w:rsidP="00312996">
            <w:pPr>
              <w:tabs>
                <w:tab w:val="left" w:pos="2329"/>
              </w:tabs>
              <w:rPr>
                <w:b/>
              </w:rPr>
            </w:pPr>
            <w:r w:rsidRPr="00980894">
              <w:rPr>
                <w:b/>
              </w:rPr>
              <w:lastRenderedPageBreak/>
              <w:t xml:space="preserve">Discussion: Restatement, Summaries, </w:t>
            </w:r>
            <w:r w:rsidR="008E4AF3" w:rsidRPr="00980894">
              <w:rPr>
                <w:b/>
              </w:rPr>
              <w:t xml:space="preserve">and </w:t>
            </w:r>
            <w:r w:rsidRPr="00980894">
              <w:rPr>
                <w:b/>
              </w:rPr>
              <w:t>O</w:t>
            </w:r>
            <w:r w:rsidR="007912FD" w:rsidRPr="00980894">
              <w:rPr>
                <w:b/>
              </w:rPr>
              <w:t>pen</w:t>
            </w:r>
            <w:r w:rsidR="009547F9" w:rsidRPr="00980894">
              <w:rPr>
                <w:b/>
              </w:rPr>
              <w:t xml:space="preserve">/Closed </w:t>
            </w:r>
            <w:r w:rsidR="007912FD" w:rsidRPr="00980894">
              <w:rPr>
                <w:b/>
              </w:rPr>
              <w:t>Q</w:t>
            </w:r>
            <w:r w:rsidRPr="00980894">
              <w:rPr>
                <w:b/>
              </w:rPr>
              <w:t>uestions</w:t>
            </w:r>
            <w:r w:rsidR="009547F9" w:rsidRPr="00980894">
              <w:rPr>
                <w:b/>
              </w:rPr>
              <w:t>/Probes</w:t>
            </w:r>
            <w:r w:rsidRPr="00980894">
              <w:rPr>
                <w:b/>
              </w:rPr>
              <w:t xml:space="preserve"> </w:t>
            </w:r>
          </w:p>
          <w:p w14:paraId="2B7D5B87" w14:textId="77777777" w:rsidR="00312996" w:rsidRPr="00980894" w:rsidRDefault="00312996" w:rsidP="00312996">
            <w:pPr>
              <w:tabs>
                <w:tab w:val="left" w:pos="2329"/>
              </w:tabs>
              <w:rPr>
                <w:b/>
              </w:rPr>
            </w:pPr>
          </w:p>
          <w:p w14:paraId="23B6DD18" w14:textId="6A58FCAB" w:rsidR="00DC2746" w:rsidRPr="00980894" w:rsidRDefault="00DC2746" w:rsidP="00312996">
            <w:pPr>
              <w:tabs>
                <w:tab w:val="left" w:pos="2329"/>
              </w:tabs>
            </w:pPr>
            <w:r w:rsidRPr="00980894">
              <w:rPr>
                <w:b/>
              </w:rPr>
              <w:t>R</w:t>
            </w:r>
            <w:r w:rsidR="00312996" w:rsidRPr="00980894">
              <w:rPr>
                <w:b/>
              </w:rPr>
              <w:t>ead</w:t>
            </w:r>
            <w:r w:rsidR="00312996" w:rsidRPr="00980894">
              <w:t xml:space="preserve"> </w:t>
            </w:r>
            <w:r w:rsidR="008E4AF3" w:rsidRPr="00980894">
              <w:t>C</w:t>
            </w:r>
            <w:r w:rsidR="00312996" w:rsidRPr="00980894">
              <w:t>h</w:t>
            </w:r>
            <w:r w:rsidR="008E4AF3" w:rsidRPr="00980894">
              <w:t>.</w:t>
            </w:r>
            <w:r w:rsidR="00312996" w:rsidRPr="00980894">
              <w:t xml:space="preserve"> </w:t>
            </w:r>
            <w:r w:rsidRPr="00980894">
              <w:t xml:space="preserve">8 of </w:t>
            </w:r>
            <w:r w:rsidRPr="00980894">
              <w:rPr>
                <w:i/>
              </w:rPr>
              <w:t xml:space="preserve">Helping </w:t>
            </w:r>
            <w:r w:rsidR="008561BC" w:rsidRPr="00980894">
              <w:rPr>
                <w:i/>
              </w:rPr>
              <w:t>Skills</w:t>
            </w:r>
            <w:r w:rsidRPr="00980894">
              <w:t>.</w:t>
            </w:r>
          </w:p>
          <w:p w14:paraId="4A5E1330" w14:textId="77777777" w:rsidR="00DC2746" w:rsidRPr="00980894" w:rsidRDefault="00DC2746" w:rsidP="00312996">
            <w:pPr>
              <w:tabs>
                <w:tab w:val="left" w:pos="2329"/>
              </w:tabs>
            </w:pPr>
          </w:p>
          <w:p w14:paraId="7256CE58" w14:textId="50BAF15F" w:rsidR="00312996" w:rsidRDefault="00516BA8" w:rsidP="00312996">
            <w:pPr>
              <w:pStyle w:val="AssignmentsLevel1"/>
              <w:rPr>
                <w:iCs/>
              </w:rPr>
            </w:pPr>
            <w:r w:rsidRPr="006C0FC9">
              <w:rPr>
                <w:b/>
                <w:bCs/>
                <w:iCs/>
              </w:rPr>
              <w:t xml:space="preserve">Respond </w:t>
            </w:r>
            <w:r w:rsidRPr="006C0FC9">
              <w:rPr>
                <w:iCs/>
              </w:rPr>
              <w:t>to the following question by Thursday 11:59 p.m. (EST). Provide specific examples to support your answers:</w:t>
            </w:r>
          </w:p>
          <w:p w14:paraId="2ECABCFA" w14:textId="77777777" w:rsidR="00516BA8" w:rsidRPr="00980894" w:rsidRDefault="00516BA8" w:rsidP="00312996">
            <w:pPr>
              <w:pStyle w:val="AssignmentsLevel1"/>
            </w:pPr>
          </w:p>
          <w:p w14:paraId="073700C8" w14:textId="72E22D4B" w:rsidR="00312996" w:rsidRPr="00980894" w:rsidRDefault="00312996" w:rsidP="008F437B">
            <w:pPr>
              <w:pStyle w:val="AssignmentsLevel2"/>
            </w:pPr>
            <w:r w:rsidRPr="00980894">
              <w:t>Which of these skills do you anticipate to be the most challenging for you? Why?</w:t>
            </w:r>
          </w:p>
          <w:p w14:paraId="6425B7F8" w14:textId="77777777" w:rsidR="00312996" w:rsidRPr="00980894" w:rsidRDefault="00312996" w:rsidP="008F437B">
            <w:pPr>
              <w:pStyle w:val="AssignmentsLevel2"/>
            </w:pPr>
            <w:r w:rsidRPr="00980894">
              <w:t xml:space="preserve">Describe how these skills relate to the basic model of communication and the barriers to communication you have learned about.  </w:t>
            </w:r>
          </w:p>
          <w:p w14:paraId="160F9198" w14:textId="77777777" w:rsidR="00312996" w:rsidRPr="00980894" w:rsidRDefault="00312996" w:rsidP="008F437B">
            <w:pPr>
              <w:pStyle w:val="AssignmentsLevel2"/>
            </w:pPr>
            <w:r w:rsidRPr="00980894">
              <w:t xml:space="preserve">How are these skills applicable to your life and your current profession?  </w:t>
            </w:r>
          </w:p>
          <w:p w14:paraId="67DC70E8" w14:textId="32C09924" w:rsidR="00312996" w:rsidRPr="00980894" w:rsidRDefault="00312996" w:rsidP="00312996">
            <w:pPr>
              <w:pStyle w:val="AssignmentsLevel1"/>
            </w:pPr>
          </w:p>
          <w:p w14:paraId="368D8CB6" w14:textId="422636E6" w:rsidR="00DC2746" w:rsidRPr="00980894" w:rsidRDefault="001E0155" w:rsidP="00EA58FE">
            <w:pPr>
              <w:pStyle w:val="AssignmentsLevel1"/>
            </w:pPr>
            <w:r w:rsidRPr="006C0FC9">
              <w:rPr>
                <w:b/>
                <w:bCs/>
                <w:iCs/>
              </w:rPr>
              <w:t xml:space="preserve">Post </w:t>
            </w:r>
            <w:r w:rsidRPr="006C0FC9">
              <w:rPr>
                <w:iCs/>
              </w:rPr>
              <w:t>constructive criticism, clarification, additional questions, or your own relevant thoughts to three of your classmates' posts by 11:59 p.m. (EST) on Sunday.</w:t>
            </w:r>
            <w:r>
              <w:rPr>
                <w:iCs/>
              </w:rPr>
              <w:t xml:space="preserve"> Consider including the following:</w:t>
            </w:r>
          </w:p>
          <w:p w14:paraId="3C881F78" w14:textId="77777777" w:rsidR="00AB7B7F" w:rsidRPr="00980894" w:rsidRDefault="00AB7B7F" w:rsidP="00EA58FE">
            <w:pPr>
              <w:pStyle w:val="AssignmentsLevel1"/>
            </w:pPr>
          </w:p>
          <w:p w14:paraId="4BDFB937" w14:textId="3533A7D5" w:rsidR="00AB7B7F" w:rsidRPr="00980894" w:rsidRDefault="00AB7B7F" w:rsidP="008F437B">
            <w:pPr>
              <w:pStyle w:val="AssignmentsLevel2"/>
            </w:pPr>
            <w:r w:rsidRPr="00980894">
              <w:t>s</w:t>
            </w:r>
            <w:r w:rsidR="001D6D01" w:rsidRPr="00980894">
              <w:t>howing fellow classmates how you would implement those skills they find challenging</w:t>
            </w:r>
          </w:p>
          <w:p w14:paraId="5AF216E7" w14:textId="60D15AE8" w:rsidR="00DC2746" w:rsidRPr="00980894" w:rsidRDefault="001D6D01" w:rsidP="008F437B">
            <w:pPr>
              <w:pStyle w:val="AssignmentsLevel2"/>
            </w:pPr>
            <w:r w:rsidRPr="00980894">
              <w:t>assisting fellow classmates in gaining greater understanding of how these skills relate to the basic model of communication</w:t>
            </w:r>
          </w:p>
          <w:p w14:paraId="304C6D40" w14:textId="19BA65BB" w:rsidR="00DC2746" w:rsidRPr="00980894" w:rsidRDefault="00AB7B7F" w:rsidP="008F437B">
            <w:pPr>
              <w:pStyle w:val="AssignmentsLevel2"/>
            </w:pPr>
            <w:r w:rsidRPr="00980894">
              <w:t>sharing s</w:t>
            </w:r>
            <w:r w:rsidR="001D6D01" w:rsidRPr="00980894">
              <w:t>omething your classmate suggested to you that you would “totally use in your life”</w:t>
            </w:r>
          </w:p>
          <w:p w14:paraId="058689A0" w14:textId="31561827" w:rsidR="00DC2746" w:rsidRPr="00980894" w:rsidRDefault="00AB7B7F" w:rsidP="008F437B">
            <w:pPr>
              <w:pStyle w:val="AssignmentsLevel2"/>
            </w:pPr>
            <w:r w:rsidRPr="00980894">
              <w:t>sharing a</w:t>
            </w:r>
            <w:r w:rsidR="001D6D01" w:rsidRPr="00980894">
              <w:t xml:space="preserve">nything else you would like to include  </w:t>
            </w:r>
          </w:p>
          <w:p w14:paraId="0B1BD517" w14:textId="081BF2A2" w:rsidR="00135F7B" w:rsidRPr="00980894" w:rsidRDefault="00EE69FC" w:rsidP="00246010">
            <w:pPr>
              <w:pStyle w:val="AssignmentsLevel2"/>
            </w:pPr>
            <w:r w:rsidRPr="00980894">
              <w:t>respon</w:t>
            </w:r>
            <w:r w:rsidR="00AB7B7F" w:rsidRPr="00980894">
              <w:t>ding</w:t>
            </w:r>
            <w:r w:rsidRPr="00980894">
              <w:t xml:space="preserve"> to something a student commented about your post</w:t>
            </w:r>
          </w:p>
        </w:tc>
        <w:tc>
          <w:tcPr>
            <w:tcW w:w="1440" w:type="dxa"/>
          </w:tcPr>
          <w:p w14:paraId="45CA81BC" w14:textId="62F6FE0C" w:rsidR="00135F7B" w:rsidRPr="00980894" w:rsidRDefault="00A11ED9" w:rsidP="002522B3">
            <w:pPr>
              <w:tabs>
                <w:tab w:val="left" w:pos="2329"/>
              </w:tabs>
              <w:rPr>
                <w:rFonts w:cs="Arial"/>
                <w:szCs w:val="20"/>
              </w:rPr>
            </w:pPr>
            <w:r w:rsidRPr="00980894">
              <w:rPr>
                <w:rFonts w:cs="Arial"/>
                <w:szCs w:val="20"/>
              </w:rPr>
              <w:t>4.1, 4.</w:t>
            </w:r>
            <w:r w:rsidR="00622B07" w:rsidRPr="00980894">
              <w:rPr>
                <w:rFonts w:cs="Arial"/>
                <w:szCs w:val="20"/>
              </w:rPr>
              <w:t>2</w:t>
            </w:r>
          </w:p>
        </w:tc>
        <w:tc>
          <w:tcPr>
            <w:tcW w:w="1440" w:type="dxa"/>
          </w:tcPr>
          <w:p w14:paraId="04DFF3D9" w14:textId="326C96DD" w:rsidR="00135F7B" w:rsidRPr="00980894" w:rsidRDefault="005F2C29" w:rsidP="002522B3">
            <w:pPr>
              <w:tabs>
                <w:tab w:val="left" w:pos="2329"/>
              </w:tabs>
              <w:rPr>
                <w:rFonts w:cs="Arial"/>
                <w:szCs w:val="20"/>
              </w:rPr>
            </w:pPr>
            <w:r w:rsidRPr="00980894">
              <w:t>1.5 hours</w:t>
            </w:r>
            <w:r w:rsidR="00135F7B" w:rsidRPr="00980894">
              <w:rPr>
                <w:b/>
              </w:rPr>
              <w:t xml:space="preserve"> </w:t>
            </w:r>
          </w:p>
        </w:tc>
      </w:tr>
      <w:tr w:rsidR="00135F7B" w:rsidRPr="00980894" w14:paraId="668D3E20" w14:textId="77777777" w:rsidTr="002522B3">
        <w:tc>
          <w:tcPr>
            <w:tcW w:w="10170" w:type="dxa"/>
            <w:gridSpan w:val="2"/>
            <w:tcMar>
              <w:top w:w="115" w:type="dxa"/>
              <w:left w:w="115" w:type="dxa"/>
              <w:bottom w:w="115" w:type="dxa"/>
              <w:right w:w="115" w:type="dxa"/>
            </w:tcMar>
          </w:tcPr>
          <w:p w14:paraId="5BCE1689" w14:textId="21FA805F" w:rsidR="009547F9" w:rsidRPr="00980894" w:rsidRDefault="00EA37BB" w:rsidP="007912FD">
            <w:pPr>
              <w:pStyle w:val="AssignmentsLevel1"/>
              <w:rPr>
                <w:b/>
              </w:rPr>
            </w:pPr>
            <w:r w:rsidRPr="00980894">
              <w:rPr>
                <w:b/>
              </w:rPr>
              <w:t>Discussion</w:t>
            </w:r>
            <w:r w:rsidR="00312996" w:rsidRPr="00980894">
              <w:rPr>
                <w:b/>
              </w:rPr>
              <w:t xml:space="preserve">: </w:t>
            </w:r>
            <w:r w:rsidR="007912FD" w:rsidRPr="00980894">
              <w:rPr>
                <w:b/>
              </w:rPr>
              <w:t>Identification</w:t>
            </w:r>
            <w:r w:rsidR="00FA4238" w:rsidRPr="00980894">
              <w:rPr>
                <w:b/>
              </w:rPr>
              <w:t xml:space="preserve"> of </w:t>
            </w:r>
            <w:r w:rsidR="009547F9" w:rsidRPr="00980894">
              <w:rPr>
                <w:b/>
              </w:rPr>
              <w:t>Restatement, Summaries,</w:t>
            </w:r>
            <w:r w:rsidR="00AB7B7F" w:rsidRPr="00980894">
              <w:rPr>
                <w:b/>
              </w:rPr>
              <w:t xml:space="preserve"> and</w:t>
            </w:r>
            <w:r w:rsidR="009547F9" w:rsidRPr="00980894">
              <w:rPr>
                <w:b/>
              </w:rPr>
              <w:t xml:space="preserve"> Open/Closed Questions/Probes </w:t>
            </w:r>
          </w:p>
          <w:p w14:paraId="580A7549" w14:textId="77777777" w:rsidR="009746BB" w:rsidRPr="00980894" w:rsidRDefault="009746BB" w:rsidP="007912FD">
            <w:pPr>
              <w:pStyle w:val="AssignmentsLevel1"/>
              <w:rPr>
                <w:b/>
              </w:rPr>
            </w:pPr>
          </w:p>
          <w:p w14:paraId="24425A45" w14:textId="2D66E312" w:rsidR="009746BB" w:rsidRPr="00980894" w:rsidRDefault="00BE4D21" w:rsidP="007912FD">
            <w:pPr>
              <w:pStyle w:val="AssignmentsLevel1"/>
            </w:pPr>
            <w:r w:rsidRPr="00980894">
              <w:t>You</w:t>
            </w:r>
            <w:r w:rsidR="00FB29D7" w:rsidRPr="00980894">
              <w:t xml:space="preserve">, </w:t>
            </w:r>
            <w:r w:rsidR="0005339E" w:rsidRPr="00980894">
              <w:t xml:space="preserve">Dr. </w:t>
            </w:r>
            <w:r w:rsidR="00662297" w:rsidRPr="00980894">
              <w:t xml:space="preserve">Doofemdortz </w:t>
            </w:r>
            <w:r w:rsidR="00603C5B" w:rsidRPr="00980894">
              <w:t>have</w:t>
            </w:r>
            <w:r w:rsidR="009746BB" w:rsidRPr="00980894">
              <w:t xml:space="preserve"> been </w:t>
            </w:r>
            <w:r w:rsidR="00CC60B4" w:rsidRPr="00980894">
              <w:t>hired as an objective evaluator</w:t>
            </w:r>
            <w:r w:rsidR="009746BB" w:rsidRPr="00980894">
              <w:t xml:space="preserve"> by “</w:t>
            </w:r>
            <w:r w:rsidR="001A70FA" w:rsidRPr="00980894">
              <w:t>t</w:t>
            </w:r>
            <w:r w:rsidR="009746BB" w:rsidRPr="00980894">
              <w:t xml:space="preserve">he </w:t>
            </w:r>
            <w:r w:rsidR="001A70FA" w:rsidRPr="00980894">
              <w:t>b</w:t>
            </w:r>
            <w:r w:rsidR="009746BB" w:rsidRPr="00980894">
              <w:t xml:space="preserve">est </w:t>
            </w:r>
            <w:r w:rsidR="001A70FA" w:rsidRPr="00980894">
              <w:t>p</w:t>
            </w:r>
            <w:r w:rsidR="009746BB" w:rsidRPr="00980894">
              <w:t xml:space="preserve">sychology </w:t>
            </w:r>
            <w:r w:rsidR="001A70FA" w:rsidRPr="00980894">
              <w:t>s</w:t>
            </w:r>
            <w:r w:rsidR="009746BB" w:rsidRPr="00980894">
              <w:t xml:space="preserve">chool in </w:t>
            </w:r>
            <w:r w:rsidR="00662297" w:rsidRPr="00980894">
              <w:t>your</w:t>
            </w:r>
            <w:r w:rsidR="009746BB" w:rsidRPr="00980894">
              <w:t xml:space="preserve"> </w:t>
            </w:r>
            <w:r w:rsidR="001A70FA" w:rsidRPr="00980894">
              <w:t>a</w:t>
            </w:r>
            <w:r w:rsidR="009746BB" w:rsidRPr="00980894">
              <w:t>rea” to ensure that one of their new therapy training video</w:t>
            </w:r>
            <w:r w:rsidR="00CC60B4" w:rsidRPr="00980894">
              <w:t xml:space="preserve">s is up to snuff. </w:t>
            </w:r>
            <w:r w:rsidR="009746BB" w:rsidRPr="00980894">
              <w:t xml:space="preserve">The school is concerned that this video may not demonstrate the </w:t>
            </w:r>
            <w:r w:rsidR="00CC60B4" w:rsidRPr="00980894">
              <w:t xml:space="preserve">therapy </w:t>
            </w:r>
            <w:r w:rsidR="009746BB" w:rsidRPr="00980894">
              <w:t xml:space="preserve">skills </w:t>
            </w:r>
            <w:r w:rsidR="00A15A35" w:rsidRPr="00980894">
              <w:t xml:space="preserve">they </w:t>
            </w:r>
            <w:r w:rsidR="00CC60B4" w:rsidRPr="00980894">
              <w:t>contracted for</w:t>
            </w:r>
            <w:r w:rsidR="009746BB" w:rsidRPr="00980894">
              <w:t xml:space="preserve">. </w:t>
            </w:r>
            <w:r w:rsidRPr="00980894">
              <w:t>You</w:t>
            </w:r>
            <w:r w:rsidR="00CC60B4" w:rsidRPr="00980894">
              <w:t xml:space="preserve"> enthusiastically t</w:t>
            </w:r>
            <w:r w:rsidRPr="00980894">
              <w:t>ook</w:t>
            </w:r>
            <w:r w:rsidR="00CC60B4" w:rsidRPr="00980894">
              <w:t xml:space="preserve"> on this assignment as </w:t>
            </w:r>
            <w:r w:rsidRPr="00980894">
              <w:t>you believe</w:t>
            </w:r>
            <w:r w:rsidR="00CC60B4" w:rsidRPr="00980894">
              <w:t xml:space="preserve"> that “if it needs fixing</w:t>
            </w:r>
            <w:r w:rsidR="00AB7B7F" w:rsidRPr="00980894">
              <w:t>,</w:t>
            </w:r>
            <w:r w:rsidR="00CC60B4" w:rsidRPr="00980894">
              <w:t xml:space="preserve"> I’m the only person who can do it!</w:t>
            </w:r>
            <w:r w:rsidR="00A15A35" w:rsidRPr="00980894">
              <w:t>”</w:t>
            </w:r>
            <w:r w:rsidR="00CC60B4" w:rsidRPr="00980894">
              <w:t xml:space="preserve"> </w:t>
            </w:r>
            <w:r w:rsidR="00A15A35" w:rsidRPr="00980894">
              <w:t>Besides</w:t>
            </w:r>
            <w:r w:rsidR="00AB7B7F" w:rsidRPr="00980894">
              <w:t>,</w:t>
            </w:r>
            <w:r w:rsidR="00A15A35" w:rsidRPr="00980894">
              <w:t xml:space="preserve"> they are willing to pay your outrageous fee!</w:t>
            </w:r>
            <w:r w:rsidR="00CC60B4" w:rsidRPr="00980894">
              <w:t xml:space="preserve">  </w:t>
            </w:r>
          </w:p>
          <w:p w14:paraId="691557D5" w14:textId="77777777" w:rsidR="00BE4D21" w:rsidRPr="00980894" w:rsidRDefault="00BE4D21" w:rsidP="00BE4D21">
            <w:pPr>
              <w:pStyle w:val="AssignmentsLevel1"/>
            </w:pPr>
          </w:p>
          <w:p w14:paraId="118C8714" w14:textId="4C96CC89" w:rsidR="009746BB" w:rsidRPr="00980894" w:rsidRDefault="009746BB" w:rsidP="00BE4D21">
            <w:pPr>
              <w:pStyle w:val="AssignmentsLevel1"/>
              <w:rPr>
                <w:rStyle w:val="Hyperlink"/>
                <w:color w:val="FF0000"/>
                <w:u w:val="none"/>
              </w:rPr>
            </w:pPr>
            <w:r w:rsidRPr="00980894">
              <w:rPr>
                <w:b/>
              </w:rPr>
              <w:t>Review</w:t>
            </w:r>
            <w:r w:rsidRPr="00980894">
              <w:t xml:space="preserve"> </w:t>
            </w:r>
            <w:hyperlink r:id="rId41" w:history="1">
              <w:r w:rsidRPr="00980894">
                <w:rPr>
                  <w:rStyle w:val="Hyperlink"/>
                </w:rPr>
                <w:t>Open and Closed Questions</w:t>
              </w:r>
            </w:hyperlink>
            <w:r w:rsidR="003F238E">
              <w:rPr>
                <w:rStyle w:val="Hyperlink"/>
                <w:color w:val="auto"/>
                <w:u w:val="none"/>
              </w:rPr>
              <w:t xml:space="preserve"> (7:19).</w:t>
            </w:r>
          </w:p>
          <w:p w14:paraId="5D5884CF" w14:textId="77777777" w:rsidR="00FB29D7" w:rsidRPr="00980894" w:rsidRDefault="00FB29D7" w:rsidP="00BE4D21">
            <w:pPr>
              <w:pStyle w:val="AssignmentsLevel1"/>
            </w:pPr>
          </w:p>
          <w:p w14:paraId="5782954D" w14:textId="52E1E1B4" w:rsidR="009746BB" w:rsidRPr="00980894" w:rsidRDefault="00516BA8" w:rsidP="00BE4D21">
            <w:pPr>
              <w:pStyle w:val="AssignmentsLevel1"/>
            </w:pPr>
            <w:r w:rsidRPr="006C0FC9">
              <w:rPr>
                <w:b/>
                <w:bCs/>
                <w:iCs/>
              </w:rPr>
              <w:t xml:space="preserve">Respond </w:t>
            </w:r>
            <w:r w:rsidRPr="006C0FC9">
              <w:rPr>
                <w:iCs/>
              </w:rPr>
              <w:t>to the following question by Thursday 11:59 p.m. (EST). Provide specific examples to support your answers:</w:t>
            </w:r>
            <w:r w:rsidR="009746BB" w:rsidRPr="00980894">
              <w:t xml:space="preserve">  </w:t>
            </w:r>
          </w:p>
          <w:p w14:paraId="30F31CDC" w14:textId="77777777" w:rsidR="00BE4D21" w:rsidRPr="00980894" w:rsidRDefault="00BE4D21" w:rsidP="00BE4D21">
            <w:pPr>
              <w:pStyle w:val="AssignmentsLevel1"/>
            </w:pPr>
          </w:p>
          <w:p w14:paraId="1765EBFF" w14:textId="306152B0" w:rsidR="009746BB" w:rsidRPr="00980894" w:rsidRDefault="00BE4D21" w:rsidP="00AC1CCC">
            <w:pPr>
              <w:pStyle w:val="AssignmentsLevel2"/>
            </w:pPr>
            <w:r w:rsidRPr="00AC1CCC">
              <w:t>U</w:t>
            </w:r>
            <w:r w:rsidR="009746BB" w:rsidRPr="00AC1CCC">
              <w:t>se</w:t>
            </w:r>
            <w:r w:rsidR="009746BB" w:rsidRPr="00980894">
              <w:t xml:space="preserve"> concrete examples and clear connections between what </w:t>
            </w:r>
            <w:r w:rsidRPr="00980894">
              <w:t>you</w:t>
            </w:r>
            <w:r w:rsidR="009746BB" w:rsidRPr="00980894">
              <w:t xml:space="preserve"> </w:t>
            </w:r>
            <w:r w:rsidR="00CC60B4" w:rsidRPr="00980894">
              <w:t>observed in the video</w:t>
            </w:r>
            <w:r w:rsidR="009746BB" w:rsidRPr="00980894">
              <w:t xml:space="preserve"> and the material in the text for this class and the videos for this week.</w:t>
            </w:r>
          </w:p>
          <w:p w14:paraId="2C569BE9" w14:textId="520EB236" w:rsidR="00EA37BB" w:rsidRPr="00516BA8" w:rsidRDefault="00EA37BB" w:rsidP="00516BA8">
            <w:pPr>
              <w:tabs>
                <w:tab w:val="left" w:pos="2329"/>
              </w:tabs>
              <w:rPr>
                <w:rFonts w:cs="Arial"/>
                <w:szCs w:val="20"/>
              </w:rPr>
            </w:pPr>
          </w:p>
          <w:p w14:paraId="337B6E8F" w14:textId="51EA27C2" w:rsidR="00135F7B" w:rsidRPr="00980894" w:rsidRDefault="001E0155" w:rsidP="001E0155">
            <w:pPr>
              <w:pStyle w:val="AssignmentsLevel1"/>
            </w:pPr>
            <w:r w:rsidRPr="006C0FC9">
              <w:rPr>
                <w:b/>
                <w:bCs/>
                <w:iCs/>
              </w:rPr>
              <w:t xml:space="preserve">Post </w:t>
            </w:r>
            <w:r w:rsidRPr="006C0FC9">
              <w:rPr>
                <w:iCs/>
              </w:rPr>
              <w:t xml:space="preserve">constructive criticism, clarification, additional questions, or your own relevant thoughts to three of your </w:t>
            </w:r>
            <w:r w:rsidRPr="006C0FC9">
              <w:rPr>
                <w:iCs/>
              </w:rPr>
              <w:lastRenderedPageBreak/>
              <w:t>classmates' posts by 11:59 p.m. (EST) on Sunday.</w:t>
            </w:r>
          </w:p>
        </w:tc>
        <w:tc>
          <w:tcPr>
            <w:tcW w:w="1440" w:type="dxa"/>
          </w:tcPr>
          <w:p w14:paraId="214D388C" w14:textId="165B46C2" w:rsidR="00135F7B" w:rsidRPr="00980894" w:rsidRDefault="00A11ED9" w:rsidP="002522B3">
            <w:pPr>
              <w:tabs>
                <w:tab w:val="left" w:pos="2329"/>
              </w:tabs>
              <w:rPr>
                <w:rFonts w:cs="Arial"/>
                <w:szCs w:val="20"/>
              </w:rPr>
            </w:pPr>
            <w:r w:rsidRPr="00980894">
              <w:rPr>
                <w:rFonts w:cs="Arial"/>
                <w:szCs w:val="20"/>
              </w:rPr>
              <w:lastRenderedPageBreak/>
              <w:t xml:space="preserve">4.1 </w:t>
            </w:r>
          </w:p>
        </w:tc>
        <w:tc>
          <w:tcPr>
            <w:tcW w:w="1440" w:type="dxa"/>
          </w:tcPr>
          <w:p w14:paraId="2A7F091C" w14:textId="2EC17118" w:rsidR="00135F7B" w:rsidRPr="00980894" w:rsidRDefault="005F2C29" w:rsidP="00622B07">
            <w:pPr>
              <w:tabs>
                <w:tab w:val="left" w:pos="2329"/>
              </w:tabs>
              <w:rPr>
                <w:rFonts w:cs="Arial"/>
                <w:szCs w:val="20"/>
              </w:rPr>
            </w:pPr>
            <w:r w:rsidRPr="00980894">
              <w:rPr>
                <w:rFonts w:cs="Arial"/>
                <w:szCs w:val="20"/>
              </w:rPr>
              <w:t xml:space="preserve">.75 hour </w:t>
            </w:r>
          </w:p>
        </w:tc>
      </w:tr>
      <w:tr w:rsidR="00355D6B" w:rsidRPr="00980894" w14:paraId="54C47279" w14:textId="77777777" w:rsidTr="002522B3">
        <w:tc>
          <w:tcPr>
            <w:tcW w:w="10170" w:type="dxa"/>
            <w:gridSpan w:val="2"/>
            <w:tcMar>
              <w:top w:w="115" w:type="dxa"/>
              <w:left w:w="115" w:type="dxa"/>
              <w:bottom w:w="115" w:type="dxa"/>
              <w:right w:w="115" w:type="dxa"/>
            </w:tcMar>
          </w:tcPr>
          <w:p w14:paraId="503067A3" w14:textId="4A0D8C99" w:rsidR="00355D6B" w:rsidRPr="00980894" w:rsidRDefault="00A15A35" w:rsidP="00355D6B">
            <w:pPr>
              <w:tabs>
                <w:tab w:val="left" w:pos="2329"/>
              </w:tabs>
              <w:rPr>
                <w:b/>
              </w:rPr>
            </w:pPr>
            <w:r w:rsidRPr="00980894">
              <w:rPr>
                <w:rFonts w:cs="Arial"/>
                <w:b/>
                <w:szCs w:val="20"/>
              </w:rPr>
              <w:t xml:space="preserve">Exercise and </w:t>
            </w:r>
            <w:r w:rsidR="005F2C29" w:rsidRPr="00980894">
              <w:rPr>
                <w:rFonts w:cs="Arial"/>
                <w:b/>
                <w:szCs w:val="20"/>
              </w:rPr>
              <w:t xml:space="preserve">Journal </w:t>
            </w:r>
            <w:r w:rsidR="001F3C9C" w:rsidRPr="00980894">
              <w:rPr>
                <w:rFonts w:cs="Arial"/>
                <w:b/>
                <w:szCs w:val="20"/>
              </w:rPr>
              <w:t>Reflection</w:t>
            </w:r>
            <w:r w:rsidR="00355D6B" w:rsidRPr="00980894">
              <w:rPr>
                <w:rFonts w:cs="Arial"/>
                <w:b/>
                <w:szCs w:val="20"/>
              </w:rPr>
              <w:t xml:space="preserve">: </w:t>
            </w:r>
            <w:r w:rsidR="009547F9" w:rsidRPr="00980894">
              <w:rPr>
                <w:b/>
              </w:rPr>
              <w:t>Restatement, Summaries,</w:t>
            </w:r>
            <w:r w:rsidR="00AB7B7F" w:rsidRPr="00980894">
              <w:rPr>
                <w:b/>
              </w:rPr>
              <w:t xml:space="preserve"> and</w:t>
            </w:r>
            <w:r w:rsidR="009547F9" w:rsidRPr="00980894">
              <w:rPr>
                <w:b/>
              </w:rPr>
              <w:t xml:space="preserve"> Open/Closed Questions/Probes </w:t>
            </w:r>
          </w:p>
          <w:p w14:paraId="79847BD1" w14:textId="77777777" w:rsidR="009547F9" w:rsidRPr="00980894" w:rsidRDefault="009547F9" w:rsidP="00355D6B">
            <w:pPr>
              <w:tabs>
                <w:tab w:val="left" w:pos="2329"/>
              </w:tabs>
              <w:rPr>
                <w:rFonts w:cs="Arial"/>
                <w:b/>
                <w:szCs w:val="20"/>
              </w:rPr>
            </w:pPr>
          </w:p>
          <w:p w14:paraId="462AB7FF" w14:textId="2B4BC4EA" w:rsidR="00355D6B" w:rsidRPr="00980894" w:rsidRDefault="00355D6B" w:rsidP="00355D6B">
            <w:pPr>
              <w:tabs>
                <w:tab w:val="left" w:pos="2329"/>
              </w:tabs>
              <w:rPr>
                <w:rFonts w:cs="Arial"/>
                <w:szCs w:val="20"/>
              </w:rPr>
            </w:pPr>
            <w:r w:rsidRPr="00980894">
              <w:rPr>
                <w:rFonts w:cs="Arial"/>
                <w:szCs w:val="20"/>
              </w:rPr>
              <w:t xml:space="preserve">At </w:t>
            </w:r>
            <w:r w:rsidRPr="00980894">
              <w:rPr>
                <w:rFonts w:cs="Arial"/>
                <w:b/>
                <w:szCs w:val="20"/>
              </w:rPr>
              <w:t>least three times</w:t>
            </w:r>
            <w:r w:rsidRPr="00980894">
              <w:rPr>
                <w:rFonts w:cs="Arial"/>
                <w:szCs w:val="20"/>
              </w:rPr>
              <w:t xml:space="preserve"> (the more you can do the better) this week</w:t>
            </w:r>
            <w:r w:rsidR="00AB7B7F" w:rsidRPr="00980894">
              <w:rPr>
                <w:rFonts w:cs="Arial"/>
                <w:szCs w:val="20"/>
              </w:rPr>
              <w:t>,</w:t>
            </w:r>
            <w:r w:rsidRPr="00980894">
              <w:rPr>
                <w:rFonts w:cs="Arial"/>
                <w:szCs w:val="20"/>
              </w:rPr>
              <w:t xml:space="preserve"> </w:t>
            </w:r>
            <w:r w:rsidR="00FA4238" w:rsidRPr="00980894">
              <w:rPr>
                <w:rFonts w:cs="Arial"/>
                <w:szCs w:val="20"/>
              </w:rPr>
              <w:t xml:space="preserve">sit with a significant person in your life while </w:t>
            </w:r>
            <w:r w:rsidR="00DC2746" w:rsidRPr="00980894">
              <w:rPr>
                <w:rFonts w:cs="Arial"/>
                <w:szCs w:val="20"/>
              </w:rPr>
              <w:t>he or she</w:t>
            </w:r>
            <w:r w:rsidR="00FA4238" w:rsidRPr="00980894">
              <w:rPr>
                <w:rFonts w:cs="Arial"/>
                <w:szCs w:val="20"/>
              </w:rPr>
              <w:t xml:space="preserve"> talk</w:t>
            </w:r>
            <w:r w:rsidR="00DC2746" w:rsidRPr="00980894">
              <w:rPr>
                <w:rFonts w:cs="Arial"/>
                <w:szCs w:val="20"/>
              </w:rPr>
              <w:t>s</w:t>
            </w:r>
            <w:r w:rsidR="00FA4238" w:rsidRPr="00980894">
              <w:rPr>
                <w:rFonts w:cs="Arial"/>
                <w:szCs w:val="20"/>
              </w:rPr>
              <w:t xml:space="preserve"> about </w:t>
            </w:r>
            <w:r w:rsidR="00DC2746" w:rsidRPr="00980894">
              <w:rPr>
                <w:rFonts w:cs="Arial"/>
                <w:szCs w:val="20"/>
              </w:rPr>
              <w:t>his or her</w:t>
            </w:r>
            <w:r w:rsidR="00FA4238" w:rsidRPr="00980894">
              <w:rPr>
                <w:rFonts w:cs="Arial"/>
                <w:szCs w:val="20"/>
              </w:rPr>
              <w:t xml:space="preserve"> day for 5</w:t>
            </w:r>
            <w:r w:rsidR="00AB7B7F" w:rsidRPr="00980894">
              <w:rPr>
                <w:rFonts w:cs="Arial"/>
                <w:szCs w:val="20"/>
              </w:rPr>
              <w:t>–</w:t>
            </w:r>
            <w:r w:rsidR="00FA4238" w:rsidRPr="00980894">
              <w:rPr>
                <w:rFonts w:cs="Arial"/>
                <w:szCs w:val="20"/>
              </w:rPr>
              <w:t xml:space="preserve">7 minutes </w:t>
            </w:r>
            <w:r w:rsidR="00DC2746" w:rsidRPr="00980894">
              <w:rPr>
                <w:rFonts w:cs="Arial"/>
                <w:szCs w:val="20"/>
              </w:rPr>
              <w:t>while</w:t>
            </w:r>
            <w:r w:rsidR="00FA4238" w:rsidRPr="00980894">
              <w:rPr>
                <w:rFonts w:cs="Arial"/>
                <w:szCs w:val="20"/>
              </w:rPr>
              <w:t xml:space="preserve"> you practice using </w:t>
            </w:r>
            <w:r w:rsidR="009547F9" w:rsidRPr="00980894">
              <w:t xml:space="preserve">restatement, summaries, </w:t>
            </w:r>
            <w:r w:rsidR="00AB7B7F" w:rsidRPr="00980894">
              <w:t xml:space="preserve">and </w:t>
            </w:r>
            <w:r w:rsidR="009547F9" w:rsidRPr="00980894">
              <w:t>open/closed questions/probes</w:t>
            </w:r>
            <w:r w:rsidR="009547F9" w:rsidRPr="00980894">
              <w:rPr>
                <w:b/>
              </w:rPr>
              <w:t xml:space="preserve"> </w:t>
            </w:r>
            <w:r w:rsidR="00FA4238" w:rsidRPr="00980894">
              <w:rPr>
                <w:rFonts w:cs="Arial"/>
                <w:szCs w:val="20"/>
              </w:rPr>
              <w:t xml:space="preserve">skills to enhance the discussion.  </w:t>
            </w:r>
          </w:p>
          <w:p w14:paraId="38521448" w14:textId="77777777" w:rsidR="00355D6B" w:rsidRPr="00980894" w:rsidRDefault="00355D6B" w:rsidP="00355D6B">
            <w:pPr>
              <w:tabs>
                <w:tab w:val="left" w:pos="2329"/>
              </w:tabs>
              <w:rPr>
                <w:rFonts w:cs="Arial"/>
                <w:szCs w:val="20"/>
              </w:rPr>
            </w:pPr>
          </w:p>
          <w:p w14:paraId="7718043C" w14:textId="14CE13AF" w:rsidR="00A15A35" w:rsidRPr="00980894" w:rsidRDefault="00DC2746" w:rsidP="00D30B55">
            <w:pPr>
              <w:rPr>
                <w:bCs/>
                <w:bdr w:val="none" w:sz="0" w:space="0" w:color="auto" w:frame="1"/>
              </w:rPr>
            </w:pPr>
            <w:r w:rsidRPr="00980894">
              <w:rPr>
                <w:b/>
              </w:rPr>
              <w:t>Write</w:t>
            </w:r>
            <w:r w:rsidRPr="00980894">
              <w:t xml:space="preserve"> 150 to 250 words covering the following</w:t>
            </w:r>
            <w:r w:rsidR="00A15A35" w:rsidRPr="00980894">
              <w:t xml:space="preserve"> </w:t>
            </w:r>
            <w:r w:rsidR="00A15A35" w:rsidRPr="00980894">
              <w:rPr>
                <w:bCs/>
                <w:bdr w:val="none" w:sz="0" w:space="0" w:color="auto" w:frame="1"/>
              </w:rPr>
              <w:t xml:space="preserve">in your </w:t>
            </w:r>
            <w:r w:rsidR="00BE365D" w:rsidRPr="00980894">
              <w:rPr>
                <w:bCs/>
                <w:bdr w:val="none" w:sz="0" w:space="0" w:color="auto" w:frame="1"/>
              </w:rPr>
              <w:t>j</w:t>
            </w:r>
            <w:r w:rsidR="00A15A35" w:rsidRPr="00980894">
              <w:rPr>
                <w:bCs/>
                <w:bdr w:val="none" w:sz="0" w:space="0" w:color="auto" w:frame="1"/>
              </w:rPr>
              <w:t>ournal:</w:t>
            </w:r>
          </w:p>
          <w:p w14:paraId="07AC4A79" w14:textId="77777777" w:rsidR="00AB7B7F" w:rsidRPr="00980894" w:rsidRDefault="00AB7B7F" w:rsidP="00D30B55"/>
          <w:p w14:paraId="459FA087" w14:textId="08756A60" w:rsidR="00355D6B" w:rsidRPr="00980894" w:rsidRDefault="00355D6B" w:rsidP="008F437B">
            <w:pPr>
              <w:pStyle w:val="AssignmentsLevel2"/>
            </w:pPr>
            <w:r w:rsidRPr="00980894">
              <w:t xml:space="preserve">How did you experience </w:t>
            </w:r>
            <w:r w:rsidR="00FA4238" w:rsidRPr="00980894">
              <w:t>using these skills</w:t>
            </w:r>
            <w:r w:rsidRPr="00980894">
              <w:t>?</w:t>
            </w:r>
          </w:p>
          <w:p w14:paraId="17DE2A52" w14:textId="6A5C588B" w:rsidR="00355D6B" w:rsidRPr="00980894" w:rsidRDefault="00355D6B" w:rsidP="008F437B">
            <w:pPr>
              <w:pStyle w:val="AssignmentsLevel2"/>
            </w:pPr>
            <w:r w:rsidRPr="00980894">
              <w:t>How well could you model the</w:t>
            </w:r>
            <w:r w:rsidR="00FA4238" w:rsidRPr="00980894">
              <w:t>se</w:t>
            </w:r>
            <w:r w:rsidRPr="00980894">
              <w:t xml:space="preserve"> skills? Which ones did you rely on the most</w:t>
            </w:r>
            <w:r w:rsidR="00AB7B7F" w:rsidRPr="00980894">
              <w:t>/</w:t>
            </w:r>
            <w:r w:rsidRPr="00980894">
              <w:t>the least?</w:t>
            </w:r>
          </w:p>
          <w:p w14:paraId="282E40CA" w14:textId="1531F55D" w:rsidR="00EA2635" w:rsidRPr="00980894" w:rsidRDefault="00355D6B" w:rsidP="008F437B">
            <w:pPr>
              <w:pStyle w:val="AssignmentsLevel2"/>
            </w:pPr>
            <w:r w:rsidRPr="00980894">
              <w:t xml:space="preserve">How </w:t>
            </w:r>
            <w:r w:rsidR="00FA4238" w:rsidRPr="00980894">
              <w:t>helpful did you find these skills in the discussion process</w:t>
            </w:r>
            <w:r w:rsidRPr="00980894">
              <w:t>?</w:t>
            </w:r>
          </w:p>
          <w:p w14:paraId="6E5C44B7" w14:textId="06EBCB3E" w:rsidR="00A3142B" w:rsidRPr="00980894" w:rsidRDefault="00A3142B" w:rsidP="008F437B">
            <w:pPr>
              <w:pStyle w:val="AssignmentsLevel2"/>
            </w:pPr>
            <w:r w:rsidRPr="00980894">
              <w:t>How could these skills be used in other areas of your life (family, social</w:t>
            </w:r>
            <w:r w:rsidR="00AB7B7F" w:rsidRPr="00980894">
              <w:t>,</w:t>
            </w:r>
            <w:r w:rsidRPr="00980894">
              <w:t xml:space="preserve"> or work)?</w:t>
            </w:r>
          </w:p>
          <w:p w14:paraId="389EA29D" w14:textId="4F0772E1" w:rsidR="00355D6B" w:rsidRPr="00980894" w:rsidRDefault="00AB7B7F" w:rsidP="008F437B">
            <w:pPr>
              <w:pStyle w:val="AssignmentsLevel2"/>
              <w:rPr>
                <w:b/>
              </w:rPr>
            </w:pPr>
            <w:r w:rsidRPr="00980894">
              <w:t>Is there a</w:t>
            </w:r>
            <w:r w:rsidR="00355D6B" w:rsidRPr="00980894">
              <w:t>nything else you would like to include</w:t>
            </w:r>
            <w:r w:rsidRPr="00980894">
              <w:t>?</w:t>
            </w:r>
          </w:p>
          <w:p w14:paraId="46810615" w14:textId="77777777" w:rsidR="001F3C9C" w:rsidRPr="00980894" w:rsidRDefault="001F3C9C" w:rsidP="001F3C9C">
            <w:pPr>
              <w:tabs>
                <w:tab w:val="left" w:pos="2329"/>
              </w:tabs>
              <w:rPr>
                <w:rFonts w:cs="Arial"/>
                <w:b/>
                <w:szCs w:val="20"/>
              </w:rPr>
            </w:pPr>
          </w:p>
          <w:p w14:paraId="38360D12" w14:textId="6BCEEEFD" w:rsidR="001F3C9C" w:rsidRPr="00980894" w:rsidRDefault="001F3C9C" w:rsidP="001F3C9C">
            <w:pPr>
              <w:tabs>
                <w:tab w:val="left" w:pos="2329"/>
              </w:tabs>
              <w:rPr>
                <w:rFonts w:cs="Arial"/>
                <w:b/>
                <w:szCs w:val="20"/>
              </w:rPr>
            </w:pPr>
            <w:r w:rsidRPr="00980894">
              <w:t>Remember</w:t>
            </w:r>
            <w:r w:rsidR="00AB7B7F" w:rsidRPr="00980894">
              <w:t>,</w:t>
            </w:r>
            <w:r w:rsidRPr="00980894">
              <w:t xml:space="preserve"> this is a Journal Reflection and as such you are required to be honest and open with your self-assessment. Students seeking the highest number of points possible for this assignment will be honest and open with themselves</w:t>
            </w:r>
            <w:r w:rsidR="00AB7B7F" w:rsidRPr="00980894">
              <w:t>.</w:t>
            </w:r>
          </w:p>
          <w:p w14:paraId="3FCDFF64" w14:textId="77777777" w:rsidR="00EA2635" w:rsidRPr="00980894" w:rsidRDefault="00EA2635" w:rsidP="00EA2635">
            <w:pPr>
              <w:tabs>
                <w:tab w:val="left" w:pos="2329"/>
              </w:tabs>
              <w:rPr>
                <w:rFonts w:cs="Arial"/>
                <w:b/>
                <w:szCs w:val="20"/>
              </w:rPr>
            </w:pPr>
          </w:p>
          <w:p w14:paraId="09876DB2" w14:textId="40E57EE8" w:rsidR="00EA2635" w:rsidRPr="00980894" w:rsidRDefault="004F686B" w:rsidP="00EA2635">
            <w:pPr>
              <w:tabs>
                <w:tab w:val="left" w:pos="2329"/>
              </w:tabs>
              <w:rPr>
                <w:rFonts w:cs="Arial"/>
                <w:b/>
                <w:szCs w:val="20"/>
              </w:rPr>
            </w:pPr>
            <w:r w:rsidRPr="00980894">
              <w:rPr>
                <w:b/>
              </w:rPr>
              <w:t>Submit</w:t>
            </w:r>
            <w:r w:rsidRPr="00980894">
              <w:t xml:space="preserve"> your journal reflection</w:t>
            </w:r>
            <w:r w:rsidR="00EA2635" w:rsidRPr="00980894">
              <w:t xml:space="preserve"> by 11:59 p.m. (Eastern time) on Sunday.</w:t>
            </w:r>
          </w:p>
        </w:tc>
        <w:tc>
          <w:tcPr>
            <w:tcW w:w="1440" w:type="dxa"/>
          </w:tcPr>
          <w:p w14:paraId="2B880282" w14:textId="1D1271F4" w:rsidR="00355D6B" w:rsidRPr="00980894" w:rsidRDefault="00A11ED9" w:rsidP="002522B3">
            <w:pPr>
              <w:tabs>
                <w:tab w:val="left" w:pos="2329"/>
              </w:tabs>
              <w:rPr>
                <w:rFonts w:cs="Arial"/>
                <w:szCs w:val="20"/>
              </w:rPr>
            </w:pPr>
            <w:r w:rsidRPr="00980894">
              <w:rPr>
                <w:rFonts w:cs="Arial"/>
                <w:szCs w:val="20"/>
              </w:rPr>
              <w:t>4.1, 4.</w:t>
            </w:r>
            <w:r w:rsidR="00622B07" w:rsidRPr="00980894">
              <w:rPr>
                <w:rFonts w:cs="Arial"/>
                <w:szCs w:val="20"/>
              </w:rPr>
              <w:t>2</w:t>
            </w:r>
          </w:p>
        </w:tc>
        <w:tc>
          <w:tcPr>
            <w:tcW w:w="1440" w:type="dxa"/>
          </w:tcPr>
          <w:p w14:paraId="1BD4FB96" w14:textId="74EE604E" w:rsidR="00355D6B" w:rsidRPr="00980894" w:rsidRDefault="005F2C29" w:rsidP="002522B3">
            <w:pPr>
              <w:tabs>
                <w:tab w:val="left" w:pos="2329"/>
              </w:tabs>
              <w:rPr>
                <w:rFonts w:cs="Arial"/>
                <w:szCs w:val="20"/>
              </w:rPr>
            </w:pPr>
            <w:r w:rsidRPr="00980894">
              <w:rPr>
                <w:rFonts w:cs="Arial"/>
                <w:szCs w:val="20"/>
              </w:rPr>
              <w:t>2 hours</w:t>
            </w:r>
          </w:p>
        </w:tc>
      </w:tr>
      <w:tr w:rsidR="00355D6B" w:rsidRPr="00980894" w14:paraId="414F32AE" w14:textId="77777777" w:rsidTr="002522B3">
        <w:tc>
          <w:tcPr>
            <w:tcW w:w="10170" w:type="dxa"/>
            <w:gridSpan w:val="2"/>
            <w:tcMar>
              <w:top w:w="115" w:type="dxa"/>
              <w:left w:w="115" w:type="dxa"/>
              <w:bottom w:w="115" w:type="dxa"/>
              <w:right w:w="115" w:type="dxa"/>
            </w:tcMar>
          </w:tcPr>
          <w:p w14:paraId="19E5D8C6" w14:textId="7CB34429" w:rsidR="00FA4238" w:rsidRPr="00980894" w:rsidRDefault="00FA4238" w:rsidP="00FA4238">
            <w:pPr>
              <w:tabs>
                <w:tab w:val="left" w:pos="2329"/>
              </w:tabs>
              <w:rPr>
                <w:color w:val="FF0000"/>
              </w:rPr>
            </w:pPr>
            <w:r w:rsidRPr="00980894">
              <w:rPr>
                <w:rFonts w:cs="Arial"/>
                <w:b/>
                <w:szCs w:val="20"/>
              </w:rPr>
              <w:t>Video</w:t>
            </w:r>
            <w:r w:rsidR="00DC2746" w:rsidRPr="00980894">
              <w:rPr>
                <w:rFonts w:cs="Arial"/>
                <w:b/>
                <w:szCs w:val="20"/>
              </w:rPr>
              <w:t xml:space="preserve"> </w:t>
            </w:r>
            <w:r w:rsidRPr="00980894">
              <w:rPr>
                <w:b/>
              </w:rPr>
              <w:t xml:space="preserve">Role Play: Application of </w:t>
            </w:r>
            <w:r w:rsidR="009547F9" w:rsidRPr="00980894">
              <w:rPr>
                <w:b/>
              </w:rPr>
              <w:t xml:space="preserve">Restatement, Summaries, </w:t>
            </w:r>
            <w:r w:rsidR="00AB7B7F" w:rsidRPr="00980894">
              <w:rPr>
                <w:b/>
              </w:rPr>
              <w:t xml:space="preserve">and </w:t>
            </w:r>
            <w:r w:rsidR="009547F9" w:rsidRPr="00980894">
              <w:rPr>
                <w:b/>
              </w:rPr>
              <w:t xml:space="preserve">Open/Closed Questions/Probes </w:t>
            </w:r>
            <w:r w:rsidRPr="00980894">
              <w:rPr>
                <w:b/>
              </w:rPr>
              <w:t>Skills</w:t>
            </w:r>
            <w:r w:rsidR="00A15A35" w:rsidRPr="00980894">
              <w:rPr>
                <w:b/>
              </w:rPr>
              <w:t xml:space="preserve"> </w:t>
            </w:r>
            <w:r w:rsidR="00AB7B7F" w:rsidRPr="00980894">
              <w:rPr>
                <w:b/>
              </w:rPr>
              <w:t>W</w:t>
            </w:r>
            <w:r w:rsidR="00A15A35" w:rsidRPr="00980894">
              <w:rPr>
                <w:b/>
              </w:rPr>
              <w:t>ith Group Feedback</w:t>
            </w:r>
          </w:p>
          <w:p w14:paraId="21B9D5FC" w14:textId="3BA75DD1" w:rsidR="00FA4238" w:rsidRDefault="00FA4238" w:rsidP="00FA4238">
            <w:pPr>
              <w:tabs>
                <w:tab w:val="left" w:pos="2329"/>
              </w:tabs>
            </w:pPr>
          </w:p>
          <w:p w14:paraId="02DF278F" w14:textId="77777777" w:rsidR="004B2C3C" w:rsidRDefault="004B2C3C" w:rsidP="004B2C3C">
            <w:r w:rsidRPr="00750C5F">
              <w:rPr>
                <w:b/>
              </w:rPr>
              <w:t>Resource</w:t>
            </w:r>
            <w:r>
              <w:t xml:space="preserve">: </w:t>
            </w:r>
            <w:hyperlink r:id="rId42" w:history="1">
              <w:r w:rsidRPr="00750C5F">
                <w:rPr>
                  <w:rStyle w:val="Hyperlink"/>
                </w:rPr>
                <w:t>Upload videos to YouTube</w:t>
              </w:r>
            </w:hyperlink>
          </w:p>
          <w:p w14:paraId="3EEBFACA" w14:textId="6F89E235" w:rsidR="004B2C3C" w:rsidRPr="00980894" w:rsidRDefault="004B2C3C" w:rsidP="00FA4238">
            <w:pPr>
              <w:tabs>
                <w:tab w:val="left" w:pos="2329"/>
              </w:tabs>
            </w:pPr>
          </w:p>
          <w:p w14:paraId="1939C6F8" w14:textId="1E4AFD12" w:rsidR="00AB7B7F" w:rsidRPr="00980894" w:rsidRDefault="00620DA6" w:rsidP="00D30B55">
            <w:r w:rsidRPr="00980894">
              <w:rPr>
                <w:b/>
              </w:rPr>
              <w:t>Create</w:t>
            </w:r>
            <w:r w:rsidRPr="00980894">
              <w:t xml:space="preserve"> a mock 5-minute counseling session role play video using a</w:t>
            </w:r>
            <w:r w:rsidR="00AF501E" w:rsidRPr="00980894">
              <w:t xml:space="preserve"> webcam</w:t>
            </w:r>
            <w:r w:rsidR="000C074D">
              <w:t xml:space="preserve"> or</w:t>
            </w:r>
            <w:r w:rsidR="00AF501E" w:rsidRPr="00980894">
              <w:t xml:space="preserve"> phone</w:t>
            </w:r>
            <w:r w:rsidRPr="00980894">
              <w:t>. D</w:t>
            </w:r>
            <w:r w:rsidR="00FA4238" w:rsidRPr="00980894">
              <w:t xml:space="preserve">emonstrate the </w:t>
            </w:r>
            <w:r w:rsidR="00AB7B7F" w:rsidRPr="00980894">
              <w:t>c</w:t>
            </w:r>
            <w:r w:rsidR="00FA4238" w:rsidRPr="00980894">
              <w:t xml:space="preserve">ore and </w:t>
            </w:r>
            <w:r w:rsidR="00AB7B7F" w:rsidRPr="00980894">
              <w:t>f</w:t>
            </w:r>
            <w:r w:rsidR="00FA4238" w:rsidRPr="00980894">
              <w:t xml:space="preserve">acilitative </w:t>
            </w:r>
            <w:r w:rsidR="00AB7B7F" w:rsidRPr="00980894">
              <w:t>c</w:t>
            </w:r>
            <w:r w:rsidR="00FA4238" w:rsidRPr="00980894">
              <w:t>onditions</w:t>
            </w:r>
            <w:r w:rsidR="00AB7B7F" w:rsidRPr="00980894">
              <w:t>;</w:t>
            </w:r>
            <w:r w:rsidR="00FA4238" w:rsidRPr="00980894">
              <w:t xml:space="preserve"> the </w:t>
            </w:r>
            <w:r w:rsidR="00AB7B7F" w:rsidRPr="00980894">
              <w:t>a</w:t>
            </w:r>
            <w:r w:rsidR="00FA4238" w:rsidRPr="00980894">
              <w:t xml:space="preserve">ttending, </w:t>
            </w:r>
            <w:r w:rsidR="00AB7B7F" w:rsidRPr="00980894">
              <w:t>l</w:t>
            </w:r>
            <w:r w:rsidR="00FA4238" w:rsidRPr="00980894">
              <w:t>istening</w:t>
            </w:r>
            <w:r w:rsidR="00AB7B7F" w:rsidRPr="00980894">
              <w:t>,</w:t>
            </w:r>
            <w:r w:rsidR="00FA4238" w:rsidRPr="00980894">
              <w:t xml:space="preserve"> and </w:t>
            </w:r>
            <w:r w:rsidR="00AB7B7F" w:rsidRPr="00980894">
              <w:t>o</w:t>
            </w:r>
            <w:r w:rsidR="00FA4238" w:rsidRPr="00980894">
              <w:t>bserv</w:t>
            </w:r>
            <w:r w:rsidR="00AB7B7F" w:rsidRPr="00980894">
              <w:t>ing</w:t>
            </w:r>
            <w:r w:rsidR="00FA4238" w:rsidRPr="00980894">
              <w:t xml:space="preserve"> </w:t>
            </w:r>
            <w:r w:rsidR="00AB7B7F" w:rsidRPr="00980894">
              <w:t>s</w:t>
            </w:r>
            <w:r w:rsidR="00FA4238" w:rsidRPr="00980894">
              <w:t>kills</w:t>
            </w:r>
            <w:r w:rsidR="00AB7B7F" w:rsidRPr="00980894">
              <w:t>;</w:t>
            </w:r>
            <w:r w:rsidR="00FA4238" w:rsidRPr="00980894">
              <w:t xml:space="preserve"> and the </w:t>
            </w:r>
            <w:r w:rsidR="00AB7B7F" w:rsidRPr="00980894">
              <w:t>r</w:t>
            </w:r>
            <w:r w:rsidR="009547F9" w:rsidRPr="00980894">
              <w:t xml:space="preserve">estatement, </w:t>
            </w:r>
            <w:r w:rsidR="00AB7B7F" w:rsidRPr="00980894">
              <w:t>s</w:t>
            </w:r>
            <w:r w:rsidR="009547F9" w:rsidRPr="00980894">
              <w:t xml:space="preserve">ummaries, </w:t>
            </w:r>
            <w:r w:rsidR="00AB7B7F" w:rsidRPr="00980894">
              <w:t>and o</w:t>
            </w:r>
            <w:r w:rsidR="009547F9" w:rsidRPr="00980894">
              <w:t>pen/</w:t>
            </w:r>
            <w:r w:rsidR="00AB7B7F" w:rsidRPr="00980894">
              <w:t>c</w:t>
            </w:r>
            <w:r w:rsidR="009547F9" w:rsidRPr="00980894">
              <w:t xml:space="preserve">losed </w:t>
            </w:r>
            <w:r w:rsidR="00AB7B7F" w:rsidRPr="00980894">
              <w:t>q</w:t>
            </w:r>
            <w:r w:rsidR="009547F9" w:rsidRPr="00980894">
              <w:t>uestions/</w:t>
            </w:r>
            <w:r w:rsidR="00AB7B7F" w:rsidRPr="00980894">
              <w:t>p</w:t>
            </w:r>
            <w:r w:rsidR="009547F9" w:rsidRPr="00980894">
              <w:t xml:space="preserve">robes </w:t>
            </w:r>
            <w:r w:rsidR="00FA4238" w:rsidRPr="00980894">
              <w:t xml:space="preserve">you learned about this week. </w:t>
            </w:r>
          </w:p>
          <w:p w14:paraId="12DD6E9C" w14:textId="77777777" w:rsidR="00AB7B7F" w:rsidRPr="00980894" w:rsidRDefault="00AB7B7F" w:rsidP="00D30B55"/>
          <w:p w14:paraId="7152E4E8" w14:textId="20245712" w:rsidR="00FA4238" w:rsidRPr="00980894" w:rsidRDefault="00620DA6" w:rsidP="00D30B55">
            <w:r w:rsidRPr="00980894">
              <w:t>What you need to do to prepare to record this video:</w:t>
            </w:r>
          </w:p>
          <w:p w14:paraId="1424999C" w14:textId="77777777" w:rsidR="00FA4238" w:rsidRPr="00980894" w:rsidRDefault="00FA4238" w:rsidP="00D30B55"/>
          <w:p w14:paraId="3D6EB195" w14:textId="33AC3B32" w:rsidR="00F67A5A" w:rsidRPr="00980894" w:rsidRDefault="00F67A5A" w:rsidP="00D30B55">
            <w:pPr>
              <w:pStyle w:val="ListParagraph"/>
              <w:numPr>
                <w:ilvl w:val="0"/>
                <w:numId w:val="29"/>
              </w:numPr>
              <w:ind w:left="395"/>
            </w:pPr>
            <w:r w:rsidRPr="00980894">
              <w:t xml:space="preserve">Do not script this out! Scripting it out will make the process much more difficult. I want to see your skill development.  </w:t>
            </w:r>
          </w:p>
          <w:p w14:paraId="2890421F" w14:textId="77777777" w:rsidR="00BE365D" w:rsidRPr="00980894" w:rsidRDefault="00BE365D" w:rsidP="00D30B55">
            <w:pPr>
              <w:pStyle w:val="ListParagraph"/>
              <w:ind w:left="395"/>
            </w:pPr>
          </w:p>
          <w:p w14:paraId="5A9F8515" w14:textId="3898C2B9" w:rsidR="00F67A5A" w:rsidRPr="00980894" w:rsidRDefault="00F67A5A" w:rsidP="00D30B55">
            <w:pPr>
              <w:pStyle w:val="ListParagraph"/>
              <w:numPr>
                <w:ilvl w:val="0"/>
                <w:numId w:val="29"/>
              </w:numPr>
              <w:ind w:left="395"/>
            </w:pPr>
            <w:r w:rsidRPr="00980894">
              <w:t>Do not have papers or writing material</w:t>
            </w:r>
            <w:r w:rsidR="00A31D9B" w:rsidRPr="00980894">
              <w:t>s</w:t>
            </w:r>
            <w:r w:rsidRPr="00980894">
              <w:t xml:space="preserve"> in your possession during the mock session.</w:t>
            </w:r>
          </w:p>
          <w:p w14:paraId="414569BE" w14:textId="77777777" w:rsidR="00BE365D" w:rsidRPr="00980894" w:rsidRDefault="00BE365D" w:rsidP="00D30B55">
            <w:pPr>
              <w:pStyle w:val="ListParagraph"/>
              <w:ind w:left="395"/>
            </w:pPr>
          </w:p>
          <w:p w14:paraId="34C15C4F" w14:textId="36CEDFDD" w:rsidR="00F67A5A" w:rsidRPr="00980894" w:rsidRDefault="00F67A5A" w:rsidP="00D30B55">
            <w:pPr>
              <w:pStyle w:val="ListParagraph"/>
              <w:numPr>
                <w:ilvl w:val="0"/>
                <w:numId w:val="29"/>
              </w:numPr>
              <w:ind w:left="395"/>
            </w:pPr>
            <w:r w:rsidRPr="00980894">
              <w:lastRenderedPageBreak/>
              <w:t>Find an individual who is willing to be a role play client and have him or her choose one of the topics in Exhibit 1.1 on p</w:t>
            </w:r>
            <w:r w:rsidR="00AB7B7F" w:rsidRPr="00980894">
              <w:t>.</w:t>
            </w:r>
            <w:r w:rsidRPr="00980894">
              <w:t xml:space="preserve"> 19 of your text. The best person to use would be an acquaintance or a friend of a friend. I strongly suggest you do not use a family member or a </w:t>
            </w:r>
            <w:r w:rsidR="00AB7B7F" w:rsidRPr="00980894">
              <w:t xml:space="preserve">close </w:t>
            </w:r>
            <w:r w:rsidRPr="00980894">
              <w:t>friend as they will be more guarded and less spontaneous</w:t>
            </w:r>
            <w:r w:rsidR="00AB7B7F" w:rsidRPr="00980894">
              <w:t>,</w:t>
            </w:r>
            <w:r w:rsidRPr="00980894">
              <w:t xml:space="preserve"> making the role play harder for you.</w:t>
            </w:r>
          </w:p>
          <w:p w14:paraId="1EF666A2" w14:textId="77777777" w:rsidR="00BE365D" w:rsidRPr="00980894" w:rsidRDefault="00BE365D" w:rsidP="00D30B55">
            <w:pPr>
              <w:pStyle w:val="ListParagraph"/>
              <w:ind w:left="395"/>
            </w:pPr>
          </w:p>
          <w:p w14:paraId="78FF08D4" w14:textId="7AE916D7" w:rsidR="00F67A5A" w:rsidRPr="00980894" w:rsidRDefault="00F67A5A" w:rsidP="00D30B55">
            <w:pPr>
              <w:pStyle w:val="ListParagraph"/>
              <w:numPr>
                <w:ilvl w:val="0"/>
                <w:numId w:val="29"/>
              </w:numPr>
              <w:ind w:left="395"/>
            </w:pPr>
            <w:r w:rsidRPr="00980894">
              <w:t>Practice the skills required (</w:t>
            </w:r>
            <w:r w:rsidR="00AB7B7F" w:rsidRPr="00980894">
              <w:t>c</w:t>
            </w:r>
            <w:r w:rsidRPr="00980894">
              <w:t xml:space="preserve">ore and </w:t>
            </w:r>
            <w:r w:rsidR="00AB7B7F" w:rsidRPr="00980894">
              <w:t>f</w:t>
            </w:r>
            <w:r w:rsidRPr="00980894">
              <w:t xml:space="preserve">acilitative </w:t>
            </w:r>
            <w:r w:rsidR="00AB7B7F" w:rsidRPr="00980894">
              <w:t>c</w:t>
            </w:r>
            <w:r w:rsidRPr="00980894">
              <w:t>onditions</w:t>
            </w:r>
            <w:r w:rsidR="00620DA6" w:rsidRPr="00980894">
              <w:t xml:space="preserve">; </w:t>
            </w:r>
            <w:r w:rsidR="00AB7B7F" w:rsidRPr="00980894">
              <w:t>a</w:t>
            </w:r>
            <w:r w:rsidR="00620DA6" w:rsidRPr="00980894">
              <w:t xml:space="preserve">ttending, </w:t>
            </w:r>
            <w:r w:rsidR="00AB7B7F" w:rsidRPr="00980894">
              <w:t>l</w:t>
            </w:r>
            <w:r w:rsidR="00620DA6" w:rsidRPr="00980894">
              <w:t xml:space="preserve">istening, </w:t>
            </w:r>
            <w:r w:rsidR="00AB7B7F" w:rsidRPr="00980894">
              <w:t>and o</w:t>
            </w:r>
            <w:r w:rsidR="00620DA6" w:rsidRPr="00980894">
              <w:t>bserv</w:t>
            </w:r>
            <w:r w:rsidR="00AB7B7F" w:rsidRPr="00980894">
              <w:t>ing; and</w:t>
            </w:r>
            <w:r w:rsidR="00620DA6" w:rsidRPr="00980894">
              <w:t xml:space="preserve"> </w:t>
            </w:r>
            <w:r w:rsidR="00AB7B7F" w:rsidRPr="00980894">
              <w:t>r</w:t>
            </w:r>
            <w:r w:rsidR="00620DA6" w:rsidRPr="00980894">
              <w:t xml:space="preserve">estatement, </w:t>
            </w:r>
            <w:r w:rsidR="00AB7B7F" w:rsidRPr="00980894">
              <w:t>s</w:t>
            </w:r>
            <w:r w:rsidR="00620DA6" w:rsidRPr="00980894">
              <w:t xml:space="preserve">ummaries, </w:t>
            </w:r>
            <w:r w:rsidR="00AB7B7F" w:rsidRPr="00980894">
              <w:t>and o</w:t>
            </w:r>
            <w:r w:rsidR="00620DA6" w:rsidRPr="00980894">
              <w:t>pen/</w:t>
            </w:r>
            <w:r w:rsidR="00AB7B7F" w:rsidRPr="00980894">
              <w:t>c</w:t>
            </w:r>
            <w:r w:rsidR="00620DA6" w:rsidRPr="00980894">
              <w:t xml:space="preserve">losed </w:t>
            </w:r>
            <w:r w:rsidR="00AB7B7F" w:rsidRPr="00980894">
              <w:t>q</w:t>
            </w:r>
            <w:r w:rsidR="00620DA6" w:rsidRPr="00980894">
              <w:t>uestions/</w:t>
            </w:r>
            <w:r w:rsidR="00AB7B7F" w:rsidRPr="00980894">
              <w:t>p</w:t>
            </w:r>
            <w:r w:rsidR="00620DA6" w:rsidRPr="00980894">
              <w:t>robes skills</w:t>
            </w:r>
            <w:r w:rsidRPr="00980894">
              <w:t xml:space="preserve">) </w:t>
            </w:r>
            <w:r w:rsidR="00AB7B7F" w:rsidRPr="00980894">
              <w:t>un</w:t>
            </w:r>
            <w:r w:rsidRPr="00980894">
              <w:t>til you feel okay using the conditions before recording the session. Remember</w:t>
            </w:r>
            <w:r w:rsidR="00AB7B7F" w:rsidRPr="00980894">
              <w:t>,</w:t>
            </w:r>
            <w:r w:rsidRPr="00980894">
              <w:t xml:space="preserve"> you will never ever feel 100% ready. If you get to feeling 60% ready</w:t>
            </w:r>
            <w:r w:rsidR="00AB7B7F" w:rsidRPr="00980894">
              <w:t>,</w:t>
            </w:r>
            <w:r w:rsidRPr="00980894">
              <w:t xml:space="preserve"> that is enough.  </w:t>
            </w:r>
          </w:p>
          <w:p w14:paraId="6DCC08B3" w14:textId="77777777" w:rsidR="00BE365D" w:rsidRPr="00980894" w:rsidRDefault="00BE365D" w:rsidP="00D30B55">
            <w:pPr>
              <w:pStyle w:val="ListParagraph"/>
              <w:ind w:left="395"/>
            </w:pPr>
          </w:p>
          <w:p w14:paraId="6B02ADD1" w14:textId="3191E0F6" w:rsidR="00F67A5A" w:rsidRPr="00980894" w:rsidRDefault="00F67A5A" w:rsidP="00D30B55">
            <w:pPr>
              <w:pStyle w:val="ListParagraph"/>
              <w:numPr>
                <w:ilvl w:val="0"/>
                <w:numId w:val="29"/>
              </w:numPr>
              <w:ind w:left="395"/>
            </w:pPr>
            <w:r w:rsidRPr="00980894">
              <w:t>Do your best and do</w:t>
            </w:r>
            <w:r w:rsidR="00AB7B7F" w:rsidRPr="00980894">
              <w:t xml:space="preserve"> </w:t>
            </w:r>
            <w:r w:rsidRPr="00980894">
              <w:t>n</w:t>
            </w:r>
            <w:r w:rsidR="00AB7B7F" w:rsidRPr="00980894">
              <w:t>o</w:t>
            </w:r>
            <w:r w:rsidRPr="00980894">
              <w:t xml:space="preserve">t fret. You are learning and now is the time to make any mistakes! </w:t>
            </w:r>
          </w:p>
          <w:p w14:paraId="60D30E0E" w14:textId="77777777" w:rsidR="00F67A5A" w:rsidRPr="00980894" w:rsidRDefault="00F67A5A" w:rsidP="00D30B55"/>
          <w:p w14:paraId="75B75FBE" w14:textId="77777777" w:rsidR="000C074D" w:rsidRDefault="000C074D" w:rsidP="000C074D">
            <w:r>
              <w:rPr>
                <w:b/>
              </w:rPr>
              <w:t>Upload</w:t>
            </w:r>
            <w:r w:rsidRPr="000C074D">
              <w:t xml:space="preserve"> your video to YouTube.</w:t>
            </w:r>
          </w:p>
          <w:p w14:paraId="16E0E048" w14:textId="77777777" w:rsidR="000C074D" w:rsidRDefault="000C074D" w:rsidP="000C074D">
            <w:pPr>
              <w:rPr>
                <w:b/>
              </w:rPr>
            </w:pPr>
          </w:p>
          <w:p w14:paraId="4C08DF21" w14:textId="15A1E95B" w:rsidR="000C074D" w:rsidRPr="00980894" w:rsidRDefault="000C074D" w:rsidP="000C074D">
            <w:r w:rsidRPr="00980894">
              <w:rPr>
                <w:b/>
              </w:rPr>
              <w:t>Post</w:t>
            </w:r>
            <w:r w:rsidRPr="00980894">
              <w:t xml:space="preserve"> a link to your video to the discussion board by 11:59 p.m. (Eastern time) Thursday.</w:t>
            </w:r>
          </w:p>
          <w:p w14:paraId="72622913" w14:textId="77777777" w:rsidR="00F67A5A" w:rsidRPr="00980894" w:rsidRDefault="00F67A5A" w:rsidP="00D30B55"/>
          <w:p w14:paraId="1F5D7012" w14:textId="2A07B493" w:rsidR="00355D6B" w:rsidRPr="00980894" w:rsidRDefault="00F67A5A" w:rsidP="00D30B55">
            <w:r w:rsidRPr="00980894">
              <w:rPr>
                <w:b/>
              </w:rPr>
              <w:t>Review</w:t>
            </w:r>
            <w:r w:rsidRPr="00980894">
              <w:t xml:space="preserve"> your group members</w:t>
            </w:r>
            <w:r w:rsidR="00AB7B7F" w:rsidRPr="00980894">
              <w:t>'</w:t>
            </w:r>
            <w:r w:rsidRPr="00980894">
              <w:t xml:space="preserve"> videos. Give positive feedback on each of your group member’s videos by 11:59 </w:t>
            </w:r>
            <w:r w:rsidR="00AB7B7F" w:rsidRPr="00980894">
              <w:t xml:space="preserve">p.m. </w:t>
            </w:r>
            <w:r w:rsidRPr="00980894">
              <w:t xml:space="preserve">(Eastern </w:t>
            </w:r>
            <w:r w:rsidR="00AB7B7F" w:rsidRPr="00980894">
              <w:t>t</w:t>
            </w:r>
            <w:r w:rsidRPr="00980894">
              <w:t xml:space="preserve">ime) Sunday. Pay particular attention to what went well. Be specific in terms of the skills that were required to be used for this assignment.  </w:t>
            </w:r>
          </w:p>
        </w:tc>
        <w:tc>
          <w:tcPr>
            <w:tcW w:w="1440" w:type="dxa"/>
          </w:tcPr>
          <w:p w14:paraId="5EA128BF" w14:textId="24101563" w:rsidR="00355D6B" w:rsidRPr="00980894" w:rsidRDefault="00A15A35" w:rsidP="00622B07">
            <w:pPr>
              <w:tabs>
                <w:tab w:val="left" w:pos="2329"/>
              </w:tabs>
              <w:rPr>
                <w:rFonts w:cs="Arial"/>
                <w:szCs w:val="20"/>
              </w:rPr>
            </w:pPr>
            <w:r w:rsidRPr="00980894">
              <w:rPr>
                <w:rFonts w:cs="Arial"/>
                <w:szCs w:val="20"/>
              </w:rPr>
              <w:lastRenderedPageBreak/>
              <w:t xml:space="preserve">2.1, </w:t>
            </w:r>
            <w:r w:rsidR="00622B07" w:rsidRPr="00980894">
              <w:rPr>
                <w:rFonts w:cs="Arial"/>
                <w:szCs w:val="20"/>
              </w:rPr>
              <w:t xml:space="preserve">3.1, </w:t>
            </w:r>
            <w:r w:rsidR="00A11ED9" w:rsidRPr="00980894">
              <w:rPr>
                <w:rFonts w:cs="Arial"/>
                <w:szCs w:val="20"/>
              </w:rPr>
              <w:t>4.1, 4.</w:t>
            </w:r>
            <w:r w:rsidR="00622B07" w:rsidRPr="00980894">
              <w:rPr>
                <w:rFonts w:cs="Arial"/>
                <w:szCs w:val="20"/>
              </w:rPr>
              <w:t>2</w:t>
            </w:r>
          </w:p>
        </w:tc>
        <w:tc>
          <w:tcPr>
            <w:tcW w:w="1440" w:type="dxa"/>
          </w:tcPr>
          <w:p w14:paraId="67A508CB" w14:textId="469C2828" w:rsidR="00355D6B" w:rsidRPr="00980894" w:rsidRDefault="00620DA6" w:rsidP="002522B3">
            <w:pPr>
              <w:tabs>
                <w:tab w:val="left" w:pos="2329"/>
              </w:tabs>
              <w:rPr>
                <w:rFonts w:cs="Arial"/>
                <w:szCs w:val="20"/>
              </w:rPr>
            </w:pPr>
            <w:r w:rsidRPr="00980894">
              <w:rPr>
                <w:rFonts w:cs="Arial"/>
                <w:szCs w:val="20"/>
              </w:rPr>
              <w:t>3</w:t>
            </w:r>
            <w:r w:rsidR="005F2C29" w:rsidRPr="00980894">
              <w:rPr>
                <w:rFonts w:cs="Arial"/>
                <w:szCs w:val="20"/>
              </w:rPr>
              <w:t xml:space="preserve"> hours</w:t>
            </w:r>
          </w:p>
        </w:tc>
      </w:tr>
      <w:tr w:rsidR="00BE4D21" w:rsidRPr="00980894" w14:paraId="55BDD7F4" w14:textId="77777777" w:rsidTr="002522B3">
        <w:tc>
          <w:tcPr>
            <w:tcW w:w="10170" w:type="dxa"/>
            <w:gridSpan w:val="2"/>
            <w:tcMar>
              <w:top w:w="115" w:type="dxa"/>
              <w:left w:w="115" w:type="dxa"/>
              <w:bottom w:w="115" w:type="dxa"/>
              <w:right w:w="115" w:type="dxa"/>
            </w:tcMar>
          </w:tcPr>
          <w:p w14:paraId="6FEBFD90" w14:textId="04A73C8E" w:rsidR="00BE4D21" w:rsidRPr="00980894" w:rsidRDefault="00A15A35" w:rsidP="00D30B55">
            <w:pPr>
              <w:rPr>
                <w:b/>
              </w:rPr>
            </w:pPr>
            <w:r w:rsidRPr="00980894">
              <w:rPr>
                <w:b/>
              </w:rPr>
              <w:t xml:space="preserve">Journal Reflection: Self-Evaluation </w:t>
            </w:r>
            <w:r w:rsidR="00AB7B7F" w:rsidRPr="00980894">
              <w:rPr>
                <w:b/>
              </w:rPr>
              <w:t>–</w:t>
            </w:r>
            <w:r w:rsidR="00BE4D21" w:rsidRPr="00980894">
              <w:rPr>
                <w:b/>
              </w:rPr>
              <w:t xml:space="preserve"> Video Role Play </w:t>
            </w:r>
          </w:p>
          <w:p w14:paraId="3CF39E0D" w14:textId="77777777" w:rsidR="00BE4D21" w:rsidRPr="00980894" w:rsidRDefault="00BE4D21" w:rsidP="00D30B55"/>
          <w:p w14:paraId="014A4749" w14:textId="1ECABC33" w:rsidR="00A15A35" w:rsidRPr="00980894" w:rsidRDefault="00BE4D21" w:rsidP="00D30B55">
            <w:r w:rsidRPr="00980894">
              <w:rPr>
                <w:b/>
              </w:rPr>
              <w:t>Review</w:t>
            </w:r>
            <w:r w:rsidRPr="00980894">
              <w:t xml:space="preserve"> the mock counseling video you created this week and then answer the following questions</w:t>
            </w:r>
            <w:r w:rsidR="00A15A35" w:rsidRPr="00980894">
              <w:t xml:space="preserve"> in your </w:t>
            </w:r>
            <w:r w:rsidR="00BE365D" w:rsidRPr="00980894">
              <w:t>j</w:t>
            </w:r>
            <w:r w:rsidR="00A15A35" w:rsidRPr="00980894">
              <w:t>ournal:</w:t>
            </w:r>
          </w:p>
          <w:p w14:paraId="31F03950" w14:textId="77777777" w:rsidR="00AB7B7F" w:rsidRPr="00980894" w:rsidRDefault="00AB7B7F" w:rsidP="00D30B55"/>
          <w:p w14:paraId="710C58B3" w14:textId="77777777" w:rsidR="00BE4D21" w:rsidRPr="00980894" w:rsidRDefault="00BE4D21" w:rsidP="00D30B55">
            <w:pPr>
              <w:pStyle w:val="ListParagraph"/>
              <w:numPr>
                <w:ilvl w:val="0"/>
                <w:numId w:val="30"/>
              </w:numPr>
              <w:ind w:left="395"/>
            </w:pPr>
            <w:r w:rsidRPr="00980894">
              <w:t>What do you think you did well?</w:t>
            </w:r>
          </w:p>
          <w:p w14:paraId="01B3D0DA" w14:textId="77777777" w:rsidR="00BE4D21" w:rsidRPr="00980894" w:rsidRDefault="00BE4D21" w:rsidP="00D30B55">
            <w:pPr>
              <w:pStyle w:val="ListParagraph"/>
              <w:numPr>
                <w:ilvl w:val="0"/>
                <w:numId w:val="30"/>
              </w:numPr>
              <w:ind w:left="395"/>
            </w:pPr>
            <w:r w:rsidRPr="00980894">
              <w:t>What did you think you could have done better?</w:t>
            </w:r>
          </w:p>
          <w:p w14:paraId="6A5FFE8E" w14:textId="3062CC35" w:rsidR="00BE4D21" w:rsidRPr="00980894" w:rsidRDefault="00BE4D21" w:rsidP="00D30B55">
            <w:pPr>
              <w:pStyle w:val="ListParagraph"/>
              <w:numPr>
                <w:ilvl w:val="0"/>
                <w:numId w:val="30"/>
              </w:numPr>
              <w:ind w:left="395"/>
            </w:pPr>
            <w:r w:rsidRPr="00980894">
              <w:t>How could these skills be helpful in relating to others in your life (family, social</w:t>
            </w:r>
            <w:r w:rsidR="00AB7B7F" w:rsidRPr="00980894">
              <w:t>,</w:t>
            </w:r>
            <w:r w:rsidRPr="00980894">
              <w:t xml:space="preserve"> or work)?</w:t>
            </w:r>
          </w:p>
          <w:p w14:paraId="7FB572BD" w14:textId="77777777" w:rsidR="00BE4D21" w:rsidRPr="00980894" w:rsidRDefault="00BE4D21" w:rsidP="00D30B55">
            <w:pPr>
              <w:pStyle w:val="ListParagraph"/>
              <w:numPr>
                <w:ilvl w:val="0"/>
                <w:numId w:val="30"/>
              </w:numPr>
              <w:ind w:left="395"/>
            </w:pPr>
            <w:r w:rsidRPr="00980894">
              <w:t>What did you learn?</w:t>
            </w:r>
          </w:p>
          <w:p w14:paraId="6EFFB5BE" w14:textId="77777777" w:rsidR="00BE4D21" w:rsidRPr="00980894" w:rsidRDefault="00BE4D21" w:rsidP="00D30B55">
            <w:pPr>
              <w:pStyle w:val="ListParagraph"/>
              <w:numPr>
                <w:ilvl w:val="0"/>
                <w:numId w:val="30"/>
              </w:numPr>
              <w:ind w:left="395"/>
            </w:pPr>
            <w:r w:rsidRPr="00980894">
              <w:t>What do you want to learn more about?</w:t>
            </w:r>
          </w:p>
          <w:p w14:paraId="62EC283E" w14:textId="77777777" w:rsidR="00BE4D21" w:rsidRPr="00980894" w:rsidRDefault="00BE4D21" w:rsidP="00D30B55"/>
          <w:p w14:paraId="18D0B3DC" w14:textId="62A2B53C" w:rsidR="00BE4D21" w:rsidRPr="00980894" w:rsidRDefault="00BE4D21" w:rsidP="00D30B55">
            <w:r w:rsidRPr="00980894">
              <w:t>Remember</w:t>
            </w:r>
            <w:r w:rsidR="00AB7B7F" w:rsidRPr="00980894">
              <w:t>,</w:t>
            </w:r>
            <w:r w:rsidRPr="00980894">
              <w:t xml:space="preserve"> this is a self-evaluation and</w:t>
            </w:r>
            <w:r w:rsidR="00AB7B7F" w:rsidRPr="00980894">
              <w:t>,</w:t>
            </w:r>
            <w:r w:rsidRPr="00980894">
              <w:t xml:space="preserve"> as such</w:t>
            </w:r>
            <w:r w:rsidR="00AB7B7F" w:rsidRPr="00980894">
              <w:t>,</w:t>
            </w:r>
            <w:r w:rsidRPr="00980894">
              <w:t xml:space="preserve"> you are required to be honest and open. Students seeking the highest number of points possible for this assignment will be honest and open with themselves.  </w:t>
            </w:r>
          </w:p>
          <w:p w14:paraId="1990B087" w14:textId="77777777" w:rsidR="00BE4D21" w:rsidRPr="00980894" w:rsidRDefault="00BE4D21" w:rsidP="00BE4D21">
            <w:pPr>
              <w:pStyle w:val="AssignmentsLevel1"/>
            </w:pPr>
          </w:p>
          <w:p w14:paraId="6A8B87C8" w14:textId="199B2352" w:rsidR="00BE4D21" w:rsidRPr="00980894" w:rsidRDefault="00BE4D21" w:rsidP="00BE4D21">
            <w:pPr>
              <w:tabs>
                <w:tab w:val="left" w:pos="2329"/>
              </w:tabs>
            </w:pPr>
            <w:r w:rsidRPr="00980894">
              <w:rPr>
                <w:b/>
              </w:rPr>
              <w:t>Submit</w:t>
            </w:r>
            <w:r w:rsidRPr="00980894">
              <w:t xml:space="preserve"> your self-evaluation by 11:59 p.m. (Eastern time) on Sunday.</w:t>
            </w:r>
          </w:p>
        </w:tc>
        <w:tc>
          <w:tcPr>
            <w:tcW w:w="1440" w:type="dxa"/>
          </w:tcPr>
          <w:p w14:paraId="05E4ED02" w14:textId="33D83DE2" w:rsidR="00BE4D21" w:rsidRPr="00980894" w:rsidRDefault="00CB2F95" w:rsidP="00622B07">
            <w:pPr>
              <w:tabs>
                <w:tab w:val="left" w:pos="2329"/>
              </w:tabs>
              <w:rPr>
                <w:rFonts w:cs="Arial"/>
                <w:szCs w:val="20"/>
              </w:rPr>
            </w:pPr>
            <w:r w:rsidRPr="00980894">
              <w:rPr>
                <w:rFonts w:cs="Arial"/>
                <w:szCs w:val="20"/>
              </w:rPr>
              <w:t xml:space="preserve">2.1, </w:t>
            </w:r>
            <w:r w:rsidR="00622B07" w:rsidRPr="00980894">
              <w:rPr>
                <w:rFonts w:cs="Arial"/>
                <w:szCs w:val="20"/>
              </w:rPr>
              <w:t>3.1, 4.1, 4.2</w:t>
            </w:r>
          </w:p>
        </w:tc>
        <w:tc>
          <w:tcPr>
            <w:tcW w:w="1440" w:type="dxa"/>
          </w:tcPr>
          <w:p w14:paraId="3A65280A" w14:textId="64EADA89" w:rsidR="00BE4D21" w:rsidRPr="00980894" w:rsidRDefault="00BE4D21" w:rsidP="00BE4D21">
            <w:pPr>
              <w:tabs>
                <w:tab w:val="left" w:pos="2329"/>
              </w:tabs>
              <w:rPr>
                <w:rFonts w:cs="Arial"/>
                <w:szCs w:val="20"/>
              </w:rPr>
            </w:pPr>
            <w:r w:rsidRPr="00980894">
              <w:rPr>
                <w:rFonts w:cs="Arial"/>
                <w:szCs w:val="20"/>
              </w:rPr>
              <w:t>1 hour</w:t>
            </w:r>
          </w:p>
        </w:tc>
      </w:tr>
      <w:tr w:rsidR="00135F7B" w:rsidRPr="00980894" w14:paraId="240E4C5C"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135F7B" w:rsidRPr="00980894" w:rsidRDefault="00135F7B" w:rsidP="002522B3">
            <w:pPr>
              <w:tabs>
                <w:tab w:val="left" w:pos="2329"/>
              </w:tabs>
              <w:rPr>
                <w:rFonts w:cs="Arial"/>
                <w:b/>
                <w:szCs w:val="20"/>
              </w:rPr>
            </w:pPr>
            <w:r w:rsidRPr="00980894">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135F7B" w:rsidRPr="00980894"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135F7B" w:rsidRPr="00980894"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116804C7" w:rsidR="00135F7B" w:rsidRPr="00980894" w:rsidRDefault="005F2C29" w:rsidP="002522B3">
            <w:pPr>
              <w:tabs>
                <w:tab w:val="left" w:pos="2329"/>
              </w:tabs>
              <w:rPr>
                <w:rFonts w:cs="Arial"/>
                <w:b/>
                <w:szCs w:val="20"/>
              </w:rPr>
            </w:pPr>
            <w:r w:rsidRPr="00980894">
              <w:rPr>
                <w:rFonts w:cs="Arial"/>
                <w:b/>
                <w:szCs w:val="20"/>
              </w:rPr>
              <w:t>8.25</w:t>
            </w:r>
          </w:p>
        </w:tc>
      </w:tr>
    </w:tbl>
    <w:p w14:paraId="70F8F654" w14:textId="77777777" w:rsidR="005344A9" w:rsidRPr="00980894" w:rsidRDefault="005344A9" w:rsidP="0020635A">
      <w:pPr>
        <w:pStyle w:val="Heading1"/>
      </w:pPr>
    </w:p>
    <w:p w14:paraId="1A0EF4DF" w14:textId="170FAE4B" w:rsidR="005344A9" w:rsidRPr="00980894" w:rsidRDefault="005344A9" w:rsidP="0020635A">
      <w:pPr>
        <w:pStyle w:val="Heading1"/>
      </w:pPr>
    </w:p>
    <w:p w14:paraId="02992541" w14:textId="7C2C22E8" w:rsidR="00DB4448" w:rsidRPr="00980894" w:rsidRDefault="00DB4448">
      <w:r w:rsidRPr="00980894">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80894" w14:paraId="59FD06FB"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75F532FC" w:rsidR="002C1641" w:rsidRPr="00980894" w:rsidRDefault="002C1641" w:rsidP="008D4656">
            <w:pPr>
              <w:pStyle w:val="WeeklyTopicHeading1"/>
            </w:pPr>
            <w:bookmarkStart w:id="9" w:name="weekfive"/>
            <w:bookmarkStart w:id="10" w:name="_Toc358980898"/>
            <w:bookmarkEnd w:id="9"/>
            <w:r w:rsidRPr="00980894">
              <w:lastRenderedPageBreak/>
              <w:t xml:space="preserve">Week Five: </w:t>
            </w:r>
            <w:bookmarkEnd w:id="10"/>
            <w:r w:rsidR="00866D37" w:rsidRPr="00980894">
              <w:t>Client</w:t>
            </w:r>
            <w:r w:rsidR="00AB7B7F" w:rsidRPr="00980894">
              <w:t>-</w:t>
            </w:r>
            <w:r w:rsidR="00866D37" w:rsidRPr="00980894">
              <w:t xml:space="preserve">Centered Theory – </w:t>
            </w:r>
            <w:r w:rsidR="008D4656" w:rsidRPr="00980894">
              <w:t>Skills for Exploring Feelings</w:t>
            </w:r>
            <w:r w:rsidR="009547F9" w:rsidRPr="00980894">
              <w:t>/Integration of Skills</w:t>
            </w:r>
          </w:p>
        </w:tc>
        <w:tc>
          <w:tcPr>
            <w:tcW w:w="1440" w:type="dxa"/>
            <w:tcBorders>
              <w:left w:val="nil"/>
              <w:bottom w:val="single" w:sz="4" w:space="0" w:color="000000" w:themeColor="text1"/>
              <w:right w:val="nil"/>
            </w:tcBorders>
            <w:shd w:val="clear" w:color="auto" w:fill="BF2C37"/>
          </w:tcPr>
          <w:p w14:paraId="048BA29C" w14:textId="77777777" w:rsidR="002C1641" w:rsidRPr="00980894"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980894" w:rsidRDefault="002C1641" w:rsidP="00FD5474">
            <w:pPr>
              <w:tabs>
                <w:tab w:val="left" w:pos="0"/>
                <w:tab w:val="left" w:pos="3720"/>
              </w:tabs>
              <w:outlineLvl w:val="0"/>
              <w:rPr>
                <w:rFonts w:cs="Arial"/>
                <w:color w:val="FFFFFF"/>
                <w:sz w:val="28"/>
                <w:szCs w:val="28"/>
              </w:rPr>
            </w:pPr>
          </w:p>
        </w:tc>
      </w:tr>
      <w:tr w:rsidR="00BA4B7B" w:rsidRPr="00980894" w14:paraId="72FFBD6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980894" w:rsidRDefault="00BA4B7B" w:rsidP="00FD5474">
            <w:pPr>
              <w:tabs>
                <w:tab w:val="left" w:pos="0"/>
                <w:tab w:val="left" w:pos="3720"/>
              </w:tabs>
              <w:outlineLvl w:val="0"/>
              <w:rPr>
                <w:rFonts w:cs="Arial"/>
                <w:b/>
                <w:i/>
                <w:szCs w:val="20"/>
              </w:rPr>
            </w:pPr>
            <w:r w:rsidRPr="00980894">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980894" w:rsidRDefault="00BA4B7B" w:rsidP="00FD5474">
            <w:pPr>
              <w:tabs>
                <w:tab w:val="left" w:pos="0"/>
                <w:tab w:val="left" w:pos="3720"/>
              </w:tabs>
              <w:outlineLvl w:val="0"/>
              <w:rPr>
                <w:rFonts w:cs="Arial"/>
                <w:szCs w:val="20"/>
              </w:rPr>
            </w:pPr>
            <w:r w:rsidRPr="00980894">
              <w:rPr>
                <w:rFonts w:cs="Arial"/>
                <w:b/>
                <w:i/>
                <w:szCs w:val="20"/>
              </w:rPr>
              <w:t>Alignment</w:t>
            </w:r>
          </w:p>
        </w:tc>
      </w:tr>
      <w:tr w:rsidR="00BA4B7B" w:rsidRPr="00980894" w14:paraId="020F9533"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8110615" w14:textId="43CDFDCA" w:rsidR="00BA4B7B" w:rsidRPr="00980894" w:rsidRDefault="00EE08FD" w:rsidP="006F7929">
            <w:pPr>
              <w:pStyle w:val="ObjectiveBullet"/>
              <w:numPr>
                <w:ilvl w:val="1"/>
                <w:numId w:val="11"/>
              </w:numPr>
              <w:tabs>
                <w:tab w:val="clear" w:pos="0"/>
              </w:tabs>
            </w:pPr>
            <w:r w:rsidRPr="00980894">
              <w:t>A</w:t>
            </w:r>
            <w:r w:rsidR="009528E0" w:rsidRPr="00980894">
              <w:t xml:space="preserve">pply counseling skills for </w:t>
            </w:r>
            <w:r w:rsidR="006F7929" w:rsidRPr="00980894">
              <w:t>exploring feelings</w:t>
            </w:r>
            <w:r w:rsidR="00AB7B7F" w:rsidRPr="00980894">
              <w:t>.</w:t>
            </w:r>
          </w:p>
        </w:tc>
        <w:tc>
          <w:tcPr>
            <w:tcW w:w="2880" w:type="dxa"/>
            <w:gridSpan w:val="2"/>
            <w:tcBorders>
              <w:left w:val="nil"/>
              <w:bottom w:val="nil"/>
            </w:tcBorders>
          </w:tcPr>
          <w:p w14:paraId="2023375C" w14:textId="7E9F18E6" w:rsidR="00BA4B7B" w:rsidRPr="00980894" w:rsidRDefault="004D283D" w:rsidP="00FD5474">
            <w:pPr>
              <w:tabs>
                <w:tab w:val="left" w:pos="0"/>
                <w:tab w:val="left" w:pos="3720"/>
              </w:tabs>
              <w:outlineLvl w:val="0"/>
              <w:rPr>
                <w:rFonts w:cs="Arial"/>
                <w:szCs w:val="20"/>
              </w:rPr>
            </w:pPr>
            <w:r w:rsidRPr="00980894">
              <w:rPr>
                <w:rFonts w:cs="Arial"/>
                <w:szCs w:val="20"/>
              </w:rPr>
              <w:t>CL01, CL02, CL04, CL05, CL06</w:t>
            </w:r>
          </w:p>
        </w:tc>
      </w:tr>
      <w:tr w:rsidR="00BA4B7B" w:rsidRPr="00980894" w14:paraId="74744858"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FE3F834" w14:textId="0C7EF807" w:rsidR="00BA4B7B" w:rsidRPr="00980894" w:rsidRDefault="009528E0" w:rsidP="00D133C4">
            <w:pPr>
              <w:pStyle w:val="ObjectiveBullet"/>
              <w:numPr>
                <w:ilvl w:val="1"/>
                <w:numId w:val="11"/>
              </w:numPr>
            </w:pPr>
            <w:r w:rsidRPr="00980894">
              <w:t>Relate how these skills apply to oneself and to one’s environment.</w:t>
            </w:r>
          </w:p>
          <w:p w14:paraId="2F2BE6FD" w14:textId="77777777" w:rsidR="00A3142B" w:rsidRPr="00980894" w:rsidRDefault="00A3142B" w:rsidP="00A3142B">
            <w:pPr>
              <w:pStyle w:val="ObjectiveBullet"/>
              <w:numPr>
                <w:ilvl w:val="0"/>
                <w:numId w:val="0"/>
              </w:numPr>
              <w:ind w:left="360"/>
            </w:pPr>
          </w:p>
          <w:p w14:paraId="2B0E250C" w14:textId="2D0F5700" w:rsidR="00D133C4" w:rsidRPr="00980894" w:rsidRDefault="00A15A35" w:rsidP="00EE08FD">
            <w:pPr>
              <w:pStyle w:val="ObjectiveBullet"/>
              <w:numPr>
                <w:ilvl w:val="0"/>
                <w:numId w:val="0"/>
              </w:numPr>
              <w:ind w:left="360" w:hanging="360"/>
            </w:pPr>
            <w:r w:rsidRPr="00980894">
              <w:rPr>
                <w:b/>
              </w:rPr>
              <w:t>5.3</w:t>
            </w:r>
            <w:r w:rsidR="00A3142B" w:rsidRPr="00980894">
              <w:t xml:space="preserve"> </w:t>
            </w:r>
            <w:r w:rsidR="00D133C4" w:rsidRPr="00980894">
              <w:t>Identify the common pitfalls of implementing these skills in a helping relationship and critique oneself</w:t>
            </w:r>
            <w:r w:rsidR="00EE08FD" w:rsidRPr="00980894">
              <w:t xml:space="preserve"> accordingly.</w:t>
            </w:r>
          </w:p>
        </w:tc>
        <w:tc>
          <w:tcPr>
            <w:tcW w:w="2880" w:type="dxa"/>
            <w:gridSpan w:val="2"/>
            <w:tcBorders>
              <w:top w:val="nil"/>
              <w:left w:val="nil"/>
              <w:bottom w:val="single" w:sz="4" w:space="0" w:color="000000" w:themeColor="text1"/>
            </w:tcBorders>
          </w:tcPr>
          <w:p w14:paraId="57145FB1" w14:textId="77777777" w:rsidR="00BA4B7B" w:rsidRPr="00980894" w:rsidRDefault="004D283D" w:rsidP="00FD5474">
            <w:pPr>
              <w:tabs>
                <w:tab w:val="left" w:pos="0"/>
                <w:tab w:val="left" w:pos="3720"/>
              </w:tabs>
              <w:outlineLvl w:val="0"/>
              <w:rPr>
                <w:rFonts w:cs="Arial"/>
                <w:szCs w:val="20"/>
              </w:rPr>
            </w:pPr>
            <w:r w:rsidRPr="00980894">
              <w:rPr>
                <w:rFonts w:cs="Arial"/>
                <w:szCs w:val="20"/>
              </w:rPr>
              <w:t>CLO5, CLO6</w:t>
            </w:r>
          </w:p>
          <w:p w14:paraId="67F581B4" w14:textId="77777777" w:rsidR="00A3142B" w:rsidRPr="00980894" w:rsidRDefault="00A3142B" w:rsidP="00FD5474">
            <w:pPr>
              <w:tabs>
                <w:tab w:val="left" w:pos="0"/>
                <w:tab w:val="left" w:pos="3720"/>
              </w:tabs>
              <w:outlineLvl w:val="0"/>
              <w:rPr>
                <w:rFonts w:cs="Arial"/>
                <w:szCs w:val="20"/>
              </w:rPr>
            </w:pPr>
          </w:p>
          <w:p w14:paraId="58B009C9" w14:textId="19B727E3" w:rsidR="004D283D" w:rsidRPr="00980894" w:rsidRDefault="004D283D" w:rsidP="00FD5474">
            <w:pPr>
              <w:tabs>
                <w:tab w:val="left" w:pos="0"/>
                <w:tab w:val="left" w:pos="3720"/>
              </w:tabs>
              <w:outlineLvl w:val="0"/>
              <w:rPr>
                <w:rFonts w:cs="Arial"/>
                <w:szCs w:val="20"/>
              </w:rPr>
            </w:pPr>
            <w:r w:rsidRPr="00980894">
              <w:rPr>
                <w:rFonts w:cs="Arial"/>
                <w:szCs w:val="20"/>
              </w:rPr>
              <w:t>Cl05, CL05, CL06</w:t>
            </w:r>
          </w:p>
        </w:tc>
      </w:tr>
      <w:tr w:rsidR="00557340" w:rsidRPr="00980894" w14:paraId="48F586E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557340" w:rsidRPr="00980894" w:rsidRDefault="00557340" w:rsidP="002522B3">
            <w:pPr>
              <w:tabs>
                <w:tab w:val="left" w:pos="0"/>
                <w:tab w:val="left" w:pos="3720"/>
              </w:tabs>
              <w:outlineLvl w:val="0"/>
              <w:rPr>
                <w:rFonts w:cs="Arial"/>
                <w:i/>
                <w:szCs w:val="20"/>
              </w:rPr>
            </w:pPr>
            <w:r w:rsidRPr="00980894">
              <w:rPr>
                <w:rFonts w:cs="Arial"/>
                <w:b/>
                <w:i/>
                <w:sz w:val="22"/>
                <w:szCs w:val="20"/>
              </w:rPr>
              <w:t>Resources, Activities, and Preparation</w:t>
            </w:r>
          </w:p>
          <w:p w14:paraId="6540F40F" w14:textId="3C965E74" w:rsidR="00557340" w:rsidRPr="00980894" w:rsidRDefault="00DB4448" w:rsidP="002522B3">
            <w:pPr>
              <w:tabs>
                <w:tab w:val="left" w:pos="0"/>
                <w:tab w:val="left" w:pos="3720"/>
              </w:tabs>
              <w:outlineLvl w:val="0"/>
              <w:rPr>
                <w:rFonts w:cs="Arial"/>
                <w:b/>
                <w:i/>
                <w:szCs w:val="20"/>
              </w:rPr>
            </w:pPr>
            <w:r w:rsidRPr="00980894">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557340" w:rsidRPr="00980894" w:rsidRDefault="00557340" w:rsidP="002522B3">
            <w:pPr>
              <w:tabs>
                <w:tab w:val="left" w:pos="0"/>
                <w:tab w:val="left" w:pos="3720"/>
              </w:tabs>
              <w:outlineLvl w:val="0"/>
              <w:rPr>
                <w:rFonts w:cs="Arial"/>
                <w:b/>
                <w:i/>
                <w:szCs w:val="20"/>
              </w:rPr>
            </w:pPr>
            <w:r w:rsidRPr="00980894">
              <w:rPr>
                <w:rFonts w:cs="Arial"/>
                <w:b/>
                <w:i/>
                <w:szCs w:val="20"/>
              </w:rPr>
              <w:t>Alignment</w:t>
            </w:r>
          </w:p>
        </w:tc>
        <w:tc>
          <w:tcPr>
            <w:tcW w:w="1440" w:type="dxa"/>
            <w:tcBorders>
              <w:left w:val="single" w:sz="4" w:space="0" w:color="auto"/>
            </w:tcBorders>
            <w:shd w:val="clear" w:color="auto" w:fill="D8D9DA"/>
          </w:tcPr>
          <w:p w14:paraId="3278377D" w14:textId="77777777" w:rsidR="00557340" w:rsidRPr="00980894" w:rsidRDefault="00557340" w:rsidP="002522B3">
            <w:pPr>
              <w:tabs>
                <w:tab w:val="left" w:pos="0"/>
                <w:tab w:val="left" w:pos="3720"/>
              </w:tabs>
              <w:outlineLvl w:val="0"/>
              <w:rPr>
                <w:rFonts w:cs="Arial"/>
                <w:b/>
                <w:i/>
                <w:szCs w:val="20"/>
              </w:rPr>
            </w:pPr>
            <w:r w:rsidRPr="00980894">
              <w:rPr>
                <w:rFonts w:cs="Arial"/>
                <w:b/>
                <w:i/>
                <w:szCs w:val="20"/>
              </w:rPr>
              <w:t>AIE</w:t>
            </w:r>
          </w:p>
        </w:tc>
      </w:tr>
      <w:tr w:rsidR="00557340" w:rsidRPr="00980894" w14:paraId="1766B515"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24EBFDE" w14:textId="31614BC1" w:rsidR="00953150" w:rsidRPr="00980894" w:rsidRDefault="00953150" w:rsidP="00953150">
            <w:pPr>
              <w:tabs>
                <w:tab w:val="left" w:pos="2329"/>
              </w:tabs>
              <w:rPr>
                <w:rFonts w:cs="Arial"/>
                <w:b/>
                <w:szCs w:val="20"/>
              </w:rPr>
            </w:pPr>
            <w:r w:rsidRPr="00980894">
              <w:rPr>
                <w:rFonts w:cs="Arial"/>
                <w:b/>
                <w:szCs w:val="20"/>
              </w:rPr>
              <w:t>Readings</w:t>
            </w:r>
          </w:p>
          <w:p w14:paraId="022394E6" w14:textId="77777777" w:rsidR="00953150" w:rsidRPr="00980894" w:rsidRDefault="00953150" w:rsidP="00953150">
            <w:pPr>
              <w:tabs>
                <w:tab w:val="left" w:pos="2329"/>
              </w:tabs>
              <w:rPr>
                <w:rFonts w:cs="Arial"/>
                <w:b/>
                <w:szCs w:val="20"/>
              </w:rPr>
            </w:pPr>
          </w:p>
          <w:p w14:paraId="508DF437" w14:textId="7252B2FD" w:rsidR="00AB7B7F" w:rsidRPr="00980894" w:rsidRDefault="00953150" w:rsidP="00953150">
            <w:pPr>
              <w:pStyle w:val="AssignmentsLevel1"/>
            </w:pPr>
            <w:r w:rsidRPr="00980894">
              <w:rPr>
                <w:b/>
              </w:rPr>
              <w:t>Read</w:t>
            </w:r>
            <w:r w:rsidRPr="00980894">
              <w:t xml:space="preserve"> th</w:t>
            </w:r>
            <w:r w:rsidR="004B2C3C">
              <w:t>e following:</w:t>
            </w:r>
          </w:p>
          <w:p w14:paraId="58CEA2B4" w14:textId="75A1C003" w:rsidR="00953150" w:rsidRPr="00980894" w:rsidRDefault="00953150" w:rsidP="008F437B">
            <w:pPr>
              <w:pStyle w:val="AssignmentsLevel2"/>
            </w:pPr>
            <w:r w:rsidRPr="00980894">
              <w:t>Ch</w:t>
            </w:r>
            <w:r w:rsidR="00AB7B7F" w:rsidRPr="00980894">
              <w:t>.</w:t>
            </w:r>
            <w:r w:rsidR="008D4656" w:rsidRPr="00980894">
              <w:t xml:space="preserve"> 9</w:t>
            </w:r>
            <w:r w:rsidR="00481E56" w:rsidRPr="00980894">
              <w:t xml:space="preserve"> of </w:t>
            </w:r>
            <w:r w:rsidR="00481E56" w:rsidRPr="00980894">
              <w:rPr>
                <w:i/>
              </w:rPr>
              <w:t xml:space="preserve">Helping </w:t>
            </w:r>
            <w:r w:rsidR="008561BC" w:rsidRPr="00980894">
              <w:rPr>
                <w:i/>
              </w:rPr>
              <w:t>Skills</w:t>
            </w:r>
          </w:p>
          <w:p w14:paraId="3269C056" w14:textId="77777777" w:rsidR="00EA2635" w:rsidRPr="000D6206" w:rsidRDefault="00AB7B7F">
            <w:pPr>
              <w:pStyle w:val="AssignmentsLevel2"/>
            </w:pPr>
            <w:r w:rsidRPr="00980894">
              <w:t>p</w:t>
            </w:r>
            <w:r w:rsidR="00481E56" w:rsidRPr="00980894">
              <w:t>p</w:t>
            </w:r>
            <w:r w:rsidR="009547F9" w:rsidRPr="00980894">
              <w:t>. 210</w:t>
            </w:r>
            <w:r w:rsidRPr="00980894">
              <w:t>–</w:t>
            </w:r>
            <w:r w:rsidR="009547F9" w:rsidRPr="00980894">
              <w:t>220</w:t>
            </w:r>
            <w:r w:rsidR="006C2ECD" w:rsidRPr="00980894">
              <w:t xml:space="preserve"> of </w:t>
            </w:r>
            <w:r w:rsidR="00481E56" w:rsidRPr="00980894">
              <w:t>Ch</w:t>
            </w:r>
            <w:r w:rsidRPr="00980894">
              <w:t>.</w:t>
            </w:r>
            <w:r w:rsidR="00481E56" w:rsidRPr="00980894">
              <w:t xml:space="preserve"> 10 of </w:t>
            </w:r>
            <w:r w:rsidR="00481E56" w:rsidRPr="00980894">
              <w:rPr>
                <w:i/>
              </w:rPr>
              <w:t xml:space="preserve">Helping </w:t>
            </w:r>
            <w:r w:rsidR="008561BC" w:rsidRPr="00980894">
              <w:rPr>
                <w:i/>
              </w:rPr>
              <w:t>Skills</w:t>
            </w:r>
          </w:p>
          <w:p w14:paraId="74AC99CD" w14:textId="77777777" w:rsidR="000D6206" w:rsidRDefault="000D6206" w:rsidP="000D6206">
            <w:pPr>
              <w:pStyle w:val="AssignmentsLevel2"/>
              <w:numPr>
                <w:ilvl w:val="0"/>
                <w:numId w:val="0"/>
              </w:numPr>
              <w:ind w:left="360" w:hanging="360"/>
              <w:rPr>
                <w:i/>
              </w:rPr>
            </w:pPr>
          </w:p>
          <w:p w14:paraId="6427E381" w14:textId="4A6F2E54" w:rsidR="000D6206" w:rsidRPr="00980894" w:rsidRDefault="000D6206" w:rsidP="000D6206">
            <w:r>
              <w:rPr>
                <w:rStyle w:val="Strong"/>
                <w:rFonts w:ascii="Helvetica" w:hAnsi="Helvetica" w:cs="Helvetica"/>
                <w:color w:val="111111"/>
                <w:szCs w:val="20"/>
                <w:bdr w:val="none" w:sz="0" w:space="0" w:color="auto" w:frame="1"/>
                <w:shd w:val="clear" w:color="auto" w:fill="FFFFFF"/>
              </w:rPr>
              <w:t>Post</w:t>
            </w:r>
            <w:r>
              <w:rPr>
                <w:rStyle w:val="apple-converted-space"/>
                <w:rFonts w:ascii="Helvetica" w:hAnsi="Helvetica" w:cs="Helvetica"/>
                <w:color w:val="111111"/>
                <w:szCs w:val="20"/>
                <w:shd w:val="clear" w:color="auto" w:fill="FFFFFF"/>
              </w:rPr>
              <w:t> any questions, comments, or observations to share with the class in the Week Five General Q &amp; A discussion forum on Blackboard.</w:t>
            </w:r>
          </w:p>
        </w:tc>
        <w:tc>
          <w:tcPr>
            <w:tcW w:w="1440" w:type="dxa"/>
            <w:tcBorders>
              <w:left w:val="single" w:sz="4" w:space="0" w:color="000000" w:themeColor="text1"/>
            </w:tcBorders>
            <w:shd w:val="clear" w:color="auto" w:fill="FFFFFF" w:themeFill="background1"/>
          </w:tcPr>
          <w:p w14:paraId="694FA9E5" w14:textId="109DE087" w:rsidR="00557340" w:rsidRPr="00980894" w:rsidRDefault="00F52E94" w:rsidP="002522B3">
            <w:pPr>
              <w:rPr>
                <w:rFonts w:cs="Arial"/>
                <w:szCs w:val="20"/>
              </w:rPr>
            </w:pPr>
            <w:r w:rsidRPr="00980894">
              <w:rPr>
                <w:rFonts w:cs="Arial"/>
                <w:szCs w:val="20"/>
              </w:rPr>
              <w:t>5.1, 5.2, 5.3</w:t>
            </w:r>
          </w:p>
        </w:tc>
        <w:tc>
          <w:tcPr>
            <w:tcW w:w="1440" w:type="dxa"/>
            <w:tcBorders>
              <w:left w:val="single" w:sz="4" w:space="0" w:color="000000" w:themeColor="text1"/>
            </w:tcBorders>
            <w:shd w:val="clear" w:color="auto" w:fill="FFFFFF" w:themeFill="background1"/>
          </w:tcPr>
          <w:p w14:paraId="3035B4D2" w14:textId="77777777" w:rsidR="00557340" w:rsidRPr="00980894" w:rsidRDefault="00557340" w:rsidP="002522B3">
            <w:pPr>
              <w:rPr>
                <w:rFonts w:cs="Arial"/>
                <w:szCs w:val="20"/>
              </w:rPr>
            </w:pPr>
          </w:p>
        </w:tc>
      </w:tr>
      <w:tr w:rsidR="00EE08FD" w:rsidRPr="00980894" w14:paraId="3A531330"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1E1563B" w14:textId="40931B0A" w:rsidR="00EE08FD" w:rsidRPr="00980894" w:rsidRDefault="00EE08FD" w:rsidP="00953150">
            <w:pPr>
              <w:tabs>
                <w:tab w:val="left" w:pos="2329"/>
              </w:tabs>
              <w:rPr>
                <w:rFonts w:cs="Arial"/>
                <w:b/>
                <w:szCs w:val="20"/>
              </w:rPr>
            </w:pPr>
            <w:r w:rsidRPr="00980894">
              <w:rPr>
                <w:rFonts w:cs="Arial"/>
                <w:b/>
                <w:szCs w:val="20"/>
              </w:rPr>
              <w:t>Videos</w:t>
            </w:r>
          </w:p>
          <w:p w14:paraId="4AAFF84A" w14:textId="77777777" w:rsidR="00EE08FD" w:rsidRPr="00980894" w:rsidRDefault="00EE08FD" w:rsidP="00953150">
            <w:pPr>
              <w:tabs>
                <w:tab w:val="left" w:pos="2329"/>
              </w:tabs>
              <w:rPr>
                <w:rFonts w:cs="Arial"/>
                <w:b/>
                <w:szCs w:val="20"/>
              </w:rPr>
            </w:pPr>
          </w:p>
          <w:p w14:paraId="65E433BF" w14:textId="5875E4D0" w:rsidR="00EE08FD" w:rsidRPr="00980894" w:rsidRDefault="00EE08FD" w:rsidP="00EE08FD">
            <w:pPr>
              <w:pStyle w:val="AssignmentsLevel1"/>
            </w:pPr>
            <w:r w:rsidRPr="00980894">
              <w:rPr>
                <w:b/>
              </w:rPr>
              <w:t>Watch</w:t>
            </w:r>
            <w:r w:rsidRPr="00980894">
              <w:t xml:space="preserve"> the following</w:t>
            </w:r>
            <w:r w:rsidR="00AB7B7F" w:rsidRPr="00980894">
              <w:t>:</w:t>
            </w:r>
          </w:p>
          <w:p w14:paraId="7EA2059E" w14:textId="3D4F5F27" w:rsidR="00EE08FD" w:rsidRPr="00980894" w:rsidRDefault="00735726" w:rsidP="008F437B">
            <w:pPr>
              <w:pStyle w:val="AssignmentsLevel2"/>
            </w:pPr>
            <w:hyperlink r:id="rId43" w:history="1">
              <w:r w:rsidR="00EE08FD" w:rsidRPr="00980894">
                <w:rPr>
                  <w:rStyle w:val="Hyperlink"/>
                </w:rPr>
                <w:t>Reflecting, Paraphrasing and Summarizing</w:t>
              </w:r>
            </w:hyperlink>
            <w:r w:rsidR="000C074D" w:rsidRPr="000C074D">
              <w:rPr>
                <w:rStyle w:val="Hyperlink"/>
                <w:color w:val="auto"/>
                <w:u w:val="none"/>
              </w:rPr>
              <w:t xml:space="preserve"> (3:43)</w:t>
            </w:r>
          </w:p>
          <w:p w14:paraId="0C54C624" w14:textId="3AF43477" w:rsidR="00EE08FD" w:rsidRPr="00980894" w:rsidRDefault="00735726" w:rsidP="008F437B">
            <w:pPr>
              <w:pStyle w:val="AssignmentsLevel2"/>
              <w:rPr>
                <w:rStyle w:val="Hyperlink"/>
                <w:b/>
                <w:color w:val="auto"/>
                <w:u w:val="none"/>
              </w:rPr>
            </w:pPr>
            <w:hyperlink r:id="rId44" w:history="1">
              <w:r w:rsidR="00EE08FD" w:rsidRPr="00980894">
                <w:rPr>
                  <w:rStyle w:val="Hyperlink"/>
                </w:rPr>
                <w:t>Exploring Feelings</w:t>
              </w:r>
            </w:hyperlink>
            <w:r w:rsidR="000C074D" w:rsidRPr="000C074D">
              <w:rPr>
                <w:rStyle w:val="Hyperlink"/>
                <w:color w:val="auto"/>
                <w:u w:val="none"/>
              </w:rPr>
              <w:t xml:space="preserve"> (6:36)</w:t>
            </w:r>
          </w:p>
          <w:p w14:paraId="2A8C6DA2" w14:textId="77777777" w:rsidR="00EE08FD" w:rsidRPr="000D6206" w:rsidRDefault="00735726" w:rsidP="008F437B">
            <w:pPr>
              <w:pStyle w:val="AssignmentsLevel2"/>
              <w:rPr>
                <w:rStyle w:val="Hyperlink"/>
                <w:b/>
                <w:color w:val="auto"/>
                <w:u w:val="none"/>
              </w:rPr>
            </w:pPr>
            <w:hyperlink r:id="rId45" w:history="1">
              <w:r w:rsidR="00EE08FD" w:rsidRPr="00980894">
                <w:rPr>
                  <w:rStyle w:val="Hyperlink"/>
                </w:rPr>
                <w:t>Integration of Basic Skills</w:t>
              </w:r>
            </w:hyperlink>
            <w:r w:rsidR="000C074D" w:rsidRPr="000C074D">
              <w:rPr>
                <w:rStyle w:val="Hyperlink"/>
                <w:color w:val="auto"/>
                <w:u w:val="none"/>
              </w:rPr>
              <w:t xml:space="preserve"> (4:09)</w:t>
            </w:r>
          </w:p>
          <w:p w14:paraId="7285D0F6" w14:textId="77777777" w:rsidR="000D6206" w:rsidRDefault="000D6206" w:rsidP="000D6206">
            <w:pPr>
              <w:pStyle w:val="AssignmentsLevel2"/>
              <w:numPr>
                <w:ilvl w:val="0"/>
                <w:numId w:val="0"/>
              </w:numPr>
              <w:ind w:left="360" w:hanging="360"/>
              <w:rPr>
                <w:rStyle w:val="Hyperlink"/>
              </w:rPr>
            </w:pPr>
          </w:p>
          <w:p w14:paraId="487F07D3" w14:textId="4C281C66" w:rsidR="000D6206" w:rsidRPr="00980894" w:rsidRDefault="000D6206" w:rsidP="000D6206">
            <w:pPr>
              <w:rPr>
                <w:b/>
              </w:rPr>
            </w:pPr>
            <w:r>
              <w:rPr>
                <w:rStyle w:val="Strong"/>
                <w:rFonts w:ascii="Helvetica" w:hAnsi="Helvetica" w:cs="Helvetica"/>
                <w:color w:val="111111"/>
                <w:szCs w:val="20"/>
                <w:bdr w:val="none" w:sz="0" w:space="0" w:color="auto" w:frame="1"/>
                <w:shd w:val="clear" w:color="auto" w:fill="FFFFFF"/>
              </w:rPr>
              <w:t>Post</w:t>
            </w:r>
            <w:r>
              <w:rPr>
                <w:rStyle w:val="apple-converted-space"/>
                <w:rFonts w:ascii="Helvetica" w:hAnsi="Helvetica" w:cs="Helvetica"/>
                <w:color w:val="111111"/>
                <w:szCs w:val="20"/>
                <w:shd w:val="clear" w:color="auto" w:fill="FFFFFF"/>
              </w:rPr>
              <w:t> any questions, comments, or observations to share with the class in the Week Five General Q &amp; A discussion forum on Blackboard.</w:t>
            </w:r>
          </w:p>
        </w:tc>
        <w:tc>
          <w:tcPr>
            <w:tcW w:w="1440" w:type="dxa"/>
            <w:tcBorders>
              <w:left w:val="single" w:sz="4" w:space="0" w:color="000000" w:themeColor="text1"/>
            </w:tcBorders>
            <w:shd w:val="clear" w:color="auto" w:fill="FFFFFF" w:themeFill="background1"/>
          </w:tcPr>
          <w:p w14:paraId="4C5BF2C8" w14:textId="13BB56EA" w:rsidR="00EE08FD" w:rsidRPr="00980894" w:rsidRDefault="00F52E94" w:rsidP="002522B3">
            <w:pPr>
              <w:rPr>
                <w:rFonts w:cs="Arial"/>
                <w:szCs w:val="20"/>
              </w:rPr>
            </w:pPr>
            <w:r w:rsidRPr="00980894">
              <w:rPr>
                <w:rFonts w:cs="Arial"/>
                <w:szCs w:val="20"/>
              </w:rPr>
              <w:t>5.1</w:t>
            </w:r>
          </w:p>
        </w:tc>
        <w:tc>
          <w:tcPr>
            <w:tcW w:w="1440" w:type="dxa"/>
            <w:tcBorders>
              <w:left w:val="single" w:sz="4" w:space="0" w:color="000000" w:themeColor="text1"/>
            </w:tcBorders>
            <w:shd w:val="clear" w:color="auto" w:fill="FFFFFF" w:themeFill="background1"/>
          </w:tcPr>
          <w:p w14:paraId="7E7DC748" w14:textId="77777777" w:rsidR="00EE08FD" w:rsidRPr="00980894" w:rsidRDefault="00EE08FD" w:rsidP="002522B3">
            <w:pPr>
              <w:rPr>
                <w:rFonts w:cs="Arial"/>
                <w:szCs w:val="20"/>
              </w:rPr>
            </w:pPr>
          </w:p>
        </w:tc>
      </w:tr>
      <w:tr w:rsidR="00557340" w:rsidRPr="00980894" w14:paraId="6A0BD1E1"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557340" w:rsidRPr="00980894" w:rsidRDefault="00557340" w:rsidP="002522B3">
            <w:pPr>
              <w:tabs>
                <w:tab w:val="left" w:pos="0"/>
                <w:tab w:val="left" w:pos="3720"/>
              </w:tabs>
              <w:outlineLvl w:val="0"/>
              <w:rPr>
                <w:rFonts w:cs="Arial"/>
                <w:i/>
                <w:szCs w:val="20"/>
              </w:rPr>
            </w:pPr>
            <w:r w:rsidRPr="00980894">
              <w:rPr>
                <w:rFonts w:cs="Arial"/>
                <w:b/>
                <w:i/>
                <w:sz w:val="22"/>
                <w:szCs w:val="20"/>
              </w:rPr>
              <w:t>Graded Assignments</w:t>
            </w:r>
          </w:p>
          <w:p w14:paraId="3A7B6A4D" w14:textId="1CC6E1A2" w:rsidR="00557340" w:rsidRPr="00980894" w:rsidRDefault="00557340" w:rsidP="00DB4448">
            <w:pPr>
              <w:tabs>
                <w:tab w:val="left" w:pos="0"/>
                <w:tab w:val="left" w:pos="3720"/>
              </w:tabs>
              <w:outlineLvl w:val="0"/>
              <w:rPr>
                <w:rFonts w:cs="Arial"/>
                <w:b/>
                <w:i/>
                <w:szCs w:val="20"/>
              </w:rPr>
            </w:pPr>
            <w:r w:rsidRPr="00980894">
              <w:rPr>
                <w:rFonts w:cs="Arial"/>
                <w:i/>
                <w:szCs w:val="20"/>
              </w:rPr>
              <w:t xml:space="preserve">Complete these </w:t>
            </w:r>
            <w:r w:rsidR="00DB4448" w:rsidRPr="00980894">
              <w:rPr>
                <w:rFonts w:cs="Arial"/>
                <w:i/>
                <w:szCs w:val="20"/>
              </w:rPr>
              <w:t>graded</w:t>
            </w:r>
            <w:r w:rsidRPr="00980894">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2BA9D900" w14:textId="77777777" w:rsidR="00557340" w:rsidRPr="00980894" w:rsidRDefault="00557340" w:rsidP="002522B3">
            <w:pPr>
              <w:tabs>
                <w:tab w:val="left" w:pos="0"/>
                <w:tab w:val="left" w:pos="3720"/>
              </w:tabs>
              <w:outlineLvl w:val="0"/>
              <w:rPr>
                <w:rFonts w:cs="Arial"/>
                <w:b/>
                <w:i/>
                <w:szCs w:val="20"/>
              </w:rPr>
            </w:pPr>
            <w:r w:rsidRPr="00980894">
              <w:rPr>
                <w:rFonts w:cs="Arial"/>
                <w:b/>
                <w:i/>
                <w:szCs w:val="20"/>
              </w:rPr>
              <w:t>Alignment</w:t>
            </w:r>
          </w:p>
        </w:tc>
        <w:tc>
          <w:tcPr>
            <w:tcW w:w="1440" w:type="dxa"/>
            <w:tcBorders>
              <w:left w:val="single" w:sz="4" w:space="0" w:color="000000" w:themeColor="text1"/>
            </w:tcBorders>
            <w:shd w:val="clear" w:color="auto" w:fill="D8D9DA"/>
          </w:tcPr>
          <w:p w14:paraId="2DF6A45A" w14:textId="77777777" w:rsidR="00557340" w:rsidRPr="00980894" w:rsidRDefault="00557340" w:rsidP="002522B3">
            <w:pPr>
              <w:rPr>
                <w:rFonts w:cs="Arial"/>
                <w:b/>
                <w:i/>
                <w:szCs w:val="20"/>
              </w:rPr>
            </w:pPr>
            <w:r w:rsidRPr="00980894">
              <w:rPr>
                <w:rFonts w:cs="Arial"/>
                <w:b/>
                <w:i/>
                <w:szCs w:val="20"/>
              </w:rPr>
              <w:t>AIE</w:t>
            </w:r>
          </w:p>
        </w:tc>
      </w:tr>
      <w:tr w:rsidR="00672B70" w:rsidRPr="00980894" w14:paraId="3F6197B8" w14:textId="77777777" w:rsidTr="002522B3">
        <w:tc>
          <w:tcPr>
            <w:tcW w:w="10170" w:type="dxa"/>
            <w:gridSpan w:val="2"/>
            <w:tcMar>
              <w:top w:w="115" w:type="dxa"/>
              <w:left w:w="115" w:type="dxa"/>
              <w:bottom w:w="115" w:type="dxa"/>
              <w:right w:w="115" w:type="dxa"/>
            </w:tcMar>
          </w:tcPr>
          <w:p w14:paraId="152499AA" w14:textId="3029A739" w:rsidR="00672B70" w:rsidRPr="00980894" w:rsidRDefault="00672B70" w:rsidP="00672B70">
            <w:pPr>
              <w:tabs>
                <w:tab w:val="left" w:pos="2329"/>
              </w:tabs>
              <w:rPr>
                <w:b/>
              </w:rPr>
            </w:pPr>
            <w:r w:rsidRPr="00980894">
              <w:rPr>
                <w:b/>
              </w:rPr>
              <w:t>Discussion: Open Questions/Probes</w:t>
            </w:r>
            <w:r w:rsidR="00EA2635" w:rsidRPr="00980894">
              <w:rPr>
                <w:b/>
              </w:rPr>
              <w:t xml:space="preserve"> for Exploring</w:t>
            </w:r>
            <w:r w:rsidRPr="00980894">
              <w:rPr>
                <w:b/>
              </w:rPr>
              <w:t xml:space="preserve"> Feelings </w:t>
            </w:r>
          </w:p>
          <w:p w14:paraId="3827C289" w14:textId="77777777" w:rsidR="00672B70" w:rsidRPr="00980894" w:rsidRDefault="00672B70" w:rsidP="00672B70">
            <w:pPr>
              <w:tabs>
                <w:tab w:val="left" w:pos="2329"/>
              </w:tabs>
              <w:rPr>
                <w:b/>
              </w:rPr>
            </w:pPr>
          </w:p>
          <w:p w14:paraId="49A16D32" w14:textId="3C15A97A" w:rsidR="0049719A" w:rsidRPr="00980894" w:rsidRDefault="0049719A" w:rsidP="0049719A">
            <w:pPr>
              <w:tabs>
                <w:tab w:val="left" w:pos="2329"/>
              </w:tabs>
            </w:pPr>
            <w:r w:rsidRPr="00980894">
              <w:rPr>
                <w:b/>
              </w:rPr>
              <w:t>Read</w:t>
            </w:r>
            <w:r w:rsidRPr="00980894">
              <w:t xml:space="preserve"> </w:t>
            </w:r>
            <w:r w:rsidR="00AB7B7F" w:rsidRPr="00980894">
              <w:t>C</w:t>
            </w:r>
            <w:r w:rsidRPr="00980894">
              <w:t>h</w:t>
            </w:r>
            <w:r w:rsidR="00AB7B7F" w:rsidRPr="00980894">
              <w:t>.</w:t>
            </w:r>
            <w:r w:rsidRPr="00980894">
              <w:t xml:space="preserve"> 9 of </w:t>
            </w:r>
            <w:r w:rsidRPr="00980894">
              <w:rPr>
                <w:i/>
              </w:rPr>
              <w:t xml:space="preserve">Helping </w:t>
            </w:r>
            <w:r w:rsidR="008561BC" w:rsidRPr="00980894">
              <w:rPr>
                <w:i/>
              </w:rPr>
              <w:t>Skills</w:t>
            </w:r>
            <w:r w:rsidRPr="00980894">
              <w:t>.</w:t>
            </w:r>
          </w:p>
          <w:p w14:paraId="79556704" w14:textId="77777777" w:rsidR="00AB7B7F" w:rsidRPr="00980894" w:rsidRDefault="00AB7B7F" w:rsidP="0049719A">
            <w:pPr>
              <w:tabs>
                <w:tab w:val="left" w:pos="2329"/>
              </w:tabs>
            </w:pPr>
          </w:p>
          <w:p w14:paraId="685EC8F3" w14:textId="23429FDE" w:rsidR="00672B70" w:rsidRPr="00980894" w:rsidRDefault="00516BA8" w:rsidP="00672B70">
            <w:pPr>
              <w:tabs>
                <w:tab w:val="left" w:pos="2329"/>
              </w:tabs>
            </w:pPr>
            <w:r w:rsidRPr="006C0FC9">
              <w:rPr>
                <w:rFonts w:cs="Arial"/>
                <w:b/>
                <w:bCs/>
                <w:iCs/>
                <w:szCs w:val="20"/>
              </w:rPr>
              <w:t xml:space="preserve">Respond </w:t>
            </w:r>
            <w:r w:rsidRPr="006C0FC9">
              <w:rPr>
                <w:rFonts w:cs="Arial"/>
                <w:iCs/>
                <w:szCs w:val="20"/>
              </w:rPr>
              <w:t>to the following question by Thursday 11:59 p.m. (EST). Provide specific examples to support your answers:</w:t>
            </w:r>
          </w:p>
          <w:p w14:paraId="1750018C" w14:textId="77777777" w:rsidR="00672B70" w:rsidRPr="00980894" w:rsidRDefault="00672B70" w:rsidP="00672B70">
            <w:pPr>
              <w:pStyle w:val="AssignmentsLevel1"/>
            </w:pPr>
          </w:p>
          <w:p w14:paraId="73582795" w14:textId="261384D7" w:rsidR="00672B70" w:rsidRPr="00980894" w:rsidRDefault="00672B70" w:rsidP="008F437B">
            <w:pPr>
              <w:pStyle w:val="AssignmentsLevel2"/>
            </w:pPr>
            <w:r w:rsidRPr="00980894">
              <w:t>Which of these skills do you anticipate to be the most challenging for you? Why?</w:t>
            </w:r>
          </w:p>
          <w:p w14:paraId="17F36329" w14:textId="77777777" w:rsidR="00672B70" w:rsidRPr="00980894" w:rsidRDefault="00672B70" w:rsidP="008F437B">
            <w:pPr>
              <w:pStyle w:val="AssignmentsLevel2"/>
            </w:pPr>
            <w:r w:rsidRPr="00980894">
              <w:t xml:space="preserve">Describe how these skills relate to the basic model of communication and the barriers to communication you have learned about.  </w:t>
            </w:r>
          </w:p>
          <w:p w14:paraId="0EA8BE10" w14:textId="2FD780F9" w:rsidR="00672B70" w:rsidRPr="00980894" w:rsidRDefault="00672B70" w:rsidP="00672B70">
            <w:pPr>
              <w:pStyle w:val="AssignmentsLevel2"/>
            </w:pPr>
            <w:r w:rsidRPr="00980894">
              <w:t xml:space="preserve">How are these skills applicable to your life and your current profession?  </w:t>
            </w:r>
          </w:p>
          <w:p w14:paraId="7A90334A" w14:textId="77777777" w:rsidR="00672B70" w:rsidRPr="00980894" w:rsidRDefault="00672B70" w:rsidP="00672B70">
            <w:pPr>
              <w:pStyle w:val="AssignmentsLevel1"/>
            </w:pPr>
          </w:p>
          <w:p w14:paraId="7A5B7777" w14:textId="77777777" w:rsidR="001E0155" w:rsidRPr="00980894" w:rsidRDefault="001E0155" w:rsidP="001E0155">
            <w:pPr>
              <w:pStyle w:val="AssignmentsLevel1"/>
            </w:pPr>
            <w:r w:rsidRPr="006C0FC9">
              <w:rPr>
                <w:b/>
                <w:bCs/>
                <w:iCs/>
              </w:rPr>
              <w:t xml:space="preserve">Post </w:t>
            </w:r>
            <w:r w:rsidRPr="006C0FC9">
              <w:rPr>
                <w:iCs/>
              </w:rPr>
              <w:t>constructive criticism, clarification, additional questions, or your own relevant thoughts to three of your classmates' posts by 11:59 p.m. (EST) on Sunday.</w:t>
            </w:r>
            <w:r>
              <w:rPr>
                <w:iCs/>
              </w:rPr>
              <w:t xml:space="preserve"> Consider including the following:</w:t>
            </w:r>
          </w:p>
          <w:p w14:paraId="5EE172B8" w14:textId="42B4311E" w:rsidR="0049719A" w:rsidRPr="00980894" w:rsidRDefault="0049719A" w:rsidP="00EA58FE">
            <w:pPr>
              <w:tabs>
                <w:tab w:val="left" w:pos="2329"/>
              </w:tabs>
            </w:pPr>
          </w:p>
          <w:p w14:paraId="58CCCFCA" w14:textId="7730F7BB" w:rsidR="00AB7B7F" w:rsidRPr="00980894" w:rsidRDefault="00AB7B7F" w:rsidP="008F437B">
            <w:pPr>
              <w:pStyle w:val="AssignmentsLevel2"/>
            </w:pPr>
            <w:r w:rsidRPr="00980894">
              <w:t>s</w:t>
            </w:r>
            <w:r w:rsidR="001F3C9C" w:rsidRPr="00980894">
              <w:t>howing fellow classmates how you would implement those skills they find challenging</w:t>
            </w:r>
          </w:p>
          <w:p w14:paraId="60697D11" w14:textId="444C64BB" w:rsidR="0049719A" w:rsidRPr="00980894" w:rsidRDefault="001F3C9C" w:rsidP="008F437B">
            <w:pPr>
              <w:pStyle w:val="AssignmentsLevel2"/>
            </w:pPr>
            <w:r w:rsidRPr="00980894">
              <w:t>assisting fellow classmates in gaining greater understanding of how these skills relate to the basic model of communication</w:t>
            </w:r>
          </w:p>
          <w:p w14:paraId="6ED611C3" w14:textId="2C9CB05A" w:rsidR="0049719A" w:rsidRPr="00980894" w:rsidRDefault="00AB7B7F" w:rsidP="008F437B">
            <w:pPr>
              <w:pStyle w:val="AssignmentsLevel2"/>
            </w:pPr>
            <w:r w:rsidRPr="00980894">
              <w:t>sharing s</w:t>
            </w:r>
            <w:r w:rsidR="001F3C9C" w:rsidRPr="00980894">
              <w:t>omething your classmate suggested to you that you would “totally use in your life”</w:t>
            </w:r>
          </w:p>
          <w:p w14:paraId="74A057BB" w14:textId="620240B7" w:rsidR="0049719A" w:rsidRPr="00980894" w:rsidRDefault="00AB7B7F" w:rsidP="008F437B">
            <w:pPr>
              <w:pStyle w:val="AssignmentsLevel2"/>
            </w:pPr>
            <w:r w:rsidRPr="00980894">
              <w:t>sharing a</w:t>
            </w:r>
            <w:r w:rsidR="0049719A" w:rsidRPr="00980894">
              <w:t>nything</w:t>
            </w:r>
            <w:r w:rsidR="001F3C9C" w:rsidRPr="00980894">
              <w:t xml:space="preserve"> else you would like to include  </w:t>
            </w:r>
          </w:p>
          <w:p w14:paraId="415668B6" w14:textId="0CE87287" w:rsidR="00672B70" w:rsidRPr="001E0155" w:rsidRDefault="00EE69FC" w:rsidP="001E0155">
            <w:pPr>
              <w:pStyle w:val="AssignmentsLevel2"/>
            </w:pPr>
            <w:r w:rsidRPr="00980894">
              <w:t>respon</w:t>
            </w:r>
            <w:r w:rsidR="00AB7B7F" w:rsidRPr="00980894">
              <w:t>ding</w:t>
            </w:r>
            <w:r w:rsidRPr="00980894">
              <w:t xml:space="preserve"> to something a student commented about your post</w:t>
            </w:r>
          </w:p>
        </w:tc>
        <w:tc>
          <w:tcPr>
            <w:tcW w:w="1440" w:type="dxa"/>
          </w:tcPr>
          <w:p w14:paraId="2AFBE4E3" w14:textId="7F894A4A" w:rsidR="00672B70" w:rsidRPr="00980894" w:rsidRDefault="00672B70" w:rsidP="002522B3">
            <w:pPr>
              <w:tabs>
                <w:tab w:val="left" w:pos="2329"/>
              </w:tabs>
              <w:rPr>
                <w:rFonts w:cs="Arial"/>
                <w:szCs w:val="20"/>
              </w:rPr>
            </w:pPr>
            <w:r w:rsidRPr="00980894">
              <w:rPr>
                <w:rFonts w:cs="Arial"/>
                <w:szCs w:val="20"/>
              </w:rPr>
              <w:lastRenderedPageBreak/>
              <w:t>5.1</w:t>
            </w:r>
          </w:p>
        </w:tc>
        <w:tc>
          <w:tcPr>
            <w:tcW w:w="1440" w:type="dxa"/>
          </w:tcPr>
          <w:p w14:paraId="1C8898FB" w14:textId="55A2D1A4" w:rsidR="00672B70" w:rsidRPr="00980894" w:rsidRDefault="006C2ECD" w:rsidP="002522B3">
            <w:pPr>
              <w:tabs>
                <w:tab w:val="left" w:pos="2329"/>
              </w:tabs>
            </w:pPr>
            <w:r w:rsidRPr="00980894">
              <w:t>1.5</w:t>
            </w:r>
          </w:p>
        </w:tc>
      </w:tr>
      <w:tr w:rsidR="00557340" w:rsidRPr="00980894" w14:paraId="6C02D106" w14:textId="77777777" w:rsidTr="002522B3">
        <w:tc>
          <w:tcPr>
            <w:tcW w:w="10170" w:type="dxa"/>
            <w:gridSpan w:val="2"/>
            <w:tcMar>
              <w:top w:w="115" w:type="dxa"/>
              <w:left w:w="115" w:type="dxa"/>
              <w:bottom w:w="115" w:type="dxa"/>
              <w:right w:w="115" w:type="dxa"/>
            </w:tcMar>
          </w:tcPr>
          <w:p w14:paraId="4C555666" w14:textId="63488919" w:rsidR="006E486E" w:rsidRPr="00980894" w:rsidRDefault="00EA37BB" w:rsidP="006E486E">
            <w:pPr>
              <w:tabs>
                <w:tab w:val="left" w:pos="2329"/>
              </w:tabs>
              <w:rPr>
                <w:b/>
              </w:rPr>
            </w:pPr>
            <w:r w:rsidRPr="00980894">
              <w:rPr>
                <w:b/>
              </w:rPr>
              <w:t>Discussion</w:t>
            </w:r>
            <w:r w:rsidR="006E486E" w:rsidRPr="00980894">
              <w:rPr>
                <w:b/>
              </w:rPr>
              <w:t xml:space="preserve">: </w:t>
            </w:r>
            <w:r w:rsidR="00EA2635" w:rsidRPr="00980894">
              <w:rPr>
                <w:b/>
              </w:rPr>
              <w:t>Application Reflection</w:t>
            </w:r>
            <w:r w:rsidR="005C3F66" w:rsidRPr="00980894">
              <w:rPr>
                <w:b/>
              </w:rPr>
              <w:t xml:space="preserve"> and</w:t>
            </w:r>
            <w:r w:rsidR="00EA2635" w:rsidRPr="00980894">
              <w:rPr>
                <w:b/>
              </w:rPr>
              <w:t xml:space="preserve"> Open Questions/Probes for Exploring Feelings</w:t>
            </w:r>
            <w:r w:rsidR="006E486E" w:rsidRPr="00980894">
              <w:rPr>
                <w:b/>
              </w:rPr>
              <w:t xml:space="preserve"> </w:t>
            </w:r>
          </w:p>
          <w:p w14:paraId="00E07714" w14:textId="77777777" w:rsidR="006E486E" w:rsidRPr="00980894" w:rsidRDefault="006E486E" w:rsidP="006E486E">
            <w:pPr>
              <w:tabs>
                <w:tab w:val="left" w:pos="2329"/>
              </w:tabs>
              <w:rPr>
                <w:b/>
              </w:rPr>
            </w:pPr>
          </w:p>
          <w:p w14:paraId="3E5CE908" w14:textId="77B0492F" w:rsidR="0049719A" w:rsidRPr="00980894" w:rsidRDefault="006E486E" w:rsidP="006E486E">
            <w:pPr>
              <w:tabs>
                <w:tab w:val="left" w:pos="2329"/>
              </w:tabs>
            </w:pPr>
            <w:r w:rsidRPr="00980894">
              <w:t xml:space="preserve">Having read </w:t>
            </w:r>
            <w:r w:rsidR="005C3F66" w:rsidRPr="00980894">
              <w:t>C</w:t>
            </w:r>
            <w:r w:rsidRPr="00980894">
              <w:t>h</w:t>
            </w:r>
            <w:r w:rsidR="005C3F66" w:rsidRPr="00980894">
              <w:t>.</w:t>
            </w:r>
            <w:r w:rsidRPr="00980894">
              <w:t xml:space="preserve"> 9</w:t>
            </w:r>
            <w:r w:rsidR="004E76E2" w:rsidRPr="00980894">
              <w:t>,</w:t>
            </w:r>
            <w:r w:rsidRPr="00980894">
              <w:t xml:space="preserve"> review </w:t>
            </w:r>
            <w:hyperlink r:id="rId46" w:history="1">
              <w:r w:rsidR="00FF0B9F" w:rsidRPr="00980894">
                <w:rPr>
                  <w:rStyle w:val="Hyperlink"/>
                </w:rPr>
                <w:t>Bad Demonstration - Reflecting Skills</w:t>
              </w:r>
            </w:hyperlink>
            <w:r w:rsidR="005C3F66" w:rsidRPr="00980894">
              <w:rPr>
                <w:rStyle w:val="Hyperlink"/>
                <w:color w:val="auto"/>
                <w:u w:val="none"/>
              </w:rPr>
              <w:t>.</w:t>
            </w:r>
          </w:p>
          <w:p w14:paraId="25942C9E" w14:textId="77777777" w:rsidR="007F35AB" w:rsidRPr="00980894" w:rsidRDefault="007F35AB" w:rsidP="006E486E">
            <w:pPr>
              <w:tabs>
                <w:tab w:val="left" w:pos="2329"/>
              </w:tabs>
            </w:pPr>
          </w:p>
          <w:p w14:paraId="3E44DC95" w14:textId="16345EE3" w:rsidR="006E486E" w:rsidRPr="00980894" w:rsidRDefault="00516BA8" w:rsidP="006E486E">
            <w:pPr>
              <w:tabs>
                <w:tab w:val="left" w:pos="2329"/>
              </w:tabs>
            </w:pPr>
            <w:r w:rsidRPr="006C0FC9">
              <w:rPr>
                <w:rFonts w:cs="Arial"/>
                <w:b/>
                <w:bCs/>
                <w:iCs/>
                <w:szCs w:val="20"/>
              </w:rPr>
              <w:t xml:space="preserve">Respond </w:t>
            </w:r>
            <w:r w:rsidRPr="006C0FC9">
              <w:rPr>
                <w:rFonts w:cs="Arial"/>
                <w:iCs/>
                <w:szCs w:val="20"/>
              </w:rPr>
              <w:t>to the following question by Thursday 11:59 p.m. (EST). Provide specific examples to support your answers:</w:t>
            </w:r>
            <w:r w:rsidR="006E486E" w:rsidRPr="00980894">
              <w:t xml:space="preserve"> </w:t>
            </w:r>
          </w:p>
          <w:p w14:paraId="72CF214F" w14:textId="77777777" w:rsidR="006E486E" w:rsidRPr="00980894" w:rsidRDefault="006E486E" w:rsidP="006E486E">
            <w:pPr>
              <w:pStyle w:val="AssignmentsLevel1"/>
            </w:pPr>
          </w:p>
          <w:p w14:paraId="0F3DCF8F" w14:textId="2A9FFB22" w:rsidR="006E486E" w:rsidRPr="00980894" w:rsidRDefault="006E486E" w:rsidP="008F437B">
            <w:pPr>
              <w:pStyle w:val="AssignmentsLevel2"/>
            </w:pPr>
            <w:r w:rsidRPr="00980894">
              <w:t>Having watched this video</w:t>
            </w:r>
            <w:r w:rsidR="00EA58FE" w:rsidRPr="00980894">
              <w:t>,</w:t>
            </w:r>
            <w:r w:rsidRPr="00980894">
              <w:t xml:space="preserve"> indicate </w:t>
            </w:r>
            <w:r w:rsidR="00672B70" w:rsidRPr="00980894">
              <w:t>based on your readings where in the session you would use reflection</w:t>
            </w:r>
            <w:r w:rsidR="005C3F66" w:rsidRPr="00980894">
              <w:t xml:space="preserve"> and</w:t>
            </w:r>
            <w:r w:rsidR="00672B70" w:rsidRPr="00980894">
              <w:t xml:space="preserve"> open question/probe statements to assist the client in exploring their feelings. Be very specific </w:t>
            </w:r>
            <w:r w:rsidR="005C3F66" w:rsidRPr="00980894">
              <w:t xml:space="preserve">about </w:t>
            </w:r>
            <w:r w:rsidR="004F686B" w:rsidRPr="00980894">
              <w:t>client statements</w:t>
            </w:r>
            <w:r w:rsidR="005C3F66" w:rsidRPr="00980894">
              <w:t>,</w:t>
            </w:r>
            <w:r w:rsidR="004F686B" w:rsidRPr="00980894">
              <w:t xml:space="preserve"> your proposed response</w:t>
            </w:r>
            <w:r w:rsidR="005C3F66" w:rsidRPr="00980894">
              <w:t>,</w:t>
            </w:r>
            <w:r w:rsidR="004F686B" w:rsidRPr="00980894">
              <w:t xml:space="preserve"> and </w:t>
            </w:r>
            <w:r w:rsidR="005C3F66" w:rsidRPr="00980894">
              <w:t xml:space="preserve">the </w:t>
            </w:r>
            <w:r w:rsidR="004F686B" w:rsidRPr="00980894">
              <w:t>type of proposed response (i.e.</w:t>
            </w:r>
            <w:r w:rsidR="005C3F66" w:rsidRPr="00980894">
              <w:t>,</w:t>
            </w:r>
            <w:r w:rsidR="004F686B" w:rsidRPr="00980894">
              <w:t xml:space="preserve"> reflection</w:t>
            </w:r>
            <w:r w:rsidR="005C3F66" w:rsidRPr="00980894">
              <w:t xml:space="preserve"> or</w:t>
            </w:r>
            <w:r w:rsidR="004F686B" w:rsidRPr="00980894">
              <w:t xml:space="preserve"> open question/probe statements</w:t>
            </w:r>
            <w:r w:rsidR="0049719A" w:rsidRPr="00980894">
              <w:t>).</w:t>
            </w:r>
          </w:p>
          <w:p w14:paraId="2B9861E0" w14:textId="34C19509" w:rsidR="00EA37BB" w:rsidRPr="00516BA8" w:rsidRDefault="00EA37BB" w:rsidP="00516BA8">
            <w:pPr>
              <w:tabs>
                <w:tab w:val="left" w:pos="2329"/>
              </w:tabs>
              <w:rPr>
                <w:rFonts w:cs="Arial"/>
                <w:szCs w:val="20"/>
              </w:rPr>
            </w:pPr>
          </w:p>
          <w:p w14:paraId="268C92A7" w14:textId="683AB1E6" w:rsidR="00557340" w:rsidRPr="00980894" w:rsidRDefault="001E0155" w:rsidP="00EA37BB">
            <w:pPr>
              <w:pStyle w:val="AssignmentsLevel1"/>
            </w:pPr>
            <w:r w:rsidRPr="006C0FC9">
              <w:rPr>
                <w:b/>
                <w:bCs/>
                <w:iCs/>
              </w:rPr>
              <w:t xml:space="preserve">Post </w:t>
            </w:r>
            <w:r w:rsidRPr="006C0FC9">
              <w:rPr>
                <w:iCs/>
              </w:rPr>
              <w:t>constructive criticism, clarification, additional questions, or your own relevant thoughts to three of your classmates' posts by 11:59 p.m. (EST) on Sunday.</w:t>
            </w:r>
          </w:p>
        </w:tc>
        <w:tc>
          <w:tcPr>
            <w:tcW w:w="1440" w:type="dxa"/>
          </w:tcPr>
          <w:p w14:paraId="79E2DE37" w14:textId="5ADC9027" w:rsidR="00557340" w:rsidRPr="00980894" w:rsidRDefault="00672B70" w:rsidP="002522B3">
            <w:pPr>
              <w:tabs>
                <w:tab w:val="left" w:pos="2329"/>
              </w:tabs>
              <w:rPr>
                <w:rFonts w:cs="Arial"/>
                <w:szCs w:val="20"/>
              </w:rPr>
            </w:pPr>
            <w:r w:rsidRPr="00980894">
              <w:rPr>
                <w:rFonts w:cs="Arial"/>
                <w:szCs w:val="20"/>
              </w:rPr>
              <w:t>5.1, 5.</w:t>
            </w:r>
            <w:r w:rsidR="00622B07" w:rsidRPr="00980894">
              <w:rPr>
                <w:rFonts w:cs="Arial"/>
                <w:szCs w:val="20"/>
              </w:rPr>
              <w:t>2</w:t>
            </w:r>
          </w:p>
        </w:tc>
        <w:tc>
          <w:tcPr>
            <w:tcW w:w="1440" w:type="dxa"/>
          </w:tcPr>
          <w:p w14:paraId="0F73E41C" w14:textId="2F34A3DA" w:rsidR="00557340" w:rsidRPr="00980894" w:rsidRDefault="006C2ECD" w:rsidP="002522B3">
            <w:pPr>
              <w:tabs>
                <w:tab w:val="left" w:pos="2329"/>
              </w:tabs>
              <w:rPr>
                <w:rFonts w:cs="Arial"/>
                <w:szCs w:val="20"/>
              </w:rPr>
            </w:pPr>
            <w:r w:rsidRPr="00980894">
              <w:t>.75</w:t>
            </w:r>
            <w:r w:rsidR="00557340" w:rsidRPr="00980894">
              <w:rPr>
                <w:b/>
              </w:rPr>
              <w:t xml:space="preserve"> </w:t>
            </w:r>
          </w:p>
        </w:tc>
      </w:tr>
      <w:tr w:rsidR="00557340" w:rsidRPr="00980894" w14:paraId="38B7E863" w14:textId="77777777" w:rsidTr="002522B3">
        <w:tc>
          <w:tcPr>
            <w:tcW w:w="10170" w:type="dxa"/>
            <w:gridSpan w:val="2"/>
            <w:tcMar>
              <w:top w:w="115" w:type="dxa"/>
              <w:left w:w="115" w:type="dxa"/>
              <w:bottom w:w="115" w:type="dxa"/>
              <w:right w:w="115" w:type="dxa"/>
            </w:tcMar>
          </w:tcPr>
          <w:p w14:paraId="4319BEA1" w14:textId="641C29A6" w:rsidR="00557340" w:rsidRPr="00980894" w:rsidRDefault="006C2ECD" w:rsidP="002522B3">
            <w:pPr>
              <w:tabs>
                <w:tab w:val="left" w:pos="2329"/>
              </w:tabs>
              <w:rPr>
                <w:rFonts w:cs="Arial"/>
                <w:b/>
                <w:szCs w:val="20"/>
              </w:rPr>
            </w:pPr>
            <w:r w:rsidRPr="00980894">
              <w:rPr>
                <w:rFonts w:cs="Arial"/>
                <w:b/>
                <w:szCs w:val="20"/>
              </w:rPr>
              <w:t xml:space="preserve">Journal </w:t>
            </w:r>
            <w:r w:rsidR="001F3C9C" w:rsidRPr="00980894">
              <w:rPr>
                <w:rFonts w:cs="Arial"/>
                <w:b/>
                <w:szCs w:val="20"/>
              </w:rPr>
              <w:t>Reflection</w:t>
            </w:r>
            <w:r w:rsidR="00672B70" w:rsidRPr="00980894">
              <w:rPr>
                <w:rFonts w:cs="Arial"/>
                <w:b/>
                <w:szCs w:val="20"/>
              </w:rPr>
              <w:t xml:space="preserve">: Common Pitfalls in </w:t>
            </w:r>
            <w:r w:rsidR="00ED5B1F" w:rsidRPr="00980894">
              <w:rPr>
                <w:rFonts w:cs="Arial"/>
                <w:b/>
                <w:szCs w:val="20"/>
              </w:rPr>
              <w:t>Helping Relationships</w:t>
            </w:r>
          </w:p>
          <w:p w14:paraId="7ECEA198" w14:textId="77777777" w:rsidR="00ED5B1F" w:rsidRPr="00980894" w:rsidRDefault="00ED5B1F" w:rsidP="002522B3">
            <w:pPr>
              <w:tabs>
                <w:tab w:val="left" w:pos="2329"/>
              </w:tabs>
              <w:rPr>
                <w:rFonts w:cs="Arial"/>
                <w:b/>
                <w:szCs w:val="20"/>
              </w:rPr>
            </w:pPr>
          </w:p>
          <w:p w14:paraId="61FADDC6" w14:textId="56721BA5" w:rsidR="0049719A" w:rsidRPr="00980894" w:rsidRDefault="00ED5B1F" w:rsidP="002522B3">
            <w:pPr>
              <w:tabs>
                <w:tab w:val="left" w:pos="2329"/>
              </w:tabs>
              <w:rPr>
                <w:rFonts w:cs="Arial"/>
                <w:szCs w:val="20"/>
              </w:rPr>
            </w:pPr>
            <w:r w:rsidRPr="00980894">
              <w:rPr>
                <w:rFonts w:cs="Arial"/>
                <w:b/>
                <w:szCs w:val="20"/>
              </w:rPr>
              <w:lastRenderedPageBreak/>
              <w:t>Review</w:t>
            </w:r>
            <w:r w:rsidRPr="00980894">
              <w:rPr>
                <w:rFonts w:cs="Arial"/>
                <w:szCs w:val="20"/>
              </w:rPr>
              <w:t xml:space="preserve"> the common pitfalls</w:t>
            </w:r>
            <w:r w:rsidR="00135516" w:rsidRPr="00980894">
              <w:rPr>
                <w:rFonts w:cs="Arial"/>
                <w:szCs w:val="20"/>
              </w:rPr>
              <w:t>, pp. 210</w:t>
            </w:r>
            <w:r w:rsidR="005C3F66" w:rsidRPr="00980894">
              <w:rPr>
                <w:rFonts w:cs="Arial"/>
                <w:szCs w:val="20"/>
              </w:rPr>
              <w:t>–</w:t>
            </w:r>
            <w:r w:rsidR="00135516" w:rsidRPr="00980894">
              <w:rPr>
                <w:rFonts w:cs="Arial"/>
                <w:szCs w:val="20"/>
              </w:rPr>
              <w:t>220 of your text,</w:t>
            </w:r>
            <w:r w:rsidRPr="00980894">
              <w:rPr>
                <w:rFonts w:cs="Arial"/>
                <w:szCs w:val="20"/>
              </w:rPr>
              <w:t xml:space="preserve"> often experience</w:t>
            </w:r>
            <w:r w:rsidR="00135516" w:rsidRPr="00980894">
              <w:rPr>
                <w:rFonts w:cs="Arial"/>
                <w:szCs w:val="20"/>
              </w:rPr>
              <w:t>d</w:t>
            </w:r>
            <w:r w:rsidRPr="00980894">
              <w:rPr>
                <w:rFonts w:cs="Arial"/>
                <w:szCs w:val="20"/>
              </w:rPr>
              <w:t xml:space="preserve"> by beginning helpers</w:t>
            </w:r>
            <w:r w:rsidR="00135516" w:rsidRPr="00980894">
              <w:rPr>
                <w:rFonts w:cs="Arial"/>
                <w:szCs w:val="20"/>
              </w:rPr>
              <w:t>.</w:t>
            </w:r>
            <w:r w:rsidRPr="00980894">
              <w:rPr>
                <w:rFonts w:cs="Arial"/>
                <w:szCs w:val="20"/>
              </w:rPr>
              <w:t xml:space="preserve"> </w:t>
            </w:r>
          </w:p>
          <w:p w14:paraId="038DA05B" w14:textId="77777777" w:rsidR="0049719A" w:rsidRPr="00980894" w:rsidRDefault="0049719A" w:rsidP="002522B3">
            <w:pPr>
              <w:tabs>
                <w:tab w:val="left" w:pos="2329"/>
              </w:tabs>
              <w:rPr>
                <w:rFonts w:cs="Arial"/>
                <w:szCs w:val="20"/>
              </w:rPr>
            </w:pPr>
          </w:p>
          <w:p w14:paraId="581A3F53" w14:textId="2A00C191" w:rsidR="00ED5B1F" w:rsidRPr="00980894" w:rsidRDefault="0049719A" w:rsidP="002522B3">
            <w:pPr>
              <w:tabs>
                <w:tab w:val="left" w:pos="2329"/>
              </w:tabs>
            </w:pPr>
            <w:r w:rsidRPr="00980894">
              <w:rPr>
                <w:rFonts w:cs="Arial"/>
                <w:b/>
                <w:szCs w:val="20"/>
              </w:rPr>
              <w:t>Write</w:t>
            </w:r>
            <w:r w:rsidRPr="00980894">
              <w:rPr>
                <w:rFonts w:cs="Arial"/>
                <w:szCs w:val="20"/>
              </w:rPr>
              <w:t xml:space="preserve"> </w:t>
            </w:r>
            <w:r w:rsidR="00ED5B1F" w:rsidRPr="00980894">
              <w:rPr>
                <w:rFonts w:cs="Arial"/>
                <w:szCs w:val="20"/>
              </w:rPr>
              <w:t xml:space="preserve">a clear and logical response </w:t>
            </w:r>
            <w:r w:rsidR="00ED5B1F" w:rsidRPr="00980894">
              <w:t>in 150 to 200 words to the following, providing specific e</w:t>
            </w:r>
            <w:r w:rsidR="008F437B" w:rsidRPr="00980894">
              <w:t>xamples to support your answers.</w:t>
            </w:r>
          </w:p>
          <w:p w14:paraId="30A41DF9" w14:textId="77777777" w:rsidR="00ED5B1F" w:rsidRPr="00980894" w:rsidRDefault="00ED5B1F" w:rsidP="002522B3">
            <w:pPr>
              <w:tabs>
                <w:tab w:val="left" w:pos="2329"/>
              </w:tabs>
            </w:pPr>
          </w:p>
          <w:p w14:paraId="231EB52C" w14:textId="32D3CF99" w:rsidR="00ED5B1F" w:rsidRPr="00980894" w:rsidRDefault="005D63D5" w:rsidP="008F437B">
            <w:pPr>
              <w:pStyle w:val="AssignmentsLevel2"/>
            </w:pPr>
            <w:r w:rsidRPr="00980894">
              <w:t>List the barriers in order of how much they resonate as potential issues for you.</w:t>
            </w:r>
          </w:p>
          <w:p w14:paraId="02CFFFBF" w14:textId="4FEF789B" w:rsidR="005D63D5" w:rsidRPr="00980894" w:rsidRDefault="005D63D5" w:rsidP="008F437B">
            <w:pPr>
              <w:pStyle w:val="AssignmentsLevel2"/>
            </w:pPr>
            <w:r w:rsidRPr="00980894">
              <w:t xml:space="preserve">Pick the top five and explain </w:t>
            </w:r>
            <w:r w:rsidR="008E3D69" w:rsidRPr="00980894">
              <w:t xml:space="preserve">why and how </w:t>
            </w:r>
            <w:r w:rsidRPr="00980894">
              <w:t>they affect you and the people around you.</w:t>
            </w:r>
          </w:p>
          <w:p w14:paraId="1F1D45EA" w14:textId="1F657901" w:rsidR="005D63D5" w:rsidRPr="00980894" w:rsidRDefault="005D63D5" w:rsidP="008F437B">
            <w:pPr>
              <w:pStyle w:val="AssignmentsLevel2"/>
            </w:pPr>
            <w:r w:rsidRPr="00980894">
              <w:t>How do you plan to deal with these issues?</w:t>
            </w:r>
          </w:p>
          <w:p w14:paraId="4DB2EC3F" w14:textId="77777777" w:rsidR="00557340" w:rsidRPr="00980894" w:rsidRDefault="00557340" w:rsidP="002522B3">
            <w:pPr>
              <w:pStyle w:val="AssignmentsLevel1"/>
            </w:pPr>
          </w:p>
          <w:p w14:paraId="37B30E9B" w14:textId="729B700A" w:rsidR="004F686B" w:rsidRPr="00980894" w:rsidRDefault="004F686B" w:rsidP="004F686B">
            <w:pPr>
              <w:tabs>
                <w:tab w:val="left" w:pos="2329"/>
              </w:tabs>
            </w:pPr>
            <w:r w:rsidRPr="00980894">
              <w:t>Remember</w:t>
            </w:r>
            <w:r w:rsidR="005C3F66" w:rsidRPr="00980894">
              <w:t>,</w:t>
            </w:r>
            <w:r w:rsidRPr="00980894">
              <w:t xml:space="preserve"> this is a Journal Reflection and</w:t>
            </w:r>
            <w:r w:rsidR="005C3F66" w:rsidRPr="00980894">
              <w:t>,</w:t>
            </w:r>
            <w:r w:rsidRPr="00980894">
              <w:t xml:space="preserve"> as such</w:t>
            </w:r>
            <w:r w:rsidR="005C3F66" w:rsidRPr="00980894">
              <w:t>,</w:t>
            </w:r>
            <w:r w:rsidRPr="00980894">
              <w:t xml:space="preserve"> you are required to be honest an</w:t>
            </w:r>
            <w:r w:rsidR="00BE4D21" w:rsidRPr="00980894">
              <w:t>d open with your self-reflection</w:t>
            </w:r>
            <w:r w:rsidRPr="00980894">
              <w:t>. Students seeking the highest number of points possible for this assignment will be honest and open with themselves.</w:t>
            </w:r>
          </w:p>
          <w:p w14:paraId="6B44244D" w14:textId="77777777" w:rsidR="004F686B" w:rsidRPr="00980894" w:rsidRDefault="004F686B" w:rsidP="004F686B">
            <w:pPr>
              <w:tabs>
                <w:tab w:val="left" w:pos="2329"/>
              </w:tabs>
            </w:pPr>
          </w:p>
          <w:p w14:paraId="641E0AD8" w14:textId="781B5332" w:rsidR="00557340" w:rsidRPr="00980894" w:rsidRDefault="004F686B" w:rsidP="004F686B">
            <w:pPr>
              <w:pStyle w:val="AssignmentsLevel1"/>
            </w:pPr>
            <w:r w:rsidRPr="00980894">
              <w:rPr>
                <w:b/>
              </w:rPr>
              <w:t>Submit</w:t>
            </w:r>
            <w:r w:rsidRPr="00980894">
              <w:t xml:space="preserve"> your journal </w:t>
            </w:r>
            <w:r w:rsidR="00BE2A18" w:rsidRPr="00980894">
              <w:t xml:space="preserve">reflection </w:t>
            </w:r>
            <w:r w:rsidRPr="00980894">
              <w:t>by 11:59 p.m. (Eastern time) on Sunday.</w:t>
            </w:r>
          </w:p>
        </w:tc>
        <w:tc>
          <w:tcPr>
            <w:tcW w:w="1440" w:type="dxa"/>
          </w:tcPr>
          <w:p w14:paraId="6F92F820" w14:textId="5557B166" w:rsidR="00557340" w:rsidRPr="00980894" w:rsidRDefault="00EA2635" w:rsidP="002522B3">
            <w:pPr>
              <w:tabs>
                <w:tab w:val="left" w:pos="2329"/>
              </w:tabs>
              <w:rPr>
                <w:rFonts w:cs="Arial"/>
                <w:szCs w:val="20"/>
              </w:rPr>
            </w:pPr>
            <w:r w:rsidRPr="00980894">
              <w:rPr>
                <w:rFonts w:cs="Arial"/>
                <w:szCs w:val="20"/>
              </w:rPr>
              <w:lastRenderedPageBreak/>
              <w:t>5.</w:t>
            </w:r>
            <w:r w:rsidR="00622B07" w:rsidRPr="00980894">
              <w:rPr>
                <w:rFonts w:cs="Arial"/>
                <w:szCs w:val="20"/>
              </w:rPr>
              <w:t>3</w:t>
            </w:r>
          </w:p>
        </w:tc>
        <w:tc>
          <w:tcPr>
            <w:tcW w:w="1440" w:type="dxa"/>
          </w:tcPr>
          <w:p w14:paraId="7445E6E6" w14:textId="4A725A1F" w:rsidR="00557340" w:rsidRPr="00980894" w:rsidRDefault="006C2ECD" w:rsidP="002522B3">
            <w:pPr>
              <w:tabs>
                <w:tab w:val="left" w:pos="2329"/>
              </w:tabs>
              <w:rPr>
                <w:rFonts w:cs="Arial"/>
                <w:szCs w:val="20"/>
              </w:rPr>
            </w:pPr>
            <w:r w:rsidRPr="00980894">
              <w:rPr>
                <w:rFonts w:cs="Arial"/>
                <w:szCs w:val="20"/>
              </w:rPr>
              <w:t>1.5 hour</w:t>
            </w:r>
          </w:p>
        </w:tc>
      </w:tr>
      <w:tr w:rsidR="00EA2635" w:rsidRPr="00980894" w14:paraId="1488F253" w14:textId="77777777" w:rsidTr="002522B3">
        <w:tc>
          <w:tcPr>
            <w:tcW w:w="10170" w:type="dxa"/>
            <w:gridSpan w:val="2"/>
            <w:tcMar>
              <w:top w:w="115" w:type="dxa"/>
              <w:left w:w="115" w:type="dxa"/>
              <w:bottom w:w="115" w:type="dxa"/>
              <w:right w:w="115" w:type="dxa"/>
            </w:tcMar>
          </w:tcPr>
          <w:p w14:paraId="67407C07" w14:textId="50262D70" w:rsidR="00EA2635" w:rsidRPr="00980894" w:rsidRDefault="00F52E94" w:rsidP="00EA2635">
            <w:pPr>
              <w:tabs>
                <w:tab w:val="left" w:pos="2329"/>
              </w:tabs>
              <w:rPr>
                <w:b/>
              </w:rPr>
            </w:pPr>
            <w:r w:rsidRPr="00980894">
              <w:rPr>
                <w:rFonts w:cs="Arial"/>
                <w:b/>
                <w:szCs w:val="20"/>
              </w:rPr>
              <w:t xml:space="preserve">Exercise and </w:t>
            </w:r>
            <w:r w:rsidR="006C2ECD" w:rsidRPr="00980894">
              <w:rPr>
                <w:rFonts w:cs="Arial"/>
                <w:b/>
                <w:szCs w:val="20"/>
              </w:rPr>
              <w:t>Journal</w:t>
            </w:r>
            <w:r w:rsidR="00EA2635" w:rsidRPr="00980894">
              <w:rPr>
                <w:rFonts w:cs="Arial"/>
                <w:b/>
                <w:szCs w:val="20"/>
              </w:rPr>
              <w:t xml:space="preserve">: </w:t>
            </w:r>
            <w:r w:rsidR="008E3D69" w:rsidRPr="00980894">
              <w:rPr>
                <w:b/>
              </w:rPr>
              <w:t>Reflection</w:t>
            </w:r>
            <w:r w:rsidR="005C3F66" w:rsidRPr="00980894">
              <w:rPr>
                <w:b/>
              </w:rPr>
              <w:t xml:space="preserve"> and</w:t>
            </w:r>
            <w:r w:rsidR="008E3D69" w:rsidRPr="00980894">
              <w:rPr>
                <w:b/>
              </w:rPr>
              <w:t xml:space="preserve"> Open Questions/Probes for Exploring Feelings</w:t>
            </w:r>
          </w:p>
          <w:p w14:paraId="2FE31334" w14:textId="77777777" w:rsidR="00EA2635" w:rsidRPr="00980894" w:rsidRDefault="00EA2635" w:rsidP="00EA2635">
            <w:pPr>
              <w:tabs>
                <w:tab w:val="left" w:pos="2329"/>
              </w:tabs>
              <w:rPr>
                <w:rFonts w:cs="Arial"/>
                <w:b/>
                <w:szCs w:val="20"/>
              </w:rPr>
            </w:pPr>
          </w:p>
          <w:p w14:paraId="356472A1" w14:textId="11B1DACF" w:rsidR="00EA2635" w:rsidRPr="00980894" w:rsidRDefault="00EA2635" w:rsidP="00EA2635">
            <w:pPr>
              <w:tabs>
                <w:tab w:val="left" w:pos="2329"/>
              </w:tabs>
              <w:rPr>
                <w:rFonts w:cs="Arial"/>
                <w:szCs w:val="20"/>
              </w:rPr>
            </w:pPr>
            <w:r w:rsidRPr="00980894">
              <w:rPr>
                <w:rFonts w:cs="Arial"/>
                <w:szCs w:val="20"/>
              </w:rPr>
              <w:t xml:space="preserve">At </w:t>
            </w:r>
            <w:r w:rsidRPr="00980894">
              <w:rPr>
                <w:rFonts w:cs="Arial"/>
                <w:b/>
                <w:szCs w:val="20"/>
              </w:rPr>
              <w:t>least three times</w:t>
            </w:r>
            <w:r w:rsidRPr="00980894">
              <w:rPr>
                <w:rFonts w:cs="Arial"/>
                <w:szCs w:val="20"/>
              </w:rPr>
              <w:t xml:space="preserve"> (the more you can do the better) this week</w:t>
            </w:r>
            <w:r w:rsidR="005C3F66" w:rsidRPr="00980894">
              <w:rPr>
                <w:rFonts w:cs="Arial"/>
                <w:szCs w:val="20"/>
              </w:rPr>
              <w:t>,</w:t>
            </w:r>
            <w:r w:rsidRPr="00980894">
              <w:rPr>
                <w:rFonts w:cs="Arial"/>
                <w:szCs w:val="20"/>
              </w:rPr>
              <w:t xml:space="preserve"> sit with a significant person in your life while they talk about their day for 5</w:t>
            </w:r>
            <w:r w:rsidR="005C3F66" w:rsidRPr="00980894">
              <w:rPr>
                <w:rFonts w:cs="Arial"/>
                <w:szCs w:val="20"/>
              </w:rPr>
              <w:t>–</w:t>
            </w:r>
            <w:r w:rsidRPr="00980894">
              <w:rPr>
                <w:rFonts w:cs="Arial"/>
                <w:szCs w:val="20"/>
              </w:rPr>
              <w:t xml:space="preserve">7 minutes and practice using </w:t>
            </w:r>
            <w:r w:rsidRPr="00980894">
              <w:t>reflection</w:t>
            </w:r>
            <w:r w:rsidR="005C3F66" w:rsidRPr="00980894">
              <w:t xml:space="preserve"> and</w:t>
            </w:r>
            <w:r w:rsidRPr="00980894">
              <w:t xml:space="preserve"> open questions/probes for exploring f</w:t>
            </w:r>
            <w:r w:rsidR="008E3D69" w:rsidRPr="00980894">
              <w:t>eeling</w:t>
            </w:r>
            <w:r w:rsidRPr="00980894">
              <w:t xml:space="preserve"> </w:t>
            </w:r>
            <w:r w:rsidRPr="00980894">
              <w:rPr>
                <w:rFonts w:cs="Arial"/>
                <w:szCs w:val="20"/>
              </w:rPr>
              <w:t xml:space="preserve">skills to enhance the discussion of feelings as they discuss their day.  </w:t>
            </w:r>
          </w:p>
          <w:p w14:paraId="698E61ED" w14:textId="77777777" w:rsidR="00EA2635" w:rsidRPr="00980894" w:rsidRDefault="00EA2635" w:rsidP="00EA2635">
            <w:pPr>
              <w:tabs>
                <w:tab w:val="left" w:pos="2329"/>
              </w:tabs>
              <w:rPr>
                <w:rFonts w:cs="Arial"/>
                <w:szCs w:val="20"/>
              </w:rPr>
            </w:pPr>
          </w:p>
          <w:p w14:paraId="164FC054" w14:textId="6F23E07B" w:rsidR="00EA2635" w:rsidRPr="00980894" w:rsidRDefault="00EA2635" w:rsidP="00EA2635">
            <w:pPr>
              <w:tabs>
                <w:tab w:val="left" w:pos="2329"/>
              </w:tabs>
              <w:rPr>
                <w:rFonts w:cs="Arial"/>
                <w:szCs w:val="20"/>
              </w:rPr>
            </w:pPr>
            <w:r w:rsidRPr="00980894">
              <w:rPr>
                <w:rFonts w:cs="Arial"/>
                <w:b/>
                <w:szCs w:val="20"/>
              </w:rPr>
              <w:t>Post</w:t>
            </w:r>
            <w:r w:rsidRPr="00980894">
              <w:rPr>
                <w:rFonts w:cs="Arial"/>
                <w:szCs w:val="20"/>
              </w:rPr>
              <w:t xml:space="preserve"> a clear and logical response in 150 to 250 words to this experience in your journal covering the following</w:t>
            </w:r>
            <w:r w:rsidR="005C3F66" w:rsidRPr="00980894">
              <w:rPr>
                <w:rFonts w:cs="Arial"/>
                <w:szCs w:val="20"/>
              </w:rPr>
              <w:t>:</w:t>
            </w:r>
          </w:p>
          <w:p w14:paraId="3DAD16F6" w14:textId="77777777" w:rsidR="005C3F66" w:rsidRPr="00980894" w:rsidRDefault="005C3F66" w:rsidP="00EA2635">
            <w:pPr>
              <w:tabs>
                <w:tab w:val="left" w:pos="2329"/>
              </w:tabs>
              <w:rPr>
                <w:rFonts w:cs="Arial"/>
                <w:szCs w:val="20"/>
              </w:rPr>
            </w:pPr>
          </w:p>
          <w:p w14:paraId="58571778" w14:textId="7FF446B9" w:rsidR="00EA2635" w:rsidRPr="00980894" w:rsidRDefault="00EA2635" w:rsidP="008F437B">
            <w:pPr>
              <w:pStyle w:val="AssignmentsLevel2"/>
            </w:pPr>
            <w:r w:rsidRPr="00980894">
              <w:t>How well could you model these skills? Which ones did you rely on the most</w:t>
            </w:r>
            <w:r w:rsidR="005C3F66" w:rsidRPr="00980894">
              <w:t>/</w:t>
            </w:r>
            <w:r w:rsidRPr="00980894">
              <w:t>the least?</w:t>
            </w:r>
          </w:p>
          <w:p w14:paraId="202C29C4" w14:textId="77777777" w:rsidR="00EA2635" w:rsidRPr="00980894" w:rsidRDefault="00EA2635" w:rsidP="008F437B">
            <w:pPr>
              <w:pStyle w:val="AssignmentsLevel2"/>
            </w:pPr>
            <w:r w:rsidRPr="00980894">
              <w:t>How helpful did you find these skills in the discussion process?</w:t>
            </w:r>
          </w:p>
          <w:p w14:paraId="3E2209AE" w14:textId="60E7EA8D" w:rsidR="00A3142B" w:rsidRPr="00980894" w:rsidRDefault="00A3142B" w:rsidP="008F437B">
            <w:pPr>
              <w:pStyle w:val="AssignmentsLevel2"/>
            </w:pPr>
            <w:r w:rsidRPr="00980894">
              <w:t>How could these skills be used in other areas of your life (family, social</w:t>
            </w:r>
            <w:r w:rsidR="005C3F66" w:rsidRPr="00980894">
              <w:t>,</w:t>
            </w:r>
            <w:r w:rsidRPr="00980894">
              <w:t xml:space="preserve"> or work)?</w:t>
            </w:r>
          </w:p>
          <w:p w14:paraId="04B7DB03" w14:textId="0B4CEAB0" w:rsidR="00EA2635" w:rsidRPr="00980894" w:rsidRDefault="005C3F66" w:rsidP="008F437B">
            <w:pPr>
              <w:pStyle w:val="AssignmentsLevel2"/>
              <w:rPr>
                <w:b/>
              </w:rPr>
            </w:pPr>
            <w:r w:rsidRPr="00980894">
              <w:t>Is there a</w:t>
            </w:r>
            <w:r w:rsidR="00EA2635" w:rsidRPr="00980894">
              <w:t>nything else you would like to include</w:t>
            </w:r>
            <w:r w:rsidRPr="00980894">
              <w:t>?</w:t>
            </w:r>
          </w:p>
          <w:p w14:paraId="113F136C" w14:textId="77777777" w:rsidR="00EA2635" w:rsidRPr="00980894" w:rsidRDefault="00EA2635" w:rsidP="00EA2635">
            <w:pPr>
              <w:tabs>
                <w:tab w:val="left" w:pos="2329"/>
              </w:tabs>
              <w:rPr>
                <w:rFonts w:cs="Arial"/>
                <w:b/>
                <w:szCs w:val="20"/>
              </w:rPr>
            </w:pPr>
          </w:p>
          <w:p w14:paraId="65009EBE" w14:textId="20D4180A" w:rsidR="00BE2A18" w:rsidRPr="00980894" w:rsidRDefault="00BE2A18" w:rsidP="00BE2A18">
            <w:pPr>
              <w:tabs>
                <w:tab w:val="left" w:pos="2329"/>
              </w:tabs>
            </w:pPr>
            <w:r w:rsidRPr="00980894">
              <w:t>Remember</w:t>
            </w:r>
            <w:r w:rsidR="005C6535" w:rsidRPr="00980894">
              <w:t>,</w:t>
            </w:r>
            <w:r w:rsidRPr="00980894">
              <w:t xml:space="preserve"> this is a Journal Reflection and</w:t>
            </w:r>
            <w:r w:rsidR="005C6535" w:rsidRPr="00980894">
              <w:t>,</w:t>
            </w:r>
            <w:r w:rsidRPr="00980894">
              <w:t xml:space="preserve"> as such</w:t>
            </w:r>
            <w:r w:rsidR="005C6535" w:rsidRPr="00980894">
              <w:t>,</w:t>
            </w:r>
            <w:r w:rsidRPr="00980894">
              <w:t xml:space="preserve"> you are required to be honest and open with your self-assessment. Students seeking the highest number of points possible for this assignment will be honest and open with themselves.</w:t>
            </w:r>
          </w:p>
          <w:p w14:paraId="63D6D15D" w14:textId="77777777" w:rsidR="00BE2A18" w:rsidRPr="00980894" w:rsidRDefault="00BE2A18" w:rsidP="00BE2A18">
            <w:pPr>
              <w:tabs>
                <w:tab w:val="left" w:pos="2329"/>
              </w:tabs>
            </w:pPr>
          </w:p>
          <w:p w14:paraId="08F8087C" w14:textId="5007B432" w:rsidR="00EA2635" w:rsidRPr="00980894" w:rsidRDefault="00BE2A18" w:rsidP="00135516">
            <w:pPr>
              <w:tabs>
                <w:tab w:val="left" w:pos="2329"/>
              </w:tabs>
              <w:rPr>
                <w:rFonts w:cs="Arial"/>
                <w:b/>
                <w:strike/>
                <w:szCs w:val="20"/>
              </w:rPr>
            </w:pPr>
            <w:r w:rsidRPr="00980894">
              <w:rPr>
                <w:b/>
              </w:rPr>
              <w:t>Submit</w:t>
            </w:r>
            <w:r w:rsidRPr="00980894">
              <w:t xml:space="preserve"> your journal reflection by 11:59 p.m. (Eastern time) on Sunday.</w:t>
            </w:r>
          </w:p>
        </w:tc>
        <w:tc>
          <w:tcPr>
            <w:tcW w:w="1440" w:type="dxa"/>
          </w:tcPr>
          <w:p w14:paraId="2E6A35D8" w14:textId="54E77498" w:rsidR="00EA2635" w:rsidRPr="00980894" w:rsidRDefault="00EA2635" w:rsidP="002522B3">
            <w:pPr>
              <w:tabs>
                <w:tab w:val="left" w:pos="2329"/>
              </w:tabs>
              <w:rPr>
                <w:rFonts w:cs="Arial"/>
                <w:szCs w:val="20"/>
              </w:rPr>
            </w:pPr>
            <w:r w:rsidRPr="00980894">
              <w:rPr>
                <w:rFonts w:cs="Arial"/>
                <w:szCs w:val="20"/>
              </w:rPr>
              <w:t>5.1, 5.</w:t>
            </w:r>
            <w:r w:rsidR="00622B07" w:rsidRPr="00980894">
              <w:rPr>
                <w:rFonts w:cs="Arial"/>
                <w:szCs w:val="20"/>
              </w:rPr>
              <w:t>2</w:t>
            </w:r>
          </w:p>
        </w:tc>
        <w:tc>
          <w:tcPr>
            <w:tcW w:w="1440" w:type="dxa"/>
          </w:tcPr>
          <w:p w14:paraId="3BA06D2C" w14:textId="1D226387" w:rsidR="00EA2635" w:rsidRPr="00980894" w:rsidRDefault="006C2ECD" w:rsidP="002522B3">
            <w:pPr>
              <w:tabs>
                <w:tab w:val="left" w:pos="2329"/>
              </w:tabs>
              <w:rPr>
                <w:rFonts w:cs="Arial"/>
                <w:szCs w:val="20"/>
              </w:rPr>
            </w:pPr>
            <w:r w:rsidRPr="00980894">
              <w:rPr>
                <w:rFonts w:cs="Arial"/>
                <w:szCs w:val="20"/>
              </w:rPr>
              <w:t>2 hours</w:t>
            </w:r>
          </w:p>
        </w:tc>
      </w:tr>
      <w:tr w:rsidR="00EA2635" w:rsidRPr="00980894" w14:paraId="2A4B9C24" w14:textId="77777777" w:rsidTr="002522B3">
        <w:tc>
          <w:tcPr>
            <w:tcW w:w="10170" w:type="dxa"/>
            <w:gridSpan w:val="2"/>
            <w:tcMar>
              <w:top w:w="115" w:type="dxa"/>
              <w:left w:w="115" w:type="dxa"/>
              <w:bottom w:w="115" w:type="dxa"/>
              <w:right w:w="115" w:type="dxa"/>
            </w:tcMar>
          </w:tcPr>
          <w:p w14:paraId="1845AAF6" w14:textId="4FDF1946" w:rsidR="008E3D69" w:rsidRPr="00980894" w:rsidRDefault="00DC2746" w:rsidP="00D30B55">
            <w:pPr>
              <w:rPr>
                <w:b/>
              </w:rPr>
            </w:pPr>
            <w:r w:rsidRPr="00980894">
              <w:rPr>
                <w:b/>
              </w:rPr>
              <w:t xml:space="preserve">Video </w:t>
            </w:r>
            <w:r w:rsidR="008E3D69" w:rsidRPr="00980894">
              <w:rPr>
                <w:b/>
              </w:rPr>
              <w:t>Role Play: Application of Reflection</w:t>
            </w:r>
            <w:r w:rsidR="005C6535" w:rsidRPr="00980894">
              <w:rPr>
                <w:b/>
              </w:rPr>
              <w:t xml:space="preserve"> and</w:t>
            </w:r>
            <w:r w:rsidR="008E3D69" w:rsidRPr="00980894">
              <w:rPr>
                <w:b/>
              </w:rPr>
              <w:t xml:space="preserve"> Open Questions/Probes for Exploring Feelings </w:t>
            </w:r>
            <w:r w:rsidR="005C6535" w:rsidRPr="00980894">
              <w:rPr>
                <w:b/>
              </w:rPr>
              <w:t>W</w:t>
            </w:r>
            <w:r w:rsidR="00F52E94" w:rsidRPr="00980894">
              <w:rPr>
                <w:b/>
              </w:rPr>
              <w:t>ith Group Feedback</w:t>
            </w:r>
          </w:p>
          <w:p w14:paraId="0C58F408" w14:textId="2D420FAC" w:rsidR="008E3D69" w:rsidRDefault="008E3D69" w:rsidP="00D30B55"/>
          <w:p w14:paraId="0A338B2C" w14:textId="77777777" w:rsidR="004B2C3C" w:rsidRDefault="004B2C3C" w:rsidP="004B2C3C">
            <w:r w:rsidRPr="00750C5F">
              <w:rPr>
                <w:b/>
              </w:rPr>
              <w:t>Resource</w:t>
            </w:r>
            <w:r>
              <w:t xml:space="preserve">: </w:t>
            </w:r>
            <w:hyperlink r:id="rId47" w:history="1">
              <w:r w:rsidRPr="00750C5F">
                <w:rPr>
                  <w:rStyle w:val="Hyperlink"/>
                </w:rPr>
                <w:t>Upload videos to YouTube</w:t>
              </w:r>
            </w:hyperlink>
          </w:p>
          <w:p w14:paraId="5A5FFE6B" w14:textId="77777777" w:rsidR="004B2C3C" w:rsidRPr="00980894" w:rsidRDefault="004B2C3C" w:rsidP="00D30B55"/>
          <w:p w14:paraId="4081F338" w14:textId="6775873D" w:rsidR="005C6535" w:rsidRPr="00980894" w:rsidRDefault="00620DA6" w:rsidP="00D30B55">
            <w:r w:rsidRPr="00980894">
              <w:rPr>
                <w:b/>
              </w:rPr>
              <w:lastRenderedPageBreak/>
              <w:t>Create</w:t>
            </w:r>
            <w:r w:rsidRPr="00980894">
              <w:t xml:space="preserve"> a mock 5-minute counseling session role play video using a</w:t>
            </w:r>
            <w:r w:rsidR="00AF501E" w:rsidRPr="00980894">
              <w:t xml:space="preserve"> webcam</w:t>
            </w:r>
            <w:r w:rsidR="000C074D">
              <w:t xml:space="preserve"> or</w:t>
            </w:r>
            <w:r w:rsidR="00AF501E" w:rsidRPr="00980894">
              <w:t xml:space="preserve"> phone</w:t>
            </w:r>
            <w:r w:rsidRPr="00980894">
              <w:t>. D</w:t>
            </w:r>
            <w:r w:rsidR="008E3D69" w:rsidRPr="00980894">
              <w:t xml:space="preserve">emonstrate the </w:t>
            </w:r>
            <w:r w:rsidR="005C6535" w:rsidRPr="00980894">
              <w:t>c</w:t>
            </w:r>
            <w:r w:rsidR="008E3D69" w:rsidRPr="00980894">
              <w:t xml:space="preserve">ore and </w:t>
            </w:r>
            <w:r w:rsidR="005C6535" w:rsidRPr="00980894">
              <w:t>f</w:t>
            </w:r>
            <w:r w:rsidR="008E3D69" w:rsidRPr="00980894">
              <w:t xml:space="preserve">acilitative </w:t>
            </w:r>
            <w:r w:rsidR="005C6535" w:rsidRPr="00980894">
              <w:t>c</w:t>
            </w:r>
            <w:r w:rsidR="008E3D69" w:rsidRPr="00980894">
              <w:t>onditions</w:t>
            </w:r>
            <w:r w:rsidR="005C6535" w:rsidRPr="00980894">
              <w:t>;</w:t>
            </w:r>
            <w:r w:rsidR="008E3D69" w:rsidRPr="00980894">
              <w:t xml:space="preserve"> the </w:t>
            </w:r>
            <w:r w:rsidR="005C6535" w:rsidRPr="00980894">
              <w:t>a</w:t>
            </w:r>
            <w:r w:rsidR="008E3D69" w:rsidRPr="00980894">
              <w:t xml:space="preserve">ttending, </w:t>
            </w:r>
            <w:r w:rsidR="005C6535" w:rsidRPr="00980894">
              <w:t>l</w:t>
            </w:r>
            <w:r w:rsidR="008E3D69" w:rsidRPr="00980894">
              <w:t>istening</w:t>
            </w:r>
            <w:r w:rsidR="005C6535" w:rsidRPr="00980894">
              <w:t>,</w:t>
            </w:r>
            <w:r w:rsidR="008E3D69" w:rsidRPr="00980894">
              <w:t xml:space="preserve"> and </w:t>
            </w:r>
            <w:r w:rsidR="005C6535" w:rsidRPr="00980894">
              <w:t>o</w:t>
            </w:r>
            <w:r w:rsidR="008E3D69" w:rsidRPr="00980894">
              <w:t>bserv</w:t>
            </w:r>
            <w:r w:rsidR="005C6535" w:rsidRPr="00980894">
              <w:t>ing</w:t>
            </w:r>
            <w:r w:rsidR="008E3D69" w:rsidRPr="00980894">
              <w:t xml:space="preserve"> </w:t>
            </w:r>
            <w:r w:rsidR="005C6535" w:rsidRPr="00980894">
              <w:t>s</w:t>
            </w:r>
            <w:r w:rsidR="008E3D69" w:rsidRPr="00980894">
              <w:t>kills</w:t>
            </w:r>
            <w:r w:rsidR="005C6535" w:rsidRPr="00980894">
              <w:t>;</w:t>
            </w:r>
            <w:r w:rsidR="008E3D69" w:rsidRPr="00980894">
              <w:t xml:space="preserve"> the </w:t>
            </w:r>
            <w:r w:rsidR="005C6535" w:rsidRPr="00980894">
              <w:t>r</w:t>
            </w:r>
            <w:r w:rsidR="008E3D69" w:rsidRPr="00980894">
              <w:t xml:space="preserve">estatement, </w:t>
            </w:r>
            <w:r w:rsidR="005C6535" w:rsidRPr="00980894">
              <w:t>s</w:t>
            </w:r>
            <w:r w:rsidR="008E3D69" w:rsidRPr="00980894">
              <w:t xml:space="preserve">ummaries, </w:t>
            </w:r>
            <w:r w:rsidR="005C6535" w:rsidRPr="00980894">
              <w:t>and o</w:t>
            </w:r>
            <w:r w:rsidR="008E3D69" w:rsidRPr="00980894">
              <w:t>pen/</w:t>
            </w:r>
            <w:r w:rsidR="005C6535" w:rsidRPr="00980894">
              <w:t>c</w:t>
            </w:r>
            <w:r w:rsidR="008E3D69" w:rsidRPr="00980894">
              <w:t xml:space="preserve">losed </w:t>
            </w:r>
            <w:r w:rsidR="005C6535" w:rsidRPr="00980894">
              <w:t>q</w:t>
            </w:r>
            <w:r w:rsidR="008E3D69" w:rsidRPr="00980894">
              <w:t>uestions/</w:t>
            </w:r>
            <w:r w:rsidR="005C6535" w:rsidRPr="00980894">
              <w:t>p</w:t>
            </w:r>
            <w:r w:rsidR="008E3D69" w:rsidRPr="00980894">
              <w:t>robes</w:t>
            </w:r>
            <w:r w:rsidR="005C6535" w:rsidRPr="00980894">
              <w:t>;</w:t>
            </w:r>
            <w:r w:rsidR="008E3D69" w:rsidRPr="00980894">
              <w:t xml:space="preserve"> and the </w:t>
            </w:r>
            <w:r w:rsidR="005C6535" w:rsidRPr="00980894">
              <w:t>r</w:t>
            </w:r>
            <w:r w:rsidR="008E3D69" w:rsidRPr="00980894">
              <w:t xml:space="preserve">eflection, </w:t>
            </w:r>
            <w:r w:rsidR="005C6535" w:rsidRPr="00980894">
              <w:t>o</w:t>
            </w:r>
            <w:r w:rsidR="008E3D69" w:rsidRPr="00980894">
              <w:t xml:space="preserve">pen </w:t>
            </w:r>
            <w:r w:rsidR="005C6535" w:rsidRPr="00980894">
              <w:t>q</w:t>
            </w:r>
            <w:r w:rsidR="008E3D69" w:rsidRPr="00980894">
              <w:t>uestions/</w:t>
            </w:r>
            <w:r w:rsidR="005C6535" w:rsidRPr="00980894">
              <w:t>p</w:t>
            </w:r>
            <w:r w:rsidR="008E3D69" w:rsidRPr="00980894">
              <w:t xml:space="preserve">robes for </w:t>
            </w:r>
            <w:r w:rsidR="005C6535" w:rsidRPr="00980894">
              <w:t>e</w:t>
            </w:r>
            <w:r w:rsidR="008E3D69" w:rsidRPr="00980894">
              <w:t xml:space="preserve">xploring </w:t>
            </w:r>
            <w:r w:rsidR="005C6535" w:rsidRPr="00980894">
              <w:t>f</w:t>
            </w:r>
            <w:r w:rsidR="008E3D69" w:rsidRPr="00980894">
              <w:t xml:space="preserve">eelings you learned about this week.  </w:t>
            </w:r>
          </w:p>
          <w:p w14:paraId="7AD6001B" w14:textId="77777777" w:rsidR="005C6535" w:rsidRPr="00980894" w:rsidRDefault="005C6535" w:rsidP="00D30B55"/>
          <w:p w14:paraId="2E15D3DD" w14:textId="545C7A8B" w:rsidR="008E3D69" w:rsidRPr="00980894" w:rsidRDefault="00620DA6" w:rsidP="00D30B55">
            <w:r w:rsidRPr="00980894">
              <w:t>What you need to do to prepare to record this video:</w:t>
            </w:r>
          </w:p>
          <w:p w14:paraId="1F99BF25" w14:textId="77777777" w:rsidR="00620DA6" w:rsidRPr="00980894" w:rsidRDefault="00620DA6" w:rsidP="00D30B55"/>
          <w:p w14:paraId="4C4F51BC" w14:textId="147F51CA" w:rsidR="00F67A5A" w:rsidRPr="00980894" w:rsidRDefault="00F67A5A" w:rsidP="00D30B55">
            <w:pPr>
              <w:pStyle w:val="ListParagraph"/>
              <w:numPr>
                <w:ilvl w:val="0"/>
                <w:numId w:val="31"/>
              </w:numPr>
              <w:ind w:left="395"/>
            </w:pPr>
            <w:r w:rsidRPr="00980894">
              <w:t xml:space="preserve">Do not script this out! Scripting it out will make the process much more difficult. I want to see your skill development.  </w:t>
            </w:r>
          </w:p>
          <w:p w14:paraId="509083FC" w14:textId="77777777" w:rsidR="005C6535" w:rsidRPr="00980894" w:rsidRDefault="005C6535" w:rsidP="00D30B55">
            <w:pPr>
              <w:pStyle w:val="ListParagraph"/>
              <w:ind w:left="395"/>
            </w:pPr>
          </w:p>
          <w:p w14:paraId="19FF6DBE" w14:textId="5772FC09" w:rsidR="00F67A5A" w:rsidRPr="00980894" w:rsidRDefault="00F67A5A" w:rsidP="00D30B55">
            <w:pPr>
              <w:pStyle w:val="ListParagraph"/>
              <w:numPr>
                <w:ilvl w:val="0"/>
                <w:numId w:val="31"/>
              </w:numPr>
              <w:ind w:left="395"/>
            </w:pPr>
            <w:r w:rsidRPr="00980894">
              <w:t>Do not have papers or writing material</w:t>
            </w:r>
            <w:r w:rsidR="00A31D9B" w:rsidRPr="00980894">
              <w:t>s</w:t>
            </w:r>
            <w:r w:rsidRPr="00980894">
              <w:t xml:space="preserve"> in your possession during the mock session.</w:t>
            </w:r>
          </w:p>
          <w:p w14:paraId="53243DC0" w14:textId="77777777" w:rsidR="005C6535" w:rsidRPr="00980894" w:rsidRDefault="005C6535" w:rsidP="00D30B55"/>
          <w:p w14:paraId="7721E0B2" w14:textId="3A1C6273" w:rsidR="00F67A5A" w:rsidRPr="00980894" w:rsidRDefault="00F67A5A" w:rsidP="00D30B55">
            <w:pPr>
              <w:pStyle w:val="ListParagraph"/>
              <w:numPr>
                <w:ilvl w:val="0"/>
                <w:numId w:val="31"/>
              </w:numPr>
              <w:ind w:left="395"/>
            </w:pPr>
            <w:r w:rsidRPr="00980894">
              <w:t>Find an individual who is willing to be a role play client and have him or her choose one of the topics in Exhibit 1.1 on p</w:t>
            </w:r>
            <w:r w:rsidR="005C6535" w:rsidRPr="00980894">
              <w:t>.</w:t>
            </w:r>
            <w:r w:rsidRPr="00980894">
              <w:t xml:space="preserve"> 19 of your text. The best person to use would be an acquaintance or a friend of a friend. I strongly suggest you do not use a family member or a </w:t>
            </w:r>
            <w:r w:rsidR="005C6535" w:rsidRPr="00980894">
              <w:t xml:space="preserve">close </w:t>
            </w:r>
            <w:r w:rsidRPr="00980894">
              <w:t>friend as they will be more guarded and less spontaneous</w:t>
            </w:r>
            <w:r w:rsidR="005C6535" w:rsidRPr="00980894">
              <w:t>,</w:t>
            </w:r>
            <w:r w:rsidRPr="00980894">
              <w:t xml:space="preserve"> making the role play harder for you.</w:t>
            </w:r>
          </w:p>
          <w:p w14:paraId="300FA221" w14:textId="77777777" w:rsidR="005C6535" w:rsidRPr="00980894" w:rsidRDefault="005C6535" w:rsidP="00D30B55"/>
          <w:p w14:paraId="5D961E64" w14:textId="4A63AF2E" w:rsidR="005C6535" w:rsidRPr="00980894" w:rsidRDefault="00F67A5A" w:rsidP="00D30B55">
            <w:pPr>
              <w:pStyle w:val="ListParagraph"/>
              <w:numPr>
                <w:ilvl w:val="0"/>
                <w:numId w:val="31"/>
              </w:numPr>
              <w:ind w:left="395"/>
            </w:pPr>
            <w:r w:rsidRPr="00980894">
              <w:t>Practice the skills required (</w:t>
            </w:r>
            <w:r w:rsidR="005C6535" w:rsidRPr="00980894">
              <w:t>c</w:t>
            </w:r>
            <w:r w:rsidR="00620DA6" w:rsidRPr="00980894">
              <w:t xml:space="preserve">ore and </w:t>
            </w:r>
            <w:r w:rsidR="005C6535" w:rsidRPr="00980894">
              <w:t>f</w:t>
            </w:r>
            <w:r w:rsidR="00620DA6" w:rsidRPr="00980894">
              <w:t xml:space="preserve">acilitative </w:t>
            </w:r>
            <w:r w:rsidR="005C6535" w:rsidRPr="00980894">
              <w:t>c</w:t>
            </w:r>
            <w:r w:rsidR="00620DA6" w:rsidRPr="00980894">
              <w:t xml:space="preserve">onditions; </w:t>
            </w:r>
            <w:r w:rsidR="005C6535" w:rsidRPr="00980894">
              <w:t>a</w:t>
            </w:r>
            <w:r w:rsidR="00620DA6" w:rsidRPr="00980894">
              <w:t xml:space="preserve">ttending, </w:t>
            </w:r>
            <w:r w:rsidR="005C6535" w:rsidRPr="00980894">
              <w:t>l</w:t>
            </w:r>
            <w:r w:rsidR="00620DA6" w:rsidRPr="00980894">
              <w:t xml:space="preserve">istening, </w:t>
            </w:r>
            <w:r w:rsidR="005C6535" w:rsidRPr="00980894">
              <w:t>and o</w:t>
            </w:r>
            <w:r w:rsidR="00620DA6" w:rsidRPr="00980894">
              <w:t>bserv</w:t>
            </w:r>
            <w:r w:rsidR="005C6535" w:rsidRPr="00980894">
              <w:t>ing</w:t>
            </w:r>
            <w:r w:rsidR="00620DA6" w:rsidRPr="00980894">
              <w:t xml:space="preserve">; </w:t>
            </w:r>
            <w:r w:rsidR="005C6535" w:rsidRPr="00980894">
              <w:t>r</w:t>
            </w:r>
            <w:r w:rsidR="00620DA6" w:rsidRPr="00980894">
              <w:t xml:space="preserve">estatement, </w:t>
            </w:r>
            <w:r w:rsidR="005C6535" w:rsidRPr="00980894">
              <w:t>s</w:t>
            </w:r>
            <w:r w:rsidR="00620DA6" w:rsidRPr="00980894">
              <w:t xml:space="preserve">ummaries, </w:t>
            </w:r>
            <w:r w:rsidR="005C6535" w:rsidRPr="00980894">
              <w:t>and o</w:t>
            </w:r>
            <w:r w:rsidR="00620DA6" w:rsidRPr="00980894">
              <w:t>pen/</w:t>
            </w:r>
            <w:r w:rsidR="005C6535" w:rsidRPr="00980894">
              <w:t>c</w:t>
            </w:r>
            <w:r w:rsidR="00620DA6" w:rsidRPr="00980894">
              <w:t xml:space="preserve">losed </w:t>
            </w:r>
            <w:r w:rsidR="005C6535" w:rsidRPr="00980894">
              <w:t>q</w:t>
            </w:r>
            <w:r w:rsidR="00620DA6" w:rsidRPr="00980894">
              <w:t>uestions/</w:t>
            </w:r>
            <w:r w:rsidR="005C6535" w:rsidRPr="00980894">
              <w:t>p</w:t>
            </w:r>
            <w:r w:rsidR="00620DA6" w:rsidRPr="00980894">
              <w:t xml:space="preserve">robes; </w:t>
            </w:r>
            <w:r w:rsidR="005C6535" w:rsidRPr="00980894">
              <w:t>and r</w:t>
            </w:r>
            <w:r w:rsidR="00620DA6" w:rsidRPr="00980894">
              <w:t>eflection</w:t>
            </w:r>
            <w:r w:rsidR="005C6535" w:rsidRPr="00980894">
              <w:t xml:space="preserve"> and</w:t>
            </w:r>
            <w:r w:rsidR="00620DA6" w:rsidRPr="00980894">
              <w:t xml:space="preserve"> </w:t>
            </w:r>
            <w:r w:rsidR="005C6535" w:rsidRPr="00980894">
              <w:t>o</w:t>
            </w:r>
            <w:r w:rsidR="00620DA6" w:rsidRPr="00980894">
              <w:t xml:space="preserve">pen </w:t>
            </w:r>
            <w:r w:rsidR="005C6535" w:rsidRPr="00980894">
              <w:t>q</w:t>
            </w:r>
            <w:r w:rsidR="00620DA6" w:rsidRPr="00980894">
              <w:t>uestions/</w:t>
            </w:r>
            <w:r w:rsidR="005C6535" w:rsidRPr="00980894">
              <w:t>p</w:t>
            </w:r>
            <w:r w:rsidR="00620DA6" w:rsidRPr="00980894">
              <w:t xml:space="preserve">robes for </w:t>
            </w:r>
            <w:r w:rsidR="005C6535" w:rsidRPr="00980894">
              <w:t>e</w:t>
            </w:r>
            <w:r w:rsidR="00620DA6" w:rsidRPr="00980894">
              <w:t xml:space="preserve">xploring </w:t>
            </w:r>
            <w:r w:rsidR="005C6535" w:rsidRPr="00980894">
              <w:t>f</w:t>
            </w:r>
            <w:r w:rsidR="00620DA6" w:rsidRPr="00980894">
              <w:t xml:space="preserve">eelings </w:t>
            </w:r>
            <w:r w:rsidR="005C6535" w:rsidRPr="00980894">
              <w:t>s</w:t>
            </w:r>
            <w:r w:rsidR="00620DA6" w:rsidRPr="00980894">
              <w:t>kills</w:t>
            </w:r>
            <w:r w:rsidRPr="00980894">
              <w:t xml:space="preserve">) </w:t>
            </w:r>
            <w:r w:rsidR="005C6535" w:rsidRPr="00980894">
              <w:t>un</w:t>
            </w:r>
            <w:r w:rsidRPr="00980894">
              <w:t>til you feel okay using the conditions before recording the session. Remember</w:t>
            </w:r>
            <w:r w:rsidR="005C6535" w:rsidRPr="00980894">
              <w:t>,</w:t>
            </w:r>
            <w:r w:rsidRPr="00980894">
              <w:t xml:space="preserve"> you will never ever feel 100% ready. If you get to feeling 60% ready</w:t>
            </w:r>
            <w:r w:rsidR="005C6535" w:rsidRPr="00980894">
              <w:t>,</w:t>
            </w:r>
            <w:r w:rsidRPr="00980894">
              <w:t xml:space="preserve"> that is enough. </w:t>
            </w:r>
          </w:p>
          <w:p w14:paraId="69B60239" w14:textId="6318C2C2" w:rsidR="00F67A5A" w:rsidRPr="00980894" w:rsidRDefault="00F67A5A" w:rsidP="00D30B55">
            <w:r w:rsidRPr="00980894">
              <w:t xml:space="preserve"> </w:t>
            </w:r>
          </w:p>
          <w:p w14:paraId="068044C3" w14:textId="71E51549" w:rsidR="00F67A5A" w:rsidRPr="00980894" w:rsidRDefault="00F67A5A" w:rsidP="00D30B55">
            <w:pPr>
              <w:pStyle w:val="ListParagraph"/>
              <w:numPr>
                <w:ilvl w:val="0"/>
                <w:numId w:val="31"/>
              </w:numPr>
              <w:ind w:left="395"/>
            </w:pPr>
            <w:r w:rsidRPr="00980894">
              <w:t>Do your best and do</w:t>
            </w:r>
            <w:r w:rsidR="005C6535" w:rsidRPr="00980894">
              <w:t xml:space="preserve"> </w:t>
            </w:r>
            <w:r w:rsidRPr="00980894">
              <w:t>n</w:t>
            </w:r>
            <w:r w:rsidR="005C6535" w:rsidRPr="00980894">
              <w:t>o</w:t>
            </w:r>
            <w:r w:rsidRPr="00980894">
              <w:t xml:space="preserve">t fret. You are learning and now is the time to make any mistakes! </w:t>
            </w:r>
          </w:p>
          <w:p w14:paraId="01DAB094" w14:textId="77777777" w:rsidR="00F67A5A" w:rsidRPr="00980894" w:rsidRDefault="00F67A5A" w:rsidP="00D30B55"/>
          <w:p w14:paraId="2399A771" w14:textId="77777777" w:rsidR="000C074D" w:rsidRDefault="000C074D" w:rsidP="000C074D">
            <w:r>
              <w:rPr>
                <w:b/>
              </w:rPr>
              <w:t>Upload</w:t>
            </w:r>
            <w:r w:rsidRPr="000C074D">
              <w:t xml:space="preserve"> your video to YouTube.</w:t>
            </w:r>
          </w:p>
          <w:p w14:paraId="58B957B7" w14:textId="77777777" w:rsidR="000C074D" w:rsidRDefault="000C074D" w:rsidP="000C074D">
            <w:pPr>
              <w:rPr>
                <w:b/>
              </w:rPr>
            </w:pPr>
          </w:p>
          <w:p w14:paraId="5966F420" w14:textId="01B3D7AC" w:rsidR="000C074D" w:rsidRPr="00980894" w:rsidRDefault="000C074D" w:rsidP="000C074D">
            <w:r w:rsidRPr="00980894">
              <w:rPr>
                <w:b/>
              </w:rPr>
              <w:t>Post</w:t>
            </w:r>
            <w:r w:rsidRPr="00980894">
              <w:t xml:space="preserve"> a link to your video to the discussion board by 11:59 p.m. (Eastern time) Thursday.</w:t>
            </w:r>
          </w:p>
          <w:p w14:paraId="5DF6FBBF" w14:textId="77777777" w:rsidR="00F67A5A" w:rsidRPr="00980894" w:rsidRDefault="00F67A5A" w:rsidP="00D30B55"/>
          <w:p w14:paraId="1BFDF060" w14:textId="1BBE6278" w:rsidR="00EA2635" w:rsidRPr="00980894" w:rsidRDefault="00F67A5A" w:rsidP="00D30B55">
            <w:r w:rsidRPr="00980894">
              <w:rPr>
                <w:b/>
              </w:rPr>
              <w:t>Review</w:t>
            </w:r>
            <w:r w:rsidRPr="00980894">
              <w:t xml:space="preserve"> your group members</w:t>
            </w:r>
            <w:r w:rsidR="005C6535" w:rsidRPr="00980894">
              <w:t>'</w:t>
            </w:r>
            <w:r w:rsidRPr="00980894">
              <w:t xml:space="preserve"> videos. Give positive feedback on each of your group member’s videos by 11:59 </w:t>
            </w:r>
            <w:r w:rsidR="005C6535" w:rsidRPr="00980894">
              <w:t xml:space="preserve">p.m. </w:t>
            </w:r>
            <w:r w:rsidRPr="00980894">
              <w:t xml:space="preserve">(Eastern </w:t>
            </w:r>
            <w:r w:rsidR="005C6535" w:rsidRPr="00980894">
              <w:t>t</w:t>
            </w:r>
            <w:r w:rsidRPr="00980894">
              <w:t xml:space="preserve">ime) Sunday. Pay particular attention to what went well. Be specific in terms of the skills that were required to be used for this assignment.  </w:t>
            </w:r>
          </w:p>
        </w:tc>
        <w:tc>
          <w:tcPr>
            <w:tcW w:w="1440" w:type="dxa"/>
          </w:tcPr>
          <w:p w14:paraId="77FB57CE" w14:textId="1784649C" w:rsidR="00EA2635" w:rsidRPr="00980894" w:rsidRDefault="00A15A35" w:rsidP="00622B07">
            <w:pPr>
              <w:tabs>
                <w:tab w:val="left" w:pos="2329"/>
              </w:tabs>
              <w:rPr>
                <w:rFonts w:cs="Arial"/>
                <w:szCs w:val="20"/>
              </w:rPr>
            </w:pPr>
            <w:r w:rsidRPr="00980894">
              <w:rPr>
                <w:rFonts w:cs="Arial"/>
                <w:szCs w:val="20"/>
              </w:rPr>
              <w:lastRenderedPageBreak/>
              <w:t xml:space="preserve">2.1, </w:t>
            </w:r>
            <w:r w:rsidR="00622B07" w:rsidRPr="00980894">
              <w:rPr>
                <w:rFonts w:cs="Arial"/>
                <w:szCs w:val="20"/>
              </w:rPr>
              <w:t xml:space="preserve">3.1, 4.1, </w:t>
            </w:r>
            <w:r w:rsidR="00B2457C" w:rsidRPr="00980894">
              <w:rPr>
                <w:rFonts w:cs="Arial"/>
                <w:szCs w:val="20"/>
              </w:rPr>
              <w:t xml:space="preserve">5.1, </w:t>
            </w:r>
            <w:r w:rsidR="00622B07" w:rsidRPr="00980894">
              <w:rPr>
                <w:rFonts w:cs="Arial"/>
                <w:szCs w:val="20"/>
              </w:rPr>
              <w:t>5.3</w:t>
            </w:r>
          </w:p>
        </w:tc>
        <w:tc>
          <w:tcPr>
            <w:tcW w:w="1440" w:type="dxa"/>
          </w:tcPr>
          <w:p w14:paraId="00647E3D" w14:textId="0F4CFB45" w:rsidR="00EA2635" w:rsidRPr="00980894" w:rsidRDefault="00620DA6" w:rsidP="002522B3">
            <w:pPr>
              <w:tabs>
                <w:tab w:val="left" w:pos="2329"/>
              </w:tabs>
              <w:rPr>
                <w:rFonts w:cs="Arial"/>
                <w:szCs w:val="20"/>
              </w:rPr>
            </w:pPr>
            <w:r w:rsidRPr="00980894">
              <w:rPr>
                <w:rFonts w:cs="Arial"/>
                <w:szCs w:val="20"/>
              </w:rPr>
              <w:t>3</w:t>
            </w:r>
            <w:r w:rsidR="006C2ECD" w:rsidRPr="00980894">
              <w:rPr>
                <w:rFonts w:cs="Arial"/>
                <w:szCs w:val="20"/>
              </w:rPr>
              <w:t xml:space="preserve"> hours</w:t>
            </w:r>
          </w:p>
        </w:tc>
      </w:tr>
      <w:tr w:rsidR="00BE4D21" w:rsidRPr="00980894" w14:paraId="1E86415A" w14:textId="77777777" w:rsidTr="002522B3">
        <w:tc>
          <w:tcPr>
            <w:tcW w:w="10170" w:type="dxa"/>
            <w:gridSpan w:val="2"/>
            <w:tcMar>
              <w:top w:w="115" w:type="dxa"/>
              <w:left w:w="115" w:type="dxa"/>
              <w:bottom w:w="115" w:type="dxa"/>
              <w:right w:w="115" w:type="dxa"/>
            </w:tcMar>
          </w:tcPr>
          <w:p w14:paraId="4FB61621" w14:textId="71D4598D" w:rsidR="00BE4D21" w:rsidRPr="00980894" w:rsidRDefault="00F52E94" w:rsidP="00D30B55">
            <w:pPr>
              <w:rPr>
                <w:b/>
              </w:rPr>
            </w:pPr>
            <w:r w:rsidRPr="00980894">
              <w:rPr>
                <w:b/>
              </w:rPr>
              <w:t xml:space="preserve">Journal Reflection: </w:t>
            </w:r>
            <w:r w:rsidR="00BE4D21" w:rsidRPr="00980894">
              <w:rPr>
                <w:b/>
              </w:rPr>
              <w:t>Self-Evaluation</w:t>
            </w:r>
            <w:r w:rsidRPr="00980894">
              <w:rPr>
                <w:b/>
              </w:rPr>
              <w:t xml:space="preserve"> </w:t>
            </w:r>
            <w:r w:rsidR="005C6535" w:rsidRPr="00980894">
              <w:rPr>
                <w:b/>
              </w:rPr>
              <w:t xml:space="preserve">– </w:t>
            </w:r>
            <w:r w:rsidR="00BE4D21" w:rsidRPr="00980894">
              <w:rPr>
                <w:b/>
              </w:rPr>
              <w:t xml:space="preserve">Video Role Play </w:t>
            </w:r>
          </w:p>
          <w:p w14:paraId="216F9345" w14:textId="77777777" w:rsidR="00BE4D21" w:rsidRPr="00980894" w:rsidRDefault="00BE4D21" w:rsidP="00D30B55"/>
          <w:p w14:paraId="177BDEA9" w14:textId="77777777" w:rsidR="00BE4D21" w:rsidRPr="00980894" w:rsidRDefault="00BE4D21" w:rsidP="00D30B55">
            <w:r w:rsidRPr="00980894">
              <w:rPr>
                <w:b/>
              </w:rPr>
              <w:t>Review</w:t>
            </w:r>
            <w:r w:rsidRPr="00980894">
              <w:t xml:space="preserve"> the mock counseling video you created this week and then answer the following questions:</w:t>
            </w:r>
          </w:p>
          <w:p w14:paraId="1447FA38" w14:textId="77777777" w:rsidR="005C6535" w:rsidRPr="00980894" w:rsidRDefault="005C6535" w:rsidP="00D30B55"/>
          <w:p w14:paraId="0619B7BD" w14:textId="77777777" w:rsidR="00BE4D21" w:rsidRPr="00980894" w:rsidRDefault="00BE4D21" w:rsidP="00D30B55">
            <w:pPr>
              <w:pStyle w:val="ListParagraph"/>
              <w:numPr>
                <w:ilvl w:val="0"/>
                <w:numId w:val="32"/>
              </w:numPr>
              <w:ind w:left="395"/>
            </w:pPr>
            <w:r w:rsidRPr="00980894">
              <w:t>What do you think you did well?</w:t>
            </w:r>
          </w:p>
          <w:p w14:paraId="23AA85EF" w14:textId="77777777" w:rsidR="00BE4D21" w:rsidRPr="00980894" w:rsidRDefault="00BE4D21" w:rsidP="00D30B55">
            <w:pPr>
              <w:pStyle w:val="ListParagraph"/>
              <w:numPr>
                <w:ilvl w:val="0"/>
                <w:numId w:val="32"/>
              </w:numPr>
              <w:ind w:left="395"/>
            </w:pPr>
            <w:r w:rsidRPr="00980894">
              <w:t>What did you think you could have done better?</w:t>
            </w:r>
          </w:p>
          <w:p w14:paraId="5FE0E51C" w14:textId="52AB1276" w:rsidR="00BE4D21" w:rsidRPr="00980894" w:rsidRDefault="00BE4D21" w:rsidP="00D30B55">
            <w:pPr>
              <w:pStyle w:val="ListParagraph"/>
              <w:numPr>
                <w:ilvl w:val="0"/>
                <w:numId w:val="32"/>
              </w:numPr>
              <w:ind w:left="395"/>
            </w:pPr>
            <w:r w:rsidRPr="00980894">
              <w:t>How could these skills be helpful in relating to others in your life (family, social</w:t>
            </w:r>
            <w:r w:rsidR="005C6535" w:rsidRPr="00980894">
              <w:t>,</w:t>
            </w:r>
            <w:r w:rsidRPr="00980894">
              <w:t xml:space="preserve"> or work)?</w:t>
            </w:r>
          </w:p>
          <w:p w14:paraId="51C2415B" w14:textId="77777777" w:rsidR="00BE4D21" w:rsidRPr="00980894" w:rsidRDefault="00BE4D21" w:rsidP="00D30B55">
            <w:pPr>
              <w:pStyle w:val="ListParagraph"/>
              <w:numPr>
                <w:ilvl w:val="0"/>
                <w:numId w:val="32"/>
              </w:numPr>
              <w:ind w:left="395"/>
            </w:pPr>
            <w:r w:rsidRPr="00980894">
              <w:lastRenderedPageBreak/>
              <w:t>What did you learn?</w:t>
            </w:r>
          </w:p>
          <w:p w14:paraId="24522643" w14:textId="77777777" w:rsidR="00BE4D21" w:rsidRPr="00980894" w:rsidRDefault="00BE4D21" w:rsidP="00D30B55">
            <w:pPr>
              <w:pStyle w:val="ListParagraph"/>
              <w:numPr>
                <w:ilvl w:val="0"/>
                <w:numId w:val="32"/>
              </w:numPr>
              <w:ind w:left="395"/>
            </w:pPr>
            <w:r w:rsidRPr="00980894">
              <w:t>What do you want to learn more about?</w:t>
            </w:r>
          </w:p>
          <w:p w14:paraId="7E92A8E2" w14:textId="77777777" w:rsidR="00BE4D21" w:rsidRPr="00980894" w:rsidRDefault="00BE4D21" w:rsidP="00BE4D21">
            <w:pPr>
              <w:tabs>
                <w:tab w:val="left" w:pos="2329"/>
              </w:tabs>
            </w:pPr>
          </w:p>
          <w:p w14:paraId="5B65F06B" w14:textId="7A7C6CC2" w:rsidR="00BE4D21" w:rsidRPr="00980894" w:rsidRDefault="00BE4D21" w:rsidP="00BE4D21">
            <w:pPr>
              <w:pStyle w:val="AssignmentsLevel1"/>
            </w:pPr>
            <w:r w:rsidRPr="00980894">
              <w:t>Remember</w:t>
            </w:r>
            <w:r w:rsidR="005C6535" w:rsidRPr="00980894">
              <w:t>,</w:t>
            </w:r>
            <w:r w:rsidRPr="00980894">
              <w:t xml:space="preserve"> this is a self-evaluation and</w:t>
            </w:r>
            <w:r w:rsidR="005C6535" w:rsidRPr="00980894">
              <w:t>,</w:t>
            </w:r>
            <w:r w:rsidRPr="00980894">
              <w:t xml:space="preserve"> as such</w:t>
            </w:r>
            <w:r w:rsidR="005C6535" w:rsidRPr="00980894">
              <w:t>,</w:t>
            </w:r>
            <w:r w:rsidRPr="00980894">
              <w:t xml:space="preserve"> you are required to be honest and open. Students seeking the highest number of points possible for this assignment will be honest and open with themselves.  </w:t>
            </w:r>
          </w:p>
          <w:p w14:paraId="70C51EB2" w14:textId="77777777" w:rsidR="00BE4D21" w:rsidRPr="00980894" w:rsidRDefault="00BE4D21" w:rsidP="00BE4D21">
            <w:pPr>
              <w:pStyle w:val="AssignmentsLevel1"/>
            </w:pPr>
          </w:p>
          <w:p w14:paraId="1126A7B6" w14:textId="78041C0F" w:rsidR="00BE4D21" w:rsidRPr="00980894" w:rsidRDefault="00BE4D21" w:rsidP="00BE4D21">
            <w:pPr>
              <w:tabs>
                <w:tab w:val="left" w:pos="2329"/>
              </w:tabs>
              <w:rPr>
                <w:rFonts w:cs="Arial"/>
                <w:b/>
                <w:szCs w:val="20"/>
              </w:rPr>
            </w:pPr>
            <w:r w:rsidRPr="00980894">
              <w:rPr>
                <w:b/>
              </w:rPr>
              <w:t>Submit</w:t>
            </w:r>
            <w:r w:rsidRPr="00980894">
              <w:t xml:space="preserve"> your self-evaluation by 11:59 p.m. (Eastern time) on Sunday.</w:t>
            </w:r>
          </w:p>
        </w:tc>
        <w:tc>
          <w:tcPr>
            <w:tcW w:w="1440" w:type="dxa"/>
          </w:tcPr>
          <w:p w14:paraId="12FCAEC9" w14:textId="09CAE42B" w:rsidR="00BE4D21" w:rsidRPr="00980894" w:rsidRDefault="00CB2F95" w:rsidP="00622B07">
            <w:pPr>
              <w:tabs>
                <w:tab w:val="left" w:pos="2329"/>
              </w:tabs>
              <w:rPr>
                <w:rFonts w:cs="Arial"/>
                <w:szCs w:val="20"/>
              </w:rPr>
            </w:pPr>
            <w:r w:rsidRPr="00980894">
              <w:rPr>
                <w:rFonts w:cs="Arial"/>
                <w:szCs w:val="20"/>
              </w:rPr>
              <w:lastRenderedPageBreak/>
              <w:t xml:space="preserve">2.1, </w:t>
            </w:r>
            <w:r w:rsidR="00622B07" w:rsidRPr="00980894">
              <w:rPr>
                <w:rFonts w:cs="Arial"/>
                <w:szCs w:val="20"/>
              </w:rPr>
              <w:t xml:space="preserve">3.1, 4.1, </w:t>
            </w:r>
            <w:r w:rsidR="00B2457C" w:rsidRPr="00980894">
              <w:rPr>
                <w:rFonts w:cs="Arial"/>
                <w:szCs w:val="20"/>
              </w:rPr>
              <w:t>5.1,</w:t>
            </w:r>
            <w:r w:rsidR="00622B07" w:rsidRPr="00980894">
              <w:rPr>
                <w:rFonts w:cs="Arial"/>
                <w:szCs w:val="20"/>
              </w:rPr>
              <w:t xml:space="preserve"> </w:t>
            </w:r>
            <w:r w:rsidR="00BE4D21" w:rsidRPr="00980894">
              <w:rPr>
                <w:rFonts w:cs="Arial"/>
                <w:szCs w:val="20"/>
              </w:rPr>
              <w:t>5.</w:t>
            </w:r>
            <w:r w:rsidR="00622B07" w:rsidRPr="00980894">
              <w:rPr>
                <w:rFonts w:cs="Arial"/>
                <w:szCs w:val="20"/>
              </w:rPr>
              <w:t>3</w:t>
            </w:r>
          </w:p>
        </w:tc>
        <w:tc>
          <w:tcPr>
            <w:tcW w:w="1440" w:type="dxa"/>
          </w:tcPr>
          <w:p w14:paraId="02CA1B4E" w14:textId="733574D7" w:rsidR="00BE4D21" w:rsidRPr="00980894" w:rsidRDefault="00BE4D21" w:rsidP="00BE4D21">
            <w:pPr>
              <w:tabs>
                <w:tab w:val="left" w:pos="2329"/>
              </w:tabs>
              <w:rPr>
                <w:rFonts w:cs="Arial"/>
                <w:szCs w:val="20"/>
              </w:rPr>
            </w:pPr>
            <w:r w:rsidRPr="00980894">
              <w:rPr>
                <w:rFonts w:cs="Arial"/>
                <w:szCs w:val="20"/>
              </w:rPr>
              <w:t>1 hour</w:t>
            </w:r>
          </w:p>
        </w:tc>
      </w:tr>
      <w:tr w:rsidR="006C2ECD" w:rsidRPr="00980894" w14:paraId="1485E09C" w14:textId="77777777" w:rsidTr="002522B3">
        <w:tc>
          <w:tcPr>
            <w:tcW w:w="10170" w:type="dxa"/>
            <w:gridSpan w:val="2"/>
            <w:tcMar>
              <w:top w:w="115" w:type="dxa"/>
              <w:left w:w="115" w:type="dxa"/>
              <w:bottom w:w="115" w:type="dxa"/>
              <w:right w:w="115" w:type="dxa"/>
            </w:tcMar>
          </w:tcPr>
          <w:p w14:paraId="4E96317A" w14:textId="423FC300" w:rsidR="006C2ECD" w:rsidRPr="00980894" w:rsidRDefault="00E960FC" w:rsidP="008E3D69">
            <w:pPr>
              <w:tabs>
                <w:tab w:val="left" w:pos="2329"/>
              </w:tabs>
              <w:rPr>
                <w:rFonts w:cs="Arial"/>
                <w:b/>
                <w:szCs w:val="20"/>
              </w:rPr>
            </w:pPr>
            <w:r w:rsidRPr="00980894">
              <w:rPr>
                <w:rFonts w:cs="Arial"/>
                <w:b/>
                <w:szCs w:val="20"/>
              </w:rPr>
              <w:t>Course E</w:t>
            </w:r>
            <w:r w:rsidR="006C2ECD" w:rsidRPr="00980894">
              <w:rPr>
                <w:rFonts w:cs="Arial"/>
                <w:b/>
                <w:szCs w:val="20"/>
              </w:rPr>
              <w:t xml:space="preserve">valuation </w:t>
            </w:r>
          </w:p>
          <w:p w14:paraId="2328A00F" w14:textId="77777777" w:rsidR="00E960FC" w:rsidRPr="00980894" w:rsidRDefault="00E960FC" w:rsidP="008E3D69">
            <w:pPr>
              <w:tabs>
                <w:tab w:val="left" w:pos="2329"/>
              </w:tabs>
              <w:rPr>
                <w:rFonts w:cs="Arial"/>
                <w:b/>
                <w:szCs w:val="20"/>
              </w:rPr>
            </w:pPr>
          </w:p>
          <w:p w14:paraId="010A17B2" w14:textId="1265361B" w:rsidR="00E960FC" w:rsidRPr="00980894" w:rsidRDefault="00E960FC" w:rsidP="00D30B55">
            <w:r w:rsidRPr="00980894">
              <w:t>Please use this discussion forum to give feedback on the course; your overall impression... what worked for you... what didn't... what met your needs... what needs to be added to meet your needs, etc. What I, as instructor, did that helped... that made things worse... etc.</w:t>
            </w:r>
          </w:p>
          <w:p w14:paraId="0D6C4ADA" w14:textId="77777777" w:rsidR="005C6535" w:rsidRPr="00980894" w:rsidRDefault="005C6535" w:rsidP="00D30B55"/>
          <w:p w14:paraId="3D9864FA" w14:textId="69A9EBEC" w:rsidR="00E960FC" w:rsidRPr="00980894" w:rsidRDefault="00E960FC" w:rsidP="00D30B55">
            <w:r w:rsidRPr="00980894">
              <w:t>I have set the options on this discussion to allow anonymous</w:t>
            </w:r>
            <w:r w:rsidR="005C6535" w:rsidRPr="00980894">
              <w:t xml:space="preserve"> </w:t>
            </w:r>
            <w:r w:rsidRPr="00980894">
              <w:t>posts. If you want your post to be anonymous</w:t>
            </w:r>
            <w:r w:rsidR="005C6535" w:rsidRPr="00980894">
              <w:t>,</w:t>
            </w:r>
            <w:r w:rsidRPr="00980894">
              <w:t xml:space="preserve"> make sure to click the </w:t>
            </w:r>
            <w:r w:rsidRPr="00980894">
              <w:rPr>
                <w:b/>
              </w:rPr>
              <w:t xml:space="preserve">Post Message as Anonymous </w:t>
            </w:r>
            <w:r w:rsidRPr="00980894">
              <w:t>box below the text box.</w:t>
            </w:r>
          </w:p>
          <w:p w14:paraId="1EEFA4F6" w14:textId="77777777" w:rsidR="00E960FC" w:rsidRPr="00980894" w:rsidRDefault="00E960FC" w:rsidP="00D30B55"/>
          <w:p w14:paraId="149F0133" w14:textId="4A2A6501" w:rsidR="006C2ECD" w:rsidRPr="00980894" w:rsidRDefault="00E960FC" w:rsidP="00D30B55">
            <w:pPr>
              <w:rPr>
                <w:b/>
                <w:strike/>
              </w:rPr>
            </w:pPr>
            <w:r w:rsidRPr="00980894">
              <w:rPr>
                <w:b/>
              </w:rPr>
              <w:t>There is no grade on this and this discussion is optional.</w:t>
            </w:r>
          </w:p>
        </w:tc>
        <w:tc>
          <w:tcPr>
            <w:tcW w:w="1440" w:type="dxa"/>
          </w:tcPr>
          <w:p w14:paraId="32FDCA49" w14:textId="04FC45BB" w:rsidR="006C2ECD" w:rsidRPr="00980894" w:rsidRDefault="00BE4D21" w:rsidP="002522B3">
            <w:pPr>
              <w:tabs>
                <w:tab w:val="left" w:pos="2329"/>
              </w:tabs>
              <w:rPr>
                <w:rFonts w:cs="Arial"/>
                <w:szCs w:val="20"/>
              </w:rPr>
            </w:pPr>
            <w:r w:rsidRPr="00980894">
              <w:rPr>
                <w:rFonts w:cs="Arial"/>
                <w:szCs w:val="20"/>
              </w:rPr>
              <w:t>Course</w:t>
            </w:r>
          </w:p>
        </w:tc>
        <w:tc>
          <w:tcPr>
            <w:tcW w:w="1440" w:type="dxa"/>
          </w:tcPr>
          <w:p w14:paraId="4D46144E" w14:textId="77777777" w:rsidR="006C2ECD" w:rsidRPr="00980894" w:rsidRDefault="006C2ECD" w:rsidP="002522B3">
            <w:pPr>
              <w:tabs>
                <w:tab w:val="left" w:pos="2329"/>
              </w:tabs>
              <w:rPr>
                <w:rFonts w:cs="Arial"/>
                <w:szCs w:val="20"/>
              </w:rPr>
            </w:pPr>
          </w:p>
        </w:tc>
      </w:tr>
      <w:tr w:rsidR="00557340" w:rsidRPr="00980894" w14:paraId="5D4C9E05"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557340" w:rsidRPr="00980894" w:rsidRDefault="00557340" w:rsidP="002522B3">
            <w:pPr>
              <w:tabs>
                <w:tab w:val="left" w:pos="2329"/>
              </w:tabs>
              <w:rPr>
                <w:rFonts w:cs="Arial"/>
                <w:b/>
                <w:szCs w:val="20"/>
              </w:rPr>
            </w:pPr>
            <w:r w:rsidRPr="00980894">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557340" w:rsidRPr="00980894"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557340" w:rsidRPr="00980894"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70975AD2" w:rsidR="00557340" w:rsidRPr="00980894" w:rsidRDefault="006C2ECD" w:rsidP="002522B3">
            <w:pPr>
              <w:tabs>
                <w:tab w:val="left" w:pos="2329"/>
              </w:tabs>
              <w:rPr>
                <w:rFonts w:cs="Arial"/>
                <w:b/>
                <w:szCs w:val="20"/>
              </w:rPr>
            </w:pPr>
            <w:r w:rsidRPr="00980894">
              <w:rPr>
                <w:rFonts w:cs="Arial"/>
                <w:b/>
                <w:szCs w:val="20"/>
              </w:rPr>
              <w:t>9.75</w:t>
            </w:r>
          </w:p>
        </w:tc>
      </w:tr>
    </w:tbl>
    <w:p w14:paraId="23436BB8" w14:textId="77777777" w:rsidR="005344A9" w:rsidRPr="00980894" w:rsidRDefault="005344A9" w:rsidP="0020635A">
      <w:pPr>
        <w:pStyle w:val="Heading1"/>
      </w:pPr>
    </w:p>
    <w:p w14:paraId="3E1DCBAF" w14:textId="7B2023D6" w:rsidR="005344A9" w:rsidRPr="00980894" w:rsidRDefault="005344A9" w:rsidP="00D30B55">
      <w:pPr>
        <w:pStyle w:val="Heading1"/>
      </w:pPr>
    </w:p>
    <w:p w14:paraId="21DC59E8" w14:textId="35F1FB4B" w:rsidR="00280F87" w:rsidRPr="00980894" w:rsidRDefault="00280F87">
      <w:pPr>
        <w:rPr>
          <w:rFonts w:cs="Arial"/>
          <w:szCs w:val="20"/>
        </w:rPr>
      </w:pPr>
    </w:p>
    <w:p w14:paraId="1F423F92" w14:textId="77777777" w:rsidR="00280F87" w:rsidRPr="00980894" w:rsidRDefault="00280F87">
      <w:pPr>
        <w:rPr>
          <w:rFonts w:cs="Arial"/>
          <w:szCs w:val="20"/>
        </w:rPr>
      </w:pPr>
    </w:p>
    <w:p w14:paraId="34F04B5C" w14:textId="743FA527" w:rsidR="005344A9" w:rsidRPr="00980894" w:rsidRDefault="005344A9">
      <w:pPr>
        <w:rPr>
          <w:rFonts w:cs="Arial"/>
          <w:szCs w:val="20"/>
        </w:rPr>
      </w:pPr>
      <w:bookmarkStart w:id="11" w:name="weeksix"/>
      <w:bookmarkEnd w:id="11"/>
    </w:p>
    <w:p w14:paraId="005DE76C" w14:textId="77777777" w:rsidR="00100350" w:rsidRPr="00980894" w:rsidRDefault="00100350">
      <w:pPr>
        <w:rPr>
          <w:rFonts w:cs="Arial"/>
          <w:szCs w:val="20"/>
        </w:rPr>
      </w:pPr>
    </w:p>
    <w:p w14:paraId="647BF842" w14:textId="77777777" w:rsidR="00AB7B7F" w:rsidRPr="00980894" w:rsidRDefault="00AB7B7F">
      <w:pPr>
        <w:rPr>
          <w:rFonts w:cs="Arial"/>
          <w:b/>
          <w:color w:val="BF2C37"/>
          <w:sz w:val="22"/>
          <w:szCs w:val="22"/>
        </w:rPr>
      </w:pPr>
      <w:bookmarkStart w:id="12" w:name="weekseven"/>
      <w:bookmarkEnd w:id="12"/>
      <w:r w:rsidRPr="00980894">
        <w:br w:type="page"/>
      </w:r>
    </w:p>
    <w:p w14:paraId="00DA6495" w14:textId="0EEE3BE2" w:rsidR="00E3447E" w:rsidRPr="00980894" w:rsidRDefault="00E3447E" w:rsidP="0020635A">
      <w:pPr>
        <w:pStyle w:val="Heading1"/>
        <w:rPr>
          <w:color w:val="9C2C2A" w:themeColor="accent1"/>
        </w:rPr>
      </w:pPr>
      <w:r w:rsidRPr="00980894">
        <w:lastRenderedPageBreak/>
        <w:t>Breakdown of Academic Instructional Equivalencies</w:t>
      </w:r>
    </w:p>
    <w:p w14:paraId="5551548F" w14:textId="77777777" w:rsidR="00E3447E" w:rsidRPr="00980894"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980894" w14:paraId="4581A9D4" w14:textId="77777777" w:rsidTr="00DB4448">
        <w:tc>
          <w:tcPr>
            <w:tcW w:w="8275" w:type="dxa"/>
            <w:shd w:val="clear" w:color="auto" w:fill="BF2C37"/>
            <w:vAlign w:val="center"/>
          </w:tcPr>
          <w:p w14:paraId="2C25E724" w14:textId="77777777" w:rsidR="00DB4448" w:rsidRPr="00980894"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980894" w:rsidRDefault="00DB4448" w:rsidP="00DB4448">
            <w:pPr>
              <w:jc w:val="center"/>
              <w:rPr>
                <w:b/>
                <w:szCs w:val="20"/>
              </w:rPr>
            </w:pPr>
            <w:r w:rsidRPr="00980894">
              <w:rPr>
                <w:b/>
                <w:color w:val="FFFFFF" w:themeColor="background1"/>
                <w:szCs w:val="20"/>
              </w:rPr>
              <w:t>AIE Hours</w:t>
            </w:r>
          </w:p>
        </w:tc>
      </w:tr>
      <w:tr w:rsidR="00DB4448" w:rsidRPr="00980894" w14:paraId="76AD9F9D" w14:textId="77777777" w:rsidTr="00DB4448">
        <w:tc>
          <w:tcPr>
            <w:tcW w:w="8275" w:type="dxa"/>
            <w:shd w:val="clear" w:color="auto" w:fill="D8D9DA"/>
            <w:vAlign w:val="center"/>
          </w:tcPr>
          <w:p w14:paraId="1A5CF552" w14:textId="77777777" w:rsidR="00DB4448" w:rsidRPr="00980894" w:rsidRDefault="00DB4448" w:rsidP="00AD1885">
            <w:pPr>
              <w:rPr>
                <w:b/>
                <w:szCs w:val="20"/>
              </w:rPr>
            </w:pPr>
            <w:r w:rsidRPr="00980894">
              <w:rPr>
                <w:b/>
                <w:szCs w:val="20"/>
              </w:rPr>
              <w:t>Week 1</w:t>
            </w:r>
          </w:p>
        </w:tc>
        <w:tc>
          <w:tcPr>
            <w:tcW w:w="1800" w:type="dxa"/>
            <w:tcBorders>
              <w:top w:val="nil"/>
              <w:left w:val="single" w:sz="4" w:space="0" w:color="auto"/>
              <w:bottom w:val="nil"/>
            </w:tcBorders>
            <w:shd w:val="clear" w:color="auto" w:fill="D8D9DA"/>
            <w:vAlign w:val="center"/>
          </w:tcPr>
          <w:p w14:paraId="4ABE0409" w14:textId="77777777" w:rsidR="00DB4448" w:rsidRPr="00980894" w:rsidRDefault="00DB4448" w:rsidP="00AD1885">
            <w:pPr>
              <w:rPr>
                <w:szCs w:val="20"/>
              </w:rPr>
            </w:pPr>
          </w:p>
        </w:tc>
      </w:tr>
      <w:tr w:rsidR="00DB4448" w:rsidRPr="00980894" w14:paraId="3991934F" w14:textId="77777777" w:rsidTr="00DB4448">
        <w:tc>
          <w:tcPr>
            <w:tcW w:w="8275" w:type="dxa"/>
            <w:vAlign w:val="center"/>
          </w:tcPr>
          <w:p w14:paraId="7DD13BC6" w14:textId="77777777" w:rsidR="00DB4448" w:rsidRPr="00980894" w:rsidRDefault="00DB4448" w:rsidP="00AD1885">
            <w:pPr>
              <w:rPr>
                <w:szCs w:val="20"/>
              </w:rPr>
            </w:pPr>
            <w:r w:rsidRPr="00980894">
              <w:rPr>
                <w:szCs w:val="20"/>
              </w:rPr>
              <w:t>Required</w:t>
            </w:r>
          </w:p>
        </w:tc>
        <w:tc>
          <w:tcPr>
            <w:tcW w:w="1800" w:type="dxa"/>
            <w:tcBorders>
              <w:top w:val="nil"/>
              <w:left w:val="single" w:sz="4" w:space="0" w:color="auto"/>
              <w:bottom w:val="nil"/>
            </w:tcBorders>
            <w:vAlign w:val="center"/>
          </w:tcPr>
          <w:p w14:paraId="1469CAB1" w14:textId="582A72F3" w:rsidR="00DB4448" w:rsidRPr="00980894" w:rsidRDefault="00A46C22" w:rsidP="00AD1885">
            <w:pPr>
              <w:rPr>
                <w:szCs w:val="20"/>
              </w:rPr>
            </w:pPr>
            <w:r w:rsidRPr="00980894">
              <w:rPr>
                <w:szCs w:val="20"/>
              </w:rPr>
              <w:t>9.5</w:t>
            </w:r>
          </w:p>
        </w:tc>
      </w:tr>
      <w:tr w:rsidR="00DB4448" w:rsidRPr="00980894" w14:paraId="4D427C8A" w14:textId="77777777" w:rsidTr="00DB4448">
        <w:tc>
          <w:tcPr>
            <w:tcW w:w="8275" w:type="dxa"/>
            <w:vAlign w:val="center"/>
          </w:tcPr>
          <w:p w14:paraId="20CD2195" w14:textId="77777777" w:rsidR="00DB4448" w:rsidRPr="00980894" w:rsidRDefault="00DB4448" w:rsidP="00AD1885">
            <w:pPr>
              <w:rPr>
                <w:szCs w:val="20"/>
              </w:rPr>
            </w:pPr>
            <w:r w:rsidRPr="00980894">
              <w:rPr>
                <w:szCs w:val="20"/>
              </w:rPr>
              <w:t>Supplemental</w:t>
            </w:r>
          </w:p>
        </w:tc>
        <w:tc>
          <w:tcPr>
            <w:tcW w:w="1800" w:type="dxa"/>
            <w:tcBorders>
              <w:top w:val="nil"/>
              <w:left w:val="single" w:sz="4" w:space="0" w:color="auto"/>
              <w:bottom w:val="nil"/>
            </w:tcBorders>
            <w:vAlign w:val="center"/>
          </w:tcPr>
          <w:p w14:paraId="7C0E5792" w14:textId="77777777" w:rsidR="00DB4448" w:rsidRPr="00980894" w:rsidRDefault="00DB4448" w:rsidP="00AD1885">
            <w:pPr>
              <w:rPr>
                <w:szCs w:val="20"/>
              </w:rPr>
            </w:pPr>
          </w:p>
        </w:tc>
      </w:tr>
      <w:tr w:rsidR="00DB4448" w:rsidRPr="00980894" w14:paraId="7DC07B87" w14:textId="77777777" w:rsidTr="00DB4448">
        <w:tc>
          <w:tcPr>
            <w:tcW w:w="8275" w:type="dxa"/>
            <w:shd w:val="clear" w:color="auto" w:fill="D8D9DA"/>
            <w:vAlign w:val="center"/>
          </w:tcPr>
          <w:p w14:paraId="0F846567" w14:textId="77777777" w:rsidR="00DB4448" w:rsidRPr="00980894" w:rsidRDefault="00DB4448" w:rsidP="00AD1885">
            <w:pPr>
              <w:rPr>
                <w:b/>
                <w:szCs w:val="20"/>
              </w:rPr>
            </w:pPr>
            <w:r w:rsidRPr="00980894">
              <w:rPr>
                <w:b/>
                <w:szCs w:val="20"/>
              </w:rPr>
              <w:t>Week 2</w:t>
            </w:r>
          </w:p>
        </w:tc>
        <w:tc>
          <w:tcPr>
            <w:tcW w:w="1800" w:type="dxa"/>
            <w:tcBorders>
              <w:top w:val="nil"/>
              <w:left w:val="single" w:sz="4" w:space="0" w:color="auto"/>
              <w:bottom w:val="nil"/>
            </w:tcBorders>
            <w:shd w:val="clear" w:color="auto" w:fill="D8D9DA"/>
            <w:vAlign w:val="center"/>
          </w:tcPr>
          <w:p w14:paraId="690EF456" w14:textId="77777777" w:rsidR="00DB4448" w:rsidRPr="00980894" w:rsidRDefault="00DB4448" w:rsidP="00AD1885">
            <w:pPr>
              <w:rPr>
                <w:szCs w:val="20"/>
              </w:rPr>
            </w:pPr>
          </w:p>
        </w:tc>
      </w:tr>
      <w:tr w:rsidR="00DB4448" w:rsidRPr="00980894" w14:paraId="68A266FD" w14:textId="77777777" w:rsidTr="00DB4448">
        <w:tc>
          <w:tcPr>
            <w:tcW w:w="8275" w:type="dxa"/>
            <w:vAlign w:val="center"/>
          </w:tcPr>
          <w:p w14:paraId="5C4FE6A6" w14:textId="77777777" w:rsidR="00DB4448" w:rsidRPr="00980894" w:rsidRDefault="00DB4448" w:rsidP="00AD1885">
            <w:pPr>
              <w:rPr>
                <w:szCs w:val="20"/>
              </w:rPr>
            </w:pPr>
            <w:r w:rsidRPr="00980894">
              <w:rPr>
                <w:szCs w:val="20"/>
              </w:rPr>
              <w:t>Required</w:t>
            </w:r>
          </w:p>
        </w:tc>
        <w:tc>
          <w:tcPr>
            <w:tcW w:w="1800" w:type="dxa"/>
            <w:tcBorders>
              <w:top w:val="nil"/>
              <w:left w:val="single" w:sz="4" w:space="0" w:color="auto"/>
              <w:bottom w:val="nil"/>
            </w:tcBorders>
            <w:vAlign w:val="center"/>
          </w:tcPr>
          <w:p w14:paraId="23540076" w14:textId="64000B9F" w:rsidR="00DB4448" w:rsidRPr="00980894" w:rsidRDefault="00A46C22" w:rsidP="00AD1885">
            <w:pPr>
              <w:rPr>
                <w:szCs w:val="20"/>
              </w:rPr>
            </w:pPr>
            <w:r w:rsidRPr="00980894">
              <w:rPr>
                <w:szCs w:val="20"/>
              </w:rPr>
              <w:t>8</w:t>
            </w:r>
          </w:p>
        </w:tc>
      </w:tr>
      <w:tr w:rsidR="00DB4448" w:rsidRPr="00980894" w14:paraId="2DA8505A" w14:textId="77777777" w:rsidTr="00DB4448">
        <w:tc>
          <w:tcPr>
            <w:tcW w:w="8275" w:type="dxa"/>
            <w:vAlign w:val="center"/>
          </w:tcPr>
          <w:p w14:paraId="3955E202" w14:textId="77777777" w:rsidR="00DB4448" w:rsidRPr="00980894" w:rsidRDefault="00DB4448" w:rsidP="00AD1885">
            <w:pPr>
              <w:rPr>
                <w:szCs w:val="20"/>
              </w:rPr>
            </w:pPr>
            <w:r w:rsidRPr="00980894">
              <w:rPr>
                <w:szCs w:val="20"/>
              </w:rPr>
              <w:t>Supplemental</w:t>
            </w:r>
          </w:p>
        </w:tc>
        <w:tc>
          <w:tcPr>
            <w:tcW w:w="1800" w:type="dxa"/>
            <w:tcBorders>
              <w:top w:val="nil"/>
              <w:left w:val="single" w:sz="4" w:space="0" w:color="auto"/>
              <w:bottom w:val="nil"/>
            </w:tcBorders>
            <w:vAlign w:val="center"/>
          </w:tcPr>
          <w:p w14:paraId="6E00BEE5" w14:textId="77777777" w:rsidR="00DB4448" w:rsidRPr="00980894" w:rsidRDefault="00DB4448" w:rsidP="00AD1885">
            <w:pPr>
              <w:rPr>
                <w:szCs w:val="20"/>
              </w:rPr>
            </w:pPr>
          </w:p>
        </w:tc>
      </w:tr>
      <w:tr w:rsidR="00DB4448" w:rsidRPr="00980894" w14:paraId="24B73EDF" w14:textId="77777777" w:rsidTr="00DB4448">
        <w:tc>
          <w:tcPr>
            <w:tcW w:w="8275" w:type="dxa"/>
            <w:shd w:val="clear" w:color="auto" w:fill="D8D9DA"/>
            <w:vAlign w:val="center"/>
          </w:tcPr>
          <w:p w14:paraId="3F1D4FAC" w14:textId="77777777" w:rsidR="00DB4448" w:rsidRPr="00980894" w:rsidRDefault="00DB4448" w:rsidP="00AD1885">
            <w:pPr>
              <w:rPr>
                <w:b/>
                <w:szCs w:val="20"/>
              </w:rPr>
            </w:pPr>
            <w:r w:rsidRPr="00980894">
              <w:rPr>
                <w:b/>
                <w:szCs w:val="20"/>
              </w:rPr>
              <w:t>Week 3</w:t>
            </w:r>
          </w:p>
        </w:tc>
        <w:tc>
          <w:tcPr>
            <w:tcW w:w="1800" w:type="dxa"/>
            <w:tcBorders>
              <w:top w:val="nil"/>
              <w:left w:val="single" w:sz="4" w:space="0" w:color="auto"/>
              <w:bottom w:val="nil"/>
            </w:tcBorders>
            <w:shd w:val="clear" w:color="auto" w:fill="D8D9DA"/>
            <w:vAlign w:val="center"/>
          </w:tcPr>
          <w:p w14:paraId="568AC513" w14:textId="77777777" w:rsidR="00DB4448" w:rsidRPr="00980894" w:rsidRDefault="00DB4448" w:rsidP="00AD1885">
            <w:pPr>
              <w:rPr>
                <w:szCs w:val="20"/>
              </w:rPr>
            </w:pPr>
          </w:p>
        </w:tc>
      </w:tr>
      <w:tr w:rsidR="00DB4448" w:rsidRPr="00980894" w14:paraId="4E1D5FD4" w14:textId="77777777" w:rsidTr="00DB4448">
        <w:tc>
          <w:tcPr>
            <w:tcW w:w="8275" w:type="dxa"/>
            <w:vAlign w:val="center"/>
          </w:tcPr>
          <w:p w14:paraId="24F3CA1A" w14:textId="77777777" w:rsidR="00DB4448" w:rsidRPr="00980894" w:rsidRDefault="00DB4448" w:rsidP="00AD1885">
            <w:pPr>
              <w:rPr>
                <w:szCs w:val="20"/>
              </w:rPr>
            </w:pPr>
            <w:r w:rsidRPr="00980894">
              <w:rPr>
                <w:szCs w:val="20"/>
              </w:rPr>
              <w:t>Required</w:t>
            </w:r>
          </w:p>
        </w:tc>
        <w:tc>
          <w:tcPr>
            <w:tcW w:w="1800" w:type="dxa"/>
            <w:tcBorders>
              <w:top w:val="nil"/>
              <w:left w:val="single" w:sz="4" w:space="0" w:color="auto"/>
              <w:bottom w:val="nil"/>
            </w:tcBorders>
            <w:vAlign w:val="center"/>
          </w:tcPr>
          <w:p w14:paraId="21E7A122" w14:textId="7BEE6FBD" w:rsidR="00DB4448" w:rsidRPr="00980894" w:rsidRDefault="00A46C22" w:rsidP="00AD1885">
            <w:pPr>
              <w:rPr>
                <w:szCs w:val="20"/>
              </w:rPr>
            </w:pPr>
            <w:r w:rsidRPr="00980894">
              <w:rPr>
                <w:szCs w:val="20"/>
              </w:rPr>
              <w:t>8.25</w:t>
            </w:r>
          </w:p>
        </w:tc>
      </w:tr>
      <w:tr w:rsidR="00DB4448" w:rsidRPr="00980894" w14:paraId="05EC5610" w14:textId="77777777" w:rsidTr="00DB4448">
        <w:tc>
          <w:tcPr>
            <w:tcW w:w="8275" w:type="dxa"/>
            <w:vAlign w:val="center"/>
          </w:tcPr>
          <w:p w14:paraId="57F236FC" w14:textId="77777777" w:rsidR="00DB4448" w:rsidRPr="00980894" w:rsidRDefault="00DB4448" w:rsidP="00AD1885">
            <w:pPr>
              <w:rPr>
                <w:szCs w:val="20"/>
              </w:rPr>
            </w:pPr>
            <w:r w:rsidRPr="00980894">
              <w:rPr>
                <w:szCs w:val="20"/>
              </w:rPr>
              <w:t>Supplemental</w:t>
            </w:r>
          </w:p>
        </w:tc>
        <w:tc>
          <w:tcPr>
            <w:tcW w:w="1800" w:type="dxa"/>
            <w:tcBorders>
              <w:top w:val="nil"/>
              <w:left w:val="single" w:sz="4" w:space="0" w:color="auto"/>
              <w:bottom w:val="nil"/>
            </w:tcBorders>
            <w:vAlign w:val="center"/>
          </w:tcPr>
          <w:p w14:paraId="28E575FE" w14:textId="77777777" w:rsidR="00DB4448" w:rsidRPr="00980894" w:rsidRDefault="00DB4448" w:rsidP="00AD1885">
            <w:pPr>
              <w:rPr>
                <w:szCs w:val="20"/>
              </w:rPr>
            </w:pPr>
          </w:p>
        </w:tc>
      </w:tr>
      <w:tr w:rsidR="00DB4448" w:rsidRPr="00980894" w14:paraId="26D824B3" w14:textId="77777777" w:rsidTr="00DB4448">
        <w:tc>
          <w:tcPr>
            <w:tcW w:w="8275" w:type="dxa"/>
            <w:shd w:val="clear" w:color="auto" w:fill="D8D9DA"/>
            <w:vAlign w:val="center"/>
          </w:tcPr>
          <w:p w14:paraId="1D43003E" w14:textId="77777777" w:rsidR="00DB4448" w:rsidRPr="00980894" w:rsidRDefault="00DB4448" w:rsidP="00AD1885">
            <w:pPr>
              <w:rPr>
                <w:b/>
                <w:szCs w:val="20"/>
              </w:rPr>
            </w:pPr>
            <w:r w:rsidRPr="00980894">
              <w:rPr>
                <w:b/>
                <w:szCs w:val="20"/>
              </w:rPr>
              <w:t>Week 4</w:t>
            </w:r>
          </w:p>
        </w:tc>
        <w:tc>
          <w:tcPr>
            <w:tcW w:w="1800" w:type="dxa"/>
            <w:tcBorders>
              <w:top w:val="nil"/>
              <w:left w:val="single" w:sz="4" w:space="0" w:color="auto"/>
              <w:bottom w:val="nil"/>
            </w:tcBorders>
            <w:shd w:val="clear" w:color="auto" w:fill="D8D9DA"/>
            <w:vAlign w:val="center"/>
          </w:tcPr>
          <w:p w14:paraId="297273FB" w14:textId="77777777" w:rsidR="00DB4448" w:rsidRPr="00980894" w:rsidRDefault="00DB4448" w:rsidP="00AD1885">
            <w:pPr>
              <w:rPr>
                <w:szCs w:val="20"/>
              </w:rPr>
            </w:pPr>
          </w:p>
        </w:tc>
      </w:tr>
      <w:tr w:rsidR="00DB4448" w:rsidRPr="00980894" w14:paraId="6B3700E0" w14:textId="77777777" w:rsidTr="00DB4448">
        <w:tc>
          <w:tcPr>
            <w:tcW w:w="8275" w:type="dxa"/>
            <w:vAlign w:val="center"/>
          </w:tcPr>
          <w:p w14:paraId="4D04A990" w14:textId="77777777" w:rsidR="00DB4448" w:rsidRPr="00980894" w:rsidRDefault="00DB4448" w:rsidP="00AD1885">
            <w:pPr>
              <w:rPr>
                <w:szCs w:val="20"/>
              </w:rPr>
            </w:pPr>
            <w:r w:rsidRPr="00980894">
              <w:rPr>
                <w:szCs w:val="20"/>
              </w:rPr>
              <w:t>Required</w:t>
            </w:r>
          </w:p>
        </w:tc>
        <w:tc>
          <w:tcPr>
            <w:tcW w:w="1800" w:type="dxa"/>
            <w:tcBorders>
              <w:top w:val="nil"/>
              <w:left w:val="single" w:sz="4" w:space="0" w:color="auto"/>
              <w:bottom w:val="nil"/>
            </w:tcBorders>
            <w:vAlign w:val="center"/>
          </w:tcPr>
          <w:p w14:paraId="150B3D2F" w14:textId="09E1383C" w:rsidR="00DB4448" w:rsidRPr="00980894" w:rsidRDefault="00A46C22" w:rsidP="00AD1885">
            <w:pPr>
              <w:rPr>
                <w:szCs w:val="20"/>
              </w:rPr>
            </w:pPr>
            <w:r w:rsidRPr="00980894">
              <w:rPr>
                <w:szCs w:val="20"/>
              </w:rPr>
              <w:t>8.25</w:t>
            </w:r>
          </w:p>
        </w:tc>
      </w:tr>
      <w:tr w:rsidR="00DB4448" w:rsidRPr="00980894" w14:paraId="6FCD6E87" w14:textId="77777777" w:rsidTr="00DB4448">
        <w:tc>
          <w:tcPr>
            <w:tcW w:w="8275" w:type="dxa"/>
            <w:vAlign w:val="center"/>
          </w:tcPr>
          <w:p w14:paraId="3829722F" w14:textId="77777777" w:rsidR="00DB4448" w:rsidRPr="00980894" w:rsidRDefault="00DB4448" w:rsidP="00AD1885">
            <w:pPr>
              <w:rPr>
                <w:szCs w:val="20"/>
              </w:rPr>
            </w:pPr>
            <w:r w:rsidRPr="00980894">
              <w:rPr>
                <w:szCs w:val="20"/>
              </w:rPr>
              <w:t>Supplemental</w:t>
            </w:r>
          </w:p>
        </w:tc>
        <w:tc>
          <w:tcPr>
            <w:tcW w:w="1800" w:type="dxa"/>
            <w:tcBorders>
              <w:top w:val="nil"/>
              <w:left w:val="single" w:sz="4" w:space="0" w:color="auto"/>
              <w:bottom w:val="nil"/>
            </w:tcBorders>
            <w:vAlign w:val="center"/>
          </w:tcPr>
          <w:p w14:paraId="231ECDE4" w14:textId="77777777" w:rsidR="00DB4448" w:rsidRPr="00980894" w:rsidRDefault="00DB4448" w:rsidP="00AD1885">
            <w:pPr>
              <w:rPr>
                <w:szCs w:val="20"/>
              </w:rPr>
            </w:pPr>
          </w:p>
        </w:tc>
      </w:tr>
      <w:tr w:rsidR="00DB4448" w:rsidRPr="00980894" w14:paraId="4C77A1C0" w14:textId="77777777" w:rsidTr="00DB4448">
        <w:tc>
          <w:tcPr>
            <w:tcW w:w="8275" w:type="dxa"/>
            <w:shd w:val="clear" w:color="auto" w:fill="D8D9DA"/>
            <w:vAlign w:val="center"/>
          </w:tcPr>
          <w:p w14:paraId="7B6C1535" w14:textId="77777777" w:rsidR="00DB4448" w:rsidRPr="00980894" w:rsidRDefault="00DB4448" w:rsidP="00AD1885">
            <w:pPr>
              <w:rPr>
                <w:b/>
                <w:szCs w:val="20"/>
              </w:rPr>
            </w:pPr>
            <w:r w:rsidRPr="00980894">
              <w:rPr>
                <w:b/>
                <w:szCs w:val="20"/>
              </w:rPr>
              <w:t>Week5</w:t>
            </w:r>
          </w:p>
        </w:tc>
        <w:tc>
          <w:tcPr>
            <w:tcW w:w="1800" w:type="dxa"/>
            <w:tcBorders>
              <w:top w:val="nil"/>
              <w:left w:val="single" w:sz="4" w:space="0" w:color="auto"/>
              <w:bottom w:val="nil"/>
            </w:tcBorders>
            <w:shd w:val="clear" w:color="auto" w:fill="D8D9DA"/>
            <w:vAlign w:val="center"/>
          </w:tcPr>
          <w:p w14:paraId="6DB4CF0A" w14:textId="77777777" w:rsidR="00DB4448" w:rsidRPr="00980894" w:rsidRDefault="00DB4448" w:rsidP="00AD1885">
            <w:pPr>
              <w:rPr>
                <w:szCs w:val="20"/>
              </w:rPr>
            </w:pPr>
          </w:p>
        </w:tc>
      </w:tr>
      <w:tr w:rsidR="00DB4448" w:rsidRPr="00980894" w14:paraId="28CDE97B" w14:textId="77777777" w:rsidTr="00DB4448">
        <w:tc>
          <w:tcPr>
            <w:tcW w:w="8275" w:type="dxa"/>
            <w:vAlign w:val="center"/>
          </w:tcPr>
          <w:p w14:paraId="24852AFA" w14:textId="77777777" w:rsidR="00DB4448" w:rsidRPr="00980894" w:rsidRDefault="00DB4448" w:rsidP="00AD1885">
            <w:pPr>
              <w:rPr>
                <w:szCs w:val="20"/>
              </w:rPr>
            </w:pPr>
            <w:r w:rsidRPr="00980894">
              <w:rPr>
                <w:szCs w:val="20"/>
              </w:rPr>
              <w:t>Required</w:t>
            </w:r>
          </w:p>
        </w:tc>
        <w:tc>
          <w:tcPr>
            <w:tcW w:w="1800" w:type="dxa"/>
            <w:tcBorders>
              <w:top w:val="nil"/>
              <w:left w:val="single" w:sz="4" w:space="0" w:color="auto"/>
              <w:bottom w:val="nil"/>
            </w:tcBorders>
            <w:vAlign w:val="center"/>
          </w:tcPr>
          <w:p w14:paraId="44EBE571" w14:textId="5A7F4692" w:rsidR="00DB4448" w:rsidRPr="00980894" w:rsidRDefault="00A46C22" w:rsidP="00AD1885">
            <w:pPr>
              <w:rPr>
                <w:szCs w:val="20"/>
              </w:rPr>
            </w:pPr>
            <w:r w:rsidRPr="00980894">
              <w:rPr>
                <w:szCs w:val="20"/>
              </w:rPr>
              <w:t>9.75</w:t>
            </w:r>
          </w:p>
        </w:tc>
      </w:tr>
      <w:tr w:rsidR="00DB4448" w:rsidRPr="00980894" w14:paraId="32F58FD9" w14:textId="77777777" w:rsidTr="00DB4448">
        <w:tc>
          <w:tcPr>
            <w:tcW w:w="8275" w:type="dxa"/>
            <w:vAlign w:val="center"/>
          </w:tcPr>
          <w:p w14:paraId="7E82EDD2" w14:textId="77777777" w:rsidR="00DB4448" w:rsidRPr="00980894" w:rsidRDefault="00DB4448" w:rsidP="00AD1885">
            <w:pPr>
              <w:rPr>
                <w:szCs w:val="20"/>
              </w:rPr>
            </w:pPr>
            <w:r w:rsidRPr="00980894">
              <w:rPr>
                <w:szCs w:val="20"/>
              </w:rPr>
              <w:t>Supplemental</w:t>
            </w:r>
          </w:p>
        </w:tc>
        <w:tc>
          <w:tcPr>
            <w:tcW w:w="1800" w:type="dxa"/>
            <w:tcBorders>
              <w:top w:val="nil"/>
              <w:left w:val="single" w:sz="4" w:space="0" w:color="auto"/>
              <w:bottom w:val="nil"/>
            </w:tcBorders>
            <w:vAlign w:val="center"/>
          </w:tcPr>
          <w:p w14:paraId="6210A0CC" w14:textId="77777777" w:rsidR="00DB4448" w:rsidRPr="00980894" w:rsidRDefault="00DB4448" w:rsidP="00AD1885">
            <w:pPr>
              <w:rPr>
                <w:szCs w:val="20"/>
              </w:rPr>
            </w:pPr>
          </w:p>
        </w:tc>
      </w:tr>
      <w:tr w:rsidR="00DB4448" w:rsidRPr="00980894" w14:paraId="563B0C28" w14:textId="77777777" w:rsidTr="00DB4448">
        <w:tc>
          <w:tcPr>
            <w:tcW w:w="8275" w:type="dxa"/>
            <w:shd w:val="clear" w:color="auto" w:fill="BF2C37"/>
            <w:vAlign w:val="center"/>
          </w:tcPr>
          <w:p w14:paraId="6586A0BB" w14:textId="77777777" w:rsidR="00DB4448" w:rsidRPr="00980894"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Pr="00980894" w:rsidRDefault="00DB4448" w:rsidP="00AD1885">
            <w:pPr>
              <w:rPr>
                <w:szCs w:val="20"/>
              </w:rPr>
            </w:pPr>
          </w:p>
        </w:tc>
      </w:tr>
      <w:tr w:rsidR="00DB4448" w:rsidRPr="00980894" w14:paraId="12A5318E" w14:textId="77777777" w:rsidTr="00DB4448">
        <w:tc>
          <w:tcPr>
            <w:tcW w:w="8275" w:type="dxa"/>
            <w:vAlign w:val="center"/>
          </w:tcPr>
          <w:p w14:paraId="324E4322" w14:textId="77777777" w:rsidR="00DB4448" w:rsidRPr="00980894" w:rsidRDefault="00DB4448" w:rsidP="00AD1885">
            <w:pPr>
              <w:rPr>
                <w:b/>
                <w:szCs w:val="20"/>
              </w:rPr>
            </w:pPr>
            <w:r w:rsidRPr="00980894">
              <w:rPr>
                <w:b/>
                <w:szCs w:val="20"/>
              </w:rPr>
              <w:t>Total Required Hours</w:t>
            </w:r>
          </w:p>
        </w:tc>
        <w:tc>
          <w:tcPr>
            <w:tcW w:w="1800" w:type="dxa"/>
            <w:tcBorders>
              <w:top w:val="nil"/>
              <w:left w:val="single" w:sz="4" w:space="0" w:color="auto"/>
              <w:bottom w:val="nil"/>
            </w:tcBorders>
            <w:vAlign w:val="center"/>
          </w:tcPr>
          <w:p w14:paraId="5BF64AEC" w14:textId="6754B3D0" w:rsidR="00DB4448" w:rsidRPr="00980894" w:rsidRDefault="00A46C22" w:rsidP="00AD1885">
            <w:pPr>
              <w:rPr>
                <w:szCs w:val="20"/>
              </w:rPr>
            </w:pPr>
            <w:r w:rsidRPr="00980894">
              <w:rPr>
                <w:szCs w:val="20"/>
              </w:rPr>
              <w:t>43.75</w:t>
            </w:r>
          </w:p>
        </w:tc>
      </w:tr>
      <w:tr w:rsidR="00DB4448" w:rsidRPr="00980894" w14:paraId="53558ACA" w14:textId="77777777" w:rsidTr="00DB4448">
        <w:tc>
          <w:tcPr>
            <w:tcW w:w="8275" w:type="dxa"/>
            <w:vAlign w:val="center"/>
          </w:tcPr>
          <w:p w14:paraId="666AC4B0" w14:textId="77777777" w:rsidR="00DB4448" w:rsidRPr="00980894" w:rsidRDefault="00DB4448" w:rsidP="00AD1885">
            <w:pPr>
              <w:rPr>
                <w:b/>
                <w:szCs w:val="20"/>
              </w:rPr>
            </w:pPr>
            <w:r w:rsidRPr="00980894">
              <w:rPr>
                <w:b/>
                <w:szCs w:val="20"/>
              </w:rPr>
              <w:t>Total Supplemental Hours</w:t>
            </w:r>
          </w:p>
        </w:tc>
        <w:tc>
          <w:tcPr>
            <w:tcW w:w="1800" w:type="dxa"/>
            <w:tcBorders>
              <w:top w:val="nil"/>
              <w:left w:val="single" w:sz="4" w:space="0" w:color="auto"/>
              <w:bottom w:val="nil"/>
            </w:tcBorders>
            <w:vAlign w:val="center"/>
          </w:tcPr>
          <w:p w14:paraId="46EED45B" w14:textId="77777777" w:rsidR="00DB4448" w:rsidRPr="00980894" w:rsidRDefault="00DB4448" w:rsidP="00AD1885">
            <w:pPr>
              <w:rPr>
                <w:szCs w:val="20"/>
              </w:rPr>
            </w:pPr>
          </w:p>
        </w:tc>
      </w:tr>
      <w:tr w:rsidR="00DB4448" w:rsidRPr="000E5B6F" w14:paraId="1AAE212E" w14:textId="77777777" w:rsidTr="00DB4448">
        <w:tc>
          <w:tcPr>
            <w:tcW w:w="8275" w:type="dxa"/>
            <w:vAlign w:val="center"/>
          </w:tcPr>
          <w:p w14:paraId="13BA3829" w14:textId="77777777" w:rsidR="00DB4448" w:rsidRPr="000E5B6F" w:rsidRDefault="00DB4448" w:rsidP="00AD1885">
            <w:pPr>
              <w:rPr>
                <w:b/>
                <w:szCs w:val="20"/>
              </w:rPr>
            </w:pPr>
            <w:r w:rsidRPr="00980894">
              <w:rPr>
                <w:b/>
                <w:szCs w:val="20"/>
              </w:rPr>
              <w:t>Total Hours</w:t>
            </w:r>
          </w:p>
        </w:tc>
        <w:tc>
          <w:tcPr>
            <w:tcW w:w="1800" w:type="dxa"/>
            <w:tcBorders>
              <w:top w:val="nil"/>
              <w:left w:val="single" w:sz="4" w:space="0" w:color="auto"/>
              <w:bottom w:val="single" w:sz="4" w:space="0" w:color="auto"/>
            </w:tcBorders>
            <w:vAlign w:val="center"/>
          </w:tcPr>
          <w:p w14:paraId="7C77CADB" w14:textId="77777777" w:rsidR="00DB4448" w:rsidRPr="000E5B6F" w:rsidRDefault="00DB4448" w:rsidP="00AD1885">
            <w:pPr>
              <w:rPr>
                <w:szCs w:val="20"/>
              </w:rPr>
            </w:pPr>
          </w:p>
        </w:tc>
      </w:tr>
    </w:tbl>
    <w:p w14:paraId="253BB1A9" w14:textId="77777777" w:rsidR="00E3447E" w:rsidRPr="000E5B6F" w:rsidRDefault="00E3447E" w:rsidP="00E3447E">
      <w:pPr>
        <w:tabs>
          <w:tab w:val="left" w:pos="360"/>
        </w:tabs>
        <w:spacing w:before="60" w:after="60"/>
        <w:rPr>
          <w:rFonts w:cs="Arial"/>
          <w:szCs w:val="20"/>
        </w:rPr>
      </w:pPr>
    </w:p>
    <w:p w14:paraId="7E1B72F6" w14:textId="77777777" w:rsidR="006B3B68" w:rsidRPr="000E5B6F" w:rsidRDefault="006B3B68" w:rsidP="00DA45E4">
      <w:pPr>
        <w:rPr>
          <w:rFonts w:cs="Arial"/>
          <w:szCs w:val="20"/>
        </w:rPr>
      </w:pPr>
    </w:p>
    <w:sectPr w:rsidR="006B3B68" w:rsidRPr="000E5B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75A57" w14:textId="77777777" w:rsidR="00735726" w:rsidRDefault="00735726">
      <w:r>
        <w:separator/>
      </w:r>
    </w:p>
  </w:endnote>
  <w:endnote w:type="continuationSeparator" w:id="0">
    <w:p w14:paraId="0D3A050B" w14:textId="77777777" w:rsidR="00735726" w:rsidRDefault="00735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712B4" w14:textId="77777777" w:rsidR="00735726" w:rsidRDefault="00735726">
      <w:r>
        <w:separator/>
      </w:r>
    </w:p>
  </w:footnote>
  <w:footnote w:type="continuationSeparator" w:id="0">
    <w:p w14:paraId="35EC3800" w14:textId="77777777" w:rsidR="00735726" w:rsidRDefault="00735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516BA8" w:rsidRPr="006324AB" w:rsidRDefault="00516BA8">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516BA8" w:rsidRDefault="00516BA8"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C0A8224"/>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80168A"/>
    <w:multiLevelType w:val="hybridMultilevel"/>
    <w:tmpl w:val="BCB86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171093"/>
    <w:multiLevelType w:val="hybridMultilevel"/>
    <w:tmpl w:val="43A456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B234E8D"/>
    <w:multiLevelType w:val="hybridMultilevel"/>
    <w:tmpl w:val="2F6C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2555E6"/>
    <w:multiLevelType w:val="hybridMultilevel"/>
    <w:tmpl w:val="4B08D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5A527A0"/>
    <w:multiLevelType w:val="hybridMultilevel"/>
    <w:tmpl w:val="DA743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5FB2333"/>
    <w:multiLevelType w:val="hybridMultilevel"/>
    <w:tmpl w:val="1C22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77B29"/>
    <w:multiLevelType w:val="hybridMultilevel"/>
    <w:tmpl w:val="DE96D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D147F2"/>
    <w:multiLevelType w:val="hybridMultilevel"/>
    <w:tmpl w:val="AC780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5" w15:restartNumberingAfterBreak="0">
    <w:nsid w:val="41D974F5"/>
    <w:multiLevelType w:val="hybridMultilevel"/>
    <w:tmpl w:val="4BF2D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B2550F"/>
    <w:multiLevelType w:val="hybridMultilevel"/>
    <w:tmpl w:val="DA04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F80B33"/>
    <w:multiLevelType w:val="multilevel"/>
    <w:tmpl w:val="347E4C32"/>
    <w:lvl w:ilvl="0">
      <w:start w:val="1"/>
      <w:numFmt w:val="bullet"/>
      <w:lvlText w:val=""/>
      <w:lvlJc w:val="left"/>
      <w:pPr>
        <w:ind w:left="360" w:hanging="360"/>
      </w:pPr>
      <w:rPr>
        <w:rFonts w:ascii="Symbol" w:hAnsi="Symbol"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518B795A"/>
    <w:multiLevelType w:val="hybridMultilevel"/>
    <w:tmpl w:val="95821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3E83092"/>
    <w:multiLevelType w:val="hybridMultilevel"/>
    <w:tmpl w:val="14D0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E60315"/>
    <w:multiLevelType w:val="hybridMultilevel"/>
    <w:tmpl w:val="F11E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FC3954"/>
    <w:multiLevelType w:val="hybridMultilevel"/>
    <w:tmpl w:val="F98A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D236E4"/>
    <w:multiLevelType w:val="hybridMultilevel"/>
    <w:tmpl w:val="0F3E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FA06DB"/>
    <w:multiLevelType w:val="hybridMultilevel"/>
    <w:tmpl w:val="52DC1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6ACC575E"/>
    <w:multiLevelType w:val="hybridMultilevel"/>
    <w:tmpl w:val="CF34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04007CA"/>
    <w:multiLevelType w:val="hybridMultilevel"/>
    <w:tmpl w:val="E0ACD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7C3431F6"/>
    <w:multiLevelType w:val="hybridMultilevel"/>
    <w:tmpl w:val="B736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CE6970"/>
    <w:multiLevelType w:val="hybridMultilevel"/>
    <w:tmpl w:val="633A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8"/>
  </w:num>
  <w:num w:numId="2">
    <w:abstractNumId w:val="13"/>
  </w:num>
  <w:num w:numId="3">
    <w:abstractNumId w:val="26"/>
  </w:num>
  <w:num w:numId="4">
    <w:abstractNumId w:val="14"/>
  </w:num>
  <w:num w:numId="5">
    <w:abstractNumId w:val="30"/>
  </w:num>
  <w:num w:numId="6">
    <w:abstractNumId w:val="33"/>
  </w:num>
  <w:num w:numId="7">
    <w:abstractNumId w:val="29"/>
  </w:num>
  <w:num w:numId="8">
    <w:abstractNumId w:val="1"/>
  </w:num>
  <w:num w:numId="9">
    <w:abstractNumId w:val="24"/>
  </w:num>
  <w:num w:numId="10">
    <w:abstractNumId w:val="2"/>
  </w:num>
  <w:num w:numId="11">
    <w:abstractNumId w:val="6"/>
  </w:num>
  <w:num w:numId="12">
    <w:abstractNumId w:val="3"/>
  </w:num>
  <w:num w:numId="13">
    <w:abstractNumId w:val="33"/>
  </w:num>
  <w:num w:numId="14">
    <w:abstractNumId w:val="15"/>
  </w:num>
  <w:num w:numId="15">
    <w:abstractNumId w:val="4"/>
  </w:num>
  <w:num w:numId="16">
    <w:abstractNumId w:val="9"/>
  </w:num>
  <w:num w:numId="17">
    <w:abstractNumId w:val="25"/>
  </w:num>
  <w:num w:numId="18">
    <w:abstractNumId w:val="7"/>
  </w:num>
  <w:num w:numId="19">
    <w:abstractNumId w:val="17"/>
  </w:num>
  <w:num w:numId="20">
    <w:abstractNumId w:val="5"/>
  </w:num>
  <w:num w:numId="21">
    <w:abstractNumId w:val="27"/>
  </w:num>
  <w:num w:numId="22">
    <w:abstractNumId w:val="8"/>
  </w:num>
  <w:num w:numId="23">
    <w:abstractNumId w:val="18"/>
  </w:num>
  <w:num w:numId="24">
    <w:abstractNumId w:val="12"/>
  </w:num>
  <w:num w:numId="25">
    <w:abstractNumId w:val="23"/>
  </w:num>
  <w:num w:numId="26">
    <w:abstractNumId w:val="20"/>
  </w:num>
  <w:num w:numId="27">
    <w:abstractNumId w:val="11"/>
  </w:num>
  <w:num w:numId="28">
    <w:abstractNumId w:val="10"/>
  </w:num>
  <w:num w:numId="29">
    <w:abstractNumId w:val="19"/>
  </w:num>
  <w:num w:numId="30">
    <w:abstractNumId w:val="22"/>
  </w:num>
  <w:num w:numId="31">
    <w:abstractNumId w:val="32"/>
  </w:num>
  <w:num w:numId="32">
    <w:abstractNumId w:val="21"/>
  </w:num>
  <w:num w:numId="33">
    <w:abstractNumId w:val="31"/>
  </w:num>
  <w:num w:numId="34">
    <w:abstractNumId w:val="16"/>
  </w:num>
  <w:num w:numId="35">
    <w:abstractNumId w:val="0"/>
    <w:lvlOverride w:ilvl="0">
      <w:lvl w:ilvl="0">
        <w:numFmt w:val="bullet"/>
        <w:lvlText w:val=""/>
        <w:legacy w:legacy="1" w:legacySpace="0" w:legacyIndent="0"/>
        <w:lvlJc w:val="left"/>
        <w:rPr>
          <w:rFonts w:ascii="Symbol" w:hAnsi="Symbol" w:hint="default"/>
        </w:rPr>
      </w:lvl>
    </w:lvlOverride>
  </w:num>
  <w:num w:numId="36">
    <w:abstractNumId w:val="33"/>
  </w:num>
  <w:num w:numId="37">
    <w:abstractNumId w:val="3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F73"/>
    <w:rsid w:val="0001644E"/>
    <w:rsid w:val="0002170C"/>
    <w:rsid w:val="00026A82"/>
    <w:rsid w:val="00026C12"/>
    <w:rsid w:val="00030F93"/>
    <w:rsid w:val="00032818"/>
    <w:rsid w:val="00032FA7"/>
    <w:rsid w:val="000335A4"/>
    <w:rsid w:val="0003453B"/>
    <w:rsid w:val="000345E4"/>
    <w:rsid w:val="000352F0"/>
    <w:rsid w:val="00035AE1"/>
    <w:rsid w:val="00035EB6"/>
    <w:rsid w:val="00036AF9"/>
    <w:rsid w:val="0004094F"/>
    <w:rsid w:val="000409C4"/>
    <w:rsid w:val="00040DB4"/>
    <w:rsid w:val="000413F2"/>
    <w:rsid w:val="00042BC2"/>
    <w:rsid w:val="00042F2D"/>
    <w:rsid w:val="0004464A"/>
    <w:rsid w:val="00044A71"/>
    <w:rsid w:val="000467AE"/>
    <w:rsid w:val="0005011B"/>
    <w:rsid w:val="000525ED"/>
    <w:rsid w:val="00052809"/>
    <w:rsid w:val="0005339E"/>
    <w:rsid w:val="00054B0E"/>
    <w:rsid w:val="00057434"/>
    <w:rsid w:val="00057F8C"/>
    <w:rsid w:val="0006055B"/>
    <w:rsid w:val="00060B70"/>
    <w:rsid w:val="000610F2"/>
    <w:rsid w:val="00064DA9"/>
    <w:rsid w:val="000655B5"/>
    <w:rsid w:val="000657A0"/>
    <w:rsid w:val="00065AB6"/>
    <w:rsid w:val="00066FC4"/>
    <w:rsid w:val="0006700A"/>
    <w:rsid w:val="000671BB"/>
    <w:rsid w:val="000676EC"/>
    <w:rsid w:val="000678BE"/>
    <w:rsid w:val="00067FE1"/>
    <w:rsid w:val="00070773"/>
    <w:rsid w:val="00070A28"/>
    <w:rsid w:val="00070E70"/>
    <w:rsid w:val="00071A1D"/>
    <w:rsid w:val="00072525"/>
    <w:rsid w:val="00073135"/>
    <w:rsid w:val="00074D33"/>
    <w:rsid w:val="00075B61"/>
    <w:rsid w:val="00080F0C"/>
    <w:rsid w:val="000824B6"/>
    <w:rsid w:val="0008292E"/>
    <w:rsid w:val="00082EF6"/>
    <w:rsid w:val="00083975"/>
    <w:rsid w:val="00085D23"/>
    <w:rsid w:val="000915C5"/>
    <w:rsid w:val="00092266"/>
    <w:rsid w:val="00093883"/>
    <w:rsid w:val="0009418F"/>
    <w:rsid w:val="00094646"/>
    <w:rsid w:val="0009705D"/>
    <w:rsid w:val="000A3848"/>
    <w:rsid w:val="000A3E70"/>
    <w:rsid w:val="000A50B2"/>
    <w:rsid w:val="000A5265"/>
    <w:rsid w:val="000A5B26"/>
    <w:rsid w:val="000A684C"/>
    <w:rsid w:val="000B1174"/>
    <w:rsid w:val="000B2909"/>
    <w:rsid w:val="000B3249"/>
    <w:rsid w:val="000B350D"/>
    <w:rsid w:val="000B63DE"/>
    <w:rsid w:val="000C074D"/>
    <w:rsid w:val="000C1433"/>
    <w:rsid w:val="000C1DB9"/>
    <w:rsid w:val="000C6C78"/>
    <w:rsid w:val="000C6F81"/>
    <w:rsid w:val="000C7496"/>
    <w:rsid w:val="000C78CF"/>
    <w:rsid w:val="000D0639"/>
    <w:rsid w:val="000D0717"/>
    <w:rsid w:val="000D1E00"/>
    <w:rsid w:val="000D25C9"/>
    <w:rsid w:val="000D534F"/>
    <w:rsid w:val="000D6206"/>
    <w:rsid w:val="000D69E1"/>
    <w:rsid w:val="000E0328"/>
    <w:rsid w:val="000E05AD"/>
    <w:rsid w:val="000E0ECB"/>
    <w:rsid w:val="000E295A"/>
    <w:rsid w:val="000E2FF0"/>
    <w:rsid w:val="000E31C2"/>
    <w:rsid w:val="000E5B6F"/>
    <w:rsid w:val="000E5FD9"/>
    <w:rsid w:val="000E7452"/>
    <w:rsid w:val="000E7930"/>
    <w:rsid w:val="000F18E7"/>
    <w:rsid w:val="000F2C70"/>
    <w:rsid w:val="000F5D60"/>
    <w:rsid w:val="000F783D"/>
    <w:rsid w:val="00100350"/>
    <w:rsid w:val="00100E86"/>
    <w:rsid w:val="00103594"/>
    <w:rsid w:val="001038CC"/>
    <w:rsid w:val="00103A67"/>
    <w:rsid w:val="00103FC5"/>
    <w:rsid w:val="001042D0"/>
    <w:rsid w:val="00104F2B"/>
    <w:rsid w:val="00105046"/>
    <w:rsid w:val="00107B1E"/>
    <w:rsid w:val="00107B7C"/>
    <w:rsid w:val="001116D0"/>
    <w:rsid w:val="00111CFC"/>
    <w:rsid w:val="001132F6"/>
    <w:rsid w:val="001146ED"/>
    <w:rsid w:val="00115389"/>
    <w:rsid w:val="0011677D"/>
    <w:rsid w:val="00121460"/>
    <w:rsid w:val="0012539B"/>
    <w:rsid w:val="00125A9F"/>
    <w:rsid w:val="00125CB8"/>
    <w:rsid w:val="00126FF3"/>
    <w:rsid w:val="001279C2"/>
    <w:rsid w:val="00130C2A"/>
    <w:rsid w:val="00132272"/>
    <w:rsid w:val="00132A2A"/>
    <w:rsid w:val="0013537D"/>
    <w:rsid w:val="00135516"/>
    <w:rsid w:val="00135F7B"/>
    <w:rsid w:val="0013631E"/>
    <w:rsid w:val="00136E30"/>
    <w:rsid w:val="00137513"/>
    <w:rsid w:val="00141674"/>
    <w:rsid w:val="00141D54"/>
    <w:rsid w:val="00144E2A"/>
    <w:rsid w:val="00145DB0"/>
    <w:rsid w:val="00147E92"/>
    <w:rsid w:val="0015049E"/>
    <w:rsid w:val="00151A77"/>
    <w:rsid w:val="001523FE"/>
    <w:rsid w:val="00154327"/>
    <w:rsid w:val="001611D6"/>
    <w:rsid w:val="00163D1F"/>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6093"/>
    <w:rsid w:val="0018763F"/>
    <w:rsid w:val="0019167D"/>
    <w:rsid w:val="00192C7F"/>
    <w:rsid w:val="00194F49"/>
    <w:rsid w:val="0019514A"/>
    <w:rsid w:val="0019541D"/>
    <w:rsid w:val="00197C4E"/>
    <w:rsid w:val="001A31F3"/>
    <w:rsid w:val="001A3350"/>
    <w:rsid w:val="001A392A"/>
    <w:rsid w:val="001A5196"/>
    <w:rsid w:val="001A61AE"/>
    <w:rsid w:val="001A6671"/>
    <w:rsid w:val="001A70FA"/>
    <w:rsid w:val="001B3816"/>
    <w:rsid w:val="001B4CDF"/>
    <w:rsid w:val="001B616D"/>
    <w:rsid w:val="001B6E8B"/>
    <w:rsid w:val="001C0616"/>
    <w:rsid w:val="001C0DAF"/>
    <w:rsid w:val="001C0E18"/>
    <w:rsid w:val="001C1F6F"/>
    <w:rsid w:val="001C4058"/>
    <w:rsid w:val="001C5785"/>
    <w:rsid w:val="001C72F6"/>
    <w:rsid w:val="001C7FFC"/>
    <w:rsid w:val="001D216A"/>
    <w:rsid w:val="001D2F4C"/>
    <w:rsid w:val="001D3C98"/>
    <w:rsid w:val="001D6D01"/>
    <w:rsid w:val="001E0155"/>
    <w:rsid w:val="001E1E4F"/>
    <w:rsid w:val="001E384E"/>
    <w:rsid w:val="001E5275"/>
    <w:rsid w:val="001E643C"/>
    <w:rsid w:val="001E6E8A"/>
    <w:rsid w:val="001E7BBA"/>
    <w:rsid w:val="001F007B"/>
    <w:rsid w:val="001F18D0"/>
    <w:rsid w:val="001F3C9C"/>
    <w:rsid w:val="001F4772"/>
    <w:rsid w:val="001F5025"/>
    <w:rsid w:val="00200422"/>
    <w:rsid w:val="002018B5"/>
    <w:rsid w:val="002038EB"/>
    <w:rsid w:val="00204755"/>
    <w:rsid w:val="00204F02"/>
    <w:rsid w:val="0020548D"/>
    <w:rsid w:val="0020635A"/>
    <w:rsid w:val="00206CF4"/>
    <w:rsid w:val="00207465"/>
    <w:rsid w:val="0021285A"/>
    <w:rsid w:val="002164DD"/>
    <w:rsid w:val="0022041B"/>
    <w:rsid w:val="002224DA"/>
    <w:rsid w:val="00223559"/>
    <w:rsid w:val="00224A60"/>
    <w:rsid w:val="00225662"/>
    <w:rsid w:val="00225ABC"/>
    <w:rsid w:val="002268F1"/>
    <w:rsid w:val="00227305"/>
    <w:rsid w:val="00227745"/>
    <w:rsid w:val="002306B8"/>
    <w:rsid w:val="00230DAF"/>
    <w:rsid w:val="002322D4"/>
    <w:rsid w:val="002328D3"/>
    <w:rsid w:val="0023411A"/>
    <w:rsid w:val="00240DEF"/>
    <w:rsid w:val="00241FC8"/>
    <w:rsid w:val="002423C5"/>
    <w:rsid w:val="002444E7"/>
    <w:rsid w:val="00245045"/>
    <w:rsid w:val="00245F45"/>
    <w:rsid w:val="00246010"/>
    <w:rsid w:val="002468DF"/>
    <w:rsid w:val="0024751E"/>
    <w:rsid w:val="00250E1B"/>
    <w:rsid w:val="002522B3"/>
    <w:rsid w:val="00254182"/>
    <w:rsid w:val="002559E7"/>
    <w:rsid w:val="002569A5"/>
    <w:rsid w:val="0025775F"/>
    <w:rsid w:val="00260385"/>
    <w:rsid w:val="002609BB"/>
    <w:rsid w:val="00260DA0"/>
    <w:rsid w:val="0026345D"/>
    <w:rsid w:val="00263825"/>
    <w:rsid w:val="00263EE2"/>
    <w:rsid w:val="002650B8"/>
    <w:rsid w:val="002661BB"/>
    <w:rsid w:val="00266656"/>
    <w:rsid w:val="002743AD"/>
    <w:rsid w:val="00274B8A"/>
    <w:rsid w:val="00274BFA"/>
    <w:rsid w:val="00274F2B"/>
    <w:rsid w:val="00275C68"/>
    <w:rsid w:val="00280BEE"/>
    <w:rsid w:val="00280F87"/>
    <w:rsid w:val="002814EF"/>
    <w:rsid w:val="00283727"/>
    <w:rsid w:val="0028629A"/>
    <w:rsid w:val="002865E3"/>
    <w:rsid w:val="0028680D"/>
    <w:rsid w:val="002945CA"/>
    <w:rsid w:val="002959F9"/>
    <w:rsid w:val="002976B9"/>
    <w:rsid w:val="00297CEC"/>
    <w:rsid w:val="002A24B8"/>
    <w:rsid w:val="002A3C32"/>
    <w:rsid w:val="002A4422"/>
    <w:rsid w:val="002A63FD"/>
    <w:rsid w:val="002A6BFF"/>
    <w:rsid w:val="002A6FAA"/>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00D9"/>
    <w:rsid w:val="002E1232"/>
    <w:rsid w:val="002E3ED6"/>
    <w:rsid w:val="002E51F3"/>
    <w:rsid w:val="002E57A4"/>
    <w:rsid w:val="002E5FF1"/>
    <w:rsid w:val="002E65D4"/>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122C2"/>
    <w:rsid w:val="00312996"/>
    <w:rsid w:val="0031393B"/>
    <w:rsid w:val="0031434D"/>
    <w:rsid w:val="0031522C"/>
    <w:rsid w:val="00320A54"/>
    <w:rsid w:val="0032143C"/>
    <w:rsid w:val="003219F5"/>
    <w:rsid w:val="0032571E"/>
    <w:rsid w:val="003348A4"/>
    <w:rsid w:val="00334A59"/>
    <w:rsid w:val="0033509B"/>
    <w:rsid w:val="00335197"/>
    <w:rsid w:val="00335961"/>
    <w:rsid w:val="00343010"/>
    <w:rsid w:val="003436A3"/>
    <w:rsid w:val="003448C0"/>
    <w:rsid w:val="0034526A"/>
    <w:rsid w:val="0034561D"/>
    <w:rsid w:val="00351A4F"/>
    <w:rsid w:val="00351F22"/>
    <w:rsid w:val="003523E1"/>
    <w:rsid w:val="00353E92"/>
    <w:rsid w:val="00354FDB"/>
    <w:rsid w:val="00355BB3"/>
    <w:rsid w:val="00355D6B"/>
    <w:rsid w:val="00356580"/>
    <w:rsid w:val="00357759"/>
    <w:rsid w:val="00357F06"/>
    <w:rsid w:val="003608C9"/>
    <w:rsid w:val="00360FB5"/>
    <w:rsid w:val="00361ADD"/>
    <w:rsid w:val="00362893"/>
    <w:rsid w:val="00362ACD"/>
    <w:rsid w:val="00372658"/>
    <w:rsid w:val="003744DE"/>
    <w:rsid w:val="00375600"/>
    <w:rsid w:val="00376D27"/>
    <w:rsid w:val="003773D7"/>
    <w:rsid w:val="00380405"/>
    <w:rsid w:val="0038232D"/>
    <w:rsid w:val="00384A8F"/>
    <w:rsid w:val="00385FCB"/>
    <w:rsid w:val="003907E9"/>
    <w:rsid w:val="00391522"/>
    <w:rsid w:val="00396246"/>
    <w:rsid w:val="003A1FA4"/>
    <w:rsid w:val="003A347D"/>
    <w:rsid w:val="003A369D"/>
    <w:rsid w:val="003A3E88"/>
    <w:rsid w:val="003A7392"/>
    <w:rsid w:val="003B11AF"/>
    <w:rsid w:val="003B3045"/>
    <w:rsid w:val="003B5A4A"/>
    <w:rsid w:val="003B5D22"/>
    <w:rsid w:val="003B7DF9"/>
    <w:rsid w:val="003C0342"/>
    <w:rsid w:val="003C18EC"/>
    <w:rsid w:val="003C39FA"/>
    <w:rsid w:val="003C53FC"/>
    <w:rsid w:val="003C5536"/>
    <w:rsid w:val="003C6F92"/>
    <w:rsid w:val="003D1B21"/>
    <w:rsid w:val="003D644E"/>
    <w:rsid w:val="003D7C90"/>
    <w:rsid w:val="003D7D9C"/>
    <w:rsid w:val="003E31A7"/>
    <w:rsid w:val="003E456F"/>
    <w:rsid w:val="003E5C7D"/>
    <w:rsid w:val="003E7816"/>
    <w:rsid w:val="003F238E"/>
    <w:rsid w:val="003F29B4"/>
    <w:rsid w:val="003F4008"/>
    <w:rsid w:val="003F4859"/>
    <w:rsid w:val="003F5642"/>
    <w:rsid w:val="003F7651"/>
    <w:rsid w:val="00401196"/>
    <w:rsid w:val="00401E44"/>
    <w:rsid w:val="004031BB"/>
    <w:rsid w:val="004034A3"/>
    <w:rsid w:val="004045AD"/>
    <w:rsid w:val="00405788"/>
    <w:rsid w:val="004061FA"/>
    <w:rsid w:val="004109FE"/>
    <w:rsid w:val="0041322F"/>
    <w:rsid w:val="004143CB"/>
    <w:rsid w:val="004143DA"/>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51155"/>
    <w:rsid w:val="00451471"/>
    <w:rsid w:val="0045173D"/>
    <w:rsid w:val="00451ADA"/>
    <w:rsid w:val="00452792"/>
    <w:rsid w:val="00454C1A"/>
    <w:rsid w:val="00454E10"/>
    <w:rsid w:val="00455ECA"/>
    <w:rsid w:val="00455F9B"/>
    <w:rsid w:val="004614A2"/>
    <w:rsid w:val="00461CA1"/>
    <w:rsid w:val="00463232"/>
    <w:rsid w:val="0046404A"/>
    <w:rsid w:val="00465134"/>
    <w:rsid w:val="00467E51"/>
    <w:rsid w:val="004713D1"/>
    <w:rsid w:val="00473D21"/>
    <w:rsid w:val="0047555E"/>
    <w:rsid w:val="00475D8F"/>
    <w:rsid w:val="00477926"/>
    <w:rsid w:val="00477EE5"/>
    <w:rsid w:val="004805E4"/>
    <w:rsid w:val="00481E56"/>
    <w:rsid w:val="00482359"/>
    <w:rsid w:val="00487079"/>
    <w:rsid w:val="004909EE"/>
    <w:rsid w:val="0049398D"/>
    <w:rsid w:val="0049719A"/>
    <w:rsid w:val="004A04F7"/>
    <w:rsid w:val="004A1A43"/>
    <w:rsid w:val="004A228C"/>
    <w:rsid w:val="004A2780"/>
    <w:rsid w:val="004A439F"/>
    <w:rsid w:val="004A4863"/>
    <w:rsid w:val="004A4C18"/>
    <w:rsid w:val="004A4D5E"/>
    <w:rsid w:val="004A7A87"/>
    <w:rsid w:val="004B2C3C"/>
    <w:rsid w:val="004B35AB"/>
    <w:rsid w:val="004B3BB2"/>
    <w:rsid w:val="004B5A4F"/>
    <w:rsid w:val="004B69CB"/>
    <w:rsid w:val="004B75AD"/>
    <w:rsid w:val="004C238C"/>
    <w:rsid w:val="004D09EA"/>
    <w:rsid w:val="004D13AE"/>
    <w:rsid w:val="004D283D"/>
    <w:rsid w:val="004D4553"/>
    <w:rsid w:val="004D772E"/>
    <w:rsid w:val="004E478D"/>
    <w:rsid w:val="004E635B"/>
    <w:rsid w:val="004E68AB"/>
    <w:rsid w:val="004E76E2"/>
    <w:rsid w:val="004F138A"/>
    <w:rsid w:val="004F3079"/>
    <w:rsid w:val="004F3E41"/>
    <w:rsid w:val="004F41B8"/>
    <w:rsid w:val="004F458E"/>
    <w:rsid w:val="004F487F"/>
    <w:rsid w:val="004F609C"/>
    <w:rsid w:val="004F686B"/>
    <w:rsid w:val="00500605"/>
    <w:rsid w:val="00502B58"/>
    <w:rsid w:val="005048F3"/>
    <w:rsid w:val="00507984"/>
    <w:rsid w:val="00507D35"/>
    <w:rsid w:val="005102EA"/>
    <w:rsid w:val="00510A87"/>
    <w:rsid w:val="00510E21"/>
    <w:rsid w:val="00514432"/>
    <w:rsid w:val="00514E32"/>
    <w:rsid w:val="00516BA8"/>
    <w:rsid w:val="0051737B"/>
    <w:rsid w:val="00521FD4"/>
    <w:rsid w:val="005220F6"/>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55D4"/>
    <w:rsid w:val="005472D7"/>
    <w:rsid w:val="00550099"/>
    <w:rsid w:val="0055124F"/>
    <w:rsid w:val="0055365D"/>
    <w:rsid w:val="005546E1"/>
    <w:rsid w:val="0055524B"/>
    <w:rsid w:val="00557340"/>
    <w:rsid w:val="005602F0"/>
    <w:rsid w:val="00561C82"/>
    <w:rsid w:val="00562CC9"/>
    <w:rsid w:val="0056515E"/>
    <w:rsid w:val="00566B5B"/>
    <w:rsid w:val="00566EA0"/>
    <w:rsid w:val="00567294"/>
    <w:rsid w:val="00570F71"/>
    <w:rsid w:val="00572DA6"/>
    <w:rsid w:val="00573E59"/>
    <w:rsid w:val="00573F7C"/>
    <w:rsid w:val="005756C5"/>
    <w:rsid w:val="00576530"/>
    <w:rsid w:val="00576580"/>
    <w:rsid w:val="0057681B"/>
    <w:rsid w:val="00581922"/>
    <w:rsid w:val="005900D0"/>
    <w:rsid w:val="00590E94"/>
    <w:rsid w:val="0059251D"/>
    <w:rsid w:val="00593A25"/>
    <w:rsid w:val="005958BB"/>
    <w:rsid w:val="00596E8F"/>
    <w:rsid w:val="00597ABC"/>
    <w:rsid w:val="005A0B21"/>
    <w:rsid w:val="005A1AFC"/>
    <w:rsid w:val="005A2175"/>
    <w:rsid w:val="005B037C"/>
    <w:rsid w:val="005B102E"/>
    <w:rsid w:val="005B10FE"/>
    <w:rsid w:val="005B3281"/>
    <w:rsid w:val="005B3ABF"/>
    <w:rsid w:val="005B452A"/>
    <w:rsid w:val="005B56E9"/>
    <w:rsid w:val="005C0742"/>
    <w:rsid w:val="005C1120"/>
    <w:rsid w:val="005C14C4"/>
    <w:rsid w:val="005C232C"/>
    <w:rsid w:val="005C3371"/>
    <w:rsid w:val="005C3F66"/>
    <w:rsid w:val="005C5AB1"/>
    <w:rsid w:val="005C61BD"/>
    <w:rsid w:val="005C6535"/>
    <w:rsid w:val="005C6FB6"/>
    <w:rsid w:val="005C7C2D"/>
    <w:rsid w:val="005D02FB"/>
    <w:rsid w:val="005D2181"/>
    <w:rsid w:val="005D2E3B"/>
    <w:rsid w:val="005D393B"/>
    <w:rsid w:val="005D5772"/>
    <w:rsid w:val="005D5DE7"/>
    <w:rsid w:val="005D63D5"/>
    <w:rsid w:val="005D6AEC"/>
    <w:rsid w:val="005D6BD0"/>
    <w:rsid w:val="005D6E0B"/>
    <w:rsid w:val="005E4364"/>
    <w:rsid w:val="005E6C6E"/>
    <w:rsid w:val="005E79E6"/>
    <w:rsid w:val="005F034D"/>
    <w:rsid w:val="005F1C24"/>
    <w:rsid w:val="005F2C29"/>
    <w:rsid w:val="005F3692"/>
    <w:rsid w:val="005F4C9A"/>
    <w:rsid w:val="005F60B8"/>
    <w:rsid w:val="00603058"/>
    <w:rsid w:val="00603300"/>
    <w:rsid w:val="006039D3"/>
    <w:rsid w:val="00603C5B"/>
    <w:rsid w:val="00605A9B"/>
    <w:rsid w:val="0060674E"/>
    <w:rsid w:val="006073E7"/>
    <w:rsid w:val="00607B71"/>
    <w:rsid w:val="00612094"/>
    <w:rsid w:val="00612354"/>
    <w:rsid w:val="00613131"/>
    <w:rsid w:val="00614CA3"/>
    <w:rsid w:val="00614DE6"/>
    <w:rsid w:val="00614FF2"/>
    <w:rsid w:val="0061540B"/>
    <w:rsid w:val="006160E8"/>
    <w:rsid w:val="006178F4"/>
    <w:rsid w:val="00620DA6"/>
    <w:rsid w:val="00621423"/>
    <w:rsid w:val="00621BEE"/>
    <w:rsid w:val="00622B07"/>
    <w:rsid w:val="00625318"/>
    <w:rsid w:val="00625B51"/>
    <w:rsid w:val="00625CA4"/>
    <w:rsid w:val="0062607A"/>
    <w:rsid w:val="006324AB"/>
    <w:rsid w:val="0063301B"/>
    <w:rsid w:val="00633A1A"/>
    <w:rsid w:val="00633DC0"/>
    <w:rsid w:val="006400FA"/>
    <w:rsid w:val="00642791"/>
    <w:rsid w:val="00646C8C"/>
    <w:rsid w:val="00647A9C"/>
    <w:rsid w:val="006502B1"/>
    <w:rsid w:val="00651450"/>
    <w:rsid w:val="00651990"/>
    <w:rsid w:val="00652266"/>
    <w:rsid w:val="006527E8"/>
    <w:rsid w:val="00662297"/>
    <w:rsid w:val="0066251D"/>
    <w:rsid w:val="00665158"/>
    <w:rsid w:val="006666C3"/>
    <w:rsid w:val="00666DA8"/>
    <w:rsid w:val="00666F5F"/>
    <w:rsid w:val="00667D21"/>
    <w:rsid w:val="00672B70"/>
    <w:rsid w:val="00674F96"/>
    <w:rsid w:val="006766ED"/>
    <w:rsid w:val="00677EA6"/>
    <w:rsid w:val="00680204"/>
    <w:rsid w:val="00680CF5"/>
    <w:rsid w:val="006821B7"/>
    <w:rsid w:val="00683107"/>
    <w:rsid w:val="0068364F"/>
    <w:rsid w:val="006843CA"/>
    <w:rsid w:val="00684EE8"/>
    <w:rsid w:val="00687202"/>
    <w:rsid w:val="006873ED"/>
    <w:rsid w:val="00692820"/>
    <w:rsid w:val="00695A17"/>
    <w:rsid w:val="00697547"/>
    <w:rsid w:val="00697736"/>
    <w:rsid w:val="006A21F1"/>
    <w:rsid w:val="006A3FBF"/>
    <w:rsid w:val="006A5C8A"/>
    <w:rsid w:val="006A7A6A"/>
    <w:rsid w:val="006B074B"/>
    <w:rsid w:val="006B2C75"/>
    <w:rsid w:val="006B3629"/>
    <w:rsid w:val="006B3B68"/>
    <w:rsid w:val="006B7AF1"/>
    <w:rsid w:val="006C0FC0"/>
    <w:rsid w:val="006C16E1"/>
    <w:rsid w:val="006C2ECD"/>
    <w:rsid w:val="006C3591"/>
    <w:rsid w:val="006D68FF"/>
    <w:rsid w:val="006D6909"/>
    <w:rsid w:val="006E486E"/>
    <w:rsid w:val="006E53BD"/>
    <w:rsid w:val="006E55E6"/>
    <w:rsid w:val="006E56BD"/>
    <w:rsid w:val="006E7FBE"/>
    <w:rsid w:val="006F0681"/>
    <w:rsid w:val="006F14CE"/>
    <w:rsid w:val="006F1898"/>
    <w:rsid w:val="006F1A70"/>
    <w:rsid w:val="006F1CED"/>
    <w:rsid w:val="006F2153"/>
    <w:rsid w:val="006F2279"/>
    <w:rsid w:val="006F26A1"/>
    <w:rsid w:val="006F2767"/>
    <w:rsid w:val="006F3F07"/>
    <w:rsid w:val="006F458D"/>
    <w:rsid w:val="006F6A37"/>
    <w:rsid w:val="006F769D"/>
    <w:rsid w:val="006F7929"/>
    <w:rsid w:val="00701114"/>
    <w:rsid w:val="00703907"/>
    <w:rsid w:val="00704919"/>
    <w:rsid w:val="00705C34"/>
    <w:rsid w:val="00711560"/>
    <w:rsid w:val="00714AC0"/>
    <w:rsid w:val="00714B85"/>
    <w:rsid w:val="0072035C"/>
    <w:rsid w:val="0072086B"/>
    <w:rsid w:val="00721FDA"/>
    <w:rsid w:val="007235A8"/>
    <w:rsid w:val="007237AA"/>
    <w:rsid w:val="007247C7"/>
    <w:rsid w:val="00725B7A"/>
    <w:rsid w:val="0072617A"/>
    <w:rsid w:val="00726A88"/>
    <w:rsid w:val="007304C6"/>
    <w:rsid w:val="00732486"/>
    <w:rsid w:val="00732A3B"/>
    <w:rsid w:val="00732AAB"/>
    <w:rsid w:val="00732CB5"/>
    <w:rsid w:val="007332F6"/>
    <w:rsid w:val="00733555"/>
    <w:rsid w:val="00734622"/>
    <w:rsid w:val="00735726"/>
    <w:rsid w:val="007360DF"/>
    <w:rsid w:val="00736C2B"/>
    <w:rsid w:val="00736EC7"/>
    <w:rsid w:val="0073715F"/>
    <w:rsid w:val="00741CAF"/>
    <w:rsid w:val="00742678"/>
    <w:rsid w:val="00742AB6"/>
    <w:rsid w:val="00743EC3"/>
    <w:rsid w:val="007464CB"/>
    <w:rsid w:val="00747069"/>
    <w:rsid w:val="00750C5F"/>
    <w:rsid w:val="00755991"/>
    <w:rsid w:val="00757D42"/>
    <w:rsid w:val="007600B5"/>
    <w:rsid w:val="007603E4"/>
    <w:rsid w:val="0076105D"/>
    <w:rsid w:val="007633A3"/>
    <w:rsid w:val="00767616"/>
    <w:rsid w:val="00767A4B"/>
    <w:rsid w:val="0077111C"/>
    <w:rsid w:val="00771A94"/>
    <w:rsid w:val="007738A0"/>
    <w:rsid w:val="007754EE"/>
    <w:rsid w:val="00777DC1"/>
    <w:rsid w:val="00782F97"/>
    <w:rsid w:val="00787545"/>
    <w:rsid w:val="00787BBD"/>
    <w:rsid w:val="00790379"/>
    <w:rsid w:val="0079112D"/>
    <w:rsid w:val="007912FD"/>
    <w:rsid w:val="007916AE"/>
    <w:rsid w:val="00796DD9"/>
    <w:rsid w:val="00797266"/>
    <w:rsid w:val="007A3D2B"/>
    <w:rsid w:val="007A492E"/>
    <w:rsid w:val="007A49DF"/>
    <w:rsid w:val="007A7E22"/>
    <w:rsid w:val="007B239A"/>
    <w:rsid w:val="007B2DF1"/>
    <w:rsid w:val="007B2F52"/>
    <w:rsid w:val="007B45ED"/>
    <w:rsid w:val="007B4667"/>
    <w:rsid w:val="007B669B"/>
    <w:rsid w:val="007B709E"/>
    <w:rsid w:val="007C13C8"/>
    <w:rsid w:val="007C17D8"/>
    <w:rsid w:val="007C2326"/>
    <w:rsid w:val="007C6105"/>
    <w:rsid w:val="007C6373"/>
    <w:rsid w:val="007C65A1"/>
    <w:rsid w:val="007D3767"/>
    <w:rsid w:val="007D3841"/>
    <w:rsid w:val="007D482A"/>
    <w:rsid w:val="007D6398"/>
    <w:rsid w:val="007E32FD"/>
    <w:rsid w:val="007E38CC"/>
    <w:rsid w:val="007E5DB6"/>
    <w:rsid w:val="007E6AA2"/>
    <w:rsid w:val="007E6D42"/>
    <w:rsid w:val="007E7C6D"/>
    <w:rsid w:val="007F08FE"/>
    <w:rsid w:val="007F1477"/>
    <w:rsid w:val="007F1B4D"/>
    <w:rsid w:val="007F339F"/>
    <w:rsid w:val="007F35AB"/>
    <w:rsid w:val="007F433F"/>
    <w:rsid w:val="007F777E"/>
    <w:rsid w:val="008007C9"/>
    <w:rsid w:val="0080103D"/>
    <w:rsid w:val="0080197B"/>
    <w:rsid w:val="00802ED7"/>
    <w:rsid w:val="0080573F"/>
    <w:rsid w:val="00805DFD"/>
    <w:rsid w:val="008079CD"/>
    <w:rsid w:val="008124AE"/>
    <w:rsid w:val="00812F57"/>
    <w:rsid w:val="00813672"/>
    <w:rsid w:val="008136B6"/>
    <w:rsid w:val="00820F58"/>
    <w:rsid w:val="00821AEC"/>
    <w:rsid w:val="0082264A"/>
    <w:rsid w:val="00824D94"/>
    <w:rsid w:val="00825564"/>
    <w:rsid w:val="00825CE5"/>
    <w:rsid w:val="008276EC"/>
    <w:rsid w:val="00832562"/>
    <w:rsid w:val="008333A9"/>
    <w:rsid w:val="008338CF"/>
    <w:rsid w:val="00833C78"/>
    <w:rsid w:val="0083526B"/>
    <w:rsid w:val="00841178"/>
    <w:rsid w:val="00842155"/>
    <w:rsid w:val="008426FD"/>
    <w:rsid w:val="00842C6F"/>
    <w:rsid w:val="00843ACC"/>
    <w:rsid w:val="0084625A"/>
    <w:rsid w:val="00850DBC"/>
    <w:rsid w:val="008561BC"/>
    <w:rsid w:val="008568EC"/>
    <w:rsid w:val="00860D9F"/>
    <w:rsid w:val="00861D9D"/>
    <w:rsid w:val="008627AC"/>
    <w:rsid w:val="008630B5"/>
    <w:rsid w:val="00863353"/>
    <w:rsid w:val="00863929"/>
    <w:rsid w:val="00866BD5"/>
    <w:rsid w:val="00866D37"/>
    <w:rsid w:val="00867C90"/>
    <w:rsid w:val="0087056D"/>
    <w:rsid w:val="00870F68"/>
    <w:rsid w:val="00872142"/>
    <w:rsid w:val="00874316"/>
    <w:rsid w:val="00874867"/>
    <w:rsid w:val="00875E1C"/>
    <w:rsid w:val="00876B5F"/>
    <w:rsid w:val="0088027D"/>
    <w:rsid w:val="00881902"/>
    <w:rsid w:val="00881922"/>
    <w:rsid w:val="008848D8"/>
    <w:rsid w:val="00885B56"/>
    <w:rsid w:val="008867EB"/>
    <w:rsid w:val="0089388C"/>
    <w:rsid w:val="00893B06"/>
    <w:rsid w:val="008941DB"/>
    <w:rsid w:val="008A20D3"/>
    <w:rsid w:val="008A3A3A"/>
    <w:rsid w:val="008A4301"/>
    <w:rsid w:val="008B1818"/>
    <w:rsid w:val="008B2960"/>
    <w:rsid w:val="008B3250"/>
    <w:rsid w:val="008B37CC"/>
    <w:rsid w:val="008B3D4C"/>
    <w:rsid w:val="008B58E3"/>
    <w:rsid w:val="008C1122"/>
    <w:rsid w:val="008C24A4"/>
    <w:rsid w:val="008C2C06"/>
    <w:rsid w:val="008C4F02"/>
    <w:rsid w:val="008C4FA2"/>
    <w:rsid w:val="008D1753"/>
    <w:rsid w:val="008D31C4"/>
    <w:rsid w:val="008D4656"/>
    <w:rsid w:val="008D60B3"/>
    <w:rsid w:val="008D7B27"/>
    <w:rsid w:val="008D7EEC"/>
    <w:rsid w:val="008E06E0"/>
    <w:rsid w:val="008E3D69"/>
    <w:rsid w:val="008E3F64"/>
    <w:rsid w:val="008E4AF3"/>
    <w:rsid w:val="008E5B75"/>
    <w:rsid w:val="008E7A74"/>
    <w:rsid w:val="008F09AD"/>
    <w:rsid w:val="008F436F"/>
    <w:rsid w:val="008F437B"/>
    <w:rsid w:val="008F455A"/>
    <w:rsid w:val="008F6802"/>
    <w:rsid w:val="00902A75"/>
    <w:rsid w:val="0090392C"/>
    <w:rsid w:val="00904533"/>
    <w:rsid w:val="0090566F"/>
    <w:rsid w:val="00906722"/>
    <w:rsid w:val="00910A74"/>
    <w:rsid w:val="009110EC"/>
    <w:rsid w:val="00912D11"/>
    <w:rsid w:val="00913C5A"/>
    <w:rsid w:val="00915155"/>
    <w:rsid w:val="0091789A"/>
    <w:rsid w:val="00923383"/>
    <w:rsid w:val="009253B2"/>
    <w:rsid w:val="00927461"/>
    <w:rsid w:val="0094017A"/>
    <w:rsid w:val="009405D3"/>
    <w:rsid w:val="00941577"/>
    <w:rsid w:val="00942BAA"/>
    <w:rsid w:val="009451F1"/>
    <w:rsid w:val="00945212"/>
    <w:rsid w:val="00946217"/>
    <w:rsid w:val="00947426"/>
    <w:rsid w:val="00947D50"/>
    <w:rsid w:val="009502A7"/>
    <w:rsid w:val="00951A8C"/>
    <w:rsid w:val="009522CC"/>
    <w:rsid w:val="009522E9"/>
    <w:rsid w:val="009528E0"/>
    <w:rsid w:val="00953150"/>
    <w:rsid w:val="009547F9"/>
    <w:rsid w:val="00955E05"/>
    <w:rsid w:val="0096041D"/>
    <w:rsid w:val="00961533"/>
    <w:rsid w:val="0096389B"/>
    <w:rsid w:val="00965354"/>
    <w:rsid w:val="00965787"/>
    <w:rsid w:val="00966587"/>
    <w:rsid w:val="00967565"/>
    <w:rsid w:val="009708E7"/>
    <w:rsid w:val="00971078"/>
    <w:rsid w:val="0097267A"/>
    <w:rsid w:val="009746BB"/>
    <w:rsid w:val="00974932"/>
    <w:rsid w:val="0098039F"/>
    <w:rsid w:val="00980894"/>
    <w:rsid w:val="00981117"/>
    <w:rsid w:val="009819A6"/>
    <w:rsid w:val="00981B09"/>
    <w:rsid w:val="00983040"/>
    <w:rsid w:val="00987869"/>
    <w:rsid w:val="00987C97"/>
    <w:rsid w:val="009909A9"/>
    <w:rsid w:val="0099302E"/>
    <w:rsid w:val="00996B52"/>
    <w:rsid w:val="00996E59"/>
    <w:rsid w:val="009A07C1"/>
    <w:rsid w:val="009A0C65"/>
    <w:rsid w:val="009A11C6"/>
    <w:rsid w:val="009A14BD"/>
    <w:rsid w:val="009A459F"/>
    <w:rsid w:val="009B0602"/>
    <w:rsid w:val="009B108C"/>
    <w:rsid w:val="009C03DF"/>
    <w:rsid w:val="009C1989"/>
    <w:rsid w:val="009C47CC"/>
    <w:rsid w:val="009C59F0"/>
    <w:rsid w:val="009D067C"/>
    <w:rsid w:val="009D06EC"/>
    <w:rsid w:val="009D107E"/>
    <w:rsid w:val="009D136B"/>
    <w:rsid w:val="009D1D06"/>
    <w:rsid w:val="009D1D52"/>
    <w:rsid w:val="009D501F"/>
    <w:rsid w:val="009D64C4"/>
    <w:rsid w:val="009D7397"/>
    <w:rsid w:val="009E0470"/>
    <w:rsid w:val="009E3A58"/>
    <w:rsid w:val="009E4167"/>
    <w:rsid w:val="009E4DD1"/>
    <w:rsid w:val="009E549C"/>
    <w:rsid w:val="009E605D"/>
    <w:rsid w:val="009E75FE"/>
    <w:rsid w:val="009F1F81"/>
    <w:rsid w:val="009F38C5"/>
    <w:rsid w:val="009F489D"/>
    <w:rsid w:val="009F63C1"/>
    <w:rsid w:val="009F6FAF"/>
    <w:rsid w:val="009F734E"/>
    <w:rsid w:val="00A003D3"/>
    <w:rsid w:val="00A02910"/>
    <w:rsid w:val="00A03F14"/>
    <w:rsid w:val="00A0489E"/>
    <w:rsid w:val="00A11ED9"/>
    <w:rsid w:val="00A13AC3"/>
    <w:rsid w:val="00A15A35"/>
    <w:rsid w:val="00A16AF5"/>
    <w:rsid w:val="00A25446"/>
    <w:rsid w:val="00A26E97"/>
    <w:rsid w:val="00A27AF0"/>
    <w:rsid w:val="00A3078A"/>
    <w:rsid w:val="00A3142B"/>
    <w:rsid w:val="00A31D9B"/>
    <w:rsid w:val="00A32E4D"/>
    <w:rsid w:val="00A33E9A"/>
    <w:rsid w:val="00A347F5"/>
    <w:rsid w:val="00A34CBE"/>
    <w:rsid w:val="00A35613"/>
    <w:rsid w:val="00A37E71"/>
    <w:rsid w:val="00A404A5"/>
    <w:rsid w:val="00A40624"/>
    <w:rsid w:val="00A407E7"/>
    <w:rsid w:val="00A4098E"/>
    <w:rsid w:val="00A41D92"/>
    <w:rsid w:val="00A420E7"/>
    <w:rsid w:val="00A448F7"/>
    <w:rsid w:val="00A46C22"/>
    <w:rsid w:val="00A4786A"/>
    <w:rsid w:val="00A5031D"/>
    <w:rsid w:val="00A51574"/>
    <w:rsid w:val="00A517B3"/>
    <w:rsid w:val="00A534FA"/>
    <w:rsid w:val="00A54959"/>
    <w:rsid w:val="00A567CC"/>
    <w:rsid w:val="00A61E49"/>
    <w:rsid w:val="00A620F5"/>
    <w:rsid w:val="00A6306D"/>
    <w:rsid w:val="00A6325C"/>
    <w:rsid w:val="00A63C20"/>
    <w:rsid w:val="00A6405F"/>
    <w:rsid w:val="00A65EB2"/>
    <w:rsid w:val="00A663B5"/>
    <w:rsid w:val="00A6651B"/>
    <w:rsid w:val="00A70297"/>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11A"/>
    <w:rsid w:val="00A87F2B"/>
    <w:rsid w:val="00A90E4A"/>
    <w:rsid w:val="00A97605"/>
    <w:rsid w:val="00AA0531"/>
    <w:rsid w:val="00AA118E"/>
    <w:rsid w:val="00AA351B"/>
    <w:rsid w:val="00AA3606"/>
    <w:rsid w:val="00AA7448"/>
    <w:rsid w:val="00AB01FF"/>
    <w:rsid w:val="00AB0F83"/>
    <w:rsid w:val="00AB3BDE"/>
    <w:rsid w:val="00AB3BF8"/>
    <w:rsid w:val="00AB5589"/>
    <w:rsid w:val="00AB57AC"/>
    <w:rsid w:val="00AB5ED5"/>
    <w:rsid w:val="00AB63F4"/>
    <w:rsid w:val="00AB64BD"/>
    <w:rsid w:val="00AB710D"/>
    <w:rsid w:val="00AB7909"/>
    <w:rsid w:val="00AB7B7F"/>
    <w:rsid w:val="00AC14C7"/>
    <w:rsid w:val="00AC1CCC"/>
    <w:rsid w:val="00AC2BBF"/>
    <w:rsid w:val="00AD0E85"/>
    <w:rsid w:val="00AD1885"/>
    <w:rsid w:val="00AD2282"/>
    <w:rsid w:val="00AD235E"/>
    <w:rsid w:val="00AD3030"/>
    <w:rsid w:val="00AD3675"/>
    <w:rsid w:val="00AD6EAA"/>
    <w:rsid w:val="00AE5F25"/>
    <w:rsid w:val="00AF35D0"/>
    <w:rsid w:val="00AF462C"/>
    <w:rsid w:val="00AF501E"/>
    <w:rsid w:val="00AF6B58"/>
    <w:rsid w:val="00AF6E51"/>
    <w:rsid w:val="00AF7475"/>
    <w:rsid w:val="00B00FB2"/>
    <w:rsid w:val="00B03F08"/>
    <w:rsid w:val="00B0408C"/>
    <w:rsid w:val="00B07325"/>
    <w:rsid w:val="00B076FD"/>
    <w:rsid w:val="00B13428"/>
    <w:rsid w:val="00B13C84"/>
    <w:rsid w:val="00B14253"/>
    <w:rsid w:val="00B14512"/>
    <w:rsid w:val="00B145FF"/>
    <w:rsid w:val="00B15B97"/>
    <w:rsid w:val="00B200C3"/>
    <w:rsid w:val="00B21D4E"/>
    <w:rsid w:val="00B2284F"/>
    <w:rsid w:val="00B23CFE"/>
    <w:rsid w:val="00B2437E"/>
    <w:rsid w:val="00B2457C"/>
    <w:rsid w:val="00B247F1"/>
    <w:rsid w:val="00B2542F"/>
    <w:rsid w:val="00B2621F"/>
    <w:rsid w:val="00B26CD5"/>
    <w:rsid w:val="00B35B59"/>
    <w:rsid w:val="00B36CD1"/>
    <w:rsid w:val="00B47775"/>
    <w:rsid w:val="00B52106"/>
    <w:rsid w:val="00B52823"/>
    <w:rsid w:val="00B53274"/>
    <w:rsid w:val="00B542E9"/>
    <w:rsid w:val="00B57648"/>
    <w:rsid w:val="00B61390"/>
    <w:rsid w:val="00B631A2"/>
    <w:rsid w:val="00B65F80"/>
    <w:rsid w:val="00B72B82"/>
    <w:rsid w:val="00B7455D"/>
    <w:rsid w:val="00B749D8"/>
    <w:rsid w:val="00B75122"/>
    <w:rsid w:val="00B7526A"/>
    <w:rsid w:val="00B7695F"/>
    <w:rsid w:val="00B77BF1"/>
    <w:rsid w:val="00B80EE9"/>
    <w:rsid w:val="00B81C62"/>
    <w:rsid w:val="00B853C5"/>
    <w:rsid w:val="00B85F49"/>
    <w:rsid w:val="00B87A44"/>
    <w:rsid w:val="00B87C89"/>
    <w:rsid w:val="00B90F2A"/>
    <w:rsid w:val="00B91303"/>
    <w:rsid w:val="00B91345"/>
    <w:rsid w:val="00B91B15"/>
    <w:rsid w:val="00B941A5"/>
    <w:rsid w:val="00B94C5E"/>
    <w:rsid w:val="00B96BB6"/>
    <w:rsid w:val="00B96DFF"/>
    <w:rsid w:val="00B974A0"/>
    <w:rsid w:val="00BA036C"/>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D7F8A"/>
    <w:rsid w:val="00BE17CB"/>
    <w:rsid w:val="00BE198B"/>
    <w:rsid w:val="00BE261A"/>
    <w:rsid w:val="00BE2A18"/>
    <w:rsid w:val="00BE365D"/>
    <w:rsid w:val="00BE3C56"/>
    <w:rsid w:val="00BE4D21"/>
    <w:rsid w:val="00BE5A56"/>
    <w:rsid w:val="00BE65FA"/>
    <w:rsid w:val="00BE6796"/>
    <w:rsid w:val="00BF05F0"/>
    <w:rsid w:val="00BF2932"/>
    <w:rsid w:val="00BF2F22"/>
    <w:rsid w:val="00BF4280"/>
    <w:rsid w:val="00BF64A5"/>
    <w:rsid w:val="00BF64DE"/>
    <w:rsid w:val="00C00AAB"/>
    <w:rsid w:val="00C02CF0"/>
    <w:rsid w:val="00C036FD"/>
    <w:rsid w:val="00C03857"/>
    <w:rsid w:val="00C04139"/>
    <w:rsid w:val="00C0441F"/>
    <w:rsid w:val="00C0599B"/>
    <w:rsid w:val="00C0677C"/>
    <w:rsid w:val="00C10ABA"/>
    <w:rsid w:val="00C11A5E"/>
    <w:rsid w:val="00C203C9"/>
    <w:rsid w:val="00C2279E"/>
    <w:rsid w:val="00C25266"/>
    <w:rsid w:val="00C26CDE"/>
    <w:rsid w:val="00C316CA"/>
    <w:rsid w:val="00C343AE"/>
    <w:rsid w:val="00C3597A"/>
    <w:rsid w:val="00C436A4"/>
    <w:rsid w:val="00C45580"/>
    <w:rsid w:val="00C5223D"/>
    <w:rsid w:val="00C542F7"/>
    <w:rsid w:val="00C55479"/>
    <w:rsid w:val="00C56D63"/>
    <w:rsid w:val="00C57C02"/>
    <w:rsid w:val="00C61251"/>
    <w:rsid w:val="00C61653"/>
    <w:rsid w:val="00C616F4"/>
    <w:rsid w:val="00C63181"/>
    <w:rsid w:val="00C6480B"/>
    <w:rsid w:val="00C65C8C"/>
    <w:rsid w:val="00C661D1"/>
    <w:rsid w:val="00C66957"/>
    <w:rsid w:val="00C66D24"/>
    <w:rsid w:val="00C66F91"/>
    <w:rsid w:val="00C675E5"/>
    <w:rsid w:val="00C67F0F"/>
    <w:rsid w:val="00C70E1D"/>
    <w:rsid w:val="00C73E94"/>
    <w:rsid w:val="00C76E8A"/>
    <w:rsid w:val="00C82FE2"/>
    <w:rsid w:val="00C832F7"/>
    <w:rsid w:val="00C83B41"/>
    <w:rsid w:val="00C858D8"/>
    <w:rsid w:val="00C86C04"/>
    <w:rsid w:val="00C90D3F"/>
    <w:rsid w:val="00C91ACA"/>
    <w:rsid w:val="00C92FD1"/>
    <w:rsid w:val="00C9409E"/>
    <w:rsid w:val="00C963F2"/>
    <w:rsid w:val="00C96957"/>
    <w:rsid w:val="00CA0774"/>
    <w:rsid w:val="00CA0C97"/>
    <w:rsid w:val="00CA1A34"/>
    <w:rsid w:val="00CA2AA7"/>
    <w:rsid w:val="00CA359D"/>
    <w:rsid w:val="00CB295E"/>
    <w:rsid w:val="00CB2F95"/>
    <w:rsid w:val="00CB51EE"/>
    <w:rsid w:val="00CC0717"/>
    <w:rsid w:val="00CC20D5"/>
    <w:rsid w:val="00CC322F"/>
    <w:rsid w:val="00CC60B4"/>
    <w:rsid w:val="00CC63E5"/>
    <w:rsid w:val="00CD6537"/>
    <w:rsid w:val="00CD6B32"/>
    <w:rsid w:val="00CD6C5E"/>
    <w:rsid w:val="00CE26DA"/>
    <w:rsid w:val="00CE4223"/>
    <w:rsid w:val="00CE514D"/>
    <w:rsid w:val="00CE64E7"/>
    <w:rsid w:val="00CF2FDE"/>
    <w:rsid w:val="00CF3246"/>
    <w:rsid w:val="00CF3AA9"/>
    <w:rsid w:val="00CF4068"/>
    <w:rsid w:val="00CF4355"/>
    <w:rsid w:val="00CF43C0"/>
    <w:rsid w:val="00CF4E74"/>
    <w:rsid w:val="00CF70BE"/>
    <w:rsid w:val="00D03D8D"/>
    <w:rsid w:val="00D04037"/>
    <w:rsid w:val="00D0449D"/>
    <w:rsid w:val="00D05DA9"/>
    <w:rsid w:val="00D06477"/>
    <w:rsid w:val="00D07152"/>
    <w:rsid w:val="00D07F94"/>
    <w:rsid w:val="00D1067E"/>
    <w:rsid w:val="00D1219E"/>
    <w:rsid w:val="00D13230"/>
    <w:rsid w:val="00D133C4"/>
    <w:rsid w:val="00D15A2E"/>
    <w:rsid w:val="00D16688"/>
    <w:rsid w:val="00D209F4"/>
    <w:rsid w:val="00D2235C"/>
    <w:rsid w:val="00D223EA"/>
    <w:rsid w:val="00D22655"/>
    <w:rsid w:val="00D228C7"/>
    <w:rsid w:val="00D25415"/>
    <w:rsid w:val="00D26687"/>
    <w:rsid w:val="00D26AD6"/>
    <w:rsid w:val="00D30B55"/>
    <w:rsid w:val="00D31740"/>
    <w:rsid w:val="00D3223B"/>
    <w:rsid w:val="00D33273"/>
    <w:rsid w:val="00D33889"/>
    <w:rsid w:val="00D35A0B"/>
    <w:rsid w:val="00D35A4F"/>
    <w:rsid w:val="00D3638A"/>
    <w:rsid w:val="00D37F3C"/>
    <w:rsid w:val="00D44E14"/>
    <w:rsid w:val="00D45496"/>
    <w:rsid w:val="00D46256"/>
    <w:rsid w:val="00D46EEA"/>
    <w:rsid w:val="00D514B4"/>
    <w:rsid w:val="00D51CD4"/>
    <w:rsid w:val="00D5337F"/>
    <w:rsid w:val="00D57DE5"/>
    <w:rsid w:val="00D6251D"/>
    <w:rsid w:val="00D62979"/>
    <w:rsid w:val="00D62CCC"/>
    <w:rsid w:val="00D6401E"/>
    <w:rsid w:val="00D65CF8"/>
    <w:rsid w:val="00D71FF3"/>
    <w:rsid w:val="00D72B43"/>
    <w:rsid w:val="00D73FAC"/>
    <w:rsid w:val="00D75899"/>
    <w:rsid w:val="00D764CD"/>
    <w:rsid w:val="00D810CB"/>
    <w:rsid w:val="00D8194E"/>
    <w:rsid w:val="00D82F98"/>
    <w:rsid w:val="00D849DA"/>
    <w:rsid w:val="00D84C2C"/>
    <w:rsid w:val="00D84C5C"/>
    <w:rsid w:val="00D86A9A"/>
    <w:rsid w:val="00D87A3B"/>
    <w:rsid w:val="00D90D34"/>
    <w:rsid w:val="00D929A2"/>
    <w:rsid w:val="00D9436B"/>
    <w:rsid w:val="00D9464F"/>
    <w:rsid w:val="00D96BDD"/>
    <w:rsid w:val="00DA033B"/>
    <w:rsid w:val="00DA0998"/>
    <w:rsid w:val="00DA1023"/>
    <w:rsid w:val="00DA1207"/>
    <w:rsid w:val="00DA1E54"/>
    <w:rsid w:val="00DA2A99"/>
    <w:rsid w:val="00DA3709"/>
    <w:rsid w:val="00DA45E4"/>
    <w:rsid w:val="00DA49C4"/>
    <w:rsid w:val="00DA7102"/>
    <w:rsid w:val="00DB442D"/>
    <w:rsid w:val="00DB4448"/>
    <w:rsid w:val="00DB5A48"/>
    <w:rsid w:val="00DC1E48"/>
    <w:rsid w:val="00DC2746"/>
    <w:rsid w:val="00DC3920"/>
    <w:rsid w:val="00DC3AEC"/>
    <w:rsid w:val="00DC3BAA"/>
    <w:rsid w:val="00DC582C"/>
    <w:rsid w:val="00DC7472"/>
    <w:rsid w:val="00DC7D4C"/>
    <w:rsid w:val="00DD1173"/>
    <w:rsid w:val="00DD40D1"/>
    <w:rsid w:val="00DD4819"/>
    <w:rsid w:val="00DD4FB2"/>
    <w:rsid w:val="00DD6296"/>
    <w:rsid w:val="00DD631B"/>
    <w:rsid w:val="00DE4BD8"/>
    <w:rsid w:val="00DE57C4"/>
    <w:rsid w:val="00DE5C3E"/>
    <w:rsid w:val="00DE69FC"/>
    <w:rsid w:val="00DF25F2"/>
    <w:rsid w:val="00DF2764"/>
    <w:rsid w:val="00DF3DB6"/>
    <w:rsid w:val="00DF5BE9"/>
    <w:rsid w:val="00DF654E"/>
    <w:rsid w:val="00E00215"/>
    <w:rsid w:val="00E00C86"/>
    <w:rsid w:val="00E01865"/>
    <w:rsid w:val="00E046EA"/>
    <w:rsid w:val="00E10278"/>
    <w:rsid w:val="00E10519"/>
    <w:rsid w:val="00E12001"/>
    <w:rsid w:val="00E127B5"/>
    <w:rsid w:val="00E1317F"/>
    <w:rsid w:val="00E137F4"/>
    <w:rsid w:val="00E15C6B"/>
    <w:rsid w:val="00E17229"/>
    <w:rsid w:val="00E24B01"/>
    <w:rsid w:val="00E3055C"/>
    <w:rsid w:val="00E32ACA"/>
    <w:rsid w:val="00E33D22"/>
    <w:rsid w:val="00E3415C"/>
    <w:rsid w:val="00E34279"/>
    <w:rsid w:val="00E3447E"/>
    <w:rsid w:val="00E41C91"/>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5847"/>
    <w:rsid w:val="00E676CE"/>
    <w:rsid w:val="00E70673"/>
    <w:rsid w:val="00E70B01"/>
    <w:rsid w:val="00E70D29"/>
    <w:rsid w:val="00E718FE"/>
    <w:rsid w:val="00E72B8B"/>
    <w:rsid w:val="00E72F5E"/>
    <w:rsid w:val="00E74579"/>
    <w:rsid w:val="00E75D87"/>
    <w:rsid w:val="00E76D5B"/>
    <w:rsid w:val="00E8381B"/>
    <w:rsid w:val="00E84576"/>
    <w:rsid w:val="00E86DC9"/>
    <w:rsid w:val="00E8790E"/>
    <w:rsid w:val="00E9067D"/>
    <w:rsid w:val="00E92925"/>
    <w:rsid w:val="00E93328"/>
    <w:rsid w:val="00E956DC"/>
    <w:rsid w:val="00E960FC"/>
    <w:rsid w:val="00E975D9"/>
    <w:rsid w:val="00E97A70"/>
    <w:rsid w:val="00E97F3E"/>
    <w:rsid w:val="00EA005F"/>
    <w:rsid w:val="00EA1169"/>
    <w:rsid w:val="00EA17C9"/>
    <w:rsid w:val="00EA17EF"/>
    <w:rsid w:val="00EA23B9"/>
    <w:rsid w:val="00EA2635"/>
    <w:rsid w:val="00EA3689"/>
    <w:rsid w:val="00EA37BB"/>
    <w:rsid w:val="00EA38A4"/>
    <w:rsid w:val="00EA58FE"/>
    <w:rsid w:val="00EA62D5"/>
    <w:rsid w:val="00EA760A"/>
    <w:rsid w:val="00EB2306"/>
    <w:rsid w:val="00EB2375"/>
    <w:rsid w:val="00EB2955"/>
    <w:rsid w:val="00EB2CCE"/>
    <w:rsid w:val="00EB431B"/>
    <w:rsid w:val="00EB4C0D"/>
    <w:rsid w:val="00EC2BAE"/>
    <w:rsid w:val="00EC3945"/>
    <w:rsid w:val="00EC4321"/>
    <w:rsid w:val="00EC433B"/>
    <w:rsid w:val="00EC4CE0"/>
    <w:rsid w:val="00EC4E49"/>
    <w:rsid w:val="00EC5E69"/>
    <w:rsid w:val="00EC7351"/>
    <w:rsid w:val="00ED07D0"/>
    <w:rsid w:val="00ED21A4"/>
    <w:rsid w:val="00ED448A"/>
    <w:rsid w:val="00ED5B1F"/>
    <w:rsid w:val="00ED6FA8"/>
    <w:rsid w:val="00ED7957"/>
    <w:rsid w:val="00ED7BE1"/>
    <w:rsid w:val="00EE08FD"/>
    <w:rsid w:val="00EE3029"/>
    <w:rsid w:val="00EE485F"/>
    <w:rsid w:val="00EE62CD"/>
    <w:rsid w:val="00EE69FC"/>
    <w:rsid w:val="00EE6AA2"/>
    <w:rsid w:val="00EE72BE"/>
    <w:rsid w:val="00EF2FE9"/>
    <w:rsid w:val="00EF4C64"/>
    <w:rsid w:val="00EF5A2B"/>
    <w:rsid w:val="00EF680F"/>
    <w:rsid w:val="00EF6EE4"/>
    <w:rsid w:val="00F013BE"/>
    <w:rsid w:val="00F03212"/>
    <w:rsid w:val="00F048D7"/>
    <w:rsid w:val="00F04B23"/>
    <w:rsid w:val="00F0682B"/>
    <w:rsid w:val="00F10420"/>
    <w:rsid w:val="00F12485"/>
    <w:rsid w:val="00F15201"/>
    <w:rsid w:val="00F153CC"/>
    <w:rsid w:val="00F20546"/>
    <w:rsid w:val="00F2062C"/>
    <w:rsid w:val="00F245C6"/>
    <w:rsid w:val="00F260C9"/>
    <w:rsid w:val="00F3101D"/>
    <w:rsid w:val="00F321D4"/>
    <w:rsid w:val="00F3542B"/>
    <w:rsid w:val="00F37EE4"/>
    <w:rsid w:val="00F40E72"/>
    <w:rsid w:val="00F41A7E"/>
    <w:rsid w:val="00F42512"/>
    <w:rsid w:val="00F42C9D"/>
    <w:rsid w:val="00F42FCF"/>
    <w:rsid w:val="00F4394D"/>
    <w:rsid w:val="00F45B7C"/>
    <w:rsid w:val="00F5221F"/>
    <w:rsid w:val="00F52CA0"/>
    <w:rsid w:val="00F52E94"/>
    <w:rsid w:val="00F53638"/>
    <w:rsid w:val="00F5410A"/>
    <w:rsid w:val="00F541B8"/>
    <w:rsid w:val="00F5619A"/>
    <w:rsid w:val="00F57032"/>
    <w:rsid w:val="00F5724B"/>
    <w:rsid w:val="00F61FB0"/>
    <w:rsid w:val="00F6385D"/>
    <w:rsid w:val="00F670A4"/>
    <w:rsid w:val="00F6789C"/>
    <w:rsid w:val="00F6795B"/>
    <w:rsid w:val="00F67A5A"/>
    <w:rsid w:val="00F707CA"/>
    <w:rsid w:val="00F70C4B"/>
    <w:rsid w:val="00F7249A"/>
    <w:rsid w:val="00F725EC"/>
    <w:rsid w:val="00F743E5"/>
    <w:rsid w:val="00F74955"/>
    <w:rsid w:val="00F75EE3"/>
    <w:rsid w:val="00F76446"/>
    <w:rsid w:val="00F77EDB"/>
    <w:rsid w:val="00F810BE"/>
    <w:rsid w:val="00F85071"/>
    <w:rsid w:val="00F91696"/>
    <w:rsid w:val="00F92581"/>
    <w:rsid w:val="00F96FF0"/>
    <w:rsid w:val="00FA04D6"/>
    <w:rsid w:val="00FA1212"/>
    <w:rsid w:val="00FA2F68"/>
    <w:rsid w:val="00FA33CA"/>
    <w:rsid w:val="00FA4238"/>
    <w:rsid w:val="00FA423E"/>
    <w:rsid w:val="00FA4F68"/>
    <w:rsid w:val="00FB0EE9"/>
    <w:rsid w:val="00FB12B8"/>
    <w:rsid w:val="00FB29D7"/>
    <w:rsid w:val="00FC17D3"/>
    <w:rsid w:val="00FC32CF"/>
    <w:rsid w:val="00FC3822"/>
    <w:rsid w:val="00FC7877"/>
    <w:rsid w:val="00FD0F0C"/>
    <w:rsid w:val="00FD2F4E"/>
    <w:rsid w:val="00FD4825"/>
    <w:rsid w:val="00FD5474"/>
    <w:rsid w:val="00FD655C"/>
    <w:rsid w:val="00FD769C"/>
    <w:rsid w:val="00FE072C"/>
    <w:rsid w:val="00FE09F6"/>
    <w:rsid w:val="00FE0C63"/>
    <w:rsid w:val="00FE137E"/>
    <w:rsid w:val="00FE3032"/>
    <w:rsid w:val="00FE323E"/>
    <w:rsid w:val="00FE32DF"/>
    <w:rsid w:val="00FE54A2"/>
    <w:rsid w:val="00FF0B9F"/>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1013C44C-B00E-4539-8257-22A8D9753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paragraph" w:styleId="NoSpacing">
    <w:name w:val="No Spacing"/>
    <w:uiPriority w:val="1"/>
    <w:qFormat/>
    <w:rsid w:val="001D3C98"/>
    <w:rPr>
      <w:rFonts w:asciiTheme="minorHAnsi" w:eastAsiaTheme="minorHAnsi" w:hAnsiTheme="minorHAnsi" w:cstheme="minorBidi"/>
      <w:sz w:val="22"/>
      <w:szCs w:val="22"/>
    </w:rPr>
  </w:style>
  <w:style w:type="character" w:customStyle="1" w:styleId="apple-converted-space">
    <w:name w:val="apple-converted-space"/>
    <w:basedOn w:val="DefaultParagraphFont"/>
    <w:rsid w:val="000D6206"/>
  </w:style>
  <w:style w:type="character" w:styleId="Strong">
    <w:name w:val="Strong"/>
    <w:basedOn w:val="DefaultParagraphFont"/>
    <w:uiPriority w:val="22"/>
    <w:qFormat/>
    <w:rsid w:val="000D62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28132986">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64019221">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05886402">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455376108">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1909482">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09693674">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5203942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21340858">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91010353">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99405228">
      <w:bodyDiv w:val="1"/>
      <w:marLeft w:val="0"/>
      <w:marRight w:val="0"/>
      <w:marTop w:val="0"/>
      <w:marBottom w:val="0"/>
      <w:divBdr>
        <w:top w:val="none" w:sz="0" w:space="0" w:color="auto"/>
        <w:left w:val="none" w:sz="0" w:space="0" w:color="auto"/>
        <w:bottom w:val="none" w:sz="0" w:space="0" w:color="auto"/>
        <w:right w:val="none" w:sz="0" w:space="0" w:color="auto"/>
      </w:divBdr>
    </w:div>
    <w:div w:id="141396436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2093375">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584026690">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4951233">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youtube.com/watch?v=3ZjGlZ1II6Y" TargetMode="External"/><Relationship Id="rId26" Type="http://schemas.openxmlformats.org/officeDocument/2006/relationships/hyperlink" Target="http://www.apa.org/ethics/code/" TargetMode="External"/><Relationship Id="rId39" Type="http://schemas.openxmlformats.org/officeDocument/2006/relationships/hyperlink" Target="https://www.youtube.com/watch?v=FhCggSecq_0" TargetMode="External"/><Relationship Id="rId21" Type="http://schemas.openxmlformats.org/officeDocument/2006/relationships/hyperlink" Target="https://sites.gmercyu.edu/student-resources/adobe-connect-resources/" TargetMode="External"/><Relationship Id="rId34" Type="http://schemas.openxmlformats.org/officeDocument/2006/relationships/hyperlink" Target="https://www.youtube.com/watch?v=okQcT9CB-c4" TargetMode="External"/><Relationship Id="rId42" Type="http://schemas.openxmlformats.org/officeDocument/2006/relationships/hyperlink" Target="https://support.google.com/youtube/answer/57407?hl=en&amp;ref_topic=2888648" TargetMode="External"/><Relationship Id="rId47" Type="http://schemas.openxmlformats.org/officeDocument/2006/relationships/hyperlink" Target="https://support.google.com/youtube/answer/57407?hl=en&amp;ref_topic=2888648"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gmercyu.libguides.com/c.php?g=315427&amp;p=2107179" TargetMode="External"/><Relationship Id="rId29" Type="http://schemas.openxmlformats.org/officeDocument/2006/relationships/hyperlink" Target="https://www.youtube.com/watch?v=YMyofREc5Jk" TargetMode="External"/><Relationship Id="rId11" Type="http://schemas.openxmlformats.org/officeDocument/2006/relationships/footnotes" Target="footnotes.xml"/><Relationship Id="rId24" Type="http://schemas.openxmlformats.org/officeDocument/2006/relationships/hyperlink" Target="https://www.youtube.com/watch?v=3ZjGlZ1II6Y" TargetMode="External"/><Relationship Id="rId32" Type="http://schemas.openxmlformats.org/officeDocument/2006/relationships/hyperlink" Target="https://www.youtube.com/watch?v=wnXbHm13nSw" TargetMode="External"/><Relationship Id="rId37" Type="http://schemas.openxmlformats.org/officeDocument/2006/relationships/hyperlink" Target="https://support.google.com/youtube/answer/57407?hl=en&amp;ref_topic=2888648" TargetMode="External"/><Relationship Id="rId40" Type="http://schemas.openxmlformats.org/officeDocument/2006/relationships/hyperlink" Target="https://www.youtube.com/watch?v=s1DZHImMXY0" TargetMode="External"/><Relationship Id="rId45" Type="http://schemas.openxmlformats.org/officeDocument/2006/relationships/hyperlink" Target="https://www.youtube.com/watch?v=NH8sEpc_A9I" TargetMode="External"/><Relationship Id="rId5" Type="http://schemas.openxmlformats.org/officeDocument/2006/relationships/customXml" Target="../customXml/item5.xml"/><Relationship Id="rId15" Type="http://schemas.openxmlformats.org/officeDocument/2006/relationships/hyperlink" Target="http://www.clairenewton.co.za/my-articles/the-five-communication-styles.html" TargetMode="External"/><Relationship Id="rId23" Type="http://schemas.openxmlformats.org/officeDocument/2006/relationships/hyperlink" Target="https://www.ted.com/talks/celeste_headlee_10_ways_to_have_a_better_conversation" TargetMode="External"/><Relationship Id="rId28" Type="http://schemas.openxmlformats.org/officeDocument/2006/relationships/hyperlink" Target="https://www.youtube.com/watch?v=7PV9Yp34awQ" TargetMode="External"/><Relationship Id="rId36" Type="http://schemas.openxmlformats.org/officeDocument/2006/relationships/hyperlink" Target="https://youtu.be/okQcT9CB-c4" TargetMode="External"/><Relationship Id="rId49"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support.google.com/youtube/answer/161805?hl=en" TargetMode="External"/><Relationship Id="rId31" Type="http://schemas.openxmlformats.org/officeDocument/2006/relationships/hyperlink" Target="https://support.google.com/youtube/answer/57407?hl=en&amp;ref_topic=2888648" TargetMode="External"/><Relationship Id="rId44" Type="http://schemas.openxmlformats.org/officeDocument/2006/relationships/hyperlink" Target="https://www.youtube.com/watch?v=zdha69z2VaA&amp;index=7&amp;list=PLlDch2PskN88FCqxDFg6kTYdI6sBUoRoN"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psychologytoday.com/blog/notes-self/201307/basics-communication" TargetMode="External"/><Relationship Id="rId22" Type="http://schemas.openxmlformats.org/officeDocument/2006/relationships/hyperlink" Target="https://www.psychologytoday.com/blog/notes-self/201307/basics-communication" TargetMode="External"/><Relationship Id="rId27" Type="http://schemas.openxmlformats.org/officeDocument/2006/relationships/hyperlink" Target="https://www.youtube.com/watch?v=QvejEpDRHmU" TargetMode="External"/><Relationship Id="rId30" Type="http://schemas.openxmlformats.org/officeDocument/2006/relationships/hyperlink" Target="https://www.youtube.com/watch?v=avI0umNlmHk" TargetMode="External"/><Relationship Id="rId35" Type="http://schemas.openxmlformats.org/officeDocument/2006/relationships/hyperlink" Target="https://youtu.be/lzvR8KbBGfQ" TargetMode="External"/><Relationship Id="rId43" Type="http://schemas.openxmlformats.org/officeDocument/2006/relationships/hyperlink" Target="https://www.youtube.com/watch?v=2aRq1LC05-A" TargetMode="External"/><Relationship Id="rId48" Type="http://schemas.openxmlformats.org/officeDocument/2006/relationships/fontTable" Target="fontTable.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www.ted.com/talks/celeste_headlee_10_ways_to_have_a_better_conversation" TargetMode="External"/><Relationship Id="rId25" Type="http://schemas.openxmlformats.org/officeDocument/2006/relationships/hyperlink" Target="http://www.clairenewton.co.za/my-articles/the-five-communication-styles.html" TargetMode="External"/><Relationship Id="rId33" Type="http://schemas.openxmlformats.org/officeDocument/2006/relationships/hyperlink" Target="https://www.youtube.com/watch?v=lzvR8KbBGfQ" TargetMode="External"/><Relationship Id="rId38" Type="http://schemas.openxmlformats.org/officeDocument/2006/relationships/hyperlink" Target="https://www.youtube.com/watch?v=Lif4saka70g" TargetMode="External"/><Relationship Id="rId46" Type="http://schemas.openxmlformats.org/officeDocument/2006/relationships/hyperlink" Target="https://youtu.be/NcEdm8QAOlI" TargetMode="External"/><Relationship Id="rId20" Type="http://schemas.openxmlformats.org/officeDocument/2006/relationships/hyperlink" Target="https://support.google.com/youtube/answer/1646861" TargetMode="External"/><Relationship Id="rId41" Type="http://schemas.openxmlformats.org/officeDocument/2006/relationships/hyperlink" Target="https://www.youtube.com/watch?v=3lf0p1MffC4"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F2BAA438-BBA4-461C-88F6-4FBC16A38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55</TotalTime>
  <Pages>31</Pages>
  <Words>7181</Words>
  <Characters>40935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Catherine Khongsaly</cp:lastModifiedBy>
  <cp:revision>7</cp:revision>
  <cp:lastPrinted>2016-11-08T15:47:00Z</cp:lastPrinted>
  <dcterms:created xsi:type="dcterms:W3CDTF">2018-03-26T16:48:00Z</dcterms:created>
  <dcterms:modified xsi:type="dcterms:W3CDTF">2019-03-07T21:52:00Z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