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FF97"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211324E" w14:textId="77777777" w:rsidR="00121460" w:rsidRDefault="00121460" w:rsidP="00DC3920"/>
    <w:p w14:paraId="68C383C5" w14:textId="77777777" w:rsidR="00E676CE" w:rsidRDefault="008E0EF1" w:rsidP="00DC3920">
      <w:r w:rsidRPr="008E0EF1">
        <w:t>This course examines curriculum development, theoretical approaches to curriculum design and implementation, PDE’s Standards Align</w:t>
      </w:r>
      <w:r w:rsidR="00795C92">
        <w:t>ed</w:t>
      </w:r>
      <w:r w:rsidRPr="008E0EF1">
        <w:t xml:space="preserve"> System (SAS), and the multiple and complex external factors which influence curricular decisions. Students develop strategies for working with colleagues in integrating their learning from this course and curriculum issues in their teaching situations.</w:t>
      </w:r>
    </w:p>
    <w:p w14:paraId="2FA30791" w14:textId="77777777" w:rsidR="008E0EF1" w:rsidRDefault="008E0EF1" w:rsidP="00DC3920"/>
    <w:p w14:paraId="1C661ED8"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4B9FDCB" w14:textId="77777777" w:rsidR="00121460" w:rsidRPr="004F138A" w:rsidRDefault="00121460" w:rsidP="00121460">
      <w:pPr>
        <w:tabs>
          <w:tab w:val="left" w:pos="0"/>
        </w:tabs>
        <w:rPr>
          <w:rFonts w:cs="Arial"/>
          <w:szCs w:val="22"/>
        </w:rPr>
      </w:pPr>
    </w:p>
    <w:p w14:paraId="45FB40BA"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52EF0014"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35E2D74F"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5A6AB595"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AC504B2" w14:textId="77777777" w:rsidR="006A4BD2" w:rsidRDefault="006A4BD2" w:rsidP="00C35728">
      <w:pPr>
        <w:numPr>
          <w:ilvl w:val="0"/>
          <w:numId w:val="3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4DA3E800" w14:textId="77777777" w:rsidR="00825564" w:rsidRPr="0090566F" w:rsidRDefault="00825564" w:rsidP="00825564"/>
    <w:p w14:paraId="240822AA" w14:textId="77777777" w:rsidR="00132272" w:rsidRDefault="00132272" w:rsidP="00132272">
      <w:pPr>
        <w:pStyle w:val="Heading1"/>
        <w:rPr>
          <w:color w:val="BD313B"/>
        </w:rPr>
      </w:pPr>
      <w:r w:rsidRPr="007F64FA">
        <w:rPr>
          <w:color w:val="BD313B"/>
        </w:rPr>
        <w:t xml:space="preserve">Program Learning Outcomes (PLO) </w:t>
      </w:r>
    </w:p>
    <w:p w14:paraId="6726A55A" w14:textId="77777777" w:rsidR="002224DA" w:rsidRDefault="002224DA" w:rsidP="00B0408C">
      <w:pPr>
        <w:rPr>
          <w:highlight w:val="yellow"/>
        </w:rPr>
      </w:pPr>
    </w:p>
    <w:p w14:paraId="6D625127" w14:textId="77777777" w:rsidR="006B26DF" w:rsidRDefault="006B26DF" w:rsidP="006B26DF">
      <w:pPr>
        <w:pStyle w:val="AssignmentsLevel2"/>
        <w:widowControl/>
        <w:numPr>
          <w:ilvl w:val="0"/>
          <w:numId w:val="34"/>
        </w:numPr>
        <w:ind w:left="360"/>
      </w:pPr>
      <w:r>
        <w:rPr>
          <w:b/>
          <w:bCs/>
        </w:rPr>
        <w:t>PLO1:</w:t>
      </w:r>
      <w:r>
        <w:t xml:space="preserve"> Articulate an educational organization's mission, goals, and guiding principles that distinguish the organization from others. (ULO1, 4)</w:t>
      </w:r>
    </w:p>
    <w:p w14:paraId="6FD02A9E" w14:textId="77777777" w:rsidR="006B26DF" w:rsidRDefault="006B26DF" w:rsidP="006B26DF">
      <w:pPr>
        <w:pStyle w:val="AssignmentsLevel2"/>
        <w:widowControl/>
        <w:numPr>
          <w:ilvl w:val="0"/>
          <w:numId w:val="34"/>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1FFFED81" w14:textId="77777777" w:rsidR="006B26DF" w:rsidRDefault="006B26DF" w:rsidP="006B26DF">
      <w:pPr>
        <w:pStyle w:val="AssignmentsLevel2"/>
        <w:widowControl/>
        <w:numPr>
          <w:ilvl w:val="0"/>
          <w:numId w:val="34"/>
        </w:numPr>
        <w:ind w:left="360"/>
      </w:pPr>
      <w:r>
        <w:rPr>
          <w:b/>
          <w:bCs/>
        </w:rPr>
        <w:t>PLO3:</w:t>
      </w:r>
      <w:r>
        <w:t xml:space="preserve"> Given scenarios of conflict, choose ethical courses of action consistent with Gospel values. (ULO3, 5)</w:t>
      </w:r>
    </w:p>
    <w:p w14:paraId="38473C50" w14:textId="77777777" w:rsidR="006B26DF" w:rsidRDefault="006B26DF" w:rsidP="006B26DF">
      <w:pPr>
        <w:pStyle w:val="AssignmentsLevel2"/>
        <w:widowControl/>
        <w:numPr>
          <w:ilvl w:val="0"/>
          <w:numId w:val="34"/>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FE1A9B9" w14:textId="77777777" w:rsidR="006B26DF" w:rsidRDefault="006B26DF" w:rsidP="006B26DF">
      <w:pPr>
        <w:pStyle w:val="AssignmentsLevel2"/>
        <w:widowControl/>
        <w:numPr>
          <w:ilvl w:val="0"/>
          <w:numId w:val="34"/>
        </w:numPr>
        <w:ind w:left="360"/>
      </w:pPr>
      <w:r>
        <w:rPr>
          <w:b/>
          <w:bCs/>
        </w:rPr>
        <w:t>PLO5:</w:t>
      </w:r>
      <w:r>
        <w:t xml:space="preserve"> View problems and challenges through the lens of a scientist, seeking evidence-based conclusions. (ULO1, 2, 4)</w:t>
      </w:r>
    </w:p>
    <w:p w14:paraId="2F38DDD3" w14:textId="77777777" w:rsidR="006B26DF" w:rsidRDefault="006B26DF" w:rsidP="006B26DF">
      <w:pPr>
        <w:pStyle w:val="AssignmentsLevel2"/>
        <w:widowControl/>
        <w:numPr>
          <w:ilvl w:val="0"/>
          <w:numId w:val="34"/>
        </w:numPr>
        <w:ind w:left="360"/>
      </w:pPr>
      <w:r>
        <w:rPr>
          <w:b/>
          <w:bCs/>
        </w:rPr>
        <w:t>PLO6:</w:t>
      </w:r>
      <w:r>
        <w:t xml:space="preserve"> Practice and model steward leadership in transforming organizations to better serve all constituents. (ULO3, 4, 5)</w:t>
      </w:r>
    </w:p>
    <w:p w14:paraId="33A2A34C" w14:textId="77777777" w:rsidR="006B26DF" w:rsidRDefault="006B26DF" w:rsidP="006B26DF">
      <w:pPr>
        <w:pStyle w:val="AssignmentsLevel2"/>
        <w:widowControl/>
        <w:numPr>
          <w:ilvl w:val="0"/>
          <w:numId w:val="34"/>
        </w:numPr>
        <w:ind w:left="360"/>
      </w:pPr>
      <w:r>
        <w:rPr>
          <w:b/>
          <w:bCs/>
        </w:rPr>
        <w:t>PLO7:</w:t>
      </w:r>
      <w:r>
        <w:t xml:space="preserve"> Demonstrate facility in the application of technology to solve problems, analyze and synthesize data, and manage information. (ULO1, 2, 4)</w:t>
      </w:r>
    </w:p>
    <w:p w14:paraId="478522A9" w14:textId="77777777" w:rsidR="00104F2B" w:rsidRPr="00104F2B" w:rsidRDefault="00104F2B" w:rsidP="00104F2B"/>
    <w:p w14:paraId="598F7EFD"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7107A8B1" w14:textId="77777777" w:rsidR="00254182" w:rsidRPr="0090566F" w:rsidRDefault="00254182" w:rsidP="00E127B5">
      <w:pPr>
        <w:tabs>
          <w:tab w:val="left" w:pos="0"/>
        </w:tabs>
        <w:rPr>
          <w:rFonts w:cs="Arial"/>
          <w:szCs w:val="20"/>
        </w:rPr>
      </w:pPr>
    </w:p>
    <w:p w14:paraId="4DDF8702" w14:textId="77777777" w:rsidR="008E0EF1" w:rsidRPr="008E0EF1" w:rsidRDefault="0080103D" w:rsidP="005E6BB3">
      <w:pPr>
        <w:numPr>
          <w:ilvl w:val="0"/>
          <w:numId w:val="7"/>
        </w:numPr>
        <w:tabs>
          <w:tab w:val="left" w:pos="0"/>
        </w:tabs>
        <w:rPr>
          <w:rFonts w:cs="Arial"/>
          <w:szCs w:val="20"/>
        </w:rPr>
      </w:pPr>
      <w:r w:rsidRPr="005B10FE">
        <w:rPr>
          <w:rFonts w:cs="Arial"/>
          <w:b/>
          <w:szCs w:val="20"/>
        </w:rPr>
        <w:t>CLO1</w:t>
      </w:r>
      <w:r w:rsidRPr="00805EE6">
        <w:rPr>
          <w:rFonts w:cs="Arial"/>
          <w:b/>
          <w:szCs w:val="20"/>
        </w:rPr>
        <w:t>:</w:t>
      </w:r>
      <w:r w:rsidR="008E0EF1" w:rsidRPr="008E0EF1">
        <w:t xml:space="preserve"> </w:t>
      </w:r>
      <w:r w:rsidR="00920169">
        <w:t>Assess</w:t>
      </w:r>
      <w:r w:rsidR="008E0EF1" w:rsidRPr="008E0EF1">
        <w:rPr>
          <w:rFonts w:cs="Arial"/>
          <w:szCs w:val="20"/>
        </w:rPr>
        <w:t xml:space="preserve"> resources to support the intellectual, social</w:t>
      </w:r>
      <w:r w:rsidR="008E0EF1">
        <w:rPr>
          <w:rFonts w:cs="Arial"/>
          <w:szCs w:val="20"/>
        </w:rPr>
        <w:t>,</w:t>
      </w:r>
      <w:r w:rsidR="008E0EF1" w:rsidRPr="008E0EF1">
        <w:rPr>
          <w:rFonts w:cs="Arial"/>
          <w:szCs w:val="20"/>
        </w:rPr>
        <w:t xml:space="preserve"> and personal growth of students.</w:t>
      </w:r>
    </w:p>
    <w:p w14:paraId="134B498C" w14:textId="77777777" w:rsidR="008E0EF1" w:rsidRPr="008E0EF1" w:rsidRDefault="008E0EF1" w:rsidP="005E6BB3">
      <w:pPr>
        <w:numPr>
          <w:ilvl w:val="0"/>
          <w:numId w:val="7"/>
        </w:numPr>
        <w:tabs>
          <w:tab w:val="left" w:pos="0"/>
        </w:tabs>
        <w:rPr>
          <w:rFonts w:cs="Arial"/>
          <w:szCs w:val="20"/>
        </w:rPr>
      </w:pPr>
      <w:r w:rsidRPr="008E0EF1">
        <w:rPr>
          <w:rFonts w:cs="Arial"/>
          <w:b/>
          <w:szCs w:val="20"/>
        </w:rPr>
        <w:t>CLO2:</w:t>
      </w:r>
      <w:r w:rsidRPr="008E0EF1">
        <w:rPr>
          <w:rFonts w:cs="Arial"/>
          <w:szCs w:val="20"/>
        </w:rPr>
        <w:t xml:space="preserve"> Differentiate between the various approaches to curriculum development.</w:t>
      </w:r>
    </w:p>
    <w:p w14:paraId="4A512FF7" w14:textId="77777777" w:rsidR="008E0EF1" w:rsidRPr="008E0EF1" w:rsidRDefault="008E0EF1" w:rsidP="005E6BB3">
      <w:pPr>
        <w:numPr>
          <w:ilvl w:val="0"/>
          <w:numId w:val="7"/>
        </w:numPr>
        <w:tabs>
          <w:tab w:val="left" w:pos="0"/>
        </w:tabs>
        <w:rPr>
          <w:rFonts w:cs="Arial"/>
          <w:szCs w:val="20"/>
        </w:rPr>
      </w:pPr>
      <w:r w:rsidRPr="008E0EF1">
        <w:rPr>
          <w:rFonts w:cs="Arial"/>
          <w:b/>
          <w:szCs w:val="20"/>
        </w:rPr>
        <w:t>CLO3:</w:t>
      </w:r>
      <w:r w:rsidRPr="008E0EF1">
        <w:rPr>
          <w:rFonts w:cs="Arial"/>
          <w:szCs w:val="20"/>
        </w:rPr>
        <w:t xml:space="preserve"> Compare the various definitions of curriculum proposed by different theorists.</w:t>
      </w:r>
    </w:p>
    <w:p w14:paraId="27A9E1BC" w14:textId="77777777" w:rsidR="008E0EF1" w:rsidRPr="008E0EF1" w:rsidRDefault="008E0EF1" w:rsidP="005E6BB3">
      <w:pPr>
        <w:numPr>
          <w:ilvl w:val="0"/>
          <w:numId w:val="7"/>
        </w:numPr>
        <w:tabs>
          <w:tab w:val="left" w:pos="0"/>
        </w:tabs>
        <w:rPr>
          <w:rFonts w:cs="Arial"/>
          <w:szCs w:val="20"/>
        </w:rPr>
      </w:pPr>
      <w:r w:rsidRPr="008E0EF1">
        <w:rPr>
          <w:rFonts w:cs="Arial"/>
          <w:b/>
          <w:szCs w:val="20"/>
        </w:rPr>
        <w:t>CLO4:</w:t>
      </w:r>
      <w:r w:rsidRPr="008E0EF1">
        <w:rPr>
          <w:rFonts w:cs="Arial"/>
          <w:szCs w:val="20"/>
        </w:rPr>
        <w:t xml:space="preserve"> Identify how to </w:t>
      </w:r>
      <w:r w:rsidR="00920169" w:rsidRPr="008E0EF1">
        <w:rPr>
          <w:rFonts w:cs="Arial"/>
          <w:szCs w:val="20"/>
        </w:rPr>
        <w:t xml:space="preserve">effectively </w:t>
      </w:r>
      <w:r w:rsidRPr="008E0EF1">
        <w:rPr>
          <w:rFonts w:cs="Arial"/>
          <w:szCs w:val="20"/>
        </w:rPr>
        <w:t>manage resources and instructional programs.</w:t>
      </w:r>
      <w:r w:rsidR="00920169">
        <w:rPr>
          <w:rFonts w:cs="Arial"/>
          <w:szCs w:val="20"/>
        </w:rPr>
        <w:t xml:space="preserve"> </w:t>
      </w:r>
    </w:p>
    <w:p w14:paraId="3B45BC51" w14:textId="77777777" w:rsidR="008E0EF1" w:rsidRPr="008E0EF1" w:rsidRDefault="008E0EF1" w:rsidP="005E6BB3">
      <w:pPr>
        <w:numPr>
          <w:ilvl w:val="0"/>
          <w:numId w:val="7"/>
        </w:numPr>
        <w:tabs>
          <w:tab w:val="left" w:pos="0"/>
        </w:tabs>
        <w:rPr>
          <w:rFonts w:cs="Arial"/>
          <w:szCs w:val="20"/>
        </w:rPr>
      </w:pPr>
      <w:r w:rsidRPr="008E0EF1">
        <w:rPr>
          <w:rFonts w:cs="Arial"/>
          <w:b/>
          <w:szCs w:val="20"/>
        </w:rPr>
        <w:t>CLO5:</w:t>
      </w:r>
      <w:r w:rsidRPr="008E0EF1">
        <w:rPr>
          <w:rFonts w:cs="Arial"/>
          <w:szCs w:val="20"/>
        </w:rPr>
        <w:t xml:space="preserve"> Evaluate the process of curriculum development, implementation, and evaluation.</w:t>
      </w:r>
    </w:p>
    <w:p w14:paraId="7D565327" w14:textId="77777777" w:rsidR="00B81C62" w:rsidRPr="0090566F" w:rsidRDefault="008E0EF1" w:rsidP="005E6BB3">
      <w:pPr>
        <w:numPr>
          <w:ilvl w:val="0"/>
          <w:numId w:val="7"/>
        </w:numPr>
        <w:tabs>
          <w:tab w:val="left" w:pos="0"/>
        </w:tabs>
        <w:rPr>
          <w:rFonts w:cs="Arial"/>
          <w:szCs w:val="20"/>
        </w:rPr>
      </w:pPr>
      <w:r w:rsidRPr="008E0EF1">
        <w:rPr>
          <w:rFonts w:cs="Arial"/>
          <w:b/>
          <w:szCs w:val="20"/>
        </w:rPr>
        <w:lastRenderedPageBreak/>
        <w:t>CLO6:</w:t>
      </w:r>
      <w:r w:rsidRPr="008E0EF1">
        <w:rPr>
          <w:rFonts w:cs="Arial"/>
          <w:szCs w:val="20"/>
        </w:rPr>
        <w:t xml:space="preserve"> Determine best practices in observation of instruction and providing feedback to professional staff.</w:t>
      </w:r>
    </w:p>
    <w:p w14:paraId="73C0F64D" w14:textId="77777777" w:rsidR="004F138A" w:rsidRPr="00DA0FEA" w:rsidRDefault="004F138A" w:rsidP="004F138A">
      <w:pPr>
        <w:tabs>
          <w:tab w:val="left" w:pos="0"/>
        </w:tabs>
        <w:rPr>
          <w:rFonts w:cs="Arial"/>
          <w:szCs w:val="20"/>
        </w:rPr>
      </w:pPr>
    </w:p>
    <w:p w14:paraId="4CB5E0FB"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884E482" w14:textId="77777777" w:rsidR="004F138A" w:rsidRPr="005E7245" w:rsidRDefault="004F138A" w:rsidP="004F138A">
      <w:pPr>
        <w:tabs>
          <w:tab w:val="left" w:pos="0"/>
        </w:tabs>
        <w:rPr>
          <w:rFonts w:cs="Arial"/>
          <w:b/>
          <w:color w:val="9C2C2A"/>
          <w:sz w:val="22"/>
          <w:szCs w:val="22"/>
        </w:rPr>
      </w:pPr>
    </w:p>
    <w:p w14:paraId="1D3F3B93" w14:textId="77777777" w:rsidR="008018F6" w:rsidRDefault="008018F6" w:rsidP="008018F6">
      <w:pPr>
        <w:tabs>
          <w:tab w:val="left" w:pos="0"/>
        </w:tabs>
        <w:rPr>
          <w:rFonts w:cs="Arial"/>
          <w:szCs w:val="20"/>
        </w:rPr>
      </w:pPr>
      <w:r w:rsidRPr="00184350">
        <w:rPr>
          <w:rFonts w:cs="Arial"/>
          <w:szCs w:val="20"/>
        </w:rPr>
        <w:t>Students are expected to</w:t>
      </w:r>
      <w:r>
        <w:rPr>
          <w:rFonts w:cs="Arial"/>
          <w:szCs w:val="20"/>
        </w:rPr>
        <w:t xml:space="preserve"> do the following</w:t>
      </w:r>
      <w:r w:rsidRPr="00184350">
        <w:rPr>
          <w:rFonts w:cs="Arial"/>
          <w:szCs w:val="20"/>
        </w:rPr>
        <w:t>:</w:t>
      </w:r>
    </w:p>
    <w:p w14:paraId="1DDD430E" w14:textId="77777777" w:rsidR="008018F6" w:rsidRPr="00184350" w:rsidRDefault="008018F6" w:rsidP="008018F6">
      <w:pPr>
        <w:tabs>
          <w:tab w:val="left" w:pos="0"/>
        </w:tabs>
        <w:rPr>
          <w:rFonts w:cs="Arial"/>
          <w:szCs w:val="20"/>
        </w:rPr>
      </w:pPr>
    </w:p>
    <w:p w14:paraId="4C6242F5" w14:textId="77777777" w:rsidR="008018F6" w:rsidRPr="00184350" w:rsidRDefault="008018F6" w:rsidP="00C35728">
      <w:pPr>
        <w:pStyle w:val="ListParagraph"/>
        <w:numPr>
          <w:ilvl w:val="0"/>
          <w:numId w:val="15"/>
        </w:numPr>
        <w:tabs>
          <w:tab w:val="left" w:pos="0"/>
        </w:tabs>
        <w:rPr>
          <w:rFonts w:cs="Arial"/>
          <w:szCs w:val="20"/>
        </w:rPr>
      </w:pPr>
      <w:r w:rsidRPr="00184350">
        <w:rPr>
          <w:rFonts w:cs="Arial"/>
        </w:rPr>
        <w:t>Ask probing and insightful questions related to course content</w:t>
      </w:r>
      <w:r w:rsidRPr="00184350">
        <w:rPr>
          <w:rFonts w:cs="Arial"/>
          <w:szCs w:val="20"/>
        </w:rPr>
        <w:t>.</w:t>
      </w:r>
    </w:p>
    <w:p w14:paraId="70AF86CB" w14:textId="77777777" w:rsidR="008018F6" w:rsidRPr="00184350" w:rsidRDefault="008018F6" w:rsidP="00C35728">
      <w:pPr>
        <w:pStyle w:val="ListParagraph"/>
        <w:numPr>
          <w:ilvl w:val="0"/>
          <w:numId w:val="15"/>
        </w:numPr>
        <w:tabs>
          <w:tab w:val="left" w:pos="0"/>
        </w:tabs>
        <w:rPr>
          <w:rFonts w:cs="Arial"/>
          <w:szCs w:val="20"/>
        </w:rPr>
      </w:pPr>
      <w:r w:rsidRPr="00184350">
        <w:rPr>
          <w:rFonts w:cs="Arial"/>
        </w:rPr>
        <w:t>Make meaningful and relevant connections and application to their own learning process</w:t>
      </w:r>
      <w:r w:rsidRPr="00184350">
        <w:rPr>
          <w:rFonts w:cs="Arial"/>
          <w:szCs w:val="20"/>
        </w:rPr>
        <w:t>.</w:t>
      </w:r>
    </w:p>
    <w:p w14:paraId="18D31920" w14:textId="77777777" w:rsidR="008018F6" w:rsidRPr="00184350" w:rsidRDefault="008018F6" w:rsidP="00C35728">
      <w:pPr>
        <w:pStyle w:val="ListParagraph"/>
        <w:numPr>
          <w:ilvl w:val="0"/>
          <w:numId w:val="15"/>
        </w:numPr>
        <w:tabs>
          <w:tab w:val="left" w:pos="0"/>
        </w:tabs>
        <w:rPr>
          <w:rFonts w:cs="Arial"/>
          <w:szCs w:val="20"/>
        </w:rPr>
      </w:pPr>
      <w:r w:rsidRPr="00184350">
        <w:rPr>
          <w:rFonts w:cs="Arial"/>
          <w:szCs w:val="20"/>
        </w:rPr>
        <w:t>Be productive and contributing members of class discussions.</w:t>
      </w:r>
    </w:p>
    <w:p w14:paraId="762B62C7" w14:textId="77777777" w:rsidR="000E5FD9" w:rsidRDefault="000E5FD9" w:rsidP="00B47775">
      <w:pPr>
        <w:pStyle w:val="Heading1"/>
        <w:rPr>
          <w:color w:val="BD313B"/>
        </w:rPr>
      </w:pPr>
    </w:p>
    <w:p w14:paraId="79795FAE"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40588BEC" w14:textId="77777777" w:rsidR="0049398D" w:rsidRPr="0090566F" w:rsidRDefault="0049398D" w:rsidP="00E127B5">
      <w:pPr>
        <w:pStyle w:val="APACitation"/>
      </w:pPr>
    </w:p>
    <w:p w14:paraId="1FFCC45D" w14:textId="77777777" w:rsidR="008E0EF1" w:rsidRDefault="008E0EF1" w:rsidP="008E0EF1">
      <w:pPr>
        <w:pStyle w:val="APACitation"/>
        <w:rPr>
          <w:bCs/>
        </w:rPr>
      </w:pPr>
      <w:r>
        <w:rPr>
          <w:highlight w:val="white"/>
        </w:rPr>
        <w:t xml:space="preserve">Oliva, P. F., &amp; Gordon, W. R. (2012). </w:t>
      </w:r>
      <w:hyperlink r:id="rId13" w:history="1">
        <w:r w:rsidRPr="008E0EF1">
          <w:rPr>
            <w:rStyle w:val="Hyperlink"/>
            <w:i/>
            <w:highlight w:val="white"/>
          </w:rPr>
          <w:t>Developing the curriculum</w:t>
        </w:r>
      </w:hyperlink>
      <w:r>
        <w:rPr>
          <w:highlight w:val="white"/>
        </w:rPr>
        <w:t xml:space="preserve"> (8th ed.). Upper Saddle River, NJ: Pearson</w:t>
      </w:r>
      <w:r>
        <w:rPr>
          <w:bCs/>
        </w:rPr>
        <w:t xml:space="preserve">. </w:t>
      </w:r>
      <w:r>
        <w:t xml:space="preserve">ISBN: </w:t>
      </w:r>
      <w:r w:rsidRPr="009E531A">
        <w:t>9780132627511</w:t>
      </w:r>
    </w:p>
    <w:p w14:paraId="3F05DF47" w14:textId="77777777" w:rsidR="003A7392" w:rsidRDefault="003A7392" w:rsidP="003A7392">
      <w:pPr>
        <w:tabs>
          <w:tab w:val="left" w:pos="0"/>
        </w:tabs>
        <w:rPr>
          <w:rFonts w:cs="Arial"/>
          <w:szCs w:val="20"/>
        </w:rPr>
      </w:pPr>
    </w:p>
    <w:p w14:paraId="04CF05E2" w14:textId="77777777" w:rsidR="00704919" w:rsidRDefault="00704919" w:rsidP="005353F9">
      <w:pPr>
        <w:pStyle w:val="APACitation"/>
        <w:ind w:left="0" w:firstLine="0"/>
        <w:sectPr w:rsidR="00704919"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15216906" w14:textId="77777777" w:rsidR="00861D9D" w:rsidRDefault="00861D9D" w:rsidP="00861D9D">
      <w:pPr>
        <w:pStyle w:val="Heading1"/>
        <w:rPr>
          <w:color w:val="BD313B"/>
        </w:rPr>
      </w:pPr>
      <w:r>
        <w:rPr>
          <w:color w:val="BD313B"/>
        </w:rPr>
        <w:lastRenderedPageBreak/>
        <w:t>Suggested Point Values</w:t>
      </w:r>
    </w:p>
    <w:p w14:paraId="3DC6CE51"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5C0A75FB" w14:textId="77777777" w:rsidTr="00D33585">
        <w:tc>
          <w:tcPr>
            <w:tcW w:w="483" w:type="pct"/>
            <w:tcBorders>
              <w:top w:val="single" w:sz="4" w:space="0" w:color="auto"/>
              <w:bottom w:val="nil"/>
              <w:right w:val="nil"/>
            </w:tcBorders>
            <w:shd w:val="clear" w:color="auto" w:fill="BD313B"/>
            <w:vAlign w:val="center"/>
          </w:tcPr>
          <w:p w14:paraId="0EE5C9AD"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2076B9EE"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5C7AF4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589B61F9"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7071C12" w14:textId="77777777" w:rsidTr="00697547">
        <w:tc>
          <w:tcPr>
            <w:tcW w:w="3588" w:type="pct"/>
            <w:gridSpan w:val="2"/>
            <w:tcBorders>
              <w:top w:val="nil"/>
              <w:bottom w:val="dotted" w:sz="4" w:space="0" w:color="auto"/>
              <w:right w:val="nil"/>
            </w:tcBorders>
            <w:shd w:val="clear" w:color="auto" w:fill="D8D9DA"/>
            <w:vAlign w:val="center"/>
          </w:tcPr>
          <w:p w14:paraId="185D06F0"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43DFD61E"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7D2607D3" w14:textId="77777777" w:rsidR="00861D9D" w:rsidRPr="0090566F" w:rsidRDefault="00861D9D" w:rsidP="00132272">
            <w:pPr>
              <w:ind w:left="859" w:hanging="859"/>
              <w:jc w:val="center"/>
              <w:rPr>
                <w:szCs w:val="20"/>
              </w:rPr>
            </w:pPr>
          </w:p>
        </w:tc>
      </w:tr>
      <w:tr w:rsidR="00861D9D" w:rsidRPr="0090566F" w14:paraId="1CB54956" w14:textId="77777777" w:rsidTr="00D33585">
        <w:tc>
          <w:tcPr>
            <w:tcW w:w="483" w:type="pct"/>
            <w:tcBorders>
              <w:top w:val="dotted" w:sz="4" w:space="0" w:color="auto"/>
              <w:bottom w:val="nil"/>
            </w:tcBorders>
            <w:vAlign w:val="center"/>
          </w:tcPr>
          <w:p w14:paraId="26CCA01A"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26DCD1" w14:textId="77777777" w:rsidR="00861D9D" w:rsidRPr="0090566F" w:rsidRDefault="00861D9D" w:rsidP="00132272">
            <w:pPr>
              <w:ind w:left="859" w:hanging="859"/>
              <w:rPr>
                <w:szCs w:val="20"/>
              </w:rPr>
            </w:pPr>
            <w:r>
              <w:rPr>
                <w:szCs w:val="20"/>
              </w:rPr>
              <w:t>Participation</w:t>
            </w:r>
          </w:p>
        </w:tc>
        <w:tc>
          <w:tcPr>
            <w:tcW w:w="646" w:type="pct"/>
            <w:tcBorders>
              <w:top w:val="dotted" w:sz="4" w:space="0" w:color="auto"/>
            </w:tcBorders>
            <w:vAlign w:val="center"/>
          </w:tcPr>
          <w:p w14:paraId="54F1E975"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5F961BCC" w14:textId="77777777" w:rsidR="00861D9D" w:rsidRPr="0090566F" w:rsidRDefault="00861D9D" w:rsidP="00132272">
            <w:pPr>
              <w:ind w:left="859" w:hanging="859"/>
              <w:jc w:val="center"/>
              <w:rPr>
                <w:szCs w:val="20"/>
              </w:rPr>
            </w:pPr>
            <w:r>
              <w:rPr>
                <w:szCs w:val="20"/>
              </w:rPr>
              <w:t>&lt;insert due date&gt;</w:t>
            </w:r>
          </w:p>
        </w:tc>
      </w:tr>
      <w:tr w:rsidR="00824D94" w:rsidRPr="0090566F" w14:paraId="079093E7" w14:textId="77777777" w:rsidTr="00D33585">
        <w:tc>
          <w:tcPr>
            <w:tcW w:w="483" w:type="pct"/>
            <w:tcBorders>
              <w:top w:val="nil"/>
              <w:bottom w:val="nil"/>
            </w:tcBorders>
            <w:vAlign w:val="center"/>
          </w:tcPr>
          <w:p w14:paraId="71CB351E" w14:textId="77777777" w:rsidR="00824D94" w:rsidRPr="0090566F" w:rsidRDefault="00824D94" w:rsidP="00824D94">
            <w:pPr>
              <w:ind w:left="859" w:hanging="859"/>
              <w:rPr>
                <w:b/>
                <w:szCs w:val="20"/>
              </w:rPr>
            </w:pPr>
          </w:p>
        </w:tc>
        <w:tc>
          <w:tcPr>
            <w:tcW w:w="3105" w:type="pct"/>
            <w:vAlign w:val="center"/>
          </w:tcPr>
          <w:p w14:paraId="1BC1A7AD" w14:textId="77777777" w:rsidR="00824D94" w:rsidRPr="00132272" w:rsidRDefault="00824D94" w:rsidP="00AC14C7">
            <w:pPr>
              <w:ind w:left="859" w:hanging="859"/>
              <w:rPr>
                <w:strike/>
                <w:szCs w:val="20"/>
              </w:rPr>
            </w:pPr>
            <w:r>
              <w:rPr>
                <w:szCs w:val="20"/>
              </w:rPr>
              <w:t>Discussion</w:t>
            </w:r>
            <w:r w:rsidR="00920169">
              <w:rPr>
                <w:szCs w:val="20"/>
              </w:rPr>
              <w:t>: Building a PLC</w:t>
            </w:r>
          </w:p>
        </w:tc>
        <w:tc>
          <w:tcPr>
            <w:tcW w:w="646" w:type="pct"/>
            <w:vAlign w:val="center"/>
          </w:tcPr>
          <w:p w14:paraId="6F4A615A" w14:textId="77777777" w:rsidR="00824D94" w:rsidRPr="0090566F" w:rsidRDefault="00937EE6" w:rsidP="00824D94">
            <w:pPr>
              <w:ind w:left="859" w:hanging="859"/>
              <w:jc w:val="center"/>
              <w:rPr>
                <w:szCs w:val="20"/>
              </w:rPr>
            </w:pPr>
            <w:r>
              <w:rPr>
                <w:szCs w:val="20"/>
              </w:rPr>
              <w:t>2</w:t>
            </w:r>
          </w:p>
        </w:tc>
        <w:tc>
          <w:tcPr>
            <w:tcW w:w="766" w:type="pct"/>
            <w:vAlign w:val="center"/>
          </w:tcPr>
          <w:p w14:paraId="13859ACE" w14:textId="77777777" w:rsidR="00824D94" w:rsidRPr="00132272" w:rsidRDefault="00824D94" w:rsidP="00824D94">
            <w:pPr>
              <w:ind w:left="859" w:hanging="859"/>
              <w:jc w:val="center"/>
              <w:rPr>
                <w:strike/>
                <w:szCs w:val="20"/>
              </w:rPr>
            </w:pPr>
          </w:p>
        </w:tc>
      </w:tr>
      <w:tr w:rsidR="00824D94" w:rsidRPr="0090566F" w14:paraId="10C78F9C" w14:textId="77777777" w:rsidTr="00D33585">
        <w:tc>
          <w:tcPr>
            <w:tcW w:w="483" w:type="pct"/>
            <w:tcBorders>
              <w:top w:val="nil"/>
              <w:bottom w:val="dotted" w:sz="4" w:space="0" w:color="auto"/>
            </w:tcBorders>
            <w:vAlign w:val="center"/>
          </w:tcPr>
          <w:p w14:paraId="5086A7D5"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58E188F1" w14:textId="77777777" w:rsidR="00824D94" w:rsidRPr="0090566F" w:rsidRDefault="00824D94" w:rsidP="004173EF">
            <w:pPr>
              <w:ind w:left="859" w:hanging="859"/>
              <w:rPr>
                <w:szCs w:val="20"/>
              </w:rPr>
            </w:pPr>
            <w:r>
              <w:rPr>
                <w:szCs w:val="20"/>
              </w:rPr>
              <w:t>Discussion</w:t>
            </w:r>
            <w:r w:rsidR="00920169">
              <w:rPr>
                <w:szCs w:val="20"/>
              </w:rPr>
              <w:t xml:space="preserve">: </w:t>
            </w:r>
            <w:r w:rsidR="004173EF">
              <w:rPr>
                <w:szCs w:val="20"/>
              </w:rPr>
              <w:t>Curriculum Theory</w:t>
            </w:r>
          </w:p>
        </w:tc>
        <w:tc>
          <w:tcPr>
            <w:tcW w:w="646" w:type="pct"/>
            <w:tcBorders>
              <w:bottom w:val="dotted" w:sz="4" w:space="0" w:color="auto"/>
            </w:tcBorders>
            <w:vAlign w:val="center"/>
          </w:tcPr>
          <w:p w14:paraId="5F4F7B56" w14:textId="77777777" w:rsidR="00824D94" w:rsidRPr="0090566F" w:rsidRDefault="00937EE6" w:rsidP="00824D94">
            <w:pPr>
              <w:ind w:left="859" w:hanging="859"/>
              <w:jc w:val="center"/>
              <w:rPr>
                <w:szCs w:val="20"/>
              </w:rPr>
            </w:pPr>
            <w:r>
              <w:rPr>
                <w:szCs w:val="20"/>
              </w:rPr>
              <w:t>2</w:t>
            </w:r>
          </w:p>
        </w:tc>
        <w:tc>
          <w:tcPr>
            <w:tcW w:w="766" w:type="pct"/>
            <w:tcBorders>
              <w:bottom w:val="dotted" w:sz="4" w:space="0" w:color="auto"/>
            </w:tcBorders>
            <w:vAlign w:val="center"/>
          </w:tcPr>
          <w:p w14:paraId="073B80C4" w14:textId="77777777" w:rsidR="00824D94" w:rsidRPr="00132272" w:rsidRDefault="00824D94" w:rsidP="00824D94">
            <w:pPr>
              <w:ind w:left="859" w:hanging="859"/>
              <w:jc w:val="center"/>
              <w:rPr>
                <w:strike/>
                <w:szCs w:val="20"/>
              </w:rPr>
            </w:pPr>
          </w:p>
        </w:tc>
      </w:tr>
      <w:tr w:rsidR="00D764CD" w:rsidRPr="0090566F" w14:paraId="3DB9D0ED" w14:textId="77777777" w:rsidTr="00D33585">
        <w:tc>
          <w:tcPr>
            <w:tcW w:w="483" w:type="pct"/>
            <w:tcBorders>
              <w:top w:val="nil"/>
              <w:bottom w:val="dotted" w:sz="4" w:space="0" w:color="auto"/>
            </w:tcBorders>
            <w:vAlign w:val="center"/>
          </w:tcPr>
          <w:p w14:paraId="52DD142F" w14:textId="77777777" w:rsidR="00D764CD" w:rsidRPr="0090566F" w:rsidRDefault="00D764CD" w:rsidP="00132272">
            <w:pPr>
              <w:ind w:left="859" w:hanging="859"/>
              <w:rPr>
                <w:b/>
                <w:szCs w:val="20"/>
              </w:rPr>
            </w:pPr>
          </w:p>
        </w:tc>
        <w:tc>
          <w:tcPr>
            <w:tcW w:w="3105" w:type="pct"/>
            <w:tcBorders>
              <w:bottom w:val="dotted" w:sz="4" w:space="0" w:color="auto"/>
            </w:tcBorders>
            <w:vAlign w:val="center"/>
          </w:tcPr>
          <w:p w14:paraId="065C37FA" w14:textId="77777777" w:rsidR="00D764CD" w:rsidRDefault="00920169" w:rsidP="00132272">
            <w:pPr>
              <w:ind w:left="859" w:hanging="859"/>
              <w:rPr>
                <w:szCs w:val="20"/>
              </w:rPr>
            </w:pPr>
            <w:r>
              <w:rPr>
                <w:szCs w:val="20"/>
              </w:rPr>
              <w:t>Paper: Defining Curriculum</w:t>
            </w:r>
          </w:p>
        </w:tc>
        <w:tc>
          <w:tcPr>
            <w:tcW w:w="646" w:type="pct"/>
            <w:tcBorders>
              <w:bottom w:val="dotted" w:sz="4" w:space="0" w:color="auto"/>
            </w:tcBorders>
            <w:vAlign w:val="center"/>
          </w:tcPr>
          <w:p w14:paraId="1ADC30B0" w14:textId="77777777" w:rsidR="00D764CD" w:rsidRPr="0090566F" w:rsidRDefault="00937EE6" w:rsidP="00132272">
            <w:pPr>
              <w:ind w:left="859" w:hanging="859"/>
              <w:jc w:val="center"/>
              <w:rPr>
                <w:szCs w:val="20"/>
              </w:rPr>
            </w:pPr>
            <w:r>
              <w:rPr>
                <w:szCs w:val="20"/>
              </w:rPr>
              <w:t>5</w:t>
            </w:r>
          </w:p>
        </w:tc>
        <w:tc>
          <w:tcPr>
            <w:tcW w:w="766" w:type="pct"/>
            <w:tcBorders>
              <w:bottom w:val="dotted" w:sz="4" w:space="0" w:color="auto"/>
            </w:tcBorders>
            <w:vAlign w:val="center"/>
          </w:tcPr>
          <w:p w14:paraId="0C4492A1" w14:textId="77777777" w:rsidR="00D764CD" w:rsidRPr="00132272" w:rsidRDefault="00D764CD" w:rsidP="00132272">
            <w:pPr>
              <w:ind w:left="859" w:hanging="859"/>
              <w:jc w:val="center"/>
              <w:rPr>
                <w:strike/>
                <w:szCs w:val="20"/>
              </w:rPr>
            </w:pPr>
          </w:p>
        </w:tc>
      </w:tr>
      <w:tr w:rsidR="00920169" w:rsidRPr="0090566F" w14:paraId="60D06A9B" w14:textId="77777777" w:rsidTr="00D33585">
        <w:tc>
          <w:tcPr>
            <w:tcW w:w="483" w:type="pct"/>
            <w:tcBorders>
              <w:top w:val="nil"/>
              <w:bottom w:val="dotted" w:sz="4" w:space="0" w:color="auto"/>
            </w:tcBorders>
            <w:vAlign w:val="center"/>
          </w:tcPr>
          <w:p w14:paraId="1C90F4E8" w14:textId="77777777" w:rsidR="00920169" w:rsidRPr="0090566F" w:rsidRDefault="00920169" w:rsidP="00132272">
            <w:pPr>
              <w:ind w:left="859" w:hanging="859"/>
              <w:rPr>
                <w:b/>
                <w:szCs w:val="20"/>
              </w:rPr>
            </w:pPr>
          </w:p>
        </w:tc>
        <w:tc>
          <w:tcPr>
            <w:tcW w:w="3105" w:type="pct"/>
            <w:tcBorders>
              <w:bottom w:val="dotted" w:sz="4" w:space="0" w:color="auto"/>
            </w:tcBorders>
            <w:vAlign w:val="center"/>
          </w:tcPr>
          <w:p w14:paraId="001035D6" w14:textId="77777777" w:rsidR="00920169" w:rsidRDefault="00920169" w:rsidP="00132272">
            <w:pPr>
              <w:ind w:left="859" w:hanging="859"/>
              <w:rPr>
                <w:szCs w:val="20"/>
              </w:rPr>
            </w:pPr>
            <w:r>
              <w:rPr>
                <w:szCs w:val="20"/>
              </w:rPr>
              <w:t>Padlet Wall: Curriculum Philosophy</w:t>
            </w:r>
          </w:p>
        </w:tc>
        <w:tc>
          <w:tcPr>
            <w:tcW w:w="646" w:type="pct"/>
            <w:tcBorders>
              <w:bottom w:val="dotted" w:sz="4" w:space="0" w:color="auto"/>
            </w:tcBorders>
            <w:vAlign w:val="center"/>
          </w:tcPr>
          <w:p w14:paraId="08EE0626" w14:textId="77777777" w:rsidR="00920169" w:rsidRPr="0090566F" w:rsidRDefault="00937EE6" w:rsidP="00132272">
            <w:pPr>
              <w:ind w:left="859" w:hanging="859"/>
              <w:jc w:val="center"/>
              <w:rPr>
                <w:szCs w:val="20"/>
              </w:rPr>
            </w:pPr>
            <w:r>
              <w:rPr>
                <w:szCs w:val="20"/>
              </w:rPr>
              <w:t>3</w:t>
            </w:r>
          </w:p>
        </w:tc>
        <w:tc>
          <w:tcPr>
            <w:tcW w:w="766" w:type="pct"/>
            <w:tcBorders>
              <w:bottom w:val="dotted" w:sz="4" w:space="0" w:color="auto"/>
            </w:tcBorders>
            <w:vAlign w:val="center"/>
          </w:tcPr>
          <w:p w14:paraId="2E6E8426" w14:textId="77777777" w:rsidR="00920169" w:rsidRPr="00132272" w:rsidRDefault="00920169" w:rsidP="00132272">
            <w:pPr>
              <w:ind w:left="859" w:hanging="859"/>
              <w:jc w:val="center"/>
              <w:rPr>
                <w:strike/>
                <w:szCs w:val="20"/>
              </w:rPr>
            </w:pPr>
          </w:p>
        </w:tc>
      </w:tr>
      <w:tr w:rsidR="00861D9D" w:rsidRPr="0090566F" w14:paraId="2750A283" w14:textId="77777777" w:rsidTr="00697547">
        <w:tc>
          <w:tcPr>
            <w:tcW w:w="3588" w:type="pct"/>
            <w:gridSpan w:val="2"/>
            <w:tcBorders>
              <w:top w:val="dotted" w:sz="4" w:space="0" w:color="auto"/>
              <w:bottom w:val="dotted" w:sz="4" w:space="0" w:color="auto"/>
              <w:right w:val="nil"/>
            </w:tcBorders>
            <w:shd w:val="clear" w:color="auto" w:fill="D8D9DA"/>
            <w:vAlign w:val="center"/>
          </w:tcPr>
          <w:p w14:paraId="3696AAE7"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D273DA7"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575126C" w14:textId="77777777" w:rsidR="00861D9D" w:rsidRPr="00132272" w:rsidRDefault="00861D9D" w:rsidP="00132272">
            <w:pPr>
              <w:ind w:left="859" w:hanging="859"/>
              <w:jc w:val="center"/>
              <w:rPr>
                <w:strike/>
                <w:szCs w:val="20"/>
              </w:rPr>
            </w:pPr>
          </w:p>
        </w:tc>
      </w:tr>
      <w:tr w:rsidR="00861D9D" w:rsidRPr="0090566F" w14:paraId="01CABFB2" w14:textId="77777777" w:rsidTr="00D33585">
        <w:tc>
          <w:tcPr>
            <w:tcW w:w="483" w:type="pct"/>
            <w:tcBorders>
              <w:top w:val="dotted" w:sz="4" w:space="0" w:color="auto"/>
              <w:bottom w:val="nil"/>
            </w:tcBorders>
            <w:vAlign w:val="center"/>
          </w:tcPr>
          <w:p w14:paraId="5B773702"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07862325" w14:textId="77777777" w:rsidR="00861D9D" w:rsidRPr="0090566F" w:rsidRDefault="00861D9D" w:rsidP="00132272">
            <w:pPr>
              <w:ind w:left="859" w:hanging="859"/>
              <w:rPr>
                <w:szCs w:val="20"/>
              </w:rPr>
            </w:pPr>
            <w:r w:rsidRPr="00E9067D">
              <w:rPr>
                <w:szCs w:val="20"/>
              </w:rPr>
              <w:t>Participation</w:t>
            </w:r>
            <w:r w:rsidRPr="0090566F">
              <w:rPr>
                <w:szCs w:val="20"/>
              </w:rPr>
              <w:t xml:space="preserve"> </w:t>
            </w:r>
          </w:p>
        </w:tc>
        <w:tc>
          <w:tcPr>
            <w:tcW w:w="646" w:type="pct"/>
            <w:tcBorders>
              <w:top w:val="dotted" w:sz="4" w:space="0" w:color="auto"/>
            </w:tcBorders>
            <w:vAlign w:val="center"/>
          </w:tcPr>
          <w:p w14:paraId="3FFEE6A2"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30E2A46D" w14:textId="77777777" w:rsidR="00861D9D" w:rsidRPr="00132272" w:rsidRDefault="00861D9D" w:rsidP="00132272">
            <w:pPr>
              <w:ind w:left="859" w:hanging="859"/>
              <w:jc w:val="center"/>
              <w:rPr>
                <w:strike/>
                <w:szCs w:val="20"/>
              </w:rPr>
            </w:pPr>
          </w:p>
        </w:tc>
      </w:tr>
      <w:tr w:rsidR="00FF7DE8" w:rsidRPr="0090566F" w14:paraId="4E310ECE" w14:textId="77777777" w:rsidTr="00D33585">
        <w:tc>
          <w:tcPr>
            <w:tcW w:w="483" w:type="pct"/>
            <w:tcBorders>
              <w:top w:val="dotted" w:sz="4" w:space="0" w:color="auto"/>
              <w:bottom w:val="nil"/>
            </w:tcBorders>
            <w:vAlign w:val="center"/>
          </w:tcPr>
          <w:p w14:paraId="5A28B7D3" w14:textId="77777777" w:rsidR="00FF7DE8" w:rsidRPr="0090566F" w:rsidRDefault="00FF7DE8" w:rsidP="00132272">
            <w:pPr>
              <w:ind w:left="859" w:hanging="859"/>
              <w:rPr>
                <w:b/>
                <w:szCs w:val="20"/>
              </w:rPr>
            </w:pPr>
          </w:p>
        </w:tc>
        <w:tc>
          <w:tcPr>
            <w:tcW w:w="3105" w:type="pct"/>
            <w:tcBorders>
              <w:top w:val="dotted" w:sz="4" w:space="0" w:color="auto"/>
            </w:tcBorders>
            <w:vAlign w:val="center"/>
          </w:tcPr>
          <w:p w14:paraId="67210147" w14:textId="77777777" w:rsidR="00FF7DE8" w:rsidRPr="00E9067D" w:rsidRDefault="00FF7DE8" w:rsidP="00132272">
            <w:pPr>
              <w:ind w:left="859" w:hanging="859"/>
              <w:rPr>
                <w:szCs w:val="20"/>
              </w:rPr>
            </w:pPr>
            <w:r>
              <w:rPr>
                <w:szCs w:val="20"/>
              </w:rPr>
              <w:t>Discussion: The Teacher’s Role</w:t>
            </w:r>
          </w:p>
        </w:tc>
        <w:tc>
          <w:tcPr>
            <w:tcW w:w="646" w:type="pct"/>
            <w:tcBorders>
              <w:top w:val="dotted" w:sz="4" w:space="0" w:color="auto"/>
            </w:tcBorders>
            <w:vAlign w:val="center"/>
          </w:tcPr>
          <w:p w14:paraId="783AF9A6" w14:textId="77777777" w:rsidR="00FF7DE8" w:rsidRPr="0090566F" w:rsidRDefault="00937EE6" w:rsidP="00132272">
            <w:pPr>
              <w:ind w:left="859" w:hanging="859"/>
              <w:jc w:val="center"/>
              <w:rPr>
                <w:szCs w:val="20"/>
              </w:rPr>
            </w:pPr>
            <w:r>
              <w:rPr>
                <w:szCs w:val="20"/>
              </w:rPr>
              <w:t>2</w:t>
            </w:r>
          </w:p>
        </w:tc>
        <w:tc>
          <w:tcPr>
            <w:tcW w:w="766" w:type="pct"/>
            <w:tcBorders>
              <w:top w:val="dotted" w:sz="4" w:space="0" w:color="auto"/>
            </w:tcBorders>
            <w:vAlign w:val="center"/>
          </w:tcPr>
          <w:p w14:paraId="098854FC" w14:textId="77777777" w:rsidR="00FF7DE8" w:rsidRPr="00132272" w:rsidRDefault="00FF7DE8" w:rsidP="00132272">
            <w:pPr>
              <w:ind w:left="859" w:hanging="859"/>
              <w:jc w:val="center"/>
              <w:rPr>
                <w:strike/>
                <w:szCs w:val="20"/>
              </w:rPr>
            </w:pPr>
          </w:p>
        </w:tc>
      </w:tr>
      <w:tr w:rsidR="00AC14C7" w:rsidRPr="0090566F" w14:paraId="0695C0DD" w14:textId="77777777" w:rsidTr="00D33585">
        <w:tc>
          <w:tcPr>
            <w:tcW w:w="483" w:type="pct"/>
            <w:tcBorders>
              <w:top w:val="nil"/>
              <w:bottom w:val="nil"/>
            </w:tcBorders>
            <w:vAlign w:val="center"/>
          </w:tcPr>
          <w:p w14:paraId="4B11C4B6" w14:textId="77777777" w:rsidR="00AC14C7" w:rsidRPr="0090566F" w:rsidRDefault="00AC14C7" w:rsidP="00AC14C7">
            <w:pPr>
              <w:ind w:left="859" w:hanging="859"/>
              <w:rPr>
                <w:b/>
                <w:szCs w:val="20"/>
              </w:rPr>
            </w:pPr>
          </w:p>
        </w:tc>
        <w:tc>
          <w:tcPr>
            <w:tcW w:w="3105" w:type="pct"/>
            <w:vAlign w:val="center"/>
          </w:tcPr>
          <w:p w14:paraId="03B445B9" w14:textId="77777777" w:rsidR="00AC14C7" w:rsidRPr="0090566F" w:rsidRDefault="000A5AE0" w:rsidP="00AC14C7">
            <w:pPr>
              <w:ind w:left="859" w:hanging="859"/>
              <w:rPr>
                <w:szCs w:val="20"/>
              </w:rPr>
            </w:pPr>
            <w:r>
              <w:rPr>
                <w:szCs w:val="20"/>
              </w:rPr>
              <w:t>Discussion: Outside Forces</w:t>
            </w:r>
          </w:p>
        </w:tc>
        <w:tc>
          <w:tcPr>
            <w:tcW w:w="646" w:type="pct"/>
            <w:vAlign w:val="center"/>
          </w:tcPr>
          <w:p w14:paraId="35E38840" w14:textId="77777777" w:rsidR="00AC14C7" w:rsidRPr="0090566F" w:rsidRDefault="00937EE6" w:rsidP="00AC14C7">
            <w:pPr>
              <w:ind w:left="859" w:hanging="859"/>
              <w:jc w:val="center"/>
              <w:rPr>
                <w:szCs w:val="20"/>
              </w:rPr>
            </w:pPr>
            <w:r>
              <w:rPr>
                <w:szCs w:val="20"/>
              </w:rPr>
              <w:t>2</w:t>
            </w:r>
          </w:p>
        </w:tc>
        <w:tc>
          <w:tcPr>
            <w:tcW w:w="766" w:type="pct"/>
            <w:vAlign w:val="center"/>
          </w:tcPr>
          <w:p w14:paraId="74EEC202" w14:textId="77777777" w:rsidR="00AC14C7" w:rsidRPr="00132272" w:rsidRDefault="00AC14C7" w:rsidP="00AC14C7">
            <w:pPr>
              <w:ind w:left="859" w:hanging="859"/>
              <w:jc w:val="center"/>
              <w:rPr>
                <w:strike/>
                <w:szCs w:val="20"/>
              </w:rPr>
            </w:pPr>
          </w:p>
        </w:tc>
      </w:tr>
      <w:tr w:rsidR="00AC14C7" w:rsidRPr="0090566F" w14:paraId="3CC66AA8" w14:textId="77777777" w:rsidTr="00D33585">
        <w:tc>
          <w:tcPr>
            <w:tcW w:w="483" w:type="pct"/>
            <w:tcBorders>
              <w:top w:val="nil"/>
              <w:bottom w:val="nil"/>
            </w:tcBorders>
            <w:vAlign w:val="center"/>
          </w:tcPr>
          <w:p w14:paraId="3A1494C2"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429BB257" w14:textId="77777777" w:rsidR="00AC14C7" w:rsidRPr="0090566F" w:rsidRDefault="00FF7DE8" w:rsidP="00D33585">
            <w:pPr>
              <w:ind w:left="859" w:hanging="859"/>
              <w:rPr>
                <w:szCs w:val="20"/>
              </w:rPr>
            </w:pPr>
            <w:r>
              <w:rPr>
                <w:szCs w:val="20"/>
              </w:rPr>
              <w:t>Discussion: The Hidden Curriculum</w:t>
            </w:r>
          </w:p>
        </w:tc>
        <w:tc>
          <w:tcPr>
            <w:tcW w:w="646" w:type="pct"/>
            <w:tcBorders>
              <w:bottom w:val="dotted" w:sz="4" w:space="0" w:color="auto"/>
            </w:tcBorders>
            <w:vAlign w:val="center"/>
          </w:tcPr>
          <w:p w14:paraId="6A15819B" w14:textId="77777777" w:rsidR="00AC14C7" w:rsidRPr="0090566F" w:rsidRDefault="00937EE6" w:rsidP="00AC14C7">
            <w:pPr>
              <w:ind w:left="859" w:hanging="859"/>
              <w:jc w:val="center"/>
              <w:rPr>
                <w:szCs w:val="20"/>
              </w:rPr>
            </w:pPr>
            <w:r>
              <w:rPr>
                <w:szCs w:val="20"/>
              </w:rPr>
              <w:t>2</w:t>
            </w:r>
          </w:p>
        </w:tc>
        <w:tc>
          <w:tcPr>
            <w:tcW w:w="766" w:type="pct"/>
            <w:tcBorders>
              <w:bottom w:val="dotted" w:sz="4" w:space="0" w:color="auto"/>
            </w:tcBorders>
            <w:vAlign w:val="center"/>
          </w:tcPr>
          <w:p w14:paraId="5619F485" w14:textId="77777777" w:rsidR="00AC14C7" w:rsidRPr="00132272" w:rsidRDefault="00AC14C7" w:rsidP="00AC14C7">
            <w:pPr>
              <w:ind w:left="859" w:hanging="859"/>
              <w:jc w:val="center"/>
              <w:rPr>
                <w:strike/>
                <w:szCs w:val="20"/>
              </w:rPr>
            </w:pPr>
          </w:p>
        </w:tc>
      </w:tr>
      <w:tr w:rsidR="00D33585" w:rsidRPr="0090566F" w14:paraId="5BAE3BE8" w14:textId="77777777" w:rsidTr="00D33585">
        <w:tc>
          <w:tcPr>
            <w:tcW w:w="483" w:type="pct"/>
            <w:tcBorders>
              <w:top w:val="nil"/>
              <w:bottom w:val="dotted" w:sz="4" w:space="0" w:color="auto"/>
            </w:tcBorders>
            <w:vAlign w:val="center"/>
          </w:tcPr>
          <w:p w14:paraId="22F68ECB"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7D0BA77" w14:textId="77777777" w:rsidR="00D33585" w:rsidRDefault="00D33585" w:rsidP="00D33585">
            <w:pPr>
              <w:ind w:left="859" w:hanging="859"/>
              <w:rPr>
                <w:szCs w:val="20"/>
              </w:rPr>
            </w:pPr>
            <w:r>
              <w:rPr>
                <w:szCs w:val="20"/>
              </w:rPr>
              <w:t>Interview Summary and Reflection</w:t>
            </w:r>
          </w:p>
        </w:tc>
        <w:tc>
          <w:tcPr>
            <w:tcW w:w="646" w:type="pct"/>
            <w:tcBorders>
              <w:bottom w:val="dotted" w:sz="4" w:space="0" w:color="auto"/>
            </w:tcBorders>
            <w:vAlign w:val="center"/>
          </w:tcPr>
          <w:p w14:paraId="4D8E5453"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6845DFF9" w14:textId="77777777" w:rsidR="00D33585" w:rsidRPr="00132272" w:rsidRDefault="00D33585" w:rsidP="00D33585">
            <w:pPr>
              <w:ind w:left="859" w:hanging="859"/>
              <w:jc w:val="center"/>
              <w:rPr>
                <w:strike/>
                <w:szCs w:val="20"/>
              </w:rPr>
            </w:pPr>
          </w:p>
        </w:tc>
      </w:tr>
      <w:tr w:rsidR="00D33585" w:rsidRPr="0090566F" w14:paraId="09C4EAB4" w14:textId="77777777" w:rsidTr="00697547">
        <w:tc>
          <w:tcPr>
            <w:tcW w:w="3588" w:type="pct"/>
            <w:gridSpan w:val="2"/>
            <w:tcBorders>
              <w:top w:val="dotted" w:sz="4" w:space="0" w:color="auto"/>
              <w:bottom w:val="dotted" w:sz="4" w:space="0" w:color="auto"/>
              <w:right w:val="nil"/>
            </w:tcBorders>
            <w:shd w:val="clear" w:color="auto" w:fill="D8D9DA"/>
            <w:vAlign w:val="center"/>
          </w:tcPr>
          <w:p w14:paraId="463D1510" w14:textId="77777777" w:rsidR="00D33585" w:rsidRPr="0090566F" w:rsidRDefault="00D33585" w:rsidP="00D33585">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305DE23A"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CBC95A0" w14:textId="77777777" w:rsidR="00D33585" w:rsidRPr="00132272" w:rsidRDefault="00D33585" w:rsidP="00D33585">
            <w:pPr>
              <w:ind w:left="859" w:hanging="859"/>
              <w:jc w:val="center"/>
              <w:rPr>
                <w:strike/>
                <w:szCs w:val="20"/>
              </w:rPr>
            </w:pPr>
          </w:p>
        </w:tc>
      </w:tr>
      <w:tr w:rsidR="00D33585" w:rsidRPr="0090566F" w14:paraId="04C3335D" w14:textId="77777777" w:rsidTr="00D33585">
        <w:tc>
          <w:tcPr>
            <w:tcW w:w="483" w:type="pct"/>
            <w:tcBorders>
              <w:top w:val="dotted" w:sz="4" w:space="0" w:color="auto"/>
              <w:bottom w:val="nil"/>
            </w:tcBorders>
            <w:vAlign w:val="center"/>
          </w:tcPr>
          <w:p w14:paraId="626CAB1E"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7DED92C8"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1E2510A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EFC6BE0" w14:textId="77777777" w:rsidR="00D33585" w:rsidRPr="00132272" w:rsidRDefault="00D33585" w:rsidP="00D33585">
            <w:pPr>
              <w:ind w:left="859" w:hanging="859"/>
              <w:jc w:val="center"/>
              <w:rPr>
                <w:strike/>
                <w:szCs w:val="20"/>
              </w:rPr>
            </w:pPr>
          </w:p>
        </w:tc>
      </w:tr>
      <w:tr w:rsidR="00D33585" w:rsidRPr="0090566F" w14:paraId="57345775" w14:textId="77777777" w:rsidTr="00D33585">
        <w:tc>
          <w:tcPr>
            <w:tcW w:w="483" w:type="pct"/>
            <w:tcBorders>
              <w:top w:val="nil"/>
              <w:bottom w:val="nil"/>
            </w:tcBorders>
            <w:vAlign w:val="center"/>
          </w:tcPr>
          <w:p w14:paraId="4F963919" w14:textId="77777777" w:rsidR="00D33585" w:rsidRPr="0090566F" w:rsidRDefault="00D33585" w:rsidP="00D33585">
            <w:pPr>
              <w:ind w:left="859" w:hanging="859"/>
              <w:rPr>
                <w:b/>
                <w:szCs w:val="20"/>
              </w:rPr>
            </w:pPr>
          </w:p>
        </w:tc>
        <w:tc>
          <w:tcPr>
            <w:tcW w:w="3105" w:type="pct"/>
            <w:vAlign w:val="center"/>
          </w:tcPr>
          <w:p w14:paraId="51194468" w14:textId="77777777" w:rsidR="00D33585" w:rsidRPr="0090566F" w:rsidRDefault="00D33585" w:rsidP="00D33585">
            <w:pPr>
              <w:ind w:left="859" w:hanging="859"/>
              <w:rPr>
                <w:szCs w:val="20"/>
              </w:rPr>
            </w:pPr>
            <w:r>
              <w:rPr>
                <w:szCs w:val="20"/>
              </w:rPr>
              <w:t>Discussion: The Aims of Education</w:t>
            </w:r>
          </w:p>
        </w:tc>
        <w:tc>
          <w:tcPr>
            <w:tcW w:w="646" w:type="pct"/>
            <w:vAlign w:val="center"/>
          </w:tcPr>
          <w:p w14:paraId="516218D4" w14:textId="77777777" w:rsidR="00D33585" w:rsidRPr="0090566F" w:rsidRDefault="00937EE6" w:rsidP="00D33585">
            <w:pPr>
              <w:ind w:left="859" w:hanging="859"/>
              <w:jc w:val="center"/>
              <w:rPr>
                <w:szCs w:val="20"/>
              </w:rPr>
            </w:pPr>
            <w:r>
              <w:rPr>
                <w:szCs w:val="20"/>
              </w:rPr>
              <w:t>2</w:t>
            </w:r>
          </w:p>
        </w:tc>
        <w:tc>
          <w:tcPr>
            <w:tcW w:w="766" w:type="pct"/>
            <w:vAlign w:val="center"/>
          </w:tcPr>
          <w:p w14:paraId="3B5F6F0F" w14:textId="77777777" w:rsidR="00D33585" w:rsidRPr="00132272" w:rsidRDefault="00D33585" w:rsidP="00D33585">
            <w:pPr>
              <w:ind w:left="859" w:hanging="859"/>
              <w:jc w:val="center"/>
              <w:rPr>
                <w:strike/>
                <w:szCs w:val="20"/>
              </w:rPr>
            </w:pPr>
          </w:p>
        </w:tc>
      </w:tr>
      <w:tr w:rsidR="00D33585" w:rsidRPr="0090566F" w14:paraId="5DAFA543" w14:textId="77777777" w:rsidTr="00D33585">
        <w:tc>
          <w:tcPr>
            <w:tcW w:w="483" w:type="pct"/>
            <w:tcBorders>
              <w:top w:val="nil"/>
              <w:bottom w:val="nil"/>
            </w:tcBorders>
            <w:vAlign w:val="center"/>
          </w:tcPr>
          <w:p w14:paraId="0E0C0883"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EAF375E" w14:textId="5B428F40" w:rsidR="00D33585" w:rsidRPr="0090566F" w:rsidRDefault="00D33585" w:rsidP="00D33585">
            <w:pPr>
              <w:ind w:left="859" w:hanging="859"/>
              <w:rPr>
                <w:szCs w:val="20"/>
              </w:rPr>
            </w:pPr>
            <w:r>
              <w:rPr>
                <w:szCs w:val="20"/>
              </w:rPr>
              <w:t xml:space="preserve">Discussion: </w:t>
            </w:r>
            <w:proofErr w:type="spellStart"/>
            <w:r>
              <w:rPr>
                <w:szCs w:val="20"/>
              </w:rPr>
              <w:t>Detracking</w:t>
            </w:r>
            <w:proofErr w:type="spellEnd"/>
            <w:r>
              <w:rPr>
                <w:szCs w:val="20"/>
              </w:rPr>
              <w:t xml:space="preserve"> for Students</w:t>
            </w:r>
          </w:p>
        </w:tc>
        <w:tc>
          <w:tcPr>
            <w:tcW w:w="646" w:type="pct"/>
            <w:tcBorders>
              <w:bottom w:val="dotted" w:sz="4" w:space="0" w:color="auto"/>
            </w:tcBorders>
            <w:vAlign w:val="center"/>
          </w:tcPr>
          <w:p w14:paraId="22EC10AE"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5489CAE" w14:textId="77777777" w:rsidR="00D33585" w:rsidRPr="00132272" w:rsidRDefault="00D33585" w:rsidP="00D33585">
            <w:pPr>
              <w:ind w:left="859" w:hanging="859"/>
              <w:jc w:val="center"/>
              <w:rPr>
                <w:strike/>
                <w:szCs w:val="20"/>
              </w:rPr>
            </w:pPr>
          </w:p>
        </w:tc>
      </w:tr>
      <w:tr w:rsidR="00D33585" w:rsidRPr="0090566F" w14:paraId="7A44CBC9" w14:textId="77777777" w:rsidTr="00D33585">
        <w:tc>
          <w:tcPr>
            <w:tcW w:w="483" w:type="pct"/>
            <w:tcBorders>
              <w:top w:val="nil"/>
              <w:bottom w:val="dotted" w:sz="4" w:space="0" w:color="auto"/>
            </w:tcBorders>
            <w:vAlign w:val="center"/>
          </w:tcPr>
          <w:p w14:paraId="3663E451"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13ABD43" w14:textId="77777777" w:rsidR="00D33585" w:rsidRPr="0090566F" w:rsidRDefault="00D33585" w:rsidP="00D33585">
            <w:pPr>
              <w:ind w:left="859" w:hanging="859"/>
              <w:rPr>
                <w:szCs w:val="20"/>
              </w:rPr>
            </w:pPr>
            <w:r>
              <w:rPr>
                <w:szCs w:val="20"/>
              </w:rPr>
              <w:t>Presentation: Models of Curriculum Development</w:t>
            </w:r>
          </w:p>
        </w:tc>
        <w:tc>
          <w:tcPr>
            <w:tcW w:w="646" w:type="pct"/>
            <w:tcBorders>
              <w:bottom w:val="dotted" w:sz="4" w:space="0" w:color="auto"/>
            </w:tcBorders>
            <w:vAlign w:val="center"/>
          </w:tcPr>
          <w:p w14:paraId="357B71E8"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5BCD9E75" w14:textId="77777777" w:rsidR="00D33585" w:rsidRPr="00132272" w:rsidRDefault="00D33585" w:rsidP="00D33585">
            <w:pPr>
              <w:ind w:left="859" w:hanging="859"/>
              <w:jc w:val="center"/>
              <w:rPr>
                <w:strike/>
                <w:szCs w:val="20"/>
              </w:rPr>
            </w:pPr>
          </w:p>
        </w:tc>
      </w:tr>
      <w:tr w:rsidR="00D33585" w:rsidRPr="0090566F" w14:paraId="46FDF984" w14:textId="77777777" w:rsidTr="00697547">
        <w:tc>
          <w:tcPr>
            <w:tcW w:w="3588" w:type="pct"/>
            <w:gridSpan w:val="2"/>
            <w:tcBorders>
              <w:top w:val="dotted" w:sz="4" w:space="0" w:color="auto"/>
              <w:bottom w:val="dotted" w:sz="4" w:space="0" w:color="auto"/>
              <w:right w:val="nil"/>
            </w:tcBorders>
            <w:shd w:val="clear" w:color="auto" w:fill="D8D9DA"/>
            <w:vAlign w:val="center"/>
          </w:tcPr>
          <w:p w14:paraId="3C4AE3B1" w14:textId="77777777" w:rsidR="00D33585" w:rsidRPr="0090566F" w:rsidRDefault="00D33585" w:rsidP="00D33585">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00DD8F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E484EA5" w14:textId="77777777" w:rsidR="00D33585" w:rsidRPr="00132272" w:rsidRDefault="00D33585" w:rsidP="00D33585">
            <w:pPr>
              <w:ind w:left="859" w:hanging="859"/>
              <w:jc w:val="center"/>
              <w:rPr>
                <w:strike/>
                <w:szCs w:val="20"/>
              </w:rPr>
            </w:pPr>
          </w:p>
        </w:tc>
      </w:tr>
      <w:tr w:rsidR="00D33585" w:rsidRPr="0090566F" w14:paraId="1FEF2584" w14:textId="77777777" w:rsidTr="00D33585">
        <w:tc>
          <w:tcPr>
            <w:tcW w:w="483" w:type="pct"/>
            <w:tcBorders>
              <w:top w:val="dotted" w:sz="4" w:space="0" w:color="auto"/>
              <w:bottom w:val="nil"/>
            </w:tcBorders>
            <w:vAlign w:val="center"/>
          </w:tcPr>
          <w:p w14:paraId="185A142C"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52C49FF2"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5C38D71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A04E79" w14:textId="77777777" w:rsidR="00D33585" w:rsidRPr="00132272" w:rsidRDefault="00D33585" w:rsidP="00D33585">
            <w:pPr>
              <w:ind w:left="859" w:hanging="859"/>
              <w:jc w:val="center"/>
              <w:rPr>
                <w:strike/>
                <w:szCs w:val="20"/>
              </w:rPr>
            </w:pPr>
          </w:p>
        </w:tc>
      </w:tr>
      <w:tr w:rsidR="00D33585" w:rsidRPr="0090566F" w14:paraId="6E900928" w14:textId="77777777" w:rsidTr="00D33585">
        <w:tc>
          <w:tcPr>
            <w:tcW w:w="483" w:type="pct"/>
            <w:tcBorders>
              <w:top w:val="nil"/>
              <w:bottom w:val="nil"/>
            </w:tcBorders>
            <w:vAlign w:val="center"/>
          </w:tcPr>
          <w:p w14:paraId="347EFD37" w14:textId="77777777" w:rsidR="00D33585" w:rsidRPr="0090566F" w:rsidRDefault="00D33585" w:rsidP="00D33585">
            <w:pPr>
              <w:ind w:left="859" w:hanging="859"/>
              <w:rPr>
                <w:b/>
                <w:szCs w:val="20"/>
              </w:rPr>
            </w:pPr>
          </w:p>
        </w:tc>
        <w:tc>
          <w:tcPr>
            <w:tcW w:w="3105" w:type="pct"/>
            <w:vAlign w:val="center"/>
          </w:tcPr>
          <w:p w14:paraId="06C4ECAB" w14:textId="77777777" w:rsidR="00D33585" w:rsidRPr="0090566F" w:rsidRDefault="00D33585" w:rsidP="00D33585">
            <w:pPr>
              <w:tabs>
                <w:tab w:val="left" w:pos="0"/>
                <w:tab w:val="left" w:pos="3720"/>
              </w:tabs>
              <w:ind w:left="859" w:hanging="859"/>
              <w:outlineLvl w:val="0"/>
              <w:rPr>
                <w:szCs w:val="20"/>
              </w:rPr>
            </w:pPr>
            <w:r>
              <w:rPr>
                <w:szCs w:val="20"/>
              </w:rPr>
              <w:t>Discussion: Curriculum Needs Assessment</w:t>
            </w:r>
          </w:p>
        </w:tc>
        <w:tc>
          <w:tcPr>
            <w:tcW w:w="646" w:type="pct"/>
            <w:vAlign w:val="center"/>
          </w:tcPr>
          <w:p w14:paraId="4BB80CC0" w14:textId="77777777" w:rsidR="00D33585" w:rsidRPr="0090566F" w:rsidRDefault="00937EE6" w:rsidP="00D33585">
            <w:pPr>
              <w:ind w:left="859" w:hanging="859"/>
              <w:jc w:val="center"/>
              <w:rPr>
                <w:szCs w:val="20"/>
              </w:rPr>
            </w:pPr>
            <w:r>
              <w:rPr>
                <w:szCs w:val="20"/>
              </w:rPr>
              <w:t>2</w:t>
            </w:r>
          </w:p>
        </w:tc>
        <w:tc>
          <w:tcPr>
            <w:tcW w:w="766" w:type="pct"/>
            <w:vAlign w:val="center"/>
          </w:tcPr>
          <w:p w14:paraId="6ECDF72A" w14:textId="77777777" w:rsidR="00D33585" w:rsidRPr="00132272" w:rsidRDefault="00D33585" w:rsidP="00D33585">
            <w:pPr>
              <w:ind w:left="859" w:hanging="859"/>
              <w:jc w:val="center"/>
              <w:rPr>
                <w:strike/>
                <w:szCs w:val="20"/>
              </w:rPr>
            </w:pPr>
          </w:p>
        </w:tc>
      </w:tr>
      <w:tr w:rsidR="00D33585" w:rsidRPr="0090566F" w14:paraId="0FF32874" w14:textId="77777777" w:rsidTr="00D33585">
        <w:tc>
          <w:tcPr>
            <w:tcW w:w="483" w:type="pct"/>
            <w:tcBorders>
              <w:top w:val="nil"/>
              <w:bottom w:val="nil"/>
            </w:tcBorders>
            <w:vAlign w:val="center"/>
          </w:tcPr>
          <w:p w14:paraId="26BC29F6"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BA28189" w14:textId="77777777" w:rsidR="00D33585" w:rsidRPr="0090566F" w:rsidRDefault="00D33585" w:rsidP="00D33585">
            <w:pPr>
              <w:ind w:left="859" w:hanging="859"/>
              <w:rPr>
                <w:szCs w:val="20"/>
              </w:rPr>
            </w:pPr>
            <w:r>
              <w:rPr>
                <w:szCs w:val="20"/>
              </w:rPr>
              <w:t>Discussion: Changing Education Paradigms</w:t>
            </w:r>
          </w:p>
        </w:tc>
        <w:tc>
          <w:tcPr>
            <w:tcW w:w="646" w:type="pct"/>
            <w:tcBorders>
              <w:bottom w:val="dotted" w:sz="4" w:space="0" w:color="auto"/>
            </w:tcBorders>
            <w:vAlign w:val="center"/>
          </w:tcPr>
          <w:p w14:paraId="44501CF7"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0741269" w14:textId="77777777" w:rsidR="00D33585" w:rsidRPr="00132272" w:rsidRDefault="00D33585" w:rsidP="00D33585">
            <w:pPr>
              <w:ind w:left="859" w:hanging="859"/>
              <w:jc w:val="center"/>
              <w:rPr>
                <w:strike/>
                <w:szCs w:val="20"/>
              </w:rPr>
            </w:pPr>
          </w:p>
        </w:tc>
      </w:tr>
      <w:tr w:rsidR="00D33585" w:rsidRPr="0090566F" w14:paraId="37E5FD83" w14:textId="77777777" w:rsidTr="00D33585">
        <w:tc>
          <w:tcPr>
            <w:tcW w:w="483" w:type="pct"/>
            <w:tcBorders>
              <w:top w:val="nil"/>
              <w:bottom w:val="nil"/>
            </w:tcBorders>
            <w:vAlign w:val="center"/>
          </w:tcPr>
          <w:p w14:paraId="7E63A99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06E7361" w14:textId="77777777" w:rsidR="00D33585" w:rsidRDefault="00D33585" w:rsidP="00D33585">
            <w:pPr>
              <w:ind w:left="859" w:hanging="859"/>
              <w:rPr>
                <w:szCs w:val="20"/>
              </w:rPr>
            </w:pPr>
            <w:r>
              <w:rPr>
                <w:szCs w:val="20"/>
              </w:rPr>
              <w:t>Presentation: ESSA</w:t>
            </w:r>
          </w:p>
        </w:tc>
        <w:tc>
          <w:tcPr>
            <w:tcW w:w="646" w:type="pct"/>
            <w:tcBorders>
              <w:bottom w:val="dotted" w:sz="4" w:space="0" w:color="auto"/>
            </w:tcBorders>
            <w:vAlign w:val="center"/>
          </w:tcPr>
          <w:p w14:paraId="384D229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02349FE0" w14:textId="77777777" w:rsidR="00D33585" w:rsidRPr="00132272" w:rsidRDefault="00D33585" w:rsidP="00D33585">
            <w:pPr>
              <w:ind w:left="859" w:hanging="859"/>
              <w:jc w:val="center"/>
              <w:rPr>
                <w:strike/>
                <w:szCs w:val="20"/>
              </w:rPr>
            </w:pPr>
          </w:p>
        </w:tc>
      </w:tr>
      <w:tr w:rsidR="00D33585" w:rsidRPr="0090566F" w14:paraId="28A56EFD" w14:textId="77777777" w:rsidTr="00D33585">
        <w:tc>
          <w:tcPr>
            <w:tcW w:w="483" w:type="pct"/>
            <w:tcBorders>
              <w:top w:val="nil"/>
              <w:bottom w:val="nil"/>
            </w:tcBorders>
            <w:vAlign w:val="center"/>
          </w:tcPr>
          <w:p w14:paraId="0D3B59B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8EDAB21" w14:textId="77777777" w:rsidR="00D33585" w:rsidRPr="0090566F" w:rsidRDefault="00D33585" w:rsidP="00D33585">
            <w:pPr>
              <w:ind w:left="859" w:hanging="859"/>
              <w:rPr>
                <w:szCs w:val="20"/>
              </w:rPr>
            </w:pPr>
            <w:r>
              <w:rPr>
                <w:szCs w:val="20"/>
              </w:rPr>
              <w:t>Wiki: Education Reform</w:t>
            </w:r>
          </w:p>
        </w:tc>
        <w:tc>
          <w:tcPr>
            <w:tcW w:w="646" w:type="pct"/>
            <w:tcBorders>
              <w:bottom w:val="dotted" w:sz="4" w:space="0" w:color="auto"/>
            </w:tcBorders>
            <w:vAlign w:val="center"/>
          </w:tcPr>
          <w:p w14:paraId="10CAEF2D" w14:textId="77777777" w:rsidR="00D33585" w:rsidRPr="0090566F" w:rsidRDefault="00937EE6" w:rsidP="00D33585">
            <w:pPr>
              <w:ind w:left="859" w:hanging="859"/>
              <w:jc w:val="center"/>
              <w:rPr>
                <w:szCs w:val="20"/>
              </w:rPr>
            </w:pPr>
            <w:r>
              <w:rPr>
                <w:szCs w:val="20"/>
              </w:rPr>
              <w:t>3</w:t>
            </w:r>
          </w:p>
        </w:tc>
        <w:tc>
          <w:tcPr>
            <w:tcW w:w="766" w:type="pct"/>
            <w:tcBorders>
              <w:bottom w:val="dotted" w:sz="4" w:space="0" w:color="auto"/>
            </w:tcBorders>
            <w:vAlign w:val="center"/>
          </w:tcPr>
          <w:p w14:paraId="54465130" w14:textId="77777777" w:rsidR="00D33585" w:rsidRPr="00132272" w:rsidRDefault="00D33585" w:rsidP="00D33585">
            <w:pPr>
              <w:ind w:left="859" w:hanging="859"/>
              <w:jc w:val="center"/>
              <w:rPr>
                <w:strike/>
                <w:szCs w:val="20"/>
              </w:rPr>
            </w:pPr>
          </w:p>
        </w:tc>
      </w:tr>
      <w:tr w:rsidR="00D33585" w:rsidRPr="0090566F" w14:paraId="014A9FC8" w14:textId="77777777" w:rsidTr="00697547">
        <w:tc>
          <w:tcPr>
            <w:tcW w:w="3588" w:type="pct"/>
            <w:gridSpan w:val="2"/>
            <w:tcBorders>
              <w:top w:val="dotted" w:sz="4" w:space="0" w:color="auto"/>
              <w:bottom w:val="dotted" w:sz="4" w:space="0" w:color="auto"/>
              <w:right w:val="nil"/>
            </w:tcBorders>
            <w:shd w:val="clear" w:color="auto" w:fill="D8D9DA"/>
            <w:vAlign w:val="center"/>
          </w:tcPr>
          <w:p w14:paraId="6D9F9D80" w14:textId="77777777" w:rsidR="00D33585" w:rsidRPr="0090566F" w:rsidRDefault="00D33585" w:rsidP="00D33585">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1F6A1D2E"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EE33EB" w14:textId="77777777" w:rsidR="00D33585" w:rsidRPr="00132272" w:rsidRDefault="00D33585" w:rsidP="00D33585">
            <w:pPr>
              <w:ind w:left="859" w:hanging="859"/>
              <w:jc w:val="center"/>
              <w:rPr>
                <w:strike/>
                <w:szCs w:val="20"/>
              </w:rPr>
            </w:pPr>
          </w:p>
        </w:tc>
      </w:tr>
      <w:tr w:rsidR="00D33585" w:rsidRPr="0090566F" w14:paraId="31776ACE" w14:textId="77777777" w:rsidTr="00D33585">
        <w:tc>
          <w:tcPr>
            <w:tcW w:w="483" w:type="pct"/>
            <w:tcBorders>
              <w:top w:val="dotted" w:sz="4" w:space="0" w:color="auto"/>
              <w:bottom w:val="nil"/>
            </w:tcBorders>
            <w:vAlign w:val="center"/>
          </w:tcPr>
          <w:p w14:paraId="26E0743B"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BD7B43C"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6D2A14A2"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2668134" w14:textId="77777777" w:rsidR="00D33585" w:rsidRPr="00132272" w:rsidRDefault="00D33585" w:rsidP="00D33585">
            <w:pPr>
              <w:ind w:left="859" w:hanging="859"/>
              <w:jc w:val="center"/>
              <w:rPr>
                <w:strike/>
                <w:szCs w:val="20"/>
              </w:rPr>
            </w:pPr>
          </w:p>
        </w:tc>
      </w:tr>
      <w:tr w:rsidR="00D33585" w:rsidRPr="00C03857" w14:paraId="7EA69800" w14:textId="77777777" w:rsidTr="00D33585">
        <w:tc>
          <w:tcPr>
            <w:tcW w:w="483" w:type="pct"/>
            <w:tcBorders>
              <w:top w:val="nil"/>
              <w:bottom w:val="nil"/>
            </w:tcBorders>
            <w:vAlign w:val="center"/>
          </w:tcPr>
          <w:p w14:paraId="4D491C2E" w14:textId="77777777" w:rsidR="00D33585" w:rsidRPr="00C03857" w:rsidRDefault="00D33585" w:rsidP="00D33585">
            <w:pPr>
              <w:ind w:left="859" w:hanging="859"/>
              <w:rPr>
                <w:b/>
                <w:szCs w:val="20"/>
              </w:rPr>
            </w:pPr>
          </w:p>
        </w:tc>
        <w:tc>
          <w:tcPr>
            <w:tcW w:w="3105" w:type="pct"/>
            <w:vAlign w:val="center"/>
          </w:tcPr>
          <w:p w14:paraId="08CAFC29" w14:textId="77777777" w:rsidR="00D33585" w:rsidRPr="007235A8" w:rsidRDefault="00D33585" w:rsidP="00D33585">
            <w:pPr>
              <w:ind w:left="859" w:hanging="859"/>
              <w:rPr>
                <w:szCs w:val="20"/>
              </w:rPr>
            </w:pPr>
            <w:r>
              <w:rPr>
                <w:szCs w:val="20"/>
              </w:rPr>
              <w:t xml:space="preserve">Discussion: Instructional Goals and Objectives </w:t>
            </w:r>
          </w:p>
        </w:tc>
        <w:tc>
          <w:tcPr>
            <w:tcW w:w="646" w:type="pct"/>
            <w:vAlign w:val="center"/>
          </w:tcPr>
          <w:p w14:paraId="6E387680" w14:textId="77777777" w:rsidR="00D33585" w:rsidRPr="007235A8" w:rsidRDefault="00937EE6" w:rsidP="00D33585">
            <w:pPr>
              <w:ind w:left="859" w:hanging="859"/>
              <w:jc w:val="center"/>
              <w:rPr>
                <w:szCs w:val="20"/>
              </w:rPr>
            </w:pPr>
            <w:r>
              <w:rPr>
                <w:szCs w:val="20"/>
              </w:rPr>
              <w:t>2</w:t>
            </w:r>
          </w:p>
        </w:tc>
        <w:tc>
          <w:tcPr>
            <w:tcW w:w="766" w:type="pct"/>
            <w:vAlign w:val="center"/>
          </w:tcPr>
          <w:p w14:paraId="072702E4" w14:textId="77777777" w:rsidR="00D33585" w:rsidRPr="00132272" w:rsidRDefault="00D33585" w:rsidP="00D33585">
            <w:pPr>
              <w:ind w:left="859" w:hanging="859"/>
              <w:jc w:val="center"/>
              <w:rPr>
                <w:strike/>
                <w:szCs w:val="20"/>
              </w:rPr>
            </w:pPr>
          </w:p>
        </w:tc>
      </w:tr>
      <w:tr w:rsidR="009F41A9" w:rsidRPr="00C03857" w14:paraId="2D73D1FF" w14:textId="77777777" w:rsidTr="00D33585">
        <w:tc>
          <w:tcPr>
            <w:tcW w:w="483" w:type="pct"/>
            <w:tcBorders>
              <w:top w:val="nil"/>
              <w:bottom w:val="nil"/>
            </w:tcBorders>
            <w:vAlign w:val="center"/>
          </w:tcPr>
          <w:p w14:paraId="58223A86" w14:textId="77777777" w:rsidR="009F41A9" w:rsidRPr="00C03857" w:rsidRDefault="009F41A9" w:rsidP="00D33585">
            <w:pPr>
              <w:ind w:left="859" w:hanging="859"/>
              <w:rPr>
                <w:b/>
                <w:szCs w:val="20"/>
              </w:rPr>
            </w:pPr>
          </w:p>
        </w:tc>
        <w:tc>
          <w:tcPr>
            <w:tcW w:w="3105" w:type="pct"/>
            <w:vAlign w:val="center"/>
          </w:tcPr>
          <w:p w14:paraId="342C10B4" w14:textId="77777777" w:rsidR="009F41A9" w:rsidRDefault="009F41A9" w:rsidP="00D33585">
            <w:pPr>
              <w:ind w:left="859" w:hanging="859"/>
              <w:rPr>
                <w:szCs w:val="20"/>
              </w:rPr>
            </w:pPr>
            <w:r>
              <w:rPr>
                <w:szCs w:val="20"/>
              </w:rPr>
              <w:t>Discussion: Team Teaching</w:t>
            </w:r>
          </w:p>
        </w:tc>
        <w:tc>
          <w:tcPr>
            <w:tcW w:w="646" w:type="pct"/>
            <w:vAlign w:val="center"/>
          </w:tcPr>
          <w:p w14:paraId="1989A40E" w14:textId="77777777" w:rsidR="009F41A9" w:rsidRPr="007235A8" w:rsidRDefault="00937EE6" w:rsidP="00D33585">
            <w:pPr>
              <w:ind w:left="859" w:hanging="859"/>
              <w:jc w:val="center"/>
              <w:rPr>
                <w:szCs w:val="20"/>
              </w:rPr>
            </w:pPr>
            <w:r>
              <w:rPr>
                <w:szCs w:val="20"/>
              </w:rPr>
              <w:t>2</w:t>
            </w:r>
          </w:p>
        </w:tc>
        <w:tc>
          <w:tcPr>
            <w:tcW w:w="766" w:type="pct"/>
            <w:vAlign w:val="center"/>
          </w:tcPr>
          <w:p w14:paraId="50677EAF" w14:textId="77777777" w:rsidR="009F41A9" w:rsidRPr="00132272" w:rsidRDefault="009F41A9" w:rsidP="00D33585">
            <w:pPr>
              <w:ind w:left="859" w:hanging="859"/>
              <w:jc w:val="center"/>
              <w:rPr>
                <w:strike/>
                <w:szCs w:val="20"/>
              </w:rPr>
            </w:pPr>
          </w:p>
        </w:tc>
      </w:tr>
      <w:tr w:rsidR="00444E09" w:rsidRPr="0090566F" w14:paraId="35C63467" w14:textId="77777777" w:rsidTr="00D33585">
        <w:tc>
          <w:tcPr>
            <w:tcW w:w="483" w:type="pct"/>
            <w:tcBorders>
              <w:top w:val="nil"/>
              <w:bottom w:val="nil"/>
            </w:tcBorders>
            <w:vAlign w:val="center"/>
          </w:tcPr>
          <w:p w14:paraId="4F4BF5FB" w14:textId="77777777" w:rsidR="00444E09" w:rsidRPr="0090566F" w:rsidRDefault="00444E09" w:rsidP="00D33585">
            <w:pPr>
              <w:ind w:left="859" w:hanging="859"/>
              <w:rPr>
                <w:b/>
                <w:szCs w:val="20"/>
              </w:rPr>
            </w:pPr>
          </w:p>
        </w:tc>
        <w:tc>
          <w:tcPr>
            <w:tcW w:w="3105" w:type="pct"/>
            <w:tcBorders>
              <w:bottom w:val="dotted" w:sz="4" w:space="0" w:color="auto"/>
            </w:tcBorders>
            <w:vAlign w:val="center"/>
          </w:tcPr>
          <w:p w14:paraId="30288FED" w14:textId="77777777" w:rsidR="00444E09" w:rsidRDefault="00444E09" w:rsidP="00D33585">
            <w:pPr>
              <w:ind w:left="859" w:hanging="859"/>
              <w:rPr>
                <w:szCs w:val="20"/>
              </w:rPr>
            </w:pPr>
            <w:r>
              <w:rPr>
                <w:szCs w:val="20"/>
              </w:rPr>
              <w:t>Diary of a Time Warp Teacher</w:t>
            </w:r>
          </w:p>
        </w:tc>
        <w:tc>
          <w:tcPr>
            <w:tcW w:w="646" w:type="pct"/>
            <w:tcBorders>
              <w:bottom w:val="dotted" w:sz="4" w:space="0" w:color="auto"/>
            </w:tcBorders>
            <w:vAlign w:val="center"/>
          </w:tcPr>
          <w:p w14:paraId="1F264699" w14:textId="77777777" w:rsidR="00444E09"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1A6F2AB5" w14:textId="77777777" w:rsidR="00444E09" w:rsidRPr="00132272" w:rsidRDefault="00444E09" w:rsidP="00D33585">
            <w:pPr>
              <w:ind w:left="859" w:hanging="859"/>
              <w:jc w:val="center"/>
              <w:rPr>
                <w:strike/>
                <w:szCs w:val="20"/>
              </w:rPr>
            </w:pPr>
          </w:p>
        </w:tc>
      </w:tr>
      <w:tr w:rsidR="00D33585" w:rsidRPr="0090566F" w14:paraId="2C9BA9B5" w14:textId="77777777" w:rsidTr="00D33585">
        <w:tc>
          <w:tcPr>
            <w:tcW w:w="483" w:type="pct"/>
            <w:tcBorders>
              <w:top w:val="nil"/>
              <w:bottom w:val="dotted" w:sz="4" w:space="0" w:color="auto"/>
            </w:tcBorders>
            <w:vAlign w:val="center"/>
          </w:tcPr>
          <w:p w14:paraId="0FD5144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C78D9B6" w14:textId="77777777" w:rsidR="00D33585" w:rsidRDefault="00444E09" w:rsidP="00D33585">
            <w:pPr>
              <w:ind w:left="859" w:hanging="859"/>
              <w:rPr>
                <w:szCs w:val="20"/>
              </w:rPr>
            </w:pPr>
            <w:r>
              <w:rPr>
                <w:szCs w:val="20"/>
              </w:rPr>
              <w:t>Instructional Objectives Worksheet</w:t>
            </w:r>
          </w:p>
        </w:tc>
        <w:tc>
          <w:tcPr>
            <w:tcW w:w="646" w:type="pct"/>
            <w:tcBorders>
              <w:bottom w:val="dotted" w:sz="4" w:space="0" w:color="auto"/>
            </w:tcBorders>
            <w:vAlign w:val="center"/>
          </w:tcPr>
          <w:p w14:paraId="4345121A" w14:textId="77777777" w:rsidR="00D33585"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4BD45A5E" w14:textId="77777777" w:rsidR="00D33585" w:rsidRPr="00132272" w:rsidRDefault="00D33585" w:rsidP="00D33585">
            <w:pPr>
              <w:ind w:left="859" w:hanging="859"/>
              <w:jc w:val="center"/>
              <w:rPr>
                <w:strike/>
                <w:szCs w:val="20"/>
              </w:rPr>
            </w:pPr>
          </w:p>
        </w:tc>
      </w:tr>
      <w:tr w:rsidR="00D33585" w:rsidRPr="0090566F" w14:paraId="4A670054" w14:textId="77777777" w:rsidTr="00697547">
        <w:tc>
          <w:tcPr>
            <w:tcW w:w="3588" w:type="pct"/>
            <w:gridSpan w:val="2"/>
            <w:tcBorders>
              <w:top w:val="dotted" w:sz="4" w:space="0" w:color="auto"/>
              <w:bottom w:val="dotted" w:sz="4" w:space="0" w:color="auto"/>
              <w:right w:val="nil"/>
            </w:tcBorders>
            <w:shd w:val="clear" w:color="auto" w:fill="D8D9DA"/>
            <w:vAlign w:val="center"/>
          </w:tcPr>
          <w:p w14:paraId="6ACA4B42" w14:textId="77777777" w:rsidR="00D33585" w:rsidRPr="0090566F" w:rsidRDefault="00D33585" w:rsidP="00D33585">
            <w:pPr>
              <w:ind w:left="859" w:hanging="859"/>
              <w:rPr>
                <w:szCs w:val="20"/>
              </w:rPr>
            </w:pPr>
            <w:r w:rsidRPr="0090566F">
              <w:rPr>
                <w:b/>
                <w:szCs w:val="20"/>
              </w:rPr>
              <w:t xml:space="preserve">Week </w:t>
            </w:r>
            <w:r>
              <w:rPr>
                <w:b/>
                <w:szCs w:val="20"/>
              </w:rPr>
              <w:t xml:space="preserve">6 </w:t>
            </w:r>
          </w:p>
        </w:tc>
        <w:tc>
          <w:tcPr>
            <w:tcW w:w="646" w:type="pct"/>
            <w:tcBorders>
              <w:top w:val="dotted" w:sz="4" w:space="0" w:color="auto"/>
              <w:left w:val="nil"/>
              <w:bottom w:val="dotted" w:sz="4" w:space="0" w:color="auto"/>
              <w:right w:val="nil"/>
            </w:tcBorders>
            <w:shd w:val="clear" w:color="auto" w:fill="D8D9DA"/>
            <w:vAlign w:val="center"/>
          </w:tcPr>
          <w:p w14:paraId="6DB6204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F00526C" w14:textId="77777777" w:rsidR="00D33585" w:rsidRPr="00132272" w:rsidRDefault="00D33585" w:rsidP="00D33585">
            <w:pPr>
              <w:ind w:left="859" w:hanging="859"/>
              <w:jc w:val="center"/>
              <w:rPr>
                <w:strike/>
                <w:szCs w:val="20"/>
              </w:rPr>
            </w:pPr>
          </w:p>
        </w:tc>
      </w:tr>
      <w:tr w:rsidR="00D33585" w:rsidRPr="0090566F" w14:paraId="3FECD83C" w14:textId="77777777" w:rsidTr="00D33585">
        <w:tc>
          <w:tcPr>
            <w:tcW w:w="483" w:type="pct"/>
            <w:tcBorders>
              <w:top w:val="dotted" w:sz="4" w:space="0" w:color="auto"/>
              <w:bottom w:val="nil"/>
            </w:tcBorders>
            <w:vAlign w:val="center"/>
          </w:tcPr>
          <w:p w14:paraId="6C848389"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32B703A0"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3212D77C"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17E17908" w14:textId="77777777" w:rsidR="00D33585" w:rsidRPr="00132272" w:rsidRDefault="00D33585" w:rsidP="00D33585">
            <w:pPr>
              <w:ind w:left="859" w:hanging="859"/>
              <w:jc w:val="center"/>
              <w:rPr>
                <w:strike/>
                <w:szCs w:val="20"/>
              </w:rPr>
            </w:pPr>
          </w:p>
        </w:tc>
      </w:tr>
      <w:tr w:rsidR="00D33585" w:rsidRPr="00C03857" w14:paraId="08DA768E" w14:textId="77777777" w:rsidTr="00D33585">
        <w:tc>
          <w:tcPr>
            <w:tcW w:w="483" w:type="pct"/>
            <w:tcBorders>
              <w:top w:val="nil"/>
              <w:bottom w:val="nil"/>
            </w:tcBorders>
            <w:vAlign w:val="center"/>
          </w:tcPr>
          <w:p w14:paraId="7C3055B4" w14:textId="77777777" w:rsidR="00D33585" w:rsidRPr="00C03857" w:rsidRDefault="00D33585" w:rsidP="00D33585">
            <w:pPr>
              <w:ind w:left="859" w:hanging="859"/>
              <w:rPr>
                <w:b/>
                <w:szCs w:val="20"/>
              </w:rPr>
            </w:pPr>
          </w:p>
        </w:tc>
        <w:tc>
          <w:tcPr>
            <w:tcW w:w="3105" w:type="pct"/>
            <w:vAlign w:val="center"/>
          </w:tcPr>
          <w:p w14:paraId="6554C769" w14:textId="77777777" w:rsidR="00D33585" w:rsidRPr="007235A8" w:rsidRDefault="00D33585" w:rsidP="00D33585">
            <w:pPr>
              <w:ind w:left="859" w:hanging="859"/>
              <w:rPr>
                <w:szCs w:val="20"/>
              </w:rPr>
            </w:pPr>
            <w:r>
              <w:rPr>
                <w:szCs w:val="20"/>
              </w:rPr>
              <w:t>Discussion: Formative Assessment</w:t>
            </w:r>
          </w:p>
        </w:tc>
        <w:tc>
          <w:tcPr>
            <w:tcW w:w="646" w:type="pct"/>
            <w:vAlign w:val="center"/>
          </w:tcPr>
          <w:p w14:paraId="0072EC14" w14:textId="77777777" w:rsidR="00D33585" w:rsidRPr="007235A8" w:rsidRDefault="00937EE6" w:rsidP="00D33585">
            <w:pPr>
              <w:ind w:left="859" w:hanging="859"/>
              <w:jc w:val="center"/>
              <w:rPr>
                <w:szCs w:val="20"/>
              </w:rPr>
            </w:pPr>
            <w:r>
              <w:rPr>
                <w:szCs w:val="20"/>
              </w:rPr>
              <w:t>2</w:t>
            </w:r>
          </w:p>
        </w:tc>
        <w:tc>
          <w:tcPr>
            <w:tcW w:w="766" w:type="pct"/>
            <w:vAlign w:val="center"/>
          </w:tcPr>
          <w:p w14:paraId="53D76214" w14:textId="77777777" w:rsidR="00D33585" w:rsidRPr="00132272" w:rsidRDefault="00D33585" w:rsidP="00D33585">
            <w:pPr>
              <w:ind w:left="859" w:hanging="859"/>
              <w:jc w:val="center"/>
              <w:rPr>
                <w:strike/>
                <w:szCs w:val="20"/>
              </w:rPr>
            </w:pPr>
          </w:p>
        </w:tc>
      </w:tr>
      <w:tr w:rsidR="00D33585" w:rsidRPr="0090566F" w14:paraId="0BFB1628" w14:textId="77777777" w:rsidTr="00D33585">
        <w:tc>
          <w:tcPr>
            <w:tcW w:w="483" w:type="pct"/>
            <w:tcBorders>
              <w:top w:val="nil"/>
              <w:bottom w:val="nil"/>
            </w:tcBorders>
            <w:vAlign w:val="center"/>
          </w:tcPr>
          <w:p w14:paraId="4002E9F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4AD7AF42" w14:textId="77777777" w:rsidR="00D33585" w:rsidRPr="0090566F" w:rsidRDefault="00D33585" w:rsidP="00D33585">
            <w:pPr>
              <w:tabs>
                <w:tab w:val="left" w:pos="0"/>
                <w:tab w:val="left" w:pos="3720"/>
              </w:tabs>
              <w:ind w:left="859" w:hanging="859"/>
              <w:outlineLvl w:val="0"/>
              <w:rPr>
                <w:szCs w:val="20"/>
              </w:rPr>
            </w:pPr>
            <w:r>
              <w:rPr>
                <w:szCs w:val="20"/>
              </w:rPr>
              <w:t>Discussion: National Curriculum and Testing</w:t>
            </w:r>
          </w:p>
        </w:tc>
        <w:tc>
          <w:tcPr>
            <w:tcW w:w="646" w:type="pct"/>
            <w:tcBorders>
              <w:bottom w:val="dotted" w:sz="4" w:space="0" w:color="auto"/>
            </w:tcBorders>
            <w:vAlign w:val="center"/>
          </w:tcPr>
          <w:p w14:paraId="4F6B45BA"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615EC6BC" w14:textId="77777777" w:rsidR="00D33585" w:rsidRPr="00132272" w:rsidRDefault="00D33585" w:rsidP="00D33585">
            <w:pPr>
              <w:ind w:left="859" w:hanging="859"/>
              <w:jc w:val="center"/>
              <w:rPr>
                <w:strike/>
                <w:szCs w:val="20"/>
              </w:rPr>
            </w:pPr>
          </w:p>
        </w:tc>
      </w:tr>
      <w:tr w:rsidR="00D33585" w:rsidRPr="0090566F" w14:paraId="781E54EE" w14:textId="77777777" w:rsidTr="00D33585">
        <w:tc>
          <w:tcPr>
            <w:tcW w:w="483" w:type="pct"/>
            <w:tcBorders>
              <w:top w:val="nil"/>
              <w:bottom w:val="dotted" w:sz="4" w:space="0" w:color="auto"/>
            </w:tcBorders>
            <w:vAlign w:val="center"/>
          </w:tcPr>
          <w:p w14:paraId="3A8DB9AC"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A18DDB7" w14:textId="77777777" w:rsidR="00D33585" w:rsidRPr="0090566F" w:rsidRDefault="009259DD" w:rsidP="00D33585">
            <w:pPr>
              <w:tabs>
                <w:tab w:val="left" w:pos="0"/>
                <w:tab w:val="left" w:pos="3720"/>
              </w:tabs>
              <w:ind w:left="859" w:hanging="859"/>
              <w:outlineLvl w:val="0"/>
              <w:rPr>
                <w:szCs w:val="20"/>
              </w:rPr>
            </w:pPr>
            <w:r>
              <w:rPr>
                <w:szCs w:val="20"/>
              </w:rPr>
              <w:t xml:space="preserve">Essay: </w:t>
            </w:r>
            <w:r w:rsidR="00D33585">
              <w:rPr>
                <w:szCs w:val="20"/>
              </w:rPr>
              <w:t>Opting Out of Common Core Testing</w:t>
            </w:r>
          </w:p>
        </w:tc>
        <w:tc>
          <w:tcPr>
            <w:tcW w:w="646" w:type="pct"/>
            <w:tcBorders>
              <w:bottom w:val="dotted" w:sz="4" w:space="0" w:color="auto"/>
            </w:tcBorders>
            <w:vAlign w:val="center"/>
          </w:tcPr>
          <w:p w14:paraId="56FE9457" w14:textId="77777777" w:rsidR="00D33585" w:rsidRPr="0090566F" w:rsidRDefault="00937EE6" w:rsidP="00D33585">
            <w:pPr>
              <w:ind w:left="859" w:hanging="859"/>
              <w:jc w:val="center"/>
              <w:rPr>
                <w:szCs w:val="20"/>
              </w:rPr>
            </w:pPr>
            <w:r>
              <w:rPr>
                <w:szCs w:val="20"/>
              </w:rPr>
              <w:t>4</w:t>
            </w:r>
          </w:p>
        </w:tc>
        <w:tc>
          <w:tcPr>
            <w:tcW w:w="766" w:type="pct"/>
            <w:tcBorders>
              <w:bottom w:val="dotted" w:sz="4" w:space="0" w:color="auto"/>
            </w:tcBorders>
            <w:vAlign w:val="center"/>
          </w:tcPr>
          <w:p w14:paraId="7F8DA5CB" w14:textId="77777777" w:rsidR="00D33585" w:rsidRPr="00132272" w:rsidRDefault="00D33585" w:rsidP="00D33585">
            <w:pPr>
              <w:ind w:left="859" w:hanging="859"/>
              <w:jc w:val="center"/>
              <w:rPr>
                <w:strike/>
                <w:szCs w:val="20"/>
              </w:rPr>
            </w:pPr>
          </w:p>
        </w:tc>
      </w:tr>
      <w:tr w:rsidR="00D33585" w:rsidRPr="0090566F" w14:paraId="7E72CF2E" w14:textId="77777777" w:rsidTr="00D33585">
        <w:tc>
          <w:tcPr>
            <w:tcW w:w="483" w:type="pct"/>
            <w:tcBorders>
              <w:top w:val="nil"/>
              <w:bottom w:val="dotted" w:sz="4" w:space="0" w:color="auto"/>
            </w:tcBorders>
            <w:vAlign w:val="center"/>
          </w:tcPr>
          <w:p w14:paraId="3EAD15C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129AC72" w14:textId="77777777" w:rsidR="00D33585" w:rsidRDefault="00D33585" w:rsidP="00D33585">
            <w:pPr>
              <w:tabs>
                <w:tab w:val="left" w:pos="0"/>
                <w:tab w:val="left" w:pos="3720"/>
              </w:tabs>
              <w:ind w:left="859" w:hanging="859"/>
              <w:outlineLvl w:val="0"/>
              <w:rPr>
                <w:szCs w:val="20"/>
              </w:rPr>
            </w:pPr>
            <w:r>
              <w:rPr>
                <w:szCs w:val="20"/>
              </w:rPr>
              <w:t>Performance Based Assessment and Rubric</w:t>
            </w:r>
          </w:p>
        </w:tc>
        <w:tc>
          <w:tcPr>
            <w:tcW w:w="646" w:type="pct"/>
            <w:tcBorders>
              <w:bottom w:val="dotted" w:sz="4" w:space="0" w:color="auto"/>
            </w:tcBorders>
            <w:vAlign w:val="center"/>
          </w:tcPr>
          <w:p w14:paraId="06C93E8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71705B7D" w14:textId="77777777" w:rsidR="00D33585" w:rsidRPr="00132272" w:rsidRDefault="00D33585" w:rsidP="00D33585">
            <w:pPr>
              <w:ind w:left="859" w:hanging="859"/>
              <w:jc w:val="center"/>
              <w:rPr>
                <w:strike/>
                <w:szCs w:val="20"/>
              </w:rPr>
            </w:pPr>
          </w:p>
        </w:tc>
      </w:tr>
      <w:tr w:rsidR="00D33585" w:rsidRPr="0090566F" w14:paraId="684A9F45" w14:textId="77777777" w:rsidTr="00697547">
        <w:tc>
          <w:tcPr>
            <w:tcW w:w="3588" w:type="pct"/>
            <w:gridSpan w:val="2"/>
            <w:tcBorders>
              <w:top w:val="dotted" w:sz="4" w:space="0" w:color="auto"/>
              <w:bottom w:val="dotted" w:sz="4" w:space="0" w:color="auto"/>
              <w:right w:val="nil"/>
            </w:tcBorders>
            <w:shd w:val="clear" w:color="auto" w:fill="D8D9DA"/>
            <w:vAlign w:val="center"/>
          </w:tcPr>
          <w:p w14:paraId="158312D2" w14:textId="77777777" w:rsidR="00D33585" w:rsidRPr="0090566F" w:rsidRDefault="00D33585" w:rsidP="00D33585">
            <w:pPr>
              <w:ind w:left="859" w:hanging="859"/>
              <w:rPr>
                <w:szCs w:val="20"/>
              </w:rPr>
            </w:pPr>
            <w:r w:rsidRPr="0090566F">
              <w:rPr>
                <w:b/>
                <w:szCs w:val="20"/>
              </w:rPr>
              <w:t xml:space="preserve">Week </w:t>
            </w:r>
            <w:r>
              <w:rPr>
                <w:b/>
                <w:szCs w:val="20"/>
              </w:rPr>
              <w:t xml:space="preserve">7 </w:t>
            </w:r>
          </w:p>
        </w:tc>
        <w:tc>
          <w:tcPr>
            <w:tcW w:w="646" w:type="pct"/>
            <w:tcBorders>
              <w:top w:val="dotted" w:sz="4" w:space="0" w:color="auto"/>
              <w:left w:val="nil"/>
              <w:bottom w:val="dotted" w:sz="4" w:space="0" w:color="auto"/>
              <w:right w:val="nil"/>
            </w:tcBorders>
            <w:shd w:val="clear" w:color="auto" w:fill="D8D9DA"/>
            <w:vAlign w:val="center"/>
          </w:tcPr>
          <w:p w14:paraId="6075C68C"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214ED4E8" w14:textId="77777777" w:rsidR="00D33585" w:rsidRPr="00132272" w:rsidRDefault="00D33585" w:rsidP="00D33585">
            <w:pPr>
              <w:ind w:left="859" w:hanging="859"/>
              <w:jc w:val="center"/>
              <w:rPr>
                <w:strike/>
                <w:szCs w:val="20"/>
              </w:rPr>
            </w:pPr>
          </w:p>
        </w:tc>
      </w:tr>
      <w:tr w:rsidR="00D33585" w:rsidRPr="0090566F" w14:paraId="0A66E143" w14:textId="77777777" w:rsidTr="00D33585">
        <w:trPr>
          <w:trHeight w:val="70"/>
        </w:trPr>
        <w:tc>
          <w:tcPr>
            <w:tcW w:w="483" w:type="pct"/>
            <w:tcBorders>
              <w:top w:val="dotted" w:sz="4" w:space="0" w:color="auto"/>
              <w:bottom w:val="nil"/>
            </w:tcBorders>
            <w:vAlign w:val="center"/>
          </w:tcPr>
          <w:p w14:paraId="11CD15DA"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3CC025F"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4483B680"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FD2AFD" w14:textId="77777777" w:rsidR="00D33585" w:rsidRPr="00132272" w:rsidRDefault="00D33585" w:rsidP="00D33585">
            <w:pPr>
              <w:ind w:left="859" w:hanging="859"/>
              <w:jc w:val="center"/>
              <w:rPr>
                <w:strike/>
                <w:szCs w:val="20"/>
              </w:rPr>
            </w:pPr>
          </w:p>
        </w:tc>
      </w:tr>
      <w:tr w:rsidR="00D33585" w:rsidRPr="00C03857" w14:paraId="14EC0052" w14:textId="77777777" w:rsidTr="00D33585">
        <w:tc>
          <w:tcPr>
            <w:tcW w:w="483" w:type="pct"/>
            <w:tcBorders>
              <w:top w:val="nil"/>
              <w:bottom w:val="nil"/>
            </w:tcBorders>
            <w:vAlign w:val="center"/>
          </w:tcPr>
          <w:p w14:paraId="27DC8768" w14:textId="77777777" w:rsidR="00D33585" w:rsidRPr="00C03857" w:rsidRDefault="00D33585" w:rsidP="00D33585">
            <w:pPr>
              <w:ind w:left="859" w:hanging="859"/>
              <w:rPr>
                <w:b/>
                <w:szCs w:val="20"/>
              </w:rPr>
            </w:pPr>
          </w:p>
        </w:tc>
        <w:tc>
          <w:tcPr>
            <w:tcW w:w="3105" w:type="pct"/>
            <w:vAlign w:val="center"/>
          </w:tcPr>
          <w:p w14:paraId="52435FDF" w14:textId="237E801D" w:rsidR="00D33585" w:rsidRPr="007235A8" w:rsidRDefault="00D33585" w:rsidP="00D33585">
            <w:pPr>
              <w:ind w:left="859" w:hanging="859"/>
              <w:rPr>
                <w:szCs w:val="20"/>
              </w:rPr>
            </w:pPr>
            <w:r>
              <w:rPr>
                <w:szCs w:val="20"/>
              </w:rPr>
              <w:t>Discussion: Supporting 21</w:t>
            </w:r>
            <w:r w:rsidRPr="00805EE6">
              <w:rPr>
                <w:szCs w:val="20"/>
              </w:rPr>
              <w:t>st</w:t>
            </w:r>
            <w:r w:rsidR="00B67C90">
              <w:rPr>
                <w:szCs w:val="20"/>
              </w:rPr>
              <w:t>-</w:t>
            </w:r>
            <w:r>
              <w:rPr>
                <w:szCs w:val="20"/>
              </w:rPr>
              <w:t>Century Learning</w:t>
            </w:r>
          </w:p>
        </w:tc>
        <w:tc>
          <w:tcPr>
            <w:tcW w:w="646" w:type="pct"/>
            <w:vAlign w:val="center"/>
          </w:tcPr>
          <w:p w14:paraId="7DC1C599" w14:textId="77777777" w:rsidR="00D33585" w:rsidRPr="007235A8" w:rsidRDefault="00937EE6" w:rsidP="00D33585">
            <w:pPr>
              <w:ind w:left="859" w:hanging="859"/>
              <w:jc w:val="center"/>
              <w:rPr>
                <w:szCs w:val="20"/>
              </w:rPr>
            </w:pPr>
            <w:r>
              <w:rPr>
                <w:szCs w:val="20"/>
              </w:rPr>
              <w:t>2</w:t>
            </w:r>
          </w:p>
        </w:tc>
        <w:tc>
          <w:tcPr>
            <w:tcW w:w="766" w:type="pct"/>
            <w:vAlign w:val="center"/>
          </w:tcPr>
          <w:p w14:paraId="0DC68BC0" w14:textId="77777777" w:rsidR="00D33585" w:rsidRPr="007235A8" w:rsidRDefault="00D33585" w:rsidP="00D33585">
            <w:pPr>
              <w:ind w:left="859" w:hanging="859"/>
              <w:jc w:val="center"/>
              <w:rPr>
                <w:szCs w:val="20"/>
              </w:rPr>
            </w:pPr>
          </w:p>
        </w:tc>
      </w:tr>
      <w:tr w:rsidR="00D33585" w:rsidRPr="0090566F" w14:paraId="02AB949A" w14:textId="77777777" w:rsidTr="00D33585">
        <w:tc>
          <w:tcPr>
            <w:tcW w:w="483" w:type="pct"/>
            <w:tcBorders>
              <w:top w:val="nil"/>
              <w:bottom w:val="nil"/>
            </w:tcBorders>
            <w:vAlign w:val="center"/>
          </w:tcPr>
          <w:p w14:paraId="3CD50CC7"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457F09B" w14:textId="77777777" w:rsidR="00D33585" w:rsidRPr="0090566F" w:rsidRDefault="00D33585" w:rsidP="00D33585">
            <w:pPr>
              <w:tabs>
                <w:tab w:val="left" w:pos="0"/>
                <w:tab w:val="left" w:pos="3720"/>
              </w:tabs>
              <w:ind w:left="859" w:hanging="859"/>
              <w:outlineLvl w:val="0"/>
              <w:rPr>
                <w:szCs w:val="20"/>
              </w:rPr>
            </w:pPr>
            <w:r>
              <w:rPr>
                <w:szCs w:val="20"/>
              </w:rPr>
              <w:t>Discussion: The Future of Public Schools</w:t>
            </w:r>
          </w:p>
        </w:tc>
        <w:tc>
          <w:tcPr>
            <w:tcW w:w="646" w:type="pct"/>
            <w:tcBorders>
              <w:bottom w:val="dotted" w:sz="4" w:space="0" w:color="auto"/>
            </w:tcBorders>
            <w:vAlign w:val="center"/>
          </w:tcPr>
          <w:p w14:paraId="4CB63AA2"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05F427E8" w14:textId="77777777" w:rsidR="00D33585" w:rsidRPr="0090566F" w:rsidRDefault="00D33585" w:rsidP="00D33585">
            <w:pPr>
              <w:ind w:left="859" w:hanging="859"/>
              <w:jc w:val="center"/>
              <w:rPr>
                <w:szCs w:val="20"/>
              </w:rPr>
            </w:pPr>
          </w:p>
        </w:tc>
      </w:tr>
      <w:tr w:rsidR="00D33585" w:rsidRPr="0090566F" w14:paraId="00D19048" w14:textId="77777777" w:rsidTr="00D33585">
        <w:tc>
          <w:tcPr>
            <w:tcW w:w="483" w:type="pct"/>
            <w:tcBorders>
              <w:top w:val="nil"/>
              <w:bottom w:val="dotted" w:sz="4" w:space="0" w:color="auto"/>
            </w:tcBorders>
            <w:vAlign w:val="center"/>
          </w:tcPr>
          <w:p w14:paraId="0B70769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48263DC" w14:textId="77777777" w:rsidR="00D33585" w:rsidRPr="0090566F" w:rsidRDefault="00D33585" w:rsidP="00C0613E">
            <w:pPr>
              <w:tabs>
                <w:tab w:val="left" w:pos="0"/>
                <w:tab w:val="left" w:pos="3720"/>
              </w:tabs>
              <w:ind w:left="859" w:hanging="859"/>
              <w:outlineLvl w:val="0"/>
              <w:rPr>
                <w:szCs w:val="20"/>
              </w:rPr>
            </w:pPr>
            <w:r>
              <w:rPr>
                <w:szCs w:val="20"/>
              </w:rPr>
              <w:t xml:space="preserve">Presentation: </w:t>
            </w:r>
            <w:r w:rsidR="00C0613E">
              <w:rPr>
                <w:szCs w:val="20"/>
              </w:rPr>
              <w:t>Learning and Technology in the Classroom</w:t>
            </w:r>
          </w:p>
        </w:tc>
        <w:tc>
          <w:tcPr>
            <w:tcW w:w="646" w:type="pct"/>
            <w:tcBorders>
              <w:bottom w:val="dotted" w:sz="4" w:space="0" w:color="auto"/>
            </w:tcBorders>
            <w:vAlign w:val="center"/>
          </w:tcPr>
          <w:p w14:paraId="493DDA0F"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64E358C6" w14:textId="77777777" w:rsidR="00D33585" w:rsidRPr="0090566F" w:rsidRDefault="00D33585" w:rsidP="00D33585">
            <w:pPr>
              <w:ind w:left="859" w:hanging="859"/>
              <w:jc w:val="center"/>
              <w:rPr>
                <w:szCs w:val="20"/>
              </w:rPr>
            </w:pPr>
          </w:p>
        </w:tc>
      </w:tr>
      <w:tr w:rsidR="00D33585" w:rsidRPr="004F138A" w14:paraId="0EFF30DC" w14:textId="77777777" w:rsidTr="00697547">
        <w:tc>
          <w:tcPr>
            <w:tcW w:w="3588" w:type="pct"/>
            <w:gridSpan w:val="2"/>
            <w:tcBorders>
              <w:top w:val="dotted" w:sz="4" w:space="0" w:color="auto"/>
              <w:bottom w:val="single" w:sz="4" w:space="0" w:color="auto"/>
              <w:right w:val="nil"/>
            </w:tcBorders>
            <w:shd w:val="clear" w:color="auto" w:fill="BD313B"/>
            <w:vAlign w:val="center"/>
          </w:tcPr>
          <w:p w14:paraId="0298C04D" w14:textId="77777777" w:rsidR="00D33585" w:rsidRPr="004F138A" w:rsidRDefault="00D33585" w:rsidP="00D33585">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3915E88C" w14:textId="77777777" w:rsidR="00D33585" w:rsidRPr="00704919" w:rsidRDefault="00D33585" w:rsidP="00D33585">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18870608" w14:textId="77777777" w:rsidR="00D33585" w:rsidRPr="004F138A" w:rsidRDefault="00D33585" w:rsidP="00D33585">
            <w:pPr>
              <w:ind w:left="859" w:hanging="859"/>
              <w:jc w:val="center"/>
              <w:rPr>
                <w:b/>
                <w:color w:val="FFFFFF" w:themeColor="background1"/>
                <w:szCs w:val="20"/>
              </w:rPr>
            </w:pPr>
          </w:p>
        </w:tc>
      </w:tr>
    </w:tbl>
    <w:p w14:paraId="6F021421" w14:textId="77777777" w:rsidR="00861D9D" w:rsidRDefault="00861D9D" w:rsidP="00861D9D">
      <w:pPr>
        <w:pStyle w:val="Heading1"/>
        <w:rPr>
          <w:color w:val="BD313B"/>
        </w:rPr>
      </w:pPr>
    </w:p>
    <w:p w14:paraId="3DCB1646"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8"/>
          <w:pgSz w:w="15840" w:h="12240" w:orient="landscape" w:code="1"/>
          <w:pgMar w:top="720" w:right="1440" w:bottom="720" w:left="1440" w:header="720" w:footer="720" w:gutter="0"/>
          <w:cols w:space="180"/>
          <w:docGrid w:linePitch="360"/>
        </w:sectPr>
      </w:pPr>
    </w:p>
    <w:p w14:paraId="33223EA4" w14:textId="77777777" w:rsidR="00861D9D" w:rsidRDefault="00CF43C0" w:rsidP="00861D9D">
      <w:pPr>
        <w:pStyle w:val="Heading1"/>
        <w:rPr>
          <w:color w:val="BD313B"/>
        </w:rPr>
      </w:pPr>
      <w:r>
        <w:rPr>
          <w:color w:val="BD313B"/>
        </w:rPr>
        <w:lastRenderedPageBreak/>
        <w:t>Course Schedule</w:t>
      </w:r>
    </w:p>
    <w:p w14:paraId="43C9F0CB"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704919" w14:paraId="7C06A423" w14:textId="77777777" w:rsidTr="007E24CB">
        <w:tc>
          <w:tcPr>
            <w:tcW w:w="1086" w:type="pct"/>
            <w:tcBorders>
              <w:top w:val="single" w:sz="4" w:space="0" w:color="000000"/>
              <w:bottom w:val="dotted" w:sz="4" w:space="0" w:color="000000"/>
              <w:right w:val="nil"/>
            </w:tcBorders>
            <w:shd w:val="clear" w:color="auto" w:fill="BD313B"/>
            <w:vAlign w:val="center"/>
          </w:tcPr>
          <w:p w14:paraId="35278612"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57" w:type="pct"/>
            <w:tcBorders>
              <w:top w:val="single" w:sz="4" w:space="0" w:color="000000"/>
              <w:left w:val="nil"/>
              <w:bottom w:val="dotted" w:sz="4" w:space="0" w:color="000000"/>
              <w:right w:val="nil"/>
            </w:tcBorders>
            <w:shd w:val="clear" w:color="auto" w:fill="BD313B"/>
            <w:vAlign w:val="center"/>
          </w:tcPr>
          <w:p w14:paraId="484F30B6"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210C9D98"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43521B0" w14:textId="77777777" w:rsidTr="007E24CB">
        <w:tc>
          <w:tcPr>
            <w:tcW w:w="1086" w:type="pct"/>
            <w:tcBorders>
              <w:top w:val="dotted" w:sz="4" w:space="0" w:color="000000"/>
            </w:tcBorders>
            <w:vAlign w:val="center"/>
          </w:tcPr>
          <w:p w14:paraId="25D3BD5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57" w:type="pct"/>
            <w:tcBorders>
              <w:top w:val="dotted" w:sz="4" w:space="0" w:color="000000"/>
            </w:tcBorders>
            <w:vAlign w:val="center"/>
          </w:tcPr>
          <w:p w14:paraId="4713785D"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57" w:type="pct"/>
            <w:tcBorders>
              <w:top w:val="dotted" w:sz="4" w:space="0" w:color="000000"/>
            </w:tcBorders>
            <w:vAlign w:val="center"/>
          </w:tcPr>
          <w:p w14:paraId="50FD65BF"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45935FB" w14:textId="77777777" w:rsidTr="007E24CB">
        <w:tc>
          <w:tcPr>
            <w:tcW w:w="1086" w:type="pct"/>
            <w:shd w:val="clear" w:color="auto" w:fill="D8D9DA"/>
            <w:vAlign w:val="center"/>
          </w:tcPr>
          <w:p w14:paraId="255A137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57" w:type="pct"/>
            <w:shd w:val="clear" w:color="auto" w:fill="D8D9DA"/>
            <w:vAlign w:val="center"/>
          </w:tcPr>
          <w:p w14:paraId="0BAA5EE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206A79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9E6EDF2" w14:textId="77777777" w:rsidTr="007E24CB">
        <w:tc>
          <w:tcPr>
            <w:tcW w:w="1086" w:type="pct"/>
            <w:vAlign w:val="center"/>
          </w:tcPr>
          <w:p w14:paraId="1D78D95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57" w:type="pct"/>
            <w:vAlign w:val="center"/>
          </w:tcPr>
          <w:p w14:paraId="4037B64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345988E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8E0B6AD" w14:textId="77777777" w:rsidTr="007E24CB">
        <w:tc>
          <w:tcPr>
            <w:tcW w:w="1086" w:type="pct"/>
            <w:shd w:val="clear" w:color="auto" w:fill="D8D9DA"/>
            <w:vAlign w:val="center"/>
          </w:tcPr>
          <w:p w14:paraId="5B4354CC"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57" w:type="pct"/>
            <w:shd w:val="clear" w:color="auto" w:fill="D8D9DA"/>
            <w:vAlign w:val="center"/>
          </w:tcPr>
          <w:p w14:paraId="411907E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7851E590"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2F9D27E" w14:textId="77777777" w:rsidTr="007E24CB">
        <w:tc>
          <w:tcPr>
            <w:tcW w:w="1086" w:type="pct"/>
            <w:vAlign w:val="center"/>
          </w:tcPr>
          <w:p w14:paraId="5FCD04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57" w:type="pct"/>
            <w:vAlign w:val="center"/>
          </w:tcPr>
          <w:p w14:paraId="572B0F1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29EF78CB"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2F3D0D8C" w14:textId="77777777" w:rsidTr="007E24CB">
        <w:tc>
          <w:tcPr>
            <w:tcW w:w="1086" w:type="pct"/>
            <w:shd w:val="clear" w:color="auto" w:fill="D8D9DA"/>
            <w:vAlign w:val="center"/>
          </w:tcPr>
          <w:p w14:paraId="250D28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57" w:type="pct"/>
            <w:shd w:val="clear" w:color="auto" w:fill="D8D9DA"/>
            <w:vAlign w:val="center"/>
          </w:tcPr>
          <w:p w14:paraId="04D00DD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CAF618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D96D5AF" w14:textId="77777777" w:rsidTr="007E24CB">
        <w:tc>
          <w:tcPr>
            <w:tcW w:w="1086" w:type="pct"/>
            <w:vAlign w:val="center"/>
          </w:tcPr>
          <w:p w14:paraId="543D92B8"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57" w:type="pct"/>
            <w:vAlign w:val="center"/>
          </w:tcPr>
          <w:p w14:paraId="59327508"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7FC0AC1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3E9060A2" w14:textId="77777777" w:rsidR="00704919" w:rsidRDefault="00704919" w:rsidP="00E127B5">
      <w:pPr>
        <w:tabs>
          <w:tab w:val="left" w:pos="0"/>
          <w:tab w:val="left" w:pos="3720"/>
        </w:tabs>
        <w:outlineLvl w:val="0"/>
        <w:rPr>
          <w:rFonts w:cs="Arial"/>
          <w:color w:val="000000" w:themeColor="text1"/>
          <w:szCs w:val="20"/>
        </w:rPr>
      </w:pPr>
    </w:p>
    <w:p w14:paraId="43D7FA52" w14:textId="77777777" w:rsidR="00704919" w:rsidRDefault="00704919" w:rsidP="00E127B5">
      <w:pPr>
        <w:tabs>
          <w:tab w:val="left" w:pos="0"/>
          <w:tab w:val="left" w:pos="3720"/>
        </w:tabs>
        <w:outlineLvl w:val="0"/>
        <w:rPr>
          <w:rFonts w:cs="Arial"/>
          <w:color w:val="000000" w:themeColor="text1"/>
          <w:szCs w:val="20"/>
        </w:rPr>
      </w:pPr>
    </w:p>
    <w:p w14:paraId="4FAB02F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E9D9C23"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2F7BE5D3"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4D2864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F2C93EA" w14:textId="77777777" w:rsidR="00DA033B" w:rsidRPr="00842155" w:rsidRDefault="00DA033B" w:rsidP="008E0EF1">
            <w:pPr>
              <w:pStyle w:val="WeeklyTopicHeading1"/>
            </w:pPr>
            <w:bookmarkStart w:id="0" w:name="weekone"/>
            <w:bookmarkStart w:id="1" w:name="_Toc358980894"/>
            <w:bookmarkEnd w:id="0"/>
            <w:r w:rsidRPr="0068364F">
              <w:t xml:space="preserve">Week One: </w:t>
            </w:r>
            <w:bookmarkEnd w:id="1"/>
            <w:r w:rsidR="008E0EF1">
              <w:t>Curriculum Defined</w:t>
            </w:r>
          </w:p>
        </w:tc>
        <w:tc>
          <w:tcPr>
            <w:tcW w:w="2880" w:type="dxa"/>
            <w:gridSpan w:val="2"/>
            <w:tcBorders>
              <w:left w:val="nil"/>
              <w:bottom w:val="single" w:sz="4" w:space="0" w:color="000000" w:themeColor="text1"/>
            </w:tcBorders>
            <w:shd w:val="clear" w:color="auto" w:fill="BD313B"/>
            <w:vAlign w:val="center"/>
          </w:tcPr>
          <w:p w14:paraId="2C333DB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4C6219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76C0AA"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CA164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AFBFAA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003C938" w14:textId="77777777" w:rsidR="00A534FA" w:rsidRPr="00842155" w:rsidRDefault="008E0EF1" w:rsidP="00C02CF0">
            <w:pPr>
              <w:pStyle w:val="ObjectiveBullet"/>
              <w:numPr>
                <w:ilvl w:val="1"/>
                <w:numId w:val="5"/>
              </w:numPr>
              <w:tabs>
                <w:tab w:val="clear" w:pos="0"/>
              </w:tabs>
            </w:pPr>
            <w:r w:rsidRPr="008E0EF1">
              <w:t xml:space="preserve">Identify various definitions of </w:t>
            </w:r>
            <w:r w:rsidRPr="00805EE6">
              <w:rPr>
                <w:i/>
              </w:rPr>
              <w:t>curriculum</w:t>
            </w:r>
            <w:r w:rsidRPr="008E0EF1">
              <w:t>.</w:t>
            </w:r>
          </w:p>
        </w:tc>
        <w:tc>
          <w:tcPr>
            <w:tcW w:w="2880" w:type="dxa"/>
            <w:gridSpan w:val="2"/>
            <w:tcBorders>
              <w:left w:val="nil"/>
              <w:bottom w:val="nil"/>
            </w:tcBorders>
          </w:tcPr>
          <w:p w14:paraId="4C4B2CA1" w14:textId="77777777" w:rsidR="00A534FA" w:rsidRPr="00842155" w:rsidRDefault="00401E3B" w:rsidP="00C02CF0">
            <w:pPr>
              <w:tabs>
                <w:tab w:val="left" w:pos="0"/>
                <w:tab w:val="left" w:pos="3720"/>
              </w:tabs>
              <w:outlineLvl w:val="0"/>
              <w:rPr>
                <w:rFonts w:cs="Arial"/>
                <w:szCs w:val="20"/>
              </w:rPr>
            </w:pPr>
            <w:r>
              <w:rPr>
                <w:rFonts w:cs="Arial"/>
                <w:szCs w:val="20"/>
              </w:rPr>
              <w:t>CLO2, CLO3, CLO5</w:t>
            </w:r>
          </w:p>
        </w:tc>
      </w:tr>
      <w:tr w:rsidR="00A534FA" w:rsidRPr="00842155" w14:paraId="4C10D70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CC7EB0" w14:textId="77777777" w:rsidR="00A534FA" w:rsidRPr="00842155" w:rsidRDefault="00E82B2B" w:rsidP="00C02CF0">
            <w:pPr>
              <w:pStyle w:val="ObjectiveBullet"/>
              <w:numPr>
                <w:ilvl w:val="1"/>
                <w:numId w:val="5"/>
              </w:numPr>
            </w:pPr>
            <w:r>
              <w:t>Identify the stakeholders most affected by curriculum changes.</w:t>
            </w:r>
          </w:p>
        </w:tc>
        <w:tc>
          <w:tcPr>
            <w:tcW w:w="2880" w:type="dxa"/>
            <w:gridSpan w:val="2"/>
            <w:tcBorders>
              <w:top w:val="nil"/>
              <w:left w:val="nil"/>
              <w:bottom w:val="nil"/>
            </w:tcBorders>
          </w:tcPr>
          <w:p w14:paraId="5324F67C" w14:textId="77777777" w:rsidR="00A534FA" w:rsidRPr="00842155" w:rsidRDefault="00401E3B" w:rsidP="00C02CF0">
            <w:pPr>
              <w:tabs>
                <w:tab w:val="left" w:pos="0"/>
                <w:tab w:val="left" w:pos="3720"/>
              </w:tabs>
              <w:outlineLvl w:val="0"/>
              <w:rPr>
                <w:rFonts w:cs="Arial"/>
                <w:szCs w:val="20"/>
              </w:rPr>
            </w:pPr>
            <w:r>
              <w:rPr>
                <w:rFonts w:cs="Arial"/>
                <w:szCs w:val="20"/>
              </w:rPr>
              <w:t>CLO1, CLO2, CLO4, CLO5</w:t>
            </w:r>
          </w:p>
        </w:tc>
      </w:tr>
      <w:tr w:rsidR="00754AD5" w:rsidRPr="00842155" w14:paraId="32E9DF6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D1500AE" w14:textId="77777777" w:rsidR="00754AD5" w:rsidRPr="008E0EF1" w:rsidRDefault="00E82B2B" w:rsidP="00C02CF0">
            <w:pPr>
              <w:pStyle w:val="ObjectiveBullet"/>
              <w:numPr>
                <w:ilvl w:val="1"/>
                <w:numId w:val="5"/>
              </w:numPr>
            </w:pPr>
            <w:r>
              <w:t>Analyze the changing societal influences on curriculum.</w:t>
            </w:r>
          </w:p>
        </w:tc>
        <w:tc>
          <w:tcPr>
            <w:tcW w:w="2880" w:type="dxa"/>
            <w:gridSpan w:val="2"/>
            <w:tcBorders>
              <w:top w:val="nil"/>
              <w:left w:val="nil"/>
              <w:bottom w:val="nil"/>
            </w:tcBorders>
          </w:tcPr>
          <w:p w14:paraId="69C7D957" w14:textId="77777777" w:rsidR="00754AD5" w:rsidRDefault="00754AD5" w:rsidP="00C02CF0">
            <w:pPr>
              <w:tabs>
                <w:tab w:val="left" w:pos="0"/>
                <w:tab w:val="left" w:pos="3720"/>
              </w:tabs>
              <w:outlineLvl w:val="0"/>
              <w:rPr>
                <w:rFonts w:cs="Arial"/>
                <w:szCs w:val="20"/>
              </w:rPr>
            </w:pPr>
            <w:r>
              <w:rPr>
                <w:rFonts w:cs="Arial"/>
                <w:szCs w:val="20"/>
              </w:rPr>
              <w:t>CLO2, CLO3, CLO5</w:t>
            </w:r>
          </w:p>
        </w:tc>
      </w:tr>
      <w:tr w:rsidR="00E82B2B" w:rsidRPr="00842155" w14:paraId="7DCFCF4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2C7BD6" w14:textId="77777777" w:rsidR="00E82B2B" w:rsidRPr="00842155" w:rsidRDefault="00E82B2B" w:rsidP="00E82B2B">
            <w:pPr>
              <w:pStyle w:val="ObjectiveBullet"/>
              <w:numPr>
                <w:ilvl w:val="1"/>
                <w:numId w:val="5"/>
              </w:numPr>
            </w:pPr>
            <w:r w:rsidRPr="007C764A">
              <w:t>Relate the philosophy of education to curriculum development.</w:t>
            </w:r>
          </w:p>
        </w:tc>
        <w:tc>
          <w:tcPr>
            <w:tcW w:w="2880" w:type="dxa"/>
            <w:gridSpan w:val="2"/>
            <w:tcBorders>
              <w:top w:val="nil"/>
              <w:left w:val="nil"/>
              <w:bottom w:val="single" w:sz="4" w:space="0" w:color="000000" w:themeColor="text1"/>
            </w:tcBorders>
          </w:tcPr>
          <w:p w14:paraId="32979F87" w14:textId="77777777" w:rsidR="00E82B2B" w:rsidRPr="00842155" w:rsidRDefault="00E82B2B" w:rsidP="00E82B2B">
            <w:pPr>
              <w:tabs>
                <w:tab w:val="left" w:pos="0"/>
                <w:tab w:val="left" w:pos="3720"/>
              </w:tabs>
              <w:outlineLvl w:val="0"/>
              <w:rPr>
                <w:rFonts w:cs="Arial"/>
                <w:szCs w:val="20"/>
              </w:rPr>
            </w:pPr>
            <w:r>
              <w:rPr>
                <w:rFonts w:cs="Arial"/>
                <w:szCs w:val="20"/>
              </w:rPr>
              <w:t>CLO2, CLO5</w:t>
            </w:r>
          </w:p>
        </w:tc>
      </w:tr>
      <w:tr w:rsidR="00E82B2B" w:rsidRPr="00842155" w14:paraId="1449223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70846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84F39A6" w14:textId="2094225C" w:rsidR="00E82B2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26355F9"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E5DB91"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Pages/AIE/</w:t>
            </w:r>
          </w:p>
          <w:p w14:paraId="082526AB"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Generic</w:t>
            </w:r>
          </w:p>
        </w:tc>
      </w:tr>
      <w:tr w:rsidR="00E82B2B" w:rsidRPr="007F339F" w14:paraId="5E223979" w14:textId="77777777" w:rsidTr="005B10FE">
        <w:tc>
          <w:tcPr>
            <w:tcW w:w="10170" w:type="dxa"/>
            <w:gridSpan w:val="2"/>
            <w:tcMar>
              <w:top w:w="115" w:type="dxa"/>
              <w:left w:w="115" w:type="dxa"/>
              <w:bottom w:w="115" w:type="dxa"/>
              <w:right w:w="115" w:type="dxa"/>
            </w:tcMar>
          </w:tcPr>
          <w:p w14:paraId="54B1BB38" w14:textId="77777777" w:rsidR="00E82B2B" w:rsidRDefault="00E82B2B" w:rsidP="00E82B2B">
            <w:pPr>
              <w:rPr>
                <w:rFonts w:cs="Arial"/>
                <w:b/>
                <w:szCs w:val="20"/>
              </w:rPr>
            </w:pPr>
            <w:r>
              <w:rPr>
                <w:rFonts w:cs="Arial"/>
                <w:b/>
                <w:szCs w:val="20"/>
              </w:rPr>
              <w:t>Reading</w:t>
            </w:r>
          </w:p>
          <w:p w14:paraId="41683221" w14:textId="77777777" w:rsidR="00E82B2B" w:rsidRDefault="00E82B2B" w:rsidP="00E82B2B">
            <w:pPr>
              <w:rPr>
                <w:rFonts w:cs="Arial"/>
                <w:b/>
                <w:szCs w:val="20"/>
              </w:rPr>
            </w:pPr>
          </w:p>
          <w:p w14:paraId="5557ED36" w14:textId="3EFDD10A" w:rsidR="0017636D" w:rsidRDefault="00E82B2B" w:rsidP="00E82B2B">
            <w:pPr>
              <w:rPr>
                <w:rFonts w:cs="Arial"/>
                <w:szCs w:val="20"/>
              </w:rPr>
            </w:pPr>
            <w:r w:rsidRPr="00BF2D76">
              <w:rPr>
                <w:rFonts w:cs="Arial"/>
                <w:b/>
                <w:szCs w:val="20"/>
              </w:rPr>
              <w:t>Read</w:t>
            </w:r>
            <w:r>
              <w:rPr>
                <w:rFonts w:cs="Arial"/>
                <w:szCs w:val="20"/>
              </w:rPr>
              <w:t xml:space="preserve"> Ch. 1 &amp; 2 of </w:t>
            </w:r>
            <w:r w:rsidRPr="00BF2D7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B67C90">
              <w:rPr>
                <w:rFonts w:cs="Arial"/>
                <w:szCs w:val="20"/>
              </w:rPr>
              <w:t>:</w:t>
            </w:r>
          </w:p>
          <w:p w14:paraId="29340690" w14:textId="77777777" w:rsidR="00E82B2B" w:rsidRDefault="00E82B2B" w:rsidP="00E82B2B">
            <w:pPr>
              <w:rPr>
                <w:rFonts w:cs="Arial"/>
                <w:szCs w:val="20"/>
              </w:rPr>
            </w:pPr>
            <w:r>
              <w:rPr>
                <w:rFonts w:cs="Arial"/>
                <w:szCs w:val="20"/>
              </w:rPr>
              <w:t xml:space="preserve"> </w:t>
            </w:r>
          </w:p>
          <w:p w14:paraId="4BEC82E6" w14:textId="77777777" w:rsidR="00E82B2B" w:rsidRDefault="00E82B2B" w:rsidP="00C35728">
            <w:pPr>
              <w:pStyle w:val="ListParagraph"/>
              <w:numPr>
                <w:ilvl w:val="0"/>
                <w:numId w:val="18"/>
              </w:numPr>
              <w:ind w:left="390"/>
              <w:rPr>
                <w:rFonts w:cs="Arial"/>
                <w:szCs w:val="20"/>
              </w:rPr>
            </w:pPr>
            <w:r>
              <w:rPr>
                <w:rFonts w:cs="Arial"/>
                <w:szCs w:val="20"/>
              </w:rPr>
              <w:t>Ch. 1 PPT</w:t>
            </w:r>
          </w:p>
          <w:p w14:paraId="4B66A16C" w14:textId="77777777" w:rsidR="00E82B2B" w:rsidRPr="00BF2D76" w:rsidRDefault="00E82B2B" w:rsidP="00C35728">
            <w:pPr>
              <w:pStyle w:val="ListParagraph"/>
              <w:numPr>
                <w:ilvl w:val="0"/>
                <w:numId w:val="18"/>
              </w:numPr>
              <w:ind w:left="390"/>
              <w:rPr>
                <w:rFonts w:cs="Arial"/>
                <w:szCs w:val="20"/>
              </w:rPr>
            </w:pPr>
            <w:r>
              <w:rPr>
                <w:rFonts w:cs="Arial"/>
                <w:szCs w:val="20"/>
              </w:rPr>
              <w:t>Ch. 2 PPT</w:t>
            </w:r>
          </w:p>
          <w:p w14:paraId="3B4B8D58" w14:textId="77777777" w:rsidR="00E82B2B" w:rsidRDefault="00E82B2B" w:rsidP="00E82B2B">
            <w:pPr>
              <w:rPr>
                <w:rFonts w:cs="Arial"/>
                <w:szCs w:val="20"/>
              </w:rPr>
            </w:pPr>
          </w:p>
          <w:p w14:paraId="5C7A2C07" w14:textId="77777777" w:rsidR="00E82B2B" w:rsidRDefault="00E82B2B" w:rsidP="00E82B2B">
            <w:pPr>
              <w:rPr>
                <w:rFonts w:cs="Arial"/>
                <w:szCs w:val="20"/>
              </w:rPr>
            </w:pPr>
            <w:r w:rsidRPr="00BF2D76">
              <w:rPr>
                <w:rFonts w:cs="Arial"/>
                <w:b/>
                <w:szCs w:val="20"/>
              </w:rPr>
              <w:t>Read</w:t>
            </w:r>
            <w:r>
              <w:rPr>
                <w:rFonts w:cs="Arial"/>
                <w:szCs w:val="20"/>
              </w:rPr>
              <w:t xml:space="preserve"> the following articles: </w:t>
            </w:r>
          </w:p>
          <w:p w14:paraId="55F7F82F" w14:textId="77777777" w:rsidR="00E82B2B" w:rsidRDefault="00E82B2B" w:rsidP="00E82B2B">
            <w:pPr>
              <w:rPr>
                <w:rFonts w:cs="Arial"/>
                <w:szCs w:val="20"/>
              </w:rPr>
            </w:pPr>
          </w:p>
          <w:p w14:paraId="24F915A4" w14:textId="77777777" w:rsidR="00B408AA" w:rsidRPr="004D2B66" w:rsidRDefault="00F33593" w:rsidP="00C35728">
            <w:pPr>
              <w:pStyle w:val="ListParagraph"/>
              <w:numPr>
                <w:ilvl w:val="0"/>
                <w:numId w:val="17"/>
              </w:numPr>
              <w:ind w:left="390"/>
              <w:rPr>
                <w:rStyle w:val="Hyperlink"/>
                <w:rFonts w:cs="Arial"/>
                <w:color w:val="auto"/>
                <w:szCs w:val="20"/>
                <w:u w:val="none"/>
              </w:rPr>
            </w:pPr>
            <w:hyperlink r:id="rId19" w:history="1">
              <w:r w:rsidR="00B408AA" w:rsidRPr="00BF2D76">
                <w:rPr>
                  <w:rStyle w:val="Hyperlink"/>
                  <w:rFonts w:cs="Arial"/>
                  <w:szCs w:val="20"/>
                </w:rPr>
                <w:t xml:space="preserve">John Dewey’s View of the Curriculum in </w:t>
              </w:r>
              <w:r w:rsidR="00B408AA" w:rsidRPr="00BF2D76">
                <w:rPr>
                  <w:rStyle w:val="Hyperlink"/>
                  <w:rFonts w:cs="Arial"/>
                  <w:i/>
                  <w:szCs w:val="20"/>
                </w:rPr>
                <w:t>The Child and the Curriculum</w:t>
              </w:r>
            </w:hyperlink>
          </w:p>
          <w:p w14:paraId="02C00402" w14:textId="77777777" w:rsidR="00E82B2B" w:rsidRDefault="00F33593" w:rsidP="00C35728">
            <w:pPr>
              <w:pStyle w:val="ListParagraph"/>
              <w:numPr>
                <w:ilvl w:val="0"/>
                <w:numId w:val="17"/>
              </w:numPr>
              <w:ind w:left="390"/>
              <w:rPr>
                <w:rFonts w:cs="Arial"/>
                <w:szCs w:val="20"/>
              </w:rPr>
            </w:pPr>
            <w:hyperlink r:id="rId20" w:history="1">
              <w:r w:rsidR="00E82B2B" w:rsidRPr="00BF2D76">
                <w:rPr>
                  <w:rStyle w:val="Hyperlink"/>
                  <w:rFonts w:cs="Arial"/>
                  <w:szCs w:val="20"/>
                </w:rPr>
                <w:t>Educational Demographics: What Teachers Should Know</w:t>
              </w:r>
            </w:hyperlink>
          </w:p>
          <w:p w14:paraId="1B666286" w14:textId="4357788F" w:rsidR="00E82B2B" w:rsidRDefault="00F33593" w:rsidP="00C35728">
            <w:pPr>
              <w:pStyle w:val="ListParagraph"/>
              <w:numPr>
                <w:ilvl w:val="0"/>
                <w:numId w:val="17"/>
              </w:numPr>
              <w:ind w:left="390"/>
              <w:rPr>
                <w:rFonts w:cs="Arial"/>
                <w:szCs w:val="20"/>
              </w:rPr>
            </w:pPr>
            <w:hyperlink r:id="rId21" w:history="1">
              <w:r w:rsidR="00E82B2B" w:rsidRPr="00BF2D76">
                <w:rPr>
                  <w:rStyle w:val="Hyperlink"/>
                  <w:rFonts w:cs="Arial"/>
                  <w:szCs w:val="20"/>
                </w:rPr>
                <w:t>Social Class and the Hidden Curriculum of Work</w:t>
              </w:r>
            </w:hyperlink>
          </w:p>
          <w:p w14:paraId="41DE5F16" w14:textId="77777777" w:rsidR="00E82B2B" w:rsidRDefault="00E82B2B" w:rsidP="00E82B2B">
            <w:pPr>
              <w:rPr>
                <w:rFonts w:cs="Arial"/>
                <w:szCs w:val="20"/>
              </w:rPr>
            </w:pPr>
          </w:p>
          <w:p w14:paraId="0AF2A683" w14:textId="77777777" w:rsidR="00E82B2B" w:rsidRPr="004D2B66" w:rsidRDefault="00E82B2B" w:rsidP="00E82B2B">
            <w:pPr>
              <w:rPr>
                <w:rFonts w:cs="Arial"/>
                <w:szCs w:val="20"/>
              </w:rPr>
            </w:pPr>
            <w:r w:rsidRPr="004D2B66">
              <w:rPr>
                <w:rFonts w:cs="Arial"/>
                <w:b/>
                <w:szCs w:val="20"/>
              </w:rPr>
              <w:t>Post</w:t>
            </w:r>
            <w:r>
              <w:rPr>
                <w:rFonts w:cs="Arial"/>
                <w:szCs w:val="20"/>
              </w:rPr>
              <w:t xml:space="preserve"> any questions or comments to the Week One Reading discussion forum. </w:t>
            </w:r>
          </w:p>
        </w:tc>
        <w:tc>
          <w:tcPr>
            <w:tcW w:w="1440" w:type="dxa"/>
            <w:tcBorders>
              <w:bottom w:val="single" w:sz="4" w:space="0" w:color="000000" w:themeColor="text1"/>
            </w:tcBorders>
          </w:tcPr>
          <w:p w14:paraId="19EAA910" w14:textId="77777777" w:rsidR="00E82B2B" w:rsidRPr="009F6FAF" w:rsidRDefault="00E82B2B" w:rsidP="00E82B2B">
            <w:pPr>
              <w:rPr>
                <w:rFonts w:cs="Arial"/>
                <w:szCs w:val="20"/>
              </w:rPr>
            </w:pPr>
            <w:r>
              <w:rPr>
                <w:rFonts w:cs="Arial"/>
                <w:szCs w:val="20"/>
              </w:rPr>
              <w:t>1.1, 1.2, 1.3, 1.4</w:t>
            </w:r>
          </w:p>
        </w:tc>
        <w:tc>
          <w:tcPr>
            <w:tcW w:w="1440" w:type="dxa"/>
            <w:tcBorders>
              <w:bottom w:val="single" w:sz="4" w:space="0" w:color="000000" w:themeColor="text1"/>
            </w:tcBorders>
          </w:tcPr>
          <w:p w14:paraId="5A648A80" w14:textId="77777777" w:rsidR="00E82B2B" w:rsidRPr="009F6FAF" w:rsidRDefault="00E82B2B" w:rsidP="00E82B2B">
            <w:pPr>
              <w:rPr>
                <w:rFonts w:cs="Arial"/>
                <w:szCs w:val="20"/>
              </w:rPr>
            </w:pPr>
            <w:r>
              <w:rPr>
                <w:rFonts w:cs="Arial"/>
                <w:szCs w:val="20"/>
              </w:rPr>
              <w:t xml:space="preserve">Content Review and Discussion = </w:t>
            </w:r>
            <w:r w:rsidRPr="004D2B66">
              <w:rPr>
                <w:rFonts w:cs="Arial"/>
                <w:b/>
                <w:szCs w:val="20"/>
              </w:rPr>
              <w:t>1 hour</w:t>
            </w:r>
          </w:p>
        </w:tc>
      </w:tr>
      <w:tr w:rsidR="00FF7DE8" w:rsidRPr="007F339F" w14:paraId="7269BBBD" w14:textId="77777777" w:rsidTr="005B10FE">
        <w:tc>
          <w:tcPr>
            <w:tcW w:w="10170" w:type="dxa"/>
            <w:gridSpan w:val="2"/>
            <w:tcMar>
              <w:top w:w="115" w:type="dxa"/>
              <w:left w:w="115" w:type="dxa"/>
              <w:bottom w:w="115" w:type="dxa"/>
              <w:right w:w="115" w:type="dxa"/>
            </w:tcMar>
          </w:tcPr>
          <w:p w14:paraId="6203C327" w14:textId="2A4953E3" w:rsidR="00FF7DE8" w:rsidRDefault="00FF7DE8" w:rsidP="00FF7DE8">
            <w:pPr>
              <w:rPr>
                <w:rFonts w:cs="Arial"/>
                <w:b/>
                <w:szCs w:val="20"/>
              </w:rPr>
            </w:pPr>
            <w:r>
              <w:rPr>
                <w:rFonts w:cs="Arial"/>
                <w:b/>
                <w:szCs w:val="20"/>
              </w:rPr>
              <w:t>Interview: Overview and Preparation</w:t>
            </w:r>
          </w:p>
          <w:p w14:paraId="45629419" w14:textId="77777777" w:rsidR="00FF7DE8" w:rsidRDefault="00FF7DE8" w:rsidP="00FF7DE8">
            <w:pPr>
              <w:rPr>
                <w:rFonts w:cs="Arial"/>
                <w:b/>
                <w:szCs w:val="20"/>
              </w:rPr>
            </w:pPr>
          </w:p>
          <w:p w14:paraId="71D85041" w14:textId="77777777" w:rsidR="00FF7DE8" w:rsidRDefault="00FF7DE8" w:rsidP="00FF7DE8">
            <w:pPr>
              <w:rPr>
                <w:rFonts w:cs="Arial"/>
                <w:szCs w:val="20"/>
              </w:rPr>
            </w:pPr>
            <w:r>
              <w:rPr>
                <w:rFonts w:cs="Arial"/>
                <w:szCs w:val="20"/>
              </w:rPr>
              <w:t xml:space="preserve">You will have the opportunity to interview a </w:t>
            </w:r>
            <w:r>
              <w:rPr>
                <w:rFonts w:cs="Segoe UI"/>
              </w:rPr>
              <w:t xml:space="preserve">principal, assistant principal, curriculum supervisor, or superintendent about </w:t>
            </w:r>
            <w:r>
              <w:rPr>
                <w:rFonts w:cs="Arial"/>
                <w:szCs w:val="20"/>
              </w:rPr>
              <w:t xml:space="preserve">how decisions are made regarding curriculum and instruction at your school. </w:t>
            </w:r>
          </w:p>
          <w:p w14:paraId="128BD144" w14:textId="77777777" w:rsidR="00FF7DE8" w:rsidRDefault="00FF7DE8" w:rsidP="00FF7DE8">
            <w:pPr>
              <w:rPr>
                <w:rFonts w:cs="Arial"/>
                <w:szCs w:val="20"/>
              </w:rPr>
            </w:pPr>
          </w:p>
          <w:p w14:paraId="18E7D6BA" w14:textId="5A23EA7A" w:rsidR="00FF7DE8" w:rsidRDefault="00FF7DE8" w:rsidP="00FF7DE8">
            <w:pPr>
              <w:rPr>
                <w:rFonts w:cs="Arial"/>
                <w:szCs w:val="20"/>
              </w:rPr>
            </w:pPr>
            <w:r>
              <w:rPr>
                <w:rFonts w:cs="Arial"/>
                <w:szCs w:val="20"/>
              </w:rPr>
              <w:lastRenderedPageBreak/>
              <w:t>This is intended to be an informal interview lasting 20 to 30 minutes. Ideally, you will conduct the interview in person, but if it</w:t>
            </w:r>
            <w:r w:rsidR="00B67C90">
              <w:rPr>
                <w:rFonts w:cs="Arial"/>
                <w:szCs w:val="20"/>
              </w:rPr>
              <w:t xml:space="preserve"> i</w:t>
            </w:r>
            <w:r>
              <w:rPr>
                <w:rFonts w:cs="Arial"/>
                <w:szCs w:val="20"/>
              </w:rPr>
              <w:t xml:space="preserve">s more convenient, you can arrange the interview by phone, Skype, or email. </w:t>
            </w:r>
          </w:p>
          <w:p w14:paraId="112559D1" w14:textId="77777777" w:rsidR="00FF7DE8" w:rsidRDefault="00FF7DE8" w:rsidP="00FF7DE8">
            <w:pPr>
              <w:rPr>
                <w:rFonts w:cs="Arial"/>
                <w:szCs w:val="20"/>
              </w:rPr>
            </w:pPr>
          </w:p>
          <w:p w14:paraId="60F35BE6" w14:textId="77777777" w:rsidR="00FF7DE8" w:rsidRPr="00BF2D76" w:rsidRDefault="00FF7DE8" w:rsidP="00FF7DE8">
            <w:pPr>
              <w:rPr>
                <w:rFonts w:cs="Arial"/>
                <w:szCs w:val="20"/>
              </w:rPr>
            </w:pPr>
            <w:r>
              <w:rPr>
                <w:rFonts w:cs="Arial"/>
                <w:szCs w:val="20"/>
              </w:rPr>
              <w:t xml:space="preserve">A summary and reflection of the interview is due in Week Two. This week, you are strongly encouraged to review the assignment instructions, identify a potential interviewee, and schedule an interview time.  </w:t>
            </w:r>
          </w:p>
        </w:tc>
        <w:tc>
          <w:tcPr>
            <w:tcW w:w="1440" w:type="dxa"/>
            <w:tcBorders>
              <w:bottom w:val="single" w:sz="4" w:space="0" w:color="000000" w:themeColor="text1"/>
            </w:tcBorders>
          </w:tcPr>
          <w:p w14:paraId="73197080" w14:textId="77777777" w:rsidR="00FF7DE8" w:rsidRDefault="00FF7DE8" w:rsidP="00FF7DE8">
            <w:pPr>
              <w:rPr>
                <w:rFonts w:cs="Arial"/>
                <w:szCs w:val="20"/>
              </w:rPr>
            </w:pPr>
            <w:r>
              <w:rPr>
                <w:rFonts w:cs="Arial"/>
                <w:szCs w:val="20"/>
              </w:rPr>
              <w:lastRenderedPageBreak/>
              <w:t>1.2, 1.3, 1.4, 2.1, 2.2, 2.3</w:t>
            </w:r>
          </w:p>
        </w:tc>
        <w:tc>
          <w:tcPr>
            <w:tcW w:w="1440" w:type="dxa"/>
            <w:tcBorders>
              <w:bottom w:val="single" w:sz="4" w:space="0" w:color="000000" w:themeColor="text1"/>
            </w:tcBorders>
          </w:tcPr>
          <w:p w14:paraId="31FDD88F" w14:textId="2E216CF2" w:rsidR="00FF7DE8" w:rsidRDefault="00FF7DE8" w:rsidP="00FF7DE8">
            <w:pPr>
              <w:rPr>
                <w:rFonts w:cs="Arial"/>
                <w:szCs w:val="20"/>
              </w:rPr>
            </w:pPr>
            <w:r>
              <w:rPr>
                <w:rFonts w:cs="Arial"/>
                <w:szCs w:val="20"/>
              </w:rPr>
              <w:t xml:space="preserve">Assignment Review and Discussion = </w:t>
            </w:r>
            <w:r w:rsidR="008037D6">
              <w:rPr>
                <w:rFonts w:cs="Arial"/>
                <w:b/>
                <w:szCs w:val="20"/>
              </w:rPr>
              <w:t>1</w:t>
            </w:r>
            <w:r w:rsidRPr="00920169">
              <w:rPr>
                <w:rFonts w:cs="Arial"/>
                <w:b/>
                <w:szCs w:val="20"/>
              </w:rPr>
              <w:t xml:space="preserve"> hour</w:t>
            </w:r>
          </w:p>
        </w:tc>
      </w:tr>
      <w:tr w:rsidR="005C02CA" w:rsidRPr="007F339F" w14:paraId="402F3581" w14:textId="77777777" w:rsidTr="005B10FE">
        <w:tc>
          <w:tcPr>
            <w:tcW w:w="10170" w:type="dxa"/>
            <w:gridSpan w:val="2"/>
            <w:tcMar>
              <w:top w:w="115" w:type="dxa"/>
              <w:left w:w="115" w:type="dxa"/>
              <w:bottom w:w="115" w:type="dxa"/>
              <w:right w:w="115" w:type="dxa"/>
            </w:tcMar>
          </w:tcPr>
          <w:p w14:paraId="0BE79B28" w14:textId="77777777" w:rsidR="005C02CA" w:rsidRDefault="005C02CA" w:rsidP="005C02CA">
            <w:pPr>
              <w:rPr>
                <w:rFonts w:cs="Arial"/>
                <w:szCs w:val="20"/>
              </w:rPr>
            </w:pPr>
            <w:r>
              <w:rPr>
                <w:rFonts w:cs="Arial"/>
                <w:b/>
                <w:bCs/>
                <w:color w:val="000000"/>
                <w:szCs w:val="20"/>
                <w:lang w:val="en"/>
              </w:rPr>
              <w:t>Ongoing Assignment: Field-Based Work</w:t>
            </w:r>
          </w:p>
          <w:p w14:paraId="4F37FB93" w14:textId="77777777" w:rsidR="005C02CA" w:rsidRDefault="005C02CA" w:rsidP="005C02CA">
            <w:pPr>
              <w:rPr>
                <w:rFonts w:cs="Arial"/>
                <w:szCs w:val="20"/>
              </w:rPr>
            </w:pPr>
            <w:r>
              <w:rPr>
                <w:rFonts w:cs="Arial"/>
                <w:color w:val="000000"/>
                <w:szCs w:val="20"/>
                <w:lang w:val="en"/>
              </w:rPr>
              <w:t> </w:t>
            </w:r>
          </w:p>
          <w:p w14:paraId="31BB14C7" w14:textId="56C506A1" w:rsidR="005C02CA" w:rsidRDefault="005C02CA" w:rsidP="005C02CA">
            <w:pPr>
              <w:rPr>
                <w:rFonts w:cs="Arial"/>
                <w:szCs w:val="20"/>
              </w:rPr>
            </w:pPr>
            <w:r>
              <w:rPr>
                <w:rFonts w:cs="Arial"/>
                <w:color w:val="000000"/>
                <w:szCs w:val="20"/>
                <w:lang w:val="en"/>
              </w:rPr>
              <w:t xml:space="preserve">During this course, you will complete 20 hours of field-based work. </w:t>
            </w:r>
            <w:r>
              <w:rPr>
                <w:rFonts w:cs="Arial"/>
                <w:szCs w:val="20"/>
              </w:rPr>
              <w:t>You should submit your field experience logs to your instructor in Week Seven of the course.</w:t>
            </w:r>
          </w:p>
          <w:p w14:paraId="7118D455" w14:textId="77777777" w:rsidR="005C02CA" w:rsidRDefault="005C02CA" w:rsidP="005C02CA">
            <w:pPr>
              <w:rPr>
                <w:rFonts w:cs="Arial"/>
                <w:szCs w:val="20"/>
              </w:rPr>
            </w:pPr>
            <w:r>
              <w:rPr>
                <w:rFonts w:cs="Arial"/>
                <w:szCs w:val="20"/>
              </w:rPr>
              <w:t> </w:t>
            </w:r>
          </w:p>
          <w:p w14:paraId="6096AA00" w14:textId="77777777" w:rsidR="005C02CA" w:rsidRDefault="005C02CA" w:rsidP="005C02CA">
            <w:pPr>
              <w:rPr>
                <w:rFonts w:cs="Arial"/>
                <w:szCs w:val="20"/>
              </w:rPr>
            </w:pPr>
            <w:r>
              <w:rPr>
                <w:rFonts w:cs="Arial"/>
                <w:i/>
                <w:iCs/>
                <w:szCs w:val="20"/>
              </w:rPr>
              <w:t>Note</w:t>
            </w:r>
            <w:r>
              <w:rPr>
                <w:rFonts w:cs="Arial"/>
                <w:szCs w:val="20"/>
              </w:rPr>
              <w:t>. If you do not complete each part of the field experience, including signed and dated logs, you may not be able to progress in the program. Field experience is a requirement of the program and is mandatory.</w:t>
            </w:r>
          </w:p>
          <w:p w14:paraId="0F04BC36" w14:textId="77777777" w:rsidR="005C02CA" w:rsidRDefault="005C02CA" w:rsidP="005C02CA">
            <w:pPr>
              <w:rPr>
                <w:rFonts w:cs="Arial"/>
                <w:szCs w:val="20"/>
              </w:rPr>
            </w:pPr>
            <w:r>
              <w:rPr>
                <w:rFonts w:cs="Arial"/>
                <w:szCs w:val="20"/>
              </w:rPr>
              <w:t> </w:t>
            </w:r>
          </w:p>
          <w:p w14:paraId="43B520E9" w14:textId="77777777" w:rsidR="005C02CA" w:rsidRDefault="005C02CA" w:rsidP="005C02CA">
            <w:pPr>
              <w:rPr>
                <w:rFonts w:cs="Arial"/>
                <w:szCs w:val="20"/>
              </w:rPr>
            </w:pPr>
            <w:r>
              <w:rPr>
                <w:rFonts w:cs="Arial"/>
                <w:szCs w:val="20"/>
              </w:rPr>
              <w:t>The Field Experience Instructions and Field Experience logs are available on Blackboard.</w:t>
            </w:r>
          </w:p>
          <w:p w14:paraId="16BC5474" w14:textId="77777777" w:rsidR="005C02CA" w:rsidRDefault="005C02CA" w:rsidP="005C02CA">
            <w:pPr>
              <w:rPr>
                <w:rFonts w:cs="Arial"/>
                <w:szCs w:val="20"/>
              </w:rPr>
            </w:pPr>
            <w:r>
              <w:rPr>
                <w:rFonts w:cs="Arial"/>
                <w:szCs w:val="20"/>
              </w:rPr>
              <w:t> </w:t>
            </w:r>
          </w:p>
          <w:p w14:paraId="23A0773D" w14:textId="52009665" w:rsidR="005C02CA" w:rsidRPr="003A1E96" w:rsidRDefault="005C02CA" w:rsidP="005C02CA">
            <w:pPr>
              <w:rPr>
                <w:rFonts w:cs="Arial"/>
                <w:b/>
                <w:szCs w:val="20"/>
              </w:rPr>
            </w:pPr>
            <w:r>
              <w:rPr>
                <w:rFonts w:cs="Arial"/>
                <w:b/>
                <w:bCs/>
                <w:szCs w:val="20"/>
              </w:rPr>
              <w:t>Review</w:t>
            </w:r>
            <w:r>
              <w:rPr>
                <w:rFonts w:cs="Arial"/>
                <w:szCs w:val="20"/>
              </w:rPr>
              <w:t xml:space="preserve"> the Field Experience Log Sample. This log will model how you should fill in your field experience log.</w:t>
            </w:r>
          </w:p>
        </w:tc>
        <w:tc>
          <w:tcPr>
            <w:tcW w:w="1440" w:type="dxa"/>
            <w:tcBorders>
              <w:bottom w:val="single" w:sz="4" w:space="0" w:color="000000" w:themeColor="text1"/>
            </w:tcBorders>
          </w:tcPr>
          <w:p w14:paraId="5E0B24B1" w14:textId="77777777" w:rsidR="005C02CA" w:rsidRDefault="005C02CA" w:rsidP="00FF7DE8">
            <w:pPr>
              <w:rPr>
                <w:rFonts w:cs="Arial"/>
                <w:szCs w:val="20"/>
              </w:rPr>
            </w:pPr>
          </w:p>
        </w:tc>
        <w:tc>
          <w:tcPr>
            <w:tcW w:w="1440" w:type="dxa"/>
            <w:tcBorders>
              <w:bottom w:val="single" w:sz="4" w:space="0" w:color="000000" w:themeColor="text1"/>
            </w:tcBorders>
          </w:tcPr>
          <w:p w14:paraId="6C8B89B7" w14:textId="77777777" w:rsidR="005C02CA" w:rsidRDefault="005C02CA" w:rsidP="00FF7DE8">
            <w:pPr>
              <w:rPr>
                <w:rFonts w:cs="Arial"/>
                <w:szCs w:val="20"/>
              </w:rPr>
            </w:pPr>
          </w:p>
        </w:tc>
      </w:tr>
      <w:tr w:rsidR="00FF7DE8" w:rsidRPr="007F339F" w14:paraId="2C2AEC5C" w14:textId="77777777" w:rsidTr="005B10FE">
        <w:tc>
          <w:tcPr>
            <w:tcW w:w="10170" w:type="dxa"/>
            <w:gridSpan w:val="2"/>
            <w:tcMar>
              <w:top w:w="115" w:type="dxa"/>
              <w:left w:w="115" w:type="dxa"/>
              <w:bottom w:w="115" w:type="dxa"/>
              <w:right w:w="115" w:type="dxa"/>
            </w:tcMar>
          </w:tcPr>
          <w:p w14:paraId="5D544109" w14:textId="77777777" w:rsidR="00FF7DE8" w:rsidRPr="003A1E96" w:rsidRDefault="00FF7DE8" w:rsidP="00FF7DE8">
            <w:pPr>
              <w:rPr>
                <w:rFonts w:cs="Arial"/>
                <w:b/>
                <w:szCs w:val="20"/>
              </w:rPr>
            </w:pPr>
            <w:r w:rsidRPr="003A1E96">
              <w:rPr>
                <w:rFonts w:cs="Arial"/>
                <w:b/>
                <w:szCs w:val="20"/>
              </w:rPr>
              <w:t>Tutorials</w:t>
            </w:r>
          </w:p>
          <w:p w14:paraId="044FEE62" w14:textId="77777777" w:rsidR="00FF7DE8" w:rsidRPr="003A1E96" w:rsidRDefault="00FF7DE8" w:rsidP="00FF7DE8">
            <w:pPr>
              <w:rPr>
                <w:rFonts w:cs="Arial"/>
                <w:b/>
                <w:szCs w:val="20"/>
              </w:rPr>
            </w:pPr>
          </w:p>
          <w:p w14:paraId="0978DF9A" w14:textId="77777777" w:rsidR="00FF7DE8" w:rsidRPr="003A1E96" w:rsidRDefault="00FF7DE8" w:rsidP="00FF7DE8">
            <w:pPr>
              <w:rPr>
                <w:rFonts w:cs="Arial"/>
                <w:szCs w:val="20"/>
              </w:rPr>
            </w:pPr>
            <w:r w:rsidRPr="003A1E96">
              <w:rPr>
                <w:rFonts w:cs="Arial"/>
                <w:szCs w:val="20"/>
              </w:rPr>
              <w:t xml:space="preserve">During this course you will be asked to use and participate in various technologies to complete activities and assignments. </w:t>
            </w:r>
          </w:p>
          <w:p w14:paraId="7D26BAAF" w14:textId="77777777" w:rsidR="00FF7DE8" w:rsidRDefault="00FF7DE8" w:rsidP="00FF7DE8">
            <w:pPr>
              <w:rPr>
                <w:rFonts w:cs="Arial"/>
                <w:szCs w:val="20"/>
              </w:rPr>
            </w:pPr>
          </w:p>
          <w:p w14:paraId="0DEBCB35" w14:textId="77777777" w:rsidR="00805EE6" w:rsidRDefault="00FF7DE8" w:rsidP="00FF7DE8">
            <w:pPr>
              <w:rPr>
                <w:rFonts w:cs="Arial"/>
                <w:szCs w:val="20"/>
              </w:rPr>
            </w:pPr>
            <w:r w:rsidRPr="009E3D8A">
              <w:rPr>
                <w:rFonts w:cs="Arial"/>
                <w:b/>
                <w:szCs w:val="20"/>
              </w:rPr>
              <w:t>Review</w:t>
            </w:r>
            <w:r>
              <w:rPr>
                <w:rFonts w:cs="Arial"/>
                <w:szCs w:val="20"/>
              </w:rPr>
              <w:t xml:space="preserve"> the tutorials available on Blackboard</w:t>
            </w:r>
            <w:r w:rsidR="00B67C90">
              <w:rPr>
                <w:rFonts w:cs="Arial"/>
                <w:szCs w:val="20"/>
              </w:rPr>
              <w:t>,</w:t>
            </w:r>
            <w:r>
              <w:rPr>
                <w:rFonts w:cs="Arial"/>
                <w:szCs w:val="20"/>
              </w:rPr>
              <w:t xml:space="preserve"> as needed.</w:t>
            </w:r>
          </w:p>
          <w:p w14:paraId="698C5AA1" w14:textId="1897AD9B" w:rsidR="00FF7DE8" w:rsidRDefault="00FF7DE8" w:rsidP="00FF7DE8">
            <w:pPr>
              <w:rPr>
                <w:rFonts w:cs="Arial"/>
                <w:szCs w:val="20"/>
              </w:rPr>
            </w:pPr>
            <w:r>
              <w:rPr>
                <w:rFonts w:cs="Arial"/>
                <w:szCs w:val="20"/>
              </w:rPr>
              <w:t xml:space="preserve"> </w:t>
            </w:r>
          </w:p>
          <w:p w14:paraId="487DC521" w14:textId="77777777" w:rsidR="00FF7DE8" w:rsidRPr="003A1E96" w:rsidRDefault="00FF7DE8" w:rsidP="00FF7DE8">
            <w:pPr>
              <w:rPr>
                <w:rFonts w:cs="Arial"/>
                <w:b/>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1C005962" w14:textId="77777777" w:rsidR="00FF7DE8"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471C8A3" w14:textId="77777777" w:rsidR="00FF7DE8" w:rsidRDefault="00FF7DE8" w:rsidP="00FF7DE8">
            <w:pPr>
              <w:rPr>
                <w:rFonts w:cs="Arial"/>
                <w:szCs w:val="20"/>
              </w:rPr>
            </w:pPr>
            <w:r>
              <w:rPr>
                <w:rFonts w:cs="Arial"/>
                <w:szCs w:val="20"/>
              </w:rPr>
              <w:t>N/A</w:t>
            </w:r>
          </w:p>
        </w:tc>
      </w:tr>
      <w:tr w:rsidR="00FF7DE8" w:rsidRPr="007F339F" w14:paraId="52D8EBB6" w14:textId="77777777" w:rsidTr="005B10FE">
        <w:tc>
          <w:tcPr>
            <w:tcW w:w="10170" w:type="dxa"/>
            <w:gridSpan w:val="2"/>
            <w:tcMar>
              <w:top w:w="115" w:type="dxa"/>
              <w:left w:w="115" w:type="dxa"/>
              <w:bottom w:w="115" w:type="dxa"/>
              <w:right w:w="115" w:type="dxa"/>
            </w:tcMar>
          </w:tcPr>
          <w:p w14:paraId="05BA426B" w14:textId="77777777" w:rsidR="00FF7DE8" w:rsidRPr="003A1E96" w:rsidRDefault="00FF7DE8" w:rsidP="00FF7DE8">
            <w:pPr>
              <w:rPr>
                <w:rFonts w:cs="Arial"/>
                <w:szCs w:val="20"/>
              </w:rPr>
            </w:pPr>
            <w:r w:rsidRPr="003A1E96">
              <w:rPr>
                <w:rFonts w:cs="Arial"/>
                <w:b/>
                <w:szCs w:val="20"/>
              </w:rPr>
              <w:t>Weekly Participation and Discussion</w:t>
            </w:r>
            <w:r>
              <w:rPr>
                <w:rFonts w:cs="Arial"/>
                <w:b/>
                <w:szCs w:val="20"/>
              </w:rPr>
              <w:t xml:space="preserve"> </w:t>
            </w:r>
          </w:p>
          <w:p w14:paraId="5592B0CD" w14:textId="77777777" w:rsidR="00FF7DE8" w:rsidRPr="003A1E96" w:rsidRDefault="00FF7DE8" w:rsidP="00FF7DE8">
            <w:pPr>
              <w:rPr>
                <w:rFonts w:cs="Arial"/>
                <w:szCs w:val="20"/>
              </w:rPr>
            </w:pPr>
          </w:p>
          <w:p w14:paraId="77958F92" w14:textId="10347CD1" w:rsidR="00FF7DE8" w:rsidRDefault="00FF7DE8" w:rsidP="00FF7DE8">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B67C90">
              <w:rPr>
                <w:rFonts w:cs="Arial"/>
                <w:szCs w:val="20"/>
              </w:rPr>
              <w:t xml:space="preserve"> </w:t>
            </w:r>
            <w:r>
              <w:rPr>
                <w:rFonts w:cs="Arial"/>
                <w:szCs w:val="20"/>
              </w:rPr>
              <w:t>to 250</w:t>
            </w:r>
            <w:r w:rsidR="00B67C90">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B67C90">
              <w:rPr>
                <w:rFonts w:cs="Arial"/>
                <w:szCs w:val="20"/>
              </w:rPr>
              <w:t xml:space="preserve"> </w:t>
            </w:r>
            <w:r w:rsidRPr="00C675E5">
              <w:rPr>
                <w:rFonts w:cs="Arial"/>
                <w:szCs w:val="20"/>
              </w:rPr>
              <w:t>to 150</w:t>
            </w:r>
            <w:r w:rsidR="00B67C90">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w:t>
            </w:r>
            <w:r w:rsidR="00B67C90">
              <w:rPr>
                <w:rFonts w:cs="Arial"/>
                <w:szCs w:val="20"/>
              </w:rPr>
              <w:t>m</w:t>
            </w:r>
            <w:r w:rsidRPr="00C675E5">
              <w:rPr>
                <w:rFonts w:cs="Arial"/>
                <w:szCs w:val="20"/>
              </w:rPr>
              <w:t>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FB1D1D8" w14:textId="77777777" w:rsidR="00FF7DE8" w:rsidRDefault="00FF7DE8" w:rsidP="00FF7DE8">
            <w:pPr>
              <w:rPr>
                <w:rFonts w:cs="Arial"/>
                <w:szCs w:val="20"/>
              </w:rPr>
            </w:pPr>
          </w:p>
          <w:p w14:paraId="23CC2469" w14:textId="18BC3F12" w:rsidR="00FF7DE8" w:rsidRPr="00C675E5" w:rsidRDefault="00FF7DE8" w:rsidP="00FF7DE8">
            <w:pPr>
              <w:rPr>
                <w:rFonts w:cs="Arial"/>
                <w:color w:val="0000FF"/>
                <w:szCs w:val="20"/>
                <w:u w:val="single"/>
              </w:rPr>
            </w:pPr>
            <w:r w:rsidRPr="0064548A">
              <w:rPr>
                <w:b/>
              </w:rPr>
              <w:t>Review</w:t>
            </w:r>
            <w:r>
              <w:t xml:space="preserve"> the </w:t>
            </w:r>
            <w:r w:rsidRPr="003F3172">
              <w:t>RISE Model for Peer Feedback</w:t>
            </w:r>
            <w:r>
              <w:rPr>
                <w:rFonts w:cs="Arial"/>
                <w:szCs w:val="20"/>
              </w:rPr>
              <w:t xml:space="preserve">. </w:t>
            </w:r>
          </w:p>
        </w:tc>
        <w:tc>
          <w:tcPr>
            <w:tcW w:w="1440" w:type="dxa"/>
            <w:tcBorders>
              <w:bottom w:val="single" w:sz="4" w:space="0" w:color="000000" w:themeColor="text1"/>
            </w:tcBorders>
          </w:tcPr>
          <w:p w14:paraId="699D9AEC" w14:textId="77777777" w:rsidR="00FF7DE8" w:rsidRPr="009F6FAF"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E4D3436" w14:textId="77777777" w:rsidR="00FF7DE8" w:rsidRPr="009F6FAF" w:rsidRDefault="00FF7DE8" w:rsidP="00FF7DE8">
            <w:pPr>
              <w:rPr>
                <w:rFonts w:cs="Arial"/>
                <w:szCs w:val="20"/>
              </w:rPr>
            </w:pPr>
            <w:r>
              <w:rPr>
                <w:rFonts w:cs="Arial"/>
                <w:szCs w:val="20"/>
              </w:rPr>
              <w:t>N/A</w:t>
            </w:r>
          </w:p>
        </w:tc>
      </w:tr>
      <w:tr w:rsidR="00FF7DE8" w:rsidRPr="00842155" w14:paraId="1607FD68"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D774C4" w14:textId="77777777" w:rsidR="00FF7DE8" w:rsidRPr="00842155" w:rsidRDefault="00FF7DE8" w:rsidP="00FF7DE8">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A76043" w14:textId="77777777" w:rsidR="00FF7DE8" w:rsidRPr="00842155" w:rsidRDefault="00FF7DE8" w:rsidP="00FF7DE8">
            <w:pPr>
              <w:ind w:left="360" w:hanging="360"/>
              <w:rPr>
                <w:rFonts w:cs="Arial"/>
                <w:b/>
                <w:szCs w:val="20"/>
              </w:rPr>
            </w:pPr>
          </w:p>
        </w:tc>
        <w:tc>
          <w:tcPr>
            <w:tcW w:w="1440" w:type="dxa"/>
            <w:tcBorders>
              <w:left w:val="nil"/>
              <w:bottom w:val="single" w:sz="4" w:space="0" w:color="000000" w:themeColor="text1"/>
            </w:tcBorders>
            <w:shd w:val="clear" w:color="auto" w:fill="E6E6E6"/>
          </w:tcPr>
          <w:p w14:paraId="1A24DB1C" w14:textId="77777777" w:rsidR="00FF7DE8" w:rsidRPr="00842155" w:rsidRDefault="00FF7DE8" w:rsidP="00FF7DE8">
            <w:pPr>
              <w:ind w:left="360" w:hanging="360"/>
              <w:rPr>
                <w:rFonts w:cs="Arial"/>
                <w:b/>
                <w:szCs w:val="20"/>
              </w:rPr>
            </w:pPr>
          </w:p>
        </w:tc>
        <w:tc>
          <w:tcPr>
            <w:tcW w:w="1440" w:type="dxa"/>
            <w:tcBorders>
              <w:bottom w:val="single" w:sz="4" w:space="0" w:color="000000" w:themeColor="text1"/>
            </w:tcBorders>
            <w:shd w:val="clear" w:color="auto" w:fill="E6E6E6"/>
          </w:tcPr>
          <w:p w14:paraId="12F682E3" w14:textId="58531C5B" w:rsidR="00FF7DE8" w:rsidRPr="00842155" w:rsidRDefault="008037D6" w:rsidP="00FF7DE8">
            <w:pPr>
              <w:ind w:left="360" w:hanging="360"/>
              <w:rPr>
                <w:rFonts w:cs="Arial"/>
                <w:b/>
                <w:szCs w:val="20"/>
              </w:rPr>
            </w:pPr>
            <w:r>
              <w:rPr>
                <w:rFonts w:cs="Arial"/>
                <w:b/>
                <w:szCs w:val="20"/>
              </w:rPr>
              <w:t>2</w:t>
            </w:r>
            <w:r w:rsidR="00FF7DE8">
              <w:rPr>
                <w:rFonts w:cs="Arial"/>
                <w:b/>
                <w:szCs w:val="20"/>
              </w:rPr>
              <w:t xml:space="preserve"> </w:t>
            </w:r>
            <w:r w:rsidR="006433B7">
              <w:rPr>
                <w:rFonts w:cs="Arial"/>
                <w:b/>
                <w:szCs w:val="20"/>
              </w:rPr>
              <w:t>hours</w:t>
            </w:r>
          </w:p>
        </w:tc>
      </w:tr>
      <w:tr w:rsidR="00FF7DE8" w:rsidRPr="00842155" w14:paraId="004FE9CF"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38DD25B"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B91486F" w14:textId="72CBA4BA" w:rsidR="00FF7DE8"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F94B95F"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982C55"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Pages/AIE/</w:t>
            </w:r>
          </w:p>
          <w:p w14:paraId="13E982E9"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Generic</w:t>
            </w:r>
          </w:p>
        </w:tc>
      </w:tr>
      <w:tr w:rsidR="00FF7DE8" w:rsidRPr="007F339F" w14:paraId="4E2E6FCB"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4C9506A" w14:textId="77777777" w:rsidR="00FF7DE8" w:rsidRDefault="00FF7DE8" w:rsidP="00FF7DE8">
            <w:pPr>
              <w:rPr>
                <w:rFonts w:cs="Arial"/>
                <w:b/>
                <w:szCs w:val="20"/>
              </w:rPr>
            </w:pPr>
            <w:r w:rsidRPr="00730048">
              <w:rPr>
                <w:rFonts w:cs="Arial"/>
                <w:b/>
                <w:szCs w:val="20"/>
              </w:rPr>
              <w:t xml:space="preserve">Adobe Connect Live Discussion </w:t>
            </w:r>
          </w:p>
          <w:p w14:paraId="0A1EBE6A" w14:textId="77777777" w:rsidR="00FF7DE8" w:rsidRDefault="00FF7DE8" w:rsidP="00FF7DE8">
            <w:pPr>
              <w:rPr>
                <w:rFonts w:cs="Arial"/>
                <w:b/>
                <w:szCs w:val="20"/>
              </w:rPr>
            </w:pPr>
          </w:p>
          <w:p w14:paraId="587BAA6D" w14:textId="77777777" w:rsidR="00FF7DE8" w:rsidRPr="00AA1459" w:rsidRDefault="00FF7DE8" w:rsidP="00FF7DE8">
            <w:pPr>
              <w:rPr>
                <w:rFonts w:cs="Arial"/>
                <w:szCs w:val="20"/>
              </w:rPr>
            </w:pPr>
            <w:r>
              <w:rPr>
                <w:rFonts w:cs="Arial"/>
                <w:b/>
                <w:szCs w:val="20"/>
              </w:rPr>
              <w:t>Review</w:t>
            </w:r>
            <w:r>
              <w:rPr>
                <w:rFonts w:cs="Arial"/>
                <w:szCs w:val="20"/>
              </w:rPr>
              <w:t xml:space="preserve"> </w:t>
            </w:r>
            <w:hyperlink r:id="rId22" w:history="1">
              <w:r w:rsidRPr="00AA1459">
                <w:rPr>
                  <w:rStyle w:val="Hyperlink"/>
                  <w:rFonts w:cs="Arial"/>
                  <w:szCs w:val="20"/>
                </w:rPr>
                <w:t>Adobe Connect Resources</w:t>
              </w:r>
            </w:hyperlink>
            <w:r>
              <w:rPr>
                <w:rFonts w:cs="Arial"/>
                <w:szCs w:val="20"/>
              </w:rPr>
              <w:t xml:space="preserve">.  </w:t>
            </w:r>
          </w:p>
          <w:p w14:paraId="1B45F34B" w14:textId="77777777" w:rsidR="00FF7DE8" w:rsidRPr="00730048" w:rsidRDefault="00FF7DE8" w:rsidP="00FF7DE8">
            <w:pPr>
              <w:rPr>
                <w:rFonts w:cs="Arial"/>
                <w:szCs w:val="20"/>
              </w:rPr>
            </w:pPr>
          </w:p>
          <w:p w14:paraId="65934C2D" w14:textId="77777777" w:rsidR="00FF7DE8" w:rsidRPr="00730048" w:rsidRDefault="00FF7DE8" w:rsidP="00FF7DE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5EDE4292" w14:textId="77777777" w:rsidR="00FF7DE8" w:rsidRPr="00730048" w:rsidRDefault="00FF7DE8" w:rsidP="00FF7DE8">
            <w:pPr>
              <w:rPr>
                <w:rFonts w:cs="Arial"/>
                <w:szCs w:val="20"/>
              </w:rPr>
            </w:pPr>
          </w:p>
          <w:p w14:paraId="0FACCE48" w14:textId="77777777" w:rsidR="00FF7DE8" w:rsidRPr="00730048" w:rsidRDefault="00FF7DE8" w:rsidP="00FF7DE8">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73726191" w14:textId="77777777" w:rsidR="00FF7DE8" w:rsidRPr="007F339F" w:rsidRDefault="00FF7DE8" w:rsidP="00FF7DE8">
            <w:pPr>
              <w:tabs>
                <w:tab w:val="left" w:pos="0"/>
                <w:tab w:val="left" w:pos="3720"/>
              </w:tabs>
              <w:outlineLvl w:val="0"/>
              <w:rPr>
                <w:rFonts w:cs="Arial"/>
                <w:b/>
                <w:szCs w:val="20"/>
              </w:rPr>
            </w:pPr>
            <w:r w:rsidRPr="00730048">
              <w:rPr>
                <w:rFonts w:cs="Arial"/>
                <w:szCs w:val="20"/>
              </w:rPr>
              <w:br/>
            </w:r>
            <w:r w:rsidRPr="00805EE6">
              <w:rPr>
                <w:rFonts w:cs="Arial"/>
                <w:i/>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615E779" w14:textId="77777777" w:rsidR="00FF7DE8" w:rsidRPr="009F6FAF" w:rsidRDefault="00FF7DE8" w:rsidP="00FF7DE8">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15DC0BC" w14:textId="77777777" w:rsidR="00FF7DE8" w:rsidRDefault="00FF7DE8" w:rsidP="00FF7DE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4B7B37A" w14:textId="77777777" w:rsidR="00FF7DE8" w:rsidRPr="00384A8F" w:rsidRDefault="00FF7DE8" w:rsidP="00FF7DE8">
            <w:pPr>
              <w:rPr>
                <w:rFonts w:cs="Arial"/>
                <w:szCs w:val="20"/>
              </w:rPr>
            </w:pPr>
          </w:p>
          <w:p w14:paraId="266D3E97" w14:textId="77777777" w:rsidR="00FF7DE8" w:rsidRDefault="00FF7DE8" w:rsidP="00FF7DE8">
            <w:pPr>
              <w:rPr>
                <w:rFonts w:cs="Arial"/>
                <w:szCs w:val="20"/>
              </w:rPr>
            </w:pPr>
          </w:p>
          <w:p w14:paraId="4806F694" w14:textId="77777777" w:rsidR="00FF7DE8" w:rsidRPr="00384A8F" w:rsidRDefault="00FF7DE8" w:rsidP="00FF7DE8">
            <w:pPr>
              <w:jc w:val="center"/>
              <w:rPr>
                <w:rFonts w:cs="Arial"/>
                <w:szCs w:val="20"/>
              </w:rPr>
            </w:pPr>
          </w:p>
        </w:tc>
      </w:tr>
      <w:tr w:rsidR="00FF7DE8" w:rsidRPr="00842155" w14:paraId="319B64C7"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AB64" w14:textId="77777777" w:rsidR="00FF7DE8" w:rsidRPr="00842155" w:rsidRDefault="00FF7DE8" w:rsidP="00FF7DE8">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45303B4" w14:textId="77777777" w:rsidR="00FF7DE8" w:rsidRPr="00842155" w:rsidRDefault="00FF7DE8" w:rsidP="00FF7DE8">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FC1EB34" w14:textId="77777777" w:rsidR="00FF7DE8" w:rsidRPr="00842155" w:rsidRDefault="00FF7DE8" w:rsidP="00FF7DE8">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D69096D" w14:textId="77777777" w:rsidR="00FF7DE8" w:rsidRPr="00842155" w:rsidRDefault="00FF7DE8" w:rsidP="00FF7DE8">
            <w:pPr>
              <w:tabs>
                <w:tab w:val="left" w:pos="0"/>
                <w:tab w:val="left" w:pos="3720"/>
              </w:tabs>
              <w:outlineLvl w:val="0"/>
              <w:rPr>
                <w:rFonts w:cs="Arial"/>
                <w:b/>
                <w:szCs w:val="20"/>
              </w:rPr>
            </w:pPr>
            <w:r>
              <w:rPr>
                <w:rFonts w:cs="Arial"/>
                <w:b/>
                <w:szCs w:val="20"/>
              </w:rPr>
              <w:t>1 hour</w:t>
            </w:r>
          </w:p>
        </w:tc>
      </w:tr>
      <w:tr w:rsidR="00FF7DE8" w:rsidRPr="00842155" w14:paraId="6C6C6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A8FC1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175F964" w14:textId="6DDC4FDA" w:rsidR="00FF7DE8"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5ED35AA"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308769" w14:textId="77777777" w:rsidR="00FF7DE8" w:rsidRPr="005B10FE" w:rsidRDefault="00FF7DE8" w:rsidP="00FF7DE8">
            <w:pPr>
              <w:rPr>
                <w:rFonts w:cs="Arial"/>
                <w:b/>
                <w:i/>
                <w:szCs w:val="20"/>
              </w:rPr>
            </w:pPr>
            <w:r w:rsidRPr="005B10FE">
              <w:rPr>
                <w:rFonts w:cs="Arial"/>
                <w:b/>
                <w:i/>
                <w:szCs w:val="20"/>
              </w:rPr>
              <w:t>Points/AIE/</w:t>
            </w:r>
          </w:p>
          <w:p w14:paraId="08C79A05" w14:textId="77777777" w:rsidR="00FF7DE8" w:rsidRPr="005B10FE" w:rsidRDefault="00FF7DE8" w:rsidP="00FF7DE8">
            <w:pPr>
              <w:rPr>
                <w:rFonts w:cs="Arial"/>
                <w:b/>
                <w:i/>
                <w:szCs w:val="20"/>
              </w:rPr>
            </w:pPr>
            <w:r w:rsidRPr="005B10FE">
              <w:rPr>
                <w:rFonts w:cs="Arial"/>
                <w:b/>
                <w:i/>
                <w:szCs w:val="20"/>
              </w:rPr>
              <w:t>Generic</w:t>
            </w:r>
          </w:p>
        </w:tc>
      </w:tr>
      <w:tr w:rsidR="00FF7DE8" w:rsidRPr="00103FC5" w14:paraId="1CF4BA63" w14:textId="77777777" w:rsidTr="005B10FE">
        <w:tc>
          <w:tcPr>
            <w:tcW w:w="10170" w:type="dxa"/>
            <w:gridSpan w:val="2"/>
            <w:tcMar>
              <w:top w:w="115" w:type="dxa"/>
              <w:left w:w="115" w:type="dxa"/>
              <w:bottom w:w="115" w:type="dxa"/>
              <w:right w:w="115" w:type="dxa"/>
            </w:tcMar>
          </w:tcPr>
          <w:p w14:paraId="14DB86E8" w14:textId="77777777" w:rsidR="00FF7DE8" w:rsidRPr="00103FC5" w:rsidRDefault="00FF7DE8" w:rsidP="00FF7DE8">
            <w:pPr>
              <w:tabs>
                <w:tab w:val="left" w:pos="2329"/>
              </w:tabs>
              <w:rPr>
                <w:rFonts w:cs="Arial"/>
                <w:b/>
                <w:szCs w:val="20"/>
              </w:rPr>
            </w:pPr>
            <w:r w:rsidRPr="00103FC5">
              <w:rPr>
                <w:rFonts w:cs="Arial"/>
                <w:b/>
                <w:szCs w:val="20"/>
              </w:rPr>
              <w:t xml:space="preserve">Discussion: </w:t>
            </w:r>
            <w:r>
              <w:rPr>
                <w:rFonts w:cs="Arial"/>
                <w:b/>
                <w:szCs w:val="20"/>
              </w:rPr>
              <w:t>Building a PLC</w:t>
            </w:r>
          </w:p>
          <w:p w14:paraId="44D31DAA" w14:textId="77777777" w:rsidR="00FF7DE8" w:rsidRPr="00103FC5" w:rsidRDefault="00FF7DE8" w:rsidP="00FF7DE8">
            <w:pPr>
              <w:tabs>
                <w:tab w:val="left" w:pos="2329"/>
              </w:tabs>
              <w:rPr>
                <w:rFonts w:cs="Arial"/>
                <w:b/>
                <w:szCs w:val="20"/>
              </w:rPr>
            </w:pPr>
          </w:p>
          <w:p w14:paraId="3286C001" w14:textId="2F4C5A97" w:rsidR="00FF7DE8" w:rsidRDefault="00FF7DE8" w:rsidP="00FF7DE8">
            <w:pPr>
              <w:rPr>
                <w:rFonts w:cs="Arial"/>
                <w:szCs w:val="20"/>
              </w:rPr>
            </w:pPr>
            <w:r w:rsidRPr="00706792">
              <w:rPr>
                <w:rFonts w:cs="Arial"/>
                <w:b/>
                <w:szCs w:val="20"/>
              </w:rPr>
              <w:t>View</w:t>
            </w:r>
            <w:r>
              <w:rPr>
                <w:rFonts w:cs="Arial"/>
                <w:szCs w:val="20"/>
              </w:rPr>
              <w:t xml:space="preserve"> the course introduction and brief biography posted by your instructor. </w:t>
            </w:r>
          </w:p>
          <w:p w14:paraId="1F3C17F1" w14:textId="77777777" w:rsidR="00805EE6" w:rsidRDefault="00805EE6" w:rsidP="00FF7DE8">
            <w:pPr>
              <w:rPr>
                <w:rFonts w:cs="Arial"/>
                <w:szCs w:val="20"/>
              </w:rPr>
            </w:pPr>
          </w:p>
          <w:p w14:paraId="424F341A" w14:textId="1039D289" w:rsidR="00FF7DE8" w:rsidRDefault="00FF7DE8" w:rsidP="00FF7DE8">
            <w:pPr>
              <w:rPr>
                <w:rFonts w:cs="Arial"/>
                <w:szCs w:val="20"/>
              </w:rPr>
            </w:pPr>
            <w:r w:rsidRPr="00493CFE">
              <w:rPr>
                <w:rFonts w:cs="Arial"/>
                <w:b/>
                <w:szCs w:val="20"/>
              </w:rPr>
              <w:t>Post</w:t>
            </w:r>
            <w:r w:rsidRPr="00493CFE">
              <w:rPr>
                <w:rFonts w:cs="Arial"/>
                <w:szCs w:val="20"/>
              </w:rPr>
              <w:t xml:space="preserve"> </w:t>
            </w:r>
            <w:r>
              <w:rPr>
                <w:rFonts w:cs="Arial"/>
                <w:szCs w:val="20"/>
              </w:rPr>
              <w:t>a</w:t>
            </w:r>
            <w:r w:rsidRPr="00493CFE">
              <w:rPr>
                <w:rFonts w:cs="Arial"/>
                <w:szCs w:val="20"/>
              </w:rPr>
              <w:t xml:space="preserve"> short biography introducing yourself to the class </w:t>
            </w:r>
            <w:r>
              <w:rPr>
                <w:rFonts w:cs="Arial"/>
                <w:szCs w:val="20"/>
              </w:rPr>
              <w:t>in the Building a PLC discussion forum by Thursday.</w:t>
            </w:r>
          </w:p>
          <w:p w14:paraId="154E859F" w14:textId="77777777" w:rsidR="00805EE6" w:rsidRDefault="00805EE6" w:rsidP="00FF7DE8">
            <w:pPr>
              <w:rPr>
                <w:rFonts w:cs="Arial"/>
                <w:szCs w:val="20"/>
              </w:rPr>
            </w:pPr>
          </w:p>
          <w:p w14:paraId="738E9199" w14:textId="77777777" w:rsidR="00FF7DE8" w:rsidRDefault="00FF7DE8" w:rsidP="00FF7DE8">
            <w:pPr>
              <w:rPr>
                <w:rFonts w:cs="Arial"/>
                <w:szCs w:val="20"/>
              </w:rPr>
            </w:pPr>
            <w:r w:rsidRPr="00852CAA">
              <w:rPr>
                <w:rFonts w:cs="Arial"/>
                <w:b/>
                <w:szCs w:val="20"/>
              </w:rPr>
              <w:t>Include</w:t>
            </w:r>
            <w:r w:rsidRPr="00493CFE">
              <w:rPr>
                <w:rFonts w:cs="Arial"/>
                <w:szCs w:val="20"/>
              </w:rPr>
              <w:t xml:space="preserve"> the following information:</w:t>
            </w:r>
          </w:p>
          <w:p w14:paraId="3F7497B6" w14:textId="77777777" w:rsidR="00FF7DE8" w:rsidRPr="00493CFE" w:rsidRDefault="00FF7DE8" w:rsidP="00FF7DE8">
            <w:pPr>
              <w:rPr>
                <w:rFonts w:cs="Arial"/>
                <w:szCs w:val="20"/>
              </w:rPr>
            </w:pPr>
          </w:p>
          <w:p w14:paraId="76ED0824" w14:textId="77777777" w:rsidR="00FF7DE8" w:rsidRPr="00DB6F0D" w:rsidRDefault="00FF7DE8" w:rsidP="00C35728">
            <w:pPr>
              <w:pStyle w:val="ListParagraph"/>
              <w:numPr>
                <w:ilvl w:val="0"/>
                <w:numId w:val="19"/>
              </w:numPr>
              <w:ind w:left="390"/>
            </w:pPr>
            <w:r w:rsidRPr="00DB6F0D">
              <w:t>Your name</w:t>
            </w:r>
          </w:p>
          <w:p w14:paraId="7E5E43E9" w14:textId="77777777" w:rsidR="00FF7DE8" w:rsidRPr="00DB6F0D" w:rsidRDefault="00FF7DE8" w:rsidP="00C35728">
            <w:pPr>
              <w:pStyle w:val="ListParagraph"/>
              <w:numPr>
                <w:ilvl w:val="0"/>
                <w:numId w:val="19"/>
              </w:numPr>
              <w:ind w:left="390"/>
            </w:pPr>
            <w:r w:rsidRPr="00DB6F0D">
              <w:t>Professional background</w:t>
            </w:r>
          </w:p>
          <w:p w14:paraId="01604526" w14:textId="77777777" w:rsidR="00FF7DE8" w:rsidRPr="00DB6F0D" w:rsidRDefault="00FF7DE8" w:rsidP="0017636D">
            <w:pPr>
              <w:pStyle w:val="ListParagraph"/>
              <w:ind w:left="390"/>
            </w:pPr>
          </w:p>
          <w:p w14:paraId="65496DE3" w14:textId="77777777" w:rsidR="00FF7DE8" w:rsidRPr="00DB6F0D" w:rsidRDefault="00FF7DE8" w:rsidP="00C35728">
            <w:pPr>
              <w:pStyle w:val="ListParagraph"/>
              <w:numPr>
                <w:ilvl w:val="1"/>
                <w:numId w:val="19"/>
              </w:numPr>
              <w:ind w:left="750"/>
            </w:pPr>
            <w:r w:rsidRPr="00DB6F0D">
              <w:t>Past and current employment</w:t>
            </w:r>
          </w:p>
          <w:p w14:paraId="4D098850" w14:textId="77777777" w:rsidR="00FF7DE8" w:rsidRPr="00DB6F0D" w:rsidRDefault="00FF7DE8" w:rsidP="00C35728">
            <w:pPr>
              <w:pStyle w:val="ListParagraph"/>
              <w:numPr>
                <w:ilvl w:val="1"/>
                <w:numId w:val="19"/>
              </w:numPr>
              <w:ind w:left="750"/>
            </w:pPr>
            <w:r w:rsidRPr="00DB6F0D">
              <w:t>Educational background</w:t>
            </w:r>
          </w:p>
          <w:p w14:paraId="01BF4B1E" w14:textId="77777777" w:rsidR="00FF7DE8" w:rsidRPr="00DB6F0D" w:rsidRDefault="00FF7DE8" w:rsidP="00C35728">
            <w:pPr>
              <w:pStyle w:val="ListParagraph"/>
              <w:numPr>
                <w:ilvl w:val="1"/>
                <w:numId w:val="19"/>
              </w:numPr>
              <w:ind w:left="750"/>
            </w:pPr>
            <w:r w:rsidRPr="00DB6F0D">
              <w:t>Licenses or certifications</w:t>
            </w:r>
          </w:p>
          <w:p w14:paraId="22B18083" w14:textId="77777777" w:rsidR="00FF7DE8" w:rsidRPr="00DB6F0D" w:rsidRDefault="00FF7DE8" w:rsidP="00C35728">
            <w:pPr>
              <w:pStyle w:val="ListParagraph"/>
              <w:numPr>
                <w:ilvl w:val="1"/>
                <w:numId w:val="19"/>
              </w:numPr>
              <w:ind w:left="750"/>
            </w:pPr>
            <w:r w:rsidRPr="00DB6F0D">
              <w:t>Special training or areas of expertise</w:t>
            </w:r>
          </w:p>
          <w:p w14:paraId="0E9BE76E" w14:textId="77777777" w:rsidR="00FF7DE8" w:rsidRPr="00DB6F0D" w:rsidRDefault="00FF7DE8" w:rsidP="00C35728">
            <w:pPr>
              <w:pStyle w:val="ListParagraph"/>
              <w:numPr>
                <w:ilvl w:val="1"/>
                <w:numId w:val="19"/>
              </w:numPr>
              <w:ind w:left="750"/>
            </w:pPr>
            <w:r w:rsidRPr="00DB6F0D">
              <w:t>Research interests</w:t>
            </w:r>
          </w:p>
          <w:p w14:paraId="0E0A162B" w14:textId="77777777" w:rsidR="00FF7DE8" w:rsidRPr="00DB6F0D" w:rsidRDefault="00FF7DE8" w:rsidP="0017636D">
            <w:pPr>
              <w:pStyle w:val="ListParagraph"/>
              <w:ind w:left="390"/>
            </w:pPr>
          </w:p>
          <w:p w14:paraId="340133BB" w14:textId="1669DA25" w:rsidR="00FF7DE8" w:rsidRDefault="00FF7DE8" w:rsidP="00C35728">
            <w:pPr>
              <w:pStyle w:val="ListParagraph"/>
              <w:numPr>
                <w:ilvl w:val="0"/>
                <w:numId w:val="19"/>
              </w:numPr>
              <w:ind w:left="390"/>
            </w:pPr>
            <w:r w:rsidRPr="00B20D07">
              <w:t>Which program are you in (C&amp;I, Master Teacher, or School Counselor)</w:t>
            </w:r>
            <w:r w:rsidR="00B67C90">
              <w:t>?</w:t>
            </w:r>
            <w:r w:rsidRPr="00B20D07">
              <w:t xml:space="preserve"> </w:t>
            </w:r>
          </w:p>
          <w:p w14:paraId="2D2A6B0C" w14:textId="77777777" w:rsidR="00FF7DE8" w:rsidRDefault="00FF7DE8" w:rsidP="00C35728">
            <w:pPr>
              <w:pStyle w:val="ListParagraph"/>
              <w:numPr>
                <w:ilvl w:val="0"/>
                <w:numId w:val="19"/>
              </w:numPr>
              <w:ind w:left="390"/>
            </w:pPr>
            <w:r w:rsidRPr="00B20D07">
              <w:lastRenderedPageBreak/>
              <w:t xml:space="preserve">Why </w:t>
            </w:r>
            <w:r>
              <w:t>are you in this degree program?</w:t>
            </w:r>
          </w:p>
          <w:p w14:paraId="4F59643B" w14:textId="77777777" w:rsidR="00FF7DE8" w:rsidRDefault="00FF7DE8" w:rsidP="00C35728">
            <w:pPr>
              <w:pStyle w:val="ListParagraph"/>
              <w:numPr>
                <w:ilvl w:val="0"/>
                <w:numId w:val="19"/>
              </w:numPr>
              <w:ind w:left="390"/>
            </w:pPr>
            <w:r>
              <w:t>Personal interests and hobbies</w:t>
            </w:r>
          </w:p>
          <w:p w14:paraId="3367001B" w14:textId="77777777" w:rsidR="00FF7DE8" w:rsidRPr="00103FC5" w:rsidRDefault="00FF7DE8" w:rsidP="00FF7DE8"/>
          <w:p w14:paraId="117BC907" w14:textId="75E27B41" w:rsidR="00FF7DE8" w:rsidRPr="00103FC5" w:rsidRDefault="00FF7DE8" w:rsidP="00FF7DE8">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B67C90">
              <w:t>3</w:t>
            </w:r>
            <w:r w:rsidRPr="00103FC5">
              <w:t xml:space="preserve"> of your classmates' posts by Sunday.</w:t>
            </w:r>
            <w:r>
              <w:t xml:space="preserve"> </w:t>
            </w:r>
          </w:p>
        </w:tc>
        <w:tc>
          <w:tcPr>
            <w:tcW w:w="1440" w:type="dxa"/>
          </w:tcPr>
          <w:p w14:paraId="54DBD461" w14:textId="77777777" w:rsidR="00FF7DE8" w:rsidRPr="00103FC5" w:rsidRDefault="00FF7DE8" w:rsidP="00FF7DE8">
            <w:pPr>
              <w:tabs>
                <w:tab w:val="left" w:pos="2329"/>
              </w:tabs>
              <w:rPr>
                <w:rFonts w:cs="Arial"/>
                <w:szCs w:val="20"/>
              </w:rPr>
            </w:pPr>
            <w:r>
              <w:rPr>
                <w:rFonts w:cs="Arial"/>
                <w:szCs w:val="20"/>
              </w:rPr>
              <w:lastRenderedPageBreak/>
              <w:t>N/A</w:t>
            </w:r>
          </w:p>
        </w:tc>
        <w:tc>
          <w:tcPr>
            <w:tcW w:w="1440" w:type="dxa"/>
          </w:tcPr>
          <w:p w14:paraId="106F67FB" w14:textId="77777777" w:rsidR="00FF7DE8" w:rsidRPr="00103FC5" w:rsidRDefault="00FF7DE8" w:rsidP="00FF7DE8">
            <w:pPr>
              <w:tabs>
                <w:tab w:val="left" w:pos="2329"/>
              </w:tabs>
              <w:rPr>
                <w:rFonts w:cs="Arial"/>
                <w:szCs w:val="20"/>
              </w:rPr>
            </w:pPr>
            <w:r w:rsidRPr="00103FC5">
              <w:t xml:space="preserve">Discussion: one post and replies to three other posts = </w:t>
            </w:r>
            <w:r w:rsidRPr="00103FC5">
              <w:rPr>
                <w:b/>
              </w:rPr>
              <w:t xml:space="preserve">1 hour </w:t>
            </w:r>
          </w:p>
        </w:tc>
      </w:tr>
      <w:tr w:rsidR="00FF7DE8" w:rsidRPr="00B408AA" w14:paraId="60985BE4" w14:textId="77777777" w:rsidTr="00472924">
        <w:tc>
          <w:tcPr>
            <w:tcW w:w="10170" w:type="dxa"/>
            <w:gridSpan w:val="2"/>
            <w:tcMar>
              <w:top w:w="115" w:type="dxa"/>
              <w:left w:w="115" w:type="dxa"/>
              <w:bottom w:w="115" w:type="dxa"/>
              <w:right w:w="115" w:type="dxa"/>
            </w:tcMar>
          </w:tcPr>
          <w:p w14:paraId="739F3643" w14:textId="77777777" w:rsidR="00FF7DE8" w:rsidRPr="00B408AA" w:rsidRDefault="00FF7DE8" w:rsidP="00FF7DE8">
            <w:pPr>
              <w:tabs>
                <w:tab w:val="left" w:pos="2329"/>
              </w:tabs>
              <w:rPr>
                <w:rFonts w:cs="Arial"/>
                <w:b/>
                <w:szCs w:val="20"/>
              </w:rPr>
            </w:pPr>
            <w:r w:rsidRPr="00B408AA">
              <w:rPr>
                <w:rFonts w:cs="Arial"/>
                <w:b/>
                <w:szCs w:val="20"/>
              </w:rPr>
              <w:t>Discussion: Curriculum Theory</w:t>
            </w:r>
          </w:p>
          <w:p w14:paraId="3DF1A16D" w14:textId="77777777" w:rsidR="00FF7DE8" w:rsidRPr="00B408AA" w:rsidRDefault="00FF7DE8" w:rsidP="00FF7DE8">
            <w:pPr>
              <w:tabs>
                <w:tab w:val="left" w:pos="2329"/>
              </w:tabs>
              <w:rPr>
                <w:rFonts w:cs="Arial"/>
                <w:szCs w:val="20"/>
              </w:rPr>
            </w:pPr>
          </w:p>
          <w:p w14:paraId="79CA9A73" w14:textId="61AA4B92" w:rsidR="002873D0" w:rsidRPr="00B67C90" w:rsidRDefault="00FF7DE8" w:rsidP="002873D0">
            <w:pPr>
              <w:tabs>
                <w:tab w:val="left" w:pos="2329"/>
              </w:tabs>
              <w:rPr>
                <w:rStyle w:val="Hyperlink"/>
                <w:color w:val="auto"/>
                <w:u w:val="none"/>
              </w:rPr>
            </w:pPr>
            <w:r w:rsidRPr="00B408AA">
              <w:rPr>
                <w:rFonts w:cs="Arial"/>
                <w:b/>
                <w:szCs w:val="20"/>
              </w:rPr>
              <w:t>Review</w:t>
            </w:r>
            <w:r w:rsidR="002873D0">
              <w:t xml:space="preserve"> </w:t>
            </w:r>
            <w:hyperlink r:id="rId23" w:history="1">
              <w:r w:rsidR="002873D0" w:rsidRPr="002873D0">
                <w:rPr>
                  <w:rStyle w:val="Hyperlink"/>
                  <w:rFonts w:cs="Arial"/>
                  <w:szCs w:val="20"/>
                </w:rPr>
                <w:t xml:space="preserve">John Dewey’s View of the Curriculum in </w:t>
              </w:r>
              <w:r w:rsidR="002873D0" w:rsidRPr="002873D0">
                <w:rPr>
                  <w:rStyle w:val="Hyperlink"/>
                  <w:rFonts w:cs="Arial"/>
                  <w:i/>
                  <w:szCs w:val="20"/>
                </w:rPr>
                <w:t>The Child and the Curriculum</w:t>
              </w:r>
            </w:hyperlink>
            <w:r w:rsidR="00B67C90">
              <w:rPr>
                <w:rStyle w:val="Hyperlink"/>
                <w:rFonts w:cs="Arial"/>
                <w:color w:val="auto"/>
                <w:szCs w:val="20"/>
                <w:u w:val="none"/>
              </w:rPr>
              <w:t>.</w:t>
            </w:r>
          </w:p>
          <w:p w14:paraId="6C943565" w14:textId="77777777" w:rsidR="00FF7DE8" w:rsidRPr="00B408AA" w:rsidRDefault="002873D0" w:rsidP="00FF7DE8">
            <w:pPr>
              <w:tabs>
                <w:tab w:val="left" w:pos="2329"/>
              </w:tabs>
              <w:rPr>
                <w:rFonts w:cs="Arial"/>
                <w:szCs w:val="20"/>
              </w:rPr>
            </w:pPr>
            <w:r w:rsidRPr="00B408AA">
              <w:rPr>
                <w:rFonts w:cs="Arial"/>
                <w:szCs w:val="20"/>
              </w:rPr>
              <w:t xml:space="preserve"> </w:t>
            </w:r>
          </w:p>
          <w:p w14:paraId="0CD15B35" w14:textId="0C9F72B3" w:rsidR="00FF7DE8" w:rsidRPr="00B408AA" w:rsidRDefault="00FF7DE8" w:rsidP="00FF7DE8">
            <w:pPr>
              <w:tabs>
                <w:tab w:val="left" w:pos="2329"/>
              </w:tabs>
              <w:rPr>
                <w:rFonts w:cs="Arial"/>
                <w:szCs w:val="20"/>
              </w:rPr>
            </w:pPr>
            <w:r w:rsidRPr="00B408AA">
              <w:rPr>
                <w:rFonts w:cs="Arial"/>
                <w:b/>
                <w:szCs w:val="20"/>
              </w:rPr>
              <w:t>Respond</w:t>
            </w:r>
            <w:r w:rsidRPr="00B408AA">
              <w:rPr>
                <w:rFonts w:cs="Arial"/>
                <w:szCs w:val="20"/>
              </w:rPr>
              <w:t xml:space="preserve"> to the following questions in the Curriculum Theory discussion forum by Thursday</w:t>
            </w:r>
            <w:r w:rsidR="00794CDD">
              <w:rPr>
                <w:rFonts w:cs="Arial"/>
                <w:szCs w:val="20"/>
              </w:rPr>
              <w:t>:</w:t>
            </w:r>
          </w:p>
          <w:p w14:paraId="56A4A8F0" w14:textId="77777777" w:rsidR="00FF7DE8" w:rsidRPr="00B408AA" w:rsidRDefault="00FF7DE8" w:rsidP="00FF7DE8">
            <w:pPr>
              <w:tabs>
                <w:tab w:val="left" w:pos="2329"/>
              </w:tabs>
              <w:rPr>
                <w:rFonts w:cs="Arial"/>
                <w:szCs w:val="20"/>
              </w:rPr>
            </w:pPr>
          </w:p>
          <w:p w14:paraId="05F1F13B" w14:textId="77777777" w:rsidR="00FF7DE8" w:rsidRPr="00B408AA" w:rsidRDefault="00FF7DE8" w:rsidP="00C35728">
            <w:pPr>
              <w:pStyle w:val="ListParagraph"/>
              <w:numPr>
                <w:ilvl w:val="0"/>
                <w:numId w:val="19"/>
              </w:numPr>
              <w:ind w:left="390"/>
            </w:pPr>
            <w:r w:rsidRPr="00B408AA">
              <w:t>What message or theme do you think the author wanted to convey to the readers of this article?</w:t>
            </w:r>
          </w:p>
          <w:p w14:paraId="2DC02972" w14:textId="77777777" w:rsidR="00FF7DE8" w:rsidRPr="00B408AA" w:rsidRDefault="00FF7DE8" w:rsidP="00C35728">
            <w:pPr>
              <w:pStyle w:val="ListParagraph"/>
              <w:numPr>
                <w:ilvl w:val="0"/>
                <w:numId w:val="19"/>
              </w:numPr>
              <w:ind w:left="390"/>
            </w:pPr>
            <w:r w:rsidRPr="00B408AA">
              <w:t>What is John Dewey’s theory of curriculum? Do you agree or disagree with his theory? Why or why not?</w:t>
            </w:r>
          </w:p>
          <w:p w14:paraId="4002B90E" w14:textId="77777777" w:rsidR="00FF7DE8" w:rsidRPr="00B408AA" w:rsidRDefault="00FF7DE8" w:rsidP="00FF7DE8">
            <w:pPr>
              <w:tabs>
                <w:tab w:val="left" w:pos="2329"/>
              </w:tabs>
              <w:rPr>
                <w:rFonts w:cs="Arial"/>
                <w:szCs w:val="20"/>
              </w:rPr>
            </w:pPr>
          </w:p>
          <w:p w14:paraId="4382223B" w14:textId="5C00057B" w:rsidR="00FF7DE8" w:rsidRPr="00B408AA" w:rsidRDefault="00FF7DE8" w:rsidP="00B67C90">
            <w:pPr>
              <w:tabs>
                <w:tab w:val="left" w:pos="2329"/>
              </w:tabs>
              <w:rPr>
                <w:rFonts w:cs="Arial"/>
                <w:b/>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of your classmates' posts by Sunday.</w:t>
            </w:r>
          </w:p>
        </w:tc>
        <w:tc>
          <w:tcPr>
            <w:tcW w:w="1440" w:type="dxa"/>
          </w:tcPr>
          <w:p w14:paraId="72680A98" w14:textId="77777777" w:rsidR="00FF7DE8" w:rsidRPr="00B408AA" w:rsidRDefault="00FF7DE8" w:rsidP="00FF7DE8">
            <w:pPr>
              <w:tabs>
                <w:tab w:val="left" w:pos="2329"/>
              </w:tabs>
              <w:rPr>
                <w:rFonts w:cs="Arial"/>
                <w:szCs w:val="20"/>
              </w:rPr>
            </w:pPr>
            <w:r w:rsidRPr="00B408AA">
              <w:rPr>
                <w:rFonts w:cs="Arial"/>
                <w:szCs w:val="20"/>
              </w:rPr>
              <w:t>1.1, 1.3, 1.4</w:t>
            </w:r>
          </w:p>
        </w:tc>
        <w:tc>
          <w:tcPr>
            <w:tcW w:w="1440" w:type="dxa"/>
          </w:tcPr>
          <w:p w14:paraId="1C6B6F45" w14:textId="77777777" w:rsidR="00FF7DE8" w:rsidRPr="00B408AA" w:rsidRDefault="00FF7DE8" w:rsidP="0017636D">
            <w:pPr>
              <w:tabs>
                <w:tab w:val="left" w:pos="2329"/>
              </w:tabs>
              <w:rPr>
                <w:rFonts w:cs="Arial"/>
                <w:szCs w:val="20"/>
              </w:rPr>
            </w:pPr>
            <w:r w:rsidRPr="00B408AA">
              <w:t xml:space="preserve">Discussion: one post and replies to three other posts = </w:t>
            </w:r>
            <w:r w:rsidRPr="00B408AA">
              <w:rPr>
                <w:b/>
              </w:rPr>
              <w:t xml:space="preserve">1 </w:t>
            </w:r>
            <w:r w:rsidR="0017636D">
              <w:rPr>
                <w:b/>
              </w:rPr>
              <w:t>h</w:t>
            </w:r>
            <w:r w:rsidRPr="00B408AA">
              <w:rPr>
                <w:b/>
              </w:rPr>
              <w:t xml:space="preserve">our </w:t>
            </w:r>
          </w:p>
        </w:tc>
      </w:tr>
      <w:tr w:rsidR="00FF7DE8" w:rsidRPr="00842155" w14:paraId="53A633F8" w14:textId="77777777" w:rsidTr="005B10FE">
        <w:tc>
          <w:tcPr>
            <w:tcW w:w="10170" w:type="dxa"/>
            <w:gridSpan w:val="2"/>
            <w:tcMar>
              <w:top w:w="115" w:type="dxa"/>
              <w:left w:w="115" w:type="dxa"/>
              <w:bottom w:w="115" w:type="dxa"/>
              <w:right w:w="115" w:type="dxa"/>
            </w:tcMar>
          </w:tcPr>
          <w:p w14:paraId="500A3203" w14:textId="77777777" w:rsidR="00FF7DE8" w:rsidRDefault="00FF7DE8" w:rsidP="00FF7DE8">
            <w:pPr>
              <w:tabs>
                <w:tab w:val="left" w:pos="2329"/>
              </w:tabs>
              <w:rPr>
                <w:rFonts w:cs="Arial"/>
                <w:b/>
                <w:szCs w:val="20"/>
              </w:rPr>
            </w:pPr>
            <w:r>
              <w:rPr>
                <w:rFonts w:cs="Arial"/>
                <w:b/>
                <w:szCs w:val="20"/>
              </w:rPr>
              <w:t xml:space="preserve">Paper: Defining Curriculum </w:t>
            </w:r>
          </w:p>
          <w:p w14:paraId="322D846B" w14:textId="77777777" w:rsidR="00FF7DE8" w:rsidRDefault="00FF7DE8" w:rsidP="00FF7DE8">
            <w:pPr>
              <w:tabs>
                <w:tab w:val="left" w:pos="2329"/>
              </w:tabs>
              <w:rPr>
                <w:rFonts w:cs="Arial"/>
                <w:b/>
                <w:szCs w:val="20"/>
              </w:rPr>
            </w:pPr>
          </w:p>
          <w:p w14:paraId="173DC2DB" w14:textId="77777777" w:rsidR="00FF7DE8" w:rsidRPr="00063631" w:rsidRDefault="00FF7DE8" w:rsidP="00FF7DE8">
            <w:pPr>
              <w:tabs>
                <w:tab w:val="left" w:pos="2329"/>
              </w:tabs>
              <w:rPr>
                <w:rFonts w:cs="Arial"/>
                <w:szCs w:val="20"/>
              </w:rPr>
            </w:pPr>
            <w:r>
              <w:rPr>
                <w:rFonts w:cs="Arial"/>
                <w:b/>
                <w:szCs w:val="20"/>
              </w:rPr>
              <w:t>Read</w:t>
            </w:r>
            <w:r>
              <w:rPr>
                <w:rFonts w:cs="Arial"/>
                <w:szCs w:val="20"/>
              </w:rPr>
              <w:t xml:space="preserve"> the mission and vision statements in your own school or district, or one near you. You can also consider a district that supports this assignment. </w:t>
            </w:r>
          </w:p>
          <w:p w14:paraId="37691810" w14:textId="77777777" w:rsidR="00FF7DE8" w:rsidRDefault="00FF7DE8" w:rsidP="00FF7DE8">
            <w:pPr>
              <w:tabs>
                <w:tab w:val="left" w:pos="2329"/>
              </w:tabs>
            </w:pPr>
          </w:p>
          <w:p w14:paraId="55CCE2BF" w14:textId="77777777" w:rsidR="00FF7DE8" w:rsidRDefault="00FF7DE8" w:rsidP="00FF7DE8">
            <w:pPr>
              <w:tabs>
                <w:tab w:val="left" w:pos="2329"/>
              </w:tabs>
            </w:pPr>
            <w:r w:rsidRPr="00E734D7">
              <w:rPr>
                <w:b/>
              </w:rPr>
              <w:t>Write</w:t>
            </w:r>
            <w:r>
              <w:t xml:space="preserve"> a 500- to 700-word paper in which you address the following:</w:t>
            </w:r>
          </w:p>
          <w:p w14:paraId="3023976C" w14:textId="77777777" w:rsidR="00FF7DE8" w:rsidRDefault="00FF7DE8" w:rsidP="00FF7DE8">
            <w:pPr>
              <w:tabs>
                <w:tab w:val="left" w:pos="2329"/>
              </w:tabs>
            </w:pPr>
          </w:p>
          <w:p w14:paraId="6074E280" w14:textId="0AFA4747" w:rsidR="00FF7DE8" w:rsidRDefault="00FF7DE8" w:rsidP="00C35728">
            <w:pPr>
              <w:pStyle w:val="ListParagraph"/>
              <w:numPr>
                <w:ilvl w:val="0"/>
                <w:numId w:val="19"/>
              </w:numPr>
              <w:ind w:left="390"/>
            </w:pPr>
            <w:r>
              <w:t xml:space="preserve">How do the mission and vision statements influence curriculum, instruction, and assessment planning and execution? </w:t>
            </w:r>
            <w:r w:rsidR="00B67C90">
              <w:br/>
            </w:r>
          </w:p>
          <w:p w14:paraId="7F222149" w14:textId="07DF3254" w:rsidR="00FF7DE8" w:rsidRDefault="00FF7DE8" w:rsidP="00C35728">
            <w:pPr>
              <w:pStyle w:val="ListParagraph"/>
              <w:numPr>
                <w:ilvl w:val="0"/>
                <w:numId w:val="19"/>
              </w:numPr>
              <w:ind w:left="390"/>
            </w:pPr>
            <w:r>
              <w:t>How do they support 21</w:t>
            </w:r>
            <w:r w:rsidRPr="0017636D">
              <w:t>st</w:t>
            </w:r>
            <w:r w:rsidR="00B67C90">
              <w:t>-</w:t>
            </w:r>
            <w:r>
              <w:t>century learning?</w:t>
            </w:r>
            <w:r w:rsidR="00B67C90">
              <w:br/>
            </w:r>
            <w:r>
              <w:t xml:space="preserve"> </w:t>
            </w:r>
          </w:p>
          <w:p w14:paraId="5B63F716" w14:textId="77777777" w:rsidR="00FF7DE8" w:rsidRDefault="00FF7DE8" w:rsidP="00C35728">
            <w:pPr>
              <w:pStyle w:val="ListParagraph"/>
              <w:numPr>
                <w:ilvl w:val="0"/>
                <w:numId w:val="19"/>
              </w:numPr>
              <w:ind w:left="390"/>
            </w:pPr>
            <w:r>
              <w:t xml:space="preserve">How do the stakeholders in a school community influence </w:t>
            </w:r>
            <w:proofErr w:type="gramStart"/>
            <w:r>
              <w:t>curricular decisions</w:t>
            </w:r>
            <w:proofErr w:type="gramEnd"/>
            <w:r>
              <w:t xml:space="preserve">? </w:t>
            </w:r>
          </w:p>
          <w:p w14:paraId="250AF3B7" w14:textId="77777777" w:rsidR="00FF7DE8" w:rsidRDefault="00FF7DE8" w:rsidP="00FF7DE8">
            <w:pPr>
              <w:pStyle w:val="ListParagraph"/>
            </w:pPr>
          </w:p>
          <w:p w14:paraId="30347C76" w14:textId="77777777" w:rsidR="00FF7DE8" w:rsidRDefault="00FF7DE8" w:rsidP="00FF7DE8">
            <w:pPr>
              <w:tabs>
                <w:tab w:val="left" w:pos="2329"/>
              </w:tabs>
            </w:pPr>
            <w:r w:rsidRPr="00E734D7">
              <w:rPr>
                <w:b/>
              </w:rPr>
              <w:t>Include</w:t>
            </w:r>
            <w:r>
              <w:t xml:space="preserve"> </w:t>
            </w:r>
            <w:proofErr w:type="gramStart"/>
            <w:r>
              <w:t>a brief summary</w:t>
            </w:r>
            <w:proofErr w:type="gramEnd"/>
            <w:r>
              <w:t xml:space="preserve"> of the mission and vision statements as an appendix to your paper. </w:t>
            </w:r>
          </w:p>
          <w:p w14:paraId="6897918F" w14:textId="77777777" w:rsidR="00FF7DE8" w:rsidRDefault="00FF7DE8" w:rsidP="00FF7DE8">
            <w:pPr>
              <w:tabs>
                <w:tab w:val="left" w:pos="2329"/>
              </w:tabs>
            </w:pPr>
          </w:p>
          <w:p w14:paraId="19B7FADC" w14:textId="77777777" w:rsidR="00FF7DE8" w:rsidRDefault="00FF7DE8" w:rsidP="00FF7DE8">
            <w:pPr>
              <w:tabs>
                <w:tab w:val="left" w:pos="2329"/>
              </w:tabs>
              <w:rPr>
                <w:rFonts w:cs="Arial"/>
                <w:b/>
                <w:szCs w:val="20"/>
              </w:rPr>
            </w:pPr>
            <w:r w:rsidRPr="00063631">
              <w:rPr>
                <w:b/>
              </w:rPr>
              <w:t>Submit</w:t>
            </w:r>
            <w:r>
              <w:t xml:space="preserve"> your paper through Blackboard by Sunday. </w:t>
            </w:r>
          </w:p>
        </w:tc>
        <w:tc>
          <w:tcPr>
            <w:tcW w:w="1440" w:type="dxa"/>
          </w:tcPr>
          <w:p w14:paraId="421F9094" w14:textId="77777777" w:rsidR="00FF7DE8" w:rsidRPr="00842155" w:rsidRDefault="00FF7DE8" w:rsidP="00FF7DE8">
            <w:pPr>
              <w:tabs>
                <w:tab w:val="left" w:pos="2329"/>
              </w:tabs>
              <w:rPr>
                <w:rFonts w:cs="Arial"/>
                <w:szCs w:val="20"/>
              </w:rPr>
            </w:pPr>
            <w:r>
              <w:rPr>
                <w:rFonts w:cs="Arial"/>
                <w:szCs w:val="20"/>
              </w:rPr>
              <w:t>1.1, 1.2, 1.3</w:t>
            </w:r>
          </w:p>
        </w:tc>
        <w:tc>
          <w:tcPr>
            <w:tcW w:w="1440" w:type="dxa"/>
          </w:tcPr>
          <w:p w14:paraId="4FFA629E" w14:textId="77777777" w:rsidR="00FF7DE8" w:rsidRPr="00842155" w:rsidRDefault="00FF7DE8" w:rsidP="00FF7DE8">
            <w:pPr>
              <w:tabs>
                <w:tab w:val="left" w:pos="2329"/>
              </w:tabs>
              <w:rPr>
                <w:rFonts w:cs="Arial"/>
                <w:szCs w:val="20"/>
              </w:rPr>
            </w:pPr>
            <w:r>
              <w:rPr>
                <w:rFonts w:cs="Arial"/>
                <w:szCs w:val="20"/>
              </w:rPr>
              <w:t xml:space="preserve">Review Instructor’s Feedback = </w:t>
            </w:r>
            <w:r w:rsidRPr="00401E3B">
              <w:rPr>
                <w:rFonts w:cs="Arial"/>
                <w:b/>
                <w:szCs w:val="20"/>
              </w:rPr>
              <w:t>.5 hour</w:t>
            </w:r>
          </w:p>
        </w:tc>
      </w:tr>
      <w:tr w:rsidR="00FF7DE8" w:rsidRPr="00BF2D76" w14:paraId="211C83B0" w14:textId="77777777" w:rsidTr="005B10FE">
        <w:tc>
          <w:tcPr>
            <w:tcW w:w="10170" w:type="dxa"/>
            <w:gridSpan w:val="2"/>
            <w:tcMar>
              <w:top w:w="115" w:type="dxa"/>
              <w:left w:w="115" w:type="dxa"/>
              <w:bottom w:w="115" w:type="dxa"/>
              <w:right w:w="115" w:type="dxa"/>
            </w:tcMar>
          </w:tcPr>
          <w:p w14:paraId="2A249281" w14:textId="77777777" w:rsidR="00FF7DE8" w:rsidRPr="00063631" w:rsidRDefault="00FF7DE8" w:rsidP="00FF7DE8">
            <w:pPr>
              <w:tabs>
                <w:tab w:val="left" w:pos="2329"/>
              </w:tabs>
              <w:rPr>
                <w:rFonts w:cs="Arial"/>
                <w:b/>
                <w:szCs w:val="20"/>
              </w:rPr>
            </w:pPr>
            <w:r w:rsidRPr="00063631">
              <w:rPr>
                <w:rFonts w:cs="Arial"/>
                <w:b/>
                <w:szCs w:val="20"/>
              </w:rPr>
              <w:t>Padlet Wall</w:t>
            </w:r>
            <w:r>
              <w:rPr>
                <w:rFonts w:cs="Arial"/>
                <w:b/>
                <w:szCs w:val="20"/>
              </w:rPr>
              <w:t>:</w:t>
            </w:r>
            <w:r w:rsidRPr="00063631">
              <w:rPr>
                <w:rFonts w:cs="Arial"/>
                <w:b/>
                <w:szCs w:val="20"/>
              </w:rPr>
              <w:t xml:space="preserve"> Curriculum Philosophy </w:t>
            </w:r>
          </w:p>
          <w:p w14:paraId="5815176F" w14:textId="77777777" w:rsidR="00FF7DE8" w:rsidRDefault="00FF7DE8" w:rsidP="00FF7DE8">
            <w:pPr>
              <w:tabs>
                <w:tab w:val="left" w:pos="2329"/>
              </w:tabs>
              <w:rPr>
                <w:rFonts w:cs="Arial"/>
                <w:szCs w:val="20"/>
              </w:rPr>
            </w:pPr>
          </w:p>
          <w:p w14:paraId="3C30DC7C" w14:textId="77777777" w:rsidR="00FF7DE8" w:rsidRDefault="00FF7DE8" w:rsidP="00FF7DE8">
            <w:pPr>
              <w:tabs>
                <w:tab w:val="left" w:pos="2329"/>
              </w:tabs>
              <w:rPr>
                <w:rFonts w:cs="Arial"/>
                <w:szCs w:val="20"/>
              </w:rPr>
            </w:pPr>
            <w:r w:rsidRPr="0041513F">
              <w:rPr>
                <w:rFonts w:cs="Arial"/>
                <w:b/>
                <w:szCs w:val="20"/>
              </w:rPr>
              <w:t>Consider</w:t>
            </w:r>
            <w:r>
              <w:rPr>
                <w:rFonts w:cs="Arial"/>
                <w:szCs w:val="20"/>
              </w:rPr>
              <w:t xml:space="preserve"> the following questions:</w:t>
            </w:r>
          </w:p>
          <w:p w14:paraId="39874EC0" w14:textId="77777777" w:rsidR="00FF7DE8" w:rsidRDefault="00FF7DE8" w:rsidP="00FF7DE8">
            <w:pPr>
              <w:tabs>
                <w:tab w:val="left" w:pos="2329"/>
              </w:tabs>
              <w:rPr>
                <w:rFonts w:cs="Arial"/>
                <w:szCs w:val="20"/>
              </w:rPr>
            </w:pPr>
          </w:p>
          <w:p w14:paraId="16E4DD17" w14:textId="77777777" w:rsidR="00FF7DE8" w:rsidRDefault="00FF7DE8" w:rsidP="00C35728">
            <w:pPr>
              <w:pStyle w:val="ListParagraph"/>
              <w:numPr>
                <w:ilvl w:val="0"/>
                <w:numId w:val="19"/>
              </w:numPr>
              <w:ind w:left="390"/>
            </w:pPr>
            <w:r w:rsidRPr="007A55A3">
              <w:t xml:space="preserve">What do you believe about the purpose of school? </w:t>
            </w:r>
          </w:p>
          <w:p w14:paraId="65027DD1" w14:textId="77777777" w:rsidR="00FF7DE8" w:rsidRPr="007A55A3" w:rsidRDefault="00FF7DE8" w:rsidP="00C35728">
            <w:pPr>
              <w:pStyle w:val="ListParagraph"/>
              <w:numPr>
                <w:ilvl w:val="0"/>
                <w:numId w:val="19"/>
              </w:numPr>
              <w:ind w:left="390"/>
            </w:pPr>
            <w:r w:rsidRPr="007A55A3">
              <w:t xml:space="preserve">Who should decide what students need to learn? </w:t>
            </w:r>
          </w:p>
          <w:p w14:paraId="2BA19930" w14:textId="77777777" w:rsidR="00FF7DE8" w:rsidRPr="007A55A3" w:rsidRDefault="00FF7DE8" w:rsidP="00C35728">
            <w:pPr>
              <w:pStyle w:val="ListParagraph"/>
              <w:numPr>
                <w:ilvl w:val="0"/>
                <w:numId w:val="19"/>
              </w:numPr>
              <w:ind w:left="390"/>
            </w:pPr>
            <w:r w:rsidRPr="007A55A3">
              <w:t xml:space="preserve">How do you define </w:t>
            </w:r>
            <w:r w:rsidRPr="00805EE6">
              <w:rPr>
                <w:i/>
              </w:rPr>
              <w:t>curriculum</w:t>
            </w:r>
            <w:r w:rsidRPr="007A55A3">
              <w:t xml:space="preserve">? How do you think it should be developed? </w:t>
            </w:r>
          </w:p>
          <w:p w14:paraId="717E8D3E" w14:textId="77777777" w:rsidR="00FF7DE8" w:rsidRPr="00BD0A26" w:rsidRDefault="00FF7DE8" w:rsidP="00C35728">
            <w:pPr>
              <w:pStyle w:val="ListParagraph"/>
              <w:numPr>
                <w:ilvl w:val="0"/>
                <w:numId w:val="19"/>
              </w:numPr>
              <w:ind w:left="390"/>
            </w:pPr>
            <w:r w:rsidRPr="00BD0A26">
              <w:t>Should there be different curriculum for different students?</w:t>
            </w:r>
          </w:p>
          <w:p w14:paraId="1EFD7651" w14:textId="189A708C" w:rsidR="00FF7DE8" w:rsidRDefault="00FF7DE8" w:rsidP="00C35728">
            <w:pPr>
              <w:pStyle w:val="ListParagraph"/>
              <w:numPr>
                <w:ilvl w:val="0"/>
                <w:numId w:val="19"/>
              </w:numPr>
              <w:ind w:left="390"/>
            </w:pPr>
            <w:r w:rsidRPr="00E82B2B">
              <w:t xml:space="preserve">What is your role </w:t>
            </w:r>
            <w:r w:rsidR="00B67C90">
              <w:t>regarding</w:t>
            </w:r>
            <w:r w:rsidRPr="00E82B2B">
              <w:t xml:space="preserve"> curriculum at either the local or </w:t>
            </w:r>
            <w:r w:rsidR="00B67C90">
              <w:t xml:space="preserve">the </w:t>
            </w:r>
            <w:r w:rsidRPr="00E82B2B">
              <w:t>district level?</w:t>
            </w:r>
          </w:p>
          <w:p w14:paraId="7CB0BF63" w14:textId="77777777" w:rsidR="00FF7DE8" w:rsidRPr="007A55A3" w:rsidRDefault="00FF7DE8" w:rsidP="00C35728">
            <w:pPr>
              <w:pStyle w:val="ListParagraph"/>
              <w:numPr>
                <w:ilvl w:val="0"/>
                <w:numId w:val="19"/>
              </w:numPr>
              <w:ind w:left="390"/>
            </w:pPr>
            <w:r w:rsidRPr="007A55A3">
              <w:t>How does your program align with your philosophy of curriculum?</w:t>
            </w:r>
          </w:p>
          <w:p w14:paraId="23AB417C" w14:textId="77777777" w:rsidR="00FF7DE8" w:rsidRDefault="00FF7DE8" w:rsidP="00FF7DE8">
            <w:pPr>
              <w:tabs>
                <w:tab w:val="left" w:pos="2329"/>
              </w:tabs>
              <w:rPr>
                <w:rFonts w:cs="Arial"/>
                <w:szCs w:val="20"/>
              </w:rPr>
            </w:pPr>
          </w:p>
          <w:p w14:paraId="0F1BD83E" w14:textId="7585EE30" w:rsidR="00FF7DE8" w:rsidRDefault="00FF7DE8" w:rsidP="00FF7DE8">
            <w:pPr>
              <w:tabs>
                <w:tab w:val="left" w:pos="2329"/>
              </w:tabs>
              <w:rPr>
                <w:rFonts w:cs="Arial"/>
                <w:szCs w:val="20"/>
              </w:rPr>
            </w:pPr>
            <w:r w:rsidRPr="00146BF9">
              <w:rPr>
                <w:rFonts w:cs="Arial"/>
                <w:b/>
                <w:szCs w:val="20"/>
              </w:rPr>
              <w:t>Summarize</w:t>
            </w:r>
            <w:r>
              <w:rPr>
                <w:rFonts w:cs="Arial"/>
                <w:szCs w:val="20"/>
              </w:rPr>
              <w:t xml:space="preserve"> your educational vision and philosophy in a Twitter-style 160-character statement.</w:t>
            </w:r>
          </w:p>
          <w:p w14:paraId="2E0FAC70" w14:textId="77777777" w:rsidR="00805EE6" w:rsidRDefault="00805EE6" w:rsidP="00FF7DE8">
            <w:pPr>
              <w:tabs>
                <w:tab w:val="left" w:pos="2329"/>
              </w:tabs>
              <w:rPr>
                <w:rFonts w:cs="Arial"/>
                <w:szCs w:val="20"/>
              </w:rPr>
            </w:pPr>
          </w:p>
          <w:p w14:paraId="4C5A09E9" w14:textId="0CFC6C75" w:rsidR="00FF7DE8" w:rsidRDefault="00FF7DE8" w:rsidP="00805EE6">
            <w:pPr>
              <w:tabs>
                <w:tab w:val="left" w:pos="2329"/>
              </w:tabs>
              <w:rPr>
                <w:rFonts w:cs="Arial"/>
                <w:szCs w:val="20"/>
              </w:rPr>
            </w:pPr>
            <w:r w:rsidRPr="00146BF9">
              <w:rPr>
                <w:rFonts w:cs="Arial"/>
                <w:b/>
                <w:szCs w:val="20"/>
              </w:rPr>
              <w:t>Navigate</w:t>
            </w:r>
            <w:r>
              <w:rPr>
                <w:rFonts w:cs="Arial"/>
                <w:szCs w:val="20"/>
              </w:rPr>
              <w:t xml:space="preserve"> to the class Curriculum Philosophy Padlet </w:t>
            </w:r>
            <w:proofErr w:type="gramStart"/>
            <w:r>
              <w:rPr>
                <w:rFonts w:cs="Arial"/>
                <w:szCs w:val="20"/>
              </w:rPr>
              <w:t>wall, and</w:t>
            </w:r>
            <w:proofErr w:type="gramEnd"/>
            <w:r>
              <w:rPr>
                <w:rFonts w:cs="Arial"/>
                <w:szCs w:val="20"/>
              </w:rPr>
              <w:t xml:space="preserve"> </w:t>
            </w:r>
            <w:r w:rsidRPr="00805EE6">
              <w:rPr>
                <w:rFonts w:cs="Arial"/>
                <w:szCs w:val="20"/>
              </w:rPr>
              <w:t>add</w:t>
            </w:r>
            <w:r>
              <w:rPr>
                <w:rFonts w:cs="Arial"/>
                <w:szCs w:val="20"/>
              </w:rPr>
              <w:t xml:space="preserve"> your statement. </w:t>
            </w:r>
          </w:p>
          <w:p w14:paraId="4AD97DAD" w14:textId="77777777" w:rsidR="00805EE6" w:rsidRDefault="00805EE6" w:rsidP="00805EE6">
            <w:pPr>
              <w:tabs>
                <w:tab w:val="left" w:pos="2329"/>
              </w:tabs>
              <w:rPr>
                <w:rFonts w:cs="Arial"/>
                <w:szCs w:val="20"/>
              </w:rPr>
            </w:pPr>
          </w:p>
          <w:p w14:paraId="353AFAF3" w14:textId="6673864F" w:rsidR="00FF7DE8" w:rsidRPr="0039387D" w:rsidRDefault="00FF7DE8" w:rsidP="00B67C90">
            <w:pPr>
              <w:tabs>
                <w:tab w:val="left" w:pos="6750"/>
              </w:tabs>
              <w:rPr>
                <w:rFonts w:cs="Arial"/>
                <w:color w:val="111111"/>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 xml:space="preserve">of your classmates' </w:t>
            </w:r>
            <w:r>
              <w:t>statements</w:t>
            </w:r>
            <w:r w:rsidRPr="00B408AA">
              <w:t xml:space="preserve"> by Sunday.</w:t>
            </w:r>
          </w:p>
        </w:tc>
        <w:tc>
          <w:tcPr>
            <w:tcW w:w="1440" w:type="dxa"/>
          </w:tcPr>
          <w:p w14:paraId="32BA04CF" w14:textId="77777777" w:rsidR="00FF7DE8" w:rsidRPr="00BF2D76" w:rsidRDefault="00FF7DE8" w:rsidP="00FF7DE8">
            <w:pPr>
              <w:tabs>
                <w:tab w:val="left" w:pos="2329"/>
              </w:tabs>
              <w:rPr>
                <w:rFonts w:cs="Arial"/>
                <w:szCs w:val="20"/>
              </w:rPr>
            </w:pPr>
            <w:r>
              <w:rPr>
                <w:rFonts w:cs="Arial"/>
                <w:szCs w:val="20"/>
              </w:rPr>
              <w:lastRenderedPageBreak/>
              <w:t>1.1, 1.4</w:t>
            </w:r>
          </w:p>
        </w:tc>
        <w:tc>
          <w:tcPr>
            <w:tcW w:w="1440" w:type="dxa"/>
          </w:tcPr>
          <w:p w14:paraId="25574C72" w14:textId="77777777" w:rsidR="00FF7DE8" w:rsidRPr="00BF2D76" w:rsidRDefault="00FF7DE8" w:rsidP="00FF7DE8">
            <w:pPr>
              <w:tabs>
                <w:tab w:val="left" w:pos="2329"/>
              </w:tabs>
              <w:rPr>
                <w:rFonts w:cs="Arial"/>
                <w:szCs w:val="20"/>
              </w:rPr>
            </w:pPr>
            <w:r>
              <w:rPr>
                <w:rFonts w:cs="Arial"/>
                <w:szCs w:val="20"/>
              </w:rPr>
              <w:t xml:space="preserve">Content Review and </w:t>
            </w:r>
            <w:r>
              <w:rPr>
                <w:rFonts w:cs="Arial"/>
                <w:szCs w:val="20"/>
              </w:rPr>
              <w:lastRenderedPageBreak/>
              <w:t xml:space="preserve">Discussion = </w:t>
            </w:r>
            <w:r w:rsidRPr="00401E3B">
              <w:rPr>
                <w:rFonts w:cs="Arial"/>
                <w:b/>
                <w:szCs w:val="20"/>
              </w:rPr>
              <w:t>1 hour</w:t>
            </w:r>
          </w:p>
        </w:tc>
      </w:tr>
      <w:tr w:rsidR="00FF7DE8" w:rsidRPr="00842155" w14:paraId="11E236A2"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F4BB58" w14:textId="77777777" w:rsidR="00FF7DE8" w:rsidRPr="00842155" w:rsidRDefault="00FF7DE8" w:rsidP="00FF7DE8">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C418F5" w14:textId="77777777" w:rsidR="00FF7DE8" w:rsidRPr="00842155" w:rsidRDefault="00FF7DE8" w:rsidP="00FF7DE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FE1764" w14:textId="77777777" w:rsidR="00FF7DE8" w:rsidRPr="00842155" w:rsidRDefault="00FF7DE8" w:rsidP="00FF7DE8">
            <w:pPr>
              <w:tabs>
                <w:tab w:val="left" w:pos="2329"/>
              </w:tabs>
              <w:rPr>
                <w:rFonts w:cs="Arial"/>
                <w:b/>
                <w:szCs w:val="20"/>
              </w:rPr>
            </w:pPr>
          </w:p>
        </w:tc>
        <w:tc>
          <w:tcPr>
            <w:tcW w:w="1440" w:type="dxa"/>
            <w:tcBorders>
              <w:bottom w:val="single" w:sz="4" w:space="0" w:color="000000" w:themeColor="text1"/>
            </w:tcBorders>
            <w:shd w:val="clear" w:color="auto" w:fill="E6E6E6"/>
          </w:tcPr>
          <w:p w14:paraId="27D42D7F" w14:textId="3EEA4E0E" w:rsidR="00FF7DE8" w:rsidRPr="00842155" w:rsidRDefault="00264039" w:rsidP="00FF7DE8">
            <w:pPr>
              <w:tabs>
                <w:tab w:val="left" w:pos="2329"/>
              </w:tabs>
              <w:rPr>
                <w:rFonts w:cs="Arial"/>
                <w:b/>
                <w:szCs w:val="20"/>
              </w:rPr>
            </w:pPr>
            <w:r>
              <w:rPr>
                <w:rFonts w:cs="Arial"/>
                <w:b/>
                <w:szCs w:val="20"/>
              </w:rPr>
              <w:t>5</w:t>
            </w:r>
            <w:r w:rsidR="008037D6">
              <w:rPr>
                <w:rFonts w:cs="Arial"/>
                <w:b/>
                <w:szCs w:val="20"/>
              </w:rPr>
              <w:t>.</w:t>
            </w:r>
            <w:r w:rsidR="00C31F41">
              <w:rPr>
                <w:rFonts w:cs="Arial"/>
                <w:b/>
                <w:szCs w:val="20"/>
              </w:rPr>
              <w:t>5</w:t>
            </w:r>
            <w:r w:rsidR="00FF7DE8">
              <w:rPr>
                <w:rFonts w:cs="Arial"/>
                <w:b/>
                <w:szCs w:val="20"/>
              </w:rPr>
              <w:t xml:space="preserve"> hours</w:t>
            </w:r>
          </w:p>
        </w:tc>
      </w:tr>
    </w:tbl>
    <w:p w14:paraId="2E56A1FF" w14:textId="77777777" w:rsidR="006324AB" w:rsidRDefault="006324AB" w:rsidP="00100350">
      <w:pPr>
        <w:tabs>
          <w:tab w:val="left" w:pos="360"/>
        </w:tabs>
        <w:spacing w:before="60" w:after="60"/>
        <w:rPr>
          <w:rFonts w:cs="Arial"/>
          <w:szCs w:val="20"/>
        </w:rPr>
      </w:pPr>
    </w:p>
    <w:p w14:paraId="4C916F81" w14:textId="77777777" w:rsidR="008867EB" w:rsidRDefault="002650B8" w:rsidP="005344A9">
      <w:pPr>
        <w:pStyle w:val="Heading1"/>
        <w:rPr>
          <w:color w:val="BD313B"/>
        </w:rPr>
      </w:pPr>
      <w:r>
        <w:rPr>
          <w:color w:val="BD313B"/>
        </w:rPr>
        <w:t>Faculty Note</w:t>
      </w:r>
      <w:r w:rsidR="005344A9">
        <w:rPr>
          <w:color w:val="BD313B"/>
        </w:rPr>
        <w:t>s</w:t>
      </w:r>
      <w:bookmarkStart w:id="2" w:name="weektwo"/>
      <w:bookmarkEnd w:id="2"/>
    </w:p>
    <w:p w14:paraId="026F86BA" w14:textId="77777777" w:rsidR="005344A9" w:rsidRDefault="005344A9" w:rsidP="005344A9"/>
    <w:p w14:paraId="0B903F67" w14:textId="77777777" w:rsidR="00C11A5E" w:rsidRDefault="00C11A5E" w:rsidP="00C11A5E">
      <w:pPr>
        <w:tabs>
          <w:tab w:val="left" w:pos="360"/>
        </w:tabs>
        <w:spacing w:before="60" w:after="60"/>
        <w:rPr>
          <w:rFonts w:cs="Arial"/>
          <w:szCs w:val="20"/>
        </w:rPr>
      </w:pPr>
      <w:r w:rsidRPr="00E20EED">
        <w:rPr>
          <w:b/>
        </w:rPr>
        <w:t>Adobe Connect:</w:t>
      </w:r>
      <w:r>
        <w:t xml:space="preserve"> Students should post any questions or comments they have to the Announcement forum. </w:t>
      </w:r>
      <w:r>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7DCFDE1" w14:textId="77777777" w:rsidR="00C11A5E" w:rsidRDefault="00C11A5E" w:rsidP="00C11A5E">
      <w:pPr>
        <w:tabs>
          <w:tab w:val="left" w:pos="360"/>
        </w:tabs>
        <w:spacing w:before="60" w:after="60"/>
        <w:rPr>
          <w:rFonts w:cs="Arial"/>
          <w:i/>
          <w:szCs w:val="20"/>
        </w:rPr>
      </w:pPr>
    </w:p>
    <w:p w14:paraId="340478B2" w14:textId="77777777" w:rsidR="00C11A5E" w:rsidRDefault="00C11A5E" w:rsidP="00C11A5E">
      <w:pPr>
        <w:tabs>
          <w:tab w:val="left" w:pos="360"/>
        </w:tabs>
        <w:spacing w:before="60" w:after="60"/>
        <w:rPr>
          <w:rFonts w:cs="Arial"/>
          <w:szCs w:val="20"/>
        </w:rPr>
      </w:pPr>
      <w:r w:rsidRPr="00E20EED">
        <w:rPr>
          <w:rFonts w:cs="Arial"/>
          <w:i/>
          <w:szCs w:val="20"/>
        </w:rPr>
        <w:t>Note</w:t>
      </w:r>
      <w:r>
        <w:rPr>
          <w:rFonts w:cs="Arial"/>
          <w:i/>
          <w:szCs w:val="20"/>
        </w:rPr>
        <w:t>:</w:t>
      </w:r>
      <w:r w:rsidRPr="00E20EED">
        <w:rPr>
          <w:rFonts w:cs="Arial"/>
          <w:szCs w:val="20"/>
        </w:rPr>
        <w:t xml:space="preserve"> It is the instructor’s choice as to what day they will schedule the Adobe</w:t>
      </w:r>
      <w:r>
        <w:rPr>
          <w:rFonts w:cs="Arial"/>
          <w:szCs w:val="20"/>
        </w:rPr>
        <w:t xml:space="preserve"> </w:t>
      </w:r>
      <w:r w:rsidRPr="00E20EED">
        <w:rPr>
          <w:rFonts w:cs="Arial"/>
          <w:szCs w:val="20"/>
        </w:rPr>
        <w:t xml:space="preserve">Connect Live Session, but it is recommended that they schedule this session for Wednesday of the </w:t>
      </w:r>
      <w:proofErr w:type="gramStart"/>
      <w:r w:rsidRPr="00E20EED">
        <w:rPr>
          <w:rFonts w:cs="Arial"/>
          <w:szCs w:val="20"/>
        </w:rPr>
        <w:t>week</w:t>
      </w:r>
      <w:proofErr w:type="gramEnd"/>
      <w:r w:rsidRPr="00E20EED">
        <w:rPr>
          <w:rFonts w:cs="Arial"/>
          <w:szCs w:val="20"/>
        </w:rPr>
        <w:t xml:space="preserve"> so students have plenty of time to review their homework prior to the deadline on Sunday.</w:t>
      </w:r>
    </w:p>
    <w:p w14:paraId="2A9718A9" w14:textId="77777777" w:rsidR="00920169" w:rsidRDefault="00920169" w:rsidP="00C11A5E">
      <w:pPr>
        <w:tabs>
          <w:tab w:val="left" w:pos="360"/>
        </w:tabs>
        <w:spacing w:before="60" w:after="60"/>
        <w:rPr>
          <w:rFonts w:cs="Arial"/>
          <w:szCs w:val="20"/>
        </w:rPr>
      </w:pPr>
    </w:p>
    <w:p w14:paraId="0199D6A0" w14:textId="77777777" w:rsidR="00920169" w:rsidRDefault="00920169" w:rsidP="00C11A5E">
      <w:pPr>
        <w:tabs>
          <w:tab w:val="left" w:pos="360"/>
        </w:tabs>
        <w:spacing w:before="60" w:after="60"/>
        <w:rPr>
          <w:rFonts w:cs="Arial"/>
          <w:b/>
          <w:szCs w:val="20"/>
        </w:rPr>
      </w:pPr>
      <w:r w:rsidRPr="00920169">
        <w:rPr>
          <w:rFonts w:cs="Arial"/>
          <w:b/>
          <w:szCs w:val="20"/>
        </w:rPr>
        <w:t>Interview</w:t>
      </w:r>
      <w:r>
        <w:rPr>
          <w:rFonts w:cs="Arial"/>
          <w:b/>
          <w:szCs w:val="20"/>
        </w:rPr>
        <w:t>: Overview and Preparation</w:t>
      </w:r>
    </w:p>
    <w:p w14:paraId="05CB79B1" w14:textId="77777777" w:rsidR="00920169" w:rsidRPr="008227FB" w:rsidRDefault="00920169" w:rsidP="00C35728">
      <w:pPr>
        <w:pStyle w:val="ListParagraph"/>
        <w:numPr>
          <w:ilvl w:val="0"/>
          <w:numId w:val="19"/>
        </w:numPr>
        <w:ind w:left="390"/>
      </w:pPr>
      <w:r w:rsidRPr="008227FB">
        <w:t xml:space="preserve">Other potential interviewees could be a department chair, assistant superintendent, or any other district-level leader. </w:t>
      </w:r>
    </w:p>
    <w:p w14:paraId="6A082C4E" w14:textId="3CCC6A1D" w:rsidR="00920169" w:rsidRPr="008227FB" w:rsidRDefault="00920169" w:rsidP="00C35728">
      <w:pPr>
        <w:pStyle w:val="ListParagraph"/>
        <w:numPr>
          <w:ilvl w:val="0"/>
          <w:numId w:val="19"/>
        </w:numPr>
        <w:ind w:left="390"/>
      </w:pPr>
      <w:r w:rsidRPr="008227FB">
        <w:t>If a student states that they cannot arrange an interview, faculty</w:t>
      </w:r>
      <w:r w:rsidR="00B67C90">
        <w:t>,</w:t>
      </w:r>
      <w:r w:rsidRPr="008227FB">
        <w:t xml:space="preserve"> at their discretion, </w:t>
      </w:r>
      <w:r w:rsidR="00B67C90">
        <w:t xml:space="preserve">may </w:t>
      </w:r>
      <w:r w:rsidRPr="008227FB">
        <w:t xml:space="preserve">help the student find an alternate interviewee. </w:t>
      </w:r>
    </w:p>
    <w:p w14:paraId="1B1BE727" w14:textId="77777777" w:rsidR="00057410" w:rsidRDefault="00057410" w:rsidP="00C11A5E">
      <w:pPr>
        <w:tabs>
          <w:tab w:val="left" w:pos="360"/>
        </w:tabs>
        <w:spacing w:before="60" w:after="60"/>
        <w:rPr>
          <w:rFonts w:cs="Arial"/>
          <w:szCs w:val="20"/>
        </w:rPr>
      </w:pPr>
    </w:p>
    <w:p w14:paraId="34E899E9" w14:textId="77777777" w:rsidR="00146BF9" w:rsidRDefault="00146BF9" w:rsidP="00C11A5E">
      <w:pPr>
        <w:tabs>
          <w:tab w:val="left" w:pos="360"/>
        </w:tabs>
        <w:spacing w:before="60" w:after="60"/>
        <w:rPr>
          <w:rFonts w:cs="Arial"/>
          <w:b/>
          <w:szCs w:val="20"/>
        </w:rPr>
      </w:pPr>
      <w:r>
        <w:rPr>
          <w:rFonts w:cs="Arial"/>
          <w:b/>
          <w:szCs w:val="20"/>
        </w:rPr>
        <w:t>Padlet Wall: Curriculum Philosophy</w:t>
      </w:r>
    </w:p>
    <w:p w14:paraId="5A65445A" w14:textId="21AE853A" w:rsidR="008227FB" w:rsidRDefault="008227FB" w:rsidP="00C35728">
      <w:pPr>
        <w:pStyle w:val="ListParagraph"/>
        <w:numPr>
          <w:ilvl w:val="0"/>
          <w:numId w:val="19"/>
        </w:numPr>
        <w:ind w:left="390"/>
      </w:pPr>
      <w:r w:rsidRPr="008227FB">
        <w:rPr>
          <w:rFonts w:cs="Arial"/>
          <w:szCs w:val="20"/>
        </w:rPr>
        <w:t xml:space="preserve">Navigate to </w:t>
      </w:r>
      <w:hyperlink r:id="rId24" w:history="1">
        <w:r w:rsidRPr="008227FB">
          <w:rPr>
            <w:rStyle w:val="Hyperlink"/>
            <w:rFonts w:cs="Arial"/>
            <w:szCs w:val="20"/>
          </w:rPr>
          <w:t>http://padlet.com/</w:t>
        </w:r>
      </w:hyperlink>
    </w:p>
    <w:p w14:paraId="79FC202F" w14:textId="3F39B805" w:rsidR="00146BF9" w:rsidRPr="008227FB" w:rsidRDefault="00146BF9" w:rsidP="00C35728">
      <w:pPr>
        <w:pStyle w:val="ListParagraph"/>
        <w:numPr>
          <w:ilvl w:val="0"/>
          <w:numId w:val="19"/>
        </w:numPr>
        <w:ind w:left="390"/>
      </w:pPr>
      <w:r w:rsidRPr="008227FB">
        <w:t xml:space="preserve">Create a Padlet wall for the whole </w:t>
      </w:r>
      <w:proofErr w:type="gramStart"/>
      <w:r w:rsidRPr="008227FB">
        <w:t>class, and</w:t>
      </w:r>
      <w:proofErr w:type="gramEnd"/>
      <w:r w:rsidRPr="008227FB">
        <w:t xml:space="preserve"> post a link in this week’s Announcement </w:t>
      </w:r>
      <w:r w:rsidR="008B2114">
        <w:t>f</w:t>
      </w:r>
      <w:r w:rsidRPr="008227FB">
        <w:t xml:space="preserve">orum. </w:t>
      </w:r>
      <w:r w:rsidR="004D2B66" w:rsidRPr="008227FB">
        <w:t xml:space="preserve">All students should add their input to this Padlet wall. </w:t>
      </w:r>
    </w:p>
    <w:p w14:paraId="373481EB" w14:textId="77777777" w:rsidR="00146BF9" w:rsidRDefault="00146BF9">
      <w:r>
        <w:lastRenderedPageBreak/>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C3D03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468E2BE" w14:textId="77777777" w:rsidR="005B10FE" w:rsidRPr="00842155" w:rsidRDefault="005B10FE" w:rsidP="00BD0A26">
            <w:pPr>
              <w:pStyle w:val="WeeklyTopicHeading1"/>
            </w:pPr>
            <w:bookmarkStart w:id="3" w:name="_Toc358980895"/>
            <w:r w:rsidRPr="0068364F">
              <w:lastRenderedPageBreak/>
              <w:t xml:space="preserve">Week </w:t>
            </w:r>
            <w:r>
              <w:t>Two</w:t>
            </w:r>
            <w:r w:rsidRPr="0068364F">
              <w:t xml:space="preserve">: </w:t>
            </w:r>
            <w:bookmarkEnd w:id="3"/>
            <w:r w:rsidR="00BD0A26">
              <w:t>Curriculum Planning</w:t>
            </w:r>
          </w:p>
        </w:tc>
        <w:tc>
          <w:tcPr>
            <w:tcW w:w="1440" w:type="dxa"/>
            <w:tcBorders>
              <w:left w:val="nil"/>
              <w:bottom w:val="single" w:sz="4" w:space="0" w:color="000000" w:themeColor="text1"/>
              <w:right w:val="nil"/>
            </w:tcBorders>
            <w:shd w:val="clear" w:color="auto" w:fill="BD313B"/>
          </w:tcPr>
          <w:p w14:paraId="76CF931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4A2A1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0327B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BF151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98E26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1F0C1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BB72306" w14:textId="77777777" w:rsidR="00FD5474" w:rsidRPr="00842155" w:rsidRDefault="00BD0A26" w:rsidP="005E6BB3">
            <w:pPr>
              <w:pStyle w:val="ObjectiveBullet"/>
              <w:numPr>
                <w:ilvl w:val="1"/>
                <w:numId w:val="9"/>
              </w:numPr>
              <w:tabs>
                <w:tab w:val="clear" w:pos="0"/>
              </w:tabs>
            </w:pPr>
            <w:r w:rsidRPr="00BD0A26">
              <w:t>Describe the various frameworks for curriculum development at the school level.</w:t>
            </w:r>
          </w:p>
        </w:tc>
        <w:tc>
          <w:tcPr>
            <w:tcW w:w="2880" w:type="dxa"/>
            <w:gridSpan w:val="2"/>
            <w:tcBorders>
              <w:left w:val="nil"/>
              <w:bottom w:val="nil"/>
            </w:tcBorders>
          </w:tcPr>
          <w:p w14:paraId="3BC7901F"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3D47B18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C3501EA" w14:textId="77777777" w:rsidR="00FD5474" w:rsidRPr="00842155" w:rsidRDefault="00BD0A26" w:rsidP="005E6BB3">
            <w:pPr>
              <w:pStyle w:val="ObjectiveBullet"/>
              <w:numPr>
                <w:ilvl w:val="1"/>
                <w:numId w:val="9"/>
              </w:numPr>
            </w:pPr>
            <w:r w:rsidRPr="00BD0A26">
              <w:t>Explain the roles of stakeholders in curriculum planning.</w:t>
            </w:r>
          </w:p>
        </w:tc>
        <w:tc>
          <w:tcPr>
            <w:tcW w:w="2880" w:type="dxa"/>
            <w:gridSpan w:val="2"/>
            <w:tcBorders>
              <w:top w:val="nil"/>
              <w:left w:val="nil"/>
              <w:bottom w:val="nil"/>
            </w:tcBorders>
          </w:tcPr>
          <w:p w14:paraId="58973E8E"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5B75F41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272E0D1" w14:textId="77777777" w:rsidR="00FD5474" w:rsidRPr="00842155" w:rsidRDefault="00BD0A26" w:rsidP="005E6BB3">
            <w:pPr>
              <w:pStyle w:val="ObjectiveBullet"/>
              <w:numPr>
                <w:ilvl w:val="1"/>
                <w:numId w:val="9"/>
              </w:numPr>
            </w:pPr>
            <w:r w:rsidRPr="00BD0A26">
              <w:t>Identify the knowledge and skills needed by the curriculum leader.</w:t>
            </w:r>
          </w:p>
        </w:tc>
        <w:tc>
          <w:tcPr>
            <w:tcW w:w="2880" w:type="dxa"/>
            <w:gridSpan w:val="2"/>
            <w:tcBorders>
              <w:top w:val="nil"/>
              <w:left w:val="nil"/>
              <w:bottom w:val="single" w:sz="4" w:space="0" w:color="000000" w:themeColor="text1"/>
            </w:tcBorders>
          </w:tcPr>
          <w:p w14:paraId="0C2751B3" w14:textId="77777777" w:rsidR="00FD5474" w:rsidRPr="00842155" w:rsidRDefault="003C7E5B" w:rsidP="005B10FE">
            <w:pPr>
              <w:tabs>
                <w:tab w:val="left" w:pos="0"/>
                <w:tab w:val="left" w:pos="3720"/>
              </w:tabs>
              <w:outlineLvl w:val="0"/>
              <w:rPr>
                <w:rFonts w:cs="Arial"/>
                <w:szCs w:val="20"/>
              </w:rPr>
            </w:pPr>
            <w:r>
              <w:rPr>
                <w:rFonts w:cs="Arial"/>
                <w:szCs w:val="20"/>
              </w:rPr>
              <w:t>CLO1, CLO2, CLO5, CLO6</w:t>
            </w:r>
          </w:p>
        </w:tc>
      </w:tr>
      <w:tr w:rsidR="00FD5474" w:rsidRPr="00842155" w14:paraId="4F12C3F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316C5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5722837E" w14:textId="6C203473"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1B6591"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01461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8FFF97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59251D" w:rsidRPr="007F339F" w14:paraId="147E5B3D" w14:textId="77777777" w:rsidTr="00697547">
        <w:tc>
          <w:tcPr>
            <w:tcW w:w="10170" w:type="dxa"/>
            <w:gridSpan w:val="2"/>
            <w:tcMar>
              <w:top w:w="115" w:type="dxa"/>
              <w:left w:w="115" w:type="dxa"/>
              <w:bottom w:w="115" w:type="dxa"/>
              <w:right w:w="115" w:type="dxa"/>
            </w:tcMar>
          </w:tcPr>
          <w:p w14:paraId="1DF4C43B" w14:textId="77777777" w:rsidR="007C764A" w:rsidRDefault="007C764A" w:rsidP="00BD0A26">
            <w:pPr>
              <w:rPr>
                <w:rFonts w:cs="Arial"/>
                <w:b/>
                <w:szCs w:val="20"/>
              </w:rPr>
            </w:pPr>
            <w:r>
              <w:rPr>
                <w:rFonts w:cs="Arial"/>
                <w:b/>
                <w:szCs w:val="20"/>
              </w:rPr>
              <w:t xml:space="preserve">Reading and Video </w:t>
            </w:r>
          </w:p>
          <w:p w14:paraId="5218DBAE" w14:textId="77777777" w:rsidR="007C764A" w:rsidRDefault="007C764A" w:rsidP="00BD0A26">
            <w:pPr>
              <w:rPr>
                <w:rFonts w:cs="Arial"/>
                <w:b/>
                <w:szCs w:val="20"/>
              </w:rPr>
            </w:pPr>
          </w:p>
          <w:p w14:paraId="1EB090A8" w14:textId="24556944" w:rsidR="008227FB" w:rsidRDefault="00BD0A26" w:rsidP="00BD0A26">
            <w:pPr>
              <w:rPr>
                <w:rFonts w:cs="Arial"/>
                <w:szCs w:val="20"/>
              </w:rPr>
            </w:pPr>
            <w:r w:rsidRPr="00BD0A26">
              <w:rPr>
                <w:rFonts w:cs="Arial"/>
                <w:b/>
                <w:szCs w:val="20"/>
              </w:rPr>
              <w:t>Read</w:t>
            </w:r>
            <w:r>
              <w:rPr>
                <w:rFonts w:cs="Arial"/>
                <w:szCs w:val="20"/>
              </w:rPr>
              <w:t xml:space="preserve"> Ch. 3 &amp; 4 of </w:t>
            </w:r>
            <w:r w:rsidRPr="00BD0A2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76AA4CD4" w14:textId="77777777" w:rsidR="00BD0A26" w:rsidRDefault="00BD0A26" w:rsidP="00BD0A26">
            <w:pPr>
              <w:rPr>
                <w:rFonts w:cs="Arial"/>
                <w:szCs w:val="20"/>
              </w:rPr>
            </w:pPr>
            <w:r>
              <w:rPr>
                <w:rFonts w:cs="Arial"/>
                <w:szCs w:val="20"/>
              </w:rPr>
              <w:t xml:space="preserve"> </w:t>
            </w:r>
          </w:p>
          <w:p w14:paraId="7E524C02" w14:textId="77777777" w:rsidR="00BD0A26" w:rsidRDefault="00BD0A26" w:rsidP="00C35728">
            <w:pPr>
              <w:pStyle w:val="ListParagraph"/>
              <w:numPr>
                <w:ilvl w:val="0"/>
                <w:numId w:val="31"/>
              </w:numPr>
              <w:ind w:left="390"/>
              <w:rPr>
                <w:rFonts w:cs="Arial"/>
                <w:szCs w:val="20"/>
              </w:rPr>
            </w:pPr>
            <w:r>
              <w:rPr>
                <w:rFonts w:cs="Arial"/>
                <w:szCs w:val="20"/>
              </w:rPr>
              <w:t>Ch. 3 PPT</w:t>
            </w:r>
          </w:p>
          <w:p w14:paraId="363AF79E" w14:textId="77777777" w:rsidR="00BD0A26" w:rsidRPr="00BD0A26" w:rsidRDefault="00BD0A26" w:rsidP="00C35728">
            <w:pPr>
              <w:pStyle w:val="ListParagraph"/>
              <w:numPr>
                <w:ilvl w:val="0"/>
                <w:numId w:val="31"/>
              </w:numPr>
              <w:ind w:left="390"/>
              <w:rPr>
                <w:rFonts w:cs="Arial"/>
                <w:szCs w:val="20"/>
              </w:rPr>
            </w:pPr>
            <w:r>
              <w:rPr>
                <w:rFonts w:cs="Arial"/>
                <w:szCs w:val="20"/>
              </w:rPr>
              <w:t>Ch. 4 PPT</w:t>
            </w:r>
          </w:p>
          <w:p w14:paraId="0F3A2ADD" w14:textId="77777777" w:rsidR="0059251D" w:rsidRDefault="0059251D" w:rsidP="00697547">
            <w:pPr>
              <w:tabs>
                <w:tab w:val="left" w:pos="2329"/>
              </w:tabs>
              <w:rPr>
                <w:rFonts w:cs="Arial"/>
                <w:szCs w:val="20"/>
              </w:rPr>
            </w:pPr>
          </w:p>
          <w:p w14:paraId="458B182F" w14:textId="77777777" w:rsidR="007142DD" w:rsidRDefault="00BD0A26" w:rsidP="00697547">
            <w:pPr>
              <w:tabs>
                <w:tab w:val="left" w:pos="2329"/>
              </w:tabs>
              <w:rPr>
                <w:rFonts w:cs="Arial"/>
                <w:szCs w:val="20"/>
              </w:rPr>
            </w:pPr>
            <w:r w:rsidRPr="00BD0A26">
              <w:rPr>
                <w:rFonts w:cs="Arial"/>
                <w:b/>
                <w:szCs w:val="20"/>
              </w:rPr>
              <w:t>Read</w:t>
            </w:r>
            <w:r>
              <w:rPr>
                <w:rFonts w:cs="Arial"/>
                <w:szCs w:val="20"/>
              </w:rPr>
              <w:t xml:space="preserve"> </w:t>
            </w:r>
            <w:r w:rsidR="007142DD">
              <w:rPr>
                <w:rFonts w:cs="Arial"/>
                <w:szCs w:val="20"/>
              </w:rPr>
              <w:t xml:space="preserve">the following articles: </w:t>
            </w:r>
          </w:p>
          <w:p w14:paraId="042B89E3" w14:textId="77777777" w:rsidR="007142DD" w:rsidRDefault="007142DD" w:rsidP="00697547">
            <w:pPr>
              <w:tabs>
                <w:tab w:val="left" w:pos="2329"/>
              </w:tabs>
              <w:rPr>
                <w:rFonts w:cs="Arial"/>
                <w:szCs w:val="20"/>
              </w:rPr>
            </w:pPr>
          </w:p>
          <w:p w14:paraId="146C22DB" w14:textId="186DDDF3" w:rsidR="000E331D" w:rsidRPr="000E331D" w:rsidRDefault="00F33593" w:rsidP="00C35728">
            <w:pPr>
              <w:pStyle w:val="ListParagraph"/>
              <w:numPr>
                <w:ilvl w:val="0"/>
                <w:numId w:val="31"/>
              </w:numPr>
              <w:tabs>
                <w:tab w:val="left" w:pos="2329"/>
              </w:tabs>
              <w:ind w:left="390"/>
              <w:rPr>
                <w:rFonts w:cs="Arial"/>
                <w:szCs w:val="20"/>
              </w:rPr>
            </w:pPr>
            <w:hyperlink r:id="rId25" w:history="1">
              <w:r w:rsidR="000E331D" w:rsidRPr="000E331D">
                <w:rPr>
                  <w:rStyle w:val="Hyperlink"/>
                  <w:rFonts w:cs="Arial"/>
                  <w:szCs w:val="20"/>
                </w:rPr>
                <w:t>Social Class and the Hidden Curriculum of Work</w:t>
              </w:r>
            </w:hyperlink>
          </w:p>
          <w:p w14:paraId="04C488AC" w14:textId="77777777" w:rsidR="007142DD" w:rsidRDefault="00F33593" w:rsidP="00C35728">
            <w:pPr>
              <w:pStyle w:val="ListParagraph"/>
              <w:numPr>
                <w:ilvl w:val="0"/>
                <w:numId w:val="31"/>
              </w:numPr>
              <w:ind w:left="390"/>
              <w:rPr>
                <w:rFonts w:cs="Arial"/>
                <w:szCs w:val="20"/>
              </w:rPr>
            </w:pPr>
            <w:hyperlink r:id="rId26" w:history="1">
              <w:r w:rsidR="007142DD" w:rsidRPr="00EA1401">
                <w:rPr>
                  <w:rStyle w:val="Hyperlink"/>
                  <w:rFonts w:cs="Arial"/>
                  <w:szCs w:val="20"/>
                </w:rPr>
                <w:t>How do Principals Really Improve Schools?</w:t>
              </w:r>
            </w:hyperlink>
            <w:r w:rsidR="007142DD" w:rsidRPr="00EA1401">
              <w:rPr>
                <w:rFonts w:cs="Arial"/>
                <w:szCs w:val="20"/>
              </w:rPr>
              <w:t xml:space="preserve"> </w:t>
            </w:r>
          </w:p>
          <w:p w14:paraId="02BBE004" w14:textId="77777777" w:rsidR="00BD0A26" w:rsidRDefault="00BD0A26" w:rsidP="00697547">
            <w:pPr>
              <w:tabs>
                <w:tab w:val="left" w:pos="2329"/>
              </w:tabs>
              <w:rPr>
                <w:rFonts w:cs="Arial"/>
                <w:szCs w:val="20"/>
              </w:rPr>
            </w:pPr>
          </w:p>
          <w:p w14:paraId="7C8DAF66" w14:textId="77777777" w:rsidR="004D2B66" w:rsidRPr="007F339F" w:rsidRDefault="004D2B66" w:rsidP="00697547">
            <w:pPr>
              <w:tabs>
                <w:tab w:val="left" w:pos="2329"/>
              </w:tabs>
              <w:rPr>
                <w:rFonts w:cs="Arial"/>
                <w:szCs w:val="20"/>
              </w:rPr>
            </w:pPr>
            <w:r w:rsidRPr="004D2B66">
              <w:rPr>
                <w:rFonts w:cs="Arial"/>
                <w:b/>
                <w:szCs w:val="20"/>
              </w:rPr>
              <w:t>Post</w:t>
            </w:r>
            <w:r>
              <w:rPr>
                <w:rFonts w:cs="Arial"/>
                <w:szCs w:val="20"/>
              </w:rPr>
              <w:t xml:space="preserve"> any questions or comments in the Week Two Reading and Video discussion forum.</w:t>
            </w:r>
          </w:p>
        </w:tc>
        <w:tc>
          <w:tcPr>
            <w:tcW w:w="1440" w:type="dxa"/>
          </w:tcPr>
          <w:p w14:paraId="628ED3DE" w14:textId="77777777" w:rsidR="0059251D" w:rsidRPr="009F6FAF" w:rsidRDefault="007142DD" w:rsidP="00697547">
            <w:pPr>
              <w:tabs>
                <w:tab w:val="left" w:pos="2329"/>
              </w:tabs>
              <w:rPr>
                <w:rFonts w:cs="Arial"/>
                <w:szCs w:val="20"/>
              </w:rPr>
            </w:pPr>
            <w:r>
              <w:rPr>
                <w:rFonts w:cs="Arial"/>
                <w:szCs w:val="20"/>
              </w:rPr>
              <w:t>2.1, 2.2, 2.3</w:t>
            </w:r>
          </w:p>
        </w:tc>
        <w:tc>
          <w:tcPr>
            <w:tcW w:w="1440" w:type="dxa"/>
          </w:tcPr>
          <w:p w14:paraId="1C62C723" w14:textId="77777777" w:rsidR="0059251D" w:rsidRPr="009F6FAF" w:rsidRDefault="004D2B66" w:rsidP="00697547">
            <w:pPr>
              <w:tabs>
                <w:tab w:val="left" w:pos="2329"/>
              </w:tabs>
              <w:rPr>
                <w:rFonts w:cs="Arial"/>
                <w:szCs w:val="20"/>
              </w:rPr>
            </w:pPr>
            <w:r>
              <w:rPr>
                <w:rFonts w:cs="Arial"/>
                <w:szCs w:val="20"/>
              </w:rPr>
              <w:t xml:space="preserve">Content Review and Discussion = </w:t>
            </w:r>
            <w:r w:rsidRPr="004D2B66">
              <w:rPr>
                <w:rFonts w:cs="Arial"/>
                <w:b/>
                <w:szCs w:val="20"/>
              </w:rPr>
              <w:t>1 hour</w:t>
            </w:r>
          </w:p>
        </w:tc>
      </w:tr>
      <w:tr w:rsidR="005B10FE" w:rsidRPr="00842155" w14:paraId="7BAA44B8"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7EFE9D"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FAA380"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25F56DE"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5E9455BE" w14:textId="77777777" w:rsidR="005B10FE" w:rsidRPr="00842155" w:rsidRDefault="004D2B66" w:rsidP="005B10FE">
            <w:pPr>
              <w:ind w:left="360" w:hanging="360"/>
              <w:rPr>
                <w:rFonts w:cs="Arial"/>
                <w:b/>
                <w:szCs w:val="20"/>
              </w:rPr>
            </w:pPr>
            <w:r>
              <w:rPr>
                <w:rFonts w:cs="Arial"/>
                <w:b/>
                <w:szCs w:val="20"/>
              </w:rPr>
              <w:t>1</w:t>
            </w:r>
            <w:r w:rsidR="00F77A27">
              <w:rPr>
                <w:rFonts w:cs="Arial"/>
                <w:b/>
                <w:szCs w:val="20"/>
              </w:rPr>
              <w:t xml:space="preserve"> hour</w:t>
            </w:r>
          </w:p>
        </w:tc>
      </w:tr>
      <w:tr w:rsidR="0017636D" w:rsidRPr="00842155" w14:paraId="5A6762C1" w14:textId="77777777" w:rsidTr="005F668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6032710"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E1B39DC" w14:textId="71FE8ADE" w:rsidR="0017636D"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5877FDF"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A41446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Pages/AIE/</w:t>
            </w:r>
          </w:p>
          <w:p w14:paraId="74EA450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Generic</w:t>
            </w:r>
          </w:p>
        </w:tc>
      </w:tr>
      <w:tr w:rsidR="0017636D" w:rsidRPr="007007C7" w14:paraId="16FD1B91" w14:textId="77777777" w:rsidTr="005F668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4462F3" w14:textId="77777777" w:rsidR="0017636D" w:rsidRPr="007007C7" w:rsidRDefault="0017636D" w:rsidP="0017636D">
            <w:pPr>
              <w:tabs>
                <w:tab w:val="left" w:pos="2329"/>
              </w:tabs>
              <w:rPr>
                <w:rFonts w:cs="Arial"/>
                <w:b/>
                <w:szCs w:val="20"/>
              </w:rPr>
            </w:pPr>
            <w:r w:rsidRPr="007007C7">
              <w:rPr>
                <w:rFonts w:cs="Arial"/>
                <w:b/>
                <w:szCs w:val="20"/>
              </w:rPr>
              <w:t>Discussion: Bring on the Learning Revolution!</w:t>
            </w:r>
          </w:p>
          <w:p w14:paraId="1994E024" w14:textId="77777777" w:rsidR="0017636D" w:rsidRPr="007007C7" w:rsidRDefault="0017636D" w:rsidP="0017636D">
            <w:pPr>
              <w:tabs>
                <w:tab w:val="left" w:pos="2329"/>
              </w:tabs>
              <w:rPr>
                <w:rFonts w:cs="Arial"/>
                <w:b/>
                <w:szCs w:val="20"/>
              </w:rPr>
            </w:pPr>
          </w:p>
          <w:p w14:paraId="7F679313" w14:textId="208D0AF8" w:rsidR="0017636D" w:rsidRPr="007007C7" w:rsidRDefault="0017636D" w:rsidP="0017636D">
            <w:pPr>
              <w:tabs>
                <w:tab w:val="left" w:pos="2329"/>
              </w:tabs>
              <w:rPr>
                <w:rFonts w:cs="Arial"/>
                <w:szCs w:val="20"/>
              </w:rPr>
            </w:pPr>
            <w:r w:rsidRPr="007007C7">
              <w:rPr>
                <w:rFonts w:cs="Arial"/>
                <w:b/>
                <w:szCs w:val="20"/>
              </w:rPr>
              <w:t>Review</w:t>
            </w:r>
            <w:r w:rsidRPr="007007C7">
              <w:rPr>
                <w:rFonts w:cs="Arial"/>
                <w:szCs w:val="20"/>
              </w:rPr>
              <w:t xml:space="preserve"> </w:t>
            </w:r>
            <w:hyperlink r:id="rId27" w:history="1">
              <w:r w:rsidRPr="007007C7">
                <w:rPr>
                  <w:rStyle w:val="Hyperlink"/>
                  <w:rFonts w:cs="Arial"/>
                  <w:szCs w:val="20"/>
                </w:rPr>
                <w:t>Sir Ken Robinson: Bring on the Learning Revolution!</w:t>
              </w:r>
            </w:hyperlink>
            <w:r w:rsidRPr="007007C7">
              <w:rPr>
                <w:rFonts w:cs="Arial"/>
                <w:szCs w:val="20"/>
              </w:rPr>
              <w:t xml:space="preserve"> [20:57]</w:t>
            </w:r>
            <w:r w:rsidR="00D43A66">
              <w:rPr>
                <w:rFonts w:cs="Arial"/>
                <w:szCs w:val="20"/>
              </w:rPr>
              <w:t>.</w:t>
            </w:r>
          </w:p>
          <w:p w14:paraId="4382437A" w14:textId="77777777" w:rsidR="0017636D" w:rsidRPr="007007C7" w:rsidRDefault="0017636D" w:rsidP="0017636D">
            <w:pPr>
              <w:tabs>
                <w:tab w:val="left" w:pos="2329"/>
              </w:tabs>
              <w:rPr>
                <w:rFonts w:cs="Arial"/>
                <w:szCs w:val="20"/>
              </w:rPr>
            </w:pPr>
          </w:p>
          <w:p w14:paraId="776377A8" w14:textId="77777777" w:rsidR="0017636D" w:rsidRPr="007007C7" w:rsidRDefault="0017636D" w:rsidP="0017636D">
            <w:r w:rsidRPr="007007C7">
              <w:rPr>
                <w:b/>
              </w:rPr>
              <w:t xml:space="preserve">Consider </w:t>
            </w:r>
            <w:r w:rsidRPr="007007C7">
              <w:t>the following questions:</w:t>
            </w:r>
          </w:p>
          <w:p w14:paraId="3DF26E27" w14:textId="77777777" w:rsidR="0017636D" w:rsidRPr="007007C7" w:rsidRDefault="0017636D" w:rsidP="0017636D">
            <w:pPr>
              <w:tabs>
                <w:tab w:val="left" w:pos="2329"/>
              </w:tabs>
              <w:rPr>
                <w:rFonts w:cs="Arial"/>
                <w:szCs w:val="20"/>
              </w:rPr>
            </w:pPr>
          </w:p>
          <w:p w14:paraId="1878AD68" w14:textId="77777777" w:rsidR="0017636D" w:rsidRPr="007007C7" w:rsidRDefault="0017636D" w:rsidP="00C35728">
            <w:pPr>
              <w:pStyle w:val="ListParagraph"/>
              <w:numPr>
                <w:ilvl w:val="0"/>
                <w:numId w:val="19"/>
              </w:numPr>
              <w:tabs>
                <w:tab w:val="left" w:pos="2329"/>
              </w:tabs>
              <w:ind w:left="390"/>
              <w:rPr>
                <w:rFonts w:cs="Arial"/>
                <w:szCs w:val="20"/>
              </w:rPr>
            </w:pPr>
            <w:r w:rsidRPr="007007C7">
              <w:rPr>
                <w:rFonts w:cs="Arial"/>
                <w:szCs w:val="20"/>
              </w:rPr>
              <w:lastRenderedPageBreak/>
              <w:t xml:space="preserve">What message is Dr. Robinson trying to convey as it relates to teaching and learning? </w:t>
            </w:r>
          </w:p>
          <w:p w14:paraId="68A11D16" w14:textId="7BB41A2F" w:rsidR="0017636D" w:rsidRPr="007007C7" w:rsidRDefault="0017636D" w:rsidP="00C35728">
            <w:pPr>
              <w:pStyle w:val="ListParagraph"/>
              <w:numPr>
                <w:ilvl w:val="0"/>
                <w:numId w:val="19"/>
              </w:numPr>
              <w:tabs>
                <w:tab w:val="left" w:pos="2329"/>
              </w:tabs>
              <w:ind w:left="390"/>
              <w:rPr>
                <w:rFonts w:cs="Arial"/>
                <w:szCs w:val="20"/>
              </w:rPr>
            </w:pPr>
            <w:r w:rsidRPr="007007C7">
              <w:rPr>
                <w:rFonts w:cs="Arial"/>
                <w:szCs w:val="20"/>
              </w:rPr>
              <w:t xml:space="preserve">How will the changes he proposes influence future learners? </w:t>
            </w:r>
          </w:p>
          <w:p w14:paraId="07E5B893" w14:textId="77777777" w:rsidR="0017636D" w:rsidRPr="007007C7" w:rsidRDefault="0017636D" w:rsidP="0017636D">
            <w:pPr>
              <w:tabs>
                <w:tab w:val="left" w:pos="2329"/>
              </w:tabs>
              <w:rPr>
                <w:rFonts w:cs="Arial"/>
                <w:szCs w:val="20"/>
              </w:rPr>
            </w:pPr>
          </w:p>
          <w:p w14:paraId="12E6A23E" w14:textId="08329575" w:rsidR="0017636D" w:rsidRPr="007007C7" w:rsidRDefault="0017636D" w:rsidP="0017636D">
            <w:pPr>
              <w:tabs>
                <w:tab w:val="left" w:pos="0"/>
                <w:tab w:val="left" w:pos="3720"/>
              </w:tabs>
              <w:outlineLvl w:val="0"/>
              <w:rPr>
                <w:rFonts w:cs="Arial"/>
                <w:b/>
                <w:szCs w:val="20"/>
              </w:rPr>
            </w:pPr>
            <w:r w:rsidRPr="007007C7">
              <w:rPr>
                <w:b/>
              </w:rPr>
              <w:t>Post</w:t>
            </w:r>
            <w:r w:rsidRPr="007007C7">
              <w:t xml:space="preserve"> your thoughts in the Bring on the Learning Revolution</w:t>
            </w:r>
            <w:r w:rsidR="00D43A66">
              <w:t>!</w:t>
            </w:r>
            <w:r w:rsidRPr="007007C7">
              <w:t xml:space="preserve"> discussion forum. </w:t>
            </w:r>
          </w:p>
        </w:tc>
        <w:tc>
          <w:tcPr>
            <w:tcW w:w="1440" w:type="dxa"/>
            <w:tcBorders>
              <w:top w:val="single" w:sz="4" w:space="0" w:color="000000" w:themeColor="text1"/>
              <w:left w:val="single" w:sz="4" w:space="0" w:color="000000" w:themeColor="text1"/>
            </w:tcBorders>
            <w:shd w:val="clear" w:color="auto" w:fill="FFFFFF" w:themeFill="background1"/>
          </w:tcPr>
          <w:p w14:paraId="34EAD8E6" w14:textId="77777777" w:rsidR="0017636D" w:rsidRPr="007007C7" w:rsidRDefault="0017636D" w:rsidP="0017636D">
            <w:pPr>
              <w:tabs>
                <w:tab w:val="left" w:pos="0"/>
                <w:tab w:val="left" w:pos="3720"/>
              </w:tabs>
              <w:outlineLvl w:val="0"/>
              <w:rPr>
                <w:rFonts w:cs="Arial"/>
                <w:szCs w:val="20"/>
              </w:rPr>
            </w:pPr>
            <w:r w:rsidRPr="007007C7">
              <w:rPr>
                <w:rFonts w:cs="Arial"/>
                <w:szCs w:val="20"/>
              </w:rPr>
              <w:lastRenderedPageBreak/>
              <w:t>2.1, 2.2, 2.3</w:t>
            </w:r>
          </w:p>
        </w:tc>
        <w:tc>
          <w:tcPr>
            <w:tcW w:w="1440" w:type="dxa"/>
            <w:tcBorders>
              <w:top w:val="single" w:sz="4" w:space="0" w:color="000000" w:themeColor="text1"/>
              <w:left w:val="single" w:sz="4" w:space="0" w:color="000000" w:themeColor="text1"/>
            </w:tcBorders>
            <w:shd w:val="clear" w:color="auto" w:fill="FFFFFF" w:themeFill="background1"/>
          </w:tcPr>
          <w:p w14:paraId="308FC81F" w14:textId="66AF1D00" w:rsidR="0017636D" w:rsidRPr="007007C7" w:rsidRDefault="0017636D" w:rsidP="0017636D">
            <w:pPr>
              <w:rPr>
                <w:rFonts w:cs="Arial"/>
                <w:szCs w:val="20"/>
              </w:rPr>
            </w:pPr>
            <w:r w:rsidRPr="007007C7">
              <w:t xml:space="preserve">Discussion: one post and replies to three other posts = </w:t>
            </w:r>
            <w:r w:rsidRPr="007007C7">
              <w:rPr>
                <w:b/>
              </w:rPr>
              <w:t xml:space="preserve">1.5 </w:t>
            </w:r>
            <w:r w:rsidR="006433B7" w:rsidRPr="007007C7">
              <w:rPr>
                <w:b/>
              </w:rPr>
              <w:t>hours</w:t>
            </w:r>
          </w:p>
        </w:tc>
      </w:tr>
      <w:tr w:rsidR="0017636D" w:rsidRPr="00842155" w14:paraId="2E98007C" w14:textId="77777777" w:rsidTr="005F668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17360A" w14:textId="77777777" w:rsidR="0017636D" w:rsidRPr="007007C7" w:rsidRDefault="0017636D" w:rsidP="005F6686">
            <w:pPr>
              <w:tabs>
                <w:tab w:val="left" w:pos="0"/>
                <w:tab w:val="left" w:pos="3720"/>
              </w:tabs>
              <w:outlineLvl w:val="0"/>
              <w:rPr>
                <w:rFonts w:cs="Arial"/>
                <w:b/>
                <w:szCs w:val="20"/>
              </w:rPr>
            </w:pPr>
            <w:r w:rsidRPr="007007C7">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0BF21" w14:textId="77777777" w:rsidR="0017636D" w:rsidRPr="007007C7" w:rsidRDefault="0017636D" w:rsidP="005F6686">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6310FE3" w14:textId="77777777" w:rsidR="0017636D" w:rsidRPr="007007C7" w:rsidRDefault="0017636D" w:rsidP="005F6686">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33B221A" w14:textId="77777777" w:rsidR="0017636D" w:rsidRPr="007007C7" w:rsidRDefault="0017636D" w:rsidP="005F6686">
            <w:pPr>
              <w:tabs>
                <w:tab w:val="left" w:pos="0"/>
                <w:tab w:val="left" w:pos="3720"/>
              </w:tabs>
              <w:outlineLvl w:val="0"/>
              <w:rPr>
                <w:rFonts w:cs="Arial"/>
                <w:b/>
                <w:szCs w:val="20"/>
              </w:rPr>
            </w:pPr>
            <w:r w:rsidRPr="007007C7">
              <w:rPr>
                <w:rFonts w:cs="Arial"/>
                <w:b/>
                <w:szCs w:val="20"/>
              </w:rPr>
              <w:t>1.5 hour</w:t>
            </w:r>
          </w:p>
        </w:tc>
      </w:tr>
      <w:tr w:rsidR="005B10FE" w:rsidRPr="00842155" w14:paraId="4F2557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FF84D6"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18576200" w14:textId="3097EBB9" w:rsidR="005B10FE"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B57626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2660EEA" w14:textId="77777777" w:rsidR="005B10FE" w:rsidRPr="005B10FE" w:rsidRDefault="005B10FE" w:rsidP="005B10FE">
            <w:pPr>
              <w:rPr>
                <w:rFonts w:cs="Arial"/>
                <w:b/>
                <w:i/>
                <w:szCs w:val="20"/>
              </w:rPr>
            </w:pPr>
            <w:r w:rsidRPr="005B10FE">
              <w:rPr>
                <w:rFonts w:cs="Arial"/>
                <w:b/>
                <w:i/>
                <w:szCs w:val="20"/>
              </w:rPr>
              <w:t>Points/AIE/</w:t>
            </w:r>
          </w:p>
          <w:p w14:paraId="7056DB3B" w14:textId="77777777" w:rsidR="005B10FE" w:rsidRPr="005B10FE" w:rsidRDefault="005B10FE" w:rsidP="005B10FE">
            <w:pPr>
              <w:rPr>
                <w:rFonts w:cs="Arial"/>
                <w:b/>
                <w:i/>
                <w:szCs w:val="20"/>
              </w:rPr>
            </w:pPr>
            <w:r w:rsidRPr="005B10FE">
              <w:rPr>
                <w:rFonts w:cs="Arial"/>
                <w:b/>
                <w:i/>
                <w:szCs w:val="20"/>
              </w:rPr>
              <w:t>Generic</w:t>
            </w:r>
          </w:p>
        </w:tc>
      </w:tr>
      <w:tr w:rsidR="00DE1A1C" w:rsidRPr="00842155" w14:paraId="54209969" w14:textId="77777777" w:rsidTr="00472924">
        <w:tc>
          <w:tcPr>
            <w:tcW w:w="10170" w:type="dxa"/>
            <w:gridSpan w:val="2"/>
            <w:tcMar>
              <w:top w:w="115" w:type="dxa"/>
              <w:left w:w="115" w:type="dxa"/>
              <w:bottom w:w="115" w:type="dxa"/>
              <w:right w:w="115" w:type="dxa"/>
            </w:tcMar>
          </w:tcPr>
          <w:p w14:paraId="6697C723" w14:textId="77777777" w:rsidR="00DE1A1C" w:rsidRDefault="00DE1A1C" w:rsidP="00472924">
            <w:pPr>
              <w:tabs>
                <w:tab w:val="left" w:pos="2329"/>
              </w:tabs>
              <w:rPr>
                <w:rFonts w:cs="Arial"/>
                <w:b/>
                <w:szCs w:val="20"/>
              </w:rPr>
            </w:pPr>
            <w:r>
              <w:rPr>
                <w:rFonts w:cs="Arial"/>
                <w:b/>
                <w:szCs w:val="20"/>
              </w:rPr>
              <w:t>Discussion: The Teacher’s Role</w:t>
            </w:r>
          </w:p>
          <w:p w14:paraId="67BF820C" w14:textId="77777777" w:rsidR="00DE1A1C" w:rsidRDefault="00DE1A1C" w:rsidP="00472924">
            <w:pPr>
              <w:tabs>
                <w:tab w:val="left" w:pos="2329"/>
              </w:tabs>
              <w:rPr>
                <w:rFonts w:cs="Arial"/>
                <w:b/>
                <w:szCs w:val="20"/>
              </w:rPr>
            </w:pPr>
          </w:p>
          <w:p w14:paraId="38ECFB9F" w14:textId="0FD1D8FC" w:rsidR="00DE1A1C" w:rsidRPr="00103FC5" w:rsidRDefault="00DE1A1C" w:rsidP="00472924">
            <w:r w:rsidRPr="00103FC5">
              <w:rPr>
                <w:b/>
              </w:rPr>
              <w:t xml:space="preserve">Respond </w:t>
            </w:r>
            <w:r w:rsidRPr="00103FC5">
              <w:t>to the following question</w:t>
            </w:r>
            <w:r w:rsidR="00F35955">
              <w:t>s</w:t>
            </w:r>
            <w:r w:rsidRPr="00103FC5">
              <w:t xml:space="preserve"> in the </w:t>
            </w:r>
            <w:r>
              <w:t xml:space="preserve">Teacher’s Role </w:t>
            </w:r>
            <w:r w:rsidRPr="00103FC5">
              <w:t>discussion forum by Thursday:</w:t>
            </w:r>
          </w:p>
          <w:p w14:paraId="767DE6DD" w14:textId="77777777" w:rsidR="00DE1A1C" w:rsidRDefault="00DE1A1C" w:rsidP="00472924">
            <w:pPr>
              <w:pStyle w:val="ListParagraph"/>
              <w:ind w:left="1440"/>
            </w:pPr>
          </w:p>
          <w:p w14:paraId="570E9FE6" w14:textId="179C544A" w:rsidR="00DE1A1C" w:rsidRDefault="00DE1A1C" w:rsidP="00C35728">
            <w:pPr>
              <w:pStyle w:val="ListParagraph"/>
              <w:numPr>
                <w:ilvl w:val="0"/>
                <w:numId w:val="19"/>
              </w:numPr>
              <w:ind w:left="395"/>
            </w:pPr>
            <w:r>
              <w:t xml:space="preserve">How can school or district administrators strike a balance between providing prescribed curriculum and allowing teachers to have academic freedom regarding instruction for their students? </w:t>
            </w:r>
            <w:r w:rsidR="00D43A66">
              <w:br/>
            </w:r>
          </w:p>
          <w:p w14:paraId="67191EE2" w14:textId="77777777" w:rsidR="00DE1A1C" w:rsidRDefault="00DE1A1C" w:rsidP="00C35728">
            <w:pPr>
              <w:pStyle w:val="ListParagraph"/>
              <w:numPr>
                <w:ilvl w:val="0"/>
                <w:numId w:val="19"/>
              </w:numPr>
              <w:ind w:left="395"/>
            </w:pPr>
            <w:r>
              <w:t xml:space="preserve">How is a scope and sequence for curriculum developed? </w:t>
            </w:r>
          </w:p>
          <w:p w14:paraId="49C2A642" w14:textId="77777777" w:rsidR="00DE1A1C" w:rsidRPr="00103FC5" w:rsidRDefault="00DE1A1C" w:rsidP="00472924"/>
          <w:p w14:paraId="4B7109DE" w14:textId="475D7E07" w:rsidR="00DE1A1C" w:rsidRPr="00842155" w:rsidRDefault="00DE1A1C" w:rsidP="00D43A66">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p>
        </w:tc>
        <w:tc>
          <w:tcPr>
            <w:tcW w:w="1440" w:type="dxa"/>
          </w:tcPr>
          <w:p w14:paraId="4A9465F6" w14:textId="77777777" w:rsidR="00DE1A1C" w:rsidRPr="00842155" w:rsidRDefault="00DE1A1C" w:rsidP="00472924">
            <w:pPr>
              <w:tabs>
                <w:tab w:val="left" w:pos="2329"/>
              </w:tabs>
              <w:rPr>
                <w:rFonts w:cs="Arial"/>
                <w:szCs w:val="20"/>
              </w:rPr>
            </w:pPr>
            <w:r>
              <w:rPr>
                <w:rFonts w:cs="Arial"/>
                <w:szCs w:val="20"/>
              </w:rPr>
              <w:t>2.1</w:t>
            </w:r>
          </w:p>
        </w:tc>
        <w:tc>
          <w:tcPr>
            <w:tcW w:w="1440" w:type="dxa"/>
          </w:tcPr>
          <w:p w14:paraId="3A185FD1" w14:textId="77777777" w:rsidR="00DE1A1C" w:rsidRPr="00842155" w:rsidRDefault="00DE1A1C" w:rsidP="00472924">
            <w:pPr>
              <w:tabs>
                <w:tab w:val="left" w:pos="2329"/>
              </w:tabs>
              <w:rPr>
                <w:rFonts w:cs="Arial"/>
                <w:szCs w:val="20"/>
              </w:rPr>
            </w:pPr>
            <w:r w:rsidRPr="00103FC5">
              <w:t xml:space="preserve">Discussion: one post and replies to three other posts = </w:t>
            </w:r>
            <w:r w:rsidRPr="00103FC5">
              <w:rPr>
                <w:b/>
              </w:rPr>
              <w:t>1 hour</w:t>
            </w:r>
          </w:p>
        </w:tc>
      </w:tr>
      <w:tr w:rsidR="0059251D" w:rsidRPr="00103FC5" w14:paraId="7A83B1FB" w14:textId="77777777" w:rsidTr="00697547">
        <w:tc>
          <w:tcPr>
            <w:tcW w:w="10170" w:type="dxa"/>
            <w:gridSpan w:val="2"/>
            <w:tcMar>
              <w:top w:w="115" w:type="dxa"/>
              <w:left w:w="115" w:type="dxa"/>
              <w:bottom w:w="115" w:type="dxa"/>
              <w:right w:w="115" w:type="dxa"/>
            </w:tcMar>
          </w:tcPr>
          <w:p w14:paraId="01AA2BBD" w14:textId="77777777" w:rsidR="0059251D" w:rsidRDefault="0059251D" w:rsidP="00697547">
            <w:pPr>
              <w:tabs>
                <w:tab w:val="left" w:pos="2329"/>
              </w:tabs>
              <w:rPr>
                <w:rFonts w:cs="Arial"/>
                <w:b/>
                <w:szCs w:val="20"/>
              </w:rPr>
            </w:pPr>
            <w:r w:rsidRPr="00103FC5">
              <w:rPr>
                <w:rFonts w:cs="Arial"/>
                <w:b/>
                <w:szCs w:val="20"/>
              </w:rPr>
              <w:t xml:space="preserve">Discussion: </w:t>
            </w:r>
            <w:r w:rsidR="00BD0A26">
              <w:rPr>
                <w:rFonts w:cs="Arial"/>
                <w:b/>
                <w:szCs w:val="20"/>
              </w:rPr>
              <w:t>Outside Forces</w:t>
            </w:r>
            <w:r w:rsidR="00CE77A4">
              <w:rPr>
                <w:rFonts w:cs="Arial"/>
                <w:b/>
                <w:szCs w:val="20"/>
              </w:rPr>
              <w:t xml:space="preserve"> </w:t>
            </w:r>
          </w:p>
          <w:p w14:paraId="785C95EC" w14:textId="77777777" w:rsidR="00A97189" w:rsidRPr="00103FC5" w:rsidRDefault="00A97189" w:rsidP="00697547">
            <w:pPr>
              <w:tabs>
                <w:tab w:val="left" w:pos="2329"/>
              </w:tabs>
              <w:rPr>
                <w:rFonts w:cs="Arial"/>
                <w:b/>
                <w:szCs w:val="20"/>
              </w:rPr>
            </w:pPr>
          </w:p>
          <w:p w14:paraId="12F07BA5" w14:textId="68B89D3F" w:rsidR="00A97189" w:rsidRDefault="00A97189" w:rsidP="00A97189">
            <w:r w:rsidRPr="00A97189">
              <w:rPr>
                <w:b/>
              </w:rPr>
              <w:t>Consider</w:t>
            </w:r>
            <w:r>
              <w:t xml:space="preserve"> how forces outside the teaching profession have influenced the following:</w:t>
            </w:r>
          </w:p>
          <w:p w14:paraId="2EC4202A" w14:textId="77777777" w:rsidR="00EA1401" w:rsidRDefault="00EA1401" w:rsidP="00A97189"/>
          <w:p w14:paraId="3512C014" w14:textId="77777777" w:rsidR="00A97189" w:rsidRDefault="00A97189" w:rsidP="00C35728">
            <w:pPr>
              <w:pStyle w:val="ListParagraph"/>
              <w:numPr>
                <w:ilvl w:val="0"/>
                <w:numId w:val="19"/>
              </w:numPr>
              <w:ind w:left="395"/>
            </w:pPr>
            <w:r>
              <w:t>Goal setting in curriculum design</w:t>
            </w:r>
          </w:p>
          <w:p w14:paraId="2B5F8A6C" w14:textId="77777777" w:rsidR="00A97189" w:rsidRDefault="00A97189" w:rsidP="00C35728">
            <w:pPr>
              <w:pStyle w:val="ListParagraph"/>
              <w:numPr>
                <w:ilvl w:val="0"/>
                <w:numId w:val="19"/>
              </w:numPr>
              <w:ind w:left="395"/>
            </w:pPr>
            <w:r>
              <w:t>The integration of curriculum in other disciplines</w:t>
            </w:r>
          </w:p>
          <w:p w14:paraId="0B4E0BD5" w14:textId="77777777" w:rsidR="00A97189" w:rsidRDefault="00A97189" w:rsidP="00C35728">
            <w:pPr>
              <w:pStyle w:val="ListParagraph"/>
              <w:numPr>
                <w:ilvl w:val="0"/>
                <w:numId w:val="19"/>
              </w:numPr>
              <w:ind w:left="395"/>
            </w:pPr>
            <w:r>
              <w:t>The evaluation of curriculum</w:t>
            </w:r>
          </w:p>
          <w:p w14:paraId="4C289F81" w14:textId="77777777" w:rsidR="00A97189" w:rsidRDefault="00A97189" w:rsidP="00C35728">
            <w:pPr>
              <w:pStyle w:val="ListParagraph"/>
              <w:numPr>
                <w:ilvl w:val="0"/>
                <w:numId w:val="19"/>
              </w:numPr>
              <w:ind w:left="395"/>
            </w:pPr>
            <w:r>
              <w:t>The role of professional development in the formulation of effective curriculum</w:t>
            </w:r>
          </w:p>
          <w:p w14:paraId="4D7BE963" w14:textId="77777777" w:rsidR="0059251D" w:rsidRPr="00103FC5" w:rsidRDefault="0059251D" w:rsidP="00697547">
            <w:pPr>
              <w:tabs>
                <w:tab w:val="left" w:pos="2329"/>
              </w:tabs>
              <w:rPr>
                <w:rFonts w:cs="Arial"/>
                <w:b/>
                <w:szCs w:val="20"/>
              </w:rPr>
            </w:pPr>
          </w:p>
          <w:p w14:paraId="25B5466B" w14:textId="77777777" w:rsidR="0059251D" w:rsidRPr="00103FC5" w:rsidRDefault="0059251D" w:rsidP="00697547">
            <w:r w:rsidRPr="00103FC5">
              <w:rPr>
                <w:b/>
              </w:rPr>
              <w:t xml:space="preserve">Respond </w:t>
            </w:r>
            <w:r w:rsidRPr="00103FC5">
              <w:t xml:space="preserve">to the following question in the </w:t>
            </w:r>
            <w:r w:rsidR="00BD0A26">
              <w:t xml:space="preserve">Outside Forces </w:t>
            </w:r>
            <w:r w:rsidRPr="00103FC5">
              <w:t>discussion forum by Thursday:</w:t>
            </w:r>
          </w:p>
          <w:p w14:paraId="365B4D57" w14:textId="77777777" w:rsidR="00A97189" w:rsidRDefault="00A97189" w:rsidP="00A97189">
            <w:pPr>
              <w:pStyle w:val="ListParagraph"/>
              <w:ind w:left="1440"/>
            </w:pPr>
          </w:p>
          <w:p w14:paraId="67B2CD9B" w14:textId="0D755767" w:rsidR="00A97189" w:rsidRDefault="00A97189" w:rsidP="00C35728">
            <w:pPr>
              <w:pStyle w:val="ListParagraph"/>
              <w:numPr>
                <w:ilvl w:val="0"/>
                <w:numId w:val="19"/>
              </w:numPr>
              <w:ind w:left="395"/>
            </w:pPr>
            <w:r>
              <w:t xml:space="preserve">What changes in curriculum have been brought about by forces outside the teaching profession? </w:t>
            </w:r>
          </w:p>
          <w:p w14:paraId="5186ACB1" w14:textId="77777777" w:rsidR="009259DD" w:rsidRDefault="009259DD" w:rsidP="009259DD">
            <w:pPr>
              <w:ind w:left="35"/>
            </w:pPr>
          </w:p>
          <w:p w14:paraId="369BE608" w14:textId="77777777" w:rsidR="006945DD" w:rsidRPr="00103FC5" w:rsidRDefault="006945DD" w:rsidP="009259DD">
            <w:pPr>
              <w:ind w:left="35"/>
            </w:pPr>
            <w:r w:rsidRPr="009259DD">
              <w:rPr>
                <w:b/>
              </w:rPr>
              <w:t>Provide</w:t>
            </w:r>
            <w:r>
              <w:t xml:space="preserve"> rationale for your responses. Include ideas and observations based on your personal and professional experiences to support your answer. </w:t>
            </w:r>
          </w:p>
          <w:p w14:paraId="15D491AF" w14:textId="77777777" w:rsidR="0059251D" w:rsidRPr="00103FC5" w:rsidRDefault="0059251D" w:rsidP="00697547"/>
          <w:p w14:paraId="16E592B6" w14:textId="69A6B1E7" w:rsidR="0059251D" w:rsidRPr="00103FC5" w:rsidRDefault="0059251D" w:rsidP="00D43A66">
            <w:pPr>
              <w:tabs>
                <w:tab w:val="left" w:pos="2329"/>
              </w:tabs>
              <w:rPr>
                <w:rFonts w:cs="Arial"/>
                <w:b/>
                <w:szCs w:val="20"/>
              </w:rPr>
            </w:pPr>
            <w:r w:rsidRPr="00103FC5">
              <w:rPr>
                <w:b/>
              </w:rPr>
              <w:lastRenderedPageBreak/>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r w:rsidR="004173EF">
              <w:t xml:space="preserve"> </w:t>
            </w:r>
          </w:p>
        </w:tc>
        <w:tc>
          <w:tcPr>
            <w:tcW w:w="1440" w:type="dxa"/>
          </w:tcPr>
          <w:p w14:paraId="003A0313" w14:textId="77777777" w:rsidR="0059251D" w:rsidRPr="00103FC5" w:rsidRDefault="006945DD" w:rsidP="00697547">
            <w:pPr>
              <w:tabs>
                <w:tab w:val="left" w:pos="2329"/>
              </w:tabs>
              <w:rPr>
                <w:rFonts w:cs="Arial"/>
                <w:szCs w:val="20"/>
              </w:rPr>
            </w:pPr>
            <w:r>
              <w:rPr>
                <w:rFonts w:cs="Arial"/>
                <w:szCs w:val="20"/>
              </w:rPr>
              <w:lastRenderedPageBreak/>
              <w:t>2.2</w:t>
            </w:r>
          </w:p>
        </w:tc>
        <w:tc>
          <w:tcPr>
            <w:tcW w:w="1440" w:type="dxa"/>
          </w:tcPr>
          <w:p w14:paraId="4C9490CC"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4173EF" w:rsidRPr="004173EF" w14:paraId="1C243972" w14:textId="77777777" w:rsidTr="00472924">
        <w:tc>
          <w:tcPr>
            <w:tcW w:w="10170" w:type="dxa"/>
            <w:gridSpan w:val="2"/>
            <w:tcMar>
              <w:top w:w="115" w:type="dxa"/>
              <w:left w:w="115" w:type="dxa"/>
              <w:bottom w:w="115" w:type="dxa"/>
              <w:right w:w="115" w:type="dxa"/>
            </w:tcMar>
          </w:tcPr>
          <w:p w14:paraId="294FEA8A" w14:textId="77777777" w:rsidR="00DE1A1C" w:rsidRPr="004173EF" w:rsidRDefault="00DE1A1C" w:rsidP="00472924">
            <w:pPr>
              <w:tabs>
                <w:tab w:val="left" w:pos="2329"/>
              </w:tabs>
              <w:rPr>
                <w:rFonts w:cs="Arial"/>
                <w:b/>
                <w:szCs w:val="20"/>
              </w:rPr>
            </w:pPr>
            <w:r w:rsidRPr="004173EF">
              <w:rPr>
                <w:rFonts w:cs="Arial"/>
                <w:b/>
                <w:szCs w:val="20"/>
              </w:rPr>
              <w:t>Discussion: The Hidden Curriculum</w:t>
            </w:r>
          </w:p>
          <w:p w14:paraId="79E56973" w14:textId="77777777" w:rsidR="00DE1A1C" w:rsidRPr="004173EF" w:rsidRDefault="00DE1A1C" w:rsidP="00472924">
            <w:pPr>
              <w:tabs>
                <w:tab w:val="left" w:pos="2329"/>
              </w:tabs>
              <w:rPr>
                <w:rFonts w:cs="Arial"/>
                <w:b/>
                <w:szCs w:val="20"/>
              </w:rPr>
            </w:pPr>
          </w:p>
          <w:p w14:paraId="60458359" w14:textId="75A41AE1" w:rsidR="00805EE6" w:rsidRPr="00D43A66" w:rsidRDefault="00DE1A1C" w:rsidP="000E331D">
            <w:pPr>
              <w:rPr>
                <w:rFonts w:cs="Arial"/>
                <w:b/>
                <w:szCs w:val="20"/>
              </w:rPr>
            </w:pPr>
            <w:r w:rsidRPr="004173EF">
              <w:rPr>
                <w:rFonts w:cs="Arial"/>
                <w:b/>
                <w:szCs w:val="20"/>
              </w:rPr>
              <w:t>Review</w:t>
            </w:r>
            <w:r w:rsidR="000E331D">
              <w:rPr>
                <w:rFonts w:cs="Arial"/>
                <w:b/>
                <w:szCs w:val="20"/>
              </w:rPr>
              <w:t xml:space="preserve"> </w:t>
            </w:r>
            <w:hyperlink r:id="rId28" w:history="1">
              <w:r w:rsidR="00346808">
                <w:rPr>
                  <w:rStyle w:val="Hyperlink"/>
                </w:rPr>
                <w:t>"Social Class and the Hidden Curriculum of Work"</w:t>
              </w:r>
            </w:hyperlink>
            <w:r w:rsidR="00D43A66">
              <w:rPr>
                <w:rStyle w:val="Hyperlink"/>
                <w:rFonts w:cs="Arial"/>
                <w:color w:val="auto"/>
                <w:szCs w:val="20"/>
                <w:u w:val="none"/>
              </w:rPr>
              <w:t>.</w:t>
            </w:r>
            <w:r w:rsidR="00346808">
              <w:rPr>
                <w:rStyle w:val="Hyperlink"/>
                <w:rFonts w:cs="Arial"/>
                <w:color w:val="auto"/>
                <w:szCs w:val="20"/>
                <w:u w:val="none"/>
              </w:rPr>
              <w:t xml:space="preserve"> </w:t>
            </w:r>
          </w:p>
          <w:p w14:paraId="5C5231D4" w14:textId="77777777" w:rsidR="00DE1A1C" w:rsidRPr="004173EF" w:rsidRDefault="00DE1A1C" w:rsidP="00805EE6">
            <w:pPr>
              <w:rPr>
                <w:rFonts w:cs="Arial"/>
                <w:b/>
                <w:szCs w:val="20"/>
              </w:rPr>
            </w:pPr>
          </w:p>
          <w:p w14:paraId="584E7D89" w14:textId="5AD6B8A1" w:rsidR="00DE1A1C" w:rsidRPr="004173EF" w:rsidRDefault="00DE1A1C" w:rsidP="00472924">
            <w:pPr>
              <w:tabs>
                <w:tab w:val="left" w:pos="2329"/>
              </w:tabs>
              <w:rPr>
                <w:rFonts w:cs="Arial"/>
                <w:szCs w:val="20"/>
              </w:rPr>
            </w:pPr>
            <w:r w:rsidRPr="004173EF">
              <w:rPr>
                <w:rFonts w:cs="Arial"/>
                <w:b/>
                <w:szCs w:val="20"/>
              </w:rPr>
              <w:t>Respond</w:t>
            </w:r>
            <w:r w:rsidRPr="004173EF">
              <w:rPr>
                <w:rFonts w:cs="Arial"/>
                <w:szCs w:val="20"/>
              </w:rPr>
              <w:t xml:space="preserve"> to the following questions in </w:t>
            </w:r>
            <w:r w:rsidR="00D43A66">
              <w:rPr>
                <w:rFonts w:cs="Arial"/>
                <w:szCs w:val="20"/>
              </w:rPr>
              <w:t>T</w:t>
            </w:r>
            <w:r w:rsidRPr="004173EF">
              <w:rPr>
                <w:rFonts w:cs="Arial"/>
                <w:szCs w:val="20"/>
              </w:rPr>
              <w:t>he Hidden Curriculum discussion forum by Thursday</w:t>
            </w:r>
            <w:r w:rsidR="00794CDD">
              <w:rPr>
                <w:rFonts w:cs="Arial"/>
                <w:szCs w:val="20"/>
              </w:rPr>
              <w:t>:</w:t>
            </w:r>
          </w:p>
          <w:p w14:paraId="5632E3B5" w14:textId="77777777" w:rsidR="00DE1A1C" w:rsidRPr="004173EF" w:rsidRDefault="00DE1A1C" w:rsidP="00472924">
            <w:pPr>
              <w:tabs>
                <w:tab w:val="left" w:pos="2329"/>
              </w:tabs>
              <w:rPr>
                <w:rFonts w:cs="Arial"/>
                <w:szCs w:val="20"/>
              </w:rPr>
            </w:pPr>
          </w:p>
          <w:p w14:paraId="79568904" w14:textId="77777777" w:rsidR="00DE1A1C" w:rsidRPr="004173EF" w:rsidRDefault="00DE1A1C" w:rsidP="00C35728">
            <w:pPr>
              <w:pStyle w:val="ListParagraph"/>
              <w:numPr>
                <w:ilvl w:val="0"/>
                <w:numId w:val="19"/>
              </w:numPr>
              <w:ind w:left="395"/>
            </w:pPr>
            <w:r w:rsidRPr="004173EF">
              <w:t>What message or theme do you think the author wanted to convey to the readers of this article?</w:t>
            </w:r>
          </w:p>
          <w:p w14:paraId="07D35EBC" w14:textId="77777777" w:rsidR="00DE1A1C" w:rsidRPr="004173EF" w:rsidRDefault="00FF7DE8" w:rsidP="00C35728">
            <w:pPr>
              <w:pStyle w:val="ListParagraph"/>
              <w:numPr>
                <w:ilvl w:val="0"/>
                <w:numId w:val="19"/>
              </w:numPr>
              <w:ind w:left="395"/>
            </w:pPr>
            <w:r>
              <w:t xml:space="preserve">Would you consider the curriculum in your district to be hidden or transparent? </w:t>
            </w:r>
            <w:r w:rsidR="00DE1A1C" w:rsidRPr="004173EF">
              <w:t xml:space="preserve"> </w:t>
            </w:r>
          </w:p>
          <w:p w14:paraId="52E60493" w14:textId="77777777" w:rsidR="00DE1A1C" w:rsidRPr="004173EF" w:rsidRDefault="00DE1A1C" w:rsidP="00472924">
            <w:pPr>
              <w:tabs>
                <w:tab w:val="left" w:pos="2329"/>
              </w:tabs>
              <w:rPr>
                <w:rFonts w:cs="Arial"/>
                <w:szCs w:val="20"/>
              </w:rPr>
            </w:pPr>
          </w:p>
          <w:p w14:paraId="5D4A50AB" w14:textId="7A75DE9D" w:rsidR="00DE1A1C" w:rsidRPr="004173EF" w:rsidRDefault="00DE1A1C" w:rsidP="00D43A66">
            <w:pPr>
              <w:tabs>
                <w:tab w:val="left" w:pos="2329"/>
              </w:tabs>
              <w:rPr>
                <w:rFonts w:cs="Arial"/>
                <w:b/>
                <w:szCs w:val="20"/>
              </w:rPr>
            </w:pPr>
            <w:r w:rsidRPr="004173EF">
              <w:rPr>
                <w:b/>
              </w:rPr>
              <w:t>Post</w:t>
            </w:r>
            <w:r w:rsidRPr="004173EF">
              <w:t xml:space="preserve"> constructive criticism, clarification, additional questions, or your own relevant thoughts to </w:t>
            </w:r>
            <w:r w:rsidR="00D43A66">
              <w:t>3</w:t>
            </w:r>
            <w:r w:rsidR="00D43A66" w:rsidRPr="004173EF">
              <w:t xml:space="preserve"> </w:t>
            </w:r>
            <w:r w:rsidRPr="004173EF">
              <w:t>of your classmates' posts by Sunday.</w:t>
            </w:r>
          </w:p>
        </w:tc>
        <w:tc>
          <w:tcPr>
            <w:tcW w:w="1440" w:type="dxa"/>
          </w:tcPr>
          <w:p w14:paraId="0705A517" w14:textId="77777777" w:rsidR="00DE1A1C" w:rsidRPr="004173EF" w:rsidRDefault="00DE1A1C" w:rsidP="00472924">
            <w:pPr>
              <w:tabs>
                <w:tab w:val="left" w:pos="2329"/>
              </w:tabs>
              <w:rPr>
                <w:rFonts w:cs="Arial"/>
                <w:szCs w:val="20"/>
              </w:rPr>
            </w:pPr>
            <w:r w:rsidRPr="004173EF">
              <w:rPr>
                <w:rFonts w:cs="Arial"/>
                <w:szCs w:val="20"/>
              </w:rPr>
              <w:t>2.1, 2.3</w:t>
            </w:r>
          </w:p>
        </w:tc>
        <w:tc>
          <w:tcPr>
            <w:tcW w:w="1440" w:type="dxa"/>
          </w:tcPr>
          <w:p w14:paraId="7E9B0538" w14:textId="77777777" w:rsidR="00DE1A1C" w:rsidRPr="004173EF" w:rsidRDefault="00DE1A1C" w:rsidP="00472924">
            <w:pPr>
              <w:tabs>
                <w:tab w:val="left" w:pos="2329"/>
              </w:tabs>
              <w:rPr>
                <w:rFonts w:cs="Arial"/>
                <w:szCs w:val="20"/>
              </w:rPr>
            </w:pPr>
            <w:r w:rsidRPr="004173EF">
              <w:t xml:space="preserve">Discussion: one post and replies to three other posts = </w:t>
            </w:r>
            <w:r w:rsidRPr="004173EF">
              <w:rPr>
                <w:b/>
              </w:rPr>
              <w:t>1 hour</w:t>
            </w:r>
          </w:p>
        </w:tc>
      </w:tr>
      <w:tr w:rsidR="00EA1401" w:rsidRPr="00842155" w14:paraId="5DCAF6C4" w14:textId="77777777" w:rsidTr="00697547">
        <w:tc>
          <w:tcPr>
            <w:tcW w:w="10170" w:type="dxa"/>
            <w:gridSpan w:val="2"/>
            <w:tcMar>
              <w:top w:w="115" w:type="dxa"/>
              <w:left w:w="115" w:type="dxa"/>
              <w:bottom w:w="115" w:type="dxa"/>
              <w:right w:w="115" w:type="dxa"/>
            </w:tcMar>
          </w:tcPr>
          <w:p w14:paraId="34BC86E2" w14:textId="77777777" w:rsidR="00EA1401" w:rsidRDefault="00EA1401" w:rsidP="00EA1401">
            <w:pPr>
              <w:tabs>
                <w:tab w:val="left" w:pos="2329"/>
              </w:tabs>
              <w:rPr>
                <w:rFonts w:cs="Arial"/>
                <w:b/>
                <w:szCs w:val="20"/>
              </w:rPr>
            </w:pPr>
            <w:r>
              <w:rPr>
                <w:rFonts w:cs="Arial"/>
                <w:b/>
                <w:szCs w:val="20"/>
              </w:rPr>
              <w:t xml:space="preserve">Interview </w:t>
            </w:r>
            <w:r w:rsidR="00D33585">
              <w:rPr>
                <w:rFonts w:cs="Arial"/>
                <w:b/>
                <w:szCs w:val="20"/>
              </w:rPr>
              <w:t>Summary and Reflection</w:t>
            </w:r>
          </w:p>
          <w:p w14:paraId="3F8F55FB" w14:textId="77777777" w:rsidR="00EA1401" w:rsidRDefault="00EA1401" w:rsidP="00EA1401">
            <w:pPr>
              <w:tabs>
                <w:tab w:val="left" w:pos="2329"/>
              </w:tabs>
              <w:rPr>
                <w:rFonts w:cs="Arial"/>
                <w:b/>
                <w:szCs w:val="20"/>
              </w:rPr>
            </w:pPr>
          </w:p>
          <w:p w14:paraId="78E25BC4" w14:textId="00C1DD3A" w:rsidR="00F77A27" w:rsidRDefault="00EA1401" w:rsidP="00EA1401">
            <w:pPr>
              <w:tabs>
                <w:tab w:val="left" w:pos="2329"/>
              </w:tabs>
              <w:rPr>
                <w:rFonts w:cs="Segoe UI"/>
              </w:rPr>
            </w:pPr>
            <w:r w:rsidRPr="00CA6015">
              <w:rPr>
                <w:rFonts w:cs="Arial"/>
                <w:b/>
                <w:szCs w:val="20"/>
              </w:rPr>
              <w:t>Interview</w:t>
            </w:r>
            <w:r>
              <w:rPr>
                <w:rFonts w:cs="Arial"/>
                <w:szCs w:val="20"/>
              </w:rPr>
              <w:t xml:space="preserve"> a </w:t>
            </w:r>
            <w:r w:rsidR="00FF7DE8">
              <w:rPr>
                <w:rFonts w:cs="Arial"/>
                <w:szCs w:val="20"/>
              </w:rPr>
              <w:t>school or district administrator</w:t>
            </w:r>
            <w:r w:rsidR="00D43A66">
              <w:rPr>
                <w:rFonts w:cs="Arial"/>
                <w:szCs w:val="20"/>
              </w:rPr>
              <w:t>,</w:t>
            </w:r>
            <w:r w:rsidR="00FF7DE8">
              <w:rPr>
                <w:rFonts w:cs="Arial"/>
                <w:szCs w:val="20"/>
              </w:rPr>
              <w:t xml:space="preserve"> such as a </w:t>
            </w:r>
            <w:r>
              <w:rPr>
                <w:rFonts w:cs="Segoe UI"/>
              </w:rPr>
              <w:t>principal, assistant principal, curriculum supervisor, or superintendent</w:t>
            </w:r>
            <w:r w:rsidR="00D43A66">
              <w:rPr>
                <w:rFonts w:cs="Segoe UI"/>
              </w:rPr>
              <w:t>,</w:t>
            </w:r>
            <w:r>
              <w:rPr>
                <w:rFonts w:cs="Segoe UI"/>
              </w:rPr>
              <w:t xml:space="preserve"> </w:t>
            </w:r>
            <w:r w:rsidR="00F77A27">
              <w:rPr>
                <w:rFonts w:cs="Segoe UI"/>
              </w:rPr>
              <w:t xml:space="preserve">about how curriculum decisions are made at the school. </w:t>
            </w:r>
          </w:p>
          <w:p w14:paraId="1EE76963" w14:textId="77777777" w:rsidR="00F77A27" w:rsidRDefault="00F77A27" w:rsidP="00EA1401">
            <w:pPr>
              <w:tabs>
                <w:tab w:val="left" w:pos="2329"/>
              </w:tabs>
              <w:rPr>
                <w:rFonts w:cs="Segoe UI"/>
              </w:rPr>
            </w:pPr>
          </w:p>
          <w:p w14:paraId="2EC2C61F" w14:textId="77777777" w:rsidR="00EA1401" w:rsidRDefault="00F77A27" w:rsidP="00EA1401">
            <w:pPr>
              <w:tabs>
                <w:tab w:val="left" w:pos="2329"/>
              </w:tabs>
              <w:rPr>
                <w:rFonts w:cs="Segoe UI"/>
              </w:rPr>
            </w:pPr>
            <w:r w:rsidRPr="00F77A27">
              <w:rPr>
                <w:rFonts w:cs="Segoe UI"/>
                <w:b/>
              </w:rPr>
              <w:t>Address</w:t>
            </w:r>
            <w:r>
              <w:rPr>
                <w:rFonts w:cs="Segoe UI"/>
              </w:rPr>
              <w:t xml:space="preserve"> the following topics at a minimum, but feel free to allow the conversation to flow naturally into other relevant topics: </w:t>
            </w:r>
          </w:p>
          <w:p w14:paraId="01374DDC" w14:textId="77777777" w:rsidR="00EA1401" w:rsidRDefault="00EA1401" w:rsidP="00EA1401">
            <w:pPr>
              <w:tabs>
                <w:tab w:val="left" w:pos="2329"/>
              </w:tabs>
              <w:rPr>
                <w:rFonts w:cs="Segoe UI"/>
              </w:rPr>
            </w:pPr>
          </w:p>
          <w:p w14:paraId="41B2A60C" w14:textId="16EA1CFB" w:rsidR="00EA1401" w:rsidRPr="007C764A" w:rsidRDefault="00EA1401" w:rsidP="00C35728">
            <w:pPr>
              <w:pStyle w:val="ListParagraph"/>
              <w:numPr>
                <w:ilvl w:val="0"/>
                <w:numId w:val="19"/>
              </w:numPr>
              <w:ind w:left="395"/>
            </w:pPr>
            <w:r w:rsidRPr="007C764A">
              <w:t>Achievement gaps that may</w:t>
            </w:r>
            <w:r w:rsidR="00FF7DE8">
              <w:t xml:space="preserve"> </w:t>
            </w:r>
            <w:r w:rsidRPr="007C764A">
              <w:t xml:space="preserve">be present in </w:t>
            </w:r>
            <w:r w:rsidR="00D43A66">
              <w:t>this</w:t>
            </w:r>
            <w:r w:rsidR="00D43A66" w:rsidRPr="007C764A">
              <w:t xml:space="preserve"> </w:t>
            </w:r>
            <w:r w:rsidRPr="007C764A">
              <w:t>school or district</w:t>
            </w:r>
          </w:p>
          <w:p w14:paraId="7D98EBE1" w14:textId="2EF1183D" w:rsidR="00EA1401" w:rsidRPr="007C764A" w:rsidRDefault="00EA1401" w:rsidP="00C35728">
            <w:pPr>
              <w:pStyle w:val="ListParagraph"/>
              <w:numPr>
                <w:ilvl w:val="0"/>
                <w:numId w:val="19"/>
              </w:numPr>
              <w:ind w:left="395"/>
            </w:pPr>
            <w:r w:rsidRPr="007C764A">
              <w:t xml:space="preserve">Steps </w:t>
            </w:r>
            <w:r w:rsidR="00D43A66">
              <w:t xml:space="preserve">the administrator is </w:t>
            </w:r>
            <w:r w:rsidRPr="007C764A">
              <w:t>taking to close or eliminate the achievement gaps</w:t>
            </w:r>
          </w:p>
          <w:p w14:paraId="6E9E1404" w14:textId="1AAF8AB5" w:rsidR="00EA1401" w:rsidRPr="007C764A" w:rsidRDefault="00EA1401" w:rsidP="00C35728">
            <w:pPr>
              <w:pStyle w:val="ListParagraph"/>
              <w:numPr>
                <w:ilvl w:val="0"/>
                <w:numId w:val="19"/>
              </w:numPr>
              <w:ind w:left="395"/>
            </w:pPr>
            <w:r w:rsidRPr="007C764A">
              <w:t xml:space="preserve">Strategies and resources </w:t>
            </w:r>
            <w:r w:rsidR="00D43A66">
              <w:t xml:space="preserve">that are </w:t>
            </w:r>
            <w:r w:rsidRPr="007C764A">
              <w:t>used to increase student achievement</w:t>
            </w:r>
          </w:p>
          <w:p w14:paraId="4172D244" w14:textId="723B9D92" w:rsidR="00EA1401" w:rsidRPr="007C764A" w:rsidRDefault="00EA1401" w:rsidP="00C35728">
            <w:pPr>
              <w:pStyle w:val="ListParagraph"/>
              <w:numPr>
                <w:ilvl w:val="0"/>
                <w:numId w:val="19"/>
              </w:numPr>
              <w:ind w:left="395"/>
            </w:pPr>
            <w:r w:rsidRPr="007C764A">
              <w:t>How the steps, strategies, and resources support special populations</w:t>
            </w:r>
            <w:r w:rsidR="00D43A66">
              <w:t>,</w:t>
            </w:r>
            <w:r w:rsidRPr="007C764A">
              <w:t xml:space="preserve"> such as English language learners, special</w:t>
            </w:r>
            <w:r w:rsidR="00D43A66">
              <w:t xml:space="preserve"> </w:t>
            </w:r>
            <w:r w:rsidRPr="007C764A">
              <w:t>needs students, and gifted and talented students</w:t>
            </w:r>
          </w:p>
          <w:p w14:paraId="6CF95B6F" w14:textId="77777777" w:rsidR="00EA1401" w:rsidRDefault="00EA1401" w:rsidP="00EA1401">
            <w:pPr>
              <w:tabs>
                <w:tab w:val="left" w:pos="2329"/>
              </w:tabs>
              <w:rPr>
                <w:rFonts w:cs="Arial"/>
                <w:szCs w:val="20"/>
              </w:rPr>
            </w:pPr>
          </w:p>
          <w:p w14:paraId="35359E45" w14:textId="77777777" w:rsidR="003C7E5B" w:rsidRDefault="00EA1401" w:rsidP="00EA1401">
            <w:pPr>
              <w:tabs>
                <w:tab w:val="left" w:pos="2329"/>
              </w:tabs>
              <w:rPr>
                <w:rFonts w:cs="Arial"/>
                <w:szCs w:val="20"/>
              </w:rPr>
            </w:pPr>
            <w:r w:rsidRPr="00CA6015">
              <w:rPr>
                <w:rFonts w:cs="Arial"/>
                <w:b/>
                <w:szCs w:val="20"/>
              </w:rPr>
              <w:t>Write</w:t>
            </w:r>
            <w:r>
              <w:rPr>
                <w:rFonts w:cs="Arial"/>
                <w:szCs w:val="20"/>
              </w:rPr>
              <w:t xml:space="preserve"> a 500- to 700-word</w:t>
            </w:r>
            <w:r w:rsidR="003C7E5B">
              <w:rPr>
                <w:rFonts w:cs="Arial"/>
                <w:szCs w:val="20"/>
              </w:rPr>
              <w:t xml:space="preserve"> summary and</w:t>
            </w:r>
            <w:r>
              <w:rPr>
                <w:rFonts w:cs="Arial"/>
                <w:szCs w:val="20"/>
              </w:rPr>
              <w:t xml:space="preserve"> reflection of your </w:t>
            </w:r>
            <w:proofErr w:type="gramStart"/>
            <w:r>
              <w:rPr>
                <w:rFonts w:cs="Arial"/>
                <w:szCs w:val="20"/>
              </w:rPr>
              <w:t>interview, and</w:t>
            </w:r>
            <w:proofErr w:type="gramEnd"/>
            <w:r>
              <w:rPr>
                <w:rFonts w:cs="Arial"/>
                <w:szCs w:val="20"/>
              </w:rPr>
              <w:t xml:space="preserve"> include your </w:t>
            </w:r>
            <w:r w:rsidR="003C7E5B">
              <w:rPr>
                <w:rFonts w:cs="Arial"/>
                <w:szCs w:val="20"/>
              </w:rPr>
              <w:t xml:space="preserve">observations and suggestions on how to achieve the objectives or topics discussed in the interview. </w:t>
            </w:r>
          </w:p>
          <w:p w14:paraId="65059B19" w14:textId="77777777" w:rsidR="003C7E5B" w:rsidRDefault="003C7E5B" w:rsidP="00EA1401">
            <w:pPr>
              <w:tabs>
                <w:tab w:val="left" w:pos="2329"/>
              </w:tabs>
              <w:rPr>
                <w:rFonts w:cs="Arial"/>
                <w:szCs w:val="20"/>
              </w:rPr>
            </w:pPr>
          </w:p>
          <w:p w14:paraId="231C0CB7" w14:textId="77777777" w:rsidR="00EA1401" w:rsidRDefault="00EA1401" w:rsidP="00FF7DE8">
            <w:pPr>
              <w:tabs>
                <w:tab w:val="left" w:pos="2329"/>
              </w:tabs>
              <w:rPr>
                <w:rFonts w:cs="Arial"/>
                <w:b/>
                <w:szCs w:val="20"/>
              </w:rPr>
            </w:pPr>
            <w:r>
              <w:rPr>
                <w:rFonts w:cs="Arial"/>
                <w:b/>
                <w:szCs w:val="20"/>
              </w:rPr>
              <w:t>Submit</w:t>
            </w:r>
            <w:r w:rsidR="00FF7DE8">
              <w:rPr>
                <w:rFonts w:cs="Arial"/>
                <w:szCs w:val="20"/>
              </w:rPr>
              <w:t xml:space="preserve"> your summary and r</w:t>
            </w:r>
            <w:r>
              <w:rPr>
                <w:rFonts w:cs="Arial"/>
                <w:szCs w:val="20"/>
              </w:rPr>
              <w:t>eflection through Blackboard by Sunday.</w:t>
            </w:r>
          </w:p>
        </w:tc>
        <w:tc>
          <w:tcPr>
            <w:tcW w:w="1440" w:type="dxa"/>
          </w:tcPr>
          <w:p w14:paraId="06207AE9" w14:textId="77777777" w:rsidR="00EA1401" w:rsidRPr="00842155" w:rsidRDefault="00DE1A1C" w:rsidP="00697547">
            <w:pPr>
              <w:tabs>
                <w:tab w:val="left" w:pos="2329"/>
              </w:tabs>
              <w:rPr>
                <w:rFonts w:cs="Arial"/>
                <w:szCs w:val="20"/>
              </w:rPr>
            </w:pPr>
            <w:r>
              <w:rPr>
                <w:rFonts w:cs="Arial"/>
                <w:szCs w:val="20"/>
              </w:rPr>
              <w:t xml:space="preserve">1.2, 1.3, 1.4, </w:t>
            </w:r>
            <w:r w:rsidR="00F77A27">
              <w:rPr>
                <w:rFonts w:cs="Arial"/>
                <w:szCs w:val="20"/>
              </w:rPr>
              <w:t>2.1, 2.2, 2.3</w:t>
            </w:r>
          </w:p>
        </w:tc>
        <w:tc>
          <w:tcPr>
            <w:tcW w:w="1440" w:type="dxa"/>
          </w:tcPr>
          <w:p w14:paraId="2717F97D" w14:textId="77777777" w:rsidR="00EA1401" w:rsidRPr="00842155" w:rsidRDefault="003C7E5B" w:rsidP="00697547">
            <w:pPr>
              <w:tabs>
                <w:tab w:val="left" w:pos="2329"/>
              </w:tabs>
              <w:rPr>
                <w:rFonts w:cs="Arial"/>
                <w:szCs w:val="20"/>
              </w:rPr>
            </w:pPr>
            <w:r>
              <w:rPr>
                <w:rFonts w:cs="Arial"/>
                <w:szCs w:val="20"/>
              </w:rPr>
              <w:t xml:space="preserve">Review Instructor’s Feedback = </w:t>
            </w:r>
            <w:r w:rsidRPr="003C7E5B">
              <w:rPr>
                <w:rFonts w:cs="Arial"/>
                <w:b/>
                <w:szCs w:val="20"/>
              </w:rPr>
              <w:t>.5 hour</w:t>
            </w:r>
          </w:p>
        </w:tc>
      </w:tr>
      <w:tr w:rsidR="005B10FE" w:rsidRPr="00842155" w14:paraId="7D7F7E94" w14:textId="77777777" w:rsidTr="005B10FE">
        <w:tc>
          <w:tcPr>
            <w:tcW w:w="1440" w:type="dxa"/>
            <w:tcBorders>
              <w:right w:val="nil"/>
            </w:tcBorders>
            <w:shd w:val="clear" w:color="auto" w:fill="E6E6E6"/>
            <w:tcMar>
              <w:top w:w="115" w:type="dxa"/>
              <w:left w:w="115" w:type="dxa"/>
              <w:bottom w:w="115" w:type="dxa"/>
              <w:right w:w="115" w:type="dxa"/>
            </w:tcMar>
          </w:tcPr>
          <w:p w14:paraId="4E69AC8C"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70D4D8D"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464FA21" w14:textId="77777777" w:rsidR="005B10FE" w:rsidRPr="00842155" w:rsidRDefault="005B10FE" w:rsidP="005B10FE">
            <w:pPr>
              <w:tabs>
                <w:tab w:val="left" w:pos="2329"/>
              </w:tabs>
              <w:rPr>
                <w:rFonts w:cs="Arial"/>
                <w:b/>
                <w:szCs w:val="20"/>
              </w:rPr>
            </w:pPr>
          </w:p>
        </w:tc>
        <w:tc>
          <w:tcPr>
            <w:tcW w:w="1440" w:type="dxa"/>
            <w:shd w:val="clear" w:color="auto" w:fill="E6E6E6"/>
          </w:tcPr>
          <w:p w14:paraId="10DCB103" w14:textId="77777777" w:rsidR="005B10FE" w:rsidRPr="00842155" w:rsidRDefault="0017636D" w:rsidP="005B10FE">
            <w:pPr>
              <w:tabs>
                <w:tab w:val="left" w:pos="2329"/>
              </w:tabs>
              <w:rPr>
                <w:rFonts w:cs="Arial"/>
                <w:b/>
                <w:szCs w:val="20"/>
              </w:rPr>
            </w:pPr>
            <w:r>
              <w:rPr>
                <w:rFonts w:cs="Arial"/>
                <w:b/>
                <w:szCs w:val="20"/>
              </w:rPr>
              <w:t>6</w:t>
            </w:r>
            <w:r w:rsidR="00F77A27">
              <w:rPr>
                <w:rFonts w:cs="Arial"/>
                <w:b/>
                <w:szCs w:val="20"/>
              </w:rPr>
              <w:t xml:space="preserve"> hours</w:t>
            </w:r>
          </w:p>
        </w:tc>
      </w:tr>
    </w:tbl>
    <w:p w14:paraId="05CD384B" w14:textId="77777777" w:rsidR="00AD5484" w:rsidRDefault="00AD5484">
      <w:pPr>
        <w:rPr>
          <w:rFonts w:cs="Arial"/>
          <w:b/>
          <w:color w:val="BD313B"/>
          <w:sz w:val="22"/>
          <w:szCs w:val="22"/>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FAB5A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C231435" w14:textId="77777777" w:rsidR="002C1641" w:rsidRPr="00842155" w:rsidRDefault="00D32768" w:rsidP="007C764A">
            <w:pPr>
              <w:pStyle w:val="WeeklyTopicHeading1"/>
            </w:pPr>
            <w:r>
              <w:lastRenderedPageBreak/>
              <w:br w:type="page"/>
            </w:r>
            <w:bookmarkStart w:id="4" w:name="weekthree"/>
            <w:bookmarkStart w:id="5" w:name="_Toc358980896"/>
            <w:bookmarkEnd w:id="4"/>
            <w:r w:rsidR="002C1641" w:rsidRPr="0068364F">
              <w:t xml:space="preserve">Week </w:t>
            </w:r>
            <w:r w:rsidR="002C1641">
              <w:t>Three</w:t>
            </w:r>
            <w:r w:rsidR="002C1641" w:rsidRPr="0068364F">
              <w:t xml:space="preserve">: </w:t>
            </w:r>
            <w:bookmarkEnd w:id="5"/>
            <w:r w:rsidR="007C764A">
              <w:t>Curriculum Development Models</w:t>
            </w:r>
          </w:p>
        </w:tc>
        <w:tc>
          <w:tcPr>
            <w:tcW w:w="1440" w:type="dxa"/>
            <w:tcBorders>
              <w:left w:val="nil"/>
              <w:bottom w:val="single" w:sz="4" w:space="0" w:color="000000" w:themeColor="text1"/>
              <w:right w:val="nil"/>
            </w:tcBorders>
            <w:shd w:val="clear" w:color="auto" w:fill="BD313B"/>
          </w:tcPr>
          <w:p w14:paraId="18CB29B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50B4FA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DCF04C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1752D4"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D191B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F0BF07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9F5FE4F" w14:textId="77777777" w:rsidR="00FD5474" w:rsidRPr="00842155" w:rsidRDefault="007C764A" w:rsidP="005E6BB3">
            <w:pPr>
              <w:pStyle w:val="ObjectiveBullet"/>
              <w:numPr>
                <w:ilvl w:val="1"/>
                <w:numId w:val="10"/>
              </w:numPr>
              <w:tabs>
                <w:tab w:val="clear" w:pos="0"/>
              </w:tabs>
            </w:pPr>
            <w:r w:rsidRPr="007C764A">
              <w:t>Compare deductive and inductive models of curriculum development.</w:t>
            </w:r>
          </w:p>
        </w:tc>
        <w:tc>
          <w:tcPr>
            <w:tcW w:w="2880" w:type="dxa"/>
            <w:gridSpan w:val="2"/>
            <w:tcBorders>
              <w:left w:val="nil"/>
              <w:bottom w:val="nil"/>
            </w:tcBorders>
          </w:tcPr>
          <w:p w14:paraId="7D29FE41" w14:textId="77777777" w:rsidR="00FD5474" w:rsidRPr="00842155" w:rsidRDefault="00250D2F" w:rsidP="00FD5474">
            <w:pPr>
              <w:tabs>
                <w:tab w:val="left" w:pos="0"/>
                <w:tab w:val="left" w:pos="3720"/>
              </w:tabs>
              <w:outlineLvl w:val="0"/>
              <w:rPr>
                <w:rFonts w:cs="Arial"/>
                <w:szCs w:val="20"/>
              </w:rPr>
            </w:pPr>
            <w:r>
              <w:rPr>
                <w:rFonts w:cs="Arial"/>
                <w:szCs w:val="20"/>
              </w:rPr>
              <w:t>CLO1, CLO2, CLO3, CLO4</w:t>
            </w:r>
          </w:p>
        </w:tc>
      </w:tr>
      <w:tr w:rsidR="00FD5474" w:rsidRPr="00842155" w14:paraId="51052C4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8159C0B" w14:textId="77777777" w:rsidR="00FD5474" w:rsidRPr="00842155" w:rsidRDefault="00E263C2" w:rsidP="005E6BB3">
            <w:pPr>
              <w:pStyle w:val="ObjectiveBullet"/>
              <w:numPr>
                <w:ilvl w:val="1"/>
                <w:numId w:val="10"/>
              </w:numPr>
            </w:pPr>
            <w:r>
              <w:t>Evaluate</w:t>
            </w:r>
            <w:r w:rsidR="007C764A" w:rsidRPr="007C764A">
              <w:t xml:space="preserve"> various models for curriculum development.</w:t>
            </w:r>
          </w:p>
        </w:tc>
        <w:tc>
          <w:tcPr>
            <w:tcW w:w="2880" w:type="dxa"/>
            <w:gridSpan w:val="2"/>
            <w:tcBorders>
              <w:top w:val="nil"/>
              <w:left w:val="nil"/>
              <w:bottom w:val="nil"/>
            </w:tcBorders>
          </w:tcPr>
          <w:p w14:paraId="1010010E" w14:textId="77777777" w:rsidR="00FD5474" w:rsidRPr="00842155" w:rsidRDefault="00250D2F" w:rsidP="00FD5474">
            <w:pPr>
              <w:tabs>
                <w:tab w:val="left" w:pos="0"/>
                <w:tab w:val="left" w:pos="3720"/>
              </w:tabs>
              <w:outlineLvl w:val="0"/>
              <w:rPr>
                <w:rFonts w:cs="Arial"/>
                <w:szCs w:val="20"/>
              </w:rPr>
            </w:pPr>
            <w:r>
              <w:rPr>
                <w:rFonts w:cs="Arial"/>
                <w:szCs w:val="20"/>
              </w:rPr>
              <w:t>CLO2, CLO3, CLO5</w:t>
            </w:r>
          </w:p>
        </w:tc>
      </w:tr>
      <w:tr w:rsidR="00FD5474" w:rsidRPr="00842155" w14:paraId="6C2AD2B6"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7FC654" w14:textId="77777777" w:rsidR="006432D6" w:rsidRPr="00842155" w:rsidRDefault="00E263C2" w:rsidP="00250D2F">
            <w:pPr>
              <w:pStyle w:val="ObjectiveBullet"/>
              <w:numPr>
                <w:ilvl w:val="1"/>
                <w:numId w:val="10"/>
              </w:numPr>
            </w:pPr>
            <w:r>
              <w:t>Relate the effects of tracking on student access to equal curriculum.</w:t>
            </w:r>
          </w:p>
        </w:tc>
        <w:tc>
          <w:tcPr>
            <w:tcW w:w="2880" w:type="dxa"/>
            <w:gridSpan w:val="2"/>
            <w:tcBorders>
              <w:top w:val="nil"/>
              <w:left w:val="nil"/>
              <w:bottom w:val="single" w:sz="4" w:space="0" w:color="000000" w:themeColor="text1"/>
            </w:tcBorders>
          </w:tcPr>
          <w:p w14:paraId="16E86301" w14:textId="77777777" w:rsidR="00FD5474" w:rsidRPr="00842155" w:rsidRDefault="00250D2F" w:rsidP="00FD5474">
            <w:pPr>
              <w:tabs>
                <w:tab w:val="left" w:pos="0"/>
                <w:tab w:val="left" w:pos="3720"/>
              </w:tabs>
              <w:outlineLvl w:val="0"/>
              <w:rPr>
                <w:rFonts w:cs="Arial"/>
                <w:szCs w:val="20"/>
              </w:rPr>
            </w:pPr>
            <w:r>
              <w:rPr>
                <w:rFonts w:cs="Arial"/>
                <w:szCs w:val="20"/>
              </w:rPr>
              <w:t>CLO1, CLO5</w:t>
            </w:r>
          </w:p>
        </w:tc>
      </w:tr>
      <w:tr w:rsidR="00FD5474" w:rsidRPr="00842155" w14:paraId="10C808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9F47C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41E2768B" w14:textId="3492D712"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7EA980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DD6FCB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BAAC15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5B1ECC03" w14:textId="77777777" w:rsidTr="00697547">
        <w:tc>
          <w:tcPr>
            <w:tcW w:w="10170" w:type="dxa"/>
            <w:gridSpan w:val="2"/>
            <w:tcMar>
              <w:top w:w="115" w:type="dxa"/>
              <w:left w:w="115" w:type="dxa"/>
              <w:bottom w:w="115" w:type="dxa"/>
              <w:right w:w="115" w:type="dxa"/>
            </w:tcMar>
          </w:tcPr>
          <w:p w14:paraId="650D986A" w14:textId="77777777" w:rsidR="0059251D" w:rsidRPr="007C764A" w:rsidRDefault="007C764A" w:rsidP="00697547">
            <w:pPr>
              <w:rPr>
                <w:rFonts w:cs="Arial"/>
                <w:b/>
                <w:szCs w:val="20"/>
              </w:rPr>
            </w:pPr>
            <w:r w:rsidRPr="007C764A">
              <w:rPr>
                <w:rFonts w:cs="Arial"/>
                <w:b/>
                <w:szCs w:val="20"/>
              </w:rPr>
              <w:t>Reading and Video</w:t>
            </w:r>
          </w:p>
          <w:p w14:paraId="559D17C9" w14:textId="77777777" w:rsidR="007C764A" w:rsidRPr="007C764A" w:rsidRDefault="007C764A" w:rsidP="00697547">
            <w:pPr>
              <w:rPr>
                <w:rFonts w:cs="Arial"/>
                <w:b/>
                <w:szCs w:val="20"/>
              </w:rPr>
            </w:pPr>
          </w:p>
          <w:p w14:paraId="06A66ED6" w14:textId="7418D9D4" w:rsidR="007C764A" w:rsidRDefault="007C764A" w:rsidP="007C764A">
            <w:pPr>
              <w:rPr>
                <w:rFonts w:cs="Arial"/>
                <w:szCs w:val="20"/>
              </w:rPr>
            </w:pPr>
            <w:r w:rsidRPr="007C764A">
              <w:rPr>
                <w:rFonts w:cs="Arial"/>
                <w:b/>
                <w:szCs w:val="20"/>
              </w:rPr>
              <w:t>Read</w:t>
            </w:r>
            <w:r>
              <w:rPr>
                <w:rFonts w:cs="Arial"/>
                <w:szCs w:val="20"/>
              </w:rPr>
              <w:t xml:space="preserve"> Ch. 5 &amp; 6 of </w:t>
            </w:r>
            <w:r w:rsidRPr="007C764A">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39F6C209" w14:textId="77777777" w:rsidR="009F41A9" w:rsidRDefault="009F41A9" w:rsidP="007C764A">
            <w:pPr>
              <w:rPr>
                <w:rFonts w:cs="Arial"/>
                <w:szCs w:val="20"/>
              </w:rPr>
            </w:pPr>
          </w:p>
          <w:p w14:paraId="4A7EB93F" w14:textId="77777777" w:rsidR="007C764A" w:rsidRDefault="007C764A" w:rsidP="00C35728">
            <w:pPr>
              <w:pStyle w:val="ListParagraph"/>
              <w:numPr>
                <w:ilvl w:val="0"/>
                <w:numId w:val="20"/>
              </w:numPr>
              <w:ind w:left="390"/>
              <w:rPr>
                <w:rFonts w:cs="Arial"/>
                <w:szCs w:val="20"/>
              </w:rPr>
            </w:pPr>
            <w:r>
              <w:rPr>
                <w:rFonts w:cs="Arial"/>
                <w:szCs w:val="20"/>
              </w:rPr>
              <w:t>Ch. 5 PPT</w:t>
            </w:r>
          </w:p>
          <w:p w14:paraId="7A9587E4" w14:textId="77777777" w:rsidR="007C764A" w:rsidRDefault="007C764A" w:rsidP="00C35728">
            <w:pPr>
              <w:pStyle w:val="ListParagraph"/>
              <w:numPr>
                <w:ilvl w:val="0"/>
                <w:numId w:val="20"/>
              </w:numPr>
              <w:ind w:left="390"/>
              <w:rPr>
                <w:rFonts w:cs="Arial"/>
                <w:szCs w:val="20"/>
              </w:rPr>
            </w:pPr>
            <w:r>
              <w:rPr>
                <w:rFonts w:cs="Arial"/>
                <w:szCs w:val="20"/>
              </w:rPr>
              <w:t>Ch. 6 PPT</w:t>
            </w:r>
          </w:p>
          <w:p w14:paraId="558B2625" w14:textId="77777777" w:rsidR="007C764A" w:rsidRDefault="007C764A" w:rsidP="007C764A">
            <w:pPr>
              <w:rPr>
                <w:rFonts w:cs="Arial"/>
                <w:szCs w:val="20"/>
              </w:rPr>
            </w:pPr>
          </w:p>
          <w:p w14:paraId="56433E12" w14:textId="77777777" w:rsidR="007C764A" w:rsidRDefault="007C764A" w:rsidP="007C764A">
            <w:pPr>
              <w:rPr>
                <w:rFonts w:cs="Arial"/>
                <w:szCs w:val="20"/>
              </w:rPr>
            </w:pPr>
            <w:r w:rsidRPr="007C764A">
              <w:rPr>
                <w:rFonts w:cs="Arial"/>
                <w:b/>
                <w:szCs w:val="20"/>
              </w:rPr>
              <w:t>Read</w:t>
            </w:r>
            <w:r>
              <w:rPr>
                <w:rFonts w:cs="Arial"/>
                <w:szCs w:val="20"/>
              </w:rPr>
              <w:t xml:space="preserve"> the following articles: </w:t>
            </w:r>
          </w:p>
          <w:p w14:paraId="610D2A02" w14:textId="77777777" w:rsidR="005D42C9" w:rsidRDefault="005D42C9" w:rsidP="007C764A">
            <w:pPr>
              <w:rPr>
                <w:rFonts w:cs="Arial"/>
                <w:szCs w:val="20"/>
              </w:rPr>
            </w:pPr>
          </w:p>
          <w:p w14:paraId="6CB11034" w14:textId="77777777" w:rsidR="007C764A" w:rsidRDefault="00F33593" w:rsidP="00C35728">
            <w:pPr>
              <w:pStyle w:val="ListParagraph"/>
              <w:numPr>
                <w:ilvl w:val="0"/>
                <w:numId w:val="21"/>
              </w:numPr>
              <w:ind w:left="390"/>
              <w:rPr>
                <w:rFonts w:cs="Arial"/>
                <w:szCs w:val="20"/>
              </w:rPr>
            </w:pPr>
            <w:hyperlink r:id="rId29" w:history="1">
              <w:r w:rsidR="007C764A" w:rsidRPr="007C764A">
                <w:rPr>
                  <w:rStyle w:val="Hyperlink"/>
                  <w:rFonts w:cs="Arial"/>
                  <w:szCs w:val="20"/>
                </w:rPr>
                <w:t>Curriculum Development: Deductive Models</w:t>
              </w:r>
            </w:hyperlink>
          </w:p>
          <w:p w14:paraId="5FC788A9" w14:textId="77777777" w:rsidR="007C764A" w:rsidRDefault="00F33593" w:rsidP="00C35728">
            <w:pPr>
              <w:pStyle w:val="ListParagraph"/>
              <w:numPr>
                <w:ilvl w:val="0"/>
                <w:numId w:val="21"/>
              </w:numPr>
              <w:ind w:left="390"/>
              <w:rPr>
                <w:rFonts w:cs="Arial"/>
                <w:szCs w:val="20"/>
              </w:rPr>
            </w:pPr>
            <w:hyperlink r:id="rId30" w:history="1">
              <w:r w:rsidR="007C764A" w:rsidRPr="007C764A">
                <w:rPr>
                  <w:rStyle w:val="Hyperlink"/>
                  <w:rFonts w:cs="Arial"/>
                  <w:szCs w:val="20"/>
                </w:rPr>
                <w:t>Developing Curriculum Leadership and Design</w:t>
              </w:r>
            </w:hyperlink>
          </w:p>
          <w:p w14:paraId="04D29949" w14:textId="77777777" w:rsidR="007C764A" w:rsidRDefault="007C764A" w:rsidP="007C764A">
            <w:pPr>
              <w:rPr>
                <w:rFonts w:cs="Arial"/>
                <w:szCs w:val="20"/>
              </w:rPr>
            </w:pPr>
          </w:p>
          <w:p w14:paraId="1E4F297D" w14:textId="77777777" w:rsidR="00EA1401" w:rsidRDefault="007C764A" w:rsidP="007C764A">
            <w:pPr>
              <w:rPr>
                <w:rFonts w:cs="Arial"/>
                <w:b/>
                <w:szCs w:val="20"/>
              </w:rPr>
            </w:pPr>
            <w:r w:rsidRPr="007C764A">
              <w:rPr>
                <w:rFonts w:cs="Arial"/>
                <w:b/>
                <w:szCs w:val="20"/>
              </w:rPr>
              <w:t>Watch</w:t>
            </w:r>
            <w:r w:rsidR="00EA1401">
              <w:rPr>
                <w:rFonts w:cs="Arial"/>
                <w:b/>
                <w:szCs w:val="20"/>
              </w:rPr>
              <w:t xml:space="preserve"> </w:t>
            </w:r>
            <w:r w:rsidR="00EA1401" w:rsidRPr="00EA1401">
              <w:rPr>
                <w:rFonts w:cs="Arial"/>
                <w:szCs w:val="20"/>
              </w:rPr>
              <w:t>the following</w:t>
            </w:r>
            <w:r w:rsidR="00661299">
              <w:rPr>
                <w:rFonts w:cs="Arial"/>
                <w:szCs w:val="20"/>
              </w:rPr>
              <w:t xml:space="preserve"> videos</w:t>
            </w:r>
            <w:r w:rsidR="00EA1401" w:rsidRPr="00EA1401">
              <w:rPr>
                <w:rFonts w:cs="Arial"/>
                <w:szCs w:val="20"/>
              </w:rPr>
              <w:t>:</w:t>
            </w:r>
            <w:r w:rsidR="00EA1401">
              <w:rPr>
                <w:rFonts w:cs="Arial"/>
                <w:b/>
                <w:szCs w:val="20"/>
              </w:rPr>
              <w:t xml:space="preserve"> </w:t>
            </w:r>
          </w:p>
          <w:p w14:paraId="511186FC" w14:textId="77777777" w:rsidR="005D42C9" w:rsidRDefault="005D42C9" w:rsidP="007C764A">
            <w:pPr>
              <w:rPr>
                <w:rFonts w:cs="Arial"/>
                <w:b/>
                <w:szCs w:val="20"/>
              </w:rPr>
            </w:pPr>
          </w:p>
          <w:p w14:paraId="5DF75B14" w14:textId="77777777" w:rsidR="00FA380B" w:rsidRDefault="00F33593" w:rsidP="00C35728">
            <w:pPr>
              <w:pStyle w:val="ListParagraph"/>
              <w:numPr>
                <w:ilvl w:val="0"/>
                <w:numId w:val="30"/>
              </w:numPr>
              <w:ind w:left="390"/>
              <w:rPr>
                <w:rFonts w:cs="Arial"/>
                <w:szCs w:val="20"/>
              </w:rPr>
            </w:pPr>
            <w:hyperlink r:id="rId31" w:tgtFrame="_blank" w:history="1">
              <w:r w:rsidR="00FA380B">
                <w:rPr>
                  <w:rStyle w:val="Hyperlink"/>
                  <w:rFonts w:cs="Arial"/>
                  <w:szCs w:val="20"/>
                </w:rPr>
                <w:t>Waiting for Superman Tracking</w:t>
              </w:r>
              <w:r w:rsidR="00FA380B">
                <w:rPr>
                  <w:rStyle w:val="Hyperlink"/>
                  <w:rFonts w:cs="Arial"/>
                  <w:szCs w:val="20"/>
                </w:rPr>
                <w:t>‬</w:t>
              </w:r>
            </w:hyperlink>
            <w:r w:rsidR="00FA380B" w:rsidRPr="00250D2F">
              <w:rPr>
                <w:rFonts w:cs="Arial"/>
                <w:szCs w:val="20"/>
              </w:rPr>
              <w:t xml:space="preserve"> [0:54]</w:t>
            </w:r>
            <w:r w:rsidR="00FA380B">
              <w:rPr>
                <w:rFonts w:cs="Arial"/>
                <w:szCs w:val="20"/>
              </w:rPr>
              <w:t xml:space="preserve"> </w:t>
            </w:r>
          </w:p>
          <w:p w14:paraId="756DF0B8" w14:textId="77777777" w:rsidR="007C764A" w:rsidRDefault="00F33593" w:rsidP="00C35728">
            <w:pPr>
              <w:pStyle w:val="ListParagraph"/>
              <w:numPr>
                <w:ilvl w:val="0"/>
                <w:numId w:val="30"/>
              </w:numPr>
              <w:ind w:left="390"/>
              <w:rPr>
                <w:rFonts w:cs="Arial"/>
                <w:szCs w:val="20"/>
              </w:rPr>
            </w:pPr>
            <w:hyperlink r:id="rId32" w:history="1">
              <w:r w:rsidR="007C764A" w:rsidRPr="00EA1401">
                <w:rPr>
                  <w:rStyle w:val="Hyperlink"/>
                  <w:rFonts w:cs="Arial"/>
                  <w:szCs w:val="20"/>
                </w:rPr>
                <w:t>Changing Education Paradigms</w:t>
              </w:r>
            </w:hyperlink>
            <w:r w:rsidR="007C764A" w:rsidRPr="00EA1401">
              <w:rPr>
                <w:rFonts w:cs="Arial"/>
                <w:szCs w:val="20"/>
              </w:rPr>
              <w:t xml:space="preserve"> [11:40]</w:t>
            </w:r>
          </w:p>
          <w:p w14:paraId="15B8B69C" w14:textId="77777777" w:rsidR="00EA1401" w:rsidRDefault="00F33593" w:rsidP="00C35728">
            <w:pPr>
              <w:pStyle w:val="ListParagraph"/>
              <w:numPr>
                <w:ilvl w:val="0"/>
                <w:numId w:val="30"/>
              </w:numPr>
              <w:ind w:left="390"/>
              <w:rPr>
                <w:rFonts w:cs="Arial"/>
                <w:szCs w:val="20"/>
              </w:rPr>
            </w:pPr>
            <w:hyperlink r:id="rId33" w:history="1">
              <w:r w:rsidR="00EA1401" w:rsidRPr="00EA1401">
                <w:rPr>
                  <w:rStyle w:val="Hyperlink"/>
                  <w:rFonts w:cs="Arial"/>
                  <w:szCs w:val="20"/>
                </w:rPr>
                <w:t>Curricular Decisions</w:t>
              </w:r>
            </w:hyperlink>
            <w:r w:rsidR="00EA1401">
              <w:rPr>
                <w:rFonts w:cs="Arial"/>
                <w:szCs w:val="20"/>
              </w:rPr>
              <w:t xml:space="preserve"> [1:21]</w:t>
            </w:r>
          </w:p>
          <w:p w14:paraId="6A424A92" w14:textId="77777777" w:rsidR="004D2B66" w:rsidRDefault="004D2B66" w:rsidP="004D2B66">
            <w:pPr>
              <w:rPr>
                <w:rFonts w:cs="Arial"/>
                <w:szCs w:val="20"/>
              </w:rPr>
            </w:pPr>
          </w:p>
          <w:p w14:paraId="0C33C352"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Three Reading and Video discussion forum. </w:t>
            </w:r>
          </w:p>
        </w:tc>
        <w:tc>
          <w:tcPr>
            <w:tcW w:w="1440" w:type="dxa"/>
            <w:tcBorders>
              <w:bottom w:val="single" w:sz="4" w:space="0" w:color="000000" w:themeColor="text1"/>
            </w:tcBorders>
          </w:tcPr>
          <w:p w14:paraId="38D8D311" w14:textId="77777777" w:rsidR="0059251D" w:rsidRPr="009F6FAF" w:rsidRDefault="00E263C2" w:rsidP="00697547">
            <w:pPr>
              <w:rPr>
                <w:rFonts w:cs="Arial"/>
                <w:szCs w:val="20"/>
              </w:rPr>
            </w:pPr>
            <w:r>
              <w:rPr>
                <w:rFonts w:cs="Arial"/>
                <w:szCs w:val="20"/>
              </w:rPr>
              <w:t>3.1, 3.2, 3.3</w:t>
            </w:r>
          </w:p>
        </w:tc>
        <w:tc>
          <w:tcPr>
            <w:tcW w:w="1440" w:type="dxa"/>
            <w:tcBorders>
              <w:bottom w:val="single" w:sz="4" w:space="0" w:color="000000" w:themeColor="text1"/>
            </w:tcBorders>
          </w:tcPr>
          <w:p w14:paraId="71260871" w14:textId="77777777" w:rsidR="0059251D" w:rsidRPr="009F6FAF" w:rsidRDefault="004D2B66" w:rsidP="00697547">
            <w:pPr>
              <w:rPr>
                <w:rFonts w:cs="Arial"/>
                <w:szCs w:val="20"/>
              </w:rPr>
            </w:pPr>
            <w:r>
              <w:rPr>
                <w:rFonts w:cs="Arial"/>
                <w:szCs w:val="20"/>
              </w:rPr>
              <w:t xml:space="preserve">Content Review and Discussion = </w:t>
            </w:r>
            <w:r w:rsidRPr="004D2B66">
              <w:rPr>
                <w:rFonts w:cs="Arial"/>
                <w:b/>
                <w:szCs w:val="20"/>
              </w:rPr>
              <w:t>1 hour</w:t>
            </w:r>
          </w:p>
        </w:tc>
      </w:tr>
      <w:tr w:rsidR="002C1641" w:rsidRPr="00842155" w14:paraId="48E09B9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857DC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36602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C14A35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2ECB509E" w14:textId="77777777" w:rsidR="002C1641" w:rsidRPr="00842155" w:rsidRDefault="004D2B66" w:rsidP="00FD5474">
            <w:pPr>
              <w:ind w:left="360" w:hanging="360"/>
              <w:rPr>
                <w:rFonts w:cs="Arial"/>
                <w:b/>
                <w:szCs w:val="20"/>
              </w:rPr>
            </w:pPr>
            <w:r>
              <w:rPr>
                <w:rFonts w:cs="Arial"/>
                <w:b/>
                <w:szCs w:val="20"/>
              </w:rPr>
              <w:t>1</w:t>
            </w:r>
            <w:r w:rsidR="00D32768">
              <w:rPr>
                <w:rFonts w:cs="Arial"/>
                <w:b/>
                <w:szCs w:val="20"/>
              </w:rPr>
              <w:t xml:space="preserve"> hour</w:t>
            </w:r>
          </w:p>
        </w:tc>
      </w:tr>
      <w:tr w:rsidR="002C1641" w:rsidRPr="00842155" w14:paraId="1F4C811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E7D3C"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898AF56" w14:textId="198732C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48B4EF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60E93D" w14:textId="77777777" w:rsidR="002C1641" w:rsidRPr="005B10FE" w:rsidRDefault="002C1641" w:rsidP="00FD5474">
            <w:pPr>
              <w:rPr>
                <w:rFonts w:cs="Arial"/>
                <w:b/>
                <w:i/>
                <w:szCs w:val="20"/>
              </w:rPr>
            </w:pPr>
            <w:r w:rsidRPr="005B10FE">
              <w:rPr>
                <w:rFonts w:cs="Arial"/>
                <w:b/>
                <w:i/>
                <w:szCs w:val="20"/>
              </w:rPr>
              <w:t>Points/AIE/</w:t>
            </w:r>
          </w:p>
          <w:p w14:paraId="43E0BA01"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31ADC5DB" w14:textId="77777777" w:rsidTr="00697547">
        <w:tc>
          <w:tcPr>
            <w:tcW w:w="10170" w:type="dxa"/>
            <w:gridSpan w:val="2"/>
            <w:tcMar>
              <w:top w:w="115" w:type="dxa"/>
              <w:left w:w="115" w:type="dxa"/>
              <w:bottom w:w="115" w:type="dxa"/>
              <w:right w:w="115" w:type="dxa"/>
            </w:tcMar>
          </w:tcPr>
          <w:p w14:paraId="5502440C" w14:textId="77777777" w:rsidR="0059251D" w:rsidRPr="00103FC5" w:rsidRDefault="0059251D" w:rsidP="00697547">
            <w:pPr>
              <w:tabs>
                <w:tab w:val="left" w:pos="2329"/>
              </w:tabs>
              <w:rPr>
                <w:rFonts w:cs="Arial"/>
                <w:b/>
                <w:szCs w:val="20"/>
              </w:rPr>
            </w:pPr>
            <w:r w:rsidRPr="00103FC5">
              <w:rPr>
                <w:rFonts w:cs="Arial"/>
                <w:b/>
                <w:szCs w:val="20"/>
              </w:rPr>
              <w:lastRenderedPageBreak/>
              <w:t xml:space="preserve">Discussion: </w:t>
            </w:r>
            <w:r w:rsidR="007C764A">
              <w:rPr>
                <w:rFonts w:cs="Arial"/>
                <w:b/>
                <w:szCs w:val="20"/>
              </w:rPr>
              <w:t>The Aims of Education</w:t>
            </w:r>
            <w:r w:rsidR="00CE77A4">
              <w:rPr>
                <w:rFonts w:cs="Arial"/>
                <w:b/>
                <w:szCs w:val="20"/>
              </w:rPr>
              <w:t xml:space="preserve"> </w:t>
            </w:r>
          </w:p>
          <w:p w14:paraId="52F96CA1" w14:textId="77777777" w:rsidR="0059251D" w:rsidRPr="00103FC5" w:rsidRDefault="0059251D" w:rsidP="00697547">
            <w:pPr>
              <w:tabs>
                <w:tab w:val="left" w:pos="2329"/>
              </w:tabs>
              <w:rPr>
                <w:rFonts w:cs="Arial"/>
                <w:b/>
                <w:szCs w:val="20"/>
              </w:rPr>
            </w:pPr>
          </w:p>
          <w:p w14:paraId="45C94863" w14:textId="77777777" w:rsidR="0059251D" w:rsidRPr="00103FC5" w:rsidRDefault="0059251D" w:rsidP="00697547">
            <w:r w:rsidRPr="00103FC5">
              <w:rPr>
                <w:b/>
              </w:rPr>
              <w:t xml:space="preserve">Respond </w:t>
            </w:r>
            <w:r w:rsidRPr="00103FC5">
              <w:t>to the following question</w:t>
            </w:r>
            <w:r w:rsidR="009259DD">
              <w:t>s</w:t>
            </w:r>
            <w:r w:rsidRPr="00103FC5">
              <w:t xml:space="preserve"> in the </w:t>
            </w:r>
            <w:r w:rsidR="007C764A">
              <w:t xml:space="preserve">Aims of Education </w:t>
            </w:r>
            <w:r w:rsidRPr="00103FC5">
              <w:t>discussion forum by Thursday:</w:t>
            </w:r>
          </w:p>
          <w:p w14:paraId="55EAC705" w14:textId="77777777" w:rsidR="0059251D" w:rsidRPr="00103FC5" w:rsidRDefault="0059251D" w:rsidP="00697547"/>
          <w:p w14:paraId="2AE1E87A" w14:textId="77777777" w:rsidR="00250D2F" w:rsidRPr="00661299" w:rsidRDefault="007C764A" w:rsidP="00C35728">
            <w:pPr>
              <w:pStyle w:val="ListParagraph"/>
              <w:numPr>
                <w:ilvl w:val="0"/>
                <w:numId w:val="19"/>
              </w:numPr>
              <w:ind w:left="395"/>
            </w:pPr>
            <w:r w:rsidRPr="00661299">
              <w:t xml:space="preserve">From what sources are the aims of education derived? </w:t>
            </w:r>
          </w:p>
          <w:p w14:paraId="37A06C1C" w14:textId="77777777" w:rsidR="00E263C2" w:rsidRPr="00661299" w:rsidRDefault="00E263C2" w:rsidP="00C35728">
            <w:pPr>
              <w:pStyle w:val="ListParagraph"/>
              <w:numPr>
                <w:ilvl w:val="0"/>
                <w:numId w:val="19"/>
              </w:numPr>
              <w:ind w:left="395"/>
            </w:pPr>
            <w:r w:rsidRPr="00661299">
              <w:t xml:space="preserve">How do deductive and inductive models of curriculum development influence student learning? </w:t>
            </w:r>
          </w:p>
          <w:p w14:paraId="20603535" w14:textId="77777777" w:rsidR="009259DD" w:rsidRDefault="009259DD" w:rsidP="009259DD">
            <w:pPr>
              <w:ind w:left="35"/>
            </w:pPr>
          </w:p>
          <w:p w14:paraId="00CA7BAD" w14:textId="77C67832" w:rsidR="0059251D" w:rsidRDefault="007C764A" w:rsidP="006762D4">
            <w:r w:rsidRPr="009259DD">
              <w:rPr>
                <w:b/>
              </w:rPr>
              <w:t>Cite</w:t>
            </w:r>
            <w:r w:rsidRPr="00661299">
              <w:t xml:space="preserve"> evidence from your readings this </w:t>
            </w:r>
            <w:proofErr w:type="gramStart"/>
            <w:r w:rsidRPr="00661299">
              <w:t>week</w:t>
            </w:r>
            <w:r w:rsidR="006762D4">
              <w:t>,</w:t>
            </w:r>
            <w:r w:rsidRPr="00661299">
              <w:t xml:space="preserve"> and</w:t>
            </w:r>
            <w:proofErr w:type="gramEnd"/>
            <w:r w:rsidRPr="00661299">
              <w:t xml:space="preserve"> include your own ideas.</w:t>
            </w:r>
          </w:p>
          <w:p w14:paraId="13FE18EB" w14:textId="77777777" w:rsidR="00805EE6" w:rsidRPr="00103FC5" w:rsidRDefault="00805EE6" w:rsidP="006762D4"/>
          <w:p w14:paraId="72F758C3" w14:textId="597622A6" w:rsidR="0059251D" w:rsidRPr="00103FC5" w:rsidRDefault="0059251D"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6762D4">
              <w:t>3</w:t>
            </w:r>
            <w:r w:rsidR="006762D4" w:rsidRPr="00103FC5">
              <w:t xml:space="preserve"> </w:t>
            </w:r>
            <w:r w:rsidRPr="00103FC5">
              <w:t>of your classmates' posts by Sunday.</w:t>
            </w:r>
          </w:p>
        </w:tc>
        <w:tc>
          <w:tcPr>
            <w:tcW w:w="1440" w:type="dxa"/>
          </w:tcPr>
          <w:p w14:paraId="16152488" w14:textId="77777777" w:rsidR="0059251D" w:rsidRPr="00103FC5" w:rsidRDefault="00E263C2" w:rsidP="00697547">
            <w:pPr>
              <w:tabs>
                <w:tab w:val="left" w:pos="2329"/>
              </w:tabs>
              <w:rPr>
                <w:rFonts w:cs="Arial"/>
                <w:szCs w:val="20"/>
              </w:rPr>
            </w:pPr>
            <w:r>
              <w:rPr>
                <w:rFonts w:cs="Arial"/>
                <w:szCs w:val="20"/>
              </w:rPr>
              <w:t>3.1</w:t>
            </w:r>
          </w:p>
        </w:tc>
        <w:tc>
          <w:tcPr>
            <w:tcW w:w="1440" w:type="dxa"/>
          </w:tcPr>
          <w:p w14:paraId="442745CE"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C90A6A" w:rsidRPr="00250D2F" w14:paraId="52CA88B6" w14:textId="77777777" w:rsidTr="00697547">
        <w:tc>
          <w:tcPr>
            <w:tcW w:w="10170" w:type="dxa"/>
            <w:gridSpan w:val="2"/>
            <w:tcMar>
              <w:top w:w="115" w:type="dxa"/>
              <w:left w:w="115" w:type="dxa"/>
              <w:bottom w:w="115" w:type="dxa"/>
              <w:right w:w="115" w:type="dxa"/>
            </w:tcMar>
          </w:tcPr>
          <w:p w14:paraId="728C2A1D" w14:textId="241C2814" w:rsidR="006432D6" w:rsidRPr="00250D2F" w:rsidRDefault="00E263C2" w:rsidP="006432D6">
            <w:pPr>
              <w:autoSpaceDE w:val="0"/>
              <w:autoSpaceDN w:val="0"/>
              <w:adjustRightInd w:val="0"/>
              <w:rPr>
                <w:rFonts w:cs="Arial"/>
                <w:b/>
                <w:bCs/>
                <w:color w:val="000000"/>
                <w:szCs w:val="20"/>
              </w:rPr>
            </w:pPr>
            <w:r>
              <w:rPr>
                <w:rFonts w:cs="Arial"/>
                <w:b/>
                <w:bCs/>
                <w:color w:val="000000"/>
                <w:szCs w:val="20"/>
              </w:rPr>
              <w:t xml:space="preserve">Discussion: </w:t>
            </w:r>
            <w:proofErr w:type="spellStart"/>
            <w:r>
              <w:rPr>
                <w:rFonts w:cs="Arial"/>
                <w:b/>
                <w:bCs/>
                <w:color w:val="000000"/>
                <w:szCs w:val="20"/>
              </w:rPr>
              <w:t>De</w:t>
            </w:r>
            <w:r w:rsidR="006432D6" w:rsidRPr="00250D2F">
              <w:rPr>
                <w:rFonts w:cs="Arial"/>
                <w:b/>
                <w:bCs/>
                <w:color w:val="000000"/>
                <w:szCs w:val="20"/>
              </w:rPr>
              <w:t>tracking</w:t>
            </w:r>
            <w:proofErr w:type="spellEnd"/>
            <w:r w:rsidR="006432D6" w:rsidRPr="00250D2F">
              <w:rPr>
                <w:rFonts w:cs="Arial"/>
                <w:b/>
                <w:bCs/>
                <w:color w:val="000000"/>
                <w:szCs w:val="20"/>
              </w:rPr>
              <w:t xml:space="preserve"> for </w:t>
            </w:r>
            <w:r w:rsidR="008F0B05" w:rsidRPr="00250D2F">
              <w:rPr>
                <w:rFonts w:cs="Arial"/>
                <w:b/>
                <w:bCs/>
                <w:color w:val="000000"/>
                <w:szCs w:val="20"/>
              </w:rPr>
              <w:t>S</w:t>
            </w:r>
            <w:r w:rsidR="000A5AE0">
              <w:rPr>
                <w:rFonts w:cs="Arial"/>
                <w:b/>
                <w:bCs/>
                <w:color w:val="000000"/>
                <w:szCs w:val="20"/>
              </w:rPr>
              <w:t>tudents</w:t>
            </w:r>
          </w:p>
          <w:p w14:paraId="554C5B1E" w14:textId="77777777" w:rsidR="006762D4" w:rsidRDefault="006762D4" w:rsidP="00805EE6">
            <w:pPr>
              <w:pStyle w:val="AssignmentsLevel1"/>
              <w:rPr>
                <w:rStyle w:val="Strong"/>
              </w:rPr>
            </w:pPr>
          </w:p>
          <w:p w14:paraId="06388649" w14:textId="7B007684" w:rsidR="00250D2F" w:rsidRPr="00250D2F" w:rsidRDefault="00FA380B" w:rsidP="00805EE6">
            <w:pPr>
              <w:pStyle w:val="AssignmentsLevel1"/>
            </w:pPr>
            <w:r>
              <w:rPr>
                <w:rStyle w:val="Strong"/>
              </w:rPr>
              <w:t>Review</w:t>
            </w:r>
            <w:r w:rsidR="006432D6" w:rsidRPr="00250D2F">
              <w:rPr>
                <w:rStyle w:val="Strong"/>
              </w:rPr>
              <w:t xml:space="preserve"> </w:t>
            </w:r>
            <w:dir w:val="ltr">
              <w:hyperlink r:id="rId34" w:tgtFrame="_blank" w:history="1">
                <w:r w:rsidR="00D32768">
                  <w:rPr>
                    <w:rStyle w:val="Hyperlink"/>
                  </w:rPr>
                  <w:t>Waiting for Superman Tracking</w:t>
                </w:r>
                <w:r w:rsidR="00D32768">
                  <w:rPr>
                    <w:rStyle w:val="Hyperlink"/>
                  </w:rPr>
                  <w:t>‬</w:t>
                </w:r>
              </w:hyperlink>
              <w:r w:rsidR="006432D6" w:rsidRPr="00250D2F">
                <w:t xml:space="preserve"> [0:54</w:t>
              </w:r>
              <w:proofErr w:type="gramStart"/>
              <w:r w:rsidR="006432D6" w:rsidRPr="00250D2F">
                <w:t>]</w:t>
              </w:r>
              <w:r w:rsidR="006762D4">
                <w:t>.</w:t>
              </w:r>
              <w:r w:rsidR="00805EE6">
                <w:t>‬</w:t>
              </w:r>
              <w:r w:rsidR="00FF054B">
                <w:t>‬</w:t>
              </w:r>
              <w:proofErr w:type="gramEnd"/>
              <w:r w:rsidR="0060682D">
                <w:t>‬</w:t>
              </w:r>
              <w:r w:rsidR="00FF10E2">
                <w:t>‬</w:t>
              </w:r>
              <w:r w:rsidR="007D54F8">
                <w:t>‬</w:t>
              </w:r>
              <w:r w:rsidR="00D0037C">
                <w:t>‬</w:t>
              </w:r>
              <w:r w:rsidR="00697E40">
                <w:t>‬</w:t>
              </w:r>
              <w:r w:rsidR="006E2442">
                <w:t>‬</w:t>
              </w:r>
              <w:r w:rsidR="00B95C2A">
                <w:t>‬</w:t>
              </w:r>
              <w:r w:rsidR="000B08DC">
                <w:t>‬</w:t>
              </w:r>
              <w:r w:rsidR="00C31F41">
                <w:t>‬</w:t>
              </w:r>
              <w:r w:rsidR="009302B0">
                <w:t>‬</w:t>
              </w:r>
              <w:r w:rsidR="003F3172">
                <w:t>‬</w:t>
              </w:r>
              <w:r w:rsidR="007A7504">
                <w:t>‬</w:t>
              </w:r>
              <w:r w:rsidR="001123CF">
                <w:t>‬</w:t>
              </w:r>
              <w:r w:rsidR="009E33EA">
                <w:t>‬</w:t>
              </w:r>
              <w:r w:rsidR="00170D4F">
                <w:t>‬</w:t>
              </w:r>
              <w:r w:rsidR="008108CF">
                <w:t>‬</w:t>
              </w:r>
              <w:r w:rsidR="00030528">
                <w:t>‬</w:t>
              </w:r>
              <w:r w:rsidR="00FF5E68">
                <w:t>‬</w:t>
              </w:r>
              <w:r w:rsidR="00FD7891">
                <w:t>‬</w:t>
              </w:r>
              <w:r w:rsidR="00F33593">
                <w:t>‬</w:t>
              </w:r>
            </w:dir>
          </w:p>
          <w:p w14:paraId="1F191617" w14:textId="77777777" w:rsidR="006762D4" w:rsidRDefault="006762D4" w:rsidP="00805EE6">
            <w:pPr>
              <w:pStyle w:val="AssignmentsLevel1"/>
            </w:pPr>
          </w:p>
          <w:p w14:paraId="418459CA" w14:textId="48E9957C" w:rsidR="006432D6" w:rsidRPr="00250D2F" w:rsidRDefault="006432D6" w:rsidP="00805EE6">
            <w:pPr>
              <w:pStyle w:val="AssignmentsLevel1"/>
            </w:pPr>
            <w:r w:rsidRPr="00250D2F">
              <w:t xml:space="preserve">In the documentary </w:t>
            </w:r>
            <w:r w:rsidRPr="00250D2F">
              <w:rPr>
                <w:i/>
                <w:iCs/>
              </w:rPr>
              <w:t>Waiting for Superman</w:t>
            </w:r>
            <w:r w:rsidRPr="00250D2F">
              <w:t>, writer and director David Guggenheim examines the crisis of public education. He identifies tracking as a practice that prohibits college access for many students.</w:t>
            </w:r>
          </w:p>
          <w:p w14:paraId="17D8F86E" w14:textId="77777777" w:rsidR="00DB56F0" w:rsidRDefault="00DB56F0" w:rsidP="006432D6">
            <w:pPr>
              <w:autoSpaceDE w:val="0"/>
              <w:autoSpaceDN w:val="0"/>
              <w:adjustRightInd w:val="0"/>
              <w:rPr>
                <w:rFonts w:cs="Arial"/>
                <w:b/>
                <w:bCs/>
                <w:color w:val="1A1A1A"/>
                <w:szCs w:val="20"/>
              </w:rPr>
            </w:pPr>
          </w:p>
          <w:p w14:paraId="0D7567DD" w14:textId="7C8E720F" w:rsidR="006432D6" w:rsidRPr="00250D2F" w:rsidRDefault="006432D6" w:rsidP="006432D6">
            <w:pPr>
              <w:autoSpaceDE w:val="0"/>
              <w:autoSpaceDN w:val="0"/>
              <w:adjustRightInd w:val="0"/>
              <w:rPr>
                <w:rFonts w:cs="Arial"/>
                <w:color w:val="1A1A1A"/>
                <w:szCs w:val="20"/>
              </w:rPr>
            </w:pPr>
            <w:r w:rsidRPr="00250D2F">
              <w:rPr>
                <w:rFonts w:cs="Arial"/>
                <w:b/>
                <w:bCs/>
                <w:color w:val="1A1A1A"/>
                <w:szCs w:val="20"/>
              </w:rPr>
              <w:t xml:space="preserve">Research </w:t>
            </w:r>
            <w:r w:rsidRPr="00250D2F">
              <w:rPr>
                <w:rFonts w:cs="Arial"/>
                <w:color w:val="1A1A1A"/>
                <w:szCs w:val="20"/>
              </w:rPr>
              <w:t xml:space="preserve">the term </w:t>
            </w:r>
            <w:r w:rsidRPr="00805EE6">
              <w:rPr>
                <w:rFonts w:cs="Arial"/>
                <w:i/>
                <w:color w:val="1A1A1A"/>
                <w:szCs w:val="20"/>
              </w:rPr>
              <w:t>tracking</w:t>
            </w:r>
            <w:r w:rsidRPr="00250D2F">
              <w:rPr>
                <w:rFonts w:cs="Arial"/>
                <w:color w:val="1A1A1A"/>
                <w:szCs w:val="20"/>
              </w:rPr>
              <w:t xml:space="preserve"> as it pertains to middle school and high school students. </w:t>
            </w:r>
          </w:p>
          <w:p w14:paraId="6C1E35B7" w14:textId="77777777" w:rsidR="008F0B05" w:rsidRPr="00250D2F" w:rsidRDefault="008F0B05" w:rsidP="006432D6">
            <w:pPr>
              <w:autoSpaceDE w:val="0"/>
              <w:autoSpaceDN w:val="0"/>
              <w:adjustRightInd w:val="0"/>
              <w:rPr>
                <w:rFonts w:cs="Arial"/>
                <w:color w:val="1A1A1A"/>
                <w:szCs w:val="20"/>
              </w:rPr>
            </w:pPr>
          </w:p>
          <w:p w14:paraId="5DFFA2AB" w14:textId="7FBA92A5" w:rsidR="006432D6" w:rsidRPr="00250D2F" w:rsidRDefault="006432D6" w:rsidP="006432D6">
            <w:pPr>
              <w:autoSpaceDE w:val="0"/>
              <w:autoSpaceDN w:val="0"/>
              <w:adjustRightInd w:val="0"/>
              <w:rPr>
                <w:rFonts w:cs="Arial"/>
                <w:color w:val="000000"/>
                <w:szCs w:val="20"/>
              </w:rPr>
            </w:pPr>
            <w:r w:rsidRPr="00250D2F">
              <w:rPr>
                <w:rFonts w:cs="Arial"/>
                <w:b/>
                <w:bCs/>
                <w:color w:val="000000"/>
                <w:szCs w:val="20"/>
              </w:rPr>
              <w:t xml:space="preserve">Respond </w:t>
            </w:r>
            <w:r w:rsidRPr="00250D2F">
              <w:rPr>
                <w:rFonts w:cs="Arial"/>
                <w:color w:val="000000"/>
                <w:szCs w:val="20"/>
              </w:rPr>
              <w:t xml:space="preserve">to the following prompts in the </w:t>
            </w:r>
            <w:proofErr w:type="spellStart"/>
            <w:r w:rsidRPr="00250D2F">
              <w:rPr>
                <w:rFonts w:cs="Arial"/>
                <w:color w:val="000000"/>
                <w:szCs w:val="20"/>
              </w:rPr>
              <w:t>De</w:t>
            </w:r>
            <w:r w:rsidR="006762D4">
              <w:rPr>
                <w:rFonts w:cs="Arial"/>
                <w:color w:val="000000"/>
                <w:szCs w:val="20"/>
              </w:rPr>
              <w:t>t</w:t>
            </w:r>
            <w:r w:rsidRPr="00250D2F">
              <w:rPr>
                <w:rFonts w:cs="Arial"/>
                <w:color w:val="000000"/>
                <w:szCs w:val="20"/>
              </w:rPr>
              <w:t>racking</w:t>
            </w:r>
            <w:proofErr w:type="spellEnd"/>
            <w:r w:rsidRPr="00250D2F">
              <w:rPr>
                <w:rFonts w:cs="Arial"/>
                <w:color w:val="000000"/>
                <w:szCs w:val="20"/>
              </w:rPr>
              <w:t xml:space="preserve"> for </w:t>
            </w:r>
            <w:r w:rsidR="008F0B05" w:rsidRPr="00250D2F">
              <w:rPr>
                <w:rFonts w:cs="Arial"/>
                <w:color w:val="000000"/>
                <w:szCs w:val="20"/>
              </w:rPr>
              <w:t>Students</w:t>
            </w:r>
            <w:r w:rsidRPr="00250D2F">
              <w:rPr>
                <w:rFonts w:cs="Arial"/>
                <w:color w:val="000000"/>
                <w:szCs w:val="20"/>
              </w:rPr>
              <w:t xml:space="preserve"> discussion forum by Thursday:</w:t>
            </w:r>
          </w:p>
          <w:p w14:paraId="33105742" w14:textId="77777777" w:rsidR="006432D6" w:rsidRPr="00250D2F" w:rsidRDefault="006432D6" w:rsidP="006432D6">
            <w:pPr>
              <w:autoSpaceDE w:val="0"/>
              <w:autoSpaceDN w:val="0"/>
              <w:adjustRightInd w:val="0"/>
              <w:rPr>
                <w:rFonts w:cs="Arial"/>
                <w:color w:val="000000"/>
                <w:szCs w:val="20"/>
              </w:rPr>
            </w:pPr>
          </w:p>
          <w:p w14:paraId="14F0505A" w14:textId="06CC0FA4" w:rsidR="006432D6" w:rsidRPr="00661299" w:rsidRDefault="006432D6" w:rsidP="00C35728">
            <w:pPr>
              <w:pStyle w:val="ListParagraph"/>
              <w:numPr>
                <w:ilvl w:val="0"/>
                <w:numId w:val="19"/>
              </w:numPr>
              <w:ind w:left="395"/>
            </w:pPr>
            <w:r w:rsidRPr="00661299">
              <w:t>Summarize the example</w:t>
            </w:r>
            <w:r w:rsidR="006762D4">
              <w:t xml:space="preserve"> or example</w:t>
            </w:r>
            <w:r w:rsidR="008F0B05" w:rsidRPr="00661299">
              <w:t>s</w:t>
            </w:r>
            <w:r w:rsidRPr="00661299">
              <w:t xml:space="preserve"> you researched.</w:t>
            </w:r>
          </w:p>
          <w:p w14:paraId="62474A36" w14:textId="77777777" w:rsidR="008F0B05" w:rsidRPr="00661299" w:rsidRDefault="006432D6" w:rsidP="00C35728">
            <w:pPr>
              <w:pStyle w:val="ListParagraph"/>
              <w:numPr>
                <w:ilvl w:val="0"/>
                <w:numId w:val="19"/>
              </w:numPr>
              <w:ind w:left="395"/>
            </w:pPr>
            <w:r w:rsidRPr="00661299">
              <w:t>What challenges</w:t>
            </w:r>
            <w:r w:rsidR="008F0B05" w:rsidRPr="00661299">
              <w:t xml:space="preserve"> occur with the tracking of students</w:t>
            </w:r>
            <w:r w:rsidRPr="00661299">
              <w:t xml:space="preserve">? </w:t>
            </w:r>
          </w:p>
          <w:p w14:paraId="63F6D853" w14:textId="77777777" w:rsidR="006432D6" w:rsidRPr="00661299" w:rsidRDefault="006432D6" w:rsidP="00C35728">
            <w:pPr>
              <w:pStyle w:val="ListParagraph"/>
              <w:numPr>
                <w:ilvl w:val="0"/>
                <w:numId w:val="19"/>
              </w:numPr>
              <w:ind w:left="395"/>
            </w:pPr>
            <w:r w:rsidRPr="00661299">
              <w:t xml:space="preserve">What successes </w:t>
            </w:r>
            <w:r w:rsidR="008F0B05" w:rsidRPr="00661299">
              <w:t>occur with the tracking</w:t>
            </w:r>
            <w:r w:rsidRPr="00661299">
              <w:t xml:space="preserve"> experience?</w:t>
            </w:r>
          </w:p>
          <w:p w14:paraId="0FD5D8C6" w14:textId="77777777" w:rsidR="006432D6" w:rsidRPr="00661299" w:rsidRDefault="006432D6" w:rsidP="00C35728">
            <w:pPr>
              <w:pStyle w:val="ListParagraph"/>
              <w:numPr>
                <w:ilvl w:val="0"/>
                <w:numId w:val="19"/>
              </w:numPr>
              <w:ind w:left="395"/>
            </w:pPr>
            <w:r w:rsidRPr="00661299">
              <w:t xml:space="preserve">What </w:t>
            </w:r>
            <w:r w:rsidR="008F0B05" w:rsidRPr="00661299">
              <w:t>are your opinions, ideas, and feelings on the topic of tracking?</w:t>
            </w:r>
          </w:p>
          <w:p w14:paraId="19E9D7A2" w14:textId="77777777" w:rsidR="008F0B05" w:rsidRPr="00250D2F" w:rsidRDefault="008F0B05" w:rsidP="006432D6">
            <w:pPr>
              <w:autoSpaceDE w:val="0"/>
              <w:autoSpaceDN w:val="0"/>
              <w:adjustRightInd w:val="0"/>
              <w:rPr>
                <w:rFonts w:cs="Arial"/>
                <w:color w:val="000000"/>
                <w:szCs w:val="20"/>
              </w:rPr>
            </w:pPr>
          </w:p>
          <w:p w14:paraId="3B022211" w14:textId="3FEBF6C7" w:rsidR="00C90A6A" w:rsidRPr="00250D2F" w:rsidRDefault="00AA518B"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t>3</w:t>
            </w:r>
            <w:r w:rsidRPr="00103FC5">
              <w:t xml:space="preserve"> of your classmates' posts by Sunday.</w:t>
            </w:r>
          </w:p>
        </w:tc>
        <w:tc>
          <w:tcPr>
            <w:tcW w:w="1440" w:type="dxa"/>
          </w:tcPr>
          <w:p w14:paraId="5BE1B333" w14:textId="77777777" w:rsidR="00C90A6A" w:rsidRPr="00250D2F" w:rsidRDefault="00250D2F" w:rsidP="00697547">
            <w:pPr>
              <w:tabs>
                <w:tab w:val="left" w:pos="2329"/>
              </w:tabs>
              <w:rPr>
                <w:rFonts w:cs="Arial"/>
                <w:szCs w:val="20"/>
              </w:rPr>
            </w:pPr>
            <w:r w:rsidRPr="00250D2F">
              <w:rPr>
                <w:rFonts w:cs="Arial"/>
                <w:szCs w:val="20"/>
              </w:rPr>
              <w:t>3.</w:t>
            </w:r>
            <w:r w:rsidR="00E263C2">
              <w:rPr>
                <w:rFonts w:cs="Arial"/>
                <w:szCs w:val="20"/>
              </w:rPr>
              <w:t>3</w:t>
            </w:r>
          </w:p>
        </w:tc>
        <w:tc>
          <w:tcPr>
            <w:tcW w:w="1440" w:type="dxa"/>
          </w:tcPr>
          <w:p w14:paraId="7CA4A13C" w14:textId="77777777" w:rsidR="00C90A6A" w:rsidRPr="00250D2F" w:rsidRDefault="00250D2F" w:rsidP="00697547">
            <w:pPr>
              <w:tabs>
                <w:tab w:val="left" w:pos="2329"/>
              </w:tabs>
              <w:rPr>
                <w:rFonts w:cs="Arial"/>
                <w:szCs w:val="20"/>
              </w:rPr>
            </w:pPr>
            <w:r w:rsidRPr="00250D2F">
              <w:rPr>
                <w:rFonts w:cs="Arial"/>
                <w:szCs w:val="20"/>
              </w:rPr>
              <w:t xml:space="preserve">Discussion: one post and replies to three other posts = </w:t>
            </w:r>
            <w:r w:rsidRPr="00250D2F">
              <w:rPr>
                <w:rFonts w:cs="Arial"/>
                <w:b/>
                <w:szCs w:val="20"/>
              </w:rPr>
              <w:t>1 hour</w:t>
            </w:r>
          </w:p>
        </w:tc>
      </w:tr>
      <w:tr w:rsidR="000B4440" w:rsidRPr="00842155" w14:paraId="557A0F38" w14:textId="77777777" w:rsidTr="00697547">
        <w:tc>
          <w:tcPr>
            <w:tcW w:w="10170" w:type="dxa"/>
            <w:gridSpan w:val="2"/>
            <w:tcMar>
              <w:top w:w="115" w:type="dxa"/>
              <w:left w:w="115" w:type="dxa"/>
              <w:bottom w:w="115" w:type="dxa"/>
              <w:right w:w="115" w:type="dxa"/>
            </w:tcMar>
          </w:tcPr>
          <w:p w14:paraId="3EEB8928" w14:textId="77777777" w:rsidR="000B4440" w:rsidRDefault="00855774" w:rsidP="000B4440">
            <w:pPr>
              <w:tabs>
                <w:tab w:val="left" w:pos="2329"/>
              </w:tabs>
              <w:rPr>
                <w:rFonts w:cs="Arial"/>
                <w:b/>
                <w:szCs w:val="20"/>
              </w:rPr>
            </w:pPr>
            <w:r>
              <w:rPr>
                <w:rFonts w:cs="Arial"/>
                <w:b/>
                <w:szCs w:val="20"/>
              </w:rPr>
              <w:t xml:space="preserve">Presentation: </w:t>
            </w:r>
            <w:r w:rsidR="000B4440">
              <w:rPr>
                <w:rFonts w:cs="Arial"/>
                <w:b/>
                <w:szCs w:val="20"/>
              </w:rPr>
              <w:t xml:space="preserve">Models of Curriculum Development </w:t>
            </w:r>
          </w:p>
          <w:p w14:paraId="6CF9919B" w14:textId="77777777" w:rsidR="000B4440" w:rsidRDefault="000B4440" w:rsidP="000B4440">
            <w:pPr>
              <w:tabs>
                <w:tab w:val="left" w:pos="2329"/>
              </w:tabs>
              <w:rPr>
                <w:rFonts w:cs="Arial"/>
                <w:b/>
                <w:szCs w:val="20"/>
              </w:rPr>
            </w:pPr>
          </w:p>
          <w:p w14:paraId="3D53CB7D" w14:textId="2DBF24A6" w:rsidR="00FA380B" w:rsidRDefault="00FA380B" w:rsidP="000B4440">
            <w:pPr>
              <w:tabs>
                <w:tab w:val="left" w:pos="2329"/>
              </w:tabs>
              <w:rPr>
                <w:rFonts w:cs="Arial"/>
                <w:szCs w:val="20"/>
              </w:rPr>
            </w:pPr>
            <w:r>
              <w:rPr>
                <w:rFonts w:cs="Arial"/>
                <w:b/>
                <w:szCs w:val="20"/>
              </w:rPr>
              <w:t>Imagine</w:t>
            </w:r>
            <w:r>
              <w:rPr>
                <w:rFonts w:cs="Arial"/>
                <w:szCs w:val="20"/>
              </w:rPr>
              <w:t xml:space="preserve"> you have been tasked with creating a professional development training opportunity for your colleagues </w:t>
            </w:r>
            <w:r w:rsidRPr="00E263C2">
              <w:rPr>
                <w:rFonts w:cs="Arial"/>
                <w:szCs w:val="20"/>
              </w:rPr>
              <w:t xml:space="preserve">in education or counseling. </w:t>
            </w:r>
            <w:r>
              <w:rPr>
                <w:rFonts w:cs="Arial"/>
                <w:szCs w:val="20"/>
              </w:rPr>
              <w:t xml:space="preserve">This presentation should help your colleagues create a more robust, rigorous, and engaging classroom experience. </w:t>
            </w:r>
          </w:p>
          <w:p w14:paraId="52B24EB4" w14:textId="77777777" w:rsidR="00FA380B" w:rsidRPr="00FA380B" w:rsidRDefault="00FA380B" w:rsidP="000B4440">
            <w:pPr>
              <w:tabs>
                <w:tab w:val="left" w:pos="2329"/>
              </w:tabs>
              <w:rPr>
                <w:rFonts w:cs="Arial"/>
                <w:szCs w:val="20"/>
              </w:rPr>
            </w:pPr>
          </w:p>
          <w:p w14:paraId="1D82367F" w14:textId="77777777" w:rsidR="000B4440" w:rsidRDefault="0036187A" w:rsidP="000B4440">
            <w:pPr>
              <w:tabs>
                <w:tab w:val="left" w:pos="2329"/>
              </w:tabs>
              <w:rPr>
                <w:rFonts w:cs="Arial"/>
                <w:szCs w:val="20"/>
              </w:rPr>
            </w:pPr>
            <w:r>
              <w:rPr>
                <w:rFonts w:cs="Arial"/>
                <w:b/>
                <w:szCs w:val="20"/>
              </w:rPr>
              <w:t>C</w:t>
            </w:r>
            <w:r w:rsidR="000B4440">
              <w:rPr>
                <w:rFonts w:cs="Arial"/>
                <w:b/>
                <w:szCs w:val="20"/>
              </w:rPr>
              <w:t xml:space="preserve">reate </w:t>
            </w:r>
            <w:r w:rsidR="000B4440">
              <w:rPr>
                <w:rFonts w:cs="Arial"/>
                <w:szCs w:val="20"/>
              </w:rPr>
              <w:t xml:space="preserve">a </w:t>
            </w:r>
            <w:r w:rsidR="00D32768">
              <w:rPr>
                <w:rFonts w:cs="Arial"/>
                <w:szCs w:val="20"/>
              </w:rPr>
              <w:t xml:space="preserve">10- to 15-minute </w:t>
            </w:r>
            <w:r w:rsidR="000B4440">
              <w:rPr>
                <w:rFonts w:cs="Arial"/>
                <w:szCs w:val="20"/>
              </w:rPr>
              <w:t xml:space="preserve">presentation </w:t>
            </w:r>
            <w:r w:rsidR="00FA380B">
              <w:rPr>
                <w:rFonts w:cs="Arial"/>
                <w:szCs w:val="20"/>
              </w:rPr>
              <w:t xml:space="preserve">that </w:t>
            </w:r>
            <w:r w:rsidR="00FA380B" w:rsidRPr="00FA380B">
              <w:rPr>
                <w:rFonts w:cs="Arial"/>
                <w:szCs w:val="20"/>
              </w:rPr>
              <w:t>demonstrates</w:t>
            </w:r>
            <w:r w:rsidR="000B4440">
              <w:rPr>
                <w:rFonts w:cs="Arial"/>
                <w:szCs w:val="20"/>
              </w:rPr>
              <w:t xml:space="preserve"> </w:t>
            </w:r>
            <w:r w:rsidR="00643C6B">
              <w:rPr>
                <w:rFonts w:cs="Arial"/>
                <w:szCs w:val="20"/>
              </w:rPr>
              <w:t xml:space="preserve">how </w:t>
            </w:r>
            <w:r w:rsidR="000A5AE0">
              <w:rPr>
                <w:rFonts w:cs="Arial"/>
                <w:szCs w:val="20"/>
              </w:rPr>
              <w:t xml:space="preserve">curriculum can align to </w:t>
            </w:r>
            <w:r w:rsidR="000B4440">
              <w:rPr>
                <w:rFonts w:cs="Arial"/>
                <w:szCs w:val="20"/>
              </w:rPr>
              <w:t>each of the following models of curriculum development:</w:t>
            </w:r>
          </w:p>
          <w:p w14:paraId="27715737" w14:textId="77777777" w:rsidR="000B4440" w:rsidRDefault="000B4440" w:rsidP="000B4440">
            <w:pPr>
              <w:tabs>
                <w:tab w:val="left" w:pos="2329"/>
              </w:tabs>
              <w:rPr>
                <w:rFonts w:cs="Arial"/>
                <w:szCs w:val="20"/>
              </w:rPr>
            </w:pPr>
          </w:p>
          <w:p w14:paraId="422BB1D8" w14:textId="18EDBC8A" w:rsidR="000B4440" w:rsidRPr="00661299" w:rsidRDefault="000B4440" w:rsidP="00C35728">
            <w:pPr>
              <w:pStyle w:val="ListParagraph"/>
              <w:numPr>
                <w:ilvl w:val="0"/>
                <w:numId w:val="19"/>
              </w:numPr>
              <w:ind w:left="395"/>
            </w:pPr>
            <w:r w:rsidRPr="00661299">
              <w:t xml:space="preserve">Dewey </w:t>
            </w:r>
            <w:r w:rsidR="00DB56F0">
              <w:t>m</w:t>
            </w:r>
            <w:r w:rsidRPr="00661299">
              <w:t>odel</w:t>
            </w:r>
          </w:p>
          <w:p w14:paraId="215295A5" w14:textId="7366B181" w:rsidR="000B4440" w:rsidRPr="00661299" w:rsidRDefault="000B4440" w:rsidP="00C35728">
            <w:pPr>
              <w:pStyle w:val="ListParagraph"/>
              <w:numPr>
                <w:ilvl w:val="0"/>
                <w:numId w:val="19"/>
              </w:numPr>
              <w:ind w:left="395"/>
            </w:pPr>
            <w:r w:rsidRPr="00661299">
              <w:t xml:space="preserve">Tyler </w:t>
            </w:r>
            <w:r w:rsidR="00DB56F0">
              <w:t>m</w:t>
            </w:r>
            <w:r w:rsidRPr="00661299">
              <w:t>odel</w:t>
            </w:r>
          </w:p>
          <w:p w14:paraId="78439D2D" w14:textId="45B4849E" w:rsidR="000B4440" w:rsidRPr="00661299" w:rsidRDefault="000B4440" w:rsidP="00C35728">
            <w:pPr>
              <w:pStyle w:val="ListParagraph"/>
              <w:numPr>
                <w:ilvl w:val="0"/>
                <w:numId w:val="19"/>
              </w:numPr>
              <w:ind w:left="395"/>
            </w:pPr>
            <w:r w:rsidRPr="00661299">
              <w:t xml:space="preserve">Olivia </w:t>
            </w:r>
            <w:r w:rsidR="00DB56F0">
              <w:t>m</w:t>
            </w:r>
            <w:r w:rsidRPr="00661299">
              <w:t>odel</w:t>
            </w:r>
          </w:p>
          <w:p w14:paraId="54F1B711" w14:textId="39508AD3" w:rsidR="000B4440" w:rsidRPr="00661299" w:rsidRDefault="000B4440" w:rsidP="00C35728">
            <w:pPr>
              <w:pStyle w:val="ListParagraph"/>
              <w:numPr>
                <w:ilvl w:val="0"/>
                <w:numId w:val="19"/>
              </w:numPr>
              <w:ind w:left="395"/>
            </w:pPr>
            <w:proofErr w:type="spellStart"/>
            <w:r w:rsidRPr="00661299">
              <w:t>Taba</w:t>
            </w:r>
            <w:proofErr w:type="spellEnd"/>
            <w:r w:rsidRPr="00661299">
              <w:t xml:space="preserve"> </w:t>
            </w:r>
            <w:r w:rsidR="00DB56F0">
              <w:t>m</w:t>
            </w:r>
            <w:r w:rsidRPr="00661299">
              <w:t>odel</w:t>
            </w:r>
          </w:p>
          <w:p w14:paraId="5808DA6C" w14:textId="77777777" w:rsidR="00D32768" w:rsidRDefault="00D32768" w:rsidP="000B4440">
            <w:pPr>
              <w:rPr>
                <w:rFonts w:cs="Arial"/>
                <w:szCs w:val="20"/>
              </w:rPr>
            </w:pPr>
          </w:p>
          <w:p w14:paraId="66B03381" w14:textId="61EA89EE" w:rsidR="00E263C2" w:rsidRDefault="00E263C2" w:rsidP="000B4440">
            <w:pPr>
              <w:rPr>
                <w:rFonts w:cs="Arial"/>
                <w:szCs w:val="20"/>
              </w:rPr>
            </w:pPr>
            <w:r w:rsidRPr="00E263C2">
              <w:rPr>
                <w:rFonts w:cs="Arial"/>
                <w:b/>
                <w:szCs w:val="20"/>
              </w:rPr>
              <w:t>Support</w:t>
            </w:r>
            <w:r>
              <w:rPr>
                <w:rFonts w:cs="Arial"/>
                <w:szCs w:val="20"/>
              </w:rPr>
              <w:t xml:space="preserve"> your presentation with 3</w:t>
            </w:r>
            <w:r w:rsidR="00DB56F0">
              <w:rPr>
                <w:rFonts w:cs="Arial"/>
                <w:szCs w:val="20"/>
              </w:rPr>
              <w:t xml:space="preserve"> to </w:t>
            </w:r>
            <w:r>
              <w:rPr>
                <w:rFonts w:cs="Arial"/>
                <w:szCs w:val="20"/>
              </w:rPr>
              <w:t xml:space="preserve">5 reputable resources, and </w:t>
            </w:r>
            <w:r w:rsidRPr="00805EE6">
              <w:rPr>
                <w:rFonts w:cs="Arial"/>
                <w:szCs w:val="20"/>
              </w:rPr>
              <w:t>list</w:t>
            </w:r>
            <w:r>
              <w:rPr>
                <w:rFonts w:cs="Arial"/>
                <w:szCs w:val="20"/>
              </w:rPr>
              <w:t xml:space="preserve"> them on an APA-formatted reference slide. </w:t>
            </w:r>
          </w:p>
          <w:p w14:paraId="10B4C6A4" w14:textId="77777777" w:rsidR="00E263C2" w:rsidRDefault="00E263C2" w:rsidP="000B4440">
            <w:pPr>
              <w:rPr>
                <w:rFonts w:cs="Arial"/>
                <w:szCs w:val="20"/>
              </w:rPr>
            </w:pPr>
          </w:p>
          <w:p w14:paraId="02352ED7" w14:textId="77777777" w:rsidR="000B4440" w:rsidRDefault="000B4440" w:rsidP="000B4440">
            <w:pPr>
              <w:rPr>
                <w:rFonts w:cs="Arial"/>
                <w:szCs w:val="20"/>
              </w:rPr>
            </w:pPr>
            <w:r w:rsidRPr="000E08A0">
              <w:rPr>
                <w:rFonts w:cs="Arial"/>
                <w:b/>
                <w:szCs w:val="20"/>
              </w:rPr>
              <w:t>Use</w:t>
            </w:r>
            <w:r>
              <w:rPr>
                <w:rFonts w:cs="Arial"/>
                <w:szCs w:val="20"/>
              </w:rPr>
              <w:t xml:space="preserve"> PowerPoint, </w:t>
            </w:r>
            <w:hyperlink r:id="rId35" w:history="1">
              <w:r w:rsidRPr="00FA380B">
                <w:rPr>
                  <w:rStyle w:val="Hyperlink"/>
                  <w:rFonts w:cs="Arial"/>
                  <w:szCs w:val="20"/>
                </w:rPr>
                <w:t>Prezi</w:t>
              </w:r>
            </w:hyperlink>
            <w:r>
              <w:rPr>
                <w:rFonts w:cs="Arial"/>
                <w:szCs w:val="20"/>
              </w:rPr>
              <w:t xml:space="preserve">, </w:t>
            </w:r>
            <w:hyperlink r:id="rId36" w:history="1">
              <w:r w:rsidRPr="00FA380B">
                <w:rPr>
                  <w:rStyle w:val="Hyperlink"/>
                  <w:rFonts w:cs="Arial"/>
                  <w:szCs w:val="20"/>
                </w:rPr>
                <w:t>Haiku Deck</w:t>
              </w:r>
            </w:hyperlink>
            <w:r>
              <w:rPr>
                <w:rFonts w:cs="Arial"/>
                <w:szCs w:val="20"/>
              </w:rPr>
              <w:t xml:space="preserve">, or another appropriate resource to create your presentation. </w:t>
            </w:r>
            <w:r w:rsidR="00D32768">
              <w:rPr>
                <w:rFonts w:cs="Arial"/>
                <w:szCs w:val="20"/>
              </w:rPr>
              <w:t xml:space="preserve">Your presentation must include either speaker’s notes or audio narration. </w:t>
            </w:r>
          </w:p>
          <w:p w14:paraId="4D52967E" w14:textId="77777777" w:rsidR="000B4440" w:rsidRDefault="000B4440" w:rsidP="000B4440">
            <w:pPr>
              <w:rPr>
                <w:rFonts w:cs="Arial"/>
                <w:szCs w:val="20"/>
              </w:rPr>
            </w:pPr>
          </w:p>
          <w:p w14:paraId="746435F1" w14:textId="77777777" w:rsidR="000B4440" w:rsidRDefault="000B4440" w:rsidP="00250D2F">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w:t>
            </w:r>
            <w:r w:rsidR="00250D2F">
              <w:rPr>
                <w:rFonts w:cs="Arial"/>
                <w:szCs w:val="20"/>
              </w:rPr>
              <w:t>Friday</w:t>
            </w:r>
            <w:r>
              <w:rPr>
                <w:rFonts w:cs="Arial"/>
                <w:szCs w:val="20"/>
              </w:rPr>
              <w:t>.</w:t>
            </w:r>
          </w:p>
          <w:p w14:paraId="43764B0C" w14:textId="77777777" w:rsidR="00250D2F" w:rsidRDefault="00250D2F" w:rsidP="00250D2F">
            <w:pPr>
              <w:tabs>
                <w:tab w:val="left" w:pos="2329"/>
              </w:tabs>
              <w:rPr>
                <w:rFonts w:cs="Arial"/>
                <w:szCs w:val="20"/>
              </w:rPr>
            </w:pPr>
          </w:p>
          <w:p w14:paraId="2C29E5CD" w14:textId="77777777" w:rsidR="00250D2F" w:rsidRDefault="00250D2F" w:rsidP="00FA380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rsidR="00FA380B">
              <w:t>presentations</w:t>
            </w:r>
            <w:r w:rsidRPr="00103FC5">
              <w:t xml:space="preserve"> by Sunday.</w:t>
            </w:r>
          </w:p>
        </w:tc>
        <w:tc>
          <w:tcPr>
            <w:tcW w:w="1440" w:type="dxa"/>
          </w:tcPr>
          <w:p w14:paraId="5E61A62A" w14:textId="77777777" w:rsidR="000B4440" w:rsidRPr="00842155" w:rsidRDefault="00250D2F" w:rsidP="00697547">
            <w:pPr>
              <w:tabs>
                <w:tab w:val="left" w:pos="2329"/>
              </w:tabs>
              <w:rPr>
                <w:rFonts w:cs="Arial"/>
                <w:szCs w:val="20"/>
              </w:rPr>
            </w:pPr>
            <w:r>
              <w:rPr>
                <w:rFonts w:cs="Arial"/>
                <w:szCs w:val="20"/>
              </w:rPr>
              <w:lastRenderedPageBreak/>
              <w:t>3.1, 3.2</w:t>
            </w:r>
          </w:p>
        </w:tc>
        <w:tc>
          <w:tcPr>
            <w:tcW w:w="1440" w:type="dxa"/>
          </w:tcPr>
          <w:p w14:paraId="6330780A" w14:textId="7C3C10A8" w:rsidR="000B4440" w:rsidRPr="00842155" w:rsidRDefault="008037D6" w:rsidP="00697547">
            <w:pPr>
              <w:tabs>
                <w:tab w:val="left" w:pos="2329"/>
              </w:tabs>
              <w:rPr>
                <w:rFonts w:cs="Arial"/>
                <w:szCs w:val="20"/>
              </w:rPr>
            </w:pPr>
            <w:r>
              <w:rPr>
                <w:rFonts w:cs="Arial"/>
                <w:szCs w:val="20"/>
              </w:rPr>
              <w:t xml:space="preserve">Library research, </w:t>
            </w:r>
            <w:r w:rsidR="00665252">
              <w:rPr>
                <w:rFonts w:cs="Arial"/>
                <w:szCs w:val="20"/>
              </w:rPr>
              <w:t xml:space="preserve">Content Review and Discussion = </w:t>
            </w:r>
            <w:r>
              <w:rPr>
                <w:rFonts w:cs="Arial"/>
                <w:b/>
                <w:szCs w:val="20"/>
              </w:rPr>
              <w:t>2</w:t>
            </w:r>
            <w:r w:rsidR="000A5AE0">
              <w:rPr>
                <w:rFonts w:cs="Arial"/>
                <w:b/>
                <w:szCs w:val="20"/>
              </w:rPr>
              <w:t>.5</w:t>
            </w:r>
            <w:r w:rsidR="00665252" w:rsidRPr="00665252">
              <w:rPr>
                <w:rFonts w:cs="Arial"/>
                <w:b/>
                <w:szCs w:val="20"/>
              </w:rPr>
              <w:t xml:space="preserve"> hour</w:t>
            </w:r>
          </w:p>
        </w:tc>
      </w:tr>
      <w:tr w:rsidR="002C1641" w:rsidRPr="00842155" w14:paraId="2C6936E3" w14:textId="77777777" w:rsidTr="00FD5474">
        <w:tc>
          <w:tcPr>
            <w:tcW w:w="1440" w:type="dxa"/>
            <w:tcBorders>
              <w:right w:val="nil"/>
            </w:tcBorders>
            <w:shd w:val="clear" w:color="auto" w:fill="E6E6E6"/>
            <w:tcMar>
              <w:top w:w="115" w:type="dxa"/>
              <w:left w:w="115" w:type="dxa"/>
              <w:bottom w:w="115" w:type="dxa"/>
              <w:right w:w="115" w:type="dxa"/>
            </w:tcMar>
          </w:tcPr>
          <w:p w14:paraId="46A6AD4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352B07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648DB77" w14:textId="77777777" w:rsidR="002C1641" w:rsidRPr="00842155" w:rsidRDefault="002C1641" w:rsidP="00FD5474">
            <w:pPr>
              <w:tabs>
                <w:tab w:val="left" w:pos="2329"/>
              </w:tabs>
              <w:rPr>
                <w:rFonts w:cs="Arial"/>
                <w:b/>
                <w:szCs w:val="20"/>
              </w:rPr>
            </w:pPr>
          </w:p>
        </w:tc>
        <w:tc>
          <w:tcPr>
            <w:tcW w:w="1440" w:type="dxa"/>
            <w:shd w:val="clear" w:color="auto" w:fill="E6E6E6"/>
          </w:tcPr>
          <w:p w14:paraId="04181EFB" w14:textId="275803FB" w:rsidR="002C1641" w:rsidRPr="00842155" w:rsidRDefault="008037D6" w:rsidP="00FD5474">
            <w:pPr>
              <w:tabs>
                <w:tab w:val="left" w:pos="2329"/>
              </w:tabs>
              <w:rPr>
                <w:rFonts w:cs="Arial"/>
                <w:b/>
                <w:szCs w:val="20"/>
              </w:rPr>
            </w:pPr>
            <w:r>
              <w:rPr>
                <w:rFonts w:cs="Arial"/>
                <w:b/>
                <w:szCs w:val="20"/>
              </w:rPr>
              <w:t>6</w:t>
            </w:r>
            <w:r w:rsidR="00C31F41">
              <w:rPr>
                <w:rFonts w:cs="Arial"/>
                <w:b/>
                <w:szCs w:val="20"/>
              </w:rPr>
              <w:t>.5</w:t>
            </w:r>
            <w:r w:rsidR="000A5AE0">
              <w:rPr>
                <w:rFonts w:cs="Arial"/>
                <w:b/>
                <w:szCs w:val="20"/>
              </w:rPr>
              <w:t xml:space="preserve"> hours</w:t>
            </w:r>
          </w:p>
        </w:tc>
      </w:tr>
    </w:tbl>
    <w:p w14:paraId="5B6B62AD" w14:textId="77777777" w:rsidR="005344A9" w:rsidRDefault="005344A9" w:rsidP="005344A9">
      <w:pPr>
        <w:pStyle w:val="Heading1"/>
        <w:rPr>
          <w:color w:val="BD313B"/>
        </w:rPr>
      </w:pPr>
    </w:p>
    <w:p w14:paraId="05E5024B" w14:textId="6321F99B" w:rsidR="00AD5484" w:rsidRDefault="00AD5484" w:rsidP="006433B7">
      <w:pPr>
        <w:ind w:left="360"/>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77258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D56F863" w14:textId="77777777" w:rsidR="002C1641" w:rsidRPr="00842155" w:rsidRDefault="002C1641" w:rsidP="000E08A0">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0E08A0">
              <w:t>Curriculum Goals</w:t>
            </w:r>
          </w:p>
        </w:tc>
        <w:tc>
          <w:tcPr>
            <w:tcW w:w="1440" w:type="dxa"/>
            <w:tcBorders>
              <w:left w:val="nil"/>
              <w:bottom w:val="single" w:sz="4" w:space="0" w:color="000000" w:themeColor="text1"/>
              <w:right w:val="nil"/>
            </w:tcBorders>
            <w:shd w:val="clear" w:color="auto" w:fill="BD313B"/>
          </w:tcPr>
          <w:p w14:paraId="7C83B1F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350812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D29792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FE6C77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7FE96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F9AC61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B1955C8" w14:textId="77777777" w:rsidR="00BA4B7B" w:rsidRPr="00842155" w:rsidRDefault="000E08A0" w:rsidP="005E6BB3">
            <w:pPr>
              <w:pStyle w:val="ObjectiveBullet"/>
              <w:numPr>
                <w:ilvl w:val="1"/>
                <w:numId w:val="11"/>
              </w:numPr>
              <w:tabs>
                <w:tab w:val="clear" w:pos="0"/>
              </w:tabs>
            </w:pPr>
            <w:r w:rsidRPr="000E08A0">
              <w:t>Identify major sources of curriculum content.</w:t>
            </w:r>
          </w:p>
        </w:tc>
        <w:tc>
          <w:tcPr>
            <w:tcW w:w="2880" w:type="dxa"/>
            <w:gridSpan w:val="2"/>
            <w:tcBorders>
              <w:left w:val="nil"/>
              <w:bottom w:val="nil"/>
            </w:tcBorders>
          </w:tcPr>
          <w:p w14:paraId="15FCD597" w14:textId="77777777" w:rsidR="00BA4B7B" w:rsidRPr="00842155" w:rsidRDefault="0036187A" w:rsidP="00FD5474">
            <w:pPr>
              <w:tabs>
                <w:tab w:val="left" w:pos="0"/>
                <w:tab w:val="left" w:pos="3720"/>
              </w:tabs>
              <w:outlineLvl w:val="0"/>
              <w:rPr>
                <w:rFonts w:cs="Arial"/>
                <w:szCs w:val="20"/>
              </w:rPr>
            </w:pPr>
            <w:r>
              <w:rPr>
                <w:rFonts w:cs="Arial"/>
                <w:szCs w:val="20"/>
              </w:rPr>
              <w:t>CLO2, CLO4, CLO5</w:t>
            </w:r>
          </w:p>
        </w:tc>
      </w:tr>
      <w:tr w:rsidR="00BA4B7B" w:rsidRPr="00842155" w14:paraId="25B25BA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FAF3296" w14:textId="77777777" w:rsidR="00BA4B7B" w:rsidRPr="00842155" w:rsidRDefault="0036187A" w:rsidP="006D0D43">
            <w:pPr>
              <w:pStyle w:val="ObjectiveBullet"/>
              <w:numPr>
                <w:ilvl w:val="1"/>
                <w:numId w:val="11"/>
              </w:numPr>
            </w:pPr>
            <w:r>
              <w:t>Explain the purpose of conducting a needs assessment.</w:t>
            </w:r>
          </w:p>
        </w:tc>
        <w:tc>
          <w:tcPr>
            <w:tcW w:w="2880" w:type="dxa"/>
            <w:gridSpan w:val="2"/>
            <w:tcBorders>
              <w:top w:val="nil"/>
              <w:left w:val="nil"/>
              <w:bottom w:val="nil"/>
            </w:tcBorders>
          </w:tcPr>
          <w:p w14:paraId="4F34551F" w14:textId="77777777" w:rsidR="00BA4B7B" w:rsidRPr="00842155" w:rsidRDefault="0036187A" w:rsidP="00FD5474">
            <w:pPr>
              <w:tabs>
                <w:tab w:val="left" w:pos="0"/>
                <w:tab w:val="left" w:pos="3720"/>
              </w:tabs>
              <w:outlineLvl w:val="0"/>
              <w:rPr>
                <w:rFonts w:cs="Arial"/>
                <w:szCs w:val="20"/>
              </w:rPr>
            </w:pPr>
            <w:r>
              <w:rPr>
                <w:rFonts w:cs="Arial"/>
                <w:szCs w:val="20"/>
              </w:rPr>
              <w:t>CLO4, CLO5</w:t>
            </w:r>
          </w:p>
        </w:tc>
      </w:tr>
      <w:tr w:rsidR="000A5AE0" w:rsidRPr="00842155" w14:paraId="1894F02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673FEBF" w14:textId="77777777" w:rsidR="000A5AE0" w:rsidRPr="000E08A0" w:rsidRDefault="000A5AE0" w:rsidP="006D0D43">
            <w:pPr>
              <w:pStyle w:val="ObjectiveBullet"/>
              <w:numPr>
                <w:ilvl w:val="1"/>
                <w:numId w:val="11"/>
              </w:numPr>
            </w:pPr>
            <w:r>
              <w:t>Evaluate some of the latest reforms in education.</w:t>
            </w:r>
          </w:p>
        </w:tc>
        <w:tc>
          <w:tcPr>
            <w:tcW w:w="2880" w:type="dxa"/>
            <w:gridSpan w:val="2"/>
            <w:tcBorders>
              <w:top w:val="nil"/>
              <w:left w:val="nil"/>
              <w:bottom w:val="nil"/>
            </w:tcBorders>
          </w:tcPr>
          <w:p w14:paraId="6B00CBBD" w14:textId="77777777" w:rsidR="000A5AE0" w:rsidRPr="00842155" w:rsidRDefault="0036187A" w:rsidP="00FD5474">
            <w:pPr>
              <w:tabs>
                <w:tab w:val="left" w:pos="0"/>
                <w:tab w:val="left" w:pos="3720"/>
              </w:tabs>
              <w:outlineLvl w:val="0"/>
              <w:rPr>
                <w:rFonts w:cs="Arial"/>
                <w:szCs w:val="20"/>
              </w:rPr>
            </w:pPr>
            <w:r>
              <w:rPr>
                <w:rFonts w:cs="Arial"/>
                <w:szCs w:val="20"/>
              </w:rPr>
              <w:t>CLO2, CLO3, CLO6</w:t>
            </w:r>
          </w:p>
        </w:tc>
      </w:tr>
      <w:tr w:rsidR="00BA4B7B" w:rsidRPr="00842155" w14:paraId="1C93E6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3EF7EC"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4CD973B" w14:textId="0AB9BEE0"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E2F79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53AB8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AE98B5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87F5003" w14:textId="77777777" w:rsidTr="00FD5474">
        <w:tc>
          <w:tcPr>
            <w:tcW w:w="10170" w:type="dxa"/>
            <w:gridSpan w:val="2"/>
            <w:tcMar>
              <w:top w:w="115" w:type="dxa"/>
              <w:left w:w="115" w:type="dxa"/>
              <w:bottom w:w="115" w:type="dxa"/>
              <w:right w:w="115" w:type="dxa"/>
            </w:tcMar>
          </w:tcPr>
          <w:p w14:paraId="70EC1E10" w14:textId="77777777" w:rsidR="00BA4B7B" w:rsidRPr="000E08A0" w:rsidRDefault="000E08A0" w:rsidP="00FD5474">
            <w:pPr>
              <w:ind w:left="360" w:hanging="360"/>
              <w:rPr>
                <w:rFonts w:cs="Arial"/>
                <w:b/>
                <w:szCs w:val="20"/>
              </w:rPr>
            </w:pPr>
            <w:r w:rsidRPr="000E08A0">
              <w:rPr>
                <w:rFonts w:cs="Arial"/>
                <w:b/>
                <w:szCs w:val="20"/>
              </w:rPr>
              <w:t>Reading and Video</w:t>
            </w:r>
          </w:p>
          <w:p w14:paraId="2D4A3A42" w14:textId="77777777" w:rsidR="000E08A0" w:rsidRPr="000E08A0" w:rsidRDefault="000E08A0" w:rsidP="00FD5474">
            <w:pPr>
              <w:ind w:left="360" w:hanging="360"/>
              <w:rPr>
                <w:rFonts w:cs="Arial"/>
                <w:b/>
                <w:szCs w:val="20"/>
              </w:rPr>
            </w:pPr>
          </w:p>
          <w:p w14:paraId="13A9C5EE" w14:textId="724F75F7" w:rsidR="000E08A0" w:rsidRDefault="000E08A0" w:rsidP="00FD5474">
            <w:pPr>
              <w:ind w:left="360" w:hanging="360"/>
              <w:rPr>
                <w:rFonts w:cs="Arial"/>
                <w:szCs w:val="20"/>
              </w:rPr>
            </w:pPr>
            <w:r w:rsidRPr="000E08A0">
              <w:rPr>
                <w:rFonts w:cs="Arial"/>
                <w:b/>
                <w:szCs w:val="20"/>
              </w:rPr>
              <w:t>Read</w:t>
            </w:r>
            <w:r>
              <w:rPr>
                <w:rFonts w:cs="Arial"/>
                <w:szCs w:val="20"/>
              </w:rPr>
              <w:t xml:space="preserve"> Ch. 7 &amp; 8 of </w:t>
            </w:r>
            <w:r w:rsidRPr="000E08A0">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34B89">
              <w:rPr>
                <w:rFonts w:cs="Arial"/>
                <w:szCs w:val="20"/>
              </w:rPr>
              <w:t>:</w:t>
            </w:r>
          </w:p>
          <w:p w14:paraId="731AE7AA" w14:textId="77777777" w:rsidR="009F41A9" w:rsidRDefault="009F41A9" w:rsidP="00FD5474">
            <w:pPr>
              <w:ind w:left="360" w:hanging="360"/>
              <w:rPr>
                <w:rFonts w:cs="Arial"/>
                <w:szCs w:val="20"/>
              </w:rPr>
            </w:pPr>
          </w:p>
          <w:p w14:paraId="6A366B67" w14:textId="77777777" w:rsidR="000E08A0" w:rsidRDefault="000E08A0" w:rsidP="00C35728">
            <w:pPr>
              <w:pStyle w:val="ListParagraph"/>
              <w:numPr>
                <w:ilvl w:val="0"/>
                <w:numId w:val="22"/>
              </w:numPr>
              <w:ind w:left="390"/>
              <w:rPr>
                <w:rFonts w:cs="Arial"/>
                <w:szCs w:val="20"/>
              </w:rPr>
            </w:pPr>
            <w:r>
              <w:rPr>
                <w:rFonts w:cs="Arial"/>
                <w:szCs w:val="20"/>
              </w:rPr>
              <w:t>Ch. 7 PPT</w:t>
            </w:r>
          </w:p>
          <w:p w14:paraId="44C337FE" w14:textId="77777777" w:rsidR="000E08A0" w:rsidRDefault="000E08A0" w:rsidP="00C35728">
            <w:pPr>
              <w:pStyle w:val="ListParagraph"/>
              <w:numPr>
                <w:ilvl w:val="0"/>
                <w:numId w:val="22"/>
              </w:numPr>
              <w:ind w:left="390"/>
              <w:rPr>
                <w:rFonts w:cs="Arial"/>
                <w:szCs w:val="20"/>
              </w:rPr>
            </w:pPr>
            <w:r>
              <w:rPr>
                <w:rFonts w:cs="Arial"/>
                <w:szCs w:val="20"/>
              </w:rPr>
              <w:t>Ch. 8 PPT</w:t>
            </w:r>
          </w:p>
          <w:p w14:paraId="1047E27E" w14:textId="77777777" w:rsidR="000E08A0" w:rsidRDefault="000E08A0" w:rsidP="000E08A0">
            <w:pPr>
              <w:rPr>
                <w:rFonts w:cs="Arial"/>
                <w:szCs w:val="20"/>
              </w:rPr>
            </w:pPr>
          </w:p>
          <w:p w14:paraId="30C8BFBC" w14:textId="77777777" w:rsidR="000E08A0" w:rsidRDefault="000E08A0" w:rsidP="000E08A0">
            <w:pPr>
              <w:rPr>
                <w:rFonts w:cs="Arial"/>
                <w:szCs w:val="20"/>
              </w:rPr>
            </w:pPr>
            <w:r w:rsidRPr="000E08A0">
              <w:rPr>
                <w:rFonts w:cs="Arial"/>
                <w:b/>
                <w:szCs w:val="20"/>
              </w:rPr>
              <w:t>Read</w:t>
            </w:r>
            <w:r>
              <w:rPr>
                <w:rFonts w:cs="Arial"/>
                <w:szCs w:val="20"/>
              </w:rPr>
              <w:t xml:space="preserve"> the following articles: </w:t>
            </w:r>
          </w:p>
          <w:p w14:paraId="150D6C27" w14:textId="77777777" w:rsidR="00A34B89" w:rsidRDefault="00A34B89" w:rsidP="000E08A0">
            <w:pPr>
              <w:rPr>
                <w:rFonts w:cs="Arial"/>
                <w:szCs w:val="20"/>
              </w:rPr>
            </w:pPr>
          </w:p>
          <w:p w14:paraId="20705F79" w14:textId="797C76CF" w:rsidR="000E08A0" w:rsidRDefault="00F33593" w:rsidP="00C35728">
            <w:pPr>
              <w:pStyle w:val="ListParagraph"/>
              <w:numPr>
                <w:ilvl w:val="0"/>
                <w:numId w:val="23"/>
              </w:numPr>
              <w:ind w:left="390"/>
              <w:rPr>
                <w:rFonts w:cs="Arial"/>
                <w:szCs w:val="20"/>
              </w:rPr>
            </w:pPr>
            <w:hyperlink r:id="rId37" w:history="1">
              <w:r w:rsidR="000E08A0" w:rsidRPr="000E08A0">
                <w:rPr>
                  <w:rStyle w:val="Hyperlink"/>
                  <w:rFonts w:cs="Arial"/>
                  <w:szCs w:val="20"/>
                </w:rPr>
                <w:t>Data-Driven Decision Making</w:t>
              </w:r>
            </w:hyperlink>
          </w:p>
          <w:p w14:paraId="120B6613" w14:textId="77777777" w:rsidR="000E08A0" w:rsidRPr="000A5AE0" w:rsidRDefault="00F33593" w:rsidP="00C35728">
            <w:pPr>
              <w:pStyle w:val="ListParagraph"/>
              <w:numPr>
                <w:ilvl w:val="0"/>
                <w:numId w:val="23"/>
              </w:numPr>
              <w:ind w:left="390"/>
              <w:rPr>
                <w:rStyle w:val="Hyperlink"/>
                <w:rFonts w:cs="Arial"/>
                <w:color w:val="auto"/>
                <w:szCs w:val="20"/>
                <w:u w:val="none"/>
              </w:rPr>
            </w:pPr>
            <w:hyperlink r:id="rId38" w:history="1">
              <w:r w:rsidR="000E08A0" w:rsidRPr="00F148E8">
                <w:rPr>
                  <w:rStyle w:val="Hyperlink"/>
                  <w:rFonts w:cs="Arial"/>
                  <w:szCs w:val="20"/>
                </w:rPr>
                <w:t xml:space="preserve">Data Tools for </w:t>
              </w:r>
              <w:r w:rsidR="00F148E8" w:rsidRPr="00F148E8">
                <w:rPr>
                  <w:rStyle w:val="Hyperlink"/>
                  <w:rFonts w:cs="Arial"/>
                  <w:szCs w:val="20"/>
                </w:rPr>
                <w:t>School Improvement</w:t>
              </w:r>
            </w:hyperlink>
          </w:p>
          <w:p w14:paraId="5A579475" w14:textId="77777777" w:rsidR="000A5AE0" w:rsidRDefault="000A5AE0" w:rsidP="000A5AE0">
            <w:pPr>
              <w:rPr>
                <w:rFonts w:cs="Arial"/>
                <w:szCs w:val="20"/>
              </w:rPr>
            </w:pPr>
          </w:p>
          <w:p w14:paraId="6CE73720" w14:textId="68D078D8" w:rsidR="000A5AE0" w:rsidRDefault="000A5AE0" w:rsidP="000A5AE0">
            <w:pPr>
              <w:rPr>
                <w:rFonts w:cs="Arial"/>
                <w:szCs w:val="20"/>
              </w:rPr>
            </w:pPr>
            <w:r w:rsidRPr="000A5AE0">
              <w:rPr>
                <w:rFonts w:cs="Arial"/>
                <w:b/>
                <w:szCs w:val="20"/>
              </w:rPr>
              <w:t>Watch</w:t>
            </w:r>
            <w:r>
              <w:rPr>
                <w:rFonts w:cs="Arial"/>
                <w:szCs w:val="20"/>
              </w:rPr>
              <w:t xml:space="preserve"> </w:t>
            </w:r>
            <w:hyperlink r:id="rId39" w:history="1">
              <w:r w:rsidRPr="00B81E2E">
                <w:rPr>
                  <w:rStyle w:val="Hyperlink"/>
                  <w:rFonts w:cs="Arial"/>
                  <w:szCs w:val="20"/>
                </w:rPr>
                <w:t>Changing Education Paradigms</w:t>
              </w:r>
            </w:hyperlink>
            <w:r w:rsidR="004C0AF3">
              <w:rPr>
                <w:rFonts w:cs="Arial"/>
                <w:szCs w:val="20"/>
              </w:rPr>
              <w:t xml:space="preserve"> [</w:t>
            </w:r>
            <w:r>
              <w:rPr>
                <w:rFonts w:cs="Arial"/>
                <w:szCs w:val="20"/>
              </w:rPr>
              <w:t>11:40</w:t>
            </w:r>
            <w:r w:rsidR="004C0AF3">
              <w:rPr>
                <w:rFonts w:cs="Arial"/>
                <w:szCs w:val="20"/>
              </w:rPr>
              <w:t>]</w:t>
            </w:r>
            <w:r w:rsidR="00A34B89">
              <w:rPr>
                <w:rFonts w:cs="Arial"/>
                <w:szCs w:val="20"/>
              </w:rPr>
              <w:t>.</w:t>
            </w:r>
          </w:p>
          <w:p w14:paraId="01752734" w14:textId="77777777" w:rsidR="00805EE6" w:rsidRPr="000A5AE0" w:rsidRDefault="00805EE6" w:rsidP="000A5AE0">
            <w:pPr>
              <w:rPr>
                <w:rFonts w:cs="Arial"/>
                <w:szCs w:val="20"/>
              </w:rPr>
            </w:pPr>
          </w:p>
          <w:p w14:paraId="317010AA" w14:textId="2DA76649" w:rsidR="007A7504" w:rsidRDefault="00F148E8" w:rsidP="00797B77">
            <w:pPr>
              <w:rPr>
                <w:rFonts w:cs="Arial"/>
                <w:color w:val="000000"/>
              </w:rPr>
            </w:pPr>
            <w:r w:rsidRPr="00797B77">
              <w:rPr>
                <w:rFonts w:cs="Arial"/>
                <w:b/>
                <w:szCs w:val="20"/>
              </w:rPr>
              <w:t>Watch</w:t>
            </w:r>
            <w:r w:rsidRPr="00797B77">
              <w:rPr>
                <w:rFonts w:cs="Arial"/>
                <w:szCs w:val="20"/>
              </w:rPr>
              <w:t xml:space="preserve"> the following </w:t>
            </w:r>
            <w:r w:rsidR="007A7504" w:rsidRPr="00797B77">
              <w:rPr>
                <w:rFonts w:cs="Arial"/>
                <w:color w:val="000000"/>
                <w:szCs w:val="20"/>
                <w:bdr w:val="none" w:sz="0" w:space="0" w:color="auto" w:frame="1"/>
              </w:rPr>
              <w:t>Making Data Matter</w:t>
            </w:r>
            <w:r w:rsidR="007A7504" w:rsidRPr="00797B77">
              <w:rPr>
                <w:rFonts w:cs="Arial"/>
                <w:color w:val="000000"/>
              </w:rPr>
              <w:t> videos:</w:t>
            </w:r>
          </w:p>
          <w:p w14:paraId="0A0BCACD" w14:textId="77777777" w:rsidR="00797B77" w:rsidRPr="00797B77" w:rsidRDefault="00797B77" w:rsidP="00797B77">
            <w:pPr>
              <w:rPr>
                <w:rFonts w:cs="Arial"/>
                <w:szCs w:val="20"/>
              </w:rPr>
            </w:pPr>
          </w:p>
          <w:p w14:paraId="333C0EB1" w14:textId="77777777" w:rsidR="007A7504" w:rsidRPr="00797B77" w:rsidRDefault="00F33593" w:rsidP="00C35728">
            <w:pPr>
              <w:pStyle w:val="ListParagraph"/>
              <w:numPr>
                <w:ilvl w:val="0"/>
                <w:numId w:val="33"/>
              </w:numPr>
              <w:rPr>
                <w:rFonts w:cs="Arial"/>
                <w:color w:val="000000"/>
                <w:szCs w:val="20"/>
              </w:rPr>
            </w:pPr>
            <w:hyperlink r:id="rId40" w:tgtFrame="_blank" w:history="1">
              <w:r w:rsidR="007A7504" w:rsidRPr="00797B77">
                <w:rPr>
                  <w:rStyle w:val="Hyperlink"/>
                  <w:rFonts w:cs="Arial"/>
                  <w:szCs w:val="20"/>
                  <w:bdr w:val="none" w:sz="0" w:space="0" w:color="auto" w:frame="1"/>
                </w:rPr>
                <w:t>Joel Klein on Data Systems [4:21</w:t>
              </w:r>
            </w:hyperlink>
            <w:r w:rsidR="007A7504" w:rsidRPr="00797B77">
              <w:rPr>
                <w:rFonts w:cs="Arial"/>
                <w:color w:val="0000FF"/>
                <w:szCs w:val="20"/>
                <w:u w:val="single"/>
                <w:bdr w:val="none" w:sz="0" w:space="0" w:color="auto" w:frame="1"/>
              </w:rPr>
              <w:t>]</w:t>
            </w:r>
          </w:p>
          <w:p w14:paraId="220C7A57" w14:textId="77777777" w:rsidR="007A7504" w:rsidRPr="00797B77" w:rsidRDefault="00F33593" w:rsidP="00C35728">
            <w:pPr>
              <w:pStyle w:val="ListParagraph"/>
              <w:numPr>
                <w:ilvl w:val="0"/>
                <w:numId w:val="33"/>
              </w:numPr>
              <w:rPr>
                <w:rFonts w:cs="Arial"/>
                <w:color w:val="000000"/>
                <w:szCs w:val="20"/>
              </w:rPr>
            </w:pPr>
            <w:hyperlink r:id="rId41" w:tgtFrame="_blank" w:history="1">
              <w:r w:rsidR="007A7504" w:rsidRPr="00797B77">
                <w:rPr>
                  <w:rStyle w:val="Hyperlink"/>
                  <w:rFonts w:cs="Arial"/>
                  <w:szCs w:val="20"/>
                  <w:bdr w:val="none" w:sz="0" w:space="0" w:color="auto" w:frame="1"/>
                </w:rPr>
                <w:t xml:space="preserve">Kathryn Parker </w:t>
              </w:r>
              <w:proofErr w:type="spellStart"/>
              <w:r w:rsidR="007A7504" w:rsidRPr="00797B77">
                <w:rPr>
                  <w:rStyle w:val="Hyperlink"/>
                  <w:rFonts w:cs="Arial"/>
                  <w:szCs w:val="20"/>
                  <w:bdr w:val="none" w:sz="0" w:space="0" w:color="auto" w:frame="1"/>
                </w:rPr>
                <w:t>Boudett</w:t>
              </w:r>
              <w:proofErr w:type="spellEnd"/>
              <w:r w:rsidR="007A7504" w:rsidRPr="00797B77">
                <w:rPr>
                  <w:rStyle w:val="Hyperlink"/>
                  <w:rFonts w:cs="Arial"/>
                  <w:szCs w:val="20"/>
                  <w:bdr w:val="none" w:sz="0" w:space="0" w:color="auto" w:frame="1"/>
                </w:rPr>
                <w:t xml:space="preserve"> on Data [3:42]</w:t>
              </w:r>
            </w:hyperlink>
          </w:p>
          <w:p w14:paraId="53BE0D82" w14:textId="77777777" w:rsidR="007A7504" w:rsidRPr="00797B77" w:rsidRDefault="00F33593" w:rsidP="00C35728">
            <w:pPr>
              <w:pStyle w:val="ListParagraph"/>
              <w:numPr>
                <w:ilvl w:val="0"/>
                <w:numId w:val="33"/>
              </w:numPr>
              <w:rPr>
                <w:rFonts w:cs="Arial"/>
                <w:color w:val="000000"/>
                <w:szCs w:val="20"/>
              </w:rPr>
            </w:pPr>
            <w:hyperlink r:id="rId42" w:tgtFrame="_blank" w:history="1">
              <w:r w:rsidR="007A7504" w:rsidRPr="00797B77">
                <w:rPr>
                  <w:rStyle w:val="Hyperlink"/>
                  <w:rFonts w:cs="Arial"/>
                  <w:szCs w:val="20"/>
                  <w:bdr w:val="none" w:sz="0" w:space="0" w:color="auto" w:frame="1"/>
                </w:rPr>
                <w:t>Rudy Crew on Data Integration [5:31]</w:t>
              </w:r>
            </w:hyperlink>
          </w:p>
          <w:p w14:paraId="3D190D04" w14:textId="77777777" w:rsidR="007A7504" w:rsidRPr="00797B77" w:rsidRDefault="00F33593" w:rsidP="00C35728">
            <w:pPr>
              <w:pStyle w:val="ListParagraph"/>
              <w:numPr>
                <w:ilvl w:val="0"/>
                <w:numId w:val="33"/>
              </w:numPr>
              <w:rPr>
                <w:rFonts w:cs="Arial"/>
                <w:color w:val="000000"/>
                <w:szCs w:val="20"/>
              </w:rPr>
            </w:pPr>
            <w:hyperlink r:id="rId43" w:tgtFrame="_blank" w:history="1">
              <w:r w:rsidR="007A7504" w:rsidRPr="00797B77">
                <w:rPr>
                  <w:rStyle w:val="Hyperlink"/>
                  <w:rFonts w:cs="Arial"/>
                  <w:szCs w:val="20"/>
                  <w:bdr w:val="none" w:sz="0" w:space="0" w:color="auto" w:frame="1"/>
                </w:rPr>
                <w:t xml:space="preserve">Aimee </w:t>
              </w:r>
              <w:proofErr w:type="spellStart"/>
              <w:r w:rsidR="007A7504" w:rsidRPr="00797B77">
                <w:rPr>
                  <w:rStyle w:val="Hyperlink"/>
                  <w:rFonts w:cs="Arial"/>
                  <w:szCs w:val="20"/>
                  <w:bdr w:val="none" w:sz="0" w:space="0" w:color="auto" w:frame="1"/>
                </w:rPr>
                <w:t>Guidera</w:t>
              </w:r>
              <w:proofErr w:type="spellEnd"/>
              <w:r w:rsidR="007A7504" w:rsidRPr="00797B77">
                <w:rPr>
                  <w:rStyle w:val="Hyperlink"/>
                  <w:rFonts w:cs="Arial"/>
                  <w:szCs w:val="20"/>
                  <w:bdr w:val="none" w:sz="0" w:space="0" w:color="auto" w:frame="1"/>
                </w:rPr>
                <w:t xml:space="preserve"> on Data Development [4:11]</w:t>
              </w:r>
            </w:hyperlink>
          </w:p>
          <w:p w14:paraId="051535A9" w14:textId="77777777" w:rsidR="007A7504" w:rsidRPr="00797B77" w:rsidRDefault="00F33593" w:rsidP="00C35728">
            <w:pPr>
              <w:pStyle w:val="ListParagraph"/>
              <w:numPr>
                <w:ilvl w:val="0"/>
                <w:numId w:val="33"/>
              </w:numPr>
              <w:rPr>
                <w:rFonts w:cs="Arial"/>
                <w:color w:val="000000"/>
                <w:szCs w:val="20"/>
              </w:rPr>
            </w:pPr>
            <w:hyperlink r:id="rId44" w:tgtFrame="_blank" w:history="1">
              <w:r w:rsidR="007A7504" w:rsidRPr="00797B77">
                <w:rPr>
                  <w:rStyle w:val="Hyperlink"/>
                  <w:rFonts w:cs="Arial"/>
                  <w:szCs w:val="20"/>
                  <w:bdr w:val="none" w:sz="0" w:space="0" w:color="auto" w:frame="1"/>
                </w:rPr>
                <w:t>Martha Greenway on Data Training [3:41]</w:t>
              </w:r>
            </w:hyperlink>
          </w:p>
          <w:p w14:paraId="19B85AC1" w14:textId="77777777" w:rsidR="007A7504" w:rsidRPr="00797B77" w:rsidRDefault="00F33593" w:rsidP="00C35728">
            <w:pPr>
              <w:pStyle w:val="ListParagraph"/>
              <w:numPr>
                <w:ilvl w:val="0"/>
                <w:numId w:val="33"/>
              </w:numPr>
              <w:rPr>
                <w:rFonts w:cs="Arial"/>
                <w:color w:val="000000"/>
                <w:szCs w:val="20"/>
              </w:rPr>
            </w:pPr>
            <w:hyperlink r:id="rId45" w:tgtFrame="_blank" w:history="1">
              <w:r w:rsidR="007A7504" w:rsidRPr="00797B77">
                <w:rPr>
                  <w:rStyle w:val="Hyperlink"/>
                  <w:rFonts w:cs="Arial"/>
                  <w:szCs w:val="20"/>
                  <w:bdr w:val="none" w:sz="0" w:space="0" w:color="auto" w:frame="1"/>
                </w:rPr>
                <w:t xml:space="preserve">Dan </w:t>
              </w:r>
              <w:proofErr w:type="spellStart"/>
              <w:r w:rsidR="007A7504" w:rsidRPr="00797B77">
                <w:rPr>
                  <w:rStyle w:val="Hyperlink"/>
                  <w:rFonts w:cs="Arial"/>
                  <w:szCs w:val="20"/>
                  <w:bdr w:val="none" w:sz="0" w:space="0" w:color="auto" w:frame="1"/>
                </w:rPr>
                <w:t>Katzir</w:t>
              </w:r>
              <w:proofErr w:type="spellEnd"/>
              <w:r w:rsidR="007A7504" w:rsidRPr="00797B77">
                <w:rPr>
                  <w:rStyle w:val="Hyperlink"/>
                  <w:rFonts w:cs="Arial"/>
                  <w:szCs w:val="20"/>
                  <w:bdr w:val="none" w:sz="0" w:space="0" w:color="auto" w:frame="1"/>
                </w:rPr>
                <w:t xml:space="preserve"> on Why Data Matter [2:28]</w:t>
              </w:r>
            </w:hyperlink>
          </w:p>
          <w:p w14:paraId="541550B7" w14:textId="77777777" w:rsidR="004D2B66" w:rsidRDefault="004D2B66" w:rsidP="004D2B66">
            <w:pPr>
              <w:rPr>
                <w:rFonts w:cs="Arial"/>
                <w:szCs w:val="20"/>
              </w:rPr>
            </w:pPr>
          </w:p>
          <w:p w14:paraId="50C66A77"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Four Reading and Video discussion forum. </w:t>
            </w:r>
          </w:p>
        </w:tc>
        <w:tc>
          <w:tcPr>
            <w:tcW w:w="1440" w:type="dxa"/>
          </w:tcPr>
          <w:p w14:paraId="66EF3AA9" w14:textId="77777777" w:rsidR="00BA4B7B" w:rsidRPr="009F6FAF" w:rsidRDefault="003B3F3E" w:rsidP="00FD5474">
            <w:pPr>
              <w:rPr>
                <w:rFonts w:cs="Arial"/>
                <w:szCs w:val="20"/>
              </w:rPr>
            </w:pPr>
            <w:r>
              <w:rPr>
                <w:rFonts w:cs="Arial"/>
                <w:szCs w:val="20"/>
              </w:rPr>
              <w:t>4.1, 4.2, 4.3</w:t>
            </w:r>
          </w:p>
        </w:tc>
        <w:tc>
          <w:tcPr>
            <w:tcW w:w="1440" w:type="dxa"/>
          </w:tcPr>
          <w:p w14:paraId="02AA40A9" w14:textId="77777777" w:rsidR="00BA4B7B" w:rsidRPr="00C54160" w:rsidRDefault="004D2B66" w:rsidP="00FD5474">
            <w:pPr>
              <w:rPr>
                <w:rFonts w:cs="Arial"/>
                <w:b/>
                <w:szCs w:val="20"/>
              </w:rPr>
            </w:pPr>
            <w:r w:rsidRPr="004D2B66">
              <w:rPr>
                <w:rFonts w:cs="Arial"/>
                <w:szCs w:val="20"/>
              </w:rPr>
              <w:t>Content Review and Discussion</w:t>
            </w:r>
            <w:r>
              <w:rPr>
                <w:rFonts w:cs="Arial"/>
                <w:b/>
                <w:szCs w:val="20"/>
              </w:rPr>
              <w:t xml:space="preserve"> </w:t>
            </w:r>
            <w:r w:rsidRPr="00CB6625">
              <w:rPr>
                <w:rFonts w:cs="Arial"/>
                <w:szCs w:val="20"/>
              </w:rPr>
              <w:t>=</w:t>
            </w:r>
            <w:r>
              <w:rPr>
                <w:rFonts w:cs="Arial"/>
                <w:b/>
                <w:szCs w:val="20"/>
              </w:rPr>
              <w:t xml:space="preserve"> 1 hour</w:t>
            </w:r>
          </w:p>
        </w:tc>
      </w:tr>
      <w:tr w:rsidR="002C1641" w:rsidRPr="00842155" w14:paraId="030E664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2D5AE9" w14:textId="77777777"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0562A1"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3A586FD"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0388335" w14:textId="77777777" w:rsidR="002C1641" w:rsidRPr="00842155" w:rsidRDefault="004D2B66" w:rsidP="00FD5474">
            <w:pPr>
              <w:ind w:left="360" w:hanging="360"/>
              <w:rPr>
                <w:rFonts w:cs="Arial"/>
                <w:b/>
                <w:szCs w:val="20"/>
              </w:rPr>
            </w:pPr>
            <w:r>
              <w:rPr>
                <w:rFonts w:cs="Arial"/>
                <w:b/>
                <w:szCs w:val="20"/>
              </w:rPr>
              <w:t>1</w:t>
            </w:r>
            <w:r w:rsidR="00D73F95">
              <w:rPr>
                <w:rFonts w:cs="Arial"/>
                <w:b/>
                <w:szCs w:val="20"/>
              </w:rPr>
              <w:t xml:space="preserve"> hour</w:t>
            </w:r>
          </w:p>
        </w:tc>
      </w:tr>
      <w:tr w:rsidR="002C1641" w:rsidRPr="00842155" w14:paraId="1AD6046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929FE5"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A76FD26" w14:textId="460CEF8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1DA739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491886D" w14:textId="77777777" w:rsidR="002C1641" w:rsidRPr="005B10FE" w:rsidRDefault="002C1641" w:rsidP="00FD5474">
            <w:pPr>
              <w:rPr>
                <w:rFonts w:cs="Arial"/>
                <w:b/>
                <w:i/>
                <w:szCs w:val="20"/>
              </w:rPr>
            </w:pPr>
            <w:r w:rsidRPr="005B10FE">
              <w:rPr>
                <w:rFonts w:cs="Arial"/>
                <w:b/>
                <w:i/>
                <w:szCs w:val="20"/>
              </w:rPr>
              <w:t>Points/AIE/</w:t>
            </w:r>
          </w:p>
          <w:p w14:paraId="6E2BA140" w14:textId="77777777" w:rsidR="002C1641" w:rsidRPr="005B10FE" w:rsidRDefault="002C1641" w:rsidP="00FD5474">
            <w:pPr>
              <w:rPr>
                <w:rFonts w:cs="Arial"/>
                <w:b/>
                <w:i/>
                <w:szCs w:val="20"/>
              </w:rPr>
            </w:pPr>
            <w:r w:rsidRPr="005B10FE">
              <w:rPr>
                <w:rFonts w:cs="Arial"/>
                <w:b/>
                <w:i/>
                <w:szCs w:val="20"/>
              </w:rPr>
              <w:t>Generic</w:t>
            </w:r>
          </w:p>
        </w:tc>
      </w:tr>
      <w:tr w:rsidR="00B81E2E" w:rsidRPr="00103FC5" w14:paraId="5AD6D1AF" w14:textId="77777777" w:rsidTr="00377533">
        <w:tc>
          <w:tcPr>
            <w:tcW w:w="10170" w:type="dxa"/>
            <w:gridSpan w:val="2"/>
            <w:tcMar>
              <w:top w:w="115" w:type="dxa"/>
              <w:left w:w="115" w:type="dxa"/>
              <w:bottom w:w="115" w:type="dxa"/>
              <w:right w:w="115" w:type="dxa"/>
            </w:tcMar>
          </w:tcPr>
          <w:p w14:paraId="1F745391" w14:textId="77777777" w:rsidR="00B81E2E" w:rsidRPr="00103FC5" w:rsidRDefault="00B81E2E" w:rsidP="00377533">
            <w:pPr>
              <w:tabs>
                <w:tab w:val="left" w:pos="2329"/>
              </w:tabs>
              <w:rPr>
                <w:rFonts w:cs="Arial"/>
                <w:b/>
                <w:szCs w:val="20"/>
              </w:rPr>
            </w:pPr>
            <w:r>
              <w:rPr>
                <w:rFonts w:cs="Arial"/>
                <w:b/>
                <w:szCs w:val="20"/>
              </w:rPr>
              <w:t>Discussion: Curriculum Needs Assessment</w:t>
            </w:r>
          </w:p>
          <w:p w14:paraId="4CB69B38" w14:textId="77777777" w:rsidR="00B81E2E" w:rsidRPr="00103FC5" w:rsidRDefault="00B81E2E" w:rsidP="00377533">
            <w:pPr>
              <w:tabs>
                <w:tab w:val="left" w:pos="2329"/>
              </w:tabs>
              <w:rPr>
                <w:rFonts w:cs="Arial"/>
                <w:b/>
                <w:szCs w:val="20"/>
              </w:rPr>
            </w:pPr>
          </w:p>
          <w:p w14:paraId="146DA05E" w14:textId="77777777" w:rsidR="00B81E2E" w:rsidRPr="00103FC5" w:rsidRDefault="00B81E2E" w:rsidP="00377533">
            <w:r w:rsidRPr="00103FC5">
              <w:rPr>
                <w:b/>
              </w:rPr>
              <w:t xml:space="preserve">Respond </w:t>
            </w:r>
            <w:r w:rsidRPr="00103FC5">
              <w:t>to the following question</w:t>
            </w:r>
            <w:r w:rsidR="009259DD">
              <w:t>s</w:t>
            </w:r>
            <w:r w:rsidRPr="00103FC5">
              <w:t xml:space="preserve"> in the </w:t>
            </w:r>
            <w:r>
              <w:t>Curriculum Needs Assessment</w:t>
            </w:r>
            <w:r w:rsidRPr="00103FC5">
              <w:t xml:space="preserve"> discussion forum by Thursday:</w:t>
            </w:r>
          </w:p>
          <w:p w14:paraId="4CADF4A3" w14:textId="77777777" w:rsidR="00B81E2E" w:rsidRPr="00103FC5" w:rsidRDefault="00B81E2E" w:rsidP="00377533"/>
          <w:p w14:paraId="488EFDC9" w14:textId="5B5A1DDD" w:rsidR="000A5AE0" w:rsidRPr="003B3F3E" w:rsidRDefault="00B81E2E" w:rsidP="00C35728">
            <w:pPr>
              <w:pStyle w:val="ListParagraph"/>
              <w:numPr>
                <w:ilvl w:val="0"/>
                <w:numId w:val="19"/>
              </w:numPr>
              <w:ind w:left="395"/>
            </w:pPr>
            <w:r w:rsidRPr="003B3F3E">
              <w:t xml:space="preserve">What is the relationship between the </w:t>
            </w:r>
            <w:r w:rsidR="000A5AE0" w:rsidRPr="003B3F3E">
              <w:t xml:space="preserve">curriculum goals, objectives, and standards, and the individual school needs as curriculum is being developed? </w:t>
            </w:r>
            <w:r w:rsidR="0016229B">
              <w:br/>
            </w:r>
          </w:p>
          <w:p w14:paraId="30AAE96D" w14:textId="77777777" w:rsidR="000A5AE0" w:rsidRPr="003B3F3E" w:rsidRDefault="000A5AE0" w:rsidP="00C35728">
            <w:pPr>
              <w:pStyle w:val="ListParagraph"/>
              <w:numPr>
                <w:ilvl w:val="0"/>
                <w:numId w:val="19"/>
              </w:numPr>
              <w:ind w:left="395"/>
            </w:pPr>
            <w:r w:rsidRPr="003B3F3E">
              <w:t xml:space="preserve">How are they interwoven to support the diverse needs of students? </w:t>
            </w:r>
          </w:p>
          <w:p w14:paraId="27C9D989" w14:textId="77777777" w:rsidR="009259DD" w:rsidRDefault="009259DD" w:rsidP="009259DD">
            <w:pPr>
              <w:ind w:left="35"/>
            </w:pPr>
          </w:p>
          <w:p w14:paraId="05AB1592" w14:textId="1AEB3518" w:rsidR="00B81E2E" w:rsidRPr="003B3F3E" w:rsidRDefault="00B81E2E" w:rsidP="009259DD">
            <w:pPr>
              <w:ind w:left="35"/>
            </w:pPr>
            <w:r w:rsidRPr="009259DD">
              <w:rPr>
                <w:b/>
              </w:rPr>
              <w:t>Refer</w:t>
            </w:r>
            <w:r w:rsidRPr="003B3F3E">
              <w:t xml:space="preserve"> to pp. 175–181 in Ch. 8 to support your answer</w:t>
            </w:r>
            <w:r w:rsidR="009259DD">
              <w:t>s</w:t>
            </w:r>
            <w:r w:rsidRPr="003B3F3E">
              <w:t xml:space="preserve">. </w:t>
            </w:r>
          </w:p>
          <w:p w14:paraId="0F672961" w14:textId="77777777" w:rsidR="00B81E2E" w:rsidRPr="00F148E8" w:rsidRDefault="00B81E2E" w:rsidP="00377533">
            <w:pPr>
              <w:pStyle w:val="ListParagraph"/>
              <w:rPr>
                <w:rFonts w:cs="Arial"/>
                <w:szCs w:val="20"/>
              </w:rPr>
            </w:pPr>
          </w:p>
          <w:p w14:paraId="03AB2F94" w14:textId="4C60A146" w:rsidR="00B81E2E" w:rsidRPr="00103FC5" w:rsidRDefault="00B81E2E" w:rsidP="0016229B">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16229B">
              <w:t>3</w:t>
            </w:r>
            <w:r w:rsidR="0016229B" w:rsidRPr="00103FC5">
              <w:t xml:space="preserve"> </w:t>
            </w:r>
            <w:r w:rsidRPr="00103FC5">
              <w:t>of your classmates' posts by Sunday.</w:t>
            </w:r>
          </w:p>
        </w:tc>
        <w:tc>
          <w:tcPr>
            <w:tcW w:w="1440" w:type="dxa"/>
          </w:tcPr>
          <w:p w14:paraId="594D033A" w14:textId="77777777" w:rsidR="00B81E2E" w:rsidRPr="00103FC5" w:rsidRDefault="00B81E2E" w:rsidP="00377533">
            <w:pPr>
              <w:tabs>
                <w:tab w:val="left" w:pos="2329"/>
              </w:tabs>
              <w:rPr>
                <w:rFonts w:cs="Arial"/>
                <w:szCs w:val="20"/>
              </w:rPr>
            </w:pPr>
            <w:r>
              <w:rPr>
                <w:rFonts w:cs="Arial"/>
                <w:szCs w:val="20"/>
              </w:rPr>
              <w:t>4.1, 4.2</w:t>
            </w:r>
          </w:p>
        </w:tc>
        <w:tc>
          <w:tcPr>
            <w:tcW w:w="1440" w:type="dxa"/>
          </w:tcPr>
          <w:p w14:paraId="7A81A654" w14:textId="77777777" w:rsidR="00B81E2E" w:rsidRPr="00103FC5" w:rsidRDefault="00B81E2E" w:rsidP="00377533">
            <w:pPr>
              <w:tabs>
                <w:tab w:val="left" w:pos="2329"/>
              </w:tabs>
              <w:rPr>
                <w:rFonts w:cs="Arial"/>
                <w:szCs w:val="20"/>
              </w:rPr>
            </w:pPr>
            <w:r w:rsidRPr="00103FC5">
              <w:t xml:space="preserve">Discussion: one post and replies to three other posts = </w:t>
            </w:r>
            <w:r w:rsidRPr="00103FC5">
              <w:rPr>
                <w:b/>
              </w:rPr>
              <w:t xml:space="preserve">1 hour </w:t>
            </w:r>
          </w:p>
        </w:tc>
      </w:tr>
      <w:tr w:rsidR="00B81E2E" w:rsidRPr="00103FC5" w14:paraId="17D518CA" w14:textId="77777777" w:rsidTr="00377533">
        <w:tc>
          <w:tcPr>
            <w:tcW w:w="10170" w:type="dxa"/>
            <w:gridSpan w:val="2"/>
            <w:tcMar>
              <w:top w:w="115" w:type="dxa"/>
              <w:left w:w="115" w:type="dxa"/>
              <w:bottom w:w="115" w:type="dxa"/>
              <w:right w:w="115" w:type="dxa"/>
            </w:tcMar>
          </w:tcPr>
          <w:p w14:paraId="7E371970" w14:textId="77777777" w:rsidR="00B81E2E" w:rsidRDefault="000A5AE0" w:rsidP="00377533">
            <w:pPr>
              <w:tabs>
                <w:tab w:val="left" w:pos="2329"/>
              </w:tabs>
              <w:rPr>
                <w:rFonts w:cs="Arial"/>
                <w:b/>
                <w:szCs w:val="20"/>
              </w:rPr>
            </w:pPr>
            <w:r>
              <w:rPr>
                <w:rFonts w:cs="Arial"/>
                <w:b/>
                <w:szCs w:val="20"/>
              </w:rPr>
              <w:t>Discussion: Changing Education</w:t>
            </w:r>
            <w:r w:rsidR="00B81E2E">
              <w:rPr>
                <w:rFonts w:cs="Arial"/>
                <w:b/>
                <w:szCs w:val="20"/>
              </w:rPr>
              <w:t xml:space="preserve"> Paradigms</w:t>
            </w:r>
          </w:p>
          <w:p w14:paraId="22D7C8FD" w14:textId="77777777" w:rsidR="00B81E2E" w:rsidRDefault="00B81E2E" w:rsidP="00377533">
            <w:pPr>
              <w:tabs>
                <w:tab w:val="left" w:pos="2329"/>
              </w:tabs>
              <w:rPr>
                <w:rFonts w:cs="Arial"/>
                <w:b/>
                <w:szCs w:val="20"/>
              </w:rPr>
            </w:pPr>
          </w:p>
          <w:p w14:paraId="4B464995" w14:textId="2BF8E2DF" w:rsidR="00B81E2E" w:rsidRDefault="00B81E2E" w:rsidP="00377533">
            <w:pPr>
              <w:tabs>
                <w:tab w:val="left" w:pos="2329"/>
              </w:tabs>
              <w:rPr>
                <w:rFonts w:cs="Arial"/>
                <w:szCs w:val="20"/>
              </w:rPr>
            </w:pPr>
            <w:r w:rsidRPr="00B81E2E">
              <w:rPr>
                <w:rFonts w:cs="Arial"/>
                <w:b/>
                <w:szCs w:val="20"/>
              </w:rPr>
              <w:t>Review</w:t>
            </w:r>
            <w:r>
              <w:rPr>
                <w:rFonts w:cs="Arial"/>
                <w:szCs w:val="20"/>
              </w:rPr>
              <w:t xml:space="preserve"> </w:t>
            </w:r>
            <w:hyperlink r:id="rId46" w:history="1">
              <w:r w:rsidRPr="00B81E2E">
                <w:rPr>
                  <w:rStyle w:val="Hyperlink"/>
                  <w:rFonts w:cs="Arial"/>
                  <w:szCs w:val="20"/>
                </w:rPr>
                <w:t>Changing Education Paradigms</w:t>
              </w:r>
            </w:hyperlink>
            <w:r w:rsidR="004C0AF3">
              <w:rPr>
                <w:rFonts w:cs="Arial"/>
                <w:szCs w:val="20"/>
              </w:rPr>
              <w:t xml:space="preserve"> [11:40]</w:t>
            </w:r>
            <w:r w:rsidR="0016229B">
              <w:rPr>
                <w:rFonts w:cs="Arial"/>
                <w:szCs w:val="20"/>
              </w:rPr>
              <w:t>.</w:t>
            </w:r>
          </w:p>
          <w:p w14:paraId="6281B165" w14:textId="77777777" w:rsidR="000A5AE0" w:rsidRDefault="000A5AE0" w:rsidP="00377533">
            <w:pPr>
              <w:tabs>
                <w:tab w:val="left" w:pos="2329"/>
              </w:tabs>
              <w:rPr>
                <w:rFonts w:cs="Arial"/>
                <w:szCs w:val="20"/>
              </w:rPr>
            </w:pPr>
          </w:p>
          <w:p w14:paraId="247F487C" w14:textId="77777777" w:rsidR="000A5AE0" w:rsidRPr="00103FC5" w:rsidRDefault="000A5AE0" w:rsidP="000A5AE0">
            <w:r w:rsidRPr="00103FC5">
              <w:rPr>
                <w:b/>
              </w:rPr>
              <w:t xml:space="preserve">Respond </w:t>
            </w:r>
            <w:r w:rsidRPr="00103FC5">
              <w:t xml:space="preserve">to the following question in the </w:t>
            </w:r>
            <w:r w:rsidR="003A38E8">
              <w:t>Changing Education Paradigms</w:t>
            </w:r>
            <w:r w:rsidRPr="00103FC5">
              <w:t xml:space="preserve"> discussion forum by Thursday:</w:t>
            </w:r>
          </w:p>
          <w:p w14:paraId="420C79E4" w14:textId="77777777" w:rsidR="00B81E2E" w:rsidRDefault="00B81E2E" w:rsidP="00377533">
            <w:pPr>
              <w:tabs>
                <w:tab w:val="left" w:pos="2329"/>
              </w:tabs>
              <w:rPr>
                <w:rFonts w:cs="Arial"/>
                <w:szCs w:val="20"/>
              </w:rPr>
            </w:pPr>
          </w:p>
          <w:p w14:paraId="73ACE62F" w14:textId="77777777" w:rsidR="00B81E2E" w:rsidRPr="003B3F3E" w:rsidRDefault="00B81E2E" w:rsidP="00C35728">
            <w:pPr>
              <w:pStyle w:val="ListParagraph"/>
              <w:numPr>
                <w:ilvl w:val="0"/>
                <w:numId w:val="19"/>
              </w:numPr>
              <w:ind w:left="395"/>
            </w:pPr>
            <w:r w:rsidRPr="003B3F3E">
              <w:t>What message is Dr. Robinson trying to convey as it relates to teaching and learning?</w:t>
            </w:r>
          </w:p>
          <w:p w14:paraId="4B07886B" w14:textId="77777777" w:rsidR="00B81E2E" w:rsidRDefault="00B81E2E" w:rsidP="00377533">
            <w:pPr>
              <w:tabs>
                <w:tab w:val="left" w:pos="2329"/>
              </w:tabs>
              <w:rPr>
                <w:rFonts w:cs="Arial"/>
                <w:b/>
                <w:szCs w:val="20"/>
              </w:rPr>
            </w:pPr>
          </w:p>
          <w:p w14:paraId="7B0947B6" w14:textId="1AF6F536" w:rsidR="000A5AE0" w:rsidRDefault="000A5AE0" w:rsidP="00DC1DE7">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C1DE7">
              <w:t>3</w:t>
            </w:r>
            <w:r w:rsidRPr="00103FC5">
              <w:t xml:space="preserve"> of your classmates' posts by Sunday.</w:t>
            </w:r>
          </w:p>
        </w:tc>
        <w:tc>
          <w:tcPr>
            <w:tcW w:w="1440" w:type="dxa"/>
          </w:tcPr>
          <w:p w14:paraId="2E10FEF7" w14:textId="77777777" w:rsidR="00B81E2E" w:rsidRPr="00103FC5" w:rsidRDefault="006D0D43" w:rsidP="00377533">
            <w:pPr>
              <w:tabs>
                <w:tab w:val="left" w:pos="2329"/>
              </w:tabs>
              <w:rPr>
                <w:rFonts w:cs="Arial"/>
                <w:szCs w:val="20"/>
              </w:rPr>
            </w:pPr>
            <w:r>
              <w:rPr>
                <w:rFonts w:cs="Arial"/>
                <w:szCs w:val="20"/>
              </w:rPr>
              <w:t>4.3</w:t>
            </w:r>
          </w:p>
        </w:tc>
        <w:tc>
          <w:tcPr>
            <w:tcW w:w="1440" w:type="dxa"/>
          </w:tcPr>
          <w:p w14:paraId="5D12084B" w14:textId="77777777" w:rsidR="00B81E2E" w:rsidRPr="00103FC5" w:rsidRDefault="00B81E2E" w:rsidP="00377533">
            <w:pPr>
              <w:tabs>
                <w:tab w:val="left" w:pos="2329"/>
              </w:tabs>
            </w:pPr>
            <w:r w:rsidRPr="00103FC5">
              <w:t xml:space="preserve">Discussion: one post and replies to three other posts = </w:t>
            </w:r>
            <w:r w:rsidRPr="00103FC5">
              <w:rPr>
                <w:b/>
              </w:rPr>
              <w:t>1 hour</w:t>
            </w:r>
          </w:p>
        </w:tc>
      </w:tr>
      <w:tr w:rsidR="00472BE0" w:rsidRPr="00103FC5" w14:paraId="4167CBB3" w14:textId="77777777" w:rsidTr="00697547">
        <w:tc>
          <w:tcPr>
            <w:tcW w:w="10170" w:type="dxa"/>
            <w:gridSpan w:val="2"/>
            <w:tcMar>
              <w:top w:w="115" w:type="dxa"/>
              <w:left w:w="115" w:type="dxa"/>
              <w:bottom w:w="115" w:type="dxa"/>
              <w:right w:w="115" w:type="dxa"/>
            </w:tcMar>
          </w:tcPr>
          <w:p w14:paraId="6524B44E" w14:textId="77777777" w:rsidR="00472BE0" w:rsidRDefault="0011667D" w:rsidP="00697547">
            <w:pPr>
              <w:tabs>
                <w:tab w:val="left" w:pos="2329"/>
              </w:tabs>
              <w:rPr>
                <w:rFonts w:cs="Arial"/>
                <w:b/>
                <w:szCs w:val="20"/>
              </w:rPr>
            </w:pPr>
            <w:r>
              <w:rPr>
                <w:rFonts w:cs="Arial"/>
                <w:b/>
                <w:szCs w:val="20"/>
              </w:rPr>
              <w:t>Presentation</w:t>
            </w:r>
            <w:r w:rsidR="00662EBE">
              <w:rPr>
                <w:rFonts w:cs="Arial"/>
                <w:b/>
                <w:szCs w:val="20"/>
              </w:rPr>
              <w:t xml:space="preserve">: </w:t>
            </w:r>
            <w:r w:rsidR="00472BE0">
              <w:rPr>
                <w:rFonts w:cs="Arial"/>
                <w:b/>
                <w:szCs w:val="20"/>
              </w:rPr>
              <w:t xml:space="preserve">ESSA </w:t>
            </w:r>
          </w:p>
          <w:p w14:paraId="4C25F3A5" w14:textId="77777777" w:rsidR="00472BE0" w:rsidRDefault="00472BE0" w:rsidP="00697547">
            <w:pPr>
              <w:tabs>
                <w:tab w:val="left" w:pos="2329"/>
              </w:tabs>
              <w:rPr>
                <w:rFonts w:cs="Arial"/>
                <w:szCs w:val="20"/>
              </w:rPr>
            </w:pPr>
          </w:p>
          <w:p w14:paraId="6700DC94" w14:textId="77777777" w:rsidR="000A5AE0" w:rsidRDefault="000A5AE0" w:rsidP="00697547">
            <w:pPr>
              <w:tabs>
                <w:tab w:val="left" w:pos="2329"/>
              </w:tabs>
              <w:rPr>
                <w:rFonts w:cs="Arial"/>
                <w:szCs w:val="20"/>
              </w:rPr>
            </w:pPr>
            <w:r w:rsidRPr="00D73F95">
              <w:rPr>
                <w:rFonts w:cs="Arial"/>
                <w:b/>
                <w:szCs w:val="20"/>
              </w:rPr>
              <w:t>Imagine</w:t>
            </w:r>
            <w:r>
              <w:rPr>
                <w:rFonts w:cs="Arial"/>
                <w:szCs w:val="20"/>
              </w:rPr>
              <w:t xml:space="preserve"> that you have been assigned as a </w:t>
            </w:r>
            <w:r w:rsidRPr="006432D6">
              <w:rPr>
                <w:rFonts w:cs="Arial"/>
                <w:szCs w:val="20"/>
              </w:rPr>
              <w:t>curriculum director to explain the new ESSA (Every Student Suc</w:t>
            </w:r>
            <w:r>
              <w:rPr>
                <w:rFonts w:cs="Arial"/>
                <w:szCs w:val="20"/>
              </w:rPr>
              <w:t xml:space="preserve">ceeds Act) </w:t>
            </w:r>
            <w:r w:rsidR="00D73F95">
              <w:rPr>
                <w:rFonts w:cs="Arial"/>
                <w:szCs w:val="20"/>
              </w:rPr>
              <w:t>at your school b</w:t>
            </w:r>
            <w:r>
              <w:rPr>
                <w:rFonts w:cs="Arial"/>
                <w:szCs w:val="20"/>
              </w:rPr>
              <w:t>oard</w:t>
            </w:r>
            <w:r w:rsidR="00D73F95">
              <w:rPr>
                <w:rFonts w:cs="Arial"/>
                <w:szCs w:val="20"/>
              </w:rPr>
              <w:t xml:space="preserve"> meeting </w:t>
            </w:r>
            <w:r>
              <w:rPr>
                <w:rFonts w:cs="Arial"/>
                <w:szCs w:val="20"/>
              </w:rPr>
              <w:t>or a faculty meeting, whichever is most</w:t>
            </w:r>
            <w:r w:rsidR="00D73F95">
              <w:rPr>
                <w:rFonts w:cs="Arial"/>
                <w:szCs w:val="20"/>
              </w:rPr>
              <w:t xml:space="preserve"> appropriate for your professional background or goals. </w:t>
            </w:r>
          </w:p>
          <w:p w14:paraId="271AF93A" w14:textId="77777777" w:rsidR="00D73F95" w:rsidRDefault="00D73F95" w:rsidP="00697547">
            <w:pPr>
              <w:tabs>
                <w:tab w:val="left" w:pos="2329"/>
              </w:tabs>
              <w:rPr>
                <w:rFonts w:cs="Arial"/>
                <w:szCs w:val="20"/>
              </w:rPr>
            </w:pPr>
          </w:p>
          <w:p w14:paraId="50D7E948" w14:textId="1BF20AE5" w:rsidR="00D73F95" w:rsidRDefault="00D73F95" w:rsidP="00D73F95">
            <w:pPr>
              <w:tabs>
                <w:tab w:val="left" w:pos="2329"/>
              </w:tabs>
              <w:rPr>
                <w:rFonts w:cs="Arial"/>
                <w:szCs w:val="20"/>
              </w:rPr>
            </w:pPr>
            <w:r>
              <w:rPr>
                <w:rFonts w:cs="Arial"/>
                <w:b/>
                <w:szCs w:val="20"/>
              </w:rPr>
              <w:t xml:space="preserve">Create </w:t>
            </w:r>
            <w:r>
              <w:rPr>
                <w:rFonts w:cs="Arial"/>
                <w:szCs w:val="20"/>
              </w:rPr>
              <w:t xml:space="preserve">a 10- to 15-minute presentation that addresses the main aspects of </w:t>
            </w:r>
            <w:proofErr w:type="gramStart"/>
            <w:r>
              <w:rPr>
                <w:rFonts w:cs="Arial"/>
                <w:szCs w:val="20"/>
              </w:rPr>
              <w:t>ESSA</w:t>
            </w:r>
            <w:r w:rsidR="0016229B">
              <w:rPr>
                <w:rFonts w:cs="Arial"/>
                <w:szCs w:val="20"/>
              </w:rPr>
              <w:t>,</w:t>
            </w:r>
            <w:r>
              <w:rPr>
                <w:rFonts w:cs="Arial"/>
                <w:szCs w:val="20"/>
              </w:rPr>
              <w:t xml:space="preserve"> and</w:t>
            </w:r>
            <w:proofErr w:type="gramEnd"/>
            <w:r>
              <w:rPr>
                <w:rFonts w:cs="Arial"/>
                <w:szCs w:val="20"/>
              </w:rPr>
              <w:t xml:space="preserve"> explain how it is a major revision from NCLB (No Child Left Behind).</w:t>
            </w:r>
          </w:p>
          <w:p w14:paraId="061D4660" w14:textId="77777777" w:rsidR="000A5AE0" w:rsidRDefault="000A5AE0" w:rsidP="00697547">
            <w:pPr>
              <w:tabs>
                <w:tab w:val="left" w:pos="2329"/>
              </w:tabs>
              <w:rPr>
                <w:rFonts w:cs="Arial"/>
                <w:szCs w:val="20"/>
              </w:rPr>
            </w:pPr>
          </w:p>
          <w:p w14:paraId="2C2194D6" w14:textId="77777777" w:rsidR="0011667D" w:rsidRDefault="00D73F95" w:rsidP="00697547">
            <w:pPr>
              <w:tabs>
                <w:tab w:val="left" w:pos="2329"/>
              </w:tabs>
              <w:rPr>
                <w:rFonts w:cs="Arial"/>
                <w:szCs w:val="20"/>
              </w:rPr>
            </w:pPr>
            <w:r w:rsidRPr="00D73F95">
              <w:rPr>
                <w:rFonts w:cs="Arial"/>
                <w:b/>
                <w:szCs w:val="20"/>
              </w:rPr>
              <w:lastRenderedPageBreak/>
              <w:t>Support</w:t>
            </w:r>
            <w:r>
              <w:rPr>
                <w:rFonts w:cs="Arial"/>
                <w:szCs w:val="20"/>
              </w:rPr>
              <w:t xml:space="preserve"> your presentation with a minimum of 5 reputabl</w:t>
            </w:r>
            <w:r w:rsidR="003B3F3E">
              <w:rPr>
                <w:rFonts w:cs="Arial"/>
                <w:szCs w:val="20"/>
              </w:rPr>
              <w:t xml:space="preserve">e </w:t>
            </w:r>
            <w:proofErr w:type="gramStart"/>
            <w:r w:rsidR="003B3F3E">
              <w:rPr>
                <w:rFonts w:cs="Arial"/>
                <w:szCs w:val="20"/>
              </w:rPr>
              <w:t>resources, and</w:t>
            </w:r>
            <w:proofErr w:type="gramEnd"/>
            <w:r w:rsidR="003B3F3E">
              <w:rPr>
                <w:rFonts w:cs="Arial"/>
                <w:szCs w:val="20"/>
              </w:rPr>
              <w:t xml:space="preserve"> </w:t>
            </w:r>
            <w:r w:rsidR="003B3F3E" w:rsidRPr="00805EE6">
              <w:rPr>
                <w:rFonts w:cs="Arial"/>
                <w:szCs w:val="20"/>
              </w:rPr>
              <w:t>include</w:t>
            </w:r>
            <w:r w:rsidR="003B3F3E">
              <w:rPr>
                <w:rFonts w:cs="Arial"/>
                <w:szCs w:val="20"/>
              </w:rPr>
              <w:t xml:space="preserve"> an APA-</w:t>
            </w:r>
            <w:r>
              <w:rPr>
                <w:rFonts w:cs="Arial"/>
                <w:szCs w:val="20"/>
              </w:rPr>
              <w:t xml:space="preserve">formatted reference slide. </w:t>
            </w:r>
          </w:p>
          <w:p w14:paraId="1F57A5EB" w14:textId="77777777" w:rsidR="0011667D" w:rsidRPr="006432D6" w:rsidRDefault="0011667D" w:rsidP="00697547">
            <w:pPr>
              <w:tabs>
                <w:tab w:val="left" w:pos="2329"/>
              </w:tabs>
              <w:rPr>
                <w:rFonts w:cs="Arial"/>
                <w:szCs w:val="20"/>
              </w:rPr>
            </w:pPr>
          </w:p>
          <w:p w14:paraId="0084E97D" w14:textId="77777777" w:rsidR="003B3F3E" w:rsidRDefault="003B3F3E" w:rsidP="003B3F3E">
            <w:pPr>
              <w:rPr>
                <w:rFonts w:cs="Arial"/>
                <w:szCs w:val="20"/>
              </w:rPr>
            </w:pPr>
            <w:r>
              <w:rPr>
                <w:rFonts w:cs="Arial"/>
                <w:b/>
                <w:szCs w:val="20"/>
              </w:rPr>
              <w:t>U</w:t>
            </w:r>
            <w:r w:rsidRPr="000E08A0">
              <w:rPr>
                <w:rFonts w:cs="Arial"/>
                <w:b/>
                <w:szCs w:val="20"/>
              </w:rPr>
              <w:t>se</w:t>
            </w:r>
            <w:r>
              <w:rPr>
                <w:rFonts w:cs="Arial"/>
                <w:szCs w:val="20"/>
              </w:rPr>
              <w:t xml:space="preserve"> PowerPoint, </w:t>
            </w:r>
            <w:hyperlink r:id="rId47" w:history="1">
              <w:r w:rsidRPr="00FA380B">
                <w:rPr>
                  <w:rStyle w:val="Hyperlink"/>
                  <w:rFonts w:cs="Arial"/>
                  <w:szCs w:val="20"/>
                </w:rPr>
                <w:t>Prezi</w:t>
              </w:r>
            </w:hyperlink>
            <w:r>
              <w:rPr>
                <w:rFonts w:cs="Arial"/>
                <w:szCs w:val="20"/>
              </w:rPr>
              <w:t xml:space="preserve">, </w:t>
            </w:r>
            <w:hyperlink r:id="rId48"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05FE0DF8" w14:textId="77777777" w:rsidR="00D73F95" w:rsidRDefault="00D73F95" w:rsidP="00D73F95">
            <w:pPr>
              <w:rPr>
                <w:rFonts w:cs="Arial"/>
                <w:szCs w:val="20"/>
              </w:rPr>
            </w:pPr>
          </w:p>
          <w:p w14:paraId="7E6AA75A" w14:textId="77777777" w:rsidR="00D73F95" w:rsidRDefault="00D73F95" w:rsidP="00D73F95">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CA31F3D" w14:textId="77777777" w:rsidR="00D73F95" w:rsidRDefault="00D73F95" w:rsidP="00D73F95">
            <w:pPr>
              <w:tabs>
                <w:tab w:val="left" w:pos="2329"/>
              </w:tabs>
              <w:rPr>
                <w:rFonts w:cs="Arial"/>
                <w:szCs w:val="20"/>
              </w:rPr>
            </w:pPr>
          </w:p>
          <w:p w14:paraId="78F24531" w14:textId="77777777" w:rsidR="00937596" w:rsidRDefault="00D73F95" w:rsidP="00D73F95">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posts by Sunday.</w:t>
            </w:r>
          </w:p>
        </w:tc>
        <w:tc>
          <w:tcPr>
            <w:tcW w:w="1440" w:type="dxa"/>
          </w:tcPr>
          <w:p w14:paraId="0155676F" w14:textId="77777777" w:rsidR="00472BE0" w:rsidRPr="00103FC5" w:rsidRDefault="006D0D43" w:rsidP="00697547">
            <w:pPr>
              <w:tabs>
                <w:tab w:val="left" w:pos="2329"/>
              </w:tabs>
              <w:rPr>
                <w:rFonts w:cs="Arial"/>
                <w:szCs w:val="20"/>
              </w:rPr>
            </w:pPr>
            <w:r>
              <w:rPr>
                <w:rFonts w:cs="Arial"/>
                <w:szCs w:val="20"/>
              </w:rPr>
              <w:lastRenderedPageBreak/>
              <w:t>4.1, 4.3</w:t>
            </w:r>
          </w:p>
        </w:tc>
        <w:tc>
          <w:tcPr>
            <w:tcW w:w="1440" w:type="dxa"/>
          </w:tcPr>
          <w:p w14:paraId="446DBFE7" w14:textId="1A38BE5F" w:rsidR="00937596" w:rsidRPr="00103FC5" w:rsidRDefault="008037D6" w:rsidP="00D73F95">
            <w:pPr>
              <w:tabs>
                <w:tab w:val="left" w:pos="2329"/>
              </w:tabs>
            </w:pPr>
            <w:r>
              <w:rPr>
                <w:rFonts w:cs="Arial"/>
                <w:szCs w:val="20"/>
              </w:rPr>
              <w:t xml:space="preserve">Library research, </w:t>
            </w:r>
            <w:r w:rsidR="003B3F3E">
              <w:rPr>
                <w:rFonts w:cs="Arial"/>
                <w:szCs w:val="20"/>
              </w:rPr>
              <w:t xml:space="preserve">Content Review and Discussion = </w:t>
            </w:r>
            <w:r>
              <w:rPr>
                <w:rFonts w:cs="Arial"/>
                <w:b/>
                <w:szCs w:val="20"/>
              </w:rPr>
              <w:t>3</w:t>
            </w:r>
            <w:r w:rsidR="003B3F3E">
              <w:rPr>
                <w:rFonts w:cs="Arial"/>
                <w:b/>
                <w:szCs w:val="20"/>
              </w:rPr>
              <w:t>.5</w:t>
            </w:r>
            <w:r w:rsidR="003B3F3E" w:rsidRPr="00665252">
              <w:rPr>
                <w:rFonts w:cs="Arial"/>
                <w:b/>
                <w:szCs w:val="20"/>
              </w:rPr>
              <w:t xml:space="preserve"> hour</w:t>
            </w:r>
          </w:p>
        </w:tc>
      </w:tr>
      <w:tr w:rsidR="003B53BD" w:rsidRPr="00103FC5" w14:paraId="4C25972F" w14:textId="77777777" w:rsidTr="00697547">
        <w:tc>
          <w:tcPr>
            <w:tcW w:w="10170" w:type="dxa"/>
            <w:gridSpan w:val="2"/>
            <w:tcMar>
              <w:top w:w="115" w:type="dxa"/>
              <w:left w:w="115" w:type="dxa"/>
              <w:bottom w:w="115" w:type="dxa"/>
              <w:right w:w="115" w:type="dxa"/>
            </w:tcMar>
          </w:tcPr>
          <w:p w14:paraId="45FE5B9B" w14:textId="77777777" w:rsidR="00F515B5" w:rsidRPr="00F515B5" w:rsidRDefault="00D73F95" w:rsidP="003B53BD">
            <w:pPr>
              <w:rPr>
                <w:rStyle w:val="medium-font1"/>
                <w:b/>
                <w:sz w:val="20"/>
                <w:szCs w:val="20"/>
              </w:rPr>
            </w:pPr>
            <w:r>
              <w:rPr>
                <w:rStyle w:val="medium-font1"/>
                <w:b/>
                <w:sz w:val="20"/>
                <w:szCs w:val="20"/>
              </w:rPr>
              <w:t>Wiki</w:t>
            </w:r>
            <w:r w:rsidR="00662EBE" w:rsidRPr="00F515B5">
              <w:rPr>
                <w:rStyle w:val="medium-font1"/>
                <w:b/>
                <w:sz w:val="20"/>
                <w:szCs w:val="20"/>
              </w:rPr>
              <w:t xml:space="preserve">: </w:t>
            </w:r>
            <w:r w:rsidR="00F515B5" w:rsidRPr="00F515B5">
              <w:rPr>
                <w:rStyle w:val="medium-font1"/>
                <w:b/>
                <w:sz w:val="20"/>
                <w:szCs w:val="20"/>
              </w:rPr>
              <w:t>Education Reform</w:t>
            </w:r>
          </w:p>
          <w:p w14:paraId="4A0D3162" w14:textId="77777777" w:rsidR="00F515B5" w:rsidRPr="00F515B5" w:rsidRDefault="00F515B5" w:rsidP="003B53BD">
            <w:pPr>
              <w:rPr>
                <w:rStyle w:val="medium-font1"/>
                <w:sz w:val="20"/>
                <w:szCs w:val="20"/>
              </w:rPr>
            </w:pPr>
          </w:p>
          <w:p w14:paraId="772C61E7" w14:textId="6E7903EA" w:rsidR="00063110" w:rsidRDefault="00F515B5" w:rsidP="003B53BD">
            <w:pPr>
              <w:rPr>
                <w:rStyle w:val="medium-font1"/>
                <w:sz w:val="20"/>
                <w:szCs w:val="20"/>
              </w:rPr>
            </w:pPr>
            <w:r w:rsidRPr="00805EE6">
              <w:rPr>
                <w:rStyle w:val="medium-font1"/>
                <w:i/>
                <w:sz w:val="20"/>
                <w:szCs w:val="20"/>
              </w:rPr>
              <w:t>Educa</w:t>
            </w:r>
            <w:r w:rsidR="003B3F3E" w:rsidRPr="00805EE6">
              <w:rPr>
                <w:rStyle w:val="medium-font1"/>
                <w:i/>
                <w:sz w:val="20"/>
                <w:szCs w:val="20"/>
              </w:rPr>
              <w:t xml:space="preserve">tional </w:t>
            </w:r>
            <w:r w:rsidR="00524637" w:rsidRPr="00805EE6">
              <w:rPr>
                <w:rStyle w:val="medium-font1"/>
                <w:i/>
                <w:sz w:val="20"/>
                <w:szCs w:val="20"/>
              </w:rPr>
              <w:t>r</w:t>
            </w:r>
            <w:r w:rsidRPr="00805EE6">
              <w:rPr>
                <w:rStyle w:val="medium-font1"/>
                <w:i/>
                <w:sz w:val="20"/>
                <w:szCs w:val="20"/>
              </w:rPr>
              <w:t>eform</w:t>
            </w:r>
            <w:r w:rsidRPr="00F515B5">
              <w:rPr>
                <w:rStyle w:val="medium-font1"/>
                <w:sz w:val="20"/>
                <w:szCs w:val="20"/>
              </w:rPr>
              <w:t xml:space="preserve"> </w:t>
            </w:r>
            <w:r w:rsidR="003B53BD" w:rsidRPr="00F515B5">
              <w:rPr>
                <w:rStyle w:val="medium-font1"/>
                <w:sz w:val="20"/>
                <w:szCs w:val="20"/>
              </w:rPr>
              <w:t xml:space="preserve">is a euphemism </w:t>
            </w:r>
            <w:r w:rsidR="003B3F3E">
              <w:rPr>
                <w:rStyle w:val="medium-font1"/>
                <w:sz w:val="20"/>
                <w:szCs w:val="20"/>
              </w:rPr>
              <w:t xml:space="preserve">used by </w:t>
            </w:r>
            <w:r w:rsidR="003B53BD" w:rsidRPr="00F515B5">
              <w:rPr>
                <w:rStyle w:val="medium-font1"/>
                <w:sz w:val="20"/>
                <w:szCs w:val="20"/>
              </w:rPr>
              <w:t xml:space="preserve">politicians as well </w:t>
            </w:r>
            <w:r w:rsidR="00063110">
              <w:rPr>
                <w:rStyle w:val="medium-font1"/>
                <w:sz w:val="20"/>
                <w:szCs w:val="20"/>
              </w:rPr>
              <w:t>as educators. Research one educational reform</w:t>
            </w:r>
            <w:r w:rsidR="003B53BD" w:rsidRPr="00F515B5">
              <w:rPr>
                <w:rStyle w:val="medium-font1"/>
                <w:sz w:val="20"/>
                <w:szCs w:val="20"/>
              </w:rPr>
              <w:t xml:space="preserve"> proposal or movement that occurred in the last 25 years</w:t>
            </w:r>
            <w:r w:rsidRPr="00F515B5">
              <w:rPr>
                <w:rStyle w:val="medium-font1"/>
                <w:sz w:val="20"/>
                <w:szCs w:val="20"/>
              </w:rPr>
              <w:t xml:space="preserve"> in the U</w:t>
            </w:r>
            <w:r w:rsidR="0016229B">
              <w:rPr>
                <w:rStyle w:val="medium-font1"/>
                <w:sz w:val="20"/>
                <w:szCs w:val="20"/>
              </w:rPr>
              <w:t xml:space="preserve">nited </w:t>
            </w:r>
            <w:r w:rsidRPr="00F515B5">
              <w:rPr>
                <w:rStyle w:val="medium-font1"/>
                <w:sz w:val="20"/>
                <w:szCs w:val="20"/>
              </w:rPr>
              <w:t>S</w:t>
            </w:r>
            <w:r w:rsidR="0016229B">
              <w:rPr>
                <w:rStyle w:val="medium-font1"/>
                <w:sz w:val="20"/>
                <w:szCs w:val="20"/>
              </w:rPr>
              <w:t>tates</w:t>
            </w:r>
            <w:r w:rsidR="00063110">
              <w:rPr>
                <w:rStyle w:val="medium-font1"/>
                <w:sz w:val="20"/>
                <w:szCs w:val="20"/>
              </w:rPr>
              <w:t>.</w:t>
            </w:r>
            <w:r w:rsidR="003B3F3E">
              <w:rPr>
                <w:rStyle w:val="medium-font1"/>
                <w:sz w:val="20"/>
                <w:szCs w:val="20"/>
              </w:rPr>
              <w:t xml:space="preserve"> Examples include IDEA, NCLB, or ESSA. </w:t>
            </w:r>
          </w:p>
          <w:p w14:paraId="7CB4CAEF" w14:textId="77777777" w:rsidR="00BD12D3" w:rsidRDefault="00BD12D3" w:rsidP="003B53BD">
            <w:pPr>
              <w:rPr>
                <w:rStyle w:val="medium-font1"/>
                <w:sz w:val="20"/>
                <w:szCs w:val="20"/>
              </w:rPr>
            </w:pPr>
          </w:p>
          <w:p w14:paraId="3EDA21F1" w14:textId="1E0BC2CF" w:rsidR="00F515B5" w:rsidRDefault="001415C0" w:rsidP="003B53BD">
            <w:pPr>
              <w:rPr>
                <w:rStyle w:val="medium-font1"/>
                <w:sz w:val="20"/>
                <w:szCs w:val="20"/>
              </w:rPr>
            </w:pPr>
            <w:r w:rsidRPr="001415C0">
              <w:rPr>
                <w:rStyle w:val="medium-font1"/>
                <w:b/>
                <w:sz w:val="20"/>
                <w:szCs w:val="20"/>
              </w:rPr>
              <w:t>Click</w:t>
            </w:r>
            <w:r>
              <w:rPr>
                <w:rStyle w:val="medium-font1"/>
                <w:sz w:val="20"/>
                <w:szCs w:val="20"/>
              </w:rPr>
              <w:t xml:space="preserve"> the </w:t>
            </w:r>
            <w:r w:rsidRPr="001415C0">
              <w:rPr>
                <w:rStyle w:val="medium-font1"/>
                <w:b/>
                <w:sz w:val="20"/>
                <w:szCs w:val="20"/>
              </w:rPr>
              <w:t>Edit Wiki Content</w:t>
            </w:r>
            <w:r>
              <w:rPr>
                <w:rStyle w:val="medium-font1"/>
                <w:sz w:val="20"/>
                <w:szCs w:val="20"/>
              </w:rPr>
              <w:t xml:space="preserve"> button </w:t>
            </w:r>
            <w:r w:rsidRPr="001415C0">
              <w:rPr>
                <w:rStyle w:val="medium-font1"/>
                <w:sz w:val="20"/>
                <w:szCs w:val="20"/>
              </w:rPr>
              <w:t>to fill i</w:t>
            </w:r>
            <w:r w:rsidR="00063110" w:rsidRPr="001415C0">
              <w:rPr>
                <w:rStyle w:val="medium-font1"/>
                <w:sz w:val="20"/>
                <w:szCs w:val="20"/>
              </w:rPr>
              <w:t>n</w:t>
            </w:r>
            <w:r w:rsidR="00063110">
              <w:rPr>
                <w:rStyle w:val="medium-font1"/>
                <w:sz w:val="20"/>
                <w:szCs w:val="20"/>
              </w:rPr>
              <w:t xml:space="preserve"> the appropriate row in the Education Reform wiki with a brief answer to each question by Thursday. </w:t>
            </w:r>
          </w:p>
          <w:p w14:paraId="515502C6" w14:textId="77777777" w:rsidR="00F515B5" w:rsidRPr="00D73F95" w:rsidRDefault="00F515B5" w:rsidP="00D73F95">
            <w:pPr>
              <w:rPr>
                <w:rStyle w:val="medium-font1"/>
                <w:sz w:val="20"/>
                <w:szCs w:val="20"/>
              </w:rPr>
            </w:pPr>
          </w:p>
          <w:p w14:paraId="4558592B" w14:textId="77777777" w:rsidR="003B53BD" w:rsidRPr="00D73F95" w:rsidRDefault="00F515B5" w:rsidP="003B3F3E">
            <w:pPr>
              <w:rPr>
                <w:szCs w:val="20"/>
              </w:rPr>
            </w:pPr>
            <w:r w:rsidRPr="00F515B5">
              <w:rPr>
                <w:b/>
                <w:szCs w:val="20"/>
              </w:rPr>
              <w:t>Post</w:t>
            </w:r>
            <w:r w:rsidRPr="00F515B5">
              <w:rPr>
                <w:szCs w:val="20"/>
              </w:rPr>
              <w:t xml:space="preserve"> constructive criticism, clarification, additional questions, or your own relevant thoughts to </w:t>
            </w:r>
            <w:r w:rsidR="00BD12D3">
              <w:rPr>
                <w:szCs w:val="20"/>
              </w:rPr>
              <w:t>one</w:t>
            </w:r>
            <w:r w:rsidRPr="00F515B5">
              <w:rPr>
                <w:szCs w:val="20"/>
              </w:rPr>
              <w:t xml:space="preserve"> of your classmates' </w:t>
            </w:r>
            <w:r w:rsidR="003B3F3E">
              <w:rPr>
                <w:szCs w:val="20"/>
              </w:rPr>
              <w:t>wiki entries</w:t>
            </w:r>
            <w:r w:rsidRPr="00F515B5">
              <w:rPr>
                <w:szCs w:val="20"/>
              </w:rPr>
              <w:t xml:space="preserve"> by Sunday.</w:t>
            </w:r>
          </w:p>
        </w:tc>
        <w:tc>
          <w:tcPr>
            <w:tcW w:w="1440" w:type="dxa"/>
          </w:tcPr>
          <w:p w14:paraId="6961AE65" w14:textId="77777777" w:rsidR="003B53BD" w:rsidRPr="00103FC5" w:rsidRDefault="006D0D43" w:rsidP="00697547">
            <w:pPr>
              <w:tabs>
                <w:tab w:val="left" w:pos="2329"/>
              </w:tabs>
              <w:rPr>
                <w:rFonts w:cs="Arial"/>
                <w:szCs w:val="20"/>
              </w:rPr>
            </w:pPr>
            <w:r>
              <w:rPr>
                <w:rFonts w:cs="Arial"/>
                <w:szCs w:val="20"/>
              </w:rPr>
              <w:t>4.3</w:t>
            </w:r>
          </w:p>
        </w:tc>
        <w:tc>
          <w:tcPr>
            <w:tcW w:w="1440" w:type="dxa"/>
          </w:tcPr>
          <w:p w14:paraId="636C487C" w14:textId="77777777" w:rsidR="003B53BD" w:rsidRPr="00103FC5" w:rsidRDefault="00C54160" w:rsidP="00697547">
            <w:pPr>
              <w:tabs>
                <w:tab w:val="left" w:pos="2329"/>
              </w:tabs>
            </w:pPr>
            <w:r>
              <w:t xml:space="preserve">Wiki = </w:t>
            </w:r>
            <w:r w:rsidRPr="00C54160">
              <w:rPr>
                <w:b/>
              </w:rPr>
              <w:t>1.5</w:t>
            </w:r>
            <w:r w:rsidR="000D7C5F" w:rsidRPr="00C54160">
              <w:rPr>
                <w:b/>
              </w:rPr>
              <w:t xml:space="preserve"> hours</w:t>
            </w:r>
          </w:p>
        </w:tc>
      </w:tr>
      <w:tr w:rsidR="002C1641" w:rsidRPr="00842155" w14:paraId="49DA64C8" w14:textId="77777777" w:rsidTr="00FD5474">
        <w:tc>
          <w:tcPr>
            <w:tcW w:w="1440" w:type="dxa"/>
            <w:tcBorders>
              <w:right w:val="nil"/>
            </w:tcBorders>
            <w:shd w:val="clear" w:color="auto" w:fill="E6E6E6"/>
            <w:tcMar>
              <w:top w:w="115" w:type="dxa"/>
              <w:left w:w="115" w:type="dxa"/>
              <w:bottom w:w="115" w:type="dxa"/>
              <w:right w:w="115" w:type="dxa"/>
            </w:tcMar>
          </w:tcPr>
          <w:p w14:paraId="5925D39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3443AB"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F14C6D8" w14:textId="77777777" w:rsidR="002C1641" w:rsidRPr="00842155" w:rsidRDefault="002C1641" w:rsidP="00FD5474">
            <w:pPr>
              <w:tabs>
                <w:tab w:val="left" w:pos="2329"/>
              </w:tabs>
              <w:rPr>
                <w:rFonts w:cs="Arial"/>
                <w:b/>
                <w:szCs w:val="20"/>
              </w:rPr>
            </w:pPr>
          </w:p>
        </w:tc>
        <w:tc>
          <w:tcPr>
            <w:tcW w:w="1440" w:type="dxa"/>
            <w:shd w:val="clear" w:color="auto" w:fill="E6E6E6"/>
          </w:tcPr>
          <w:p w14:paraId="1B1D3080" w14:textId="0DEBF22B" w:rsidR="002C1641" w:rsidRPr="00842155" w:rsidRDefault="008037D6" w:rsidP="00FD5474">
            <w:pPr>
              <w:tabs>
                <w:tab w:val="left" w:pos="2329"/>
              </w:tabs>
              <w:rPr>
                <w:rFonts w:cs="Arial"/>
                <w:b/>
                <w:szCs w:val="20"/>
              </w:rPr>
            </w:pPr>
            <w:r>
              <w:rPr>
                <w:rFonts w:cs="Arial"/>
                <w:b/>
                <w:szCs w:val="20"/>
              </w:rPr>
              <w:t>8</w:t>
            </w:r>
            <w:r w:rsidR="00C54160">
              <w:rPr>
                <w:rFonts w:cs="Arial"/>
                <w:b/>
                <w:szCs w:val="20"/>
              </w:rPr>
              <w:t xml:space="preserve"> hours</w:t>
            </w:r>
          </w:p>
        </w:tc>
      </w:tr>
    </w:tbl>
    <w:p w14:paraId="5A593508" w14:textId="77777777" w:rsidR="005344A9" w:rsidRDefault="005344A9" w:rsidP="005344A9">
      <w:pPr>
        <w:pStyle w:val="Heading1"/>
        <w:rPr>
          <w:color w:val="BD313B"/>
        </w:rPr>
      </w:pPr>
    </w:p>
    <w:p w14:paraId="2B544EB9" w14:textId="77777777" w:rsidR="00035EB6" w:rsidRDefault="00D73F95" w:rsidP="00D73F95">
      <w:pPr>
        <w:pStyle w:val="Heading1"/>
        <w:rPr>
          <w:color w:val="BD313B"/>
        </w:rPr>
      </w:pPr>
      <w:r>
        <w:rPr>
          <w:color w:val="BD313B"/>
        </w:rPr>
        <w:t>Faculty Notes</w:t>
      </w:r>
    </w:p>
    <w:p w14:paraId="5C5CC860" w14:textId="77777777" w:rsidR="00D73F95" w:rsidRDefault="00D73F95" w:rsidP="00D73F95"/>
    <w:p w14:paraId="6E7FFB6A" w14:textId="77777777" w:rsidR="00D73F95" w:rsidRPr="00D73F95" w:rsidRDefault="00D73F95" w:rsidP="00D73F95">
      <w:pPr>
        <w:rPr>
          <w:b/>
        </w:rPr>
      </w:pPr>
      <w:r w:rsidRPr="00D73F95">
        <w:rPr>
          <w:b/>
        </w:rPr>
        <w:t>Wiki: Education Reform</w:t>
      </w:r>
    </w:p>
    <w:p w14:paraId="3EDD0AF8" w14:textId="77777777" w:rsidR="00D73F95" w:rsidRDefault="00D73F95" w:rsidP="00D73F95">
      <w:pPr>
        <w:pStyle w:val="AssignmentsLevel2"/>
      </w:pPr>
      <w:r w:rsidRPr="00184350">
        <w:t>Create your wiki homepage. Edit the homepage, and insert a table as outlined below:</w:t>
      </w:r>
    </w:p>
    <w:p w14:paraId="40FA9081" w14:textId="77777777" w:rsidR="00D73F95" w:rsidRDefault="00D73F95" w:rsidP="00D73F95">
      <w:pPr>
        <w:pStyle w:val="AssignmentsLevel2"/>
        <w:numPr>
          <w:ilvl w:val="0"/>
          <w:numId w:val="0"/>
        </w:numPr>
        <w:ind w:left="360" w:hanging="360"/>
      </w:pPr>
    </w:p>
    <w:tbl>
      <w:tblPr>
        <w:tblStyle w:val="TableGrid"/>
        <w:tblW w:w="0" w:type="auto"/>
        <w:tblInd w:w="360" w:type="dxa"/>
        <w:tblLook w:val="04A0" w:firstRow="1" w:lastRow="0" w:firstColumn="1" w:lastColumn="0" w:noHBand="0" w:noVBand="1"/>
      </w:tblPr>
      <w:tblGrid>
        <w:gridCol w:w="1311"/>
        <w:gridCol w:w="1608"/>
        <w:gridCol w:w="1568"/>
        <w:gridCol w:w="1572"/>
        <w:gridCol w:w="1536"/>
        <w:gridCol w:w="1677"/>
        <w:gridCol w:w="1621"/>
        <w:gridCol w:w="1697"/>
      </w:tblGrid>
      <w:tr w:rsidR="00BD12D3" w:rsidRPr="00BD12D3" w14:paraId="2E4C433B" w14:textId="77777777" w:rsidTr="00BD12D3">
        <w:tc>
          <w:tcPr>
            <w:tcW w:w="1311" w:type="dxa"/>
          </w:tcPr>
          <w:p w14:paraId="6786787B" w14:textId="33982969" w:rsidR="00BD12D3" w:rsidRPr="00BD12D3" w:rsidRDefault="00BD12D3" w:rsidP="00D73F95">
            <w:pPr>
              <w:pStyle w:val="AssignmentsLevel2"/>
              <w:numPr>
                <w:ilvl w:val="0"/>
                <w:numId w:val="0"/>
              </w:numPr>
              <w:rPr>
                <w:b/>
                <w:sz w:val="20"/>
              </w:rPr>
            </w:pPr>
            <w:r w:rsidRPr="00BD12D3">
              <w:rPr>
                <w:b/>
                <w:sz w:val="20"/>
              </w:rPr>
              <w:t xml:space="preserve">Your </w:t>
            </w:r>
            <w:r w:rsidR="0016229B">
              <w:rPr>
                <w:b/>
                <w:sz w:val="20"/>
              </w:rPr>
              <w:t>n</w:t>
            </w:r>
            <w:r w:rsidRPr="00BD12D3">
              <w:rPr>
                <w:b/>
                <w:sz w:val="20"/>
              </w:rPr>
              <w:t>ame</w:t>
            </w:r>
          </w:p>
        </w:tc>
        <w:tc>
          <w:tcPr>
            <w:tcW w:w="1608" w:type="dxa"/>
          </w:tcPr>
          <w:p w14:paraId="2CC8FBCC" w14:textId="6F796F4B" w:rsidR="00BD12D3" w:rsidRPr="00BD12D3" w:rsidRDefault="00BD12D3" w:rsidP="00D73F95">
            <w:pPr>
              <w:pStyle w:val="AssignmentsLevel2"/>
              <w:numPr>
                <w:ilvl w:val="0"/>
                <w:numId w:val="0"/>
              </w:numPr>
              <w:rPr>
                <w:b/>
                <w:sz w:val="20"/>
              </w:rPr>
            </w:pPr>
            <w:r w:rsidRPr="00BD12D3">
              <w:rPr>
                <w:b/>
                <w:sz w:val="20"/>
              </w:rPr>
              <w:t xml:space="preserve">Education </w:t>
            </w:r>
            <w:r w:rsidR="0016229B">
              <w:rPr>
                <w:b/>
                <w:sz w:val="20"/>
              </w:rPr>
              <w:t>r</w:t>
            </w:r>
            <w:r w:rsidRPr="00BD12D3">
              <w:rPr>
                <w:b/>
                <w:sz w:val="20"/>
              </w:rPr>
              <w:t>eform</w:t>
            </w:r>
          </w:p>
        </w:tc>
        <w:tc>
          <w:tcPr>
            <w:tcW w:w="1568" w:type="dxa"/>
          </w:tcPr>
          <w:p w14:paraId="35709747" w14:textId="77777777" w:rsidR="00BD12D3" w:rsidRPr="00BD12D3" w:rsidRDefault="00BD12D3" w:rsidP="00D73F95">
            <w:pPr>
              <w:pStyle w:val="AssignmentsLevel2"/>
              <w:numPr>
                <w:ilvl w:val="0"/>
                <w:numId w:val="0"/>
              </w:numPr>
              <w:rPr>
                <w:b/>
                <w:sz w:val="20"/>
              </w:rPr>
            </w:pPr>
            <w:r w:rsidRPr="00BD12D3">
              <w:rPr>
                <w:rStyle w:val="medium-font1"/>
                <w:b/>
                <w:sz w:val="20"/>
                <w:szCs w:val="20"/>
              </w:rPr>
              <w:t>What did it intend to achieve?</w:t>
            </w:r>
          </w:p>
        </w:tc>
        <w:tc>
          <w:tcPr>
            <w:tcW w:w="1572" w:type="dxa"/>
          </w:tcPr>
          <w:p w14:paraId="3B68544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was its greatest support?</w:t>
            </w:r>
          </w:p>
        </w:tc>
        <w:tc>
          <w:tcPr>
            <w:tcW w:w="1536" w:type="dxa"/>
          </w:tcPr>
          <w:p w14:paraId="2C765807" w14:textId="77777777" w:rsidR="00BD12D3" w:rsidRPr="00BD12D3" w:rsidRDefault="00BD12D3" w:rsidP="00D73F95">
            <w:pPr>
              <w:pStyle w:val="AssignmentsLevel2"/>
              <w:numPr>
                <w:ilvl w:val="0"/>
                <w:numId w:val="0"/>
              </w:numPr>
              <w:rPr>
                <w:b/>
                <w:sz w:val="20"/>
              </w:rPr>
            </w:pPr>
            <w:r w:rsidRPr="00BD12D3">
              <w:rPr>
                <w:rStyle w:val="medium-font1"/>
                <w:b/>
                <w:sz w:val="20"/>
                <w:szCs w:val="20"/>
              </w:rPr>
              <w:t>How is it relevant today?</w:t>
            </w:r>
          </w:p>
        </w:tc>
        <w:tc>
          <w:tcPr>
            <w:tcW w:w="1677" w:type="dxa"/>
          </w:tcPr>
          <w:p w14:paraId="531BC06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are its merits and drawbacks?</w:t>
            </w:r>
          </w:p>
        </w:tc>
        <w:tc>
          <w:tcPr>
            <w:tcW w:w="1621" w:type="dxa"/>
          </w:tcPr>
          <w:p w14:paraId="6AB15B00" w14:textId="77777777" w:rsidR="00BD12D3" w:rsidRPr="00BD12D3" w:rsidRDefault="00BD12D3" w:rsidP="00D73F95">
            <w:pPr>
              <w:pStyle w:val="AssignmentsLevel2"/>
              <w:numPr>
                <w:ilvl w:val="0"/>
                <w:numId w:val="0"/>
              </w:numPr>
              <w:rPr>
                <w:b/>
                <w:sz w:val="20"/>
              </w:rPr>
            </w:pPr>
            <w:r w:rsidRPr="00BD12D3">
              <w:rPr>
                <w:rStyle w:val="medium-font1"/>
                <w:b/>
                <w:sz w:val="20"/>
                <w:szCs w:val="20"/>
              </w:rPr>
              <w:t>How has it influenced the teaching and learning process?</w:t>
            </w:r>
          </w:p>
        </w:tc>
        <w:tc>
          <w:tcPr>
            <w:tcW w:w="1697" w:type="dxa"/>
          </w:tcPr>
          <w:p w14:paraId="30FD0D8E" w14:textId="071DA1F2" w:rsidR="00BD12D3" w:rsidRPr="00BD12D3" w:rsidRDefault="00BD12D3" w:rsidP="00D73F95">
            <w:pPr>
              <w:pStyle w:val="AssignmentsLevel2"/>
              <w:numPr>
                <w:ilvl w:val="0"/>
                <w:numId w:val="0"/>
              </w:numPr>
              <w:rPr>
                <w:b/>
                <w:sz w:val="20"/>
              </w:rPr>
            </w:pPr>
            <w:r w:rsidRPr="00BD12D3">
              <w:rPr>
                <w:b/>
                <w:sz w:val="20"/>
              </w:rPr>
              <w:t>Response to your classmates</w:t>
            </w:r>
            <w:r w:rsidR="0016229B">
              <w:rPr>
                <w:b/>
                <w:sz w:val="20"/>
              </w:rPr>
              <w:t>.</w:t>
            </w:r>
          </w:p>
          <w:p w14:paraId="76FDD268" w14:textId="77777777" w:rsidR="00BD12D3" w:rsidRPr="00BD12D3" w:rsidRDefault="00BD12D3" w:rsidP="00D73F95">
            <w:pPr>
              <w:pStyle w:val="AssignmentsLevel2"/>
              <w:numPr>
                <w:ilvl w:val="0"/>
                <w:numId w:val="0"/>
              </w:numPr>
              <w:rPr>
                <w:b/>
                <w:sz w:val="20"/>
              </w:rPr>
            </w:pPr>
          </w:p>
          <w:p w14:paraId="027DC71D" w14:textId="77777777" w:rsidR="00BD12D3" w:rsidRPr="00BD12D3" w:rsidRDefault="00BD12D3" w:rsidP="00D73F95">
            <w:pPr>
              <w:pStyle w:val="AssignmentsLevel2"/>
              <w:numPr>
                <w:ilvl w:val="0"/>
                <w:numId w:val="0"/>
              </w:numPr>
              <w:rPr>
                <w:b/>
                <w:sz w:val="20"/>
              </w:rPr>
            </w:pPr>
            <w:r w:rsidRPr="00BD12D3">
              <w:rPr>
                <w:b/>
                <w:sz w:val="20"/>
              </w:rPr>
              <w:t xml:space="preserve">Add your name at the end of your comment. </w:t>
            </w:r>
          </w:p>
        </w:tc>
      </w:tr>
      <w:tr w:rsidR="00BD12D3" w:rsidRPr="00BD12D3" w14:paraId="50911B06" w14:textId="77777777" w:rsidTr="00BD12D3">
        <w:tc>
          <w:tcPr>
            <w:tcW w:w="1311" w:type="dxa"/>
          </w:tcPr>
          <w:p w14:paraId="3EBC01E8" w14:textId="77777777" w:rsidR="00BD12D3" w:rsidRPr="00BD12D3" w:rsidRDefault="00BD12D3" w:rsidP="00D73F95">
            <w:pPr>
              <w:pStyle w:val="AssignmentsLevel2"/>
              <w:numPr>
                <w:ilvl w:val="0"/>
                <w:numId w:val="0"/>
              </w:numPr>
              <w:rPr>
                <w:sz w:val="20"/>
              </w:rPr>
            </w:pPr>
          </w:p>
        </w:tc>
        <w:tc>
          <w:tcPr>
            <w:tcW w:w="1608" w:type="dxa"/>
          </w:tcPr>
          <w:p w14:paraId="4DA1F919" w14:textId="77777777" w:rsidR="00BD12D3" w:rsidRPr="00BD12D3" w:rsidRDefault="00BD12D3" w:rsidP="00D73F95">
            <w:pPr>
              <w:pStyle w:val="AssignmentsLevel2"/>
              <w:numPr>
                <w:ilvl w:val="0"/>
                <w:numId w:val="0"/>
              </w:numPr>
              <w:rPr>
                <w:sz w:val="20"/>
              </w:rPr>
            </w:pPr>
          </w:p>
        </w:tc>
        <w:tc>
          <w:tcPr>
            <w:tcW w:w="1568" w:type="dxa"/>
          </w:tcPr>
          <w:p w14:paraId="59DE096D" w14:textId="77777777" w:rsidR="00BD12D3" w:rsidRPr="00BD12D3" w:rsidRDefault="00BD12D3" w:rsidP="00D73F95">
            <w:pPr>
              <w:pStyle w:val="AssignmentsLevel2"/>
              <w:numPr>
                <w:ilvl w:val="0"/>
                <w:numId w:val="0"/>
              </w:numPr>
              <w:rPr>
                <w:rStyle w:val="medium-font1"/>
                <w:sz w:val="20"/>
                <w:szCs w:val="20"/>
              </w:rPr>
            </w:pPr>
          </w:p>
        </w:tc>
        <w:tc>
          <w:tcPr>
            <w:tcW w:w="1572" w:type="dxa"/>
          </w:tcPr>
          <w:p w14:paraId="361C702B" w14:textId="77777777" w:rsidR="00BD12D3" w:rsidRPr="00BD12D3" w:rsidRDefault="00BD12D3" w:rsidP="00D73F95">
            <w:pPr>
              <w:pStyle w:val="AssignmentsLevel2"/>
              <w:numPr>
                <w:ilvl w:val="0"/>
                <w:numId w:val="0"/>
              </w:numPr>
              <w:rPr>
                <w:rStyle w:val="medium-font1"/>
                <w:sz w:val="20"/>
                <w:szCs w:val="20"/>
              </w:rPr>
            </w:pPr>
          </w:p>
        </w:tc>
        <w:tc>
          <w:tcPr>
            <w:tcW w:w="1536" w:type="dxa"/>
          </w:tcPr>
          <w:p w14:paraId="7C07E5BA" w14:textId="77777777" w:rsidR="00BD12D3" w:rsidRPr="00BD12D3" w:rsidRDefault="00BD12D3" w:rsidP="00D73F95">
            <w:pPr>
              <w:pStyle w:val="AssignmentsLevel2"/>
              <w:numPr>
                <w:ilvl w:val="0"/>
                <w:numId w:val="0"/>
              </w:numPr>
              <w:rPr>
                <w:rStyle w:val="medium-font1"/>
                <w:sz w:val="20"/>
                <w:szCs w:val="20"/>
              </w:rPr>
            </w:pPr>
          </w:p>
        </w:tc>
        <w:tc>
          <w:tcPr>
            <w:tcW w:w="1677" w:type="dxa"/>
          </w:tcPr>
          <w:p w14:paraId="5605150B" w14:textId="77777777" w:rsidR="00BD12D3" w:rsidRPr="00BD12D3" w:rsidRDefault="00BD12D3" w:rsidP="00D73F95">
            <w:pPr>
              <w:pStyle w:val="AssignmentsLevel2"/>
              <w:numPr>
                <w:ilvl w:val="0"/>
                <w:numId w:val="0"/>
              </w:numPr>
              <w:rPr>
                <w:rStyle w:val="medium-font1"/>
                <w:sz w:val="20"/>
                <w:szCs w:val="20"/>
              </w:rPr>
            </w:pPr>
          </w:p>
        </w:tc>
        <w:tc>
          <w:tcPr>
            <w:tcW w:w="1621" w:type="dxa"/>
          </w:tcPr>
          <w:p w14:paraId="1C05263C" w14:textId="77777777" w:rsidR="00BD12D3" w:rsidRPr="00BD12D3" w:rsidRDefault="00BD12D3" w:rsidP="00D73F95">
            <w:pPr>
              <w:pStyle w:val="AssignmentsLevel2"/>
              <w:numPr>
                <w:ilvl w:val="0"/>
                <w:numId w:val="0"/>
              </w:numPr>
              <w:rPr>
                <w:rStyle w:val="medium-font1"/>
                <w:sz w:val="20"/>
                <w:szCs w:val="20"/>
              </w:rPr>
            </w:pPr>
          </w:p>
        </w:tc>
        <w:tc>
          <w:tcPr>
            <w:tcW w:w="1697" w:type="dxa"/>
          </w:tcPr>
          <w:p w14:paraId="0C987A1B" w14:textId="77777777" w:rsidR="00BD12D3" w:rsidRPr="00BD12D3" w:rsidRDefault="00BD12D3" w:rsidP="00D73F95">
            <w:pPr>
              <w:pStyle w:val="AssignmentsLevel2"/>
              <w:numPr>
                <w:ilvl w:val="0"/>
                <w:numId w:val="0"/>
              </w:numPr>
              <w:rPr>
                <w:sz w:val="20"/>
              </w:rPr>
            </w:pPr>
          </w:p>
        </w:tc>
      </w:tr>
    </w:tbl>
    <w:p w14:paraId="69C69E60" w14:textId="77777777" w:rsidR="00D73F95" w:rsidRPr="00184350" w:rsidRDefault="00D73F95" w:rsidP="00D73F95">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F7F9C7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6F5463" w14:textId="4A3EE5C4" w:rsidR="002C1641" w:rsidRPr="00842155" w:rsidRDefault="00AD5484" w:rsidP="00DE2A1D">
            <w:pPr>
              <w:pStyle w:val="WeeklyTopicHeading1"/>
            </w:pPr>
            <w:r>
              <w:lastRenderedPageBreak/>
              <w:br w:type="page"/>
            </w:r>
            <w:bookmarkStart w:id="8" w:name="weekfive"/>
            <w:bookmarkStart w:id="9" w:name="_Toc358980898"/>
            <w:bookmarkEnd w:id="8"/>
            <w:r w:rsidR="002C1641" w:rsidRPr="0068364F">
              <w:t xml:space="preserve">Week </w:t>
            </w:r>
            <w:r w:rsidR="002C1641">
              <w:t>Five</w:t>
            </w:r>
            <w:r w:rsidR="002C1641" w:rsidRPr="0068364F">
              <w:t xml:space="preserve">: </w:t>
            </w:r>
            <w:bookmarkEnd w:id="9"/>
            <w:r w:rsidR="00DE2A1D">
              <w:t>Organizing Curriculum</w:t>
            </w:r>
          </w:p>
        </w:tc>
        <w:tc>
          <w:tcPr>
            <w:tcW w:w="1440" w:type="dxa"/>
            <w:tcBorders>
              <w:left w:val="nil"/>
              <w:bottom w:val="single" w:sz="4" w:space="0" w:color="000000" w:themeColor="text1"/>
              <w:right w:val="nil"/>
            </w:tcBorders>
            <w:shd w:val="clear" w:color="auto" w:fill="BD313B"/>
          </w:tcPr>
          <w:p w14:paraId="4805284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8E68B6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B7F31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A1EF6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69ED0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9C1EC43" w14:textId="77777777" w:rsidTr="00805EE6">
        <w:trPr>
          <w:trHeight w:val="30"/>
        </w:trPr>
        <w:tc>
          <w:tcPr>
            <w:tcW w:w="10170" w:type="dxa"/>
            <w:gridSpan w:val="2"/>
            <w:tcBorders>
              <w:bottom w:val="nil"/>
              <w:right w:val="nil"/>
            </w:tcBorders>
            <w:tcMar>
              <w:top w:w="115" w:type="dxa"/>
              <w:left w:w="115" w:type="dxa"/>
              <w:bottom w:w="115" w:type="dxa"/>
              <w:right w:w="115" w:type="dxa"/>
            </w:tcMar>
          </w:tcPr>
          <w:p w14:paraId="75F6DF93" w14:textId="64A4F6B5" w:rsidR="00BA4B7B" w:rsidRPr="00842155" w:rsidRDefault="009D5DB0" w:rsidP="009D5DB0">
            <w:pPr>
              <w:pStyle w:val="ObjectiveBullet"/>
              <w:numPr>
                <w:ilvl w:val="1"/>
                <w:numId w:val="12"/>
              </w:numPr>
              <w:tabs>
                <w:tab w:val="clear" w:pos="0"/>
              </w:tabs>
            </w:pPr>
            <w:r>
              <w:t>Apply</w:t>
            </w:r>
            <w:r w:rsidRPr="00DE2A1D">
              <w:t xml:space="preserve"> </w:t>
            </w:r>
            <w:r w:rsidR="00444E09">
              <w:t xml:space="preserve">the principles of </w:t>
            </w:r>
            <w:r>
              <w:t xml:space="preserve">Webb’s </w:t>
            </w:r>
            <w:r w:rsidR="004C0AF3">
              <w:t>D</w:t>
            </w:r>
            <w:r>
              <w:t xml:space="preserve">epth of </w:t>
            </w:r>
            <w:r w:rsidR="004C0AF3">
              <w:t>K</w:t>
            </w:r>
            <w:r>
              <w:t xml:space="preserve">nowledge (DOK) and Bloom’s </w:t>
            </w:r>
            <w:r w:rsidR="004C0AF3">
              <w:t>T</w:t>
            </w:r>
            <w:r>
              <w:t>axonomy</w:t>
            </w:r>
            <w:r w:rsidR="00444E09">
              <w:t xml:space="preserve"> to curriculum development</w:t>
            </w:r>
            <w:r>
              <w:t xml:space="preserve">. </w:t>
            </w:r>
          </w:p>
        </w:tc>
        <w:tc>
          <w:tcPr>
            <w:tcW w:w="2880" w:type="dxa"/>
            <w:gridSpan w:val="2"/>
            <w:tcBorders>
              <w:left w:val="nil"/>
              <w:bottom w:val="nil"/>
            </w:tcBorders>
          </w:tcPr>
          <w:p w14:paraId="1AEBF926" w14:textId="77777777" w:rsidR="00BA4B7B" w:rsidRPr="00842155" w:rsidRDefault="009D5DB0" w:rsidP="00FD5474">
            <w:pPr>
              <w:tabs>
                <w:tab w:val="left" w:pos="0"/>
                <w:tab w:val="left" w:pos="3720"/>
              </w:tabs>
              <w:outlineLvl w:val="0"/>
              <w:rPr>
                <w:rFonts w:cs="Arial"/>
                <w:szCs w:val="20"/>
              </w:rPr>
            </w:pPr>
            <w:r>
              <w:rPr>
                <w:rFonts w:cs="Arial"/>
                <w:szCs w:val="20"/>
              </w:rPr>
              <w:t>CLO</w:t>
            </w:r>
            <w:r w:rsidR="00FA0619">
              <w:rPr>
                <w:rFonts w:cs="Arial"/>
                <w:szCs w:val="20"/>
              </w:rPr>
              <w:t>3, CLO4</w:t>
            </w:r>
            <w:r w:rsidR="00665644">
              <w:rPr>
                <w:rFonts w:cs="Arial"/>
                <w:szCs w:val="20"/>
              </w:rPr>
              <w:t xml:space="preserve"> </w:t>
            </w:r>
          </w:p>
        </w:tc>
      </w:tr>
      <w:tr w:rsidR="009D5DB0" w:rsidRPr="00842155" w14:paraId="3A61EFAC" w14:textId="77777777" w:rsidTr="00805EE6">
        <w:trPr>
          <w:trHeight w:val="30"/>
        </w:trPr>
        <w:tc>
          <w:tcPr>
            <w:tcW w:w="10170" w:type="dxa"/>
            <w:gridSpan w:val="2"/>
            <w:tcBorders>
              <w:top w:val="nil"/>
              <w:bottom w:val="nil"/>
              <w:right w:val="nil"/>
            </w:tcBorders>
            <w:tcMar>
              <w:top w:w="115" w:type="dxa"/>
              <w:left w:w="115" w:type="dxa"/>
              <w:bottom w:w="115" w:type="dxa"/>
              <w:right w:w="115" w:type="dxa"/>
            </w:tcMar>
          </w:tcPr>
          <w:p w14:paraId="4F91AECA" w14:textId="77777777" w:rsidR="009D5DB0" w:rsidRDefault="00122166" w:rsidP="009D5DB0">
            <w:pPr>
              <w:pStyle w:val="ObjectiveBullet"/>
              <w:numPr>
                <w:ilvl w:val="1"/>
                <w:numId w:val="12"/>
              </w:numPr>
              <w:tabs>
                <w:tab w:val="clear" w:pos="0"/>
              </w:tabs>
            </w:pPr>
            <w:r>
              <w:t>Identify curriculum</w:t>
            </w:r>
            <w:r w:rsidR="009D5DB0">
              <w:t xml:space="preserve"> goals for elementary, middle, and high school levels. </w:t>
            </w:r>
          </w:p>
        </w:tc>
        <w:tc>
          <w:tcPr>
            <w:tcW w:w="2880" w:type="dxa"/>
            <w:gridSpan w:val="2"/>
            <w:tcBorders>
              <w:top w:val="nil"/>
              <w:left w:val="nil"/>
              <w:bottom w:val="nil"/>
            </w:tcBorders>
          </w:tcPr>
          <w:p w14:paraId="22EB5D2B" w14:textId="77777777" w:rsidR="009D5DB0" w:rsidRPr="00842155" w:rsidRDefault="009D5DB0" w:rsidP="009D5DB0">
            <w:pPr>
              <w:tabs>
                <w:tab w:val="left" w:pos="0"/>
                <w:tab w:val="left" w:pos="3720"/>
              </w:tabs>
              <w:outlineLvl w:val="0"/>
              <w:rPr>
                <w:rFonts w:cs="Arial"/>
                <w:szCs w:val="20"/>
              </w:rPr>
            </w:pPr>
            <w:r>
              <w:rPr>
                <w:rFonts w:cs="Arial"/>
                <w:szCs w:val="20"/>
              </w:rPr>
              <w:t>CLO</w:t>
            </w:r>
            <w:r w:rsidR="00665644">
              <w:rPr>
                <w:rFonts w:cs="Arial"/>
                <w:szCs w:val="20"/>
              </w:rPr>
              <w:t>1, CLO2, CLO4, CLO5</w:t>
            </w:r>
          </w:p>
        </w:tc>
      </w:tr>
      <w:tr w:rsidR="009D5DB0" w:rsidRPr="00842155" w14:paraId="2BF7FE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A346409" w14:textId="77777777" w:rsidR="009D5DB0" w:rsidRPr="00DE2A1D" w:rsidRDefault="009D5DB0" w:rsidP="009D5DB0">
            <w:pPr>
              <w:pStyle w:val="ObjectiveBullet"/>
              <w:numPr>
                <w:ilvl w:val="1"/>
                <w:numId w:val="12"/>
              </w:numPr>
            </w:pPr>
            <w:r w:rsidRPr="000E08A0">
              <w:t>Determine how to turn curriculum goals into measurable objectives.</w:t>
            </w:r>
          </w:p>
        </w:tc>
        <w:tc>
          <w:tcPr>
            <w:tcW w:w="2880" w:type="dxa"/>
            <w:gridSpan w:val="2"/>
            <w:tcBorders>
              <w:top w:val="nil"/>
              <w:left w:val="nil"/>
              <w:bottom w:val="nil"/>
            </w:tcBorders>
          </w:tcPr>
          <w:p w14:paraId="26EEA335"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1, CLO2, CLO4, CLO5</w:t>
            </w:r>
          </w:p>
        </w:tc>
      </w:tr>
      <w:tr w:rsidR="009D5DB0" w:rsidRPr="00842155" w14:paraId="28885BE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E56ADB" w14:textId="77777777" w:rsidR="009D5DB0" w:rsidRPr="00842155" w:rsidRDefault="009D5DB0" w:rsidP="009D5DB0">
            <w:pPr>
              <w:pStyle w:val="ObjectiveBullet"/>
              <w:numPr>
                <w:ilvl w:val="1"/>
                <w:numId w:val="12"/>
              </w:numPr>
            </w:pPr>
            <w:r w:rsidRPr="00DE2A1D">
              <w:t xml:space="preserve">Evaluate </w:t>
            </w:r>
            <w:r>
              <w:t xml:space="preserve">various instructional strategies for student learning. </w:t>
            </w:r>
          </w:p>
        </w:tc>
        <w:tc>
          <w:tcPr>
            <w:tcW w:w="2880" w:type="dxa"/>
            <w:gridSpan w:val="2"/>
            <w:tcBorders>
              <w:top w:val="nil"/>
              <w:left w:val="nil"/>
              <w:bottom w:val="single" w:sz="4" w:space="0" w:color="000000" w:themeColor="text1"/>
            </w:tcBorders>
          </w:tcPr>
          <w:p w14:paraId="73413B2E"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3, CLO6</w:t>
            </w:r>
          </w:p>
        </w:tc>
      </w:tr>
      <w:tr w:rsidR="009D5DB0" w:rsidRPr="00842155" w14:paraId="443D225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217513D"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123B9BFF" w14:textId="23944DC7" w:rsidR="009D5DB0"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3DC33A5"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B608A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Pages/AIE/</w:t>
            </w:r>
          </w:p>
          <w:p w14:paraId="3F769BA0"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Generic</w:t>
            </w:r>
          </w:p>
        </w:tc>
      </w:tr>
      <w:tr w:rsidR="009D5DB0" w:rsidRPr="00842155" w14:paraId="6F26EFF6" w14:textId="77777777" w:rsidTr="00FD5474">
        <w:tc>
          <w:tcPr>
            <w:tcW w:w="10170" w:type="dxa"/>
            <w:gridSpan w:val="2"/>
            <w:tcMar>
              <w:top w:w="115" w:type="dxa"/>
              <w:left w:w="115" w:type="dxa"/>
              <w:bottom w:w="115" w:type="dxa"/>
              <w:right w:w="115" w:type="dxa"/>
            </w:tcMar>
          </w:tcPr>
          <w:p w14:paraId="785C4770" w14:textId="77777777" w:rsidR="009D5DB0" w:rsidRPr="00DE2A1D" w:rsidRDefault="009D5DB0" w:rsidP="009D5DB0">
            <w:pPr>
              <w:ind w:left="360" w:hanging="360"/>
              <w:rPr>
                <w:rFonts w:cs="Arial"/>
                <w:b/>
                <w:szCs w:val="20"/>
              </w:rPr>
            </w:pPr>
            <w:r w:rsidRPr="00DE2A1D">
              <w:rPr>
                <w:rFonts w:cs="Arial"/>
                <w:b/>
                <w:szCs w:val="20"/>
              </w:rPr>
              <w:t>Reading and Video</w:t>
            </w:r>
          </w:p>
          <w:p w14:paraId="072D84FC" w14:textId="77777777" w:rsidR="009D5DB0" w:rsidRPr="00DE2A1D" w:rsidRDefault="009D5DB0" w:rsidP="009D5DB0">
            <w:pPr>
              <w:ind w:left="360" w:hanging="360"/>
              <w:rPr>
                <w:rFonts w:cs="Arial"/>
                <w:b/>
                <w:szCs w:val="20"/>
              </w:rPr>
            </w:pPr>
          </w:p>
          <w:p w14:paraId="78535D3C" w14:textId="291A2DE3" w:rsidR="009D5DB0" w:rsidRDefault="009D5DB0" w:rsidP="009D5DB0">
            <w:pPr>
              <w:ind w:left="360" w:hanging="360"/>
              <w:rPr>
                <w:rFonts w:cs="Arial"/>
                <w:szCs w:val="20"/>
              </w:rPr>
            </w:pPr>
            <w:r w:rsidRPr="00DE2A1D">
              <w:rPr>
                <w:rFonts w:cs="Arial"/>
                <w:b/>
                <w:szCs w:val="20"/>
              </w:rPr>
              <w:t>Read</w:t>
            </w:r>
            <w:r>
              <w:rPr>
                <w:rFonts w:cs="Arial"/>
                <w:szCs w:val="20"/>
              </w:rPr>
              <w:t xml:space="preserve"> Ch. 9</w:t>
            </w:r>
            <w:r w:rsidR="008404C5">
              <w:t>–</w:t>
            </w:r>
            <w:r>
              <w:rPr>
                <w:rFonts w:cs="Arial"/>
                <w:szCs w:val="20"/>
              </w:rPr>
              <w:t xml:space="preserve">11 of </w:t>
            </w:r>
            <w:r w:rsidRPr="00DE2A1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8404C5">
              <w:rPr>
                <w:rFonts w:cs="Arial"/>
                <w:szCs w:val="20"/>
              </w:rPr>
              <w:t>:</w:t>
            </w:r>
          </w:p>
          <w:p w14:paraId="312CAEA6" w14:textId="77777777" w:rsidR="009F41A9" w:rsidRDefault="009F41A9" w:rsidP="009D5DB0">
            <w:pPr>
              <w:ind w:left="360" w:hanging="360"/>
              <w:rPr>
                <w:rFonts w:cs="Arial"/>
                <w:szCs w:val="20"/>
              </w:rPr>
            </w:pPr>
          </w:p>
          <w:p w14:paraId="1A34E6DB" w14:textId="77777777" w:rsidR="009D5DB0" w:rsidRDefault="009D5DB0" w:rsidP="00C35728">
            <w:pPr>
              <w:pStyle w:val="ListParagraph"/>
              <w:numPr>
                <w:ilvl w:val="0"/>
                <w:numId w:val="24"/>
              </w:numPr>
              <w:ind w:left="390"/>
              <w:rPr>
                <w:rFonts w:cs="Arial"/>
                <w:szCs w:val="20"/>
              </w:rPr>
            </w:pPr>
            <w:r>
              <w:rPr>
                <w:rFonts w:cs="Arial"/>
                <w:szCs w:val="20"/>
              </w:rPr>
              <w:t>Ch. 9 PPT</w:t>
            </w:r>
          </w:p>
          <w:p w14:paraId="7A891D25" w14:textId="77777777" w:rsidR="009D5DB0" w:rsidRDefault="009D5DB0" w:rsidP="00C35728">
            <w:pPr>
              <w:pStyle w:val="ListParagraph"/>
              <w:numPr>
                <w:ilvl w:val="0"/>
                <w:numId w:val="24"/>
              </w:numPr>
              <w:ind w:left="390"/>
              <w:rPr>
                <w:rFonts w:cs="Arial"/>
                <w:szCs w:val="20"/>
              </w:rPr>
            </w:pPr>
            <w:r>
              <w:rPr>
                <w:rFonts w:cs="Arial"/>
                <w:szCs w:val="20"/>
              </w:rPr>
              <w:t>Ch. 10 PPT</w:t>
            </w:r>
          </w:p>
          <w:p w14:paraId="7930207B" w14:textId="77777777" w:rsidR="009D5DB0" w:rsidRDefault="009D5DB0" w:rsidP="00C35728">
            <w:pPr>
              <w:pStyle w:val="ListParagraph"/>
              <w:numPr>
                <w:ilvl w:val="0"/>
                <w:numId w:val="24"/>
              </w:numPr>
              <w:ind w:left="390"/>
              <w:rPr>
                <w:rFonts w:cs="Arial"/>
                <w:szCs w:val="20"/>
              </w:rPr>
            </w:pPr>
            <w:r>
              <w:rPr>
                <w:rFonts w:cs="Arial"/>
                <w:szCs w:val="20"/>
              </w:rPr>
              <w:t>Ch. 11 PPT</w:t>
            </w:r>
          </w:p>
          <w:p w14:paraId="465AFB41" w14:textId="77777777" w:rsidR="009D5DB0" w:rsidRDefault="009D5DB0" w:rsidP="009D5DB0">
            <w:pPr>
              <w:rPr>
                <w:rFonts w:cs="Arial"/>
                <w:szCs w:val="20"/>
              </w:rPr>
            </w:pPr>
          </w:p>
          <w:p w14:paraId="2B65CE19" w14:textId="77777777" w:rsidR="009D5DB0" w:rsidRDefault="009D5DB0" w:rsidP="009D5DB0">
            <w:pPr>
              <w:rPr>
                <w:rFonts w:cs="Arial"/>
                <w:szCs w:val="20"/>
              </w:rPr>
            </w:pPr>
            <w:r w:rsidRPr="00DE2A1D">
              <w:rPr>
                <w:rFonts w:cs="Arial"/>
                <w:b/>
                <w:szCs w:val="20"/>
              </w:rPr>
              <w:t>Read</w:t>
            </w:r>
            <w:r>
              <w:rPr>
                <w:rFonts w:cs="Arial"/>
                <w:szCs w:val="20"/>
              </w:rPr>
              <w:t xml:space="preserve"> the following articles: </w:t>
            </w:r>
          </w:p>
          <w:p w14:paraId="780D2347" w14:textId="77777777" w:rsidR="008404C5" w:rsidRDefault="008404C5" w:rsidP="009D5DB0">
            <w:pPr>
              <w:rPr>
                <w:rFonts w:cs="Arial"/>
                <w:szCs w:val="20"/>
              </w:rPr>
            </w:pPr>
          </w:p>
          <w:p w14:paraId="7BA0549E" w14:textId="77777777" w:rsidR="009D5DB0" w:rsidRDefault="00F33593" w:rsidP="00C35728">
            <w:pPr>
              <w:pStyle w:val="ListParagraph"/>
              <w:numPr>
                <w:ilvl w:val="0"/>
                <w:numId w:val="25"/>
              </w:numPr>
              <w:ind w:left="390"/>
              <w:rPr>
                <w:rFonts w:cs="Arial"/>
                <w:szCs w:val="20"/>
              </w:rPr>
            </w:pPr>
            <w:hyperlink r:id="rId49" w:history="1">
              <w:r w:rsidR="009D5DB0" w:rsidRPr="00A63BC3">
                <w:rPr>
                  <w:rStyle w:val="Hyperlink"/>
                  <w:rFonts w:cs="Arial"/>
                  <w:szCs w:val="20"/>
                </w:rPr>
                <w:t>Reform: To What End?</w:t>
              </w:r>
            </w:hyperlink>
            <w:r w:rsidR="009D5DB0">
              <w:rPr>
                <w:rFonts w:cs="Arial"/>
                <w:szCs w:val="20"/>
              </w:rPr>
              <w:t xml:space="preserve"> </w:t>
            </w:r>
          </w:p>
          <w:p w14:paraId="50DB32CD" w14:textId="77777777" w:rsidR="009D5DB0" w:rsidRDefault="00F33593" w:rsidP="00C35728">
            <w:pPr>
              <w:pStyle w:val="ListParagraph"/>
              <w:numPr>
                <w:ilvl w:val="0"/>
                <w:numId w:val="25"/>
              </w:numPr>
              <w:ind w:left="390"/>
              <w:rPr>
                <w:rFonts w:cs="Arial"/>
                <w:szCs w:val="20"/>
              </w:rPr>
            </w:pPr>
            <w:hyperlink r:id="rId50" w:history="1">
              <w:r w:rsidR="009D5DB0" w:rsidRPr="00A63BC3">
                <w:rPr>
                  <w:rStyle w:val="Hyperlink"/>
                  <w:rFonts w:cs="Arial"/>
                  <w:szCs w:val="20"/>
                </w:rPr>
                <w:t xml:space="preserve">Where </w:t>
              </w:r>
              <w:proofErr w:type="gramStart"/>
              <w:r w:rsidR="009D5DB0" w:rsidRPr="00A63BC3">
                <w:rPr>
                  <w:rStyle w:val="Hyperlink"/>
                  <w:rFonts w:cs="Arial"/>
                  <w:szCs w:val="20"/>
                </w:rPr>
                <w:t>Are</w:t>
              </w:r>
              <w:proofErr w:type="gramEnd"/>
              <w:r w:rsidR="009D5DB0" w:rsidRPr="00A63BC3">
                <w:rPr>
                  <w:rStyle w:val="Hyperlink"/>
                  <w:rFonts w:cs="Arial"/>
                  <w:szCs w:val="20"/>
                </w:rPr>
                <w:t xml:space="preserve"> Our Greenfields?</w:t>
              </w:r>
            </w:hyperlink>
            <w:r w:rsidR="009D5DB0">
              <w:rPr>
                <w:rFonts w:cs="Arial"/>
                <w:szCs w:val="20"/>
              </w:rPr>
              <w:t xml:space="preserve"> </w:t>
            </w:r>
          </w:p>
          <w:p w14:paraId="0438B0A0" w14:textId="052DF63B" w:rsidR="009D5DB0" w:rsidRPr="00057410" w:rsidRDefault="00F33593" w:rsidP="00C35728">
            <w:pPr>
              <w:pStyle w:val="ListParagraph"/>
              <w:numPr>
                <w:ilvl w:val="0"/>
                <w:numId w:val="25"/>
              </w:numPr>
              <w:ind w:left="390"/>
              <w:rPr>
                <w:rStyle w:val="Hyperlink"/>
                <w:rFonts w:cs="Arial"/>
                <w:color w:val="auto"/>
                <w:szCs w:val="20"/>
                <w:u w:val="none"/>
              </w:rPr>
            </w:pPr>
            <w:hyperlink r:id="rId51" w:history="1">
              <w:r w:rsidR="009D5DB0" w:rsidRPr="00A63BC3">
                <w:rPr>
                  <w:rStyle w:val="Hyperlink"/>
                  <w:rFonts w:cs="Arial"/>
                  <w:szCs w:val="20"/>
                </w:rPr>
                <w:t>Setting the Record Straight on “High-Yield” Strategies</w:t>
              </w:r>
            </w:hyperlink>
          </w:p>
          <w:p w14:paraId="4F4BD8A6" w14:textId="105FD75D" w:rsidR="00057410" w:rsidRPr="00057410" w:rsidRDefault="00F33593" w:rsidP="00C35728">
            <w:pPr>
              <w:pStyle w:val="ListParagraph"/>
              <w:numPr>
                <w:ilvl w:val="0"/>
                <w:numId w:val="25"/>
              </w:numPr>
              <w:ind w:left="390"/>
              <w:rPr>
                <w:rStyle w:val="Hyperlink"/>
                <w:rFonts w:cs="Arial"/>
                <w:color w:val="auto"/>
                <w:szCs w:val="20"/>
                <w:u w:val="none"/>
              </w:rPr>
            </w:pPr>
            <w:hyperlink r:id="rId52" w:history="1">
              <w:r w:rsidR="00057410" w:rsidRPr="00057410">
                <w:rPr>
                  <w:rStyle w:val="Hyperlink"/>
                  <w:rFonts w:cs="Arial"/>
                  <w:szCs w:val="20"/>
                </w:rPr>
                <w:t>Using Bloom’s Taxonomy to Write Effective Learning Objectives</w:t>
              </w:r>
            </w:hyperlink>
          </w:p>
          <w:p w14:paraId="47D5B9EA" w14:textId="675F0C60" w:rsidR="00057410" w:rsidRPr="000B2444" w:rsidRDefault="00F33593" w:rsidP="00C35728">
            <w:pPr>
              <w:pStyle w:val="ListParagraph"/>
              <w:numPr>
                <w:ilvl w:val="0"/>
                <w:numId w:val="25"/>
              </w:numPr>
              <w:ind w:left="390"/>
              <w:rPr>
                <w:rStyle w:val="Hyperlink"/>
                <w:rFonts w:cs="Arial"/>
                <w:color w:val="auto"/>
                <w:szCs w:val="20"/>
                <w:u w:val="none"/>
              </w:rPr>
            </w:pPr>
            <w:hyperlink r:id="rId53" w:history="1">
              <w:r w:rsidR="00057410" w:rsidRPr="00057410">
                <w:rPr>
                  <w:rStyle w:val="Hyperlink"/>
                </w:rPr>
                <w:t>Writing Measurable Learning Objectives</w:t>
              </w:r>
            </w:hyperlink>
          </w:p>
          <w:p w14:paraId="446A9FD5" w14:textId="09B37853" w:rsidR="000B2444" w:rsidRDefault="000B2444" w:rsidP="000B2444">
            <w:pPr>
              <w:ind w:left="30"/>
              <w:rPr>
                <w:rFonts w:cs="Arial"/>
                <w:szCs w:val="20"/>
              </w:rPr>
            </w:pPr>
          </w:p>
          <w:p w14:paraId="451BC777" w14:textId="1E8221A1" w:rsidR="000B2444" w:rsidRDefault="000B2444" w:rsidP="000B2444">
            <w:pPr>
              <w:ind w:left="30"/>
              <w:rPr>
                <w:rFonts w:cs="Arial"/>
                <w:szCs w:val="20"/>
              </w:rPr>
            </w:pPr>
            <w:r w:rsidRPr="000B2444">
              <w:rPr>
                <w:rFonts w:cs="Arial"/>
                <w:b/>
                <w:szCs w:val="20"/>
              </w:rPr>
              <w:t>Practice</w:t>
            </w:r>
            <w:r>
              <w:rPr>
                <w:rFonts w:cs="Arial"/>
                <w:szCs w:val="20"/>
              </w:rPr>
              <w:t xml:space="preserve"> writing objectives using the </w:t>
            </w:r>
            <w:hyperlink r:id="rId54" w:history="1">
              <w:r w:rsidRPr="000B2444">
                <w:rPr>
                  <w:rStyle w:val="Hyperlink"/>
                  <w:rFonts w:cs="Arial"/>
                  <w:szCs w:val="20"/>
                </w:rPr>
                <w:t>Objectives Builder</w:t>
              </w:r>
            </w:hyperlink>
            <w:r>
              <w:rPr>
                <w:rFonts w:cs="Arial"/>
                <w:szCs w:val="20"/>
              </w:rPr>
              <w:t xml:space="preserve">. </w:t>
            </w:r>
          </w:p>
          <w:p w14:paraId="0150E9FF" w14:textId="77777777" w:rsidR="00805EE6" w:rsidRPr="000B2444" w:rsidRDefault="00805EE6" w:rsidP="000B2444">
            <w:pPr>
              <w:ind w:left="30"/>
              <w:rPr>
                <w:rFonts w:cs="Arial"/>
                <w:szCs w:val="20"/>
              </w:rPr>
            </w:pPr>
          </w:p>
          <w:p w14:paraId="662EF0BE" w14:textId="708320DA" w:rsidR="009D5DB0" w:rsidRDefault="00CB6625" w:rsidP="009D5DB0">
            <w:pPr>
              <w:rPr>
                <w:rStyle w:val="Hyperlink"/>
                <w:rFonts w:cs="Arial"/>
                <w:szCs w:val="20"/>
              </w:rPr>
            </w:pPr>
            <w:r>
              <w:rPr>
                <w:rFonts w:cs="Arial"/>
                <w:b/>
                <w:szCs w:val="20"/>
              </w:rPr>
              <w:t>Watch</w:t>
            </w:r>
            <w:r w:rsidR="009D5DB0">
              <w:rPr>
                <w:rFonts w:cs="Arial"/>
                <w:szCs w:val="20"/>
              </w:rPr>
              <w:t xml:space="preserve"> </w:t>
            </w:r>
            <w:hyperlink r:id="rId55" w:history="1">
              <w:r w:rsidR="009D5DB0" w:rsidRPr="000249FC">
                <w:rPr>
                  <w:rStyle w:val="Hyperlink"/>
                  <w:rFonts w:cs="Arial"/>
                  <w:szCs w:val="20"/>
                </w:rPr>
                <w:t>Depth of Knowledge Training</w:t>
              </w:r>
            </w:hyperlink>
          </w:p>
          <w:p w14:paraId="7190306C" w14:textId="77777777" w:rsidR="00805EE6" w:rsidRDefault="00805EE6" w:rsidP="009D5DB0">
            <w:pPr>
              <w:rPr>
                <w:rFonts w:cs="Arial"/>
                <w:szCs w:val="20"/>
              </w:rPr>
            </w:pPr>
          </w:p>
          <w:p w14:paraId="0E66FE73" w14:textId="77777777" w:rsidR="009D5DB0" w:rsidRPr="000249FC" w:rsidRDefault="009D5DB0" w:rsidP="009D5DB0">
            <w:pPr>
              <w:rPr>
                <w:rFonts w:cs="Segoe UI"/>
              </w:rPr>
            </w:pPr>
            <w:r w:rsidRPr="004D2B66">
              <w:rPr>
                <w:rFonts w:cs="Segoe UI"/>
                <w:b/>
              </w:rPr>
              <w:t>Post</w:t>
            </w:r>
            <w:r>
              <w:rPr>
                <w:rFonts w:cs="Segoe UI"/>
              </w:rPr>
              <w:t xml:space="preserve"> any questions or comments in the Week Five Reading and Video discussion forum. </w:t>
            </w:r>
          </w:p>
        </w:tc>
        <w:tc>
          <w:tcPr>
            <w:tcW w:w="1440" w:type="dxa"/>
          </w:tcPr>
          <w:p w14:paraId="203C45AA" w14:textId="77777777" w:rsidR="009D5DB0" w:rsidRPr="009F6FAF" w:rsidRDefault="009D5DB0" w:rsidP="009D5DB0">
            <w:pPr>
              <w:rPr>
                <w:rFonts w:cs="Arial"/>
                <w:szCs w:val="20"/>
              </w:rPr>
            </w:pPr>
            <w:r>
              <w:rPr>
                <w:rFonts w:cs="Arial"/>
                <w:szCs w:val="20"/>
              </w:rPr>
              <w:t>5.1, 5.2, 5.3, 5.4</w:t>
            </w:r>
          </w:p>
        </w:tc>
        <w:tc>
          <w:tcPr>
            <w:tcW w:w="1440" w:type="dxa"/>
          </w:tcPr>
          <w:p w14:paraId="434953F6" w14:textId="77777777" w:rsidR="009D5DB0" w:rsidRPr="009F6FAF" w:rsidRDefault="009D5DB0" w:rsidP="009D5DB0">
            <w:pPr>
              <w:rPr>
                <w:rFonts w:cs="Arial"/>
                <w:szCs w:val="20"/>
              </w:rPr>
            </w:pPr>
            <w:r>
              <w:rPr>
                <w:rFonts w:cs="Arial"/>
                <w:szCs w:val="20"/>
              </w:rPr>
              <w:t xml:space="preserve">Content Review and Discussion = </w:t>
            </w:r>
            <w:r w:rsidRPr="004D2B66">
              <w:rPr>
                <w:rFonts w:cs="Arial"/>
                <w:b/>
                <w:szCs w:val="20"/>
              </w:rPr>
              <w:t>1 hour</w:t>
            </w:r>
          </w:p>
        </w:tc>
      </w:tr>
      <w:tr w:rsidR="009D5DB0" w:rsidRPr="00842155" w14:paraId="5684D91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D0AA47" w14:textId="77777777" w:rsidR="009D5DB0" w:rsidRPr="00842155" w:rsidRDefault="009D5DB0" w:rsidP="009D5DB0">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212DA6" w14:textId="77777777" w:rsidR="009D5DB0" w:rsidRPr="00842155" w:rsidRDefault="009D5DB0" w:rsidP="009D5DB0">
            <w:pPr>
              <w:ind w:left="360" w:hanging="360"/>
              <w:rPr>
                <w:rFonts w:cs="Arial"/>
                <w:b/>
                <w:szCs w:val="20"/>
              </w:rPr>
            </w:pPr>
          </w:p>
        </w:tc>
        <w:tc>
          <w:tcPr>
            <w:tcW w:w="1440" w:type="dxa"/>
            <w:tcBorders>
              <w:left w:val="nil"/>
              <w:bottom w:val="single" w:sz="4" w:space="0" w:color="000000" w:themeColor="text1"/>
            </w:tcBorders>
            <w:shd w:val="clear" w:color="auto" w:fill="E6E6E6"/>
          </w:tcPr>
          <w:p w14:paraId="0EE11A91" w14:textId="77777777" w:rsidR="009D5DB0" w:rsidRPr="00842155" w:rsidRDefault="009D5DB0" w:rsidP="009D5DB0">
            <w:pPr>
              <w:ind w:left="360" w:hanging="360"/>
              <w:rPr>
                <w:rFonts w:cs="Arial"/>
                <w:b/>
                <w:szCs w:val="20"/>
              </w:rPr>
            </w:pPr>
          </w:p>
        </w:tc>
        <w:tc>
          <w:tcPr>
            <w:tcW w:w="1440" w:type="dxa"/>
            <w:tcBorders>
              <w:bottom w:val="single" w:sz="4" w:space="0" w:color="000000" w:themeColor="text1"/>
            </w:tcBorders>
            <w:shd w:val="clear" w:color="auto" w:fill="E6E6E6"/>
          </w:tcPr>
          <w:p w14:paraId="6CC4D74F" w14:textId="77777777" w:rsidR="009D5DB0" w:rsidRPr="00842155" w:rsidRDefault="009D5DB0" w:rsidP="009D5DB0">
            <w:pPr>
              <w:ind w:left="360" w:hanging="360"/>
              <w:rPr>
                <w:rFonts w:cs="Arial"/>
                <w:b/>
                <w:szCs w:val="20"/>
              </w:rPr>
            </w:pPr>
            <w:r>
              <w:rPr>
                <w:rFonts w:cs="Arial"/>
                <w:b/>
                <w:szCs w:val="20"/>
              </w:rPr>
              <w:t>1 hour</w:t>
            </w:r>
          </w:p>
        </w:tc>
      </w:tr>
      <w:tr w:rsidR="009D5DB0" w:rsidRPr="00842155" w14:paraId="0F296D4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7A3F5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31E07C9" w14:textId="30DD8C7B" w:rsidR="009D5DB0"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21D7D5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05E4BD9" w14:textId="77777777" w:rsidR="009D5DB0" w:rsidRPr="005B10FE" w:rsidRDefault="009D5DB0" w:rsidP="009D5DB0">
            <w:pPr>
              <w:rPr>
                <w:rFonts w:cs="Arial"/>
                <w:b/>
                <w:i/>
                <w:szCs w:val="20"/>
              </w:rPr>
            </w:pPr>
            <w:r w:rsidRPr="005B10FE">
              <w:rPr>
                <w:rFonts w:cs="Arial"/>
                <w:b/>
                <w:i/>
                <w:szCs w:val="20"/>
              </w:rPr>
              <w:t>Points/AIE/</w:t>
            </w:r>
          </w:p>
          <w:p w14:paraId="3C90841F" w14:textId="77777777" w:rsidR="009D5DB0" w:rsidRPr="005B10FE" w:rsidRDefault="009D5DB0" w:rsidP="009D5DB0">
            <w:pPr>
              <w:rPr>
                <w:rFonts w:cs="Arial"/>
                <w:b/>
                <w:i/>
                <w:szCs w:val="20"/>
              </w:rPr>
            </w:pPr>
            <w:r w:rsidRPr="005B10FE">
              <w:rPr>
                <w:rFonts w:cs="Arial"/>
                <w:b/>
                <w:i/>
                <w:szCs w:val="20"/>
              </w:rPr>
              <w:t>Generic</w:t>
            </w:r>
          </w:p>
        </w:tc>
      </w:tr>
      <w:tr w:rsidR="009D5DB0" w:rsidRPr="00842155" w14:paraId="1ECB64B2" w14:textId="77777777" w:rsidTr="00377533">
        <w:tc>
          <w:tcPr>
            <w:tcW w:w="10170" w:type="dxa"/>
            <w:gridSpan w:val="2"/>
            <w:tcMar>
              <w:top w:w="115" w:type="dxa"/>
              <w:left w:w="115" w:type="dxa"/>
              <w:bottom w:w="115" w:type="dxa"/>
              <w:right w:w="115" w:type="dxa"/>
            </w:tcMar>
          </w:tcPr>
          <w:p w14:paraId="43515697" w14:textId="77777777" w:rsidR="009D5DB0" w:rsidRDefault="009D5DB0" w:rsidP="009D5DB0">
            <w:pPr>
              <w:tabs>
                <w:tab w:val="left" w:pos="2329"/>
              </w:tabs>
              <w:rPr>
                <w:rFonts w:cs="Arial"/>
                <w:b/>
                <w:szCs w:val="20"/>
              </w:rPr>
            </w:pPr>
            <w:r>
              <w:rPr>
                <w:rFonts w:cs="Arial"/>
                <w:b/>
                <w:szCs w:val="20"/>
              </w:rPr>
              <w:t>Discussion: Instructional Goals and Objectives</w:t>
            </w:r>
          </w:p>
          <w:p w14:paraId="2273C1FD" w14:textId="77777777" w:rsidR="009D5DB0" w:rsidRDefault="009D5DB0" w:rsidP="009D5DB0">
            <w:pPr>
              <w:tabs>
                <w:tab w:val="left" w:pos="2329"/>
              </w:tabs>
              <w:rPr>
                <w:rFonts w:cs="Arial"/>
                <w:b/>
                <w:szCs w:val="20"/>
              </w:rPr>
            </w:pPr>
          </w:p>
          <w:p w14:paraId="4DE5C64D" w14:textId="77777777" w:rsidR="009D5DB0" w:rsidRPr="00103FC5" w:rsidRDefault="009D5DB0" w:rsidP="009D5DB0">
            <w:r w:rsidRPr="00103FC5">
              <w:rPr>
                <w:b/>
              </w:rPr>
              <w:t xml:space="preserve">Respond </w:t>
            </w:r>
            <w:r w:rsidRPr="00103FC5">
              <w:t>to the following question</w:t>
            </w:r>
            <w:r>
              <w:t>s</w:t>
            </w:r>
            <w:r w:rsidRPr="00103FC5">
              <w:t xml:space="preserve"> in the </w:t>
            </w:r>
            <w:r>
              <w:t xml:space="preserve">Instructional Goals and Objectives </w:t>
            </w:r>
            <w:r w:rsidRPr="00103FC5">
              <w:t>discussion forum by Thursday:</w:t>
            </w:r>
          </w:p>
          <w:p w14:paraId="02F54514" w14:textId="77777777" w:rsidR="009D5DB0" w:rsidRPr="00103FC5" w:rsidRDefault="009D5DB0" w:rsidP="009D5DB0"/>
          <w:p w14:paraId="1667C039" w14:textId="77777777" w:rsidR="00FA0619" w:rsidRPr="00FA0619" w:rsidRDefault="00FA0619" w:rsidP="00C35728">
            <w:pPr>
              <w:pStyle w:val="ListParagraph"/>
              <w:numPr>
                <w:ilvl w:val="0"/>
                <w:numId w:val="19"/>
              </w:numPr>
              <w:ind w:left="395"/>
            </w:pPr>
            <w:r w:rsidRPr="00CB6625">
              <w:t xml:space="preserve">How do instructional goals and objectives determine the content being taught? </w:t>
            </w:r>
          </w:p>
          <w:p w14:paraId="254607C7" w14:textId="77777777" w:rsidR="00FA0619" w:rsidRPr="00A63BC3" w:rsidRDefault="00122166" w:rsidP="00C35728">
            <w:pPr>
              <w:pStyle w:val="ListParagraph"/>
              <w:numPr>
                <w:ilvl w:val="0"/>
                <w:numId w:val="19"/>
              </w:numPr>
              <w:ind w:left="395"/>
            </w:pPr>
            <w:r>
              <w:t>How do the Common Core S</w:t>
            </w:r>
            <w:r w:rsidR="00FA0619" w:rsidRPr="00CB6625">
              <w:t xml:space="preserve">tandards influence </w:t>
            </w:r>
            <w:r>
              <w:t>y</w:t>
            </w:r>
            <w:r w:rsidR="00FA0619" w:rsidRPr="00CB6625">
              <w:t xml:space="preserve">our changes in instructional practices? </w:t>
            </w:r>
          </w:p>
          <w:p w14:paraId="0AA52933" w14:textId="77777777" w:rsidR="009D5DB0" w:rsidRPr="00103FC5" w:rsidRDefault="009D5DB0" w:rsidP="009D5DB0">
            <w:pPr>
              <w:pStyle w:val="ListParagraph"/>
            </w:pPr>
          </w:p>
          <w:p w14:paraId="7D2A3D13" w14:textId="24E1E0EF" w:rsidR="009D5DB0" w:rsidRPr="00842155" w:rsidRDefault="009D5DB0" w:rsidP="00414B29">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of your classmates' posts by Sunday.</w:t>
            </w:r>
          </w:p>
        </w:tc>
        <w:tc>
          <w:tcPr>
            <w:tcW w:w="1440" w:type="dxa"/>
          </w:tcPr>
          <w:p w14:paraId="587600E8" w14:textId="77777777" w:rsidR="009D5DB0" w:rsidRPr="00842155" w:rsidRDefault="00FA0619" w:rsidP="009D5DB0">
            <w:pPr>
              <w:tabs>
                <w:tab w:val="left" w:pos="2329"/>
              </w:tabs>
              <w:rPr>
                <w:rFonts w:cs="Arial"/>
                <w:szCs w:val="20"/>
              </w:rPr>
            </w:pPr>
            <w:r>
              <w:rPr>
                <w:rFonts w:cs="Arial"/>
                <w:szCs w:val="20"/>
              </w:rPr>
              <w:t xml:space="preserve">5.2, </w:t>
            </w:r>
            <w:r w:rsidR="009D5DB0">
              <w:rPr>
                <w:rFonts w:cs="Arial"/>
                <w:szCs w:val="20"/>
              </w:rPr>
              <w:t>5.3</w:t>
            </w:r>
            <w:r>
              <w:rPr>
                <w:rFonts w:cs="Arial"/>
                <w:szCs w:val="20"/>
              </w:rPr>
              <w:t>, 5.4</w:t>
            </w:r>
          </w:p>
        </w:tc>
        <w:tc>
          <w:tcPr>
            <w:tcW w:w="1440" w:type="dxa"/>
          </w:tcPr>
          <w:p w14:paraId="420D99A0" w14:textId="77777777" w:rsidR="009D5DB0" w:rsidRPr="00842155" w:rsidRDefault="009D5DB0" w:rsidP="009D5DB0">
            <w:pPr>
              <w:tabs>
                <w:tab w:val="left" w:pos="2329"/>
              </w:tabs>
              <w:rPr>
                <w:rFonts w:cs="Arial"/>
                <w:szCs w:val="20"/>
              </w:rPr>
            </w:pPr>
            <w:r w:rsidRPr="00103FC5">
              <w:t xml:space="preserve">Discussion: one post and replies to three other posts = </w:t>
            </w:r>
            <w:r w:rsidRPr="00103FC5">
              <w:rPr>
                <w:b/>
              </w:rPr>
              <w:t>1 hour</w:t>
            </w:r>
          </w:p>
        </w:tc>
      </w:tr>
      <w:tr w:rsidR="009F41A9" w:rsidRPr="009F41A9" w14:paraId="6A115CBF" w14:textId="77777777" w:rsidTr="00697547">
        <w:tc>
          <w:tcPr>
            <w:tcW w:w="10170" w:type="dxa"/>
            <w:gridSpan w:val="2"/>
            <w:tcMar>
              <w:top w:w="115" w:type="dxa"/>
              <w:left w:w="115" w:type="dxa"/>
              <w:bottom w:w="115" w:type="dxa"/>
              <w:right w:w="115" w:type="dxa"/>
            </w:tcMar>
          </w:tcPr>
          <w:p w14:paraId="7BE2C4C5" w14:textId="77777777" w:rsidR="009D5DB0" w:rsidRPr="009F41A9" w:rsidRDefault="009D5DB0" w:rsidP="009D5DB0">
            <w:pPr>
              <w:tabs>
                <w:tab w:val="left" w:pos="2329"/>
              </w:tabs>
              <w:rPr>
                <w:rFonts w:cs="Arial"/>
                <w:b/>
                <w:szCs w:val="20"/>
              </w:rPr>
            </w:pPr>
            <w:r w:rsidRPr="009F41A9">
              <w:rPr>
                <w:rFonts w:cs="Arial"/>
                <w:b/>
                <w:szCs w:val="20"/>
              </w:rPr>
              <w:t>Discussion: Team Teaching</w:t>
            </w:r>
          </w:p>
          <w:p w14:paraId="45A3BE0A" w14:textId="77777777" w:rsidR="009D5DB0" w:rsidRPr="009F41A9" w:rsidRDefault="009D5DB0" w:rsidP="009D5DB0">
            <w:pPr>
              <w:tabs>
                <w:tab w:val="left" w:pos="2329"/>
              </w:tabs>
              <w:rPr>
                <w:rFonts w:cs="Arial"/>
                <w:b/>
                <w:szCs w:val="20"/>
              </w:rPr>
            </w:pPr>
          </w:p>
          <w:p w14:paraId="35BE64DE" w14:textId="77777777" w:rsidR="009D5DB0" w:rsidRPr="009F41A9" w:rsidRDefault="009D5DB0" w:rsidP="009D5DB0">
            <w:r w:rsidRPr="009F41A9">
              <w:rPr>
                <w:b/>
              </w:rPr>
              <w:t xml:space="preserve">Respond </w:t>
            </w:r>
            <w:r w:rsidRPr="009F41A9">
              <w:t xml:space="preserve">to the following questions in the </w:t>
            </w:r>
            <w:proofErr w:type="gramStart"/>
            <w:r w:rsidRPr="009F41A9">
              <w:t>Team Teaching</w:t>
            </w:r>
            <w:proofErr w:type="gramEnd"/>
            <w:r w:rsidRPr="009F41A9">
              <w:t xml:space="preserve"> discussion forum by Thursday:</w:t>
            </w:r>
          </w:p>
          <w:p w14:paraId="64306D51" w14:textId="77777777" w:rsidR="009D5DB0" w:rsidRPr="009F41A9" w:rsidRDefault="009D5DB0" w:rsidP="009D5DB0"/>
          <w:p w14:paraId="30DEA002" w14:textId="77777777" w:rsidR="009D5DB0" w:rsidRPr="009F41A9" w:rsidRDefault="009D5DB0" w:rsidP="00C35728">
            <w:pPr>
              <w:pStyle w:val="ListParagraph"/>
              <w:numPr>
                <w:ilvl w:val="0"/>
                <w:numId w:val="19"/>
              </w:numPr>
              <w:ind w:left="395"/>
            </w:pPr>
            <w:r w:rsidRPr="009F41A9">
              <w:t xml:space="preserve">How would you apply the </w:t>
            </w:r>
            <w:proofErr w:type="gramStart"/>
            <w:r w:rsidRPr="009F41A9">
              <w:t>team teaching</w:t>
            </w:r>
            <w:proofErr w:type="gramEnd"/>
            <w:r w:rsidRPr="009F41A9">
              <w:t xml:space="preserve"> approach?</w:t>
            </w:r>
          </w:p>
          <w:p w14:paraId="67AD2F8F" w14:textId="77777777" w:rsidR="009D5DB0" w:rsidRPr="009F41A9" w:rsidRDefault="009D5DB0" w:rsidP="00C35728">
            <w:pPr>
              <w:pStyle w:val="ListParagraph"/>
              <w:numPr>
                <w:ilvl w:val="0"/>
                <w:numId w:val="19"/>
              </w:numPr>
              <w:ind w:left="395"/>
            </w:pPr>
            <w:r w:rsidRPr="009F41A9">
              <w:t>What are the advantages and disadvantages of team teaching?</w:t>
            </w:r>
          </w:p>
          <w:p w14:paraId="7A06820C" w14:textId="77777777" w:rsidR="009D5DB0" w:rsidRPr="009F41A9" w:rsidRDefault="009D5DB0" w:rsidP="009D5DB0"/>
          <w:p w14:paraId="66B80549" w14:textId="087EEC9F" w:rsidR="009D5DB0" w:rsidRPr="009F41A9" w:rsidRDefault="009D5DB0" w:rsidP="00414B29">
            <w:pPr>
              <w:tabs>
                <w:tab w:val="left" w:pos="2329"/>
              </w:tabs>
              <w:rPr>
                <w:rFonts w:cs="Arial"/>
                <w:b/>
                <w:szCs w:val="20"/>
              </w:rPr>
            </w:pPr>
            <w:r w:rsidRPr="009F41A9">
              <w:rPr>
                <w:b/>
              </w:rPr>
              <w:t>Post</w:t>
            </w:r>
            <w:r w:rsidRPr="009F41A9">
              <w:t xml:space="preserve"> constructive criticism, clarification, additional questions, or your own relevant thoughts to </w:t>
            </w:r>
            <w:r w:rsidR="00414B29">
              <w:t>3</w:t>
            </w:r>
            <w:r w:rsidR="00414B29" w:rsidRPr="009F41A9">
              <w:t xml:space="preserve"> </w:t>
            </w:r>
            <w:r w:rsidRPr="009F41A9">
              <w:t>of your classmates' posts by Sunday.</w:t>
            </w:r>
          </w:p>
        </w:tc>
        <w:tc>
          <w:tcPr>
            <w:tcW w:w="1440" w:type="dxa"/>
          </w:tcPr>
          <w:p w14:paraId="3CAFB655" w14:textId="77777777" w:rsidR="009D5DB0" w:rsidRPr="009F41A9" w:rsidRDefault="009D5DB0" w:rsidP="009D5DB0">
            <w:pPr>
              <w:tabs>
                <w:tab w:val="left" w:pos="2329"/>
              </w:tabs>
              <w:rPr>
                <w:rFonts w:cs="Arial"/>
                <w:szCs w:val="20"/>
              </w:rPr>
            </w:pPr>
            <w:r w:rsidRPr="009F41A9">
              <w:rPr>
                <w:rFonts w:cs="Arial"/>
                <w:szCs w:val="20"/>
              </w:rPr>
              <w:t>5.4</w:t>
            </w:r>
          </w:p>
        </w:tc>
        <w:tc>
          <w:tcPr>
            <w:tcW w:w="1440" w:type="dxa"/>
          </w:tcPr>
          <w:p w14:paraId="3BF2BB89" w14:textId="77777777" w:rsidR="009D5DB0" w:rsidRPr="009F41A9" w:rsidRDefault="009D5DB0" w:rsidP="009D5DB0">
            <w:pPr>
              <w:tabs>
                <w:tab w:val="left" w:pos="2329"/>
              </w:tabs>
              <w:rPr>
                <w:rFonts w:cs="Arial"/>
                <w:szCs w:val="20"/>
              </w:rPr>
            </w:pPr>
            <w:r w:rsidRPr="009F41A9">
              <w:t xml:space="preserve">Discussion: one post and replies to three other posts = </w:t>
            </w:r>
            <w:r w:rsidRPr="009F41A9">
              <w:rPr>
                <w:b/>
              </w:rPr>
              <w:t xml:space="preserve">1 hour </w:t>
            </w:r>
          </w:p>
        </w:tc>
      </w:tr>
      <w:tr w:rsidR="00472924" w:rsidRPr="007F339F" w14:paraId="27D7C54D" w14:textId="77777777" w:rsidTr="00472924">
        <w:tc>
          <w:tcPr>
            <w:tcW w:w="10170" w:type="dxa"/>
            <w:gridSpan w:val="2"/>
            <w:tcMar>
              <w:top w:w="115" w:type="dxa"/>
              <w:left w:w="115" w:type="dxa"/>
              <w:bottom w:w="115" w:type="dxa"/>
              <w:right w:w="115" w:type="dxa"/>
            </w:tcMar>
          </w:tcPr>
          <w:p w14:paraId="371FED65" w14:textId="77777777" w:rsidR="00472924" w:rsidRPr="00A63BC3" w:rsidRDefault="00472924" w:rsidP="00472924">
            <w:pPr>
              <w:tabs>
                <w:tab w:val="left" w:pos="2329"/>
              </w:tabs>
              <w:rPr>
                <w:rFonts w:cs="Arial"/>
                <w:b/>
                <w:szCs w:val="20"/>
              </w:rPr>
            </w:pPr>
            <w:r w:rsidRPr="00A63BC3">
              <w:rPr>
                <w:rFonts w:cs="Arial"/>
                <w:b/>
                <w:szCs w:val="20"/>
              </w:rPr>
              <w:t xml:space="preserve">Diary of a Time Warp </w:t>
            </w:r>
            <w:r>
              <w:rPr>
                <w:rFonts w:cs="Arial"/>
                <w:b/>
                <w:szCs w:val="20"/>
              </w:rPr>
              <w:t>Teacher</w:t>
            </w:r>
          </w:p>
          <w:p w14:paraId="5EE305A5" w14:textId="77777777" w:rsidR="00472924" w:rsidRDefault="00472924" w:rsidP="00472924">
            <w:pPr>
              <w:tabs>
                <w:tab w:val="left" w:pos="2329"/>
              </w:tabs>
              <w:rPr>
                <w:rFonts w:cs="Arial"/>
                <w:szCs w:val="20"/>
              </w:rPr>
            </w:pPr>
          </w:p>
          <w:p w14:paraId="465C6F7F" w14:textId="0848414B" w:rsidR="00472924" w:rsidRDefault="00472924" w:rsidP="00472924">
            <w:pPr>
              <w:tabs>
                <w:tab w:val="left" w:pos="2329"/>
              </w:tabs>
              <w:rPr>
                <w:rFonts w:cs="Arial"/>
                <w:szCs w:val="20"/>
              </w:rPr>
            </w:pPr>
            <w:r w:rsidRPr="00A63BC3">
              <w:rPr>
                <w:rFonts w:cs="Arial"/>
                <w:b/>
                <w:szCs w:val="20"/>
              </w:rPr>
              <w:t>Write</w:t>
            </w:r>
            <w:r>
              <w:rPr>
                <w:rFonts w:cs="Arial"/>
                <w:szCs w:val="20"/>
              </w:rPr>
              <w:t xml:space="preserve"> a 500- to 700-word fictional di</w:t>
            </w:r>
            <w:r w:rsidR="0020176F">
              <w:rPr>
                <w:rFonts w:cs="Arial"/>
                <w:szCs w:val="20"/>
              </w:rPr>
              <w:t xml:space="preserve">ary account of an elementary, </w:t>
            </w:r>
            <w:r>
              <w:rPr>
                <w:rFonts w:cs="Arial"/>
                <w:szCs w:val="20"/>
              </w:rPr>
              <w:t>middle</w:t>
            </w:r>
            <w:r w:rsidR="0020176F">
              <w:rPr>
                <w:rFonts w:cs="Arial"/>
                <w:szCs w:val="20"/>
              </w:rPr>
              <w:t>, or high</w:t>
            </w:r>
            <w:r>
              <w:rPr>
                <w:rFonts w:cs="Arial"/>
                <w:szCs w:val="20"/>
              </w:rPr>
              <w:t xml:space="preserve"> school teacher who fell asleep in 1950 and woke up today. What kinds of changes and challenges would this teacher and his</w:t>
            </w:r>
            <w:r w:rsidR="00414B29">
              <w:rPr>
                <w:rFonts w:cs="Arial"/>
                <w:szCs w:val="20"/>
              </w:rPr>
              <w:t xml:space="preserve"> or </w:t>
            </w:r>
            <w:r>
              <w:rPr>
                <w:rFonts w:cs="Arial"/>
                <w:szCs w:val="20"/>
              </w:rPr>
              <w:t xml:space="preserve">her students and their parents face? What challenges from the 1950s have been resolved by now? </w:t>
            </w:r>
          </w:p>
          <w:p w14:paraId="632E2BD5" w14:textId="77777777" w:rsidR="00472924" w:rsidRDefault="00472924" w:rsidP="00472924">
            <w:pPr>
              <w:tabs>
                <w:tab w:val="left" w:pos="2329"/>
              </w:tabs>
              <w:rPr>
                <w:rFonts w:cs="Arial"/>
                <w:szCs w:val="20"/>
              </w:rPr>
            </w:pPr>
          </w:p>
          <w:p w14:paraId="7D547C44" w14:textId="3FD60A30" w:rsidR="00472924" w:rsidRDefault="00472924" w:rsidP="00472924">
            <w:pPr>
              <w:tabs>
                <w:tab w:val="left" w:pos="2329"/>
              </w:tabs>
              <w:rPr>
                <w:rFonts w:cs="Arial"/>
                <w:szCs w:val="20"/>
              </w:rPr>
            </w:pPr>
            <w:r w:rsidRPr="00EC3B90">
              <w:rPr>
                <w:rFonts w:cs="Arial"/>
                <w:b/>
                <w:szCs w:val="20"/>
              </w:rPr>
              <w:t>Consider</w:t>
            </w:r>
            <w:r>
              <w:rPr>
                <w:rFonts w:cs="Arial"/>
                <w:szCs w:val="20"/>
              </w:rPr>
              <w:t xml:space="preserve"> the whole school experience including both academic instruction and extracurricular activities; recess and lunch breaks; sports, music, </w:t>
            </w:r>
            <w:r w:rsidR="004C0AF3">
              <w:rPr>
                <w:rFonts w:cs="Arial"/>
                <w:szCs w:val="20"/>
              </w:rPr>
              <w:t xml:space="preserve">foreign </w:t>
            </w:r>
            <w:r>
              <w:rPr>
                <w:rFonts w:cs="Arial"/>
                <w:szCs w:val="20"/>
              </w:rPr>
              <w:t xml:space="preserve">language, and arts offerings; classroom management and disciplinary policies; and any other major changes. </w:t>
            </w:r>
          </w:p>
          <w:p w14:paraId="2D304081" w14:textId="77777777" w:rsidR="00472924" w:rsidRDefault="00472924" w:rsidP="00472924">
            <w:pPr>
              <w:tabs>
                <w:tab w:val="left" w:pos="2329"/>
              </w:tabs>
              <w:rPr>
                <w:rFonts w:cs="Arial"/>
                <w:szCs w:val="20"/>
              </w:rPr>
            </w:pPr>
          </w:p>
          <w:p w14:paraId="2F275BD2" w14:textId="77777777" w:rsidR="00472924" w:rsidRDefault="00472924" w:rsidP="00472924">
            <w:pPr>
              <w:tabs>
                <w:tab w:val="left" w:pos="2329"/>
              </w:tabs>
              <w:rPr>
                <w:rFonts w:cs="Arial"/>
                <w:szCs w:val="20"/>
              </w:rPr>
            </w:pPr>
            <w:r w:rsidRPr="00A63BC3">
              <w:rPr>
                <w:rFonts w:cs="Arial"/>
                <w:b/>
                <w:szCs w:val="20"/>
              </w:rPr>
              <w:t>Submit</w:t>
            </w:r>
            <w:r>
              <w:rPr>
                <w:rFonts w:cs="Arial"/>
                <w:szCs w:val="20"/>
              </w:rPr>
              <w:t xml:space="preserve"> your Diary Entry through Blackboard by Thursday. </w:t>
            </w:r>
          </w:p>
          <w:p w14:paraId="13FA61A8" w14:textId="77777777" w:rsidR="00472924" w:rsidRDefault="00472924" w:rsidP="00472924">
            <w:pPr>
              <w:tabs>
                <w:tab w:val="left" w:pos="2329"/>
              </w:tabs>
              <w:rPr>
                <w:rFonts w:cs="Arial"/>
                <w:szCs w:val="20"/>
              </w:rPr>
            </w:pPr>
          </w:p>
          <w:p w14:paraId="07811FC2" w14:textId="58919F9C" w:rsidR="00472924" w:rsidRPr="007F339F" w:rsidRDefault="00472924" w:rsidP="00414B29">
            <w:pPr>
              <w:tabs>
                <w:tab w:val="left" w:pos="2329"/>
              </w:tabs>
              <w:rPr>
                <w:rFonts w:cs="Arial"/>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 xml:space="preserve">of your classmates' </w:t>
            </w:r>
            <w:r>
              <w:t>diary entries</w:t>
            </w:r>
            <w:r w:rsidRPr="00103FC5">
              <w:t xml:space="preserve"> by Sunday.</w:t>
            </w:r>
          </w:p>
        </w:tc>
        <w:tc>
          <w:tcPr>
            <w:tcW w:w="1440" w:type="dxa"/>
          </w:tcPr>
          <w:p w14:paraId="7FAC1204" w14:textId="77777777" w:rsidR="00472924" w:rsidRPr="009F6FAF" w:rsidRDefault="00472924" w:rsidP="00472924">
            <w:pPr>
              <w:tabs>
                <w:tab w:val="left" w:pos="2329"/>
              </w:tabs>
              <w:rPr>
                <w:rFonts w:cs="Arial"/>
                <w:szCs w:val="20"/>
              </w:rPr>
            </w:pPr>
            <w:r>
              <w:rPr>
                <w:rFonts w:cs="Arial"/>
                <w:szCs w:val="20"/>
              </w:rPr>
              <w:t>5.1, 5.4</w:t>
            </w:r>
          </w:p>
        </w:tc>
        <w:tc>
          <w:tcPr>
            <w:tcW w:w="1440" w:type="dxa"/>
          </w:tcPr>
          <w:p w14:paraId="073C1AAB" w14:textId="77777777" w:rsidR="00472924" w:rsidRPr="009F6FAF" w:rsidRDefault="00472924" w:rsidP="00472924">
            <w:pPr>
              <w:tabs>
                <w:tab w:val="left" w:pos="2329"/>
              </w:tabs>
              <w:rPr>
                <w:rFonts w:cs="Arial"/>
                <w:szCs w:val="20"/>
              </w:rPr>
            </w:pPr>
            <w:r w:rsidRPr="00103FC5">
              <w:t xml:space="preserve">Discussion: one post and replies to three other posts = </w:t>
            </w:r>
            <w:r w:rsidRPr="00103FC5">
              <w:rPr>
                <w:b/>
              </w:rPr>
              <w:t>1 hour</w:t>
            </w:r>
          </w:p>
        </w:tc>
      </w:tr>
      <w:tr w:rsidR="009D57C6" w:rsidRPr="007F339F" w14:paraId="6AE41CB0" w14:textId="77777777" w:rsidTr="00FD5474">
        <w:tc>
          <w:tcPr>
            <w:tcW w:w="10170" w:type="dxa"/>
            <w:gridSpan w:val="2"/>
            <w:tcMar>
              <w:top w:w="115" w:type="dxa"/>
              <w:left w:w="115" w:type="dxa"/>
              <w:bottom w:w="115" w:type="dxa"/>
              <w:right w:w="115" w:type="dxa"/>
            </w:tcMar>
          </w:tcPr>
          <w:p w14:paraId="1BB8D0C6" w14:textId="77777777" w:rsidR="009D57C6" w:rsidRDefault="009D57C6" w:rsidP="009D57C6">
            <w:pPr>
              <w:tabs>
                <w:tab w:val="left" w:pos="2329"/>
              </w:tabs>
              <w:rPr>
                <w:rFonts w:cs="Arial"/>
                <w:b/>
                <w:szCs w:val="20"/>
              </w:rPr>
            </w:pPr>
            <w:r>
              <w:rPr>
                <w:rFonts w:cs="Arial"/>
                <w:b/>
                <w:szCs w:val="20"/>
              </w:rPr>
              <w:lastRenderedPageBreak/>
              <w:t>Instructional Objectives Worksheet</w:t>
            </w:r>
          </w:p>
          <w:p w14:paraId="1C2DFF71" w14:textId="77777777" w:rsidR="009D57C6" w:rsidRDefault="009D57C6" w:rsidP="009D57C6">
            <w:pPr>
              <w:tabs>
                <w:tab w:val="left" w:pos="2329"/>
              </w:tabs>
              <w:rPr>
                <w:rFonts w:cs="Arial"/>
                <w:b/>
                <w:szCs w:val="20"/>
              </w:rPr>
            </w:pPr>
          </w:p>
          <w:p w14:paraId="2BAD5EC7" w14:textId="7401FACE" w:rsidR="009D57C6" w:rsidRPr="00A66E7A" w:rsidRDefault="009D57C6" w:rsidP="009D57C6">
            <w:pPr>
              <w:tabs>
                <w:tab w:val="left" w:pos="2329"/>
              </w:tabs>
              <w:rPr>
                <w:rFonts w:cs="Arial"/>
                <w:szCs w:val="20"/>
              </w:rPr>
            </w:pPr>
            <w:r>
              <w:rPr>
                <w:rFonts w:cs="Arial"/>
                <w:b/>
                <w:szCs w:val="20"/>
              </w:rPr>
              <w:t xml:space="preserve">Review </w:t>
            </w:r>
            <w:r w:rsidR="0071617D">
              <w:rPr>
                <w:rFonts w:cs="Arial"/>
                <w:szCs w:val="20"/>
              </w:rPr>
              <w:t xml:space="preserve">Examples of Objectives and Activities. </w:t>
            </w:r>
          </w:p>
          <w:p w14:paraId="3519D222" w14:textId="77777777" w:rsidR="009D57C6" w:rsidRDefault="009D57C6" w:rsidP="009D57C6">
            <w:pPr>
              <w:tabs>
                <w:tab w:val="left" w:pos="2329"/>
              </w:tabs>
              <w:rPr>
                <w:rFonts w:cs="Arial"/>
                <w:b/>
                <w:szCs w:val="20"/>
              </w:rPr>
            </w:pPr>
          </w:p>
          <w:p w14:paraId="3A9F3406" w14:textId="210FF214" w:rsidR="009D57C6" w:rsidRPr="00CC28DD" w:rsidRDefault="0071617D" w:rsidP="009D57C6">
            <w:pPr>
              <w:tabs>
                <w:tab w:val="left" w:pos="2329"/>
              </w:tabs>
              <w:rPr>
                <w:rFonts w:cs="Arial"/>
                <w:szCs w:val="20"/>
              </w:rPr>
            </w:pPr>
            <w:r w:rsidRPr="0071617D">
              <w:rPr>
                <w:rFonts w:cs="Arial"/>
                <w:b/>
                <w:szCs w:val="20"/>
              </w:rPr>
              <w:t>Download</w:t>
            </w:r>
            <w:r>
              <w:rPr>
                <w:rFonts w:cs="Arial"/>
                <w:szCs w:val="20"/>
              </w:rPr>
              <w:t xml:space="preserve"> the </w:t>
            </w:r>
            <w:r w:rsidR="009D57C6" w:rsidRPr="00CC28DD">
              <w:rPr>
                <w:rFonts w:cs="Arial"/>
                <w:szCs w:val="20"/>
              </w:rPr>
              <w:t>Instructional Objectives</w:t>
            </w:r>
            <w:r w:rsidR="009F41A9">
              <w:rPr>
                <w:rFonts w:cs="Arial"/>
                <w:szCs w:val="20"/>
              </w:rPr>
              <w:t xml:space="preserve"> Worksheet</w:t>
            </w:r>
            <w:r>
              <w:rPr>
                <w:rFonts w:cs="Arial"/>
                <w:szCs w:val="20"/>
              </w:rPr>
              <w:t>.</w:t>
            </w:r>
          </w:p>
          <w:p w14:paraId="089BA393" w14:textId="77777777" w:rsidR="009D57C6" w:rsidRDefault="009D57C6" w:rsidP="009D57C6">
            <w:pPr>
              <w:tabs>
                <w:tab w:val="left" w:pos="2329"/>
              </w:tabs>
              <w:rPr>
                <w:rFonts w:cs="Arial"/>
                <w:b/>
                <w:szCs w:val="20"/>
              </w:rPr>
            </w:pPr>
          </w:p>
          <w:p w14:paraId="55DEE643" w14:textId="65A50E85" w:rsidR="009D57C6" w:rsidRDefault="009D57C6" w:rsidP="009D57C6">
            <w:pPr>
              <w:tabs>
                <w:tab w:val="left" w:pos="2329"/>
              </w:tabs>
              <w:rPr>
                <w:rFonts w:cs="Arial"/>
                <w:szCs w:val="20"/>
              </w:rPr>
            </w:pPr>
            <w:r>
              <w:rPr>
                <w:rFonts w:cs="Arial"/>
                <w:b/>
                <w:szCs w:val="20"/>
              </w:rPr>
              <w:t xml:space="preserve">Imagine </w:t>
            </w:r>
            <w:r>
              <w:rPr>
                <w:rFonts w:cs="Arial"/>
                <w:szCs w:val="20"/>
              </w:rPr>
              <w:t xml:space="preserve">you are a curriculum director, principal, or school administrator, and you are tasked with helping a new teacher prepare for the upcoming school year. Your goal is to help the new teacher apply the concept of taxonomies of learning to write rigorous, engaging, and measurable learning objectives. </w:t>
            </w:r>
          </w:p>
          <w:p w14:paraId="63348A74" w14:textId="77777777" w:rsidR="009D57C6" w:rsidRDefault="009D57C6" w:rsidP="009D57C6">
            <w:pPr>
              <w:tabs>
                <w:tab w:val="left" w:pos="2329"/>
              </w:tabs>
              <w:rPr>
                <w:rFonts w:cs="Arial"/>
                <w:szCs w:val="20"/>
              </w:rPr>
            </w:pPr>
          </w:p>
          <w:p w14:paraId="71B0767A" w14:textId="6FB634E8" w:rsidR="009D57C6" w:rsidRDefault="009D57C6" w:rsidP="009D57C6">
            <w:pPr>
              <w:tabs>
                <w:tab w:val="left" w:pos="2329"/>
              </w:tabs>
              <w:rPr>
                <w:rFonts w:cs="Arial"/>
                <w:szCs w:val="20"/>
              </w:rPr>
            </w:pPr>
            <w:r w:rsidRPr="00CC28DD">
              <w:rPr>
                <w:rFonts w:cs="Arial"/>
                <w:b/>
                <w:szCs w:val="20"/>
              </w:rPr>
              <w:t>Select</w:t>
            </w:r>
            <w:r>
              <w:rPr>
                <w:rFonts w:cs="Arial"/>
                <w:szCs w:val="20"/>
              </w:rPr>
              <w:t xml:space="preserve"> a grade level</w:t>
            </w:r>
            <w:r w:rsidR="0020176F">
              <w:rPr>
                <w:rFonts w:cs="Arial"/>
                <w:szCs w:val="20"/>
              </w:rPr>
              <w:t xml:space="preserve"> (PreK–12</w:t>
            </w:r>
            <w:r w:rsidR="00444E09">
              <w:rPr>
                <w:rFonts w:cs="Arial"/>
                <w:szCs w:val="20"/>
              </w:rPr>
              <w:t>)</w:t>
            </w:r>
            <w:r w:rsidR="00414B29">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 </w:t>
            </w:r>
          </w:p>
          <w:p w14:paraId="19BE2D92" w14:textId="77777777" w:rsidR="009D57C6" w:rsidRDefault="009D57C6" w:rsidP="009D57C6">
            <w:pPr>
              <w:tabs>
                <w:tab w:val="left" w:pos="2329"/>
              </w:tabs>
              <w:rPr>
                <w:rFonts w:cs="Arial"/>
                <w:szCs w:val="20"/>
              </w:rPr>
            </w:pPr>
          </w:p>
          <w:p w14:paraId="2FE6E845" w14:textId="21C00E7C" w:rsidR="009D57C6" w:rsidRDefault="009D57C6" w:rsidP="009D57C6">
            <w:pPr>
              <w:tabs>
                <w:tab w:val="left" w:pos="2329"/>
              </w:tabs>
              <w:rPr>
                <w:rFonts w:cs="Arial"/>
                <w:szCs w:val="20"/>
              </w:rPr>
            </w:pPr>
            <w:r>
              <w:rPr>
                <w:rFonts w:cs="Arial"/>
                <w:b/>
                <w:szCs w:val="20"/>
              </w:rPr>
              <w:t>Write</w:t>
            </w:r>
            <w:r>
              <w:rPr>
                <w:rFonts w:cs="Arial"/>
                <w:szCs w:val="20"/>
              </w:rPr>
              <w:t xml:space="preserve"> </w:t>
            </w:r>
            <w:r w:rsidRPr="009D57C6">
              <w:rPr>
                <w:rFonts w:cs="Arial"/>
                <w:szCs w:val="20"/>
              </w:rPr>
              <w:t xml:space="preserve">one </w:t>
            </w:r>
            <w:r>
              <w:rPr>
                <w:rFonts w:cs="Arial"/>
                <w:szCs w:val="20"/>
              </w:rPr>
              <w:t>instructional objective</w:t>
            </w:r>
            <w:r w:rsidR="001A0A62">
              <w:rPr>
                <w:rFonts w:cs="Arial"/>
                <w:szCs w:val="20"/>
              </w:rPr>
              <w:t xml:space="preserve"> and an associated activity</w:t>
            </w:r>
            <w:r>
              <w:rPr>
                <w:rFonts w:cs="Arial"/>
                <w:szCs w:val="20"/>
              </w:rPr>
              <w:t xml:space="preserve"> for each of the categories on the worksheet.</w:t>
            </w:r>
          </w:p>
          <w:p w14:paraId="48697BAD" w14:textId="77777777" w:rsidR="009D57C6" w:rsidRDefault="009D57C6" w:rsidP="009D57C6">
            <w:pPr>
              <w:tabs>
                <w:tab w:val="left" w:pos="2329"/>
              </w:tabs>
              <w:rPr>
                <w:rFonts w:cs="Arial"/>
                <w:szCs w:val="20"/>
              </w:rPr>
            </w:pPr>
          </w:p>
          <w:p w14:paraId="27F16FA3" w14:textId="59BA0A4E" w:rsidR="009D57C6" w:rsidRPr="00CC28DD" w:rsidRDefault="00F35955" w:rsidP="00F35955">
            <w:pPr>
              <w:tabs>
                <w:tab w:val="left" w:pos="2329"/>
              </w:tabs>
              <w:rPr>
                <w:rFonts w:cs="Arial"/>
                <w:szCs w:val="20"/>
              </w:rPr>
            </w:pPr>
            <w:r>
              <w:rPr>
                <w:rFonts w:cs="Arial"/>
                <w:b/>
                <w:szCs w:val="20"/>
              </w:rPr>
              <w:t>Submit</w:t>
            </w:r>
            <w:r w:rsidR="009D57C6">
              <w:rPr>
                <w:rFonts w:cs="Arial"/>
                <w:szCs w:val="20"/>
              </w:rPr>
              <w:t xml:space="preserve"> the </w:t>
            </w:r>
            <w:r>
              <w:rPr>
                <w:rFonts w:cs="Arial"/>
                <w:szCs w:val="20"/>
              </w:rPr>
              <w:t xml:space="preserve">completed </w:t>
            </w:r>
            <w:r w:rsidR="009D57C6">
              <w:rPr>
                <w:rFonts w:cs="Arial"/>
                <w:szCs w:val="20"/>
              </w:rPr>
              <w:t xml:space="preserve">Instructional Objectives worksheet through Blackboard by Sunday. </w:t>
            </w:r>
          </w:p>
        </w:tc>
        <w:tc>
          <w:tcPr>
            <w:tcW w:w="1440" w:type="dxa"/>
          </w:tcPr>
          <w:p w14:paraId="74547CC1" w14:textId="77777777" w:rsidR="009D57C6" w:rsidRPr="009F6FAF" w:rsidRDefault="009D57C6" w:rsidP="009D57C6">
            <w:pPr>
              <w:tabs>
                <w:tab w:val="left" w:pos="2329"/>
              </w:tabs>
              <w:rPr>
                <w:rFonts w:cs="Arial"/>
                <w:szCs w:val="20"/>
              </w:rPr>
            </w:pPr>
            <w:r>
              <w:rPr>
                <w:rFonts w:cs="Arial"/>
                <w:szCs w:val="20"/>
              </w:rPr>
              <w:t>5.1, 5.2, 5.3</w:t>
            </w:r>
          </w:p>
        </w:tc>
        <w:tc>
          <w:tcPr>
            <w:tcW w:w="1440" w:type="dxa"/>
          </w:tcPr>
          <w:p w14:paraId="6842EF52" w14:textId="77777777" w:rsidR="009D57C6" w:rsidRPr="009F6FAF" w:rsidRDefault="009D57C6" w:rsidP="009D57C6">
            <w:pPr>
              <w:tabs>
                <w:tab w:val="left" w:pos="2329"/>
              </w:tabs>
              <w:rPr>
                <w:rFonts w:cs="Arial"/>
                <w:szCs w:val="20"/>
              </w:rPr>
            </w:pPr>
            <w:r>
              <w:rPr>
                <w:rFonts w:cs="Arial"/>
                <w:szCs w:val="20"/>
              </w:rPr>
              <w:t xml:space="preserve">Review instructor’s feedback = </w:t>
            </w:r>
            <w:r w:rsidRPr="00CC28DD">
              <w:rPr>
                <w:rFonts w:cs="Arial"/>
                <w:b/>
                <w:szCs w:val="20"/>
              </w:rPr>
              <w:t>.5 hour</w:t>
            </w:r>
          </w:p>
        </w:tc>
      </w:tr>
      <w:tr w:rsidR="009D57C6" w:rsidRPr="00842155" w14:paraId="6F78E8EE" w14:textId="77777777" w:rsidTr="00FD5474">
        <w:tc>
          <w:tcPr>
            <w:tcW w:w="1440" w:type="dxa"/>
            <w:tcBorders>
              <w:right w:val="nil"/>
            </w:tcBorders>
            <w:shd w:val="clear" w:color="auto" w:fill="E6E6E6"/>
            <w:tcMar>
              <w:top w:w="115" w:type="dxa"/>
              <w:left w:w="115" w:type="dxa"/>
              <w:bottom w:w="115" w:type="dxa"/>
              <w:right w:w="115" w:type="dxa"/>
            </w:tcMar>
          </w:tcPr>
          <w:p w14:paraId="4C2D8E76" w14:textId="77777777" w:rsidR="009D57C6" w:rsidRPr="00842155" w:rsidRDefault="009D57C6" w:rsidP="009D57C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BF2EE5" w14:textId="77777777" w:rsidR="009D57C6" w:rsidRPr="00842155" w:rsidRDefault="009D57C6" w:rsidP="009D57C6">
            <w:pPr>
              <w:tabs>
                <w:tab w:val="left" w:pos="2329"/>
              </w:tabs>
              <w:rPr>
                <w:rFonts w:cs="Arial"/>
                <w:b/>
                <w:szCs w:val="20"/>
              </w:rPr>
            </w:pPr>
          </w:p>
        </w:tc>
        <w:tc>
          <w:tcPr>
            <w:tcW w:w="1440" w:type="dxa"/>
            <w:tcBorders>
              <w:left w:val="nil"/>
            </w:tcBorders>
            <w:shd w:val="clear" w:color="auto" w:fill="E6E6E6"/>
          </w:tcPr>
          <w:p w14:paraId="6376BB7D" w14:textId="77777777" w:rsidR="009D57C6" w:rsidRPr="00842155" w:rsidRDefault="009D57C6" w:rsidP="009D57C6">
            <w:pPr>
              <w:tabs>
                <w:tab w:val="left" w:pos="2329"/>
              </w:tabs>
              <w:rPr>
                <w:rFonts w:cs="Arial"/>
                <w:b/>
                <w:szCs w:val="20"/>
              </w:rPr>
            </w:pPr>
          </w:p>
        </w:tc>
        <w:tc>
          <w:tcPr>
            <w:tcW w:w="1440" w:type="dxa"/>
            <w:shd w:val="clear" w:color="auto" w:fill="E6E6E6"/>
          </w:tcPr>
          <w:p w14:paraId="5D03A25E" w14:textId="2FB6232E" w:rsidR="009D57C6" w:rsidRPr="00842155" w:rsidRDefault="00C31F41" w:rsidP="009D57C6">
            <w:pPr>
              <w:tabs>
                <w:tab w:val="left" w:pos="2329"/>
              </w:tabs>
              <w:rPr>
                <w:rFonts w:cs="Arial"/>
                <w:b/>
                <w:szCs w:val="20"/>
              </w:rPr>
            </w:pPr>
            <w:r>
              <w:rPr>
                <w:rFonts w:cs="Arial"/>
                <w:b/>
                <w:szCs w:val="20"/>
              </w:rPr>
              <w:t>4.5</w:t>
            </w:r>
            <w:r w:rsidR="00472924">
              <w:rPr>
                <w:rFonts w:cs="Arial"/>
                <w:b/>
                <w:szCs w:val="20"/>
              </w:rPr>
              <w:t xml:space="preserve"> hours</w:t>
            </w:r>
          </w:p>
        </w:tc>
      </w:tr>
    </w:tbl>
    <w:p w14:paraId="0C8CEB2D" w14:textId="77777777" w:rsidR="005344A9" w:rsidRDefault="005344A9" w:rsidP="005344A9">
      <w:pPr>
        <w:pStyle w:val="Heading1"/>
        <w:rPr>
          <w:color w:val="BD313B"/>
        </w:rPr>
      </w:pPr>
    </w:p>
    <w:p w14:paraId="1526C271" w14:textId="77777777" w:rsidR="005344A9" w:rsidRDefault="005344A9" w:rsidP="005344A9">
      <w:pPr>
        <w:tabs>
          <w:tab w:val="left" w:pos="1065"/>
        </w:tabs>
      </w:pPr>
    </w:p>
    <w:p w14:paraId="0AFE192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95E0E4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117DE89" w14:textId="77777777" w:rsidR="002C1641" w:rsidRPr="00842155" w:rsidRDefault="002C1641" w:rsidP="004111A2">
            <w:pPr>
              <w:pStyle w:val="WeeklyTopicHeading1"/>
            </w:pPr>
            <w:bookmarkStart w:id="10" w:name="weeksix"/>
            <w:bookmarkStart w:id="11" w:name="_Toc358980899"/>
            <w:bookmarkEnd w:id="10"/>
            <w:r w:rsidRPr="0068364F">
              <w:lastRenderedPageBreak/>
              <w:t xml:space="preserve">Week </w:t>
            </w:r>
            <w:r>
              <w:t>Six</w:t>
            </w:r>
            <w:r w:rsidRPr="0068364F">
              <w:t xml:space="preserve">: </w:t>
            </w:r>
            <w:bookmarkEnd w:id="11"/>
            <w:r w:rsidR="00851D3D">
              <w:t xml:space="preserve">Evaluating </w:t>
            </w:r>
            <w:r w:rsidR="004111A2">
              <w:t xml:space="preserve">Standards and </w:t>
            </w:r>
            <w:r w:rsidR="00851D3D">
              <w:t>Curriculum</w:t>
            </w:r>
          </w:p>
        </w:tc>
        <w:tc>
          <w:tcPr>
            <w:tcW w:w="1440" w:type="dxa"/>
            <w:tcBorders>
              <w:left w:val="nil"/>
              <w:bottom w:val="single" w:sz="4" w:space="0" w:color="000000" w:themeColor="text1"/>
              <w:right w:val="nil"/>
            </w:tcBorders>
            <w:shd w:val="clear" w:color="auto" w:fill="BD313B"/>
          </w:tcPr>
          <w:p w14:paraId="1BC100C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648291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C54C7F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57BF3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94EBA7A"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0F58E7D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B873880" w14:textId="77777777" w:rsidR="00BA4B7B" w:rsidRPr="00842155" w:rsidRDefault="00851D3D" w:rsidP="005E6BB3">
            <w:pPr>
              <w:pStyle w:val="ObjectiveBullet"/>
              <w:numPr>
                <w:ilvl w:val="1"/>
                <w:numId w:val="13"/>
              </w:numPr>
            </w:pPr>
            <w:r w:rsidRPr="00851D3D">
              <w:t>Analyze the characteristics and purpose of formative and summative assessments.</w:t>
            </w:r>
          </w:p>
        </w:tc>
        <w:tc>
          <w:tcPr>
            <w:tcW w:w="2880" w:type="dxa"/>
            <w:gridSpan w:val="2"/>
            <w:tcBorders>
              <w:top w:val="nil"/>
              <w:left w:val="nil"/>
              <w:bottom w:val="nil"/>
            </w:tcBorders>
          </w:tcPr>
          <w:p w14:paraId="4D8F5912" w14:textId="77777777" w:rsidR="00BA4B7B" w:rsidRPr="00842155" w:rsidRDefault="00944A94" w:rsidP="00FD5474">
            <w:pPr>
              <w:tabs>
                <w:tab w:val="left" w:pos="0"/>
                <w:tab w:val="left" w:pos="3720"/>
              </w:tabs>
              <w:outlineLvl w:val="0"/>
              <w:rPr>
                <w:rFonts w:cs="Arial"/>
                <w:szCs w:val="20"/>
              </w:rPr>
            </w:pPr>
            <w:r>
              <w:rPr>
                <w:rFonts w:cs="Arial"/>
                <w:szCs w:val="20"/>
              </w:rPr>
              <w:t>CLO2, CLO4, CLO5</w:t>
            </w:r>
          </w:p>
        </w:tc>
      </w:tr>
      <w:tr w:rsidR="002F667F" w:rsidRPr="00842155" w14:paraId="7D935BE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C24CC9" w14:textId="77777777" w:rsidR="002F667F" w:rsidRPr="00851D3D" w:rsidRDefault="004111A2" w:rsidP="005E6BB3">
            <w:pPr>
              <w:pStyle w:val="ObjectiveBullet"/>
              <w:numPr>
                <w:ilvl w:val="1"/>
                <w:numId w:val="13"/>
              </w:numPr>
            </w:pPr>
            <w:r>
              <w:t>Create a</w:t>
            </w:r>
            <w:r w:rsidR="002F667F" w:rsidRPr="00851D3D">
              <w:t xml:space="preserve"> performance-based assessment.</w:t>
            </w:r>
            <w:r w:rsidR="00F87C3B">
              <w:t xml:space="preserve"> </w:t>
            </w:r>
          </w:p>
        </w:tc>
        <w:tc>
          <w:tcPr>
            <w:tcW w:w="2880" w:type="dxa"/>
            <w:gridSpan w:val="2"/>
            <w:tcBorders>
              <w:top w:val="nil"/>
              <w:left w:val="nil"/>
              <w:bottom w:val="nil"/>
            </w:tcBorders>
          </w:tcPr>
          <w:p w14:paraId="1908B1A2" w14:textId="77777777" w:rsidR="002F667F" w:rsidRPr="00842155" w:rsidRDefault="00944A94" w:rsidP="00FD5474">
            <w:pPr>
              <w:tabs>
                <w:tab w:val="left" w:pos="0"/>
                <w:tab w:val="left" w:pos="3720"/>
              </w:tabs>
              <w:outlineLvl w:val="0"/>
              <w:rPr>
                <w:rFonts w:cs="Arial"/>
                <w:szCs w:val="20"/>
              </w:rPr>
            </w:pPr>
            <w:r>
              <w:rPr>
                <w:rFonts w:cs="Arial"/>
                <w:szCs w:val="20"/>
              </w:rPr>
              <w:t>CLO5</w:t>
            </w:r>
          </w:p>
        </w:tc>
      </w:tr>
      <w:tr w:rsidR="000B4440" w:rsidRPr="00842155" w14:paraId="1F0047E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3AAFA0" w14:textId="77777777" w:rsidR="000B4440" w:rsidRPr="00851D3D" w:rsidRDefault="002F667F" w:rsidP="001470B4">
            <w:pPr>
              <w:pStyle w:val="ObjectiveBullet"/>
              <w:numPr>
                <w:ilvl w:val="1"/>
                <w:numId w:val="13"/>
              </w:numPr>
            </w:pPr>
            <w:r>
              <w:t xml:space="preserve">Evaluate how a state has modified </w:t>
            </w:r>
            <w:r w:rsidR="001470B4">
              <w:t>Common Core Standards</w:t>
            </w:r>
            <w:r>
              <w:t xml:space="preserve"> to be implemented in their public schools. </w:t>
            </w:r>
          </w:p>
        </w:tc>
        <w:tc>
          <w:tcPr>
            <w:tcW w:w="2880" w:type="dxa"/>
            <w:gridSpan w:val="2"/>
            <w:tcBorders>
              <w:top w:val="nil"/>
              <w:left w:val="nil"/>
              <w:bottom w:val="nil"/>
            </w:tcBorders>
          </w:tcPr>
          <w:p w14:paraId="7B7051D5" w14:textId="77777777" w:rsidR="000B4440" w:rsidRPr="00842155" w:rsidRDefault="00944A94" w:rsidP="00FD5474">
            <w:pPr>
              <w:tabs>
                <w:tab w:val="left" w:pos="0"/>
                <w:tab w:val="left" w:pos="3720"/>
              </w:tabs>
              <w:outlineLvl w:val="0"/>
              <w:rPr>
                <w:rFonts w:cs="Arial"/>
                <w:szCs w:val="20"/>
              </w:rPr>
            </w:pPr>
            <w:r>
              <w:rPr>
                <w:rFonts w:cs="Arial"/>
                <w:szCs w:val="20"/>
              </w:rPr>
              <w:t>CLO1, CLO3</w:t>
            </w:r>
          </w:p>
        </w:tc>
      </w:tr>
      <w:tr w:rsidR="00BA4B7B" w:rsidRPr="00825CE5" w14:paraId="4AED1AC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B450F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68D21AA3" w14:textId="5C94487C" w:rsidR="00BA4B7B" w:rsidRPr="00825CE5"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F54DD3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5B8814B"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2244F80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59C31238" w14:textId="77777777" w:rsidTr="00FD5474">
        <w:tc>
          <w:tcPr>
            <w:tcW w:w="10170" w:type="dxa"/>
            <w:gridSpan w:val="2"/>
            <w:tcMar>
              <w:top w:w="115" w:type="dxa"/>
              <w:left w:w="115" w:type="dxa"/>
              <w:bottom w:w="115" w:type="dxa"/>
              <w:right w:w="115" w:type="dxa"/>
            </w:tcMar>
          </w:tcPr>
          <w:p w14:paraId="052A5C5B" w14:textId="77777777" w:rsidR="00BA4B7B" w:rsidRPr="00851D3D" w:rsidRDefault="00851D3D" w:rsidP="00FD5474">
            <w:pPr>
              <w:ind w:left="360" w:hanging="360"/>
              <w:rPr>
                <w:rFonts w:cs="Arial"/>
                <w:b/>
                <w:szCs w:val="20"/>
              </w:rPr>
            </w:pPr>
            <w:r w:rsidRPr="00851D3D">
              <w:rPr>
                <w:rFonts w:cs="Arial"/>
                <w:b/>
                <w:szCs w:val="20"/>
              </w:rPr>
              <w:t>Reading</w:t>
            </w:r>
          </w:p>
          <w:p w14:paraId="4525CAC7" w14:textId="77777777" w:rsidR="00851D3D" w:rsidRPr="00851D3D" w:rsidRDefault="00851D3D" w:rsidP="00FD5474">
            <w:pPr>
              <w:ind w:left="360" w:hanging="360"/>
              <w:rPr>
                <w:rFonts w:cs="Arial"/>
                <w:b/>
                <w:szCs w:val="20"/>
              </w:rPr>
            </w:pPr>
          </w:p>
          <w:p w14:paraId="55E10537" w14:textId="3C18A530" w:rsidR="00851D3D" w:rsidRDefault="00851D3D" w:rsidP="00FD5474">
            <w:pPr>
              <w:ind w:left="360" w:hanging="360"/>
              <w:rPr>
                <w:rFonts w:cs="Arial"/>
                <w:szCs w:val="20"/>
              </w:rPr>
            </w:pPr>
            <w:r w:rsidRPr="00851D3D">
              <w:rPr>
                <w:rFonts w:cs="Arial"/>
                <w:b/>
                <w:szCs w:val="20"/>
              </w:rPr>
              <w:t>Read</w:t>
            </w:r>
            <w:r>
              <w:rPr>
                <w:rFonts w:cs="Arial"/>
                <w:szCs w:val="20"/>
              </w:rPr>
              <w:t xml:space="preserve"> Ch. 12 &amp; 13 of </w:t>
            </w:r>
            <w:r w:rsidRPr="00851D3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414B29">
              <w:rPr>
                <w:rFonts w:cs="Arial"/>
                <w:szCs w:val="20"/>
              </w:rPr>
              <w:t>:</w:t>
            </w:r>
          </w:p>
          <w:p w14:paraId="3491EF6A" w14:textId="77777777" w:rsidR="0057573F" w:rsidRDefault="0057573F" w:rsidP="00FD5474">
            <w:pPr>
              <w:ind w:left="360" w:hanging="360"/>
              <w:rPr>
                <w:rFonts w:cs="Arial"/>
                <w:szCs w:val="20"/>
              </w:rPr>
            </w:pPr>
          </w:p>
          <w:p w14:paraId="5D9A8694" w14:textId="77777777" w:rsidR="00851D3D" w:rsidRDefault="00851D3D" w:rsidP="00C35728">
            <w:pPr>
              <w:pStyle w:val="ListParagraph"/>
              <w:numPr>
                <w:ilvl w:val="0"/>
                <w:numId w:val="26"/>
              </w:numPr>
              <w:ind w:left="390"/>
              <w:rPr>
                <w:rFonts w:cs="Arial"/>
                <w:szCs w:val="20"/>
              </w:rPr>
            </w:pPr>
            <w:r>
              <w:rPr>
                <w:rFonts w:cs="Arial"/>
                <w:szCs w:val="20"/>
              </w:rPr>
              <w:t>Ch. 12 PPT</w:t>
            </w:r>
          </w:p>
          <w:p w14:paraId="0C29CA23" w14:textId="77777777" w:rsidR="00851D3D" w:rsidRDefault="00851D3D" w:rsidP="00C35728">
            <w:pPr>
              <w:pStyle w:val="ListParagraph"/>
              <w:numPr>
                <w:ilvl w:val="0"/>
                <w:numId w:val="26"/>
              </w:numPr>
              <w:ind w:left="390"/>
              <w:rPr>
                <w:rFonts w:cs="Arial"/>
                <w:szCs w:val="20"/>
              </w:rPr>
            </w:pPr>
            <w:r>
              <w:rPr>
                <w:rFonts w:cs="Arial"/>
                <w:szCs w:val="20"/>
              </w:rPr>
              <w:t>Ch. 13 PPT</w:t>
            </w:r>
          </w:p>
          <w:p w14:paraId="3A3C698C" w14:textId="77777777" w:rsidR="00851D3D" w:rsidRDefault="00851D3D" w:rsidP="00851D3D">
            <w:pPr>
              <w:rPr>
                <w:rFonts w:cs="Arial"/>
                <w:szCs w:val="20"/>
              </w:rPr>
            </w:pPr>
          </w:p>
          <w:p w14:paraId="3AA9E89E" w14:textId="77777777" w:rsidR="00851D3D" w:rsidRDefault="00851D3D" w:rsidP="00851D3D">
            <w:pPr>
              <w:rPr>
                <w:rFonts w:cs="Arial"/>
                <w:szCs w:val="20"/>
              </w:rPr>
            </w:pPr>
            <w:r w:rsidRPr="0087128F">
              <w:rPr>
                <w:rFonts w:cs="Arial"/>
                <w:b/>
                <w:szCs w:val="20"/>
              </w:rPr>
              <w:t>Read</w:t>
            </w:r>
            <w:r>
              <w:rPr>
                <w:rFonts w:cs="Arial"/>
                <w:szCs w:val="20"/>
              </w:rPr>
              <w:t xml:space="preserve"> the following articles: </w:t>
            </w:r>
          </w:p>
          <w:p w14:paraId="485345BE" w14:textId="77777777" w:rsidR="00414B29" w:rsidRDefault="00414B29" w:rsidP="00851D3D">
            <w:pPr>
              <w:rPr>
                <w:rFonts w:cs="Arial"/>
                <w:szCs w:val="20"/>
              </w:rPr>
            </w:pPr>
          </w:p>
          <w:p w14:paraId="234DB730" w14:textId="77777777" w:rsidR="00851D3D" w:rsidRDefault="00F33593" w:rsidP="00C35728">
            <w:pPr>
              <w:pStyle w:val="ListParagraph"/>
              <w:numPr>
                <w:ilvl w:val="0"/>
                <w:numId w:val="27"/>
              </w:numPr>
              <w:ind w:left="390"/>
              <w:rPr>
                <w:rFonts w:cs="Arial"/>
                <w:szCs w:val="20"/>
              </w:rPr>
            </w:pPr>
            <w:hyperlink r:id="rId56" w:history="1">
              <w:r w:rsidR="00851D3D" w:rsidRPr="00851D3D">
                <w:rPr>
                  <w:rStyle w:val="Hyperlink"/>
                  <w:rFonts w:cs="Arial"/>
                  <w:szCs w:val="20"/>
                </w:rPr>
                <w:t>Every Day in Every Classroom</w:t>
              </w:r>
            </w:hyperlink>
          </w:p>
          <w:p w14:paraId="77797258" w14:textId="77777777" w:rsidR="00851D3D" w:rsidRDefault="00F33593" w:rsidP="00C35728">
            <w:pPr>
              <w:pStyle w:val="ListParagraph"/>
              <w:numPr>
                <w:ilvl w:val="0"/>
                <w:numId w:val="27"/>
              </w:numPr>
              <w:ind w:left="390"/>
              <w:rPr>
                <w:rFonts w:cs="Arial"/>
                <w:szCs w:val="20"/>
              </w:rPr>
            </w:pPr>
            <w:hyperlink r:id="rId57" w:history="1">
              <w:r w:rsidR="0087128F" w:rsidRPr="0087128F">
                <w:rPr>
                  <w:rStyle w:val="Hyperlink"/>
                  <w:rFonts w:cs="Arial"/>
                  <w:szCs w:val="20"/>
                </w:rPr>
                <w:t xml:space="preserve">Learning </w:t>
              </w:r>
              <w:proofErr w:type="gramStart"/>
              <w:r w:rsidR="0087128F" w:rsidRPr="0087128F">
                <w:rPr>
                  <w:rStyle w:val="Hyperlink"/>
                  <w:rFonts w:cs="Arial"/>
                  <w:szCs w:val="20"/>
                </w:rPr>
                <w:t>From</w:t>
              </w:r>
              <w:proofErr w:type="gramEnd"/>
              <w:r w:rsidR="0087128F" w:rsidRPr="0087128F">
                <w:rPr>
                  <w:rStyle w:val="Hyperlink"/>
                  <w:rFonts w:cs="Arial"/>
                  <w:szCs w:val="20"/>
                </w:rPr>
                <w:t xml:space="preserve"> Performance Assessments in Math</w:t>
              </w:r>
            </w:hyperlink>
          </w:p>
          <w:p w14:paraId="092485DF" w14:textId="77777777" w:rsidR="0087128F" w:rsidRDefault="00F33593" w:rsidP="00C35728">
            <w:pPr>
              <w:pStyle w:val="ListParagraph"/>
              <w:numPr>
                <w:ilvl w:val="0"/>
                <w:numId w:val="27"/>
              </w:numPr>
              <w:ind w:left="390"/>
              <w:rPr>
                <w:rFonts w:cs="Arial"/>
                <w:szCs w:val="20"/>
              </w:rPr>
            </w:pPr>
            <w:hyperlink r:id="rId58" w:history="1">
              <w:r w:rsidR="0087128F" w:rsidRPr="0087128F">
                <w:rPr>
                  <w:rStyle w:val="Hyperlink"/>
                  <w:rFonts w:cs="Arial"/>
                  <w:szCs w:val="20"/>
                </w:rPr>
                <w:t>The Seductive Allure of Data</w:t>
              </w:r>
            </w:hyperlink>
          </w:p>
          <w:p w14:paraId="59305EB4" w14:textId="77777777" w:rsidR="0087128F" w:rsidRDefault="00F33593" w:rsidP="00C35728">
            <w:pPr>
              <w:pStyle w:val="ListParagraph"/>
              <w:numPr>
                <w:ilvl w:val="0"/>
                <w:numId w:val="27"/>
              </w:numPr>
              <w:ind w:left="390"/>
              <w:rPr>
                <w:rFonts w:cs="Arial"/>
                <w:szCs w:val="20"/>
              </w:rPr>
            </w:pPr>
            <w:hyperlink r:id="rId59" w:history="1">
              <w:r w:rsidR="0087128F" w:rsidRPr="0087128F">
                <w:rPr>
                  <w:rStyle w:val="Hyperlink"/>
                  <w:rFonts w:cs="Arial"/>
                  <w:szCs w:val="20"/>
                </w:rPr>
                <w:t>The Common Core Standards in Context</w:t>
              </w:r>
            </w:hyperlink>
          </w:p>
          <w:p w14:paraId="2FADFD0D" w14:textId="77777777" w:rsidR="0087128F" w:rsidRDefault="00F33593" w:rsidP="00C35728">
            <w:pPr>
              <w:pStyle w:val="ListParagraph"/>
              <w:numPr>
                <w:ilvl w:val="0"/>
                <w:numId w:val="27"/>
              </w:numPr>
              <w:ind w:left="390"/>
              <w:rPr>
                <w:rFonts w:cs="Arial"/>
                <w:szCs w:val="20"/>
              </w:rPr>
            </w:pPr>
            <w:hyperlink r:id="rId60" w:history="1">
              <w:r w:rsidR="0087128F" w:rsidRPr="0087128F">
                <w:rPr>
                  <w:rStyle w:val="Hyperlink"/>
                  <w:rFonts w:cs="Arial"/>
                  <w:szCs w:val="20"/>
                </w:rPr>
                <w:t xml:space="preserve">The Case </w:t>
              </w:r>
              <w:proofErr w:type="gramStart"/>
              <w:r w:rsidR="0087128F" w:rsidRPr="0087128F">
                <w:rPr>
                  <w:rStyle w:val="Hyperlink"/>
                  <w:rFonts w:cs="Arial"/>
                  <w:szCs w:val="20"/>
                </w:rPr>
                <w:t>For</w:t>
              </w:r>
              <w:proofErr w:type="gramEnd"/>
              <w:r w:rsidR="0087128F" w:rsidRPr="0087128F">
                <w:rPr>
                  <w:rStyle w:val="Hyperlink"/>
                  <w:rFonts w:cs="Arial"/>
                  <w:szCs w:val="20"/>
                </w:rPr>
                <w:t xml:space="preserve"> and Against Homework</w:t>
              </w:r>
            </w:hyperlink>
          </w:p>
          <w:p w14:paraId="40D1B783" w14:textId="77777777" w:rsidR="00420E62" w:rsidRDefault="00F33593" w:rsidP="00C35728">
            <w:pPr>
              <w:pStyle w:val="ListParagraph"/>
              <w:numPr>
                <w:ilvl w:val="0"/>
                <w:numId w:val="27"/>
              </w:numPr>
              <w:ind w:left="390"/>
              <w:rPr>
                <w:rFonts w:cs="Arial"/>
                <w:szCs w:val="20"/>
              </w:rPr>
            </w:pPr>
            <w:hyperlink r:id="rId61" w:history="1">
              <w:r w:rsidR="00420E62" w:rsidRPr="00420E62">
                <w:rPr>
                  <w:rStyle w:val="Hyperlink"/>
                  <w:rFonts w:cs="Arial"/>
                  <w:szCs w:val="20"/>
                </w:rPr>
                <w:t>The Best Value in Formative Assessment</w:t>
              </w:r>
            </w:hyperlink>
          </w:p>
          <w:p w14:paraId="4879E39F" w14:textId="77777777" w:rsidR="0087128F" w:rsidRDefault="0087128F" w:rsidP="0087128F">
            <w:pPr>
              <w:rPr>
                <w:rFonts w:cs="Arial"/>
                <w:szCs w:val="20"/>
              </w:rPr>
            </w:pPr>
          </w:p>
          <w:p w14:paraId="071E2C19" w14:textId="317BE3C5" w:rsidR="00320E9E" w:rsidRDefault="00320E9E" w:rsidP="00320E9E">
            <w:r>
              <w:rPr>
                <w:rFonts w:cs="Arial"/>
                <w:b/>
                <w:szCs w:val="20"/>
              </w:rPr>
              <w:t>Go to</w:t>
            </w:r>
            <w:r w:rsidR="0087128F">
              <w:rPr>
                <w:rFonts w:cs="Arial"/>
                <w:szCs w:val="20"/>
              </w:rPr>
              <w:t xml:space="preserve"> </w:t>
            </w:r>
            <w:hyperlink r:id="rId62" w:history="1">
              <w:r w:rsidR="0087128F" w:rsidRPr="0087128F">
                <w:rPr>
                  <w:rStyle w:val="Hyperlink"/>
                  <w:rFonts w:cs="Arial"/>
                  <w:szCs w:val="20"/>
                </w:rPr>
                <w:t>PA Core Standards Implementation</w:t>
              </w:r>
            </w:hyperlink>
            <w:r w:rsidR="00414B29">
              <w:rPr>
                <w:rStyle w:val="Hyperlink"/>
                <w:rFonts w:cs="Arial"/>
                <w:color w:val="auto"/>
                <w:szCs w:val="20"/>
                <w:u w:val="none"/>
              </w:rPr>
              <w:t>,</w:t>
            </w:r>
            <w:r w:rsidR="0002714D" w:rsidRPr="0002714D">
              <w:t xml:space="preserve"> and </w:t>
            </w:r>
            <w:r w:rsidR="0002714D" w:rsidRPr="00805EE6">
              <w:t>download</w:t>
            </w:r>
            <w:r w:rsidR="0002714D" w:rsidRPr="0002714D">
              <w:t xml:space="preserve"> the PA </w:t>
            </w:r>
            <w:r w:rsidR="0002714D">
              <w:t>Core Standards Timeline PDF</w:t>
            </w:r>
            <w:r w:rsidR="00414B29">
              <w:t xml:space="preserve"> document</w:t>
            </w:r>
            <w:r w:rsidR="0002714D">
              <w:t xml:space="preserve">. </w:t>
            </w:r>
          </w:p>
          <w:p w14:paraId="78DDD2E1" w14:textId="77777777" w:rsidR="00805EE6" w:rsidRPr="0002714D" w:rsidRDefault="00805EE6" w:rsidP="00320E9E"/>
          <w:p w14:paraId="11EC58DB" w14:textId="77777777" w:rsidR="00320E9E" w:rsidRPr="00320E9E" w:rsidRDefault="0002714D" w:rsidP="00320E9E">
            <w:pPr>
              <w:rPr>
                <w:rFonts w:cs="Arial"/>
                <w:color w:val="0000FF"/>
                <w:szCs w:val="20"/>
                <w:u w:val="single"/>
              </w:rPr>
            </w:pPr>
            <w:r w:rsidRPr="0002714D">
              <w:rPr>
                <w:rFonts w:cs="Arial"/>
                <w:b/>
                <w:szCs w:val="20"/>
              </w:rPr>
              <w:t>Post</w:t>
            </w:r>
            <w:r>
              <w:rPr>
                <w:rFonts w:cs="Arial"/>
                <w:szCs w:val="20"/>
              </w:rPr>
              <w:t xml:space="preserve"> any questions or comments in the Week Six Reading discussion forum. </w:t>
            </w:r>
            <w:r w:rsidR="00320E9E">
              <w:rPr>
                <w:rFonts w:cs="Arial"/>
                <w:szCs w:val="20"/>
              </w:rPr>
              <w:t xml:space="preserve"> </w:t>
            </w:r>
          </w:p>
        </w:tc>
        <w:tc>
          <w:tcPr>
            <w:tcW w:w="1440" w:type="dxa"/>
          </w:tcPr>
          <w:p w14:paraId="331996E3" w14:textId="77777777" w:rsidR="00BA4B7B" w:rsidRPr="009F6FAF" w:rsidRDefault="002F667F" w:rsidP="00FD5474">
            <w:pPr>
              <w:rPr>
                <w:rFonts w:cs="Arial"/>
                <w:szCs w:val="20"/>
              </w:rPr>
            </w:pPr>
            <w:r>
              <w:rPr>
                <w:rFonts w:cs="Arial"/>
                <w:szCs w:val="20"/>
              </w:rPr>
              <w:t>6.1, 6.2, 6.3</w:t>
            </w:r>
          </w:p>
        </w:tc>
        <w:tc>
          <w:tcPr>
            <w:tcW w:w="1440" w:type="dxa"/>
          </w:tcPr>
          <w:p w14:paraId="77BE4752" w14:textId="77777777" w:rsidR="00BA4B7B" w:rsidRPr="009F6FAF" w:rsidRDefault="0002714D" w:rsidP="00FD5474">
            <w:pPr>
              <w:rPr>
                <w:rFonts w:cs="Arial"/>
                <w:szCs w:val="20"/>
              </w:rPr>
            </w:pPr>
            <w:r>
              <w:rPr>
                <w:rFonts w:cs="Arial"/>
                <w:szCs w:val="20"/>
              </w:rPr>
              <w:t xml:space="preserve">Content Review and Discussion = </w:t>
            </w:r>
            <w:r w:rsidRPr="0002714D">
              <w:rPr>
                <w:rFonts w:cs="Arial"/>
                <w:b/>
                <w:szCs w:val="20"/>
              </w:rPr>
              <w:t>1 hour</w:t>
            </w:r>
          </w:p>
        </w:tc>
      </w:tr>
      <w:tr w:rsidR="002C1641" w:rsidRPr="00842155" w14:paraId="137EEF5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9ECAE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5DA001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74250D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62423D1" w14:textId="77777777" w:rsidR="002C1641" w:rsidRPr="00842155" w:rsidRDefault="0002714D" w:rsidP="00FD5474">
            <w:pPr>
              <w:ind w:left="360" w:hanging="360"/>
              <w:rPr>
                <w:rFonts w:cs="Arial"/>
                <w:b/>
                <w:szCs w:val="20"/>
              </w:rPr>
            </w:pPr>
            <w:r>
              <w:rPr>
                <w:rFonts w:cs="Arial"/>
                <w:b/>
                <w:szCs w:val="20"/>
              </w:rPr>
              <w:t>1 hour</w:t>
            </w:r>
          </w:p>
        </w:tc>
      </w:tr>
      <w:tr w:rsidR="002C1641" w:rsidRPr="00825CE5" w14:paraId="00AFBCB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A689F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07B13527" w14:textId="2E0835A8" w:rsidR="002C1641" w:rsidRPr="00825CE5"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450CA66"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A716B7F" w14:textId="77777777" w:rsidR="002C1641" w:rsidRPr="00825CE5" w:rsidRDefault="002C1641" w:rsidP="00FD5474">
            <w:pPr>
              <w:rPr>
                <w:rFonts w:cs="Arial"/>
                <w:b/>
                <w:i/>
                <w:szCs w:val="20"/>
              </w:rPr>
            </w:pPr>
            <w:r w:rsidRPr="00825CE5">
              <w:rPr>
                <w:rFonts w:cs="Arial"/>
                <w:b/>
                <w:i/>
                <w:szCs w:val="20"/>
              </w:rPr>
              <w:t>Points/AIE/</w:t>
            </w:r>
          </w:p>
          <w:p w14:paraId="0C35A2B5" w14:textId="77777777" w:rsidR="002C1641" w:rsidRPr="00825CE5" w:rsidRDefault="002C1641" w:rsidP="00FD5474">
            <w:pPr>
              <w:rPr>
                <w:rFonts w:cs="Arial"/>
                <w:b/>
                <w:i/>
                <w:szCs w:val="20"/>
              </w:rPr>
            </w:pPr>
            <w:r w:rsidRPr="00825CE5">
              <w:rPr>
                <w:rFonts w:cs="Arial"/>
                <w:b/>
                <w:i/>
                <w:szCs w:val="20"/>
              </w:rPr>
              <w:t>Generic</w:t>
            </w:r>
          </w:p>
        </w:tc>
      </w:tr>
      <w:tr w:rsidR="00305EC7" w:rsidRPr="00103FC5" w14:paraId="6F2821C1" w14:textId="77777777" w:rsidTr="00697547">
        <w:tc>
          <w:tcPr>
            <w:tcW w:w="10170" w:type="dxa"/>
            <w:gridSpan w:val="2"/>
            <w:tcMar>
              <w:top w:w="115" w:type="dxa"/>
              <w:left w:w="115" w:type="dxa"/>
              <w:bottom w:w="115" w:type="dxa"/>
              <w:right w:w="115" w:type="dxa"/>
            </w:tcMar>
          </w:tcPr>
          <w:p w14:paraId="70E88755" w14:textId="77777777" w:rsidR="00305EC7" w:rsidRDefault="00305EC7" w:rsidP="00697547">
            <w:pPr>
              <w:tabs>
                <w:tab w:val="left" w:pos="2329"/>
              </w:tabs>
              <w:rPr>
                <w:rFonts w:cs="Arial"/>
                <w:b/>
                <w:szCs w:val="20"/>
              </w:rPr>
            </w:pPr>
            <w:r w:rsidRPr="00103FC5">
              <w:rPr>
                <w:rFonts w:cs="Arial"/>
                <w:b/>
                <w:szCs w:val="20"/>
              </w:rPr>
              <w:lastRenderedPageBreak/>
              <w:t xml:space="preserve">Discussion: </w:t>
            </w:r>
            <w:r w:rsidR="00420E62">
              <w:rPr>
                <w:rFonts w:cs="Arial"/>
                <w:b/>
                <w:szCs w:val="20"/>
              </w:rPr>
              <w:t>Formative Assessment</w:t>
            </w:r>
            <w:r w:rsidR="00CE77A4">
              <w:rPr>
                <w:rFonts w:cs="Arial"/>
                <w:b/>
                <w:szCs w:val="20"/>
              </w:rPr>
              <w:t xml:space="preserve"> </w:t>
            </w:r>
          </w:p>
          <w:p w14:paraId="239CBE92" w14:textId="77777777" w:rsidR="00CE77A4" w:rsidRDefault="00CE77A4" w:rsidP="00697547">
            <w:pPr>
              <w:tabs>
                <w:tab w:val="left" w:pos="2329"/>
              </w:tabs>
              <w:rPr>
                <w:rFonts w:cs="Arial"/>
                <w:b/>
                <w:szCs w:val="20"/>
              </w:rPr>
            </w:pPr>
          </w:p>
          <w:p w14:paraId="4F479B43" w14:textId="06651B68" w:rsidR="00420E62" w:rsidRPr="00A95AF5" w:rsidRDefault="00420E62" w:rsidP="00420E62">
            <w:pPr>
              <w:rPr>
                <w:rFonts w:cs="Arial"/>
                <w:szCs w:val="20"/>
              </w:rPr>
            </w:pPr>
            <w:r w:rsidRPr="00420E62">
              <w:rPr>
                <w:rFonts w:cs="Arial"/>
                <w:b/>
                <w:szCs w:val="20"/>
              </w:rPr>
              <w:t xml:space="preserve">Review </w:t>
            </w:r>
            <w:hyperlink r:id="rId63" w:history="1">
              <w:r w:rsidRPr="00420E62">
                <w:rPr>
                  <w:rStyle w:val="Hyperlink"/>
                  <w:rFonts w:cs="Arial"/>
                  <w:szCs w:val="20"/>
                </w:rPr>
                <w:t>The Best Value in Formative Assessment</w:t>
              </w:r>
            </w:hyperlink>
            <w:r w:rsidR="00A95AF5">
              <w:rPr>
                <w:rStyle w:val="Hyperlink"/>
                <w:rFonts w:cs="Arial"/>
                <w:color w:val="auto"/>
                <w:szCs w:val="20"/>
                <w:u w:val="none"/>
              </w:rPr>
              <w:t>.</w:t>
            </w:r>
          </w:p>
          <w:p w14:paraId="091C4A56" w14:textId="77777777" w:rsidR="00420E62" w:rsidRPr="00103FC5" w:rsidRDefault="00420E62" w:rsidP="00697547">
            <w:pPr>
              <w:tabs>
                <w:tab w:val="left" w:pos="2329"/>
              </w:tabs>
              <w:rPr>
                <w:rFonts w:cs="Arial"/>
                <w:b/>
                <w:szCs w:val="20"/>
              </w:rPr>
            </w:pPr>
          </w:p>
          <w:p w14:paraId="1D5C756C" w14:textId="77777777" w:rsidR="00305EC7" w:rsidRPr="00103FC5" w:rsidRDefault="00305EC7" w:rsidP="00697547">
            <w:r w:rsidRPr="00103FC5">
              <w:rPr>
                <w:b/>
              </w:rPr>
              <w:t xml:space="preserve">Respond </w:t>
            </w:r>
            <w:r w:rsidRPr="00103FC5">
              <w:t>to the following question</w:t>
            </w:r>
            <w:r w:rsidR="00420E62">
              <w:t>s</w:t>
            </w:r>
            <w:r w:rsidRPr="00103FC5">
              <w:t xml:space="preserve"> in the </w:t>
            </w:r>
            <w:r w:rsidR="00420E62">
              <w:t xml:space="preserve">Formative Assessment </w:t>
            </w:r>
            <w:r w:rsidRPr="00103FC5">
              <w:t>discussion forum by Thursday:</w:t>
            </w:r>
          </w:p>
          <w:p w14:paraId="7F118234" w14:textId="77777777" w:rsidR="00305EC7" w:rsidRPr="00103FC5" w:rsidRDefault="00305EC7" w:rsidP="00697547"/>
          <w:p w14:paraId="5DBCFA27" w14:textId="1885F47D" w:rsidR="00305EC7" w:rsidRPr="00444E09" w:rsidRDefault="00420E62" w:rsidP="00C35728">
            <w:pPr>
              <w:pStyle w:val="ListParagraph"/>
              <w:numPr>
                <w:ilvl w:val="0"/>
                <w:numId w:val="19"/>
              </w:numPr>
              <w:ind w:left="395"/>
            </w:pPr>
            <w:r w:rsidRPr="00444E09">
              <w:t>Consider the following saying: “Formative assessment is when the cook tastes the soup, and summative assessment is when the guests taste the soup.” What does this mean</w:t>
            </w:r>
            <w:r w:rsidR="009764B2" w:rsidRPr="00444E09">
              <w:t>?</w:t>
            </w:r>
            <w:r w:rsidR="00A95AF5">
              <w:br/>
            </w:r>
          </w:p>
          <w:p w14:paraId="35D58E59" w14:textId="789DF576" w:rsidR="00420E62" w:rsidRPr="00444E09" w:rsidRDefault="00420E62" w:rsidP="00C35728">
            <w:pPr>
              <w:pStyle w:val="ListParagraph"/>
              <w:numPr>
                <w:ilvl w:val="0"/>
                <w:numId w:val="19"/>
              </w:numPr>
              <w:ind w:left="395"/>
            </w:pPr>
            <w:r w:rsidRPr="00444E09">
              <w:t xml:space="preserve">How can assessment be used </w:t>
            </w:r>
            <w:r w:rsidRPr="00805EE6">
              <w:rPr>
                <w:i/>
              </w:rPr>
              <w:t>for</w:t>
            </w:r>
            <w:r w:rsidRPr="00444E09">
              <w:t xml:space="preserve"> learning, rather than assessment </w:t>
            </w:r>
            <w:r w:rsidRPr="00805EE6">
              <w:rPr>
                <w:i/>
              </w:rPr>
              <w:t>of</w:t>
            </w:r>
            <w:r w:rsidRPr="00444E09">
              <w:t xml:space="preserve"> learning?</w:t>
            </w:r>
            <w:r w:rsidR="00A95AF5">
              <w:br/>
            </w:r>
          </w:p>
          <w:p w14:paraId="5CC2C08D" w14:textId="77777777" w:rsidR="00420E62" w:rsidRPr="00444E09" w:rsidRDefault="00420E62" w:rsidP="00C35728">
            <w:pPr>
              <w:pStyle w:val="ListParagraph"/>
              <w:numPr>
                <w:ilvl w:val="0"/>
                <w:numId w:val="19"/>
              </w:numPr>
              <w:ind w:left="395"/>
            </w:pPr>
            <w:r w:rsidRPr="00444E09">
              <w:t>What type of assessment do you think most teachers use in their practices? Include your own experiences.</w:t>
            </w:r>
            <w:r w:rsidR="002F667F" w:rsidRPr="00444E09">
              <w:t xml:space="preserve"> </w:t>
            </w:r>
          </w:p>
          <w:p w14:paraId="3661C15B" w14:textId="77777777" w:rsidR="00305EC7" w:rsidRPr="00103FC5" w:rsidRDefault="00305EC7" w:rsidP="00697547"/>
          <w:p w14:paraId="5F439B9F" w14:textId="66010EEA" w:rsidR="00305EC7" w:rsidRPr="00103FC5" w:rsidRDefault="00305EC7"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FB5FB41" w14:textId="77777777" w:rsidR="00305EC7" w:rsidRPr="00103FC5" w:rsidRDefault="002F667F" w:rsidP="00697547">
            <w:pPr>
              <w:tabs>
                <w:tab w:val="left" w:pos="2329"/>
              </w:tabs>
              <w:rPr>
                <w:rFonts w:cs="Arial"/>
                <w:szCs w:val="20"/>
              </w:rPr>
            </w:pPr>
            <w:r>
              <w:rPr>
                <w:rFonts w:cs="Arial"/>
                <w:szCs w:val="20"/>
              </w:rPr>
              <w:t>6.</w:t>
            </w:r>
            <w:r w:rsidR="00944A94">
              <w:rPr>
                <w:rFonts w:cs="Arial"/>
                <w:szCs w:val="20"/>
              </w:rPr>
              <w:t>1</w:t>
            </w:r>
          </w:p>
        </w:tc>
        <w:tc>
          <w:tcPr>
            <w:tcW w:w="1440" w:type="dxa"/>
          </w:tcPr>
          <w:p w14:paraId="4374B3F2"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23F5A768" w14:textId="77777777" w:rsidTr="00697547">
        <w:tc>
          <w:tcPr>
            <w:tcW w:w="10170" w:type="dxa"/>
            <w:gridSpan w:val="2"/>
            <w:tcMar>
              <w:top w:w="115" w:type="dxa"/>
              <w:left w:w="115" w:type="dxa"/>
              <w:bottom w:w="115" w:type="dxa"/>
              <w:right w:w="115" w:type="dxa"/>
            </w:tcMar>
          </w:tcPr>
          <w:p w14:paraId="71A3D6F5" w14:textId="77777777" w:rsidR="00305EC7" w:rsidRDefault="00420E62" w:rsidP="00697547">
            <w:pPr>
              <w:tabs>
                <w:tab w:val="left" w:pos="2329"/>
              </w:tabs>
              <w:rPr>
                <w:rFonts w:cs="Arial"/>
                <w:b/>
                <w:szCs w:val="20"/>
              </w:rPr>
            </w:pPr>
            <w:r>
              <w:rPr>
                <w:rFonts w:cs="Arial"/>
                <w:b/>
                <w:szCs w:val="20"/>
              </w:rPr>
              <w:t>Discussion: National Curriculum and Testing</w:t>
            </w:r>
          </w:p>
          <w:p w14:paraId="357A59EF" w14:textId="77777777" w:rsidR="00420E62" w:rsidRDefault="00420E62" w:rsidP="00697547">
            <w:pPr>
              <w:tabs>
                <w:tab w:val="left" w:pos="2329"/>
              </w:tabs>
              <w:rPr>
                <w:rFonts w:cs="Arial"/>
                <w:b/>
                <w:szCs w:val="20"/>
              </w:rPr>
            </w:pPr>
          </w:p>
          <w:p w14:paraId="31D8F314" w14:textId="77777777" w:rsidR="00420E62" w:rsidRPr="00103FC5" w:rsidRDefault="00420E62" w:rsidP="00420E62">
            <w:r w:rsidRPr="00103FC5">
              <w:rPr>
                <w:b/>
              </w:rPr>
              <w:t xml:space="preserve">Respond </w:t>
            </w:r>
            <w:r w:rsidRPr="00103FC5">
              <w:t>to the following question</w:t>
            </w:r>
            <w:r>
              <w:t>s</w:t>
            </w:r>
            <w:r w:rsidRPr="00103FC5">
              <w:t xml:space="preserve"> in the </w:t>
            </w:r>
            <w:r>
              <w:t xml:space="preserve">National Curriculum and Testing </w:t>
            </w:r>
            <w:r w:rsidRPr="00103FC5">
              <w:t>discussion forum by Thursday:</w:t>
            </w:r>
          </w:p>
          <w:p w14:paraId="6AF20427" w14:textId="77777777" w:rsidR="00420E62" w:rsidRPr="00103FC5" w:rsidRDefault="00420E62" w:rsidP="00420E62"/>
          <w:p w14:paraId="61964DB8" w14:textId="77777777" w:rsidR="00420E62" w:rsidRPr="00444E09" w:rsidRDefault="00420E62" w:rsidP="00C35728">
            <w:pPr>
              <w:pStyle w:val="ListParagraph"/>
              <w:numPr>
                <w:ilvl w:val="0"/>
                <w:numId w:val="19"/>
              </w:numPr>
              <w:ind w:left="395"/>
            </w:pPr>
            <w:r w:rsidRPr="00444E09">
              <w:t>What are the advantages and disadvantages of using a national curriculum and national testing?</w:t>
            </w:r>
          </w:p>
          <w:p w14:paraId="5E3067EE" w14:textId="77777777" w:rsidR="00420E62" w:rsidRPr="00444E09" w:rsidRDefault="00420E62" w:rsidP="00C35728">
            <w:pPr>
              <w:pStyle w:val="ListParagraph"/>
              <w:numPr>
                <w:ilvl w:val="0"/>
                <w:numId w:val="19"/>
              </w:numPr>
              <w:ind w:left="395"/>
            </w:pPr>
            <w:r w:rsidRPr="00444E09">
              <w:t>What has been your experience with the Common Core Standards?</w:t>
            </w:r>
          </w:p>
          <w:p w14:paraId="020FF85F" w14:textId="77777777" w:rsidR="00420E62" w:rsidRPr="00444E09" w:rsidRDefault="00420E62" w:rsidP="00C35728">
            <w:pPr>
              <w:pStyle w:val="ListParagraph"/>
              <w:numPr>
                <w:ilvl w:val="0"/>
                <w:numId w:val="19"/>
              </w:numPr>
              <w:ind w:left="395"/>
            </w:pPr>
            <w:r w:rsidRPr="00444E09">
              <w:t>How do they compare to your own state standards?</w:t>
            </w:r>
          </w:p>
          <w:p w14:paraId="39B7FEFF" w14:textId="77777777" w:rsidR="00420E62" w:rsidRPr="00103FC5" w:rsidRDefault="00420E62" w:rsidP="00420E62">
            <w:r>
              <w:t xml:space="preserve"> </w:t>
            </w:r>
          </w:p>
          <w:p w14:paraId="62BE561A" w14:textId="51A606FD" w:rsidR="00420E62" w:rsidRPr="00842155" w:rsidRDefault="00420E62"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AFA0FA4" w14:textId="77777777" w:rsidR="00305EC7" w:rsidRPr="00842155" w:rsidRDefault="00944A94" w:rsidP="00697547">
            <w:pPr>
              <w:tabs>
                <w:tab w:val="left" w:pos="2329"/>
              </w:tabs>
              <w:rPr>
                <w:rFonts w:cs="Arial"/>
                <w:szCs w:val="20"/>
              </w:rPr>
            </w:pPr>
            <w:r>
              <w:rPr>
                <w:rFonts w:cs="Arial"/>
                <w:szCs w:val="20"/>
              </w:rPr>
              <w:t xml:space="preserve">6.1, </w:t>
            </w:r>
            <w:r w:rsidR="002F667F">
              <w:rPr>
                <w:rFonts w:cs="Arial"/>
                <w:szCs w:val="20"/>
              </w:rPr>
              <w:t>6.</w:t>
            </w:r>
            <w:r>
              <w:rPr>
                <w:rFonts w:cs="Arial"/>
                <w:szCs w:val="20"/>
              </w:rPr>
              <w:t>3</w:t>
            </w:r>
          </w:p>
        </w:tc>
        <w:tc>
          <w:tcPr>
            <w:tcW w:w="1440" w:type="dxa"/>
          </w:tcPr>
          <w:p w14:paraId="2636EB82" w14:textId="77777777" w:rsidR="00305EC7" w:rsidRPr="00842155" w:rsidRDefault="00500803" w:rsidP="00697547">
            <w:pPr>
              <w:tabs>
                <w:tab w:val="left" w:pos="2329"/>
              </w:tabs>
              <w:rPr>
                <w:rFonts w:cs="Arial"/>
                <w:szCs w:val="20"/>
              </w:rPr>
            </w:pPr>
            <w:r w:rsidRPr="00103FC5">
              <w:t xml:space="preserve">Discussion: one post and replies to three other posts = </w:t>
            </w:r>
            <w:r w:rsidRPr="00103FC5">
              <w:rPr>
                <w:b/>
              </w:rPr>
              <w:t>1 hour</w:t>
            </w:r>
          </w:p>
        </w:tc>
      </w:tr>
      <w:tr w:rsidR="00F639C2" w:rsidRPr="002F667F" w14:paraId="0A260250" w14:textId="77777777" w:rsidTr="00697547">
        <w:tc>
          <w:tcPr>
            <w:tcW w:w="10170" w:type="dxa"/>
            <w:gridSpan w:val="2"/>
            <w:tcMar>
              <w:top w:w="115" w:type="dxa"/>
              <w:left w:w="115" w:type="dxa"/>
              <w:bottom w:w="115" w:type="dxa"/>
              <w:right w:w="115" w:type="dxa"/>
            </w:tcMar>
          </w:tcPr>
          <w:p w14:paraId="2223F7B5" w14:textId="77777777" w:rsidR="00F639C2" w:rsidRDefault="009259DD" w:rsidP="00F639C2">
            <w:pPr>
              <w:autoSpaceDE w:val="0"/>
              <w:autoSpaceDN w:val="0"/>
              <w:adjustRightInd w:val="0"/>
              <w:rPr>
                <w:rFonts w:cs="Arial"/>
                <w:b/>
                <w:bCs/>
                <w:szCs w:val="20"/>
              </w:rPr>
            </w:pPr>
            <w:r>
              <w:rPr>
                <w:rFonts w:cs="Arial"/>
                <w:b/>
                <w:bCs/>
                <w:szCs w:val="20"/>
              </w:rPr>
              <w:t xml:space="preserve">Essay: </w:t>
            </w:r>
            <w:r w:rsidR="00F639C2" w:rsidRPr="002F667F">
              <w:rPr>
                <w:rFonts w:cs="Arial"/>
                <w:b/>
                <w:bCs/>
                <w:szCs w:val="20"/>
              </w:rPr>
              <w:t>Opting Out of Common Core Testing</w:t>
            </w:r>
          </w:p>
          <w:p w14:paraId="58E293B3" w14:textId="77777777" w:rsidR="00944A94" w:rsidRPr="002F667F" w:rsidRDefault="00944A94" w:rsidP="00F639C2">
            <w:pPr>
              <w:autoSpaceDE w:val="0"/>
              <w:autoSpaceDN w:val="0"/>
              <w:adjustRightInd w:val="0"/>
              <w:rPr>
                <w:rFonts w:cs="Arial"/>
                <w:b/>
                <w:bCs/>
                <w:szCs w:val="20"/>
              </w:rPr>
            </w:pPr>
          </w:p>
          <w:p w14:paraId="074915AB" w14:textId="0C617878" w:rsidR="004456F2" w:rsidRDefault="004456F2" w:rsidP="00F639C2">
            <w:pPr>
              <w:autoSpaceDE w:val="0"/>
              <w:autoSpaceDN w:val="0"/>
              <w:adjustRightInd w:val="0"/>
              <w:rPr>
                <w:rFonts w:cs="Arial"/>
                <w:bCs/>
                <w:szCs w:val="20"/>
              </w:rPr>
            </w:pPr>
            <w:r>
              <w:rPr>
                <w:rFonts w:cs="Arial"/>
                <w:bCs/>
                <w:szCs w:val="20"/>
              </w:rPr>
              <w:t xml:space="preserve">Opting </w:t>
            </w:r>
            <w:r w:rsidR="00A95AF5">
              <w:rPr>
                <w:rFonts w:cs="Arial"/>
                <w:bCs/>
                <w:szCs w:val="20"/>
              </w:rPr>
              <w:t>o</w:t>
            </w:r>
            <w:r>
              <w:rPr>
                <w:rFonts w:cs="Arial"/>
                <w:bCs/>
                <w:szCs w:val="20"/>
              </w:rPr>
              <w:t xml:space="preserve">ut is a national movement in which parents may request that their children be exempt from certain standardized assessments. </w:t>
            </w:r>
          </w:p>
          <w:p w14:paraId="19D0FA38" w14:textId="77777777" w:rsidR="004456F2" w:rsidRDefault="004456F2" w:rsidP="00F639C2">
            <w:pPr>
              <w:autoSpaceDE w:val="0"/>
              <w:autoSpaceDN w:val="0"/>
              <w:adjustRightInd w:val="0"/>
              <w:rPr>
                <w:rFonts w:cs="Arial"/>
                <w:bCs/>
                <w:szCs w:val="20"/>
              </w:rPr>
            </w:pPr>
          </w:p>
          <w:p w14:paraId="011BF98F" w14:textId="77777777" w:rsidR="00F639C2" w:rsidRDefault="00F639C2" w:rsidP="00F639C2">
            <w:pPr>
              <w:autoSpaceDE w:val="0"/>
              <w:autoSpaceDN w:val="0"/>
              <w:adjustRightInd w:val="0"/>
              <w:rPr>
                <w:rFonts w:cs="Arial"/>
                <w:szCs w:val="20"/>
              </w:rPr>
            </w:pPr>
            <w:r w:rsidRPr="002F667F">
              <w:rPr>
                <w:rFonts w:cs="Arial"/>
                <w:b/>
                <w:bCs/>
                <w:szCs w:val="20"/>
              </w:rPr>
              <w:t xml:space="preserve">Write </w:t>
            </w:r>
            <w:r w:rsidRPr="00805EE6">
              <w:rPr>
                <w:rFonts w:cs="Arial"/>
                <w:bCs/>
                <w:szCs w:val="20"/>
              </w:rPr>
              <w:t>a</w:t>
            </w:r>
            <w:r w:rsidRPr="002F667F">
              <w:rPr>
                <w:rFonts w:cs="Arial"/>
                <w:b/>
                <w:bCs/>
                <w:szCs w:val="20"/>
              </w:rPr>
              <w:t xml:space="preserve"> </w:t>
            </w:r>
            <w:r w:rsidRPr="002F667F">
              <w:rPr>
                <w:rFonts w:cs="Arial"/>
                <w:szCs w:val="20"/>
              </w:rPr>
              <w:t xml:space="preserve">250- to 300-word </w:t>
            </w:r>
            <w:r w:rsidR="004456F2">
              <w:rPr>
                <w:rFonts w:cs="Arial"/>
                <w:szCs w:val="20"/>
              </w:rPr>
              <w:t xml:space="preserve">essay </w:t>
            </w:r>
            <w:r w:rsidRPr="002F667F">
              <w:rPr>
                <w:rFonts w:cs="Arial"/>
                <w:szCs w:val="20"/>
              </w:rPr>
              <w:t xml:space="preserve">expressing your </w:t>
            </w:r>
            <w:r w:rsidR="004456F2">
              <w:rPr>
                <w:rFonts w:cs="Arial"/>
                <w:szCs w:val="20"/>
              </w:rPr>
              <w:t xml:space="preserve">personal and professional </w:t>
            </w:r>
            <w:r w:rsidRPr="002F667F">
              <w:rPr>
                <w:rFonts w:cs="Arial"/>
                <w:szCs w:val="20"/>
              </w:rPr>
              <w:t>opinion</w:t>
            </w:r>
            <w:r w:rsidR="004456F2">
              <w:rPr>
                <w:rFonts w:cs="Arial"/>
                <w:szCs w:val="20"/>
              </w:rPr>
              <w:t>s of the opting out</w:t>
            </w:r>
            <w:r w:rsidRPr="002F667F">
              <w:rPr>
                <w:rFonts w:cs="Arial"/>
                <w:szCs w:val="20"/>
              </w:rPr>
              <w:t xml:space="preserve"> movement.</w:t>
            </w:r>
            <w:r w:rsidR="002505EB">
              <w:rPr>
                <w:rFonts w:cs="Arial"/>
                <w:szCs w:val="20"/>
              </w:rPr>
              <w:t xml:space="preserve"> </w:t>
            </w:r>
          </w:p>
          <w:p w14:paraId="294193CE" w14:textId="77777777" w:rsidR="004456F2" w:rsidRDefault="004456F2" w:rsidP="00F639C2">
            <w:pPr>
              <w:autoSpaceDE w:val="0"/>
              <w:autoSpaceDN w:val="0"/>
              <w:adjustRightInd w:val="0"/>
              <w:rPr>
                <w:rFonts w:cs="Arial"/>
                <w:szCs w:val="20"/>
              </w:rPr>
            </w:pPr>
          </w:p>
          <w:p w14:paraId="53D009CC" w14:textId="77777777" w:rsidR="004456F2" w:rsidRPr="002F667F" w:rsidRDefault="004456F2" w:rsidP="00F639C2">
            <w:pPr>
              <w:autoSpaceDE w:val="0"/>
              <w:autoSpaceDN w:val="0"/>
              <w:adjustRightInd w:val="0"/>
              <w:rPr>
                <w:rFonts w:cs="Arial"/>
                <w:szCs w:val="20"/>
              </w:rPr>
            </w:pPr>
            <w:r w:rsidRPr="004456F2">
              <w:rPr>
                <w:rFonts w:cs="Arial"/>
                <w:b/>
                <w:szCs w:val="20"/>
              </w:rPr>
              <w:t>Support</w:t>
            </w:r>
            <w:r>
              <w:rPr>
                <w:rFonts w:cs="Arial"/>
                <w:szCs w:val="20"/>
              </w:rPr>
              <w:t xml:space="preserve"> your perspective with at least 3 reputable resources, and </w:t>
            </w:r>
            <w:r w:rsidRPr="00805EE6">
              <w:rPr>
                <w:rFonts w:cs="Arial"/>
                <w:szCs w:val="20"/>
              </w:rPr>
              <w:t>list</w:t>
            </w:r>
            <w:r>
              <w:rPr>
                <w:rFonts w:cs="Arial"/>
                <w:szCs w:val="20"/>
              </w:rPr>
              <w:t xml:space="preserve"> them in an APA-formatted reference page. </w:t>
            </w:r>
          </w:p>
          <w:p w14:paraId="6F14B2C8" w14:textId="77777777" w:rsidR="002A04F7" w:rsidRPr="002F667F" w:rsidRDefault="002A04F7" w:rsidP="00F639C2">
            <w:pPr>
              <w:autoSpaceDE w:val="0"/>
              <w:autoSpaceDN w:val="0"/>
              <w:adjustRightInd w:val="0"/>
              <w:rPr>
                <w:rFonts w:cs="Arial"/>
                <w:szCs w:val="20"/>
              </w:rPr>
            </w:pPr>
          </w:p>
          <w:p w14:paraId="081B98BF" w14:textId="7B3E2E09" w:rsidR="00F639C2" w:rsidRPr="002F667F" w:rsidRDefault="00F639C2" w:rsidP="00F639C2">
            <w:pPr>
              <w:autoSpaceDE w:val="0"/>
              <w:autoSpaceDN w:val="0"/>
              <w:adjustRightInd w:val="0"/>
              <w:rPr>
                <w:rFonts w:cs="Arial"/>
                <w:szCs w:val="20"/>
              </w:rPr>
            </w:pPr>
            <w:r w:rsidRPr="002F667F">
              <w:rPr>
                <w:rFonts w:cs="Arial"/>
                <w:b/>
                <w:bCs/>
                <w:szCs w:val="20"/>
              </w:rPr>
              <w:t xml:space="preserve">Post </w:t>
            </w:r>
            <w:r w:rsidR="002505EB">
              <w:rPr>
                <w:rFonts w:cs="Arial"/>
                <w:szCs w:val="20"/>
              </w:rPr>
              <w:t>your essay</w:t>
            </w:r>
            <w:r w:rsidRPr="002F667F">
              <w:rPr>
                <w:rFonts w:cs="Arial"/>
                <w:szCs w:val="20"/>
              </w:rPr>
              <w:t xml:space="preserve"> in the Opting Out </w:t>
            </w:r>
            <w:r w:rsidR="00A95AF5">
              <w:rPr>
                <w:rFonts w:cs="Arial"/>
                <w:szCs w:val="20"/>
              </w:rPr>
              <w:t xml:space="preserve">of Common Core Testing </w:t>
            </w:r>
            <w:r w:rsidRPr="002F667F">
              <w:rPr>
                <w:rFonts w:cs="Arial"/>
                <w:szCs w:val="20"/>
              </w:rPr>
              <w:t xml:space="preserve">discussion forum by </w:t>
            </w:r>
            <w:r w:rsidR="00944A94">
              <w:rPr>
                <w:rFonts w:cs="Arial"/>
                <w:szCs w:val="20"/>
              </w:rPr>
              <w:t>Friday</w:t>
            </w:r>
            <w:r w:rsidRPr="002F667F">
              <w:rPr>
                <w:rFonts w:cs="Arial"/>
                <w:szCs w:val="20"/>
              </w:rPr>
              <w:t>.</w:t>
            </w:r>
          </w:p>
          <w:p w14:paraId="25BF950E" w14:textId="77777777" w:rsidR="002A04F7" w:rsidRPr="002F667F" w:rsidRDefault="002A04F7" w:rsidP="00F639C2">
            <w:pPr>
              <w:autoSpaceDE w:val="0"/>
              <w:autoSpaceDN w:val="0"/>
              <w:adjustRightInd w:val="0"/>
              <w:rPr>
                <w:rFonts w:cs="Arial"/>
                <w:szCs w:val="20"/>
              </w:rPr>
            </w:pPr>
          </w:p>
          <w:p w14:paraId="41C6005E" w14:textId="12574B1E" w:rsidR="002F667F" w:rsidRPr="002F667F" w:rsidRDefault="002505EB"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 xml:space="preserve">of your classmates' </w:t>
            </w:r>
            <w:r w:rsidR="0057573F">
              <w:t>essays</w:t>
            </w:r>
            <w:r w:rsidRPr="00103FC5">
              <w:t xml:space="preserve"> by Sunday.</w:t>
            </w:r>
            <w:r>
              <w:t xml:space="preserve"> </w:t>
            </w:r>
          </w:p>
        </w:tc>
        <w:tc>
          <w:tcPr>
            <w:tcW w:w="1440" w:type="dxa"/>
          </w:tcPr>
          <w:p w14:paraId="6408FE86" w14:textId="77777777" w:rsidR="00F639C2" w:rsidRPr="002F667F" w:rsidRDefault="004111A2" w:rsidP="00697547">
            <w:pPr>
              <w:tabs>
                <w:tab w:val="left" w:pos="2329"/>
              </w:tabs>
              <w:rPr>
                <w:rFonts w:cs="Arial"/>
                <w:szCs w:val="20"/>
              </w:rPr>
            </w:pPr>
            <w:r>
              <w:rPr>
                <w:rFonts w:cs="Arial"/>
                <w:szCs w:val="20"/>
              </w:rPr>
              <w:lastRenderedPageBreak/>
              <w:t>6.1, 6.</w:t>
            </w:r>
            <w:r w:rsidR="00944A94">
              <w:rPr>
                <w:rFonts w:cs="Arial"/>
                <w:szCs w:val="20"/>
              </w:rPr>
              <w:t>3</w:t>
            </w:r>
          </w:p>
        </w:tc>
        <w:tc>
          <w:tcPr>
            <w:tcW w:w="1440" w:type="dxa"/>
          </w:tcPr>
          <w:p w14:paraId="4819357E" w14:textId="77777777" w:rsidR="00F639C2" w:rsidRPr="002F667F" w:rsidRDefault="00444E09" w:rsidP="00697547">
            <w:pPr>
              <w:tabs>
                <w:tab w:val="left" w:pos="2329"/>
              </w:tabs>
              <w:rPr>
                <w:rFonts w:cs="Arial"/>
                <w:szCs w:val="20"/>
              </w:rPr>
            </w:pPr>
            <w:r>
              <w:rPr>
                <w:rFonts w:cs="Arial"/>
                <w:szCs w:val="20"/>
              </w:rPr>
              <w:t xml:space="preserve">Content Review and Discussion = </w:t>
            </w:r>
            <w:r w:rsidRPr="0002714D">
              <w:rPr>
                <w:rFonts w:cs="Arial"/>
                <w:b/>
                <w:szCs w:val="20"/>
              </w:rPr>
              <w:t>1</w:t>
            </w:r>
            <w:r w:rsidR="0057573F">
              <w:rPr>
                <w:rFonts w:cs="Arial"/>
                <w:b/>
                <w:szCs w:val="20"/>
              </w:rPr>
              <w:t>.5</w:t>
            </w:r>
            <w:r w:rsidRPr="0002714D">
              <w:rPr>
                <w:rFonts w:cs="Arial"/>
                <w:b/>
                <w:szCs w:val="20"/>
              </w:rPr>
              <w:t xml:space="preserve"> hour</w:t>
            </w:r>
          </w:p>
        </w:tc>
      </w:tr>
      <w:tr w:rsidR="00C947AD" w:rsidRPr="00842155" w14:paraId="71904804" w14:textId="77777777" w:rsidTr="00697547">
        <w:tc>
          <w:tcPr>
            <w:tcW w:w="10170" w:type="dxa"/>
            <w:gridSpan w:val="2"/>
            <w:tcMar>
              <w:top w:w="115" w:type="dxa"/>
              <w:left w:w="115" w:type="dxa"/>
              <w:bottom w:w="115" w:type="dxa"/>
              <w:right w:w="115" w:type="dxa"/>
            </w:tcMar>
          </w:tcPr>
          <w:p w14:paraId="6F335AE0" w14:textId="6D7F0780" w:rsidR="00C947AD" w:rsidRDefault="00444E09" w:rsidP="00C947AD">
            <w:pPr>
              <w:tabs>
                <w:tab w:val="left" w:pos="2329"/>
              </w:tabs>
              <w:rPr>
                <w:rFonts w:cs="Arial"/>
                <w:b/>
                <w:szCs w:val="20"/>
              </w:rPr>
            </w:pPr>
            <w:r>
              <w:rPr>
                <w:rFonts w:cs="Arial"/>
                <w:b/>
                <w:szCs w:val="20"/>
              </w:rPr>
              <w:t>Performance-</w:t>
            </w:r>
            <w:r w:rsidR="00C947AD" w:rsidRPr="00420E62">
              <w:rPr>
                <w:rFonts w:cs="Arial"/>
                <w:b/>
                <w:szCs w:val="20"/>
              </w:rPr>
              <w:t>Based Assessment</w:t>
            </w:r>
            <w:r w:rsidR="00C947AD">
              <w:rPr>
                <w:rFonts w:cs="Arial"/>
                <w:b/>
                <w:szCs w:val="20"/>
              </w:rPr>
              <w:t xml:space="preserve"> and Rubric</w:t>
            </w:r>
          </w:p>
          <w:p w14:paraId="3D4FBB93" w14:textId="4A81D974" w:rsidR="003649F5" w:rsidRDefault="003649F5" w:rsidP="00C947AD">
            <w:pPr>
              <w:tabs>
                <w:tab w:val="left" w:pos="2329"/>
              </w:tabs>
              <w:rPr>
                <w:rFonts w:cs="Arial"/>
                <w:b/>
                <w:szCs w:val="20"/>
              </w:rPr>
            </w:pPr>
          </w:p>
          <w:p w14:paraId="6EB0E81E" w14:textId="268986E4" w:rsidR="004C0AF3" w:rsidRDefault="003649F5" w:rsidP="004C0AF3">
            <w:pPr>
              <w:tabs>
                <w:tab w:val="left" w:pos="2329"/>
              </w:tabs>
              <w:rPr>
                <w:rFonts w:cs="Arial"/>
                <w:b/>
                <w:szCs w:val="20"/>
              </w:rPr>
            </w:pPr>
            <w:r>
              <w:rPr>
                <w:rFonts w:cs="Arial"/>
                <w:b/>
                <w:szCs w:val="20"/>
              </w:rPr>
              <w:t xml:space="preserve">Review </w:t>
            </w:r>
            <w:r w:rsidR="004C0AF3">
              <w:rPr>
                <w:rFonts w:cs="Arial"/>
                <w:szCs w:val="20"/>
              </w:rPr>
              <w:t>the following Performance-</w:t>
            </w:r>
            <w:r w:rsidR="004C0AF3" w:rsidRPr="004C0AF3">
              <w:rPr>
                <w:rFonts w:cs="Arial"/>
                <w:szCs w:val="20"/>
              </w:rPr>
              <w:t>Based Assessment examples:</w:t>
            </w:r>
          </w:p>
          <w:p w14:paraId="04F0E3BC" w14:textId="784B0B23" w:rsidR="004C0AF3" w:rsidRDefault="004C0AF3" w:rsidP="004C0AF3">
            <w:pPr>
              <w:tabs>
                <w:tab w:val="left" w:pos="2329"/>
              </w:tabs>
              <w:rPr>
                <w:rFonts w:cs="Arial"/>
                <w:b/>
                <w:szCs w:val="20"/>
              </w:rPr>
            </w:pPr>
          </w:p>
          <w:p w14:paraId="71F72929" w14:textId="04E374D8" w:rsidR="004C0AF3" w:rsidRDefault="004C0AF3" w:rsidP="00C35728">
            <w:pPr>
              <w:pStyle w:val="ListParagraph"/>
              <w:numPr>
                <w:ilvl w:val="0"/>
                <w:numId w:val="19"/>
              </w:numPr>
              <w:ind w:left="395"/>
              <w:rPr>
                <w:rFonts w:cs="Arial"/>
                <w:szCs w:val="20"/>
              </w:rPr>
            </w:pPr>
            <w:r>
              <w:rPr>
                <w:rFonts w:cs="Arial"/>
                <w:szCs w:val="20"/>
              </w:rPr>
              <w:t>1920s Essay</w:t>
            </w:r>
          </w:p>
          <w:p w14:paraId="25063127" w14:textId="37F573B8" w:rsidR="004C0AF3" w:rsidRPr="004C0AF3" w:rsidRDefault="004C0AF3" w:rsidP="00C35728">
            <w:pPr>
              <w:pStyle w:val="ListParagraph"/>
              <w:numPr>
                <w:ilvl w:val="0"/>
                <w:numId w:val="19"/>
              </w:numPr>
              <w:ind w:left="395"/>
              <w:rPr>
                <w:rFonts w:cs="Arial"/>
                <w:szCs w:val="20"/>
              </w:rPr>
            </w:pPr>
            <w:r>
              <w:rPr>
                <w:rFonts w:cs="Arial"/>
                <w:szCs w:val="20"/>
              </w:rPr>
              <w:t>Inventions</w:t>
            </w:r>
          </w:p>
          <w:p w14:paraId="20323CD6" w14:textId="77777777" w:rsidR="0024633F" w:rsidRDefault="0024633F" w:rsidP="00C947AD">
            <w:pPr>
              <w:tabs>
                <w:tab w:val="left" w:pos="2329"/>
              </w:tabs>
              <w:rPr>
                <w:rFonts w:cs="Arial"/>
                <w:szCs w:val="20"/>
              </w:rPr>
            </w:pPr>
          </w:p>
          <w:p w14:paraId="1F0EDD94" w14:textId="39E9883A" w:rsidR="00A95AF5" w:rsidRDefault="00444E09" w:rsidP="00C947AD">
            <w:pPr>
              <w:tabs>
                <w:tab w:val="left" w:pos="2329"/>
              </w:tabs>
              <w:rPr>
                <w:rFonts w:cs="Arial"/>
                <w:szCs w:val="20"/>
              </w:rPr>
            </w:pPr>
            <w:r w:rsidRPr="00444E09">
              <w:rPr>
                <w:rFonts w:cs="Arial"/>
                <w:b/>
                <w:szCs w:val="20"/>
              </w:rPr>
              <w:t>Go</w:t>
            </w:r>
            <w:r>
              <w:rPr>
                <w:rFonts w:cs="Arial"/>
                <w:szCs w:val="20"/>
              </w:rPr>
              <w:t xml:space="preserve"> to </w:t>
            </w:r>
            <w:hyperlink r:id="rId64" w:history="1">
              <w:r w:rsidR="003649F5">
                <w:rPr>
                  <w:rStyle w:val="Hyperlink"/>
                  <w:rFonts w:cs="Arial"/>
                  <w:szCs w:val="20"/>
                </w:rPr>
                <w:t>PDESAS.org</w:t>
              </w:r>
            </w:hyperlink>
            <w:r w:rsidR="00A95AF5">
              <w:rPr>
                <w:rStyle w:val="Hyperlink"/>
                <w:rFonts w:cs="Arial"/>
                <w:color w:val="auto"/>
                <w:szCs w:val="20"/>
                <w:u w:val="none"/>
              </w:rPr>
              <w:t>,</w:t>
            </w:r>
            <w:r>
              <w:rPr>
                <w:rFonts w:cs="Arial"/>
                <w:szCs w:val="20"/>
              </w:rPr>
              <w:t xml:space="preserve"> and click </w:t>
            </w:r>
            <w:r w:rsidRPr="00444E09">
              <w:rPr>
                <w:rFonts w:cs="Arial"/>
                <w:b/>
                <w:szCs w:val="20"/>
              </w:rPr>
              <w:t>Standards</w:t>
            </w:r>
            <w:r>
              <w:rPr>
                <w:rFonts w:cs="Arial"/>
                <w:szCs w:val="20"/>
              </w:rPr>
              <w:t xml:space="preserve">. </w:t>
            </w:r>
          </w:p>
          <w:p w14:paraId="65DDAD05" w14:textId="77777777" w:rsidR="00A95AF5" w:rsidRDefault="00A95AF5" w:rsidP="00C947AD">
            <w:pPr>
              <w:tabs>
                <w:tab w:val="left" w:pos="2329"/>
              </w:tabs>
              <w:rPr>
                <w:rFonts w:cs="Arial"/>
                <w:szCs w:val="20"/>
              </w:rPr>
            </w:pPr>
          </w:p>
          <w:p w14:paraId="4254A227" w14:textId="04439683" w:rsidR="00444E09" w:rsidRDefault="00444E09" w:rsidP="00C947AD">
            <w:pPr>
              <w:tabs>
                <w:tab w:val="left" w:pos="2329"/>
              </w:tabs>
              <w:rPr>
                <w:rFonts w:cs="Arial"/>
                <w:szCs w:val="20"/>
              </w:rPr>
            </w:pPr>
            <w:r w:rsidRPr="00805EE6">
              <w:rPr>
                <w:rFonts w:cs="Arial"/>
                <w:b/>
                <w:szCs w:val="20"/>
              </w:rPr>
              <w:t>Review</w:t>
            </w:r>
            <w:r>
              <w:rPr>
                <w:rFonts w:cs="Arial"/>
                <w:szCs w:val="20"/>
              </w:rPr>
              <w:t xml:space="preserve"> the information and resources</w:t>
            </w:r>
            <w:r w:rsidR="00A95AF5">
              <w:rPr>
                <w:rFonts w:cs="Arial"/>
                <w:szCs w:val="20"/>
              </w:rPr>
              <w:t xml:space="preserve"> on this page</w:t>
            </w:r>
            <w:r>
              <w:rPr>
                <w:rFonts w:cs="Arial"/>
                <w:szCs w:val="20"/>
              </w:rPr>
              <w:t xml:space="preserve">. </w:t>
            </w:r>
          </w:p>
          <w:p w14:paraId="43DD85CA" w14:textId="77777777" w:rsidR="00444E09" w:rsidRDefault="00444E09" w:rsidP="00C947AD">
            <w:pPr>
              <w:tabs>
                <w:tab w:val="left" w:pos="2329"/>
              </w:tabs>
              <w:rPr>
                <w:rFonts w:cs="Arial"/>
                <w:szCs w:val="20"/>
              </w:rPr>
            </w:pPr>
          </w:p>
          <w:p w14:paraId="24626522" w14:textId="2E633EAE" w:rsidR="00444E09" w:rsidRDefault="00444E09" w:rsidP="00444E09">
            <w:pPr>
              <w:tabs>
                <w:tab w:val="left" w:pos="2329"/>
              </w:tabs>
              <w:rPr>
                <w:rFonts w:cs="Arial"/>
                <w:szCs w:val="20"/>
              </w:rPr>
            </w:pPr>
            <w:r w:rsidRPr="00CC28DD">
              <w:rPr>
                <w:rFonts w:cs="Arial"/>
                <w:b/>
                <w:szCs w:val="20"/>
              </w:rPr>
              <w:t>Select</w:t>
            </w:r>
            <w:r w:rsidR="0020176F">
              <w:rPr>
                <w:rFonts w:cs="Arial"/>
                <w:szCs w:val="20"/>
              </w:rPr>
              <w:t xml:space="preserve"> a grade level (PreK–12</w:t>
            </w:r>
            <w:r>
              <w:rPr>
                <w:rFonts w:cs="Arial"/>
                <w:szCs w:val="20"/>
              </w:rPr>
              <w:t>)</w:t>
            </w:r>
            <w:r w:rsidR="00A95AF5">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w:t>
            </w:r>
            <w:r w:rsidR="003649F5">
              <w:rPr>
                <w:rFonts w:cs="Arial"/>
                <w:szCs w:val="20"/>
              </w:rPr>
              <w:t xml:space="preserve"> It does not have to be the same grade level you used for the Week 5</w:t>
            </w:r>
            <w:r w:rsidR="00805EE6">
              <w:rPr>
                <w:rFonts w:cs="Arial"/>
                <w:szCs w:val="20"/>
              </w:rPr>
              <w:t xml:space="preserve"> Ins</w:t>
            </w:r>
            <w:r w:rsidR="00AA6A9F">
              <w:rPr>
                <w:rFonts w:cs="Arial"/>
                <w:szCs w:val="20"/>
              </w:rPr>
              <w:t>tructional Objectives Worksheet.</w:t>
            </w:r>
          </w:p>
          <w:p w14:paraId="6DCE9F84" w14:textId="77777777" w:rsidR="00FE7325" w:rsidRDefault="00444E09" w:rsidP="00C947AD">
            <w:pPr>
              <w:tabs>
                <w:tab w:val="left" w:pos="2329"/>
              </w:tabs>
              <w:rPr>
                <w:rFonts w:cs="Arial"/>
                <w:szCs w:val="20"/>
              </w:rPr>
            </w:pPr>
            <w:r>
              <w:rPr>
                <w:rFonts w:cs="Arial"/>
                <w:szCs w:val="20"/>
              </w:rPr>
              <w:t xml:space="preserve"> </w:t>
            </w:r>
          </w:p>
          <w:p w14:paraId="2ACA86D0" w14:textId="77777777" w:rsidR="0024633F" w:rsidRDefault="0024633F" w:rsidP="0024633F">
            <w:pPr>
              <w:rPr>
                <w:rFonts w:ascii="Calibri" w:hAnsi="Calibri"/>
                <w:szCs w:val="22"/>
              </w:rPr>
            </w:pPr>
            <w:r>
              <w:rPr>
                <w:b/>
                <w:bCs/>
              </w:rPr>
              <w:t>Develop</w:t>
            </w:r>
            <w:r>
              <w:t xml:space="preserve"> a </w:t>
            </w:r>
            <w:r w:rsidR="00FE7325">
              <w:t>performance-</w:t>
            </w:r>
            <w:r>
              <w:t>based assessment task</w:t>
            </w:r>
            <w:r w:rsidR="00444E09">
              <w:t xml:space="preserve"> that includes the following: </w:t>
            </w:r>
          </w:p>
          <w:p w14:paraId="36A296C8" w14:textId="77777777" w:rsidR="0024633F" w:rsidRDefault="0024633F" w:rsidP="0024633F"/>
          <w:p w14:paraId="167F397F" w14:textId="24EEC553" w:rsidR="0024633F" w:rsidRDefault="0024633F" w:rsidP="00C35728">
            <w:pPr>
              <w:pStyle w:val="ListParagraph"/>
              <w:numPr>
                <w:ilvl w:val="0"/>
                <w:numId w:val="19"/>
              </w:numPr>
              <w:ind w:left="395"/>
            </w:pPr>
            <w:r>
              <w:t xml:space="preserve">PA </w:t>
            </w:r>
            <w:r w:rsidR="00A95AF5">
              <w:t>s</w:t>
            </w:r>
            <w:r>
              <w:t>tandards</w:t>
            </w:r>
          </w:p>
          <w:p w14:paraId="29CD7183" w14:textId="77777777" w:rsidR="0024633F" w:rsidRDefault="0024633F" w:rsidP="00C35728">
            <w:pPr>
              <w:pStyle w:val="ListParagraph"/>
              <w:numPr>
                <w:ilvl w:val="0"/>
                <w:numId w:val="19"/>
              </w:numPr>
              <w:ind w:left="395"/>
            </w:pPr>
            <w:r>
              <w:t>Objectives</w:t>
            </w:r>
          </w:p>
          <w:p w14:paraId="49888728" w14:textId="77777777" w:rsidR="0024633F" w:rsidRDefault="0024633F" w:rsidP="00C35728">
            <w:pPr>
              <w:pStyle w:val="ListParagraph"/>
              <w:numPr>
                <w:ilvl w:val="0"/>
                <w:numId w:val="19"/>
              </w:numPr>
              <w:ind w:left="395"/>
            </w:pPr>
            <w:r>
              <w:t>Materials</w:t>
            </w:r>
          </w:p>
          <w:p w14:paraId="15B5D7D6" w14:textId="7714BD04" w:rsidR="0024633F" w:rsidRDefault="0024633F" w:rsidP="00C35728">
            <w:pPr>
              <w:pStyle w:val="ListParagraph"/>
              <w:numPr>
                <w:ilvl w:val="0"/>
                <w:numId w:val="19"/>
              </w:numPr>
              <w:ind w:left="395"/>
            </w:pPr>
            <w:r>
              <w:t xml:space="preserve">Instructional </w:t>
            </w:r>
            <w:r w:rsidR="00A95AF5">
              <w:t>s</w:t>
            </w:r>
            <w:r>
              <w:t>trategies</w:t>
            </w:r>
          </w:p>
          <w:p w14:paraId="7C25D919" w14:textId="77777777" w:rsidR="0024633F" w:rsidRDefault="0024633F" w:rsidP="00C35728">
            <w:pPr>
              <w:pStyle w:val="ListParagraph"/>
              <w:numPr>
                <w:ilvl w:val="0"/>
                <w:numId w:val="19"/>
              </w:numPr>
              <w:ind w:left="395"/>
            </w:pPr>
            <w:r>
              <w:t>Assessment</w:t>
            </w:r>
          </w:p>
          <w:p w14:paraId="5306824D" w14:textId="71A447AC" w:rsidR="0024633F" w:rsidRDefault="0024633F" w:rsidP="00C35728">
            <w:pPr>
              <w:pStyle w:val="ListParagraph"/>
              <w:numPr>
                <w:ilvl w:val="0"/>
                <w:numId w:val="19"/>
              </w:numPr>
              <w:ind w:left="395"/>
            </w:pPr>
            <w:r>
              <w:t xml:space="preserve">Closure and </w:t>
            </w:r>
            <w:r w:rsidR="00A95AF5">
              <w:t>e</w:t>
            </w:r>
            <w:r>
              <w:t>xtension</w:t>
            </w:r>
          </w:p>
          <w:p w14:paraId="3BC1A54E" w14:textId="77777777" w:rsidR="0024633F" w:rsidRDefault="0024633F" w:rsidP="0024633F"/>
          <w:p w14:paraId="0EEF794E" w14:textId="5DB74FE1" w:rsidR="00FE7325" w:rsidRDefault="00FE7325" w:rsidP="0024633F">
            <w:r>
              <w:rPr>
                <w:b/>
                <w:bCs/>
              </w:rPr>
              <w:t>Write</w:t>
            </w:r>
            <w:r w:rsidR="0024633F">
              <w:t xml:space="preserve"> </w:t>
            </w:r>
            <w:r w:rsidR="00444E09">
              <w:t>age-appropriate, clear</w:t>
            </w:r>
            <w:r w:rsidR="00A95AF5">
              <w:t>,</w:t>
            </w:r>
            <w:r w:rsidR="00444E09">
              <w:t xml:space="preserve"> </w:t>
            </w:r>
            <w:r>
              <w:t>student-facing directions.</w:t>
            </w:r>
          </w:p>
          <w:p w14:paraId="140D6241" w14:textId="77777777" w:rsidR="00FE7325" w:rsidRDefault="00FE7325" w:rsidP="0024633F"/>
          <w:p w14:paraId="607F24F0" w14:textId="77777777" w:rsidR="0024633F" w:rsidRDefault="00FE7325" w:rsidP="0024633F">
            <w:r w:rsidRPr="00FE7325">
              <w:rPr>
                <w:b/>
              </w:rPr>
              <w:t>C</w:t>
            </w:r>
            <w:r w:rsidR="0024633F" w:rsidRPr="00FE7325">
              <w:rPr>
                <w:b/>
              </w:rPr>
              <w:t>reate</w:t>
            </w:r>
            <w:r w:rsidR="0024633F">
              <w:t xml:space="preserve"> a grading rubric to accompany the performance task.</w:t>
            </w:r>
          </w:p>
          <w:p w14:paraId="08B8F66A" w14:textId="77777777" w:rsidR="0024633F" w:rsidRDefault="0024633F" w:rsidP="0024633F"/>
          <w:p w14:paraId="3AD1F136" w14:textId="77777777" w:rsidR="00500803" w:rsidRPr="00FE7325" w:rsidRDefault="00444E09" w:rsidP="00FE7325">
            <w:r>
              <w:rPr>
                <w:b/>
                <w:bCs/>
              </w:rPr>
              <w:t>Submit</w:t>
            </w:r>
            <w:r>
              <w:rPr>
                <w:bCs/>
              </w:rPr>
              <w:t xml:space="preserve"> your Performance-Based Assessment and Rubric through Blackboard by Sunday. </w:t>
            </w:r>
            <w:r w:rsidR="00500803">
              <w:rPr>
                <w:rFonts w:cs="Arial"/>
                <w:szCs w:val="20"/>
              </w:rPr>
              <w:t xml:space="preserve"> </w:t>
            </w:r>
          </w:p>
        </w:tc>
        <w:tc>
          <w:tcPr>
            <w:tcW w:w="1440" w:type="dxa"/>
          </w:tcPr>
          <w:p w14:paraId="231F8102" w14:textId="77777777" w:rsidR="00C947AD" w:rsidRPr="00842155" w:rsidRDefault="00500803" w:rsidP="00697547">
            <w:pPr>
              <w:tabs>
                <w:tab w:val="left" w:pos="2329"/>
              </w:tabs>
              <w:rPr>
                <w:rFonts w:cs="Arial"/>
                <w:szCs w:val="20"/>
              </w:rPr>
            </w:pPr>
            <w:r>
              <w:rPr>
                <w:rFonts w:cs="Arial"/>
                <w:szCs w:val="20"/>
              </w:rPr>
              <w:t>6.</w:t>
            </w:r>
            <w:r w:rsidR="00944A94">
              <w:rPr>
                <w:rFonts w:cs="Arial"/>
                <w:szCs w:val="20"/>
              </w:rPr>
              <w:t>2</w:t>
            </w:r>
          </w:p>
        </w:tc>
        <w:tc>
          <w:tcPr>
            <w:tcW w:w="1440" w:type="dxa"/>
          </w:tcPr>
          <w:p w14:paraId="0AA4DBC8" w14:textId="77777777" w:rsidR="00C947AD" w:rsidRPr="00842155" w:rsidRDefault="00444E09" w:rsidP="00697547">
            <w:pPr>
              <w:tabs>
                <w:tab w:val="left" w:pos="2329"/>
              </w:tabs>
              <w:rPr>
                <w:rFonts w:cs="Arial"/>
                <w:szCs w:val="20"/>
              </w:rPr>
            </w:pPr>
            <w:r>
              <w:rPr>
                <w:rFonts w:cs="Arial"/>
                <w:szCs w:val="20"/>
              </w:rPr>
              <w:t xml:space="preserve">Review Instructor’s Feedback = </w:t>
            </w:r>
            <w:r>
              <w:rPr>
                <w:rFonts w:cs="Arial"/>
                <w:b/>
                <w:szCs w:val="20"/>
              </w:rPr>
              <w:t>1</w:t>
            </w:r>
            <w:r w:rsidRPr="00444E09">
              <w:rPr>
                <w:rFonts w:cs="Arial"/>
                <w:b/>
                <w:szCs w:val="20"/>
              </w:rPr>
              <w:t xml:space="preserve"> hour</w:t>
            </w:r>
          </w:p>
        </w:tc>
      </w:tr>
      <w:tr w:rsidR="002C1641" w:rsidRPr="00842155" w14:paraId="69B93FCB" w14:textId="77777777" w:rsidTr="00FD5474">
        <w:tc>
          <w:tcPr>
            <w:tcW w:w="1440" w:type="dxa"/>
            <w:tcBorders>
              <w:right w:val="nil"/>
            </w:tcBorders>
            <w:shd w:val="clear" w:color="auto" w:fill="E6E6E6"/>
            <w:tcMar>
              <w:top w:w="115" w:type="dxa"/>
              <w:left w:w="115" w:type="dxa"/>
              <w:bottom w:w="115" w:type="dxa"/>
              <w:right w:w="115" w:type="dxa"/>
            </w:tcMar>
          </w:tcPr>
          <w:p w14:paraId="4727C2C7"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B6839E9"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88295E2" w14:textId="77777777" w:rsidR="002C1641" w:rsidRPr="00842155" w:rsidRDefault="002C1641" w:rsidP="00FD5474">
            <w:pPr>
              <w:tabs>
                <w:tab w:val="left" w:pos="2329"/>
              </w:tabs>
              <w:rPr>
                <w:rFonts w:cs="Arial"/>
                <w:b/>
                <w:szCs w:val="20"/>
              </w:rPr>
            </w:pPr>
          </w:p>
        </w:tc>
        <w:tc>
          <w:tcPr>
            <w:tcW w:w="1440" w:type="dxa"/>
            <w:shd w:val="clear" w:color="auto" w:fill="E6E6E6"/>
          </w:tcPr>
          <w:p w14:paraId="54BCCAB4" w14:textId="77777777" w:rsidR="002C1641" w:rsidRPr="00842155" w:rsidRDefault="00444E09" w:rsidP="00FD5474">
            <w:pPr>
              <w:tabs>
                <w:tab w:val="left" w:pos="2329"/>
              </w:tabs>
              <w:rPr>
                <w:rFonts w:cs="Arial"/>
                <w:b/>
                <w:szCs w:val="20"/>
              </w:rPr>
            </w:pPr>
            <w:r>
              <w:rPr>
                <w:rFonts w:cs="Arial"/>
                <w:b/>
                <w:szCs w:val="20"/>
              </w:rPr>
              <w:t>5</w:t>
            </w:r>
            <w:r w:rsidR="0057573F">
              <w:rPr>
                <w:rFonts w:cs="Arial"/>
                <w:b/>
                <w:szCs w:val="20"/>
              </w:rPr>
              <w:t>.5</w:t>
            </w:r>
            <w:r>
              <w:rPr>
                <w:rFonts w:cs="Arial"/>
                <w:b/>
                <w:szCs w:val="20"/>
              </w:rPr>
              <w:t xml:space="preserve"> hours</w:t>
            </w:r>
          </w:p>
        </w:tc>
      </w:tr>
    </w:tbl>
    <w:p w14:paraId="02D137E0" w14:textId="77777777" w:rsidR="005344A9" w:rsidRDefault="005344A9">
      <w:pPr>
        <w:rPr>
          <w:rFonts w:cs="Arial"/>
          <w:szCs w:val="20"/>
        </w:rPr>
      </w:pPr>
    </w:p>
    <w:p w14:paraId="2F5939C8" w14:textId="77777777" w:rsidR="005344A9" w:rsidRDefault="005344A9" w:rsidP="005344A9">
      <w:pPr>
        <w:pStyle w:val="Heading1"/>
        <w:rPr>
          <w:color w:val="BD313B"/>
        </w:rPr>
      </w:pPr>
    </w:p>
    <w:p w14:paraId="0D0A8A5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A352CA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86A36E5" w14:textId="77777777" w:rsidR="002C1641" w:rsidRPr="00842155" w:rsidRDefault="002C1641" w:rsidP="00D86532">
            <w:pPr>
              <w:pStyle w:val="WeeklyTopicHeading1"/>
            </w:pPr>
            <w:bookmarkStart w:id="12" w:name="weekseven"/>
            <w:bookmarkStart w:id="13" w:name="_Toc358980900"/>
            <w:bookmarkEnd w:id="12"/>
            <w:r w:rsidRPr="0068364F">
              <w:lastRenderedPageBreak/>
              <w:t xml:space="preserve">Week </w:t>
            </w:r>
            <w:r>
              <w:t>Seven</w:t>
            </w:r>
            <w:r w:rsidRPr="0068364F">
              <w:t xml:space="preserve">: </w:t>
            </w:r>
            <w:bookmarkEnd w:id="13"/>
            <w:r w:rsidR="00D86532">
              <w:t>Current Curriculum Issues</w:t>
            </w:r>
          </w:p>
        </w:tc>
        <w:tc>
          <w:tcPr>
            <w:tcW w:w="1440" w:type="dxa"/>
            <w:tcBorders>
              <w:left w:val="nil"/>
              <w:bottom w:val="single" w:sz="4" w:space="0" w:color="000000" w:themeColor="text1"/>
              <w:right w:val="nil"/>
            </w:tcBorders>
            <w:shd w:val="clear" w:color="auto" w:fill="BD313B"/>
          </w:tcPr>
          <w:p w14:paraId="4DC8E2B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EAEFD3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053965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FEDE4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0A335C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32FE57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1BA9F02" w14:textId="465E9030" w:rsidR="00BA4B7B" w:rsidRPr="00842155" w:rsidRDefault="00D86532" w:rsidP="00A95AF5">
            <w:pPr>
              <w:pStyle w:val="ObjectiveBullet"/>
              <w:numPr>
                <w:ilvl w:val="1"/>
                <w:numId w:val="14"/>
              </w:numPr>
              <w:tabs>
                <w:tab w:val="clear" w:pos="0"/>
              </w:tabs>
            </w:pPr>
            <w:r w:rsidRPr="00D86532">
              <w:t xml:space="preserve">Analyze the </w:t>
            </w:r>
            <w:r w:rsidR="00A95AF5">
              <w:t>effects</w:t>
            </w:r>
            <w:r w:rsidR="00A95AF5" w:rsidRPr="00D86532">
              <w:t xml:space="preserve"> </w:t>
            </w:r>
            <w:r w:rsidRPr="00D86532">
              <w:t>technology has had on education.</w:t>
            </w:r>
          </w:p>
        </w:tc>
        <w:tc>
          <w:tcPr>
            <w:tcW w:w="2880" w:type="dxa"/>
            <w:gridSpan w:val="2"/>
            <w:tcBorders>
              <w:left w:val="nil"/>
              <w:bottom w:val="nil"/>
            </w:tcBorders>
          </w:tcPr>
          <w:p w14:paraId="0F72D3B1" w14:textId="77777777" w:rsidR="00BA4B7B" w:rsidRPr="00842155" w:rsidRDefault="007C0699" w:rsidP="00FD5474">
            <w:pPr>
              <w:tabs>
                <w:tab w:val="left" w:pos="0"/>
                <w:tab w:val="left" w:pos="3720"/>
              </w:tabs>
              <w:outlineLvl w:val="0"/>
              <w:rPr>
                <w:rFonts w:cs="Arial"/>
                <w:szCs w:val="20"/>
              </w:rPr>
            </w:pPr>
            <w:r>
              <w:rPr>
                <w:rFonts w:cs="Arial"/>
                <w:szCs w:val="20"/>
              </w:rPr>
              <w:t>CLO2, CLO4, CLO5</w:t>
            </w:r>
          </w:p>
        </w:tc>
      </w:tr>
      <w:tr w:rsidR="00BA4B7B" w:rsidRPr="00842155" w14:paraId="7584D44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841BD2" w14:textId="77777777" w:rsidR="00F639C2" w:rsidRPr="00842155" w:rsidRDefault="00D86532" w:rsidP="007C0699">
            <w:pPr>
              <w:pStyle w:val="ObjectiveBullet"/>
              <w:numPr>
                <w:ilvl w:val="1"/>
                <w:numId w:val="14"/>
              </w:numPr>
            </w:pPr>
            <w:r w:rsidRPr="00D86532">
              <w:t>Identify the components of successful blended learning programs.</w:t>
            </w:r>
          </w:p>
        </w:tc>
        <w:tc>
          <w:tcPr>
            <w:tcW w:w="2880" w:type="dxa"/>
            <w:gridSpan w:val="2"/>
            <w:tcBorders>
              <w:top w:val="nil"/>
              <w:left w:val="nil"/>
              <w:bottom w:val="nil"/>
            </w:tcBorders>
          </w:tcPr>
          <w:p w14:paraId="2A2C033C" w14:textId="77777777" w:rsidR="00BA4B7B" w:rsidRPr="00842155" w:rsidRDefault="007C0699" w:rsidP="00FD5474">
            <w:pPr>
              <w:tabs>
                <w:tab w:val="left" w:pos="0"/>
                <w:tab w:val="left" w:pos="3720"/>
              </w:tabs>
              <w:outlineLvl w:val="0"/>
              <w:rPr>
                <w:rFonts w:cs="Arial"/>
                <w:szCs w:val="20"/>
              </w:rPr>
            </w:pPr>
            <w:r>
              <w:rPr>
                <w:rFonts w:cs="Arial"/>
                <w:szCs w:val="20"/>
              </w:rPr>
              <w:t>CLO1, CLO2, CLO4, CLO5</w:t>
            </w:r>
          </w:p>
        </w:tc>
      </w:tr>
      <w:tr w:rsidR="007C0699" w:rsidRPr="00842155" w14:paraId="47A5B5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3CFE26A" w14:textId="6C767A1E" w:rsidR="007C0699" w:rsidRPr="00D86532" w:rsidRDefault="003703E2" w:rsidP="007C0699">
            <w:pPr>
              <w:pStyle w:val="ObjectiveBullet"/>
              <w:numPr>
                <w:ilvl w:val="1"/>
                <w:numId w:val="14"/>
              </w:numPr>
            </w:pPr>
            <w:r>
              <w:t>Identify</w:t>
            </w:r>
            <w:r w:rsidR="007C0699">
              <w:t xml:space="preserve"> best practices for helping students develop 21</w:t>
            </w:r>
            <w:r w:rsidR="007C0699" w:rsidRPr="00805EE6">
              <w:t>st</w:t>
            </w:r>
            <w:r w:rsidR="00A95AF5">
              <w:t>-c</w:t>
            </w:r>
            <w:r w:rsidR="007C0699">
              <w:t>entury skills</w:t>
            </w:r>
          </w:p>
        </w:tc>
        <w:tc>
          <w:tcPr>
            <w:tcW w:w="2880" w:type="dxa"/>
            <w:gridSpan w:val="2"/>
            <w:tcBorders>
              <w:top w:val="nil"/>
              <w:left w:val="nil"/>
              <w:bottom w:val="nil"/>
            </w:tcBorders>
          </w:tcPr>
          <w:p w14:paraId="592DA87D" w14:textId="77777777" w:rsidR="007C0699" w:rsidRPr="00842155" w:rsidRDefault="007C0699" w:rsidP="00FD5474">
            <w:pPr>
              <w:tabs>
                <w:tab w:val="left" w:pos="0"/>
                <w:tab w:val="left" w:pos="3720"/>
              </w:tabs>
              <w:outlineLvl w:val="0"/>
              <w:rPr>
                <w:rFonts w:cs="Arial"/>
                <w:szCs w:val="20"/>
              </w:rPr>
            </w:pPr>
            <w:r>
              <w:rPr>
                <w:rFonts w:cs="Arial"/>
                <w:szCs w:val="20"/>
              </w:rPr>
              <w:t>CLO1, CLO4, CLO5, CLO6</w:t>
            </w:r>
          </w:p>
        </w:tc>
      </w:tr>
      <w:tr w:rsidR="00BA4B7B" w:rsidRPr="00842155" w14:paraId="2A16E86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2FCEE2"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3B2368AB" w14:textId="4A209DD3"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73373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1B3E8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B3ACEA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42FE469" w14:textId="77777777" w:rsidTr="00FD5474">
        <w:tc>
          <w:tcPr>
            <w:tcW w:w="10170" w:type="dxa"/>
            <w:gridSpan w:val="2"/>
            <w:tcMar>
              <w:top w:w="115" w:type="dxa"/>
              <w:left w:w="115" w:type="dxa"/>
              <w:bottom w:w="115" w:type="dxa"/>
              <w:right w:w="115" w:type="dxa"/>
            </w:tcMar>
          </w:tcPr>
          <w:p w14:paraId="4BDED4C4" w14:textId="77777777" w:rsidR="00BA4B7B" w:rsidRPr="00D86532" w:rsidRDefault="00D86532" w:rsidP="00FD5474">
            <w:pPr>
              <w:ind w:left="360" w:hanging="360"/>
              <w:rPr>
                <w:rFonts w:cs="Arial"/>
                <w:b/>
                <w:szCs w:val="20"/>
              </w:rPr>
            </w:pPr>
            <w:r w:rsidRPr="00D86532">
              <w:rPr>
                <w:rFonts w:cs="Arial"/>
                <w:b/>
                <w:szCs w:val="20"/>
              </w:rPr>
              <w:t xml:space="preserve">Reading </w:t>
            </w:r>
          </w:p>
          <w:p w14:paraId="3E954E20" w14:textId="77777777" w:rsidR="00D86532" w:rsidRPr="00D86532" w:rsidRDefault="00D86532" w:rsidP="00FD5474">
            <w:pPr>
              <w:ind w:left="360" w:hanging="360"/>
              <w:rPr>
                <w:rFonts w:cs="Arial"/>
                <w:b/>
                <w:szCs w:val="20"/>
              </w:rPr>
            </w:pPr>
          </w:p>
          <w:p w14:paraId="00E30330" w14:textId="1837B9E0" w:rsidR="00D86532" w:rsidRDefault="00D86532" w:rsidP="00FD5474">
            <w:pPr>
              <w:ind w:left="360" w:hanging="360"/>
              <w:rPr>
                <w:rFonts w:cs="Arial"/>
                <w:szCs w:val="20"/>
              </w:rPr>
            </w:pPr>
            <w:r w:rsidRPr="00D86532">
              <w:rPr>
                <w:rFonts w:cs="Arial"/>
                <w:b/>
                <w:szCs w:val="20"/>
              </w:rPr>
              <w:t>Read</w:t>
            </w:r>
            <w:r>
              <w:rPr>
                <w:rFonts w:cs="Arial"/>
                <w:szCs w:val="20"/>
              </w:rPr>
              <w:t xml:space="preserve"> Ch. 14 &amp; 15 of </w:t>
            </w:r>
            <w:r w:rsidRPr="00D86532">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95AF5">
              <w:rPr>
                <w:rFonts w:cs="Arial"/>
                <w:szCs w:val="20"/>
              </w:rPr>
              <w:t>:</w:t>
            </w:r>
          </w:p>
          <w:p w14:paraId="1FFDE896" w14:textId="77777777" w:rsidR="0057573F" w:rsidRDefault="0057573F" w:rsidP="00FD5474">
            <w:pPr>
              <w:ind w:left="360" w:hanging="360"/>
              <w:rPr>
                <w:rFonts w:cs="Arial"/>
                <w:szCs w:val="20"/>
              </w:rPr>
            </w:pPr>
          </w:p>
          <w:p w14:paraId="6AD0730B" w14:textId="77777777" w:rsidR="00D86532" w:rsidRDefault="00D86532" w:rsidP="00C35728">
            <w:pPr>
              <w:pStyle w:val="ListParagraph"/>
              <w:numPr>
                <w:ilvl w:val="0"/>
                <w:numId w:val="28"/>
              </w:numPr>
              <w:ind w:left="390"/>
              <w:rPr>
                <w:rFonts w:cs="Arial"/>
                <w:szCs w:val="20"/>
              </w:rPr>
            </w:pPr>
            <w:r>
              <w:rPr>
                <w:rFonts w:cs="Arial"/>
                <w:szCs w:val="20"/>
              </w:rPr>
              <w:t>Ch. 14 PPT</w:t>
            </w:r>
          </w:p>
          <w:p w14:paraId="59DA6D4F" w14:textId="77777777" w:rsidR="00D86532" w:rsidRDefault="00D86532" w:rsidP="00C35728">
            <w:pPr>
              <w:pStyle w:val="ListParagraph"/>
              <w:numPr>
                <w:ilvl w:val="0"/>
                <w:numId w:val="28"/>
              </w:numPr>
              <w:ind w:left="390"/>
              <w:rPr>
                <w:rFonts w:cs="Arial"/>
                <w:szCs w:val="20"/>
              </w:rPr>
            </w:pPr>
            <w:r>
              <w:rPr>
                <w:rFonts w:cs="Arial"/>
                <w:szCs w:val="20"/>
              </w:rPr>
              <w:t>Ch. 15 PPT</w:t>
            </w:r>
          </w:p>
          <w:p w14:paraId="2BA05F1F" w14:textId="77777777" w:rsidR="00D86532" w:rsidRDefault="00D86532" w:rsidP="00D86532">
            <w:pPr>
              <w:rPr>
                <w:rFonts w:cs="Arial"/>
                <w:szCs w:val="20"/>
              </w:rPr>
            </w:pPr>
          </w:p>
          <w:p w14:paraId="426DDF8F" w14:textId="77777777" w:rsidR="00D86532" w:rsidRDefault="00D86532" w:rsidP="00D86532">
            <w:pPr>
              <w:rPr>
                <w:rFonts w:cs="Arial"/>
                <w:szCs w:val="20"/>
              </w:rPr>
            </w:pPr>
            <w:r w:rsidRPr="00D86532">
              <w:rPr>
                <w:rFonts w:cs="Arial"/>
                <w:b/>
                <w:szCs w:val="20"/>
              </w:rPr>
              <w:t>Read</w:t>
            </w:r>
            <w:r>
              <w:rPr>
                <w:rFonts w:cs="Arial"/>
                <w:szCs w:val="20"/>
              </w:rPr>
              <w:t xml:space="preserve"> the following articles: </w:t>
            </w:r>
          </w:p>
          <w:p w14:paraId="0FE4F32D" w14:textId="77777777" w:rsidR="00A95AF5" w:rsidRDefault="00A95AF5" w:rsidP="00D86532">
            <w:pPr>
              <w:rPr>
                <w:rFonts w:cs="Arial"/>
                <w:szCs w:val="20"/>
              </w:rPr>
            </w:pPr>
          </w:p>
          <w:p w14:paraId="0C264CBD" w14:textId="77777777" w:rsidR="00D86532" w:rsidRDefault="00F33593" w:rsidP="00C35728">
            <w:pPr>
              <w:pStyle w:val="ListParagraph"/>
              <w:numPr>
                <w:ilvl w:val="0"/>
                <w:numId w:val="29"/>
              </w:numPr>
              <w:ind w:left="390"/>
              <w:rPr>
                <w:rFonts w:cs="Arial"/>
                <w:szCs w:val="20"/>
              </w:rPr>
            </w:pPr>
            <w:hyperlink r:id="rId65" w:history="1">
              <w:r w:rsidR="00D86532" w:rsidRPr="00D86532">
                <w:rPr>
                  <w:rStyle w:val="Hyperlink"/>
                  <w:rFonts w:cs="Arial"/>
                  <w:szCs w:val="20"/>
                </w:rPr>
                <w:t>Research Says Evidence on Flipped Classrooms is Still Coming In</w:t>
              </w:r>
            </w:hyperlink>
          </w:p>
          <w:p w14:paraId="345AB5B1" w14:textId="3D3B47FB" w:rsidR="00D86532" w:rsidRDefault="00F33593" w:rsidP="00C35728">
            <w:pPr>
              <w:pStyle w:val="ListParagraph"/>
              <w:numPr>
                <w:ilvl w:val="0"/>
                <w:numId w:val="29"/>
              </w:numPr>
              <w:ind w:left="390"/>
              <w:rPr>
                <w:rFonts w:cs="Arial"/>
                <w:szCs w:val="20"/>
              </w:rPr>
            </w:pPr>
            <w:hyperlink r:id="rId66" w:history="1">
              <w:r w:rsidR="00D86532" w:rsidRPr="00D86532">
                <w:rPr>
                  <w:rStyle w:val="Hyperlink"/>
                  <w:rFonts w:cs="Arial"/>
                  <w:szCs w:val="20"/>
                </w:rPr>
                <w:t>Flipped Classroom Infographic</w:t>
              </w:r>
            </w:hyperlink>
            <w:bookmarkStart w:id="14" w:name="_GoBack"/>
            <w:bookmarkEnd w:id="14"/>
          </w:p>
          <w:p w14:paraId="16F928A3" w14:textId="77777777" w:rsidR="00D86532" w:rsidRDefault="00F33593" w:rsidP="00C35728">
            <w:pPr>
              <w:pStyle w:val="ListParagraph"/>
              <w:numPr>
                <w:ilvl w:val="0"/>
                <w:numId w:val="29"/>
              </w:numPr>
              <w:ind w:left="390"/>
              <w:rPr>
                <w:rFonts w:cs="Arial"/>
                <w:szCs w:val="20"/>
              </w:rPr>
            </w:pPr>
            <w:hyperlink r:id="rId67" w:anchor="739e71d33c05" w:history="1">
              <w:r w:rsidR="00D86532" w:rsidRPr="00D86532">
                <w:rPr>
                  <w:rStyle w:val="Hyperlink"/>
                  <w:rFonts w:cs="Arial"/>
                  <w:szCs w:val="20"/>
                </w:rPr>
                <w:t>One Man, One Computer, 10 Million Students: How Khan Academy is Reinventing Education</w:t>
              </w:r>
            </w:hyperlink>
          </w:p>
          <w:p w14:paraId="6F98A6D1" w14:textId="77777777" w:rsidR="00D86532" w:rsidRDefault="00F33593" w:rsidP="00C35728">
            <w:pPr>
              <w:pStyle w:val="ListParagraph"/>
              <w:numPr>
                <w:ilvl w:val="0"/>
                <w:numId w:val="29"/>
              </w:numPr>
              <w:ind w:left="390"/>
              <w:rPr>
                <w:rFonts w:cs="Arial"/>
                <w:szCs w:val="20"/>
              </w:rPr>
            </w:pPr>
            <w:hyperlink r:id="rId68" w:history="1">
              <w:r w:rsidR="00D86532" w:rsidRPr="00D86532">
                <w:rPr>
                  <w:rStyle w:val="Hyperlink"/>
                  <w:rFonts w:cs="Arial"/>
                  <w:szCs w:val="20"/>
                </w:rPr>
                <w:t>Power UP! On Board with BYOD</w:t>
              </w:r>
            </w:hyperlink>
          </w:p>
          <w:p w14:paraId="4E448335" w14:textId="77777777" w:rsidR="00D86532" w:rsidRDefault="00D86532" w:rsidP="00D86532">
            <w:pPr>
              <w:rPr>
                <w:rFonts w:cs="Arial"/>
                <w:b/>
                <w:szCs w:val="20"/>
              </w:rPr>
            </w:pPr>
          </w:p>
          <w:p w14:paraId="356A55A8" w14:textId="77777777" w:rsidR="002505EB" w:rsidRPr="00D86532" w:rsidRDefault="002505EB" w:rsidP="009259DD">
            <w:pPr>
              <w:rPr>
                <w:rFonts w:cs="Arial"/>
                <w:b/>
                <w:szCs w:val="20"/>
              </w:rPr>
            </w:pPr>
            <w:r w:rsidRPr="0002714D">
              <w:rPr>
                <w:rFonts w:cs="Arial"/>
                <w:b/>
                <w:szCs w:val="20"/>
              </w:rPr>
              <w:t>Post</w:t>
            </w:r>
            <w:r>
              <w:rPr>
                <w:rFonts w:cs="Arial"/>
                <w:szCs w:val="20"/>
              </w:rPr>
              <w:t xml:space="preserve"> any questions or comments in the Week Seven Reading discussion forum.  </w:t>
            </w:r>
          </w:p>
        </w:tc>
        <w:tc>
          <w:tcPr>
            <w:tcW w:w="1440" w:type="dxa"/>
          </w:tcPr>
          <w:p w14:paraId="4B64D9DC" w14:textId="77777777" w:rsidR="00BA4B7B" w:rsidRPr="009F6FAF" w:rsidRDefault="003703E2" w:rsidP="00FD5474">
            <w:pPr>
              <w:rPr>
                <w:rFonts w:cs="Arial"/>
                <w:szCs w:val="20"/>
              </w:rPr>
            </w:pPr>
            <w:r>
              <w:rPr>
                <w:rFonts w:cs="Arial"/>
                <w:szCs w:val="20"/>
              </w:rPr>
              <w:t>7.1, 7.2, 7.3</w:t>
            </w:r>
          </w:p>
        </w:tc>
        <w:tc>
          <w:tcPr>
            <w:tcW w:w="1440" w:type="dxa"/>
          </w:tcPr>
          <w:p w14:paraId="77069FDD" w14:textId="77777777" w:rsidR="00BA4B7B" w:rsidRPr="009F6FAF" w:rsidRDefault="002505EB" w:rsidP="00FD5474">
            <w:pPr>
              <w:rPr>
                <w:rFonts w:cs="Arial"/>
                <w:szCs w:val="20"/>
              </w:rPr>
            </w:pPr>
            <w:r>
              <w:rPr>
                <w:rFonts w:cs="Arial"/>
                <w:szCs w:val="20"/>
              </w:rPr>
              <w:t xml:space="preserve">Content Review and Discussion = </w:t>
            </w:r>
            <w:r w:rsidRPr="002505EB">
              <w:rPr>
                <w:rFonts w:cs="Arial"/>
                <w:b/>
                <w:szCs w:val="20"/>
              </w:rPr>
              <w:t>1 hour</w:t>
            </w:r>
          </w:p>
        </w:tc>
      </w:tr>
      <w:tr w:rsidR="002C1641" w:rsidRPr="00842155" w14:paraId="0C1361D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5A653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2E8C27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67A56BA"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E5E208B" w14:textId="77777777" w:rsidR="002C1641" w:rsidRPr="00842155" w:rsidRDefault="002505EB" w:rsidP="00FD5474">
            <w:pPr>
              <w:ind w:left="360" w:hanging="360"/>
              <w:rPr>
                <w:rFonts w:cs="Arial"/>
                <w:b/>
                <w:szCs w:val="20"/>
              </w:rPr>
            </w:pPr>
            <w:r>
              <w:rPr>
                <w:rFonts w:cs="Arial"/>
                <w:b/>
                <w:szCs w:val="20"/>
              </w:rPr>
              <w:t>1 hour</w:t>
            </w:r>
          </w:p>
        </w:tc>
      </w:tr>
      <w:tr w:rsidR="002C1641" w:rsidRPr="00842155" w14:paraId="5512964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C91495"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5E9C694A" w14:textId="0F27A107" w:rsidR="002C1641"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18017F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24680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01B698D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FF28DE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51CB6CE" w14:textId="77777777" w:rsidR="00384A8F" w:rsidRPr="00730048" w:rsidRDefault="00384A8F" w:rsidP="00384A8F">
            <w:pPr>
              <w:rPr>
                <w:rFonts w:cs="Arial"/>
                <w:b/>
                <w:szCs w:val="20"/>
              </w:rPr>
            </w:pPr>
            <w:r w:rsidRPr="00730048">
              <w:rPr>
                <w:rFonts w:cs="Arial"/>
                <w:b/>
                <w:szCs w:val="20"/>
              </w:rPr>
              <w:t xml:space="preserve">Adobe Connect Live Discussion </w:t>
            </w:r>
          </w:p>
          <w:p w14:paraId="799DDB78" w14:textId="77777777" w:rsidR="00384A8F" w:rsidRPr="00730048" w:rsidRDefault="00384A8F" w:rsidP="00384A8F">
            <w:pPr>
              <w:rPr>
                <w:rFonts w:cs="Arial"/>
                <w:szCs w:val="20"/>
              </w:rPr>
            </w:pPr>
          </w:p>
          <w:p w14:paraId="37F9743E"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77ED4CDB" w14:textId="77777777" w:rsidR="00384A8F" w:rsidRPr="00730048" w:rsidRDefault="00384A8F" w:rsidP="00384A8F">
            <w:pPr>
              <w:rPr>
                <w:rFonts w:cs="Arial"/>
                <w:szCs w:val="20"/>
              </w:rPr>
            </w:pPr>
          </w:p>
          <w:p w14:paraId="65AA61B2"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5472D87B"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sidRPr="00805EE6">
              <w:rPr>
                <w:rFonts w:cs="Arial"/>
                <w:b/>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4E7D953" w14:textId="77777777" w:rsidR="002C1641" w:rsidRPr="009F6FAF" w:rsidRDefault="003703E2" w:rsidP="00FD5474">
            <w:pPr>
              <w:tabs>
                <w:tab w:val="left" w:pos="0"/>
                <w:tab w:val="left" w:pos="3720"/>
              </w:tabs>
              <w:outlineLvl w:val="0"/>
              <w:rPr>
                <w:rFonts w:cs="Arial"/>
                <w:szCs w:val="20"/>
              </w:rPr>
            </w:pPr>
            <w:r>
              <w:rPr>
                <w:rFonts w:cs="Arial"/>
                <w:szCs w:val="20"/>
              </w:rPr>
              <w:lastRenderedPageBreak/>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5D891B8B"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w:t>
            </w:r>
            <w:r w:rsidRPr="00730048">
              <w:rPr>
                <w:rFonts w:cs="Arial"/>
                <w:szCs w:val="20"/>
              </w:rPr>
              <w:lastRenderedPageBreak/>
              <w:t xml:space="preserve">discussion = </w:t>
            </w:r>
            <w:r w:rsidRPr="00730048">
              <w:rPr>
                <w:rFonts w:cs="Arial"/>
                <w:b/>
                <w:szCs w:val="20"/>
              </w:rPr>
              <w:t>1 hour</w:t>
            </w:r>
          </w:p>
        </w:tc>
      </w:tr>
      <w:tr w:rsidR="002C1641" w:rsidRPr="00842155" w14:paraId="447B472A"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CBD31B9" w14:textId="77777777" w:rsidR="002C1641" w:rsidRPr="00842155" w:rsidRDefault="002C1641" w:rsidP="00FD5474">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2973FB"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E531BB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55AB915" w14:textId="77777777" w:rsidR="002C1641" w:rsidRPr="00842155" w:rsidRDefault="0057573F" w:rsidP="00FD5474">
            <w:pPr>
              <w:tabs>
                <w:tab w:val="left" w:pos="0"/>
                <w:tab w:val="left" w:pos="3720"/>
              </w:tabs>
              <w:outlineLvl w:val="0"/>
              <w:rPr>
                <w:rFonts w:cs="Arial"/>
                <w:b/>
                <w:szCs w:val="20"/>
              </w:rPr>
            </w:pPr>
            <w:r>
              <w:rPr>
                <w:rFonts w:cs="Arial"/>
                <w:b/>
                <w:szCs w:val="20"/>
              </w:rPr>
              <w:t>2.5 hours</w:t>
            </w:r>
          </w:p>
        </w:tc>
      </w:tr>
      <w:tr w:rsidR="002C1641" w:rsidRPr="00842155" w14:paraId="727E490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81C8A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4865E109" w14:textId="3AFC4E05"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776FAC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7E617A" w14:textId="77777777" w:rsidR="002C1641" w:rsidRPr="005B10FE" w:rsidRDefault="002C1641" w:rsidP="00FD5474">
            <w:pPr>
              <w:rPr>
                <w:rFonts w:cs="Arial"/>
                <w:b/>
                <w:i/>
                <w:szCs w:val="20"/>
              </w:rPr>
            </w:pPr>
            <w:r w:rsidRPr="005B10FE">
              <w:rPr>
                <w:rFonts w:cs="Arial"/>
                <w:b/>
                <w:i/>
                <w:szCs w:val="20"/>
              </w:rPr>
              <w:t>Points/AIE/</w:t>
            </w:r>
          </w:p>
          <w:p w14:paraId="5D6E7B55"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26A86787" w14:textId="77777777" w:rsidTr="00697547">
        <w:tc>
          <w:tcPr>
            <w:tcW w:w="10170" w:type="dxa"/>
            <w:gridSpan w:val="2"/>
            <w:tcMar>
              <w:top w:w="115" w:type="dxa"/>
              <w:left w:w="115" w:type="dxa"/>
              <w:bottom w:w="115" w:type="dxa"/>
              <w:right w:w="115" w:type="dxa"/>
            </w:tcMar>
          </w:tcPr>
          <w:p w14:paraId="71C3EFD3" w14:textId="3CA2EBFC" w:rsidR="00305EC7" w:rsidRPr="00103FC5" w:rsidRDefault="00305EC7" w:rsidP="00697547">
            <w:pPr>
              <w:tabs>
                <w:tab w:val="left" w:pos="2329"/>
              </w:tabs>
              <w:rPr>
                <w:rFonts w:cs="Arial"/>
                <w:b/>
                <w:szCs w:val="20"/>
              </w:rPr>
            </w:pPr>
            <w:r w:rsidRPr="00103FC5">
              <w:rPr>
                <w:rFonts w:cs="Arial"/>
                <w:b/>
                <w:szCs w:val="20"/>
              </w:rPr>
              <w:t xml:space="preserve">Discussion: </w:t>
            </w:r>
            <w:r w:rsidR="009F3B6B">
              <w:rPr>
                <w:rFonts w:cs="Arial"/>
                <w:b/>
                <w:szCs w:val="20"/>
              </w:rPr>
              <w:t>Supporting 21</w:t>
            </w:r>
            <w:r w:rsidR="009F3B6B" w:rsidRPr="00805EE6">
              <w:rPr>
                <w:rFonts w:cs="Arial"/>
                <w:b/>
                <w:szCs w:val="20"/>
              </w:rPr>
              <w:t>st</w:t>
            </w:r>
            <w:r w:rsidR="00794CDD">
              <w:rPr>
                <w:rFonts w:cs="Arial"/>
                <w:b/>
                <w:szCs w:val="20"/>
              </w:rPr>
              <w:t>-</w:t>
            </w:r>
            <w:r w:rsidR="009F3B6B">
              <w:rPr>
                <w:rFonts w:cs="Arial"/>
                <w:b/>
                <w:szCs w:val="20"/>
              </w:rPr>
              <w:t xml:space="preserve">Century Learning </w:t>
            </w:r>
          </w:p>
          <w:p w14:paraId="04D455B0" w14:textId="6B193E9A" w:rsidR="00305EC7" w:rsidRPr="00103FC5" w:rsidRDefault="00305EC7" w:rsidP="00697547">
            <w:pPr>
              <w:tabs>
                <w:tab w:val="left" w:pos="2329"/>
              </w:tabs>
              <w:rPr>
                <w:rFonts w:cs="Arial"/>
                <w:b/>
                <w:szCs w:val="20"/>
              </w:rPr>
            </w:pPr>
          </w:p>
          <w:p w14:paraId="60E7E0EE" w14:textId="5143F68A" w:rsidR="00305EC7" w:rsidRPr="00103FC5" w:rsidRDefault="00305EC7" w:rsidP="00697547">
            <w:r w:rsidRPr="00103FC5">
              <w:rPr>
                <w:b/>
              </w:rPr>
              <w:t xml:space="preserve">Respond </w:t>
            </w:r>
            <w:r w:rsidRPr="00103FC5">
              <w:t>to the following question</w:t>
            </w:r>
            <w:r w:rsidR="0057573F">
              <w:t>s</w:t>
            </w:r>
            <w:r w:rsidRPr="00103FC5">
              <w:t xml:space="preserve"> in the </w:t>
            </w:r>
            <w:r w:rsidR="009F3B6B">
              <w:t>Supporting 21</w:t>
            </w:r>
            <w:r w:rsidR="009F3B6B" w:rsidRPr="00805EE6">
              <w:t>st</w:t>
            </w:r>
            <w:r w:rsidR="00794CDD">
              <w:t>-</w:t>
            </w:r>
            <w:r w:rsidR="009F3B6B">
              <w:t xml:space="preserve">Century Learning </w:t>
            </w:r>
            <w:r w:rsidRPr="00103FC5">
              <w:t>discussion forum by Thursday:</w:t>
            </w:r>
          </w:p>
          <w:p w14:paraId="3AACF9CE" w14:textId="77777777" w:rsidR="00305EC7" w:rsidRPr="00103FC5" w:rsidRDefault="00305EC7" w:rsidP="00697547"/>
          <w:p w14:paraId="18F82A88" w14:textId="0C39BB31" w:rsidR="007C0699" w:rsidRPr="003703E2" w:rsidRDefault="007C0699" w:rsidP="00C35728">
            <w:pPr>
              <w:pStyle w:val="ListParagraph"/>
              <w:numPr>
                <w:ilvl w:val="0"/>
                <w:numId w:val="19"/>
              </w:numPr>
              <w:ind w:left="395"/>
            </w:pPr>
            <w:r>
              <w:t>How can you utilize technology in your classroom to help your students become astute consumers of information?</w:t>
            </w:r>
            <w:r w:rsidR="00794CDD">
              <w:br/>
            </w:r>
          </w:p>
          <w:p w14:paraId="03845CF5" w14:textId="6B31F417" w:rsidR="007C0699" w:rsidRPr="003703E2" w:rsidRDefault="007C0699" w:rsidP="00C35728">
            <w:pPr>
              <w:pStyle w:val="ListParagraph"/>
              <w:numPr>
                <w:ilvl w:val="0"/>
                <w:numId w:val="19"/>
              </w:numPr>
              <w:ind w:left="395"/>
            </w:pPr>
            <w:r>
              <w:t>What skills should stud</w:t>
            </w:r>
            <w:r w:rsidR="00AA6A9F">
              <w:t>ents and teachers utilize for 21st</w:t>
            </w:r>
            <w:r w:rsidR="00794CDD">
              <w:t>-</w:t>
            </w:r>
            <w:r>
              <w:t xml:space="preserve">century learning? </w:t>
            </w:r>
          </w:p>
          <w:p w14:paraId="07EEC34D" w14:textId="77777777" w:rsidR="00305EC7" w:rsidRPr="009F3B6B" w:rsidRDefault="00305EC7" w:rsidP="009F3B6B">
            <w:pPr>
              <w:pStyle w:val="ListParagraph"/>
              <w:rPr>
                <w:rFonts w:cs="Arial"/>
                <w:szCs w:val="20"/>
              </w:rPr>
            </w:pPr>
          </w:p>
          <w:p w14:paraId="6DC71F76" w14:textId="78F38A21" w:rsidR="00305EC7" w:rsidRPr="00103FC5" w:rsidRDefault="00305EC7"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0B0EDE71" w14:textId="77777777" w:rsidR="00305EC7" w:rsidRPr="00103FC5" w:rsidRDefault="00A22BCC" w:rsidP="00697547">
            <w:pPr>
              <w:tabs>
                <w:tab w:val="left" w:pos="2329"/>
              </w:tabs>
              <w:rPr>
                <w:rFonts w:cs="Arial"/>
                <w:szCs w:val="20"/>
              </w:rPr>
            </w:pPr>
            <w:r>
              <w:rPr>
                <w:rFonts w:cs="Arial"/>
                <w:szCs w:val="20"/>
              </w:rPr>
              <w:t>7.1, 7.</w:t>
            </w:r>
            <w:r w:rsidR="007C0699">
              <w:rPr>
                <w:rFonts w:cs="Arial"/>
                <w:szCs w:val="20"/>
              </w:rPr>
              <w:t>3</w:t>
            </w:r>
          </w:p>
        </w:tc>
        <w:tc>
          <w:tcPr>
            <w:tcW w:w="1440" w:type="dxa"/>
          </w:tcPr>
          <w:p w14:paraId="5478502B"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1F88803A" w14:textId="77777777" w:rsidTr="00697547">
        <w:tc>
          <w:tcPr>
            <w:tcW w:w="10170" w:type="dxa"/>
            <w:gridSpan w:val="2"/>
            <w:tcMar>
              <w:top w:w="115" w:type="dxa"/>
              <w:left w:w="115" w:type="dxa"/>
              <w:bottom w:w="115" w:type="dxa"/>
              <w:right w:w="115" w:type="dxa"/>
            </w:tcMar>
          </w:tcPr>
          <w:p w14:paraId="25985AB8" w14:textId="77777777" w:rsidR="009F3B6B" w:rsidRPr="00103FC5" w:rsidRDefault="009F3B6B" w:rsidP="009F3B6B">
            <w:pPr>
              <w:tabs>
                <w:tab w:val="left" w:pos="2329"/>
              </w:tabs>
              <w:rPr>
                <w:rFonts w:cs="Arial"/>
                <w:b/>
                <w:szCs w:val="20"/>
              </w:rPr>
            </w:pPr>
            <w:r w:rsidRPr="00103FC5">
              <w:rPr>
                <w:rFonts w:cs="Arial"/>
                <w:b/>
                <w:szCs w:val="20"/>
              </w:rPr>
              <w:t xml:space="preserve">Discussion: </w:t>
            </w:r>
            <w:r>
              <w:rPr>
                <w:rFonts w:cs="Arial"/>
                <w:b/>
                <w:szCs w:val="20"/>
              </w:rPr>
              <w:t xml:space="preserve">The Future of Public Schools </w:t>
            </w:r>
          </w:p>
          <w:p w14:paraId="60DD12EB" w14:textId="77777777" w:rsidR="009F3B6B" w:rsidRPr="00103FC5" w:rsidRDefault="009F3B6B" w:rsidP="009F3B6B">
            <w:pPr>
              <w:tabs>
                <w:tab w:val="left" w:pos="2329"/>
              </w:tabs>
              <w:rPr>
                <w:rFonts w:cs="Arial"/>
                <w:b/>
                <w:szCs w:val="20"/>
              </w:rPr>
            </w:pPr>
          </w:p>
          <w:p w14:paraId="1C2BA58D" w14:textId="77777777" w:rsidR="009F3B6B" w:rsidRPr="00103FC5" w:rsidRDefault="009F3B6B" w:rsidP="009F3B6B">
            <w:r w:rsidRPr="00103FC5">
              <w:rPr>
                <w:b/>
              </w:rPr>
              <w:t xml:space="preserve">Respond </w:t>
            </w:r>
            <w:r w:rsidRPr="00103FC5">
              <w:t>to the following question</w:t>
            </w:r>
            <w:r w:rsidR="0057573F">
              <w:t>s</w:t>
            </w:r>
            <w:r w:rsidRPr="00103FC5">
              <w:t xml:space="preserve"> in the </w:t>
            </w:r>
            <w:r>
              <w:t xml:space="preserve">Future of Public Schools </w:t>
            </w:r>
            <w:r w:rsidRPr="00103FC5">
              <w:t>discussion forum by Thursday:</w:t>
            </w:r>
          </w:p>
          <w:p w14:paraId="517AE671" w14:textId="77777777" w:rsidR="009F3B6B" w:rsidRPr="00103FC5" w:rsidRDefault="009F3B6B" w:rsidP="009F3B6B"/>
          <w:p w14:paraId="72E75D2E" w14:textId="320711B8" w:rsidR="009F3B6B" w:rsidRPr="003703E2" w:rsidRDefault="009F3B6B" w:rsidP="00C35728">
            <w:pPr>
              <w:pStyle w:val="ListParagraph"/>
              <w:numPr>
                <w:ilvl w:val="0"/>
                <w:numId w:val="19"/>
              </w:numPr>
              <w:ind w:left="395"/>
            </w:pPr>
            <w:r w:rsidRPr="003703E2">
              <w:t xml:space="preserve">What do you think public schools will look like </w:t>
            </w:r>
            <w:r w:rsidR="00794CDD">
              <w:t>10</w:t>
            </w:r>
            <w:r w:rsidR="00794CDD" w:rsidRPr="003703E2">
              <w:t xml:space="preserve"> </w:t>
            </w:r>
            <w:r w:rsidRPr="003703E2">
              <w:t xml:space="preserve">years from now? </w:t>
            </w:r>
          </w:p>
          <w:p w14:paraId="30EEAFA3" w14:textId="383065A6" w:rsidR="009F3B6B" w:rsidRPr="003703E2" w:rsidRDefault="009F3B6B" w:rsidP="00C35728">
            <w:pPr>
              <w:pStyle w:val="ListParagraph"/>
              <w:numPr>
                <w:ilvl w:val="0"/>
                <w:numId w:val="19"/>
              </w:numPr>
              <w:ind w:left="395"/>
            </w:pPr>
            <w:r w:rsidRPr="003703E2">
              <w:t>What do you think will be the most dramatic change</w:t>
            </w:r>
            <w:r w:rsidR="00794CDD">
              <w:t>: t</w:t>
            </w:r>
            <w:r w:rsidRPr="003703E2">
              <w:t>echnology</w:t>
            </w:r>
            <w:r w:rsidR="00794CDD">
              <w:t>, s</w:t>
            </w:r>
            <w:r w:rsidRPr="003703E2">
              <w:t>tudents</w:t>
            </w:r>
            <w:r w:rsidR="00794CDD">
              <w:t>, p</w:t>
            </w:r>
            <w:r w:rsidRPr="003703E2">
              <w:t>arents</w:t>
            </w:r>
            <w:r w:rsidR="00794CDD">
              <w:t>, or something else</w:t>
            </w:r>
            <w:r w:rsidRPr="003703E2">
              <w:t>?</w:t>
            </w:r>
          </w:p>
          <w:p w14:paraId="4FD4D8DB" w14:textId="77777777" w:rsidR="009F3B6B" w:rsidRPr="009F3B6B" w:rsidRDefault="009F3B6B" w:rsidP="009F3B6B">
            <w:pPr>
              <w:pStyle w:val="ListParagraph"/>
              <w:rPr>
                <w:rFonts w:cs="Arial"/>
                <w:szCs w:val="20"/>
              </w:rPr>
            </w:pPr>
          </w:p>
          <w:p w14:paraId="33901ED4" w14:textId="33B85EEE" w:rsidR="00305EC7" w:rsidRPr="00842155" w:rsidRDefault="009F3B6B"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3AFB799E" w14:textId="77777777" w:rsidR="00305EC7" w:rsidRPr="00842155" w:rsidRDefault="00A22BCC" w:rsidP="00697547">
            <w:pPr>
              <w:tabs>
                <w:tab w:val="left" w:pos="2329"/>
              </w:tabs>
              <w:rPr>
                <w:rFonts w:cs="Arial"/>
                <w:szCs w:val="20"/>
              </w:rPr>
            </w:pPr>
            <w:r>
              <w:rPr>
                <w:rFonts w:cs="Arial"/>
                <w:szCs w:val="20"/>
              </w:rPr>
              <w:t>7.1, 7.2</w:t>
            </w:r>
            <w:r w:rsidR="007C0699">
              <w:rPr>
                <w:rFonts w:cs="Arial"/>
                <w:szCs w:val="20"/>
              </w:rPr>
              <w:t>, 7.3</w:t>
            </w:r>
          </w:p>
        </w:tc>
        <w:tc>
          <w:tcPr>
            <w:tcW w:w="1440" w:type="dxa"/>
          </w:tcPr>
          <w:p w14:paraId="5C756AA1" w14:textId="77777777" w:rsidR="00305EC7" w:rsidRPr="00842155" w:rsidRDefault="003703E2" w:rsidP="00697547">
            <w:pPr>
              <w:tabs>
                <w:tab w:val="left" w:pos="2329"/>
              </w:tabs>
              <w:rPr>
                <w:rFonts w:cs="Arial"/>
                <w:szCs w:val="20"/>
              </w:rPr>
            </w:pPr>
            <w:r w:rsidRPr="00103FC5">
              <w:t xml:space="preserve">Discussion: one post and replies to three other posts = </w:t>
            </w:r>
            <w:r w:rsidRPr="00103FC5">
              <w:rPr>
                <w:b/>
              </w:rPr>
              <w:t>1 hour</w:t>
            </w:r>
          </w:p>
        </w:tc>
      </w:tr>
      <w:tr w:rsidR="00C947AD" w:rsidRPr="00842155" w14:paraId="67E13632" w14:textId="77777777" w:rsidTr="00697547">
        <w:tc>
          <w:tcPr>
            <w:tcW w:w="10170" w:type="dxa"/>
            <w:gridSpan w:val="2"/>
            <w:tcMar>
              <w:top w:w="115" w:type="dxa"/>
              <w:left w:w="115" w:type="dxa"/>
              <w:bottom w:w="115" w:type="dxa"/>
              <w:right w:w="115" w:type="dxa"/>
            </w:tcMar>
          </w:tcPr>
          <w:p w14:paraId="52ABED76" w14:textId="77777777" w:rsidR="00C947AD" w:rsidRPr="00CA09C2" w:rsidRDefault="00855774" w:rsidP="00C947AD">
            <w:pPr>
              <w:tabs>
                <w:tab w:val="left" w:pos="2329"/>
              </w:tabs>
              <w:rPr>
                <w:rFonts w:cs="Arial"/>
                <w:b/>
                <w:szCs w:val="20"/>
              </w:rPr>
            </w:pPr>
            <w:r w:rsidRPr="00CA09C2">
              <w:rPr>
                <w:rFonts w:cs="Arial"/>
                <w:b/>
                <w:szCs w:val="20"/>
              </w:rPr>
              <w:t>Presentation</w:t>
            </w:r>
            <w:r>
              <w:rPr>
                <w:rFonts w:cs="Arial"/>
                <w:b/>
                <w:szCs w:val="20"/>
              </w:rPr>
              <w:t>:</w:t>
            </w:r>
            <w:r w:rsidRPr="00CA09C2">
              <w:rPr>
                <w:rFonts w:cs="Arial"/>
                <w:b/>
                <w:szCs w:val="20"/>
              </w:rPr>
              <w:t xml:space="preserve"> </w:t>
            </w:r>
            <w:r w:rsidR="00C947AD" w:rsidRPr="00CA09C2">
              <w:rPr>
                <w:rFonts w:cs="Arial"/>
                <w:b/>
                <w:szCs w:val="20"/>
              </w:rPr>
              <w:t xml:space="preserve">Learning </w:t>
            </w:r>
            <w:r w:rsidR="00C302F4">
              <w:rPr>
                <w:rFonts w:cs="Arial"/>
                <w:b/>
                <w:szCs w:val="20"/>
              </w:rPr>
              <w:t>and Technology in the Classroom</w:t>
            </w:r>
            <w:r w:rsidR="00C947AD" w:rsidRPr="00CA09C2">
              <w:rPr>
                <w:rFonts w:cs="Arial"/>
                <w:b/>
                <w:szCs w:val="20"/>
              </w:rPr>
              <w:t xml:space="preserve"> </w:t>
            </w:r>
          </w:p>
          <w:p w14:paraId="28C1B125" w14:textId="77777777" w:rsidR="00C947AD" w:rsidRDefault="00C947AD" w:rsidP="00C947AD">
            <w:pPr>
              <w:tabs>
                <w:tab w:val="left" w:pos="2329"/>
              </w:tabs>
              <w:rPr>
                <w:rFonts w:cs="Arial"/>
                <w:szCs w:val="20"/>
              </w:rPr>
            </w:pPr>
          </w:p>
          <w:p w14:paraId="29B593C9" w14:textId="39A8CC69" w:rsidR="00C302F4" w:rsidRDefault="00C947AD" w:rsidP="00C947AD">
            <w:pPr>
              <w:tabs>
                <w:tab w:val="left" w:pos="2329"/>
              </w:tabs>
              <w:rPr>
                <w:rFonts w:cs="Arial"/>
                <w:szCs w:val="20"/>
              </w:rPr>
            </w:pPr>
            <w:r w:rsidRPr="00805EE6">
              <w:rPr>
                <w:rFonts w:cs="Arial"/>
                <w:b/>
                <w:szCs w:val="20"/>
              </w:rPr>
              <w:t>Imagine</w:t>
            </w:r>
            <w:r>
              <w:rPr>
                <w:rFonts w:cs="Arial"/>
                <w:szCs w:val="20"/>
              </w:rPr>
              <w:t xml:space="preserve"> y</w:t>
            </w:r>
            <w:r w:rsidRPr="00CB4862">
              <w:rPr>
                <w:rFonts w:cs="Arial"/>
                <w:szCs w:val="20"/>
              </w:rPr>
              <w:t>ou</w:t>
            </w:r>
            <w:r w:rsidR="00EE407C">
              <w:rPr>
                <w:rFonts w:cs="Arial"/>
                <w:szCs w:val="20"/>
              </w:rPr>
              <w:t xml:space="preserve">r school board is examining ways to bring more technology to the classroom. Ideas under consideration include blended learning </w:t>
            </w:r>
            <w:r w:rsidR="00A64ABB">
              <w:rPr>
                <w:rFonts w:cs="Arial"/>
                <w:szCs w:val="20"/>
              </w:rPr>
              <w:t xml:space="preserve">programs </w:t>
            </w:r>
            <w:r w:rsidR="00EE407C">
              <w:rPr>
                <w:rFonts w:cs="Arial"/>
                <w:szCs w:val="20"/>
              </w:rPr>
              <w:t xml:space="preserve">and utilizing technology devices. </w:t>
            </w:r>
            <w:r w:rsidR="00C302F4">
              <w:rPr>
                <w:rFonts w:cs="Arial"/>
                <w:szCs w:val="20"/>
              </w:rPr>
              <w:t xml:space="preserve">The board is leaning toward a BYOD </w:t>
            </w:r>
            <w:r w:rsidR="004C0AF3">
              <w:rPr>
                <w:rFonts w:cs="Arial"/>
                <w:szCs w:val="20"/>
              </w:rPr>
              <w:t>(B</w:t>
            </w:r>
            <w:r w:rsidR="00C302F4">
              <w:rPr>
                <w:rFonts w:cs="Arial"/>
                <w:szCs w:val="20"/>
              </w:rPr>
              <w:t xml:space="preserve">ring </w:t>
            </w:r>
            <w:r w:rsidR="004C0AF3">
              <w:rPr>
                <w:rFonts w:cs="Arial"/>
                <w:szCs w:val="20"/>
              </w:rPr>
              <w:t>Y</w:t>
            </w:r>
            <w:r w:rsidR="00C302F4">
              <w:rPr>
                <w:rFonts w:cs="Arial"/>
                <w:szCs w:val="20"/>
              </w:rPr>
              <w:t xml:space="preserve">our </w:t>
            </w:r>
            <w:r w:rsidR="004C0AF3">
              <w:rPr>
                <w:rFonts w:cs="Arial"/>
                <w:szCs w:val="20"/>
              </w:rPr>
              <w:t>O</w:t>
            </w:r>
            <w:r w:rsidR="00C302F4">
              <w:rPr>
                <w:rFonts w:cs="Arial"/>
                <w:szCs w:val="20"/>
              </w:rPr>
              <w:t xml:space="preserve">wn </w:t>
            </w:r>
            <w:r w:rsidR="004C0AF3">
              <w:rPr>
                <w:rFonts w:cs="Arial"/>
                <w:szCs w:val="20"/>
              </w:rPr>
              <w:t>D</w:t>
            </w:r>
            <w:r w:rsidR="00C302F4">
              <w:rPr>
                <w:rFonts w:cs="Arial"/>
                <w:szCs w:val="20"/>
              </w:rPr>
              <w:t>evice</w:t>
            </w:r>
            <w:r w:rsidR="00794CDD">
              <w:rPr>
                <w:rFonts w:cs="Arial"/>
                <w:szCs w:val="20"/>
              </w:rPr>
              <w:t>)</w:t>
            </w:r>
            <w:r w:rsidR="00C302F4">
              <w:rPr>
                <w:rFonts w:cs="Arial"/>
                <w:szCs w:val="20"/>
              </w:rPr>
              <w:t xml:space="preserve"> policy, in which all students may bring their own computer, tablet, or other device to class. </w:t>
            </w:r>
          </w:p>
          <w:p w14:paraId="35F35A77" w14:textId="77777777" w:rsidR="00C302F4" w:rsidRDefault="00C302F4" w:rsidP="00C947AD">
            <w:pPr>
              <w:tabs>
                <w:tab w:val="left" w:pos="2329"/>
              </w:tabs>
              <w:rPr>
                <w:rFonts w:cs="Arial"/>
                <w:szCs w:val="20"/>
              </w:rPr>
            </w:pPr>
          </w:p>
          <w:p w14:paraId="53E255E7" w14:textId="3F0A37FC" w:rsidR="00EE407C" w:rsidRDefault="009259DD" w:rsidP="00C947AD">
            <w:pPr>
              <w:tabs>
                <w:tab w:val="left" w:pos="2329"/>
              </w:tabs>
              <w:rPr>
                <w:rFonts w:cs="Arial"/>
                <w:szCs w:val="20"/>
              </w:rPr>
            </w:pPr>
            <w:r>
              <w:rPr>
                <w:rFonts w:cs="Arial"/>
                <w:szCs w:val="20"/>
              </w:rPr>
              <w:lastRenderedPageBreak/>
              <w:t>As</w:t>
            </w:r>
            <w:r w:rsidR="00C947AD" w:rsidRPr="00CB4862">
              <w:rPr>
                <w:rFonts w:cs="Arial"/>
                <w:szCs w:val="20"/>
              </w:rPr>
              <w:t xml:space="preserve"> a curriculum supervisor for your school or district</w:t>
            </w:r>
            <w:r w:rsidR="00C947AD">
              <w:rPr>
                <w:rFonts w:cs="Arial"/>
                <w:szCs w:val="20"/>
              </w:rPr>
              <w:t xml:space="preserve">, you </w:t>
            </w:r>
            <w:r w:rsidR="00EE407C">
              <w:rPr>
                <w:rFonts w:cs="Arial"/>
                <w:szCs w:val="20"/>
              </w:rPr>
              <w:t>have been tasked with delivering a pre</w:t>
            </w:r>
            <w:r w:rsidR="00C302F4">
              <w:rPr>
                <w:rFonts w:cs="Arial"/>
                <w:szCs w:val="20"/>
              </w:rPr>
              <w:t xml:space="preserve">sentation to </w:t>
            </w:r>
            <w:r w:rsidR="00A64ABB">
              <w:rPr>
                <w:rFonts w:cs="Arial"/>
                <w:szCs w:val="20"/>
              </w:rPr>
              <w:t>the</w:t>
            </w:r>
            <w:r w:rsidR="00C302F4">
              <w:rPr>
                <w:rFonts w:cs="Arial"/>
                <w:szCs w:val="20"/>
              </w:rPr>
              <w:t xml:space="preserve"> school board to try to convince them to implement a 1</w:t>
            </w:r>
            <w:r w:rsidR="00794CDD">
              <w:rPr>
                <w:rFonts w:cs="Arial"/>
                <w:szCs w:val="20"/>
              </w:rPr>
              <w:t>-</w:t>
            </w:r>
            <w:r w:rsidR="00C302F4">
              <w:rPr>
                <w:rFonts w:cs="Arial"/>
                <w:szCs w:val="20"/>
              </w:rPr>
              <w:t>to</w:t>
            </w:r>
            <w:r w:rsidR="00794CDD">
              <w:rPr>
                <w:rFonts w:cs="Arial"/>
                <w:szCs w:val="20"/>
              </w:rPr>
              <w:t>-</w:t>
            </w:r>
            <w:r w:rsidR="00C302F4">
              <w:rPr>
                <w:rFonts w:cs="Arial"/>
                <w:szCs w:val="20"/>
              </w:rPr>
              <w:t xml:space="preserve">1 policy in which each student is issued the same device by the school. </w:t>
            </w:r>
          </w:p>
          <w:p w14:paraId="2D06747B" w14:textId="77777777" w:rsidR="00A64ABB" w:rsidRDefault="00A64ABB" w:rsidP="00C947AD">
            <w:pPr>
              <w:tabs>
                <w:tab w:val="left" w:pos="2329"/>
              </w:tabs>
              <w:rPr>
                <w:rFonts w:cs="Arial"/>
                <w:szCs w:val="20"/>
              </w:rPr>
            </w:pPr>
          </w:p>
          <w:p w14:paraId="6BAF6C4C" w14:textId="77777777" w:rsidR="00A64ABB" w:rsidRDefault="00A64ABB" w:rsidP="00C947AD">
            <w:pPr>
              <w:tabs>
                <w:tab w:val="left" w:pos="2329"/>
              </w:tabs>
              <w:rPr>
                <w:rFonts w:cs="Arial"/>
                <w:szCs w:val="20"/>
              </w:rPr>
            </w:pPr>
            <w:r w:rsidRPr="00A64ABB">
              <w:rPr>
                <w:rFonts w:cs="Arial"/>
                <w:b/>
                <w:szCs w:val="20"/>
              </w:rPr>
              <w:t>Create</w:t>
            </w:r>
            <w:r>
              <w:rPr>
                <w:rFonts w:cs="Arial"/>
                <w:szCs w:val="20"/>
              </w:rPr>
              <w:t xml:space="preserve"> a 10- to 15-minute presentation in which you address the following: </w:t>
            </w:r>
          </w:p>
          <w:p w14:paraId="43DA82BD" w14:textId="77777777" w:rsidR="00A64ABB" w:rsidRDefault="00A64ABB" w:rsidP="00C947AD">
            <w:pPr>
              <w:tabs>
                <w:tab w:val="left" w:pos="2329"/>
              </w:tabs>
              <w:rPr>
                <w:rFonts w:cs="Arial"/>
                <w:szCs w:val="20"/>
              </w:rPr>
            </w:pPr>
          </w:p>
          <w:p w14:paraId="30D6727D" w14:textId="1144CCF6" w:rsidR="00A64ABB" w:rsidRDefault="00A64ABB" w:rsidP="00C35728">
            <w:pPr>
              <w:pStyle w:val="ListParagraph"/>
              <w:numPr>
                <w:ilvl w:val="0"/>
                <w:numId w:val="19"/>
              </w:numPr>
              <w:ind w:left="395"/>
              <w:rPr>
                <w:rFonts w:cs="Arial"/>
                <w:szCs w:val="20"/>
              </w:rPr>
            </w:pPr>
            <w:r>
              <w:rPr>
                <w:rFonts w:cs="Arial"/>
                <w:szCs w:val="20"/>
              </w:rPr>
              <w:t>Advantages and disadvantages of the BYOD and 1</w:t>
            </w:r>
            <w:r w:rsidR="00794CDD">
              <w:rPr>
                <w:rFonts w:cs="Arial"/>
                <w:szCs w:val="20"/>
              </w:rPr>
              <w:t>-</w:t>
            </w:r>
            <w:r>
              <w:rPr>
                <w:rFonts w:cs="Arial"/>
                <w:szCs w:val="20"/>
              </w:rPr>
              <w:t>to</w:t>
            </w:r>
            <w:r w:rsidR="00794CDD">
              <w:rPr>
                <w:rFonts w:cs="Arial"/>
                <w:szCs w:val="20"/>
              </w:rPr>
              <w:t>-</w:t>
            </w:r>
            <w:r>
              <w:rPr>
                <w:rFonts w:cs="Arial"/>
                <w:szCs w:val="20"/>
              </w:rPr>
              <w:t>1 strategies for utiliz</w:t>
            </w:r>
            <w:r w:rsidR="007007C7">
              <w:rPr>
                <w:rFonts w:cs="Arial"/>
                <w:szCs w:val="20"/>
              </w:rPr>
              <w:t>ing technology in the classroom</w:t>
            </w:r>
            <w:r w:rsidR="00794CDD">
              <w:rPr>
                <w:rFonts w:cs="Arial"/>
                <w:szCs w:val="20"/>
              </w:rPr>
              <w:br/>
            </w:r>
            <w:r>
              <w:rPr>
                <w:rFonts w:cs="Arial"/>
                <w:szCs w:val="20"/>
              </w:rPr>
              <w:t xml:space="preserve"> </w:t>
            </w:r>
          </w:p>
          <w:p w14:paraId="2DF2F97B" w14:textId="30E683D9" w:rsidR="00A64ABB" w:rsidRDefault="00A64ABB" w:rsidP="00C35728">
            <w:pPr>
              <w:pStyle w:val="ListParagraph"/>
              <w:numPr>
                <w:ilvl w:val="0"/>
                <w:numId w:val="19"/>
              </w:numPr>
              <w:ind w:left="395"/>
              <w:rPr>
                <w:rFonts w:cs="Arial"/>
                <w:szCs w:val="20"/>
              </w:rPr>
            </w:pPr>
            <w:r>
              <w:rPr>
                <w:rFonts w:cs="Arial"/>
                <w:szCs w:val="20"/>
              </w:rPr>
              <w:t>How the use of classroom technology could influence the implementatio</w:t>
            </w:r>
            <w:r w:rsidR="007007C7">
              <w:rPr>
                <w:rFonts w:cs="Arial"/>
                <w:szCs w:val="20"/>
              </w:rPr>
              <w:t xml:space="preserve">n of blended learning </w:t>
            </w:r>
            <w:r w:rsidR="004C0AF3">
              <w:rPr>
                <w:rFonts w:cs="Arial"/>
                <w:szCs w:val="20"/>
              </w:rPr>
              <w:t xml:space="preserve">activities and </w:t>
            </w:r>
            <w:r w:rsidR="007007C7">
              <w:rPr>
                <w:rFonts w:cs="Arial"/>
                <w:szCs w:val="20"/>
              </w:rPr>
              <w:t>programs</w:t>
            </w:r>
            <w:r w:rsidR="00794CDD">
              <w:rPr>
                <w:rFonts w:cs="Arial"/>
                <w:szCs w:val="20"/>
              </w:rPr>
              <w:br/>
            </w:r>
          </w:p>
          <w:p w14:paraId="5D59B5E1" w14:textId="6799317C" w:rsidR="00A64ABB" w:rsidRDefault="00A64ABB" w:rsidP="00C35728">
            <w:pPr>
              <w:pStyle w:val="ListParagraph"/>
              <w:numPr>
                <w:ilvl w:val="0"/>
                <w:numId w:val="19"/>
              </w:numPr>
              <w:ind w:left="395"/>
              <w:rPr>
                <w:rFonts w:cs="Arial"/>
                <w:szCs w:val="20"/>
              </w:rPr>
            </w:pPr>
            <w:r>
              <w:rPr>
                <w:rFonts w:cs="Arial"/>
                <w:szCs w:val="20"/>
              </w:rPr>
              <w:t xml:space="preserve">How implementation of technology solutions could change the learning experience </w:t>
            </w:r>
            <w:r w:rsidR="007007C7">
              <w:rPr>
                <w:rFonts w:cs="Arial"/>
                <w:szCs w:val="20"/>
              </w:rPr>
              <w:t>for both students and teachers</w:t>
            </w:r>
            <w:r w:rsidR="00794CDD">
              <w:rPr>
                <w:rFonts w:cs="Arial"/>
                <w:szCs w:val="20"/>
              </w:rPr>
              <w:br/>
            </w:r>
          </w:p>
          <w:p w14:paraId="55A35C8B" w14:textId="39A8295C" w:rsidR="000B24CD" w:rsidRPr="00A64ABB" w:rsidRDefault="000B24CD" w:rsidP="00C35728">
            <w:pPr>
              <w:pStyle w:val="ListParagraph"/>
              <w:numPr>
                <w:ilvl w:val="0"/>
                <w:numId w:val="19"/>
              </w:numPr>
              <w:ind w:left="395"/>
              <w:rPr>
                <w:rFonts w:cs="Arial"/>
                <w:szCs w:val="20"/>
              </w:rPr>
            </w:pPr>
            <w:r>
              <w:rPr>
                <w:rFonts w:cs="Arial"/>
                <w:szCs w:val="20"/>
              </w:rPr>
              <w:t xml:space="preserve">Recommendations for how the school might best manage the devices and new blended learning activities </w:t>
            </w:r>
          </w:p>
          <w:p w14:paraId="7722183C" w14:textId="77777777" w:rsidR="00A64ABB" w:rsidRDefault="00A64ABB" w:rsidP="00C947AD">
            <w:pPr>
              <w:tabs>
                <w:tab w:val="left" w:pos="2329"/>
              </w:tabs>
              <w:rPr>
                <w:rFonts w:cs="Arial"/>
                <w:szCs w:val="20"/>
              </w:rPr>
            </w:pPr>
          </w:p>
          <w:p w14:paraId="7208AA88" w14:textId="77777777" w:rsidR="00C947AD" w:rsidRDefault="00C947AD" w:rsidP="00C947AD">
            <w:pPr>
              <w:tabs>
                <w:tab w:val="left" w:pos="2329"/>
              </w:tabs>
              <w:rPr>
                <w:rFonts w:cs="Arial"/>
                <w:szCs w:val="20"/>
              </w:rPr>
            </w:pPr>
            <w:r w:rsidRPr="00CA09C2">
              <w:rPr>
                <w:rFonts w:cs="Arial"/>
                <w:b/>
                <w:szCs w:val="20"/>
              </w:rPr>
              <w:t>Support</w:t>
            </w:r>
            <w:r>
              <w:rPr>
                <w:rFonts w:cs="Arial"/>
                <w:szCs w:val="20"/>
              </w:rPr>
              <w:t xml:space="preserve"> your </w:t>
            </w:r>
            <w:r w:rsidR="00A64ABB">
              <w:rPr>
                <w:rFonts w:cs="Arial"/>
                <w:szCs w:val="20"/>
              </w:rPr>
              <w:t>presentation</w:t>
            </w:r>
            <w:r>
              <w:rPr>
                <w:rFonts w:cs="Arial"/>
                <w:szCs w:val="20"/>
              </w:rPr>
              <w:t xml:space="preserve"> with evid</w:t>
            </w:r>
            <w:r w:rsidR="00A64ABB">
              <w:rPr>
                <w:rFonts w:cs="Arial"/>
                <w:szCs w:val="20"/>
              </w:rPr>
              <w:t xml:space="preserve">ence from this week’s readings, and </w:t>
            </w:r>
            <w:r w:rsidR="00A64ABB" w:rsidRPr="00805EE6">
              <w:rPr>
                <w:rFonts w:cs="Arial"/>
                <w:szCs w:val="20"/>
              </w:rPr>
              <w:t>list</w:t>
            </w:r>
            <w:r w:rsidR="00A64ABB">
              <w:rPr>
                <w:rFonts w:cs="Arial"/>
                <w:szCs w:val="20"/>
              </w:rPr>
              <w:t xml:space="preserve"> any sources used in an APA-formatted reference slide. </w:t>
            </w:r>
          </w:p>
          <w:p w14:paraId="5183239C" w14:textId="77777777" w:rsidR="00C947AD" w:rsidRDefault="00C947AD" w:rsidP="00C947AD">
            <w:pPr>
              <w:tabs>
                <w:tab w:val="left" w:pos="2329"/>
              </w:tabs>
              <w:rPr>
                <w:rFonts w:cs="Arial"/>
                <w:szCs w:val="20"/>
              </w:rPr>
            </w:pPr>
          </w:p>
          <w:p w14:paraId="2EF9E96C" w14:textId="77777777" w:rsidR="00A64ABB" w:rsidRDefault="00A64ABB" w:rsidP="00A64ABB">
            <w:pPr>
              <w:rPr>
                <w:rFonts w:cs="Arial"/>
                <w:szCs w:val="20"/>
              </w:rPr>
            </w:pPr>
            <w:r w:rsidRPr="000E08A0">
              <w:rPr>
                <w:rFonts w:cs="Arial"/>
                <w:b/>
                <w:szCs w:val="20"/>
              </w:rPr>
              <w:t>Use</w:t>
            </w:r>
            <w:r>
              <w:rPr>
                <w:rFonts w:cs="Arial"/>
                <w:szCs w:val="20"/>
              </w:rPr>
              <w:t xml:space="preserve"> PowerPoint, </w:t>
            </w:r>
            <w:hyperlink r:id="rId69" w:history="1">
              <w:r w:rsidRPr="00FA380B">
                <w:rPr>
                  <w:rStyle w:val="Hyperlink"/>
                  <w:rFonts w:cs="Arial"/>
                  <w:szCs w:val="20"/>
                </w:rPr>
                <w:t>Prezi</w:t>
              </w:r>
            </w:hyperlink>
            <w:r>
              <w:rPr>
                <w:rFonts w:cs="Arial"/>
                <w:szCs w:val="20"/>
              </w:rPr>
              <w:t xml:space="preserve">, </w:t>
            </w:r>
            <w:hyperlink r:id="rId70"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447C8E3B" w14:textId="77777777" w:rsidR="00A64ABB" w:rsidRDefault="00A64ABB" w:rsidP="00A64ABB">
            <w:pPr>
              <w:rPr>
                <w:rFonts w:cs="Arial"/>
                <w:szCs w:val="20"/>
              </w:rPr>
            </w:pPr>
          </w:p>
          <w:p w14:paraId="79693789" w14:textId="77777777" w:rsidR="00A64ABB" w:rsidRDefault="00A64ABB" w:rsidP="00A64ABB">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4847542" w14:textId="77777777" w:rsidR="00A64ABB" w:rsidRDefault="00A64ABB" w:rsidP="00A64ABB">
            <w:pPr>
              <w:tabs>
                <w:tab w:val="left" w:pos="2329"/>
              </w:tabs>
              <w:rPr>
                <w:rFonts w:cs="Arial"/>
                <w:szCs w:val="20"/>
              </w:rPr>
            </w:pPr>
          </w:p>
          <w:p w14:paraId="789353CB" w14:textId="77777777" w:rsidR="00A22BCC" w:rsidRPr="00103FC5" w:rsidRDefault="00A64ABB" w:rsidP="00A64AB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t>presentations</w:t>
            </w:r>
            <w:r w:rsidRPr="00103FC5">
              <w:t xml:space="preserve"> by Sunday.</w:t>
            </w:r>
          </w:p>
        </w:tc>
        <w:tc>
          <w:tcPr>
            <w:tcW w:w="1440" w:type="dxa"/>
          </w:tcPr>
          <w:p w14:paraId="47028563" w14:textId="77777777" w:rsidR="00C947AD" w:rsidRPr="00842155" w:rsidRDefault="00EB7534" w:rsidP="00697547">
            <w:pPr>
              <w:tabs>
                <w:tab w:val="left" w:pos="2329"/>
              </w:tabs>
              <w:rPr>
                <w:rFonts w:cs="Arial"/>
                <w:szCs w:val="20"/>
              </w:rPr>
            </w:pPr>
            <w:r>
              <w:rPr>
                <w:rFonts w:cs="Arial"/>
                <w:szCs w:val="20"/>
              </w:rPr>
              <w:lastRenderedPageBreak/>
              <w:t>7.1</w:t>
            </w:r>
            <w:r w:rsidR="00C302F4">
              <w:rPr>
                <w:rFonts w:cs="Arial"/>
                <w:szCs w:val="20"/>
              </w:rPr>
              <w:t>, 7.2, 7.3</w:t>
            </w:r>
          </w:p>
        </w:tc>
        <w:tc>
          <w:tcPr>
            <w:tcW w:w="1440" w:type="dxa"/>
          </w:tcPr>
          <w:p w14:paraId="46C3FD82" w14:textId="77777777" w:rsidR="00C947AD" w:rsidRPr="00842155" w:rsidRDefault="0057573F" w:rsidP="00697547">
            <w:pPr>
              <w:tabs>
                <w:tab w:val="left" w:pos="2329"/>
              </w:tabs>
              <w:rPr>
                <w:rFonts w:cs="Arial"/>
                <w:szCs w:val="20"/>
              </w:rPr>
            </w:pPr>
            <w:r>
              <w:rPr>
                <w:rFonts w:cs="Arial"/>
                <w:szCs w:val="20"/>
              </w:rPr>
              <w:t xml:space="preserve">Content Review and Discussion = </w:t>
            </w:r>
            <w:r w:rsidRPr="002505EB">
              <w:rPr>
                <w:rFonts w:cs="Arial"/>
                <w:b/>
                <w:szCs w:val="20"/>
              </w:rPr>
              <w:t>1 hour</w:t>
            </w:r>
          </w:p>
        </w:tc>
      </w:tr>
      <w:tr w:rsidR="00005233" w:rsidRPr="007F339F" w14:paraId="5A73EF6B" w14:textId="77777777" w:rsidTr="00C31F41">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E076C89" w14:textId="77777777" w:rsidR="00005233" w:rsidRDefault="00005233" w:rsidP="00C31F41">
            <w:pPr>
              <w:rPr>
                <w:rFonts w:cs="Arial"/>
                <w:b/>
                <w:szCs w:val="20"/>
              </w:rPr>
            </w:pPr>
            <w:r>
              <w:rPr>
                <w:rFonts w:cs="Arial"/>
                <w:b/>
                <w:szCs w:val="20"/>
              </w:rPr>
              <w:t>Field Experience Log</w:t>
            </w:r>
          </w:p>
          <w:p w14:paraId="1DDB95F8" w14:textId="77777777" w:rsidR="00005233" w:rsidRDefault="00005233" w:rsidP="00C31F41">
            <w:pPr>
              <w:rPr>
                <w:rFonts w:cs="Arial"/>
                <w:b/>
                <w:szCs w:val="20"/>
              </w:rPr>
            </w:pPr>
          </w:p>
          <w:p w14:paraId="0C15088A" w14:textId="77777777" w:rsidR="00005233" w:rsidRPr="0039108F" w:rsidRDefault="00005233" w:rsidP="00C31F41">
            <w:pPr>
              <w:rPr>
                <w:rFonts w:cs="Arial"/>
                <w:b/>
                <w:szCs w:val="20"/>
              </w:rPr>
            </w:pPr>
            <w:r w:rsidRPr="00F70F6E">
              <w:rPr>
                <w:rFonts w:cs="Arial"/>
                <w:b/>
                <w:szCs w:val="20"/>
              </w:rPr>
              <w:t>Submit</w:t>
            </w:r>
            <w:r w:rsidRPr="0039108F">
              <w:rPr>
                <w:rFonts w:cs="Arial"/>
                <w:b/>
                <w:szCs w:val="20"/>
              </w:rPr>
              <w:t xml:space="preserve"> </w:t>
            </w:r>
            <w:r w:rsidRPr="0039108F">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54783" w14:textId="77777777" w:rsidR="00005233" w:rsidRDefault="00005233" w:rsidP="00C31F41">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53AF6" w14:textId="77777777" w:rsidR="00005233" w:rsidRPr="009F6FAF" w:rsidRDefault="00005233" w:rsidP="00C31F41">
            <w:pPr>
              <w:tabs>
                <w:tab w:val="left" w:pos="2329"/>
              </w:tabs>
              <w:rPr>
                <w:rFonts w:cs="Arial"/>
                <w:szCs w:val="20"/>
              </w:rPr>
            </w:pPr>
            <w:r>
              <w:rPr>
                <w:rFonts w:cs="Arial"/>
                <w:szCs w:val="20"/>
              </w:rPr>
              <w:t xml:space="preserve">Field Experience = </w:t>
            </w:r>
            <w:r w:rsidRPr="0039108F">
              <w:rPr>
                <w:rFonts w:cs="Arial"/>
                <w:b/>
                <w:szCs w:val="20"/>
              </w:rPr>
              <w:t>20 hours</w:t>
            </w:r>
          </w:p>
        </w:tc>
      </w:tr>
      <w:tr w:rsidR="002C1641" w:rsidRPr="00842155" w14:paraId="411375B7" w14:textId="77777777" w:rsidTr="00FD5474">
        <w:tc>
          <w:tcPr>
            <w:tcW w:w="1440" w:type="dxa"/>
            <w:tcBorders>
              <w:right w:val="nil"/>
            </w:tcBorders>
            <w:shd w:val="clear" w:color="auto" w:fill="E6E6E6"/>
            <w:tcMar>
              <w:top w:w="115" w:type="dxa"/>
              <w:left w:w="115" w:type="dxa"/>
              <w:bottom w:w="115" w:type="dxa"/>
              <w:right w:w="115" w:type="dxa"/>
            </w:tcMar>
          </w:tcPr>
          <w:p w14:paraId="45E9116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94E66B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6FC6D4A4" w14:textId="77777777" w:rsidR="002C1641" w:rsidRPr="00842155" w:rsidRDefault="002C1641" w:rsidP="00FD5474">
            <w:pPr>
              <w:tabs>
                <w:tab w:val="left" w:pos="2329"/>
              </w:tabs>
              <w:rPr>
                <w:rFonts w:cs="Arial"/>
                <w:b/>
                <w:szCs w:val="20"/>
              </w:rPr>
            </w:pPr>
          </w:p>
        </w:tc>
        <w:tc>
          <w:tcPr>
            <w:tcW w:w="1440" w:type="dxa"/>
            <w:shd w:val="clear" w:color="auto" w:fill="E6E6E6"/>
          </w:tcPr>
          <w:p w14:paraId="39D87BD5" w14:textId="79706117" w:rsidR="002C1641" w:rsidRPr="00842155" w:rsidRDefault="0057573F" w:rsidP="00FD5474">
            <w:pPr>
              <w:tabs>
                <w:tab w:val="left" w:pos="2329"/>
              </w:tabs>
              <w:rPr>
                <w:rFonts w:cs="Arial"/>
                <w:b/>
                <w:szCs w:val="20"/>
              </w:rPr>
            </w:pPr>
            <w:r>
              <w:rPr>
                <w:rFonts w:cs="Arial"/>
                <w:b/>
                <w:szCs w:val="20"/>
              </w:rPr>
              <w:t>5 hours</w:t>
            </w:r>
          </w:p>
        </w:tc>
      </w:tr>
    </w:tbl>
    <w:p w14:paraId="2297D76E" w14:textId="77777777" w:rsidR="005344A9" w:rsidRDefault="005344A9" w:rsidP="005344A9">
      <w:pPr>
        <w:pStyle w:val="Heading1"/>
        <w:rPr>
          <w:color w:val="BD313B"/>
        </w:rPr>
      </w:pPr>
      <w:bookmarkStart w:id="15" w:name="weekeight"/>
      <w:bookmarkStart w:id="16" w:name="weeknine"/>
      <w:bookmarkEnd w:id="15"/>
      <w:bookmarkEnd w:id="16"/>
    </w:p>
    <w:p w14:paraId="2B9AB4EC" w14:textId="77777777" w:rsidR="00457B8B" w:rsidRPr="00104F2B" w:rsidRDefault="00457B8B" w:rsidP="00457B8B">
      <w:pPr>
        <w:pStyle w:val="Heading1"/>
      </w:pPr>
      <w:r>
        <w:t>Faculty Notes</w:t>
      </w:r>
    </w:p>
    <w:p w14:paraId="691B8671" w14:textId="77777777" w:rsidR="00457B8B" w:rsidRDefault="00457B8B" w:rsidP="00457B8B">
      <w:pPr>
        <w:tabs>
          <w:tab w:val="left" w:pos="1065"/>
        </w:tabs>
      </w:pPr>
    </w:p>
    <w:p w14:paraId="60018C8B" w14:textId="77777777" w:rsidR="00457B8B" w:rsidRPr="00A0518F" w:rsidRDefault="00457B8B" w:rsidP="00457B8B">
      <w:r w:rsidRPr="00A0518F">
        <w:rPr>
          <w:b/>
        </w:rPr>
        <w:t xml:space="preserve">Field Experience Logs: </w:t>
      </w:r>
      <w:r>
        <w:t>Please submit students’ Field-Based Experience Logs upon course completion:</w:t>
      </w:r>
    </w:p>
    <w:p w14:paraId="36799520" w14:textId="77777777" w:rsidR="00457B8B" w:rsidRDefault="00457B8B" w:rsidP="00457B8B">
      <w:pPr>
        <w:rPr>
          <w:b/>
        </w:rPr>
      </w:pPr>
    </w:p>
    <w:p w14:paraId="715AC44A" w14:textId="77777777" w:rsidR="00457B8B" w:rsidRDefault="00457B8B" w:rsidP="00457B8B">
      <w:pPr>
        <w:rPr>
          <w:rFonts w:ascii="Calibri" w:hAnsi="Calibri"/>
          <w:sz w:val="19"/>
          <w:szCs w:val="19"/>
        </w:rPr>
      </w:pPr>
      <w:r>
        <w:rPr>
          <w:sz w:val="19"/>
          <w:szCs w:val="19"/>
        </w:rPr>
        <w:t>Access the </w:t>
      </w:r>
      <w:r>
        <w:rPr>
          <w:b/>
          <w:bCs/>
          <w:sz w:val="19"/>
          <w:szCs w:val="19"/>
        </w:rPr>
        <w:t>Full Grade Center</w:t>
      </w:r>
      <w:r>
        <w:rPr>
          <w:sz w:val="19"/>
          <w:szCs w:val="19"/>
        </w:rPr>
        <w:t>.</w:t>
      </w:r>
    </w:p>
    <w:p w14:paraId="422938A7" w14:textId="77777777" w:rsidR="00457B8B" w:rsidRDefault="00457B8B" w:rsidP="00457B8B">
      <w:pPr>
        <w:rPr>
          <w:sz w:val="19"/>
          <w:szCs w:val="19"/>
        </w:rPr>
      </w:pPr>
      <w:r>
        <w:rPr>
          <w:sz w:val="19"/>
          <w:szCs w:val="19"/>
        </w:rPr>
        <w:t>Right-click on the column name and select</w:t>
      </w:r>
      <w:r>
        <w:rPr>
          <w:b/>
          <w:bCs/>
          <w:sz w:val="19"/>
          <w:szCs w:val="19"/>
        </w:rPr>
        <w:t> Assignment File Download</w:t>
      </w:r>
      <w:r>
        <w:rPr>
          <w:sz w:val="19"/>
          <w:szCs w:val="19"/>
        </w:rPr>
        <w:t>.  </w:t>
      </w:r>
    </w:p>
    <w:p w14:paraId="426F3C8E" w14:textId="77777777" w:rsidR="00457B8B" w:rsidRDefault="00457B8B" w:rsidP="00457B8B">
      <w:pPr>
        <w:rPr>
          <w:sz w:val="19"/>
          <w:szCs w:val="19"/>
        </w:rPr>
      </w:pPr>
      <w:r>
        <w:rPr>
          <w:sz w:val="19"/>
          <w:szCs w:val="19"/>
        </w:rPr>
        <w:lastRenderedPageBreak/>
        <w:t>Click the box next to </w:t>
      </w:r>
      <w:r>
        <w:rPr>
          <w:b/>
          <w:bCs/>
          <w:sz w:val="19"/>
          <w:szCs w:val="19"/>
        </w:rPr>
        <w:t>Name </w:t>
      </w:r>
      <w:r>
        <w:rPr>
          <w:sz w:val="19"/>
          <w:szCs w:val="19"/>
        </w:rPr>
        <w:t>to select all users.  </w:t>
      </w:r>
    </w:p>
    <w:p w14:paraId="4072DDEA" w14:textId="77777777" w:rsidR="00457B8B" w:rsidRDefault="00457B8B" w:rsidP="00457B8B">
      <w:pPr>
        <w:rPr>
          <w:sz w:val="19"/>
          <w:szCs w:val="19"/>
        </w:rPr>
      </w:pPr>
      <w:r>
        <w:rPr>
          <w:sz w:val="19"/>
          <w:szCs w:val="19"/>
        </w:rPr>
        <w:t>Click the </w:t>
      </w:r>
      <w:r>
        <w:rPr>
          <w:b/>
          <w:bCs/>
          <w:sz w:val="19"/>
          <w:szCs w:val="19"/>
        </w:rPr>
        <w:t>Submit</w:t>
      </w:r>
      <w:r>
        <w:rPr>
          <w:sz w:val="19"/>
          <w:szCs w:val="19"/>
        </w:rPr>
        <w:t> button. </w:t>
      </w:r>
    </w:p>
    <w:p w14:paraId="11B83B0B" w14:textId="77777777" w:rsidR="00457B8B" w:rsidRDefault="00457B8B" w:rsidP="00457B8B">
      <w:pPr>
        <w:rPr>
          <w:sz w:val="19"/>
          <w:szCs w:val="19"/>
        </w:rPr>
      </w:pPr>
      <w:r>
        <w:rPr>
          <w:sz w:val="19"/>
          <w:szCs w:val="19"/>
        </w:rPr>
        <w:t>Click </w:t>
      </w:r>
      <w:r>
        <w:rPr>
          <w:b/>
          <w:bCs/>
          <w:sz w:val="19"/>
          <w:szCs w:val="19"/>
        </w:rPr>
        <w:t>Download assignments now</w:t>
      </w:r>
      <w:r>
        <w:rPr>
          <w:sz w:val="19"/>
          <w:szCs w:val="19"/>
        </w:rPr>
        <w:t>.</w:t>
      </w:r>
    </w:p>
    <w:p w14:paraId="63BDD116" w14:textId="77777777" w:rsidR="00457B8B" w:rsidRDefault="00457B8B" w:rsidP="00457B8B">
      <w:pPr>
        <w:rPr>
          <w:sz w:val="19"/>
          <w:szCs w:val="19"/>
        </w:rPr>
      </w:pPr>
      <w:r>
        <w:rPr>
          <w:sz w:val="19"/>
          <w:szCs w:val="19"/>
        </w:rPr>
        <w:t>Save the file to your Desktop or Z Drive.</w:t>
      </w:r>
    </w:p>
    <w:p w14:paraId="040B2CC3" w14:textId="24A67CC4" w:rsidR="00457B8B" w:rsidRDefault="00457B8B" w:rsidP="00457B8B">
      <w:pPr>
        <w:rPr>
          <w:sz w:val="19"/>
          <w:szCs w:val="19"/>
        </w:rPr>
      </w:pPr>
      <w:r>
        <w:rPr>
          <w:sz w:val="19"/>
          <w:szCs w:val="19"/>
        </w:rPr>
        <w:t xml:space="preserve">Email the zip file to </w:t>
      </w:r>
      <w:r w:rsidR="00F12039">
        <w:rPr>
          <w:sz w:val="19"/>
          <w:szCs w:val="19"/>
        </w:rPr>
        <w:t xml:space="preserve">the Master Teacher Program Director. </w:t>
      </w:r>
    </w:p>
    <w:p w14:paraId="530C1711" w14:textId="77777777" w:rsidR="004B412C" w:rsidRDefault="004B412C">
      <w:pPr>
        <w:rPr>
          <w:rFonts w:cs="Arial"/>
          <w:b/>
          <w:color w:val="BD313B"/>
          <w:sz w:val="22"/>
          <w:szCs w:val="22"/>
        </w:rPr>
      </w:pPr>
      <w:r>
        <w:rPr>
          <w:color w:val="BD313B"/>
        </w:rPr>
        <w:br w:type="page"/>
      </w:r>
    </w:p>
    <w:p w14:paraId="36306AA8" w14:textId="7AA97C22"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7A7884B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0E8CA3A" w14:textId="77777777" w:rsidTr="00825CE5">
        <w:tc>
          <w:tcPr>
            <w:tcW w:w="3078" w:type="dxa"/>
            <w:shd w:val="clear" w:color="auto" w:fill="BD313B"/>
            <w:vAlign w:val="center"/>
          </w:tcPr>
          <w:p w14:paraId="7C898BCB" w14:textId="77777777" w:rsidR="00E3447E" w:rsidRDefault="00E3447E" w:rsidP="00AD1885">
            <w:pPr>
              <w:rPr>
                <w:b/>
                <w:szCs w:val="20"/>
              </w:rPr>
            </w:pPr>
          </w:p>
        </w:tc>
        <w:tc>
          <w:tcPr>
            <w:tcW w:w="4958" w:type="dxa"/>
            <w:shd w:val="clear" w:color="auto" w:fill="BD313B"/>
            <w:vAlign w:val="center"/>
          </w:tcPr>
          <w:p w14:paraId="43C4E70D" w14:textId="77777777" w:rsidR="00E3447E" w:rsidRPr="00DA0C9F" w:rsidRDefault="00E3447E" w:rsidP="00AD1885">
            <w:pPr>
              <w:rPr>
                <w:b/>
                <w:szCs w:val="20"/>
              </w:rPr>
            </w:pPr>
          </w:p>
        </w:tc>
        <w:tc>
          <w:tcPr>
            <w:tcW w:w="1540" w:type="dxa"/>
            <w:shd w:val="clear" w:color="auto" w:fill="BD313B"/>
            <w:vAlign w:val="center"/>
          </w:tcPr>
          <w:p w14:paraId="73E0C4BF" w14:textId="77777777" w:rsidR="00E3447E" w:rsidRPr="00DA0C9F" w:rsidRDefault="00E3447E" w:rsidP="00AD1885">
            <w:pPr>
              <w:rPr>
                <w:b/>
                <w:szCs w:val="20"/>
              </w:rPr>
            </w:pPr>
          </w:p>
        </w:tc>
      </w:tr>
      <w:tr w:rsidR="00E3447E" w:rsidRPr="007C23CA" w14:paraId="4BFA4555" w14:textId="77777777" w:rsidTr="00825CE5">
        <w:tc>
          <w:tcPr>
            <w:tcW w:w="3078" w:type="dxa"/>
            <w:shd w:val="clear" w:color="auto" w:fill="D8D9DA"/>
            <w:vAlign w:val="center"/>
          </w:tcPr>
          <w:p w14:paraId="4DA2C9D8"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92634D6" w14:textId="77777777" w:rsidR="00E3447E" w:rsidRPr="007C23CA" w:rsidRDefault="00E3447E" w:rsidP="00AD1885">
            <w:pPr>
              <w:rPr>
                <w:szCs w:val="20"/>
              </w:rPr>
            </w:pPr>
          </w:p>
        </w:tc>
        <w:tc>
          <w:tcPr>
            <w:tcW w:w="1540" w:type="dxa"/>
            <w:shd w:val="clear" w:color="auto" w:fill="D8D9DA"/>
            <w:vAlign w:val="center"/>
          </w:tcPr>
          <w:p w14:paraId="49C5FFFC" w14:textId="77777777" w:rsidR="00E3447E" w:rsidRPr="007C23CA" w:rsidRDefault="00E3447E" w:rsidP="00AD1885">
            <w:pPr>
              <w:rPr>
                <w:szCs w:val="20"/>
              </w:rPr>
            </w:pPr>
          </w:p>
        </w:tc>
      </w:tr>
      <w:tr w:rsidR="00E3447E" w:rsidRPr="007C23CA" w14:paraId="12E23AE1" w14:textId="77777777" w:rsidTr="00AA0531">
        <w:tc>
          <w:tcPr>
            <w:tcW w:w="3078" w:type="dxa"/>
            <w:vAlign w:val="center"/>
          </w:tcPr>
          <w:p w14:paraId="5B429F1A" w14:textId="77777777" w:rsidR="00E3447E" w:rsidRPr="00637663" w:rsidRDefault="00E3447E" w:rsidP="00AD1885">
            <w:pPr>
              <w:rPr>
                <w:szCs w:val="20"/>
              </w:rPr>
            </w:pPr>
            <w:r w:rsidRPr="00637663">
              <w:rPr>
                <w:szCs w:val="20"/>
              </w:rPr>
              <w:t>Required</w:t>
            </w:r>
          </w:p>
        </w:tc>
        <w:tc>
          <w:tcPr>
            <w:tcW w:w="4958" w:type="dxa"/>
            <w:vAlign w:val="center"/>
          </w:tcPr>
          <w:p w14:paraId="25DE7E64" w14:textId="77777777" w:rsidR="00E3447E" w:rsidRPr="007C23CA" w:rsidRDefault="00E3447E" w:rsidP="00AD1885">
            <w:pPr>
              <w:rPr>
                <w:szCs w:val="20"/>
              </w:rPr>
            </w:pPr>
          </w:p>
        </w:tc>
        <w:tc>
          <w:tcPr>
            <w:tcW w:w="1540" w:type="dxa"/>
            <w:vAlign w:val="center"/>
          </w:tcPr>
          <w:p w14:paraId="63A382EA" w14:textId="6749B733" w:rsidR="00E3447E" w:rsidRPr="007C23CA" w:rsidRDefault="008037D6" w:rsidP="00AD1885">
            <w:pPr>
              <w:rPr>
                <w:szCs w:val="20"/>
              </w:rPr>
            </w:pPr>
            <w:r>
              <w:rPr>
                <w:szCs w:val="20"/>
              </w:rPr>
              <w:t>5.5</w:t>
            </w:r>
          </w:p>
        </w:tc>
      </w:tr>
      <w:tr w:rsidR="00E3447E" w:rsidRPr="007C23CA" w14:paraId="041F097F" w14:textId="77777777" w:rsidTr="00AA0531">
        <w:tc>
          <w:tcPr>
            <w:tcW w:w="3078" w:type="dxa"/>
            <w:vAlign w:val="center"/>
          </w:tcPr>
          <w:p w14:paraId="0BF9847C" w14:textId="77777777" w:rsidR="00E3447E" w:rsidRPr="00637663" w:rsidRDefault="00BF2F22" w:rsidP="00AD1885">
            <w:pPr>
              <w:rPr>
                <w:szCs w:val="20"/>
              </w:rPr>
            </w:pPr>
            <w:r>
              <w:rPr>
                <w:szCs w:val="20"/>
              </w:rPr>
              <w:t>Supplemental</w:t>
            </w:r>
          </w:p>
        </w:tc>
        <w:tc>
          <w:tcPr>
            <w:tcW w:w="4958" w:type="dxa"/>
            <w:vAlign w:val="center"/>
          </w:tcPr>
          <w:p w14:paraId="7E5C4C1B" w14:textId="77777777" w:rsidR="00E3447E" w:rsidRPr="007C23CA" w:rsidRDefault="00E3447E" w:rsidP="00AD1885">
            <w:pPr>
              <w:rPr>
                <w:szCs w:val="20"/>
              </w:rPr>
            </w:pPr>
          </w:p>
        </w:tc>
        <w:tc>
          <w:tcPr>
            <w:tcW w:w="1540" w:type="dxa"/>
            <w:vAlign w:val="center"/>
          </w:tcPr>
          <w:p w14:paraId="35E09774" w14:textId="77777777" w:rsidR="00E3447E" w:rsidRPr="007C23CA" w:rsidRDefault="0017636D" w:rsidP="00AD1885">
            <w:pPr>
              <w:rPr>
                <w:szCs w:val="20"/>
              </w:rPr>
            </w:pPr>
            <w:r>
              <w:rPr>
                <w:szCs w:val="20"/>
              </w:rPr>
              <w:t>1</w:t>
            </w:r>
          </w:p>
        </w:tc>
      </w:tr>
      <w:tr w:rsidR="00E3447E" w:rsidRPr="007C23CA" w14:paraId="3BBDA032" w14:textId="77777777" w:rsidTr="00AA0531">
        <w:tc>
          <w:tcPr>
            <w:tcW w:w="3078" w:type="dxa"/>
            <w:vAlign w:val="center"/>
          </w:tcPr>
          <w:p w14:paraId="35BC0423" w14:textId="77777777" w:rsidR="00E3447E" w:rsidRDefault="00E3447E" w:rsidP="00AD1885">
            <w:pPr>
              <w:rPr>
                <w:b/>
                <w:szCs w:val="20"/>
              </w:rPr>
            </w:pPr>
          </w:p>
        </w:tc>
        <w:tc>
          <w:tcPr>
            <w:tcW w:w="4958" w:type="dxa"/>
            <w:vAlign w:val="center"/>
          </w:tcPr>
          <w:p w14:paraId="08F772A2" w14:textId="77777777" w:rsidR="00E3447E" w:rsidRPr="007C23CA" w:rsidRDefault="00E3447E" w:rsidP="00AD1885">
            <w:pPr>
              <w:rPr>
                <w:szCs w:val="20"/>
              </w:rPr>
            </w:pPr>
          </w:p>
        </w:tc>
        <w:tc>
          <w:tcPr>
            <w:tcW w:w="1540" w:type="dxa"/>
            <w:vAlign w:val="center"/>
          </w:tcPr>
          <w:p w14:paraId="17F56202" w14:textId="77777777" w:rsidR="00E3447E" w:rsidRDefault="00E3447E" w:rsidP="00AD1885">
            <w:pPr>
              <w:rPr>
                <w:szCs w:val="20"/>
              </w:rPr>
            </w:pPr>
          </w:p>
        </w:tc>
      </w:tr>
      <w:tr w:rsidR="00E3447E" w:rsidRPr="007C23CA" w14:paraId="01F04C8C" w14:textId="77777777" w:rsidTr="00825CE5">
        <w:tc>
          <w:tcPr>
            <w:tcW w:w="3078" w:type="dxa"/>
            <w:shd w:val="clear" w:color="auto" w:fill="D8D9DA"/>
            <w:vAlign w:val="center"/>
          </w:tcPr>
          <w:p w14:paraId="74B7843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3F581AF5" w14:textId="77777777" w:rsidR="00E3447E" w:rsidRPr="007C23CA" w:rsidRDefault="00E3447E" w:rsidP="00AD1885">
            <w:pPr>
              <w:rPr>
                <w:szCs w:val="20"/>
              </w:rPr>
            </w:pPr>
          </w:p>
        </w:tc>
        <w:tc>
          <w:tcPr>
            <w:tcW w:w="1540" w:type="dxa"/>
            <w:shd w:val="clear" w:color="auto" w:fill="D8D9DA"/>
            <w:vAlign w:val="center"/>
          </w:tcPr>
          <w:p w14:paraId="320EEEEA" w14:textId="77777777" w:rsidR="00E3447E" w:rsidRPr="007C23CA" w:rsidRDefault="00E3447E" w:rsidP="00AD1885">
            <w:pPr>
              <w:rPr>
                <w:szCs w:val="20"/>
              </w:rPr>
            </w:pPr>
          </w:p>
        </w:tc>
      </w:tr>
      <w:tr w:rsidR="00E3447E" w:rsidRPr="007C23CA" w14:paraId="4B5C0A07" w14:textId="77777777" w:rsidTr="00AA0531">
        <w:tc>
          <w:tcPr>
            <w:tcW w:w="3078" w:type="dxa"/>
            <w:vAlign w:val="center"/>
          </w:tcPr>
          <w:p w14:paraId="7AB5398C" w14:textId="77777777" w:rsidR="00E3447E" w:rsidRPr="00637663" w:rsidRDefault="00E3447E" w:rsidP="00AD1885">
            <w:pPr>
              <w:rPr>
                <w:szCs w:val="20"/>
              </w:rPr>
            </w:pPr>
            <w:r w:rsidRPr="00637663">
              <w:rPr>
                <w:szCs w:val="20"/>
              </w:rPr>
              <w:t>Required</w:t>
            </w:r>
          </w:p>
        </w:tc>
        <w:tc>
          <w:tcPr>
            <w:tcW w:w="4958" w:type="dxa"/>
            <w:vAlign w:val="center"/>
          </w:tcPr>
          <w:p w14:paraId="156DB3E3" w14:textId="77777777" w:rsidR="00E3447E" w:rsidRPr="007C23CA" w:rsidRDefault="00E3447E" w:rsidP="00AD1885">
            <w:pPr>
              <w:rPr>
                <w:szCs w:val="20"/>
              </w:rPr>
            </w:pPr>
          </w:p>
        </w:tc>
        <w:tc>
          <w:tcPr>
            <w:tcW w:w="1540" w:type="dxa"/>
            <w:vAlign w:val="center"/>
          </w:tcPr>
          <w:p w14:paraId="2C9AD7F8" w14:textId="77777777" w:rsidR="00E3447E" w:rsidRPr="007C23CA" w:rsidRDefault="0017636D" w:rsidP="00AD1885">
            <w:pPr>
              <w:rPr>
                <w:szCs w:val="20"/>
              </w:rPr>
            </w:pPr>
            <w:r>
              <w:rPr>
                <w:szCs w:val="20"/>
              </w:rPr>
              <w:t>4.5</w:t>
            </w:r>
          </w:p>
        </w:tc>
      </w:tr>
      <w:tr w:rsidR="00E3447E" w:rsidRPr="007C23CA" w14:paraId="3B1100DF" w14:textId="77777777" w:rsidTr="00AA0531">
        <w:tc>
          <w:tcPr>
            <w:tcW w:w="3078" w:type="dxa"/>
            <w:vAlign w:val="center"/>
          </w:tcPr>
          <w:p w14:paraId="24F98C94" w14:textId="77777777" w:rsidR="00E3447E" w:rsidRPr="00637663" w:rsidRDefault="00BF2F22" w:rsidP="00AD1885">
            <w:pPr>
              <w:rPr>
                <w:szCs w:val="20"/>
              </w:rPr>
            </w:pPr>
            <w:r>
              <w:rPr>
                <w:szCs w:val="20"/>
              </w:rPr>
              <w:t>Supplemental</w:t>
            </w:r>
          </w:p>
        </w:tc>
        <w:tc>
          <w:tcPr>
            <w:tcW w:w="4958" w:type="dxa"/>
            <w:vAlign w:val="center"/>
          </w:tcPr>
          <w:p w14:paraId="1492E209" w14:textId="77777777" w:rsidR="00E3447E" w:rsidRPr="007C23CA" w:rsidRDefault="00E3447E" w:rsidP="00AD1885">
            <w:pPr>
              <w:rPr>
                <w:szCs w:val="20"/>
              </w:rPr>
            </w:pPr>
          </w:p>
        </w:tc>
        <w:tc>
          <w:tcPr>
            <w:tcW w:w="1540" w:type="dxa"/>
            <w:vAlign w:val="center"/>
          </w:tcPr>
          <w:p w14:paraId="61F625B2" w14:textId="77777777" w:rsidR="00E3447E" w:rsidRPr="007C23CA" w:rsidRDefault="0017636D" w:rsidP="00AD1885">
            <w:pPr>
              <w:rPr>
                <w:szCs w:val="20"/>
              </w:rPr>
            </w:pPr>
            <w:r>
              <w:rPr>
                <w:szCs w:val="20"/>
              </w:rPr>
              <w:t>1.5</w:t>
            </w:r>
          </w:p>
        </w:tc>
      </w:tr>
      <w:tr w:rsidR="00E3447E" w:rsidRPr="007C23CA" w14:paraId="31EC6F24" w14:textId="77777777" w:rsidTr="00AA0531">
        <w:tc>
          <w:tcPr>
            <w:tcW w:w="3078" w:type="dxa"/>
            <w:vAlign w:val="center"/>
          </w:tcPr>
          <w:p w14:paraId="165B315F" w14:textId="77777777" w:rsidR="00E3447E" w:rsidRDefault="00E3447E" w:rsidP="00AD1885">
            <w:pPr>
              <w:rPr>
                <w:b/>
                <w:szCs w:val="20"/>
              </w:rPr>
            </w:pPr>
          </w:p>
        </w:tc>
        <w:tc>
          <w:tcPr>
            <w:tcW w:w="4958" w:type="dxa"/>
            <w:vAlign w:val="center"/>
          </w:tcPr>
          <w:p w14:paraId="4381D27E" w14:textId="77777777" w:rsidR="00E3447E" w:rsidRPr="007C23CA" w:rsidRDefault="00E3447E" w:rsidP="00AD1885">
            <w:pPr>
              <w:rPr>
                <w:szCs w:val="20"/>
              </w:rPr>
            </w:pPr>
          </w:p>
        </w:tc>
        <w:tc>
          <w:tcPr>
            <w:tcW w:w="1540" w:type="dxa"/>
            <w:vAlign w:val="center"/>
          </w:tcPr>
          <w:p w14:paraId="66750277" w14:textId="77777777" w:rsidR="00E3447E" w:rsidRDefault="00E3447E" w:rsidP="00AD1885">
            <w:pPr>
              <w:rPr>
                <w:szCs w:val="20"/>
              </w:rPr>
            </w:pPr>
          </w:p>
        </w:tc>
      </w:tr>
      <w:tr w:rsidR="00E3447E" w:rsidRPr="007C23CA" w14:paraId="74C07947" w14:textId="77777777" w:rsidTr="00825CE5">
        <w:tc>
          <w:tcPr>
            <w:tcW w:w="3078" w:type="dxa"/>
            <w:shd w:val="clear" w:color="auto" w:fill="D8D9DA"/>
            <w:vAlign w:val="center"/>
          </w:tcPr>
          <w:p w14:paraId="56707EB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4BAD727" w14:textId="77777777" w:rsidR="00E3447E" w:rsidRPr="007C23CA" w:rsidRDefault="00E3447E" w:rsidP="00AD1885">
            <w:pPr>
              <w:rPr>
                <w:szCs w:val="20"/>
              </w:rPr>
            </w:pPr>
          </w:p>
        </w:tc>
        <w:tc>
          <w:tcPr>
            <w:tcW w:w="1540" w:type="dxa"/>
            <w:shd w:val="clear" w:color="auto" w:fill="D8D9DA"/>
            <w:vAlign w:val="center"/>
          </w:tcPr>
          <w:p w14:paraId="7EDCB95F" w14:textId="77777777" w:rsidR="00E3447E" w:rsidRPr="007C23CA" w:rsidRDefault="00E3447E" w:rsidP="00AD1885">
            <w:pPr>
              <w:rPr>
                <w:szCs w:val="20"/>
              </w:rPr>
            </w:pPr>
          </w:p>
        </w:tc>
      </w:tr>
      <w:tr w:rsidR="00E3447E" w:rsidRPr="007C23CA" w14:paraId="254D2843" w14:textId="77777777" w:rsidTr="00AA0531">
        <w:tc>
          <w:tcPr>
            <w:tcW w:w="3078" w:type="dxa"/>
            <w:vAlign w:val="center"/>
          </w:tcPr>
          <w:p w14:paraId="16F99E18" w14:textId="77777777" w:rsidR="00E3447E" w:rsidRPr="00637663" w:rsidRDefault="00E3447E" w:rsidP="00AD1885">
            <w:pPr>
              <w:rPr>
                <w:szCs w:val="20"/>
              </w:rPr>
            </w:pPr>
            <w:r w:rsidRPr="00637663">
              <w:rPr>
                <w:szCs w:val="20"/>
              </w:rPr>
              <w:t>Required</w:t>
            </w:r>
          </w:p>
        </w:tc>
        <w:tc>
          <w:tcPr>
            <w:tcW w:w="4958" w:type="dxa"/>
            <w:vAlign w:val="center"/>
          </w:tcPr>
          <w:p w14:paraId="0132B798" w14:textId="77777777" w:rsidR="00E3447E" w:rsidRPr="007C23CA" w:rsidRDefault="00E3447E" w:rsidP="00AD1885">
            <w:pPr>
              <w:rPr>
                <w:szCs w:val="20"/>
              </w:rPr>
            </w:pPr>
          </w:p>
        </w:tc>
        <w:tc>
          <w:tcPr>
            <w:tcW w:w="1540" w:type="dxa"/>
            <w:vAlign w:val="center"/>
          </w:tcPr>
          <w:p w14:paraId="11B9F087" w14:textId="12060582" w:rsidR="00E3447E" w:rsidRPr="007C23CA" w:rsidRDefault="008037D6" w:rsidP="00AD1885">
            <w:pPr>
              <w:rPr>
                <w:szCs w:val="20"/>
              </w:rPr>
            </w:pPr>
            <w:r>
              <w:rPr>
                <w:szCs w:val="20"/>
              </w:rPr>
              <w:t>6</w:t>
            </w:r>
            <w:r w:rsidR="009F41A9">
              <w:rPr>
                <w:szCs w:val="20"/>
              </w:rPr>
              <w:t>.5</w:t>
            </w:r>
          </w:p>
        </w:tc>
      </w:tr>
      <w:tr w:rsidR="00E3447E" w:rsidRPr="007C23CA" w14:paraId="3EA13169" w14:textId="77777777" w:rsidTr="00AA0531">
        <w:tc>
          <w:tcPr>
            <w:tcW w:w="3078" w:type="dxa"/>
            <w:vAlign w:val="center"/>
          </w:tcPr>
          <w:p w14:paraId="1C0E60AE" w14:textId="77777777" w:rsidR="00E3447E" w:rsidRPr="00637663" w:rsidRDefault="00BF2F22" w:rsidP="00AD1885">
            <w:pPr>
              <w:rPr>
                <w:szCs w:val="20"/>
              </w:rPr>
            </w:pPr>
            <w:r>
              <w:rPr>
                <w:szCs w:val="20"/>
              </w:rPr>
              <w:t>Supplemental</w:t>
            </w:r>
          </w:p>
        </w:tc>
        <w:tc>
          <w:tcPr>
            <w:tcW w:w="4958" w:type="dxa"/>
            <w:vAlign w:val="center"/>
          </w:tcPr>
          <w:p w14:paraId="6E9FB63B" w14:textId="77777777" w:rsidR="00E3447E" w:rsidRPr="007C23CA" w:rsidRDefault="00E3447E" w:rsidP="00AD1885">
            <w:pPr>
              <w:rPr>
                <w:szCs w:val="20"/>
              </w:rPr>
            </w:pPr>
          </w:p>
        </w:tc>
        <w:tc>
          <w:tcPr>
            <w:tcW w:w="1540" w:type="dxa"/>
            <w:vAlign w:val="center"/>
          </w:tcPr>
          <w:p w14:paraId="001EF4C7" w14:textId="0C0E07DF" w:rsidR="00E3447E" w:rsidRPr="007C23CA" w:rsidRDefault="00E3447E" w:rsidP="00AD1885">
            <w:pPr>
              <w:rPr>
                <w:szCs w:val="20"/>
              </w:rPr>
            </w:pPr>
          </w:p>
        </w:tc>
      </w:tr>
      <w:tr w:rsidR="00E3447E" w:rsidRPr="007C23CA" w14:paraId="05BAE654" w14:textId="77777777" w:rsidTr="00AA0531">
        <w:tc>
          <w:tcPr>
            <w:tcW w:w="3078" w:type="dxa"/>
            <w:vAlign w:val="center"/>
          </w:tcPr>
          <w:p w14:paraId="48F16F0C" w14:textId="77777777" w:rsidR="00E3447E" w:rsidRDefault="00E3447E" w:rsidP="00AD1885">
            <w:pPr>
              <w:rPr>
                <w:b/>
                <w:szCs w:val="20"/>
              </w:rPr>
            </w:pPr>
          </w:p>
        </w:tc>
        <w:tc>
          <w:tcPr>
            <w:tcW w:w="4958" w:type="dxa"/>
            <w:vAlign w:val="center"/>
          </w:tcPr>
          <w:p w14:paraId="713E08C8" w14:textId="77777777" w:rsidR="00E3447E" w:rsidRPr="007C23CA" w:rsidRDefault="00E3447E" w:rsidP="00AD1885">
            <w:pPr>
              <w:rPr>
                <w:szCs w:val="20"/>
              </w:rPr>
            </w:pPr>
          </w:p>
        </w:tc>
        <w:tc>
          <w:tcPr>
            <w:tcW w:w="1540" w:type="dxa"/>
            <w:vAlign w:val="center"/>
          </w:tcPr>
          <w:p w14:paraId="73E3D04C" w14:textId="77777777" w:rsidR="00E3447E" w:rsidRDefault="00E3447E" w:rsidP="00AD1885">
            <w:pPr>
              <w:rPr>
                <w:szCs w:val="20"/>
              </w:rPr>
            </w:pPr>
          </w:p>
        </w:tc>
      </w:tr>
      <w:tr w:rsidR="00E3447E" w:rsidRPr="007C23CA" w14:paraId="4248AD09" w14:textId="77777777" w:rsidTr="00825CE5">
        <w:tc>
          <w:tcPr>
            <w:tcW w:w="3078" w:type="dxa"/>
            <w:shd w:val="clear" w:color="auto" w:fill="D8D9DA"/>
            <w:vAlign w:val="center"/>
          </w:tcPr>
          <w:p w14:paraId="6E22DB96"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A4EF6BD" w14:textId="77777777" w:rsidR="00E3447E" w:rsidRPr="007C23CA" w:rsidRDefault="00E3447E" w:rsidP="00AD1885">
            <w:pPr>
              <w:rPr>
                <w:szCs w:val="20"/>
              </w:rPr>
            </w:pPr>
          </w:p>
        </w:tc>
        <w:tc>
          <w:tcPr>
            <w:tcW w:w="1540" w:type="dxa"/>
            <w:shd w:val="clear" w:color="auto" w:fill="D8D9DA"/>
            <w:vAlign w:val="center"/>
          </w:tcPr>
          <w:p w14:paraId="525C8434" w14:textId="77777777" w:rsidR="00E3447E" w:rsidRPr="007C23CA" w:rsidRDefault="00E3447E" w:rsidP="00AD1885">
            <w:pPr>
              <w:rPr>
                <w:szCs w:val="20"/>
              </w:rPr>
            </w:pPr>
          </w:p>
        </w:tc>
      </w:tr>
      <w:tr w:rsidR="00E3447E" w:rsidRPr="007C23CA" w14:paraId="7430395C" w14:textId="77777777" w:rsidTr="00AA0531">
        <w:tc>
          <w:tcPr>
            <w:tcW w:w="3078" w:type="dxa"/>
            <w:vAlign w:val="center"/>
          </w:tcPr>
          <w:p w14:paraId="79230C8E" w14:textId="77777777" w:rsidR="00E3447E" w:rsidRPr="00637663" w:rsidRDefault="00E3447E" w:rsidP="00AD1885">
            <w:pPr>
              <w:rPr>
                <w:szCs w:val="20"/>
              </w:rPr>
            </w:pPr>
            <w:r w:rsidRPr="00637663">
              <w:rPr>
                <w:szCs w:val="20"/>
              </w:rPr>
              <w:t>Required</w:t>
            </w:r>
          </w:p>
        </w:tc>
        <w:tc>
          <w:tcPr>
            <w:tcW w:w="4958" w:type="dxa"/>
            <w:vAlign w:val="center"/>
          </w:tcPr>
          <w:p w14:paraId="50A59F11" w14:textId="77777777" w:rsidR="00E3447E" w:rsidRPr="007C23CA" w:rsidRDefault="00E3447E" w:rsidP="00AD1885">
            <w:pPr>
              <w:rPr>
                <w:szCs w:val="20"/>
              </w:rPr>
            </w:pPr>
          </w:p>
        </w:tc>
        <w:tc>
          <w:tcPr>
            <w:tcW w:w="1540" w:type="dxa"/>
            <w:vAlign w:val="center"/>
          </w:tcPr>
          <w:p w14:paraId="7CD43633" w14:textId="1150BFF8" w:rsidR="00E3447E" w:rsidRPr="007C23CA" w:rsidRDefault="008037D6" w:rsidP="00AD1885">
            <w:pPr>
              <w:rPr>
                <w:szCs w:val="20"/>
              </w:rPr>
            </w:pPr>
            <w:r>
              <w:rPr>
                <w:szCs w:val="20"/>
              </w:rPr>
              <w:t>8</w:t>
            </w:r>
          </w:p>
        </w:tc>
      </w:tr>
      <w:tr w:rsidR="00E3447E" w:rsidRPr="007C23CA" w14:paraId="5BCCC768" w14:textId="77777777" w:rsidTr="00AA0531">
        <w:tc>
          <w:tcPr>
            <w:tcW w:w="3078" w:type="dxa"/>
            <w:vAlign w:val="center"/>
          </w:tcPr>
          <w:p w14:paraId="791581EB" w14:textId="77777777" w:rsidR="00E3447E" w:rsidRPr="00637663" w:rsidRDefault="00BF2F22" w:rsidP="00AD1885">
            <w:pPr>
              <w:rPr>
                <w:szCs w:val="20"/>
              </w:rPr>
            </w:pPr>
            <w:r>
              <w:rPr>
                <w:szCs w:val="20"/>
              </w:rPr>
              <w:t>Supplemental</w:t>
            </w:r>
          </w:p>
        </w:tc>
        <w:tc>
          <w:tcPr>
            <w:tcW w:w="4958" w:type="dxa"/>
            <w:vAlign w:val="center"/>
          </w:tcPr>
          <w:p w14:paraId="49260C2E" w14:textId="77777777" w:rsidR="00E3447E" w:rsidRPr="007C23CA" w:rsidRDefault="00E3447E" w:rsidP="00AD1885">
            <w:pPr>
              <w:rPr>
                <w:szCs w:val="20"/>
              </w:rPr>
            </w:pPr>
          </w:p>
        </w:tc>
        <w:tc>
          <w:tcPr>
            <w:tcW w:w="1540" w:type="dxa"/>
            <w:vAlign w:val="center"/>
          </w:tcPr>
          <w:p w14:paraId="53AE2BA2" w14:textId="77777777" w:rsidR="00E3447E" w:rsidRPr="007C23CA" w:rsidRDefault="00E3447E" w:rsidP="00AD1885">
            <w:pPr>
              <w:rPr>
                <w:szCs w:val="20"/>
              </w:rPr>
            </w:pPr>
          </w:p>
        </w:tc>
      </w:tr>
      <w:tr w:rsidR="00E3447E" w:rsidRPr="007C23CA" w14:paraId="04F3AC4A" w14:textId="77777777" w:rsidTr="00AA0531">
        <w:tc>
          <w:tcPr>
            <w:tcW w:w="3078" w:type="dxa"/>
            <w:vAlign w:val="center"/>
          </w:tcPr>
          <w:p w14:paraId="5A0ACDA7" w14:textId="77777777" w:rsidR="00E3447E" w:rsidRDefault="00E3447E" w:rsidP="00AD1885">
            <w:pPr>
              <w:rPr>
                <w:b/>
                <w:szCs w:val="20"/>
              </w:rPr>
            </w:pPr>
          </w:p>
        </w:tc>
        <w:tc>
          <w:tcPr>
            <w:tcW w:w="4958" w:type="dxa"/>
            <w:vAlign w:val="center"/>
          </w:tcPr>
          <w:p w14:paraId="6B805695" w14:textId="77777777" w:rsidR="00E3447E" w:rsidRPr="007C23CA" w:rsidRDefault="00E3447E" w:rsidP="00AD1885">
            <w:pPr>
              <w:rPr>
                <w:szCs w:val="20"/>
              </w:rPr>
            </w:pPr>
          </w:p>
        </w:tc>
        <w:tc>
          <w:tcPr>
            <w:tcW w:w="1540" w:type="dxa"/>
            <w:vAlign w:val="center"/>
          </w:tcPr>
          <w:p w14:paraId="358686F1" w14:textId="77777777" w:rsidR="00E3447E" w:rsidRDefault="00E3447E" w:rsidP="00AD1885">
            <w:pPr>
              <w:rPr>
                <w:szCs w:val="20"/>
              </w:rPr>
            </w:pPr>
          </w:p>
        </w:tc>
      </w:tr>
      <w:tr w:rsidR="00E3447E" w:rsidRPr="007C23CA" w14:paraId="5316F749" w14:textId="77777777" w:rsidTr="00825CE5">
        <w:tc>
          <w:tcPr>
            <w:tcW w:w="3078" w:type="dxa"/>
            <w:shd w:val="clear" w:color="auto" w:fill="D8D9DA"/>
            <w:vAlign w:val="center"/>
          </w:tcPr>
          <w:p w14:paraId="1325331B" w14:textId="73BCE422" w:rsidR="00E3447E" w:rsidRPr="007C23CA" w:rsidRDefault="00E3447E" w:rsidP="00AD1885">
            <w:pPr>
              <w:rPr>
                <w:b/>
                <w:szCs w:val="20"/>
              </w:rPr>
            </w:pPr>
            <w:r>
              <w:rPr>
                <w:b/>
                <w:szCs w:val="20"/>
              </w:rPr>
              <w:t>Week</w:t>
            </w:r>
            <w:r w:rsidR="0012769A">
              <w:rPr>
                <w:b/>
                <w:szCs w:val="20"/>
              </w:rPr>
              <w:t xml:space="preserve"> </w:t>
            </w:r>
            <w:r>
              <w:rPr>
                <w:b/>
                <w:szCs w:val="20"/>
              </w:rPr>
              <w:t>5</w:t>
            </w:r>
          </w:p>
        </w:tc>
        <w:tc>
          <w:tcPr>
            <w:tcW w:w="4958" w:type="dxa"/>
            <w:shd w:val="clear" w:color="auto" w:fill="D8D9DA"/>
            <w:vAlign w:val="center"/>
          </w:tcPr>
          <w:p w14:paraId="15264A55" w14:textId="77777777" w:rsidR="00E3447E" w:rsidRDefault="00E3447E" w:rsidP="00AD1885">
            <w:pPr>
              <w:rPr>
                <w:szCs w:val="20"/>
              </w:rPr>
            </w:pPr>
          </w:p>
        </w:tc>
        <w:tc>
          <w:tcPr>
            <w:tcW w:w="1540" w:type="dxa"/>
            <w:shd w:val="clear" w:color="auto" w:fill="D8D9DA"/>
            <w:vAlign w:val="center"/>
          </w:tcPr>
          <w:p w14:paraId="78FE6934" w14:textId="77777777" w:rsidR="00E3447E" w:rsidRPr="007C23CA" w:rsidRDefault="00E3447E" w:rsidP="00AD1885">
            <w:pPr>
              <w:rPr>
                <w:szCs w:val="20"/>
              </w:rPr>
            </w:pPr>
          </w:p>
        </w:tc>
      </w:tr>
      <w:tr w:rsidR="00E3447E" w:rsidRPr="007C23CA" w14:paraId="7F450DFD" w14:textId="77777777" w:rsidTr="00AA0531">
        <w:tc>
          <w:tcPr>
            <w:tcW w:w="3078" w:type="dxa"/>
            <w:vAlign w:val="center"/>
          </w:tcPr>
          <w:p w14:paraId="33198E0D" w14:textId="77777777" w:rsidR="00E3447E" w:rsidRPr="00637663" w:rsidRDefault="00E3447E" w:rsidP="00AD1885">
            <w:pPr>
              <w:rPr>
                <w:szCs w:val="20"/>
              </w:rPr>
            </w:pPr>
            <w:r w:rsidRPr="00637663">
              <w:rPr>
                <w:szCs w:val="20"/>
              </w:rPr>
              <w:t>Required</w:t>
            </w:r>
          </w:p>
        </w:tc>
        <w:tc>
          <w:tcPr>
            <w:tcW w:w="4958" w:type="dxa"/>
            <w:vAlign w:val="center"/>
          </w:tcPr>
          <w:p w14:paraId="766B5D17" w14:textId="77777777" w:rsidR="00E3447E" w:rsidRPr="007C23CA" w:rsidRDefault="00E3447E" w:rsidP="00AD1885">
            <w:pPr>
              <w:rPr>
                <w:szCs w:val="20"/>
              </w:rPr>
            </w:pPr>
          </w:p>
        </w:tc>
        <w:tc>
          <w:tcPr>
            <w:tcW w:w="1540" w:type="dxa"/>
            <w:vAlign w:val="center"/>
          </w:tcPr>
          <w:p w14:paraId="0FDF296E" w14:textId="77777777" w:rsidR="00E3447E" w:rsidRPr="007C23CA" w:rsidRDefault="009F41A9" w:rsidP="00AD1885">
            <w:pPr>
              <w:rPr>
                <w:szCs w:val="20"/>
              </w:rPr>
            </w:pPr>
            <w:r>
              <w:rPr>
                <w:szCs w:val="20"/>
              </w:rPr>
              <w:t>4.5</w:t>
            </w:r>
          </w:p>
        </w:tc>
      </w:tr>
      <w:tr w:rsidR="00E3447E" w:rsidRPr="007C23CA" w14:paraId="5EEAB466" w14:textId="77777777" w:rsidTr="00AA0531">
        <w:tc>
          <w:tcPr>
            <w:tcW w:w="3078" w:type="dxa"/>
            <w:vAlign w:val="center"/>
          </w:tcPr>
          <w:p w14:paraId="1736A97C" w14:textId="77777777" w:rsidR="00E3447E" w:rsidRPr="00637663" w:rsidRDefault="00BF2F22" w:rsidP="00AD1885">
            <w:pPr>
              <w:rPr>
                <w:szCs w:val="20"/>
              </w:rPr>
            </w:pPr>
            <w:r>
              <w:rPr>
                <w:szCs w:val="20"/>
              </w:rPr>
              <w:t>Supplemental</w:t>
            </w:r>
          </w:p>
        </w:tc>
        <w:tc>
          <w:tcPr>
            <w:tcW w:w="4958" w:type="dxa"/>
            <w:vAlign w:val="center"/>
          </w:tcPr>
          <w:p w14:paraId="2710B637" w14:textId="77777777" w:rsidR="00E3447E" w:rsidRPr="007C23CA" w:rsidRDefault="00E3447E" w:rsidP="00AD1885">
            <w:pPr>
              <w:rPr>
                <w:szCs w:val="20"/>
              </w:rPr>
            </w:pPr>
          </w:p>
        </w:tc>
        <w:tc>
          <w:tcPr>
            <w:tcW w:w="1540" w:type="dxa"/>
            <w:vAlign w:val="center"/>
          </w:tcPr>
          <w:p w14:paraId="472B305A" w14:textId="61E14B48" w:rsidR="00E3447E" w:rsidRPr="007C23CA" w:rsidRDefault="00E3447E" w:rsidP="00AD1885">
            <w:pPr>
              <w:rPr>
                <w:szCs w:val="20"/>
              </w:rPr>
            </w:pPr>
          </w:p>
        </w:tc>
      </w:tr>
      <w:tr w:rsidR="00E3447E" w:rsidRPr="007C23CA" w14:paraId="3D78CC1F" w14:textId="77777777" w:rsidTr="00AA0531">
        <w:tc>
          <w:tcPr>
            <w:tcW w:w="3078" w:type="dxa"/>
            <w:vAlign w:val="center"/>
          </w:tcPr>
          <w:p w14:paraId="6D17A6BC" w14:textId="77777777" w:rsidR="00E3447E" w:rsidRDefault="00E3447E" w:rsidP="00AD1885">
            <w:pPr>
              <w:rPr>
                <w:b/>
                <w:szCs w:val="20"/>
              </w:rPr>
            </w:pPr>
          </w:p>
        </w:tc>
        <w:tc>
          <w:tcPr>
            <w:tcW w:w="4958" w:type="dxa"/>
            <w:vAlign w:val="center"/>
          </w:tcPr>
          <w:p w14:paraId="3F6479E6" w14:textId="77777777" w:rsidR="00E3447E" w:rsidRPr="007C23CA" w:rsidRDefault="00E3447E" w:rsidP="00AD1885">
            <w:pPr>
              <w:rPr>
                <w:szCs w:val="20"/>
              </w:rPr>
            </w:pPr>
          </w:p>
        </w:tc>
        <w:tc>
          <w:tcPr>
            <w:tcW w:w="1540" w:type="dxa"/>
            <w:vAlign w:val="center"/>
          </w:tcPr>
          <w:p w14:paraId="0CA55349" w14:textId="77777777" w:rsidR="00E3447E" w:rsidRDefault="00E3447E" w:rsidP="00AD1885">
            <w:pPr>
              <w:rPr>
                <w:szCs w:val="20"/>
              </w:rPr>
            </w:pPr>
          </w:p>
        </w:tc>
      </w:tr>
      <w:tr w:rsidR="00E3447E" w:rsidRPr="007C23CA" w14:paraId="146B406B" w14:textId="77777777" w:rsidTr="00825CE5">
        <w:tc>
          <w:tcPr>
            <w:tcW w:w="3078" w:type="dxa"/>
            <w:shd w:val="clear" w:color="auto" w:fill="D8D9DA"/>
            <w:vAlign w:val="center"/>
          </w:tcPr>
          <w:p w14:paraId="5E3B885E"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2CEB6673" w14:textId="77777777" w:rsidR="00E3447E" w:rsidRPr="007C23CA" w:rsidRDefault="00E3447E" w:rsidP="00AD1885">
            <w:pPr>
              <w:rPr>
                <w:szCs w:val="20"/>
              </w:rPr>
            </w:pPr>
          </w:p>
        </w:tc>
        <w:tc>
          <w:tcPr>
            <w:tcW w:w="1540" w:type="dxa"/>
            <w:shd w:val="clear" w:color="auto" w:fill="D8D9DA"/>
            <w:vAlign w:val="center"/>
          </w:tcPr>
          <w:p w14:paraId="5DC61D9F" w14:textId="77777777" w:rsidR="00E3447E" w:rsidRPr="007C23CA" w:rsidRDefault="00E3447E" w:rsidP="00AD1885">
            <w:pPr>
              <w:rPr>
                <w:szCs w:val="20"/>
              </w:rPr>
            </w:pPr>
          </w:p>
        </w:tc>
      </w:tr>
      <w:tr w:rsidR="00E3447E" w:rsidRPr="007C23CA" w14:paraId="63620DC3" w14:textId="77777777" w:rsidTr="00AA0531">
        <w:tc>
          <w:tcPr>
            <w:tcW w:w="3078" w:type="dxa"/>
            <w:vAlign w:val="center"/>
          </w:tcPr>
          <w:p w14:paraId="719312AC" w14:textId="77777777" w:rsidR="00E3447E" w:rsidRPr="00637663" w:rsidRDefault="00E3447E" w:rsidP="00AD1885">
            <w:pPr>
              <w:rPr>
                <w:szCs w:val="20"/>
              </w:rPr>
            </w:pPr>
            <w:r w:rsidRPr="00637663">
              <w:rPr>
                <w:szCs w:val="20"/>
              </w:rPr>
              <w:t>Required</w:t>
            </w:r>
          </w:p>
        </w:tc>
        <w:tc>
          <w:tcPr>
            <w:tcW w:w="4958" w:type="dxa"/>
            <w:vAlign w:val="center"/>
          </w:tcPr>
          <w:p w14:paraId="32404D77" w14:textId="77777777" w:rsidR="00E3447E" w:rsidRPr="007C23CA" w:rsidRDefault="00E3447E" w:rsidP="00AD1885">
            <w:pPr>
              <w:rPr>
                <w:szCs w:val="20"/>
              </w:rPr>
            </w:pPr>
          </w:p>
        </w:tc>
        <w:tc>
          <w:tcPr>
            <w:tcW w:w="1540" w:type="dxa"/>
            <w:vAlign w:val="center"/>
          </w:tcPr>
          <w:p w14:paraId="67E8A72B" w14:textId="77777777" w:rsidR="00E3447E" w:rsidRPr="007C23CA" w:rsidRDefault="0057573F" w:rsidP="00AD1885">
            <w:pPr>
              <w:rPr>
                <w:szCs w:val="20"/>
              </w:rPr>
            </w:pPr>
            <w:r>
              <w:rPr>
                <w:szCs w:val="20"/>
              </w:rPr>
              <w:t>5.5</w:t>
            </w:r>
          </w:p>
        </w:tc>
      </w:tr>
      <w:tr w:rsidR="00E3447E" w:rsidRPr="007C23CA" w14:paraId="549DA2CA" w14:textId="77777777" w:rsidTr="00AA0531">
        <w:tc>
          <w:tcPr>
            <w:tcW w:w="3078" w:type="dxa"/>
            <w:vAlign w:val="center"/>
          </w:tcPr>
          <w:p w14:paraId="43B6D652" w14:textId="77777777" w:rsidR="00E3447E" w:rsidRPr="00637663" w:rsidRDefault="00BF2F22" w:rsidP="00AD1885">
            <w:pPr>
              <w:rPr>
                <w:szCs w:val="20"/>
              </w:rPr>
            </w:pPr>
            <w:r>
              <w:rPr>
                <w:szCs w:val="20"/>
              </w:rPr>
              <w:t>Supplemental</w:t>
            </w:r>
          </w:p>
        </w:tc>
        <w:tc>
          <w:tcPr>
            <w:tcW w:w="4958" w:type="dxa"/>
            <w:vAlign w:val="center"/>
          </w:tcPr>
          <w:p w14:paraId="5848D184" w14:textId="77777777" w:rsidR="00E3447E" w:rsidRPr="007C23CA" w:rsidRDefault="00E3447E" w:rsidP="00AD1885">
            <w:pPr>
              <w:rPr>
                <w:szCs w:val="20"/>
              </w:rPr>
            </w:pPr>
          </w:p>
        </w:tc>
        <w:tc>
          <w:tcPr>
            <w:tcW w:w="1540" w:type="dxa"/>
            <w:vAlign w:val="center"/>
          </w:tcPr>
          <w:p w14:paraId="7C9AAAF6" w14:textId="77777777" w:rsidR="00E3447E" w:rsidRPr="007C23CA" w:rsidRDefault="00E3447E" w:rsidP="00AD1885">
            <w:pPr>
              <w:rPr>
                <w:szCs w:val="20"/>
              </w:rPr>
            </w:pPr>
          </w:p>
        </w:tc>
      </w:tr>
      <w:tr w:rsidR="00E3447E" w:rsidRPr="007C23CA" w14:paraId="2F14202B" w14:textId="77777777" w:rsidTr="00AA0531">
        <w:tc>
          <w:tcPr>
            <w:tcW w:w="3078" w:type="dxa"/>
            <w:vAlign w:val="center"/>
          </w:tcPr>
          <w:p w14:paraId="3E7B104D" w14:textId="77777777" w:rsidR="00E3447E" w:rsidRDefault="00E3447E" w:rsidP="00AD1885">
            <w:pPr>
              <w:rPr>
                <w:b/>
                <w:szCs w:val="20"/>
              </w:rPr>
            </w:pPr>
          </w:p>
        </w:tc>
        <w:tc>
          <w:tcPr>
            <w:tcW w:w="4958" w:type="dxa"/>
            <w:vAlign w:val="center"/>
          </w:tcPr>
          <w:p w14:paraId="122D298D" w14:textId="77777777" w:rsidR="00E3447E" w:rsidRPr="007C23CA" w:rsidRDefault="00E3447E" w:rsidP="00AD1885">
            <w:pPr>
              <w:rPr>
                <w:szCs w:val="20"/>
              </w:rPr>
            </w:pPr>
          </w:p>
        </w:tc>
        <w:tc>
          <w:tcPr>
            <w:tcW w:w="1540" w:type="dxa"/>
            <w:vAlign w:val="center"/>
          </w:tcPr>
          <w:p w14:paraId="699FB5F3" w14:textId="77777777" w:rsidR="00E3447E" w:rsidRDefault="00E3447E" w:rsidP="00AD1885">
            <w:pPr>
              <w:rPr>
                <w:szCs w:val="20"/>
              </w:rPr>
            </w:pPr>
          </w:p>
        </w:tc>
      </w:tr>
      <w:tr w:rsidR="00E3447E" w:rsidRPr="007C23CA" w14:paraId="794B4278" w14:textId="77777777" w:rsidTr="00825CE5">
        <w:tc>
          <w:tcPr>
            <w:tcW w:w="3078" w:type="dxa"/>
            <w:shd w:val="clear" w:color="auto" w:fill="D8D9DA"/>
            <w:vAlign w:val="center"/>
          </w:tcPr>
          <w:p w14:paraId="3222D2E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7D0109F4" w14:textId="77777777" w:rsidR="00E3447E" w:rsidRPr="007C23CA" w:rsidRDefault="00E3447E" w:rsidP="00AD1885">
            <w:pPr>
              <w:rPr>
                <w:szCs w:val="20"/>
              </w:rPr>
            </w:pPr>
          </w:p>
        </w:tc>
        <w:tc>
          <w:tcPr>
            <w:tcW w:w="1540" w:type="dxa"/>
            <w:shd w:val="clear" w:color="auto" w:fill="D8D9DA"/>
            <w:vAlign w:val="center"/>
          </w:tcPr>
          <w:p w14:paraId="2BE7DE63" w14:textId="77777777" w:rsidR="00E3447E" w:rsidRPr="007C23CA" w:rsidRDefault="00E3447E" w:rsidP="00AD1885">
            <w:pPr>
              <w:rPr>
                <w:szCs w:val="20"/>
              </w:rPr>
            </w:pPr>
          </w:p>
        </w:tc>
      </w:tr>
      <w:tr w:rsidR="00E3447E" w:rsidRPr="007C23CA" w14:paraId="390230AD" w14:textId="77777777" w:rsidTr="00AA0531">
        <w:tc>
          <w:tcPr>
            <w:tcW w:w="3078" w:type="dxa"/>
            <w:vAlign w:val="center"/>
          </w:tcPr>
          <w:p w14:paraId="5741F2DF" w14:textId="77777777" w:rsidR="00E3447E" w:rsidRPr="00637663" w:rsidRDefault="00E3447E" w:rsidP="00AD1885">
            <w:pPr>
              <w:rPr>
                <w:szCs w:val="20"/>
              </w:rPr>
            </w:pPr>
            <w:r w:rsidRPr="00637663">
              <w:rPr>
                <w:szCs w:val="20"/>
              </w:rPr>
              <w:t>Required</w:t>
            </w:r>
          </w:p>
        </w:tc>
        <w:tc>
          <w:tcPr>
            <w:tcW w:w="4958" w:type="dxa"/>
            <w:vAlign w:val="center"/>
          </w:tcPr>
          <w:p w14:paraId="180F49D4" w14:textId="77777777" w:rsidR="00E3447E" w:rsidRPr="007C23CA" w:rsidRDefault="00E3447E" w:rsidP="00AD1885">
            <w:pPr>
              <w:rPr>
                <w:szCs w:val="20"/>
              </w:rPr>
            </w:pPr>
          </w:p>
        </w:tc>
        <w:tc>
          <w:tcPr>
            <w:tcW w:w="1540" w:type="dxa"/>
            <w:vAlign w:val="center"/>
          </w:tcPr>
          <w:p w14:paraId="1D900450" w14:textId="77777777" w:rsidR="00E3447E" w:rsidRPr="007C23CA" w:rsidRDefault="0057573F" w:rsidP="00AD1885">
            <w:pPr>
              <w:rPr>
                <w:szCs w:val="20"/>
              </w:rPr>
            </w:pPr>
            <w:r>
              <w:rPr>
                <w:szCs w:val="20"/>
              </w:rPr>
              <w:t>4</w:t>
            </w:r>
          </w:p>
        </w:tc>
      </w:tr>
      <w:tr w:rsidR="00E3447E" w:rsidRPr="007C23CA" w14:paraId="7FCFF349" w14:textId="77777777" w:rsidTr="00AA0531">
        <w:tc>
          <w:tcPr>
            <w:tcW w:w="3078" w:type="dxa"/>
            <w:vAlign w:val="center"/>
          </w:tcPr>
          <w:p w14:paraId="24123EDB" w14:textId="77777777" w:rsidR="00E3447E" w:rsidRPr="00637663" w:rsidRDefault="00BF2F22" w:rsidP="00AD1885">
            <w:pPr>
              <w:rPr>
                <w:szCs w:val="20"/>
              </w:rPr>
            </w:pPr>
            <w:r>
              <w:rPr>
                <w:szCs w:val="20"/>
              </w:rPr>
              <w:t>Supplemental</w:t>
            </w:r>
          </w:p>
        </w:tc>
        <w:tc>
          <w:tcPr>
            <w:tcW w:w="4958" w:type="dxa"/>
            <w:vAlign w:val="center"/>
          </w:tcPr>
          <w:p w14:paraId="6B022183" w14:textId="77777777" w:rsidR="00E3447E" w:rsidRPr="007C23CA" w:rsidRDefault="00E3447E" w:rsidP="00AD1885">
            <w:pPr>
              <w:rPr>
                <w:szCs w:val="20"/>
              </w:rPr>
            </w:pPr>
          </w:p>
        </w:tc>
        <w:tc>
          <w:tcPr>
            <w:tcW w:w="1540" w:type="dxa"/>
            <w:vAlign w:val="center"/>
          </w:tcPr>
          <w:p w14:paraId="4BCC8325" w14:textId="1B120038" w:rsidR="00E3447E" w:rsidRPr="007C23CA" w:rsidRDefault="008037D6" w:rsidP="00AD1885">
            <w:pPr>
              <w:rPr>
                <w:szCs w:val="20"/>
              </w:rPr>
            </w:pPr>
            <w:r>
              <w:rPr>
                <w:szCs w:val="20"/>
              </w:rPr>
              <w:t>1</w:t>
            </w:r>
          </w:p>
        </w:tc>
      </w:tr>
      <w:tr w:rsidR="00E3447E" w:rsidRPr="007C23CA" w14:paraId="55CA1CFB" w14:textId="77777777" w:rsidTr="00AA0531">
        <w:tc>
          <w:tcPr>
            <w:tcW w:w="3078" w:type="dxa"/>
            <w:vAlign w:val="center"/>
          </w:tcPr>
          <w:p w14:paraId="67B53758" w14:textId="77777777" w:rsidR="00E3447E" w:rsidRDefault="00E3447E" w:rsidP="00AD1885">
            <w:pPr>
              <w:rPr>
                <w:b/>
                <w:szCs w:val="20"/>
              </w:rPr>
            </w:pPr>
          </w:p>
        </w:tc>
        <w:tc>
          <w:tcPr>
            <w:tcW w:w="4958" w:type="dxa"/>
            <w:vAlign w:val="center"/>
          </w:tcPr>
          <w:p w14:paraId="2E1926AD" w14:textId="77777777" w:rsidR="00E3447E" w:rsidRPr="007C23CA" w:rsidRDefault="00E3447E" w:rsidP="00AD1885">
            <w:pPr>
              <w:rPr>
                <w:szCs w:val="20"/>
              </w:rPr>
            </w:pPr>
          </w:p>
        </w:tc>
        <w:tc>
          <w:tcPr>
            <w:tcW w:w="1540" w:type="dxa"/>
            <w:vAlign w:val="center"/>
          </w:tcPr>
          <w:p w14:paraId="15ED906B" w14:textId="77777777" w:rsidR="00E3447E" w:rsidRDefault="00E3447E" w:rsidP="00AD1885">
            <w:pPr>
              <w:rPr>
                <w:szCs w:val="20"/>
              </w:rPr>
            </w:pPr>
          </w:p>
        </w:tc>
      </w:tr>
      <w:tr w:rsidR="00E3447E" w:rsidRPr="007C23CA" w14:paraId="445AF66D" w14:textId="77777777" w:rsidTr="00825CE5">
        <w:tc>
          <w:tcPr>
            <w:tcW w:w="3078" w:type="dxa"/>
            <w:shd w:val="clear" w:color="auto" w:fill="BD313B"/>
            <w:vAlign w:val="center"/>
          </w:tcPr>
          <w:p w14:paraId="45C6A74B" w14:textId="77777777" w:rsidR="00E3447E" w:rsidRDefault="00E3447E" w:rsidP="00AD1885">
            <w:pPr>
              <w:rPr>
                <w:b/>
                <w:szCs w:val="20"/>
              </w:rPr>
            </w:pPr>
          </w:p>
        </w:tc>
        <w:tc>
          <w:tcPr>
            <w:tcW w:w="4958" w:type="dxa"/>
            <w:shd w:val="clear" w:color="auto" w:fill="BD313B"/>
            <w:vAlign w:val="center"/>
          </w:tcPr>
          <w:p w14:paraId="710CC77A" w14:textId="77777777" w:rsidR="00E3447E" w:rsidRPr="007C23CA" w:rsidRDefault="00E3447E" w:rsidP="00AD1885">
            <w:pPr>
              <w:rPr>
                <w:szCs w:val="20"/>
              </w:rPr>
            </w:pPr>
          </w:p>
        </w:tc>
        <w:tc>
          <w:tcPr>
            <w:tcW w:w="1540" w:type="dxa"/>
            <w:shd w:val="clear" w:color="auto" w:fill="BD313B"/>
            <w:vAlign w:val="center"/>
          </w:tcPr>
          <w:p w14:paraId="124D8E5B" w14:textId="77777777" w:rsidR="00E3447E" w:rsidRDefault="00E3447E" w:rsidP="00AD1885">
            <w:pPr>
              <w:rPr>
                <w:szCs w:val="20"/>
              </w:rPr>
            </w:pPr>
          </w:p>
        </w:tc>
      </w:tr>
      <w:tr w:rsidR="00E3447E" w:rsidRPr="007C23CA" w14:paraId="1C4C7620" w14:textId="77777777" w:rsidTr="00AA0531">
        <w:tc>
          <w:tcPr>
            <w:tcW w:w="3078" w:type="dxa"/>
            <w:vAlign w:val="center"/>
          </w:tcPr>
          <w:p w14:paraId="70AC845E" w14:textId="77777777" w:rsidR="00E3447E" w:rsidRDefault="00E3447E" w:rsidP="00AD1885">
            <w:pPr>
              <w:rPr>
                <w:b/>
                <w:szCs w:val="20"/>
              </w:rPr>
            </w:pPr>
            <w:r>
              <w:rPr>
                <w:b/>
                <w:szCs w:val="20"/>
              </w:rPr>
              <w:t>Total Required Hours</w:t>
            </w:r>
          </w:p>
        </w:tc>
        <w:tc>
          <w:tcPr>
            <w:tcW w:w="4958" w:type="dxa"/>
            <w:vAlign w:val="center"/>
          </w:tcPr>
          <w:p w14:paraId="255F0302" w14:textId="77777777" w:rsidR="00E3447E" w:rsidRPr="007C23CA" w:rsidRDefault="00E3447E" w:rsidP="00AD1885">
            <w:pPr>
              <w:rPr>
                <w:szCs w:val="20"/>
              </w:rPr>
            </w:pPr>
          </w:p>
        </w:tc>
        <w:tc>
          <w:tcPr>
            <w:tcW w:w="1540" w:type="dxa"/>
            <w:vAlign w:val="center"/>
          </w:tcPr>
          <w:p w14:paraId="49033D1E" w14:textId="1C9F2FE0" w:rsidR="00E3447E" w:rsidRDefault="009259DD" w:rsidP="00AD1885">
            <w:pPr>
              <w:rPr>
                <w:szCs w:val="20"/>
              </w:rPr>
            </w:pPr>
            <w:r>
              <w:rPr>
                <w:szCs w:val="20"/>
              </w:rPr>
              <w:t>3</w:t>
            </w:r>
            <w:r w:rsidR="008037D6">
              <w:rPr>
                <w:szCs w:val="20"/>
              </w:rPr>
              <w:t>8.5</w:t>
            </w:r>
          </w:p>
        </w:tc>
      </w:tr>
      <w:tr w:rsidR="00E3447E" w:rsidRPr="007C23CA" w14:paraId="4DBADECE" w14:textId="77777777" w:rsidTr="00AA0531">
        <w:tc>
          <w:tcPr>
            <w:tcW w:w="3078" w:type="dxa"/>
            <w:vAlign w:val="center"/>
          </w:tcPr>
          <w:p w14:paraId="3C5C756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20FD637" w14:textId="77777777" w:rsidR="00E3447E" w:rsidRPr="007C23CA" w:rsidRDefault="00E3447E" w:rsidP="00AD1885">
            <w:pPr>
              <w:rPr>
                <w:szCs w:val="20"/>
              </w:rPr>
            </w:pPr>
          </w:p>
        </w:tc>
        <w:tc>
          <w:tcPr>
            <w:tcW w:w="1540" w:type="dxa"/>
            <w:vAlign w:val="center"/>
          </w:tcPr>
          <w:p w14:paraId="7499DCDC" w14:textId="21FC5B73" w:rsidR="00E3447E" w:rsidRDefault="008037D6" w:rsidP="00AD1885">
            <w:pPr>
              <w:rPr>
                <w:szCs w:val="20"/>
              </w:rPr>
            </w:pPr>
            <w:r>
              <w:rPr>
                <w:szCs w:val="20"/>
              </w:rPr>
              <w:t>3.5</w:t>
            </w:r>
          </w:p>
        </w:tc>
      </w:tr>
      <w:tr w:rsidR="00E3447E" w:rsidRPr="007C23CA" w14:paraId="0515B1A1" w14:textId="77777777" w:rsidTr="00AA0531">
        <w:tc>
          <w:tcPr>
            <w:tcW w:w="3078" w:type="dxa"/>
            <w:vAlign w:val="center"/>
          </w:tcPr>
          <w:p w14:paraId="15025A7B" w14:textId="77777777" w:rsidR="00E3447E" w:rsidRDefault="00E3447E" w:rsidP="00AD1885">
            <w:pPr>
              <w:rPr>
                <w:b/>
                <w:szCs w:val="20"/>
              </w:rPr>
            </w:pPr>
            <w:r>
              <w:rPr>
                <w:b/>
                <w:szCs w:val="20"/>
              </w:rPr>
              <w:t>Total Hours</w:t>
            </w:r>
          </w:p>
        </w:tc>
        <w:tc>
          <w:tcPr>
            <w:tcW w:w="4958" w:type="dxa"/>
            <w:vAlign w:val="center"/>
          </w:tcPr>
          <w:p w14:paraId="1655EBC4" w14:textId="77777777" w:rsidR="00E3447E" w:rsidRPr="007C23CA" w:rsidRDefault="00E3447E" w:rsidP="00AD1885">
            <w:pPr>
              <w:rPr>
                <w:szCs w:val="20"/>
              </w:rPr>
            </w:pPr>
          </w:p>
        </w:tc>
        <w:tc>
          <w:tcPr>
            <w:tcW w:w="1540" w:type="dxa"/>
            <w:vAlign w:val="center"/>
          </w:tcPr>
          <w:p w14:paraId="794271D3" w14:textId="77777777" w:rsidR="00E3447E" w:rsidRDefault="009259DD" w:rsidP="00AD1885">
            <w:pPr>
              <w:rPr>
                <w:szCs w:val="20"/>
              </w:rPr>
            </w:pPr>
            <w:r>
              <w:rPr>
                <w:szCs w:val="20"/>
              </w:rPr>
              <w:t>42</w:t>
            </w:r>
          </w:p>
        </w:tc>
      </w:tr>
    </w:tbl>
    <w:p w14:paraId="2C4C1846" w14:textId="77777777" w:rsidR="00167BD5" w:rsidRPr="0090566F" w:rsidRDefault="00167BD5" w:rsidP="00167BD5">
      <w:pPr>
        <w:rPr>
          <w:rFonts w:cs="Arial"/>
          <w:szCs w:val="20"/>
        </w:rPr>
      </w:pPr>
    </w:p>
    <w:sectPr w:rsidR="00167BD5"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860BC" w14:textId="77777777" w:rsidR="00F33593" w:rsidRDefault="00F33593">
      <w:r>
        <w:separator/>
      </w:r>
    </w:p>
  </w:endnote>
  <w:endnote w:type="continuationSeparator" w:id="0">
    <w:p w14:paraId="094EE8F1" w14:textId="77777777" w:rsidR="00F33593" w:rsidRDefault="00F3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D3636" w14:textId="48E7A2B5" w:rsidR="007A7504" w:rsidRPr="00EB2955" w:rsidRDefault="007A7504" w:rsidP="00EB2955">
    <w:pPr>
      <w:pStyle w:val="Footer"/>
      <w:jc w:val="right"/>
      <w:rPr>
        <w:rFonts w:cs="Arial"/>
        <w:szCs w:val="20"/>
      </w:rPr>
    </w:pPr>
    <w:r w:rsidRPr="00EB2955">
      <w:rPr>
        <w:rFonts w:cs="Arial"/>
        <w:szCs w:val="20"/>
      </w:rPr>
      <w:t>V</w:t>
    </w:r>
    <w:r>
      <w:rPr>
        <w:rFonts w:cs="Arial"/>
        <w:szCs w:val="20"/>
      </w:rPr>
      <w:t>ersion 2.1</w:t>
    </w:r>
  </w:p>
  <w:p w14:paraId="74B59167" w14:textId="4CAB53CA" w:rsidR="007A7504" w:rsidRPr="00EB2955" w:rsidRDefault="007A7504" w:rsidP="00EB2955">
    <w:pPr>
      <w:pStyle w:val="Footer"/>
      <w:jc w:val="right"/>
      <w:rPr>
        <w:rFonts w:cs="Arial"/>
        <w:szCs w:val="20"/>
      </w:rPr>
    </w:pPr>
    <w:r>
      <w:rPr>
        <w:rFonts w:cs="Arial"/>
        <w:szCs w:val="20"/>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7460" w14:textId="20EC9265" w:rsidR="007A7504" w:rsidRPr="00EB2955" w:rsidRDefault="007A7504" w:rsidP="00EB2955">
    <w:pPr>
      <w:pStyle w:val="Footer"/>
      <w:jc w:val="right"/>
      <w:rPr>
        <w:rFonts w:cs="Arial"/>
        <w:szCs w:val="20"/>
      </w:rPr>
    </w:pPr>
    <w:r w:rsidRPr="00EB2955">
      <w:rPr>
        <w:rFonts w:cs="Arial"/>
        <w:szCs w:val="20"/>
      </w:rPr>
      <w:t>V</w:t>
    </w:r>
    <w:r>
      <w:rPr>
        <w:rFonts w:cs="Arial"/>
        <w:szCs w:val="20"/>
      </w:rPr>
      <w:t>ersion 2.1</w:t>
    </w:r>
  </w:p>
  <w:p w14:paraId="51C74EA8" w14:textId="7D191F62" w:rsidR="007A7504" w:rsidRPr="00EB2955" w:rsidRDefault="007A7504" w:rsidP="00EB2955">
    <w:pPr>
      <w:pStyle w:val="Footer"/>
      <w:jc w:val="right"/>
      <w:rPr>
        <w:rFonts w:cs="Arial"/>
        <w:szCs w:val="20"/>
      </w:rPr>
    </w:pPr>
    <w:r>
      <w:rPr>
        <w:rFonts w:cs="Arial"/>
        <w:szCs w:val="20"/>
      </w:rP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46CF3" w14:textId="77777777" w:rsidR="00F33593" w:rsidRDefault="00F33593">
      <w:r>
        <w:separator/>
      </w:r>
    </w:p>
  </w:footnote>
  <w:footnote w:type="continuationSeparator" w:id="0">
    <w:p w14:paraId="772BCC9E" w14:textId="77777777" w:rsidR="00F33593" w:rsidRDefault="00F33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0B9FE7D" w14:textId="77A9C57F" w:rsidR="007A7504" w:rsidRPr="006324AB" w:rsidRDefault="007A750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46808">
          <w:rPr>
            <w:rFonts w:cs="Arial"/>
            <w:noProof/>
            <w:szCs w:val="20"/>
          </w:rPr>
          <w:t>23</w:t>
        </w:r>
        <w:r w:rsidRPr="006324AB">
          <w:rPr>
            <w:rFonts w:cs="Arial"/>
            <w:noProof/>
            <w:szCs w:val="20"/>
          </w:rPr>
          <w:fldChar w:fldCharType="end"/>
        </w:r>
      </w:p>
    </w:sdtContent>
  </w:sdt>
  <w:p w14:paraId="5A64EDD5" w14:textId="23AAAD4D" w:rsidR="007A7504" w:rsidRDefault="007A7504">
    <w:pPr>
      <w:pStyle w:val="Header"/>
      <w:rPr>
        <w:rFonts w:cs="Arial"/>
        <w:szCs w:val="20"/>
      </w:rPr>
    </w:pPr>
    <w:r>
      <w:rPr>
        <w:rFonts w:cs="Arial"/>
        <w:szCs w:val="20"/>
      </w:rPr>
      <w:t>EDU 591</w:t>
    </w:r>
    <w:r w:rsidRPr="00EB2955">
      <w:rPr>
        <w:rFonts w:cs="Arial"/>
        <w:szCs w:val="20"/>
      </w:rPr>
      <w:t xml:space="preserve">: </w:t>
    </w:r>
    <w:r>
      <w:rPr>
        <w:rFonts w:cs="Arial"/>
        <w:szCs w:val="20"/>
      </w:rPr>
      <w:t>Standards Aligned System, Curriculum Development, and Peer Coaching</w:t>
    </w:r>
  </w:p>
  <w:p w14:paraId="6D04D7D9" w14:textId="77777777" w:rsidR="007A7504" w:rsidRPr="00EB2955" w:rsidRDefault="007A750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51E6" w14:textId="77777777" w:rsidR="007A7504" w:rsidRPr="00B21089" w:rsidRDefault="007A7504" w:rsidP="00E84576">
    <w:pPr>
      <w:pStyle w:val="Title"/>
      <w:jc w:val="right"/>
    </w:pPr>
    <w:r w:rsidRPr="00825CE5">
      <w:rPr>
        <w:noProof/>
      </w:rPr>
      <w:drawing>
        <wp:inline distT="0" distB="0" distL="0" distR="0" wp14:anchorId="5B6A44F7" wp14:editId="16E4AAD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4FB963C" w14:textId="77777777" w:rsidR="007A7504" w:rsidRPr="00825CE5" w:rsidRDefault="007A7504" w:rsidP="00825CE5">
    <w:pPr>
      <w:pStyle w:val="Heading1"/>
      <w:spacing w:line="276" w:lineRule="auto"/>
      <w:jc w:val="right"/>
      <w:rPr>
        <w:color w:val="BD313B"/>
        <w:sz w:val="40"/>
      </w:rPr>
    </w:pPr>
    <w:r w:rsidRPr="00825CE5">
      <w:rPr>
        <w:color w:val="BD313B"/>
        <w:sz w:val="28"/>
      </w:rPr>
      <w:t>Faculty Instructional Guide</w:t>
    </w:r>
  </w:p>
  <w:p w14:paraId="42BF3FAF" w14:textId="57BDDE0A" w:rsidR="007A7504" w:rsidRPr="00825CE5" w:rsidRDefault="007A7504" w:rsidP="00825CE5">
    <w:pPr>
      <w:pStyle w:val="Heading2"/>
      <w:spacing w:line="276" w:lineRule="auto"/>
      <w:rPr>
        <w:color w:val="BD313B"/>
      </w:rPr>
    </w:pPr>
    <w:r>
      <w:rPr>
        <w:color w:val="BD313B"/>
      </w:rPr>
      <w:t>EDU 591</w:t>
    </w:r>
    <w:r w:rsidRPr="00825CE5">
      <w:rPr>
        <w:color w:val="BD313B"/>
      </w:rPr>
      <w:t xml:space="preserve">: </w:t>
    </w:r>
    <w:r>
      <w:rPr>
        <w:color w:val="BD313B"/>
      </w:rPr>
      <w:t>Curriculum Development and Peer Coaching</w:t>
    </w:r>
  </w:p>
  <w:p w14:paraId="3DFAE5C8" w14:textId="77777777" w:rsidR="007A7504" w:rsidRDefault="007A750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2905E7E9" w14:textId="77777777" w:rsidR="007A7504" w:rsidRPr="006324AB" w:rsidRDefault="007A750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29E964E" w14:textId="77777777" w:rsidR="007A7504" w:rsidRDefault="007A750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50A75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850560"/>
    <w:multiLevelType w:val="hybridMultilevel"/>
    <w:tmpl w:val="AE82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4ED"/>
    <w:multiLevelType w:val="hybridMultilevel"/>
    <w:tmpl w:val="94422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DF4AB5"/>
    <w:multiLevelType w:val="hybridMultilevel"/>
    <w:tmpl w:val="0D3AE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1339"/>
    <w:multiLevelType w:val="hybridMultilevel"/>
    <w:tmpl w:val="365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E4E3D54"/>
    <w:multiLevelType w:val="hybridMultilevel"/>
    <w:tmpl w:val="261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B127B"/>
    <w:multiLevelType w:val="hybridMultilevel"/>
    <w:tmpl w:val="6962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B03"/>
    <w:multiLevelType w:val="hybridMultilevel"/>
    <w:tmpl w:val="57B0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0749B"/>
    <w:multiLevelType w:val="hybridMultilevel"/>
    <w:tmpl w:val="7FC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14851"/>
    <w:multiLevelType w:val="hybridMultilevel"/>
    <w:tmpl w:val="11F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E651B1"/>
    <w:multiLevelType w:val="hybridMultilevel"/>
    <w:tmpl w:val="775E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54605"/>
    <w:multiLevelType w:val="hybridMultilevel"/>
    <w:tmpl w:val="CC44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A4A7303"/>
    <w:multiLevelType w:val="hybridMultilevel"/>
    <w:tmpl w:val="3B3E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E2D0693"/>
    <w:multiLevelType w:val="hybridMultilevel"/>
    <w:tmpl w:val="DAE6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89A068E"/>
    <w:multiLevelType w:val="hybridMultilevel"/>
    <w:tmpl w:val="52E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C4F55"/>
    <w:multiLevelType w:val="hybridMultilevel"/>
    <w:tmpl w:val="54F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D7D07A8"/>
    <w:multiLevelType w:val="hybridMultilevel"/>
    <w:tmpl w:val="DB3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24"/>
  </w:num>
  <w:num w:numId="4">
    <w:abstractNumId w:val="16"/>
  </w:num>
  <w:num w:numId="5">
    <w:abstractNumId w:val="30"/>
  </w:num>
  <w:num w:numId="6">
    <w:abstractNumId w:val="32"/>
  </w:num>
  <w:num w:numId="7">
    <w:abstractNumId w:val="21"/>
  </w:num>
  <w:num w:numId="8">
    <w:abstractNumId w:val="27"/>
  </w:num>
  <w:num w:numId="9">
    <w:abstractNumId w:val="1"/>
  </w:num>
  <w:num w:numId="10">
    <w:abstractNumId w:val="22"/>
  </w:num>
  <w:num w:numId="11">
    <w:abstractNumId w:val="4"/>
  </w:num>
  <w:num w:numId="12">
    <w:abstractNumId w:val="7"/>
  </w:num>
  <w:num w:numId="13">
    <w:abstractNumId w:val="8"/>
  </w:num>
  <w:num w:numId="14">
    <w:abstractNumId w:val="17"/>
  </w:num>
  <w:num w:numId="15">
    <w:abstractNumId w:val="18"/>
  </w:num>
  <w:num w:numId="16">
    <w:abstractNumId w:val="14"/>
  </w:num>
  <w:num w:numId="17">
    <w:abstractNumId w:val="31"/>
  </w:num>
  <w:num w:numId="18">
    <w:abstractNumId w:val="2"/>
  </w:num>
  <w:num w:numId="19">
    <w:abstractNumId w:val="5"/>
  </w:num>
  <w:num w:numId="20">
    <w:abstractNumId w:val="20"/>
  </w:num>
  <w:num w:numId="21">
    <w:abstractNumId w:val="6"/>
  </w:num>
  <w:num w:numId="22">
    <w:abstractNumId w:val="11"/>
  </w:num>
  <w:num w:numId="23">
    <w:abstractNumId w:val="12"/>
  </w:num>
  <w:num w:numId="24">
    <w:abstractNumId w:val="19"/>
  </w:num>
  <w:num w:numId="25">
    <w:abstractNumId w:val="9"/>
  </w:num>
  <w:num w:numId="26">
    <w:abstractNumId w:val="23"/>
  </w:num>
  <w:num w:numId="27">
    <w:abstractNumId w:val="28"/>
  </w:num>
  <w:num w:numId="28">
    <w:abstractNumId w:val="13"/>
  </w:num>
  <w:num w:numId="29">
    <w:abstractNumId w:val="29"/>
  </w:num>
  <w:num w:numId="30">
    <w:abstractNumId w:val="25"/>
  </w:num>
  <w:num w:numId="31">
    <w:abstractNumId w:val="10"/>
  </w:num>
  <w:num w:numId="32">
    <w:abstractNumId w:val="0"/>
    <w:lvlOverride w:ilvl="0">
      <w:lvl w:ilvl="0">
        <w:numFmt w:val="bullet"/>
        <w:lvlText w:val=""/>
        <w:legacy w:legacy="1" w:legacySpace="0" w:legacyIndent="0"/>
        <w:lvlJc w:val="left"/>
        <w:rPr>
          <w:rFonts w:ascii="Symbol" w:hAnsi="Symbol" w:hint="default"/>
        </w:rPr>
      </w:lvl>
    </w:lvlOverride>
  </w:num>
  <w:num w:numId="33">
    <w:abstractNumId w:val="3"/>
  </w:num>
  <w:num w:numId="34">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CC3"/>
    <w:rsid w:val="00005233"/>
    <w:rsid w:val="00010893"/>
    <w:rsid w:val="00011261"/>
    <w:rsid w:val="0001418D"/>
    <w:rsid w:val="00014F73"/>
    <w:rsid w:val="0001644E"/>
    <w:rsid w:val="0002170C"/>
    <w:rsid w:val="000249FC"/>
    <w:rsid w:val="00026A82"/>
    <w:rsid w:val="0002714D"/>
    <w:rsid w:val="00030528"/>
    <w:rsid w:val="00030F93"/>
    <w:rsid w:val="000335A4"/>
    <w:rsid w:val="000345E4"/>
    <w:rsid w:val="000352F0"/>
    <w:rsid w:val="00035EB6"/>
    <w:rsid w:val="00036AF9"/>
    <w:rsid w:val="000409C4"/>
    <w:rsid w:val="00041245"/>
    <w:rsid w:val="000413F2"/>
    <w:rsid w:val="00042BC2"/>
    <w:rsid w:val="00042F2D"/>
    <w:rsid w:val="00044791"/>
    <w:rsid w:val="00044A71"/>
    <w:rsid w:val="000467AE"/>
    <w:rsid w:val="0005011B"/>
    <w:rsid w:val="000525ED"/>
    <w:rsid w:val="00052809"/>
    <w:rsid w:val="00054B0E"/>
    <w:rsid w:val="00057410"/>
    <w:rsid w:val="00057434"/>
    <w:rsid w:val="00057ED7"/>
    <w:rsid w:val="00057F8C"/>
    <w:rsid w:val="0006055B"/>
    <w:rsid w:val="00060B70"/>
    <w:rsid w:val="00063110"/>
    <w:rsid w:val="00063631"/>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4B0"/>
    <w:rsid w:val="000915C5"/>
    <w:rsid w:val="00093883"/>
    <w:rsid w:val="0009418F"/>
    <w:rsid w:val="0009705D"/>
    <w:rsid w:val="000A1857"/>
    <w:rsid w:val="000A3848"/>
    <w:rsid w:val="000A3E70"/>
    <w:rsid w:val="000A5265"/>
    <w:rsid w:val="000A5AE0"/>
    <w:rsid w:val="000A5B26"/>
    <w:rsid w:val="000A684C"/>
    <w:rsid w:val="000B08DC"/>
    <w:rsid w:val="000B1174"/>
    <w:rsid w:val="000B2444"/>
    <w:rsid w:val="000B24CD"/>
    <w:rsid w:val="000B3249"/>
    <w:rsid w:val="000B4440"/>
    <w:rsid w:val="000B63DE"/>
    <w:rsid w:val="000C1433"/>
    <w:rsid w:val="000C1DB9"/>
    <w:rsid w:val="000C6C78"/>
    <w:rsid w:val="000C6F81"/>
    <w:rsid w:val="000C78CF"/>
    <w:rsid w:val="000D0639"/>
    <w:rsid w:val="000D0717"/>
    <w:rsid w:val="000D1E00"/>
    <w:rsid w:val="000D534F"/>
    <w:rsid w:val="000D69E1"/>
    <w:rsid w:val="000D7C5F"/>
    <w:rsid w:val="000E0328"/>
    <w:rsid w:val="000E05AD"/>
    <w:rsid w:val="000E08A0"/>
    <w:rsid w:val="000E0ECB"/>
    <w:rsid w:val="000E295A"/>
    <w:rsid w:val="000E31C2"/>
    <w:rsid w:val="000E331D"/>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23CF"/>
    <w:rsid w:val="001132F6"/>
    <w:rsid w:val="00115389"/>
    <w:rsid w:val="0011667D"/>
    <w:rsid w:val="00121460"/>
    <w:rsid w:val="00122166"/>
    <w:rsid w:val="001237BC"/>
    <w:rsid w:val="0012539B"/>
    <w:rsid w:val="00125A9F"/>
    <w:rsid w:val="00125CB8"/>
    <w:rsid w:val="00126FF3"/>
    <w:rsid w:val="0012769A"/>
    <w:rsid w:val="001279C2"/>
    <w:rsid w:val="00130C2A"/>
    <w:rsid w:val="00132272"/>
    <w:rsid w:val="00132A2A"/>
    <w:rsid w:val="0013537D"/>
    <w:rsid w:val="00135F9A"/>
    <w:rsid w:val="0013631E"/>
    <w:rsid w:val="00136E30"/>
    <w:rsid w:val="001415C0"/>
    <w:rsid w:val="00141674"/>
    <w:rsid w:val="00141D54"/>
    <w:rsid w:val="00144E2A"/>
    <w:rsid w:val="00145DB0"/>
    <w:rsid w:val="00146BF9"/>
    <w:rsid w:val="001470B4"/>
    <w:rsid w:val="00147E92"/>
    <w:rsid w:val="00151A77"/>
    <w:rsid w:val="001523FE"/>
    <w:rsid w:val="001611D6"/>
    <w:rsid w:val="0016229B"/>
    <w:rsid w:val="00163D1F"/>
    <w:rsid w:val="00166288"/>
    <w:rsid w:val="00167BD5"/>
    <w:rsid w:val="00170605"/>
    <w:rsid w:val="00170D4F"/>
    <w:rsid w:val="00171ED6"/>
    <w:rsid w:val="00172A5A"/>
    <w:rsid w:val="001738E8"/>
    <w:rsid w:val="00173D93"/>
    <w:rsid w:val="001745B2"/>
    <w:rsid w:val="00174E61"/>
    <w:rsid w:val="001756E5"/>
    <w:rsid w:val="001757C6"/>
    <w:rsid w:val="0017636D"/>
    <w:rsid w:val="00176EFB"/>
    <w:rsid w:val="001815CC"/>
    <w:rsid w:val="00181BE5"/>
    <w:rsid w:val="00182D8A"/>
    <w:rsid w:val="00184AFF"/>
    <w:rsid w:val="00185F25"/>
    <w:rsid w:val="0018763F"/>
    <w:rsid w:val="0019047B"/>
    <w:rsid w:val="0019167D"/>
    <w:rsid w:val="0019514A"/>
    <w:rsid w:val="0019541D"/>
    <w:rsid w:val="00197C4E"/>
    <w:rsid w:val="001A0A62"/>
    <w:rsid w:val="001A300F"/>
    <w:rsid w:val="001A31F3"/>
    <w:rsid w:val="001A3350"/>
    <w:rsid w:val="001A392A"/>
    <w:rsid w:val="001A5196"/>
    <w:rsid w:val="001A61AE"/>
    <w:rsid w:val="001A6671"/>
    <w:rsid w:val="001B3816"/>
    <w:rsid w:val="001B4CDF"/>
    <w:rsid w:val="001B616D"/>
    <w:rsid w:val="001B6E8B"/>
    <w:rsid w:val="001C0616"/>
    <w:rsid w:val="001C0B28"/>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176F"/>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33F"/>
    <w:rsid w:val="002468DF"/>
    <w:rsid w:val="002505EB"/>
    <w:rsid w:val="00250D2F"/>
    <w:rsid w:val="00250E1B"/>
    <w:rsid w:val="00254182"/>
    <w:rsid w:val="0025775F"/>
    <w:rsid w:val="00260385"/>
    <w:rsid w:val="00260DA0"/>
    <w:rsid w:val="0026345D"/>
    <w:rsid w:val="00264039"/>
    <w:rsid w:val="002650B8"/>
    <w:rsid w:val="002661BB"/>
    <w:rsid w:val="00266656"/>
    <w:rsid w:val="002743AD"/>
    <w:rsid w:val="00274B8A"/>
    <w:rsid w:val="00274BFA"/>
    <w:rsid w:val="00275C68"/>
    <w:rsid w:val="00283727"/>
    <w:rsid w:val="002865E3"/>
    <w:rsid w:val="002873D0"/>
    <w:rsid w:val="002905C9"/>
    <w:rsid w:val="002945CA"/>
    <w:rsid w:val="002959F9"/>
    <w:rsid w:val="002976B9"/>
    <w:rsid w:val="00297CEC"/>
    <w:rsid w:val="002A04F7"/>
    <w:rsid w:val="002A3C32"/>
    <w:rsid w:val="002A4422"/>
    <w:rsid w:val="002A63FD"/>
    <w:rsid w:val="002A6BFF"/>
    <w:rsid w:val="002A7873"/>
    <w:rsid w:val="002B13C9"/>
    <w:rsid w:val="002B1417"/>
    <w:rsid w:val="002B60AE"/>
    <w:rsid w:val="002C08E3"/>
    <w:rsid w:val="002C1641"/>
    <w:rsid w:val="002C18BC"/>
    <w:rsid w:val="002C1CFB"/>
    <w:rsid w:val="002C26DD"/>
    <w:rsid w:val="002C2E00"/>
    <w:rsid w:val="002C59B3"/>
    <w:rsid w:val="002C64CE"/>
    <w:rsid w:val="002D343F"/>
    <w:rsid w:val="002D4219"/>
    <w:rsid w:val="002D428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67F"/>
    <w:rsid w:val="002F673B"/>
    <w:rsid w:val="002F6F2D"/>
    <w:rsid w:val="00300E72"/>
    <w:rsid w:val="00301041"/>
    <w:rsid w:val="00302978"/>
    <w:rsid w:val="003047EE"/>
    <w:rsid w:val="0030503C"/>
    <w:rsid w:val="00305EC7"/>
    <w:rsid w:val="003122C2"/>
    <w:rsid w:val="0031393B"/>
    <w:rsid w:val="00320A54"/>
    <w:rsid w:val="00320E9E"/>
    <w:rsid w:val="0032143C"/>
    <w:rsid w:val="003219F5"/>
    <w:rsid w:val="00323936"/>
    <w:rsid w:val="0032571E"/>
    <w:rsid w:val="003348A4"/>
    <w:rsid w:val="00335197"/>
    <w:rsid w:val="00335961"/>
    <w:rsid w:val="003406D1"/>
    <w:rsid w:val="00343010"/>
    <w:rsid w:val="003436A3"/>
    <w:rsid w:val="003448C0"/>
    <w:rsid w:val="0034526A"/>
    <w:rsid w:val="0034561D"/>
    <w:rsid w:val="00346808"/>
    <w:rsid w:val="00351A4F"/>
    <w:rsid w:val="00351F22"/>
    <w:rsid w:val="00353E92"/>
    <w:rsid w:val="00354FDB"/>
    <w:rsid w:val="00355BB3"/>
    <w:rsid w:val="00357F06"/>
    <w:rsid w:val="003608C9"/>
    <w:rsid w:val="00360FB5"/>
    <w:rsid w:val="0036187A"/>
    <w:rsid w:val="00362893"/>
    <w:rsid w:val="00362ACD"/>
    <w:rsid w:val="003649F5"/>
    <w:rsid w:val="003703E2"/>
    <w:rsid w:val="00372658"/>
    <w:rsid w:val="003744DE"/>
    <w:rsid w:val="00376D27"/>
    <w:rsid w:val="003773D7"/>
    <w:rsid w:val="00377533"/>
    <w:rsid w:val="00380405"/>
    <w:rsid w:val="0038232D"/>
    <w:rsid w:val="00384A8F"/>
    <w:rsid w:val="00385FCB"/>
    <w:rsid w:val="0038653D"/>
    <w:rsid w:val="003907E9"/>
    <w:rsid w:val="0039387D"/>
    <w:rsid w:val="00396246"/>
    <w:rsid w:val="00397769"/>
    <w:rsid w:val="003A1FA4"/>
    <w:rsid w:val="003A347D"/>
    <w:rsid w:val="003A369D"/>
    <w:rsid w:val="003A38E8"/>
    <w:rsid w:val="003A3E88"/>
    <w:rsid w:val="003A7392"/>
    <w:rsid w:val="003B11AF"/>
    <w:rsid w:val="003B3045"/>
    <w:rsid w:val="003B3F3E"/>
    <w:rsid w:val="003B53BD"/>
    <w:rsid w:val="003B5A4A"/>
    <w:rsid w:val="003C2309"/>
    <w:rsid w:val="003C53FC"/>
    <w:rsid w:val="003C5536"/>
    <w:rsid w:val="003C6F92"/>
    <w:rsid w:val="003C7E5B"/>
    <w:rsid w:val="003D1B21"/>
    <w:rsid w:val="003D644E"/>
    <w:rsid w:val="003D7C90"/>
    <w:rsid w:val="003E31A7"/>
    <w:rsid w:val="003E5C7D"/>
    <w:rsid w:val="003E7816"/>
    <w:rsid w:val="003F3172"/>
    <w:rsid w:val="003F4008"/>
    <w:rsid w:val="003F4859"/>
    <w:rsid w:val="003F5642"/>
    <w:rsid w:val="003F7651"/>
    <w:rsid w:val="00401196"/>
    <w:rsid w:val="00401E3B"/>
    <w:rsid w:val="004031BB"/>
    <w:rsid w:val="004034A3"/>
    <w:rsid w:val="004045AD"/>
    <w:rsid w:val="00405788"/>
    <w:rsid w:val="004109FE"/>
    <w:rsid w:val="004111A2"/>
    <w:rsid w:val="0041322F"/>
    <w:rsid w:val="004143CB"/>
    <w:rsid w:val="00414B29"/>
    <w:rsid w:val="004157EE"/>
    <w:rsid w:val="004173EF"/>
    <w:rsid w:val="00417C60"/>
    <w:rsid w:val="00417F14"/>
    <w:rsid w:val="00420E62"/>
    <w:rsid w:val="0042358F"/>
    <w:rsid w:val="00423F5C"/>
    <w:rsid w:val="00425139"/>
    <w:rsid w:val="004251B3"/>
    <w:rsid w:val="004261D8"/>
    <w:rsid w:val="00427237"/>
    <w:rsid w:val="00430518"/>
    <w:rsid w:val="00432341"/>
    <w:rsid w:val="00432979"/>
    <w:rsid w:val="00433025"/>
    <w:rsid w:val="00436985"/>
    <w:rsid w:val="004421FA"/>
    <w:rsid w:val="0044351F"/>
    <w:rsid w:val="00444E09"/>
    <w:rsid w:val="004456F2"/>
    <w:rsid w:val="00445F59"/>
    <w:rsid w:val="00446446"/>
    <w:rsid w:val="00446623"/>
    <w:rsid w:val="00451471"/>
    <w:rsid w:val="00451ADA"/>
    <w:rsid w:val="00454B42"/>
    <w:rsid w:val="00454C1A"/>
    <w:rsid w:val="00455ECA"/>
    <w:rsid w:val="00455F9B"/>
    <w:rsid w:val="00457B8B"/>
    <w:rsid w:val="004614A2"/>
    <w:rsid w:val="00461CA1"/>
    <w:rsid w:val="0046404A"/>
    <w:rsid w:val="00465134"/>
    <w:rsid w:val="00467E51"/>
    <w:rsid w:val="004713D1"/>
    <w:rsid w:val="00472924"/>
    <w:rsid w:val="00472BE0"/>
    <w:rsid w:val="00472ECA"/>
    <w:rsid w:val="00475D8F"/>
    <w:rsid w:val="00477926"/>
    <w:rsid w:val="00477EE5"/>
    <w:rsid w:val="004837E6"/>
    <w:rsid w:val="00487079"/>
    <w:rsid w:val="004909EE"/>
    <w:rsid w:val="0049398D"/>
    <w:rsid w:val="004A04F7"/>
    <w:rsid w:val="004A1A43"/>
    <w:rsid w:val="004A439F"/>
    <w:rsid w:val="004A4863"/>
    <w:rsid w:val="004A4C18"/>
    <w:rsid w:val="004A4D5E"/>
    <w:rsid w:val="004A7A87"/>
    <w:rsid w:val="004B35AB"/>
    <w:rsid w:val="004B3BB2"/>
    <w:rsid w:val="004B412C"/>
    <w:rsid w:val="004B69CB"/>
    <w:rsid w:val="004B75AD"/>
    <w:rsid w:val="004C0AF3"/>
    <w:rsid w:val="004D09EA"/>
    <w:rsid w:val="004D13AE"/>
    <w:rsid w:val="004D2B66"/>
    <w:rsid w:val="004D4553"/>
    <w:rsid w:val="004D772E"/>
    <w:rsid w:val="004E635B"/>
    <w:rsid w:val="004E68AB"/>
    <w:rsid w:val="004F138A"/>
    <w:rsid w:val="004F3079"/>
    <w:rsid w:val="004F3E41"/>
    <w:rsid w:val="004F41B8"/>
    <w:rsid w:val="004F458E"/>
    <w:rsid w:val="004F487F"/>
    <w:rsid w:val="004F5F9D"/>
    <w:rsid w:val="004F609C"/>
    <w:rsid w:val="00500803"/>
    <w:rsid w:val="00507984"/>
    <w:rsid w:val="00510A87"/>
    <w:rsid w:val="00510E21"/>
    <w:rsid w:val="0051737B"/>
    <w:rsid w:val="00521FD4"/>
    <w:rsid w:val="00523045"/>
    <w:rsid w:val="0052311A"/>
    <w:rsid w:val="0052340A"/>
    <w:rsid w:val="00524459"/>
    <w:rsid w:val="00524637"/>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E4D"/>
    <w:rsid w:val="00540F6A"/>
    <w:rsid w:val="00541A8C"/>
    <w:rsid w:val="00541DA3"/>
    <w:rsid w:val="005449BB"/>
    <w:rsid w:val="005472D7"/>
    <w:rsid w:val="00551955"/>
    <w:rsid w:val="0055365D"/>
    <w:rsid w:val="005546E1"/>
    <w:rsid w:val="0055524B"/>
    <w:rsid w:val="005602F0"/>
    <w:rsid w:val="0056515E"/>
    <w:rsid w:val="00566B5B"/>
    <w:rsid w:val="00566EA0"/>
    <w:rsid w:val="00567294"/>
    <w:rsid w:val="00572DA6"/>
    <w:rsid w:val="00573E59"/>
    <w:rsid w:val="0057573F"/>
    <w:rsid w:val="00576580"/>
    <w:rsid w:val="0057681B"/>
    <w:rsid w:val="00581922"/>
    <w:rsid w:val="005900D0"/>
    <w:rsid w:val="00590E94"/>
    <w:rsid w:val="0059251D"/>
    <w:rsid w:val="00593A25"/>
    <w:rsid w:val="005958BB"/>
    <w:rsid w:val="00596E8F"/>
    <w:rsid w:val="00597ABC"/>
    <w:rsid w:val="005A1AFC"/>
    <w:rsid w:val="005A2175"/>
    <w:rsid w:val="005A4FD5"/>
    <w:rsid w:val="005B037C"/>
    <w:rsid w:val="005B10FE"/>
    <w:rsid w:val="005B3281"/>
    <w:rsid w:val="005B452A"/>
    <w:rsid w:val="005B56E9"/>
    <w:rsid w:val="005C02CA"/>
    <w:rsid w:val="005C0742"/>
    <w:rsid w:val="005C1120"/>
    <w:rsid w:val="005C14C4"/>
    <w:rsid w:val="005C232C"/>
    <w:rsid w:val="005C3371"/>
    <w:rsid w:val="005C5615"/>
    <w:rsid w:val="005C5AB1"/>
    <w:rsid w:val="005C61BD"/>
    <w:rsid w:val="005C6FB6"/>
    <w:rsid w:val="005D02FB"/>
    <w:rsid w:val="005D2181"/>
    <w:rsid w:val="005D2E3B"/>
    <w:rsid w:val="005D393B"/>
    <w:rsid w:val="005D42C9"/>
    <w:rsid w:val="005D5772"/>
    <w:rsid w:val="005D5DE7"/>
    <w:rsid w:val="005D6AEC"/>
    <w:rsid w:val="005D6E0B"/>
    <w:rsid w:val="005E4364"/>
    <w:rsid w:val="005E6BB3"/>
    <w:rsid w:val="005E6C6E"/>
    <w:rsid w:val="005E79E6"/>
    <w:rsid w:val="005F034D"/>
    <w:rsid w:val="005F1C24"/>
    <w:rsid w:val="005F3692"/>
    <w:rsid w:val="005F4C9A"/>
    <w:rsid w:val="005F60B8"/>
    <w:rsid w:val="005F6686"/>
    <w:rsid w:val="005F69D7"/>
    <w:rsid w:val="00603058"/>
    <w:rsid w:val="006039D3"/>
    <w:rsid w:val="00605A9B"/>
    <w:rsid w:val="0060674E"/>
    <w:rsid w:val="0060682D"/>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32D6"/>
    <w:rsid w:val="006433B7"/>
    <w:rsid w:val="00643C6B"/>
    <w:rsid w:val="00647A9C"/>
    <w:rsid w:val="006502B1"/>
    <w:rsid w:val="00651450"/>
    <w:rsid w:val="00651990"/>
    <w:rsid w:val="00661299"/>
    <w:rsid w:val="0066251D"/>
    <w:rsid w:val="00662EBE"/>
    <w:rsid w:val="00665158"/>
    <w:rsid w:val="00665252"/>
    <w:rsid w:val="00665644"/>
    <w:rsid w:val="006666C3"/>
    <w:rsid w:val="00666DA8"/>
    <w:rsid w:val="00666F5F"/>
    <w:rsid w:val="00667D21"/>
    <w:rsid w:val="00674F96"/>
    <w:rsid w:val="006762D4"/>
    <w:rsid w:val="006766ED"/>
    <w:rsid w:val="00677618"/>
    <w:rsid w:val="00680204"/>
    <w:rsid w:val="00680CF5"/>
    <w:rsid w:val="0068154D"/>
    <w:rsid w:val="006821B7"/>
    <w:rsid w:val="0068364F"/>
    <w:rsid w:val="006843CA"/>
    <w:rsid w:val="00684EE8"/>
    <w:rsid w:val="00687202"/>
    <w:rsid w:val="00692820"/>
    <w:rsid w:val="006945DD"/>
    <w:rsid w:val="00694CFA"/>
    <w:rsid w:val="00697547"/>
    <w:rsid w:val="00697736"/>
    <w:rsid w:val="006979A6"/>
    <w:rsid w:val="00697E40"/>
    <w:rsid w:val="006A21F1"/>
    <w:rsid w:val="006A4BD2"/>
    <w:rsid w:val="006A7A6A"/>
    <w:rsid w:val="006B074B"/>
    <w:rsid w:val="006B26DF"/>
    <w:rsid w:val="006B2C75"/>
    <w:rsid w:val="006B3629"/>
    <w:rsid w:val="006B3B68"/>
    <w:rsid w:val="006B7AF1"/>
    <w:rsid w:val="006C16E1"/>
    <w:rsid w:val="006C3591"/>
    <w:rsid w:val="006D0D43"/>
    <w:rsid w:val="006D68FF"/>
    <w:rsid w:val="006D6909"/>
    <w:rsid w:val="006E2442"/>
    <w:rsid w:val="006E53BD"/>
    <w:rsid w:val="006E55E6"/>
    <w:rsid w:val="006E56BD"/>
    <w:rsid w:val="006F1898"/>
    <w:rsid w:val="006F1CED"/>
    <w:rsid w:val="006F2153"/>
    <w:rsid w:val="006F2279"/>
    <w:rsid w:val="006F26A1"/>
    <w:rsid w:val="006F2767"/>
    <w:rsid w:val="006F3F07"/>
    <w:rsid w:val="006F458D"/>
    <w:rsid w:val="006F6A37"/>
    <w:rsid w:val="006F7848"/>
    <w:rsid w:val="007007C7"/>
    <w:rsid w:val="00701114"/>
    <w:rsid w:val="00704919"/>
    <w:rsid w:val="00705C34"/>
    <w:rsid w:val="00711560"/>
    <w:rsid w:val="007142DD"/>
    <w:rsid w:val="00714AC0"/>
    <w:rsid w:val="00714B85"/>
    <w:rsid w:val="0071617D"/>
    <w:rsid w:val="0072086B"/>
    <w:rsid w:val="00721FDA"/>
    <w:rsid w:val="00722C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547"/>
    <w:rsid w:val="00742678"/>
    <w:rsid w:val="00742AB6"/>
    <w:rsid w:val="00747069"/>
    <w:rsid w:val="00754AD5"/>
    <w:rsid w:val="00755991"/>
    <w:rsid w:val="00757D42"/>
    <w:rsid w:val="00757E21"/>
    <w:rsid w:val="007633A3"/>
    <w:rsid w:val="00767616"/>
    <w:rsid w:val="00767A4B"/>
    <w:rsid w:val="0077111C"/>
    <w:rsid w:val="00771A94"/>
    <w:rsid w:val="007754EE"/>
    <w:rsid w:val="00777DC1"/>
    <w:rsid w:val="00782F97"/>
    <w:rsid w:val="00787545"/>
    <w:rsid w:val="00787BBD"/>
    <w:rsid w:val="0079112D"/>
    <w:rsid w:val="007916AE"/>
    <w:rsid w:val="00794CDD"/>
    <w:rsid w:val="00795C92"/>
    <w:rsid w:val="00796A6B"/>
    <w:rsid w:val="00796DD9"/>
    <w:rsid w:val="00797266"/>
    <w:rsid w:val="00797B77"/>
    <w:rsid w:val="007A492E"/>
    <w:rsid w:val="007A55A3"/>
    <w:rsid w:val="007A7504"/>
    <w:rsid w:val="007A7E22"/>
    <w:rsid w:val="007B239A"/>
    <w:rsid w:val="007B2DF1"/>
    <w:rsid w:val="007B2F52"/>
    <w:rsid w:val="007B45ED"/>
    <w:rsid w:val="007B4667"/>
    <w:rsid w:val="007B5A24"/>
    <w:rsid w:val="007B709E"/>
    <w:rsid w:val="007C0699"/>
    <w:rsid w:val="007C13C8"/>
    <w:rsid w:val="007C17D8"/>
    <w:rsid w:val="007C2326"/>
    <w:rsid w:val="007C6105"/>
    <w:rsid w:val="007C6373"/>
    <w:rsid w:val="007C65A1"/>
    <w:rsid w:val="007C764A"/>
    <w:rsid w:val="007D3841"/>
    <w:rsid w:val="007D54F8"/>
    <w:rsid w:val="007D6398"/>
    <w:rsid w:val="007E24CB"/>
    <w:rsid w:val="007E32FD"/>
    <w:rsid w:val="007E38CC"/>
    <w:rsid w:val="007E6AA2"/>
    <w:rsid w:val="007E6D42"/>
    <w:rsid w:val="007E7C6D"/>
    <w:rsid w:val="007F1477"/>
    <w:rsid w:val="007F1B4D"/>
    <w:rsid w:val="007F339F"/>
    <w:rsid w:val="007F777E"/>
    <w:rsid w:val="008007C9"/>
    <w:rsid w:val="0080103D"/>
    <w:rsid w:val="008018F6"/>
    <w:rsid w:val="0080197B"/>
    <w:rsid w:val="00802ED7"/>
    <w:rsid w:val="008037D6"/>
    <w:rsid w:val="0080573F"/>
    <w:rsid w:val="00805EE6"/>
    <w:rsid w:val="008108CF"/>
    <w:rsid w:val="00812F57"/>
    <w:rsid w:val="00820F58"/>
    <w:rsid w:val="0082264A"/>
    <w:rsid w:val="008227FB"/>
    <w:rsid w:val="00824D94"/>
    <w:rsid w:val="00825564"/>
    <w:rsid w:val="00825CE5"/>
    <w:rsid w:val="00826FF1"/>
    <w:rsid w:val="00832562"/>
    <w:rsid w:val="008333A9"/>
    <w:rsid w:val="0083365C"/>
    <w:rsid w:val="008338CF"/>
    <w:rsid w:val="00833C78"/>
    <w:rsid w:val="00834BD4"/>
    <w:rsid w:val="0083526B"/>
    <w:rsid w:val="008404C5"/>
    <w:rsid w:val="00842155"/>
    <w:rsid w:val="008425B5"/>
    <w:rsid w:val="008426FD"/>
    <w:rsid w:val="00842C6F"/>
    <w:rsid w:val="0084625A"/>
    <w:rsid w:val="00850DBC"/>
    <w:rsid w:val="00851D3D"/>
    <w:rsid w:val="00852732"/>
    <w:rsid w:val="00855774"/>
    <w:rsid w:val="008568EC"/>
    <w:rsid w:val="008604AA"/>
    <w:rsid w:val="00860D9F"/>
    <w:rsid w:val="00861D9D"/>
    <w:rsid w:val="008627AC"/>
    <w:rsid w:val="00862BDA"/>
    <w:rsid w:val="00863353"/>
    <w:rsid w:val="00863929"/>
    <w:rsid w:val="00870F68"/>
    <w:rsid w:val="0087128F"/>
    <w:rsid w:val="00872142"/>
    <w:rsid w:val="00874867"/>
    <w:rsid w:val="00875E1C"/>
    <w:rsid w:val="008764C7"/>
    <w:rsid w:val="00876B5F"/>
    <w:rsid w:val="00881922"/>
    <w:rsid w:val="008848D8"/>
    <w:rsid w:val="008867EB"/>
    <w:rsid w:val="0089223D"/>
    <w:rsid w:val="0089388C"/>
    <w:rsid w:val="00893B06"/>
    <w:rsid w:val="008941DB"/>
    <w:rsid w:val="008A20D3"/>
    <w:rsid w:val="008A4301"/>
    <w:rsid w:val="008B1818"/>
    <w:rsid w:val="008B2114"/>
    <w:rsid w:val="008B2960"/>
    <w:rsid w:val="008B3250"/>
    <w:rsid w:val="008B37CC"/>
    <w:rsid w:val="008B3D4C"/>
    <w:rsid w:val="008B58E3"/>
    <w:rsid w:val="008C1122"/>
    <w:rsid w:val="008C24A4"/>
    <w:rsid w:val="008C2C06"/>
    <w:rsid w:val="008C4F02"/>
    <w:rsid w:val="008C4FA2"/>
    <w:rsid w:val="008D1753"/>
    <w:rsid w:val="008D31C4"/>
    <w:rsid w:val="008E06E0"/>
    <w:rsid w:val="008E0EF1"/>
    <w:rsid w:val="008E5B75"/>
    <w:rsid w:val="008E7A74"/>
    <w:rsid w:val="008F09AD"/>
    <w:rsid w:val="008F0B05"/>
    <w:rsid w:val="008F436F"/>
    <w:rsid w:val="008F455A"/>
    <w:rsid w:val="00902A75"/>
    <w:rsid w:val="0090392C"/>
    <w:rsid w:val="00904533"/>
    <w:rsid w:val="0090566F"/>
    <w:rsid w:val="00906722"/>
    <w:rsid w:val="00910A74"/>
    <w:rsid w:val="009110EC"/>
    <w:rsid w:val="00912D11"/>
    <w:rsid w:val="00915155"/>
    <w:rsid w:val="0091789A"/>
    <w:rsid w:val="00920169"/>
    <w:rsid w:val="00923383"/>
    <w:rsid w:val="009259DD"/>
    <w:rsid w:val="00927461"/>
    <w:rsid w:val="009302B0"/>
    <w:rsid w:val="00933003"/>
    <w:rsid w:val="00937596"/>
    <w:rsid w:val="00937EE6"/>
    <w:rsid w:val="0094017A"/>
    <w:rsid w:val="009405D3"/>
    <w:rsid w:val="00941577"/>
    <w:rsid w:val="00941D6C"/>
    <w:rsid w:val="00944A94"/>
    <w:rsid w:val="00945212"/>
    <w:rsid w:val="00946217"/>
    <w:rsid w:val="00947426"/>
    <w:rsid w:val="00947D50"/>
    <w:rsid w:val="009502A7"/>
    <w:rsid w:val="00951A8C"/>
    <w:rsid w:val="009522CC"/>
    <w:rsid w:val="00955E05"/>
    <w:rsid w:val="00956AE7"/>
    <w:rsid w:val="0096041D"/>
    <w:rsid w:val="00961533"/>
    <w:rsid w:val="0096160A"/>
    <w:rsid w:val="0096389B"/>
    <w:rsid w:val="00965354"/>
    <w:rsid w:val="00965787"/>
    <w:rsid w:val="00966587"/>
    <w:rsid w:val="00967565"/>
    <w:rsid w:val="00971078"/>
    <w:rsid w:val="00974932"/>
    <w:rsid w:val="009764B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2A2"/>
    <w:rsid w:val="009D067C"/>
    <w:rsid w:val="009D06EC"/>
    <w:rsid w:val="009D136B"/>
    <w:rsid w:val="009D1D06"/>
    <w:rsid w:val="009D57C6"/>
    <w:rsid w:val="009D5DB0"/>
    <w:rsid w:val="009D64C4"/>
    <w:rsid w:val="009E0470"/>
    <w:rsid w:val="009E33EA"/>
    <w:rsid w:val="009E4167"/>
    <w:rsid w:val="009E4DD1"/>
    <w:rsid w:val="009E605D"/>
    <w:rsid w:val="009E75FE"/>
    <w:rsid w:val="009F3B6B"/>
    <w:rsid w:val="009F41A9"/>
    <w:rsid w:val="009F489D"/>
    <w:rsid w:val="009F63C1"/>
    <w:rsid w:val="009F6FAF"/>
    <w:rsid w:val="009F734E"/>
    <w:rsid w:val="00A003D3"/>
    <w:rsid w:val="00A02910"/>
    <w:rsid w:val="00A03F14"/>
    <w:rsid w:val="00A0489E"/>
    <w:rsid w:val="00A13AC3"/>
    <w:rsid w:val="00A16AF5"/>
    <w:rsid w:val="00A22BCC"/>
    <w:rsid w:val="00A25446"/>
    <w:rsid w:val="00A26E97"/>
    <w:rsid w:val="00A27AF0"/>
    <w:rsid w:val="00A3078A"/>
    <w:rsid w:val="00A339DD"/>
    <w:rsid w:val="00A33E9A"/>
    <w:rsid w:val="00A347F5"/>
    <w:rsid w:val="00A34B89"/>
    <w:rsid w:val="00A34CBE"/>
    <w:rsid w:val="00A35613"/>
    <w:rsid w:val="00A37E71"/>
    <w:rsid w:val="00A404A5"/>
    <w:rsid w:val="00A407E7"/>
    <w:rsid w:val="00A41D92"/>
    <w:rsid w:val="00A420E7"/>
    <w:rsid w:val="00A448F7"/>
    <w:rsid w:val="00A453AC"/>
    <w:rsid w:val="00A5031D"/>
    <w:rsid w:val="00A51574"/>
    <w:rsid w:val="00A517B3"/>
    <w:rsid w:val="00A534FA"/>
    <w:rsid w:val="00A54959"/>
    <w:rsid w:val="00A567CC"/>
    <w:rsid w:val="00A61E49"/>
    <w:rsid w:val="00A620F5"/>
    <w:rsid w:val="00A6306D"/>
    <w:rsid w:val="00A63BC3"/>
    <w:rsid w:val="00A63C20"/>
    <w:rsid w:val="00A6405F"/>
    <w:rsid w:val="00A64ABB"/>
    <w:rsid w:val="00A65EB2"/>
    <w:rsid w:val="00A663B5"/>
    <w:rsid w:val="00A6651B"/>
    <w:rsid w:val="00A66E7A"/>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AF5"/>
    <w:rsid w:val="00A97189"/>
    <w:rsid w:val="00A97605"/>
    <w:rsid w:val="00AA0531"/>
    <w:rsid w:val="00AA351B"/>
    <w:rsid w:val="00AA3606"/>
    <w:rsid w:val="00AA37FE"/>
    <w:rsid w:val="00AA518B"/>
    <w:rsid w:val="00AA6A9F"/>
    <w:rsid w:val="00AA7448"/>
    <w:rsid w:val="00AB0F83"/>
    <w:rsid w:val="00AB3BDE"/>
    <w:rsid w:val="00AB3BF8"/>
    <w:rsid w:val="00AB5ED5"/>
    <w:rsid w:val="00AB63F4"/>
    <w:rsid w:val="00AB64BD"/>
    <w:rsid w:val="00AB710D"/>
    <w:rsid w:val="00AB7909"/>
    <w:rsid w:val="00AC14C7"/>
    <w:rsid w:val="00AC2BBF"/>
    <w:rsid w:val="00AD0E85"/>
    <w:rsid w:val="00AD1885"/>
    <w:rsid w:val="00AD21DB"/>
    <w:rsid w:val="00AD2282"/>
    <w:rsid w:val="00AD235E"/>
    <w:rsid w:val="00AD3675"/>
    <w:rsid w:val="00AD5484"/>
    <w:rsid w:val="00AD6EAA"/>
    <w:rsid w:val="00AE30FA"/>
    <w:rsid w:val="00AE5F25"/>
    <w:rsid w:val="00AF28D0"/>
    <w:rsid w:val="00AF35D0"/>
    <w:rsid w:val="00AF6B58"/>
    <w:rsid w:val="00AF6E51"/>
    <w:rsid w:val="00AF7475"/>
    <w:rsid w:val="00B00FB2"/>
    <w:rsid w:val="00B03F08"/>
    <w:rsid w:val="00B0408C"/>
    <w:rsid w:val="00B07325"/>
    <w:rsid w:val="00B076FD"/>
    <w:rsid w:val="00B13C84"/>
    <w:rsid w:val="00B14512"/>
    <w:rsid w:val="00B145FF"/>
    <w:rsid w:val="00B14C1B"/>
    <w:rsid w:val="00B15B97"/>
    <w:rsid w:val="00B200C3"/>
    <w:rsid w:val="00B20D07"/>
    <w:rsid w:val="00B21D4E"/>
    <w:rsid w:val="00B2284F"/>
    <w:rsid w:val="00B2437E"/>
    <w:rsid w:val="00B247F1"/>
    <w:rsid w:val="00B2621F"/>
    <w:rsid w:val="00B26CD5"/>
    <w:rsid w:val="00B318B7"/>
    <w:rsid w:val="00B35B59"/>
    <w:rsid w:val="00B36CD1"/>
    <w:rsid w:val="00B408AA"/>
    <w:rsid w:val="00B47775"/>
    <w:rsid w:val="00B52106"/>
    <w:rsid w:val="00B53274"/>
    <w:rsid w:val="00B542E9"/>
    <w:rsid w:val="00B57648"/>
    <w:rsid w:val="00B61390"/>
    <w:rsid w:val="00B631A2"/>
    <w:rsid w:val="00B67C90"/>
    <w:rsid w:val="00B72B82"/>
    <w:rsid w:val="00B7455D"/>
    <w:rsid w:val="00B749D8"/>
    <w:rsid w:val="00B75122"/>
    <w:rsid w:val="00B7695F"/>
    <w:rsid w:val="00B77BF1"/>
    <w:rsid w:val="00B80EE9"/>
    <w:rsid w:val="00B81C62"/>
    <w:rsid w:val="00B81E2E"/>
    <w:rsid w:val="00B853C5"/>
    <w:rsid w:val="00B85F49"/>
    <w:rsid w:val="00B87C89"/>
    <w:rsid w:val="00B90F2A"/>
    <w:rsid w:val="00B91303"/>
    <w:rsid w:val="00B91345"/>
    <w:rsid w:val="00B941A5"/>
    <w:rsid w:val="00B94C5E"/>
    <w:rsid w:val="00B95C2A"/>
    <w:rsid w:val="00B96BB6"/>
    <w:rsid w:val="00B96DFF"/>
    <w:rsid w:val="00BA036C"/>
    <w:rsid w:val="00BA03BE"/>
    <w:rsid w:val="00BA200A"/>
    <w:rsid w:val="00BA475E"/>
    <w:rsid w:val="00BA49B6"/>
    <w:rsid w:val="00BA4B7B"/>
    <w:rsid w:val="00BA60D0"/>
    <w:rsid w:val="00BA61C8"/>
    <w:rsid w:val="00BB046D"/>
    <w:rsid w:val="00BB1469"/>
    <w:rsid w:val="00BB23A0"/>
    <w:rsid w:val="00BB3309"/>
    <w:rsid w:val="00BB38C9"/>
    <w:rsid w:val="00BB5B0F"/>
    <w:rsid w:val="00BC2F90"/>
    <w:rsid w:val="00BC3591"/>
    <w:rsid w:val="00BC372B"/>
    <w:rsid w:val="00BC5D83"/>
    <w:rsid w:val="00BD0473"/>
    <w:rsid w:val="00BD0A26"/>
    <w:rsid w:val="00BD12D3"/>
    <w:rsid w:val="00BD2977"/>
    <w:rsid w:val="00BD2D70"/>
    <w:rsid w:val="00BD51DC"/>
    <w:rsid w:val="00BD5468"/>
    <w:rsid w:val="00BD6096"/>
    <w:rsid w:val="00BE17CB"/>
    <w:rsid w:val="00BE198B"/>
    <w:rsid w:val="00BE261A"/>
    <w:rsid w:val="00BE3C56"/>
    <w:rsid w:val="00BE6796"/>
    <w:rsid w:val="00BF05F0"/>
    <w:rsid w:val="00BF2932"/>
    <w:rsid w:val="00BF2D76"/>
    <w:rsid w:val="00BF2F22"/>
    <w:rsid w:val="00BF4280"/>
    <w:rsid w:val="00BF64A5"/>
    <w:rsid w:val="00C00AAB"/>
    <w:rsid w:val="00C02CF0"/>
    <w:rsid w:val="00C036FD"/>
    <w:rsid w:val="00C03857"/>
    <w:rsid w:val="00C04139"/>
    <w:rsid w:val="00C0441F"/>
    <w:rsid w:val="00C0613E"/>
    <w:rsid w:val="00C0677C"/>
    <w:rsid w:val="00C11A5E"/>
    <w:rsid w:val="00C2279E"/>
    <w:rsid w:val="00C25266"/>
    <w:rsid w:val="00C26CDE"/>
    <w:rsid w:val="00C302F4"/>
    <w:rsid w:val="00C316CA"/>
    <w:rsid w:val="00C31F41"/>
    <w:rsid w:val="00C343AE"/>
    <w:rsid w:val="00C35728"/>
    <w:rsid w:val="00C3597A"/>
    <w:rsid w:val="00C436A4"/>
    <w:rsid w:val="00C5223D"/>
    <w:rsid w:val="00C54160"/>
    <w:rsid w:val="00C542F7"/>
    <w:rsid w:val="00C55479"/>
    <w:rsid w:val="00C56D63"/>
    <w:rsid w:val="00C57C02"/>
    <w:rsid w:val="00C61653"/>
    <w:rsid w:val="00C616F4"/>
    <w:rsid w:val="00C61834"/>
    <w:rsid w:val="00C63181"/>
    <w:rsid w:val="00C6480B"/>
    <w:rsid w:val="00C661D1"/>
    <w:rsid w:val="00C66957"/>
    <w:rsid w:val="00C66D24"/>
    <w:rsid w:val="00C66F91"/>
    <w:rsid w:val="00C675E5"/>
    <w:rsid w:val="00C67F0F"/>
    <w:rsid w:val="00C70E1D"/>
    <w:rsid w:val="00C727D9"/>
    <w:rsid w:val="00C73E94"/>
    <w:rsid w:val="00C76E8A"/>
    <w:rsid w:val="00C82FE2"/>
    <w:rsid w:val="00C832F7"/>
    <w:rsid w:val="00C83B41"/>
    <w:rsid w:val="00C86C04"/>
    <w:rsid w:val="00C90A6A"/>
    <w:rsid w:val="00C90D3F"/>
    <w:rsid w:val="00C9409E"/>
    <w:rsid w:val="00C947AD"/>
    <w:rsid w:val="00C96957"/>
    <w:rsid w:val="00CA09C2"/>
    <w:rsid w:val="00CA2AA7"/>
    <w:rsid w:val="00CB295E"/>
    <w:rsid w:val="00CB51EE"/>
    <w:rsid w:val="00CB6625"/>
    <w:rsid w:val="00CB6FC6"/>
    <w:rsid w:val="00CC0717"/>
    <w:rsid w:val="00CC28DD"/>
    <w:rsid w:val="00CC322F"/>
    <w:rsid w:val="00CC63E5"/>
    <w:rsid w:val="00CD1425"/>
    <w:rsid w:val="00CD6537"/>
    <w:rsid w:val="00CD6B32"/>
    <w:rsid w:val="00CD6C5E"/>
    <w:rsid w:val="00CD6D19"/>
    <w:rsid w:val="00CE4223"/>
    <w:rsid w:val="00CE514D"/>
    <w:rsid w:val="00CE64E7"/>
    <w:rsid w:val="00CE77A4"/>
    <w:rsid w:val="00CF2FDE"/>
    <w:rsid w:val="00CF3246"/>
    <w:rsid w:val="00CF3AA9"/>
    <w:rsid w:val="00CF4355"/>
    <w:rsid w:val="00CF43C0"/>
    <w:rsid w:val="00CF4E74"/>
    <w:rsid w:val="00D0037C"/>
    <w:rsid w:val="00D019A7"/>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687"/>
    <w:rsid w:val="00D26AD6"/>
    <w:rsid w:val="00D31740"/>
    <w:rsid w:val="00D3223B"/>
    <w:rsid w:val="00D32768"/>
    <w:rsid w:val="00D33273"/>
    <w:rsid w:val="00D33585"/>
    <w:rsid w:val="00D33889"/>
    <w:rsid w:val="00D35A0B"/>
    <w:rsid w:val="00D3638A"/>
    <w:rsid w:val="00D37F3C"/>
    <w:rsid w:val="00D43A66"/>
    <w:rsid w:val="00D44E14"/>
    <w:rsid w:val="00D45496"/>
    <w:rsid w:val="00D4673D"/>
    <w:rsid w:val="00D46EEA"/>
    <w:rsid w:val="00D5337F"/>
    <w:rsid w:val="00D6251D"/>
    <w:rsid w:val="00D62979"/>
    <w:rsid w:val="00D62CCC"/>
    <w:rsid w:val="00D6401E"/>
    <w:rsid w:val="00D65CF8"/>
    <w:rsid w:val="00D71DA8"/>
    <w:rsid w:val="00D72B43"/>
    <w:rsid w:val="00D73F95"/>
    <w:rsid w:val="00D73FAC"/>
    <w:rsid w:val="00D764CD"/>
    <w:rsid w:val="00D810CB"/>
    <w:rsid w:val="00D8194E"/>
    <w:rsid w:val="00D82AA9"/>
    <w:rsid w:val="00D82F98"/>
    <w:rsid w:val="00D849DA"/>
    <w:rsid w:val="00D84C5C"/>
    <w:rsid w:val="00D86532"/>
    <w:rsid w:val="00D86A9A"/>
    <w:rsid w:val="00D929A2"/>
    <w:rsid w:val="00D929AD"/>
    <w:rsid w:val="00D96BDD"/>
    <w:rsid w:val="00DA033B"/>
    <w:rsid w:val="00DA2935"/>
    <w:rsid w:val="00DA2A99"/>
    <w:rsid w:val="00DA3709"/>
    <w:rsid w:val="00DA45E4"/>
    <w:rsid w:val="00DA49C4"/>
    <w:rsid w:val="00DA59AB"/>
    <w:rsid w:val="00DA7102"/>
    <w:rsid w:val="00DB56F0"/>
    <w:rsid w:val="00DB5A48"/>
    <w:rsid w:val="00DC1DE7"/>
    <w:rsid w:val="00DC1E48"/>
    <w:rsid w:val="00DC3920"/>
    <w:rsid w:val="00DC3AEC"/>
    <w:rsid w:val="00DC3BAA"/>
    <w:rsid w:val="00DC7472"/>
    <w:rsid w:val="00DD1173"/>
    <w:rsid w:val="00DD40D1"/>
    <w:rsid w:val="00DD4819"/>
    <w:rsid w:val="00DD4FB2"/>
    <w:rsid w:val="00DD6296"/>
    <w:rsid w:val="00DD631B"/>
    <w:rsid w:val="00DE1A1C"/>
    <w:rsid w:val="00DE2A1D"/>
    <w:rsid w:val="00DE5C3E"/>
    <w:rsid w:val="00DF25F2"/>
    <w:rsid w:val="00DF2764"/>
    <w:rsid w:val="00DF3DB6"/>
    <w:rsid w:val="00DF5BE9"/>
    <w:rsid w:val="00E00215"/>
    <w:rsid w:val="00E00C86"/>
    <w:rsid w:val="00E01865"/>
    <w:rsid w:val="00E10278"/>
    <w:rsid w:val="00E10519"/>
    <w:rsid w:val="00E12001"/>
    <w:rsid w:val="00E127B5"/>
    <w:rsid w:val="00E12850"/>
    <w:rsid w:val="00E1317F"/>
    <w:rsid w:val="00E137F4"/>
    <w:rsid w:val="00E15BB0"/>
    <w:rsid w:val="00E15C6B"/>
    <w:rsid w:val="00E17229"/>
    <w:rsid w:val="00E263C2"/>
    <w:rsid w:val="00E3055C"/>
    <w:rsid w:val="00E31A13"/>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82C"/>
    <w:rsid w:val="00E76D5B"/>
    <w:rsid w:val="00E82B2B"/>
    <w:rsid w:val="00E84576"/>
    <w:rsid w:val="00E86DC9"/>
    <w:rsid w:val="00E8790E"/>
    <w:rsid w:val="00E9067D"/>
    <w:rsid w:val="00E93328"/>
    <w:rsid w:val="00E956DC"/>
    <w:rsid w:val="00E97A70"/>
    <w:rsid w:val="00E97F3E"/>
    <w:rsid w:val="00EA1401"/>
    <w:rsid w:val="00EA17C9"/>
    <w:rsid w:val="00EA17EF"/>
    <w:rsid w:val="00EA23B9"/>
    <w:rsid w:val="00EA3689"/>
    <w:rsid w:val="00EA38A4"/>
    <w:rsid w:val="00EA760A"/>
    <w:rsid w:val="00EB2306"/>
    <w:rsid w:val="00EB2375"/>
    <w:rsid w:val="00EB2955"/>
    <w:rsid w:val="00EB2CCE"/>
    <w:rsid w:val="00EB4278"/>
    <w:rsid w:val="00EB431B"/>
    <w:rsid w:val="00EB4C0D"/>
    <w:rsid w:val="00EB7534"/>
    <w:rsid w:val="00EC2BAE"/>
    <w:rsid w:val="00EC3945"/>
    <w:rsid w:val="00EC3B90"/>
    <w:rsid w:val="00EC433B"/>
    <w:rsid w:val="00EC4CE0"/>
    <w:rsid w:val="00EC4E49"/>
    <w:rsid w:val="00EC5E69"/>
    <w:rsid w:val="00EC7351"/>
    <w:rsid w:val="00EC7E79"/>
    <w:rsid w:val="00ED07D0"/>
    <w:rsid w:val="00ED21A4"/>
    <w:rsid w:val="00ED448A"/>
    <w:rsid w:val="00ED47CA"/>
    <w:rsid w:val="00ED6FA8"/>
    <w:rsid w:val="00ED7BE1"/>
    <w:rsid w:val="00EE3029"/>
    <w:rsid w:val="00EE407C"/>
    <w:rsid w:val="00EE485F"/>
    <w:rsid w:val="00EE62CD"/>
    <w:rsid w:val="00EE6AA2"/>
    <w:rsid w:val="00EE72BE"/>
    <w:rsid w:val="00EF2FE9"/>
    <w:rsid w:val="00EF4C64"/>
    <w:rsid w:val="00EF5A2B"/>
    <w:rsid w:val="00EF680F"/>
    <w:rsid w:val="00EF6EE4"/>
    <w:rsid w:val="00F013BE"/>
    <w:rsid w:val="00F03212"/>
    <w:rsid w:val="00F048D7"/>
    <w:rsid w:val="00F04B23"/>
    <w:rsid w:val="00F05BFA"/>
    <w:rsid w:val="00F0682B"/>
    <w:rsid w:val="00F10420"/>
    <w:rsid w:val="00F12039"/>
    <w:rsid w:val="00F12485"/>
    <w:rsid w:val="00F148E8"/>
    <w:rsid w:val="00F15201"/>
    <w:rsid w:val="00F153CC"/>
    <w:rsid w:val="00F20546"/>
    <w:rsid w:val="00F2062C"/>
    <w:rsid w:val="00F245C6"/>
    <w:rsid w:val="00F260C9"/>
    <w:rsid w:val="00F3101D"/>
    <w:rsid w:val="00F321D4"/>
    <w:rsid w:val="00F33593"/>
    <w:rsid w:val="00F3542B"/>
    <w:rsid w:val="00F35955"/>
    <w:rsid w:val="00F41A7E"/>
    <w:rsid w:val="00F4209B"/>
    <w:rsid w:val="00F42512"/>
    <w:rsid w:val="00F42C9D"/>
    <w:rsid w:val="00F42FCF"/>
    <w:rsid w:val="00F4394D"/>
    <w:rsid w:val="00F45B7C"/>
    <w:rsid w:val="00F515B5"/>
    <w:rsid w:val="00F52CA0"/>
    <w:rsid w:val="00F53638"/>
    <w:rsid w:val="00F5410A"/>
    <w:rsid w:val="00F541B8"/>
    <w:rsid w:val="00F5619A"/>
    <w:rsid w:val="00F57032"/>
    <w:rsid w:val="00F5724B"/>
    <w:rsid w:val="00F61FB0"/>
    <w:rsid w:val="00F639C2"/>
    <w:rsid w:val="00F6789C"/>
    <w:rsid w:val="00F6795B"/>
    <w:rsid w:val="00F70C4B"/>
    <w:rsid w:val="00F725EC"/>
    <w:rsid w:val="00F743E5"/>
    <w:rsid w:val="00F74955"/>
    <w:rsid w:val="00F75EE3"/>
    <w:rsid w:val="00F76446"/>
    <w:rsid w:val="00F7789A"/>
    <w:rsid w:val="00F77A27"/>
    <w:rsid w:val="00F77EDB"/>
    <w:rsid w:val="00F810BE"/>
    <w:rsid w:val="00F83417"/>
    <w:rsid w:val="00F85071"/>
    <w:rsid w:val="00F87C3B"/>
    <w:rsid w:val="00F91696"/>
    <w:rsid w:val="00F96FF0"/>
    <w:rsid w:val="00F97934"/>
    <w:rsid w:val="00FA0619"/>
    <w:rsid w:val="00FA1212"/>
    <w:rsid w:val="00FA2F68"/>
    <w:rsid w:val="00FA33CA"/>
    <w:rsid w:val="00FA380B"/>
    <w:rsid w:val="00FA423E"/>
    <w:rsid w:val="00FA4F68"/>
    <w:rsid w:val="00FB0EE9"/>
    <w:rsid w:val="00FB12B8"/>
    <w:rsid w:val="00FB3DD2"/>
    <w:rsid w:val="00FC17D3"/>
    <w:rsid w:val="00FC32CF"/>
    <w:rsid w:val="00FC3822"/>
    <w:rsid w:val="00FC7877"/>
    <w:rsid w:val="00FD0F0C"/>
    <w:rsid w:val="00FD2F4E"/>
    <w:rsid w:val="00FD4825"/>
    <w:rsid w:val="00FD5474"/>
    <w:rsid w:val="00FD769C"/>
    <w:rsid w:val="00FD7891"/>
    <w:rsid w:val="00FE072C"/>
    <w:rsid w:val="00FE09F6"/>
    <w:rsid w:val="00FE0C63"/>
    <w:rsid w:val="00FE137E"/>
    <w:rsid w:val="00FE3032"/>
    <w:rsid w:val="00FE323E"/>
    <w:rsid w:val="00FE32DF"/>
    <w:rsid w:val="00FE54A2"/>
    <w:rsid w:val="00FE7325"/>
    <w:rsid w:val="00FF054B"/>
    <w:rsid w:val="00FF10E2"/>
    <w:rsid w:val="00FF374B"/>
    <w:rsid w:val="00FF5E68"/>
    <w:rsid w:val="00FF5FF3"/>
    <w:rsid w:val="00FF65E1"/>
    <w:rsid w:val="00FF7BFA"/>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D38F"/>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dium-font1">
    <w:name w:val="medium-font1"/>
    <w:basedOn w:val="DefaultParagraphFont"/>
    <w:rsid w:val="00167BD5"/>
    <w:rPr>
      <w:sz w:val="19"/>
      <w:szCs w:val="19"/>
    </w:rPr>
  </w:style>
  <w:style w:type="paragraph" w:styleId="NormalWeb">
    <w:name w:val="Normal (Web)"/>
    <w:basedOn w:val="Normal"/>
    <w:uiPriority w:val="99"/>
    <w:unhideWhenUsed/>
    <w:rsid w:val="002905C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2905C9"/>
    <w:rPr>
      <w:b/>
      <w:bCs/>
    </w:rPr>
  </w:style>
  <w:style w:type="character" w:customStyle="1" w:styleId="apple-converted-space">
    <w:name w:val="apple-converted-space"/>
    <w:basedOn w:val="DefaultParagraphFont"/>
    <w:rsid w:val="002905C9"/>
  </w:style>
  <w:style w:type="character" w:styleId="UnresolvedMention">
    <w:name w:val="Unresolved Mention"/>
    <w:basedOn w:val="DefaultParagraphFont"/>
    <w:uiPriority w:val="99"/>
    <w:semiHidden/>
    <w:unhideWhenUsed/>
    <w:rsid w:val="003468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6954304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6070285">
      <w:bodyDiv w:val="1"/>
      <w:marLeft w:val="0"/>
      <w:marRight w:val="0"/>
      <w:marTop w:val="0"/>
      <w:marBottom w:val="0"/>
      <w:divBdr>
        <w:top w:val="none" w:sz="0" w:space="0" w:color="auto"/>
        <w:left w:val="none" w:sz="0" w:space="0" w:color="auto"/>
        <w:bottom w:val="none" w:sz="0" w:space="0" w:color="auto"/>
        <w:right w:val="none" w:sz="0" w:space="0" w:color="auto"/>
      </w:divBdr>
      <w:divsChild>
        <w:div w:id="966548758">
          <w:marLeft w:val="0"/>
          <w:marRight w:val="0"/>
          <w:marTop w:val="0"/>
          <w:marBottom w:val="0"/>
          <w:divBdr>
            <w:top w:val="none" w:sz="0" w:space="0" w:color="auto"/>
            <w:left w:val="none" w:sz="0" w:space="0" w:color="auto"/>
            <w:bottom w:val="none" w:sz="0" w:space="0" w:color="auto"/>
            <w:right w:val="none" w:sz="0" w:space="0" w:color="auto"/>
          </w:divBdr>
          <w:divsChild>
            <w:div w:id="816603858">
              <w:marLeft w:val="0"/>
              <w:marRight w:val="0"/>
              <w:marTop w:val="0"/>
              <w:marBottom w:val="0"/>
              <w:divBdr>
                <w:top w:val="none" w:sz="0" w:space="0" w:color="auto"/>
                <w:left w:val="none" w:sz="0" w:space="0" w:color="auto"/>
                <w:bottom w:val="none" w:sz="0" w:space="0" w:color="auto"/>
                <w:right w:val="none" w:sz="0" w:space="0" w:color="auto"/>
              </w:divBdr>
              <w:divsChild>
                <w:div w:id="1876384455">
                  <w:marLeft w:val="0"/>
                  <w:marRight w:val="0"/>
                  <w:marTop w:val="0"/>
                  <w:marBottom w:val="0"/>
                  <w:divBdr>
                    <w:top w:val="none" w:sz="0" w:space="0" w:color="auto"/>
                    <w:left w:val="none" w:sz="0" w:space="0" w:color="auto"/>
                    <w:bottom w:val="none" w:sz="0" w:space="0" w:color="auto"/>
                    <w:right w:val="none" w:sz="0" w:space="0" w:color="auto"/>
                  </w:divBdr>
                  <w:divsChild>
                    <w:div w:id="376929195">
                      <w:marLeft w:val="0"/>
                      <w:marRight w:val="0"/>
                      <w:marTop w:val="0"/>
                      <w:marBottom w:val="0"/>
                      <w:divBdr>
                        <w:top w:val="none" w:sz="0" w:space="0" w:color="auto"/>
                        <w:left w:val="none" w:sz="0" w:space="0" w:color="auto"/>
                        <w:bottom w:val="none" w:sz="0" w:space="0" w:color="auto"/>
                        <w:right w:val="none" w:sz="0" w:space="0" w:color="auto"/>
                      </w:divBdr>
                      <w:divsChild>
                        <w:div w:id="173737144">
                          <w:marLeft w:val="0"/>
                          <w:marRight w:val="0"/>
                          <w:marTop w:val="0"/>
                          <w:marBottom w:val="0"/>
                          <w:divBdr>
                            <w:top w:val="none" w:sz="0" w:space="0" w:color="auto"/>
                            <w:left w:val="none" w:sz="0" w:space="0" w:color="auto"/>
                            <w:bottom w:val="none" w:sz="0" w:space="0" w:color="auto"/>
                            <w:right w:val="none" w:sz="0" w:space="0" w:color="auto"/>
                          </w:divBdr>
                          <w:divsChild>
                            <w:div w:id="1130245964">
                              <w:marLeft w:val="0"/>
                              <w:marRight w:val="0"/>
                              <w:marTop w:val="0"/>
                              <w:marBottom w:val="0"/>
                              <w:divBdr>
                                <w:top w:val="none" w:sz="0" w:space="0" w:color="auto"/>
                                <w:left w:val="none" w:sz="0" w:space="0" w:color="auto"/>
                                <w:bottom w:val="none" w:sz="0" w:space="0" w:color="auto"/>
                                <w:right w:val="none" w:sz="0" w:space="0" w:color="auto"/>
                              </w:divBdr>
                              <w:divsChild>
                                <w:div w:id="525292922">
                                  <w:marLeft w:val="0"/>
                                  <w:marRight w:val="0"/>
                                  <w:marTop w:val="0"/>
                                  <w:marBottom w:val="0"/>
                                  <w:divBdr>
                                    <w:top w:val="none" w:sz="0" w:space="0" w:color="auto"/>
                                    <w:left w:val="none" w:sz="0" w:space="0" w:color="auto"/>
                                    <w:bottom w:val="none" w:sz="0" w:space="0" w:color="auto"/>
                                    <w:right w:val="none" w:sz="0" w:space="0" w:color="auto"/>
                                  </w:divBdr>
                                  <w:divsChild>
                                    <w:div w:id="1231774961">
                                      <w:marLeft w:val="0"/>
                                      <w:marRight w:val="0"/>
                                      <w:marTop w:val="0"/>
                                      <w:marBottom w:val="0"/>
                                      <w:divBdr>
                                        <w:top w:val="none" w:sz="0" w:space="0" w:color="auto"/>
                                        <w:left w:val="none" w:sz="0" w:space="0" w:color="auto"/>
                                        <w:bottom w:val="none" w:sz="0" w:space="0" w:color="auto"/>
                                        <w:right w:val="none" w:sz="0" w:space="0" w:color="auto"/>
                                      </w:divBdr>
                                      <w:divsChild>
                                        <w:div w:id="511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5159852">
      <w:bodyDiv w:val="1"/>
      <w:marLeft w:val="0"/>
      <w:marRight w:val="0"/>
      <w:marTop w:val="0"/>
      <w:marBottom w:val="0"/>
      <w:divBdr>
        <w:top w:val="none" w:sz="0" w:space="0" w:color="auto"/>
        <w:left w:val="none" w:sz="0" w:space="0" w:color="auto"/>
        <w:bottom w:val="none" w:sz="0" w:space="0" w:color="auto"/>
        <w:right w:val="none" w:sz="0" w:space="0" w:color="auto"/>
      </w:divBdr>
      <w:divsChild>
        <w:div w:id="248393886">
          <w:marLeft w:val="0"/>
          <w:marRight w:val="0"/>
          <w:marTop w:val="0"/>
          <w:marBottom w:val="0"/>
          <w:divBdr>
            <w:top w:val="none" w:sz="0" w:space="0" w:color="auto"/>
            <w:left w:val="none" w:sz="0" w:space="0" w:color="auto"/>
            <w:bottom w:val="none" w:sz="0" w:space="0" w:color="auto"/>
            <w:right w:val="none" w:sz="0" w:space="0" w:color="auto"/>
          </w:divBdr>
          <w:divsChild>
            <w:div w:id="1382486011">
              <w:marLeft w:val="0"/>
              <w:marRight w:val="0"/>
              <w:marTop w:val="0"/>
              <w:marBottom w:val="0"/>
              <w:divBdr>
                <w:top w:val="none" w:sz="0" w:space="0" w:color="auto"/>
                <w:left w:val="none" w:sz="0" w:space="0" w:color="auto"/>
                <w:bottom w:val="none" w:sz="0" w:space="0" w:color="auto"/>
                <w:right w:val="none" w:sz="0" w:space="0" w:color="auto"/>
              </w:divBdr>
              <w:divsChild>
                <w:div w:id="975599349">
                  <w:marLeft w:val="0"/>
                  <w:marRight w:val="0"/>
                  <w:marTop w:val="0"/>
                  <w:marBottom w:val="0"/>
                  <w:divBdr>
                    <w:top w:val="none" w:sz="0" w:space="0" w:color="auto"/>
                    <w:left w:val="none" w:sz="0" w:space="0" w:color="auto"/>
                    <w:bottom w:val="none" w:sz="0" w:space="0" w:color="auto"/>
                    <w:right w:val="none" w:sz="0" w:space="0" w:color="auto"/>
                  </w:divBdr>
                  <w:divsChild>
                    <w:div w:id="819468128">
                      <w:marLeft w:val="0"/>
                      <w:marRight w:val="0"/>
                      <w:marTop w:val="0"/>
                      <w:marBottom w:val="0"/>
                      <w:divBdr>
                        <w:top w:val="none" w:sz="0" w:space="0" w:color="auto"/>
                        <w:left w:val="none" w:sz="0" w:space="0" w:color="auto"/>
                        <w:bottom w:val="none" w:sz="0" w:space="0" w:color="auto"/>
                        <w:right w:val="none" w:sz="0" w:space="0" w:color="auto"/>
                      </w:divBdr>
                      <w:divsChild>
                        <w:div w:id="959578917">
                          <w:marLeft w:val="0"/>
                          <w:marRight w:val="0"/>
                          <w:marTop w:val="0"/>
                          <w:marBottom w:val="0"/>
                          <w:divBdr>
                            <w:top w:val="none" w:sz="0" w:space="0" w:color="auto"/>
                            <w:left w:val="none" w:sz="0" w:space="0" w:color="auto"/>
                            <w:bottom w:val="none" w:sz="0" w:space="0" w:color="auto"/>
                            <w:right w:val="none" w:sz="0" w:space="0" w:color="auto"/>
                          </w:divBdr>
                          <w:divsChild>
                            <w:div w:id="999885322">
                              <w:marLeft w:val="0"/>
                              <w:marRight w:val="0"/>
                              <w:marTop w:val="0"/>
                              <w:marBottom w:val="0"/>
                              <w:divBdr>
                                <w:top w:val="none" w:sz="0" w:space="0" w:color="auto"/>
                                <w:left w:val="none" w:sz="0" w:space="0" w:color="auto"/>
                                <w:bottom w:val="none" w:sz="0" w:space="0" w:color="auto"/>
                                <w:right w:val="none" w:sz="0" w:space="0" w:color="auto"/>
                              </w:divBdr>
                              <w:divsChild>
                                <w:div w:id="1169715139">
                                  <w:marLeft w:val="0"/>
                                  <w:marRight w:val="0"/>
                                  <w:marTop w:val="0"/>
                                  <w:marBottom w:val="0"/>
                                  <w:divBdr>
                                    <w:top w:val="none" w:sz="0" w:space="0" w:color="auto"/>
                                    <w:left w:val="none" w:sz="0" w:space="0" w:color="auto"/>
                                    <w:bottom w:val="none" w:sz="0" w:space="0" w:color="auto"/>
                                    <w:right w:val="none" w:sz="0" w:space="0" w:color="auto"/>
                                  </w:divBdr>
                                  <w:divsChild>
                                    <w:div w:id="171727967">
                                      <w:marLeft w:val="0"/>
                                      <w:marRight w:val="0"/>
                                      <w:marTop w:val="0"/>
                                      <w:marBottom w:val="0"/>
                                      <w:divBdr>
                                        <w:top w:val="none" w:sz="0" w:space="0" w:color="auto"/>
                                        <w:left w:val="none" w:sz="0" w:space="0" w:color="auto"/>
                                        <w:bottom w:val="none" w:sz="0" w:space="0" w:color="auto"/>
                                        <w:right w:val="none" w:sz="0" w:space="0" w:color="auto"/>
                                      </w:divBdr>
                                      <w:divsChild>
                                        <w:div w:id="1595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669645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5991245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4109039">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248767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53748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115212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4618176">
      <w:bodyDiv w:val="1"/>
      <w:marLeft w:val="0"/>
      <w:marRight w:val="0"/>
      <w:marTop w:val="0"/>
      <w:marBottom w:val="0"/>
      <w:divBdr>
        <w:top w:val="none" w:sz="0" w:space="0" w:color="auto"/>
        <w:left w:val="none" w:sz="0" w:space="0" w:color="auto"/>
        <w:bottom w:val="none" w:sz="0" w:space="0" w:color="auto"/>
        <w:right w:val="none" w:sz="0" w:space="0" w:color="auto"/>
      </w:divBdr>
    </w:div>
    <w:div w:id="213347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cd.org/publications/educational-leadership/apr13/vol70/num07/How-Do-Principals-Really-Improve-Schools%C2%A2.aspx" TargetMode="External"/><Relationship Id="rId21" Type="http://schemas.openxmlformats.org/officeDocument/2006/relationships/hyperlink" Target="http://www.jeananyon.org/docs/anyon-1980.pdf" TargetMode="External"/><Relationship Id="rId42" Type="http://schemas.openxmlformats.org/officeDocument/2006/relationships/hyperlink" Target="http://video.edweek.org/search?q=Rudy%20Crew%20on%20Data%20Integration" TargetMode="External"/><Relationship Id="rId47" Type="http://schemas.openxmlformats.org/officeDocument/2006/relationships/hyperlink" Target="https://prezi.com/" TargetMode="External"/><Relationship Id="rId63" Type="http://schemas.openxmlformats.org/officeDocument/2006/relationships/hyperlink" Target="http://www.ascd.org/publications/educational-leadership/dec07/vol65/num04/The-Best-Value-in-Formative-Assessment.aspx" TargetMode="External"/><Relationship Id="rId68" Type="http://schemas.openxmlformats.org/officeDocument/2006/relationships/hyperlink" Target="http://www.ascd.org/publications/educational-leadership/oct12/vol70/num02/On-Board-with-BYOD.aspx" TargetMode="External"/><Relationship Id="rId7" Type="http://schemas.openxmlformats.org/officeDocument/2006/relationships/numbering" Target="numbering.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nationalforum.com/Electronic%20Journal%20Volumes/Lunenburg,%20Fred%20C.%20Curriculum%20Development-Deductive%20Models%20Schooling%20V2%20N1%202011.pdf" TargetMode="External"/><Relationship Id="rId11" Type="http://schemas.openxmlformats.org/officeDocument/2006/relationships/footnotes" Target="footnotes.xml"/><Relationship Id="rId24" Type="http://schemas.openxmlformats.org/officeDocument/2006/relationships/hyperlink" Target="http://padlet.com/" TargetMode="External"/><Relationship Id="rId32" Type="http://schemas.openxmlformats.org/officeDocument/2006/relationships/hyperlink" Target="https://www.youtube.com/watch?v=zDZFcDGpL4U" TargetMode="External"/><Relationship Id="rId37" Type="http://schemas.openxmlformats.org/officeDocument/2006/relationships/hyperlink" Target="https://www.erdc.k12.mn.us/promo/sage/images/Analytics_WhitePaper.pdf" TargetMode="External"/><Relationship Id="rId40" Type="http://schemas.openxmlformats.org/officeDocument/2006/relationships/hyperlink" Target="http://video.edweek.org/search?q=Joel%20Klein%20on%20Data%20Systems" TargetMode="External"/><Relationship Id="rId45" Type="http://schemas.openxmlformats.org/officeDocument/2006/relationships/hyperlink" Target="http://video.edweek.org/search?q=Dan%20Katzir%20on%20Why%20Data%20Matter" TargetMode="External"/><Relationship Id="rId53" Type="http://schemas.openxmlformats.org/officeDocument/2006/relationships/hyperlink" Target="https://teachonline.asu.edu/2012/07/writing-measurable-learning-objectives/" TargetMode="External"/><Relationship Id="rId58" Type="http://schemas.openxmlformats.org/officeDocument/2006/relationships/hyperlink" Target="http://www.ascd.org/ASCD/pdf/journals/ed_lead/el200302_popham.pdf" TargetMode="External"/><Relationship Id="rId66" Type="http://schemas.openxmlformats.org/officeDocument/2006/relationships/hyperlink" Target="http://www.teachhub.com/flipped-classroom-infographic" TargetMode="External"/><Relationship Id="rId5" Type="http://schemas.openxmlformats.org/officeDocument/2006/relationships/customXml" Target="../customXml/item5.xml"/><Relationship Id="rId61" Type="http://schemas.openxmlformats.org/officeDocument/2006/relationships/hyperlink" Target="http://www.ascd.org/publications/educational-leadership/dec07/vol65/num04/The-Best-Value-in-Formative-Assessment.aspx" TargetMode="External"/><Relationship Id="rId19" Type="http://schemas.openxmlformats.org/officeDocument/2006/relationships/hyperlink" Target="http://docs.lib.purdue.edu/cgi/viewcontent.cgi?article=1464&amp;context=eandc" TargetMode="External"/><Relationship Id="rId14" Type="http://schemas.openxmlformats.org/officeDocument/2006/relationships/header" Target="head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www.youtube.com/watch?v=r9LelXa3U_I" TargetMode="External"/><Relationship Id="rId30" Type="http://schemas.openxmlformats.org/officeDocument/2006/relationships/hyperlink" Target="http://www.ascd.org/publications/books/108005/chapters/Developing-Curriculum-Leadership-and-Design.aspx" TargetMode="External"/><Relationship Id="rId35" Type="http://schemas.openxmlformats.org/officeDocument/2006/relationships/hyperlink" Target="https://prezi.com/" TargetMode="External"/><Relationship Id="rId43" Type="http://schemas.openxmlformats.org/officeDocument/2006/relationships/hyperlink" Target="http://video.edweek.org/search?q=Aimee%20Guidera%20on%20Data%20Development%20" TargetMode="External"/><Relationship Id="rId48" Type="http://schemas.openxmlformats.org/officeDocument/2006/relationships/hyperlink" Target="https://www.haikudeck.com/" TargetMode="External"/><Relationship Id="rId56" Type="http://schemas.openxmlformats.org/officeDocument/2006/relationships/hyperlink" Target="http://www.ascd.org/publications/educational-leadership/nov09/vol67/num03/Every-Day-in-Every-Classroom.aspx" TargetMode="External"/><Relationship Id="rId64" Type="http://schemas.openxmlformats.org/officeDocument/2006/relationships/hyperlink" Target="http://www.pdesas.org/" TargetMode="External"/><Relationship Id="rId69" Type="http://schemas.openxmlformats.org/officeDocument/2006/relationships/hyperlink" Target="https://prezi.com/" TargetMode="External"/><Relationship Id="rId8" Type="http://schemas.openxmlformats.org/officeDocument/2006/relationships/styles" Target="styles.xml"/><Relationship Id="rId51" Type="http://schemas.openxmlformats.org/officeDocument/2006/relationships/hyperlink" Target="http://www.sde.ct.gov/sde/lib/sde/pdf/curriculum/cali/setting_the_record_straight_on_hield_yield_strategies.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1.udel.edu/educ/whitson/897s05/files/hiddencurriculum.htm" TargetMode="External"/><Relationship Id="rId33" Type="http://schemas.openxmlformats.org/officeDocument/2006/relationships/hyperlink" Target="https://vimeo.com/82112573" TargetMode="External"/><Relationship Id="rId38" Type="http://schemas.openxmlformats.org/officeDocument/2006/relationships/hyperlink" Target="http://eff.csuchico.edu/downloads/DataTools.pdf" TargetMode="External"/><Relationship Id="rId46" Type="http://schemas.openxmlformats.org/officeDocument/2006/relationships/hyperlink" Target="https://www.youtube.com/watch?v=zDZFcDGpL4U" TargetMode="External"/><Relationship Id="rId59" Type="http://schemas.openxmlformats.org/officeDocument/2006/relationships/hyperlink" Target="http://www.ascd.org/publications/books/112011/chapters/The-Common-Core-Standards-in-Context.aspx" TargetMode="External"/><Relationship Id="rId67" Type="http://schemas.openxmlformats.org/officeDocument/2006/relationships/hyperlink" Target="http://www.forbes.com/sites/michaelnoer/2012/11/02/one-man-one-computer-10-million-students-how-khan-academy-is-reinventing-education/" TargetMode="External"/><Relationship Id="rId20" Type="http://schemas.openxmlformats.org/officeDocument/2006/relationships/hyperlink" Target="http://www.ascd.org/publications/educational-leadership/dec00/vol58/num04/Educational-Demographics@-What-Teachers-Should-Know.aspx" TargetMode="External"/><Relationship Id="rId41" Type="http://schemas.openxmlformats.org/officeDocument/2006/relationships/hyperlink" Target="http://video.edweek.org/search?q=Kathryn%20Parker%20Boudett%20on%20Data" TargetMode="External"/><Relationship Id="rId54" Type="http://schemas.openxmlformats.org/officeDocument/2006/relationships/hyperlink" Target="http://teachonline.asu.edu/objectives-builder/" TargetMode="External"/><Relationship Id="rId62" Type="http://schemas.openxmlformats.org/officeDocument/2006/relationships/hyperlink" Target="http://www.pdesas.org/Standard/PACore" TargetMode="External"/><Relationship Id="rId70" Type="http://schemas.openxmlformats.org/officeDocument/2006/relationships/hyperlink" Target="https://www.haikudeck.c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docs.lib.purdue.edu/cgi/viewcontent.cgi?article=1464&amp;context=eandc" TargetMode="External"/><Relationship Id="rId28" Type="http://schemas.openxmlformats.org/officeDocument/2006/relationships/hyperlink" Target="http://www1.udel.edu/educ/whitson/897s05/files/hiddencurriculum.htm" TargetMode="External"/><Relationship Id="rId36" Type="http://schemas.openxmlformats.org/officeDocument/2006/relationships/hyperlink" Target="https://www.haikudeck.com/" TargetMode="External"/><Relationship Id="rId49" Type="http://schemas.openxmlformats.org/officeDocument/2006/relationships/hyperlink" Target="http://www.ascd.org/publications/educational-leadership/apr10/vol67/num07/Reform@-To-What-End%C2%A2.aspx" TargetMode="External"/><Relationship Id="rId57" Type="http://schemas.openxmlformats.org/officeDocument/2006/relationships/hyperlink" Target="http://www.ascd.org/publications/educational-leadership/dec96/vol54/num04/Learning-from-Performance-Assessments-in-Math.aspx" TargetMode="External"/><Relationship Id="rId10" Type="http://schemas.openxmlformats.org/officeDocument/2006/relationships/webSettings" Target="webSettings.xml"/><Relationship Id="rId31" Type="http://schemas.openxmlformats.org/officeDocument/2006/relationships/hyperlink" Target="https://www.youtube.com/watch?v=JMjUSQk5WH4" TargetMode="External"/><Relationship Id="rId44" Type="http://schemas.openxmlformats.org/officeDocument/2006/relationships/hyperlink" Target="http://video.edweek.org/search?q=Martha%20Greenway%20on%20Data%20Training%20" TargetMode="External"/><Relationship Id="rId52" Type="http://schemas.openxmlformats.org/officeDocument/2006/relationships/hyperlink" Target="https://tips.uark.edu/using-blooms-taxonomy/" TargetMode="External"/><Relationship Id="rId60" Type="http://schemas.openxmlformats.org/officeDocument/2006/relationships/hyperlink" Target="http://www.ascd.org/publications/educational-leadership/mar07/vol64/num06/The-Case-For-and-Against-Homework.aspx" TargetMode="External"/><Relationship Id="rId65" Type="http://schemas.openxmlformats.org/officeDocument/2006/relationships/hyperlink" Target="http://www.ascd.org/publications/educational-leadership/mar13/vol70/num06/Evidence-on-Flipped-Classrooms-Is-Still-Coming-In.aspx"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www.pearsonhighered.com/educator/product/Developing-the-Curriculum/9780132627511.page" TargetMode="External"/><Relationship Id="rId18" Type="http://schemas.openxmlformats.org/officeDocument/2006/relationships/header" Target="header3.xml"/><Relationship Id="rId39" Type="http://schemas.openxmlformats.org/officeDocument/2006/relationships/hyperlink" Target="https://www.youtube.com/watch?v=zDZFcDGpL4U" TargetMode="External"/><Relationship Id="rId34" Type="http://schemas.openxmlformats.org/officeDocument/2006/relationships/hyperlink" Target="https://www.youtube.com/watch?v=JMjUSQk5WH4" TargetMode="External"/><Relationship Id="rId50" Type="http://schemas.openxmlformats.org/officeDocument/2006/relationships/hyperlink" Target="http://www.ascd.org/publications/educational-leadership/apr10/vol67/num07/Where-Are-Our-Greenfields%C2%A2.aspx" TargetMode="External"/><Relationship Id="rId55" Type="http://schemas.openxmlformats.org/officeDocument/2006/relationships/hyperlink" Target="https://prezi.com/dtt-g7uut7f4/depth-of-knowledge-train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6966480-D2C7-483B-86C5-77311836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21</TotalTime>
  <Pages>31</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2018-07-02T17:51:00Z</dcterms:created>
  <dcterms:modified xsi:type="dcterms:W3CDTF">2019-06-17T19:33:00Z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