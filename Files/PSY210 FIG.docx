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AB12" w14:textId="77777777" w:rsidR="005C1120" w:rsidRPr="0090566F" w:rsidRDefault="005C1120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 xml:space="preserve">Course </w:t>
      </w:r>
      <w:r w:rsidR="00732A3B" w:rsidRPr="00825CE5">
        <w:rPr>
          <w:color w:val="BD313B"/>
        </w:rPr>
        <w:t>Description</w:t>
      </w:r>
      <w:r w:rsidRPr="004F138A">
        <w:rPr>
          <w:color w:val="9C2C2A" w:themeColor="accent1"/>
        </w:rPr>
        <w:t xml:space="preserve"> </w:t>
      </w:r>
    </w:p>
    <w:p w14:paraId="6F385333" w14:textId="77777777" w:rsidR="0035507C" w:rsidRDefault="0035507C" w:rsidP="0035507C"/>
    <w:p w14:paraId="1CA9AFC7" w14:textId="3DCD6FBF" w:rsidR="00E676CE" w:rsidRDefault="0035507C" w:rsidP="0035507C">
      <w:r>
        <w:t xml:space="preserve">Study of abnormal personality development and psychopathology; includes etiology, diagnosis, prognosis and treatment of disorders. </w:t>
      </w:r>
      <w:r w:rsidR="006E2946">
        <w:t xml:space="preserve">Prerequisite: </w:t>
      </w:r>
      <w:r>
        <w:t>PSY</w:t>
      </w:r>
      <w:r w:rsidR="00434FB3">
        <w:t xml:space="preserve"> </w:t>
      </w:r>
      <w:r>
        <w:t>100</w:t>
      </w:r>
    </w:p>
    <w:p w14:paraId="7EFA9BCF" w14:textId="77777777" w:rsidR="0035507C" w:rsidRPr="0090566F" w:rsidRDefault="0035507C" w:rsidP="0035507C"/>
    <w:p w14:paraId="34C93252" w14:textId="77777777" w:rsidR="00121460" w:rsidRDefault="00121460" w:rsidP="00121460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>
        <w:rPr>
          <w:rFonts w:cs="Arial"/>
          <w:b/>
          <w:color w:val="BD313B"/>
          <w:sz w:val="22"/>
          <w:szCs w:val="22"/>
        </w:rPr>
        <w:t>University Learning Outcomes (U</w:t>
      </w:r>
      <w:r w:rsidRPr="00825CE5">
        <w:rPr>
          <w:rFonts w:cs="Arial"/>
          <w:b/>
          <w:color w:val="BD313B"/>
          <w:sz w:val="22"/>
          <w:szCs w:val="22"/>
        </w:rPr>
        <w:t>LO)</w:t>
      </w:r>
    </w:p>
    <w:p w14:paraId="259C4324" w14:textId="77777777" w:rsidR="00121460" w:rsidRPr="004F138A" w:rsidRDefault="00121460" w:rsidP="00121460">
      <w:pPr>
        <w:tabs>
          <w:tab w:val="left" w:pos="0"/>
        </w:tabs>
        <w:rPr>
          <w:rFonts w:cs="Arial"/>
          <w:szCs w:val="22"/>
        </w:rPr>
      </w:pPr>
    </w:p>
    <w:p w14:paraId="050AF39C" w14:textId="77777777" w:rsidR="00725712" w:rsidRDefault="00725712" w:rsidP="00725712">
      <w:pPr>
        <w:widowControl w:val="0"/>
        <w:numPr>
          <w:ilvl w:val="0"/>
          <w:numId w:val="45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>ULO1</w:t>
      </w:r>
      <w:r>
        <w:rPr>
          <w:rFonts w:cs="Arial"/>
          <w:szCs w:val="20"/>
        </w:rPr>
        <w:t>:</w:t>
      </w:r>
      <w:r>
        <w:rPr>
          <w:rFonts w:cs="Arial"/>
          <w:b/>
          <w:bCs/>
          <w:szCs w:val="20"/>
        </w:rPr>
        <w:t xml:space="preserve"> </w:t>
      </w:r>
      <w:r>
        <w:rPr>
          <w:rFonts w:cs="Arial"/>
          <w:szCs w:val="20"/>
        </w:rPr>
        <w:t>Knowledge of Human Cultures and the Physical and Natural World</w:t>
      </w:r>
    </w:p>
    <w:p w14:paraId="10304F89" w14:textId="77777777" w:rsidR="00725712" w:rsidRDefault="00725712" w:rsidP="00725712">
      <w:pPr>
        <w:widowControl w:val="0"/>
        <w:numPr>
          <w:ilvl w:val="0"/>
          <w:numId w:val="45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>ULO2</w:t>
      </w:r>
      <w:r>
        <w:rPr>
          <w:rFonts w:cs="Arial"/>
          <w:szCs w:val="20"/>
        </w:rPr>
        <w:t>: Intellectual and Practical Skills</w:t>
      </w:r>
    </w:p>
    <w:p w14:paraId="28680686" w14:textId="77777777" w:rsidR="00725712" w:rsidRDefault="00725712" w:rsidP="00725712">
      <w:pPr>
        <w:widowControl w:val="0"/>
        <w:numPr>
          <w:ilvl w:val="0"/>
          <w:numId w:val="45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>ULO3</w:t>
      </w:r>
      <w:r>
        <w:rPr>
          <w:rFonts w:cs="Arial"/>
          <w:szCs w:val="20"/>
        </w:rPr>
        <w:t>: Personal and Social Responsibility</w:t>
      </w:r>
    </w:p>
    <w:p w14:paraId="39CF0EA8" w14:textId="77777777" w:rsidR="00725712" w:rsidRDefault="00725712" w:rsidP="00725712">
      <w:pPr>
        <w:widowControl w:val="0"/>
        <w:numPr>
          <w:ilvl w:val="0"/>
          <w:numId w:val="45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>ULO4</w:t>
      </w:r>
      <w:r>
        <w:rPr>
          <w:rFonts w:cs="Arial"/>
          <w:szCs w:val="20"/>
        </w:rPr>
        <w:t>: Integrative and Applied Learning</w:t>
      </w:r>
    </w:p>
    <w:p w14:paraId="577223EA" w14:textId="77777777" w:rsidR="00725712" w:rsidRDefault="00725712" w:rsidP="00725712">
      <w:pPr>
        <w:widowControl w:val="0"/>
        <w:numPr>
          <w:ilvl w:val="0"/>
          <w:numId w:val="45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>ULO5</w:t>
      </w:r>
      <w:r>
        <w:rPr>
          <w:rFonts w:cs="Arial"/>
          <w:szCs w:val="20"/>
        </w:rPr>
        <w:t>: Immersed in the Critical Concerns of the Sisters of Mercy of the Americas</w:t>
      </w:r>
    </w:p>
    <w:p w14:paraId="328DBEB0" w14:textId="77777777" w:rsidR="00825564" w:rsidRPr="0090566F" w:rsidRDefault="00825564" w:rsidP="00825564"/>
    <w:p w14:paraId="02D92482" w14:textId="77777777" w:rsidR="00132272" w:rsidRDefault="00132272" w:rsidP="00132272">
      <w:pPr>
        <w:pStyle w:val="Heading1"/>
        <w:rPr>
          <w:color w:val="BD313B"/>
        </w:rPr>
      </w:pPr>
      <w:r w:rsidRPr="007F64FA">
        <w:rPr>
          <w:color w:val="BD313B"/>
        </w:rPr>
        <w:t xml:space="preserve">Program Learning Outcomes (PLO) </w:t>
      </w:r>
    </w:p>
    <w:p w14:paraId="08A3ABED" w14:textId="77777777" w:rsidR="00824D94" w:rsidRDefault="00824D94" w:rsidP="00824D94"/>
    <w:p w14:paraId="729E1728" w14:textId="77777777" w:rsidR="00601D0C" w:rsidRDefault="00601D0C" w:rsidP="00601D0C">
      <w:pPr>
        <w:pStyle w:val="AssignmentsLevel2"/>
        <w:numPr>
          <w:ilvl w:val="0"/>
          <w:numId w:val="47"/>
        </w:numPr>
        <w:rPr>
          <w:iCs/>
          <w:color w:val="000000"/>
        </w:rPr>
      </w:pPr>
      <w:r>
        <w:rPr>
          <w:b/>
          <w:iCs/>
          <w:color w:val="000000"/>
        </w:rPr>
        <w:t>PLO1:</w:t>
      </w:r>
      <w:r>
        <w:rPr>
          <w:iCs/>
          <w:color w:val="000000"/>
        </w:rPr>
        <w:t xml:space="preserve"> </w:t>
      </w:r>
      <w:r>
        <w:t>Analyze from different perspectives the impact of physiology, cognition, social interaction, group situations, interpersonal relations, attitudes, opinions, group conflicts, language, and communication on human behavior.</w:t>
      </w:r>
      <w:r>
        <w:rPr>
          <w:iCs/>
          <w:color w:val="000000"/>
        </w:rPr>
        <w:t xml:space="preserve"> (ULO1, 2, 4, 5) </w:t>
      </w:r>
    </w:p>
    <w:p w14:paraId="35EB5B28" w14:textId="77777777" w:rsidR="00601D0C" w:rsidRDefault="00601D0C" w:rsidP="00601D0C">
      <w:pPr>
        <w:pStyle w:val="AssignmentsLevel2"/>
        <w:numPr>
          <w:ilvl w:val="0"/>
          <w:numId w:val="47"/>
        </w:numPr>
        <w:rPr>
          <w:iCs/>
          <w:color w:val="000000"/>
        </w:rPr>
      </w:pPr>
      <w:r>
        <w:rPr>
          <w:b/>
          <w:iCs/>
          <w:color w:val="000000"/>
        </w:rPr>
        <w:t>PLO2:</w:t>
      </w:r>
      <w:r>
        <w:rPr>
          <w:iCs/>
          <w:color w:val="000000"/>
        </w:rPr>
        <w:t xml:space="preserve"> </w:t>
      </w:r>
      <w:r>
        <w:t>Understand and articulate the application of psychological principles across professional settings, including mental health care, schools, general health care, social services, and corporate environments.</w:t>
      </w:r>
      <w:r>
        <w:rPr>
          <w:iCs/>
          <w:color w:val="000000"/>
        </w:rPr>
        <w:t xml:space="preserve"> (ULO2, 4)</w:t>
      </w:r>
    </w:p>
    <w:p w14:paraId="2114F0AA" w14:textId="77777777" w:rsidR="00601D0C" w:rsidRDefault="00601D0C" w:rsidP="00601D0C">
      <w:pPr>
        <w:pStyle w:val="AssignmentsLevel2"/>
        <w:numPr>
          <w:ilvl w:val="0"/>
          <w:numId w:val="47"/>
        </w:numPr>
        <w:rPr>
          <w:iCs/>
          <w:color w:val="000000"/>
        </w:rPr>
      </w:pPr>
      <w:r>
        <w:rPr>
          <w:b/>
          <w:iCs/>
          <w:color w:val="000000"/>
        </w:rPr>
        <w:t>PLO3:</w:t>
      </w:r>
      <w:r>
        <w:rPr>
          <w:iCs/>
          <w:color w:val="000000"/>
        </w:rPr>
        <w:t xml:space="preserve"> </w:t>
      </w:r>
      <w:r>
        <w:t>Identify the impact of psychology on societal issues, including race, gender, religion, and social inequality, and articulate the role of advocacy to affect policy and societal change.</w:t>
      </w:r>
      <w:r>
        <w:rPr>
          <w:iCs/>
          <w:color w:val="000000"/>
        </w:rPr>
        <w:t xml:space="preserve"> (ULO1, 3, 5)</w:t>
      </w:r>
    </w:p>
    <w:p w14:paraId="3B616926" w14:textId="77777777" w:rsidR="00601D0C" w:rsidRDefault="00601D0C" w:rsidP="00601D0C">
      <w:pPr>
        <w:pStyle w:val="AssignmentsLevel2"/>
        <w:numPr>
          <w:ilvl w:val="0"/>
          <w:numId w:val="47"/>
        </w:numPr>
        <w:rPr>
          <w:iCs/>
          <w:color w:val="000000"/>
        </w:rPr>
      </w:pPr>
      <w:r>
        <w:rPr>
          <w:b/>
          <w:iCs/>
          <w:color w:val="000000"/>
        </w:rPr>
        <w:t>PLO4:</w:t>
      </w:r>
      <w:r>
        <w:rPr>
          <w:iCs/>
          <w:color w:val="000000"/>
        </w:rPr>
        <w:t xml:space="preserve"> </w:t>
      </w:r>
      <w:r>
        <w:t xml:space="preserve">Understand key concepts in statistics and research </w:t>
      </w:r>
      <w:proofErr w:type="gramStart"/>
      <w:r>
        <w:t>methodology, and</w:t>
      </w:r>
      <w:proofErr w:type="gramEnd"/>
      <w:r>
        <w:t xml:space="preserve"> be able to use their acquired knowledge and critical-thinking skills to do the following: comprehensive and critical analysis of original research studies in the field, demonstrated through class discussion, presentations, and research papers.</w:t>
      </w:r>
      <w:r>
        <w:rPr>
          <w:iCs/>
          <w:color w:val="000000"/>
        </w:rPr>
        <w:t xml:space="preserve"> (ULO2, 4) </w:t>
      </w:r>
    </w:p>
    <w:p w14:paraId="230BA3E8" w14:textId="77777777" w:rsidR="00601D0C" w:rsidRDefault="00601D0C" w:rsidP="00601D0C">
      <w:pPr>
        <w:pStyle w:val="AssignmentsLevel2"/>
        <w:numPr>
          <w:ilvl w:val="0"/>
          <w:numId w:val="47"/>
        </w:numPr>
        <w:rPr>
          <w:iCs/>
          <w:color w:val="000000"/>
        </w:rPr>
      </w:pPr>
      <w:r>
        <w:rPr>
          <w:b/>
          <w:iCs/>
          <w:color w:val="000000"/>
        </w:rPr>
        <w:t>PLO5:</w:t>
      </w:r>
      <w:r>
        <w:rPr>
          <w:iCs/>
          <w:color w:val="000000"/>
        </w:rPr>
        <w:t xml:space="preserve"> </w:t>
      </w:r>
      <w:r>
        <w:t>Engage in basic therapeutic counseling skills that allow students to interact appropriately across a variety of supervised professional settings.</w:t>
      </w:r>
      <w:r>
        <w:rPr>
          <w:iCs/>
          <w:color w:val="000000"/>
        </w:rPr>
        <w:t xml:space="preserve"> (ULO1, 2, 3, 4, 5)</w:t>
      </w:r>
    </w:p>
    <w:p w14:paraId="109BD19A" w14:textId="77777777" w:rsidR="00601D0C" w:rsidRDefault="00601D0C" w:rsidP="00601D0C">
      <w:pPr>
        <w:pStyle w:val="AssignmentsLevel2"/>
        <w:numPr>
          <w:ilvl w:val="0"/>
          <w:numId w:val="47"/>
        </w:numPr>
        <w:rPr>
          <w:iCs/>
          <w:color w:val="000000"/>
        </w:rPr>
      </w:pPr>
      <w:r>
        <w:rPr>
          <w:b/>
          <w:iCs/>
          <w:color w:val="000000"/>
        </w:rPr>
        <w:t>PLO6:</w:t>
      </w:r>
      <w:r>
        <w:rPr>
          <w:iCs/>
          <w:color w:val="000000"/>
        </w:rPr>
        <w:t xml:space="preserve"> </w:t>
      </w:r>
      <w:r>
        <w:rPr>
          <w:color w:val="222222"/>
        </w:rPr>
        <w:t>Engage in critical thinking concerning the application of the discipline and ethical issues relevant to this evolving field of study.</w:t>
      </w:r>
      <w:r>
        <w:rPr>
          <w:iCs/>
          <w:color w:val="000000"/>
        </w:rPr>
        <w:t xml:space="preserve"> (ULO3, 5)</w:t>
      </w:r>
    </w:p>
    <w:p w14:paraId="2E4F4EB9" w14:textId="77777777" w:rsidR="008650DE" w:rsidRPr="00104F2B" w:rsidRDefault="008650DE" w:rsidP="00104F2B"/>
    <w:p w14:paraId="2BDB00FC" w14:textId="77777777" w:rsidR="00EE72BE" w:rsidRPr="00121460" w:rsidRDefault="00EE72BE" w:rsidP="00B47775">
      <w:pPr>
        <w:pStyle w:val="Heading1"/>
        <w:rPr>
          <w:color w:val="BD313B"/>
        </w:rPr>
      </w:pPr>
      <w:r w:rsidRPr="00825CE5">
        <w:rPr>
          <w:color w:val="BD313B"/>
        </w:rPr>
        <w:t xml:space="preserve">Course </w:t>
      </w:r>
      <w:r w:rsidR="002D4285">
        <w:rPr>
          <w:color w:val="BD313B"/>
        </w:rPr>
        <w:t xml:space="preserve">Learning </w:t>
      </w:r>
      <w:r w:rsidRPr="00825CE5">
        <w:rPr>
          <w:color w:val="BD313B"/>
        </w:rPr>
        <w:t>Outcomes</w:t>
      </w:r>
      <w:r w:rsidR="00121460">
        <w:rPr>
          <w:color w:val="BD313B"/>
        </w:rPr>
        <w:t xml:space="preserve"> (CLO) </w:t>
      </w:r>
    </w:p>
    <w:p w14:paraId="0BC19778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1CDC9ADB" w14:textId="07DF3490" w:rsidR="00B81C62" w:rsidRPr="005A195D" w:rsidRDefault="0080103D" w:rsidP="00867F45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A195D">
        <w:rPr>
          <w:rFonts w:cs="Arial"/>
          <w:b/>
          <w:szCs w:val="20"/>
        </w:rPr>
        <w:t>CLO1</w:t>
      </w:r>
      <w:r w:rsidRPr="000D2258">
        <w:rPr>
          <w:rFonts w:cs="Arial"/>
          <w:b/>
          <w:szCs w:val="20"/>
        </w:rPr>
        <w:t>:</w:t>
      </w:r>
      <w:r w:rsidR="00886EB9" w:rsidRPr="005A195D">
        <w:rPr>
          <w:rFonts w:cs="Arial"/>
          <w:szCs w:val="20"/>
        </w:rPr>
        <w:t xml:space="preserve"> Understand the historical perspectives regarding abnormal behavior.</w:t>
      </w:r>
    </w:p>
    <w:p w14:paraId="562D893E" w14:textId="5F636485" w:rsidR="00DA45E4" w:rsidRPr="005A195D" w:rsidRDefault="0080103D" w:rsidP="00867F45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A195D">
        <w:rPr>
          <w:rFonts w:cs="Arial"/>
          <w:b/>
          <w:szCs w:val="20"/>
        </w:rPr>
        <w:lastRenderedPageBreak/>
        <w:t>CLO2</w:t>
      </w:r>
      <w:r w:rsidRPr="000D2258">
        <w:rPr>
          <w:rFonts w:cs="Arial"/>
          <w:b/>
          <w:szCs w:val="20"/>
        </w:rPr>
        <w:t>:</w:t>
      </w:r>
      <w:r w:rsidR="00886EB9" w:rsidRPr="005A195D">
        <w:rPr>
          <w:rFonts w:cs="Arial"/>
          <w:szCs w:val="20"/>
        </w:rPr>
        <w:t xml:space="preserve"> Understand the DSM </w:t>
      </w:r>
      <w:r w:rsidR="00F90FA3">
        <w:rPr>
          <w:rFonts w:cs="Arial"/>
          <w:szCs w:val="20"/>
        </w:rPr>
        <w:t>c</w:t>
      </w:r>
      <w:r w:rsidR="00886EB9" w:rsidRPr="005A195D">
        <w:rPr>
          <w:rFonts w:cs="Arial"/>
          <w:szCs w:val="20"/>
        </w:rPr>
        <w:t xml:space="preserve">lassification system. </w:t>
      </w:r>
    </w:p>
    <w:p w14:paraId="2BF6E684" w14:textId="5E57E932" w:rsidR="0080103D" w:rsidRPr="005A195D" w:rsidRDefault="00DA45E4" w:rsidP="00867F45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A195D">
        <w:rPr>
          <w:rFonts w:cs="Arial"/>
          <w:b/>
          <w:szCs w:val="20"/>
        </w:rPr>
        <w:t>CLO3</w:t>
      </w:r>
      <w:r w:rsidRPr="000D2258">
        <w:rPr>
          <w:rFonts w:cs="Arial"/>
          <w:b/>
          <w:szCs w:val="20"/>
        </w:rPr>
        <w:t>:</w:t>
      </w:r>
      <w:r w:rsidR="0080103D" w:rsidRPr="005A195D">
        <w:rPr>
          <w:rFonts w:cs="Arial"/>
          <w:szCs w:val="20"/>
        </w:rPr>
        <w:t xml:space="preserve"> </w:t>
      </w:r>
      <w:r w:rsidR="0035507C" w:rsidRPr="005A195D">
        <w:rPr>
          <w:rFonts w:cs="Arial"/>
          <w:szCs w:val="20"/>
        </w:rPr>
        <w:t>Understand various</w:t>
      </w:r>
      <w:r w:rsidR="0035507C" w:rsidRPr="005A195D">
        <w:t xml:space="preserve"> mental disorders</w:t>
      </w:r>
      <w:r w:rsidR="00F90FA3">
        <w:t>,</w:t>
      </w:r>
      <w:r w:rsidR="0035507C" w:rsidRPr="005A195D">
        <w:t xml:space="preserve"> including anxiety, obsessive-compulsive, trauma, stress, depression, bipolar, suicide, somatic symptoms, gender-related, sex-related, substance abuse and addiction, eating disorders, schizophrenia, personality disorders, and disorders of aging and cognition.</w:t>
      </w:r>
    </w:p>
    <w:p w14:paraId="7928C2B8" w14:textId="3A068BC8" w:rsidR="00A13038" w:rsidRPr="005A195D" w:rsidRDefault="0035507C" w:rsidP="00867F45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A195D">
        <w:rPr>
          <w:rFonts w:cs="Arial"/>
          <w:b/>
          <w:szCs w:val="20"/>
        </w:rPr>
        <w:t>CLO4</w:t>
      </w:r>
      <w:r w:rsidRPr="000D2258">
        <w:rPr>
          <w:rFonts w:cs="Arial"/>
          <w:b/>
          <w:szCs w:val="20"/>
        </w:rPr>
        <w:t>:</w:t>
      </w:r>
      <w:r w:rsidRPr="005A195D">
        <w:rPr>
          <w:rFonts w:cs="Arial"/>
          <w:szCs w:val="20"/>
        </w:rPr>
        <w:t xml:space="preserve"> Understand and articulate the treatments of the various disorders.</w:t>
      </w:r>
    </w:p>
    <w:p w14:paraId="4923B021" w14:textId="77777777" w:rsidR="00A13038" w:rsidRPr="00DA0FEA" w:rsidRDefault="00A13038" w:rsidP="004F138A">
      <w:pPr>
        <w:tabs>
          <w:tab w:val="left" w:pos="0"/>
        </w:tabs>
        <w:rPr>
          <w:rFonts w:cs="Arial"/>
          <w:szCs w:val="20"/>
        </w:rPr>
      </w:pPr>
    </w:p>
    <w:p w14:paraId="33EAB80D" w14:textId="77777777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4EA38AB6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730D4699" w14:textId="4A7FDF06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t>Students are expected to</w:t>
      </w:r>
      <w:r w:rsidR="00F90FA3">
        <w:rPr>
          <w:rFonts w:cs="Arial"/>
          <w:szCs w:val="20"/>
        </w:rPr>
        <w:t xml:space="preserve"> do the following</w:t>
      </w:r>
      <w:r>
        <w:rPr>
          <w:rFonts w:cs="Arial"/>
          <w:szCs w:val="20"/>
        </w:rPr>
        <w:t>:</w:t>
      </w:r>
    </w:p>
    <w:p w14:paraId="269BB8FB" w14:textId="77777777" w:rsidR="00F90FA3" w:rsidRDefault="00F90FA3" w:rsidP="004F138A">
      <w:pPr>
        <w:tabs>
          <w:tab w:val="left" w:pos="0"/>
        </w:tabs>
        <w:rPr>
          <w:rFonts w:cs="Arial"/>
          <w:szCs w:val="20"/>
        </w:rPr>
      </w:pPr>
    </w:p>
    <w:p w14:paraId="5F5A5DA8" w14:textId="03143197" w:rsidR="004F138A" w:rsidRPr="00B10A1D" w:rsidRDefault="00F90FA3" w:rsidP="00867F45">
      <w:pPr>
        <w:pStyle w:val="ListParagraph"/>
        <w:numPr>
          <w:ilvl w:val="0"/>
          <w:numId w:val="16"/>
        </w:numPr>
        <w:tabs>
          <w:tab w:val="left" w:pos="0"/>
        </w:tabs>
        <w:rPr>
          <w:rFonts w:cs="Arial"/>
          <w:szCs w:val="20"/>
        </w:rPr>
      </w:pPr>
      <w:r>
        <w:t>A</w:t>
      </w:r>
      <w:r w:rsidR="001C0DAF">
        <w:t>sk</w:t>
      </w:r>
      <w:r w:rsidR="004F138A">
        <w:t xml:space="preserve"> probing and insightful questions related to course content</w:t>
      </w:r>
      <w:r w:rsidR="004F138A" w:rsidRPr="00B10A1D">
        <w:rPr>
          <w:rFonts w:cs="Arial"/>
          <w:szCs w:val="20"/>
        </w:rPr>
        <w:t>.</w:t>
      </w:r>
    </w:p>
    <w:p w14:paraId="28C7DC76" w14:textId="38BF1737" w:rsidR="004F138A" w:rsidRPr="00B10A1D" w:rsidRDefault="00F90FA3" w:rsidP="00867F45">
      <w:pPr>
        <w:pStyle w:val="ListParagraph"/>
        <w:numPr>
          <w:ilvl w:val="0"/>
          <w:numId w:val="16"/>
        </w:numPr>
        <w:tabs>
          <w:tab w:val="left" w:pos="0"/>
        </w:tabs>
        <w:rPr>
          <w:rFonts w:cs="Arial"/>
          <w:szCs w:val="20"/>
        </w:rPr>
      </w:pPr>
      <w:r>
        <w:t>M</w:t>
      </w:r>
      <w:r w:rsidR="004F138A">
        <w:t>ake meaningful and relevant connections and application to their own learning process</w:t>
      </w:r>
      <w:r w:rsidR="004F138A" w:rsidRPr="00B10A1D">
        <w:rPr>
          <w:rFonts w:cs="Arial"/>
          <w:szCs w:val="20"/>
        </w:rPr>
        <w:t>.</w:t>
      </w:r>
    </w:p>
    <w:p w14:paraId="166159F6" w14:textId="15EA7D04" w:rsidR="004F138A" w:rsidRPr="00B10A1D" w:rsidRDefault="00F90FA3" w:rsidP="00867F45">
      <w:pPr>
        <w:pStyle w:val="ListParagraph"/>
        <w:numPr>
          <w:ilvl w:val="0"/>
          <w:numId w:val="16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="004F138A" w:rsidRPr="00DF6573">
        <w:rPr>
          <w:rFonts w:cs="Arial"/>
          <w:szCs w:val="20"/>
        </w:rPr>
        <w:t>e productive and contributing members of class discussions</w:t>
      </w:r>
      <w:r w:rsidR="004F138A" w:rsidRPr="00B10A1D">
        <w:rPr>
          <w:rFonts w:cs="Arial"/>
          <w:szCs w:val="20"/>
        </w:rPr>
        <w:t>.</w:t>
      </w:r>
    </w:p>
    <w:p w14:paraId="2FC4E399" w14:textId="77777777" w:rsidR="004F138A" w:rsidRPr="0090566F" w:rsidRDefault="004F138A" w:rsidP="00E127B5">
      <w:pPr>
        <w:tabs>
          <w:tab w:val="left" w:pos="0"/>
        </w:tabs>
        <w:rPr>
          <w:rFonts w:cs="Arial"/>
          <w:szCs w:val="20"/>
        </w:rPr>
      </w:pPr>
    </w:p>
    <w:p w14:paraId="2F5C2506" w14:textId="77777777" w:rsidR="00721FDA" w:rsidRPr="00100350" w:rsidRDefault="00EE72BE" w:rsidP="00B47775">
      <w:pPr>
        <w:pStyle w:val="Heading1"/>
      </w:pPr>
      <w:r w:rsidRPr="00825CE5">
        <w:rPr>
          <w:color w:val="BD313B"/>
        </w:rPr>
        <w:t xml:space="preserve">Required </w:t>
      </w:r>
      <w:r w:rsidR="00721FDA" w:rsidRPr="00825CE5">
        <w:rPr>
          <w:color w:val="BD313B"/>
        </w:rPr>
        <w:t>Course Materials</w:t>
      </w:r>
    </w:p>
    <w:p w14:paraId="7D0512BF" w14:textId="77777777" w:rsidR="0049398D" w:rsidRPr="0090566F" w:rsidRDefault="0049398D" w:rsidP="00E127B5">
      <w:pPr>
        <w:pStyle w:val="APACitation"/>
      </w:pPr>
    </w:p>
    <w:p w14:paraId="6A9664EF" w14:textId="07D01265" w:rsidR="007113FC" w:rsidRPr="00ED2BCD" w:rsidRDefault="007113FC" w:rsidP="00ED2BCD">
      <w:pPr>
        <w:pStyle w:val="APACitation"/>
      </w:pPr>
      <w:r w:rsidRPr="00ED2BCD">
        <w:t xml:space="preserve">McNally, R. J. (2011). </w:t>
      </w:r>
      <w:r w:rsidRPr="00ED2BCD">
        <w:rPr>
          <w:i/>
        </w:rPr>
        <w:t xml:space="preserve">What is mental </w:t>
      </w:r>
      <w:proofErr w:type="gramStart"/>
      <w:r w:rsidRPr="00ED2BCD">
        <w:rPr>
          <w:i/>
        </w:rPr>
        <w:t>illness?.</w:t>
      </w:r>
      <w:proofErr w:type="gramEnd"/>
      <w:r w:rsidRPr="00ED2BCD">
        <w:t xml:space="preserve"> Cambridge, MA: Belknap Press.</w:t>
      </w:r>
    </w:p>
    <w:p w14:paraId="545E6689" w14:textId="4DC68693" w:rsidR="007113FC" w:rsidRPr="009E177E" w:rsidRDefault="007113FC" w:rsidP="00ED2BCD">
      <w:pPr>
        <w:pStyle w:val="APACitation"/>
      </w:pPr>
      <w:r w:rsidRPr="009E177E">
        <w:t xml:space="preserve">Morrison, J. (2014). </w:t>
      </w:r>
      <w:r w:rsidRPr="009E177E">
        <w:rPr>
          <w:i/>
        </w:rPr>
        <w:t>DSM-5 made easy.</w:t>
      </w:r>
      <w:r w:rsidRPr="009E177E">
        <w:t xml:space="preserve"> New York, NY: The Guilford Press.</w:t>
      </w:r>
    </w:p>
    <w:p w14:paraId="7F3CEFA0" w14:textId="77777777" w:rsidR="001F2319" w:rsidRPr="009E177E" w:rsidRDefault="001F2319" w:rsidP="003A7392">
      <w:pPr>
        <w:tabs>
          <w:tab w:val="left" w:pos="0"/>
        </w:tabs>
        <w:rPr>
          <w:bCs/>
        </w:rPr>
      </w:pPr>
    </w:p>
    <w:p w14:paraId="7B46CFE6" w14:textId="6FD270E0" w:rsidR="001F2319" w:rsidRPr="009E177E" w:rsidRDefault="001F2319" w:rsidP="001F2319">
      <w:pPr>
        <w:pStyle w:val="Heading1"/>
      </w:pPr>
      <w:r w:rsidRPr="009E177E">
        <w:rPr>
          <w:color w:val="BD313B"/>
        </w:rPr>
        <w:t>Recommended Course Materials</w:t>
      </w:r>
    </w:p>
    <w:p w14:paraId="66A2AA28" w14:textId="77777777" w:rsidR="001F2319" w:rsidRPr="009E177E" w:rsidRDefault="001F2319" w:rsidP="001F2319">
      <w:pPr>
        <w:pStyle w:val="APACitation"/>
      </w:pPr>
    </w:p>
    <w:p w14:paraId="422B69F1" w14:textId="7BD4E2AE" w:rsidR="001F2319" w:rsidRPr="009E177E" w:rsidRDefault="001F2319" w:rsidP="001F2319">
      <w:pPr>
        <w:pStyle w:val="APACitation"/>
      </w:pPr>
      <w:r w:rsidRPr="009E177E">
        <w:t xml:space="preserve">Corrigan, P. W., Larson, J. E., &amp; Michaels, P. J. (2015). </w:t>
      </w:r>
      <w:r w:rsidRPr="009E177E">
        <w:rPr>
          <w:i/>
        </w:rPr>
        <w:t>Coming out proud to erase the stigma of mental illness: Stories and essays of solidarity.</w:t>
      </w:r>
      <w:r w:rsidRPr="009E177E">
        <w:t xml:space="preserve"> </w:t>
      </w:r>
      <w:proofErr w:type="spellStart"/>
      <w:r w:rsidRPr="009E177E">
        <w:t>InstantPublisher</w:t>
      </w:r>
      <w:proofErr w:type="spellEnd"/>
      <w:r w:rsidRPr="009E177E">
        <w:t>.</w:t>
      </w:r>
    </w:p>
    <w:p w14:paraId="78B49F1E" w14:textId="77777777" w:rsidR="003A7392" w:rsidRDefault="003A7392" w:rsidP="003A7392">
      <w:pPr>
        <w:tabs>
          <w:tab w:val="left" w:pos="0"/>
        </w:tabs>
        <w:rPr>
          <w:rFonts w:cs="Arial"/>
          <w:szCs w:val="20"/>
        </w:rPr>
      </w:pPr>
    </w:p>
    <w:p w14:paraId="39D125DA" w14:textId="77777777" w:rsidR="00704919" w:rsidRDefault="00704919" w:rsidP="005353F9">
      <w:pPr>
        <w:pStyle w:val="APACitation"/>
        <w:ind w:left="0" w:firstLine="0"/>
        <w:sectPr w:rsidR="00704919" w:rsidSect="00C82FE2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14:paraId="27A5FF1A" w14:textId="77777777" w:rsidR="00861D9D" w:rsidRDefault="00861D9D" w:rsidP="00861D9D">
      <w:pPr>
        <w:pStyle w:val="Heading1"/>
        <w:rPr>
          <w:color w:val="BD313B"/>
        </w:rPr>
      </w:pPr>
      <w:r>
        <w:rPr>
          <w:color w:val="BD313B"/>
        </w:rPr>
        <w:lastRenderedPageBreak/>
        <w:t>Suggested Point Values</w:t>
      </w:r>
    </w:p>
    <w:p w14:paraId="2638594B" w14:textId="77777777" w:rsidR="00861D9D" w:rsidRPr="00861D9D" w:rsidRDefault="00861D9D" w:rsidP="00861D9D"/>
    <w:tbl>
      <w:tblPr>
        <w:tblStyle w:val="TableGrid1"/>
        <w:tblW w:w="5037" w:type="pct"/>
        <w:tblInd w:w="-9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8102"/>
        <w:gridCol w:w="1686"/>
        <w:gridCol w:w="1999"/>
      </w:tblGrid>
      <w:tr w:rsidR="00861D9D" w:rsidRPr="004F138A" w14:paraId="0E6B31D1" w14:textId="77777777" w:rsidTr="00886EB9">
        <w:tc>
          <w:tcPr>
            <w:tcW w:w="483" w:type="pct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5AC66BB6" w14:textId="77777777" w:rsidR="00861D9D" w:rsidRPr="004F138A" w:rsidRDefault="00861D9D" w:rsidP="00132272">
            <w:pPr>
              <w:ind w:left="859" w:hanging="859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31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091EFA50" w14:textId="77777777" w:rsidR="00861D9D" w:rsidRPr="004F138A" w:rsidRDefault="00861D9D" w:rsidP="00132272">
            <w:pPr>
              <w:ind w:left="859" w:hanging="859"/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047596B3" w14:textId="77777777" w:rsidR="00861D9D" w:rsidRPr="004F138A" w:rsidRDefault="00861D9D" w:rsidP="00132272">
            <w:pPr>
              <w:ind w:left="859" w:hanging="859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2E22F704" w14:textId="77777777" w:rsidR="00861D9D" w:rsidRPr="004F138A" w:rsidRDefault="00861D9D" w:rsidP="00132272">
            <w:pPr>
              <w:ind w:left="859" w:hanging="859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861D9D" w:rsidRPr="0090566F" w14:paraId="33DCD146" w14:textId="77777777" w:rsidTr="00697547">
        <w:tc>
          <w:tcPr>
            <w:tcW w:w="3588" w:type="pct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162DED7" w14:textId="77777777" w:rsidR="00861D9D" w:rsidRPr="0090566F" w:rsidRDefault="00861D9D" w:rsidP="00132272">
            <w:pPr>
              <w:ind w:left="859" w:hanging="859"/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646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90BB5A0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21437499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824D94" w:rsidRPr="00BF3B10" w14:paraId="60DCC6BB" w14:textId="77777777" w:rsidTr="00886EB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F7FCFE3" w14:textId="77777777" w:rsidR="00824D94" w:rsidRPr="0090566F" w:rsidRDefault="00824D94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75571319" w14:textId="0DBA3EC5" w:rsidR="00824D94" w:rsidRPr="00132272" w:rsidRDefault="00824D94" w:rsidP="00AC14C7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>Discussion</w:t>
            </w:r>
            <w:r w:rsidR="005655EB">
              <w:rPr>
                <w:szCs w:val="20"/>
              </w:rPr>
              <w:t xml:space="preserve"> 1</w:t>
            </w:r>
            <w:r w:rsidR="00AC14C7">
              <w:rPr>
                <w:szCs w:val="20"/>
              </w:rPr>
              <w:t>: T</w:t>
            </w:r>
            <w:r w:rsidR="00113D4B">
              <w:rPr>
                <w:szCs w:val="20"/>
              </w:rPr>
              <w:t>imeline of Mental Health Treatment</w:t>
            </w:r>
          </w:p>
        </w:tc>
        <w:tc>
          <w:tcPr>
            <w:tcW w:w="646" w:type="pct"/>
            <w:vAlign w:val="center"/>
          </w:tcPr>
          <w:p w14:paraId="2884ABE8" w14:textId="57E235F4" w:rsidR="00824D94" w:rsidRPr="0090566F" w:rsidRDefault="00BF3B10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04C3A6A5" w14:textId="764D426C" w:rsidR="00824D94" w:rsidRPr="00BF3B10" w:rsidRDefault="00BF3B10" w:rsidP="00824D94">
            <w:pPr>
              <w:ind w:left="859" w:hanging="859"/>
              <w:jc w:val="center"/>
              <w:rPr>
                <w:szCs w:val="20"/>
              </w:rPr>
            </w:pPr>
            <w:r w:rsidRPr="00BF3B10">
              <w:rPr>
                <w:szCs w:val="20"/>
              </w:rPr>
              <w:t>&lt;insert due date&gt;</w:t>
            </w:r>
          </w:p>
        </w:tc>
      </w:tr>
      <w:tr w:rsidR="00E05C8C" w:rsidRPr="00BF3B10" w14:paraId="0C7B6D3D" w14:textId="77777777" w:rsidTr="00886EB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6212E151" w14:textId="77777777" w:rsidR="00E05C8C" w:rsidRPr="0090566F" w:rsidRDefault="00E05C8C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095ACB5A" w14:textId="425705AF" w:rsidR="00E05C8C" w:rsidRDefault="00113D4B" w:rsidP="00AC14C7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5655EB">
              <w:rPr>
                <w:szCs w:val="20"/>
              </w:rPr>
              <w:t xml:space="preserve"> 2</w:t>
            </w:r>
            <w:r>
              <w:rPr>
                <w:szCs w:val="20"/>
              </w:rPr>
              <w:t>: Mental Health Stigma</w:t>
            </w:r>
          </w:p>
        </w:tc>
        <w:tc>
          <w:tcPr>
            <w:tcW w:w="646" w:type="pct"/>
            <w:vAlign w:val="center"/>
          </w:tcPr>
          <w:p w14:paraId="7B37F6E3" w14:textId="20C6F7E4" w:rsidR="00E05C8C" w:rsidRPr="0090566F" w:rsidRDefault="00BF3B10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2D074F56" w14:textId="77777777" w:rsidR="00E05C8C" w:rsidRPr="00BF3B10" w:rsidRDefault="00E05C8C" w:rsidP="00824D94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05C8C" w:rsidRPr="00BF3B10" w14:paraId="2F67A4C4" w14:textId="77777777" w:rsidTr="00886EB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11D9D551" w14:textId="77777777" w:rsidR="00E05C8C" w:rsidRPr="0090566F" w:rsidRDefault="00E05C8C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6CD9489C" w14:textId="60C8A5D8" w:rsidR="00E05C8C" w:rsidRDefault="00E05C8C" w:rsidP="00AC14C7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5655EB">
              <w:rPr>
                <w:szCs w:val="20"/>
              </w:rPr>
              <w:t xml:space="preserve"> 3</w:t>
            </w:r>
            <w:r>
              <w:rPr>
                <w:szCs w:val="20"/>
              </w:rPr>
              <w:t>:</w:t>
            </w:r>
            <w:r w:rsidR="00113D4B">
              <w:rPr>
                <w:szCs w:val="20"/>
              </w:rPr>
              <w:t xml:space="preserve"> Theoretical Approaches</w:t>
            </w:r>
          </w:p>
        </w:tc>
        <w:tc>
          <w:tcPr>
            <w:tcW w:w="646" w:type="pct"/>
            <w:vAlign w:val="center"/>
          </w:tcPr>
          <w:p w14:paraId="66C384C0" w14:textId="1FB4C5B1" w:rsidR="00E05C8C" w:rsidRPr="0090566F" w:rsidRDefault="00BF3B10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75C8B228" w14:textId="77777777" w:rsidR="00E05C8C" w:rsidRPr="00BF3B10" w:rsidRDefault="00E05C8C" w:rsidP="00824D94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05C8C" w:rsidRPr="00BF3B10" w14:paraId="5791B41F" w14:textId="77777777" w:rsidTr="00886EB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36FB4F25" w14:textId="77777777" w:rsidR="00E05C8C" w:rsidRPr="0090566F" w:rsidRDefault="00E05C8C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6218004D" w14:textId="769F72AC" w:rsidR="00E05C8C" w:rsidRDefault="00E05C8C" w:rsidP="00AC14C7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5655EB">
              <w:rPr>
                <w:szCs w:val="20"/>
              </w:rPr>
              <w:t xml:space="preserve"> 4</w:t>
            </w:r>
            <w:r>
              <w:rPr>
                <w:szCs w:val="20"/>
              </w:rPr>
              <w:t>:</w:t>
            </w:r>
            <w:r w:rsidR="00113D4B">
              <w:rPr>
                <w:szCs w:val="20"/>
              </w:rPr>
              <w:t xml:space="preserve"> Deviant Behavior and Abnormal Psychology</w:t>
            </w:r>
          </w:p>
        </w:tc>
        <w:tc>
          <w:tcPr>
            <w:tcW w:w="646" w:type="pct"/>
            <w:vAlign w:val="center"/>
          </w:tcPr>
          <w:p w14:paraId="4DD07D36" w14:textId="3FEFC9A7" w:rsidR="00E05C8C" w:rsidRPr="0090566F" w:rsidRDefault="00BF3B10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52606864" w14:textId="77777777" w:rsidR="00E05C8C" w:rsidRPr="00BF3B10" w:rsidRDefault="00E05C8C" w:rsidP="00824D94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05C8C" w:rsidRPr="00BF3B10" w14:paraId="17FBEFB2" w14:textId="77777777" w:rsidTr="00886EB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30E442A" w14:textId="77777777" w:rsidR="00E05C8C" w:rsidRPr="0090566F" w:rsidRDefault="00E05C8C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559B1FC" w14:textId="5FA8B159" w:rsidR="00E05C8C" w:rsidRDefault="00113D4B" w:rsidP="00AC14C7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Defining Mental Illness</w:t>
            </w:r>
          </w:p>
        </w:tc>
        <w:tc>
          <w:tcPr>
            <w:tcW w:w="646" w:type="pct"/>
            <w:vAlign w:val="center"/>
          </w:tcPr>
          <w:p w14:paraId="6D0DE943" w14:textId="30C0B429" w:rsidR="00E05C8C" w:rsidRPr="0090566F" w:rsidRDefault="00BF3B10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766" w:type="pct"/>
            <w:vAlign w:val="center"/>
          </w:tcPr>
          <w:p w14:paraId="49BAA294" w14:textId="77777777" w:rsidR="00E05C8C" w:rsidRPr="00BF3B10" w:rsidRDefault="00E05C8C" w:rsidP="00824D94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05C8C" w:rsidRPr="00BF3B10" w14:paraId="5A385666" w14:textId="77777777" w:rsidTr="00886EB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27DB05E" w14:textId="77777777" w:rsidR="00E05C8C" w:rsidRPr="0090566F" w:rsidRDefault="00E05C8C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AE3F8A3" w14:textId="24AA933E" w:rsidR="00E05C8C" w:rsidRDefault="00113D4B" w:rsidP="00AC14C7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One Reflective Journal: Mental Health by the Numbers</w:t>
            </w:r>
          </w:p>
        </w:tc>
        <w:tc>
          <w:tcPr>
            <w:tcW w:w="646" w:type="pct"/>
            <w:vAlign w:val="center"/>
          </w:tcPr>
          <w:p w14:paraId="76C67408" w14:textId="4003B37A" w:rsidR="00E05C8C" w:rsidRPr="0090566F" w:rsidRDefault="005655EB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365E498C" w14:textId="77777777" w:rsidR="00E05C8C" w:rsidRPr="00BF3B10" w:rsidRDefault="00E05C8C" w:rsidP="00824D94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05C8C" w:rsidRPr="00BF3B10" w14:paraId="710BFB9A" w14:textId="77777777" w:rsidTr="00886EB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F722FEE" w14:textId="77777777" w:rsidR="00E05C8C" w:rsidRPr="0090566F" w:rsidRDefault="00E05C8C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2AA5694C" w14:textId="15775E91" w:rsidR="00E05C8C" w:rsidRDefault="00113D4B" w:rsidP="00AC14C7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Group Movie Analysis Topic Selection</w:t>
            </w:r>
          </w:p>
        </w:tc>
        <w:tc>
          <w:tcPr>
            <w:tcW w:w="646" w:type="pct"/>
            <w:vAlign w:val="center"/>
          </w:tcPr>
          <w:p w14:paraId="26C5460D" w14:textId="3B0909E4" w:rsidR="00E05C8C" w:rsidRPr="0090566F" w:rsidRDefault="005655EB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791D3876" w14:textId="33A749C5" w:rsidR="00E05C8C" w:rsidRPr="00BF3B10" w:rsidRDefault="00E05C8C" w:rsidP="00824D94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05C8C" w:rsidRPr="00BF3B10" w14:paraId="11E3E995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B5685E0" w14:textId="77777777" w:rsidR="00E05C8C" w:rsidRPr="0090566F" w:rsidRDefault="00E05C8C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15AB997" w14:textId="3624D7FD" w:rsidR="00E05C8C" w:rsidRPr="0090566F" w:rsidRDefault="00113D4B" w:rsidP="00385559">
            <w:pPr>
              <w:tabs>
                <w:tab w:val="left" w:pos="0"/>
                <w:tab w:val="left" w:pos="3720"/>
              </w:tabs>
              <w:ind w:left="859" w:hanging="859"/>
              <w:outlineLvl w:val="0"/>
              <w:rPr>
                <w:szCs w:val="20"/>
              </w:rPr>
            </w:pPr>
            <w:r>
              <w:rPr>
                <w:szCs w:val="20"/>
              </w:rPr>
              <w:t>Week One Quiz</w:t>
            </w:r>
          </w:p>
        </w:tc>
        <w:tc>
          <w:tcPr>
            <w:tcW w:w="646" w:type="pct"/>
            <w:vAlign w:val="center"/>
          </w:tcPr>
          <w:p w14:paraId="208EC02E" w14:textId="083F630E" w:rsidR="00E05C8C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766" w:type="pct"/>
            <w:vAlign w:val="center"/>
          </w:tcPr>
          <w:p w14:paraId="1F6F74E3" w14:textId="4B6CB08B" w:rsidR="00E05C8C" w:rsidRPr="00BF3B10" w:rsidRDefault="00E05C8C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861D9D" w:rsidRPr="00BF3B10" w14:paraId="20ABFBB6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357C9D05" w14:textId="77777777" w:rsidR="00861D9D" w:rsidRPr="0090566F" w:rsidRDefault="00861D9D" w:rsidP="00132272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>Week 2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8A09193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2FD7631" w14:textId="77777777" w:rsidR="00861D9D" w:rsidRPr="00BF3B10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3C0AA946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F142CA6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1401896A" w14:textId="3B21A30F" w:rsidR="00113D4B" w:rsidRPr="00132272" w:rsidRDefault="00113D4B" w:rsidP="00385559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>Discussion: Group Movie Analysis Assignment Check-in</w:t>
            </w:r>
          </w:p>
        </w:tc>
        <w:tc>
          <w:tcPr>
            <w:tcW w:w="646" w:type="pct"/>
            <w:vAlign w:val="center"/>
          </w:tcPr>
          <w:p w14:paraId="1A016853" w14:textId="02530E2F" w:rsidR="00113D4B" w:rsidRPr="0090566F" w:rsidRDefault="005655EB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430BF033" w14:textId="0846B761" w:rsidR="00113D4B" w:rsidRPr="00BF3B10" w:rsidRDefault="00BF3B10" w:rsidP="00385559">
            <w:pPr>
              <w:ind w:left="859" w:hanging="859"/>
              <w:jc w:val="center"/>
              <w:rPr>
                <w:szCs w:val="20"/>
              </w:rPr>
            </w:pPr>
            <w:r w:rsidRPr="00BF3B10">
              <w:rPr>
                <w:szCs w:val="20"/>
              </w:rPr>
              <w:t>&lt;insert due date&gt;</w:t>
            </w:r>
          </w:p>
        </w:tc>
      </w:tr>
      <w:tr w:rsidR="00113D4B" w:rsidRPr="00BF3B10" w14:paraId="741281F4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00CA69E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0060BA1E" w14:textId="17C84416" w:rsidR="00113D4B" w:rsidRDefault="00FC593A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D119A8">
              <w:rPr>
                <w:szCs w:val="20"/>
              </w:rPr>
              <w:t xml:space="preserve"> 1</w:t>
            </w:r>
            <w:r>
              <w:rPr>
                <w:szCs w:val="20"/>
              </w:rPr>
              <w:t xml:space="preserve">: </w:t>
            </w:r>
            <w:r w:rsidRPr="00C26234">
              <w:rPr>
                <w:szCs w:val="20"/>
              </w:rPr>
              <w:t>Social</w:t>
            </w:r>
            <w:r>
              <w:rPr>
                <w:szCs w:val="20"/>
              </w:rPr>
              <w:t xml:space="preserve"> Media and Mental Illness</w:t>
            </w:r>
          </w:p>
        </w:tc>
        <w:tc>
          <w:tcPr>
            <w:tcW w:w="646" w:type="pct"/>
            <w:vAlign w:val="center"/>
          </w:tcPr>
          <w:p w14:paraId="19D0C5A7" w14:textId="2DB795AD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793B5400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08DFD987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5105485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E8734ED" w14:textId="493FD894" w:rsidR="00113D4B" w:rsidRDefault="00113D4B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D119A8">
              <w:rPr>
                <w:szCs w:val="20"/>
              </w:rPr>
              <w:t xml:space="preserve"> 2</w:t>
            </w:r>
            <w:r>
              <w:rPr>
                <w:szCs w:val="20"/>
              </w:rPr>
              <w:t>:</w:t>
            </w:r>
            <w:r w:rsidR="00FC593A">
              <w:rPr>
                <w:szCs w:val="20"/>
              </w:rPr>
              <w:t xml:space="preserve"> Diminishing the Level of Distress</w:t>
            </w:r>
          </w:p>
        </w:tc>
        <w:tc>
          <w:tcPr>
            <w:tcW w:w="646" w:type="pct"/>
            <w:vAlign w:val="center"/>
          </w:tcPr>
          <w:p w14:paraId="0406544C" w14:textId="0C81BF2F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01DCA62E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0CB4E586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EA8C6F9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7BE5E808" w14:textId="0801F77C" w:rsidR="00113D4B" w:rsidRDefault="00113D4B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D119A8">
              <w:rPr>
                <w:szCs w:val="20"/>
              </w:rPr>
              <w:t xml:space="preserve"> 3</w:t>
            </w:r>
            <w:r>
              <w:rPr>
                <w:szCs w:val="20"/>
              </w:rPr>
              <w:t xml:space="preserve">: </w:t>
            </w:r>
            <w:r w:rsidR="00FC593A">
              <w:rPr>
                <w:szCs w:val="20"/>
              </w:rPr>
              <w:t>Distinguishing Psychological Pain</w:t>
            </w:r>
          </w:p>
        </w:tc>
        <w:tc>
          <w:tcPr>
            <w:tcW w:w="646" w:type="pct"/>
            <w:vAlign w:val="center"/>
          </w:tcPr>
          <w:p w14:paraId="3E036498" w14:textId="4077A407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2336E9D2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69EF8F8A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12D5FD0E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3659BE7B" w14:textId="63127616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Continuum of Symptoms</w:t>
            </w:r>
          </w:p>
        </w:tc>
        <w:tc>
          <w:tcPr>
            <w:tcW w:w="646" w:type="pct"/>
            <w:vAlign w:val="center"/>
          </w:tcPr>
          <w:p w14:paraId="2BED3799" w14:textId="5602503D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766" w:type="pct"/>
            <w:vAlign w:val="center"/>
          </w:tcPr>
          <w:p w14:paraId="467AA3ED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2FE645EE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2662962C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2F27E52F" w14:textId="7EB4B523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Two: Mental Illness in the News</w:t>
            </w:r>
          </w:p>
        </w:tc>
        <w:tc>
          <w:tcPr>
            <w:tcW w:w="646" w:type="pct"/>
            <w:vAlign w:val="center"/>
          </w:tcPr>
          <w:p w14:paraId="289015B1" w14:textId="60D14F3B" w:rsidR="00113D4B" w:rsidRPr="0090566F" w:rsidRDefault="00C13D08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3A9CE411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325628D5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30158890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4524D2A1" w14:textId="51E4C192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Two Case Study</w:t>
            </w:r>
          </w:p>
        </w:tc>
        <w:tc>
          <w:tcPr>
            <w:tcW w:w="646" w:type="pct"/>
            <w:vAlign w:val="center"/>
          </w:tcPr>
          <w:p w14:paraId="30B14DEB" w14:textId="501765FE" w:rsidR="00113D4B" w:rsidRPr="0090566F" w:rsidRDefault="000B331B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1D070BA3" w14:textId="4B195140" w:rsidR="00113D4B" w:rsidRPr="00BF3B10" w:rsidRDefault="00113D4B" w:rsidP="00BF3B10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32672A74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2E694B32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18769283" w14:textId="2009B64B" w:rsidR="00113D4B" w:rsidRPr="0090566F" w:rsidRDefault="00E62C7C" w:rsidP="00385559">
            <w:pPr>
              <w:tabs>
                <w:tab w:val="left" w:pos="0"/>
                <w:tab w:val="left" w:pos="3720"/>
              </w:tabs>
              <w:ind w:left="859" w:hanging="859"/>
              <w:outlineLvl w:val="0"/>
              <w:rPr>
                <w:szCs w:val="20"/>
              </w:rPr>
            </w:pPr>
            <w:r>
              <w:rPr>
                <w:szCs w:val="20"/>
              </w:rPr>
              <w:t>Week Two</w:t>
            </w:r>
            <w:r w:rsidR="00113D4B">
              <w:rPr>
                <w:szCs w:val="20"/>
              </w:rPr>
              <w:t xml:space="preserve"> Quiz</w:t>
            </w:r>
          </w:p>
        </w:tc>
        <w:tc>
          <w:tcPr>
            <w:tcW w:w="646" w:type="pct"/>
            <w:vAlign w:val="center"/>
          </w:tcPr>
          <w:p w14:paraId="17DF5ACC" w14:textId="34E65F41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766" w:type="pct"/>
            <w:vAlign w:val="center"/>
          </w:tcPr>
          <w:p w14:paraId="6EAB0837" w14:textId="2CD70418" w:rsidR="00113D4B" w:rsidRPr="00BF3B10" w:rsidRDefault="00113D4B" w:rsidP="00BF3B10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AC14C7" w:rsidRPr="00BF3B10" w14:paraId="00351263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E26489B" w14:textId="77777777" w:rsidR="00AC14C7" w:rsidRPr="0090566F" w:rsidRDefault="00AC14C7" w:rsidP="00AC14C7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>Week 3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DBC3C60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0964EF18" w14:textId="77777777" w:rsidR="00AC14C7" w:rsidRPr="00BF3B10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076E78F1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3D44FB44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1A6829E2" w14:textId="570DBAE7" w:rsidR="00113D4B" w:rsidRPr="00132272" w:rsidRDefault="00113D4B" w:rsidP="00385559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 xml:space="preserve">Discussion: </w:t>
            </w:r>
            <w:r w:rsidR="00D119A8">
              <w:rPr>
                <w:szCs w:val="20"/>
              </w:rPr>
              <w:t>Group Movie Analysis Assignment Check-in</w:t>
            </w:r>
          </w:p>
        </w:tc>
        <w:tc>
          <w:tcPr>
            <w:tcW w:w="646" w:type="pct"/>
            <w:vAlign w:val="center"/>
          </w:tcPr>
          <w:p w14:paraId="291B9633" w14:textId="7D3D90EC" w:rsidR="00113D4B" w:rsidRPr="0090566F" w:rsidRDefault="005655EB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225DE6DD" w14:textId="5103172E" w:rsidR="00113D4B" w:rsidRPr="00BF3B10" w:rsidRDefault="00BF3B10" w:rsidP="00385559">
            <w:pPr>
              <w:ind w:left="859" w:hanging="859"/>
              <w:jc w:val="center"/>
              <w:rPr>
                <w:szCs w:val="20"/>
              </w:rPr>
            </w:pPr>
            <w:r w:rsidRPr="00BF3B10">
              <w:rPr>
                <w:szCs w:val="20"/>
              </w:rPr>
              <w:t>&lt;insert due date&gt;</w:t>
            </w:r>
          </w:p>
        </w:tc>
      </w:tr>
      <w:tr w:rsidR="00113D4B" w:rsidRPr="00BF3B10" w14:paraId="6C9FA118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3422620F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2618AF3E" w14:textId="20DDD2FD" w:rsidR="00113D4B" w:rsidRDefault="00D119A8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 1: Social Media Influence</w:t>
            </w:r>
          </w:p>
        </w:tc>
        <w:tc>
          <w:tcPr>
            <w:tcW w:w="646" w:type="pct"/>
            <w:vAlign w:val="center"/>
          </w:tcPr>
          <w:p w14:paraId="1C07B68A" w14:textId="5D02E7E2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6EF29DE1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72897BE5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2F40656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26A3EB62" w14:textId="3B09AE99" w:rsidR="00113D4B" w:rsidRDefault="00113D4B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5655EB">
              <w:rPr>
                <w:szCs w:val="20"/>
              </w:rPr>
              <w:t xml:space="preserve"> 2</w:t>
            </w:r>
            <w:r>
              <w:rPr>
                <w:szCs w:val="20"/>
              </w:rPr>
              <w:t xml:space="preserve">: </w:t>
            </w:r>
            <w:r w:rsidR="00D119A8">
              <w:rPr>
                <w:szCs w:val="20"/>
              </w:rPr>
              <w:t>Paraphilic Disorders</w:t>
            </w:r>
          </w:p>
        </w:tc>
        <w:tc>
          <w:tcPr>
            <w:tcW w:w="646" w:type="pct"/>
            <w:vAlign w:val="center"/>
          </w:tcPr>
          <w:p w14:paraId="7989D5C8" w14:textId="54E9A76A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37DB48ED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78A22ECD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1F62EB31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30E578F7" w14:textId="108671BE" w:rsidR="00113D4B" w:rsidRDefault="00113D4B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5655EB">
              <w:rPr>
                <w:szCs w:val="20"/>
              </w:rPr>
              <w:t xml:space="preserve"> 3</w:t>
            </w:r>
            <w:r>
              <w:rPr>
                <w:szCs w:val="20"/>
              </w:rPr>
              <w:t xml:space="preserve">: </w:t>
            </w:r>
            <w:r w:rsidR="00D119A8">
              <w:rPr>
                <w:szCs w:val="20"/>
              </w:rPr>
              <w:t>Gender Dysphoria</w:t>
            </w:r>
          </w:p>
        </w:tc>
        <w:tc>
          <w:tcPr>
            <w:tcW w:w="646" w:type="pct"/>
            <w:vAlign w:val="center"/>
          </w:tcPr>
          <w:p w14:paraId="6E5E5E1D" w14:textId="4480BC8F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354D7C31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6AC13F84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31FCF7F4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0C1081B" w14:textId="3848051A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Three: Mental Illness in the News</w:t>
            </w:r>
          </w:p>
        </w:tc>
        <w:tc>
          <w:tcPr>
            <w:tcW w:w="646" w:type="pct"/>
            <w:vAlign w:val="center"/>
          </w:tcPr>
          <w:p w14:paraId="1860E40E" w14:textId="7A399C45" w:rsidR="00113D4B" w:rsidRPr="0090566F" w:rsidRDefault="00C13D08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5819A44F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4DA63E08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12AE9C79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4FB5888D" w14:textId="753DF00C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Three: Case Study</w:t>
            </w:r>
          </w:p>
        </w:tc>
        <w:tc>
          <w:tcPr>
            <w:tcW w:w="646" w:type="pct"/>
            <w:vAlign w:val="center"/>
          </w:tcPr>
          <w:p w14:paraId="024464B7" w14:textId="74940C4C" w:rsidR="00113D4B" w:rsidRPr="0090566F" w:rsidRDefault="000B331B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14D86BA4" w14:textId="205A6EDC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225C402E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DA6A65F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7D49992C" w14:textId="6A5DB38C" w:rsidR="00113D4B" w:rsidRPr="0090566F" w:rsidRDefault="00E62C7C" w:rsidP="00385559">
            <w:pPr>
              <w:tabs>
                <w:tab w:val="left" w:pos="0"/>
                <w:tab w:val="left" w:pos="3720"/>
              </w:tabs>
              <w:ind w:left="859" w:hanging="859"/>
              <w:outlineLvl w:val="0"/>
              <w:rPr>
                <w:szCs w:val="20"/>
              </w:rPr>
            </w:pPr>
            <w:r>
              <w:rPr>
                <w:szCs w:val="20"/>
              </w:rPr>
              <w:t>Week Three</w:t>
            </w:r>
            <w:r w:rsidR="00113D4B">
              <w:rPr>
                <w:szCs w:val="20"/>
              </w:rPr>
              <w:t xml:space="preserve"> Quiz</w:t>
            </w:r>
          </w:p>
        </w:tc>
        <w:tc>
          <w:tcPr>
            <w:tcW w:w="646" w:type="pct"/>
            <w:vAlign w:val="center"/>
          </w:tcPr>
          <w:p w14:paraId="0B862732" w14:textId="4CEBF57C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766" w:type="pct"/>
            <w:vAlign w:val="center"/>
          </w:tcPr>
          <w:p w14:paraId="349A6688" w14:textId="229F073E" w:rsidR="00113D4B" w:rsidRPr="00BF3B10" w:rsidRDefault="00113D4B" w:rsidP="00BF3B10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AC14C7" w:rsidRPr="00BF3B10" w14:paraId="2DC68EB8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3B8DC52" w14:textId="77777777" w:rsidR="00AC14C7" w:rsidRPr="0090566F" w:rsidRDefault="00AC14C7" w:rsidP="00AC14C7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>Week 4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5E90A89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7845EDF3" w14:textId="77777777" w:rsidR="00AC14C7" w:rsidRPr="00BF3B10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65234654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272A5CDF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1F39AD55" w14:textId="2E32A625" w:rsidR="00113D4B" w:rsidRPr="00ED2BCD" w:rsidRDefault="00D119A8">
            <w:pPr>
              <w:ind w:left="859" w:hanging="859"/>
              <w:rPr>
                <w:szCs w:val="20"/>
              </w:rPr>
            </w:pPr>
            <w:r w:rsidRPr="00ED2BCD">
              <w:rPr>
                <w:szCs w:val="20"/>
              </w:rPr>
              <w:t>Discussion: Group Movie Analysis Assignment Check-in</w:t>
            </w:r>
          </w:p>
        </w:tc>
        <w:tc>
          <w:tcPr>
            <w:tcW w:w="646" w:type="pct"/>
            <w:vAlign w:val="center"/>
          </w:tcPr>
          <w:p w14:paraId="02BB52F3" w14:textId="1FBA34C6" w:rsidR="00113D4B" w:rsidRPr="0090566F" w:rsidRDefault="005655EB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6769E92D" w14:textId="56ACB557" w:rsidR="00113D4B" w:rsidRPr="00BF3B10" w:rsidRDefault="00BF3B10" w:rsidP="00385559">
            <w:pPr>
              <w:ind w:left="859" w:hanging="859"/>
              <w:jc w:val="center"/>
              <w:rPr>
                <w:szCs w:val="20"/>
              </w:rPr>
            </w:pPr>
            <w:r w:rsidRPr="00BF3B10">
              <w:rPr>
                <w:szCs w:val="20"/>
              </w:rPr>
              <w:t>&lt;insert due date&gt;</w:t>
            </w:r>
          </w:p>
        </w:tc>
      </w:tr>
      <w:tr w:rsidR="00D119A8" w:rsidRPr="00BF3B10" w14:paraId="4632369F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58C3AB35" w14:textId="77777777" w:rsidR="00D119A8" w:rsidRPr="0090566F" w:rsidRDefault="00D119A8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658BF914" w14:textId="5DE480CB" w:rsidR="00D119A8" w:rsidRDefault="00D119A8" w:rsidP="00D119A8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 1: Autistic Characters in Fiction</w:t>
            </w:r>
          </w:p>
        </w:tc>
        <w:tc>
          <w:tcPr>
            <w:tcW w:w="646" w:type="pct"/>
            <w:vAlign w:val="center"/>
          </w:tcPr>
          <w:p w14:paraId="45DF5286" w14:textId="4C009812" w:rsidR="00D119A8" w:rsidRPr="0090566F" w:rsidRDefault="00C13D08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236DCBDA" w14:textId="77777777" w:rsidR="00D119A8" w:rsidRPr="00BF3B10" w:rsidRDefault="00D119A8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1A290350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154DF356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6A7CF684" w14:textId="283A75B3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 2: Prescriptions for Children</w:t>
            </w:r>
          </w:p>
        </w:tc>
        <w:tc>
          <w:tcPr>
            <w:tcW w:w="646" w:type="pct"/>
            <w:vAlign w:val="center"/>
          </w:tcPr>
          <w:p w14:paraId="570A22B5" w14:textId="4CE4AEBE" w:rsidR="00113D4B" w:rsidRPr="0090566F" w:rsidRDefault="00C13D08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3AE26427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2FB6117E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6D818D3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B3D4219" w14:textId="5E1B8382" w:rsidR="00113D4B" w:rsidRDefault="00113D4B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</w:t>
            </w:r>
            <w:r w:rsidR="00D119A8">
              <w:rPr>
                <w:szCs w:val="20"/>
              </w:rPr>
              <w:t xml:space="preserve"> 3</w:t>
            </w:r>
            <w:r>
              <w:rPr>
                <w:szCs w:val="20"/>
              </w:rPr>
              <w:t xml:space="preserve">: </w:t>
            </w:r>
            <w:r w:rsidR="00D119A8">
              <w:rPr>
                <w:szCs w:val="20"/>
              </w:rPr>
              <w:t>Substance Abuse in America</w:t>
            </w:r>
          </w:p>
        </w:tc>
        <w:tc>
          <w:tcPr>
            <w:tcW w:w="646" w:type="pct"/>
            <w:vAlign w:val="center"/>
          </w:tcPr>
          <w:p w14:paraId="581DA534" w14:textId="431C6A97" w:rsidR="00113D4B" w:rsidRPr="0090566F" w:rsidRDefault="00C13D08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045799DB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6FEB4A0A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6C9EBAE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3B637B68" w14:textId="3650AEF7" w:rsidR="00113D4B" w:rsidRDefault="00D119A8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Four: Mental Illness in the News</w:t>
            </w:r>
          </w:p>
        </w:tc>
        <w:tc>
          <w:tcPr>
            <w:tcW w:w="646" w:type="pct"/>
            <w:vAlign w:val="center"/>
          </w:tcPr>
          <w:p w14:paraId="72820EBC" w14:textId="7B84380F" w:rsidR="00113D4B" w:rsidRPr="0090566F" w:rsidRDefault="00C13D08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027C26DB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0C319205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30846177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619BD823" w14:textId="5886A0B3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Four: Case Study</w:t>
            </w:r>
          </w:p>
        </w:tc>
        <w:tc>
          <w:tcPr>
            <w:tcW w:w="646" w:type="pct"/>
            <w:vAlign w:val="center"/>
          </w:tcPr>
          <w:p w14:paraId="32BFA29D" w14:textId="6F59B470" w:rsidR="00113D4B" w:rsidRPr="0090566F" w:rsidRDefault="000B331B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7CCE2A16" w14:textId="377870C1" w:rsidR="00113D4B" w:rsidRPr="00BF3B10" w:rsidRDefault="00113D4B" w:rsidP="00BF3B10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0CC012C3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6E1B58E4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2A2E18C4" w14:textId="758B2E13" w:rsidR="00113D4B" w:rsidRPr="0090566F" w:rsidRDefault="00E62C7C" w:rsidP="00385559">
            <w:pPr>
              <w:tabs>
                <w:tab w:val="left" w:pos="0"/>
                <w:tab w:val="left" w:pos="3720"/>
              </w:tabs>
              <w:ind w:left="859" w:hanging="859"/>
              <w:outlineLvl w:val="0"/>
              <w:rPr>
                <w:szCs w:val="20"/>
              </w:rPr>
            </w:pPr>
            <w:r>
              <w:rPr>
                <w:szCs w:val="20"/>
              </w:rPr>
              <w:t>Week Four</w:t>
            </w:r>
            <w:r w:rsidR="00113D4B">
              <w:rPr>
                <w:szCs w:val="20"/>
              </w:rPr>
              <w:t xml:space="preserve"> Quiz</w:t>
            </w:r>
          </w:p>
        </w:tc>
        <w:tc>
          <w:tcPr>
            <w:tcW w:w="646" w:type="pct"/>
            <w:vAlign w:val="center"/>
          </w:tcPr>
          <w:p w14:paraId="4578ED72" w14:textId="459BBAD6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766" w:type="pct"/>
            <w:vAlign w:val="center"/>
          </w:tcPr>
          <w:p w14:paraId="4B3A0AE0" w14:textId="364E4B01" w:rsidR="00113D4B" w:rsidRPr="00BF3B10" w:rsidRDefault="00113D4B" w:rsidP="00BF3B10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AC14C7" w:rsidRPr="00BF3B10" w14:paraId="15A3D558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5966446F" w14:textId="77777777" w:rsidR="00AC14C7" w:rsidRPr="0090566F" w:rsidRDefault="00AC14C7" w:rsidP="00AC14C7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>Week</w:t>
            </w:r>
            <w:r>
              <w:rPr>
                <w:b/>
                <w:szCs w:val="20"/>
              </w:rPr>
              <w:t xml:space="preserve"> </w:t>
            </w:r>
            <w:r w:rsidRPr="0090566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35C3B7A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44629967" w14:textId="77777777" w:rsidR="00AC14C7" w:rsidRPr="00BF3B10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0B850D19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2AE22A0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6D7308CC" w14:textId="0848E48A" w:rsidR="00113D4B" w:rsidRPr="00132272" w:rsidRDefault="00113D4B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>Discussion</w:t>
            </w:r>
            <w:r w:rsidR="00D119A8">
              <w:rPr>
                <w:szCs w:val="20"/>
              </w:rPr>
              <w:t xml:space="preserve"> 1</w:t>
            </w:r>
            <w:r>
              <w:rPr>
                <w:szCs w:val="20"/>
              </w:rPr>
              <w:t xml:space="preserve">: </w:t>
            </w:r>
            <w:r w:rsidR="00D119A8">
              <w:rPr>
                <w:szCs w:val="20"/>
              </w:rPr>
              <w:t>Environmental Risk Factors for Psychosis</w:t>
            </w:r>
          </w:p>
        </w:tc>
        <w:tc>
          <w:tcPr>
            <w:tcW w:w="646" w:type="pct"/>
            <w:vAlign w:val="center"/>
          </w:tcPr>
          <w:p w14:paraId="71256E8C" w14:textId="29CC9937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440EEC1E" w14:textId="38609985" w:rsidR="00113D4B" w:rsidRPr="00BF3B10" w:rsidRDefault="00BF3B10" w:rsidP="00385559">
            <w:pPr>
              <w:ind w:left="859" w:hanging="859"/>
              <w:jc w:val="center"/>
              <w:rPr>
                <w:szCs w:val="20"/>
              </w:rPr>
            </w:pPr>
            <w:r w:rsidRPr="00BF3B10">
              <w:rPr>
                <w:szCs w:val="20"/>
              </w:rPr>
              <w:t>&lt;insert due date&gt;</w:t>
            </w:r>
          </w:p>
        </w:tc>
      </w:tr>
      <w:tr w:rsidR="00113D4B" w:rsidRPr="00BF3B10" w14:paraId="7F824B84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A543587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B962D6B" w14:textId="131A3E6D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Discussion 2: Personality Disorders</w:t>
            </w:r>
          </w:p>
        </w:tc>
        <w:tc>
          <w:tcPr>
            <w:tcW w:w="646" w:type="pct"/>
            <w:vAlign w:val="center"/>
          </w:tcPr>
          <w:p w14:paraId="2B59569C" w14:textId="65BED734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1D5C785D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38F70CEF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4980EF3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18824DD5" w14:textId="452E6527" w:rsidR="00113D4B" w:rsidRDefault="00113D4B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Di</w:t>
            </w:r>
            <w:r w:rsidR="00D119A8">
              <w:rPr>
                <w:szCs w:val="20"/>
              </w:rPr>
              <w:t>scussion 3: Mental Health Today</w:t>
            </w:r>
          </w:p>
        </w:tc>
        <w:tc>
          <w:tcPr>
            <w:tcW w:w="646" w:type="pct"/>
            <w:vAlign w:val="center"/>
          </w:tcPr>
          <w:p w14:paraId="59F097C7" w14:textId="065DC42D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66" w:type="pct"/>
            <w:vAlign w:val="center"/>
          </w:tcPr>
          <w:p w14:paraId="7DFB9E5B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0B865E3C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8B7FAAC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45188E1F" w14:textId="7D10E66A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Five: Mental Illness in the News</w:t>
            </w:r>
          </w:p>
        </w:tc>
        <w:tc>
          <w:tcPr>
            <w:tcW w:w="646" w:type="pct"/>
            <w:vAlign w:val="center"/>
          </w:tcPr>
          <w:p w14:paraId="5A111BFE" w14:textId="776C4A66" w:rsidR="00113D4B" w:rsidRPr="0090566F" w:rsidRDefault="00C13D08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5D6BCC38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337C1377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3CD9C7C3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09D164E0" w14:textId="60A216FF" w:rsidR="00113D4B" w:rsidRDefault="00D119A8" w:rsidP="0038555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Five: Reflective Journal</w:t>
            </w:r>
          </w:p>
        </w:tc>
        <w:tc>
          <w:tcPr>
            <w:tcW w:w="646" w:type="pct"/>
            <w:vAlign w:val="center"/>
          </w:tcPr>
          <w:p w14:paraId="4117A178" w14:textId="51846273" w:rsidR="00113D4B" w:rsidRPr="0090566F" w:rsidRDefault="005655EB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429A45FF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4241CFBA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25F1047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40041CB" w14:textId="5C8AE7E1" w:rsidR="00113D4B" w:rsidRDefault="00113D4B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Group Movie Analysis</w:t>
            </w:r>
          </w:p>
        </w:tc>
        <w:tc>
          <w:tcPr>
            <w:tcW w:w="646" w:type="pct"/>
            <w:vAlign w:val="center"/>
          </w:tcPr>
          <w:p w14:paraId="28E8E5F5" w14:textId="75F8F067" w:rsidR="00113D4B" w:rsidRPr="0090566F" w:rsidRDefault="00E62C7C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BF3B10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09CAC059" w14:textId="77777777" w:rsidR="00113D4B" w:rsidRPr="00BF3B10" w:rsidRDefault="00113D4B" w:rsidP="00385559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113D4B" w:rsidRPr="00BF3B10" w14:paraId="15B87341" w14:textId="77777777" w:rsidTr="00385559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1CAF1A7" w14:textId="77777777" w:rsidR="00113D4B" w:rsidRPr="0090566F" w:rsidRDefault="00113D4B" w:rsidP="00385559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11A580C4" w14:textId="351A5228" w:rsidR="00113D4B" w:rsidRPr="0090566F" w:rsidRDefault="00113D4B">
            <w:pPr>
              <w:tabs>
                <w:tab w:val="left" w:pos="0"/>
                <w:tab w:val="left" w:pos="3720"/>
              </w:tabs>
              <w:ind w:left="859" w:hanging="859"/>
              <w:outlineLvl w:val="0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D119A8">
              <w:rPr>
                <w:szCs w:val="20"/>
              </w:rPr>
              <w:t>Five</w:t>
            </w:r>
            <w:r>
              <w:rPr>
                <w:szCs w:val="20"/>
              </w:rPr>
              <w:t xml:space="preserve"> Quiz</w:t>
            </w:r>
          </w:p>
        </w:tc>
        <w:tc>
          <w:tcPr>
            <w:tcW w:w="646" w:type="pct"/>
            <w:vAlign w:val="center"/>
          </w:tcPr>
          <w:p w14:paraId="1549A4AA" w14:textId="16680440" w:rsidR="00113D4B" w:rsidRPr="0090566F" w:rsidRDefault="00BF3B10" w:rsidP="00385559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766" w:type="pct"/>
            <w:vAlign w:val="center"/>
          </w:tcPr>
          <w:p w14:paraId="453ECFD8" w14:textId="6EC8A609" w:rsidR="00113D4B" w:rsidRPr="00BF3B10" w:rsidRDefault="00113D4B" w:rsidP="00BF3B10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AC14C7" w:rsidRPr="004F138A" w14:paraId="2AFF0D83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2163218D" w14:textId="77777777" w:rsidR="00AC14C7" w:rsidRPr="004F138A" w:rsidRDefault="00AC14C7" w:rsidP="00AC14C7">
            <w:pPr>
              <w:ind w:left="859" w:hanging="859"/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730AD8AA" w14:textId="48B3EC58" w:rsidR="00AC14C7" w:rsidRPr="00704919" w:rsidRDefault="00AC14C7" w:rsidP="00AC14C7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  <w:r w:rsidRPr="00704919">
              <w:rPr>
                <w:b/>
                <w:color w:val="FFFFFF" w:themeColor="background1"/>
                <w:szCs w:val="20"/>
              </w:rPr>
              <w:t>100</w:t>
            </w:r>
            <w:r w:rsidR="00BF3B10">
              <w:rPr>
                <w:b/>
                <w:color w:val="FFFFFF" w:themeColor="background1"/>
                <w:szCs w:val="20"/>
              </w:rPr>
              <w:t>0</w:t>
            </w: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0226F12D" w14:textId="77777777" w:rsidR="00AC14C7" w:rsidRPr="004F138A" w:rsidRDefault="00AC14C7" w:rsidP="00AC14C7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0682911E" w14:textId="77777777" w:rsidR="00861D9D" w:rsidRDefault="00861D9D" w:rsidP="00861D9D">
      <w:pPr>
        <w:pStyle w:val="Heading1"/>
        <w:rPr>
          <w:color w:val="BD313B"/>
        </w:rPr>
      </w:pPr>
    </w:p>
    <w:p w14:paraId="5A05EDC2" w14:textId="77777777" w:rsidR="00861D9D" w:rsidRDefault="00861D9D" w:rsidP="00E127B5">
      <w:pPr>
        <w:pStyle w:val="APACitation"/>
        <w:ind w:left="0" w:firstLine="0"/>
        <w:rPr>
          <w:b/>
          <w:color w:val="1F605F" w:themeColor="accent2" w:themeShade="80"/>
          <w:sz w:val="22"/>
          <w:szCs w:val="22"/>
        </w:rPr>
        <w:sectPr w:rsidR="00861D9D" w:rsidSect="00AC14C7">
          <w:headerReference w:type="first" r:id="rId17"/>
          <w:pgSz w:w="15840" w:h="12240" w:orient="landscape" w:code="1"/>
          <w:pgMar w:top="720" w:right="1440" w:bottom="720" w:left="1440" w:header="720" w:footer="720" w:gutter="0"/>
          <w:cols w:space="180"/>
          <w:docGrid w:linePitch="360"/>
        </w:sectPr>
      </w:pPr>
    </w:p>
    <w:p w14:paraId="17CA3A42" w14:textId="77777777" w:rsidR="00861D9D" w:rsidRDefault="00CF43C0" w:rsidP="00861D9D">
      <w:pPr>
        <w:pStyle w:val="Heading1"/>
        <w:rPr>
          <w:color w:val="BD313B"/>
        </w:rPr>
      </w:pPr>
      <w:r>
        <w:rPr>
          <w:color w:val="BD313B"/>
        </w:rPr>
        <w:lastRenderedPageBreak/>
        <w:t>Course Schedule</w:t>
      </w:r>
    </w:p>
    <w:p w14:paraId="4429BF68" w14:textId="77777777" w:rsidR="00704919" w:rsidRPr="00704919" w:rsidRDefault="00704919" w:rsidP="00861D9D"/>
    <w:tbl>
      <w:tblPr>
        <w:tblStyle w:val="TableGrid"/>
        <w:tblW w:w="5035" w:type="pct"/>
        <w:tblInd w:w="-9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833"/>
        <w:gridCol w:w="4097"/>
        <w:gridCol w:w="6111"/>
      </w:tblGrid>
      <w:tr w:rsidR="00704919" w:rsidRPr="00704919" w14:paraId="681BD184" w14:textId="77777777" w:rsidTr="00BB3FC0">
        <w:tc>
          <w:tcPr>
            <w:tcW w:w="1086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10A0D2EC" w14:textId="77777777" w:rsidR="00704919" w:rsidRPr="00704919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571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04C86EEC" w14:textId="77777777" w:rsidR="00704919" w:rsidRPr="00704919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2343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1853F647" w14:textId="77777777" w:rsidR="00704919" w:rsidRPr="00704919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861D9D" w:rsidRPr="00704919" w14:paraId="4ADF3924" w14:textId="77777777" w:rsidTr="00BB3FC0">
        <w:tc>
          <w:tcPr>
            <w:tcW w:w="1086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0E4198FC" w14:textId="77777777" w:rsidR="00861D9D" w:rsidRPr="00704919" w:rsidRDefault="00861D9D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571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0596C1D5" w14:textId="77777777" w:rsidR="00861D9D" w:rsidRPr="00704919" w:rsidRDefault="00861D9D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2343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0396CA65" w14:textId="77777777" w:rsidR="00861D9D" w:rsidRPr="00704919" w:rsidRDefault="00861D9D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  <w:tr w:rsidR="00704919" w14:paraId="093B2658" w14:textId="77777777" w:rsidTr="00BB3FC0">
        <w:tc>
          <w:tcPr>
            <w:tcW w:w="1086" w:type="pct"/>
            <w:tcBorders>
              <w:top w:val="dotted" w:sz="4" w:space="0" w:color="000000"/>
            </w:tcBorders>
            <w:vAlign w:val="center"/>
          </w:tcPr>
          <w:p w14:paraId="709FF99C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1571" w:type="pct"/>
            <w:tcBorders>
              <w:top w:val="dotted" w:sz="4" w:space="0" w:color="000000"/>
            </w:tcBorders>
            <w:vAlign w:val="center"/>
          </w:tcPr>
          <w:p w14:paraId="4437C637" w14:textId="77777777" w:rsidR="00704919" w:rsidRPr="007235A8" w:rsidRDefault="00C6480B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2343" w:type="pct"/>
            <w:tcBorders>
              <w:top w:val="dotted" w:sz="4" w:space="0" w:color="000000"/>
            </w:tcBorders>
            <w:vAlign w:val="center"/>
          </w:tcPr>
          <w:p w14:paraId="2ABBFF3A" w14:textId="77777777" w:rsidR="00704919" w:rsidRPr="007235A8" w:rsidRDefault="00C6480B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704919" w14:paraId="654890A6" w14:textId="77777777" w:rsidTr="00BB3FC0">
        <w:tc>
          <w:tcPr>
            <w:tcW w:w="1086" w:type="pct"/>
            <w:shd w:val="clear" w:color="auto" w:fill="D8D9DA"/>
            <w:vAlign w:val="center"/>
          </w:tcPr>
          <w:p w14:paraId="3D3AC261" w14:textId="77777777" w:rsidR="00704919" w:rsidRPr="007235A8" w:rsidRDefault="00D15A2E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Two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123FD6DD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362284AC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3B599261" w14:textId="77777777" w:rsidTr="00BB3FC0">
        <w:tc>
          <w:tcPr>
            <w:tcW w:w="1086" w:type="pct"/>
            <w:vAlign w:val="center"/>
          </w:tcPr>
          <w:p w14:paraId="2BE22C2A" w14:textId="77777777" w:rsidR="00704919" w:rsidRPr="007235A8" w:rsidRDefault="00D15A2E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571" w:type="pct"/>
            <w:vAlign w:val="center"/>
          </w:tcPr>
          <w:p w14:paraId="1EC50467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07469F4A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51E91887" w14:textId="77777777" w:rsidTr="00BB3FC0">
        <w:tc>
          <w:tcPr>
            <w:tcW w:w="1086" w:type="pct"/>
            <w:shd w:val="clear" w:color="auto" w:fill="D8D9DA"/>
            <w:vAlign w:val="center"/>
          </w:tcPr>
          <w:p w14:paraId="76516B6D" w14:textId="77777777" w:rsidR="00704919" w:rsidRPr="007235A8" w:rsidRDefault="00D15A2E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Four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2C932CC9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2529DBFC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5CE16E23" w14:textId="77777777" w:rsidTr="00BB3FC0">
        <w:tc>
          <w:tcPr>
            <w:tcW w:w="1086" w:type="pct"/>
            <w:vAlign w:val="center"/>
          </w:tcPr>
          <w:p w14:paraId="419A6F3C" w14:textId="789AB7A8" w:rsidR="00704919" w:rsidRPr="007235A8" w:rsidRDefault="00BB3FC0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Five</w:t>
            </w:r>
          </w:p>
        </w:tc>
        <w:tc>
          <w:tcPr>
            <w:tcW w:w="1571" w:type="pct"/>
            <w:vAlign w:val="center"/>
          </w:tcPr>
          <w:p w14:paraId="5CAA2D2F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07943C7E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4F4B0FAD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0DA54D52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5E86276A" w14:textId="77777777" w:rsidR="00704919" w:rsidRDefault="00704919" w:rsidP="008F09AD">
      <w:pPr>
        <w:pStyle w:val="Heading1"/>
        <w:rPr>
          <w:color w:val="9C2C2A" w:themeColor="accent1"/>
        </w:rPr>
        <w:sectPr w:rsidR="00704919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BA2F129" w14:textId="77777777" w:rsidR="00625B51" w:rsidRPr="00D15A2E" w:rsidRDefault="008F09AD" w:rsidP="00D15A2E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color w:val="BD313B"/>
          <w:sz w:val="28"/>
        </w:rPr>
        <w:lastRenderedPageBreak/>
        <w:t>Weekly Learning Modules</w:t>
      </w:r>
    </w:p>
    <w:p w14:paraId="150AA211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4F5632B2" w14:textId="77777777" w:rsidTr="00B570E1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F8166E" w14:textId="462522A7" w:rsidR="00DA033B" w:rsidRPr="00842155" w:rsidRDefault="00DA033B" w:rsidP="0042358F">
            <w:pPr>
              <w:pStyle w:val="WeeklyTopicHeading1"/>
            </w:pPr>
            <w:bookmarkStart w:id="1" w:name="weekone"/>
            <w:bookmarkStart w:id="2" w:name="_Toc358980894"/>
            <w:bookmarkEnd w:id="1"/>
            <w:r w:rsidRPr="0068364F">
              <w:t xml:space="preserve">Week One: </w:t>
            </w:r>
            <w:bookmarkEnd w:id="2"/>
            <w:r w:rsidR="005F037B">
              <w:t xml:space="preserve">Defining </w:t>
            </w:r>
            <w:r w:rsidR="005F037B" w:rsidRPr="000D2258">
              <w:rPr>
                <w:i/>
              </w:rPr>
              <w:t>Abnormal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6F8152E6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56C3EF6A" w14:textId="77777777" w:rsidTr="00B570E1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E3BB4B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139503EA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5F037B" w:rsidRPr="00842155" w14:paraId="2FF8BAF6" w14:textId="77777777" w:rsidTr="00B570E1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C49352" w14:textId="70635D9B" w:rsidR="005F037B" w:rsidRPr="00842155" w:rsidRDefault="005F037B" w:rsidP="005F037B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>Analyze various perspective</w:t>
            </w:r>
            <w:r w:rsidR="00FF1563">
              <w:t>s</w:t>
            </w:r>
            <w:r>
              <w:t xml:space="preserve"> defining the concept of </w:t>
            </w:r>
            <w:r w:rsidRPr="000D2258">
              <w:rPr>
                <w:i/>
              </w:rPr>
              <w:t>abnormal</w:t>
            </w:r>
            <w:r w:rsidR="00FF1563">
              <w:t>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51547426" w14:textId="0D0D616B" w:rsidR="005F037B" w:rsidRPr="00842155" w:rsidRDefault="00F1357B" w:rsidP="005F037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5F037B" w:rsidRPr="00842155" w14:paraId="0243E072" w14:textId="77777777" w:rsidTr="00B570E1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292B15" w14:textId="09BEEFB1" w:rsidR="005F037B" w:rsidRPr="00842155" w:rsidRDefault="005F037B" w:rsidP="005F037B">
            <w:pPr>
              <w:pStyle w:val="ObjectiveBullet"/>
              <w:numPr>
                <w:ilvl w:val="1"/>
                <w:numId w:val="5"/>
              </w:numPr>
            </w:pPr>
            <w:r>
              <w:t>Summarize historical perspectives on abnormal behavior.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A66BBEA" w14:textId="2C8120F6" w:rsidR="005F037B" w:rsidRPr="00842155" w:rsidRDefault="00F1357B" w:rsidP="005F037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FF1563" w:rsidRPr="00842155" w14:paraId="4636B631" w14:textId="77777777" w:rsidTr="00B570E1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36BAD5" w14:textId="2B4D2850" w:rsidR="00FF1563" w:rsidRDefault="00FF1563" w:rsidP="005F037B">
            <w:pPr>
              <w:pStyle w:val="ObjectiveBullet"/>
              <w:numPr>
                <w:ilvl w:val="1"/>
                <w:numId w:val="5"/>
              </w:numPr>
            </w:pPr>
            <w:r>
              <w:t xml:space="preserve">Analyze major theoretical </w:t>
            </w:r>
            <w:r w:rsidRPr="00145A8D">
              <w:t>approaches</w:t>
            </w:r>
            <w:r>
              <w:t xml:space="preserve"> to abnormal behavior.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AAA66CE" w14:textId="0CF6E359" w:rsidR="00FF1563" w:rsidRPr="00842155" w:rsidRDefault="00F1357B" w:rsidP="005F037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CLO4</w:t>
            </w:r>
          </w:p>
        </w:tc>
      </w:tr>
      <w:tr w:rsidR="005F037B" w:rsidRPr="00842155" w14:paraId="3FC8ADAE" w14:textId="77777777" w:rsidTr="00B570E1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062021" w14:textId="081D03CD" w:rsidR="005F037B" w:rsidRPr="00842155" w:rsidRDefault="004101D6" w:rsidP="00CE564D">
            <w:pPr>
              <w:pStyle w:val="ObjectiveBullet"/>
              <w:numPr>
                <w:ilvl w:val="1"/>
                <w:numId w:val="5"/>
              </w:numPr>
            </w:pPr>
            <w:r>
              <w:t xml:space="preserve">Distinguish </w:t>
            </w:r>
            <w:r w:rsidR="00CE564D">
              <w:t xml:space="preserve">between </w:t>
            </w:r>
            <w:r w:rsidR="00FF1563">
              <w:t>approaches to diagnos</w:t>
            </w:r>
            <w:r w:rsidR="00CE564D">
              <w:t>e</w:t>
            </w:r>
            <w:r w:rsidR="00FF1563">
              <w:t xml:space="preserve"> and evaluat</w:t>
            </w:r>
            <w:r w:rsidR="00CE564D">
              <w:t>e</w:t>
            </w:r>
            <w:r w:rsidR="00FF1563">
              <w:t xml:space="preserve"> mental illness.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630B33A2" w14:textId="17D39E37" w:rsidR="005F037B" w:rsidRPr="00842155" w:rsidRDefault="00F1357B" w:rsidP="005F037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CLO3</w:t>
            </w:r>
          </w:p>
        </w:tc>
      </w:tr>
      <w:tr w:rsidR="005B10FE" w:rsidRPr="00842155" w14:paraId="74A2D45C" w14:textId="77777777" w:rsidTr="00B570E1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BBBF29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D02FB">
              <w:rPr>
                <w:rFonts w:cs="Arial"/>
                <w:i/>
                <w:szCs w:val="20"/>
              </w:rPr>
              <w:t xml:space="preserve">and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DA13E4C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DDF9823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5DC6F34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132272" w:rsidRPr="007F339F" w14:paraId="0D16A743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19482B" w14:textId="27BB669D" w:rsidR="00132272" w:rsidRPr="003A1E96" w:rsidRDefault="00132272" w:rsidP="00132272">
            <w:pPr>
              <w:rPr>
                <w:rFonts w:cs="Arial"/>
                <w:szCs w:val="20"/>
              </w:rPr>
            </w:pPr>
            <w:r w:rsidRPr="003A1E96">
              <w:rPr>
                <w:rFonts w:cs="Arial"/>
                <w:b/>
                <w:szCs w:val="20"/>
              </w:rPr>
              <w:t>Weekly Participation and Discussion</w:t>
            </w:r>
            <w:r w:rsidR="005D6AEC">
              <w:rPr>
                <w:rFonts w:cs="Arial"/>
                <w:b/>
                <w:szCs w:val="20"/>
              </w:rPr>
              <w:t xml:space="preserve"> </w:t>
            </w:r>
          </w:p>
          <w:p w14:paraId="32F250C5" w14:textId="77777777" w:rsidR="00132272" w:rsidRPr="003A1E96" w:rsidRDefault="00132272" w:rsidP="00132272">
            <w:pPr>
              <w:rPr>
                <w:rFonts w:cs="Arial"/>
                <w:szCs w:val="20"/>
              </w:rPr>
            </w:pPr>
          </w:p>
          <w:p w14:paraId="1511636B" w14:textId="0E3FEE33" w:rsidR="00132272" w:rsidRDefault="00132272" w:rsidP="00132272">
            <w:pPr>
              <w:rPr>
                <w:rFonts w:cs="Arial"/>
                <w:szCs w:val="20"/>
              </w:rPr>
            </w:pPr>
            <w:r w:rsidRPr="003A1E96">
              <w:rPr>
                <w:rFonts w:cs="Arial"/>
                <w:szCs w:val="20"/>
              </w:rPr>
              <w:t>The purpose of the weekly discussions is to provide you with a way to synthesize the concepts presented in this course. Each week</w:t>
            </w:r>
            <w:r>
              <w:rPr>
                <w:rFonts w:cs="Arial"/>
                <w:szCs w:val="20"/>
              </w:rPr>
              <w:t>,</w:t>
            </w:r>
            <w:r w:rsidRPr="003A1E96">
              <w:rPr>
                <w:rFonts w:cs="Arial"/>
                <w:szCs w:val="20"/>
              </w:rPr>
              <w:t xml:space="preserve"> you will respond to the discussion questions with a substantive post </w:t>
            </w:r>
            <w:r>
              <w:rPr>
                <w:rFonts w:cs="Arial"/>
                <w:szCs w:val="20"/>
              </w:rPr>
              <w:t>of 200</w:t>
            </w:r>
            <w:r w:rsidR="007D7286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to 250</w:t>
            </w:r>
            <w:r w:rsidR="007D7286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words that addresses all the prompts for the question </w:t>
            </w:r>
            <w:r w:rsidRPr="003A1E96">
              <w:rPr>
                <w:rFonts w:cs="Arial"/>
                <w:szCs w:val="20"/>
              </w:rPr>
              <w:t>by 11:59 p</w:t>
            </w:r>
            <w:r>
              <w:rPr>
                <w:rFonts w:cs="Arial"/>
                <w:szCs w:val="20"/>
              </w:rPr>
              <w:t>.</w:t>
            </w:r>
            <w:r w:rsidRPr="003A1E96">
              <w:rPr>
                <w:rFonts w:cs="Arial"/>
                <w:szCs w:val="20"/>
              </w:rPr>
              <w:t>m</w:t>
            </w:r>
            <w:r>
              <w:rPr>
                <w:rFonts w:cs="Arial"/>
                <w:szCs w:val="20"/>
              </w:rPr>
              <w:t>.</w:t>
            </w:r>
            <w:r w:rsidRPr="003A1E96">
              <w:rPr>
                <w:rFonts w:cs="Arial"/>
                <w:szCs w:val="20"/>
              </w:rPr>
              <w:t xml:space="preserve"> EST of the listed due date. </w:t>
            </w:r>
            <w:r w:rsidRPr="00C675E5">
              <w:rPr>
                <w:rFonts w:cs="Arial"/>
                <w:szCs w:val="20"/>
              </w:rPr>
              <w:t>By the conclusion of each week, Sunday at 11:59 p.m. EST, you will make at least one substantive comment of 100</w:t>
            </w:r>
            <w:r w:rsidR="007D7286">
              <w:rPr>
                <w:rFonts w:cs="Arial"/>
                <w:szCs w:val="20"/>
              </w:rPr>
              <w:t xml:space="preserve"> </w:t>
            </w:r>
            <w:r w:rsidRPr="00C675E5">
              <w:rPr>
                <w:rFonts w:cs="Arial"/>
                <w:szCs w:val="20"/>
              </w:rPr>
              <w:t>to 150</w:t>
            </w:r>
            <w:r w:rsidR="007D7286">
              <w:rPr>
                <w:rFonts w:cs="Arial"/>
                <w:szCs w:val="20"/>
              </w:rPr>
              <w:t xml:space="preserve"> </w:t>
            </w:r>
            <w:r w:rsidRPr="00C675E5">
              <w:rPr>
                <w:rFonts w:cs="Arial"/>
                <w:szCs w:val="20"/>
              </w:rPr>
              <w:t xml:space="preserve">words to </w:t>
            </w:r>
            <w:r w:rsidR="007D7286">
              <w:rPr>
                <w:rFonts w:cs="Arial"/>
                <w:szCs w:val="20"/>
              </w:rPr>
              <w:t>3</w:t>
            </w:r>
            <w:r w:rsidR="007D7286" w:rsidRPr="00C675E5">
              <w:rPr>
                <w:rFonts w:cs="Arial"/>
                <w:szCs w:val="20"/>
              </w:rPr>
              <w:t xml:space="preserve"> </w:t>
            </w:r>
            <w:r w:rsidRPr="00C675E5">
              <w:rPr>
                <w:rFonts w:cs="Arial"/>
                <w:szCs w:val="20"/>
              </w:rPr>
              <w:t xml:space="preserve">of your classmates’ posts for each </w:t>
            </w:r>
            <w:r>
              <w:rPr>
                <w:rFonts w:cs="Arial"/>
                <w:szCs w:val="20"/>
              </w:rPr>
              <w:t>assigned</w:t>
            </w:r>
            <w:r w:rsidRPr="00C675E5">
              <w:rPr>
                <w:rFonts w:cs="Arial"/>
                <w:szCs w:val="20"/>
              </w:rPr>
              <w:t xml:space="preserve"> discussion question. Your comments must further the discussion by following the </w:t>
            </w:r>
            <w:r w:rsidRPr="00ED2BCD">
              <w:rPr>
                <w:rFonts w:cs="Arial"/>
                <w:szCs w:val="20"/>
              </w:rPr>
              <w:t xml:space="preserve">RISE </w:t>
            </w:r>
            <w:r w:rsidR="007D7286">
              <w:rPr>
                <w:rFonts w:cs="Arial"/>
                <w:szCs w:val="20"/>
              </w:rPr>
              <w:t>m</w:t>
            </w:r>
            <w:r w:rsidRPr="00ED2BCD">
              <w:rPr>
                <w:rFonts w:cs="Arial"/>
                <w:szCs w:val="20"/>
              </w:rPr>
              <w:t>odel</w:t>
            </w:r>
            <w:r w:rsidRPr="00C675E5">
              <w:rPr>
                <w:rFonts w:cs="Arial"/>
                <w:szCs w:val="20"/>
              </w:rPr>
              <w:t xml:space="preserve"> for meaningful feedback</w:t>
            </w:r>
            <w:r w:rsidRPr="003A1E96">
              <w:rPr>
                <w:rFonts w:cs="Arial"/>
                <w:szCs w:val="20"/>
              </w:rPr>
              <w:t>. It is recommended that you check in periodically throughout the week to</w:t>
            </w:r>
            <w:r>
              <w:rPr>
                <w:rFonts w:cs="Arial"/>
                <w:szCs w:val="20"/>
              </w:rPr>
              <w:t xml:space="preserve"> ensure that you are</w:t>
            </w:r>
            <w:r w:rsidRPr="003A1E96">
              <w:rPr>
                <w:rFonts w:cs="Arial"/>
                <w:szCs w:val="20"/>
              </w:rPr>
              <w:t xml:space="preserve"> meet</w:t>
            </w:r>
            <w:r>
              <w:rPr>
                <w:rFonts w:cs="Arial"/>
                <w:szCs w:val="20"/>
              </w:rPr>
              <w:t>ing</w:t>
            </w:r>
            <w:r w:rsidRPr="003A1E96">
              <w:rPr>
                <w:rFonts w:cs="Arial"/>
                <w:szCs w:val="20"/>
              </w:rPr>
              <w:t xml:space="preserve"> the participation requirement.</w:t>
            </w:r>
          </w:p>
          <w:p w14:paraId="571FCF25" w14:textId="77777777" w:rsidR="00132272" w:rsidRDefault="00132272" w:rsidP="00132272">
            <w:pPr>
              <w:rPr>
                <w:rFonts w:cs="Arial"/>
                <w:szCs w:val="20"/>
              </w:rPr>
            </w:pPr>
          </w:p>
          <w:p w14:paraId="7A5A9F05" w14:textId="6B5C233D" w:rsidR="00132272" w:rsidRPr="00C675E5" w:rsidRDefault="00132272" w:rsidP="00132272">
            <w:pPr>
              <w:rPr>
                <w:rFonts w:cs="Arial"/>
                <w:color w:val="0000FF"/>
                <w:szCs w:val="20"/>
                <w:u w:val="single"/>
              </w:rPr>
            </w:pPr>
            <w:r w:rsidRPr="0064548A">
              <w:rPr>
                <w:b/>
              </w:rPr>
              <w:t>Review</w:t>
            </w:r>
            <w:r>
              <w:t xml:space="preserve"> the </w:t>
            </w:r>
            <w:r w:rsidR="00026F9E" w:rsidRPr="00E44F44">
              <w:t>RISE Model</w:t>
            </w:r>
            <w:r>
              <w:t xml:space="preserve"> for Peer Feedback available on Blackboard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1938831" w14:textId="77777777" w:rsidR="00132272" w:rsidRPr="009F6FAF" w:rsidRDefault="00132272" w:rsidP="00132272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3DC7F91" w14:textId="4D3EB543" w:rsidR="00132272" w:rsidRPr="009F6FAF" w:rsidRDefault="00132272" w:rsidP="00132272">
            <w:pPr>
              <w:rPr>
                <w:rFonts w:cs="Arial"/>
                <w:szCs w:val="20"/>
              </w:rPr>
            </w:pPr>
          </w:p>
        </w:tc>
      </w:tr>
      <w:tr w:rsidR="00104F2B" w:rsidRPr="007F339F" w14:paraId="22205595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E00D25" w14:textId="04A8E614" w:rsidR="00104F2B" w:rsidRPr="00824D94" w:rsidRDefault="00285E4C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Required Readings and Resources</w:t>
            </w:r>
          </w:p>
          <w:p w14:paraId="1F650362" w14:textId="77777777" w:rsidR="00104F2B" w:rsidRPr="00824D94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F6DB184" w14:textId="7246C55E" w:rsidR="00104F2B" w:rsidRDefault="00285E4C" w:rsidP="00104F2B">
            <w:pPr>
              <w:rPr>
                <w:rFonts w:cs="Arial"/>
                <w:szCs w:val="20"/>
              </w:rPr>
            </w:pPr>
            <w:r w:rsidRPr="000A3CF5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</w:t>
            </w:r>
            <w:r w:rsidR="007D7286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1 </w:t>
            </w:r>
            <w:r w:rsidR="007D7286">
              <w:rPr>
                <w:rFonts w:cs="Arial"/>
                <w:szCs w:val="20"/>
              </w:rPr>
              <w:t xml:space="preserve">&amp; </w:t>
            </w:r>
            <w:r>
              <w:rPr>
                <w:rFonts w:cs="Arial"/>
                <w:szCs w:val="20"/>
              </w:rPr>
              <w:t>8, pp. 39</w:t>
            </w:r>
            <w:r w:rsidR="007D7286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43, and pp. 128</w:t>
            </w:r>
            <w:r w:rsidR="007D7286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133 of </w:t>
            </w:r>
            <w:r>
              <w:rPr>
                <w:rFonts w:cs="Arial"/>
                <w:i/>
                <w:szCs w:val="20"/>
              </w:rPr>
              <w:t xml:space="preserve">What </w:t>
            </w:r>
            <w:r w:rsidR="007D7286">
              <w:rPr>
                <w:rFonts w:cs="Arial"/>
                <w:i/>
                <w:szCs w:val="20"/>
              </w:rPr>
              <w:t>I</w:t>
            </w:r>
            <w:r>
              <w:rPr>
                <w:rFonts w:cs="Arial"/>
                <w:i/>
                <w:szCs w:val="20"/>
              </w:rPr>
              <w:t>s Mental Illness?</w:t>
            </w:r>
          </w:p>
          <w:p w14:paraId="4A6C2297" w14:textId="77777777" w:rsidR="00285E4C" w:rsidRDefault="00285E4C" w:rsidP="00104F2B">
            <w:pPr>
              <w:rPr>
                <w:rFonts w:cs="Arial"/>
                <w:szCs w:val="20"/>
              </w:rPr>
            </w:pPr>
            <w:r w:rsidRPr="000A3CF5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resources: </w:t>
            </w:r>
          </w:p>
          <w:p w14:paraId="5D3BA16E" w14:textId="77777777" w:rsidR="00285E4C" w:rsidRDefault="00285E4C" w:rsidP="00104F2B">
            <w:pPr>
              <w:rPr>
                <w:rFonts w:cs="Arial"/>
                <w:szCs w:val="20"/>
              </w:rPr>
            </w:pPr>
          </w:p>
          <w:p w14:paraId="1438608C" w14:textId="0B9BDF06" w:rsidR="00285E4C" w:rsidRDefault="007C0F2C" w:rsidP="000A3CF5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hyperlink r:id="rId18" w:history="1">
              <w:r w:rsidR="00285E4C" w:rsidRPr="00285E4C">
                <w:rPr>
                  <w:rStyle w:val="Hyperlink"/>
                  <w:rFonts w:cs="Arial"/>
                  <w:szCs w:val="20"/>
                </w:rPr>
                <w:t>Stigma Free Pledge</w:t>
              </w:r>
            </w:hyperlink>
          </w:p>
          <w:p w14:paraId="75C78DBE" w14:textId="4608289E" w:rsidR="00285E4C" w:rsidRDefault="007C0F2C" w:rsidP="000A3CF5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hyperlink r:id="rId19" w:history="1">
              <w:r w:rsidR="00285E4C" w:rsidRPr="00285E4C">
                <w:rPr>
                  <w:rStyle w:val="Hyperlink"/>
                  <w:rFonts w:cs="Arial"/>
                  <w:szCs w:val="20"/>
                </w:rPr>
                <w:t>Define Abnormal Behavior</w:t>
              </w:r>
            </w:hyperlink>
          </w:p>
          <w:p w14:paraId="3332E661" w14:textId="363275CA" w:rsidR="00285E4C" w:rsidRPr="00ED2BCD" w:rsidRDefault="007C0F2C" w:rsidP="000A3CF5">
            <w:pPr>
              <w:pStyle w:val="ListParagraph"/>
              <w:numPr>
                <w:ilvl w:val="0"/>
                <w:numId w:val="16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hyperlink r:id="rId20" w:history="1">
              <w:r w:rsidR="000A3CF5" w:rsidRPr="000A3CF5">
                <w:rPr>
                  <w:rStyle w:val="Hyperlink"/>
                  <w:rFonts w:cs="Arial"/>
                  <w:szCs w:val="20"/>
                </w:rPr>
                <w:t>Timeline: Treatments for Mental Illness</w:t>
              </w:r>
            </w:hyperlink>
          </w:p>
          <w:p w14:paraId="5D562A86" w14:textId="49B748DA" w:rsidR="005601C5" w:rsidRDefault="007C0F2C" w:rsidP="000A3CF5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hyperlink r:id="rId21" w:history="1">
              <w:r w:rsidR="005601C5" w:rsidRPr="005601C5">
                <w:rPr>
                  <w:rStyle w:val="Hyperlink"/>
                  <w:rFonts w:cs="Arial"/>
                  <w:szCs w:val="20"/>
                </w:rPr>
                <w:t>NIMH: Psychotherapies</w:t>
              </w:r>
            </w:hyperlink>
          </w:p>
          <w:p w14:paraId="391B5C31" w14:textId="4837C7B1" w:rsidR="00881AB0" w:rsidRPr="0056748C" w:rsidRDefault="007C0F2C" w:rsidP="005964A6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hyperlink r:id="rId22" w:history="1">
              <w:r w:rsidR="005964A6" w:rsidRPr="008324DD">
                <w:rPr>
                  <w:rStyle w:val="Hyperlink"/>
                  <w:rFonts w:cs="Arial"/>
                  <w:szCs w:val="20"/>
                </w:rPr>
                <w:t>Assessment of Mental Illness and the DSM-5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9AC9163" w14:textId="51332706" w:rsidR="00104F2B" w:rsidRPr="009F6FAF" w:rsidRDefault="00F1357B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1.1, 1.2, 1.3, 1.4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C52735C" w14:textId="15F5334F" w:rsidR="004A0D5F" w:rsidRPr="009F6FAF" w:rsidRDefault="005964A6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Assessment of Mental Illness and the DSM-5 = </w:t>
            </w:r>
            <w:r w:rsidRPr="0056748C">
              <w:rPr>
                <w:rFonts w:cs="Arial"/>
                <w:b/>
                <w:szCs w:val="20"/>
              </w:rPr>
              <w:t>1 hour</w:t>
            </w:r>
          </w:p>
        </w:tc>
      </w:tr>
      <w:tr w:rsidR="00577ACE" w:rsidRPr="00842155" w14:paraId="5274F946" w14:textId="77777777" w:rsidTr="00BF3B10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B4B611" w14:textId="77777777" w:rsidR="00577ACE" w:rsidRPr="00E11F7C" w:rsidRDefault="00577ACE" w:rsidP="00BF3B10">
            <w:pPr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 xml:space="preserve">Adobe Connect Live Discussion </w:t>
            </w:r>
          </w:p>
          <w:p w14:paraId="7DB9818A" w14:textId="77777777" w:rsidR="00577ACE" w:rsidRPr="00E11F7C" w:rsidRDefault="00577ACE" w:rsidP="00BF3B10">
            <w:pPr>
              <w:rPr>
                <w:rFonts w:cs="Arial"/>
                <w:b/>
                <w:szCs w:val="20"/>
              </w:rPr>
            </w:pPr>
          </w:p>
          <w:p w14:paraId="50AB8364" w14:textId="77777777" w:rsidR="00577ACE" w:rsidRPr="00E11F7C" w:rsidRDefault="00577ACE" w:rsidP="00BF3B10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Review</w:t>
            </w:r>
            <w:r w:rsidRPr="00E11F7C">
              <w:rPr>
                <w:rFonts w:cs="Arial"/>
                <w:szCs w:val="20"/>
              </w:rPr>
              <w:t xml:space="preserve"> </w:t>
            </w:r>
            <w:hyperlink r:id="rId23" w:history="1">
              <w:r w:rsidRPr="00E11F7C">
                <w:rPr>
                  <w:rStyle w:val="Hyperlink"/>
                  <w:rFonts w:cs="Arial"/>
                  <w:szCs w:val="20"/>
                </w:rPr>
                <w:t>Adobe Connect Resources</w:t>
              </w:r>
            </w:hyperlink>
            <w:r w:rsidRPr="00E11F7C">
              <w:rPr>
                <w:rFonts w:cs="Arial"/>
                <w:szCs w:val="20"/>
              </w:rPr>
              <w:t xml:space="preserve">.  </w:t>
            </w:r>
          </w:p>
          <w:p w14:paraId="5EDC81B2" w14:textId="77777777" w:rsidR="00577ACE" w:rsidRPr="00E11F7C" w:rsidRDefault="00577ACE" w:rsidP="00BF3B10">
            <w:pPr>
              <w:rPr>
                <w:rFonts w:cs="Arial"/>
                <w:szCs w:val="20"/>
              </w:rPr>
            </w:pPr>
          </w:p>
          <w:p w14:paraId="4C6878DB" w14:textId="77777777" w:rsidR="00577ACE" w:rsidRPr="00E11F7C" w:rsidRDefault="00577ACE" w:rsidP="00BF3B10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Participate</w:t>
            </w:r>
            <w:r w:rsidRPr="00E11F7C">
              <w:rPr>
                <w:rFonts w:cs="Arial"/>
                <w:szCs w:val="20"/>
              </w:rPr>
              <w:t xml:space="preserve"> in the scheduled live session with the course instructor. This session will provide an overview of the </w:t>
            </w:r>
            <w:r>
              <w:rPr>
                <w:rFonts w:cs="Arial"/>
                <w:szCs w:val="20"/>
              </w:rPr>
              <w:t>course</w:t>
            </w:r>
            <w:r w:rsidRPr="00E11F7C">
              <w:rPr>
                <w:rFonts w:cs="Arial"/>
                <w:szCs w:val="20"/>
              </w:rPr>
              <w:t xml:space="preserve"> and discuss the major assignments.</w:t>
            </w:r>
          </w:p>
          <w:p w14:paraId="5EF158AD" w14:textId="77777777" w:rsidR="00577ACE" w:rsidRPr="00E11F7C" w:rsidRDefault="00577ACE" w:rsidP="00BF3B10">
            <w:pPr>
              <w:rPr>
                <w:rFonts w:cs="Arial"/>
                <w:szCs w:val="20"/>
              </w:rPr>
            </w:pPr>
          </w:p>
          <w:p w14:paraId="6BE3CCFF" w14:textId="77777777" w:rsidR="00577ACE" w:rsidRPr="00E11F7C" w:rsidRDefault="00577ACE" w:rsidP="00BF3B10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Prepare</w:t>
            </w:r>
            <w:r w:rsidRPr="00E11F7C">
              <w:rPr>
                <w:rFonts w:cs="Arial"/>
                <w:szCs w:val="20"/>
              </w:rPr>
              <w:t xml:space="preserve"> to ask questions concerning the content of the week and the </w:t>
            </w:r>
            <w:proofErr w:type="gramStart"/>
            <w:r w:rsidRPr="00E11F7C">
              <w:rPr>
                <w:rFonts w:cs="Arial"/>
                <w:szCs w:val="20"/>
              </w:rPr>
              <w:t>course as a whole</w:t>
            </w:r>
            <w:proofErr w:type="gramEnd"/>
            <w:r w:rsidRPr="00E11F7C">
              <w:rPr>
                <w:rFonts w:cs="Arial"/>
                <w:szCs w:val="20"/>
              </w:rPr>
              <w:t>.</w:t>
            </w:r>
          </w:p>
          <w:p w14:paraId="1D3C3EE9" w14:textId="77777777" w:rsidR="00577ACE" w:rsidRDefault="00577ACE" w:rsidP="00BF3B1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szCs w:val="20"/>
              </w:rPr>
              <w:br/>
            </w:r>
            <w:r w:rsidRPr="00AD6221">
              <w:rPr>
                <w:rFonts w:cs="Arial"/>
                <w:i/>
                <w:szCs w:val="20"/>
              </w:rPr>
              <w:t>Note:</w:t>
            </w:r>
            <w:r w:rsidRPr="00E11F7C">
              <w:rPr>
                <w:rFonts w:cs="Arial"/>
                <w:szCs w:val="20"/>
              </w:rPr>
              <w:t xml:space="preserve"> A recorded lecture will be made available to those who are unable to attend the live session.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2B463641" w14:textId="77777777" w:rsidR="00577ACE" w:rsidRPr="009F6FAF" w:rsidRDefault="00577ACE" w:rsidP="00BF3B10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3F9C2BA3" w14:textId="77777777" w:rsidR="00577ACE" w:rsidRPr="00E11F7C" w:rsidRDefault="00577ACE" w:rsidP="00BF3B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E11F7C">
              <w:rPr>
                <w:rFonts w:cs="Arial"/>
                <w:szCs w:val="20"/>
              </w:rPr>
              <w:t>Live Discussion</w:t>
            </w:r>
            <w:r>
              <w:rPr>
                <w:rFonts w:cs="Arial"/>
                <w:szCs w:val="20"/>
              </w:rPr>
              <w:t xml:space="preserve"> </w:t>
            </w:r>
            <w:r w:rsidRPr="00E11F7C">
              <w:rPr>
                <w:rFonts w:cs="Arial"/>
                <w:szCs w:val="20"/>
              </w:rPr>
              <w:t xml:space="preserve">= </w:t>
            </w:r>
            <w:r w:rsidRPr="00E11F7C">
              <w:rPr>
                <w:rFonts w:cs="Arial"/>
                <w:b/>
                <w:szCs w:val="20"/>
              </w:rPr>
              <w:t>1 hour</w:t>
            </w:r>
          </w:p>
          <w:p w14:paraId="6542E5C1" w14:textId="77777777" w:rsidR="00577ACE" w:rsidRPr="009F6FAF" w:rsidRDefault="00577ACE" w:rsidP="00BF3B10">
            <w:pPr>
              <w:rPr>
                <w:rFonts w:cs="Arial"/>
                <w:szCs w:val="20"/>
              </w:rPr>
            </w:pPr>
          </w:p>
        </w:tc>
      </w:tr>
      <w:tr w:rsidR="00104F2B" w:rsidRPr="00842155" w14:paraId="6D8BF069" w14:textId="77777777" w:rsidTr="00B570E1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603753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3766F0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D74BB5C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2449EC7" w14:textId="686C012B" w:rsidR="00104F2B" w:rsidRPr="00842155" w:rsidRDefault="005964A6" w:rsidP="00104F2B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 hour</w:t>
            </w:r>
          </w:p>
        </w:tc>
      </w:tr>
      <w:tr w:rsidR="00104F2B" w:rsidRPr="00842155" w14:paraId="56B41A95" w14:textId="77777777" w:rsidTr="00B570E1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92EE39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1BC9C0C6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25F52B05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49803668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104F2B" w:rsidRPr="00842155" w14:paraId="489969F5" w14:textId="77777777" w:rsidTr="00B570E1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6FD7AC" w14:textId="16179358" w:rsidR="00104F2B" w:rsidRPr="00824D94" w:rsidRDefault="000A3CF5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Optional Resources</w:t>
            </w:r>
          </w:p>
          <w:p w14:paraId="61B1CE0E" w14:textId="77777777" w:rsidR="00104F2B" w:rsidRPr="00824D94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2EE6091" w14:textId="217C432E" w:rsidR="000A3CF5" w:rsidRDefault="000A3CF5" w:rsidP="000A3CF5">
            <w:pPr>
              <w:rPr>
                <w:rFonts w:cs="Arial"/>
                <w:szCs w:val="20"/>
              </w:rPr>
            </w:pPr>
            <w:r w:rsidRPr="000A3CF5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resources: </w:t>
            </w:r>
          </w:p>
          <w:p w14:paraId="5DFB4FA6" w14:textId="77777777" w:rsidR="000A3CF5" w:rsidRDefault="000A3CF5" w:rsidP="000A3CF5">
            <w:pPr>
              <w:rPr>
                <w:rFonts w:cs="Arial"/>
                <w:szCs w:val="20"/>
              </w:rPr>
            </w:pPr>
          </w:p>
          <w:p w14:paraId="0D2B7D42" w14:textId="002B835E" w:rsidR="000A3CF5" w:rsidRDefault="007C0F2C" w:rsidP="000A3CF5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hyperlink r:id="rId24" w:history="1">
              <w:r w:rsidR="000A3CF5">
                <w:rPr>
                  <w:rStyle w:val="Hyperlink"/>
                  <w:rFonts w:cs="Arial"/>
                  <w:szCs w:val="20"/>
                </w:rPr>
                <w:t>Are We Over-Diagnosing Mental Illness?</w:t>
              </w:r>
            </w:hyperlink>
          </w:p>
          <w:p w14:paraId="5870FA4F" w14:textId="37847649" w:rsidR="000A3CF5" w:rsidRDefault="007C0F2C" w:rsidP="000A3CF5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hyperlink r:id="rId25" w:history="1">
              <w:r w:rsidR="000A3CF5">
                <w:rPr>
                  <w:rStyle w:val="Hyperlink"/>
                  <w:rFonts w:cs="Arial"/>
                  <w:szCs w:val="20"/>
                </w:rPr>
                <w:t>Mental Health &amp; Stigma</w:t>
              </w:r>
            </w:hyperlink>
          </w:p>
          <w:p w14:paraId="66081204" w14:textId="32DE52B4" w:rsidR="00104F2B" w:rsidRPr="000A3CF5" w:rsidRDefault="007C0F2C" w:rsidP="000A3CF5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hyperlink r:id="rId26" w:history="1">
              <w:r w:rsidR="000A3CF5">
                <w:rPr>
                  <w:rStyle w:val="Hyperlink"/>
                  <w:rFonts w:cs="Arial"/>
                  <w:szCs w:val="20"/>
                </w:rPr>
                <w:t>Start Your Mental Health Conversations</w:t>
              </w:r>
            </w:hyperlink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5EA80EF9" w14:textId="73A106E8" w:rsidR="00104F2B" w:rsidRPr="009F6FAF" w:rsidRDefault="00F1357B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1.4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70535965" w14:textId="77777777" w:rsidR="00104F2B" w:rsidRPr="009F6FAF" w:rsidRDefault="00104F2B" w:rsidP="00104F2B">
            <w:pPr>
              <w:rPr>
                <w:rFonts w:cs="Arial"/>
                <w:szCs w:val="20"/>
              </w:rPr>
            </w:pPr>
          </w:p>
        </w:tc>
      </w:tr>
      <w:tr w:rsidR="00104F2B" w:rsidRPr="00842155" w14:paraId="22E56FC6" w14:textId="77777777" w:rsidTr="00B570E1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793AA6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CBDDAE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F041ADA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B86F158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104F2B" w:rsidRPr="00842155" w14:paraId="7E3C6C62" w14:textId="77777777" w:rsidTr="00B570E1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FDB840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E92475D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CC8AC01" w14:textId="77777777" w:rsidR="00104F2B" w:rsidRPr="005B10FE" w:rsidRDefault="00104F2B" w:rsidP="00104F2B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297B6773" w14:textId="77777777" w:rsidR="00104F2B" w:rsidRPr="005B10FE" w:rsidRDefault="00104F2B" w:rsidP="00104F2B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104F2B" w:rsidRPr="00842155" w14:paraId="6B66D01B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A34CE4" w14:textId="59C21589" w:rsidR="00104F2B" w:rsidRDefault="00104F2B" w:rsidP="00104F2B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 xml:space="preserve">Discussion 1: </w:t>
            </w:r>
            <w:r w:rsidR="000A3CF5">
              <w:rPr>
                <w:b/>
              </w:rPr>
              <w:t>Timeline of Mental Health Treatment</w:t>
            </w:r>
          </w:p>
          <w:p w14:paraId="4BC989E3" w14:textId="77777777" w:rsidR="00104F2B" w:rsidRDefault="00104F2B" w:rsidP="00104F2B">
            <w:pPr>
              <w:tabs>
                <w:tab w:val="left" w:pos="2329"/>
              </w:tabs>
              <w:rPr>
                <w:b/>
              </w:rPr>
            </w:pPr>
          </w:p>
          <w:p w14:paraId="0DBBB91D" w14:textId="125A525A" w:rsidR="00104F2B" w:rsidRDefault="00104F2B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question, </w:t>
            </w:r>
            <w:r>
              <w:t xml:space="preserve">providing specific examples to support your answers. </w:t>
            </w:r>
          </w:p>
          <w:p w14:paraId="75B9335F" w14:textId="77777777" w:rsidR="00104F2B" w:rsidRPr="00BA4F0C" w:rsidRDefault="00104F2B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CF4B94C" w14:textId="3EF5BC57" w:rsidR="00104F2B" w:rsidRDefault="000A3CF5" w:rsidP="00867F4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lastRenderedPageBreak/>
              <w:t xml:space="preserve">After reviewing </w:t>
            </w:r>
            <w:hyperlink r:id="rId27" w:history="1">
              <w:r w:rsidRPr="000A3CF5">
                <w:rPr>
                  <w:rStyle w:val="Hyperlink"/>
                  <w:rFonts w:cs="Arial"/>
                  <w:szCs w:val="20"/>
                </w:rPr>
                <w:t>Timeline: Treatments for Mental Illness</w:t>
              </w:r>
            </w:hyperlink>
            <w:r>
              <w:t xml:space="preserve">, what </w:t>
            </w:r>
            <w:r w:rsidR="007D7286">
              <w:t xml:space="preserve">did </w:t>
            </w:r>
            <w:r>
              <w:t>you think was the most important moment in the history of mental health treatment? Why?</w:t>
            </w:r>
          </w:p>
          <w:p w14:paraId="33758721" w14:textId="77777777" w:rsidR="00104F2B" w:rsidRDefault="00104F2B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ECDD3C1" w14:textId="1EFF9B12" w:rsidR="00104F2B" w:rsidRPr="00E9683B" w:rsidRDefault="00104F2B" w:rsidP="00104F2B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7D7286">
              <w:rPr>
                <w:rFonts w:cs="Arial"/>
                <w:i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794179FD" w14:textId="77777777" w:rsidR="00104F2B" w:rsidRPr="00E9683B" w:rsidRDefault="00104F2B" w:rsidP="00104F2B">
            <w:pPr>
              <w:ind w:left="360" w:hanging="360"/>
              <w:rPr>
                <w:rFonts w:cs="Arial"/>
                <w:szCs w:val="20"/>
              </w:rPr>
            </w:pPr>
          </w:p>
          <w:p w14:paraId="5FF1C7CF" w14:textId="19C1419C" w:rsidR="00104F2B" w:rsidRPr="00842155" w:rsidRDefault="00104F2B" w:rsidP="007D728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7D7286">
              <w:rPr>
                <w:rFonts w:cs="Arial"/>
                <w:szCs w:val="20"/>
              </w:rPr>
              <w:t>3</w:t>
            </w:r>
            <w:r w:rsidR="007D7286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>students as to what you agree or disagree with in their answers</w:t>
            </w:r>
            <w:r w:rsidRPr="00103FC5">
              <w:t xml:space="preserve"> 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598B356D" w14:textId="488C538D" w:rsidR="00104F2B" w:rsidRPr="00842155" w:rsidRDefault="00F1357B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1.2</w:t>
            </w:r>
          </w:p>
        </w:tc>
        <w:tc>
          <w:tcPr>
            <w:tcW w:w="1440" w:type="dxa"/>
          </w:tcPr>
          <w:p w14:paraId="4C8D7FA6" w14:textId="2F9A240B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7A5D15" w:rsidRPr="00842155" w14:paraId="0396031A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425B4A" w14:textId="5B8C2273" w:rsidR="007A5D15" w:rsidRDefault="000A3CF5" w:rsidP="007A5D15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 2</w:t>
            </w:r>
            <w:r w:rsidR="007A5D15">
              <w:rPr>
                <w:b/>
              </w:rPr>
              <w:t xml:space="preserve">: </w:t>
            </w:r>
            <w:r>
              <w:rPr>
                <w:b/>
              </w:rPr>
              <w:t>Mental Health Stigma</w:t>
            </w:r>
          </w:p>
          <w:p w14:paraId="3DB51095" w14:textId="77777777" w:rsidR="007A5D15" w:rsidRDefault="007A5D15" w:rsidP="007A5D15">
            <w:pPr>
              <w:tabs>
                <w:tab w:val="left" w:pos="2329"/>
              </w:tabs>
              <w:rPr>
                <w:b/>
              </w:rPr>
            </w:pPr>
          </w:p>
          <w:p w14:paraId="6649F0C7" w14:textId="25FEBC2A" w:rsidR="007A5D15" w:rsidRDefault="007A5D15" w:rsidP="007A5D1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question, </w:t>
            </w:r>
            <w:r>
              <w:t xml:space="preserve">providing specific examples to support your answers. </w:t>
            </w:r>
          </w:p>
          <w:p w14:paraId="3DA6FB87" w14:textId="77777777" w:rsidR="007A5D15" w:rsidRPr="00BA4F0C" w:rsidRDefault="007A5D15" w:rsidP="007A5D1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A0C3FD6" w14:textId="56B949CE" w:rsidR="007A5D15" w:rsidRDefault="000A3CF5" w:rsidP="007A5D1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 xml:space="preserve">Despite the 2008 updates to the Mental Health Parity Act of 1996 and the sharing of personal struggles by celebrities like Robin Williams, there remains a stigma around mental illness. After reading </w:t>
            </w:r>
            <w:hyperlink r:id="rId28" w:history="1">
              <w:r>
                <w:rPr>
                  <w:rStyle w:val="Hyperlink"/>
                  <w:rFonts w:cs="Arial"/>
                  <w:szCs w:val="20"/>
                </w:rPr>
                <w:t>Mental Health &amp; Stigma</w:t>
              </w:r>
            </w:hyperlink>
            <w:r>
              <w:t>, why do you think such stigma still exists? What do you think can be done to help overcome it?</w:t>
            </w:r>
          </w:p>
          <w:p w14:paraId="52F9CDC2" w14:textId="77777777" w:rsidR="007A5D15" w:rsidRDefault="007A5D15" w:rsidP="007A5D1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4575D39" w14:textId="38855D77" w:rsidR="007A5D15" w:rsidRPr="00E9683B" w:rsidRDefault="007A5D15" w:rsidP="007A5D15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7D7286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6A03411" w14:textId="77777777" w:rsidR="007A5D15" w:rsidRPr="00E9683B" w:rsidRDefault="007A5D15" w:rsidP="007A5D15">
            <w:pPr>
              <w:ind w:left="360" w:hanging="360"/>
              <w:rPr>
                <w:rFonts w:cs="Arial"/>
                <w:szCs w:val="20"/>
              </w:rPr>
            </w:pPr>
          </w:p>
          <w:p w14:paraId="3AFA3A48" w14:textId="34A4E40A" w:rsidR="007A5D15" w:rsidRPr="00842155" w:rsidRDefault="007A5D15" w:rsidP="007D728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7D7286">
              <w:rPr>
                <w:rFonts w:cs="Arial"/>
                <w:szCs w:val="20"/>
              </w:rPr>
              <w:t>3</w:t>
            </w:r>
            <w:r w:rsidR="007D7286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>students as to what you agree or disagree with in their answers</w:t>
            </w:r>
            <w:r w:rsidRPr="00103FC5">
              <w:t xml:space="preserve"> 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2C9AA849" w14:textId="1B781BD0" w:rsidR="007A5D15" w:rsidRPr="00842155" w:rsidRDefault="00F1357B" w:rsidP="007A5D1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1.1, 1.3</w:t>
            </w:r>
          </w:p>
        </w:tc>
        <w:tc>
          <w:tcPr>
            <w:tcW w:w="1440" w:type="dxa"/>
          </w:tcPr>
          <w:p w14:paraId="4436C0FA" w14:textId="77777777" w:rsidR="007A5D15" w:rsidRPr="00842155" w:rsidRDefault="007A5D15" w:rsidP="007A5D1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0A3CF5" w:rsidRPr="00842155" w14:paraId="64CF3492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330D85" w14:textId="781A6341" w:rsidR="000A3CF5" w:rsidRDefault="000A3CF5" w:rsidP="00E811A9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 3: Theoretical Approaches</w:t>
            </w:r>
          </w:p>
          <w:p w14:paraId="6C9A747D" w14:textId="77777777" w:rsidR="000A3CF5" w:rsidRDefault="000A3CF5" w:rsidP="00E811A9">
            <w:pPr>
              <w:tabs>
                <w:tab w:val="left" w:pos="2329"/>
              </w:tabs>
              <w:rPr>
                <w:b/>
              </w:rPr>
            </w:pPr>
          </w:p>
          <w:p w14:paraId="7C73E30E" w14:textId="34CD284E" w:rsidR="000A3CF5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04DA95D6" w14:textId="77777777" w:rsidR="000A3CF5" w:rsidRPr="00BA4F0C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0B2EF0F" w14:textId="1CE441B4" w:rsidR="000A3CF5" w:rsidRDefault="000A3CF5" w:rsidP="00E811A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 xml:space="preserve">After reviewing </w:t>
            </w:r>
            <w:hyperlink r:id="rId29" w:history="1">
              <w:r w:rsidR="00BC1CBE" w:rsidRPr="008324DD">
                <w:rPr>
                  <w:rStyle w:val="Hyperlink"/>
                  <w:rFonts w:cs="Arial"/>
                  <w:szCs w:val="20"/>
                </w:rPr>
                <w:t xml:space="preserve">Assessment of Mental Illness and the </w:t>
              </w:r>
              <w:r w:rsidR="00BC1CBE" w:rsidRPr="00BC1CBE">
                <w:rPr>
                  <w:rStyle w:val="Hyperlink"/>
                  <w:rFonts w:cs="Arial"/>
                  <w:i/>
                  <w:szCs w:val="20"/>
                </w:rPr>
                <w:t>DSM-5</w:t>
              </w:r>
            </w:hyperlink>
            <w:r w:rsidR="005964A6">
              <w:t xml:space="preserve"> </w:t>
            </w:r>
            <w:r>
              <w:t xml:space="preserve">and </w:t>
            </w:r>
            <w:hyperlink r:id="rId30" w:history="1">
              <w:r w:rsidRPr="00285E4C">
                <w:rPr>
                  <w:rStyle w:val="Hyperlink"/>
                  <w:rFonts w:cs="Arial"/>
                  <w:szCs w:val="20"/>
                </w:rPr>
                <w:t>Define Abnormal Behavior</w:t>
              </w:r>
            </w:hyperlink>
            <w:r>
              <w:t>, which theoretical approach do you support? Why?</w:t>
            </w:r>
          </w:p>
          <w:p w14:paraId="7B89F4C0" w14:textId="77777777" w:rsidR="000A3CF5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67F75F0" w14:textId="3D8FF58E" w:rsidR="000A3CF5" w:rsidRPr="00E9683B" w:rsidRDefault="000A3CF5" w:rsidP="00E811A9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7D7286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12DC72B3" w14:textId="77777777" w:rsidR="000A3CF5" w:rsidRPr="00E9683B" w:rsidRDefault="000A3CF5" w:rsidP="00E811A9">
            <w:pPr>
              <w:ind w:left="360" w:hanging="360"/>
              <w:rPr>
                <w:rFonts w:cs="Arial"/>
                <w:szCs w:val="20"/>
              </w:rPr>
            </w:pPr>
          </w:p>
          <w:p w14:paraId="2E28EFE8" w14:textId="0A61E1A2" w:rsidR="000A3CF5" w:rsidRPr="00842155" w:rsidRDefault="000A3CF5" w:rsidP="007D728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7D7286">
              <w:rPr>
                <w:rFonts w:cs="Arial"/>
                <w:szCs w:val="20"/>
              </w:rPr>
              <w:t>3</w:t>
            </w:r>
            <w:r w:rsidR="007D7286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73885791" w14:textId="02CB6027" w:rsidR="000A3CF5" w:rsidRPr="00842155" w:rsidRDefault="00F1357B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1.3, 1.4</w:t>
            </w:r>
          </w:p>
        </w:tc>
        <w:tc>
          <w:tcPr>
            <w:tcW w:w="1440" w:type="dxa"/>
          </w:tcPr>
          <w:p w14:paraId="50945008" w14:textId="77777777" w:rsidR="000A3CF5" w:rsidRPr="00842155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0A3CF5" w:rsidRPr="00842155" w14:paraId="0390BB81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20B3EE" w14:textId="64FA78B1" w:rsidR="000A3CF5" w:rsidRDefault="000A3CF5" w:rsidP="00E811A9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lastRenderedPageBreak/>
              <w:t>Discussion 4: Deviant Behavior and Abnormal Psychology</w:t>
            </w:r>
          </w:p>
          <w:p w14:paraId="0DA3AB13" w14:textId="77777777" w:rsidR="000A3CF5" w:rsidRDefault="000A3CF5" w:rsidP="00E811A9">
            <w:pPr>
              <w:tabs>
                <w:tab w:val="left" w:pos="2329"/>
              </w:tabs>
              <w:rPr>
                <w:b/>
              </w:rPr>
            </w:pPr>
          </w:p>
          <w:p w14:paraId="5AE6A3E2" w14:textId="6819BE25" w:rsidR="000A3CF5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question, </w:t>
            </w:r>
            <w:r>
              <w:t xml:space="preserve">providing specific examples to support your answers. </w:t>
            </w:r>
          </w:p>
          <w:p w14:paraId="5D2A06D7" w14:textId="77777777" w:rsidR="000A3CF5" w:rsidRPr="00BA4F0C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0555BF8" w14:textId="3EA0776B" w:rsidR="000A3CF5" w:rsidRDefault="00193215" w:rsidP="00E811A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 xml:space="preserve">Reflecting on the definitions of </w:t>
            </w:r>
            <w:r w:rsidRPr="000D2258">
              <w:rPr>
                <w:i/>
              </w:rPr>
              <w:t>abnormal</w:t>
            </w:r>
            <w:r>
              <w:t xml:space="preserve"> and </w:t>
            </w:r>
            <w:r w:rsidRPr="000D2258">
              <w:rPr>
                <w:i/>
              </w:rPr>
              <w:t>deviant</w:t>
            </w:r>
            <w:r>
              <w:t xml:space="preserve"> from </w:t>
            </w:r>
            <w:r>
              <w:rPr>
                <w:i/>
              </w:rPr>
              <w:t xml:space="preserve">What Is Mental </w:t>
            </w:r>
            <w:proofErr w:type="gramStart"/>
            <w:r>
              <w:rPr>
                <w:i/>
              </w:rPr>
              <w:t>Illness?,</w:t>
            </w:r>
            <w:proofErr w:type="gramEnd"/>
            <w:r>
              <w:t xml:space="preserve"> w</w:t>
            </w:r>
            <w:r w:rsidR="000A3CF5">
              <w:t xml:space="preserve">hat are three behaviors that may be considered deviant by American </w:t>
            </w:r>
            <w:r w:rsidR="00881AB0">
              <w:t xml:space="preserve">cultural </w:t>
            </w:r>
            <w:r w:rsidR="000A3CF5">
              <w:t xml:space="preserve">standards but </w:t>
            </w:r>
            <w:r w:rsidR="00BA40BD">
              <w:t xml:space="preserve">that </w:t>
            </w:r>
            <w:r w:rsidR="000A3CF5">
              <w:t>would not fulfill the psychological criteria for</w:t>
            </w:r>
            <w:r w:rsidR="00BA40BD">
              <w:t xml:space="preserve"> being</w:t>
            </w:r>
            <w:r w:rsidR="000A3CF5">
              <w:t xml:space="preserve"> </w:t>
            </w:r>
            <w:r w:rsidR="00BA40BD">
              <w:t>a</w:t>
            </w:r>
            <w:r w:rsidR="000A3CF5">
              <w:t xml:space="preserve">bnormal? </w:t>
            </w:r>
          </w:p>
          <w:p w14:paraId="55B60838" w14:textId="77777777" w:rsidR="000A3CF5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3661EFD" w14:textId="2D1225E1" w:rsidR="000A3CF5" w:rsidRPr="00E9683B" w:rsidRDefault="000A3CF5" w:rsidP="00E811A9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BA40BD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FBFB729" w14:textId="77777777" w:rsidR="000A3CF5" w:rsidRPr="00E9683B" w:rsidRDefault="000A3CF5" w:rsidP="00E811A9">
            <w:pPr>
              <w:ind w:left="360" w:hanging="360"/>
              <w:rPr>
                <w:rFonts w:cs="Arial"/>
                <w:szCs w:val="20"/>
              </w:rPr>
            </w:pPr>
          </w:p>
          <w:p w14:paraId="38E28546" w14:textId="4B3E2642" w:rsidR="000A3CF5" w:rsidRPr="00842155" w:rsidRDefault="000A3CF5" w:rsidP="00BA40B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BA40BD">
              <w:rPr>
                <w:rFonts w:cs="Arial"/>
                <w:szCs w:val="20"/>
              </w:rPr>
              <w:t>3</w:t>
            </w:r>
            <w:r w:rsidR="00BA40BD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>students as to what you agree or disagree with in their answers</w:t>
            </w:r>
            <w:r w:rsidRPr="00103FC5">
              <w:t xml:space="preserve"> 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651F9F0D" w14:textId="3304B880" w:rsidR="000A3CF5" w:rsidRPr="00842155" w:rsidRDefault="00F63EC9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1.1, 1.4</w:t>
            </w:r>
          </w:p>
        </w:tc>
        <w:tc>
          <w:tcPr>
            <w:tcW w:w="1440" w:type="dxa"/>
          </w:tcPr>
          <w:p w14:paraId="0925A0A6" w14:textId="77777777" w:rsidR="000A3CF5" w:rsidRPr="00842155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0A3CF5" w:rsidRPr="00132272" w14:paraId="47146139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E7120B" w14:textId="585C4988" w:rsidR="000A3CF5" w:rsidRDefault="000A3CF5" w:rsidP="00E811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Defining Mental Illness</w:t>
            </w:r>
          </w:p>
          <w:p w14:paraId="25DEBD62" w14:textId="77777777" w:rsidR="00C53F1A" w:rsidRDefault="00C53F1A" w:rsidP="00C53F1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BEB1DB1" w14:textId="77777777" w:rsidR="00C53F1A" w:rsidRPr="008A1CEA" w:rsidRDefault="00C53F1A" w:rsidP="00C53F1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this week’s readings and resources. </w:t>
            </w:r>
          </w:p>
          <w:p w14:paraId="28DCD2B0" w14:textId="77777777" w:rsidR="000A3CF5" w:rsidRPr="00824D94" w:rsidRDefault="000A3CF5" w:rsidP="00E811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EAC1706" w14:textId="20319B4D" w:rsidR="000A3CF5" w:rsidRPr="008A1CEA" w:rsidRDefault="000A3CF5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Imagine</w:t>
            </w:r>
            <w:r>
              <w:rPr>
                <w:rFonts w:cs="Arial"/>
                <w:szCs w:val="20"/>
              </w:rPr>
              <w:t xml:space="preserve"> you are working as a psychologist in a practice</w:t>
            </w:r>
            <w:r w:rsidR="00C53F1A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one of your clients asks you the question, “</w:t>
            </w:r>
            <w:r w:rsidR="00C53F1A">
              <w:rPr>
                <w:rFonts w:cs="Arial"/>
                <w:szCs w:val="20"/>
              </w:rPr>
              <w:t>W</w:t>
            </w:r>
            <w:r>
              <w:rPr>
                <w:rFonts w:cs="Arial"/>
                <w:szCs w:val="20"/>
              </w:rPr>
              <w:t xml:space="preserve">hat is mental illness anyway?” Craft your response as </w:t>
            </w:r>
            <w:r w:rsidR="004A7882">
              <w:rPr>
                <w:rFonts w:cs="Arial"/>
                <w:szCs w:val="20"/>
              </w:rPr>
              <w:t>an infographic.</w:t>
            </w:r>
            <w:r>
              <w:rPr>
                <w:rFonts w:cs="Arial"/>
                <w:szCs w:val="20"/>
              </w:rPr>
              <w:t xml:space="preserve"> </w:t>
            </w:r>
          </w:p>
          <w:p w14:paraId="50D140E7" w14:textId="77777777" w:rsidR="000A3CF5" w:rsidRPr="00824D94" w:rsidRDefault="000A3CF5" w:rsidP="00E811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E2E27C8" w14:textId="6BA0FDE2" w:rsidR="000A3CF5" w:rsidRPr="008A1CEA" w:rsidRDefault="000A3CF5" w:rsidP="000A3CF5">
            <w:pPr>
              <w:spacing w:after="220"/>
            </w:pPr>
            <w:r w:rsidRPr="008A1CEA">
              <w:rPr>
                <w:b/>
              </w:rPr>
              <w:t>Create</w:t>
            </w:r>
            <w:r w:rsidRPr="008A1CEA">
              <w:t xml:space="preserve"> a wall on Padlet (</w:t>
            </w:r>
            <w:hyperlink r:id="rId31">
              <w:r w:rsidRPr="008A1CEA">
                <w:rPr>
                  <w:color w:val="0000FF"/>
                  <w:u w:val="single"/>
                </w:rPr>
                <w:t>http://padlet.com/</w:t>
              </w:r>
            </w:hyperlink>
            <w:r w:rsidR="004A7882" w:rsidRPr="004A7882">
              <w:t>)</w:t>
            </w:r>
            <w:r w:rsidRPr="008A1CEA">
              <w:t>.</w:t>
            </w:r>
          </w:p>
          <w:p w14:paraId="1BB8DDA7" w14:textId="4D54DBD9" w:rsidR="000A3CF5" w:rsidRPr="008A1CEA" w:rsidRDefault="000A3CF5" w:rsidP="000A3CF5">
            <w:pPr>
              <w:spacing w:after="220"/>
            </w:pPr>
            <w:r w:rsidRPr="008A1CEA">
              <w:rPr>
                <w:b/>
              </w:rPr>
              <w:t>Post</w:t>
            </w:r>
            <w:r w:rsidRPr="008A1CEA">
              <w:t xml:space="preserve"> images</w:t>
            </w:r>
            <w:r w:rsidR="004A7882">
              <w:t>, videos, websites, or other media</w:t>
            </w:r>
            <w:r w:rsidRPr="008A1CEA">
              <w:t xml:space="preserve"> that represent your </w:t>
            </w:r>
            <w:r w:rsidR="004A7882">
              <w:t>understanding and experience with mental illness</w:t>
            </w:r>
            <w:r w:rsidRPr="008A1CEA">
              <w:t xml:space="preserve">. Include a short description with each </w:t>
            </w:r>
            <w:r w:rsidR="00C53F1A">
              <w:t>artifact</w:t>
            </w:r>
            <w:r w:rsidRPr="008A1CEA">
              <w:t>.</w:t>
            </w:r>
          </w:p>
          <w:p w14:paraId="1E1C19C6" w14:textId="4E1DACB2" w:rsidR="000A3CF5" w:rsidRPr="008A1CEA" w:rsidRDefault="000A3CF5" w:rsidP="000A3CF5">
            <w:pPr>
              <w:spacing w:after="220"/>
            </w:pPr>
            <w:r w:rsidRPr="008A1CEA">
              <w:rPr>
                <w:b/>
              </w:rPr>
              <w:t>Post</w:t>
            </w:r>
            <w:r w:rsidRPr="008A1CEA">
              <w:t xml:space="preserve"> a link to your Padlet wall to the</w:t>
            </w:r>
            <w:r w:rsidR="007F5CDA">
              <w:t xml:space="preserve"> forum for grading and feedback</w:t>
            </w:r>
            <w:r w:rsidRPr="008A1CEA">
              <w:t>.</w:t>
            </w:r>
          </w:p>
          <w:p w14:paraId="6AFC11A6" w14:textId="4B82F65D" w:rsidR="000A3CF5" w:rsidRPr="00132272" w:rsidRDefault="000A3CF5" w:rsidP="000D2258">
            <w:pPr>
              <w:rPr>
                <w:rFonts w:cs="Arial"/>
                <w:strike/>
                <w:szCs w:val="20"/>
              </w:rPr>
            </w:pPr>
            <w:r w:rsidRPr="008A1CEA">
              <w:rPr>
                <w:b/>
              </w:rPr>
              <w:t>Post</w:t>
            </w:r>
            <w:r w:rsidRPr="008A1CEA">
              <w:t xml:space="preserve"> feedback on your classmates’ Padlet walls. </w:t>
            </w:r>
          </w:p>
        </w:tc>
        <w:tc>
          <w:tcPr>
            <w:tcW w:w="1440" w:type="dxa"/>
          </w:tcPr>
          <w:p w14:paraId="633E10A7" w14:textId="7864896B" w:rsidR="000A3CF5" w:rsidRPr="009E177E" w:rsidRDefault="00F63EC9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</w:p>
        </w:tc>
        <w:tc>
          <w:tcPr>
            <w:tcW w:w="1440" w:type="dxa"/>
          </w:tcPr>
          <w:p w14:paraId="5F11C08A" w14:textId="7FB53326" w:rsidR="000A3CF5" w:rsidRPr="0056748C" w:rsidRDefault="004A0D5F" w:rsidP="00E811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56748C">
              <w:rPr>
                <w:rFonts w:cs="Arial"/>
                <w:b/>
                <w:szCs w:val="20"/>
              </w:rPr>
              <w:t>1 h</w:t>
            </w:r>
            <w:r w:rsidR="005964A6" w:rsidRPr="0056748C">
              <w:rPr>
                <w:rFonts w:cs="Arial"/>
                <w:b/>
                <w:szCs w:val="20"/>
              </w:rPr>
              <w:t>ou</w:t>
            </w:r>
            <w:r w:rsidRPr="0056748C">
              <w:rPr>
                <w:rFonts w:cs="Arial"/>
                <w:b/>
                <w:szCs w:val="20"/>
              </w:rPr>
              <w:t>r</w:t>
            </w:r>
          </w:p>
        </w:tc>
      </w:tr>
      <w:tr w:rsidR="007F5CDA" w:rsidRPr="00132272" w14:paraId="35C04BDD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9B56EB" w14:textId="5C1E0052" w:rsidR="007F5CDA" w:rsidRPr="00824D94" w:rsidRDefault="007F5CDA" w:rsidP="00E811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One Reflective Journal: Mental Health by the Numbers</w:t>
            </w:r>
          </w:p>
          <w:p w14:paraId="5462228D" w14:textId="77777777" w:rsidR="007F5CDA" w:rsidRPr="00824D94" w:rsidRDefault="007F5CDA" w:rsidP="00E811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7F0F481" w14:textId="014BD2F4" w:rsidR="007F5CDA" w:rsidRDefault="007F5CDA" w:rsidP="007F5CDA">
            <w:r w:rsidRPr="008A1CEA">
              <w:rPr>
                <w:b/>
              </w:rPr>
              <w:t>Take</w:t>
            </w:r>
            <w:r>
              <w:t xml:space="preserve"> the </w:t>
            </w:r>
            <w:hyperlink r:id="rId32" w:history="1">
              <w:r w:rsidRPr="007F5CDA">
                <w:rPr>
                  <w:rStyle w:val="Hyperlink"/>
                </w:rPr>
                <w:t>Mental Health Quiz</w:t>
              </w:r>
            </w:hyperlink>
            <w:r>
              <w:t xml:space="preserve">.   </w:t>
            </w:r>
          </w:p>
          <w:p w14:paraId="39A9AD6F" w14:textId="77777777" w:rsidR="007F5CDA" w:rsidRDefault="007F5CDA" w:rsidP="007F5CDA"/>
          <w:p w14:paraId="0DD36166" w14:textId="094179EE" w:rsidR="007F5CDA" w:rsidRDefault="007F5CDA" w:rsidP="007F5CDA">
            <w:r w:rsidRPr="008A1CEA">
              <w:rPr>
                <w:b/>
              </w:rPr>
              <w:t>Review</w:t>
            </w:r>
            <w:r>
              <w:t xml:space="preserve"> all three infographics from </w:t>
            </w:r>
            <w:hyperlink r:id="rId33" w:history="1">
              <w:r w:rsidRPr="007F5CDA">
                <w:rPr>
                  <w:rStyle w:val="Hyperlink"/>
                </w:rPr>
                <w:t>Mental Health by the Numbers</w:t>
              </w:r>
            </w:hyperlink>
            <w:r>
              <w:t xml:space="preserve">.  </w:t>
            </w:r>
          </w:p>
          <w:p w14:paraId="6392D039" w14:textId="77777777" w:rsidR="007F5CDA" w:rsidRDefault="007F5CDA" w:rsidP="007F5CDA"/>
          <w:p w14:paraId="3AB4A76C" w14:textId="7055203C" w:rsidR="007F5CDA" w:rsidRDefault="007F5CDA" w:rsidP="007F5CDA">
            <w:r w:rsidRPr="008A1CEA">
              <w:rPr>
                <w:b/>
              </w:rPr>
              <w:t>Write</w:t>
            </w:r>
            <w:r>
              <w:t xml:space="preserve"> a minimum 1-page personal reflection. Use the following questions to guide your reflection, although you </w:t>
            </w:r>
            <w:r w:rsidR="00F44AE7">
              <w:t xml:space="preserve">do not </w:t>
            </w:r>
            <w:r>
              <w:t>have to answer the</w:t>
            </w:r>
            <w:r w:rsidR="00F44AE7">
              <w:t>se</w:t>
            </w:r>
            <w:r>
              <w:t xml:space="preserve"> specifically: </w:t>
            </w:r>
          </w:p>
          <w:p w14:paraId="5EDD1997" w14:textId="77777777" w:rsidR="007F5CDA" w:rsidRDefault="007F5CDA" w:rsidP="007F5CDA"/>
          <w:p w14:paraId="3F87A7EF" w14:textId="0CC2978F" w:rsidR="007F5CDA" w:rsidRDefault="007F5CDA" w:rsidP="000D2258">
            <w:pPr>
              <w:pStyle w:val="AssignmentsLevel2"/>
              <w:rPr>
                <w:rFonts w:eastAsiaTheme="minorEastAsia"/>
              </w:rPr>
            </w:pPr>
            <w:r>
              <w:t xml:space="preserve">What did you learn that surprised you? </w:t>
            </w:r>
            <w:r w:rsidR="00F44AE7">
              <w:t>W</w:t>
            </w:r>
            <w:r>
              <w:t>hy were you surprised?</w:t>
            </w:r>
          </w:p>
          <w:p w14:paraId="58A20EC8" w14:textId="77777777" w:rsidR="007F5CDA" w:rsidRPr="008A1CEA" w:rsidRDefault="007F5CDA" w:rsidP="000D2258">
            <w:pPr>
              <w:pStyle w:val="AssignmentsLevel2"/>
              <w:rPr>
                <w:rFonts w:eastAsiaTheme="minorEastAsia"/>
              </w:rPr>
            </w:pPr>
            <w:r>
              <w:t>How will this change the way you think about or interact with individuals with mental illness?</w:t>
            </w:r>
          </w:p>
          <w:p w14:paraId="55BA491A" w14:textId="77777777" w:rsidR="00F44AE7" w:rsidRDefault="00F44AE7" w:rsidP="008A1CEA">
            <w:pPr>
              <w:spacing w:after="200" w:line="276" w:lineRule="auto"/>
              <w:contextualSpacing/>
              <w:rPr>
                <w:rFonts w:eastAsiaTheme="minorEastAsia"/>
                <w:b/>
              </w:rPr>
            </w:pPr>
          </w:p>
          <w:p w14:paraId="53D4695E" w14:textId="59679DC4" w:rsidR="007F5CDA" w:rsidRPr="008A1CEA" w:rsidRDefault="007F5CDA" w:rsidP="008A1CEA">
            <w:pPr>
              <w:spacing w:after="200" w:line="276" w:lineRule="auto"/>
              <w:contextualSpacing/>
              <w:rPr>
                <w:rFonts w:eastAsiaTheme="minorEastAsia"/>
              </w:rPr>
            </w:pPr>
            <w:r w:rsidRPr="008A1CEA">
              <w:rPr>
                <w:rFonts w:eastAsiaTheme="minorEastAsia"/>
                <w:b/>
              </w:rPr>
              <w:t>Submit</w:t>
            </w:r>
            <w:r>
              <w:rPr>
                <w:rFonts w:eastAsiaTheme="minorEastAsia"/>
              </w:rPr>
              <w:t xml:space="preserve"> your journal as a Microsoft Word document.</w:t>
            </w:r>
          </w:p>
        </w:tc>
        <w:tc>
          <w:tcPr>
            <w:tcW w:w="1440" w:type="dxa"/>
          </w:tcPr>
          <w:p w14:paraId="16DB1571" w14:textId="5D056498" w:rsidR="007F5CDA" w:rsidRPr="009E177E" w:rsidRDefault="00F63EC9" w:rsidP="00E811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1.1</w:t>
            </w:r>
          </w:p>
        </w:tc>
        <w:tc>
          <w:tcPr>
            <w:tcW w:w="1440" w:type="dxa"/>
          </w:tcPr>
          <w:p w14:paraId="6DD23ECE" w14:textId="3177489E" w:rsidR="007F5CDA" w:rsidRPr="0056748C" w:rsidRDefault="004A0D5F" w:rsidP="00E811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56748C">
              <w:rPr>
                <w:rFonts w:cs="Arial"/>
                <w:b/>
                <w:szCs w:val="20"/>
              </w:rPr>
              <w:t>.5 h</w:t>
            </w:r>
            <w:r w:rsidR="005964A6" w:rsidRPr="0056748C">
              <w:rPr>
                <w:rFonts w:cs="Arial"/>
                <w:b/>
                <w:szCs w:val="20"/>
              </w:rPr>
              <w:t>ou</w:t>
            </w:r>
            <w:r w:rsidRPr="0056748C">
              <w:rPr>
                <w:rFonts w:cs="Arial"/>
                <w:b/>
                <w:szCs w:val="20"/>
              </w:rPr>
              <w:t>r</w:t>
            </w:r>
          </w:p>
        </w:tc>
      </w:tr>
      <w:tr w:rsidR="00104F2B" w:rsidRPr="00132272" w14:paraId="74AB15FB" w14:textId="77777777" w:rsidTr="00B570E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4A7C9D" w14:textId="59FDDBCA" w:rsidR="00104F2B" w:rsidRPr="00824D94" w:rsidRDefault="007F5CDA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Group Movie Analysis Topic Selection</w:t>
            </w:r>
          </w:p>
          <w:p w14:paraId="5E9B86F3" w14:textId="77777777" w:rsidR="00104F2B" w:rsidRPr="00824D94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26A3538" w14:textId="5FA3E825" w:rsidR="007F5CDA" w:rsidRDefault="007F5CDA" w:rsidP="00104F2B">
            <w:pPr>
              <w:tabs>
                <w:tab w:val="left" w:pos="2329"/>
              </w:tabs>
            </w:pPr>
            <w:r w:rsidRPr="008A1CEA">
              <w:rPr>
                <w:b/>
              </w:rPr>
              <w:t>Review</w:t>
            </w:r>
            <w:r w:rsidR="008A1CEA">
              <w:t xml:space="preserve"> </w:t>
            </w:r>
            <w:hyperlink r:id="rId34" w:history="1">
              <w:r w:rsidR="008A1CEA" w:rsidRPr="008A1CEA">
                <w:rPr>
                  <w:rStyle w:val="Hyperlink"/>
                </w:rPr>
                <w:t>7 of the Best Movies about Mental Health</w:t>
              </w:r>
            </w:hyperlink>
            <w:r w:rsidR="00881AB0">
              <w:t xml:space="preserve"> and </w:t>
            </w:r>
            <w:r>
              <w:t xml:space="preserve">the summary of </w:t>
            </w:r>
            <w:r w:rsidRPr="000D2258">
              <w:rPr>
                <w:i/>
              </w:rPr>
              <w:t>Still Alice</w:t>
            </w:r>
            <w:r>
              <w:t xml:space="preserve"> </w:t>
            </w:r>
            <w:r w:rsidR="008A1CEA">
              <w:t xml:space="preserve">from </w:t>
            </w:r>
            <w:hyperlink r:id="rId35" w:history="1">
              <w:r w:rsidR="008A1CEA" w:rsidRPr="008A1CEA">
                <w:rPr>
                  <w:rStyle w:val="Hyperlink"/>
                </w:rPr>
                <w:t>9 Oscar-Nominated Films That Got Disease and Disability (Mostly) Right</w:t>
              </w:r>
            </w:hyperlink>
            <w:r w:rsidR="008A1CEA">
              <w:t>.</w:t>
            </w:r>
            <w:r>
              <w:t xml:space="preserve">  </w:t>
            </w:r>
          </w:p>
          <w:p w14:paraId="4202A591" w14:textId="77777777" w:rsidR="007F5CDA" w:rsidRDefault="007F5CDA" w:rsidP="00104F2B">
            <w:pPr>
              <w:tabs>
                <w:tab w:val="left" w:pos="2329"/>
              </w:tabs>
            </w:pPr>
          </w:p>
          <w:p w14:paraId="7A967EB1" w14:textId="77777777" w:rsidR="007F5CDA" w:rsidRDefault="007F5CDA" w:rsidP="00104F2B">
            <w:pPr>
              <w:tabs>
                <w:tab w:val="left" w:pos="2329"/>
              </w:tabs>
            </w:pPr>
            <w:r w:rsidRPr="008A1CEA">
              <w:rPr>
                <w:b/>
              </w:rPr>
              <w:t>Discuss</w:t>
            </w:r>
            <w:r>
              <w:t xml:space="preserve"> with your group which movies appeal to you and why.  </w:t>
            </w:r>
          </w:p>
          <w:p w14:paraId="350A318A" w14:textId="77777777" w:rsidR="007F5CDA" w:rsidRDefault="007F5CDA" w:rsidP="00104F2B">
            <w:pPr>
              <w:tabs>
                <w:tab w:val="left" w:pos="2329"/>
              </w:tabs>
            </w:pPr>
          </w:p>
          <w:p w14:paraId="13B2A73E" w14:textId="3F5F8DEC" w:rsidR="008A1CEA" w:rsidRDefault="007F5CDA" w:rsidP="00104F2B">
            <w:pPr>
              <w:tabs>
                <w:tab w:val="left" w:pos="2329"/>
              </w:tabs>
            </w:pPr>
            <w:r w:rsidRPr="008A1CEA">
              <w:rPr>
                <w:b/>
              </w:rPr>
              <w:t>Agree</w:t>
            </w:r>
            <w:r>
              <w:t xml:space="preserve"> on the movie that the group will use for the </w:t>
            </w:r>
            <w:r w:rsidR="009E177E">
              <w:t>Group Movie Analysis assignment</w:t>
            </w:r>
            <w:r>
              <w:t xml:space="preserve"> due in Week </w:t>
            </w:r>
            <w:r w:rsidR="00E92D5C">
              <w:t>5</w:t>
            </w:r>
            <w:r>
              <w:t>.</w:t>
            </w:r>
          </w:p>
          <w:p w14:paraId="2C878894" w14:textId="77777777" w:rsidR="008A1CEA" w:rsidRDefault="008A1CEA" w:rsidP="00104F2B">
            <w:pPr>
              <w:tabs>
                <w:tab w:val="left" w:pos="2329"/>
              </w:tabs>
            </w:pPr>
          </w:p>
          <w:p w14:paraId="194FDBF4" w14:textId="77777777" w:rsidR="00104F2B" w:rsidRDefault="008A1CEA" w:rsidP="008A1CEA">
            <w:pPr>
              <w:tabs>
                <w:tab w:val="left" w:pos="2329"/>
              </w:tabs>
            </w:pPr>
            <w:r w:rsidRPr="008A1CEA">
              <w:rPr>
                <w:b/>
              </w:rPr>
              <w:t>Submit</w:t>
            </w:r>
            <w:r>
              <w:t xml:space="preserve"> your movie selection to your instructor. </w:t>
            </w:r>
          </w:p>
          <w:p w14:paraId="5820A824" w14:textId="77777777" w:rsidR="00AC7153" w:rsidRDefault="00AC7153" w:rsidP="008A1CEA">
            <w:pPr>
              <w:tabs>
                <w:tab w:val="left" w:pos="2329"/>
              </w:tabs>
            </w:pPr>
          </w:p>
          <w:p w14:paraId="0F94F20B" w14:textId="1D3CAD01" w:rsidR="00AC7153" w:rsidRPr="008A1CEA" w:rsidRDefault="00AC7153" w:rsidP="00AC7153">
            <w:pPr>
              <w:tabs>
                <w:tab w:val="left" w:pos="2329"/>
              </w:tabs>
            </w:pPr>
            <w:r>
              <w:t>Note: Be sure to watch the movie your group selected by the end of Week Three.</w:t>
            </w:r>
          </w:p>
        </w:tc>
        <w:tc>
          <w:tcPr>
            <w:tcW w:w="1440" w:type="dxa"/>
          </w:tcPr>
          <w:p w14:paraId="60165AB3" w14:textId="68B18E5A" w:rsidR="00104F2B" w:rsidRPr="009E177E" w:rsidRDefault="00F63EC9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E177E">
              <w:rPr>
                <w:rFonts w:cs="Arial"/>
                <w:szCs w:val="20"/>
              </w:rPr>
              <w:t>CLO2, CLO3, CLO4</w:t>
            </w:r>
          </w:p>
        </w:tc>
        <w:tc>
          <w:tcPr>
            <w:tcW w:w="1440" w:type="dxa"/>
          </w:tcPr>
          <w:p w14:paraId="54A26289" w14:textId="5E6AAC88" w:rsidR="00104F2B" w:rsidRPr="0056748C" w:rsidRDefault="00AC7153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</w:t>
            </w:r>
            <w:r w:rsidR="004A0D5F" w:rsidRPr="0056748C">
              <w:rPr>
                <w:rFonts w:cs="Arial"/>
                <w:b/>
                <w:szCs w:val="20"/>
              </w:rPr>
              <w:t xml:space="preserve"> </w:t>
            </w:r>
            <w:proofErr w:type="gramStart"/>
            <w:r w:rsidR="004A0D5F" w:rsidRPr="0056748C">
              <w:rPr>
                <w:rFonts w:cs="Arial"/>
                <w:b/>
                <w:szCs w:val="20"/>
              </w:rPr>
              <w:t>h</w:t>
            </w:r>
            <w:r w:rsidR="005964A6" w:rsidRPr="0056748C">
              <w:rPr>
                <w:rFonts w:cs="Arial"/>
                <w:b/>
                <w:szCs w:val="20"/>
              </w:rPr>
              <w:t>ou</w:t>
            </w:r>
            <w:r w:rsidR="004A0D5F" w:rsidRPr="0056748C">
              <w:rPr>
                <w:rFonts w:cs="Arial"/>
                <w:b/>
                <w:szCs w:val="20"/>
              </w:rPr>
              <w:t>r</w:t>
            </w:r>
            <w:proofErr w:type="gramEnd"/>
          </w:p>
        </w:tc>
      </w:tr>
      <w:tr w:rsidR="00CB3AD8" w:rsidRPr="007F339F" w14:paraId="334888CE" w14:textId="77777777" w:rsidTr="0038555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09CC4A" w14:textId="50FE0216" w:rsidR="00CB3AD8" w:rsidRDefault="00CB3AD8" w:rsidP="0038555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One Quiz</w:t>
            </w:r>
          </w:p>
          <w:p w14:paraId="38EF1E8F" w14:textId="77777777" w:rsidR="00CB3AD8" w:rsidRDefault="00CB3AD8" w:rsidP="0038555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8741F1A" w14:textId="2B566F34" w:rsidR="00CB3AD8" w:rsidRPr="007F339F" w:rsidRDefault="00F1357B" w:rsidP="00F1357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D2258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Week One Quiz on Blackboard.</w:t>
            </w:r>
          </w:p>
        </w:tc>
        <w:tc>
          <w:tcPr>
            <w:tcW w:w="1440" w:type="dxa"/>
          </w:tcPr>
          <w:p w14:paraId="29DA0967" w14:textId="619A9DBC" w:rsidR="00CB3AD8" w:rsidRPr="009F6FAF" w:rsidRDefault="00F63EC9" w:rsidP="0038555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1.1, 1.2, 1.3, 1.4</w:t>
            </w:r>
          </w:p>
        </w:tc>
        <w:tc>
          <w:tcPr>
            <w:tcW w:w="1440" w:type="dxa"/>
          </w:tcPr>
          <w:p w14:paraId="2CA78FE8" w14:textId="2017DB97" w:rsidR="00CB3AD8" w:rsidRPr="0056748C" w:rsidRDefault="001847AC" w:rsidP="0038555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56748C">
              <w:rPr>
                <w:rFonts w:cs="Arial"/>
                <w:b/>
                <w:szCs w:val="20"/>
              </w:rPr>
              <w:t>.5 h</w:t>
            </w:r>
            <w:r w:rsidR="005964A6" w:rsidRPr="0056748C">
              <w:rPr>
                <w:rFonts w:cs="Arial"/>
                <w:b/>
                <w:szCs w:val="20"/>
              </w:rPr>
              <w:t>ou</w:t>
            </w:r>
            <w:r w:rsidRPr="0056748C">
              <w:rPr>
                <w:rFonts w:cs="Arial"/>
                <w:b/>
                <w:szCs w:val="20"/>
              </w:rPr>
              <w:t>r</w:t>
            </w:r>
          </w:p>
        </w:tc>
      </w:tr>
      <w:tr w:rsidR="00104F2B" w:rsidRPr="00842155" w14:paraId="55ABB741" w14:textId="77777777" w:rsidTr="00B570E1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AD2868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F4027C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B102DAE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6B555DC" w14:textId="5DC9239C" w:rsidR="004A0D5F" w:rsidRPr="00842155" w:rsidRDefault="004A0D5F" w:rsidP="005964A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 h</w:t>
            </w:r>
            <w:r w:rsidR="005964A6">
              <w:rPr>
                <w:rFonts w:cs="Arial"/>
                <w:b/>
                <w:szCs w:val="20"/>
              </w:rPr>
              <w:t>ou</w:t>
            </w:r>
            <w:r>
              <w:rPr>
                <w:rFonts w:cs="Arial"/>
                <w:b/>
                <w:szCs w:val="20"/>
              </w:rPr>
              <w:t>r</w:t>
            </w:r>
            <w:r w:rsidR="005964A6">
              <w:rPr>
                <w:rFonts w:cs="Arial"/>
                <w:b/>
                <w:szCs w:val="20"/>
              </w:rPr>
              <w:t>s</w:t>
            </w:r>
          </w:p>
        </w:tc>
      </w:tr>
      <w:tr w:rsidR="00104F2B" w:rsidRPr="00842155" w14:paraId="66CBDD93" w14:textId="77777777" w:rsidTr="00B570E1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A22CC1" w14:textId="77777777" w:rsidR="00104F2B" w:rsidRPr="009F6FAF" w:rsidRDefault="00104F2B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639BB06B" w14:textId="1BBA9194" w:rsidR="00104F2B" w:rsidRPr="009F6FAF" w:rsidRDefault="00104F2B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401955EB" w14:textId="77777777" w:rsidR="006324AB" w:rsidRDefault="006324AB" w:rsidP="0010035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15C8BCB" w14:textId="3C51630B" w:rsidR="008867EB" w:rsidRDefault="002650B8" w:rsidP="005344A9">
      <w:pPr>
        <w:pStyle w:val="Heading1"/>
        <w:rPr>
          <w:color w:val="BD313B"/>
        </w:rPr>
      </w:pPr>
      <w:r>
        <w:rPr>
          <w:color w:val="BD313B"/>
        </w:rPr>
        <w:t>Faculty Note</w:t>
      </w:r>
      <w:r w:rsidR="005344A9">
        <w:rPr>
          <w:color w:val="BD313B"/>
        </w:rPr>
        <w:t>s</w:t>
      </w:r>
      <w:bookmarkStart w:id="3" w:name="weektwo"/>
      <w:bookmarkEnd w:id="3"/>
    </w:p>
    <w:p w14:paraId="19517EEE" w14:textId="77777777" w:rsidR="005344A9" w:rsidRDefault="005344A9" w:rsidP="005344A9"/>
    <w:p w14:paraId="3625B8D6" w14:textId="37DB4B8D" w:rsidR="009125F7" w:rsidRDefault="00193215">
      <w:r w:rsidRPr="00ED2BCD">
        <w:rPr>
          <w:b/>
        </w:rPr>
        <w:t>Adobe Connect:</w:t>
      </w:r>
      <w:r w:rsidRPr="00CB3AD8">
        <w:t xml:space="preserve"> Given the sensitive nature of this course and some of the discussion questions</w:t>
      </w:r>
      <w:r w:rsidR="00B97801" w:rsidRPr="00ED2BCD">
        <w:t>,</w:t>
      </w:r>
      <w:r w:rsidRPr="00CB3AD8">
        <w:t xml:space="preserve"> it is a good idea to have a live session at the start to set ground rules for discussion.</w:t>
      </w:r>
      <w:r w:rsidR="00B97801" w:rsidRPr="00ED2BCD">
        <w:t xml:space="preserve"> The intent of this session is to set expectations for r</w:t>
      </w:r>
      <w:r w:rsidRPr="00CB3AD8">
        <w:t>espectful discussion</w:t>
      </w:r>
      <w:r w:rsidR="00B97801" w:rsidRPr="00ED2BCD">
        <w:t xml:space="preserve"> and</w:t>
      </w:r>
      <w:r w:rsidRPr="00CB3AD8">
        <w:t xml:space="preserve"> issues of self-disclosure</w:t>
      </w:r>
      <w:r w:rsidR="00B97801" w:rsidRPr="00ED2BCD">
        <w:t>. F</w:t>
      </w:r>
      <w:r w:rsidRPr="00CB3AD8">
        <w:t>aculty should discuss</w:t>
      </w:r>
      <w:r w:rsidR="00B97801" w:rsidRPr="00ED2BCD">
        <w:t>, for example, when it is appropriate and when it is</w:t>
      </w:r>
      <w:r w:rsidRPr="00CB3AD8">
        <w:t xml:space="preserve"> inappropriate to self-disclose</w:t>
      </w:r>
      <w:r w:rsidR="00B97801" w:rsidRPr="00ED2BCD">
        <w:t xml:space="preserve"> </w:t>
      </w:r>
      <w:r w:rsidRPr="00CB3AD8">
        <w:t>(e.</w:t>
      </w:r>
      <w:r w:rsidR="00B97801" w:rsidRPr="00ED2BCD">
        <w:t>g.</w:t>
      </w:r>
      <w:r w:rsidR="00ED2A87">
        <w:t>,</w:t>
      </w:r>
      <w:r w:rsidRPr="00CB3AD8">
        <w:t xml:space="preserve"> self-disclosing depression appropriate for awareness and perspective, not as a therapy tool)</w:t>
      </w:r>
      <w:r w:rsidR="00CB3AD8" w:rsidRPr="00CB3AD8">
        <w:t xml:space="preserve">. Future </w:t>
      </w:r>
      <w:r w:rsidR="00CB3AD8">
        <w:t>l</w:t>
      </w:r>
      <w:r w:rsidR="00CB3AD8" w:rsidRPr="00CB3AD8">
        <w:t>ive sessions may be added according to faculty judgment.</w:t>
      </w:r>
    </w:p>
    <w:p w14:paraId="008467FA" w14:textId="77777777" w:rsidR="009125F7" w:rsidRDefault="009125F7"/>
    <w:p w14:paraId="47A45B04" w14:textId="6D9188EF" w:rsidR="005344A9" w:rsidRPr="009E177E" w:rsidRDefault="009125F7">
      <w:pPr>
        <w:rPr>
          <w:rFonts w:cs="Arial"/>
          <w:szCs w:val="20"/>
        </w:rPr>
      </w:pPr>
      <w:r w:rsidRPr="00ED2BCD">
        <w:rPr>
          <w:b/>
        </w:rPr>
        <w:t>Group Movie Analysis Topic Selection:</w:t>
      </w:r>
      <w:r>
        <w:t xml:space="preserve"> </w:t>
      </w:r>
      <w:r>
        <w:rPr>
          <w:rFonts w:cs="Arial"/>
          <w:szCs w:val="20"/>
        </w:rPr>
        <w:t>Faculty should assign groups as soon as possible and remind students to communicate regarding this assignment.</w:t>
      </w:r>
      <w:r w:rsidR="005344A9"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25E80193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6B94EF" w14:textId="59B8429A" w:rsidR="005B10FE" w:rsidRPr="00842155" w:rsidRDefault="005B10FE" w:rsidP="005B10FE">
            <w:pPr>
              <w:pStyle w:val="WeeklyTopicHeading1"/>
            </w:pPr>
            <w:bookmarkStart w:id="4" w:name="_Toc358980895"/>
            <w:r w:rsidRPr="0068364F">
              <w:lastRenderedPageBreak/>
              <w:t xml:space="preserve">Week </w:t>
            </w:r>
            <w:r>
              <w:t>Two</w:t>
            </w:r>
            <w:r w:rsidRPr="0068364F">
              <w:t xml:space="preserve">: </w:t>
            </w:r>
            <w:bookmarkEnd w:id="4"/>
            <w:r w:rsidR="00FF1563">
              <w:t xml:space="preserve">Anxiety, Dissociative, and Mood Disorders 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083D526B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338F9230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5E73B8A8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91187A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964E360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F1563" w:rsidRPr="00842155" w14:paraId="2058638F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7FFC9F" w14:textId="01D97836" w:rsidR="00FF1563" w:rsidRPr="00842155" w:rsidRDefault="00FF1563" w:rsidP="004101D6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>Identify symptoms for anxiety, dissociative</w:t>
            </w:r>
            <w:r w:rsidR="004101D6">
              <w:t>,</w:t>
            </w:r>
            <w:r>
              <w:t xml:space="preserve"> and mood disorders</w:t>
            </w:r>
            <w:r w:rsidR="004101D6">
              <w:t xml:space="preserve"> on the continuum.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010B0F58" w14:textId="3D7A8C44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F1563" w:rsidRPr="00842155" w14:paraId="564A0B7F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F02E74" w14:textId="0E5CF56B" w:rsidR="00FF1563" w:rsidRPr="00842155" w:rsidRDefault="00FF1563" w:rsidP="004101D6">
            <w:pPr>
              <w:pStyle w:val="ObjectiveBullet"/>
              <w:numPr>
                <w:ilvl w:val="1"/>
                <w:numId w:val="9"/>
              </w:numPr>
            </w:pPr>
            <w:r>
              <w:t>Describe the causes</w:t>
            </w:r>
            <w:r w:rsidR="004101D6">
              <w:t xml:space="preserve"> and prevention strategies for</w:t>
            </w:r>
            <w:r>
              <w:t xml:space="preserve"> anxiety, dissociative</w:t>
            </w:r>
            <w:r w:rsidR="004101D6">
              <w:t>,</w:t>
            </w:r>
            <w:r>
              <w:t xml:space="preserve"> and mood disorders</w:t>
            </w:r>
            <w:r w:rsidR="004101D6"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E3304C1" w14:textId="15083D7F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F1563" w:rsidRPr="00842155" w14:paraId="3A30BFBA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A7E77E" w14:textId="3924FD6D" w:rsidR="00FF1563" w:rsidRPr="00842155" w:rsidRDefault="00FF1563" w:rsidP="00FF1563">
            <w:pPr>
              <w:pStyle w:val="ObjectiveBullet"/>
              <w:numPr>
                <w:ilvl w:val="1"/>
                <w:numId w:val="9"/>
              </w:numPr>
            </w:pPr>
            <w:r>
              <w:t>Compare treatment approaches for anxiety, dissociative</w:t>
            </w:r>
            <w:r w:rsidR="004101D6">
              <w:t>,</w:t>
            </w:r>
            <w:r>
              <w:t xml:space="preserve"> and mood disorders.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5168BD3D" w14:textId="08BE4DDF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FD5474" w:rsidRPr="00842155" w14:paraId="3B233905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3811FE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D02FB">
              <w:rPr>
                <w:rFonts w:cs="Arial"/>
                <w:i/>
                <w:szCs w:val="20"/>
              </w:rPr>
              <w:t xml:space="preserve">and </w:t>
            </w:r>
            <w:r w:rsidRPr="005B10FE">
              <w:rPr>
                <w:rFonts w:cs="Arial"/>
                <w:i/>
                <w:szCs w:val="20"/>
              </w:rPr>
              <w:t xml:space="preserve">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31172BCB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0F7E19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20962557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91523" w:rsidRPr="007F339F" w14:paraId="2E5F562C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A71C6" w14:textId="77777777" w:rsidR="00F91523" w:rsidRDefault="00F91523" w:rsidP="00F9152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 and Resources</w:t>
            </w:r>
          </w:p>
          <w:p w14:paraId="04AB8A02" w14:textId="77777777" w:rsidR="00F91523" w:rsidRDefault="00F91523" w:rsidP="00F9152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3DA105F" w14:textId="77777777" w:rsidR="00F91523" w:rsidRPr="00B570E1" w:rsidRDefault="00F91523" w:rsidP="00F9152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articles: </w:t>
            </w:r>
          </w:p>
          <w:p w14:paraId="1FB2D558" w14:textId="77777777" w:rsidR="00F91523" w:rsidRDefault="00F91523" w:rsidP="00F9152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AAF59BA" w14:textId="57E64AD2" w:rsidR="00F91523" w:rsidRPr="00B570E1" w:rsidRDefault="007C0F2C" w:rsidP="00B00CBE">
            <w:pPr>
              <w:pStyle w:val="ListParagraph"/>
              <w:numPr>
                <w:ilvl w:val="0"/>
                <w:numId w:val="18"/>
              </w:numPr>
            </w:pPr>
            <w:hyperlink r:id="rId36" w:history="1">
              <w:r w:rsidR="00E62C7C">
                <w:rPr>
                  <w:rStyle w:val="Hyperlink"/>
                </w:rPr>
                <w:t>The Media and Dissociative Identity D</w:t>
              </w:r>
              <w:r w:rsidR="00F91523" w:rsidRPr="004A0CCE">
                <w:rPr>
                  <w:rStyle w:val="Hyperlink"/>
                </w:rPr>
                <w:t>isorder</w:t>
              </w:r>
            </w:hyperlink>
          </w:p>
          <w:p w14:paraId="2411F65C" w14:textId="6958E6EB" w:rsidR="00F91523" w:rsidRPr="00C257A9" w:rsidRDefault="007C0F2C" w:rsidP="00B00CBE">
            <w:pPr>
              <w:pStyle w:val="ListParagraph"/>
              <w:numPr>
                <w:ilvl w:val="0"/>
                <w:numId w:val="18"/>
              </w:numPr>
            </w:pPr>
            <w:hyperlink r:id="rId37" w:history="1">
              <w:r w:rsidR="00E62C7C">
                <w:rPr>
                  <w:rStyle w:val="Hyperlink"/>
                </w:rPr>
                <w:t>Diseases and Conditions: Conversion D</w:t>
              </w:r>
              <w:r w:rsidR="00F91523" w:rsidRPr="009556C1">
                <w:rPr>
                  <w:rStyle w:val="Hyperlink"/>
                </w:rPr>
                <w:t>isorder</w:t>
              </w:r>
            </w:hyperlink>
            <w:r w:rsidR="00F91523">
              <w:t xml:space="preserve">. </w:t>
            </w:r>
          </w:p>
          <w:p w14:paraId="6024ED54" w14:textId="360FDDAF" w:rsidR="00F91523" w:rsidRPr="00B570E1" w:rsidRDefault="007C0F2C" w:rsidP="00B00CBE">
            <w:pPr>
              <w:pStyle w:val="ListParagraph"/>
              <w:numPr>
                <w:ilvl w:val="0"/>
                <w:numId w:val="18"/>
              </w:numPr>
              <w:rPr>
                <w:rFonts w:cs="Arial"/>
              </w:rPr>
            </w:pPr>
            <w:hyperlink r:id="rId38" w:history="1">
              <w:r w:rsidR="00E62C7C">
                <w:rPr>
                  <w:rStyle w:val="Hyperlink"/>
                  <w:rFonts w:eastAsia="Calibri" w:cs="Arial"/>
                </w:rPr>
                <w:t>Social Media is Redefining D</w:t>
              </w:r>
              <w:r w:rsidR="00F91523" w:rsidRPr="00B570E1">
                <w:rPr>
                  <w:rStyle w:val="Hyperlink"/>
                  <w:rFonts w:eastAsia="Calibri" w:cs="Arial"/>
                </w:rPr>
                <w:t>epression</w:t>
              </w:r>
            </w:hyperlink>
          </w:p>
          <w:p w14:paraId="03B19B6B" w14:textId="0F4D43B8" w:rsidR="00F91523" w:rsidRPr="0056748C" w:rsidRDefault="007C0F2C" w:rsidP="00B00CBE">
            <w:pPr>
              <w:pStyle w:val="ListParagraph"/>
              <w:numPr>
                <w:ilvl w:val="0"/>
                <w:numId w:val="18"/>
              </w:numPr>
              <w:rPr>
                <w:rFonts w:cs="Arial"/>
              </w:rPr>
            </w:pPr>
            <w:hyperlink r:id="rId39" w:history="1">
              <w:r w:rsidR="00E62C7C">
                <w:rPr>
                  <w:rStyle w:val="Hyperlink"/>
                  <w:rFonts w:eastAsia="Calibri" w:cs="Arial"/>
                </w:rPr>
                <w:t>#</w:t>
              </w:r>
              <w:proofErr w:type="spellStart"/>
              <w:r w:rsidR="00E62C7C">
                <w:rPr>
                  <w:rStyle w:val="Hyperlink"/>
                  <w:rFonts w:eastAsia="Calibri" w:cs="Arial"/>
                </w:rPr>
                <w:t>timetotalk</w:t>
              </w:r>
              <w:proofErr w:type="spellEnd"/>
              <w:r w:rsidR="00E62C7C">
                <w:rPr>
                  <w:rStyle w:val="Hyperlink"/>
                  <w:rFonts w:eastAsia="Calibri" w:cs="Arial"/>
                </w:rPr>
                <w:t>: Is S</w:t>
              </w:r>
              <w:r w:rsidR="00F91523" w:rsidRPr="0056748C">
                <w:rPr>
                  <w:rStyle w:val="Hyperlink"/>
                  <w:rFonts w:eastAsia="Calibri" w:cs="Arial"/>
                </w:rPr>
                <w:t xml:space="preserve">ocial </w:t>
              </w:r>
              <w:r w:rsidR="00E62C7C">
                <w:rPr>
                  <w:rStyle w:val="Hyperlink"/>
                  <w:rFonts w:eastAsia="Calibri" w:cs="Arial"/>
                </w:rPr>
                <w:t>M</w:t>
              </w:r>
              <w:r w:rsidR="00F91523" w:rsidRPr="0056748C">
                <w:rPr>
                  <w:rStyle w:val="Hyperlink"/>
                  <w:rFonts w:eastAsia="Calibri" w:cs="Arial"/>
                </w:rPr>
                <w:t xml:space="preserve">edia </w:t>
              </w:r>
              <w:r w:rsidR="00E62C7C">
                <w:rPr>
                  <w:rStyle w:val="Hyperlink"/>
                  <w:rFonts w:eastAsia="Calibri" w:cs="Arial"/>
                </w:rPr>
                <w:t>H</w:t>
              </w:r>
              <w:r w:rsidR="00F91523" w:rsidRPr="0056748C">
                <w:rPr>
                  <w:rStyle w:val="Hyperlink"/>
                  <w:rFonts w:eastAsia="Calibri" w:cs="Arial"/>
                </w:rPr>
                <w:t xml:space="preserve">elping </w:t>
              </w:r>
              <w:r w:rsidR="00E62C7C">
                <w:rPr>
                  <w:rStyle w:val="Hyperlink"/>
                  <w:rFonts w:eastAsia="Calibri" w:cs="Arial"/>
                </w:rPr>
                <w:t>People T</w:t>
              </w:r>
              <w:r w:rsidR="00F91523" w:rsidRPr="0056748C">
                <w:rPr>
                  <w:rStyle w:val="Hyperlink"/>
                  <w:rFonts w:eastAsia="Calibri" w:cs="Arial"/>
                </w:rPr>
                <w:t xml:space="preserve">alk about </w:t>
              </w:r>
              <w:r w:rsidR="00E62C7C">
                <w:rPr>
                  <w:rStyle w:val="Hyperlink"/>
                  <w:rFonts w:eastAsia="Calibri" w:cs="Arial"/>
                </w:rPr>
                <w:t>M</w:t>
              </w:r>
              <w:r w:rsidR="00F91523" w:rsidRPr="0056748C">
                <w:rPr>
                  <w:rStyle w:val="Hyperlink"/>
                  <w:rFonts w:eastAsia="Calibri" w:cs="Arial"/>
                </w:rPr>
                <w:t xml:space="preserve">ental </w:t>
              </w:r>
              <w:r w:rsidR="00E62C7C">
                <w:rPr>
                  <w:rStyle w:val="Hyperlink"/>
                  <w:rFonts w:eastAsia="Calibri" w:cs="Arial"/>
                </w:rPr>
                <w:t>H</w:t>
              </w:r>
              <w:r w:rsidR="00F91523" w:rsidRPr="0056748C">
                <w:rPr>
                  <w:rStyle w:val="Hyperlink"/>
                  <w:rFonts w:eastAsia="Calibri" w:cs="Arial"/>
                </w:rPr>
                <w:t>ealth?</w:t>
              </w:r>
            </w:hyperlink>
          </w:p>
          <w:p w14:paraId="4FA3FA90" w14:textId="77777777" w:rsidR="00F91523" w:rsidRDefault="007C0F2C" w:rsidP="00B00CBE">
            <w:pPr>
              <w:pStyle w:val="ListParagraph"/>
              <w:numPr>
                <w:ilvl w:val="0"/>
                <w:numId w:val="18"/>
              </w:numPr>
              <w:rPr>
                <w:rStyle w:val="Hyperlink"/>
                <w:rFonts w:cs="Arial"/>
              </w:rPr>
            </w:pPr>
            <w:hyperlink r:id="rId40">
              <w:r w:rsidR="00F91523" w:rsidRPr="001847AC">
                <w:rPr>
                  <w:rStyle w:val="Hyperlink"/>
                  <w:rFonts w:cs="Arial"/>
                </w:rPr>
                <w:t>Emotional and Physical Pain Activate Similar Brain Regions</w:t>
              </w:r>
            </w:hyperlink>
          </w:p>
          <w:p w14:paraId="0B63EF7C" w14:textId="77777777" w:rsidR="00512171" w:rsidRDefault="007C0F2C" w:rsidP="00B00CBE">
            <w:pPr>
              <w:pStyle w:val="AssignmentsLevel2"/>
              <w:numPr>
                <w:ilvl w:val="0"/>
                <w:numId w:val="18"/>
              </w:numPr>
              <w:rPr>
                <w:rStyle w:val="Hyperlink"/>
              </w:rPr>
            </w:pPr>
            <w:hyperlink r:id="rId41" w:history="1">
              <w:r w:rsidR="00512171" w:rsidRPr="00E62C7C">
                <w:rPr>
                  <w:rStyle w:val="Hyperlink"/>
                </w:rPr>
                <w:t>The Blind Woman Who Switched Personalities and Could Suddenly See</w:t>
              </w:r>
            </w:hyperlink>
          </w:p>
          <w:p w14:paraId="7AD5A136" w14:textId="2B0574F0" w:rsidR="001529F4" w:rsidRDefault="007C0F2C" w:rsidP="00B00CBE">
            <w:pPr>
              <w:pStyle w:val="AssignmentsLevel2"/>
              <w:numPr>
                <w:ilvl w:val="0"/>
                <w:numId w:val="18"/>
              </w:numPr>
              <w:rPr>
                <w:rStyle w:val="Hyperlink"/>
              </w:rPr>
            </w:pPr>
            <w:hyperlink r:id="rId42" w:history="1">
              <w:r w:rsidR="00B00CBE">
                <w:rPr>
                  <w:rStyle w:val="Hyperlink"/>
                </w:rPr>
                <w:t>NIMH: Mental Health Information</w:t>
              </w:r>
            </w:hyperlink>
          </w:p>
          <w:p w14:paraId="51ACA107" w14:textId="55A80E14" w:rsidR="00B00CBE" w:rsidRDefault="00B00CBE" w:rsidP="00512171">
            <w:pPr>
              <w:pStyle w:val="AssignmentsLevel2"/>
              <w:numPr>
                <w:ilvl w:val="0"/>
                <w:numId w:val="0"/>
              </w:numPr>
              <w:rPr>
                <w:rStyle w:val="Hyperlink"/>
              </w:rPr>
            </w:pPr>
          </w:p>
          <w:p w14:paraId="66AA6421" w14:textId="77777777" w:rsidR="00B00CBE" w:rsidRPr="00F03C36" w:rsidRDefault="007C0F2C" w:rsidP="008A680F">
            <w:pPr>
              <w:pStyle w:val="AssignmentsLevel3"/>
              <w:numPr>
                <w:ilvl w:val="1"/>
                <w:numId w:val="18"/>
              </w:numPr>
              <w:ind w:left="755"/>
            </w:pPr>
            <w:hyperlink r:id="rId43" w:history="1">
              <w:r w:rsidR="00B00CBE" w:rsidRPr="007F1B86">
                <w:rPr>
                  <w:rStyle w:val="Hyperlink"/>
                </w:rPr>
                <w:t>Anxiety</w:t>
              </w:r>
            </w:hyperlink>
          </w:p>
          <w:p w14:paraId="31D036FB" w14:textId="77777777" w:rsidR="00B00CBE" w:rsidRPr="00F03C36" w:rsidRDefault="007C0F2C" w:rsidP="008A680F">
            <w:pPr>
              <w:pStyle w:val="AssignmentsLevel3"/>
              <w:numPr>
                <w:ilvl w:val="1"/>
                <w:numId w:val="18"/>
              </w:numPr>
              <w:ind w:left="755"/>
            </w:pPr>
            <w:hyperlink r:id="rId44" w:history="1">
              <w:r w:rsidR="00B00CBE" w:rsidRPr="007F1B86">
                <w:rPr>
                  <w:rStyle w:val="Hyperlink"/>
                </w:rPr>
                <w:t>Depression</w:t>
              </w:r>
            </w:hyperlink>
          </w:p>
          <w:p w14:paraId="1BDA11BA" w14:textId="77777777" w:rsidR="00B00CBE" w:rsidRPr="00F03C36" w:rsidRDefault="007C0F2C" w:rsidP="008A680F">
            <w:pPr>
              <w:pStyle w:val="AssignmentsLevel3"/>
              <w:numPr>
                <w:ilvl w:val="1"/>
                <w:numId w:val="18"/>
              </w:numPr>
              <w:ind w:left="755"/>
            </w:pPr>
            <w:hyperlink r:id="rId45" w:history="1">
              <w:r w:rsidR="00B00CBE" w:rsidRPr="007F1B86">
                <w:rPr>
                  <w:rStyle w:val="Hyperlink"/>
                </w:rPr>
                <w:t>Bipolar</w:t>
              </w:r>
            </w:hyperlink>
          </w:p>
          <w:p w14:paraId="17E6DE8B" w14:textId="77777777" w:rsidR="00B00CBE" w:rsidRPr="00F03C36" w:rsidRDefault="007C0F2C" w:rsidP="008A680F">
            <w:pPr>
              <w:pStyle w:val="AssignmentsLevel3"/>
              <w:numPr>
                <w:ilvl w:val="1"/>
                <w:numId w:val="18"/>
              </w:numPr>
              <w:ind w:left="755"/>
            </w:pPr>
            <w:hyperlink r:id="rId46" w:history="1">
              <w:r w:rsidR="00B00CBE" w:rsidRPr="007F1B86">
                <w:rPr>
                  <w:rStyle w:val="Hyperlink"/>
                </w:rPr>
                <w:t>Obsessive-Compulsive Disorder (OCD)</w:t>
              </w:r>
            </w:hyperlink>
          </w:p>
          <w:p w14:paraId="0EF44966" w14:textId="77777777" w:rsidR="00B00CBE" w:rsidRPr="00F03C36" w:rsidRDefault="007C0F2C" w:rsidP="008A680F">
            <w:pPr>
              <w:pStyle w:val="AssignmentsLevel3"/>
              <w:numPr>
                <w:ilvl w:val="1"/>
                <w:numId w:val="18"/>
              </w:numPr>
              <w:ind w:left="755"/>
              <w:rPr>
                <w:rFonts w:cs="Times New Roman"/>
              </w:rPr>
            </w:pPr>
            <w:hyperlink r:id="rId47" w:history="1">
              <w:r w:rsidR="00B00CBE" w:rsidRPr="00B00CBE">
                <w:rPr>
                  <w:rStyle w:val="Hyperlink"/>
                </w:rPr>
                <w:t>Post-Traumatic Stress Disorder (PTSD)</w:t>
              </w:r>
            </w:hyperlink>
          </w:p>
          <w:p w14:paraId="41AE43EF" w14:textId="77777777" w:rsidR="00F91523" w:rsidRDefault="00F91523" w:rsidP="00F91523"/>
          <w:p w14:paraId="5570ECAF" w14:textId="1C0B0860" w:rsidR="00F91523" w:rsidRDefault="00F91523" w:rsidP="00F91523">
            <w:r w:rsidRPr="00B570E1">
              <w:rPr>
                <w:b/>
              </w:rPr>
              <w:t>Watch</w:t>
            </w:r>
            <w:r>
              <w:t xml:space="preserve"> the following videos</w:t>
            </w:r>
            <w:r w:rsidR="00AC7153">
              <w:t>. Be sure to include reflections or insights in the appropriate discussions or assignments for this week.</w:t>
            </w:r>
          </w:p>
          <w:p w14:paraId="4C9B8BF7" w14:textId="5F29F678" w:rsidR="00F91523" w:rsidRDefault="00F91523" w:rsidP="009E177E"/>
          <w:p w14:paraId="06555B26" w14:textId="04CE4AC7" w:rsidR="00F91523" w:rsidRPr="00C257A9" w:rsidRDefault="007C0F2C" w:rsidP="009E177E">
            <w:pPr>
              <w:pStyle w:val="ListParagraph"/>
              <w:numPr>
                <w:ilvl w:val="0"/>
                <w:numId w:val="18"/>
              </w:numPr>
            </w:pPr>
            <w:hyperlink r:id="rId48" w:history="1">
              <w:r w:rsidR="00F91523" w:rsidRPr="00C257A9">
                <w:rPr>
                  <w:rStyle w:val="Hyperlink"/>
                </w:rPr>
                <w:t xml:space="preserve">We Need to Talk about Depression: Darryl </w:t>
              </w:r>
              <w:proofErr w:type="spellStart"/>
              <w:r w:rsidR="00F91523" w:rsidRPr="00C257A9">
                <w:rPr>
                  <w:rStyle w:val="Hyperlink"/>
                </w:rPr>
                <w:t>Neher</w:t>
              </w:r>
              <w:proofErr w:type="spellEnd"/>
              <w:r w:rsidR="00F91523" w:rsidRPr="00C257A9">
                <w:rPr>
                  <w:rStyle w:val="Hyperlink"/>
                </w:rPr>
                <w:t xml:space="preserve"> at </w:t>
              </w:r>
              <w:proofErr w:type="spellStart"/>
              <w:r w:rsidR="00F91523" w:rsidRPr="00C257A9">
                <w:rPr>
                  <w:rStyle w:val="Hyperlink"/>
                </w:rPr>
                <w:t>TEDxBloomington</w:t>
              </w:r>
              <w:proofErr w:type="spellEnd"/>
            </w:hyperlink>
            <w:r w:rsidR="000D2258">
              <w:rPr>
                <w:rStyle w:val="Hyperlink"/>
              </w:rPr>
              <w:t xml:space="preserve"> </w:t>
            </w:r>
            <w:r w:rsidR="000D2258" w:rsidRPr="000D2258">
              <w:rPr>
                <w:rFonts w:eastAsia="Calibri" w:cs="Arial"/>
                <w:szCs w:val="20"/>
              </w:rPr>
              <w:t>(9:30)</w:t>
            </w:r>
          </w:p>
          <w:p w14:paraId="1396812C" w14:textId="494E3D7A" w:rsidR="00F91523" w:rsidRDefault="007C0F2C" w:rsidP="009E177E">
            <w:pPr>
              <w:pStyle w:val="ListParagraph"/>
              <w:numPr>
                <w:ilvl w:val="0"/>
                <w:numId w:val="18"/>
              </w:numPr>
            </w:pPr>
            <w:hyperlink r:id="rId49" w:history="1">
              <w:r w:rsidR="00F91523" w:rsidRPr="00C257A9">
                <w:rPr>
                  <w:rStyle w:val="Hyperlink"/>
                </w:rPr>
                <w:t>Depression and Its Treatment</w:t>
              </w:r>
            </w:hyperlink>
            <w:r w:rsidR="00F91523">
              <w:t xml:space="preserve"> </w:t>
            </w:r>
            <w:r w:rsidR="000D2258">
              <w:t>(6:45)</w:t>
            </w:r>
          </w:p>
          <w:p w14:paraId="0FE62996" w14:textId="77777777" w:rsidR="00F91523" w:rsidRDefault="007C0F2C" w:rsidP="009E177E">
            <w:pPr>
              <w:pStyle w:val="ListParagraph"/>
              <w:numPr>
                <w:ilvl w:val="0"/>
                <w:numId w:val="18"/>
              </w:numPr>
            </w:pPr>
            <w:hyperlink r:id="rId50" w:history="1">
              <w:r w:rsidR="00F91523" w:rsidRPr="008F625C">
                <w:rPr>
                  <w:rStyle w:val="Hyperlink"/>
                </w:rPr>
                <w:t>Coming Out About Mental Illness</w:t>
              </w:r>
            </w:hyperlink>
            <w:r w:rsidR="00F91523">
              <w:t xml:space="preserve"> (7:32)</w:t>
            </w:r>
          </w:p>
          <w:p w14:paraId="0BD6269A" w14:textId="1993A504" w:rsidR="00F91523" w:rsidRDefault="007C0F2C" w:rsidP="009E177E">
            <w:pPr>
              <w:pStyle w:val="ListParagraph"/>
              <w:numPr>
                <w:ilvl w:val="0"/>
                <w:numId w:val="18"/>
              </w:numPr>
            </w:pPr>
            <w:hyperlink r:id="rId51" w:history="1">
              <w:r w:rsidR="00F91523" w:rsidRPr="004A0CCE">
                <w:rPr>
                  <w:rStyle w:val="Hyperlink"/>
                </w:rPr>
                <w:t>Meet Nicholas, 23, Dissociative Identity Disorder</w:t>
              </w:r>
            </w:hyperlink>
            <w:r w:rsidR="001529F4" w:rsidRPr="001529F4">
              <w:rPr>
                <w:rStyle w:val="Hyperlink"/>
                <w:u w:val="none"/>
              </w:rPr>
              <w:t xml:space="preserve"> </w:t>
            </w:r>
            <w:r w:rsidR="001529F4">
              <w:rPr>
                <w:rStyle w:val="Hyperlink"/>
                <w:color w:val="auto"/>
                <w:u w:val="none"/>
              </w:rPr>
              <w:t>(4:08)</w:t>
            </w:r>
          </w:p>
          <w:p w14:paraId="3193A3E2" w14:textId="0BC49C12" w:rsidR="00F91523" w:rsidRPr="00AD6CB9" w:rsidRDefault="007C0F2C" w:rsidP="009E177E">
            <w:pPr>
              <w:pStyle w:val="ListParagraph"/>
              <w:numPr>
                <w:ilvl w:val="0"/>
                <w:numId w:val="18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hyperlink r:id="rId52" w:history="1">
              <w:r w:rsidR="001529F4">
                <w:rPr>
                  <w:rStyle w:val="Hyperlink"/>
                </w:rPr>
                <w:t>Conversion Disorder: My Story</w:t>
              </w:r>
            </w:hyperlink>
            <w:r w:rsidR="001529F4">
              <w:rPr>
                <w:rStyle w:val="Hyperlink"/>
                <w:color w:val="auto"/>
                <w:u w:val="none"/>
              </w:rPr>
              <w:t xml:space="preserve"> (6:55)</w:t>
            </w:r>
          </w:p>
          <w:p w14:paraId="024F7AC4" w14:textId="383CE159" w:rsidR="00F91523" w:rsidRPr="007F339F" w:rsidRDefault="007C0F2C" w:rsidP="009E177E">
            <w:pPr>
              <w:pStyle w:val="ListParagraph"/>
              <w:numPr>
                <w:ilvl w:val="0"/>
                <w:numId w:val="18"/>
              </w:numPr>
            </w:pPr>
            <w:hyperlink r:id="rId53" w:history="1">
              <w:r w:rsidR="00F91523" w:rsidRPr="00AD6CB9">
                <w:rPr>
                  <w:rStyle w:val="Hyperlink"/>
                  <w:rFonts w:eastAsia="Calibri" w:cs="Arial"/>
                  <w:szCs w:val="20"/>
                </w:rPr>
                <w:t>Demi Lovato Opens Up About Bipolar Disorder: ‘I Ended Up Self-Medicating’</w:t>
              </w:r>
            </w:hyperlink>
            <w:r w:rsidR="00F91523" w:rsidRPr="00AD6CB9">
              <w:rPr>
                <w:rFonts w:eastAsia="Calibri" w:cs="Arial"/>
                <w:szCs w:val="20"/>
              </w:rPr>
              <w:t xml:space="preserve"> (2:17)</w:t>
            </w:r>
          </w:p>
        </w:tc>
        <w:tc>
          <w:tcPr>
            <w:tcW w:w="1440" w:type="dxa"/>
          </w:tcPr>
          <w:p w14:paraId="3E256E7F" w14:textId="5CC41971" w:rsidR="00F91523" w:rsidRPr="009F6FAF" w:rsidRDefault="00F63EC9" w:rsidP="00F9152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2.1, 2.2, 2.3</w:t>
            </w:r>
          </w:p>
        </w:tc>
        <w:tc>
          <w:tcPr>
            <w:tcW w:w="1440" w:type="dxa"/>
          </w:tcPr>
          <w:p w14:paraId="3D0CC7F2" w14:textId="79EB0CDF" w:rsidR="00F91523" w:rsidRPr="00AC7153" w:rsidRDefault="00AC7153" w:rsidP="00F9152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AC7153">
              <w:rPr>
                <w:rFonts w:cs="Arial"/>
                <w:b/>
                <w:szCs w:val="20"/>
              </w:rPr>
              <w:t xml:space="preserve">.5 </w:t>
            </w:r>
            <w:proofErr w:type="spellStart"/>
            <w:r w:rsidRPr="00AC7153">
              <w:rPr>
                <w:rFonts w:cs="Arial"/>
                <w:b/>
                <w:szCs w:val="20"/>
              </w:rPr>
              <w:t>hr</w:t>
            </w:r>
            <w:proofErr w:type="spellEnd"/>
          </w:p>
        </w:tc>
      </w:tr>
      <w:tr w:rsidR="005B10FE" w:rsidRPr="00842155" w14:paraId="32322CBB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92ECB2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8F3CF6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F226A1A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64D6541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5B10FE" w:rsidRPr="00842155" w14:paraId="52298516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EACBAA" w14:textId="77777777" w:rsidR="005B10FE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4F940868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7D135AD7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6A90DADF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F339F" w14:paraId="331C40C1" w14:textId="77777777" w:rsidTr="005B10FE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322C2E" w14:textId="77777777" w:rsidR="00F91523" w:rsidRDefault="00F91523" w:rsidP="00F9152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resources. </w:t>
            </w:r>
          </w:p>
          <w:p w14:paraId="39D5BE39" w14:textId="77777777" w:rsidR="00F91523" w:rsidRDefault="00F91523" w:rsidP="00F9152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57EF5E8E" w14:textId="77777777" w:rsidR="00F91523" w:rsidRDefault="007C0F2C" w:rsidP="00F91523">
            <w:pPr>
              <w:pStyle w:val="ListParagraph"/>
              <w:numPr>
                <w:ilvl w:val="0"/>
                <w:numId w:val="18"/>
              </w:numPr>
            </w:pPr>
            <w:hyperlink r:id="rId54" w:history="1">
              <w:r w:rsidR="00F91523" w:rsidRPr="00C257A9">
                <w:rPr>
                  <w:rStyle w:val="Hyperlink"/>
                </w:rPr>
                <w:t>NAMI: Depression</w:t>
              </w:r>
            </w:hyperlink>
            <w:r w:rsidR="00F91523">
              <w:t xml:space="preserve"> </w:t>
            </w:r>
          </w:p>
          <w:p w14:paraId="150B633A" w14:textId="77777777" w:rsidR="00F91523" w:rsidRDefault="007C0F2C" w:rsidP="00F91523">
            <w:pPr>
              <w:pStyle w:val="ListParagraph"/>
              <w:numPr>
                <w:ilvl w:val="0"/>
                <w:numId w:val="18"/>
              </w:numPr>
            </w:pPr>
            <w:hyperlink r:id="rId55" w:history="1">
              <w:r w:rsidR="00F91523" w:rsidRPr="00C257A9">
                <w:rPr>
                  <w:rStyle w:val="Hyperlink"/>
                </w:rPr>
                <w:t>What is Bipolar?</w:t>
              </w:r>
            </w:hyperlink>
            <w:r w:rsidR="00F91523">
              <w:t xml:space="preserve"> (Read all 8 items.)</w:t>
            </w:r>
          </w:p>
          <w:p w14:paraId="70EA6249" w14:textId="77777777" w:rsidR="00F91523" w:rsidRDefault="007C0F2C" w:rsidP="00F91523">
            <w:pPr>
              <w:pStyle w:val="ListParagraph"/>
              <w:numPr>
                <w:ilvl w:val="0"/>
                <w:numId w:val="18"/>
              </w:numPr>
            </w:pPr>
            <w:hyperlink r:id="rId56" w:history="1">
              <w:r w:rsidR="00F91523" w:rsidRPr="00C257A9">
                <w:rPr>
                  <w:rStyle w:val="Hyperlink"/>
                </w:rPr>
                <w:t>NAMI: Anxiety Disorders</w:t>
              </w:r>
            </w:hyperlink>
          </w:p>
          <w:p w14:paraId="6AC98FE4" w14:textId="77777777" w:rsidR="00F91523" w:rsidRDefault="007C0F2C" w:rsidP="00F91523">
            <w:pPr>
              <w:pStyle w:val="ListParagraph"/>
              <w:numPr>
                <w:ilvl w:val="0"/>
                <w:numId w:val="18"/>
              </w:numPr>
            </w:pPr>
            <w:hyperlink r:id="rId57" w:history="1">
              <w:r w:rsidR="00F91523" w:rsidRPr="00C257A9">
                <w:rPr>
                  <w:rStyle w:val="Hyperlink"/>
                </w:rPr>
                <w:t>NAMI: Obsessive-Compulsive Disorder</w:t>
              </w:r>
            </w:hyperlink>
          </w:p>
          <w:p w14:paraId="51A203F4" w14:textId="77777777" w:rsidR="00F91523" w:rsidRDefault="007C0F2C" w:rsidP="00F91523">
            <w:pPr>
              <w:pStyle w:val="ListParagraph"/>
              <w:numPr>
                <w:ilvl w:val="0"/>
                <w:numId w:val="18"/>
              </w:numPr>
            </w:pPr>
            <w:hyperlink r:id="rId58" w:history="1">
              <w:r w:rsidR="00F91523" w:rsidRPr="008F625C">
                <w:rPr>
                  <w:rStyle w:val="Hyperlink"/>
                </w:rPr>
                <w:t>NAMI: Dissociative Disorders</w:t>
              </w:r>
            </w:hyperlink>
          </w:p>
          <w:p w14:paraId="4F7E97A8" w14:textId="27988889" w:rsidR="00F91523" w:rsidRDefault="007C0F2C" w:rsidP="00F91523">
            <w:pPr>
              <w:pStyle w:val="ListParagraph"/>
              <w:numPr>
                <w:ilvl w:val="0"/>
                <w:numId w:val="18"/>
              </w:numPr>
            </w:pPr>
            <w:hyperlink r:id="rId59" w:anchor="1" w:history="1">
              <w:r w:rsidR="00F91523" w:rsidRPr="009556C1">
                <w:rPr>
                  <w:rStyle w:val="Hyperlink"/>
                </w:rPr>
                <w:t>Living with Depression</w:t>
              </w:r>
            </w:hyperlink>
            <w:r w:rsidR="00F91523">
              <w:t xml:space="preserve">. </w:t>
            </w:r>
          </w:p>
          <w:p w14:paraId="468CF713" w14:textId="1BC5A3C7" w:rsidR="00F91523" w:rsidRDefault="007C0F2C" w:rsidP="00F91523">
            <w:pPr>
              <w:pStyle w:val="ListParagraph"/>
              <w:numPr>
                <w:ilvl w:val="0"/>
                <w:numId w:val="18"/>
              </w:numPr>
            </w:pPr>
            <w:hyperlink r:id="rId60" w:history="1">
              <w:r w:rsidR="00F91523" w:rsidRPr="00F063C0">
                <w:rPr>
                  <w:rStyle w:val="Hyperlink"/>
                </w:rPr>
                <w:t>National Suicide Prevention Lifeline</w:t>
              </w:r>
            </w:hyperlink>
            <w:r w:rsidR="00434FB3">
              <w:rPr>
                <w:rStyle w:val="Hyperlink"/>
              </w:rPr>
              <w:br/>
            </w:r>
          </w:p>
          <w:p w14:paraId="28EF7516" w14:textId="48EC7054" w:rsidR="00F91523" w:rsidRDefault="00F91523" w:rsidP="00F91523">
            <w:pPr>
              <w:pStyle w:val="ListParagraph"/>
              <w:numPr>
                <w:ilvl w:val="0"/>
                <w:numId w:val="18"/>
              </w:numPr>
            </w:pPr>
            <w:r>
              <w:t xml:space="preserve">The following sections of </w:t>
            </w:r>
            <w:r w:rsidRPr="00AD6CB9">
              <w:rPr>
                <w:i/>
              </w:rPr>
              <w:t xml:space="preserve">Coming </w:t>
            </w:r>
            <w:r w:rsidR="00434FB3">
              <w:rPr>
                <w:i/>
              </w:rPr>
              <w:t>O</w:t>
            </w:r>
            <w:r w:rsidRPr="00AD6CB9">
              <w:rPr>
                <w:i/>
              </w:rPr>
              <w:t xml:space="preserve">ut </w:t>
            </w:r>
            <w:r w:rsidR="00434FB3">
              <w:rPr>
                <w:i/>
              </w:rPr>
              <w:t>P</w:t>
            </w:r>
            <w:r w:rsidRPr="00AD6CB9">
              <w:rPr>
                <w:i/>
              </w:rPr>
              <w:t xml:space="preserve">roud to </w:t>
            </w:r>
            <w:r w:rsidR="00434FB3">
              <w:rPr>
                <w:i/>
              </w:rPr>
              <w:t>E</w:t>
            </w:r>
            <w:r w:rsidRPr="00AD6CB9">
              <w:rPr>
                <w:i/>
              </w:rPr>
              <w:t xml:space="preserve">rase the </w:t>
            </w:r>
            <w:r w:rsidR="00434FB3">
              <w:rPr>
                <w:i/>
              </w:rPr>
              <w:t>S</w:t>
            </w:r>
            <w:r w:rsidRPr="00AD6CB9">
              <w:rPr>
                <w:i/>
              </w:rPr>
              <w:t xml:space="preserve">tigma of </w:t>
            </w:r>
            <w:r w:rsidR="00434FB3">
              <w:rPr>
                <w:i/>
              </w:rPr>
              <w:t>M</w:t>
            </w:r>
            <w:r w:rsidRPr="00AD6CB9">
              <w:rPr>
                <w:i/>
              </w:rPr>
              <w:t xml:space="preserve">ental </w:t>
            </w:r>
            <w:r w:rsidR="00434FB3">
              <w:rPr>
                <w:i/>
              </w:rPr>
              <w:t>I</w:t>
            </w:r>
            <w:r w:rsidRPr="00AD6CB9">
              <w:rPr>
                <w:i/>
              </w:rPr>
              <w:t>llness</w:t>
            </w:r>
            <w:r>
              <w:t xml:space="preserve">:  </w:t>
            </w:r>
          </w:p>
          <w:p w14:paraId="056B9706" w14:textId="319E2C32" w:rsidR="00F91523" w:rsidRDefault="00F91523" w:rsidP="008A680F">
            <w:pPr>
              <w:pStyle w:val="ListParagraph"/>
              <w:numPr>
                <w:ilvl w:val="1"/>
                <w:numId w:val="18"/>
              </w:numPr>
              <w:ind w:left="755"/>
            </w:pPr>
            <w:r>
              <w:t xml:space="preserve">To Come Out, Not to Come Out…” Ingrid </w:t>
            </w:r>
            <w:proofErr w:type="spellStart"/>
            <w:r>
              <w:t>Ozols</w:t>
            </w:r>
            <w:proofErr w:type="spellEnd"/>
            <w:r>
              <w:t xml:space="preserve"> </w:t>
            </w:r>
            <w:r w:rsidR="008A680F">
              <w:t>(</w:t>
            </w:r>
            <w:r>
              <w:t>p</w:t>
            </w:r>
            <w:r w:rsidR="008A680F">
              <w:t>p.</w:t>
            </w:r>
            <w:r>
              <w:t xml:space="preserve"> 100</w:t>
            </w:r>
            <w:r w:rsidR="008A680F">
              <w:t>–</w:t>
            </w:r>
            <w:r>
              <w:t>115</w:t>
            </w:r>
            <w:r w:rsidR="008A680F">
              <w:t>)</w:t>
            </w:r>
            <w:r>
              <w:t xml:space="preserve"> (bipolar)</w:t>
            </w:r>
          </w:p>
          <w:p w14:paraId="0B8D8658" w14:textId="03397E0D" w:rsidR="00F91523" w:rsidRDefault="00F91523" w:rsidP="008A680F">
            <w:pPr>
              <w:pStyle w:val="ListParagraph"/>
              <w:numPr>
                <w:ilvl w:val="1"/>
                <w:numId w:val="18"/>
              </w:numPr>
              <w:ind w:left="755"/>
            </w:pPr>
            <w:r>
              <w:t xml:space="preserve">“From Silence to Advocacy…” Stephen </w:t>
            </w:r>
            <w:proofErr w:type="spellStart"/>
            <w:proofErr w:type="gramStart"/>
            <w:r>
              <w:t>Hinhaw</w:t>
            </w:r>
            <w:proofErr w:type="spellEnd"/>
            <w:r>
              <w:t xml:space="preserve">  </w:t>
            </w:r>
            <w:r w:rsidR="008A680F">
              <w:t>(</w:t>
            </w:r>
            <w:proofErr w:type="gramEnd"/>
            <w:r w:rsidR="008A680F">
              <w:t>pp.</w:t>
            </w:r>
            <w:r>
              <w:t xml:space="preserve"> 130</w:t>
            </w:r>
            <w:r w:rsidR="008A680F">
              <w:t>–</w:t>
            </w:r>
            <w:r>
              <w:t>136</w:t>
            </w:r>
            <w:r w:rsidR="008A680F">
              <w:t>)</w:t>
            </w:r>
            <w:r>
              <w:t xml:space="preserve"> (bipolar)</w:t>
            </w:r>
          </w:p>
          <w:p w14:paraId="4F67842E" w14:textId="4FA5756A" w:rsidR="00F91523" w:rsidRDefault="00F91523" w:rsidP="008A680F">
            <w:pPr>
              <w:pStyle w:val="ListParagraph"/>
              <w:numPr>
                <w:ilvl w:val="1"/>
                <w:numId w:val="18"/>
              </w:numPr>
              <w:ind w:left="755"/>
            </w:pPr>
            <w:r>
              <w:t>“</w:t>
            </w:r>
            <w:proofErr w:type="gramStart"/>
            <w:r>
              <w:t>Happily</w:t>
            </w:r>
            <w:proofErr w:type="gramEnd"/>
            <w:r>
              <w:t xml:space="preserve"> Mental After” Diane </w:t>
            </w:r>
            <w:proofErr w:type="spellStart"/>
            <w:r>
              <w:t>Mintz</w:t>
            </w:r>
            <w:proofErr w:type="spellEnd"/>
            <w:r>
              <w:t xml:space="preserve"> (p</w:t>
            </w:r>
            <w:r w:rsidR="008A680F">
              <w:t>p.</w:t>
            </w:r>
            <w:r>
              <w:t xml:space="preserve"> 250</w:t>
            </w:r>
            <w:r w:rsidR="008A680F">
              <w:t>–</w:t>
            </w:r>
            <w:r>
              <w:t>263</w:t>
            </w:r>
            <w:r w:rsidR="008A680F">
              <w:t>)</w:t>
            </w:r>
            <w:r>
              <w:t xml:space="preserve"> </w:t>
            </w:r>
            <w:r w:rsidR="008A680F">
              <w:t>(</w:t>
            </w:r>
            <w:r>
              <w:t>bipolar)</w:t>
            </w:r>
          </w:p>
          <w:p w14:paraId="5146CAFA" w14:textId="1996424C" w:rsidR="00F91523" w:rsidRDefault="00F91523" w:rsidP="008A680F">
            <w:pPr>
              <w:pStyle w:val="ListParagraph"/>
              <w:numPr>
                <w:ilvl w:val="1"/>
                <w:numId w:val="18"/>
              </w:numPr>
              <w:ind w:left="755"/>
            </w:pPr>
            <w:r>
              <w:t>“Fall Down Seven Time, Get up Eight” Deborah Serani (p</w:t>
            </w:r>
            <w:r w:rsidR="008A680F">
              <w:t>p.</w:t>
            </w:r>
            <w:r>
              <w:t xml:space="preserve"> 146</w:t>
            </w:r>
            <w:r w:rsidR="008A680F">
              <w:t>–</w:t>
            </w:r>
            <w:r>
              <w:t xml:space="preserve">151) </w:t>
            </w:r>
            <w:r w:rsidR="008A680F">
              <w:t>(</w:t>
            </w:r>
            <w:r>
              <w:t>depression</w:t>
            </w:r>
            <w:r w:rsidR="008A680F">
              <w:t>)</w:t>
            </w:r>
          </w:p>
          <w:p w14:paraId="76286461" w14:textId="347A1F79" w:rsidR="00F063C0" w:rsidRPr="00F063C0" w:rsidRDefault="00F91523" w:rsidP="000D2258">
            <w:pPr>
              <w:pStyle w:val="ListParagraph"/>
              <w:numPr>
                <w:ilvl w:val="1"/>
                <w:numId w:val="18"/>
              </w:numPr>
              <w:ind w:left="755"/>
            </w:pPr>
            <w:r>
              <w:t xml:space="preserve">“Life with a Common Mental Health Problem” Nicolas </w:t>
            </w:r>
            <w:proofErr w:type="spellStart"/>
            <w:r>
              <w:t>Rusch</w:t>
            </w:r>
            <w:proofErr w:type="spellEnd"/>
            <w:r>
              <w:t xml:space="preserve"> (p</w:t>
            </w:r>
            <w:r w:rsidR="008A680F">
              <w:t>p.</w:t>
            </w:r>
            <w:r>
              <w:t xml:space="preserve"> 208</w:t>
            </w:r>
            <w:r w:rsidR="008A680F">
              <w:t>–</w:t>
            </w:r>
            <w:r>
              <w:t>211</w:t>
            </w:r>
            <w:r w:rsidR="008A680F">
              <w:t>)</w:t>
            </w:r>
            <w:r>
              <w:t xml:space="preserve"> </w:t>
            </w:r>
            <w:r w:rsidR="008A680F">
              <w:t>(</w:t>
            </w:r>
            <w:r>
              <w:t>anxiety)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69FE4CA" w14:textId="1D366CD2" w:rsidR="005B10FE" w:rsidRPr="009F6FAF" w:rsidRDefault="00F63EC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3F18BD20" w14:textId="77777777" w:rsidR="005B10FE" w:rsidRPr="009F6FA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</w:tc>
      </w:tr>
      <w:tr w:rsidR="005E0CD0" w:rsidRPr="00842155" w14:paraId="4C581DD3" w14:textId="77777777" w:rsidTr="00C33B3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E40C2B" w14:textId="77777777" w:rsidR="005E0CD0" w:rsidRPr="00E11F7C" w:rsidRDefault="005E0CD0" w:rsidP="00C33B3D">
            <w:pPr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 xml:space="preserve">Adobe Connect Live Discussion </w:t>
            </w:r>
          </w:p>
          <w:p w14:paraId="54B3B5D8" w14:textId="77777777" w:rsidR="005E0CD0" w:rsidRPr="00E11F7C" w:rsidRDefault="005E0CD0" w:rsidP="00C33B3D">
            <w:pPr>
              <w:rPr>
                <w:rFonts w:cs="Arial"/>
                <w:b/>
                <w:szCs w:val="20"/>
              </w:rPr>
            </w:pPr>
          </w:p>
          <w:p w14:paraId="0D5412C9" w14:textId="77777777" w:rsidR="005E0CD0" w:rsidRPr="00E11F7C" w:rsidRDefault="005E0CD0" w:rsidP="00C33B3D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Review</w:t>
            </w:r>
            <w:r w:rsidRPr="00E11F7C">
              <w:rPr>
                <w:rFonts w:cs="Arial"/>
                <w:szCs w:val="20"/>
              </w:rPr>
              <w:t xml:space="preserve"> </w:t>
            </w:r>
            <w:hyperlink r:id="rId61" w:history="1">
              <w:r w:rsidRPr="00E11F7C">
                <w:rPr>
                  <w:rStyle w:val="Hyperlink"/>
                  <w:rFonts w:cs="Arial"/>
                  <w:szCs w:val="20"/>
                </w:rPr>
                <w:t>Adobe Connect Resources</w:t>
              </w:r>
            </w:hyperlink>
            <w:r w:rsidRPr="00E11F7C">
              <w:rPr>
                <w:rFonts w:cs="Arial"/>
                <w:szCs w:val="20"/>
              </w:rPr>
              <w:t xml:space="preserve">.  </w:t>
            </w:r>
          </w:p>
          <w:p w14:paraId="6D617166" w14:textId="77777777" w:rsidR="005E0CD0" w:rsidRPr="00E11F7C" w:rsidRDefault="005E0CD0" w:rsidP="00C33B3D">
            <w:pPr>
              <w:rPr>
                <w:rFonts w:cs="Arial"/>
                <w:szCs w:val="20"/>
              </w:rPr>
            </w:pPr>
          </w:p>
          <w:p w14:paraId="4E4841BA" w14:textId="29504744" w:rsidR="005E0CD0" w:rsidRPr="00E11F7C" w:rsidRDefault="005E0CD0" w:rsidP="00C33B3D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Participate</w:t>
            </w:r>
            <w:r w:rsidRPr="00E11F7C">
              <w:rPr>
                <w:rFonts w:cs="Arial"/>
                <w:szCs w:val="20"/>
              </w:rPr>
              <w:t xml:space="preserve"> in the scheduled live session with the course instructor. </w:t>
            </w:r>
          </w:p>
          <w:p w14:paraId="450E5729" w14:textId="77777777" w:rsidR="005E0CD0" w:rsidRPr="00E11F7C" w:rsidRDefault="005E0CD0" w:rsidP="00C33B3D">
            <w:pPr>
              <w:rPr>
                <w:rFonts w:cs="Arial"/>
                <w:szCs w:val="20"/>
              </w:rPr>
            </w:pPr>
          </w:p>
          <w:p w14:paraId="52328A86" w14:textId="77777777" w:rsidR="005E0CD0" w:rsidRPr="00E11F7C" w:rsidRDefault="005E0CD0" w:rsidP="00C33B3D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Prepare</w:t>
            </w:r>
            <w:r w:rsidRPr="00E11F7C">
              <w:rPr>
                <w:rFonts w:cs="Arial"/>
                <w:szCs w:val="20"/>
              </w:rPr>
              <w:t xml:space="preserve"> to ask questions concerning the content of the week and the </w:t>
            </w:r>
            <w:proofErr w:type="gramStart"/>
            <w:r w:rsidRPr="00E11F7C">
              <w:rPr>
                <w:rFonts w:cs="Arial"/>
                <w:szCs w:val="20"/>
              </w:rPr>
              <w:t>course as a whole</w:t>
            </w:r>
            <w:proofErr w:type="gramEnd"/>
            <w:r w:rsidRPr="00E11F7C">
              <w:rPr>
                <w:rFonts w:cs="Arial"/>
                <w:szCs w:val="20"/>
              </w:rPr>
              <w:t>.</w:t>
            </w:r>
          </w:p>
          <w:p w14:paraId="77F90D38" w14:textId="77777777" w:rsidR="005E0CD0" w:rsidRDefault="005E0CD0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szCs w:val="20"/>
              </w:rPr>
              <w:br/>
            </w:r>
            <w:r w:rsidRPr="00AD6221">
              <w:rPr>
                <w:rFonts w:cs="Arial"/>
                <w:i/>
                <w:szCs w:val="20"/>
              </w:rPr>
              <w:t>Note:</w:t>
            </w:r>
            <w:r w:rsidRPr="00E11F7C">
              <w:rPr>
                <w:rFonts w:cs="Arial"/>
                <w:szCs w:val="20"/>
              </w:rPr>
              <w:t xml:space="preserve"> A recorded lecture will be made available to those who are unable to attend the live session.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287D15AE" w14:textId="77777777" w:rsidR="005E0CD0" w:rsidRPr="009F6FAF" w:rsidRDefault="005E0CD0" w:rsidP="00C33B3D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0B796D05" w14:textId="77E1BAD4" w:rsidR="005E0CD0" w:rsidRPr="009F6FAF" w:rsidRDefault="005964A6" w:rsidP="00F9152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 hour</w:t>
            </w:r>
          </w:p>
        </w:tc>
      </w:tr>
      <w:tr w:rsidR="005B10FE" w:rsidRPr="00842155" w14:paraId="4A18CC74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EE9BD3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DCBFEC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BBBAB82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29AF6DEC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5B10FE" w:rsidRPr="00842155" w14:paraId="3872A13E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685030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lastRenderedPageBreak/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0D9174F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35FEB52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1D3766A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E92D5C" w:rsidRPr="00842155" w14:paraId="5A0BD556" w14:textId="77777777" w:rsidTr="00D0707F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AB4B0E" w14:textId="77777777" w:rsidR="00E92D5C" w:rsidRDefault="00E92D5C" w:rsidP="00D0707F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Discussion: Group Movie Analysis Assignment Check-in</w:t>
            </w:r>
          </w:p>
          <w:p w14:paraId="356B220B" w14:textId="77777777" w:rsidR="00E92D5C" w:rsidRDefault="00E92D5C" w:rsidP="00D0707F">
            <w:pPr>
              <w:tabs>
                <w:tab w:val="left" w:pos="2329"/>
              </w:tabs>
              <w:rPr>
                <w:b/>
              </w:rPr>
            </w:pPr>
          </w:p>
          <w:p w14:paraId="6A05BE2F" w14:textId="77777777" w:rsidR="00E92D5C" w:rsidRDefault="00E92D5C" w:rsidP="00D0707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quick progress report for your group’s Movie Analysis assignment. </w:t>
            </w:r>
          </w:p>
          <w:p w14:paraId="795E0822" w14:textId="77777777" w:rsidR="00E92D5C" w:rsidRDefault="00E92D5C" w:rsidP="00D0707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CDC11F5" w14:textId="5046E7F6" w:rsidR="00E92D5C" w:rsidRPr="00E9683B" w:rsidRDefault="00E92D5C" w:rsidP="00D0707F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8A680F">
              <w:rPr>
                <w:rFonts w:cs="Arial"/>
                <w:i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1A9D140" w14:textId="7A6C81C7" w:rsidR="00E92D5C" w:rsidRPr="00842155" w:rsidRDefault="00E92D5C" w:rsidP="00D0707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</w:tcPr>
          <w:p w14:paraId="5ACD57A5" w14:textId="77777777" w:rsidR="00E92D5C" w:rsidRPr="00842155" w:rsidRDefault="00E92D5C" w:rsidP="00D0707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12A83527" w14:textId="77777777" w:rsidR="00E92D5C" w:rsidRPr="00842155" w:rsidRDefault="00E92D5C" w:rsidP="00D0707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59251D" w:rsidRPr="00842155" w14:paraId="268F02C6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27B756" w14:textId="271C2F6E" w:rsidR="0059251D" w:rsidRPr="00F91523" w:rsidRDefault="0059251D" w:rsidP="00697547">
            <w:pPr>
              <w:tabs>
                <w:tab w:val="left" w:pos="2329"/>
              </w:tabs>
              <w:rPr>
                <w:rFonts w:cs="Arial"/>
                <w:b/>
              </w:rPr>
            </w:pPr>
            <w:r w:rsidRPr="00F91523">
              <w:rPr>
                <w:rFonts w:cs="Arial"/>
                <w:b/>
              </w:rPr>
              <w:t xml:space="preserve">Discussion 1: </w:t>
            </w:r>
            <w:r w:rsidR="005E0CD0" w:rsidRPr="00F91523">
              <w:rPr>
                <w:rFonts w:cs="Arial"/>
                <w:b/>
              </w:rPr>
              <w:t>Social Media and Mental Illness</w:t>
            </w:r>
          </w:p>
          <w:p w14:paraId="7FB119E2" w14:textId="77777777" w:rsidR="0059251D" w:rsidRPr="00F91523" w:rsidRDefault="0059251D" w:rsidP="00697547">
            <w:pPr>
              <w:tabs>
                <w:tab w:val="left" w:pos="2329"/>
              </w:tabs>
              <w:rPr>
                <w:rFonts w:cs="Arial"/>
                <w:b/>
              </w:rPr>
            </w:pPr>
          </w:p>
          <w:p w14:paraId="483AE36B" w14:textId="4B3DA281" w:rsidR="0059251D" w:rsidRPr="00F91523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91523">
              <w:rPr>
                <w:rFonts w:cs="Arial"/>
                <w:b/>
              </w:rPr>
              <w:t>Pos</w:t>
            </w:r>
            <w:r w:rsidRPr="00F91523">
              <w:rPr>
                <w:rFonts w:cs="Arial"/>
              </w:rPr>
              <w:t xml:space="preserve">t a clear and logical response in 150 to 200 words to the following question, providing specific examples to support your answers. </w:t>
            </w:r>
          </w:p>
          <w:p w14:paraId="16336481" w14:textId="77777777" w:rsidR="0059251D" w:rsidRPr="00F91523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CA35A2A" w14:textId="1F2917B3" w:rsidR="0059251D" w:rsidRPr="00F91523" w:rsidRDefault="005E0CD0" w:rsidP="00867F4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F91523">
              <w:rPr>
                <w:rFonts w:cs="Arial"/>
                <w:szCs w:val="20"/>
              </w:rPr>
              <w:t xml:space="preserve">Read the two articles on </w:t>
            </w:r>
            <w:r w:rsidR="008A680F">
              <w:rPr>
                <w:rFonts w:cs="Arial"/>
                <w:szCs w:val="20"/>
              </w:rPr>
              <w:t>s</w:t>
            </w:r>
            <w:r w:rsidRPr="00F91523">
              <w:rPr>
                <w:rFonts w:cs="Arial"/>
                <w:szCs w:val="20"/>
              </w:rPr>
              <w:t xml:space="preserve">ocial </w:t>
            </w:r>
            <w:r w:rsidR="008A680F">
              <w:rPr>
                <w:rFonts w:cs="Arial"/>
                <w:szCs w:val="20"/>
              </w:rPr>
              <w:t>m</w:t>
            </w:r>
            <w:r w:rsidRPr="00F91523">
              <w:rPr>
                <w:rFonts w:cs="Arial"/>
                <w:szCs w:val="20"/>
              </w:rPr>
              <w:t xml:space="preserve">edia and </w:t>
            </w:r>
            <w:r w:rsidR="008A680F">
              <w:rPr>
                <w:rFonts w:cs="Arial"/>
                <w:szCs w:val="20"/>
              </w:rPr>
              <w:t>m</w:t>
            </w:r>
            <w:r w:rsidRPr="00F91523">
              <w:rPr>
                <w:rFonts w:cs="Arial"/>
                <w:szCs w:val="20"/>
              </w:rPr>
              <w:t xml:space="preserve">ental </w:t>
            </w:r>
            <w:r w:rsidR="008A680F">
              <w:rPr>
                <w:rFonts w:cs="Arial"/>
                <w:szCs w:val="20"/>
              </w:rPr>
              <w:t>i</w:t>
            </w:r>
            <w:r w:rsidRPr="00F91523">
              <w:rPr>
                <w:rFonts w:cs="Arial"/>
                <w:szCs w:val="20"/>
              </w:rPr>
              <w:t>llness. Does social media help or hurt the general understanding of mental illness?</w:t>
            </w:r>
            <w:r w:rsidRPr="00ED2BCD">
              <w:rPr>
                <w:rFonts w:eastAsia="Calibri" w:cs="Arial"/>
                <w:bCs/>
              </w:rPr>
              <w:t xml:space="preserve"> </w:t>
            </w:r>
            <w:r w:rsidRPr="00F91523">
              <w:rPr>
                <w:rFonts w:eastAsia="Calibri" w:cs="Arial"/>
                <w:bCs/>
              </w:rPr>
              <w:t>Why or why not?</w:t>
            </w:r>
          </w:p>
          <w:p w14:paraId="559AEDCD" w14:textId="77777777" w:rsidR="005E0CD0" w:rsidRPr="00ED2BCD" w:rsidRDefault="005E0CD0" w:rsidP="005E0CD0">
            <w:pPr>
              <w:rPr>
                <w:rFonts w:eastAsia="Calibri" w:cs="Arial"/>
              </w:rPr>
            </w:pPr>
          </w:p>
          <w:p w14:paraId="4C130DD0" w14:textId="77777777" w:rsidR="00023BE9" w:rsidRPr="00F91523" w:rsidRDefault="007C0F2C" w:rsidP="008A680F">
            <w:pPr>
              <w:pStyle w:val="ListParagraph"/>
              <w:numPr>
                <w:ilvl w:val="1"/>
                <w:numId w:val="18"/>
              </w:numPr>
              <w:ind w:left="755"/>
              <w:rPr>
                <w:rFonts w:cs="Arial"/>
              </w:rPr>
            </w:pPr>
            <w:hyperlink r:id="rId62" w:history="1">
              <w:r w:rsidR="005E0CD0" w:rsidRPr="00F91523">
                <w:rPr>
                  <w:rStyle w:val="Hyperlink"/>
                  <w:rFonts w:eastAsia="Calibri" w:cs="Arial"/>
                </w:rPr>
                <w:t>Social Media is redefining depression</w:t>
              </w:r>
            </w:hyperlink>
          </w:p>
          <w:p w14:paraId="2069BEA4" w14:textId="6328FCB0" w:rsidR="005E0CD0" w:rsidRPr="00F91523" w:rsidRDefault="007C0F2C" w:rsidP="008A680F">
            <w:pPr>
              <w:pStyle w:val="ListParagraph"/>
              <w:numPr>
                <w:ilvl w:val="1"/>
                <w:numId w:val="18"/>
              </w:numPr>
              <w:ind w:left="755"/>
              <w:rPr>
                <w:rFonts w:cs="Arial"/>
              </w:rPr>
            </w:pPr>
            <w:hyperlink r:id="rId63" w:history="1">
              <w:r w:rsidR="00746845" w:rsidRPr="00ED2BCD">
                <w:rPr>
                  <w:rStyle w:val="Hyperlink"/>
                  <w:rFonts w:eastAsia="Calibri" w:cs="Arial"/>
                </w:rPr>
                <w:t>#</w:t>
              </w:r>
              <w:proofErr w:type="spellStart"/>
              <w:r w:rsidR="00746845" w:rsidRPr="00ED2BCD">
                <w:rPr>
                  <w:rStyle w:val="Hyperlink"/>
                  <w:rFonts w:eastAsia="Calibri" w:cs="Arial"/>
                </w:rPr>
                <w:t>time</w:t>
              </w:r>
              <w:r w:rsidR="00023BE9" w:rsidRPr="00ED2BCD">
                <w:rPr>
                  <w:rStyle w:val="Hyperlink"/>
                  <w:rFonts w:eastAsia="Calibri" w:cs="Arial"/>
                </w:rPr>
                <w:t>totalk</w:t>
              </w:r>
              <w:proofErr w:type="spellEnd"/>
              <w:r w:rsidR="00023BE9" w:rsidRPr="00ED2BCD">
                <w:rPr>
                  <w:rStyle w:val="Hyperlink"/>
                  <w:rFonts w:eastAsia="Calibri" w:cs="Arial"/>
                </w:rPr>
                <w:t>: Is social media helping people talk about mental health?</w:t>
              </w:r>
            </w:hyperlink>
          </w:p>
          <w:p w14:paraId="31C6EB07" w14:textId="77777777" w:rsidR="0059251D" w:rsidRPr="00F91523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733495B" w14:textId="067EF00B" w:rsidR="0059251D" w:rsidRPr="00F91523" w:rsidRDefault="0059251D" w:rsidP="00697547">
            <w:pPr>
              <w:ind w:left="360" w:hanging="360"/>
              <w:rPr>
                <w:rFonts w:cs="Arial"/>
                <w:szCs w:val="20"/>
              </w:rPr>
            </w:pPr>
            <w:r w:rsidRPr="00F91523">
              <w:rPr>
                <w:rFonts w:cs="Arial"/>
                <w:i/>
                <w:szCs w:val="20"/>
              </w:rPr>
              <w:t>Note</w:t>
            </w:r>
            <w:r w:rsidR="008A680F">
              <w:rPr>
                <w:rFonts w:cs="Arial"/>
                <w:szCs w:val="20"/>
              </w:rPr>
              <w:t>:</w:t>
            </w:r>
            <w:r w:rsidRPr="00F91523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4591EB6B" w14:textId="77777777" w:rsidR="0059251D" w:rsidRPr="00850970" w:rsidRDefault="0059251D" w:rsidP="00697547">
            <w:pPr>
              <w:ind w:left="360" w:hanging="360"/>
              <w:rPr>
                <w:rFonts w:cs="Arial"/>
                <w:szCs w:val="20"/>
              </w:rPr>
            </w:pPr>
          </w:p>
          <w:p w14:paraId="0A014D07" w14:textId="092885C1" w:rsidR="0059251D" w:rsidRPr="00F91523" w:rsidRDefault="0059251D" w:rsidP="008A680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F91523">
              <w:rPr>
                <w:rFonts w:cs="Arial"/>
                <w:b/>
                <w:szCs w:val="20"/>
              </w:rPr>
              <w:t xml:space="preserve">Respond </w:t>
            </w:r>
            <w:r w:rsidRPr="00F91523">
              <w:rPr>
                <w:rFonts w:cs="Arial"/>
                <w:szCs w:val="20"/>
              </w:rPr>
              <w:t xml:space="preserve">to at least </w:t>
            </w:r>
            <w:r w:rsidR="008A680F">
              <w:rPr>
                <w:rFonts w:cs="Arial"/>
                <w:szCs w:val="20"/>
              </w:rPr>
              <w:t>3</w:t>
            </w:r>
            <w:r w:rsidR="008A680F" w:rsidRPr="00F91523">
              <w:rPr>
                <w:rFonts w:cs="Arial"/>
                <w:b/>
                <w:szCs w:val="20"/>
              </w:rPr>
              <w:t xml:space="preserve"> </w:t>
            </w:r>
            <w:r w:rsidRPr="00F91523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ED2BCD">
              <w:rPr>
                <w:rFonts w:cs="Arial"/>
              </w:rPr>
              <w:t>in a manner that is thought provoking and appropriately challenges or elevates the discussion</w:t>
            </w:r>
            <w:r w:rsidRPr="00F91523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6EF4C142" w14:textId="4C4CBA17" w:rsidR="0059251D" w:rsidRPr="00842155" w:rsidRDefault="00F63EC9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</w:t>
            </w:r>
          </w:p>
        </w:tc>
        <w:tc>
          <w:tcPr>
            <w:tcW w:w="1440" w:type="dxa"/>
          </w:tcPr>
          <w:p w14:paraId="3EA6F843" w14:textId="77777777" w:rsidR="0059251D" w:rsidRPr="00842155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5E0CD0" w:rsidRPr="00842155" w14:paraId="7DBE5EE2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195E3F" w14:textId="6C8EED20" w:rsidR="005E0CD0" w:rsidRDefault="005E0CD0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 xml:space="preserve">Discussion </w:t>
            </w:r>
            <w:r w:rsidR="00023BE9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023BE9">
              <w:rPr>
                <w:b/>
              </w:rPr>
              <w:t>Diminishing the Level of Distress</w:t>
            </w:r>
          </w:p>
          <w:p w14:paraId="3B417D34" w14:textId="77777777" w:rsidR="005E0CD0" w:rsidRDefault="005E0CD0" w:rsidP="00C33B3D">
            <w:pPr>
              <w:tabs>
                <w:tab w:val="left" w:pos="2329"/>
              </w:tabs>
              <w:rPr>
                <w:b/>
              </w:rPr>
            </w:pPr>
          </w:p>
          <w:p w14:paraId="5A6CFBBF" w14:textId="729FE918" w:rsidR="005E0CD0" w:rsidRDefault="005E0CD0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2202AFA5" w14:textId="77777777" w:rsidR="005E0CD0" w:rsidRPr="00BA4F0C" w:rsidRDefault="005E0CD0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405B4D1" w14:textId="7AAB7C72" w:rsidR="00023BE9" w:rsidRPr="00B570E1" w:rsidRDefault="00023BE9" w:rsidP="00B570E1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eastAsia="Calibri" w:cs="Arial"/>
                <w:bCs/>
              </w:rPr>
              <w:t>Most of us experience some level of anxiety or have fears related to things such as snakes, spiders, high places</w:t>
            </w:r>
            <w:r w:rsidR="008A680F">
              <w:rPr>
                <w:rFonts w:eastAsia="Calibri" w:cs="Arial"/>
                <w:bCs/>
              </w:rPr>
              <w:t>,</w:t>
            </w:r>
            <w:r w:rsidRPr="00B570E1">
              <w:rPr>
                <w:rFonts w:eastAsia="Calibri" w:cs="Arial"/>
                <w:bCs/>
              </w:rPr>
              <w:t xml:space="preserve"> or the dentist. Many will even make statements such as</w:t>
            </w:r>
            <w:r w:rsidR="008A680F">
              <w:rPr>
                <w:rFonts w:eastAsia="Calibri" w:cs="Arial"/>
                <w:bCs/>
              </w:rPr>
              <w:t>,</w:t>
            </w:r>
            <w:r w:rsidRPr="00B570E1">
              <w:rPr>
                <w:rFonts w:eastAsia="Calibri" w:cs="Arial"/>
                <w:bCs/>
              </w:rPr>
              <w:t xml:space="preserve"> “I’m a touch OCD about my housekeeping</w:t>
            </w:r>
            <w:r w:rsidR="008A680F">
              <w:rPr>
                <w:rFonts w:eastAsia="Calibri" w:cs="Arial"/>
                <w:bCs/>
              </w:rPr>
              <w:t>.</w:t>
            </w:r>
            <w:r w:rsidRPr="00B570E1">
              <w:rPr>
                <w:rFonts w:eastAsia="Calibri" w:cs="Arial"/>
                <w:bCs/>
              </w:rPr>
              <w:t xml:space="preserve">” How do we differentiate between normal anxiety, fear, or habit and abnormal anxiety, phobia, or obsessive-compulsive behaviors? How does our casual use of these terms diminish our general appreciation </w:t>
            </w:r>
            <w:r w:rsidR="006D5D92">
              <w:rPr>
                <w:rFonts w:eastAsia="Calibri" w:cs="Arial"/>
                <w:bCs/>
              </w:rPr>
              <w:t>f</w:t>
            </w:r>
            <w:r w:rsidRPr="00B570E1">
              <w:rPr>
                <w:rFonts w:eastAsia="Calibri" w:cs="Arial"/>
                <w:bCs/>
              </w:rPr>
              <w:t>or</w:t>
            </w:r>
            <w:r w:rsidR="006D5D92">
              <w:rPr>
                <w:rFonts w:eastAsia="Calibri" w:cs="Arial"/>
                <w:bCs/>
              </w:rPr>
              <w:t xml:space="preserve"> the</w:t>
            </w:r>
            <w:r w:rsidRPr="00B570E1">
              <w:rPr>
                <w:rFonts w:eastAsia="Calibri" w:cs="Arial"/>
                <w:bCs/>
              </w:rPr>
              <w:t xml:space="preserve"> seriousness of the level</w:t>
            </w:r>
            <w:r w:rsidR="006D5D92">
              <w:rPr>
                <w:rFonts w:eastAsia="Calibri" w:cs="Arial"/>
                <w:bCs/>
              </w:rPr>
              <w:t xml:space="preserve"> of</w:t>
            </w:r>
            <w:r w:rsidRPr="00B570E1">
              <w:rPr>
                <w:rFonts w:eastAsia="Calibri" w:cs="Arial"/>
                <w:bCs/>
              </w:rPr>
              <w:t xml:space="preserve"> distress</w:t>
            </w:r>
            <w:r w:rsidR="006D5D92">
              <w:rPr>
                <w:rFonts w:eastAsia="Calibri" w:cs="Arial"/>
                <w:bCs/>
              </w:rPr>
              <w:t xml:space="preserve"> experienced by those truly affected</w:t>
            </w:r>
            <w:r w:rsidRPr="00B570E1">
              <w:rPr>
                <w:rFonts w:eastAsia="Calibri" w:cs="Arial"/>
                <w:bCs/>
              </w:rPr>
              <w:t>?</w:t>
            </w:r>
          </w:p>
          <w:p w14:paraId="4A9E6797" w14:textId="77777777" w:rsidR="005E0CD0" w:rsidRDefault="005E0CD0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9F8D8CF" w14:textId="1FD2267D" w:rsidR="005E0CD0" w:rsidRPr="00E9683B" w:rsidRDefault="005E0CD0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8A680F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1AA24595" w14:textId="77777777" w:rsidR="005E0CD0" w:rsidRPr="00E9683B" w:rsidRDefault="005E0CD0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5E542A70" w14:textId="27FF01AD" w:rsidR="005E0CD0" w:rsidRPr="00842155" w:rsidRDefault="005E0CD0" w:rsidP="008A680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8A680F">
              <w:rPr>
                <w:rFonts w:cs="Arial"/>
                <w:szCs w:val="20"/>
              </w:rPr>
              <w:t>3</w:t>
            </w:r>
            <w:r w:rsidR="008A680F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5DECE533" w14:textId="2CFCF3C8" w:rsidR="005E0CD0" w:rsidRPr="00842155" w:rsidRDefault="00F63EC9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2.1, 2.2</w:t>
            </w:r>
          </w:p>
        </w:tc>
        <w:tc>
          <w:tcPr>
            <w:tcW w:w="1440" w:type="dxa"/>
          </w:tcPr>
          <w:p w14:paraId="6421BF8D" w14:textId="77777777" w:rsidR="005E0CD0" w:rsidRPr="00842155" w:rsidRDefault="005E0CD0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5E0CD0" w:rsidRPr="00842155" w14:paraId="4CB54BE5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06EA7E" w14:textId="29248485" w:rsidR="005E0CD0" w:rsidRDefault="00ED77B5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 3</w:t>
            </w:r>
            <w:r w:rsidR="005E0CD0">
              <w:rPr>
                <w:b/>
              </w:rPr>
              <w:t xml:space="preserve">: </w:t>
            </w:r>
            <w:r>
              <w:rPr>
                <w:b/>
              </w:rPr>
              <w:t>Distinguishing Psychological Pain</w:t>
            </w:r>
          </w:p>
          <w:p w14:paraId="535ED6CA" w14:textId="77777777" w:rsidR="005E0CD0" w:rsidRDefault="005E0CD0" w:rsidP="00C33B3D">
            <w:pPr>
              <w:tabs>
                <w:tab w:val="left" w:pos="2329"/>
              </w:tabs>
              <w:rPr>
                <w:b/>
              </w:rPr>
            </w:pPr>
          </w:p>
          <w:p w14:paraId="7862D653" w14:textId="7CF01931" w:rsidR="005E0CD0" w:rsidRDefault="005E0CD0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02C53148" w14:textId="77777777" w:rsidR="005E0CD0" w:rsidRPr="00BA4F0C" w:rsidRDefault="005E0CD0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4BA4F6A" w14:textId="22037AB8" w:rsidR="008A680F" w:rsidRPr="008A680F" w:rsidRDefault="00ED77B5" w:rsidP="000D2258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hyperlink r:id="rId64">
              <w:r w:rsidRPr="00B570E1">
                <w:rPr>
                  <w:rStyle w:val="Hyperlink"/>
                  <w:rFonts w:cs="Arial"/>
                </w:rPr>
                <w:t>Emotional and Physical Pain Activate Similar Brain Regions</w:t>
              </w:r>
            </w:hyperlink>
            <w:r w:rsidR="008A680F">
              <w:rPr>
                <w:rStyle w:val="Hyperlink"/>
                <w:rFonts w:cs="Arial"/>
                <w:color w:val="auto"/>
                <w:u w:val="none"/>
              </w:rPr>
              <w:t>.</w:t>
            </w:r>
          </w:p>
          <w:p w14:paraId="56C3668F" w14:textId="49544DA8" w:rsidR="00ED77B5" w:rsidRPr="008A680F" w:rsidRDefault="001847AC" w:rsidP="000D2258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eastAsia="Calibri" w:cs="Arial"/>
                <w:bCs/>
              </w:rPr>
            </w:pPr>
            <w:r>
              <w:t>Discuss the challenges in distinguishing between psychological and physical pain</w:t>
            </w:r>
            <w:r w:rsidR="008A680F">
              <w:t>, as well as</w:t>
            </w:r>
            <w:r>
              <w:t xml:space="preserve"> why this is important in distinguishing malingering from somatic symptom disorders.</w:t>
            </w:r>
            <w:r w:rsidRPr="008A680F" w:rsidDel="001847AC">
              <w:rPr>
                <w:rFonts w:eastAsia="Calibri" w:cs="Arial"/>
                <w:bCs/>
              </w:rPr>
              <w:t xml:space="preserve"> </w:t>
            </w:r>
            <w:r w:rsidR="00ED77B5" w:rsidRPr="008A680F">
              <w:rPr>
                <w:rFonts w:eastAsia="Calibri" w:cs="Arial"/>
                <w:bCs/>
              </w:rPr>
              <w:t>What criteria would you use to determine whether someone has psychological pain associated with pain disorder or medical pain associated with a physical</w:t>
            </w:r>
            <w:r w:rsidR="008A680F">
              <w:rPr>
                <w:rFonts w:eastAsia="Calibri" w:cs="Arial"/>
                <w:bCs/>
              </w:rPr>
              <w:t xml:space="preserve"> or </w:t>
            </w:r>
            <w:r w:rsidR="00ED77B5" w:rsidRPr="008A680F">
              <w:rPr>
                <w:rFonts w:eastAsia="Calibri" w:cs="Arial"/>
                <w:bCs/>
              </w:rPr>
              <w:t xml:space="preserve">biological condition? </w:t>
            </w:r>
          </w:p>
          <w:p w14:paraId="3F8402CE" w14:textId="77777777" w:rsidR="005E0CD0" w:rsidRDefault="005E0CD0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66C5E12" w14:textId="42340830" w:rsidR="005E0CD0" w:rsidRPr="00E9683B" w:rsidRDefault="005E0CD0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8A680F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4661AC16" w14:textId="77777777" w:rsidR="005E0CD0" w:rsidRPr="00E9683B" w:rsidRDefault="005E0CD0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2C138FC6" w14:textId="44509D12" w:rsidR="005E0CD0" w:rsidRPr="00842155" w:rsidRDefault="005E0CD0" w:rsidP="008A680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8A680F">
              <w:rPr>
                <w:rFonts w:cs="Arial"/>
                <w:szCs w:val="20"/>
              </w:rPr>
              <w:t>3</w:t>
            </w:r>
            <w:r w:rsidR="008A680F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057F7939" w14:textId="0D694028" w:rsidR="005E0CD0" w:rsidRPr="00842155" w:rsidRDefault="00F63EC9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</w:t>
            </w:r>
          </w:p>
        </w:tc>
        <w:tc>
          <w:tcPr>
            <w:tcW w:w="1440" w:type="dxa"/>
          </w:tcPr>
          <w:p w14:paraId="065A2E77" w14:textId="77777777" w:rsidR="005E0CD0" w:rsidRPr="00842155" w:rsidRDefault="005E0CD0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5B10FE" w:rsidRPr="007F339F" w14:paraId="34DC555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4905DE" w14:textId="5F93C833" w:rsidR="005B10FE" w:rsidRDefault="00D06DAA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Continuum of Symptoms</w:t>
            </w:r>
          </w:p>
          <w:p w14:paraId="267310E8" w14:textId="77777777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4759E36" w14:textId="5062F489" w:rsidR="005B10FE" w:rsidRDefault="004B4BC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this week’s readings and resources.</w:t>
            </w:r>
          </w:p>
          <w:p w14:paraId="029F66BD" w14:textId="77777777" w:rsidR="004B4BCE" w:rsidRDefault="004B4BC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1E4FEDB" w14:textId="63A6862A" w:rsidR="00906A7E" w:rsidRDefault="00906A7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Create</w:t>
            </w:r>
            <w:r>
              <w:rPr>
                <w:rFonts w:cs="Arial"/>
                <w:szCs w:val="20"/>
              </w:rPr>
              <w:t xml:space="preserve"> a continuum</w:t>
            </w:r>
            <w:r w:rsidR="007F1B86">
              <w:rPr>
                <w:rFonts w:cs="Arial"/>
                <w:szCs w:val="20"/>
              </w:rPr>
              <w:t>, using the Continuum of Symptoms Template,</w:t>
            </w:r>
            <w:r>
              <w:rPr>
                <w:rFonts w:cs="Arial"/>
                <w:szCs w:val="20"/>
              </w:rPr>
              <w:t xml:space="preserve"> for a mental illness of your choice covered in Week</w:t>
            </w:r>
            <w:r w:rsidR="008A680F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One or Two. </w:t>
            </w:r>
          </w:p>
          <w:p w14:paraId="7271C013" w14:textId="10096935" w:rsidR="00906A7E" w:rsidRDefault="00906A7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75C6668" w14:textId="1E9D3837" w:rsidR="004B4BCE" w:rsidRPr="007F339F" w:rsidRDefault="00906A7E" w:rsidP="007F1B8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assignment </w:t>
            </w:r>
            <w:r w:rsidR="007F1B86">
              <w:rPr>
                <w:rFonts w:cs="Arial"/>
                <w:szCs w:val="20"/>
              </w:rPr>
              <w:t>as a Microsoft Word document.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1ED15A42" w14:textId="48306BB4" w:rsidR="005B10FE" w:rsidRPr="009F6FAF" w:rsidRDefault="00F63EC9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</w:tcPr>
          <w:p w14:paraId="60804B79" w14:textId="53AD73F8" w:rsidR="005B10FE" w:rsidRPr="0056748C" w:rsidRDefault="005964A6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56748C">
              <w:rPr>
                <w:rFonts w:cs="Arial"/>
                <w:b/>
                <w:szCs w:val="20"/>
              </w:rPr>
              <w:t>.5 hour</w:t>
            </w:r>
          </w:p>
        </w:tc>
      </w:tr>
      <w:tr w:rsidR="00D06DAA" w:rsidRPr="007F339F" w14:paraId="05B88C5A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566B14" w14:textId="64C93888" w:rsidR="00D06DAA" w:rsidRDefault="00D119A8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Two: </w:t>
            </w:r>
            <w:r w:rsidR="00D06DAA">
              <w:rPr>
                <w:rFonts w:cs="Arial"/>
                <w:b/>
                <w:szCs w:val="20"/>
              </w:rPr>
              <w:t>Mental Illness in the News</w:t>
            </w:r>
          </w:p>
          <w:p w14:paraId="1E56BB67" w14:textId="77777777" w:rsidR="00D06DAA" w:rsidRDefault="00D06DAA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1998B48" w14:textId="11600AB0" w:rsidR="00746845" w:rsidRDefault="00746845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Review</w:t>
            </w:r>
            <w:r w:rsidR="00850970">
              <w:rPr>
                <w:rFonts w:cs="Arial"/>
                <w:b/>
                <w:szCs w:val="20"/>
              </w:rPr>
              <w:t xml:space="preserve"> </w:t>
            </w:r>
            <w:hyperlink r:id="rId65" w:history="1">
              <w:r w:rsidR="00850970">
                <w:rPr>
                  <w:rStyle w:val="Hyperlink"/>
                </w:rPr>
                <w:t>Understanding Online Resources</w:t>
              </w:r>
            </w:hyperlink>
            <w:r w:rsidR="00850970">
              <w:t xml:space="preserve"> and </w:t>
            </w:r>
            <w:hyperlink r:id="rId66" w:history="1">
              <w:r w:rsidR="00DF011A">
                <w:rPr>
                  <w:rStyle w:val="Hyperlink"/>
                </w:rPr>
                <w:t>Evaluating a Website</w:t>
              </w:r>
            </w:hyperlink>
            <w:r w:rsidR="00850970">
              <w:t>.</w:t>
            </w:r>
            <w:r w:rsidRPr="00B570E1">
              <w:rPr>
                <w:rFonts w:cs="Arial"/>
                <w:szCs w:val="20"/>
              </w:rPr>
              <w:t xml:space="preserve"> </w:t>
            </w:r>
          </w:p>
          <w:p w14:paraId="28356729" w14:textId="77777777" w:rsidR="00746845" w:rsidRPr="00B570E1" w:rsidRDefault="00746845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5CE2A2B" w14:textId="77777777" w:rsidR="00746845" w:rsidRDefault="00746845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Find</w:t>
            </w:r>
            <w:r w:rsidRPr="00B570E1">
              <w:rPr>
                <w:rFonts w:cs="Arial"/>
                <w:szCs w:val="20"/>
              </w:rPr>
              <w:t xml:space="preserve"> a current news article from a reputable news source that relates to one of the disorders under discussion this week.  </w:t>
            </w:r>
          </w:p>
          <w:p w14:paraId="7A9F6B25" w14:textId="77777777" w:rsidR="00746845" w:rsidRDefault="00746845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171659F" w14:textId="0675F62B" w:rsidR="00746845" w:rsidRDefault="00746845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lastRenderedPageBreak/>
              <w:t>Summarize</w:t>
            </w:r>
            <w:r>
              <w:rPr>
                <w:rFonts w:cs="Arial"/>
                <w:szCs w:val="20"/>
              </w:rPr>
              <w:t xml:space="preserve"> the article and the disorder</w:t>
            </w:r>
            <w:r w:rsidR="008A680F">
              <w:rPr>
                <w:rFonts w:cs="Arial"/>
                <w:szCs w:val="20"/>
              </w:rPr>
              <w:t>,</w:t>
            </w:r>
            <w:r w:rsidRPr="00B570E1">
              <w:rPr>
                <w:rFonts w:cs="Arial"/>
                <w:szCs w:val="20"/>
              </w:rPr>
              <w:t xml:space="preserve"> including symptoms, causes</w:t>
            </w:r>
            <w:r>
              <w:rPr>
                <w:rFonts w:cs="Arial"/>
                <w:szCs w:val="20"/>
              </w:rPr>
              <w:t>,</w:t>
            </w:r>
            <w:r w:rsidRPr="00B570E1">
              <w:rPr>
                <w:rFonts w:cs="Arial"/>
                <w:szCs w:val="20"/>
              </w:rPr>
              <w:t xml:space="preserve"> and treatment modalit</w:t>
            </w:r>
            <w:r>
              <w:rPr>
                <w:rFonts w:cs="Arial"/>
                <w:szCs w:val="20"/>
              </w:rPr>
              <w:t>ies</w:t>
            </w:r>
            <w:r w:rsidR="00F00A96" w:rsidRPr="00B570E1">
              <w:rPr>
                <w:rFonts w:cs="Arial"/>
                <w:szCs w:val="20"/>
              </w:rPr>
              <w:t xml:space="preserve">, and answer the following questions. </w:t>
            </w:r>
            <w:r w:rsidR="008A680F">
              <w:rPr>
                <w:rFonts w:cs="Arial"/>
                <w:szCs w:val="20"/>
              </w:rPr>
              <w:t>P</w:t>
            </w:r>
            <w:r w:rsidR="00F00A96" w:rsidRPr="00B570E1">
              <w:rPr>
                <w:rFonts w:cs="Arial"/>
                <w:szCs w:val="20"/>
              </w:rPr>
              <w:t>rovide a link to your article.</w:t>
            </w:r>
          </w:p>
          <w:p w14:paraId="5CBCA2B9" w14:textId="77777777" w:rsidR="00746845" w:rsidRDefault="00746845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D655EE3" w14:textId="76717B3A" w:rsidR="00746845" w:rsidRPr="00B570E1" w:rsidRDefault="00746845" w:rsidP="00B570E1">
            <w:pPr>
              <w:pStyle w:val="AssignmentsLevel2"/>
            </w:pPr>
            <w:r w:rsidRPr="00B570E1">
              <w:t xml:space="preserve">How did this article relate to and expand on what you have learned from the readings?  </w:t>
            </w:r>
          </w:p>
          <w:p w14:paraId="2A813D4C" w14:textId="2552395A" w:rsidR="00746845" w:rsidRPr="00B570E1" w:rsidRDefault="00746845" w:rsidP="00B570E1">
            <w:pPr>
              <w:pStyle w:val="AssignmentsLevel2"/>
            </w:pPr>
            <w:r w:rsidRPr="00B570E1">
              <w:t>What additional questions did it raise?</w:t>
            </w:r>
          </w:p>
          <w:p w14:paraId="5E6EE638" w14:textId="77777777" w:rsidR="00746845" w:rsidRPr="00B570E1" w:rsidRDefault="00746845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0602FCB" w14:textId="7A915554" w:rsidR="00D06DAA" w:rsidRPr="007F339F" w:rsidRDefault="00F00A96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</w:t>
            </w:r>
            <w:r w:rsidR="00746845" w:rsidRPr="00B570E1">
              <w:rPr>
                <w:rFonts w:cs="Arial"/>
                <w:b/>
                <w:szCs w:val="20"/>
              </w:rPr>
              <w:t>espond</w:t>
            </w:r>
            <w:r w:rsidR="00746845" w:rsidRPr="00B570E1">
              <w:rPr>
                <w:rFonts w:cs="Arial"/>
                <w:szCs w:val="20"/>
              </w:rPr>
              <w:t xml:space="preserve"> to at least 2 of your classmates</w:t>
            </w:r>
            <w:r>
              <w:rPr>
                <w:rFonts w:cs="Arial"/>
                <w:szCs w:val="20"/>
              </w:rPr>
              <w:t>’</w:t>
            </w:r>
            <w:r w:rsidR="00746845" w:rsidRPr="00B570E1">
              <w:rPr>
                <w:rFonts w:cs="Arial"/>
                <w:szCs w:val="20"/>
              </w:rPr>
              <w:t xml:space="preserve"> posts.</w:t>
            </w:r>
          </w:p>
        </w:tc>
        <w:tc>
          <w:tcPr>
            <w:tcW w:w="1440" w:type="dxa"/>
          </w:tcPr>
          <w:p w14:paraId="05163C44" w14:textId="0592DB98" w:rsidR="00D06DAA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2.1, 2.2, 2.3</w:t>
            </w:r>
          </w:p>
        </w:tc>
        <w:tc>
          <w:tcPr>
            <w:tcW w:w="1440" w:type="dxa"/>
          </w:tcPr>
          <w:p w14:paraId="4112B50D" w14:textId="16A150A2" w:rsidR="00D06DAA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56748C">
              <w:rPr>
                <w:rFonts w:cs="Arial"/>
                <w:b/>
                <w:szCs w:val="20"/>
              </w:rPr>
              <w:t>1 hour</w:t>
            </w:r>
          </w:p>
        </w:tc>
      </w:tr>
      <w:tr w:rsidR="00D06DAA" w:rsidRPr="007F339F" w14:paraId="1AD0AA2D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B736F4" w14:textId="1C471A92" w:rsidR="00D06DAA" w:rsidRDefault="00D119A8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Two </w:t>
            </w:r>
            <w:r w:rsidR="00D06DAA">
              <w:rPr>
                <w:rFonts w:cs="Arial"/>
                <w:b/>
                <w:szCs w:val="20"/>
              </w:rPr>
              <w:t>Case Study</w:t>
            </w:r>
          </w:p>
          <w:p w14:paraId="69C3E6FC" w14:textId="77777777" w:rsidR="00D06DAA" w:rsidRDefault="00D06DAA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A233C63" w14:textId="77777777" w:rsidR="000B331B" w:rsidRDefault="00F00A96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Read</w:t>
            </w:r>
            <w:r w:rsidRPr="00B570E1">
              <w:rPr>
                <w:rFonts w:cs="Arial"/>
                <w:szCs w:val="20"/>
              </w:rPr>
              <w:t xml:space="preserve"> the</w:t>
            </w:r>
            <w:r w:rsidR="007F1B86">
              <w:rPr>
                <w:rFonts w:cs="Arial"/>
                <w:szCs w:val="20"/>
              </w:rPr>
              <w:t xml:space="preserve"> Week Two Case Study</w:t>
            </w:r>
            <w:r w:rsidRPr="00B570E1">
              <w:rPr>
                <w:rFonts w:cs="Arial"/>
                <w:szCs w:val="20"/>
              </w:rPr>
              <w:t xml:space="preserve">. </w:t>
            </w:r>
          </w:p>
          <w:p w14:paraId="070463CC" w14:textId="75CF3B4F" w:rsidR="00F00A96" w:rsidRDefault="00F00A96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szCs w:val="20"/>
              </w:rPr>
              <w:t xml:space="preserve"> </w:t>
            </w:r>
          </w:p>
          <w:p w14:paraId="28F1FBE3" w14:textId="1D5882F9" w:rsidR="00F00A96" w:rsidRDefault="00F00A96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questions:</w:t>
            </w:r>
          </w:p>
          <w:p w14:paraId="78A0A8E4" w14:textId="77777777" w:rsidR="00F00A96" w:rsidRDefault="00F00A96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43CC36D" w14:textId="34214DBF" w:rsidR="00F00A96" w:rsidRPr="00B570E1" w:rsidRDefault="00F00A96" w:rsidP="00B570E1">
            <w:pPr>
              <w:pStyle w:val="AssignmentsLevel2"/>
            </w:pPr>
            <w:r w:rsidRPr="00B570E1">
              <w:t>What diagnosis best fits the person in the case?</w:t>
            </w:r>
            <w:r w:rsidR="007F1B86">
              <w:t xml:space="preserve"> </w:t>
            </w:r>
            <w:r w:rsidR="008A680F">
              <w:t>I</w:t>
            </w:r>
            <w:r w:rsidR="007F1B86">
              <w:t>nclude the criteria (</w:t>
            </w:r>
            <w:r w:rsidR="007F1B86" w:rsidRPr="000D2258">
              <w:rPr>
                <w:i/>
              </w:rPr>
              <w:t>DSM-</w:t>
            </w:r>
            <w:r w:rsidR="008A680F" w:rsidRPr="000D2258">
              <w:rPr>
                <w:i/>
              </w:rPr>
              <w:t>5</w:t>
            </w:r>
            <w:r w:rsidR="007F1B86">
              <w:t xml:space="preserve"> or other).</w:t>
            </w:r>
            <w:r w:rsidRPr="00B570E1">
              <w:t xml:space="preserve">  </w:t>
            </w:r>
          </w:p>
          <w:p w14:paraId="6C17C7FF" w14:textId="77777777" w:rsidR="00F00A96" w:rsidRPr="00B570E1" w:rsidRDefault="00F00A96" w:rsidP="00B570E1">
            <w:pPr>
              <w:pStyle w:val="AssignmentsLevel2"/>
            </w:pPr>
            <w:r w:rsidRPr="00B570E1">
              <w:t xml:space="preserve">What questions did you consider in determining the diagnosis?  </w:t>
            </w:r>
          </w:p>
          <w:p w14:paraId="302319EA" w14:textId="2CBFA5EC" w:rsidR="00F00A96" w:rsidRDefault="00F00A96" w:rsidP="00B570E1">
            <w:pPr>
              <w:pStyle w:val="AssignmentsLevel2"/>
            </w:pPr>
            <w:r w:rsidRPr="00B570E1">
              <w:t>Based on the readings, what treatment modalities would be most effective?</w:t>
            </w:r>
          </w:p>
          <w:p w14:paraId="4F4D1D69" w14:textId="4C05579F" w:rsidR="00D0707F" w:rsidRPr="007F1B86" w:rsidRDefault="00D0707F" w:rsidP="00B570E1">
            <w:pPr>
              <w:pStyle w:val="AssignmentsLevel2"/>
            </w:pPr>
            <w:r w:rsidRPr="00ED2BCD">
              <w:t xml:space="preserve">Provide evidence for your responses. </w:t>
            </w:r>
          </w:p>
          <w:p w14:paraId="7E77281B" w14:textId="77777777" w:rsidR="00D06DAA" w:rsidRDefault="00D06DAA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B81422B" w14:textId="11BD03F6" w:rsidR="00F00A96" w:rsidRPr="007F339F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assignment as a 1- to 2-page Word document.</w:t>
            </w:r>
          </w:p>
        </w:tc>
        <w:tc>
          <w:tcPr>
            <w:tcW w:w="1440" w:type="dxa"/>
          </w:tcPr>
          <w:p w14:paraId="48D41F52" w14:textId="2B92D699" w:rsidR="00D06DAA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0CC2735F" w14:textId="07E138C7" w:rsidR="00D06DAA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56748C">
              <w:rPr>
                <w:rFonts w:cs="Arial"/>
                <w:b/>
                <w:szCs w:val="20"/>
              </w:rPr>
              <w:t>.5 hour</w:t>
            </w:r>
          </w:p>
        </w:tc>
      </w:tr>
      <w:tr w:rsidR="00F00A96" w:rsidRPr="007F339F" w14:paraId="18ABBD8F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B52B11" w14:textId="588386B8" w:rsidR="00F00A96" w:rsidRDefault="00F00A9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Two Quiz</w:t>
            </w:r>
          </w:p>
          <w:p w14:paraId="6C86E743" w14:textId="53BBA1BC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677F603" w14:textId="2DF4E4C6" w:rsidR="00F00A96" w:rsidRPr="007F339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Complete the Week Two Quiz on Blackboard.</w:t>
            </w:r>
          </w:p>
        </w:tc>
        <w:tc>
          <w:tcPr>
            <w:tcW w:w="1440" w:type="dxa"/>
          </w:tcPr>
          <w:p w14:paraId="3325AC6E" w14:textId="3F9AC0B3" w:rsidR="00F00A96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4754BB8C" w14:textId="788B623F" w:rsidR="00F00A96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56748C">
              <w:rPr>
                <w:rFonts w:cs="Arial"/>
                <w:b/>
                <w:szCs w:val="20"/>
              </w:rPr>
              <w:t>.5 hour</w:t>
            </w:r>
          </w:p>
        </w:tc>
      </w:tr>
      <w:tr w:rsidR="005B10FE" w:rsidRPr="00842155" w14:paraId="74739067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156908" w14:textId="2D858A29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6B3E57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674336B7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189703A5" w14:textId="2C9B6992" w:rsidR="005B10FE" w:rsidRPr="00842155" w:rsidRDefault="00BC1CB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5964A6">
              <w:rPr>
                <w:rFonts w:cs="Arial"/>
                <w:b/>
                <w:szCs w:val="20"/>
              </w:rPr>
              <w:t xml:space="preserve"> hours</w:t>
            </w:r>
          </w:p>
        </w:tc>
      </w:tr>
      <w:tr w:rsidR="005B10FE" w:rsidRPr="00842155" w14:paraId="13CB49E1" w14:textId="77777777" w:rsidTr="005B10FE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77B9DB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5C21B28A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3E5B92DA" w14:textId="77777777" w:rsidR="00104F2B" w:rsidRDefault="00104F2B" w:rsidP="00104F2B">
      <w:pPr>
        <w:pStyle w:val="Heading1"/>
        <w:rPr>
          <w:color w:val="BD313B"/>
        </w:rPr>
      </w:pPr>
    </w:p>
    <w:p w14:paraId="729BE81E" w14:textId="6224BD0F" w:rsidR="00104F2B" w:rsidRDefault="00104F2B"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FF1563" w:rsidRPr="0090566F" w14:paraId="3F3FCB1A" w14:textId="77777777" w:rsidTr="0046632D">
        <w:trPr>
          <w:trHeight w:val="535"/>
        </w:trPr>
        <w:tc>
          <w:tcPr>
            <w:tcW w:w="13050" w:type="dxa"/>
            <w:gridSpan w:val="4"/>
            <w:tcBorders>
              <w:bottom w:val="single" w:sz="4" w:space="0" w:color="000000" w:themeColor="text1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A25266" w14:textId="0E19EE7E" w:rsidR="00FF1563" w:rsidRPr="0090566F" w:rsidRDefault="00FF1563" w:rsidP="00FA6C2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  <w:bookmarkStart w:id="5" w:name="weekthree"/>
            <w:bookmarkStart w:id="6" w:name="_Toc358980896"/>
            <w:bookmarkEnd w:id="5"/>
            <w:r w:rsidRPr="00FF1563">
              <w:rPr>
                <w:rFonts w:cs="Arial"/>
                <w:b/>
                <w:color w:val="FFFFFF" w:themeColor="background1"/>
                <w:sz w:val="24"/>
                <w:szCs w:val="22"/>
              </w:rPr>
              <w:lastRenderedPageBreak/>
              <w:t xml:space="preserve">Week Three: </w:t>
            </w:r>
            <w:bookmarkEnd w:id="6"/>
            <w:r w:rsidRPr="00FF1563">
              <w:rPr>
                <w:rFonts w:cs="Arial"/>
                <w:b/>
                <w:color w:val="FFFFFF" w:themeColor="background1"/>
                <w:sz w:val="24"/>
                <w:szCs w:val="22"/>
              </w:rPr>
              <w:t>Eating and Paraphilic Disorders and Gender Dysphoria</w:t>
            </w:r>
            <w:r>
              <w:rPr>
                <w:rFonts w:cs="Arial"/>
                <w:b/>
                <w:color w:val="FFFFFF" w:themeColor="background1"/>
                <w:sz w:val="24"/>
                <w:szCs w:val="22"/>
              </w:rPr>
              <w:t xml:space="preserve"> </w:t>
            </w:r>
          </w:p>
        </w:tc>
      </w:tr>
      <w:tr w:rsidR="00FD5474" w:rsidRPr="00842155" w14:paraId="30CD78A0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5F7931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2B910FD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F1563" w:rsidRPr="00842155" w14:paraId="02F5B4F4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996D3D" w14:textId="6FE8B0D1" w:rsidR="00FF1563" w:rsidRPr="00842155" w:rsidRDefault="00FF1563" w:rsidP="00FA6C26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>
              <w:t>Identify symptoms for eating and paraphilic disorders and gender dysphoria</w:t>
            </w:r>
            <w:r w:rsidR="00B70E90">
              <w:t xml:space="preserve"> on the continuum</w:t>
            </w:r>
            <w:r>
              <w:t>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7A009233" w14:textId="7EF5E232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F1563" w:rsidRPr="00842155" w14:paraId="0BE7A8DF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2BA306" w14:textId="06D713B5" w:rsidR="00FF1563" w:rsidRPr="00842155" w:rsidRDefault="00FF1563" w:rsidP="00FA6C26">
            <w:pPr>
              <w:pStyle w:val="ObjectiveBullet"/>
              <w:numPr>
                <w:ilvl w:val="1"/>
                <w:numId w:val="10"/>
              </w:numPr>
            </w:pPr>
            <w:r>
              <w:t xml:space="preserve">Describe the causes </w:t>
            </w:r>
            <w:r w:rsidR="00525F7E">
              <w:t>and prevention strategies for</w:t>
            </w:r>
            <w:r>
              <w:t xml:space="preserve"> eating and paraphilic disorders and gender dysphoria.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019E15E" w14:textId="45A02A72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F1563" w:rsidRPr="00842155" w14:paraId="4BFB0964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61EB2" w14:textId="35236DDC" w:rsidR="00FF1563" w:rsidRPr="00842155" w:rsidRDefault="00FF1563" w:rsidP="00FA6C26">
            <w:pPr>
              <w:pStyle w:val="ObjectiveBullet"/>
              <w:numPr>
                <w:ilvl w:val="1"/>
                <w:numId w:val="10"/>
              </w:numPr>
            </w:pPr>
            <w:r>
              <w:t>Compare treatment approaches for eating and paraphilic disorders and gender dysphoria.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0A146889" w14:textId="0EA8B385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FD5474" w:rsidRPr="00842155" w14:paraId="5DFA128C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A40EF3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</w:t>
            </w:r>
            <w:r w:rsidR="005D02FB">
              <w:rPr>
                <w:rFonts w:cs="Arial"/>
                <w:i/>
                <w:szCs w:val="20"/>
              </w:rPr>
              <w:t xml:space="preserve"> and</w:t>
            </w:r>
            <w:r w:rsidRPr="005B10FE">
              <w:rPr>
                <w:rFonts w:cs="Arial"/>
                <w:i/>
                <w:szCs w:val="20"/>
              </w:rPr>
              <w:t xml:space="preserve">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48DE875F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BFC3489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5782A43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251D" w:rsidRPr="007F339F" w14:paraId="1069D3AB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AD6193" w14:textId="2B3A5A0E" w:rsidR="0059251D" w:rsidRPr="00824D94" w:rsidRDefault="004E6648" w:rsidP="0069754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 and Resources</w:t>
            </w:r>
          </w:p>
          <w:p w14:paraId="0785072B" w14:textId="77777777" w:rsidR="0059251D" w:rsidRPr="00824D94" w:rsidRDefault="0059251D" w:rsidP="0069754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7C9D0D7" w14:textId="4EAB195C" w:rsidR="0059251D" w:rsidRDefault="00F50CD8" w:rsidP="00697547">
            <w:pPr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articles:</w:t>
            </w:r>
          </w:p>
          <w:p w14:paraId="057F25AA" w14:textId="2B6F5A53" w:rsidR="00F00A96" w:rsidRDefault="00F00A96" w:rsidP="00697547">
            <w:pPr>
              <w:rPr>
                <w:rFonts w:cs="Arial"/>
                <w:szCs w:val="20"/>
              </w:rPr>
            </w:pPr>
          </w:p>
          <w:p w14:paraId="69E8E74F" w14:textId="166C706E" w:rsidR="00F50CD8" w:rsidRDefault="007C0F2C" w:rsidP="007F1B86">
            <w:pPr>
              <w:pStyle w:val="AssignmentsLevel2"/>
              <w:ind w:left="330"/>
            </w:pPr>
            <w:hyperlink r:id="rId67" w:history="1">
              <w:r w:rsidR="00F50CD8">
                <w:rPr>
                  <w:rStyle w:val="Hyperlink"/>
                </w:rPr>
                <w:t>NEDA: Recovery and Relapse Prevention</w:t>
              </w:r>
            </w:hyperlink>
          </w:p>
          <w:p w14:paraId="5921F3F7" w14:textId="0ED0086D" w:rsidR="00F50CD8" w:rsidRDefault="007C0F2C" w:rsidP="007F1B86">
            <w:pPr>
              <w:pStyle w:val="AssignmentsLevel2"/>
              <w:ind w:left="330"/>
            </w:pPr>
            <w:hyperlink r:id="rId68" w:history="1">
              <w:r w:rsidR="00F50CD8" w:rsidRPr="00F50CD8">
                <w:rPr>
                  <w:rStyle w:val="Hyperlink"/>
                </w:rPr>
                <w:t>NEDA: Tips for Responsible Media Coverage</w:t>
              </w:r>
            </w:hyperlink>
          </w:p>
          <w:p w14:paraId="1DEF3E32" w14:textId="7909C15D" w:rsidR="00F50CD8" w:rsidRPr="00ED2BCD" w:rsidRDefault="00F50CD8" w:rsidP="007F1B86">
            <w:pPr>
              <w:pStyle w:val="AssignmentsLevel2"/>
              <w:ind w:left="330"/>
            </w:pPr>
            <w:r>
              <w:t xml:space="preserve">American Psychiatric Association. (2013). </w:t>
            </w:r>
            <w:hyperlink r:id="rId69" w:history="1">
              <w:r w:rsidRPr="00F50CD8">
                <w:rPr>
                  <w:rStyle w:val="Hyperlink"/>
                </w:rPr>
                <w:t>Paraphilic Disorders</w:t>
              </w:r>
            </w:hyperlink>
            <w:r>
              <w:t xml:space="preserve">. </w:t>
            </w:r>
            <w:r w:rsidRPr="00B570E1">
              <w:rPr>
                <w:i/>
              </w:rPr>
              <w:t xml:space="preserve">American Psychiatric Publishing. </w:t>
            </w:r>
            <w:r w:rsidR="00FC2181">
              <w:rPr>
                <w:i/>
              </w:rPr>
              <w:br/>
            </w:r>
          </w:p>
          <w:p w14:paraId="5B82E44F" w14:textId="188E1B1C" w:rsidR="00B00CBE" w:rsidRPr="00B570E1" w:rsidRDefault="00B00CBE" w:rsidP="00ED2BCD">
            <w:pPr>
              <w:pStyle w:val="AssignmentsLevel3"/>
            </w:pPr>
            <w:r w:rsidRPr="000D2258">
              <w:rPr>
                <w:i/>
              </w:rPr>
              <w:t>Note:</w:t>
            </w:r>
            <w:r>
              <w:t xml:space="preserve"> You may encounter a window asking you to sign in. Closing the window without signing in will allow you access to the article. </w:t>
            </w:r>
            <w:r w:rsidR="00FC2181">
              <w:br/>
            </w:r>
          </w:p>
          <w:p w14:paraId="2AB71FD4" w14:textId="77AC2BE4" w:rsidR="00F50CD8" w:rsidRPr="00B570E1" w:rsidRDefault="00F50CD8" w:rsidP="007F1B86">
            <w:pPr>
              <w:pStyle w:val="AssignmentsLevel2"/>
              <w:ind w:left="330"/>
            </w:pPr>
            <w:r>
              <w:t>Dryden-Edwards, R. (</w:t>
            </w:r>
            <w:r w:rsidR="007F1B86">
              <w:t>March 16, 2016</w:t>
            </w:r>
            <w:r>
              <w:t xml:space="preserve">). </w:t>
            </w:r>
            <w:hyperlink r:id="rId70" w:history="1">
              <w:r w:rsidRPr="00F50CD8">
                <w:rPr>
                  <w:rStyle w:val="Hyperlink"/>
                </w:rPr>
                <w:t>Paraphilias</w:t>
              </w:r>
            </w:hyperlink>
            <w:r>
              <w:t xml:space="preserve">. </w:t>
            </w:r>
            <w:r>
              <w:rPr>
                <w:i/>
              </w:rPr>
              <w:t>Medicinenet.com.</w:t>
            </w:r>
          </w:p>
          <w:p w14:paraId="31067720" w14:textId="2752010E" w:rsidR="007F1B86" w:rsidRDefault="007C0F2C" w:rsidP="007F1B86">
            <w:pPr>
              <w:pStyle w:val="AssignmentsLevel2"/>
              <w:ind w:left="330"/>
              <w:rPr>
                <w:rStyle w:val="Hyperlink"/>
              </w:rPr>
            </w:pPr>
            <w:hyperlink r:id="rId71" w:history="1">
              <w:r w:rsidR="007F1B86">
                <w:rPr>
                  <w:rStyle w:val="Hyperlink"/>
                </w:rPr>
                <w:t>NIMH: Mental Health Information</w:t>
              </w:r>
            </w:hyperlink>
            <w:r w:rsidR="00B00CBE" w:rsidRPr="00ED2BCD">
              <w:t xml:space="preserve"> on</w:t>
            </w:r>
            <w:r w:rsidR="00B00CBE">
              <w:t xml:space="preserve"> </w:t>
            </w:r>
            <w:hyperlink r:id="rId72" w:history="1">
              <w:r w:rsidR="00B00CBE" w:rsidRPr="00B00CBE">
                <w:rPr>
                  <w:rStyle w:val="Hyperlink"/>
                </w:rPr>
                <w:t>Eating Disorders</w:t>
              </w:r>
            </w:hyperlink>
            <w:r w:rsidR="00B00CBE">
              <w:rPr>
                <w:rStyle w:val="Hyperlink"/>
              </w:rPr>
              <w:t xml:space="preserve"> </w:t>
            </w:r>
          </w:p>
          <w:p w14:paraId="0FFF3BFF" w14:textId="3C67F881" w:rsidR="00B00CBE" w:rsidRDefault="007C0F2C" w:rsidP="007F1B86">
            <w:pPr>
              <w:pStyle w:val="AssignmentsLevel2"/>
              <w:ind w:left="330"/>
              <w:rPr>
                <w:rStyle w:val="Hyperlink"/>
              </w:rPr>
            </w:pPr>
            <w:hyperlink r:id="rId73" w:history="1">
              <w:r w:rsidR="00B00CBE" w:rsidRPr="00B00CBE">
                <w:rPr>
                  <w:rStyle w:val="Hyperlink"/>
                </w:rPr>
                <w:t>WebMD: When You Don’t Feel at Home with Your Gender</w:t>
              </w:r>
            </w:hyperlink>
          </w:p>
          <w:p w14:paraId="74D8ED0D" w14:textId="77777777" w:rsidR="00F50CD8" w:rsidRDefault="00F50CD8" w:rsidP="00B570E1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33856BBC" w14:textId="77777777" w:rsidR="00AC7153" w:rsidRDefault="00AC7153" w:rsidP="00AC7153">
            <w:r w:rsidRPr="00B570E1">
              <w:rPr>
                <w:b/>
              </w:rPr>
              <w:t>Watch</w:t>
            </w:r>
            <w:r>
              <w:t xml:space="preserve"> the following videos. Be sure to include reflections or insights in the appropriate discussions or assignments for this week.</w:t>
            </w:r>
          </w:p>
          <w:p w14:paraId="325B0441" w14:textId="77777777" w:rsidR="004F643B" w:rsidRDefault="004F643B" w:rsidP="00B570E1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04615C5B" w14:textId="2F9345E1" w:rsidR="00F50CD8" w:rsidRDefault="007C0F2C" w:rsidP="009E177E">
            <w:pPr>
              <w:pStyle w:val="AssignmentsLevel2"/>
            </w:pPr>
            <w:hyperlink r:id="rId74" w:history="1">
              <w:r w:rsidR="00F50CD8" w:rsidRPr="00F50CD8">
                <w:rPr>
                  <w:rStyle w:val="Hyperlink"/>
                </w:rPr>
                <w:t xml:space="preserve">Eating Disorders from the Inside Out: Laura Hill at </w:t>
              </w:r>
              <w:proofErr w:type="spellStart"/>
              <w:r w:rsidR="00F50CD8" w:rsidRPr="00F50CD8">
                <w:rPr>
                  <w:rStyle w:val="Hyperlink"/>
                </w:rPr>
                <w:t>TEDxColumbus</w:t>
              </w:r>
              <w:proofErr w:type="spellEnd"/>
            </w:hyperlink>
          </w:p>
          <w:p w14:paraId="5B0AB8D1" w14:textId="391C6857" w:rsidR="00F50CD8" w:rsidRDefault="007C0F2C" w:rsidP="009E177E">
            <w:pPr>
              <w:pStyle w:val="AssignmentsLevel2"/>
            </w:pPr>
            <w:hyperlink r:id="rId75" w:history="1">
              <w:r w:rsidR="00F50CD8" w:rsidRPr="00F50CD8">
                <w:rPr>
                  <w:rStyle w:val="Hyperlink"/>
                </w:rPr>
                <w:t>Paraphilic Disorders</w:t>
              </w:r>
            </w:hyperlink>
          </w:p>
          <w:p w14:paraId="11DBB2DE" w14:textId="0FBD5919" w:rsidR="00F50CD8" w:rsidRDefault="007C0F2C" w:rsidP="009E177E">
            <w:pPr>
              <w:pStyle w:val="AssignmentsLevel2"/>
            </w:pPr>
            <w:hyperlink r:id="rId76" w:history="1">
              <w:r w:rsidR="00F50CD8" w:rsidRPr="00F50CD8">
                <w:rPr>
                  <w:rStyle w:val="Hyperlink"/>
                </w:rPr>
                <w:t>What Is Gender Dysphoria?</w:t>
              </w:r>
            </w:hyperlink>
          </w:p>
          <w:p w14:paraId="1570AA08" w14:textId="78C003B5" w:rsidR="00F00A96" w:rsidRPr="00F50CD8" w:rsidRDefault="007C0F2C" w:rsidP="009E177E">
            <w:pPr>
              <w:pStyle w:val="AssignmentsLevel2"/>
            </w:pPr>
            <w:hyperlink r:id="rId77" w:history="1">
              <w:r w:rsidR="00F50CD8" w:rsidRPr="00F50CD8">
                <w:rPr>
                  <w:rStyle w:val="Hyperlink"/>
                </w:rPr>
                <w:t>Transgender at 11: Listening to Jazz Jennings – 20/20 – ABC News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E37AB3B" w14:textId="639A0C3D" w:rsidR="0059251D" w:rsidRPr="009F6FAF" w:rsidRDefault="009E177E" w:rsidP="006975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8B0C45C" w14:textId="462EF152" w:rsidR="0059251D" w:rsidRPr="00AC7153" w:rsidRDefault="00AC7153" w:rsidP="006975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.5 </w:t>
            </w:r>
            <w:proofErr w:type="spellStart"/>
            <w:r>
              <w:rPr>
                <w:rFonts w:cs="Arial"/>
                <w:b/>
                <w:szCs w:val="20"/>
              </w:rPr>
              <w:t>hr</w:t>
            </w:r>
            <w:proofErr w:type="spellEnd"/>
          </w:p>
        </w:tc>
      </w:tr>
      <w:tr w:rsidR="002C1641" w:rsidRPr="00842155" w14:paraId="400079C4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A327D7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3C129C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0A2CAA8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0455CA8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17BA86BD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4C1AC8" w14:textId="77777777" w:rsidR="002C1641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lastRenderedPageBreak/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1BAC6EE8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412784AF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241A159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7F339F" w14:paraId="71EF2991" w14:textId="77777777" w:rsidTr="00FD5474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CFCE6F" w14:textId="798A5208" w:rsidR="002C1641" w:rsidRDefault="00A9701F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Recommended Readings and Resources</w:t>
            </w:r>
          </w:p>
          <w:p w14:paraId="642F66FE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98F02FB" w14:textId="3665FA1F" w:rsidR="00F50CD8" w:rsidRPr="007F339F" w:rsidRDefault="00A9701F" w:rsidP="004F643B">
            <w:pPr>
              <w:rPr>
                <w:rFonts w:cs="Arial"/>
                <w:b/>
                <w:szCs w:val="20"/>
              </w:rPr>
            </w:pPr>
            <w:r w:rsidRPr="00ED2BCD">
              <w:rPr>
                <w:rFonts w:cs="Arial"/>
                <w:b/>
                <w:szCs w:val="20"/>
              </w:rPr>
              <w:t>Read</w:t>
            </w:r>
            <w:r w:rsidRPr="00F91523">
              <w:rPr>
                <w:rFonts w:cs="Arial"/>
                <w:szCs w:val="20"/>
              </w:rPr>
              <w:t xml:space="preserve"> </w:t>
            </w:r>
            <w:r w:rsidR="00F50CD8">
              <w:t xml:space="preserve">“The </w:t>
            </w:r>
            <w:r w:rsidR="007F1B86">
              <w:t>Co</w:t>
            </w:r>
            <w:r w:rsidR="00F50CD8">
              <w:t>st of Hiding and Eating Disorder</w:t>
            </w:r>
            <w:r>
              <w:t>,</w:t>
            </w:r>
            <w:r w:rsidR="00F50CD8">
              <w:t xml:space="preserve">” </w:t>
            </w:r>
            <w:r w:rsidR="004F643B">
              <w:t xml:space="preserve">on </w:t>
            </w:r>
            <w:r>
              <w:t xml:space="preserve">pp. </w:t>
            </w:r>
            <w:r w:rsidR="00F50CD8">
              <w:t>289</w:t>
            </w:r>
            <w:r w:rsidR="004F643B">
              <w:t>–</w:t>
            </w:r>
            <w:r w:rsidR="00F50CD8">
              <w:t>292</w:t>
            </w:r>
            <w:r>
              <w:t xml:space="preserve"> of </w:t>
            </w:r>
            <w:r w:rsidRPr="00BF5168">
              <w:rPr>
                <w:i/>
              </w:rPr>
              <w:t xml:space="preserve">Coming </w:t>
            </w:r>
            <w:r w:rsidR="004F643B">
              <w:rPr>
                <w:i/>
              </w:rPr>
              <w:t>O</w:t>
            </w:r>
            <w:r w:rsidRPr="00BF5168">
              <w:rPr>
                <w:i/>
              </w:rPr>
              <w:t xml:space="preserve">ut </w:t>
            </w:r>
            <w:r w:rsidR="004F643B">
              <w:rPr>
                <w:i/>
              </w:rPr>
              <w:t>P</w:t>
            </w:r>
            <w:r w:rsidRPr="00BF5168">
              <w:rPr>
                <w:i/>
              </w:rPr>
              <w:t xml:space="preserve">roud to </w:t>
            </w:r>
            <w:r w:rsidR="004F643B">
              <w:rPr>
                <w:i/>
              </w:rPr>
              <w:t>E</w:t>
            </w:r>
            <w:r w:rsidRPr="00BF5168">
              <w:rPr>
                <w:i/>
              </w:rPr>
              <w:t xml:space="preserve">rase the </w:t>
            </w:r>
            <w:r w:rsidR="004F643B">
              <w:rPr>
                <w:i/>
              </w:rPr>
              <w:t>S</w:t>
            </w:r>
            <w:r w:rsidRPr="00BF5168">
              <w:rPr>
                <w:i/>
              </w:rPr>
              <w:t xml:space="preserve">tigma of </w:t>
            </w:r>
            <w:r w:rsidR="004F643B">
              <w:rPr>
                <w:i/>
              </w:rPr>
              <w:t>M</w:t>
            </w:r>
            <w:r w:rsidRPr="00BF5168">
              <w:rPr>
                <w:i/>
              </w:rPr>
              <w:t xml:space="preserve">ental </w:t>
            </w:r>
            <w:r w:rsidR="004F643B">
              <w:rPr>
                <w:i/>
              </w:rPr>
              <w:t>I</w:t>
            </w:r>
            <w:r w:rsidRPr="00BF5168">
              <w:rPr>
                <w:i/>
              </w:rPr>
              <w:t>llness</w:t>
            </w:r>
            <w: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4E720F74" w14:textId="70CF42BA" w:rsidR="002C1641" w:rsidRPr="009F6FAF" w:rsidRDefault="009E177E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3.1, .32, 3.3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8C7BECB" w14:textId="77777777" w:rsidR="002C1641" w:rsidRPr="009F6FA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</w:tc>
      </w:tr>
      <w:tr w:rsidR="005964A6" w:rsidRPr="00842155" w14:paraId="1029B6BA" w14:textId="77777777" w:rsidTr="004F643B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EFDD37" w14:textId="77777777" w:rsidR="005964A6" w:rsidRPr="00E11F7C" w:rsidRDefault="005964A6" w:rsidP="004F643B">
            <w:pPr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 xml:space="preserve">Adobe Connect Live Discussion </w:t>
            </w:r>
          </w:p>
          <w:p w14:paraId="1D066B76" w14:textId="77777777" w:rsidR="005964A6" w:rsidRPr="00E11F7C" w:rsidRDefault="005964A6" w:rsidP="004F643B">
            <w:pPr>
              <w:rPr>
                <w:rFonts w:cs="Arial"/>
                <w:b/>
                <w:szCs w:val="20"/>
              </w:rPr>
            </w:pPr>
          </w:p>
          <w:p w14:paraId="1A555799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Review</w:t>
            </w:r>
            <w:r w:rsidRPr="00E11F7C">
              <w:rPr>
                <w:rFonts w:cs="Arial"/>
                <w:szCs w:val="20"/>
              </w:rPr>
              <w:t xml:space="preserve"> </w:t>
            </w:r>
            <w:hyperlink r:id="rId78" w:history="1">
              <w:r w:rsidRPr="00E11F7C">
                <w:rPr>
                  <w:rStyle w:val="Hyperlink"/>
                  <w:rFonts w:cs="Arial"/>
                  <w:szCs w:val="20"/>
                </w:rPr>
                <w:t>Adobe Connect Resources</w:t>
              </w:r>
            </w:hyperlink>
            <w:r w:rsidRPr="00E11F7C">
              <w:rPr>
                <w:rFonts w:cs="Arial"/>
                <w:szCs w:val="20"/>
              </w:rPr>
              <w:t xml:space="preserve">.  </w:t>
            </w:r>
          </w:p>
          <w:p w14:paraId="570E583B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</w:p>
          <w:p w14:paraId="5C5BAC7E" w14:textId="7D47D12D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Participate</w:t>
            </w:r>
            <w:r w:rsidRPr="00E11F7C">
              <w:rPr>
                <w:rFonts w:cs="Arial"/>
                <w:szCs w:val="20"/>
              </w:rPr>
              <w:t xml:space="preserve"> in the scheduled live session with the course instructor. </w:t>
            </w:r>
          </w:p>
          <w:p w14:paraId="43F54E8A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</w:p>
          <w:p w14:paraId="34D2EC22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Prepare</w:t>
            </w:r>
            <w:r w:rsidRPr="00E11F7C">
              <w:rPr>
                <w:rFonts w:cs="Arial"/>
                <w:szCs w:val="20"/>
              </w:rPr>
              <w:t xml:space="preserve"> to ask questions concerning the content of the week and the </w:t>
            </w:r>
            <w:proofErr w:type="gramStart"/>
            <w:r w:rsidRPr="00E11F7C">
              <w:rPr>
                <w:rFonts w:cs="Arial"/>
                <w:szCs w:val="20"/>
              </w:rPr>
              <w:t>course as a whole</w:t>
            </w:r>
            <w:proofErr w:type="gramEnd"/>
            <w:r w:rsidRPr="00E11F7C">
              <w:rPr>
                <w:rFonts w:cs="Arial"/>
                <w:szCs w:val="20"/>
              </w:rPr>
              <w:t>.</w:t>
            </w:r>
          </w:p>
          <w:p w14:paraId="1AB9B2B0" w14:textId="77777777" w:rsidR="005964A6" w:rsidRDefault="005964A6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szCs w:val="20"/>
              </w:rPr>
              <w:br/>
            </w:r>
            <w:r w:rsidRPr="00AD6221">
              <w:rPr>
                <w:rFonts w:cs="Arial"/>
                <w:i/>
                <w:szCs w:val="20"/>
              </w:rPr>
              <w:t>Note:</w:t>
            </w:r>
            <w:r w:rsidRPr="00E11F7C">
              <w:rPr>
                <w:rFonts w:cs="Arial"/>
                <w:szCs w:val="20"/>
              </w:rPr>
              <w:t xml:space="preserve"> A recorded lecture will be made available to those who are unable to attend the live session.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6108D7B6" w14:textId="77777777" w:rsidR="005964A6" w:rsidRPr="009F6FAF" w:rsidRDefault="005964A6" w:rsidP="004F643B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2B484FCA" w14:textId="77777777" w:rsidR="005964A6" w:rsidRPr="009F6FAF" w:rsidRDefault="005964A6" w:rsidP="004F64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 hour</w:t>
            </w:r>
          </w:p>
        </w:tc>
      </w:tr>
      <w:tr w:rsidR="002C1641" w:rsidRPr="00842155" w14:paraId="237B3E50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78020A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F32E86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E4C8BF0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9A17E68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5135AE6D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12576E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CB10508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E1AD739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16BFA550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64A6" w:rsidRPr="00842155" w14:paraId="47DB6108" w14:textId="77777777" w:rsidTr="004F643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F86F2B" w14:textId="77777777" w:rsidR="005964A6" w:rsidRDefault="005964A6" w:rsidP="004F643B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Discussion: Group Movie Analysis Assignment Check-in</w:t>
            </w:r>
          </w:p>
          <w:p w14:paraId="78CDCE09" w14:textId="77777777" w:rsidR="005964A6" w:rsidRDefault="005964A6" w:rsidP="004F643B">
            <w:pPr>
              <w:tabs>
                <w:tab w:val="left" w:pos="2329"/>
              </w:tabs>
              <w:rPr>
                <w:b/>
              </w:rPr>
            </w:pPr>
          </w:p>
          <w:p w14:paraId="0A663492" w14:textId="77777777" w:rsidR="005964A6" w:rsidRDefault="005964A6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quick progress report for your group’s Movie Analysis assignment. </w:t>
            </w:r>
          </w:p>
          <w:p w14:paraId="0DFB7DEA" w14:textId="77777777" w:rsidR="005964A6" w:rsidRDefault="005964A6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41A2851" w14:textId="5C1BF7EA" w:rsidR="005964A6" w:rsidRPr="00842155" w:rsidRDefault="005964A6" w:rsidP="004F643B">
            <w:pPr>
              <w:ind w:left="360" w:hanging="360"/>
              <w:rPr>
                <w:rFonts w:cs="Arial"/>
                <w:b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4F643B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</w:tc>
        <w:tc>
          <w:tcPr>
            <w:tcW w:w="1440" w:type="dxa"/>
          </w:tcPr>
          <w:p w14:paraId="7A8968A4" w14:textId="77777777" w:rsidR="005964A6" w:rsidRPr="00842155" w:rsidRDefault="005964A6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048044C8" w14:textId="77777777" w:rsidR="005964A6" w:rsidRPr="00842155" w:rsidRDefault="005964A6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F00A96" w:rsidRPr="00842155" w14:paraId="0982F904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27DFC8" w14:textId="6FBE8484" w:rsidR="00F00A96" w:rsidRDefault="00F00A96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 xml:space="preserve">Discussion 1: </w:t>
            </w:r>
            <w:r w:rsidR="00A34DCC">
              <w:rPr>
                <w:b/>
              </w:rPr>
              <w:t>Social Media Influence</w:t>
            </w:r>
          </w:p>
          <w:p w14:paraId="43C10394" w14:textId="77777777" w:rsidR="00F00A96" w:rsidRDefault="00F00A96" w:rsidP="00C33B3D">
            <w:pPr>
              <w:tabs>
                <w:tab w:val="left" w:pos="2329"/>
              </w:tabs>
              <w:rPr>
                <w:b/>
              </w:rPr>
            </w:pPr>
          </w:p>
          <w:p w14:paraId="5EB30B6C" w14:textId="3802B4B9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15CA1317" w14:textId="77777777" w:rsidR="00F00A96" w:rsidRPr="00BA4F0C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9F5CDD7" w14:textId="3FD8A49D" w:rsidR="00F00A96" w:rsidRPr="00B570E1" w:rsidRDefault="00A34DCC" w:rsidP="00B570E1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eastAsia="Calibri" w:cs="Arial"/>
                <w:bCs/>
              </w:rPr>
            </w:pPr>
            <w:r w:rsidRPr="00B570E1">
              <w:rPr>
                <w:rFonts w:eastAsia="Calibri" w:cs="Arial"/>
                <w:bCs/>
              </w:rPr>
              <w:t xml:space="preserve">How does social media influence how people feel about their physical appearance? Does this </w:t>
            </w:r>
            <w:proofErr w:type="gramStart"/>
            <w:r w:rsidRPr="00B570E1">
              <w:rPr>
                <w:rFonts w:eastAsia="Calibri" w:cs="Arial"/>
                <w:bCs/>
              </w:rPr>
              <w:t xml:space="preserve">have an </w:t>
            </w:r>
            <w:r w:rsidR="004F643B">
              <w:rPr>
                <w:rFonts w:eastAsia="Calibri" w:cs="Arial"/>
                <w:bCs/>
              </w:rPr>
              <w:t>effect</w:t>
            </w:r>
            <w:r w:rsidR="004F643B" w:rsidRPr="00B570E1">
              <w:rPr>
                <w:rFonts w:eastAsia="Calibri" w:cs="Arial"/>
                <w:bCs/>
              </w:rPr>
              <w:t xml:space="preserve"> </w:t>
            </w:r>
            <w:r w:rsidRPr="00B570E1">
              <w:rPr>
                <w:rFonts w:eastAsia="Calibri" w:cs="Arial"/>
                <w:bCs/>
              </w:rPr>
              <w:t>on</w:t>
            </w:r>
            <w:proofErr w:type="gramEnd"/>
            <w:r w:rsidRPr="00B570E1">
              <w:rPr>
                <w:rFonts w:eastAsia="Calibri" w:cs="Arial"/>
                <w:bCs/>
              </w:rPr>
              <w:t xml:space="preserve"> the potential for developing an eating disorder?</w:t>
            </w:r>
          </w:p>
          <w:p w14:paraId="4F7095FC" w14:textId="77777777" w:rsidR="00A34DCC" w:rsidRDefault="00A34DCC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5E698CE" w14:textId="752FFC24" w:rsidR="00F00A96" w:rsidRPr="00E9683B" w:rsidRDefault="00F00A96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lastRenderedPageBreak/>
              <w:t>Note</w:t>
            </w:r>
            <w:r w:rsidR="004F643B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2A80FFAA" w14:textId="77777777" w:rsidR="00F00A96" w:rsidRPr="00E9683B" w:rsidRDefault="00F00A96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31DCD4BB" w14:textId="2BF94784" w:rsidR="00F00A96" w:rsidRPr="00842155" w:rsidRDefault="00F00A96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4F643B">
              <w:rPr>
                <w:rFonts w:cs="Arial"/>
                <w:szCs w:val="20"/>
              </w:rPr>
              <w:t>3</w:t>
            </w:r>
            <w:r w:rsidR="004F643B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>students as to what you agree or disagree with in their answers</w:t>
            </w:r>
            <w:r w:rsidRPr="00103FC5">
              <w:t xml:space="preserve"> 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7FD9D7B5" w14:textId="234BC215" w:rsidR="00F00A96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</w:t>
            </w:r>
          </w:p>
        </w:tc>
        <w:tc>
          <w:tcPr>
            <w:tcW w:w="1440" w:type="dxa"/>
          </w:tcPr>
          <w:p w14:paraId="6335296C" w14:textId="77777777" w:rsidR="00F00A96" w:rsidRPr="00842155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F00A96" w:rsidRPr="00842155" w14:paraId="06A7DAC9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97CDB2" w14:textId="6EA84443" w:rsidR="00F00A96" w:rsidRDefault="00F00A96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 xml:space="preserve">Discussion 2: </w:t>
            </w:r>
            <w:r w:rsidR="006F165B">
              <w:rPr>
                <w:b/>
              </w:rPr>
              <w:t>Paraphilic Disorders</w:t>
            </w:r>
          </w:p>
          <w:p w14:paraId="5ABAE4D4" w14:textId="77777777" w:rsidR="00F00A96" w:rsidRDefault="00F00A96" w:rsidP="00C33B3D">
            <w:pPr>
              <w:tabs>
                <w:tab w:val="left" w:pos="2329"/>
              </w:tabs>
              <w:rPr>
                <w:b/>
              </w:rPr>
            </w:pPr>
          </w:p>
          <w:p w14:paraId="4EE97793" w14:textId="15395E42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6D9D308B" w14:textId="77777777" w:rsidR="00F00A96" w:rsidRPr="00BA4F0C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5C4526" w14:textId="3B11A894" w:rsidR="00F00A96" w:rsidRPr="00B570E1" w:rsidRDefault="00A34DCC" w:rsidP="00C33B3D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eastAsia="Calibri" w:cs="Arial"/>
                <w:szCs w:val="20"/>
              </w:rPr>
              <w:t xml:space="preserve">Many people have paraphilias without meeting the criteria for paraphilic disorder. Do you believe people </w:t>
            </w:r>
            <w:r w:rsidR="009E177E">
              <w:rPr>
                <w:rFonts w:eastAsia="Calibri" w:cs="Arial"/>
                <w:szCs w:val="20"/>
              </w:rPr>
              <w:t xml:space="preserve">may </w:t>
            </w:r>
            <w:r w:rsidRPr="00B570E1">
              <w:rPr>
                <w:rFonts w:eastAsia="Calibri" w:cs="Arial"/>
                <w:szCs w:val="20"/>
              </w:rPr>
              <w:t>engage in atypical sexual activities without demonstrating a disorder? What are the challenges associated with this distinction?</w:t>
            </w:r>
          </w:p>
          <w:p w14:paraId="68D597FF" w14:textId="77777777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534FFA1" w14:textId="54E1D282" w:rsidR="00F00A96" w:rsidRPr="00E9683B" w:rsidRDefault="00F00A96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4F643B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D3FB634" w14:textId="77777777" w:rsidR="00F00A96" w:rsidRPr="00E9683B" w:rsidRDefault="00F00A96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503DC640" w14:textId="4EEBCCD4" w:rsidR="00F00A96" w:rsidRPr="00842155" w:rsidRDefault="00F00A96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4F643B">
              <w:rPr>
                <w:rFonts w:cs="Arial"/>
                <w:szCs w:val="20"/>
              </w:rPr>
              <w:t>3</w:t>
            </w:r>
            <w:r w:rsidR="004F643B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6CEB6B86" w14:textId="1CBB1E1B" w:rsidR="00F00A96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</w:t>
            </w:r>
          </w:p>
        </w:tc>
        <w:tc>
          <w:tcPr>
            <w:tcW w:w="1440" w:type="dxa"/>
          </w:tcPr>
          <w:p w14:paraId="1E88F190" w14:textId="77777777" w:rsidR="00F00A96" w:rsidRPr="00842155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F00A96" w:rsidRPr="00842155" w14:paraId="49D2C104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8110B5" w14:textId="07EDA245" w:rsidR="00F00A96" w:rsidRDefault="00F00A96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 xml:space="preserve">Discussion 3: </w:t>
            </w:r>
            <w:r w:rsidR="006F165B">
              <w:rPr>
                <w:b/>
              </w:rPr>
              <w:t>Gender Dysphoria</w:t>
            </w:r>
          </w:p>
          <w:p w14:paraId="226AD8BB" w14:textId="77777777" w:rsidR="00F00A96" w:rsidRDefault="00F00A96" w:rsidP="00C33B3D">
            <w:pPr>
              <w:tabs>
                <w:tab w:val="left" w:pos="2329"/>
              </w:tabs>
              <w:rPr>
                <w:b/>
              </w:rPr>
            </w:pPr>
          </w:p>
          <w:p w14:paraId="780943D7" w14:textId="5D705461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question, </w:t>
            </w:r>
            <w:r>
              <w:t xml:space="preserve">providing specific examples to support your answers. </w:t>
            </w:r>
          </w:p>
          <w:p w14:paraId="167C7B01" w14:textId="77777777" w:rsidR="00F00A96" w:rsidRPr="00BA4F0C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F80CD1B" w14:textId="7FF58D60" w:rsidR="00F00A96" w:rsidRPr="00B570E1" w:rsidRDefault="00A34DCC" w:rsidP="00B570E1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eastAsia="Calibri" w:cs="Arial"/>
                <w:szCs w:val="20"/>
              </w:rPr>
            </w:pPr>
            <w:r w:rsidRPr="00B570E1">
              <w:rPr>
                <w:rFonts w:eastAsia="Calibri" w:cs="Arial"/>
                <w:szCs w:val="20"/>
              </w:rPr>
              <w:t xml:space="preserve">Many have said that the progression of </w:t>
            </w:r>
            <w:r w:rsidR="004F643B">
              <w:rPr>
                <w:rFonts w:eastAsia="Calibri" w:cs="Arial"/>
                <w:szCs w:val="20"/>
              </w:rPr>
              <w:t>g</w:t>
            </w:r>
            <w:r w:rsidRPr="00B570E1">
              <w:rPr>
                <w:rFonts w:eastAsia="Calibri" w:cs="Arial"/>
                <w:szCs w:val="20"/>
              </w:rPr>
              <w:t xml:space="preserve">ender </w:t>
            </w:r>
            <w:r w:rsidR="004F643B">
              <w:rPr>
                <w:rFonts w:eastAsia="Calibri" w:cs="Arial"/>
                <w:szCs w:val="20"/>
              </w:rPr>
              <w:t>d</w:t>
            </w:r>
            <w:r w:rsidRPr="00B570E1">
              <w:rPr>
                <w:rFonts w:eastAsia="Calibri" w:cs="Arial"/>
                <w:szCs w:val="20"/>
              </w:rPr>
              <w:t>ysphoria is reminiscent of the progression of homosexuality in that it is changing as society changes and that it should no longer be considered a mental health issue.</w:t>
            </w:r>
            <w:r w:rsidR="006F165B">
              <w:rPr>
                <w:rFonts w:eastAsia="Calibri" w:cs="Arial"/>
                <w:szCs w:val="20"/>
              </w:rPr>
              <w:t xml:space="preserve"> Do you agree or disagree? Why? </w:t>
            </w:r>
          </w:p>
          <w:p w14:paraId="06D25E7A" w14:textId="77777777" w:rsidR="00A34DCC" w:rsidRDefault="00A34DCC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B4941DF" w14:textId="0A3DA838" w:rsidR="00F00A96" w:rsidRPr="00E9683B" w:rsidRDefault="00F00A96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4F643B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447109A3" w14:textId="77777777" w:rsidR="00F00A96" w:rsidRPr="00E9683B" w:rsidRDefault="00F00A96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3F8B9558" w14:textId="68016114" w:rsidR="00F00A96" w:rsidRPr="00842155" w:rsidRDefault="00F00A96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4F643B">
              <w:rPr>
                <w:rFonts w:cs="Arial"/>
                <w:szCs w:val="20"/>
              </w:rPr>
              <w:t>3</w:t>
            </w:r>
            <w:r w:rsidR="004F643B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68ED36B8" w14:textId="30D109AB" w:rsidR="00F00A96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</w:t>
            </w:r>
          </w:p>
        </w:tc>
        <w:tc>
          <w:tcPr>
            <w:tcW w:w="1440" w:type="dxa"/>
          </w:tcPr>
          <w:p w14:paraId="6F59244E" w14:textId="77777777" w:rsidR="00F00A96" w:rsidRPr="00842155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F00A96" w:rsidRPr="007F339F" w14:paraId="4041B62E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94D850" w14:textId="13DE41F4" w:rsidR="00F00A96" w:rsidRDefault="00A34DCC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Three: </w:t>
            </w:r>
            <w:r w:rsidR="00F00A96">
              <w:rPr>
                <w:rFonts w:cs="Arial"/>
                <w:b/>
                <w:szCs w:val="20"/>
              </w:rPr>
              <w:t>Mental Illness in the News</w:t>
            </w:r>
          </w:p>
          <w:p w14:paraId="3A3B1D99" w14:textId="77777777" w:rsidR="00F00A96" w:rsidRDefault="00F00A9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802DF30" w14:textId="4A90AB26" w:rsidR="00F00A96" w:rsidRDefault="00B00CB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b/>
                <w:szCs w:val="20"/>
              </w:rPr>
              <w:t xml:space="preserve"> </w:t>
            </w:r>
            <w:hyperlink r:id="rId79" w:history="1">
              <w:r>
                <w:rPr>
                  <w:rStyle w:val="Hyperlink"/>
                </w:rPr>
                <w:t>Understanding Online Resources</w:t>
              </w:r>
            </w:hyperlink>
            <w:r>
              <w:t xml:space="preserve"> and </w:t>
            </w:r>
            <w:hyperlink r:id="rId80" w:history="1">
              <w:r w:rsidR="009A0D11">
                <w:rPr>
                  <w:rStyle w:val="Hyperlink"/>
                </w:rPr>
                <w:t>Evaluating a Website</w:t>
              </w:r>
            </w:hyperlink>
            <w:r>
              <w:t>.</w:t>
            </w:r>
            <w:r w:rsidRPr="00B570E1">
              <w:rPr>
                <w:rFonts w:cs="Arial"/>
                <w:szCs w:val="20"/>
              </w:rPr>
              <w:t xml:space="preserve"> </w:t>
            </w:r>
          </w:p>
          <w:p w14:paraId="27F130F6" w14:textId="77777777" w:rsidR="00B00CBE" w:rsidRPr="00BF5168" w:rsidRDefault="00B00CB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13918B1" w14:textId="77777777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Find</w:t>
            </w:r>
            <w:r w:rsidRPr="00BF5168">
              <w:rPr>
                <w:rFonts w:cs="Arial"/>
                <w:szCs w:val="20"/>
              </w:rPr>
              <w:t xml:space="preserve"> a current news article from a reputable news source that relates to one of the disorders under discussion this week.  </w:t>
            </w:r>
          </w:p>
          <w:p w14:paraId="7675197C" w14:textId="77777777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55FAC6D" w14:textId="17F6319B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Summarize</w:t>
            </w:r>
            <w:r>
              <w:rPr>
                <w:rFonts w:cs="Arial"/>
                <w:szCs w:val="20"/>
              </w:rPr>
              <w:t xml:space="preserve"> the article and the disorder</w:t>
            </w:r>
            <w:r w:rsidR="004F643B">
              <w:rPr>
                <w:rFonts w:cs="Arial"/>
                <w:szCs w:val="20"/>
              </w:rPr>
              <w:t>,</w:t>
            </w:r>
            <w:r w:rsidRPr="00BF5168">
              <w:rPr>
                <w:rFonts w:cs="Arial"/>
                <w:szCs w:val="20"/>
              </w:rPr>
              <w:t xml:space="preserve"> including symptoms, causes</w:t>
            </w:r>
            <w:r>
              <w:rPr>
                <w:rFonts w:cs="Arial"/>
                <w:szCs w:val="20"/>
              </w:rPr>
              <w:t>,</w:t>
            </w:r>
            <w:r w:rsidRPr="00BF5168">
              <w:rPr>
                <w:rFonts w:cs="Arial"/>
                <w:szCs w:val="20"/>
              </w:rPr>
              <w:t xml:space="preserve"> and treatment modalit</w:t>
            </w:r>
            <w:r>
              <w:rPr>
                <w:rFonts w:cs="Arial"/>
                <w:szCs w:val="20"/>
              </w:rPr>
              <w:t>ies</w:t>
            </w:r>
            <w:r w:rsidRPr="00BF5168">
              <w:rPr>
                <w:rFonts w:cs="Arial"/>
                <w:szCs w:val="20"/>
              </w:rPr>
              <w:t xml:space="preserve">, and answer the following questions. </w:t>
            </w:r>
            <w:r w:rsidR="004F643B">
              <w:rPr>
                <w:rFonts w:cs="Arial"/>
                <w:szCs w:val="20"/>
              </w:rPr>
              <w:t>P</w:t>
            </w:r>
            <w:r w:rsidRPr="00BF5168">
              <w:rPr>
                <w:rFonts w:cs="Arial"/>
                <w:szCs w:val="20"/>
              </w:rPr>
              <w:t>rovide a link to your article.</w:t>
            </w:r>
          </w:p>
          <w:p w14:paraId="4266872C" w14:textId="77777777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25C77F3" w14:textId="77777777" w:rsidR="00F00A96" w:rsidRPr="00BF5168" w:rsidRDefault="00F00A96" w:rsidP="00C33B3D">
            <w:pPr>
              <w:pStyle w:val="AssignmentsLevel2"/>
            </w:pPr>
            <w:r w:rsidRPr="00BF5168">
              <w:t xml:space="preserve">How did this article relate to and expand upon what you have learned from the readings?  </w:t>
            </w:r>
          </w:p>
          <w:p w14:paraId="6072A4BB" w14:textId="77777777" w:rsidR="00F00A96" w:rsidRPr="00BF5168" w:rsidRDefault="00F00A96" w:rsidP="00C33B3D">
            <w:pPr>
              <w:pStyle w:val="AssignmentsLevel2"/>
            </w:pPr>
            <w:r w:rsidRPr="00BF5168">
              <w:t>What additional questions did it raise?</w:t>
            </w:r>
          </w:p>
          <w:p w14:paraId="292672BA" w14:textId="77777777" w:rsidR="00F00A96" w:rsidRPr="00BF5168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30C066A" w14:textId="5AD9CC04" w:rsidR="00F00A96" w:rsidRPr="007F339F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Respond</w:t>
            </w:r>
            <w:r w:rsidRPr="00BF5168">
              <w:rPr>
                <w:rFonts w:cs="Arial"/>
                <w:szCs w:val="20"/>
              </w:rPr>
              <w:t xml:space="preserve"> to at least 2 of your classmates</w:t>
            </w:r>
            <w:r>
              <w:rPr>
                <w:rFonts w:cs="Arial"/>
                <w:szCs w:val="20"/>
              </w:rPr>
              <w:t>’</w:t>
            </w:r>
            <w:r w:rsidRPr="00BF5168">
              <w:rPr>
                <w:rFonts w:cs="Arial"/>
                <w:szCs w:val="20"/>
              </w:rPr>
              <w:t xml:space="preserve"> posts.</w:t>
            </w:r>
          </w:p>
        </w:tc>
        <w:tc>
          <w:tcPr>
            <w:tcW w:w="1440" w:type="dxa"/>
          </w:tcPr>
          <w:p w14:paraId="3F5ED6DE" w14:textId="07ED56DD" w:rsidR="00F00A96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3.1, 3.2, 3.3</w:t>
            </w:r>
          </w:p>
        </w:tc>
        <w:tc>
          <w:tcPr>
            <w:tcW w:w="1440" w:type="dxa"/>
          </w:tcPr>
          <w:p w14:paraId="3465CBA1" w14:textId="4B92E7CA" w:rsidR="00F00A96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 hour</w:t>
            </w:r>
          </w:p>
        </w:tc>
      </w:tr>
      <w:tr w:rsidR="00F00A96" w:rsidRPr="007F339F" w14:paraId="10AD9F4C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F6E29F" w14:textId="3F2DEB81" w:rsidR="00F00A96" w:rsidRDefault="00A34DCC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Three: </w:t>
            </w:r>
            <w:r w:rsidR="00F00A96">
              <w:rPr>
                <w:rFonts w:cs="Arial"/>
                <w:b/>
                <w:szCs w:val="20"/>
              </w:rPr>
              <w:t>Case Study</w:t>
            </w:r>
          </w:p>
          <w:p w14:paraId="2160B46C" w14:textId="77777777" w:rsidR="00F00A96" w:rsidRDefault="00F00A9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235525F" w14:textId="745FFFDF" w:rsidR="00B00CBE" w:rsidRDefault="00B00CBE" w:rsidP="00B00C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Read</w:t>
            </w:r>
            <w:r w:rsidRPr="00B570E1">
              <w:rPr>
                <w:rFonts w:cs="Arial"/>
                <w:szCs w:val="20"/>
              </w:rPr>
              <w:t xml:space="preserve"> the</w:t>
            </w:r>
            <w:r>
              <w:rPr>
                <w:rFonts w:cs="Arial"/>
                <w:szCs w:val="20"/>
              </w:rPr>
              <w:t xml:space="preserve"> Week Three Case Study</w:t>
            </w:r>
            <w:r w:rsidRPr="00B570E1">
              <w:rPr>
                <w:rFonts w:cs="Arial"/>
                <w:szCs w:val="20"/>
              </w:rPr>
              <w:t xml:space="preserve">.  </w:t>
            </w:r>
          </w:p>
          <w:p w14:paraId="21E8066C" w14:textId="77777777" w:rsidR="00FD1AC0" w:rsidRDefault="00FD1AC0" w:rsidP="00B00C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E01CC5F" w14:textId="77777777" w:rsidR="00B00CBE" w:rsidRDefault="00B00CBE" w:rsidP="00B00C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questions:</w:t>
            </w:r>
          </w:p>
          <w:p w14:paraId="360A2EE8" w14:textId="77777777" w:rsidR="00B00CBE" w:rsidRDefault="00B00CBE" w:rsidP="00B00C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FB63E51" w14:textId="45E8BC8B" w:rsidR="00B00CBE" w:rsidRPr="00B570E1" w:rsidRDefault="00B00CBE" w:rsidP="00B00CBE">
            <w:pPr>
              <w:pStyle w:val="AssignmentsLevel2"/>
            </w:pPr>
            <w:r w:rsidRPr="00B570E1">
              <w:t>What diagnosis best fits the person in the case?</w:t>
            </w:r>
            <w:r>
              <w:t xml:space="preserve"> </w:t>
            </w:r>
            <w:r w:rsidR="004F643B">
              <w:t>I</w:t>
            </w:r>
            <w:r>
              <w:t>nclude the criteria (</w:t>
            </w:r>
            <w:r w:rsidRPr="000D2258">
              <w:rPr>
                <w:i/>
              </w:rPr>
              <w:t>DSM-</w:t>
            </w:r>
            <w:r w:rsidR="004F643B" w:rsidRPr="000D2258">
              <w:rPr>
                <w:i/>
              </w:rPr>
              <w:t>5</w:t>
            </w:r>
            <w:r>
              <w:t xml:space="preserve"> or other).</w:t>
            </w:r>
            <w:r w:rsidRPr="00B570E1">
              <w:t xml:space="preserve">  </w:t>
            </w:r>
          </w:p>
          <w:p w14:paraId="4D818091" w14:textId="77777777" w:rsidR="00B00CBE" w:rsidRPr="00B570E1" w:rsidRDefault="00B00CBE" w:rsidP="00B00CBE">
            <w:pPr>
              <w:pStyle w:val="AssignmentsLevel2"/>
            </w:pPr>
            <w:r w:rsidRPr="00B570E1">
              <w:t xml:space="preserve">What questions did you consider in determining the diagnosis?  </w:t>
            </w:r>
          </w:p>
          <w:p w14:paraId="7C2E1E07" w14:textId="77777777" w:rsidR="00B00CBE" w:rsidRDefault="00B00CBE" w:rsidP="00B00CBE">
            <w:pPr>
              <w:pStyle w:val="AssignmentsLevel2"/>
            </w:pPr>
            <w:r w:rsidRPr="00B570E1">
              <w:t>Based on the readings, what treatment modalities would be most effective?</w:t>
            </w:r>
          </w:p>
          <w:p w14:paraId="1042ED34" w14:textId="77777777" w:rsidR="00B00CBE" w:rsidRPr="007F1B86" w:rsidRDefault="00B00CBE" w:rsidP="00B00CBE">
            <w:pPr>
              <w:pStyle w:val="AssignmentsLevel2"/>
            </w:pPr>
            <w:r w:rsidRPr="00F03C36">
              <w:t xml:space="preserve">Provide evidence for your responses. </w:t>
            </w:r>
          </w:p>
          <w:p w14:paraId="665FFC67" w14:textId="77777777" w:rsidR="00B00CBE" w:rsidRDefault="00B00CBE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634C12B" w14:textId="77777777" w:rsidR="00F00A96" w:rsidRPr="007F339F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assignment as a 1- to 2-page Word document.</w:t>
            </w:r>
          </w:p>
        </w:tc>
        <w:tc>
          <w:tcPr>
            <w:tcW w:w="1440" w:type="dxa"/>
          </w:tcPr>
          <w:p w14:paraId="50E3556D" w14:textId="1B62B98F" w:rsidR="00F00A96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3C512963" w14:textId="6B9D00FB" w:rsidR="00F00A96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.5 hour</w:t>
            </w:r>
          </w:p>
        </w:tc>
      </w:tr>
      <w:tr w:rsidR="00F00A96" w:rsidRPr="007F339F" w14:paraId="0D9FC015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C4E266" w14:textId="41757018" w:rsidR="00F00A96" w:rsidRDefault="00F00A9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Three Quiz</w:t>
            </w:r>
          </w:p>
          <w:p w14:paraId="6F2E614E" w14:textId="77777777" w:rsidR="00F00A96" w:rsidRDefault="00F00A96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157F016" w14:textId="26F95354" w:rsidR="00F00A96" w:rsidRPr="007F339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Complete the Week Three Quiz in Blackboard.</w:t>
            </w:r>
          </w:p>
        </w:tc>
        <w:tc>
          <w:tcPr>
            <w:tcW w:w="1440" w:type="dxa"/>
          </w:tcPr>
          <w:p w14:paraId="05A2547D" w14:textId="42C698F4" w:rsidR="00F00A96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3F8FE061" w14:textId="4EA6432F" w:rsidR="00F00A96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.5 hour</w:t>
            </w:r>
          </w:p>
        </w:tc>
      </w:tr>
      <w:tr w:rsidR="002C1641" w:rsidRPr="00842155" w14:paraId="1962B7F4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147845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56E501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0C9C2D9C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E8E6FC5" w14:textId="1854F7AA" w:rsidR="002C1641" w:rsidRPr="00842155" w:rsidRDefault="005964A6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BC1CBE">
              <w:rPr>
                <w:rFonts w:cs="Arial"/>
                <w:b/>
                <w:szCs w:val="20"/>
              </w:rPr>
              <w:t>.5</w:t>
            </w:r>
            <w:r>
              <w:rPr>
                <w:rFonts w:cs="Arial"/>
                <w:b/>
                <w:szCs w:val="20"/>
              </w:rPr>
              <w:t xml:space="preserve"> hours</w:t>
            </w:r>
          </w:p>
        </w:tc>
      </w:tr>
      <w:tr w:rsidR="002C1641" w:rsidRPr="00842155" w14:paraId="504326B6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37C7E1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25FC0471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5295528" w14:textId="77777777" w:rsidR="005344A9" w:rsidRDefault="005344A9" w:rsidP="005344A9">
      <w:pPr>
        <w:pStyle w:val="Heading1"/>
        <w:rPr>
          <w:color w:val="BD313B"/>
        </w:rPr>
      </w:pPr>
    </w:p>
    <w:p w14:paraId="092CC3B4" w14:textId="77777777" w:rsidR="005344A9" w:rsidRDefault="005344A9" w:rsidP="005344A9">
      <w:pPr>
        <w:tabs>
          <w:tab w:val="left" w:pos="1065"/>
        </w:tabs>
      </w:pPr>
    </w:p>
    <w:p w14:paraId="2B7A941F" w14:textId="77777777" w:rsidR="00104F2B" w:rsidRDefault="00104F2B" w:rsidP="00104F2B"/>
    <w:p w14:paraId="18912E20" w14:textId="77777777" w:rsidR="00104F2B" w:rsidRPr="00104F2B" w:rsidRDefault="00104F2B" w:rsidP="00104F2B"/>
    <w:p w14:paraId="34803E2F" w14:textId="77777777" w:rsidR="00104F2B" w:rsidRPr="00104F2B" w:rsidRDefault="00104F2B" w:rsidP="00104F2B">
      <w:pPr>
        <w:sectPr w:rsidR="00104F2B" w:rsidRPr="00104F2B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ED2BCD" w:rsidRPr="0090566F" w14:paraId="312175C1" w14:textId="77777777" w:rsidTr="004F643B">
        <w:trPr>
          <w:trHeight w:val="535"/>
        </w:trPr>
        <w:tc>
          <w:tcPr>
            <w:tcW w:w="13050" w:type="dxa"/>
            <w:gridSpan w:val="4"/>
            <w:tcBorders>
              <w:bottom w:val="single" w:sz="4" w:space="0" w:color="000000" w:themeColor="text1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67E0A2" w14:textId="67BD95C1" w:rsidR="00ED2BCD" w:rsidRPr="00ED2BCD" w:rsidRDefault="00ED2BCD" w:rsidP="00ED2BCD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lastRenderedPageBreak/>
              <w:t xml:space="preserve">Week </w:t>
            </w:r>
            <w:r>
              <w:t>Four</w:t>
            </w:r>
            <w:r w:rsidRPr="0068364F">
              <w:t xml:space="preserve">: </w:t>
            </w:r>
            <w:bookmarkEnd w:id="8"/>
            <w:r>
              <w:t xml:space="preserve">Substance Abuse Disorders and Disorders Related to Development and Aging </w:t>
            </w:r>
          </w:p>
        </w:tc>
      </w:tr>
      <w:tr w:rsidR="00BA4B7B" w:rsidRPr="00842155" w14:paraId="74BC4986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AF2ADA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3A0BE0CF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F1563" w:rsidRPr="00842155" w14:paraId="6A19E2FF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5DA232" w14:textId="72160085" w:rsidR="00FF1563" w:rsidRPr="00842155" w:rsidRDefault="00FF1563" w:rsidP="00B70E90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 xml:space="preserve">Identify symptoms for </w:t>
            </w:r>
            <w:r w:rsidR="00C41545">
              <w:t xml:space="preserve">substance abuse disorders and </w:t>
            </w:r>
            <w:r>
              <w:t>disorders related to development and aging</w:t>
            </w:r>
            <w:r w:rsidR="00B70E90">
              <w:t xml:space="preserve"> on the continuum.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01245692" w14:textId="344951E6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F1563" w:rsidRPr="00842155" w14:paraId="1F3E3127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26472C" w14:textId="23463DFC" w:rsidR="00FF1563" w:rsidRPr="00842155" w:rsidRDefault="00FF1563" w:rsidP="00525F7E">
            <w:pPr>
              <w:pStyle w:val="ObjectiveBullet"/>
              <w:numPr>
                <w:ilvl w:val="1"/>
                <w:numId w:val="11"/>
              </w:numPr>
            </w:pPr>
            <w:r>
              <w:t xml:space="preserve">Describe the causes </w:t>
            </w:r>
            <w:r w:rsidR="00525F7E">
              <w:t>and prevention strategies for</w:t>
            </w:r>
            <w:r>
              <w:t xml:space="preserve"> </w:t>
            </w:r>
            <w:r w:rsidR="00C41545">
              <w:t xml:space="preserve">substance abuse disorders and </w:t>
            </w:r>
            <w:r>
              <w:t>disorders related to development and aging</w:t>
            </w:r>
            <w:r w:rsidR="00B70E90"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1D8555ED" w14:textId="7A1912EE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F1563" w:rsidRPr="00842155" w14:paraId="548650FA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F066A8" w14:textId="4BB9E21F" w:rsidR="00FF1563" w:rsidRPr="00842155" w:rsidRDefault="00FF1563" w:rsidP="00FF1563">
            <w:pPr>
              <w:pStyle w:val="ObjectiveBullet"/>
              <w:numPr>
                <w:ilvl w:val="1"/>
                <w:numId w:val="11"/>
              </w:numPr>
            </w:pPr>
            <w:r>
              <w:t xml:space="preserve">Compare treatment approaches for </w:t>
            </w:r>
            <w:r w:rsidR="00C41545">
              <w:t xml:space="preserve">substance abuse disorders and </w:t>
            </w:r>
            <w:r>
              <w:t>disorders related to development and aging</w:t>
            </w:r>
            <w:r w:rsidR="00B70E90"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349F0B6E" w14:textId="5C011BA1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BA4B7B" w:rsidRPr="00842155" w14:paraId="07F5AE91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DD74BE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</w:t>
            </w:r>
            <w:r w:rsidR="005D02FB">
              <w:rPr>
                <w:rFonts w:cs="Arial"/>
                <w:i/>
                <w:szCs w:val="20"/>
              </w:rPr>
              <w:t xml:space="preserve"> and</w:t>
            </w:r>
            <w:r w:rsidRPr="005B10FE">
              <w:rPr>
                <w:rFonts w:cs="Arial"/>
                <w:i/>
                <w:szCs w:val="20"/>
              </w:rPr>
              <w:t xml:space="preserve">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DD4626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47D01143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4331D3F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5FA1954D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FE5880" w14:textId="27C4115B" w:rsidR="00BA4B7B" w:rsidRDefault="004E6648" w:rsidP="00E8457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 and Resources</w:t>
            </w:r>
          </w:p>
          <w:p w14:paraId="7195D913" w14:textId="77777777" w:rsidR="00BA4B7B" w:rsidRDefault="00BA4B7B" w:rsidP="00E8457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D987C92" w14:textId="27DA8B2E" w:rsidR="00BA4B7B" w:rsidRDefault="004E6648" w:rsidP="00FD5474">
            <w:pPr>
              <w:ind w:left="360" w:hanging="360"/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articles:</w:t>
            </w:r>
          </w:p>
          <w:p w14:paraId="7ECA8654" w14:textId="780791A6" w:rsidR="006F165B" w:rsidRDefault="006F165B" w:rsidP="00FD5474">
            <w:pPr>
              <w:ind w:left="360" w:hanging="360"/>
              <w:rPr>
                <w:rFonts w:cs="Arial"/>
                <w:szCs w:val="20"/>
              </w:rPr>
            </w:pPr>
          </w:p>
          <w:p w14:paraId="4B5464F9" w14:textId="3C045526" w:rsidR="004E6648" w:rsidRDefault="007C0F2C" w:rsidP="00ED2BCD">
            <w:pPr>
              <w:pStyle w:val="AssignmentsLevel2"/>
              <w:ind w:left="330"/>
            </w:pPr>
            <w:hyperlink r:id="rId81" w:history="1">
              <w:r w:rsidR="004E6648" w:rsidRPr="004E6648">
                <w:rPr>
                  <w:rStyle w:val="Hyperlink"/>
                </w:rPr>
                <w:t xml:space="preserve">Inside </w:t>
              </w:r>
              <w:proofErr w:type="gramStart"/>
              <w:r w:rsidR="004E6648" w:rsidRPr="004E6648">
                <w:rPr>
                  <w:rStyle w:val="Hyperlink"/>
                </w:rPr>
                <w:t>The</w:t>
              </w:r>
              <w:proofErr w:type="gramEnd"/>
              <w:r w:rsidR="004E6648" w:rsidRPr="004E6648">
                <w:rPr>
                  <w:rStyle w:val="Hyperlink"/>
                </w:rPr>
                <w:t xml:space="preserve"> Brain: An Interactive Tour</w:t>
              </w:r>
            </w:hyperlink>
          </w:p>
          <w:p w14:paraId="2D351E17" w14:textId="6D351F0B" w:rsidR="004E6648" w:rsidRDefault="007C0F2C" w:rsidP="00ED2BCD">
            <w:pPr>
              <w:pStyle w:val="AssignmentsLevel2"/>
              <w:ind w:left="330"/>
            </w:pPr>
            <w:hyperlink r:id="rId82" w:history="1">
              <w:r w:rsidR="004E6648" w:rsidRPr="004E6648">
                <w:rPr>
                  <w:rStyle w:val="Hyperlink"/>
                </w:rPr>
                <w:t>CHADD: About ADHD</w:t>
              </w:r>
            </w:hyperlink>
          </w:p>
          <w:p w14:paraId="5CBD6560" w14:textId="69FB8A2E" w:rsidR="004E6648" w:rsidRDefault="007C0F2C" w:rsidP="00ED2BCD">
            <w:pPr>
              <w:pStyle w:val="AssignmentsLevel2"/>
              <w:ind w:left="330"/>
            </w:pPr>
            <w:hyperlink r:id="rId83" w:history="1">
              <w:r w:rsidR="004E6648" w:rsidRPr="004E6648">
                <w:rPr>
                  <w:rStyle w:val="Hyperlink"/>
                </w:rPr>
                <w:t>Oppositional Defiant Disorder</w:t>
              </w:r>
            </w:hyperlink>
          </w:p>
          <w:p w14:paraId="71F105DD" w14:textId="719BEB2E" w:rsidR="004E6648" w:rsidRDefault="007C0F2C" w:rsidP="00ED2BCD">
            <w:pPr>
              <w:pStyle w:val="AssignmentsLevel2"/>
              <w:ind w:left="330"/>
            </w:pPr>
            <w:hyperlink r:id="rId84" w:history="1">
              <w:r w:rsidR="004E6648" w:rsidRPr="004E6648">
                <w:rPr>
                  <w:rStyle w:val="Hyperlink"/>
                </w:rPr>
                <w:t>MHA: Conduct Disorder</w:t>
              </w:r>
            </w:hyperlink>
          </w:p>
          <w:p w14:paraId="45835B11" w14:textId="28988CCB" w:rsidR="004E6648" w:rsidRDefault="007C0F2C" w:rsidP="00ED2BCD">
            <w:pPr>
              <w:pStyle w:val="AssignmentsLevel2"/>
              <w:ind w:left="330"/>
            </w:pPr>
            <w:hyperlink r:id="rId85" w:history="1">
              <w:r w:rsidR="004E6648" w:rsidRPr="004E6648">
                <w:rPr>
                  <w:rStyle w:val="Hyperlink"/>
                </w:rPr>
                <w:t>Delirium vs. Dementia</w:t>
              </w:r>
            </w:hyperlink>
          </w:p>
          <w:p w14:paraId="5C4534B0" w14:textId="69878846" w:rsidR="004E6648" w:rsidRDefault="007C0F2C" w:rsidP="00ED2BCD">
            <w:pPr>
              <w:pStyle w:val="AssignmentsLevel2"/>
              <w:ind w:left="330"/>
            </w:pPr>
            <w:hyperlink r:id="rId86" w:history="1">
              <w:r w:rsidR="004E6648" w:rsidRPr="004E6648">
                <w:rPr>
                  <w:rStyle w:val="Hyperlink"/>
                </w:rPr>
                <w:t>Alzheimer’s Myths</w:t>
              </w:r>
            </w:hyperlink>
          </w:p>
          <w:p w14:paraId="0F83C484" w14:textId="03568960" w:rsidR="004E6648" w:rsidRPr="00ED2BCD" w:rsidRDefault="007C0F2C" w:rsidP="00ED2BCD">
            <w:pPr>
              <w:pStyle w:val="AssignmentsLevel2"/>
              <w:ind w:left="330"/>
              <w:rPr>
                <w:rStyle w:val="Hyperlink"/>
                <w:color w:val="auto"/>
                <w:u w:val="none"/>
              </w:rPr>
            </w:pPr>
            <w:hyperlink r:id="rId87" w:history="1">
              <w:r w:rsidR="004E6648" w:rsidRPr="004E6648">
                <w:rPr>
                  <w:rStyle w:val="Hyperlink"/>
                </w:rPr>
                <w:t>National Council on Alcoholism and Drug Dependence</w:t>
              </w:r>
            </w:hyperlink>
          </w:p>
          <w:p w14:paraId="7DFAAB5C" w14:textId="170559EA" w:rsidR="00B00CBE" w:rsidRPr="00ED2BCD" w:rsidRDefault="007C0F2C" w:rsidP="00B00CBE">
            <w:pPr>
              <w:pStyle w:val="AssignmentsLevel2"/>
              <w:ind w:left="330"/>
              <w:rPr>
                <w:color w:val="0000FF"/>
                <w:u w:val="single"/>
              </w:rPr>
            </w:pPr>
            <w:hyperlink r:id="rId88" w:history="1">
              <w:r w:rsidR="00B00CBE">
                <w:rPr>
                  <w:rStyle w:val="Hyperlink"/>
                </w:rPr>
                <w:t>NIMH: Mental Health Information</w:t>
              </w:r>
            </w:hyperlink>
            <w:r w:rsidR="00B00CBE">
              <w:t xml:space="preserve">  </w:t>
            </w:r>
            <w:r w:rsidR="004F643B">
              <w:br/>
            </w:r>
          </w:p>
          <w:p w14:paraId="7F7DA312" w14:textId="6189C941" w:rsidR="00B00CBE" w:rsidRDefault="007C0F2C" w:rsidP="00ED2BCD">
            <w:pPr>
              <w:pStyle w:val="AssignmentsLevel3"/>
              <w:rPr>
                <w:rStyle w:val="Hyperlink"/>
              </w:rPr>
            </w:pPr>
            <w:hyperlink r:id="rId89" w:history="1">
              <w:r w:rsidR="00B00CBE">
                <w:rPr>
                  <w:rStyle w:val="Hyperlink"/>
                </w:rPr>
                <w:t>Autism Spectrum Disorder</w:t>
              </w:r>
            </w:hyperlink>
            <w:r w:rsidR="00B00CBE">
              <w:rPr>
                <w:rStyle w:val="Hyperlink"/>
              </w:rPr>
              <w:t xml:space="preserve"> </w:t>
            </w:r>
          </w:p>
          <w:p w14:paraId="29E0CDCA" w14:textId="40BFFB4A" w:rsidR="00B00CBE" w:rsidRDefault="007C0F2C" w:rsidP="00ED2BCD">
            <w:pPr>
              <w:pStyle w:val="AssignmentsLevel3"/>
            </w:pPr>
            <w:hyperlink r:id="rId90" w:history="1">
              <w:r w:rsidR="00B00CBE" w:rsidRPr="00B00CBE">
                <w:rPr>
                  <w:rStyle w:val="Hyperlink"/>
                </w:rPr>
                <w:t>Attention Deficit Hyperactivity Disorder</w:t>
              </w:r>
            </w:hyperlink>
          </w:p>
          <w:p w14:paraId="25F82BF4" w14:textId="5B6C19A1" w:rsidR="004E6648" w:rsidRDefault="004E6648" w:rsidP="00B570E1">
            <w:pPr>
              <w:pStyle w:val="AssignmentsLevel2"/>
              <w:numPr>
                <w:ilvl w:val="0"/>
                <w:numId w:val="0"/>
              </w:numPr>
            </w:pPr>
          </w:p>
          <w:p w14:paraId="75030048" w14:textId="77777777" w:rsidR="00AC7153" w:rsidRDefault="00AC7153" w:rsidP="00AC7153">
            <w:r w:rsidRPr="00B570E1">
              <w:rPr>
                <w:b/>
              </w:rPr>
              <w:t>Watch</w:t>
            </w:r>
            <w:r>
              <w:t xml:space="preserve"> the following videos. Be sure to include reflections or insights in the appropriate discussions or assignments for this week.</w:t>
            </w:r>
          </w:p>
          <w:p w14:paraId="4DCF65FD" w14:textId="77777777" w:rsidR="004E6648" w:rsidRDefault="004E6648" w:rsidP="00B570E1">
            <w:pPr>
              <w:pStyle w:val="AssignmentsLevel2"/>
              <w:numPr>
                <w:ilvl w:val="0"/>
                <w:numId w:val="0"/>
              </w:numPr>
            </w:pPr>
          </w:p>
          <w:p w14:paraId="7A95E594" w14:textId="77777777" w:rsidR="004E6648" w:rsidRDefault="007C0F2C" w:rsidP="00ED2BCD">
            <w:pPr>
              <w:pStyle w:val="AssignmentsLevel2"/>
              <w:ind w:left="330"/>
            </w:pPr>
            <w:hyperlink r:id="rId91" w:history="1">
              <w:r w:rsidR="004E6648" w:rsidRPr="004E6648">
                <w:rPr>
                  <w:rStyle w:val="Hyperlink"/>
                </w:rPr>
                <w:t>Understanding the Diagnosis of Autism Spectrum Disorder – Real Life Tips for Kids with Autism</w:t>
              </w:r>
            </w:hyperlink>
          </w:p>
          <w:p w14:paraId="63955D05" w14:textId="78B06D0B" w:rsidR="004E6648" w:rsidRDefault="007C0F2C" w:rsidP="00ED2BCD">
            <w:pPr>
              <w:pStyle w:val="AssignmentsLevel2"/>
              <w:ind w:left="330"/>
            </w:pPr>
            <w:hyperlink r:id="rId92" w:history="1">
              <w:r w:rsidR="004E6648" w:rsidRPr="004E6648">
                <w:rPr>
                  <w:rStyle w:val="Hyperlink"/>
                </w:rPr>
                <w:t>ADHD: What It Is and What It Isn’t – Keeping Kids Healthy</w:t>
              </w:r>
            </w:hyperlink>
          </w:p>
          <w:p w14:paraId="2354396E" w14:textId="0B7F55E2" w:rsidR="004E6648" w:rsidRDefault="007C0F2C" w:rsidP="00ED2BCD">
            <w:pPr>
              <w:pStyle w:val="AssignmentsLevel2"/>
              <w:ind w:left="330"/>
            </w:pPr>
            <w:hyperlink r:id="rId93" w:history="1">
              <w:r w:rsidR="004E6648" w:rsidRPr="004E6648">
                <w:rPr>
                  <w:rStyle w:val="Hyperlink"/>
                </w:rPr>
                <w:t>Understanding Alzheimer’s Disease in 3 Minutes</w:t>
              </w:r>
            </w:hyperlink>
          </w:p>
          <w:p w14:paraId="1CB59F0C" w14:textId="26D8A87D" w:rsidR="006F165B" w:rsidRPr="004E6648" w:rsidRDefault="007C0F2C" w:rsidP="00ED2BCD">
            <w:pPr>
              <w:pStyle w:val="AssignmentsLevel2"/>
              <w:ind w:left="330"/>
            </w:pPr>
            <w:hyperlink r:id="rId94" w:history="1">
              <w:r w:rsidR="004E6648" w:rsidRPr="004E6648">
                <w:rPr>
                  <w:rStyle w:val="Hyperlink"/>
                </w:rPr>
                <w:t>Mechanism of Drug Addiction in the Brain, Animation</w:t>
              </w:r>
            </w:hyperlink>
          </w:p>
        </w:tc>
        <w:tc>
          <w:tcPr>
            <w:tcW w:w="1440" w:type="dxa"/>
          </w:tcPr>
          <w:p w14:paraId="7EA34D9F" w14:textId="3FA057EB" w:rsidR="00BA4B7B" w:rsidRPr="009F6FAF" w:rsidRDefault="009E177E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4.1, 4.2, 4.3</w:t>
            </w:r>
          </w:p>
        </w:tc>
        <w:tc>
          <w:tcPr>
            <w:tcW w:w="1440" w:type="dxa"/>
          </w:tcPr>
          <w:p w14:paraId="59E5CACA" w14:textId="04DC91E6" w:rsidR="00BA4B7B" w:rsidRPr="00AC7153" w:rsidRDefault="00AC7153" w:rsidP="00FD547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.5 </w:t>
            </w:r>
            <w:proofErr w:type="spellStart"/>
            <w:r>
              <w:rPr>
                <w:rFonts w:cs="Arial"/>
                <w:b/>
                <w:szCs w:val="20"/>
              </w:rPr>
              <w:t>hr</w:t>
            </w:r>
            <w:proofErr w:type="spellEnd"/>
          </w:p>
        </w:tc>
      </w:tr>
      <w:tr w:rsidR="002C1641" w:rsidRPr="00842155" w14:paraId="04E30B54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F8ADA4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2A5AF3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CEFE51B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A352BEE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3D128D4E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363C08" w14:textId="77777777" w:rsidR="002C1641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5CA9C051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7743D337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00AE57D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64A6" w:rsidRPr="00842155" w14:paraId="14F0CD0A" w14:textId="77777777" w:rsidTr="004F643B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1986BD" w14:textId="77777777" w:rsidR="005964A6" w:rsidRPr="00E11F7C" w:rsidRDefault="005964A6" w:rsidP="004F643B">
            <w:pPr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 xml:space="preserve">Adobe Connect Live Discussion </w:t>
            </w:r>
          </w:p>
          <w:p w14:paraId="7D52E489" w14:textId="77777777" w:rsidR="005964A6" w:rsidRPr="00E11F7C" w:rsidRDefault="005964A6" w:rsidP="004F643B">
            <w:pPr>
              <w:rPr>
                <w:rFonts w:cs="Arial"/>
                <w:b/>
                <w:szCs w:val="20"/>
              </w:rPr>
            </w:pPr>
          </w:p>
          <w:p w14:paraId="701660D7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Review</w:t>
            </w:r>
            <w:r w:rsidRPr="00E11F7C">
              <w:rPr>
                <w:rFonts w:cs="Arial"/>
                <w:szCs w:val="20"/>
              </w:rPr>
              <w:t xml:space="preserve"> </w:t>
            </w:r>
            <w:hyperlink r:id="rId95" w:history="1">
              <w:r w:rsidRPr="00E11F7C">
                <w:rPr>
                  <w:rStyle w:val="Hyperlink"/>
                  <w:rFonts w:cs="Arial"/>
                  <w:szCs w:val="20"/>
                </w:rPr>
                <w:t>Adobe Connect Resources</w:t>
              </w:r>
            </w:hyperlink>
            <w:r w:rsidRPr="00E11F7C">
              <w:rPr>
                <w:rFonts w:cs="Arial"/>
                <w:szCs w:val="20"/>
              </w:rPr>
              <w:t xml:space="preserve">.  </w:t>
            </w:r>
          </w:p>
          <w:p w14:paraId="258E08BA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</w:p>
          <w:p w14:paraId="54F17B58" w14:textId="575FCE37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Participate</w:t>
            </w:r>
            <w:r w:rsidRPr="00E11F7C">
              <w:rPr>
                <w:rFonts w:cs="Arial"/>
                <w:szCs w:val="20"/>
              </w:rPr>
              <w:t xml:space="preserve"> in the scheduled live session with the course instructor. </w:t>
            </w:r>
          </w:p>
          <w:p w14:paraId="4F15CC83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</w:p>
          <w:p w14:paraId="1253ACDD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Prepare</w:t>
            </w:r>
            <w:r w:rsidRPr="00E11F7C">
              <w:rPr>
                <w:rFonts w:cs="Arial"/>
                <w:szCs w:val="20"/>
              </w:rPr>
              <w:t xml:space="preserve"> to ask questions concerning the content of the week and the </w:t>
            </w:r>
            <w:proofErr w:type="gramStart"/>
            <w:r w:rsidRPr="00E11F7C">
              <w:rPr>
                <w:rFonts w:cs="Arial"/>
                <w:szCs w:val="20"/>
              </w:rPr>
              <w:t>course as a whole</w:t>
            </w:r>
            <w:proofErr w:type="gramEnd"/>
            <w:r w:rsidRPr="00E11F7C">
              <w:rPr>
                <w:rFonts w:cs="Arial"/>
                <w:szCs w:val="20"/>
              </w:rPr>
              <w:t>.</w:t>
            </w:r>
          </w:p>
          <w:p w14:paraId="2F1B43A6" w14:textId="77777777" w:rsidR="005964A6" w:rsidRDefault="005964A6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szCs w:val="20"/>
              </w:rPr>
              <w:br/>
            </w:r>
            <w:r w:rsidRPr="00AD6221">
              <w:rPr>
                <w:rFonts w:cs="Arial"/>
                <w:i/>
                <w:szCs w:val="20"/>
              </w:rPr>
              <w:t>Note:</w:t>
            </w:r>
            <w:r w:rsidRPr="00E11F7C">
              <w:rPr>
                <w:rFonts w:cs="Arial"/>
                <w:szCs w:val="20"/>
              </w:rPr>
              <w:t xml:space="preserve"> A recorded lecture will be made available to those who are unable to attend the live session.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43FEF4F9" w14:textId="77777777" w:rsidR="005964A6" w:rsidRPr="009F6FAF" w:rsidRDefault="005964A6" w:rsidP="004F643B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2708BABE" w14:textId="77777777" w:rsidR="005964A6" w:rsidRPr="009F6FAF" w:rsidRDefault="005964A6" w:rsidP="004F64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 hour</w:t>
            </w:r>
          </w:p>
        </w:tc>
      </w:tr>
      <w:tr w:rsidR="002C1641" w:rsidRPr="00842155" w14:paraId="1BC68DE9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2FA2A3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7EF96A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A334C2D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CFE1DB5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6BABF298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3EDF5D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60BC3B6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C5FD730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73CF1D82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64A6" w:rsidRPr="00842155" w14:paraId="7A99367B" w14:textId="77777777" w:rsidTr="004F643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E17D1A" w14:textId="77777777" w:rsidR="005964A6" w:rsidRDefault="005964A6" w:rsidP="004F643B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Discussion: Group Movie Analysis Assignment Check-in</w:t>
            </w:r>
          </w:p>
          <w:p w14:paraId="0B893F24" w14:textId="77777777" w:rsidR="005964A6" w:rsidRDefault="005964A6" w:rsidP="004F643B">
            <w:pPr>
              <w:tabs>
                <w:tab w:val="left" w:pos="2329"/>
              </w:tabs>
              <w:rPr>
                <w:b/>
              </w:rPr>
            </w:pPr>
          </w:p>
          <w:p w14:paraId="2B4802C0" w14:textId="77777777" w:rsidR="005964A6" w:rsidRDefault="005964A6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quick progress report for your group’s Movie Analysis assignment. </w:t>
            </w:r>
          </w:p>
          <w:p w14:paraId="049E3BD9" w14:textId="77777777" w:rsidR="005964A6" w:rsidRDefault="005964A6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56A9ADF" w14:textId="17390384" w:rsidR="005964A6" w:rsidRPr="00842155" w:rsidRDefault="005964A6" w:rsidP="004F643B">
            <w:pPr>
              <w:ind w:left="360" w:hanging="360"/>
              <w:rPr>
                <w:rFonts w:cs="Arial"/>
                <w:b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4F643B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</w:tc>
        <w:tc>
          <w:tcPr>
            <w:tcW w:w="1440" w:type="dxa"/>
          </w:tcPr>
          <w:p w14:paraId="25C428D7" w14:textId="77777777" w:rsidR="005964A6" w:rsidRPr="00842155" w:rsidRDefault="005964A6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715F930C" w14:textId="77777777" w:rsidR="005964A6" w:rsidRPr="00842155" w:rsidRDefault="005964A6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C33B3D" w:rsidRPr="00842155" w14:paraId="3FFD9DD3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20526F" w14:textId="0B50A27D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 1: Autistic Characters in Fiction</w:t>
            </w:r>
          </w:p>
          <w:p w14:paraId="14071DB4" w14:textId="77777777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</w:p>
          <w:p w14:paraId="700B50C3" w14:textId="01488AF1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question, </w:t>
            </w:r>
            <w:r>
              <w:t xml:space="preserve">providing specific examples to support your answers. </w:t>
            </w:r>
          </w:p>
          <w:p w14:paraId="7D2648E4" w14:textId="77777777" w:rsidR="00C33B3D" w:rsidRPr="00BA4F0C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0C73D00" w14:textId="6DFB7377" w:rsidR="00C33B3D" w:rsidRPr="00ED2BCD" w:rsidRDefault="00C33B3D" w:rsidP="00C33B3D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eastAsia="Calibri" w:cs="Arial"/>
                <w:bCs/>
              </w:rPr>
            </w:pPr>
            <w:r w:rsidRPr="00B570E1">
              <w:rPr>
                <w:rFonts w:cs="Arial"/>
              </w:rPr>
              <w:t xml:space="preserve">Think of fictional characters </w:t>
            </w:r>
            <w:r w:rsidR="00385559">
              <w:rPr>
                <w:rFonts w:cs="Arial"/>
              </w:rPr>
              <w:t xml:space="preserve">you have seen portrayed in television or movies </w:t>
            </w:r>
            <w:r w:rsidRPr="00B570E1">
              <w:rPr>
                <w:rFonts w:cs="Arial"/>
              </w:rPr>
              <w:t xml:space="preserve">who might </w:t>
            </w:r>
            <w:proofErr w:type="gramStart"/>
            <w:r w:rsidRPr="00B570E1">
              <w:rPr>
                <w:rFonts w:cs="Arial"/>
              </w:rPr>
              <w:t>be</w:t>
            </w:r>
            <w:r w:rsidR="00E05C8C">
              <w:rPr>
                <w:rFonts w:cs="Arial"/>
              </w:rPr>
              <w:t xml:space="preserve"> considered to be</w:t>
            </w:r>
            <w:proofErr w:type="gramEnd"/>
            <w:r w:rsidRPr="00B570E1">
              <w:rPr>
                <w:rFonts w:cs="Arial"/>
              </w:rPr>
              <w:t xml:space="preserve"> on the Autism Spectrum</w:t>
            </w:r>
            <w:r w:rsidR="00385559">
              <w:rPr>
                <w:rFonts w:cs="Arial"/>
              </w:rPr>
              <w:t xml:space="preserve">. Consider, for example, those characters in the clips </w:t>
            </w:r>
            <w:r w:rsidR="004F643B">
              <w:rPr>
                <w:rFonts w:cs="Arial"/>
              </w:rPr>
              <w:t>that follow</w:t>
            </w:r>
            <w:r w:rsidR="00385559">
              <w:rPr>
                <w:rFonts w:cs="Arial"/>
              </w:rPr>
              <w:t>.</w:t>
            </w:r>
            <w:r w:rsidRPr="00B570E1">
              <w:rPr>
                <w:rFonts w:cs="Arial"/>
              </w:rPr>
              <w:t xml:space="preserve"> Then</w:t>
            </w:r>
            <w:r w:rsidR="004F643B">
              <w:rPr>
                <w:rFonts w:cs="Arial"/>
              </w:rPr>
              <w:t>,</w:t>
            </w:r>
            <w:r w:rsidRPr="00B570E1">
              <w:rPr>
                <w:rFonts w:cs="Arial"/>
              </w:rPr>
              <w:t xml:space="preserve"> read </w:t>
            </w:r>
            <w:hyperlink r:id="rId96" w:history="1">
              <w:r w:rsidRPr="00C33B3D">
                <w:rPr>
                  <w:rStyle w:val="Hyperlink"/>
                  <w:rFonts w:cs="Arial"/>
                </w:rPr>
                <w:t>Don't 'Diagnose' Fictional Characters</w:t>
              </w:r>
            </w:hyperlink>
            <w:r w:rsidRPr="00B570E1">
              <w:rPr>
                <w:rFonts w:cs="Arial"/>
              </w:rPr>
              <w:t xml:space="preserve">. How does </w:t>
            </w:r>
            <w:r w:rsidR="00902989">
              <w:rPr>
                <w:rFonts w:cs="Arial"/>
              </w:rPr>
              <w:t xml:space="preserve">the tendency to diagnose fictional characters as being on the </w:t>
            </w:r>
            <w:r w:rsidR="004F643B">
              <w:rPr>
                <w:rFonts w:cs="Arial"/>
              </w:rPr>
              <w:t>a</w:t>
            </w:r>
            <w:r w:rsidR="00902989">
              <w:rPr>
                <w:rFonts w:cs="Arial"/>
              </w:rPr>
              <w:t xml:space="preserve">utism </w:t>
            </w:r>
            <w:r w:rsidR="004F643B">
              <w:rPr>
                <w:rFonts w:cs="Arial"/>
              </w:rPr>
              <w:t>s</w:t>
            </w:r>
            <w:r w:rsidR="00902989">
              <w:rPr>
                <w:rFonts w:cs="Arial"/>
              </w:rPr>
              <w:t>pectrum help or harm the public’s awareness of autism?</w:t>
            </w:r>
            <w:r w:rsidR="00385559">
              <w:rPr>
                <w:rFonts w:cs="Arial"/>
              </w:rPr>
              <w:t xml:space="preserve"> Use specific examples in your explanation.</w:t>
            </w:r>
          </w:p>
          <w:p w14:paraId="71C4ADAB" w14:textId="77777777" w:rsidR="00385559" w:rsidRDefault="00385559" w:rsidP="00ED2BCD">
            <w:pPr>
              <w:tabs>
                <w:tab w:val="left" w:pos="2329"/>
              </w:tabs>
              <w:rPr>
                <w:rFonts w:eastAsia="Calibri" w:cs="Arial"/>
                <w:bCs/>
              </w:rPr>
            </w:pPr>
          </w:p>
          <w:p w14:paraId="07806A5C" w14:textId="6B1F63A6" w:rsidR="005D41E9" w:rsidRPr="00ED2BCD" w:rsidRDefault="007C0F2C" w:rsidP="00ED2BCD">
            <w:pPr>
              <w:pStyle w:val="AssignmentsLevel3"/>
              <w:rPr>
                <w:rFonts w:eastAsia="Calibri"/>
              </w:rPr>
            </w:pPr>
            <w:hyperlink r:id="rId97" w:history="1">
              <w:r w:rsidR="005039AB" w:rsidRPr="005039AB">
                <w:rPr>
                  <w:rStyle w:val="Hyperlink"/>
                  <w:rFonts w:eastAsia="Calibri"/>
                </w:rPr>
                <w:t xml:space="preserve">Mr. </w:t>
              </w:r>
              <w:r w:rsidR="005D41E9" w:rsidRPr="00ED2BCD">
                <w:rPr>
                  <w:rStyle w:val="Hyperlink"/>
                  <w:rFonts w:eastAsia="Calibri"/>
                </w:rPr>
                <w:t>Spock</w:t>
              </w:r>
              <w:r w:rsidR="005039AB" w:rsidRPr="005039AB">
                <w:rPr>
                  <w:rStyle w:val="Hyperlink"/>
                  <w:rFonts w:eastAsia="Calibri"/>
                </w:rPr>
                <w:t xml:space="preserve"> the Logic Man</w:t>
              </w:r>
            </w:hyperlink>
            <w:r w:rsidR="005D41E9" w:rsidRPr="00ED2BCD">
              <w:rPr>
                <w:rFonts w:eastAsia="Calibri"/>
              </w:rPr>
              <w:t xml:space="preserve"> </w:t>
            </w:r>
          </w:p>
          <w:p w14:paraId="09DC392D" w14:textId="3C5BE438" w:rsidR="005D41E9" w:rsidRPr="00ED2BCD" w:rsidRDefault="007C0F2C" w:rsidP="00ED2BCD">
            <w:pPr>
              <w:pStyle w:val="AssignmentsLevel3"/>
              <w:rPr>
                <w:rFonts w:eastAsia="Calibri"/>
              </w:rPr>
            </w:pPr>
            <w:hyperlink r:id="rId98" w:history="1">
              <w:r w:rsidR="005D41E9" w:rsidRPr="00ED2BCD">
                <w:rPr>
                  <w:rStyle w:val="Hyperlink"/>
                  <w:rFonts w:eastAsia="Calibri"/>
                </w:rPr>
                <w:t>Sheldon</w:t>
              </w:r>
              <w:r w:rsidR="005039AB" w:rsidRPr="005039AB">
                <w:rPr>
                  <w:rStyle w:val="Hyperlink"/>
                  <w:rFonts w:eastAsia="Calibri"/>
                </w:rPr>
                <w:t xml:space="preserve"> Cooper Asperger Syndrome</w:t>
              </w:r>
            </w:hyperlink>
            <w:r w:rsidR="005D41E9" w:rsidRPr="00ED2BCD">
              <w:rPr>
                <w:rFonts w:eastAsia="Calibri"/>
              </w:rPr>
              <w:t xml:space="preserve"> </w:t>
            </w:r>
          </w:p>
          <w:p w14:paraId="2157DE62" w14:textId="7462233D" w:rsidR="005D41E9" w:rsidRPr="00ED2BCD" w:rsidRDefault="007C0F2C" w:rsidP="00ED2BCD">
            <w:pPr>
              <w:pStyle w:val="AssignmentsLevel3"/>
              <w:rPr>
                <w:rFonts w:eastAsia="Calibri"/>
              </w:rPr>
            </w:pPr>
            <w:hyperlink r:id="rId99" w:history="1">
              <w:r w:rsidR="005D41E9" w:rsidRPr="00ED2BCD">
                <w:rPr>
                  <w:rStyle w:val="Hyperlink"/>
                  <w:rFonts w:eastAsia="Calibri"/>
                </w:rPr>
                <w:t>Max</w:t>
              </w:r>
              <w:r w:rsidR="005039AB" w:rsidRPr="005039AB">
                <w:rPr>
                  <w:rStyle w:val="Hyperlink"/>
                  <w:rFonts w:eastAsia="Calibri"/>
                </w:rPr>
                <w:t xml:space="preserve"> Braverman - Parenthood</w:t>
              </w:r>
            </w:hyperlink>
            <w:r w:rsidR="00F0074B" w:rsidRPr="00ED2BCD">
              <w:rPr>
                <w:rFonts w:eastAsia="Calibri"/>
              </w:rPr>
              <w:t xml:space="preserve">, </w:t>
            </w:r>
            <w:hyperlink r:id="rId100" w:history="1">
              <w:r w:rsidR="005039AB" w:rsidRPr="00ED2BCD">
                <w:rPr>
                  <w:rStyle w:val="Hyperlink"/>
                  <w:rFonts w:eastAsia="Calibri"/>
                  <w:bCs/>
                </w:rPr>
                <w:t>https://www.youtube.com/watch?v=PyVoJaAzdeI</w:t>
              </w:r>
            </w:hyperlink>
            <w:r w:rsidR="00F0074B" w:rsidRPr="00ED2BCD">
              <w:rPr>
                <w:rFonts w:eastAsia="Calibri"/>
              </w:rPr>
              <w:t xml:space="preserve"> </w:t>
            </w:r>
          </w:p>
          <w:p w14:paraId="7A460E29" w14:textId="379776E6" w:rsidR="00902989" w:rsidRPr="00F91523" w:rsidRDefault="007C0F2C" w:rsidP="00ED2BCD">
            <w:pPr>
              <w:pStyle w:val="AssignmentsLevel3"/>
              <w:rPr>
                <w:rFonts w:eastAsia="Calibri"/>
              </w:rPr>
            </w:pPr>
            <w:hyperlink r:id="rId101" w:history="1">
              <w:r w:rsidR="005039AB" w:rsidRPr="00ED2BCD">
                <w:rPr>
                  <w:rStyle w:val="Hyperlink"/>
                  <w:rFonts w:eastAsia="Calibri"/>
                </w:rPr>
                <w:t xml:space="preserve">Dr. Dixon </w:t>
              </w:r>
              <w:r w:rsidR="00902989" w:rsidRPr="00ED2BCD">
                <w:rPr>
                  <w:rStyle w:val="Hyperlink"/>
                  <w:rFonts w:eastAsia="Calibri"/>
                </w:rPr>
                <w:t>Grey’s Anatomy</w:t>
              </w:r>
              <w:r w:rsidR="005039AB" w:rsidRPr="005039AB">
                <w:rPr>
                  <w:rStyle w:val="Hyperlink"/>
                  <w:rFonts w:eastAsia="Calibri"/>
                </w:rPr>
                <w:t xml:space="preserve"> No Emotion</w:t>
              </w:r>
            </w:hyperlink>
            <w:r w:rsidR="00902989" w:rsidRPr="00F91523">
              <w:rPr>
                <w:rFonts w:eastAsia="Calibri"/>
              </w:rPr>
              <w:t xml:space="preserve"> </w:t>
            </w:r>
          </w:p>
          <w:p w14:paraId="367C11AD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0BEEA2C" w14:textId="62899490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4F643B">
              <w:rPr>
                <w:rFonts w:cs="Arial"/>
                <w:i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472A6909" w14:textId="77777777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410C49F3" w14:textId="6C9DF90D" w:rsidR="00C33B3D" w:rsidRPr="00842155" w:rsidRDefault="00C33B3D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4F643B">
              <w:rPr>
                <w:rFonts w:cs="Arial"/>
                <w:szCs w:val="20"/>
              </w:rPr>
              <w:t>3</w:t>
            </w:r>
            <w:r w:rsidR="004F643B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0F7DB44A" w14:textId="26A99A24" w:rsidR="00C33B3D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4.1</w:t>
            </w:r>
          </w:p>
        </w:tc>
        <w:tc>
          <w:tcPr>
            <w:tcW w:w="1440" w:type="dxa"/>
          </w:tcPr>
          <w:p w14:paraId="647A3985" w14:textId="77777777" w:rsidR="00C33B3D" w:rsidRPr="00842155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C33B3D" w:rsidRPr="00842155" w14:paraId="644BB52E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9C80D0" w14:textId="3269990E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 2: Prescriptions for Children</w:t>
            </w:r>
          </w:p>
          <w:p w14:paraId="3206B19C" w14:textId="77777777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</w:p>
          <w:p w14:paraId="45D885DD" w14:textId="0368694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1E94411C" w14:textId="77777777" w:rsidR="00C33B3D" w:rsidRPr="00BA4F0C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0021584" w14:textId="39592AFF" w:rsidR="00E05C8C" w:rsidRPr="00F91523" w:rsidRDefault="00E05C8C" w:rsidP="00ED2BCD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spacing w:after="240"/>
              <w:rPr>
                <w:rFonts w:cs="Arial"/>
                <w:szCs w:val="20"/>
              </w:rPr>
            </w:pPr>
            <w:r>
              <w:t>Discuss the increasing rate at which children, some very young, are being prescribed medications to treat mental disorders. Consider the following in your response:</w:t>
            </w:r>
          </w:p>
          <w:p w14:paraId="0A4EF759" w14:textId="579B7E84" w:rsidR="00E05C8C" w:rsidRPr="00F91523" w:rsidRDefault="00C33B3D" w:rsidP="000D2258">
            <w:pPr>
              <w:pStyle w:val="AssignmentsLevel3"/>
            </w:pPr>
            <w:r>
              <w:t>What are your views on</w:t>
            </w:r>
            <w:r w:rsidR="004F643B">
              <w:t xml:space="preserve"> the use of</w:t>
            </w:r>
            <w:r>
              <w:t xml:space="preserve"> medications of mental disorders in children?</w:t>
            </w:r>
            <w:r w:rsidR="004F643B">
              <w:br/>
            </w:r>
            <w:r>
              <w:t xml:space="preserve"> </w:t>
            </w:r>
          </w:p>
          <w:p w14:paraId="62F9CE58" w14:textId="035170DD" w:rsidR="00E05C8C" w:rsidRPr="00F91523" w:rsidRDefault="00C33B3D" w:rsidP="000D2258">
            <w:pPr>
              <w:pStyle w:val="AssignmentsLevel3"/>
            </w:pPr>
            <w:r>
              <w:t>What should the threshold be for prescribing medications that affect the way children think, feel</w:t>
            </w:r>
            <w:r w:rsidR="004F643B">
              <w:t>,</w:t>
            </w:r>
            <w:r>
              <w:t xml:space="preserve"> and behave?</w:t>
            </w:r>
            <w:r w:rsidR="004F643B">
              <w:br/>
            </w:r>
          </w:p>
          <w:p w14:paraId="78F8FF22" w14:textId="666378C4" w:rsidR="00E05C8C" w:rsidRPr="00F91523" w:rsidRDefault="00C33B3D" w:rsidP="000D2258">
            <w:pPr>
              <w:pStyle w:val="AssignmentsLevel3"/>
            </w:pPr>
            <w:r>
              <w:t>Who should make the determination?</w:t>
            </w:r>
            <w:r w:rsidR="004F643B">
              <w:br/>
            </w:r>
          </w:p>
          <w:p w14:paraId="622584C9" w14:textId="111CF709" w:rsidR="00E05C8C" w:rsidRPr="00F91523" w:rsidRDefault="00C33B3D" w:rsidP="000D2258">
            <w:pPr>
              <w:pStyle w:val="AssignmentsLevel3"/>
            </w:pPr>
            <w:r>
              <w:t>Under what circumstances should parents be able to refuse medication for their children?</w:t>
            </w:r>
            <w:r w:rsidR="004F643B">
              <w:br/>
            </w:r>
          </w:p>
          <w:p w14:paraId="7B84A892" w14:textId="1F3DDA1B" w:rsidR="00E05C8C" w:rsidRPr="00F91523" w:rsidRDefault="00C33B3D" w:rsidP="000D2258">
            <w:pPr>
              <w:pStyle w:val="AssignmentsLevel3"/>
            </w:pPr>
            <w:r>
              <w:t>Are there circumstances in which children should have the right to refuse medication?</w:t>
            </w:r>
            <w:r w:rsidR="004F643B">
              <w:br/>
            </w:r>
          </w:p>
          <w:p w14:paraId="38929023" w14:textId="78449E95" w:rsidR="00C33B3D" w:rsidRPr="00BF5168" w:rsidRDefault="00C33B3D" w:rsidP="000D2258">
            <w:pPr>
              <w:pStyle w:val="AssignmentsLevel3"/>
            </w:pPr>
            <w:r>
              <w:t>Are there circumstances where parents and children should not be given an option?</w:t>
            </w:r>
          </w:p>
          <w:p w14:paraId="69B054B2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CAE2388" w14:textId="22E4FC60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4F643B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2F95DD57" w14:textId="77777777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235930A4" w14:textId="34EE2CE8" w:rsidR="00C33B3D" w:rsidRPr="00842155" w:rsidRDefault="00C33B3D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4F643B">
              <w:rPr>
                <w:rFonts w:cs="Arial"/>
                <w:szCs w:val="20"/>
              </w:rPr>
              <w:t>3</w:t>
            </w:r>
            <w:r w:rsidR="004F643B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2FABDBD8" w14:textId="55D2543C" w:rsidR="00C33B3D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</w:t>
            </w:r>
          </w:p>
        </w:tc>
        <w:tc>
          <w:tcPr>
            <w:tcW w:w="1440" w:type="dxa"/>
          </w:tcPr>
          <w:p w14:paraId="6F1DC642" w14:textId="77777777" w:rsidR="00C33B3D" w:rsidRPr="00842155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C33B3D" w:rsidRPr="00842155" w14:paraId="0A101BE7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72926F" w14:textId="3BB49CDE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Discussion 3: </w:t>
            </w:r>
            <w:r w:rsidR="00D119A8">
              <w:rPr>
                <w:b/>
              </w:rPr>
              <w:t>Substance Abuse in America</w:t>
            </w:r>
          </w:p>
          <w:p w14:paraId="1168754F" w14:textId="77777777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</w:p>
          <w:p w14:paraId="6F690807" w14:textId="303D9FBE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question, </w:t>
            </w:r>
            <w:r>
              <w:t xml:space="preserve">providing specific examples to support your answers. </w:t>
            </w:r>
          </w:p>
          <w:p w14:paraId="2B65D474" w14:textId="77777777" w:rsidR="00C33B3D" w:rsidRPr="00BA4F0C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C942CCB" w14:textId="17BD7804" w:rsidR="00C33B3D" w:rsidRPr="00B570E1" w:rsidRDefault="00C33B3D" w:rsidP="00C33B3D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</w:pPr>
            <w:r w:rsidRPr="00B570E1">
              <w:t>Most Americans partake in some form of substance use. At what point should the use of alcohol or other mood</w:t>
            </w:r>
            <w:r w:rsidR="004F643B">
              <w:t xml:space="preserve">- or </w:t>
            </w:r>
            <w:r w:rsidRPr="00B570E1">
              <w:t>mind</w:t>
            </w:r>
            <w:r w:rsidR="004F643B">
              <w:t>-</w:t>
            </w:r>
            <w:r w:rsidRPr="00B570E1">
              <w:t>altering substances be considered abuse?</w:t>
            </w:r>
            <w:r>
              <w:t xml:space="preserve"> Why?</w:t>
            </w:r>
          </w:p>
          <w:p w14:paraId="5B8772F6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6523416" w14:textId="5AB1F569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4F643B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4AA51F56" w14:textId="77777777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3BAFFD16" w14:textId="55A7EC0D" w:rsidR="00C33B3D" w:rsidRPr="00842155" w:rsidRDefault="00C33B3D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4F643B">
              <w:rPr>
                <w:rFonts w:cs="Arial"/>
                <w:szCs w:val="20"/>
              </w:rPr>
              <w:t>3</w:t>
            </w:r>
            <w:r w:rsidR="004F643B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as to what you agree or disagree with in their answers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698CFC79" w14:textId="129544C5" w:rsidR="00C33B3D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</w:t>
            </w:r>
          </w:p>
        </w:tc>
        <w:tc>
          <w:tcPr>
            <w:tcW w:w="1440" w:type="dxa"/>
          </w:tcPr>
          <w:p w14:paraId="60BE92BC" w14:textId="77777777" w:rsidR="00C33B3D" w:rsidRPr="00842155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5039AB" w:rsidRPr="007F339F" w14:paraId="497FDD17" w14:textId="77777777" w:rsidTr="004F643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F35D2A" w14:textId="69088513" w:rsidR="005039AB" w:rsidRDefault="005039AB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Four: Mental Illness in the News</w:t>
            </w:r>
          </w:p>
          <w:p w14:paraId="7A49D43E" w14:textId="77777777" w:rsidR="005039AB" w:rsidRDefault="005039AB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D60535E" w14:textId="69BD7B29" w:rsidR="005039AB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b/>
                <w:szCs w:val="20"/>
              </w:rPr>
              <w:t xml:space="preserve"> </w:t>
            </w:r>
            <w:hyperlink r:id="rId102" w:history="1">
              <w:r>
                <w:rPr>
                  <w:rStyle w:val="Hyperlink"/>
                </w:rPr>
                <w:t>Understanding Online Resources</w:t>
              </w:r>
            </w:hyperlink>
            <w:r>
              <w:t xml:space="preserve"> and </w:t>
            </w:r>
            <w:hyperlink r:id="rId103" w:history="1">
              <w:r w:rsidR="009A0D11">
                <w:rPr>
                  <w:rStyle w:val="Hyperlink"/>
                </w:rPr>
                <w:t>Evaluating a Website</w:t>
              </w:r>
            </w:hyperlink>
            <w:r>
              <w:t>.</w:t>
            </w:r>
            <w:r w:rsidRPr="00B570E1">
              <w:rPr>
                <w:rFonts w:cs="Arial"/>
                <w:szCs w:val="20"/>
              </w:rPr>
              <w:t xml:space="preserve"> </w:t>
            </w:r>
          </w:p>
          <w:p w14:paraId="736B3F4C" w14:textId="77777777" w:rsidR="005039AB" w:rsidRPr="00BF5168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4683414" w14:textId="77777777" w:rsidR="005039AB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Find</w:t>
            </w:r>
            <w:r w:rsidRPr="00BF5168">
              <w:rPr>
                <w:rFonts w:cs="Arial"/>
                <w:szCs w:val="20"/>
              </w:rPr>
              <w:t xml:space="preserve"> a current news article from a reputable news source that relates to one of the disorders under discussion this week.  </w:t>
            </w:r>
          </w:p>
          <w:p w14:paraId="5CA2CBA4" w14:textId="77777777" w:rsidR="005039AB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C6B2D77" w14:textId="261796A6" w:rsidR="005039AB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Summarize</w:t>
            </w:r>
            <w:r>
              <w:rPr>
                <w:rFonts w:cs="Arial"/>
                <w:szCs w:val="20"/>
              </w:rPr>
              <w:t xml:space="preserve"> the article and the disorder</w:t>
            </w:r>
            <w:r w:rsidRPr="00BF5168">
              <w:rPr>
                <w:rFonts w:cs="Arial"/>
                <w:szCs w:val="20"/>
              </w:rPr>
              <w:t xml:space="preserve"> including symptoms, causes</w:t>
            </w:r>
            <w:r>
              <w:rPr>
                <w:rFonts w:cs="Arial"/>
                <w:szCs w:val="20"/>
              </w:rPr>
              <w:t>,</w:t>
            </w:r>
            <w:r w:rsidRPr="00BF5168">
              <w:rPr>
                <w:rFonts w:cs="Arial"/>
                <w:szCs w:val="20"/>
              </w:rPr>
              <w:t xml:space="preserve"> and treatment modalit</w:t>
            </w:r>
            <w:r>
              <w:rPr>
                <w:rFonts w:cs="Arial"/>
                <w:szCs w:val="20"/>
              </w:rPr>
              <w:t>ies</w:t>
            </w:r>
            <w:r w:rsidRPr="00BF5168">
              <w:rPr>
                <w:rFonts w:cs="Arial"/>
                <w:szCs w:val="20"/>
              </w:rPr>
              <w:t xml:space="preserve">, and answer the following questions. </w:t>
            </w:r>
            <w:r w:rsidR="004F643B">
              <w:rPr>
                <w:rFonts w:cs="Arial"/>
                <w:szCs w:val="20"/>
              </w:rPr>
              <w:t>P</w:t>
            </w:r>
            <w:r w:rsidRPr="00BF5168">
              <w:rPr>
                <w:rFonts w:cs="Arial"/>
                <w:szCs w:val="20"/>
              </w:rPr>
              <w:t>rovide a link to your article.</w:t>
            </w:r>
          </w:p>
          <w:p w14:paraId="66BC14BB" w14:textId="77777777" w:rsidR="005039AB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874365B" w14:textId="77777777" w:rsidR="005039AB" w:rsidRPr="00BF5168" w:rsidRDefault="005039AB" w:rsidP="004F643B">
            <w:pPr>
              <w:pStyle w:val="AssignmentsLevel2"/>
            </w:pPr>
            <w:r w:rsidRPr="00BF5168">
              <w:t xml:space="preserve">How did this article relate to and expand upon what you have learned from the readings?  </w:t>
            </w:r>
          </w:p>
          <w:p w14:paraId="7D561486" w14:textId="77777777" w:rsidR="005039AB" w:rsidRPr="00BF5168" w:rsidRDefault="005039AB" w:rsidP="004F643B">
            <w:pPr>
              <w:pStyle w:val="AssignmentsLevel2"/>
            </w:pPr>
            <w:r w:rsidRPr="00BF5168">
              <w:t>What additional questions did it raise?</w:t>
            </w:r>
          </w:p>
          <w:p w14:paraId="6A5E6638" w14:textId="77777777" w:rsidR="005039AB" w:rsidRPr="00BF5168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8450D4" w14:textId="71FB35AB" w:rsidR="005039AB" w:rsidRPr="007F339F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Respond</w:t>
            </w:r>
            <w:r w:rsidRPr="00BF5168">
              <w:rPr>
                <w:rFonts w:cs="Arial"/>
                <w:szCs w:val="20"/>
              </w:rPr>
              <w:t xml:space="preserve"> to at least 2 of your classmates</w:t>
            </w:r>
            <w:r>
              <w:rPr>
                <w:rFonts w:cs="Arial"/>
                <w:szCs w:val="20"/>
              </w:rPr>
              <w:t>’</w:t>
            </w:r>
            <w:r w:rsidRPr="00BF5168">
              <w:rPr>
                <w:rFonts w:cs="Arial"/>
                <w:szCs w:val="20"/>
              </w:rPr>
              <w:t xml:space="preserve"> posts.</w:t>
            </w:r>
          </w:p>
        </w:tc>
        <w:tc>
          <w:tcPr>
            <w:tcW w:w="1440" w:type="dxa"/>
          </w:tcPr>
          <w:p w14:paraId="691DB0BA" w14:textId="5409C785" w:rsidR="005039AB" w:rsidRPr="009F6FAF" w:rsidRDefault="009E177E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</w:t>
            </w:r>
          </w:p>
        </w:tc>
        <w:tc>
          <w:tcPr>
            <w:tcW w:w="1440" w:type="dxa"/>
          </w:tcPr>
          <w:p w14:paraId="3311B600" w14:textId="74122D73" w:rsidR="005039AB" w:rsidRPr="0056748C" w:rsidRDefault="005964A6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 hour</w:t>
            </w:r>
          </w:p>
        </w:tc>
      </w:tr>
      <w:tr w:rsidR="005039AB" w:rsidRPr="007F339F" w14:paraId="7CAB183E" w14:textId="77777777" w:rsidTr="004F643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5192F2" w14:textId="510F6415" w:rsidR="005039AB" w:rsidRDefault="005039AB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Four: Case Study</w:t>
            </w:r>
          </w:p>
          <w:p w14:paraId="597F34B7" w14:textId="77777777" w:rsidR="005039AB" w:rsidRDefault="005039AB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016326A" w14:textId="64BD627D" w:rsidR="005039AB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Read</w:t>
            </w:r>
            <w:r w:rsidRPr="00B570E1">
              <w:rPr>
                <w:rFonts w:cs="Arial"/>
                <w:szCs w:val="20"/>
              </w:rPr>
              <w:t xml:space="preserve"> the</w:t>
            </w:r>
            <w:r>
              <w:rPr>
                <w:rFonts w:cs="Arial"/>
                <w:szCs w:val="20"/>
              </w:rPr>
              <w:t xml:space="preserve"> Week Four Case Study</w:t>
            </w:r>
            <w:r w:rsidRPr="00B570E1">
              <w:rPr>
                <w:rFonts w:cs="Arial"/>
                <w:szCs w:val="20"/>
              </w:rPr>
              <w:t xml:space="preserve">.  </w:t>
            </w:r>
          </w:p>
          <w:p w14:paraId="50783398" w14:textId="77777777" w:rsidR="00BC1CBE" w:rsidRDefault="00BC1CBE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75CFD72" w14:textId="77777777" w:rsidR="005039AB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questions:</w:t>
            </w:r>
          </w:p>
          <w:p w14:paraId="457402D0" w14:textId="77777777" w:rsidR="005039AB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E9CBDE8" w14:textId="320E4C9C" w:rsidR="005039AB" w:rsidRPr="00B570E1" w:rsidRDefault="005039AB" w:rsidP="004F643B">
            <w:pPr>
              <w:pStyle w:val="AssignmentsLevel2"/>
            </w:pPr>
            <w:r w:rsidRPr="00B570E1">
              <w:t>What diagnosis best fits the person in the case?</w:t>
            </w:r>
            <w:r>
              <w:t xml:space="preserve"> </w:t>
            </w:r>
            <w:r w:rsidR="004F643B">
              <w:t>I</w:t>
            </w:r>
            <w:r>
              <w:t>nclude the criteria (</w:t>
            </w:r>
            <w:r w:rsidRPr="000D2258">
              <w:rPr>
                <w:i/>
              </w:rPr>
              <w:t>DSM-</w:t>
            </w:r>
            <w:r w:rsidR="004F643B" w:rsidRPr="000D2258">
              <w:rPr>
                <w:i/>
              </w:rPr>
              <w:t>5</w:t>
            </w:r>
            <w:r>
              <w:t xml:space="preserve"> or other).</w:t>
            </w:r>
            <w:r w:rsidRPr="00B570E1">
              <w:t xml:space="preserve">  </w:t>
            </w:r>
          </w:p>
          <w:p w14:paraId="2E2E26AE" w14:textId="77777777" w:rsidR="005039AB" w:rsidRPr="00B570E1" w:rsidRDefault="005039AB" w:rsidP="004F643B">
            <w:pPr>
              <w:pStyle w:val="AssignmentsLevel2"/>
            </w:pPr>
            <w:r w:rsidRPr="00B570E1">
              <w:t xml:space="preserve">What questions did you consider in determining the diagnosis?  </w:t>
            </w:r>
          </w:p>
          <w:p w14:paraId="3B8E99EF" w14:textId="77777777" w:rsidR="005039AB" w:rsidRDefault="005039AB" w:rsidP="004F643B">
            <w:pPr>
              <w:pStyle w:val="AssignmentsLevel2"/>
            </w:pPr>
            <w:r w:rsidRPr="00B570E1">
              <w:t>Based on the readings, what treatment modalities would be most effective?</w:t>
            </w:r>
          </w:p>
          <w:p w14:paraId="68B42C8E" w14:textId="77777777" w:rsidR="005039AB" w:rsidRPr="007F1B86" w:rsidRDefault="005039AB" w:rsidP="004F643B">
            <w:pPr>
              <w:pStyle w:val="AssignmentsLevel2"/>
            </w:pPr>
            <w:r w:rsidRPr="00F03C36">
              <w:t xml:space="preserve">Provide evidence for your responses. </w:t>
            </w:r>
          </w:p>
          <w:p w14:paraId="631E2F68" w14:textId="77777777" w:rsidR="005039AB" w:rsidRDefault="005039AB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80D913C" w14:textId="77777777" w:rsidR="005039AB" w:rsidRPr="007F339F" w:rsidRDefault="005039AB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assignment as a 1- to 2-page Word document.</w:t>
            </w:r>
          </w:p>
        </w:tc>
        <w:tc>
          <w:tcPr>
            <w:tcW w:w="1440" w:type="dxa"/>
          </w:tcPr>
          <w:p w14:paraId="5B896637" w14:textId="3BF0BB31" w:rsidR="005039AB" w:rsidRPr="009F6FAF" w:rsidRDefault="009E177E" w:rsidP="004F64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4.1, 4.2, 4.3</w:t>
            </w:r>
          </w:p>
        </w:tc>
        <w:tc>
          <w:tcPr>
            <w:tcW w:w="1440" w:type="dxa"/>
          </w:tcPr>
          <w:p w14:paraId="41232765" w14:textId="402EEB34" w:rsidR="005039AB" w:rsidRPr="0056748C" w:rsidRDefault="005964A6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.5 hour</w:t>
            </w:r>
          </w:p>
        </w:tc>
      </w:tr>
      <w:tr w:rsidR="00C33B3D" w:rsidRPr="007F339F" w14:paraId="04DED657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5648F1" w14:textId="2205EB52" w:rsidR="00C33B3D" w:rsidRDefault="00C33B3D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Four Quiz</w:t>
            </w:r>
          </w:p>
          <w:p w14:paraId="5F3925AF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E678623" w14:textId="45FE775C" w:rsidR="00C33B3D" w:rsidRPr="007F339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Complete the Week Four Quiz on Blackboard.</w:t>
            </w:r>
          </w:p>
        </w:tc>
        <w:tc>
          <w:tcPr>
            <w:tcW w:w="1440" w:type="dxa"/>
          </w:tcPr>
          <w:p w14:paraId="5491C534" w14:textId="729A2398" w:rsidR="00C33B3D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</w:t>
            </w:r>
          </w:p>
        </w:tc>
        <w:tc>
          <w:tcPr>
            <w:tcW w:w="1440" w:type="dxa"/>
          </w:tcPr>
          <w:p w14:paraId="77474995" w14:textId="65DD6306" w:rsidR="00C33B3D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.5 hour</w:t>
            </w:r>
          </w:p>
        </w:tc>
      </w:tr>
      <w:tr w:rsidR="002C1641" w:rsidRPr="00842155" w14:paraId="424E170A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448A4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93A454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141401CF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E962D20" w14:textId="303E1853" w:rsidR="002C1641" w:rsidRPr="00842155" w:rsidRDefault="005964A6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BC1CBE">
              <w:rPr>
                <w:rFonts w:cs="Arial"/>
                <w:b/>
                <w:szCs w:val="20"/>
              </w:rPr>
              <w:t>.5</w:t>
            </w:r>
            <w:r>
              <w:rPr>
                <w:rFonts w:cs="Arial"/>
                <w:b/>
                <w:szCs w:val="20"/>
              </w:rPr>
              <w:t xml:space="preserve"> hours</w:t>
            </w:r>
          </w:p>
        </w:tc>
      </w:tr>
      <w:tr w:rsidR="002C1641" w:rsidRPr="00842155" w14:paraId="1A5BEE6F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D6C27C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71EFDF71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70F8F654" w14:textId="77777777" w:rsidR="005344A9" w:rsidRDefault="005344A9" w:rsidP="005344A9">
      <w:pPr>
        <w:pStyle w:val="Heading1"/>
        <w:rPr>
          <w:color w:val="BD313B"/>
        </w:rPr>
      </w:pPr>
    </w:p>
    <w:p w14:paraId="4AD4C855" w14:textId="77777777" w:rsidR="005344A9" w:rsidRDefault="005344A9" w:rsidP="005344A9">
      <w:pPr>
        <w:tabs>
          <w:tab w:val="left" w:pos="1065"/>
        </w:tabs>
      </w:pPr>
    </w:p>
    <w:p w14:paraId="53D6DFE1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3E9AC487" w14:textId="77777777" w:rsidR="00035EB6" w:rsidRPr="005344A9" w:rsidRDefault="00035EB6" w:rsidP="005344A9">
      <w:pPr>
        <w:tabs>
          <w:tab w:val="left" w:pos="360"/>
        </w:tabs>
        <w:spacing w:before="60" w:after="60"/>
        <w:rPr>
          <w:rFonts w:cs="Arial"/>
          <w:szCs w:val="20"/>
        </w:rPr>
        <w:sectPr w:rsidR="00035EB6" w:rsidRPr="005344A9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FF1563" w:rsidRPr="0090566F" w14:paraId="59FD06FB" w14:textId="77777777" w:rsidTr="0046632D">
        <w:trPr>
          <w:trHeight w:val="535"/>
        </w:trPr>
        <w:tc>
          <w:tcPr>
            <w:tcW w:w="13050" w:type="dxa"/>
            <w:gridSpan w:val="4"/>
            <w:tcBorders>
              <w:bottom w:val="single" w:sz="4" w:space="0" w:color="000000" w:themeColor="text1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E9F8DC" w14:textId="66C01E53" w:rsidR="00FF1563" w:rsidRPr="0090566F" w:rsidRDefault="00FF1563" w:rsidP="00FF1563">
            <w:pPr>
              <w:pStyle w:val="WeeklyTopicHeading1"/>
              <w:rPr>
                <w:color w:val="FFFFFF"/>
                <w:sz w:val="28"/>
                <w:szCs w:val="28"/>
              </w:rPr>
            </w:pPr>
            <w:bookmarkStart w:id="9" w:name="weekfive"/>
            <w:bookmarkStart w:id="10" w:name="_Toc358980898"/>
            <w:bookmarkEnd w:id="9"/>
            <w:r w:rsidRPr="0068364F">
              <w:lastRenderedPageBreak/>
              <w:t xml:space="preserve">Week </w:t>
            </w:r>
            <w:r>
              <w:t>Five</w:t>
            </w:r>
            <w:r w:rsidRPr="0068364F">
              <w:t xml:space="preserve">: </w:t>
            </w:r>
            <w:bookmarkEnd w:id="10"/>
            <w:r>
              <w:t>Schizophrenia and Personality Disorders</w:t>
            </w:r>
            <w:r w:rsidR="004F643B">
              <w:t>,</w:t>
            </w:r>
            <w:r>
              <w:t xml:space="preserve"> and Consumer Issues in Mental Health </w:t>
            </w:r>
          </w:p>
        </w:tc>
      </w:tr>
      <w:tr w:rsidR="00BA4B7B" w:rsidRPr="00842155" w14:paraId="72FFBD60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01BD26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CC23F35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F1563" w:rsidRPr="00842155" w14:paraId="020F9533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110615" w14:textId="4C6AA73A" w:rsidR="00FF1563" w:rsidRPr="00842155" w:rsidRDefault="00FF1563" w:rsidP="00B70E90">
            <w:pPr>
              <w:pStyle w:val="ObjectiveBullet"/>
              <w:numPr>
                <w:ilvl w:val="1"/>
                <w:numId w:val="12"/>
              </w:numPr>
              <w:tabs>
                <w:tab w:val="clear" w:pos="0"/>
              </w:tabs>
            </w:pPr>
            <w:r>
              <w:t>Identify symptoms for schizophrenia and personality disorders</w:t>
            </w:r>
            <w:r w:rsidR="00B70E90">
              <w:t xml:space="preserve"> on the continuum</w:t>
            </w:r>
            <w:r>
              <w:t>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2023375C" w14:textId="06E5CB5F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F1563" w:rsidRPr="00842155" w14:paraId="1A46D961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DB71A9" w14:textId="7C8F45E8" w:rsidR="00FF1563" w:rsidRPr="00842155" w:rsidRDefault="00FF1563" w:rsidP="00FF1563">
            <w:pPr>
              <w:pStyle w:val="ObjectiveBullet"/>
              <w:numPr>
                <w:ilvl w:val="1"/>
                <w:numId w:val="12"/>
              </w:numPr>
            </w:pPr>
            <w:r>
              <w:t>Describe the causes</w:t>
            </w:r>
            <w:r w:rsidR="00525F7E">
              <w:t xml:space="preserve"> and prevention strategies</w:t>
            </w:r>
            <w:r>
              <w:t xml:space="preserve"> </w:t>
            </w:r>
            <w:r w:rsidR="00525F7E">
              <w:t>for</w:t>
            </w:r>
            <w:r>
              <w:t xml:space="preserve"> schizophrenia and personality disorders.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3FA439B6" w14:textId="21B65E3C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F1563" w:rsidRPr="00842155" w14:paraId="084E65AC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1F0F63" w14:textId="381FEA0F" w:rsidR="00FF1563" w:rsidRDefault="00FF1563" w:rsidP="00FF1563">
            <w:pPr>
              <w:pStyle w:val="ObjectiveBullet"/>
              <w:numPr>
                <w:ilvl w:val="1"/>
                <w:numId w:val="12"/>
              </w:numPr>
            </w:pPr>
            <w:r>
              <w:t>Compare treatment approaches for schizophrenia and personality disorders.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19E1311" w14:textId="71DD6B27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FF1563" w:rsidRPr="00842155" w14:paraId="74744858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0E250C" w14:textId="37B5DE28" w:rsidR="00FF1563" w:rsidRPr="00842155" w:rsidRDefault="00ED2BCD" w:rsidP="00FF1563">
            <w:pPr>
              <w:pStyle w:val="ObjectiveBullet"/>
              <w:numPr>
                <w:ilvl w:val="1"/>
                <w:numId w:val="12"/>
              </w:numPr>
            </w:pPr>
            <w:r>
              <w:t xml:space="preserve">Examine </w:t>
            </w:r>
            <w:r w:rsidR="00FF1563">
              <w:t>key consumer issues in mental health care.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58B009C9" w14:textId="4CE09DA3" w:rsidR="00FF1563" w:rsidRPr="00842155" w:rsidRDefault="00F1357B" w:rsidP="00FF156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CLO3, CLO4</w:t>
            </w:r>
          </w:p>
        </w:tc>
      </w:tr>
      <w:tr w:rsidR="00BA4B7B" w:rsidRPr="00842155" w14:paraId="107400FD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08607D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D02FB">
              <w:rPr>
                <w:rFonts w:cs="Arial"/>
                <w:i/>
                <w:szCs w:val="20"/>
              </w:rPr>
              <w:t xml:space="preserve">and </w:t>
            </w:r>
            <w:r w:rsidRPr="005B10FE">
              <w:rPr>
                <w:rFonts w:cs="Arial"/>
                <w:i/>
                <w:szCs w:val="20"/>
              </w:rPr>
              <w:t xml:space="preserve">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586A7373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06DBED08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E20EEC0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618447F8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76F687" w14:textId="061A2341" w:rsidR="00BA4B7B" w:rsidRDefault="00B570E1" w:rsidP="00E8457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 and Resources</w:t>
            </w:r>
          </w:p>
          <w:p w14:paraId="6CDC6983" w14:textId="77777777" w:rsidR="00BA4B7B" w:rsidRDefault="00BA4B7B" w:rsidP="00E8457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11F1E0C" w14:textId="465BA02F" w:rsidR="00BA4B7B" w:rsidRDefault="00B570E1" w:rsidP="00FD5474">
            <w:pPr>
              <w:ind w:left="360" w:hanging="360"/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articles:</w:t>
            </w:r>
          </w:p>
          <w:p w14:paraId="7A61571A" w14:textId="6D9B21F0" w:rsidR="007274B6" w:rsidRDefault="007274B6" w:rsidP="00FD5474">
            <w:pPr>
              <w:ind w:left="360" w:hanging="360"/>
              <w:rPr>
                <w:rFonts w:cs="Arial"/>
                <w:szCs w:val="20"/>
              </w:rPr>
            </w:pPr>
          </w:p>
          <w:p w14:paraId="7371D631" w14:textId="26B0705B" w:rsidR="007274B6" w:rsidRDefault="007C0F2C" w:rsidP="00ED2BCD">
            <w:pPr>
              <w:pStyle w:val="AssignmentsLevel2"/>
              <w:ind w:left="330"/>
            </w:pPr>
            <w:hyperlink r:id="rId104" w:history="1">
              <w:r w:rsidR="007274B6" w:rsidRPr="007274B6">
                <w:rPr>
                  <w:rStyle w:val="Hyperlink"/>
                </w:rPr>
                <w:t>What Is Borderline Personality Disorder?</w:t>
              </w:r>
            </w:hyperlink>
          </w:p>
          <w:p w14:paraId="0B5FBFAD" w14:textId="167154A0" w:rsidR="007C5170" w:rsidRPr="007C5170" w:rsidRDefault="007C0F2C" w:rsidP="00073987">
            <w:pPr>
              <w:pStyle w:val="AssignmentsLevel2"/>
              <w:ind w:left="330"/>
            </w:pPr>
            <w:hyperlink r:id="rId105" w:history="1">
              <w:r w:rsidR="007274B6" w:rsidRPr="007274B6">
                <w:rPr>
                  <w:rStyle w:val="Hyperlink"/>
                </w:rPr>
                <w:t>Personality Disorders</w:t>
              </w:r>
            </w:hyperlink>
            <w:r w:rsidR="00073987">
              <w:rPr>
                <w:rStyle w:val="Hyperlink"/>
                <w:color w:val="auto"/>
                <w:u w:val="none"/>
              </w:rPr>
              <w:t>: E</w:t>
            </w:r>
            <w:r w:rsidR="007C5170" w:rsidRPr="00073987">
              <w:rPr>
                <w:rStyle w:val="Hyperlink"/>
                <w:color w:val="auto"/>
                <w:u w:val="none"/>
              </w:rPr>
              <w:t>xplore borderline personality</w:t>
            </w:r>
            <w:r w:rsidR="00073987" w:rsidRPr="00073987">
              <w:rPr>
                <w:rStyle w:val="Hyperlink"/>
                <w:color w:val="auto"/>
                <w:u w:val="none"/>
              </w:rPr>
              <w:t>,</w:t>
            </w:r>
            <w:r w:rsidR="007C5170" w:rsidRPr="00073987">
              <w:rPr>
                <w:rStyle w:val="Hyperlink"/>
                <w:color w:val="auto"/>
                <w:u w:val="none"/>
              </w:rPr>
              <w:t xml:space="preserve"> antisocial personality, and 2 others</w:t>
            </w:r>
            <w:r w:rsidR="00073987" w:rsidRPr="00073987">
              <w:rPr>
                <w:rStyle w:val="Hyperlink"/>
                <w:color w:val="auto"/>
                <w:u w:val="none"/>
              </w:rPr>
              <w:t>.</w:t>
            </w:r>
          </w:p>
          <w:p w14:paraId="3C84386B" w14:textId="087F17A7" w:rsidR="007274B6" w:rsidRDefault="007C0F2C" w:rsidP="00ED2BCD">
            <w:pPr>
              <w:pStyle w:val="AssignmentsLevel2"/>
              <w:ind w:left="330"/>
            </w:pPr>
            <w:hyperlink r:id="rId106" w:history="1">
              <w:r w:rsidR="007274B6" w:rsidRPr="007274B6">
                <w:rPr>
                  <w:rStyle w:val="Hyperlink"/>
                </w:rPr>
                <w:t>Overview of Schizophrenia</w:t>
              </w:r>
            </w:hyperlink>
          </w:p>
          <w:p w14:paraId="24A7BF6B" w14:textId="3DA0C1BF" w:rsidR="007274B6" w:rsidRDefault="007C0F2C" w:rsidP="00ED2BCD">
            <w:pPr>
              <w:pStyle w:val="AssignmentsLevel2"/>
              <w:ind w:left="330"/>
            </w:pPr>
            <w:hyperlink r:id="rId107" w:history="1">
              <w:r w:rsidR="007274B6" w:rsidRPr="007274B6">
                <w:rPr>
                  <w:rStyle w:val="Hyperlink"/>
                </w:rPr>
                <w:t>Environmental Risk Factors for Psychosis</w:t>
              </w:r>
            </w:hyperlink>
          </w:p>
          <w:p w14:paraId="654B22E2" w14:textId="052B5B79" w:rsidR="005039AB" w:rsidRPr="007C5170" w:rsidRDefault="007C0F2C" w:rsidP="007C5170">
            <w:pPr>
              <w:pStyle w:val="AssignmentsLevel2"/>
              <w:ind w:left="330"/>
              <w:rPr>
                <w:color w:val="0000FF"/>
                <w:u w:val="single"/>
              </w:rPr>
            </w:pPr>
            <w:hyperlink r:id="rId108" w:history="1">
              <w:r w:rsidR="00B570E1" w:rsidRPr="00B570E1">
                <w:rPr>
                  <w:rStyle w:val="Hyperlink"/>
                </w:rPr>
                <w:t>Cost of Not Caring: Stigma Set in Stone</w:t>
              </w:r>
            </w:hyperlink>
            <w:r w:rsidR="005039AB">
              <w:t xml:space="preserve">  </w:t>
            </w:r>
          </w:p>
          <w:p w14:paraId="27400D23" w14:textId="77777777" w:rsidR="00ED2BCD" w:rsidRDefault="00ED2BCD" w:rsidP="00ED2BCD">
            <w:pPr>
              <w:pStyle w:val="AssignmentsLevel3"/>
              <w:ind w:left="0"/>
            </w:pPr>
          </w:p>
          <w:p w14:paraId="5EC8C9F0" w14:textId="1D76A2D4" w:rsidR="007274B6" w:rsidRPr="00AC7153" w:rsidRDefault="00AC7153" w:rsidP="00EE0486">
            <w:r w:rsidRPr="00B570E1">
              <w:rPr>
                <w:b/>
              </w:rPr>
              <w:t>Watch</w:t>
            </w:r>
            <w:r>
              <w:t xml:space="preserve"> the </w:t>
            </w:r>
            <w:hyperlink r:id="rId109" w:history="1">
              <w:r w:rsidRPr="007274B6">
                <w:rPr>
                  <w:rStyle w:val="Hyperlink"/>
                  <w:rFonts w:cs="Arial"/>
                  <w:szCs w:val="20"/>
                </w:rPr>
                <w:t>Normal Vs. Abnormal Personality</w:t>
              </w:r>
            </w:hyperlink>
            <w:r>
              <w:t xml:space="preserve"> video. Be sure to include reflections or insights in the appropriate discussions or assignments for this week.</w:t>
            </w:r>
          </w:p>
        </w:tc>
        <w:tc>
          <w:tcPr>
            <w:tcW w:w="1440" w:type="dxa"/>
          </w:tcPr>
          <w:p w14:paraId="57F7E60F" w14:textId="551E0E09" w:rsidR="00BA4B7B" w:rsidRPr="009F6FAF" w:rsidRDefault="009E177E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5.1, 5.2, 5.3, 5.4</w:t>
            </w:r>
          </w:p>
        </w:tc>
        <w:tc>
          <w:tcPr>
            <w:tcW w:w="1440" w:type="dxa"/>
          </w:tcPr>
          <w:p w14:paraId="5C41C08A" w14:textId="17E8EB20" w:rsidR="00BA4B7B" w:rsidRPr="00AC7153" w:rsidRDefault="00AC7153" w:rsidP="00FD547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.5 </w:t>
            </w:r>
            <w:proofErr w:type="spellStart"/>
            <w:r>
              <w:rPr>
                <w:rFonts w:cs="Arial"/>
                <w:b/>
                <w:szCs w:val="20"/>
              </w:rPr>
              <w:t>hr</w:t>
            </w:r>
            <w:proofErr w:type="spellEnd"/>
          </w:p>
        </w:tc>
      </w:tr>
      <w:tr w:rsidR="002C1641" w:rsidRPr="00842155" w14:paraId="65A61124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9F8666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F3C282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279CBB2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58836AB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74930342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EC75CF" w14:textId="77777777" w:rsidR="002C1641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407056F9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30C560F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F2549F5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7F339F" w14:paraId="5A5212A4" w14:textId="77777777" w:rsidTr="00FD5474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F0F137" w14:textId="57186A97" w:rsidR="002C1641" w:rsidRDefault="00E05C8C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Recommended Readings</w:t>
            </w:r>
          </w:p>
          <w:p w14:paraId="246296BC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A08352C" w14:textId="2DFA8135" w:rsidR="00E05C8C" w:rsidRDefault="00E05C8C" w:rsidP="00FD5474">
            <w:pPr>
              <w:tabs>
                <w:tab w:val="left" w:pos="0"/>
                <w:tab w:val="left" w:pos="3720"/>
              </w:tabs>
              <w:outlineLvl w:val="0"/>
            </w:pPr>
            <w:r w:rsidRPr="00BF5168">
              <w:rPr>
                <w:rFonts w:cs="Arial"/>
                <w:b/>
                <w:szCs w:val="20"/>
              </w:rPr>
              <w:t>Read</w:t>
            </w:r>
            <w:r w:rsidRPr="00BF516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the following from </w:t>
            </w:r>
            <w:r w:rsidRPr="00BF5168">
              <w:rPr>
                <w:i/>
              </w:rPr>
              <w:t xml:space="preserve">Coming </w:t>
            </w:r>
            <w:r w:rsidR="004F643B">
              <w:rPr>
                <w:i/>
              </w:rPr>
              <w:t>O</w:t>
            </w:r>
            <w:r w:rsidRPr="00BF5168">
              <w:rPr>
                <w:i/>
              </w:rPr>
              <w:t xml:space="preserve">ut </w:t>
            </w:r>
            <w:r w:rsidR="004F643B">
              <w:rPr>
                <w:i/>
              </w:rPr>
              <w:t>P</w:t>
            </w:r>
            <w:r w:rsidRPr="00BF5168">
              <w:rPr>
                <w:i/>
              </w:rPr>
              <w:t xml:space="preserve">roud to </w:t>
            </w:r>
            <w:r w:rsidR="004F643B">
              <w:rPr>
                <w:i/>
              </w:rPr>
              <w:t>E</w:t>
            </w:r>
            <w:r w:rsidRPr="00BF5168">
              <w:rPr>
                <w:i/>
              </w:rPr>
              <w:t xml:space="preserve">rase the </w:t>
            </w:r>
            <w:r w:rsidR="004F643B">
              <w:rPr>
                <w:i/>
              </w:rPr>
              <w:t>S</w:t>
            </w:r>
            <w:r w:rsidRPr="00BF5168">
              <w:rPr>
                <w:i/>
              </w:rPr>
              <w:t xml:space="preserve">tigma of </w:t>
            </w:r>
            <w:r w:rsidR="004F643B">
              <w:rPr>
                <w:i/>
              </w:rPr>
              <w:t>M</w:t>
            </w:r>
            <w:r w:rsidRPr="00BF5168">
              <w:rPr>
                <w:i/>
              </w:rPr>
              <w:t xml:space="preserve">ental </w:t>
            </w:r>
            <w:r w:rsidR="004F643B">
              <w:rPr>
                <w:i/>
              </w:rPr>
              <w:t>I</w:t>
            </w:r>
            <w:r w:rsidRPr="00BF5168">
              <w:rPr>
                <w:i/>
              </w:rPr>
              <w:t>llness</w:t>
            </w:r>
            <w:r>
              <w:t>:</w:t>
            </w:r>
            <w:r w:rsidR="004F643B">
              <w:br/>
            </w:r>
          </w:p>
          <w:p w14:paraId="042A2035" w14:textId="4ED812FB" w:rsidR="00E05C8C" w:rsidRDefault="007274B6" w:rsidP="00ED2BCD">
            <w:pPr>
              <w:pStyle w:val="AssignmentsLevel2"/>
            </w:pPr>
            <w:r>
              <w:lastRenderedPageBreak/>
              <w:t xml:space="preserve">“A Mental Illness Story” </w:t>
            </w:r>
            <w:r w:rsidR="004F643B">
              <w:t xml:space="preserve">by </w:t>
            </w:r>
            <w:r>
              <w:t>William Vasquez (p</w:t>
            </w:r>
            <w:r w:rsidR="004F643B">
              <w:t>p.</w:t>
            </w:r>
            <w:r>
              <w:t xml:space="preserve"> 167</w:t>
            </w:r>
            <w:r w:rsidR="004F643B">
              <w:t>–</w:t>
            </w:r>
            <w:r>
              <w:t>170)</w:t>
            </w:r>
            <w:r w:rsidR="004F643B">
              <w:t xml:space="preserve"> (schizophrenia)</w:t>
            </w:r>
          </w:p>
          <w:p w14:paraId="7CCEFAA2" w14:textId="555910B6" w:rsidR="00E05C8C" w:rsidRDefault="007274B6" w:rsidP="00ED2BCD">
            <w:pPr>
              <w:pStyle w:val="AssignmentsLevel2"/>
            </w:pPr>
            <w:r>
              <w:t xml:space="preserve">“Malia’s Extra-Ordinary Adventures” </w:t>
            </w:r>
            <w:r w:rsidR="004F643B">
              <w:t xml:space="preserve">by </w:t>
            </w:r>
            <w:r>
              <w:t xml:space="preserve">Malia L. </w:t>
            </w:r>
            <w:proofErr w:type="spellStart"/>
            <w:r>
              <w:t>Fontecchio</w:t>
            </w:r>
            <w:proofErr w:type="spellEnd"/>
            <w:r>
              <w:t xml:space="preserve"> (</w:t>
            </w:r>
            <w:r w:rsidR="004F643B">
              <w:t>p</w:t>
            </w:r>
            <w:r>
              <w:t>p</w:t>
            </w:r>
            <w:r w:rsidR="004F643B">
              <w:t>.</w:t>
            </w:r>
            <w:r>
              <w:t xml:space="preserve"> 181</w:t>
            </w:r>
            <w:r w:rsidR="004F643B">
              <w:t>–</w:t>
            </w:r>
            <w:r>
              <w:t>201)</w:t>
            </w:r>
            <w:r w:rsidR="004F643B">
              <w:t xml:space="preserve"> (schizophrenia)</w:t>
            </w:r>
          </w:p>
          <w:p w14:paraId="753D7645" w14:textId="51867A67" w:rsidR="007274B6" w:rsidRPr="000D2258" w:rsidRDefault="007274B6" w:rsidP="000D2258">
            <w:pPr>
              <w:pStyle w:val="AssignmentsLevel2"/>
              <w:rPr>
                <w:b/>
              </w:rPr>
            </w:pPr>
            <w:r>
              <w:t xml:space="preserve">“A Vision of Recovery” </w:t>
            </w:r>
            <w:r w:rsidR="004F643B">
              <w:t xml:space="preserve">by </w:t>
            </w:r>
            <w:r>
              <w:t>Kevin Coyle (p</w:t>
            </w:r>
            <w:r w:rsidR="004F643B">
              <w:t>p.</w:t>
            </w:r>
            <w:r>
              <w:t xml:space="preserve"> 404</w:t>
            </w:r>
            <w:r w:rsidR="004F643B">
              <w:t>–</w:t>
            </w:r>
            <w:r>
              <w:t>409)</w:t>
            </w:r>
            <w:r w:rsidR="004F643B">
              <w:t xml:space="preserve"> (schizophrenia)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51EF3C50" w14:textId="44F2188F" w:rsidR="002C1641" w:rsidRPr="009F6FAF" w:rsidRDefault="009E177E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5.1, 5.2, 5.3, 5.4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61E99DA8" w14:textId="77777777" w:rsidR="002C1641" w:rsidRPr="009F6FA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</w:tc>
      </w:tr>
      <w:tr w:rsidR="005964A6" w:rsidRPr="00842155" w14:paraId="7DBC9EFD" w14:textId="77777777" w:rsidTr="004F643B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16984E" w14:textId="77777777" w:rsidR="005964A6" w:rsidRPr="00E11F7C" w:rsidRDefault="005964A6" w:rsidP="004F643B">
            <w:pPr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 xml:space="preserve">Adobe Connect Live Discussion </w:t>
            </w:r>
          </w:p>
          <w:p w14:paraId="2BDDA122" w14:textId="77777777" w:rsidR="005964A6" w:rsidRPr="00E11F7C" w:rsidRDefault="005964A6" w:rsidP="004F643B">
            <w:pPr>
              <w:rPr>
                <w:rFonts w:cs="Arial"/>
                <w:b/>
                <w:szCs w:val="20"/>
              </w:rPr>
            </w:pPr>
          </w:p>
          <w:p w14:paraId="707B630D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Review</w:t>
            </w:r>
            <w:r w:rsidRPr="00E11F7C">
              <w:rPr>
                <w:rFonts w:cs="Arial"/>
                <w:szCs w:val="20"/>
              </w:rPr>
              <w:t xml:space="preserve"> </w:t>
            </w:r>
            <w:hyperlink r:id="rId110" w:history="1">
              <w:r w:rsidRPr="00E11F7C">
                <w:rPr>
                  <w:rStyle w:val="Hyperlink"/>
                  <w:rFonts w:cs="Arial"/>
                  <w:szCs w:val="20"/>
                </w:rPr>
                <w:t>Adobe Connect Resources</w:t>
              </w:r>
            </w:hyperlink>
            <w:r w:rsidRPr="00E11F7C">
              <w:rPr>
                <w:rFonts w:cs="Arial"/>
                <w:szCs w:val="20"/>
              </w:rPr>
              <w:t xml:space="preserve">.  </w:t>
            </w:r>
          </w:p>
          <w:p w14:paraId="4893D16C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</w:p>
          <w:p w14:paraId="69D6050F" w14:textId="2242D50E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Participate</w:t>
            </w:r>
            <w:r w:rsidRPr="00E11F7C">
              <w:rPr>
                <w:rFonts w:cs="Arial"/>
                <w:szCs w:val="20"/>
              </w:rPr>
              <w:t xml:space="preserve"> in the scheduled live session with the course instructor. </w:t>
            </w:r>
          </w:p>
          <w:p w14:paraId="528CEEB5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</w:p>
          <w:p w14:paraId="03AE82EE" w14:textId="77777777" w:rsidR="005964A6" w:rsidRPr="00E11F7C" w:rsidRDefault="005964A6" w:rsidP="004F643B">
            <w:pPr>
              <w:rPr>
                <w:rFonts w:cs="Arial"/>
                <w:szCs w:val="20"/>
              </w:rPr>
            </w:pPr>
            <w:r w:rsidRPr="00E11F7C">
              <w:rPr>
                <w:rFonts w:cs="Arial"/>
                <w:b/>
                <w:szCs w:val="20"/>
              </w:rPr>
              <w:t>Prepare</w:t>
            </w:r>
            <w:r w:rsidRPr="00E11F7C">
              <w:rPr>
                <w:rFonts w:cs="Arial"/>
                <w:szCs w:val="20"/>
              </w:rPr>
              <w:t xml:space="preserve"> to ask questions concerning the content of the week and the </w:t>
            </w:r>
            <w:proofErr w:type="gramStart"/>
            <w:r w:rsidRPr="00E11F7C">
              <w:rPr>
                <w:rFonts w:cs="Arial"/>
                <w:szCs w:val="20"/>
              </w:rPr>
              <w:t>course as a whole</w:t>
            </w:r>
            <w:proofErr w:type="gramEnd"/>
            <w:r w:rsidRPr="00E11F7C">
              <w:rPr>
                <w:rFonts w:cs="Arial"/>
                <w:szCs w:val="20"/>
              </w:rPr>
              <w:t>.</w:t>
            </w:r>
          </w:p>
          <w:p w14:paraId="58E18A86" w14:textId="77777777" w:rsidR="005964A6" w:rsidRDefault="005964A6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11F7C">
              <w:rPr>
                <w:rFonts w:cs="Arial"/>
                <w:szCs w:val="20"/>
              </w:rPr>
              <w:br/>
            </w:r>
            <w:r w:rsidRPr="00AD6221">
              <w:rPr>
                <w:rFonts w:cs="Arial"/>
                <w:i/>
                <w:szCs w:val="20"/>
              </w:rPr>
              <w:t>Note:</w:t>
            </w:r>
            <w:r w:rsidRPr="00E11F7C">
              <w:rPr>
                <w:rFonts w:cs="Arial"/>
                <w:szCs w:val="20"/>
              </w:rPr>
              <w:t xml:space="preserve"> A recorded lecture will be made available to those who are unable to attend the live session.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5F8C1B02" w14:textId="77777777" w:rsidR="005964A6" w:rsidRPr="009F6FAF" w:rsidRDefault="005964A6" w:rsidP="004F643B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CF4FDE3" w14:textId="77777777" w:rsidR="005964A6" w:rsidRPr="009F6FAF" w:rsidRDefault="005964A6" w:rsidP="004F64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 hour</w:t>
            </w:r>
          </w:p>
        </w:tc>
      </w:tr>
      <w:tr w:rsidR="002C1641" w:rsidRPr="00842155" w14:paraId="127234E4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A825F1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C45668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B33B50B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9B511A1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05515BD7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63DBC8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BF3500A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05254F2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41917C10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C33B3D" w:rsidRPr="00842155" w14:paraId="0660A210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5BC6CA" w14:textId="5A7317C3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 xml:space="preserve">Discussion 1: </w:t>
            </w:r>
            <w:r w:rsidR="007274B6">
              <w:rPr>
                <w:b/>
              </w:rPr>
              <w:t>Environmental Risk Factors for Psychosis</w:t>
            </w:r>
          </w:p>
          <w:p w14:paraId="71E5F684" w14:textId="77777777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</w:p>
          <w:p w14:paraId="1E2F1C91" w14:textId="29D7BA70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1067AED6" w14:textId="77777777" w:rsidR="00C33B3D" w:rsidRPr="00BA4F0C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4AAF825" w14:textId="541832BA" w:rsidR="00C33B3D" w:rsidRPr="00B570E1" w:rsidRDefault="00B570E1" w:rsidP="00B570E1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t>Reflecting on</w:t>
            </w:r>
            <w:r w:rsidR="007274B6" w:rsidRPr="00B570E1">
              <w:t xml:space="preserve"> </w:t>
            </w:r>
            <w:hyperlink r:id="rId111" w:history="1">
              <w:r w:rsidRPr="00B570E1">
                <w:rPr>
                  <w:rStyle w:val="Hyperlink"/>
                  <w:rFonts w:cs="Arial"/>
                  <w:szCs w:val="20"/>
                </w:rPr>
                <w:t>Environmental Risk Factors for Psychosis</w:t>
              </w:r>
            </w:hyperlink>
            <w:r>
              <w:rPr>
                <w:rFonts w:cs="Arial"/>
                <w:szCs w:val="20"/>
              </w:rPr>
              <w:t>, i</w:t>
            </w:r>
            <w:r w:rsidR="007274B6" w:rsidRPr="00B570E1">
              <w:t>magine you have been asked to help develop a primary intervention program to help prevent psychosis. What factors might be important in such a program? Who would your target population be?</w:t>
            </w:r>
          </w:p>
          <w:p w14:paraId="5DFE8A51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90D2E67" w14:textId="3F5EF3D2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4F643B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59B9EB40" w14:textId="77777777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4C82DB2E" w14:textId="2F83743B" w:rsidR="00C33B3D" w:rsidRPr="00842155" w:rsidRDefault="00C33B3D" w:rsidP="004F643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4F643B">
              <w:rPr>
                <w:rFonts w:cs="Arial"/>
                <w:szCs w:val="20"/>
              </w:rPr>
              <w:t>3</w:t>
            </w:r>
            <w:r w:rsidR="004F643B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>students as to what you agree or disagree with in their answers</w:t>
            </w:r>
            <w:r w:rsidRPr="00103FC5">
              <w:t xml:space="preserve"> 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531F40E3" w14:textId="0B56A1E4" w:rsidR="00C33B3D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</w:t>
            </w:r>
          </w:p>
        </w:tc>
        <w:tc>
          <w:tcPr>
            <w:tcW w:w="1440" w:type="dxa"/>
          </w:tcPr>
          <w:p w14:paraId="710921BF" w14:textId="77777777" w:rsidR="00C33B3D" w:rsidRPr="00842155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C33B3D" w:rsidRPr="00842155" w14:paraId="575A7AA9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35F516" w14:textId="6A7A4D27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 xml:space="preserve">Discussion 2: </w:t>
            </w:r>
            <w:r w:rsidR="007274B6">
              <w:rPr>
                <w:b/>
              </w:rPr>
              <w:t>Personality Disorders</w:t>
            </w:r>
          </w:p>
          <w:p w14:paraId="65082C73" w14:textId="77777777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</w:p>
          <w:p w14:paraId="059E215B" w14:textId="610ED5B8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1E7250EA" w14:textId="77777777" w:rsidR="00C33B3D" w:rsidRPr="00BA4F0C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C6A1419" w14:textId="50ACD5D0" w:rsidR="007274B6" w:rsidRDefault="007274B6" w:rsidP="00B570E1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</w:pPr>
            <w:r w:rsidRPr="00B570E1">
              <w:lastRenderedPageBreak/>
              <w:t>Do you think personality disorders have more to do with biological, family, cultural</w:t>
            </w:r>
            <w:r w:rsidR="00F36740">
              <w:t>,</w:t>
            </w:r>
            <w:r w:rsidRPr="00B570E1">
              <w:t xml:space="preserve"> or other factors? Do you think personality disorders should be considered mental health disorders?</w:t>
            </w:r>
            <w:r>
              <w:t xml:space="preserve"> Explain both answers.</w:t>
            </w:r>
          </w:p>
          <w:p w14:paraId="11DACE45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227EE2F" w14:textId="1129EF54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F36740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20E92EA2" w14:textId="77777777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2CAEC11D" w14:textId="58C4A30F" w:rsidR="00C33B3D" w:rsidRPr="00842155" w:rsidRDefault="00C33B3D" w:rsidP="00F3674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F36740">
              <w:rPr>
                <w:rFonts w:cs="Arial"/>
                <w:szCs w:val="20"/>
              </w:rPr>
              <w:t>3</w:t>
            </w:r>
            <w:r w:rsidR="00F36740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>students as to what you agree or disagree with in their answers</w:t>
            </w:r>
            <w:r w:rsidRPr="00103FC5">
              <w:t xml:space="preserve"> 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47333B38" w14:textId="254191C5" w:rsidR="00C33B3D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5.1, 5.2, 5.3, 5.4</w:t>
            </w:r>
          </w:p>
        </w:tc>
        <w:tc>
          <w:tcPr>
            <w:tcW w:w="1440" w:type="dxa"/>
          </w:tcPr>
          <w:p w14:paraId="1373AA57" w14:textId="77777777" w:rsidR="00C33B3D" w:rsidRPr="00842155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</w:t>
            </w:r>
            <w:r w:rsidRPr="00103FC5">
              <w:lastRenderedPageBreak/>
              <w:t xml:space="preserve">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C33B3D" w:rsidRPr="00842155" w14:paraId="4D8B5A72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256DD1" w14:textId="3F586077" w:rsidR="00C33B3D" w:rsidRDefault="00C33B3D" w:rsidP="00C33B3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Discussion 3: </w:t>
            </w:r>
            <w:r w:rsidR="007274B6">
              <w:rPr>
                <w:b/>
              </w:rPr>
              <w:t>Mental Health Today</w:t>
            </w:r>
          </w:p>
          <w:p w14:paraId="3C797FDC" w14:textId="77777777" w:rsidR="007274B6" w:rsidRDefault="007274B6" w:rsidP="00C33B3D">
            <w:pPr>
              <w:tabs>
                <w:tab w:val="left" w:pos="2329"/>
              </w:tabs>
              <w:rPr>
                <w:b/>
              </w:rPr>
            </w:pPr>
          </w:p>
          <w:p w14:paraId="35F2A30C" w14:textId="0AB06054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103FC5">
              <w:t xml:space="preserve">questions, </w:t>
            </w:r>
            <w:r>
              <w:t xml:space="preserve">providing specific examples to support your answers. </w:t>
            </w:r>
          </w:p>
          <w:p w14:paraId="3865DF13" w14:textId="77777777" w:rsidR="00C33B3D" w:rsidRPr="00BA4F0C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72B9BF8" w14:textId="46E9F23E" w:rsidR="00C33B3D" w:rsidRPr="00B570E1" w:rsidRDefault="007274B6" w:rsidP="00C33B3D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</w:pPr>
            <w:r w:rsidRPr="00B570E1">
              <w:t>What do you see as the most important issues in the mental health field today? What can you do to influence these issues in a positive way?</w:t>
            </w:r>
            <w:r>
              <w:t xml:space="preserve"> Explain.</w:t>
            </w:r>
          </w:p>
          <w:p w14:paraId="1F0B3830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773AAB" w14:textId="2B6C1CE1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F36740">
              <w:rPr>
                <w:rFonts w:cs="Arial"/>
                <w:i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5512728F" w14:textId="77777777" w:rsidR="00C33B3D" w:rsidRPr="00E9683B" w:rsidRDefault="00C33B3D" w:rsidP="00C33B3D">
            <w:pPr>
              <w:ind w:left="360" w:hanging="360"/>
              <w:rPr>
                <w:rFonts w:cs="Arial"/>
                <w:szCs w:val="20"/>
              </w:rPr>
            </w:pPr>
          </w:p>
          <w:p w14:paraId="3FC1B9E1" w14:textId="7347AA39" w:rsidR="00C33B3D" w:rsidRPr="00842155" w:rsidRDefault="00C33B3D" w:rsidP="00F3674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F36740">
              <w:rPr>
                <w:rFonts w:cs="Arial"/>
                <w:szCs w:val="20"/>
              </w:rPr>
              <w:t>3</w:t>
            </w:r>
            <w:r w:rsidR="00F36740"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>students as to what you agree or disagree with in their answers</w:t>
            </w:r>
            <w:r w:rsidRPr="00103FC5">
              <w:t xml:space="preserve"> 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0604D617" w14:textId="01AA1D24" w:rsidR="00C33B3D" w:rsidRPr="00842155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5.1, 5.2, 5.3, 5.4</w:t>
            </w:r>
          </w:p>
        </w:tc>
        <w:tc>
          <w:tcPr>
            <w:tcW w:w="1440" w:type="dxa"/>
          </w:tcPr>
          <w:p w14:paraId="0295F2AC" w14:textId="77777777" w:rsidR="00C33B3D" w:rsidRPr="00842155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C33B3D" w:rsidRPr="007F339F" w14:paraId="76DB0259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199676" w14:textId="17535916" w:rsidR="00C33B3D" w:rsidRDefault="00C33B3D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F</w:t>
            </w:r>
            <w:r w:rsidR="007274B6">
              <w:rPr>
                <w:rFonts w:cs="Arial"/>
                <w:b/>
                <w:szCs w:val="20"/>
              </w:rPr>
              <w:t>ive</w:t>
            </w:r>
            <w:r>
              <w:rPr>
                <w:rFonts w:cs="Arial"/>
                <w:b/>
                <w:szCs w:val="20"/>
              </w:rPr>
              <w:t>: Mental Illness in the News</w:t>
            </w:r>
          </w:p>
          <w:p w14:paraId="4EAE35E9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827D5B2" w14:textId="71CAD1CB" w:rsidR="00ED2BCD" w:rsidRDefault="00ED2BCD" w:rsidP="00ED2BC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70E1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b/>
                <w:szCs w:val="20"/>
              </w:rPr>
              <w:t xml:space="preserve"> </w:t>
            </w:r>
            <w:hyperlink r:id="rId112" w:history="1">
              <w:r>
                <w:rPr>
                  <w:rStyle w:val="Hyperlink"/>
                </w:rPr>
                <w:t>Understanding Online Resources</w:t>
              </w:r>
            </w:hyperlink>
            <w:r>
              <w:t xml:space="preserve"> and </w:t>
            </w:r>
            <w:hyperlink r:id="rId113" w:history="1">
              <w:r w:rsidR="009A0D11">
                <w:rPr>
                  <w:rStyle w:val="Hyperlink"/>
                </w:rPr>
                <w:t>Evaluating a Website</w:t>
              </w:r>
            </w:hyperlink>
            <w:r>
              <w:t>.</w:t>
            </w:r>
            <w:r w:rsidRPr="00B570E1">
              <w:rPr>
                <w:rFonts w:cs="Arial"/>
                <w:szCs w:val="20"/>
              </w:rPr>
              <w:t xml:space="preserve"> </w:t>
            </w:r>
          </w:p>
          <w:p w14:paraId="0B3DE88E" w14:textId="77777777" w:rsidR="00ED2BCD" w:rsidRPr="00BF5168" w:rsidRDefault="00ED2BCD" w:rsidP="00ED2BC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10F4FB9" w14:textId="77777777" w:rsidR="00ED2BCD" w:rsidRDefault="00ED2BCD" w:rsidP="00ED2BC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Find</w:t>
            </w:r>
            <w:r w:rsidRPr="00BF5168">
              <w:rPr>
                <w:rFonts w:cs="Arial"/>
                <w:szCs w:val="20"/>
              </w:rPr>
              <w:t xml:space="preserve"> a current news article from a reputable news source that relates to one of the disorders under discussion this week.  </w:t>
            </w:r>
          </w:p>
          <w:p w14:paraId="237258A1" w14:textId="77777777" w:rsidR="00ED2BCD" w:rsidRDefault="00ED2BCD" w:rsidP="00ED2BC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4BEEBF5" w14:textId="1F5A4F3C" w:rsidR="00ED2BCD" w:rsidRDefault="00ED2BCD" w:rsidP="00ED2BC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Summarize</w:t>
            </w:r>
            <w:r>
              <w:rPr>
                <w:rFonts w:cs="Arial"/>
                <w:szCs w:val="20"/>
              </w:rPr>
              <w:t xml:space="preserve"> the article and the disorder</w:t>
            </w:r>
            <w:r w:rsidRPr="00BF5168">
              <w:rPr>
                <w:rFonts w:cs="Arial"/>
                <w:szCs w:val="20"/>
              </w:rPr>
              <w:t xml:space="preserve"> including symptoms, causes</w:t>
            </w:r>
            <w:r>
              <w:rPr>
                <w:rFonts w:cs="Arial"/>
                <w:szCs w:val="20"/>
              </w:rPr>
              <w:t>,</w:t>
            </w:r>
            <w:r w:rsidRPr="00BF5168">
              <w:rPr>
                <w:rFonts w:cs="Arial"/>
                <w:szCs w:val="20"/>
              </w:rPr>
              <w:t xml:space="preserve"> and treatment modalit</w:t>
            </w:r>
            <w:r>
              <w:rPr>
                <w:rFonts w:cs="Arial"/>
                <w:szCs w:val="20"/>
              </w:rPr>
              <w:t>ies</w:t>
            </w:r>
            <w:r w:rsidRPr="00BF5168">
              <w:rPr>
                <w:rFonts w:cs="Arial"/>
                <w:szCs w:val="20"/>
              </w:rPr>
              <w:t xml:space="preserve">, and answer the following questions. </w:t>
            </w:r>
            <w:r w:rsidR="00F36740">
              <w:rPr>
                <w:rFonts w:cs="Arial"/>
                <w:szCs w:val="20"/>
              </w:rPr>
              <w:t>P</w:t>
            </w:r>
            <w:r w:rsidRPr="00BF5168">
              <w:rPr>
                <w:rFonts w:cs="Arial"/>
                <w:szCs w:val="20"/>
              </w:rPr>
              <w:t>rovide a link to your article.</w:t>
            </w:r>
          </w:p>
          <w:p w14:paraId="5B6EFD2E" w14:textId="77777777" w:rsidR="00ED2BCD" w:rsidRDefault="00ED2BCD" w:rsidP="00ED2BC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BF3AC32" w14:textId="77777777" w:rsidR="00ED2BCD" w:rsidRPr="00BF5168" w:rsidRDefault="00ED2BCD" w:rsidP="00ED2BCD">
            <w:pPr>
              <w:pStyle w:val="AssignmentsLevel2"/>
            </w:pPr>
            <w:r w:rsidRPr="00BF5168">
              <w:t xml:space="preserve">How did this article relate to and expand upon what you have learned from the readings?  </w:t>
            </w:r>
          </w:p>
          <w:p w14:paraId="5E21D5E0" w14:textId="77777777" w:rsidR="00ED2BCD" w:rsidRPr="00BF5168" w:rsidRDefault="00ED2BCD" w:rsidP="00ED2BCD">
            <w:pPr>
              <w:pStyle w:val="AssignmentsLevel2"/>
            </w:pPr>
            <w:r w:rsidRPr="00BF5168">
              <w:t>What additional questions did it raise?</w:t>
            </w:r>
          </w:p>
          <w:p w14:paraId="5316D8CD" w14:textId="77777777" w:rsidR="00ED2BCD" w:rsidRPr="00BF5168" w:rsidRDefault="00ED2BCD" w:rsidP="00ED2BC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FB4ECB3" w14:textId="669E7475" w:rsidR="00C33B3D" w:rsidRPr="007F339F" w:rsidRDefault="00ED2BC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Respond</w:t>
            </w:r>
            <w:r w:rsidRPr="00BF5168">
              <w:rPr>
                <w:rFonts w:cs="Arial"/>
                <w:szCs w:val="20"/>
              </w:rPr>
              <w:t xml:space="preserve"> to at least 2 of your classmates</w:t>
            </w:r>
            <w:r>
              <w:rPr>
                <w:rFonts w:cs="Arial"/>
                <w:szCs w:val="20"/>
              </w:rPr>
              <w:t>’</w:t>
            </w:r>
            <w:r w:rsidRPr="00BF5168">
              <w:rPr>
                <w:rFonts w:cs="Arial"/>
                <w:szCs w:val="20"/>
              </w:rPr>
              <w:t xml:space="preserve"> posts.</w:t>
            </w:r>
          </w:p>
        </w:tc>
        <w:tc>
          <w:tcPr>
            <w:tcW w:w="1440" w:type="dxa"/>
          </w:tcPr>
          <w:p w14:paraId="7AE950D0" w14:textId="04DF942F" w:rsidR="00C33B3D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5.1, 5.2, 5.3, 5.4</w:t>
            </w:r>
          </w:p>
        </w:tc>
        <w:tc>
          <w:tcPr>
            <w:tcW w:w="1440" w:type="dxa"/>
          </w:tcPr>
          <w:p w14:paraId="63CE27D5" w14:textId="4431F930" w:rsidR="00C33B3D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 hour</w:t>
            </w:r>
          </w:p>
        </w:tc>
      </w:tr>
      <w:tr w:rsidR="00C33B3D" w:rsidRPr="007F339F" w14:paraId="39CD2326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F606B8" w14:textId="0DA11E33" w:rsidR="00C33B3D" w:rsidRDefault="00C33B3D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Week Five: Reflective Journal</w:t>
            </w:r>
          </w:p>
          <w:p w14:paraId="5B6C9A62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06B7DC3" w14:textId="0861C0F4" w:rsidR="00C33B3D" w:rsidRPr="00B570E1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Reflect</w:t>
            </w:r>
            <w:r>
              <w:rPr>
                <w:rFonts w:cs="Arial"/>
                <w:szCs w:val="20"/>
              </w:rPr>
              <w:t xml:space="preserve"> on the </w:t>
            </w:r>
            <w:proofErr w:type="gramStart"/>
            <w:r>
              <w:rPr>
                <w:rFonts w:cs="Arial"/>
                <w:szCs w:val="20"/>
              </w:rPr>
              <w:t>course as a whole</w:t>
            </w:r>
            <w:proofErr w:type="gramEnd"/>
            <w:r>
              <w:rPr>
                <w:rFonts w:cs="Arial"/>
                <w:szCs w:val="20"/>
              </w:rPr>
              <w:t xml:space="preserve">. </w:t>
            </w:r>
          </w:p>
          <w:p w14:paraId="1D30B849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questions:</w:t>
            </w:r>
          </w:p>
          <w:p w14:paraId="711A82F6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C087BC4" w14:textId="4BB18CC4" w:rsidR="00C33B3D" w:rsidRDefault="00C33B3D" w:rsidP="00B570E1">
            <w:pPr>
              <w:pStyle w:val="AssignmentsLevel2"/>
            </w:pPr>
            <w:r w:rsidRPr="00B570E1">
              <w:t>How has your perception of mental illness changed during this course? Review your infographic explaining mental illness from Week 1. What would you include now that you did not include</w:t>
            </w:r>
            <w:r w:rsidR="00A82977">
              <w:t xml:space="preserve"> then</w:t>
            </w:r>
            <w:r w:rsidRPr="00B570E1">
              <w:t>? What would you leave out from your original submission?</w:t>
            </w:r>
            <w:r w:rsidR="00A82977">
              <w:br/>
            </w:r>
          </w:p>
          <w:p w14:paraId="71EA8DC6" w14:textId="75720D8C" w:rsidR="00C33B3D" w:rsidRDefault="00C33B3D" w:rsidP="00B570E1">
            <w:pPr>
              <w:pStyle w:val="AssignmentsLevel2"/>
            </w:pPr>
            <w:r>
              <w:t xml:space="preserve">What did you learn that surprised you? </w:t>
            </w:r>
            <w:r w:rsidR="00A82977">
              <w:t>W</w:t>
            </w:r>
            <w:r>
              <w:t>hy were you surprised?</w:t>
            </w:r>
            <w:r w:rsidR="00A82977">
              <w:br/>
            </w:r>
          </w:p>
          <w:p w14:paraId="5CEBCA16" w14:textId="1A48B23D" w:rsidR="00C33B3D" w:rsidRPr="00B570E1" w:rsidRDefault="00C33B3D" w:rsidP="00B570E1">
            <w:pPr>
              <w:pStyle w:val="AssignmentsLevel2"/>
            </w:pPr>
            <w:r>
              <w:t>How will this change the way you think about or interact with individuals with mental illness?</w:t>
            </w:r>
          </w:p>
          <w:p w14:paraId="58213D7A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CB4A294" w14:textId="75F7A74C" w:rsidR="00C33B3D" w:rsidRPr="007F339F" w:rsidRDefault="00C33B3D" w:rsidP="00B570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168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assignment as a </w:t>
            </w:r>
            <w:r w:rsidR="007274B6">
              <w:rPr>
                <w:rFonts w:cs="Arial"/>
                <w:szCs w:val="20"/>
              </w:rPr>
              <w:t>minimum 1</w:t>
            </w:r>
            <w:r>
              <w:rPr>
                <w:rFonts w:cs="Arial"/>
                <w:szCs w:val="20"/>
              </w:rPr>
              <w:t xml:space="preserve">-page </w:t>
            </w:r>
            <w:r w:rsidR="007274B6">
              <w:rPr>
                <w:rFonts w:cs="Arial"/>
                <w:szCs w:val="20"/>
              </w:rPr>
              <w:t xml:space="preserve">Microsoft </w:t>
            </w:r>
            <w:r>
              <w:rPr>
                <w:rFonts w:cs="Arial"/>
                <w:szCs w:val="20"/>
              </w:rPr>
              <w:t>Word document.</w:t>
            </w:r>
          </w:p>
        </w:tc>
        <w:tc>
          <w:tcPr>
            <w:tcW w:w="1440" w:type="dxa"/>
          </w:tcPr>
          <w:p w14:paraId="18CDF9E2" w14:textId="10B767AD" w:rsidR="00C33B3D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CLO3, CLO4</w:t>
            </w:r>
          </w:p>
        </w:tc>
        <w:tc>
          <w:tcPr>
            <w:tcW w:w="1440" w:type="dxa"/>
          </w:tcPr>
          <w:p w14:paraId="30F81F15" w14:textId="3AF0DCC9" w:rsidR="00C33B3D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.5 hour</w:t>
            </w:r>
          </w:p>
        </w:tc>
      </w:tr>
      <w:tr w:rsidR="00C33B3D" w:rsidRPr="007F339F" w14:paraId="47564567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CA3D54" w14:textId="116DB241" w:rsidR="00C33B3D" w:rsidRDefault="00C33B3D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Five Quiz</w:t>
            </w:r>
          </w:p>
          <w:p w14:paraId="229F6ECC" w14:textId="77777777" w:rsidR="00C33B3D" w:rsidRDefault="00C33B3D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96A5330" w14:textId="54D6B8AA" w:rsidR="00C33B3D" w:rsidRPr="007F339F" w:rsidRDefault="00A648E2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Complete the Week Five Quiz in Blackboard.</w:t>
            </w:r>
          </w:p>
        </w:tc>
        <w:tc>
          <w:tcPr>
            <w:tcW w:w="1440" w:type="dxa"/>
          </w:tcPr>
          <w:p w14:paraId="5F06326D" w14:textId="72EDB07B" w:rsidR="00C33B3D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5.1, 5.2, 5.3, 5.4</w:t>
            </w:r>
          </w:p>
        </w:tc>
        <w:tc>
          <w:tcPr>
            <w:tcW w:w="1440" w:type="dxa"/>
          </w:tcPr>
          <w:p w14:paraId="0BC95F36" w14:textId="3F4E5BDA" w:rsidR="00C33B3D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.5 hour</w:t>
            </w:r>
          </w:p>
        </w:tc>
      </w:tr>
      <w:tr w:rsidR="007274B6" w:rsidRPr="007F339F" w14:paraId="64F63AFF" w14:textId="77777777" w:rsidTr="00C33B3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A0A282" w14:textId="6F835E4F" w:rsidR="007274B6" w:rsidRPr="00B570E1" w:rsidRDefault="007274B6" w:rsidP="007274B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Group Movie Analysis</w:t>
            </w:r>
          </w:p>
          <w:p w14:paraId="7FB4A306" w14:textId="77777777" w:rsidR="00A82977" w:rsidRDefault="00A82977" w:rsidP="007274B6">
            <w:pPr>
              <w:tabs>
                <w:tab w:val="left" w:pos="2329"/>
              </w:tabs>
              <w:rPr>
                <w:rFonts w:eastAsia="Calibri" w:cs="Arial"/>
                <w:b/>
              </w:rPr>
            </w:pPr>
          </w:p>
          <w:p w14:paraId="49BC9076" w14:textId="3152DD8A" w:rsidR="007274B6" w:rsidRDefault="007274B6" w:rsidP="007274B6">
            <w:pPr>
              <w:tabs>
                <w:tab w:val="left" w:pos="2329"/>
              </w:tabs>
              <w:rPr>
                <w:rFonts w:eastAsia="Calibri" w:cs="Arial"/>
              </w:rPr>
            </w:pPr>
            <w:r>
              <w:rPr>
                <w:rFonts w:eastAsia="Calibri" w:cs="Arial"/>
                <w:b/>
              </w:rPr>
              <w:t>Summarize</w:t>
            </w:r>
            <w:r w:rsidRPr="00B570E1">
              <w:rPr>
                <w:rFonts w:eastAsia="Calibri" w:cs="Arial"/>
              </w:rPr>
              <w:t xml:space="preserve"> the movie your group watched. </w:t>
            </w:r>
          </w:p>
          <w:p w14:paraId="5D44A3BA" w14:textId="3D34ED40" w:rsidR="007274B6" w:rsidRDefault="007274B6" w:rsidP="007274B6">
            <w:pPr>
              <w:tabs>
                <w:tab w:val="left" w:pos="2329"/>
              </w:tabs>
              <w:rPr>
                <w:rFonts w:eastAsia="Calibri" w:cs="Arial"/>
              </w:rPr>
            </w:pPr>
            <w:r w:rsidRPr="00B570E1">
              <w:rPr>
                <w:rFonts w:eastAsia="Calibri" w:cs="Arial"/>
                <w:b/>
              </w:rPr>
              <w:t>Analyze</w:t>
            </w:r>
            <w:r w:rsidRPr="00B570E1">
              <w:rPr>
                <w:rFonts w:eastAsia="Calibri" w:cs="Arial"/>
              </w:rPr>
              <w:t xml:space="preserve"> the movie’s portray</w:t>
            </w:r>
            <w:r>
              <w:rPr>
                <w:rFonts w:eastAsia="Calibri" w:cs="Arial"/>
              </w:rPr>
              <w:t>a</w:t>
            </w:r>
            <w:r w:rsidRPr="00B570E1">
              <w:rPr>
                <w:rFonts w:eastAsia="Calibri" w:cs="Arial"/>
              </w:rPr>
              <w:t xml:space="preserve">l of mental illness and </w:t>
            </w:r>
            <w:r w:rsidR="00A82977">
              <w:rPr>
                <w:rFonts w:eastAsia="Calibri" w:cs="Arial"/>
              </w:rPr>
              <w:t xml:space="preserve">the </w:t>
            </w:r>
            <w:r w:rsidRPr="00B570E1">
              <w:rPr>
                <w:rFonts w:eastAsia="Calibri" w:cs="Arial"/>
              </w:rPr>
              <w:t xml:space="preserve">individual’s suffering from mental illness.  </w:t>
            </w:r>
          </w:p>
          <w:p w14:paraId="0CF721B1" w14:textId="77777777" w:rsidR="007274B6" w:rsidRDefault="007274B6" w:rsidP="007274B6">
            <w:pPr>
              <w:tabs>
                <w:tab w:val="left" w:pos="2329"/>
              </w:tabs>
              <w:rPr>
                <w:rFonts w:eastAsia="Calibri" w:cs="Arial"/>
              </w:rPr>
            </w:pPr>
          </w:p>
          <w:p w14:paraId="2DDF3CC0" w14:textId="337EA59A" w:rsidR="007274B6" w:rsidRDefault="007274B6" w:rsidP="00B570E1">
            <w:pPr>
              <w:pStyle w:val="AssignmentsLevel2"/>
              <w:ind w:left="390"/>
              <w:rPr>
                <w:rFonts w:eastAsia="Calibri"/>
              </w:rPr>
            </w:pPr>
            <w:r w:rsidRPr="00B570E1">
              <w:rPr>
                <w:rFonts w:eastAsia="Calibri"/>
              </w:rPr>
              <w:t>How well does the character’s portrayal fit what you have learned about the disorder?</w:t>
            </w:r>
          </w:p>
          <w:p w14:paraId="08BD893F" w14:textId="1CA3D499" w:rsidR="007274B6" w:rsidRDefault="007274B6" w:rsidP="00B570E1">
            <w:pPr>
              <w:pStyle w:val="AssignmentsLevel2"/>
              <w:ind w:left="390"/>
              <w:rPr>
                <w:rFonts w:eastAsia="Calibri"/>
              </w:rPr>
            </w:pPr>
            <w:r w:rsidRPr="00B570E1">
              <w:rPr>
                <w:rFonts w:eastAsia="Calibri"/>
              </w:rPr>
              <w:t xml:space="preserve">What overt and covert message about mental illness were </w:t>
            </w:r>
            <w:r w:rsidR="00E05C8C" w:rsidRPr="00B570E1">
              <w:rPr>
                <w:rFonts w:eastAsia="Calibri"/>
              </w:rPr>
              <w:t>conveyed</w:t>
            </w:r>
            <w:r w:rsidRPr="00B570E1">
              <w:rPr>
                <w:rFonts w:eastAsia="Calibri"/>
              </w:rPr>
              <w:t>?</w:t>
            </w:r>
          </w:p>
          <w:p w14:paraId="1F85FD49" w14:textId="541FA847" w:rsidR="007274B6" w:rsidRDefault="007274B6" w:rsidP="00B570E1">
            <w:pPr>
              <w:pStyle w:val="AssignmentsLevel2"/>
              <w:ind w:left="390"/>
              <w:rPr>
                <w:rFonts w:eastAsia="Calibri"/>
              </w:rPr>
            </w:pPr>
            <w:r w:rsidRPr="00B570E1">
              <w:rPr>
                <w:rFonts w:eastAsia="Calibri"/>
              </w:rPr>
              <w:t>Did the movie help or hinder your understanding of the disorder?</w:t>
            </w:r>
          </w:p>
          <w:p w14:paraId="1551486A" w14:textId="368E01F3" w:rsidR="007274B6" w:rsidRDefault="007274B6" w:rsidP="00B570E1">
            <w:pPr>
              <w:pStyle w:val="AssignmentsLevel2"/>
              <w:ind w:left="390"/>
              <w:rPr>
                <w:rFonts w:eastAsia="Calibri"/>
              </w:rPr>
            </w:pPr>
            <w:r w:rsidRPr="00B570E1">
              <w:rPr>
                <w:rFonts w:eastAsia="Calibri"/>
              </w:rPr>
              <w:t xml:space="preserve">Does </w:t>
            </w:r>
            <w:r w:rsidR="00A82977">
              <w:rPr>
                <w:rFonts w:eastAsia="Calibri"/>
              </w:rPr>
              <w:t>the portrayal</w:t>
            </w:r>
            <w:r w:rsidR="00A82977" w:rsidRPr="00B570E1">
              <w:rPr>
                <w:rFonts w:eastAsia="Calibri"/>
              </w:rPr>
              <w:t xml:space="preserve"> </w:t>
            </w:r>
            <w:r w:rsidRPr="00B570E1">
              <w:rPr>
                <w:rFonts w:eastAsia="Calibri"/>
              </w:rPr>
              <w:t>help or hinder the effort to destigmatize the disorder</w:t>
            </w:r>
            <w:r w:rsidR="00ED2BCD">
              <w:rPr>
                <w:rFonts w:eastAsia="Calibri"/>
              </w:rPr>
              <w:t>?</w:t>
            </w:r>
          </w:p>
          <w:p w14:paraId="05CC5CE8" w14:textId="77777777" w:rsidR="007274B6" w:rsidRDefault="007274B6" w:rsidP="00B570E1">
            <w:pPr>
              <w:pStyle w:val="AssignmentsLevel2"/>
              <w:ind w:left="390"/>
              <w:rPr>
                <w:rFonts w:eastAsia="Calibri"/>
              </w:rPr>
            </w:pPr>
            <w:r w:rsidRPr="00B570E1">
              <w:rPr>
                <w:rFonts w:eastAsia="Calibri"/>
              </w:rPr>
              <w:t>What personal insights or reflections did you take away from watching the film?</w:t>
            </w:r>
          </w:p>
          <w:p w14:paraId="58E82168" w14:textId="77777777" w:rsidR="007274B6" w:rsidRDefault="007274B6" w:rsidP="007274B6">
            <w:pPr>
              <w:tabs>
                <w:tab w:val="left" w:pos="2329"/>
              </w:tabs>
              <w:rPr>
                <w:rFonts w:eastAsia="Calibri" w:cs="Arial"/>
              </w:rPr>
            </w:pPr>
          </w:p>
          <w:p w14:paraId="3B1D3F46" w14:textId="4C450D12" w:rsidR="007274B6" w:rsidRDefault="007274B6" w:rsidP="007274B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Create</w:t>
            </w:r>
            <w:r>
              <w:rPr>
                <w:rFonts w:cs="Arial"/>
                <w:szCs w:val="20"/>
              </w:rPr>
              <w:t xml:space="preserve"> a 15-slide presentation with speaker’s notes</w:t>
            </w:r>
            <w:r w:rsidR="00A82977">
              <w:rPr>
                <w:rFonts w:cs="Arial"/>
                <w:szCs w:val="20"/>
              </w:rPr>
              <w:t xml:space="preserve"> that details your analysis</w:t>
            </w:r>
            <w:r>
              <w:rPr>
                <w:rFonts w:cs="Arial"/>
                <w:szCs w:val="20"/>
              </w:rPr>
              <w:t>.</w:t>
            </w:r>
          </w:p>
          <w:p w14:paraId="3EE04893" w14:textId="671E424A" w:rsidR="007274B6" w:rsidRPr="00B570E1" w:rsidRDefault="007274B6" w:rsidP="007274B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presentation as a Microsoft PowerPoint presentation.</w:t>
            </w:r>
          </w:p>
        </w:tc>
        <w:tc>
          <w:tcPr>
            <w:tcW w:w="1440" w:type="dxa"/>
          </w:tcPr>
          <w:p w14:paraId="3D4CFB3B" w14:textId="30BD6758" w:rsidR="007274B6" w:rsidRPr="009F6FAF" w:rsidRDefault="009E177E" w:rsidP="00C33B3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CLO3, CLO4</w:t>
            </w:r>
          </w:p>
        </w:tc>
        <w:tc>
          <w:tcPr>
            <w:tcW w:w="1440" w:type="dxa"/>
          </w:tcPr>
          <w:p w14:paraId="4D4ED961" w14:textId="5C329AF9" w:rsidR="007274B6" w:rsidRPr="0056748C" w:rsidRDefault="005964A6" w:rsidP="00C33B3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 hour</w:t>
            </w:r>
          </w:p>
        </w:tc>
      </w:tr>
      <w:tr w:rsidR="002C1641" w:rsidRPr="00842155" w14:paraId="011D177D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06AC63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104608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385B6252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4D7AD39" w14:textId="01307644" w:rsidR="002C1641" w:rsidRPr="00842155" w:rsidRDefault="005964A6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BC1CBE">
              <w:rPr>
                <w:rFonts w:cs="Arial"/>
                <w:b/>
                <w:szCs w:val="20"/>
              </w:rPr>
              <w:t>.5</w:t>
            </w:r>
            <w:r>
              <w:rPr>
                <w:rFonts w:cs="Arial"/>
                <w:b/>
                <w:szCs w:val="20"/>
              </w:rPr>
              <w:t xml:space="preserve"> hours</w:t>
            </w:r>
          </w:p>
        </w:tc>
      </w:tr>
      <w:tr w:rsidR="002C1641" w:rsidRPr="00842155" w14:paraId="72C9B3CA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1AB73A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1FF41B58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23436BB8" w14:textId="77777777" w:rsidR="005344A9" w:rsidRDefault="005344A9" w:rsidP="005344A9">
      <w:pPr>
        <w:pStyle w:val="Heading1"/>
        <w:rPr>
          <w:color w:val="BD313B"/>
        </w:rPr>
      </w:pPr>
    </w:p>
    <w:p w14:paraId="3E1DCBAF" w14:textId="77777777" w:rsidR="005344A9" w:rsidRDefault="005344A9" w:rsidP="005344A9">
      <w:pPr>
        <w:tabs>
          <w:tab w:val="left" w:pos="1065"/>
        </w:tabs>
      </w:pPr>
    </w:p>
    <w:p w14:paraId="00DA6495" w14:textId="2D2A3AF7" w:rsidR="00E3447E" w:rsidRPr="004F138A" w:rsidRDefault="00E3447E" w:rsidP="0068364F">
      <w:pPr>
        <w:pStyle w:val="Heading1"/>
        <w:rPr>
          <w:color w:val="9C2C2A" w:themeColor="accent1"/>
        </w:rPr>
      </w:pPr>
      <w:bookmarkStart w:id="11" w:name="weeksix"/>
      <w:bookmarkStart w:id="12" w:name="weekseven"/>
      <w:bookmarkStart w:id="13" w:name="weekeight"/>
      <w:bookmarkStart w:id="14" w:name="weeknine"/>
      <w:bookmarkEnd w:id="11"/>
      <w:bookmarkEnd w:id="12"/>
      <w:bookmarkEnd w:id="13"/>
      <w:bookmarkEnd w:id="14"/>
      <w:r w:rsidRPr="00825CE5">
        <w:rPr>
          <w:color w:val="BD313B"/>
        </w:rPr>
        <w:lastRenderedPageBreak/>
        <w:t>Breakdown of Academic Instructional Equivalencies</w:t>
      </w:r>
    </w:p>
    <w:p w14:paraId="5551548F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5964A6" w:rsidRPr="007C23CA" w14:paraId="13C724BA" w14:textId="77777777" w:rsidTr="004F643B">
        <w:tc>
          <w:tcPr>
            <w:tcW w:w="3078" w:type="dxa"/>
            <w:shd w:val="clear" w:color="auto" w:fill="BD313B"/>
            <w:vAlign w:val="center"/>
          </w:tcPr>
          <w:p w14:paraId="7FB9F1F5" w14:textId="77777777" w:rsidR="005964A6" w:rsidRDefault="005964A6" w:rsidP="004F643B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1B8432D3" w14:textId="77777777" w:rsidR="005964A6" w:rsidRPr="00DA0C9F" w:rsidRDefault="005964A6" w:rsidP="004F643B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399E9501" w14:textId="77777777" w:rsidR="005964A6" w:rsidRPr="00DA0C9F" w:rsidRDefault="005964A6" w:rsidP="004F643B">
            <w:pPr>
              <w:rPr>
                <w:b/>
                <w:szCs w:val="20"/>
              </w:rPr>
            </w:pPr>
          </w:p>
        </w:tc>
      </w:tr>
      <w:tr w:rsidR="005964A6" w:rsidRPr="007C23CA" w14:paraId="3C49E07F" w14:textId="77777777" w:rsidTr="004F643B">
        <w:tc>
          <w:tcPr>
            <w:tcW w:w="3078" w:type="dxa"/>
            <w:shd w:val="clear" w:color="auto" w:fill="D8D9DA"/>
            <w:vAlign w:val="center"/>
          </w:tcPr>
          <w:p w14:paraId="59D8B37C" w14:textId="77777777" w:rsidR="005964A6" w:rsidRPr="001A6671" w:rsidRDefault="005964A6" w:rsidP="004F64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696A7390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33E03B26" w14:textId="77777777" w:rsidR="005964A6" w:rsidRPr="007C23CA" w:rsidRDefault="005964A6" w:rsidP="004F643B">
            <w:pPr>
              <w:rPr>
                <w:szCs w:val="20"/>
              </w:rPr>
            </w:pPr>
          </w:p>
        </w:tc>
      </w:tr>
      <w:tr w:rsidR="005964A6" w:rsidRPr="007C23CA" w14:paraId="326CB6A0" w14:textId="77777777" w:rsidTr="004F643B">
        <w:tc>
          <w:tcPr>
            <w:tcW w:w="3078" w:type="dxa"/>
            <w:vAlign w:val="center"/>
          </w:tcPr>
          <w:p w14:paraId="79362ABF" w14:textId="77777777" w:rsidR="005964A6" w:rsidRPr="00637663" w:rsidRDefault="005964A6" w:rsidP="004F643B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2E12CD96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265B20F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  <w:tr w:rsidR="005964A6" w:rsidRPr="007C23CA" w14:paraId="2BC456C1" w14:textId="77777777" w:rsidTr="004F643B">
        <w:tc>
          <w:tcPr>
            <w:tcW w:w="3078" w:type="dxa"/>
            <w:vAlign w:val="center"/>
          </w:tcPr>
          <w:p w14:paraId="0FA6F56A" w14:textId="77777777" w:rsidR="005964A6" w:rsidRPr="00637663" w:rsidRDefault="005964A6" w:rsidP="004F643B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3219C75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B7BE9C8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5964A6" w:rsidRPr="007C23CA" w14:paraId="15986E0D" w14:textId="77777777" w:rsidTr="004F643B">
        <w:tc>
          <w:tcPr>
            <w:tcW w:w="3078" w:type="dxa"/>
            <w:shd w:val="clear" w:color="auto" w:fill="D8D9DA"/>
            <w:vAlign w:val="center"/>
          </w:tcPr>
          <w:p w14:paraId="0AC1A39E" w14:textId="77777777" w:rsidR="005964A6" w:rsidRPr="001A6671" w:rsidRDefault="005964A6" w:rsidP="004F64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41AE9FE4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6338D035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</w:p>
        </w:tc>
      </w:tr>
      <w:tr w:rsidR="005964A6" w:rsidRPr="007C23CA" w14:paraId="4A522DA6" w14:textId="77777777" w:rsidTr="004F643B">
        <w:tc>
          <w:tcPr>
            <w:tcW w:w="3078" w:type="dxa"/>
            <w:vAlign w:val="center"/>
          </w:tcPr>
          <w:p w14:paraId="13C2B8AD" w14:textId="77777777" w:rsidR="005964A6" w:rsidRPr="00637663" w:rsidRDefault="005964A6" w:rsidP="004F643B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3033710F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085065E" w14:textId="1FB0ECB5" w:rsidR="005964A6" w:rsidRPr="007C23CA" w:rsidRDefault="00AC7153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  <w:tr w:rsidR="005964A6" w:rsidRPr="007C23CA" w14:paraId="36DF695F" w14:textId="77777777" w:rsidTr="004F643B">
        <w:tc>
          <w:tcPr>
            <w:tcW w:w="3078" w:type="dxa"/>
            <w:vAlign w:val="center"/>
          </w:tcPr>
          <w:p w14:paraId="4DAE098D" w14:textId="77777777" w:rsidR="005964A6" w:rsidRPr="00637663" w:rsidRDefault="005964A6" w:rsidP="004F643B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28B154AB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609F3EC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5964A6" w:rsidRPr="007C23CA" w14:paraId="62CE5E29" w14:textId="77777777" w:rsidTr="004F643B">
        <w:tc>
          <w:tcPr>
            <w:tcW w:w="3078" w:type="dxa"/>
            <w:shd w:val="clear" w:color="auto" w:fill="D8D9DA"/>
            <w:vAlign w:val="center"/>
          </w:tcPr>
          <w:p w14:paraId="1D162093" w14:textId="77777777" w:rsidR="005964A6" w:rsidRPr="001A6671" w:rsidRDefault="005964A6" w:rsidP="004F64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74EC68E3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2C80C33A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</w:p>
        </w:tc>
      </w:tr>
      <w:tr w:rsidR="005964A6" w:rsidRPr="007C23CA" w14:paraId="126CEC79" w14:textId="77777777" w:rsidTr="004F643B">
        <w:tc>
          <w:tcPr>
            <w:tcW w:w="3078" w:type="dxa"/>
            <w:vAlign w:val="center"/>
          </w:tcPr>
          <w:p w14:paraId="21FF3FC9" w14:textId="77777777" w:rsidR="005964A6" w:rsidRPr="00637663" w:rsidRDefault="005964A6" w:rsidP="004F643B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83EC348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AD68302" w14:textId="71D91C55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  <w:r w:rsidR="00AC7153">
              <w:rPr>
                <w:szCs w:val="20"/>
              </w:rPr>
              <w:t>.5</w:t>
            </w:r>
          </w:p>
        </w:tc>
      </w:tr>
      <w:tr w:rsidR="005964A6" w:rsidRPr="007C23CA" w14:paraId="369B5E46" w14:textId="77777777" w:rsidTr="004F643B">
        <w:tc>
          <w:tcPr>
            <w:tcW w:w="3078" w:type="dxa"/>
            <w:vAlign w:val="center"/>
          </w:tcPr>
          <w:p w14:paraId="77B8A476" w14:textId="77777777" w:rsidR="005964A6" w:rsidRPr="00637663" w:rsidRDefault="005964A6" w:rsidP="004F643B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018A4027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FCBC042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5964A6" w:rsidRPr="007C23CA" w14:paraId="6CC096F5" w14:textId="77777777" w:rsidTr="004F643B">
        <w:tc>
          <w:tcPr>
            <w:tcW w:w="3078" w:type="dxa"/>
            <w:shd w:val="clear" w:color="auto" w:fill="D8D9DA"/>
            <w:vAlign w:val="center"/>
          </w:tcPr>
          <w:p w14:paraId="5D676B45" w14:textId="77777777" w:rsidR="005964A6" w:rsidRPr="001A6671" w:rsidRDefault="005964A6" w:rsidP="004F64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638B28AB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6CA40E2C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</w:p>
        </w:tc>
      </w:tr>
      <w:tr w:rsidR="005964A6" w:rsidRPr="007C23CA" w14:paraId="3885C197" w14:textId="77777777" w:rsidTr="004F643B">
        <w:tc>
          <w:tcPr>
            <w:tcW w:w="3078" w:type="dxa"/>
            <w:vAlign w:val="center"/>
          </w:tcPr>
          <w:p w14:paraId="336C2147" w14:textId="77777777" w:rsidR="005964A6" w:rsidRPr="00637663" w:rsidRDefault="005964A6" w:rsidP="004F643B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6456666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F764D71" w14:textId="4CA292C8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  <w:r w:rsidR="00AC7153">
              <w:rPr>
                <w:szCs w:val="20"/>
              </w:rPr>
              <w:t>.5</w:t>
            </w:r>
          </w:p>
        </w:tc>
      </w:tr>
      <w:tr w:rsidR="005964A6" w:rsidRPr="007C23CA" w14:paraId="0A89D83D" w14:textId="77777777" w:rsidTr="004F643B">
        <w:tc>
          <w:tcPr>
            <w:tcW w:w="3078" w:type="dxa"/>
            <w:vAlign w:val="center"/>
          </w:tcPr>
          <w:p w14:paraId="7E609A04" w14:textId="77777777" w:rsidR="005964A6" w:rsidRPr="00637663" w:rsidRDefault="005964A6" w:rsidP="004F643B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B017553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1FEE451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5964A6" w:rsidRPr="007C23CA" w14:paraId="2DAC3B64" w14:textId="77777777" w:rsidTr="004F643B">
        <w:tc>
          <w:tcPr>
            <w:tcW w:w="3078" w:type="dxa"/>
            <w:shd w:val="clear" w:color="auto" w:fill="D8D9DA"/>
            <w:vAlign w:val="center"/>
          </w:tcPr>
          <w:p w14:paraId="21FEEF42" w14:textId="5F1F7C62" w:rsidR="005964A6" w:rsidRPr="007C23CA" w:rsidRDefault="005964A6" w:rsidP="004F64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="00F90FA3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4C2D8640" w14:textId="77777777" w:rsidR="005964A6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098425D6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</w:p>
        </w:tc>
      </w:tr>
      <w:tr w:rsidR="005964A6" w:rsidRPr="007C23CA" w14:paraId="201726E1" w14:textId="77777777" w:rsidTr="004F643B">
        <w:tc>
          <w:tcPr>
            <w:tcW w:w="3078" w:type="dxa"/>
            <w:vAlign w:val="center"/>
          </w:tcPr>
          <w:p w14:paraId="436F2B18" w14:textId="77777777" w:rsidR="005964A6" w:rsidRPr="00637663" w:rsidRDefault="005964A6" w:rsidP="004F643B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1AD5014D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89FA8AF" w14:textId="23FD4052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  <w:r w:rsidR="00AC7153">
              <w:rPr>
                <w:szCs w:val="20"/>
              </w:rPr>
              <w:t>.5</w:t>
            </w:r>
          </w:p>
        </w:tc>
      </w:tr>
      <w:tr w:rsidR="005964A6" w:rsidRPr="007C23CA" w14:paraId="279A0DB2" w14:textId="77777777" w:rsidTr="004F643B">
        <w:tc>
          <w:tcPr>
            <w:tcW w:w="3078" w:type="dxa"/>
            <w:vAlign w:val="center"/>
          </w:tcPr>
          <w:p w14:paraId="333B4F65" w14:textId="77777777" w:rsidR="005964A6" w:rsidRPr="00637663" w:rsidRDefault="005964A6" w:rsidP="004F643B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05619E60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D0583B2" w14:textId="77777777" w:rsidR="005964A6" w:rsidRPr="007C23CA" w:rsidRDefault="005964A6" w:rsidP="004F64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5964A6" w:rsidRPr="007C23CA" w14:paraId="2B23C34A" w14:textId="77777777" w:rsidTr="004F643B">
        <w:tc>
          <w:tcPr>
            <w:tcW w:w="3078" w:type="dxa"/>
            <w:shd w:val="clear" w:color="auto" w:fill="BD313B"/>
            <w:vAlign w:val="center"/>
          </w:tcPr>
          <w:p w14:paraId="5718DC2C" w14:textId="77777777" w:rsidR="005964A6" w:rsidRDefault="005964A6" w:rsidP="004F643B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6FC35940" w14:textId="77777777" w:rsidR="005964A6" w:rsidRPr="007C23CA" w:rsidRDefault="005964A6" w:rsidP="004F643B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3443E137" w14:textId="77777777" w:rsidR="005964A6" w:rsidRDefault="005964A6" w:rsidP="004F643B">
            <w:pPr>
              <w:jc w:val="center"/>
              <w:rPr>
                <w:szCs w:val="20"/>
              </w:rPr>
            </w:pPr>
          </w:p>
        </w:tc>
      </w:tr>
      <w:tr w:rsidR="005964A6" w:rsidRPr="007C23CA" w14:paraId="6770AFCC" w14:textId="77777777" w:rsidTr="004F643B">
        <w:tc>
          <w:tcPr>
            <w:tcW w:w="3078" w:type="dxa"/>
            <w:vAlign w:val="center"/>
          </w:tcPr>
          <w:p w14:paraId="1607AC3A" w14:textId="77777777" w:rsidR="005964A6" w:rsidRDefault="005964A6" w:rsidP="004F64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3F66E558" w14:textId="77777777" w:rsidR="005964A6" w:rsidRPr="00F03C36" w:rsidRDefault="005964A6" w:rsidP="004F643B">
            <w:pPr>
              <w:rPr>
                <w:b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9792441" w14:textId="04F5FEA0" w:rsidR="005964A6" w:rsidRPr="00F03C36" w:rsidRDefault="005964A6" w:rsidP="004F643B">
            <w:pPr>
              <w:jc w:val="center"/>
              <w:rPr>
                <w:b/>
                <w:szCs w:val="20"/>
              </w:rPr>
            </w:pPr>
            <w:r w:rsidRPr="00F03C36">
              <w:rPr>
                <w:b/>
                <w:szCs w:val="20"/>
              </w:rPr>
              <w:t>3</w:t>
            </w:r>
            <w:r w:rsidR="00AC7153">
              <w:rPr>
                <w:b/>
                <w:szCs w:val="20"/>
              </w:rPr>
              <w:t>8</w:t>
            </w:r>
          </w:p>
        </w:tc>
      </w:tr>
      <w:tr w:rsidR="005964A6" w:rsidRPr="007C23CA" w14:paraId="713CBFCD" w14:textId="77777777" w:rsidTr="004F643B">
        <w:tc>
          <w:tcPr>
            <w:tcW w:w="3078" w:type="dxa"/>
            <w:vAlign w:val="center"/>
          </w:tcPr>
          <w:p w14:paraId="69150B4F" w14:textId="77777777" w:rsidR="005964A6" w:rsidRDefault="005964A6" w:rsidP="004F64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Supplemental Hours</w:t>
            </w:r>
          </w:p>
        </w:tc>
        <w:tc>
          <w:tcPr>
            <w:tcW w:w="4958" w:type="dxa"/>
            <w:vAlign w:val="center"/>
          </w:tcPr>
          <w:p w14:paraId="675FCC9C" w14:textId="77777777" w:rsidR="005964A6" w:rsidRPr="00F03C36" w:rsidRDefault="005964A6" w:rsidP="004F643B">
            <w:pPr>
              <w:rPr>
                <w:b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13960A0" w14:textId="77777777" w:rsidR="005964A6" w:rsidRPr="00F03C36" w:rsidRDefault="005964A6" w:rsidP="004F643B">
            <w:pPr>
              <w:jc w:val="center"/>
              <w:rPr>
                <w:b/>
                <w:szCs w:val="20"/>
              </w:rPr>
            </w:pPr>
            <w:r w:rsidRPr="00F03C36">
              <w:rPr>
                <w:b/>
                <w:szCs w:val="20"/>
              </w:rPr>
              <w:t>4</w:t>
            </w:r>
          </w:p>
        </w:tc>
      </w:tr>
      <w:tr w:rsidR="005964A6" w:rsidRPr="007C23CA" w14:paraId="38F088A7" w14:textId="77777777" w:rsidTr="004F643B">
        <w:tc>
          <w:tcPr>
            <w:tcW w:w="3078" w:type="dxa"/>
            <w:vAlign w:val="center"/>
          </w:tcPr>
          <w:p w14:paraId="429707F8" w14:textId="77777777" w:rsidR="005964A6" w:rsidRDefault="005964A6" w:rsidP="004F64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37198F88" w14:textId="77777777" w:rsidR="005964A6" w:rsidRPr="00F03C36" w:rsidRDefault="005964A6" w:rsidP="004F643B">
            <w:pPr>
              <w:rPr>
                <w:b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AA43776" w14:textId="3EFFBD47" w:rsidR="005964A6" w:rsidRPr="00F03C36" w:rsidRDefault="00AC7153" w:rsidP="004F643B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42</w:t>
            </w:r>
          </w:p>
        </w:tc>
      </w:tr>
    </w:tbl>
    <w:p w14:paraId="253BB1A9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7E1B72F6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E6DED" w14:textId="77777777" w:rsidR="007C0F2C" w:rsidRDefault="007C0F2C">
      <w:r>
        <w:separator/>
      </w:r>
    </w:p>
  </w:endnote>
  <w:endnote w:type="continuationSeparator" w:id="0">
    <w:p w14:paraId="40E26E8C" w14:textId="77777777" w:rsidR="007C0F2C" w:rsidRDefault="007C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B522C" w14:textId="3A46A12D" w:rsidR="00DE55DC" w:rsidRPr="00EB2955" w:rsidRDefault="00DE55DC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</w:p>
  <w:p w14:paraId="16EC33E2" w14:textId="77777777" w:rsidR="00DE55DC" w:rsidRPr="00EB2955" w:rsidRDefault="00DE55DC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>Date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A703C" w14:textId="60265E8F" w:rsidR="00DE55DC" w:rsidRPr="00EB2955" w:rsidRDefault="00DE55DC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>V</w:t>
    </w:r>
    <w:r>
      <w:rPr>
        <w:rFonts w:cs="Arial"/>
        <w:szCs w:val="20"/>
      </w:rPr>
      <w:t>ersion 1</w:t>
    </w:r>
  </w:p>
  <w:p w14:paraId="36608876" w14:textId="00FC4C91" w:rsidR="00DE55DC" w:rsidRPr="00EB2955" w:rsidRDefault="00DE55DC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May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586B" w14:textId="77777777" w:rsidR="007C0F2C" w:rsidRDefault="007C0F2C">
      <w:r>
        <w:separator/>
      </w:r>
    </w:p>
  </w:footnote>
  <w:footnote w:type="continuationSeparator" w:id="0">
    <w:p w14:paraId="383561A4" w14:textId="77777777" w:rsidR="007C0F2C" w:rsidRDefault="007C0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id w:val="124133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3CDB43" w14:textId="5F65B898" w:rsidR="00DE55DC" w:rsidRPr="006324AB" w:rsidRDefault="00DE55DC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 w:rsidR="00E44F44">
          <w:rPr>
            <w:rFonts w:cs="Arial"/>
            <w:noProof/>
            <w:szCs w:val="20"/>
          </w:rPr>
          <w:t>28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77B48190" w14:textId="23C040D9" w:rsidR="00DE55DC" w:rsidRDefault="00DE55DC">
    <w:pPr>
      <w:pStyle w:val="Header"/>
      <w:rPr>
        <w:rFonts w:cs="Arial"/>
        <w:szCs w:val="20"/>
      </w:rPr>
    </w:pPr>
    <w:r>
      <w:rPr>
        <w:rFonts w:cs="Arial"/>
        <w:szCs w:val="20"/>
      </w:rPr>
      <w:t>PSY 210</w:t>
    </w:r>
    <w:r w:rsidRPr="00EB2955">
      <w:rPr>
        <w:rFonts w:cs="Arial"/>
        <w:szCs w:val="20"/>
      </w:rPr>
      <w:t xml:space="preserve">: </w:t>
    </w:r>
    <w:r>
      <w:rPr>
        <w:rFonts w:cs="Arial"/>
        <w:szCs w:val="20"/>
      </w:rPr>
      <w:t>Abnormal Psychology</w:t>
    </w:r>
  </w:p>
  <w:p w14:paraId="62DB648D" w14:textId="77777777" w:rsidR="00DE55DC" w:rsidRPr="00EB2955" w:rsidRDefault="00DE55DC">
    <w:pPr>
      <w:pStyle w:val="Header"/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F7421" w14:textId="77777777" w:rsidR="00DE55DC" w:rsidRPr="00B21089" w:rsidRDefault="00DE55DC" w:rsidP="00E84576">
    <w:pPr>
      <w:pStyle w:val="Title"/>
      <w:jc w:val="right"/>
    </w:pPr>
    <w:r w:rsidRPr="00825CE5">
      <w:rPr>
        <w:noProof/>
      </w:rPr>
      <w:drawing>
        <wp:inline distT="0" distB="0" distL="0" distR="0" wp14:anchorId="0F07F8DE" wp14:editId="3FE308EE">
          <wp:extent cx="2107382" cy="914400"/>
          <wp:effectExtent l="0" t="0" r="0" b="0"/>
          <wp:docPr id="1" name="Picture 1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D7094E" w14:textId="77777777" w:rsidR="00DE55DC" w:rsidRPr="00825CE5" w:rsidRDefault="00DE55DC" w:rsidP="00825CE5">
    <w:pPr>
      <w:pStyle w:val="Heading1"/>
      <w:spacing w:line="276" w:lineRule="auto"/>
      <w:jc w:val="right"/>
      <w:rPr>
        <w:color w:val="BD313B"/>
        <w:sz w:val="40"/>
      </w:rPr>
    </w:pPr>
    <w:r w:rsidRPr="00825CE5">
      <w:rPr>
        <w:color w:val="BD313B"/>
        <w:sz w:val="28"/>
      </w:rPr>
      <w:t>Faculty Instructional Guide</w:t>
    </w:r>
  </w:p>
  <w:p w14:paraId="508CBDB7" w14:textId="67A1D553" w:rsidR="00DE55DC" w:rsidRPr="00825CE5" w:rsidRDefault="00DE55DC" w:rsidP="00825CE5">
    <w:pPr>
      <w:pStyle w:val="Heading2"/>
      <w:spacing w:line="276" w:lineRule="auto"/>
      <w:rPr>
        <w:color w:val="BD313B"/>
      </w:rPr>
    </w:pPr>
    <w:r>
      <w:rPr>
        <w:color w:val="BD313B"/>
      </w:rPr>
      <w:t>PSY 210</w:t>
    </w:r>
    <w:r w:rsidRPr="00825CE5">
      <w:rPr>
        <w:color w:val="BD313B"/>
      </w:rPr>
      <w:t xml:space="preserve">: </w:t>
    </w:r>
    <w:r>
      <w:rPr>
        <w:color w:val="BD313B"/>
      </w:rPr>
      <w:t>Abnormal Psychology</w:t>
    </w:r>
  </w:p>
  <w:p w14:paraId="42570127" w14:textId="77777777" w:rsidR="00DE55DC" w:rsidRDefault="00DE55DC" w:rsidP="005353F9">
    <w:pPr>
      <w:pStyle w:val="Header"/>
      <w:tabs>
        <w:tab w:val="clear" w:pos="4320"/>
        <w:tab w:val="clear" w:pos="8640"/>
        <w:tab w:val="left" w:pos="24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519592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6A65EFA6" w14:textId="77777777" w:rsidR="00DE55DC" w:rsidRPr="006324AB" w:rsidRDefault="00DE55DC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63A7AC03" w14:textId="77777777" w:rsidR="00DE55DC" w:rsidRDefault="00DE55DC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77E30C0"/>
    <w:lvl w:ilvl="0">
      <w:numFmt w:val="bullet"/>
      <w:lvlText w:val="*"/>
      <w:lvlJc w:val="left"/>
    </w:lvl>
  </w:abstractNum>
  <w:abstractNum w:abstractNumId="1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51266"/>
    <w:multiLevelType w:val="hybridMultilevel"/>
    <w:tmpl w:val="F476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9F32461"/>
    <w:multiLevelType w:val="multilevel"/>
    <w:tmpl w:val="D3920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AC244FD"/>
    <w:multiLevelType w:val="hybridMultilevel"/>
    <w:tmpl w:val="BE1E0FAC"/>
    <w:lvl w:ilvl="0" w:tplc="7EFC1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EF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2A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8E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48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7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29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0D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8C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0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11" w15:restartNumberingAfterBreak="0">
    <w:nsid w:val="4ADF0C25"/>
    <w:multiLevelType w:val="hybridMultilevel"/>
    <w:tmpl w:val="2E32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E7CFA"/>
    <w:multiLevelType w:val="multilevel"/>
    <w:tmpl w:val="6E5E9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1848A6"/>
    <w:multiLevelType w:val="hybridMultilevel"/>
    <w:tmpl w:val="217A9F04"/>
    <w:lvl w:ilvl="0" w:tplc="056EA1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550711"/>
    <w:multiLevelType w:val="hybridMultilevel"/>
    <w:tmpl w:val="BBCE575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4B766B1"/>
    <w:multiLevelType w:val="multilevel"/>
    <w:tmpl w:val="C486D4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</w:rPr>
    </w:lvl>
  </w:abstractNum>
  <w:abstractNum w:abstractNumId="20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7B8C02BF"/>
    <w:multiLevelType w:val="hybridMultilevel"/>
    <w:tmpl w:val="0B0E71C2"/>
    <w:lvl w:ilvl="0" w:tplc="8250A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4F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E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0E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05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2E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EC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7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0628F"/>
    <w:multiLevelType w:val="hybridMultilevel"/>
    <w:tmpl w:val="4832FB46"/>
    <w:lvl w:ilvl="0" w:tplc="38B869F6">
      <w:start w:val="1"/>
      <w:numFmt w:val="bullet"/>
      <w:pStyle w:val="AssignmentsLevel2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440D026">
      <w:start w:val="1"/>
      <w:numFmt w:val="bullet"/>
      <w:pStyle w:val="AssignmentsLevel3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5866B932">
      <w:start w:val="1"/>
      <w:numFmt w:val="bullet"/>
      <w:pStyle w:val="AssignmentsLevel4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10"/>
  </w:num>
  <w:num w:numId="5">
    <w:abstractNumId w:val="22"/>
  </w:num>
  <w:num w:numId="6">
    <w:abstractNumId w:val="24"/>
  </w:num>
  <w:num w:numId="7">
    <w:abstractNumId w:val="16"/>
  </w:num>
  <w:num w:numId="8">
    <w:abstractNumId w:val="21"/>
  </w:num>
  <w:num w:numId="9">
    <w:abstractNumId w:val="1"/>
  </w:num>
  <w:num w:numId="10">
    <w:abstractNumId w:val="17"/>
  </w:num>
  <w:num w:numId="11">
    <w:abstractNumId w:val="2"/>
  </w:num>
  <w:num w:numId="12">
    <w:abstractNumId w:val="5"/>
  </w:num>
  <w:num w:numId="13">
    <w:abstractNumId w:val="6"/>
  </w:num>
  <w:num w:numId="14">
    <w:abstractNumId w:val="12"/>
  </w:num>
  <w:num w:numId="15">
    <w:abstractNumId w:val="8"/>
  </w:num>
  <w:num w:numId="16">
    <w:abstractNumId w:val="13"/>
  </w:num>
  <w:num w:numId="17">
    <w:abstractNumId w:val="19"/>
  </w:num>
  <w:num w:numId="18">
    <w:abstractNumId w:val="14"/>
  </w:num>
  <w:num w:numId="19">
    <w:abstractNumId w:val="3"/>
  </w:num>
  <w:num w:numId="20">
    <w:abstractNumId w:val="15"/>
  </w:num>
  <w:num w:numId="21">
    <w:abstractNumId w:val="23"/>
  </w:num>
  <w:num w:numId="22">
    <w:abstractNumId w:val="4"/>
  </w:num>
  <w:num w:numId="23">
    <w:abstractNumId w:val="7"/>
  </w:num>
  <w:num w:numId="24">
    <w:abstractNumId w:val="24"/>
  </w:num>
  <w:num w:numId="25">
    <w:abstractNumId w:val="11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  <w:num w:numId="42">
    <w:abstractNumId w:val="24"/>
  </w:num>
  <w:num w:numId="43">
    <w:abstractNumId w:val="24"/>
  </w:num>
  <w:num w:numId="44">
    <w:abstractNumId w:val="24"/>
  </w:num>
  <w:num w:numId="4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6">
    <w:abstractNumId w:val="24"/>
  </w:num>
  <w:num w:numId="47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72"/>
    <w:rsid w:val="000040B6"/>
    <w:rsid w:val="0000486B"/>
    <w:rsid w:val="00010893"/>
    <w:rsid w:val="00011261"/>
    <w:rsid w:val="0001444B"/>
    <w:rsid w:val="00014F73"/>
    <w:rsid w:val="0001644E"/>
    <w:rsid w:val="0002170C"/>
    <w:rsid w:val="00023BE9"/>
    <w:rsid w:val="00026A82"/>
    <w:rsid w:val="00026F9E"/>
    <w:rsid w:val="00030F93"/>
    <w:rsid w:val="000335A4"/>
    <w:rsid w:val="000345E4"/>
    <w:rsid w:val="000352F0"/>
    <w:rsid w:val="00035EB6"/>
    <w:rsid w:val="00036AF9"/>
    <w:rsid w:val="000409C4"/>
    <w:rsid w:val="000413F2"/>
    <w:rsid w:val="00042BC2"/>
    <w:rsid w:val="00042F2D"/>
    <w:rsid w:val="00044A71"/>
    <w:rsid w:val="000467AE"/>
    <w:rsid w:val="0005011B"/>
    <w:rsid w:val="000525ED"/>
    <w:rsid w:val="00052809"/>
    <w:rsid w:val="00054B0E"/>
    <w:rsid w:val="00057434"/>
    <w:rsid w:val="00057F8C"/>
    <w:rsid w:val="0006055B"/>
    <w:rsid w:val="00060B70"/>
    <w:rsid w:val="000630FB"/>
    <w:rsid w:val="00064DA9"/>
    <w:rsid w:val="000657A0"/>
    <w:rsid w:val="00065AB6"/>
    <w:rsid w:val="0006700A"/>
    <w:rsid w:val="000671BB"/>
    <w:rsid w:val="000676EC"/>
    <w:rsid w:val="0007061A"/>
    <w:rsid w:val="00070A28"/>
    <w:rsid w:val="00070E70"/>
    <w:rsid w:val="00072525"/>
    <w:rsid w:val="00073135"/>
    <w:rsid w:val="00073987"/>
    <w:rsid w:val="00074D33"/>
    <w:rsid w:val="00075B61"/>
    <w:rsid w:val="00080F0C"/>
    <w:rsid w:val="000824B6"/>
    <w:rsid w:val="0008292E"/>
    <w:rsid w:val="00082EF6"/>
    <w:rsid w:val="00085323"/>
    <w:rsid w:val="00085D23"/>
    <w:rsid w:val="000915C5"/>
    <w:rsid w:val="00093883"/>
    <w:rsid w:val="0009418F"/>
    <w:rsid w:val="0009705D"/>
    <w:rsid w:val="000A3848"/>
    <w:rsid w:val="000A3CF5"/>
    <w:rsid w:val="000A3E70"/>
    <w:rsid w:val="000A5265"/>
    <w:rsid w:val="000A5B26"/>
    <w:rsid w:val="000A684C"/>
    <w:rsid w:val="000B1174"/>
    <w:rsid w:val="000B3249"/>
    <w:rsid w:val="000B331B"/>
    <w:rsid w:val="000B63DE"/>
    <w:rsid w:val="000C1433"/>
    <w:rsid w:val="000C1DB9"/>
    <w:rsid w:val="000C6C78"/>
    <w:rsid w:val="000C6F81"/>
    <w:rsid w:val="000C78CF"/>
    <w:rsid w:val="000D0639"/>
    <w:rsid w:val="000D0717"/>
    <w:rsid w:val="000D1E00"/>
    <w:rsid w:val="000D2258"/>
    <w:rsid w:val="000D534F"/>
    <w:rsid w:val="000D69E1"/>
    <w:rsid w:val="000E0328"/>
    <w:rsid w:val="000E05AD"/>
    <w:rsid w:val="000E0ECB"/>
    <w:rsid w:val="000E295A"/>
    <w:rsid w:val="000E31C2"/>
    <w:rsid w:val="000E3C46"/>
    <w:rsid w:val="000E7452"/>
    <w:rsid w:val="000E7930"/>
    <w:rsid w:val="000F18E7"/>
    <w:rsid w:val="000F2C70"/>
    <w:rsid w:val="000F5D60"/>
    <w:rsid w:val="000F783D"/>
    <w:rsid w:val="00100350"/>
    <w:rsid w:val="00100E86"/>
    <w:rsid w:val="001038CC"/>
    <w:rsid w:val="00103A67"/>
    <w:rsid w:val="00103FC5"/>
    <w:rsid w:val="001042D0"/>
    <w:rsid w:val="00104F2B"/>
    <w:rsid w:val="00105046"/>
    <w:rsid w:val="00107B1E"/>
    <w:rsid w:val="001116D0"/>
    <w:rsid w:val="00111CFC"/>
    <w:rsid w:val="001132F6"/>
    <w:rsid w:val="00113D4B"/>
    <w:rsid w:val="00115389"/>
    <w:rsid w:val="00121460"/>
    <w:rsid w:val="0012539B"/>
    <w:rsid w:val="00125A9F"/>
    <w:rsid w:val="00125CB8"/>
    <w:rsid w:val="00126FF3"/>
    <w:rsid w:val="001279C2"/>
    <w:rsid w:val="00130C2A"/>
    <w:rsid w:val="00132272"/>
    <w:rsid w:val="00132A2A"/>
    <w:rsid w:val="0013537D"/>
    <w:rsid w:val="0013631E"/>
    <w:rsid w:val="00136E30"/>
    <w:rsid w:val="00141674"/>
    <w:rsid w:val="00141D54"/>
    <w:rsid w:val="00144E2A"/>
    <w:rsid w:val="00145A8D"/>
    <w:rsid w:val="00145DB0"/>
    <w:rsid w:val="00147E92"/>
    <w:rsid w:val="00147EFE"/>
    <w:rsid w:val="00150D5D"/>
    <w:rsid w:val="00151A77"/>
    <w:rsid w:val="001523FE"/>
    <w:rsid w:val="001529F4"/>
    <w:rsid w:val="001611D6"/>
    <w:rsid w:val="00163D1F"/>
    <w:rsid w:val="00166288"/>
    <w:rsid w:val="00170605"/>
    <w:rsid w:val="00171ED6"/>
    <w:rsid w:val="001738E8"/>
    <w:rsid w:val="00173D93"/>
    <w:rsid w:val="001745B2"/>
    <w:rsid w:val="00174E61"/>
    <w:rsid w:val="001756E5"/>
    <w:rsid w:val="001757C6"/>
    <w:rsid w:val="00176EFB"/>
    <w:rsid w:val="001815CC"/>
    <w:rsid w:val="00181BE5"/>
    <w:rsid w:val="00182D8A"/>
    <w:rsid w:val="001847AC"/>
    <w:rsid w:val="00184AFF"/>
    <w:rsid w:val="0018763F"/>
    <w:rsid w:val="0019167D"/>
    <w:rsid w:val="00193215"/>
    <w:rsid w:val="0019514A"/>
    <w:rsid w:val="0019541D"/>
    <w:rsid w:val="00197C4E"/>
    <w:rsid w:val="001A2BA9"/>
    <w:rsid w:val="001A31F3"/>
    <w:rsid w:val="001A3350"/>
    <w:rsid w:val="001A392A"/>
    <w:rsid w:val="001A5196"/>
    <w:rsid w:val="001A61AE"/>
    <w:rsid w:val="001A6671"/>
    <w:rsid w:val="001B3816"/>
    <w:rsid w:val="001B4CDF"/>
    <w:rsid w:val="001B5677"/>
    <w:rsid w:val="001B616D"/>
    <w:rsid w:val="001B6E8B"/>
    <w:rsid w:val="001C0616"/>
    <w:rsid w:val="001C0DAF"/>
    <w:rsid w:val="001C0E18"/>
    <w:rsid w:val="001C5785"/>
    <w:rsid w:val="001C7FFC"/>
    <w:rsid w:val="001D2F4C"/>
    <w:rsid w:val="001E1E4F"/>
    <w:rsid w:val="001E384E"/>
    <w:rsid w:val="001E5275"/>
    <w:rsid w:val="001E643C"/>
    <w:rsid w:val="001E6E8A"/>
    <w:rsid w:val="001E7BBA"/>
    <w:rsid w:val="001F007B"/>
    <w:rsid w:val="001F2319"/>
    <w:rsid w:val="001F2D68"/>
    <w:rsid w:val="001F5025"/>
    <w:rsid w:val="001F5E5E"/>
    <w:rsid w:val="00200422"/>
    <w:rsid w:val="002038EB"/>
    <w:rsid w:val="00204755"/>
    <w:rsid w:val="00204F02"/>
    <w:rsid w:val="0020548D"/>
    <w:rsid w:val="00206CF4"/>
    <w:rsid w:val="00207465"/>
    <w:rsid w:val="0021285A"/>
    <w:rsid w:val="0022041B"/>
    <w:rsid w:val="002224DA"/>
    <w:rsid w:val="00223559"/>
    <w:rsid w:val="00224A60"/>
    <w:rsid w:val="00225662"/>
    <w:rsid w:val="00225ABC"/>
    <w:rsid w:val="002268F1"/>
    <w:rsid w:val="00227305"/>
    <w:rsid w:val="00230DAF"/>
    <w:rsid w:val="002328D3"/>
    <w:rsid w:val="0023411A"/>
    <w:rsid w:val="00235DD2"/>
    <w:rsid w:val="00241FC8"/>
    <w:rsid w:val="002423C5"/>
    <w:rsid w:val="002444E7"/>
    <w:rsid w:val="00245045"/>
    <w:rsid w:val="00245F45"/>
    <w:rsid w:val="002468DF"/>
    <w:rsid w:val="00250E1B"/>
    <w:rsid w:val="00254182"/>
    <w:rsid w:val="0025775F"/>
    <w:rsid w:val="00260385"/>
    <w:rsid w:val="00260DA0"/>
    <w:rsid w:val="0026345D"/>
    <w:rsid w:val="002650B8"/>
    <w:rsid w:val="002661BB"/>
    <w:rsid w:val="00266656"/>
    <w:rsid w:val="002743AD"/>
    <w:rsid w:val="00274B8A"/>
    <w:rsid w:val="00274BFA"/>
    <w:rsid w:val="00275C68"/>
    <w:rsid w:val="00283727"/>
    <w:rsid w:val="00285E4C"/>
    <w:rsid w:val="0028658C"/>
    <w:rsid w:val="002865E3"/>
    <w:rsid w:val="002945CA"/>
    <w:rsid w:val="002959F9"/>
    <w:rsid w:val="00297CEC"/>
    <w:rsid w:val="002A3C32"/>
    <w:rsid w:val="002A4422"/>
    <w:rsid w:val="002A63FD"/>
    <w:rsid w:val="002A6BFF"/>
    <w:rsid w:val="002A7873"/>
    <w:rsid w:val="002B13C9"/>
    <w:rsid w:val="002B60AE"/>
    <w:rsid w:val="002C0744"/>
    <w:rsid w:val="002C1641"/>
    <w:rsid w:val="002C18BC"/>
    <w:rsid w:val="002C26DD"/>
    <w:rsid w:val="002C59B3"/>
    <w:rsid w:val="002C64CE"/>
    <w:rsid w:val="002D343F"/>
    <w:rsid w:val="002D4219"/>
    <w:rsid w:val="002D4285"/>
    <w:rsid w:val="002D6021"/>
    <w:rsid w:val="002D6548"/>
    <w:rsid w:val="002D699B"/>
    <w:rsid w:val="002E1232"/>
    <w:rsid w:val="002E51F3"/>
    <w:rsid w:val="002E57A4"/>
    <w:rsid w:val="002E5FF1"/>
    <w:rsid w:val="002E6C4E"/>
    <w:rsid w:val="002F08B7"/>
    <w:rsid w:val="002F0D95"/>
    <w:rsid w:val="002F1A27"/>
    <w:rsid w:val="002F21AF"/>
    <w:rsid w:val="002F22CD"/>
    <w:rsid w:val="002F355E"/>
    <w:rsid w:val="002F3C05"/>
    <w:rsid w:val="002F53E9"/>
    <w:rsid w:val="002F673B"/>
    <w:rsid w:val="002F6F2D"/>
    <w:rsid w:val="00300E72"/>
    <w:rsid w:val="00301041"/>
    <w:rsid w:val="00302978"/>
    <w:rsid w:val="003047EE"/>
    <w:rsid w:val="0030503C"/>
    <w:rsid w:val="00305EC7"/>
    <w:rsid w:val="003122C2"/>
    <w:rsid w:val="0031393B"/>
    <w:rsid w:val="003201BF"/>
    <w:rsid w:val="00320A54"/>
    <w:rsid w:val="0032143C"/>
    <w:rsid w:val="003219F5"/>
    <w:rsid w:val="0032571E"/>
    <w:rsid w:val="003348A4"/>
    <w:rsid w:val="00335197"/>
    <w:rsid w:val="00335961"/>
    <w:rsid w:val="00343010"/>
    <w:rsid w:val="003436A3"/>
    <w:rsid w:val="003448C0"/>
    <w:rsid w:val="0034526A"/>
    <w:rsid w:val="0034561D"/>
    <w:rsid w:val="00351A4F"/>
    <w:rsid w:val="00351F22"/>
    <w:rsid w:val="00353E92"/>
    <w:rsid w:val="00354FDB"/>
    <w:rsid w:val="0035507C"/>
    <w:rsid w:val="00355BB3"/>
    <w:rsid w:val="00357F06"/>
    <w:rsid w:val="003608C9"/>
    <w:rsid w:val="00360FB5"/>
    <w:rsid w:val="00362893"/>
    <w:rsid w:val="00362ACD"/>
    <w:rsid w:val="00372658"/>
    <w:rsid w:val="003744DE"/>
    <w:rsid w:val="00376D27"/>
    <w:rsid w:val="003773D7"/>
    <w:rsid w:val="00380405"/>
    <w:rsid w:val="0038232D"/>
    <w:rsid w:val="00382867"/>
    <w:rsid w:val="003845F0"/>
    <w:rsid w:val="00384A8F"/>
    <w:rsid w:val="00385559"/>
    <w:rsid w:val="00385FCB"/>
    <w:rsid w:val="003907E9"/>
    <w:rsid w:val="0039269D"/>
    <w:rsid w:val="00396246"/>
    <w:rsid w:val="003A1FA4"/>
    <w:rsid w:val="003A347D"/>
    <w:rsid w:val="003A369D"/>
    <w:rsid w:val="003A3E88"/>
    <w:rsid w:val="003A7392"/>
    <w:rsid w:val="003B11AF"/>
    <w:rsid w:val="003B3045"/>
    <w:rsid w:val="003B5A4A"/>
    <w:rsid w:val="003C2364"/>
    <w:rsid w:val="003C3895"/>
    <w:rsid w:val="003C53FC"/>
    <w:rsid w:val="003C5536"/>
    <w:rsid w:val="003C6F92"/>
    <w:rsid w:val="003D1B21"/>
    <w:rsid w:val="003D5DC7"/>
    <w:rsid w:val="003D644E"/>
    <w:rsid w:val="003D7C90"/>
    <w:rsid w:val="003E31A7"/>
    <w:rsid w:val="003E5C7D"/>
    <w:rsid w:val="003E7816"/>
    <w:rsid w:val="003F4008"/>
    <w:rsid w:val="003F4859"/>
    <w:rsid w:val="003F5642"/>
    <w:rsid w:val="003F7651"/>
    <w:rsid w:val="00401196"/>
    <w:rsid w:val="004031BB"/>
    <w:rsid w:val="004034A3"/>
    <w:rsid w:val="004045AD"/>
    <w:rsid w:val="00405788"/>
    <w:rsid w:val="004101D6"/>
    <w:rsid w:val="004109FE"/>
    <w:rsid w:val="0041322F"/>
    <w:rsid w:val="004143CB"/>
    <w:rsid w:val="00417C60"/>
    <w:rsid w:val="00417F14"/>
    <w:rsid w:val="00420FBF"/>
    <w:rsid w:val="004218D6"/>
    <w:rsid w:val="0042358F"/>
    <w:rsid w:val="00423F5C"/>
    <w:rsid w:val="004251B3"/>
    <w:rsid w:val="00427237"/>
    <w:rsid w:val="00430518"/>
    <w:rsid w:val="00432341"/>
    <w:rsid w:val="00433025"/>
    <w:rsid w:val="004332DF"/>
    <w:rsid w:val="00434FB3"/>
    <w:rsid w:val="00436985"/>
    <w:rsid w:val="00441138"/>
    <w:rsid w:val="004421FA"/>
    <w:rsid w:val="00445F59"/>
    <w:rsid w:val="00446446"/>
    <w:rsid w:val="00446623"/>
    <w:rsid w:val="00446740"/>
    <w:rsid w:val="00451471"/>
    <w:rsid w:val="00451ADA"/>
    <w:rsid w:val="00454C1A"/>
    <w:rsid w:val="00455ECA"/>
    <w:rsid w:val="00455F9B"/>
    <w:rsid w:val="004614A2"/>
    <w:rsid w:val="00461CA1"/>
    <w:rsid w:val="0046404A"/>
    <w:rsid w:val="00465134"/>
    <w:rsid w:val="0046632D"/>
    <w:rsid w:val="00467E51"/>
    <w:rsid w:val="004713D1"/>
    <w:rsid w:val="00475D8F"/>
    <w:rsid w:val="00477926"/>
    <w:rsid w:val="00477EE5"/>
    <w:rsid w:val="00487079"/>
    <w:rsid w:val="004909EE"/>
    <w:rsid w:val="0049398D"/>
    <w:rsid w:val="004A04F7"/>
    <w:rsid w:val="004A0CCE"/>
    <w:rsid w:val="004A0D5F"/>
    <w:rsid w:val="004A1A43"/>
    <w:rsid w:val="004A439F"/>
    <w:rsid w:val="004A4863"/>
    <w:rsid w:val="004A4C18"/>
    <w:rsid w:val="004A4D5E"/>
    <w:rsid w:val="004A7882"/>
    <w:rsid w:val="004A7A87"/>
    <w:rsid w:val="004B35AB"/>
    <w:rsid w:val="004B3BB2"/>
    <w:rsid w:val="004B4BCE"/>
    <w:rsid w:val="004B69CB"/>
    <w:rsid w:val="004B75AD"/>
    <w:rsid w:val="004D09EA"/>
    <w:rsid w:val="004D13AE"/>
    <w:rsid w:val="004D4553"/>
    <w:rsid w:val="004D772E"/>
    <w:rsid w:val="004E635B"/>
    <w:rsid w:val="004E6648"/>
    <w:rsid w:val="004E68AB"/>
    <w:rsid w:val="004F138A"/>
    <w:rsid w:val="004F3079"/>
    <w:rsid w:val="004F3BC7"/>
    <w:rsid w:val="004F3E41"/>
    <w:rsid w:val="004F41B8"/>
    <w:rsid w:val="004F458E"/>
    <w:rsid w:val="004F487F"/>
    <w:rsid w:val="004F609C"/>
    <w:rsid w:val="004F643B"/>
    <w:rsid w:val="005039AB"/>
    <w:rsid w:val="00507984"/>
    <w:rsid w:val="00510A87"/>
    <w:rsid w:val="00510E21"/>
    <w:rsid w:val="005117F3"/>
    <w:rsid w:val="00512171"/>
    <w:rsid w:val="0051737B"/>
    <w:rsid w:val="00521FD4"/>
    <w:rsid w:val="00523045"/>
    <w:rsid w:val="0052311A"/>
    <w:rsid w:val="0052340A"/>
    <w:rsid w:val="00524459"/>
    <w:rsid w:val="00524CD5"/>
    <w:rsid w:val="0052500E"/>
    <w:rsid w:val="005250B2"/>
    <w:rsid w:val="005252E5"/>
    <w:rsid w:val="00525F7E"/>
    <w:rsid w:val="00526E56"/>
    <w:rsid w:val="00530D83"/>
    <w:rsid w:val="005319CA"/>
    <w:rsid w:val="00533416"/>
    <w:rsid w:val="0053438B"/>
    <w:rsid w:val="005344A9"/>
    <w:rsid w:val="005353F9"/>
    <w:rsid w:val="00535A82"/>
    <w:rsid w:val="00535D64"/>
    <w:rsid w:val="00536B43"/>
    <w:rsid w:val="00537446"/>
    <w:rsid w:val="00540010"/>
    <w:rsid w:val="00540F6A"/>
    <w:rsid w:val="00541A8C"/>
    <w:rsid w:val="005449BB"/>
    <w:rsid w:val="005472D7"/>
    <w:rsid w:val="0055365D"/>
    <w:rsid w:val="005546E1"/>
    <w:rsid w:val="0055524B"/>
    <w:rsid w:val="00556FE0"/>
    <w:rsid w:val="005601C5"/>
    <w:rsid w:val="005602F0"/>
    <w:rsid w:val="0056515E"/>
    <w:rsid w:val="005655EB"/>
    <w:rsid w:val="00566B5B"/>
    <w:rsid w:val="00566EA0"/>
    <w:rsid w:val="00567294"/>
    <w:rsid w:val="0056748C"/>
    <w:rsid w:val="00572564"/>
    <w:rsid w:val="00572DA6"/>
    <w:rsid w:val="00573E59"/>
    <w:rsid w:val="00576580"/>
    <w:rsid w:val="0057681B"/>
    <w:rsid w:val="00577ACE"/>
    <w:rsid w:val="00581922"/>
    <w:rsid w:val="005900D0"/>
    <w:rsid w:val="00590E94"/>
    <w:rsid w:val="0059251D"/>
    <w:rsid w:val="00593A25"/>
    <w:rsid w:val="005958BB"/>
    <w:rsid w:val="00595C55"/>
    <w:rsid w:val="005964A6"/>
    <w:rsid w:val="00596E8F"/>
    <w:rsid w:val="00597ABC"/>
    <w:rsid w:val="005A195D"/>
    <w:rsid w:val="005A1AFC"/>
    <w:rsid w:val="005A2175"/>
    <w:rsid w:val="005B037C"/>
    <w:rsid w:val="005B10FE"/>
    <w:rsid w:val="005B3281"/>
    <w:rsid w:val="005B452A"/>
    <w:rsid w:val="005B56E9"/>
    <w:rsid w:val="005C0742"/>
    <w:rsid w:val="005C1120"/>
    <w:rsid w:val="005C14C4"/>
    <w:rsid w:val="005C232C"/>
    <w:rsid w:val="005C5AB1"/>
    <w:rsid w:val="005C61BD"/>
    <w:rsid w:val="005C6FB6"/>
    <w:rsid w:val="005D02FB"/>
    <w:rsid w:val="005D2181"/>
    <w:rsid w:val="005D2E3B"/>
    <w:rsid w:val="005D393B"/>
    <w:rsid w:val="005D41E9"/>
    <w:rsid w:val="005D5772"/>
    <w:rsid w:val="005D5DE7"/>
    <w:rsid w:val="005D6AEC"/>
    <w:rsid w:val="005D6E0B"/>
    <w:rsid w:val="005E0CD0"/>
    <w:rsid w:val="005E4364"/>
    <w:rsid w:val="005E6C6E"/>
    <w:rsid w:val="005E79E6"/>
    <w:rsid w:val="005F034D"/>
    <w:rsid w:val="005F037B"/>
    <w:rsid w:val="005F1C24"/>
    <w:rsid w:val="005F3692"/>
    <w:rsid w:val="005F4C9A"/>
    <w:rsid w:val="005F60B8"/>
    <w:rsid w:val="00601D0C"/>
    <w:rsid w:val="00603058"/>
    <w:rsid w:val="006039D3"/>
    <w:rsid w:val="00605A9B"/>
    <w:rsid w:val="0060674E"/>
    <w:rsid w:val="006073E7"/>
    <w:rsid w:val="00607B71"/>
    <w:rsid w:val="00612094"/>
    <w:rsid w:val="00612354"/>
    <w:rsid w:val="00613131"/>
    <w:rsid w:val="00614DE6"/>
    <w:rsid w:val="00614FF2"/>
    <w:rsid w:val="006160E8"/>
    <w:rsid w:val="006178F4"/>
    <w:rsid w:val="00621423"/>
    <w:rsid w:val="00625318"/>
    <w:rsid w:val="00625B51"/>
    <w:rsid w:val="00625CA4"/>
    <w:rsid w:val="0062607A"/>
    <w:rsid w:val="006324AB"/>
    <w:rsid w:val="0063301B"/>
    <w:rsid w:val="00633A1A"/>
    <w:rsid w:val="00633DC0"/>
    <w:rsid w:val="006400FA"/>
    <w:rsid w:val="00642791"/>
    <w:rsid w:val="00647A9C"/>
    <w:rsid w:val="006502B1"/>
    <w:rsid w:val="00651450"/>
    <w:rsid w:val="00651990"/>
    <w:rsid w:val="0066251D"/>
    <w:rsid w:val="006666C3"/>
    <w:rsid w:val="00666F5F"/>
    <w:rsid w:val="00667A99"/>
    <w:rsid w:val="00667D21"/>
    <w:rsid w:val="00674F96"/>
    <w:rsid w:val="006766ED"/>
    <w:rsid w:val="00680204"/>
    <w:rsid w:val="00680CF5"/>
    <w:rsid w:val="006821B7"/>
    <w:rsid w:val="0068364F"/>
    <w:rsid w:val="006843CA"/>
    <w:rsid w:val="00684EE8"/>
    <w:rsid w:val="00687202"/>
    <w:rsid w:val="00692820"/>
    <w:rsid w:val="00693391"/>
    <w:rsid w:val="00697547"/>
    <w:rsid w:val="00697736"/>
    <w:rsid w:val="006A21F1"/>
    <w:rsid w:val="006A7A6A"/>
    <w:rsid w:val="006B074B"/>
    <w:rsid w:val="006B2C75"/>
    <w:rsid w:val="006B3629"/>
    <w:rsid w:val="006B3B68"/>
    <w:rsid w:val="006B7AF1"/>
    <w:rsid w:val="006C16E1"/>
    <w:rsid w:val="006C3591"/>
    <w:rsid w:val="006D5D92"/>
    <w:rsid w:val="006D68FF"/>
    <w:rsid w:val="006D6909"/>
    <w:rsid w:val="006E2946"/>
    <w:rsid w:val="006E3C7F"/>
    <w:rsid w:val="006E53BD"/>
    <w:rsid w:val="006E55E6"/>
    <w:rsid w:val="006E56BD"/>
    <w:rsid w:val="006F165B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701114"/>
    <w:rsid w:val="00704919"/>
    <w:rsid w:val="00705C34"/>
    <w:rsid w:val="007113FC"/>
    <w:rsid w:val="00711560"/>
    <w:rsid w:val="00714AC0"/>
    <w:rsid w:val="00714B85"/>
    <w:rsid w:val="0072086B"/>
    <w:rsid w:val="00721FDA"/>
    <w:rsid w:val="007235A8"/>
    <w:rsid w:val="007237AA"/>
    <w:rsid w:val="00725712"/>
    <w:rsid w:val="00725B7A"/>
    <w:rsid w:val="0072617A"/>
    <w:rsid w:val="00726A88"/>
    <w:rsid w:val="007274B6"/>
    <w:rsid w:val="00732486"/>
    <w:rsid w:val="00732A3B"/>
    <w:rsid w:val="00732AAB"/>
    <w:rsid w:val="00732CB5"/>
    <w:rsid w:val="007332F6"/>
    <w:rsid w:val="00734622"/>
    <w:rsid w:val="0073578E"/>
    <w:rsid w:val="007360DF"/>
    <w:rsid w:val="00736EC7"/>
    <w:rsid w:val="0073715F"/>
    <w:rsid w:val="00740073"/>
    <w:rsid w:val="00741CAF"/>
    <w:rsid w:val="00742678"/>
    <w:rsid w:val="00742AB6"/>
    <w:rsid w:val="00744810"/>
    <w:rsid w:val="00746845"/>
    <w:rsid w:val="00747069"/>
    <w:rsid w:val="00755991"/>
    <w:rsid w:val="00755BB5"/>
    <w:rsid w:val="00757D42"/>
    <w:rsid w:val="00766A13"/>
    <w:rsid w:val="00767616"/>
    <w:rsid w:val="00767A4B"/>
    <w:rsid w:val="0077111C"/>
    <w:rsid w:val="00771A94"/>
    <w:rsid w:val="007754EE"/>
    <w:rsid w:val="00777DC1"/>
    <w:rsid w:val="007820CE"/>
    <w:rsid w:val="00782F97"/>
    <w:rsid w:val="00787545"/>
    <w:rsid w:val="00787BBD"/>
    <w:rsid w:val="0079112D"/>
    <w:rsid w:val="007916AE"/>
    <w:rsid w:val="00796DD9"/>
    <w:rsid w:val="00797266"/>
    <w:rsid w:val="007975CF"/>
    <w:rsid w:val="007A492E"/>
    <w:rsid w:val="007A5D15"/>
    <w:rsid w:val="007A7E22"/>
    <w:rsid w:val="007B239A"/>
    <w:rsid w:val="007B2DF1"/>
    <w:rsid w:val="007B2F52"/>
    <w:rsid w:val="007B45ED"/>
    <w:rsid w:val="007B4667"/>
    <w:rsid w:val="007B709E"/>
    <w:rsid w:val="007C0F2C"/>
    <w:rsid w:val="007C13C8"/>
    <w:rsid w:val="007C17D8"/>
    <w:rsid w:val="007C2326"/>
    <w:rsid w:val="007C5170"/>
    <w:rsid w:val="007C6105"/>
    <w:rsid w:val="007C6373"/>
    <w:rsid w:val="007C63A6"/>
    <w:rsid w:val="007C65A1"/>
    <w:rsid w:val="007D3841"/>
    <w:rsid w:val="007D6398"/>
    <w:rsid w:val="007D7286"/>
    <w:rsid w:val="007E32FD"/>
    <w:rsid w:val="007E38CC"/>
    <w:rsid w:val="007E5816"/>
    <w:rsid w:val="007E6AA2"/>
    <w:rsid w:val="007E6D42"/>
    <w:rsid w:val="007E7C6D"/>
    <w:rsid w:val="007F1477"/>
    <w:rsid w:val="007F1B4D"/>
    <w:rsid w:val="007F1B86"/>
    <w:rsid w:val="007F339F"/>
    <w:rsid w:val="007F5CDA"/>
    <w:rsid w:val="007F777E"/>
    <w:rsid w:val="008007C9"/>
    <w:rsid w:val="0080103D"/>
    <w:rsid w:val="0080197B"/>
    <w:rsid w:val="00802ED7"/>
    <w:rsid w:val="0080573F"/>
    <w:rsid w:val="00812F57"/>
    <w:rsid w:val="00820F58"/>
    <w:rsid w:val="0082264A"/>
    <w:rsid w:val="00824D94"/>
    <w:rsid w:val="00825564"/>
    <w:rsid w:val="00825CE5"/>
    <w:rsid w:val="008324DD"/>
    <w:rsid w:val="00832562"/>
    <w:rsid w:val="008333A9"/>
    <w:rsid w:val="008338CF"/>
    <w:rsid w:val="00833C78"/>
    <w:rsid w:val="0083526B"/>
    <w:rsid w:val="00842155"/>
    <w:rsid w:val="008426FD"/>
    <w:rsid w:val="00842C6F"/>
    <w:rsid w:val="0084625A"/>
    <w:rsid w:val="00850970"/>
    <w:rsid w:val="00850DBC"/>
    <w:rsid w:val="008568EC"/>
    <w:rsid w:val="00860D9F"/>
    <w:rsid w:val="00861D9D"/>
    <w:rsid w:val="008627AC"/>
    <w:rsid w:val="00863353"/>
    <w:rsid w:val="00863929"/>
    <w:rsid w:val="008650DE"/>
    <w:rsid w:val="00867F45"/>
    <w:rsid w:val="00870F68"/>
    <w:rsid w:val="00872142"/>
    <w:rsid w:val="00874867"/>
    <w:rsid w:val="00875E1C"/>
    <w:rsid w:val="00876B5F"/>
    <w:rsid w:val="00877B6D"/>
    <w:rsid w:val="00881922"/>
    <w:rsid w:val="00881AB0"/>
    <w:rsid w:val="008848D8"/>
    <w:rsid w:val="008867EB"/>
    <w:rsid w:val="00886EB9"/>
    <w:rsid w:val="0089276B"/>
    <w:rsid w:val="0089388C"/>
    <w:rsid w:val="00893B06"/>
    <w:rsid w:val="008941DB"/>
    <w:rsid w:val="008A0497"/>
    <w:rsid w:val="008A1CEA"/>
    <w:rsid w:val="008A20D3"/>
    <w:rsid w:val="008A4301"/>
    <w:rsid w:val="008A680F"/>
    <w:rsid w:val="008B1818"/>
    <w:rsid w:val="008B2960"/>
    <w:rsid w:val="008B3250"/>
    <w:rsid w:val="008B37CC"/>
    <w:rsid w:val="008B3D4C"/>
    <w:rsid w:val="008B58E3"/>
    <w:rsid w:val="008C1122"/>
    <w:rsid w:val="008C24A4"/>
    <w:rsid w:val="008C2C06"/>
    <w:rsid w:val="008C4FA2"/>
    <w:rsid w:val="008D1753"/>
    <w:rsid w:val="008D31C4"/>
    <w:rsid w:val="008E06E0"/>
    <w:rsid w:val="008E5B75"/>
    <w:rsid w:val="008E7A74"/>
    <w:rsid w:val="008F09AD"/>
    <w:rsid w:val="008F436F"/>
    <w:rsid w:val="008F455A"/>
    <w:rsid w:val="008F4ACD"/>
    <w:rsid w:val="008F625C"/>
    <w:rsid w:val="00902989"/>
    <w:rsid w:val="00902A75"/>
    <w:rsid w:val="0090392C"/>
    <w:rsid w:val="00904533"/>
    <w:rsid w:val="0090566F"/>
    <w:rsid w:val="00906722"/>
    <w:rsid w:val="00906A7E"/>
    <w:rsid w:val="00910A74"/>
    <w:rsid w:val="009110EC"/>
    <w:rsid w:val="0091138E"/>
    <w:rsid w:val="009125F7"/>
    <w:rsid w:val="00912D11"/>
    <w:rsid w:val="00915155"/>
    <w:rsid w:val="0091789A"/>
    <w:rsid w:val="00923383"/>
    <w:rsid w:val="00927461"/>
    <w:rsid w:val="009302A1"/>
    <w:rsid w:val="0093792C"/>
    <w:rsid w:val="0094017A"/>
    <w:rsid w:val="009405D3"/>
    <w:rsid w:val="00941577"/>
    <w:rsid w:val="00945212"/>
    <w:rsid w:val="00946217"/>
    <w:rsid w:val="00947426"/>
    <w:rsid w:val="00947D50"/>
    <w:rsid w:val="009502A7"/>
    <w:rsid w:val="00951A8C"/>
    <w:rsid w:val="009522CC"/>
    <w:rsid w:val="009556C1"/>
    <w:rsid w:val="00955E05"/>
    <w:rsid w:val="0096041D"/>
    <w:rsid w:val="00961533"/>
    <w:rsid w:val="0096389B"/>
    <w:rsid w:val="00965354"/>
    <w:rsid w:val="00965787"/>
    <w:rsid w:val="00966587"/>
    <w:rsid w:val="00967565"/>
    <w:rsid w:val="00971078"/>
    <w:rsid w:val="00974932"/>
    <w:rsid w:val="0098039F"/>
    <w:rsid w:val="00981117"/>
    <w:rsid w:val="00983040"/>
    <w:rsid w:val="00983EF1"/>
    <w:rsid w:val="00987C97"/>
    <w:rsid w:val="009909A9"/>
    <w:rsid w:val="0099302E"/>
    <w:rsid w:val="00996B52"/>
    <w:rsid w:val="00996E59"/>
    <w:rsid w:val="009A07C1"/>
    <w:rsid w:val="009A0C65"/>
    <w:rsid w:val="009A0D11"/>
    <w:rsid w:val="009A11C6"/>
    <w:rsid w:val="009A14BD"/>
    <w:rsid w:val="009B0602"/>
    <w:rsid w:val="009B108C"/>
    <w:rsid w:val="009C03DF"/>
    <w:rsid w:val="009C1989"/>
    <w:rsid w:val="009C47CC"/>
    <w:rsid w:val="009C59F0"/>
    <w:rsid w:val="009D067C"/>
    <w:rsid w:val="009D06EC"/>
    <w:rsid w:val="009D136B"/>
    <w:rsid w:val="009D1D06"/>
    <w:rsid w:val="009D64C4"/>
    <w:rsid w:val="009E0470"/>
    <w:rsid w:val="009E177E"/>
    <w:rsid w:val="009E4167"/>
    <w:rsid w:val="009E4DD1"/>
    <w:rsid w:val="009E605D"/>
    <w:rsid w:val="009E75FE"/>
    <w:rsid w:val="009F489D"/>
    <w:rsid w:val="009F63C1"/>
    <w:rsid w:val="009F6FAF"/>
    <w:rsid w:val="009F734E"/>
    <w:rsid w:val="00A003D3"/>
    <w:rsid w:val="00A0147D"/>
    <w:rsid w:val="00A02910"/>
    <w:rsid w:val="00A03F14"/>
    <w:rsid w:val="00A03FF1"/>
    <w:rsid w:val="00A0489E"/>
    <w:rsid w:val="00A13038"/>
    <w:rsid w:val="00A13AC3"/>
    <w:rsid w:val="00A16AF5"/>
    <w:rsid w:val="00A25446"/>
    <w:rsid w:val="00A26E97"/>
    <w:rsid w:val="00A27AF0"/>
    <w:rsid w:val="00A3078A"/>
    <w:rsid w:val="00A33E9A"/>
    <w:rsid w:val="00A347F5"/>
    <w:rsid w:val="00A34CBE"/>
    <w:rsid w:val="00A34DCC"/>
    <w:rsid w:val="00A35613"/>
    <w:rsid w:val="00A37E71"/>
    <w:rsid w:val="00A404A5"/>
    <w:rsid w:val="00A407E7"/>
    <w:rsid w:val="00A41D92"/>
    <w:rsid w:val="00A420E7"/>
    <w:rsid w:val="00A5031D"/>
    <w:rsid w:val="00A51574"/>
    <w:rsid w:val="00A517B3"/>
    <w:rsid w:val="00A534FA"/>
    <w:rsid w:val="00A54959"/>
    <w:rsid w:val="00A567CC"/>
    <w:rsid w:val="00A61338"/>
    <w:rsid w:val="00A61E49"/>
    <w:rsid w:val="00A620F5"/>
    <w:rsid w:val="00A6306D"/>
    <w:rsid w:val="00A63C20"/>
    <w:rsid w:val="00A6405F"/>
    <w:rsid w:val="00A648E2"/>
    <w:rsid w:val="00A65EB2"/>
    <w:rsid w:val="00A663B5"/>
    <w:rsid w:val="00A6651B"/>
    <w:rsid w:val="00A70297"/>
    <w:rsid w:val="00A7218C"/>
    <w:rsid w:val="00A73257"/>
    <w:rsid w:val="00A73C2D"/>
    <w:rsid w:val="00A74794"/>
    <w:rsid w:val="00A750A8"/>
    <w:rsid w:val="00A75BF7"/>
    <w:rsid w:val="00A763FB"/>
    <w:rsid w:val="00A804E9"/>
    <w:rsid w:val="00A823E3"/>
    <w:rsid w:val="00A82977"/>
    <w:rsid w:val="00A85453"/>
    <w:rsid w:val="00A8566B"/>
    <w:rsid w:val="00A8569D"/>
    <w:rsid w:val="00A860B6"/>
    <w:rsid w:val="00A86514"/>
    <w:rsid w:val="00A86ABA"/>
    <w:rsid w:val="00A87F2B"/>
    <w:rsid w:val="00A90E4A"/>
    <w:rsid w:val="00A9701F"/>
    <w:rsid w:val="00A97605"/>
    <w:rsid w:val="00AA0531"/>
    <w:rsid w:val="00AA351B"/>
    <w:rsid w:val="00AA3606"/>
    <w:rsid w:val="00AB0F83"/>
    <w:rsid w:val="00AB3BDE"/>
    <w:rsid w:val="00AB3BF8"/>
    <w:rsid w:val="00AB5ED5"/>
    <w:rsid w:val="00AB63F4"/>
    <w:rsid w:val="00AB64BD"/>
    <w:rsid w:val="00AB710D"/>
    <w:rsid w:val="00AB7909"/>
    <w:rsid w:val="00AC14C7"/>
    <w:rsid w:val="00AC2BBF"/>
    <w:rsid w:val="00AC7153"/>
    <w:rsid w:val="00AD0E85"/>
    <w:rsid w:val="00AD1885"/>
    <w:rsid w:val="00AD2282"/>
    <w:rsid w:val="00AD235E"/>
    <w:rsid w:val="00AD3675"/>
    <w:rsid w:val="00AD6EAA"/>
    <w:rsid w:val="00AE5F25"/>
    <w:rsid w:val="00AF35D0"/>
    <w:rsid w:val="00AF6B58"/>
    <w:rsid w:val="00AF6E51"/>
    <w:rsid w:val="00AF719A"/>
    <w:rsid w:val="00AF7475"/>
    <w:rsid w:val="00B00CBE"/>
    <w:rsid w:val="00B00FB2"/>
    <w:rsid w:val="00B03F08"/>
    <w:rsid w:val="00B0408C"/>
    <w:rsid w:val="00B07325"/>
    <w:rsid w:val="00B076FD"/>
    <w:rsid w:val="00B13C84"/>
    <w:rsid w:val="00B14512"/>
    <w:rsid w:val="00B145FF"/>
    <w:rsid w:val="00B15B97"/>
    <w:rsid w:val="00B200C3"/>
    <w:rsid w:val="00B21D4E"/>
    <w:rsid w:val="00B2284F"/>
    <w:rsid w:val="00B2437E"/>
    <w:rsid w:val="00B247F1"/>
    <w:rsid w:val="00B249B6"/>
    <w:rsid w:val="00B2621F"/>
    <w:rsid w:val="00B26CD5"/>
    <w:rsid w:val="00B35B59"/>
    <w:rsid w:val="00B36CD1"/>
    <w:rsid w:val="00B47775"/>
    <w:rsid w:val="00B52106"/>
    <w:rsid w:val="00B53274"/>
    <w:rsid w:val="00B542E9"/>
    <w:rsid w:val="00B54551"/>
    <w:rsid w:val="00B570E1"/>
    <w:rsid w:val="00B57648"/>
    <w:rsid w:val="00B61390"/>
    <w:rsid w:val="00B631A2"/>
    <w:rsid w:val="00B70E90"/>
    <w:rsid w:val="00B72B82"/>
    <w:rsid w:val="00B7455D"/>
    <w:rsid w:val="00B749D8"/>
    <w:rsid w:val="00B75122"/>
    <w:rsid w:val="00B7695F"/>
    <w:rsid w:val="00B77BF1"/>
    <w:rsid w:val="00B80EE9"/>
    <w:rsid w:val="00B81C62"/>
    <w:rsid w:val="00B853C5"/>
    <w:rsid w:val="00B85F49"/>
    <w:rsid w:val="00B87C89"/>
    <w:rsid w:val="00B90F2A"/>
    <w:rsid w:val="00B91303"/>
    <w:rsid w:val="00B91345"/>
    <w:rsid w:val="00B941A5"/>
    <w:rsid w:val="00B94C5E"/>
    <w:rsid w:val="00B96BB6"/>
    <w:rsid w:val="00B96DFF"/>
    <w:rsid w:val="00B97801"/>
    <w:rsid w:val="00BA036C"/>
    <w:rsid w:val="00BA200A"/>
    <w:rsid w:val="00BA40BD"/>
    <w:rsid w:val="00BA475E"/>
    <w:rsid w:val="00BA49B6"/>
    <w:rsid w:val="00BA4B7B"/>
    <w:rsid w:val="00BA60D0"/>
    <w:rsid w:val="00BA61C8"/>
    <w:rsid w:val="00BA7AFD"/>
    <w:rsid w:val="00BB046D"/>
    <w:rsid w:val="00BB1469"/>
    <w:rsid w:val="00BB23A0"/>
    <w:rsid w:val="00BB3309"/>
    <w:rsid w:val="00BB38C9"/>
    <w:rsid w:val="00BB3FC0"/>
    <w:rsid w:val="00BC1CBE"/>
    <w:rsid w:val="00BC2F90"/>
    <w:rsid w:val="00BC3591"/>
    <w:rsid w:val="00BC372B"/>
    <w:rsid w:val="00BC5D83"/>
    <w:rsid w:val="00BD2977"/>
    <w:rsid w:val="00BD2D70"/>
    <w:rsid w:val="00BD51DC"/>
    <w:rsid w:val="00BD5468"/>
    <w:rsid w:val="00BD6096"/>
    <w:rsid w:val="00BE0E2A"/>
    <w:rsid w:val="00BE17CB"/>
    <w:rsid w:val="00BE198B"/>
    <w:rsid w:val="00BE261A"/>
    <w:rsid w:val="00BE3C56"/>
    <w:rsid w:val="00BE6796"/>
    <w:rsid w:val="00BF05F0"/>
    <w:rsid w:val="00BF2932"/>
    <w:rsid w:val="00BF2F22"/>
    <w:rsid w:val="00BF3B10"/>
    <w:rsid w:val="00BF4280"/>
    <w:rsid w:val="00BF64A5"/>
    <w:rsid w:val="00C00AAB"/>
    <w:rsid w:val="00C02CF0"/>
    <w:rsid w:val="00C036FD"/>
    <w:rsid w:val="00C03857"/>
    <w:rsid w:val="00C04139"/>
    <w:rsid w:val="00C0441F"/>
    <w:rsid w:val="00C0677C"/>
    <w:rsid w:val="00C0717A"/>
    <w:rsid w:val="00C13D08"/>
    <w:rsid w:val="00C2279E"/>
    <w:rsid w:val="00C25266"/>
    <w:rsid w:val="00C257A9"/>
    <w:rsid w:val="00C26234"/>
    <w:rsid w:val="00C26CDE"/>
    <w:rsid w:val="00C316CA"/>
    <w:rsid w:val="00C33B3D"/>
    <w:rsid w:val="00C343AE"/>
    <w:rsid w:val="00C3597A"/>
    <w:rsid w:val="00C41545"/>
    <w:rsid w:val="00C436A4"/>
    <w:rsid w:val="00C5223D"/>
    <w:rsid w:val="00C53F1A"/>
    <w:rsid w:val="00C542F7"/>
    <w:rsid w:val="00C55479"/>
    <w:rsid w:val="00C56D63"/>
    <w:rsid w:val="00C57C02"/>
    <w:rsid w:val="00C61653"/>
    <w:rsid w:val="00C616F4"/>
    <w:rsid w:val="00C63181"/>
    <w:rsid w:val="00C6480B"/>
    <w:rsid w:val="00C661D1"/>
    <w:rsid w:val="00C66957"/>
    <w:rsid w:val="00C66D24"/>
    <w:rsid w:val="00C66F91"/>
    <w:rsid w:val="00C675E5"/>
    <w:rsid w:val="00C67F0F"/>
    <w:rsid w:val="00C70E1D"/>
    <w:rsid w:val="00C73E94"/>
    <w:rsid w:val="00C76E8A"/>
    <w:rsid w:val="00C82FE2"/>
    <w:rsid w:val="00C832F7"/>
    <w:rsid w:val="00C83B41"/>
    <w:rsid w:val="00C86C04"/>
    <w:rsid w:val="00C906A6"/>
    <w:rsid w:val="00C90D3F"/>
    <w:rsid w:val="00C9409E"/>
    <w:rsid w:val="00C96957"/>
    <w:rsid w:val="00CA2AA7"/>
    <w:rsid w:val="00CB295E"/>
    <w:rsid w:val="00CB3AD8"/>
    <w:rsid w:val="00CB51EE"/>
    <w:rsid w:val="00CC0717"/>
    <w:rsid w:val="00CC322F"/>
    <w:rsid w:val="00CC63E2"/>
    <w:rsid w:val="00CC63E5"/>
    <w:rsid w:val="00CD6537"/>
    <w:rsid w:val="00CD6B32"/>
    <w:rsid w:val="00CD6C5E"/>
    <w:rsid w:val="00CE4223"/>
    <w:rsid w:val="00CE514D"/>
    <w:rsid w:val="00CE564D"/>
    <w:rsid w:val="00CE64E7"/>
    <w:rsid w:val="00CF2FDE"/>
    <w:rsid w:val="00CF3246"/>
    <w:rsid w:val="00CF3AA9"/>
    <w:rsid w:val="00CF4355"/>
    <w:rsid w:val="00CF43C0"/>
    <w:rsid w:val="00CF4E74"/>
    <w:rsid w:val="00D03D8D"/>
    <w:rsid w:val="00D04037"/>
    <w:rsid w:val="00D0449D"/>
    <w:rsid w:val="00D05DA9"/>
    <w:rsid w:val="00D06477"/>
    <w:rsid w:val="00D06DAA"/>
    <w:rsid w:val="00D0707F"/>
    <w:rsid w:val="00D1067E"/>
    <w:rsid w:val="00D119A8"/>
    <w:rsid w:val="00D1219E"/>
    <w:rsid w:val="00D13230"/>
    <w:rsid w:val="00D15A2E"/>
    <w:rsid w:val="00D16688"/>
    <w:rsid w:val="00D209F4"/>
    <w:rsid w:val="00D2235C"/>
    <w:rsid w:val="00D22655"/>
    <w:rsid w:val="00D25415"/>
    <w:rsid w:val="00D26687"/>
    <w:rsid w:val="00D26AD6"/>
    <w:rsid w:val="00D31740"/>
    <w:rsid w:val="00D3223B"/>
    <w:rsid w:val="00D33273"/>
    <w:rsid w:val="00D33889"/>
    <w:rsid w:val="00D35A0B"/>
    <w:rsid w:val="00D3638A"/>
    <w:rsid w:val="00D37F3C"/>
    <w:rsid w:val="00D44E14"/>
    <w:rsid w:val="00D45496"/>
    <w:rsid w:val="00D46EEA"/>
    <w:rsid w:val="00D5337F"/>
    <w:rsid w:val="00D6251D"/>
    <w:rsid w:val="00D62979"/>
    <w:rsid w:val="00D62CCC"/>
    <w:rsid w:val="00D6401E"/>
    <w:rsid w:val="00D64F60"/>
    <w:rsid w:val="00D65CF8"/>
    <w:rsid w:val="00D70A50"/>
    <w:rsid w:val="00D72B43"/>
    <w:rsid w:val="00D73FAC"/>
    <w:rsid w:val="00D764CD"/>
    <w:rsid w:val="00D810CB"/>
    <w:rsid w:val="00D8194E"/>
    <w:rsid w:val="00D82F98"/>
    <w:rsid w:val="00D849DA"/>
    <w:rsid w:val="00D84C5C"/>
    <w:rsid w:val="00D86A9A"/>
    <w:rsid w:val="00D929A2"/>
    <w:rsid w:val="00D96BDD"/>
    <w:rsid w:val="00DA033B"/>
    <w:rsid w:val="00DA2A99"/>
    <w:rsid w:val="00DA3709"/>
    <w:rsid w:val="00DA45E4"/>
    <w:rsid w:val="00DA49C4"/>
    <w:rsid w:val="00DA7102"/>
    <w:rsid w:val="00DB130A"/>
    <w:rsid w:val="00DB1BE6"/>
    <w:rsid w:val="00DB5A48"/>
    <w:rsid w:val="00DC1E48"/>
    <w:rsid w:val="00DC3920"/>
    <w:rsid w:val="00DC3AEC"/>
    <w:rsid w:val="00DC3BAA"/>
    <w:rsid w:val="00DC7472"/>
    <w:rsid w:val="00DD1173"/>
    <w:rsid w:val="00DD40D1"/>
    <w:rsid w:val="00DD4819"/>
    <w:rsid w:val="00DD4FB2"/>
    <w:rsid w:val="00DD6296"/>
    <w:rsid w:val="00DD631B"/>
    <w:rsid w:val="00DE55DC"/>
    <w:rsid w:val="00DE5C3E"/>
    <w:rsid w:val="00DF011A"/>
    <w:rsid w:val="00DF25F2"/>
    <w:rsid w:val="00DF2764"/>
    <w:rsid w:val="00DF3DB6"/>
    <w:rsid w:val="00DF5BE9"/>
    <w:rsid w:val="00E00215"/>
    <w:rsid w:val="00E00C86"/>
    <w:rsid w:val="00E01865"/>
    <w:rsid w:val="00E05C8C"/>
    <w:rsid w:val="00E10278"/>
    <w:rsid w:val="00E10519"/>
    <w:rsid w:val="00E12001"/>
    <w:rsid w:val="00E127B5"/>
    <w:rsid w:val="00E12875"/>
    <w:rsid w:val="00E1317F"/>
    <w:rsid w:val="00E137F4"/>
    <w:rsid w:val="00E15C6B"/>
    <w:rsid w:val="00E17229"/>
    <w:rsid w:val="00E3055C"/>
    <w:rsid w:val="00E32ACA"/>
    <w:rsid w:val="00E33D22"/>
    <w:rsid w:val="00E3415C"/>
    <w:rsid w:val="00E34279"/>
    <w:rsid w:val="00E3447E"/>
    <w:rsid w:val="00E37B91"/>
    <w:rsid w:val="00E44F44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5AB0"/>
    <w:rsid w:val="00E60DE0"/>
    <w:rsid w:val="00E61BA8"/>
    <w:rsid w:val="00E62C7C"/>
    <w:rsid w:val="00E676CE"/>
    <w:rsid w:val="00E70B01"/>
    <w:rsid w:val="00E70D29"/>
    <w:rsid w:val="00E718FE"/>
    <w:rsid w:val="00E72B8B"/>
    <w:rsid w:val="00E72F5E"/>
    <w:rsid w:val="00E73E32"/>
    <w:rsid w:val="00E74579"/>
    <w:rsid w:val="00E76D5B"/>
    <w:rsid w:val="00E811A9"/>
    <w:rsid w:val="00E84576"/>
    <w:rsid w:val="00E86DC9"/>
    <w:rsid w:val="00E8790E"/>
    <w:rsid w:val="00E9067D"/>
    <w:rsid w:val="00E92D5C"/>
    <w:rsid w:val="00E93328"/>
    <w:rsid w:val="00E956DC"/>
    <w:rsid w:val="00E97A70"/>
    <w:rsid w:val="00E97F3E"/>
    <w:rsid w:val="00EA17C9"/>
    <w:rsid w:val="00EA17EF"/>
    <w:rsid w:val="00EA23B9"/>
    <w:rsid w:val="00EA3689"/>
    <w:rsid w:val="00EA38A4"/>
    <w:rsid w:val="00EA5C5E"/>
    <w:rsid w:val="00EA760A"/>
    <w:rsid w:val="00EB2306"/>
    <w:rsid w:val="00EB2375"/>
    <w:rsid w:val="00EB2955"/>
    <w:rsid w:val="00EB2CCE"/>
    <w:rsid w:val="00EB431B"/>
    <w:rsid w:val="00EB4C0D"/>
    <w:rsid w:val="00EC2BAE"/>
    <w:rsid w:val="00EC3945"/>
    <w:rsid w:val="00EC433B"/>
    <w:rsid w:val="00EC4CE0"/>
    <w:rsid w:val="00EC5E69"/>
    <w:rsid w:val="00EC7351"/>
    <w:rsid w:val="00ED07D0"/>
    <w:rsid w:val="00ED21A4"/>
    <w:rsid w:val="00ED2A87"/>
    <w:rsid w:val="00ED2BCD"/>
    <w:rsid w:val="00ED448A"/>
    <w:rsid w:val="00ED4966"/>
    <w:rsid w:val="00ED6FA8"/>
    <w:rsid w:val="00ED77B5"/>
    <w:rsid w:val="00ED7BE1"/>
    <w:rsid w:val="00EE0486"/>
    <w:rsid w:val="00EE3029"/>
    <w:rsid w:val="00EE485F"/>
    <w:rsid w:val="00EE62CD"/>
    <w:rsid w:val="00EE6AA2"/>
    <w:rsid w:val="00EE72BE"/>
    <w:rsid w:val="00EF2FE9"/>
    <w:rsid w:val="00EF4C64"/>
    <w:rsid w:val="00EF5A2B"/>
    <w:rsid w:val="00EF680F"/>
    <w:rsid w:val="00EF6EE4"/>
    <w:rsid w:val="00F0074B"/>
    <w:rsid w:val="00F00A96"/>
    <w:rsid w:val="00F013BE"/>
    <w:rsid w:val="00F03212"/>
    <w:rsid w:val="00F048D7"/>
    <w:rsid w:val="00F04B23"/>
    <w:rsid w:val="00F063C0"/>
    <w:rsid w:val="00F0682B"/>
    <w:rsid w:val="00F10420"/>
    <w:rsid w:val="00F12485"/>
    <w:rsid w:val="00F1357B"/>
    <w:rsid w:val="00F15201"/>
    <w:rsid w:val="00F153CC"/>
    <w:rsid w:val="00F20546"/>
    <w:rsid w:val="00F2062C"/>
    <w:rsid w:val="00F245C6"/>
    <w:rsid w:val="00F260C9"/>
    <w:rsid w:val="00F3101D"/>
    <w:rsid w:val="00F321D4"/>
    <w:rsid w:val="00F3542B"/>
    <w:rsid w:val="00F36740"/>
    <w:rsid w:val="00F41A7E"/>
    <w:rsid w:val="00F42512"/>
    <w:rsid w:val="00F42C9D"/>
    <w:rsid w:val="00F42FCF"/>
    <w:rsid w:val="00F4394D"/>
    <w:rsid w:val="00F44AE7"/>
    <w:rsid w:val="00F450B9"/>
    <w:rsid w:val="00F45B7C"/>
    <w:rsid w:val="00F50CD8"/>
    <w:rsid w:val="00F52CA0"/>
    <w:rsid w:val="00F53638"/>
    <w:rsid w:val="00F5410A"/>
    <w:rsid w:val="00F541B8"/>
    <w:rsid w:val="00F5619A"/>
    <w:rsid w:val="00F57032"/>
    <w:rsid w:val="00F5724B"/>
    <w:rsid w:val="00F61FB0"/>
    <w:rsid w:val="00F63EC9"/>
    <w:rsid w:val="00F6789C"/>
    <w:rsid w:val="00F6795B"/>
    <w:rsid w:val="00F70C4B"/>
    <w:rsid w:val="00F725EC"/>
    <w:rsid w:val="00F743E5"/>
    <w:rsid w:val="00F74955"/>
    <w:rsid w:val="00F75EE3"/>
    <w:rsid w:val="00F76446"/>
    <w:rsid w:val="00F77EDB"/>
    <w:rsid w:val="00F810BE"/>
    <w:rsid w:val="00F85071"/>
    <w:rsid w:val="00F90FA3"/>
    <w:rsid w:val="00F91523"/>
    <w:rsid w:val="00F91696"/>
    <w:rsid w:val="00F96FF0"/>
    <w:rsid w:val="00FA1212"/>
    <w:rsid w:val="00FA2F68"/>
    <w:rsid w:val="00FA33CA"/>
    <w:rsid w:val="00FA423E"/>
    <w:rsid w:val="00FA4F68"/>
    <w:rsid w:val="00FA6C26"/>
    <w:rsid w:val="00FB0EE9"/>
    <w:rsid w:val="00FC17D3"/>
    <w:rsid w:val="00FC2181"/>
    <w:rsid w:val="00FC32CF"/>
    <w:rsid w:val="00FC3822"/>
    <w:rsid w:val="00FC593A"/>
    <w:rsid w:val="00FC7877"/>
    <w:rsid w:val="00FD0F0C"/>
    <w:rsid w:val="00FD1AC0"/>
    <w:rsid w:val="00FD2F4E"/>
    <w:rsid w:val="00FD4825"/>
    <w:rsid w:val="00FD5474"/>
    <w:rsid w:val="00FD769C"/>
    <w:rsid w:val="00FE072C"/>
    <w:rsid w:val="00FE09F6"/>
    <w:rsid w:val="00FE0C63"/>
    <w:rsid w:val="00FE137E"/>
    <w:rsid w:val="00FE3032"/>
    <w:rsid w:val="00FE323E"/>
    <w:rsid w:val="00FE32DF"/>
    <w:rsid w:val="00FF1563"/>
    <w:rsid w:val="00FF65E1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7FD46"/>
  <w15:docId w15:val="{4160D65C-1268-4A56-AC8C-6070112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8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272"/>
    <w:rPr>
      <w:rFonts w:ascii="Arial" w:hAnsi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8650DE"/>
    <w:pPr>
      <w:spacing w:before="100" w:beforeAutospacing="1" w:after="100" w:afterAutospacing="1"/>
    </w:pPr>
    <w:rPr>
      <w:rFonts w:ascii="Times New Roman" w:eastAsiaTheme="minorHAnsi" w:hAnsi="Times New Roman"/>
      <w:sz w:val="24"/>
    </w:rPr>
  </w:style>
  <w:style w:type="character" w:customStyle="1" w:styleId="watch-title">
    <w:name w:val="watch-title"/>
    <w:basedOn w:val="DefaultParagraphFont"/>
    <w:rsid w:val="00C257A9"/>
  </w:style>
  <w:style w:type="paragraph" w:styleId="Revision">
    <w:name w:val="Revision"/>
    <w:hidden/>
    <w:uiPriority w:val="99"/>
    <w:semiHidden/>
    <w:rsid w:val="00434FB3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ime-to-change.org.uk/talk-about-mental-health/telling-someone-about-your-mental-health-problem" TargetMode="External"/><Relationship Id="rId21" Type="http://schemas.openxmlformats.org/officeDocument/2006/relationships/hyperlink" Target="https://www.nimh.nih.gov/health/topics/psychotherapies/index.shtml" TargetMode="External"/><Relationship Id="rId42" Type="http://schemas.openxmlformats.org/officeDocument/2006/relationships/hyperlink" Target="http://www.nimh.nih.gov/health/topics/index.shtml" TargetMode="External"/><Relationship Id="rId47" Type="http://schemas.openxmlformats.org/officeDocument/2006/relationships/hyperlink" Target="https://www.nimh.nih.gov/health/topics/post-traumatic-stress-disorder-ptsd/index.shtml" TargetMode="External"/><Relationship Id="rId63" Type="http://schemas.openxmlformats.org/officeDocument/2006/relationships/hyperlink" Target="https://www.theguardian.com/technology/2015/feb/05/timetotalk-is-social-media-helping-people-talk-about-mental-health" TargetMode="External"/><Relationship Id="rId68" Type="http://schemas.openxmlformats.org/officeDocument/2006/relationships/hyperlink" Target="https://www.nationaleatingdisorders.org/tips-responsible-media-coverage" TargetMode="External"/><Relationship Id="rId84" Type="http://schemas.openxmlformats.org/officeDocument/2006/relationships/hyperlink" Target="http://www.mentalhealthamerica.net/conditions/conduct-disorder" TargetMode="External"/><Relationship Id="rId89" Type="http://schemas.openxmlformats.org/officeDocument/2006/relationships/hyperlink" Target="https://www.nimh.nih.gov/health/topics/autism-spectrum-disorders-asd/index.shtml" TargetMode="External"/><Relationship Id="rId112" Type="http://schemas.openxmlformats.org/officeDocument/2006/relationships/hyperlink" Target="http://www.screencast.com/t/Od6Xam6STJt" TargetMode="External"/><Relationship Id="rId16" Type="http://schemas.openxmlformats.org/officeDocument/2006/relationships/footer" Target="footer2.xml"/><Relationship Id="rId107" Type="http://schemas.openxmlformats.org/officeDocument/2006/relationships/hyperlink" Target="http://www.ncbi.nlm.nih.gov/pmc/articles/PMC3181718/" TargetMode="External"/><Relationship Id="rId11" Type="http://schemas.openxmlformats.org/officeDocument/2006/relationships/footnotes" Target="footnotes.xml"/><Relationship Id="rId32" Type="http://schemas.openxmlformats.org/officeDocument/2006/relationships/hyperlink" Target="http://www.time-to-change.org.uk/mental-health-quiz" TargetMode="External"/><Relationship Id="rId37" Type="http://schemas.openxmlformats.org/officeDocument/2006/relationships/hyperlink" Target="http://www.mayoclinic.org/diseases-conditions/conversion-disorder/basics/definition/con-20029533" TargetMode="External"/><Relationship Id="rId53" Type="http://schemas.openxmlformats.org/officeDocument/2006/relationships/hyperlink" Target="https://www.youtube.com/watch?v=IXHWlucrwOM" TargetMode="External"/><Relationship Id="rId58" Type="http://schemas.openxmlformats.org/officeDocument/2006/relationships/hyperlink" Target="http://www.nami.org/Learn-More/Mental-Health-Conditions/Dissociative-Disorders" TargetMode="External"/><Relationship Id="rId74" Type="http://schemas.openxmlformats.org/officeDocument/2006/relationships/hyperlink" Target="https://www.youtube.com/watch?v=UEysOExcwrE" TargetMode="External"/><Relationship Id="rId79" Type="http://schemas.openxmlformats.org/officeDocument/2006/relationships/hyperlink" Target="http://www.screencast.com/t/Od6Xam6STJt" TargetMode="External"/><Relationship Id="rId102" Type="http://schemas.openxmlformats.org/officeDocument/2006/relationships/hyperlink" Target="http://www.screencast.com/t/Od6Xam6STJt" TargetMode="External"/><Relationship Id="rId5" Type="http://schemas.openxmlformats.org/officeDocument/2006/relationships/customXml" Target="../customXml/item5.xml"/><Relationship Id="rId90" Type="http://schemas.openxmlformats.org/officeDocument/2006/relationships/hyperlink" Target="https://www.nimh.nih.gov/health/topics/attention-deficit-hyperactivity-disorder-adhd/index.shtml" TargetMode="External"/><Relationship Id="rId95" Type="http://schemas.openxmlformats.org/officeDocument/2006/relationships/hyperlink" Target="https://sites.gmercyu.edu/student-resources/adobe-connect-resources/" TargetMode="External"/><Relationship Id="rId22" Type="http://schemas.openxmlformats.org/officeDocument/2006/relationships/hyperlink" Target="https://blackboard.gmercyu.edu/bbcswebdav/pid-811027-dt-content-rid-2576277_1/xid-2576277_1" TargetMode="External"/><Relationship Id="rId27" Type="http://schemas.openxmlformats.org/officeDocument/2006/relationships/hyperlink" Target="http://synergiseducation.com/academics/schools/Gwynedd-Mercy/psy210/timeline_mental_health/story.html" TargetMode="External"/><Relationship Id="rId43" Type="http://schemas.openxmlformats.org/officeDocument/2006/relationships/hyperlink" Target="https://www.nimh.nih.gov/health/topics/anxiety-disorders/index.shtml" TargetMode="External"/><Relationship Id="rId48" Type="http://schemas.openxmlformats.org/officeDocument/2006/relationships/hyperlink" Target="https://www.youtube.com/watch?v=NvbWKwxA6YY" TargetMode="External"/><Relationship Id="rId64" Type="http://schemas.openxmlformats.org/officeDocument/2006/relationships/hyperlink" Target="https://www.psychologytoday.com/blog/body-sense/201204/emotional-and-physical-pain-activate-similar-brain-regions" TargetMode="External"/><Relationship Id="rId69" Type="http://schemas.openxmlformats.org/officeDocument/2006/relationships/hyperlink" Target="http://emedicine.medscape.com/article/291419-overview" TargetMode="External"/><Relationship Id="rId113" Type="http://schemas.openxmlformats.org/officeDocument/2006/relationships/hyperlink" Target="https://www.library.illinois.edu/funkaces/wp-content/uploads/sites/53/2017/08/Evaluating_a_Website.pdf" TargetMode="External"/><Relationship Id="rId80" Type="http://schemas.openxmlformats.org/officeDocument/2006/relationships/hyperlink" Target="https://www.library.illinois.edu/funkaces/wp-content/uploads/sites/53/2017/08/Evaluating_a_Website.pdf" TargetMode="External"/><Relationship Id="rId85" Type="http://schemas.openxmlformats.org/officeDocument/2006/relationships/hyperlink" Target="http://www.aplaceformom.com/blog/7-20-15-delirium-vs-dementia/" TargetMode="Externa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33" Type="http://schemas.openxmlformats.org/officeDocument/2006/relationships/hyperlink" Target="http://www.nami.org/Learn-More/Mental-Health-By-the-Numbers" TargetMode="External"/><Relationship Id="rId38" Type="http://schemas.openxmlformats.org/officeDocument/2006/relationships/hyperlink" Target="http://www.theatlantic.com/health/archive/2013/10/social-media-is-redefining-depression/280818/" TargetMode="External"/><Relationship Id="rId59" Type="http://schemas.openxmlformats.org/officeDocument/2006/relationships/hyperlink" Target="https://www.webmd.com/depression/tc/home-treatment-depression" TargetMode="External"/><Relationship Id="rId103" Type="http://schemas.openxmlformats.org/officeDocument/2006/relationships/hyperlink" Target="https://www.library.illinois.edu/funkaces/wp-content/uploads/sites/53/2017/08/Evaluating_a_Website.pdf" TargetMode="External"/><Relationship Id="rId108" Type="http://schemas.openxmlformats.org/officeDocument/2006/relationships/hyperlink" Target="http://www.usatoday.com/story/news/nation/2014/06/25/stigma-of-mental-illness/9875351/" TargetMode="External"/><Relationship Id="rId54" Type="http://schemas.openxmlformats.org/officeDocument/2006/relationships/hyperlink" Target="http://www.nami.org/Learn-More/Mental-Health-Conditions/Depression" TargetMode="External"/><Relationship Id="rId70" Type="http://schemas.openxmlformats.org/officeDocument/2006/relationships/hyperlink" Target="http://www.medicinenet.com/paraphilia/article.htm" TargetMode="External"/><Relationship Id="rId75" Type="http://schemas.openxmlformats.org/officeDocument/2006/relationships/hyperlink" Target="https://www.youtube.com/watch?v=0TtryBLokZc" TargetMode="External"/><Relationship Id="rId91" Type="http://schemas.openxmlformats.org/officeDocument/2006/relationships/hyperlink" Target="https://www.youtube.com/watch?v=9S4Y4V0Oe4c" TargetMode="External"/><Relationship Id="rId96" Type="http://schemas.openxmlformats.org/officeDocument/2006/relationships/hyperlink" Target="http://www.theguardian.com/books/booksblog/2007/apr/04/dontdiagnosefictionalcharac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header" Target="header2.xml"/><Relationship Id="rId23" Type="http://schemas.openxmlformats.org/officeDocument/2006/relationships/hyperlink" Target="https://sites.gmercyu.edu/student-resources/adobe-connect-resources/" TargetMode="External"/><Relationship Id="rId28" Type="http://schemas.openxmlformats.org/officeDocument/2006/relationships/hyperlink" Target="https://www.psychologytoday.com/blog/why-we-worry/201308/mental-health-stigma" TargetMode="External"/><Relationship Id="rId36" Type="http://schemas.openxmlformats.org/officeDocument/2006/relationships/hyperlink" Target="https://www.psychologytoday.com/blog/talking-about-trauma/201301/the-media-and-dissociative-identity-disorder" TargetMode="External"/><Relationship Id="rId49" Type="http://schemas.openxmlformats.org/officeDocument/2006/relationships/hyperlink" Target="https://www.youtube.com/watch?v=Yy8e4sw70ow" TargetMode="External"/><Relationship Id="rId57" Type="http://schemas.openxmlformats.org/officeDocument/2006/relationships/hyperlink" Target="http://www.nami.org/Learn-More/Mental-Health-Conditions/Obsessive-compulsive-Disorder" TargetMode="External"/><Relationship Id="rId106" Type="http://schemas.openxmlformats.org/officeDocument/2006/relationships/hyperlink" Target="http://schizophrenia.com/family/sz.overview.htm" TargetMode="External"/><Relationship Id="rId114" Type="http://schemas.openxmlformats.org/officeDocument/2006/relationships/fontTable" Target="fontTable.xml"/><Relationship Id="rId10" Type="http://schemas.openxmlformats.org/officeDocument/2006/relationships/webSettings" Target="webSettings.xml"/><Relationship Id="rId31" Type="http://schemas.openxmlformats.org/officeDocument/2006/relationships/hyperlink" Target="http://padlet.com/" TargetMode="External"/><Relationship Id="rId44" Type="http://schemas.openxmlformats.org/officeDocument/2006/relationships/hyperlink" Target="https://www.nimh.nih.gov/health/topics/depression/index.shtml" TargetMode="External"/><Relationship Id="rId52" Type="http://schemas.openxmlformats.org/officeDocument/2006/relationships/hyperlink" Target="https://www.youtube.com/watch?v=Vrdht33Qke8" TargetMode="External"/><Relationship Id="rId60" Type="http://schemas.openxmlformats.org/officeDocument/2006/relationships/hyperlink" Target="http://www.suicidepreventionlifeline.org/" TargetMode="External"/><Relationship Id="rId65" Type="http://schemas.openxmlformats.org/officeDocument/2006/relationships/hyperlink" Target="http://www.screencast.com/t/Od6Xam6STJt" TargetMode="External"/><Relationship Id="rId73" Type="http://schemas.openxmlformats.org/officeDocument/2006/relationships/hyperlink" Target="http://www.webmd.com/mental-health/gender-dysphoria" TargetMode="External"/><Relationship Id="rId78" Type="http://schemas.openxmlformats.org/officeDocument/2006/relationships/hyperlink" Target="https://sites.gmercyu.edu/student-resources/adobe-connect-resources/" TargetMode="External"/><Relationship Id="rId81" Type="http://schemas.openxmlformats.org/officeDocument/2006/relationships/hyperlink" Target="http://www.alz.org/alzheimers_disease_4719.asp" TargetMode="External"/><Relationship Id="rId86" Type="http://schemas.openxmlformats.org/officeDocument/2006/relationships/hyperlink" Target="http://www.alz.org/alzheimers_disease_myths_about_alzheimers.asp" TargetMode="External"/><Relationship Id="rId94" Type="http://schemas.openxmlformats.org/officeDocument/2006/relationships/hyperlink" Target="https://www.youtube.com/watch?v=NxHNxmJv2bQ" TargetMode="External"/><Relationship Id="rId99" Type="http://schemas.openxmlformats.org/officeDocument/2006/relationships/hyperlink" Target="https://www.youtube.com/watch?v=ca2fZKxKCcQ" TargetMode="External"/><Relationship Id="rId101" Type="http://schemas.openxmlformats.org/officeDocument/2006/relationships/hyperlink" Target="https://www.youtube.com/watch?v=6KPjNArNfvM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www.nami.org/stigmafree" TargetMode="External"/><Relationship Id="rId39" Type="http://schemas.openxmlformats.org/officeDocument/2006/relationships/hyperlink" Target="https://www.theguardian.com/technology/2015/feb/05/timetotalk-is-social-media-helping-people-talk-about-mental-health" TargetMode="External"/><Relationship Id="rId109" Type="http://schemas.openxmlformats.org/officeDocument/2006/relationships/hyperlink" Target="https://www.youtube.com/watch?v=anu29BpVIFc" TargetMode="External"/><Relationship Id="rId34" Type="http://schemas.openxmlformats.org/officeDocument/2006/relationships/hyperlink" Target="http://www.nami.org/Blogs/NAMI-Blog/December-2015/7-of-the-Best-Movies-About-Mental-Health" TargetMode="External"/><Relationship Id="rId50" Type="http://schemas.openxmlformats.org/officeDocument/2006/relationships/hyperlink" Target="https://www.youtube.com/watch?v=Gr_NQN23o_c" TargetMode="External"/><Relationship Id="rId55" Type="http://schemas.openxmlformats.org/officeDocument/2006/relationships/hyperlink" Target="http://www.bipolaruk.org/Pages/FAQs/Category/what-is-bipolar" TargetMode="External"/><Relationship Id="rId76" Type="http://schemas.openxmlformats.org/officeDocument/2006/relationships/hyperlink" Target="http://www.wgal.com/news/what-is-gender-dysphoria/31875116" TargetMode="External"/><Relationship Id="rId97" Type="http://schemas.openxmlformats.org/officeDocument/2006/relationships/hyperlink" Target="https://www.youtube.com/watch?v=5_APSczipvo" TargetMode="External"/><Relationship Id="rId104" Type="http://schemas.openxmlformats.org/officeDocument/2006/relationships/hyperlink" Target="http://bpdworld.org/what-is-borderline-personality-disorder.html" TargetMode="External"/><Relationship Id="rId7" Type="http://schemas.openxmlformats.org/officeDocument/2006/relationships/numbering" Target="numbering.xml"/><Relationship Id="rId71" Type="http://schemas.openxmlformats.org/officeDocument/2006/relationships/hyperlink" Target="http://www.nimh.nih.gov/health/topics/index.shtml" TargetMode="External"/><Relationship Id="rId92" Type="http://schemas.openxmlformats.org/officeDocument/2006/relationships/hyperlink" Target="https://www.youtube.com/watch?v=t9ZKdXDTUww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blackboard.gmercyu.edu/bbcswebdav/pid-811027-dt-content-rid-2576277_1/xid-2576277_1" TargetMode="External"/><Relationship Id="rId24" Type="http://schemas.openxmlformats.org/officeDocument/2006/relationships/hyperlink" Target="http://www.cnn.com/2013/03/16/health/mental-illness-overdiagnosis/" TargetMode="External"/><Relationship Id="rId40" Type="http://schemas.openxmlformats.org/officeDocument/2006/relationships/hyperlink" Target="https://www.psychologytoday.com/blog/body-sense/201204/emotional-and-physical-pain-activate-similar-brain-regions" TargetMode="External"/><Relationship Id="rId45" Type="http://schemas.openxmlformats.org/officeDocument/2006/relationships/hyperlink" Target="https://www.nimh.nih.gov/health/topics/bipolar-disorder/index.shtml" TargetMode="External"/><Relationship Id="rId66" Type="http://schemas.openxmlformats.org/officeDocument/2006/relationships/hyperlink" Target="https://www.library.illinois.edu/funkaces/wp-content/uploads/sites/53/2017/08/Evaluating_a_Website.pdf" TargetMode="External"/><Relationship Id="rId87" Type="http://schemas.openxmlformats.org/officeDocument/2006/relationships/hyperlink" Target="https://ncadd.org/" TargetMode="External"/><Relationship Id="rId110" Type="http://schemas.openxmlformats.org/officeDocument/2006/relationships/hyperlink" Target="https://sites.gmercyu.edu/student-resources/adobe-connect-resources/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sites.gmercyu.edu/student-resources/adobe-connect-resources/" TargetMode="External"/><Relationship Id="rId82" Type="http://schemas.openxmlformats.org/officeDocument/2006/relationships/hyperlink" Target="http://www.chadd.org/Understanding-ADHD/About-ADHD.aspx" TargetMode="External"/><Relationship Id="rId19" Type="http://schemas.openxmlformats.org/officeDocument/2006/relationships/hyperlink" Target="https://mental-personality-disorders.knoji.com/abnormal-behavior-mental-disorder-or-eccentric/" TargetMode="External"/><Relationship Id="rId14" Type="http://schemas.openxmlformats.org/officeDocument/2006/relationships/footer" Target="footer1.xml"/><Relationship Id="rId30" Type="http://schemas.openxmlformats.org/officeDocument/2006/relationships/hyperlink" Target="https://mental-personality-disorders.knoji.com/abnormal-behavior-mental-disorder-or-eccentric/" TargetMode="External"/><Relationship Id="rId35" Type="http://schemas.openxmlformats.org/officeDocument/2006/relationships/hyperlink" Target="http://themighty.com/2015/02/9-oscar-nominated-films-that-got-disease-and-disability-mostly-right/" TargetMode="External"/><Relationship Id="rId56" Type="http://schemas.openxmlformats.org/officeDocument/2006/relationships/hyperlink" Target="http://www.nami.org/Learn-More/Mental-Health-Conditions/Anxiety-Disorders" TargetMode="External"/><Relationship Id="rId77" Type="http://schemas.openxmlformats.org/officeDocument/2006/relationships/hyperlink" Target="https://www.youtube.com/watch?v=bJw3s85EcxM" TargetMode="External"/><Relationship Id="rId100" Type="http://schemas.openxmlformats.org/officeDocument/2006/relationships/hyperlink" Target="https://www.youtube.com/watch?v=PyVoJaAzdeI" TargetMode="External"/><Relationship Id="rId105" Type="http://schemas.openxmlformats.org/officeDocument/2006/relationships/hyperlink" Target="http://psychcentral.com/personality/" TargetMode="External"/><Relationship Id="rId8" Type="http://schemas.openxmlformats.org/officeDocument/2006/relationships/styles" Target="styles.xml"/><Relationship Id="rId51" Type="http://schemas.openxmlformats.org/officeDocument/2006/relationships/hyperlink" Target="https://www.youtube.com/watch?v=fr1_8LraPiQ" TargetMode="External"/><Relationship Id="rId72" Type="http://schemas.openxmlformats.org/officeDocument/2006/relationships/hyperlink" Target="https://www.nimh.nih.gov/health/topics/eating-disorders/index.shtml" TargetMode="External"/><Relationship Id="rId93" Type="http://schemas.openxmlformats.org/officeDocument/2006/relationships/hyperlink" Target="https://www.youtube.com/watch?v=Eq_Er-tqPsA" TargetMode="External"/><Relationship Id="rId98" Type="http://schemas.openxmlformats.org/officeDocument/2006/relationships/hyperlink" Target="https://www.youtube.com/watch?v=SiQtKWkIt5o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ww.psychologytoday.com/blog/why-we-worry/201308/mental-health-stigma" TargetMode="External"/><Relationship Id="rId46" Type="http://schemas.openxmlformats.org/officeDocument/2006/relationships/hyperlink" Target="https://www.nimh.nih.gov/health/topics/obsessive-compulsive-disorder-ocd/index.shtml" TargetMode="External"/><Relationship Id="rId67" Type="http://schemas.openxmlformats.org/officeDocument/2006/relationships/hyperlink" Target="https://www.nationaleatingdisorders.org/recovery-and-relapse-prevention" TargetMode="External"/><Relationship Id="rId20" Type="http://schemas.openxmlformats.org/officeDocument/2006/relationships/hyperlink" Target="http://synergiseducation.com/academics/schools/Gwynedd-Mercy/psy210/timeline_mental_health/story.html" TargetMode="External"/><Relationship Id="rId41" Type="http://schemas.openxmlformats.org/officeDocument/2006/relationships/hyperlink" Target="https://www.washingtonpost.com/news/morning-mix/wp/2015/11/24/the-blind-woman-who-switched-personalities-and-could-suddenly-see/" TargetMode="External"/><Relationship Id="rId62" Type="http://schemas.openxmlformats.org/officeDocument/2006/relationships/hyperlink" Target="http://www.theatlantic.com/health/archive/2013/10/social-media-is-redefining-depression/280818/" TargetMode="External"/><Relationship Id="rId83" Type="http://schemas.openxmlformats.org/officeDocument/2006/relationships/hyperlink" Target="http://childmind.org/guide/oppositional-defiant-disorder/" TargetMode="External"/><Relationship Id="rId88" Type="http://schemas.openxmlformats.org/officeDocument/2006/relationships/hyperlink" Target="http://www.nimh.nih.gov/health/topics/index.shtml" TargetMode="External"/><Relationship Id="rId111" Type="http://schemas.openxmlformats.org/officeDocument/2006/relationships/hyperlink" Target="http://www.ncbi.nlm.nih.gov/pmc/articles/PMC3181718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%20Mendeli\Desktop\GMercy%20ED%20FIG_AMY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FS4YMCW43TKZ-11-1077</_dlc_DocId>
    <_dlc_DocIdUrl xmlns="d1defbd9-fdd7-4111-86e6-45d9222a7e0e">
      <Url>https://teamapu.sharepoint.com/academics/_layouts/DocIdRedir.aspx?ID=FS4YMCW43TKZ-11-1077</Url>
      <Description>FS4YMCW43TKZ-11-1077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1" ma:contentTypeDescription="A blank Microsoft Word document." ma:contentTypeScope="" ma:versionID="c0509787263c68f1e966741512193d41">
  <xsd:schema xmlns:xsd="http://www.w3.org/2001/XMLSchema" xmlns:xs="http://www.w3.org/2001/XMLSchema" xmlns:p="http://schemas.microsoft.com/office/2006/metadata/properties" xmlns:ns2="d1defbd9-fdd7-4111-86e6-45d9222a7e0e" targetNamespace="http://schemas.microsoft.com/office/2006/metadata/properties" ma:root="true" ma:fieldsID="46e7f85046d60e1094cdc76cf36bb9cd" ns2:_="">
    <xsd:import namespace="d1defbd9-fdd7-4111-86e6-45d9222a7e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</ds:schemaRefs>
</ds:datastoreItem>
</file>

<file path=customXml/itemProps3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D2D096F-DC7D-45DF-9D50-73466E125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6BB1103-232F-49CE-9520-1A69E78A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GMercy ED FIG_AMY</Template>
  <TotalTime>3</TotalTime>
  <Pages>29</Pages>
  <Words>7312</Words>
  <Characters>41679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48894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subject/>
  <dc:creator>Priscila Hinkle</dc:creator>
  <cp:keywords/>
  <dc:description/>
  <cp:lastModifiedBy>Catherine Khongsaly</cp:lastModifiedBy>
  <cp:revision>5</cp:revision>
  <cp:lastPrinted>2009-04-23T17:02:00Z</cp:lastPrinted>
  <dcterms:created xsi:type="dcterms:W3CDTF">2018-02-12T20:03:00Z</dcterms:created>
  <dcterms:modified xsi:type="dcterms:W3CDTF">2019-03-07T21:51:00Z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0x010104003826EE1F625A1D4A9F9B81BD4E2725C5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8409ded6-9553-466e-aaea-052acc0cb566</vt:lpwstr>
  </property>
</Properties>
</file>