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384E26AB" w14:textId="77777777" w:rsidR="00B24CC2" w:rsidRPr="00132B7D" w:rsidRDefault="00B24CC2" w:rsidP="00B24CC2">
      <w:r w:rsidRPr="00132B7D">
        <w:t xml:space="preserve">This course is a critical and pragmatic examination of ethical leadership and administration within organizations. Social, moral, and ethical philosophies as they relate to decisions impacting leadership in the education arena will be explored. Specific attention will be paid to </w:t>
      </w:r>
      <w:proofErr w:type="gramStart"/>
      <w:r w:rsidRPr="00132B7D">
        <w:t>comparing and contrasting</w:t>
      </w:r>
      <w:proofErr w:type="gramEnd"/>
      <w:r w:rsidRPr="00132B7D">
        <w:t xml:space="preserve"> theories on the purpose of organizations, education, human nature and relationships, ethical decision making, and relational accountability on organizational, societal, and global levels. Students will relate these theoretical perspectives to their own purpose, values, and commitments as leaders, their approach to leading and enriching the lives of others, and the role they play in shaping the vision, mission, priorities, and strategies of their organizations.</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1AA61AC3" w14:textId="30586424" w:rsidR="38CAB09C" w:rsidRDefault="38CAB09C" w:rsidP="38CAB09C">
      <w:pPr>
        <w:pStyle w:val="AssignmentsLevel2"/>
        <w:numPr>
          <w:ilvl w:val="0"/>
          <w:numId w:val="1"/>
        </w:numPr>
      </w:pPr>
      <w:r w:rsidRPr="38CAB09C">
        <w:rPr>
          <w:b/>
          <w:bCs/>
        </w:rPr>
        <w:t>ULO1</w:t>
      </w:r>
      <w:r w:rsidRPr="38CAB09C">
        <w:t>: Knowledge of Human Cultures and the Physical and Natural World</w:t>
      </w:r>
    </w:p>
    <w:p w14:paraId="7C4DEBFE" w14:textId="6E7755EA" w:rsidR="38CAB09C" w:rsidRDefault="38CAB09C" w:rsidP="00166901">
      <w:pPr>
        <w:pStyle w:val="ListParagraph"/>
        <w:numPr>
          <w:ilvl w:val="0"/>
          <w:numId w:val="1"/>
        </w:numPr>
      </w:pPr>
      <w:r w:rsidRPr="00166901">
        <w:rPr>
          <w:b/>
          <w:bCs/>
        </w:rPr>
        <w:t>ULO2</w:t>
      </w:r>
      <w:r w:rsidRPr="38CAB09C">
        <w:t>: Intellectual and Practical Skills</w:t>
      </w:r>
    </w:p>
    <w:p w14:paraId="48871938" w14:textId="724F79EB" w:rsidR="38CAB09C" w:rsidRDefault="38CAB09C" w:rsidP="00166901">
      <w:pPr>
        <w:pStyle w:val="ListParagraph"/>
        <w:numPr>
          <w:ilvl w:val="0"/>
          <w:numId w:val="1"/>
        </w:numPr>
      </w:pPr>
      <w:r w:rsidRPr="00166901">
        <w:rPr>
          <w:b/>
          <w:bCs/>
        </w:rPr>
        <w:t>ULO3</w:t>
      </w:r>
      <w:r w:rsidRPr="38CAB09C">
        <w:t>: Personal and Social Responsibility</w:t>
      </w:r>
    </w:p>
    <w:p w14:paraId="3FF815D0" w14:textId="4A1BA990" w:rsidR="38CAB09C" w:rsidRDefault="38CAB09C" w:rsidP="00166901">
      <w:pPr>
        <w:pStyle w:val="ListParagraph"/>
        <w:numPr>
          <w:ilvl w:val="0"/>
          <w:numId w:val="1"/>
        </w:numPr>
      </w:pPr>
      <w:r w:rsidRPr="00166901">
        <w:rPr>
          <w:b/>
          <w:bCs/>
        </w:rPr>
        <w:t>ULO4</w:t>
      </w:r>
      <w:r w:rsidRPr="38CAB09C">
        <w:t>: Integrative and Applied Learning</w:t>
      </w:r>
    </w:p>
    <w:p w14:paraId="16DEADCD" w14:textId="630F50ED" w:rsidR="38CAB09C" w:rsidRDefault="38CAB09C" w:rsidP="00166901">
      <w:pPr>
        <w:pStyle w:val="ListParagraph"/>
        <w:numPr>
          <w:ilvl w:val="0"/>
          <w:numId w:val="1"/>
        </w:numPr>
      </w:pPr>
      <w:r w:rsidRPr="00166901">
        <w:rPr>
          <w:b/>
          <w:bCs/>
        </w:rPr>
        <w:t>ULO5</w:t>
      </w:r>
      <w:r w:rsidRPr="38CAB09C">
        <w:t>: 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0FC46137" w14:textId="77777777" w:rsidR="00166901" w:rsidRDefault="00166901" w:rsidP="00166901">
      <w:pPr>
        <w:pStyle w:val="AssignmentsLevel2"/>
        <w:widowControl/>
        <w:numPr>
          <w:ilvl w:val="0"/>
          <w:numId w:val="15"/>
        </w:numPr>
        <w:ind w:left="360"/>
      </w:pPr>
      <w:r>
        <w:rPr>
          <w:b/>
          <w:bCs/>
        </w:rPr>
        <w:t>PLO1:</w:t>
      </w:r>
      <w:r>
        <w:t xml:space="preserve"> Articulate an educational organization's mission, goals, and guiding principles that distinguish the organization from others. (ULO1, 4)</w:t>
      </w:r>
    </w:p>
    <w:p w14:paraId="7BD22BAE" w14:textId="77777777" w:rsidR="00166901" w:rsidRDefault="00166901" w:rsidP="00166901">
      <w:pPr>
        <w:pStyle w:val="AssignmentsLevel2"/>
        <w:widowControl/>
        <w:numPr>
          <w:ilvl w:val="0"/>
          <w:numId w:val="15"/>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48E2B4F6" w14:textId="77777777" w:rsidR="00166901" w:rsidRDefault="00166901" w:rsidP="00166901">
      <w:pPr>
        <w:pStyle w:val="AssignmentsLevel2"/>
        <w:widowControl/>
        <w:numPr>
          <w:ilvl w:val="0"/>
          <w:numId w:val="15"/>
        </w:numPr>
        <w:ind w:left="360"/>
      </w:pPr>
      <w:r>
        <w:rPr>
          <w:b/>
          <w:bCs/>
        </w:rPr>
        <w:t>PLO3:</w:t>
      </w:r>
      <w:r>
        <w:t xml:space="preserve"> Given scenarios of conflict, choose ethical courses of action consistent with Gospel values. (ULO3, 5)</w:t>
      </w:r>
    </w:p>
    <w:p w14:paraId="3C4519DC" w14:textId="77777777" w:rsidR="00166901" w:rsidRDefault="00166901" w:rsidP="00166901">
      <w:pPr>
        <w:pStyle w:val="AssignmentsLevel2"/>
        <w:widowControl/>
        <w:numPr>
          <w:ilvl w:val="0"/>
          <w:numId w:val="15"/>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41FDD441" w14:textId="77777777" w:rsidR="00166901" w:rsidRDefault="00166901" w:rsidP="00166901">
      <w:pPr>
        <w:pStyle w:val="AssignmentsLevel2"/>
        <w:widowControl/>
        <w:numPr>
          <w:ilvl w:val="0"/>
          <w:numId w:val="15"/>
        </w:numPr>
        <w:ind w:left="360"/>
      </w:pPr>
      <w:r>
        <w:rPr>
          <w:b/>
          <w:bCs/>
        </w:rPr>
        <w:t>PLO5:</w:t>
      </w:r>
      <w:r>
        <w:t xml:space="preserve"> View problems and challenges through the lens of a scientist, seeking evidence-based conclusions. (ULO1, 2, 4)</w:t>
      </w:r>
    </w:p>
    <w:p w14:paraId="41C49875" w14:textId="77777777" w:rsidR="00166901" w:rsidRDefault="00166901" w:rsidP="00166901">
      <w:pPr>
        <w:pStyle w:val="AssignmentsLevel2"/>
        <w:widowControl/>
        <w:numPr>
          <w:ilvl w:val="0"/>
          <w:numId w:val="15"/>
        </w:numPr>
        <w:ind w:left="360"/>
      </w:pPr>
      <w:r>
        <w:rPr>
          <w:b/>
          <w:bCs/>
        </w:rPr>
        <w:t>PLO6:</w:t>
      </w:r>
      <w:r>
        <w:t xml:space="preserve"> Practice and model steward leadership in transforming organizations to better serve all constituents. (ULO3, 4, 5)</w:t>
      </w:r>
    </w:p>
    <w:p w14:paraId="2E1987FD" w14:textId="77777777" w:rsidR="00166901" w:rsidRDefault="00166901" w:rsidP="00166901">
      <w:pPr>
        <w:pStyle w:val="AssignmentsLevel2"/>
        <w:widowControl/>
        <w:numPr>
          <w:ilvl w:val="0"/>
          <w:numId w:val="15"/>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DA1207">
      <w:pPr>
        <w:pStyle w:val="AssignmentsLevel2"/>
        <w:numPr>
          <w:ilvl w:val="0"/>
          <w:numId w:val="0"/>
        </w:numPr>
        <w:ind w:left="360"/>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0A0D43A" w14:textId="77777777" w:rsidR="00B24CC2" w:rsidRPr="00132B7D" w:rsidRDefault="00B24CC2" w:rsidP="00B24CC2">
      <w:pPr>
        <w:pStyle w:val="AssignmentsLevel2"/>
      </w:pPr>
      <w:r w:rsidRPr="00132B7D">
        <w:rPr>
          <w:b/>
        </w:rPr>
        <w:t>CLO1</w:t>
      </w:r>
      <w:r w:rsidRPr="00132B7D">
        <w:t>: Critique ethics theory frameworks, values, virtues, and moral conflict.</w:t>
      </w:r>
    </w:p>
    <w:p w14:paraId="04FA7FC7" w14:textId="77777777" w:rsidR="00B24CC2" w:rsidRPr="00132B7D" w:rsidRDefault="00B24CC2" w:rsidP="00B24CC2">
      <w:pPr>
        <w:pStyle w:val="AssignmentsLevel2"/>
      </w:pPr>
      <w:r w:rsidRPr="00132B7D">
        <w:rPr>
          <w:b/>
        </w:rPr>
        <w:t>CLO2</w:t>
      </w:r>
      <w:r w:rsidRPr="00132B7D">
        <w:t>: Assess the value of reflection in making informed decisions to be effective leaders in organizations.</w:t>
      </w:r>
    </w:p>
    <w:p w14:paraId="1904AC71" w14:textId="77777777" w:rsidR="00B24CC2" w:rsidRPr="00132B7D" w:rsidRDefault="00B24CC2" w:rsidP="00B24CC2">
      <w:pPr>
        <w:pStyle w:val="AssignmentsLevel2"/>
      </w:pPr>
      <w:r w:rsidRPr="00132B7D">
        <w:rPr>
          <w:b/>
        </w:rPr>
        <w:t>CLO3</w:t>
      </w:r>
      <w:r w:rsidRPr="00132B7D">
        <w:t>: Analyze how your moral and ethical reasoning foundations impact the decisions you make.</w:t>
      </w:r>
    </w:p>
    <w:p w14:paraId="635838E6" w14:textId="77777777" w:rsidR="00B24CC2" w:rsidRPr="00132B7D" w:rsidRDefault="00B24CC2" w:rsidP="00B24CC2">
      <w:pPr>
        <w:pStyle w:val="AssignmentsLevel2"/>
      </w:pPr>
      <w:r w:rsidRPr="00132B7D">
        <w:rPr>
          <w:b/>
        </w:rPr>
        <w:t>CLO4</w:t>
      </w:r>
      <w:r w:rsidRPr="00132B7D">
        <w:t xml:space="preserve">: Evaluate the difference between ethical leadership theory and real-world decision making. </w:t>
      </w:r>
    </w:p>
    <w:p w14:paraId="4A8BC531" w14:textId="77777777" w:rsidR="00B24CC2" w:rsidRPr="00132B7D" w:rsidRDefault="00B24CC2" w:rsidP="00B24CC2">
      <w:pPr>
        <w:pStyle w:val="AssignmentsLevel2"/>
      </w:pPr>
      <w:r w:rsidRPr="00132B7D">
        <w:rPr>
          <w:b/>
        </w:rPr>
        <w:lastRenderedPageBreak/>
        <w:t>CLO5</w:t>
      </w:r>
      <w:r w:rsidRPr="00132B7D">
        <w:t>: Assess your approach to thinking and leading utilizing the contrasting theories of leadership.</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18B5AC5" w14:textId="77777777" w:rsidR="00B24CC2" w:rsidRPr="00132B7D" w:rsidRDefault="00B24CC2" w:rsidP="00B24CC2">
      <w:pPr>
        <w:pStyle w:val="APACitation"/>
        <w:rPr>
          <w:color w:val="auto"/>
        </w:rPr>
      </w:pPr>
      <w:r w:rsidRPr="00132B7D">
        <w:rPr>
          <w:color w:val="auto"/>
        </w:rPr>
        <w:t xml:space="preserve">Kohn, L. &amp; McLeod, R. (2012). </w:t>
      </w:r>
      <w:r w:rsidRPr="00132B7D">
        <w:rPr>
          <w:i/>
          <w:color w:val="auto"/>
        </w:rPr>
        <w:t xml:space="preserve">The power of thoughtful leaders: 101 minutes to </w:t>
      </w:r>
      <w:proofErr w:type="gramStart"/>
      <w:r w:rsidRPr="00132B7D">
        <w:rPr>
          <w:i/>
          <w:color w:val="auto"/>
        </w:rPr>
        <w:t>being</w:t>
      </w:r>
      <w:proofErr w:type="gramEnd"/>
      <w:r w:rsidRPr="00132B7D">
        <w:rPr>
          <w:i/>
          <w:color w:val="auto"/>
        </w:rPr>
        <w:t xml:space="preserve"> the leader you want to be</w:t>
      </w:r>
      <w:r w:rsidRPr="00132B7D">
        <w:rPr>
          <w:color w:val="auto"/>
        </w:rPr>
        <w:t>. Parker, CO: Outskirts Press, Inc.</w:t>
      </w:r>
    </w:p>
    <w:p w14:paraId="2FBA45EA" w14:textId="77777777" w:rsidR="00B24CC2" w:rsidRPr="00132B7D" w:rsidRDefault="00B24CC2" w:rsidP="00B24CC2">
      <w:pPr>
        <w:pStyle w:val="APACitation"/>
        <w:rPr>
          <w:color w:val="auto"/>
        </w:rPr>
      </w:pPr>
    </w:p>
    <w:p w14:paraId="1DEA3D53" w14:textId="77777777" w:rsidR="00B24CC2" w:rsidRPr="00132B7D" w:rsidRDefault="00B24CC2" w:rsidP="00B24CC2">
      <w:pPr>
        <w:pStyle w:val="APACitation"/>
        <w:rPr>
          <w:color w:val="auto"/>
        </w:rPr>
      </w:pPr>
      <w:r w:rsidRPr="00132B7D">
        <w:rPr>
          <w:color w:val="auto"/>
        </w:rPr>
        <w:t xml:space="preserve">Kramer, B. H. &amp; </w:t>
      </w:r>
      <w:proofErr w:type="spellStart"/>
      <w:r w:rsidRPr="00132B7D">
        <w:rPr>
          <w:color w:val="auto"/>
        </w:rPr>
        <w:t>Enomoto</w:t>
      </w:r>
      <w:proofErr w:type="spellEnd"/>
      <w:r w:rsidRPr="00132B7D">
        <w:rPr>
          <w:color w:val="auto"/>
        </w:rPr>
        <w:t xml:space="preserve">, E. K. (2014). </w:t>
      </w:r>
      <w:r w:rsidRPr="00132B7D">
        <w:rPr>
          <w:i/>
          <w:color w:val="auto"/>
        </w:rPr>
        <w:t>Leading ethically in schools and other organizations</w:t>
      </w:r>
      <w:r w:rsidRPr="00132B7D">
        <w:rPr>
          <w:color w:val="auto"/>
        </w:rPr>
        <w:t xml:space="preserve">. Lanham, MD: Rowman &amp; Littlefield Publishing Group, Inc. </w:t>
      </w:r>
    </w:p>
    <w:p w14:paraId="1A026957" w14:textId="77777777" w:rsidR="00B24CC2" w:rsidRPr="00132B7D" w:rsidRDefault="00B24CC2" w:rsidP="00B24CC2">
      <w:pPr>
        <w:pStyle w:val="APACitation"/>
        <w:rPr>
          <w:color w:val="auto"/>
        </w:rPr>
      </w:pPr>
    </w:p>
    <w:p w14:paraId="1D0F924D" w14:textId="4DFCB0DE" w:rsidR="00B24CC2" w:rsidRPr="00132B7D" w:rsidRDefault="00B24CC2" w:rsidP="00B24CC2">
      <w:pPr>
        <w:pStyle w:val="APACitation"/>
        <w:rPr>
          <w:color w:val="auto"/>
        </w:rPr>
      </w:pPr>
      <w:r w:rsidRPr="00132B7D">
        <w:rPr>
          <w:color w:val="auto"/>
        </w:rPr>
        <w:t xml:space="preserve">Shapiro, J. P. &amp; </w:t>
      </w:r>
      <w:proofErr w:type="spellStart"/>
      <w:r w:rsidRPr="00132B7D">
        <w:rPr>
          <w:color w:val="auto"/>
        </w:rPr>
        <w:t>Stefkovich</w:t>
      </w:r>
      <w:proofErr w:type="spellEnd"/>
      <w:r w:rsidRPr="00132B7D">
        <w:rPr>
          <w:color w:val="auto"/>
        </w:rPr>
        <w:t>, J. A. (201</w:t>
      </w:r>
      <w:r w:rsidR="008407E8">
        <w:rPr>
          <w:color w:val="auto"/>
        </w:rPr>
        <w:t>6</w:t>
      </w:r>
      <w:bookmarkStart w:id="0" w:name="_GoBack"/>
      <w:bookmarkEnd w:id="0"/>
      <w:r w:rsidRPr="00132B7D">
        <w:rPr>
          <w:color w:val="auto"/>
        </w:rPr>
        <w:t xml:space="preserve">). </w:t>
      </w:r>
      <w:r w:rsidRPr="00132B7D">
        <w:rPr>
          <w:i/>
          <w:color w:val="auto"/>
        </w:rPr>
        <w:t>Ethical leadership and decision making in education: Applying theoretical perspectives to complex dilemmas</w:t>
      </w:r>
      <w:r w:rsidRPr="00132B7D">
        <w:rPr>
          <w:color w:val="auto"/>
        </w:rPr>
        <w:t xml:space="preserve"> (</w:t>
      </w:r>
      <w:r w:rsidR="00047233">
        <w:rPr>
          <w:color w:val="auto"/>
        </w:rPr>
        <w:t>4th</w:t>
      </w:r>
      <w:r w:rsidRPr="00132B7D">
        <w:rPr>
          <w:color w:val="auto"/>
        </w:rPr>
        <w:t>. ed.). New York, NY: Routledge, Taylor &amp; Francis Group.</w:t>
      </w:r>
    </w:p>
    <w:p w14:paraId="455B22EF" w14:textId="77777777" w:rsidR="00B24CC2" w:rsidRDefault="00B24CC2" w:rsidP="003A7392">
      <w:pPr>
        <w:tabs>
          <w:tab w:val="left" w:pos="0"/>
        </w:tabs>
        <w:rPr>
          <w:rFonts w:cs="Arial"/>
          <w:szCs w:val="20"/>
        </w:rPr>
      </w:pPr>
    </w:p>
    <w:p w14:paraId="6150B3B9" w14:textId="77777777" w:rsidR="00B24CC2" w:rsidRPr="00132B7D" w:rsidRDefault="00B24CC2" w:rsidP="00B24CC2">
      <w:pPr>
        <w:pStyle w:val="Heading1"/>
      </w:pPr>
      <w:r w:rsidRPr="00132B7D">
        <w:t>Attendance</w:t>
      </w:r>
    </w:p>
    <w:p w14:paraId="700BB4F1" w14:textId="77777777" w:rsidR="00B24CC2" w:rsidRPr="00132B7D" w:rsidRDefault="00B24CC2" w:rsidP="00B24CC2">
      <w:pPr>
        <w:pStyle w:val="Default"/>
        <w:rPr>
          <w:rFonts w:asciiTheme="minorHAnsi" w:hAnsiTheme="minorHAnsi" w:cstheme="minorHAnsi"/>
          <w:color w:val="auto"/>
        </w:rPr>
      </w:pPr>
    </w:p>
    <w:p w14:paraId="0C29819B" w14:textId="77777777" w:rsidR="00B24CC2" w:rsidRPr="00132B7D" w:rsidRDefault="00B24CC2" w:rsidP="00B24CC2">
      <w:pPr>
        <w:pStyle w:val="Default"/>
        <w:rPr>
          <w:color w:val="auto"/>
          <w:sz w:val="20"/>
          <w:szCs w:val="20"/>
        </w:rPr>
      </w:pPr>
      <w:r w:rsidRPr="00132B7D">
        <w:rPr>
          <w:color w:val="auto"/>
          <w:sz w:val="20"/>
          <w:szCs w:val="20"/>
        </w:rPr>
        <w:t>In the case of residencies, being present means:</w:t>
      </w:r>
    </w:p>
    <w:p w14:paraId="2F5DDB1F"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being on time each day of on-ground sessions</w:t>
      </w:r>
    </w:p>
    <w:p w14:paraId="3EABF680"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remaining in the session throughout its duration</w:t>
      </w:r>
    </w:p>
    <w:p w14:paraId="661C55DA"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completing assignments on time</w:t>
      </w:r>
    </w:p>
    <w:p w14:paraId="681685BA" w14:textId="77777777" w:rsidR="00B24CC2" w:rsidRPr="00132B7D" w:rsidRDefault="00B24CC2" w:rsidP="00B24CC2">
      <w:pPr>
        <w:pStyle w:val="Default"/>
        <w:ind w:left="1080"/>
        <w:rPr>
          <w:color w:val="auto"/>
          <w:sz w:val="20"/>
          <w:szCs w:val="20"/>
        </w:rPr>
      </w:pPr>
    </w:p>
    <w:p w14:paraId="4315223D" w14:textId="77777777" w:rsidR="00B24CC2" w:rsidRPr="00132B7D" w:rsidRDefault="00B24CC2" w:rsidP="00B24CC2">
      <w:pPr>
        <w:rPr>
          <w:rFonts w:cs="Arial"/>
          <w:b/>
          <w:szCs w:val="20"/>
        </w:rPr>
      </w:pPr>
      <w:r w:rsidRPr="00132B7D">
        <w:rPr>
          <w:rFonts w:cs="Arial"/>
          <w:szCs w:val="20"/>
        </w:rPr>
        <w:t>In the case of on-line, asynchronous sessions, being present means completing assignments by 11:59 p.m. on Sunday of the week in question.</w:t>
      </w:r>
      <w:r w:rsidRPr="00132B7D">
        <w:rPr>
          <w:rFonts w:cs="Arial"/>
          <w:b/>
          <w:szCs w:val="20"/>
        </w:rPr>
        <w:t xml:space="preserve"> </w:t>
      </w:r>
    </w:p>
    <w:p w14:paraId="1CCF46B1" w14:textId="77777777" w:rsidR="00B24CC2" w:rsidRPr="00132B7D" w:rsidRDefault="00B24CC2" w:rsidP="00B24CC2">
      <w:pPr>
        <w:rPr>
          <w:rFonts w:cs="Arial"/>
          <w:b/>
          <w:szCs w:val="20"/>
        </w:rPr>
      </w:pPr>
    </w:p>
    <w:p w14:paraId="15C592BA" w14:textId="77777777" w:rsidR="00B24CC2" w:rsidRPr="002522B3" w:rsidRDefault="00B24CC2" w:rsidP="4948C66D">
      <w:pPr>
        <w:spacing w:before="100" w:beforeAutospacing="1" w:after="100" w:afterAutospacing="1"/>
        <w:rPr>
          <w:bCs/>
          <w:iCs/>
        </w:rPr>
        <w:sectPr w:rsidR="00B24CC2"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B24CC2" w:rsidRPr="0090566F" w14:paraId="60DCC6BB" w14:textId="77777777" w:rsidTr="4948C66D">
        <w:tc>
          <w:tcPr>
            <w:tcW w:w="3597" w:type="pct"/>
            <w:vAlign w:val="center"/>
          </w:tcPr>
          <w:p w14:paraId="75571319" w14:textId="02D05A63" w:rsidR="00B24CC2" w:rsidRPr="00132272" w:rsidRDefault="00B24CC2" w:rsidP="00B24CC2">
            <w:pPr>
              <w:ind w:left="859" w:hanging="859"/>
              <w:rPr>
                <w:strike/>
              </w:rPr>
            </w:pPr>
            <w:r w:rsidRPr="00132B7D">
              <w:rPr>
                <w:szCs w:val="20"/>
              </w:rPr>
              <w:t>Ethics and Leadership</w:t>
            </w:r>
          </w:p>
        </w:tc>
        <w:tc>
          <w:tcPr>
            <w:tcW w:w="637" w:type="pct"/>
            <w:vAlign w:val="center"/>
          </w:tcPr>
          <w:p w14:paraId="2884ABE8" w14:textId="0E282856" w:rsidR="00B24CC2" w:rsidRPr="0090566F" w:rsidRDefault="00B24CC2" w:rsidP="00B24CC2">
            <w:pPr>
              <w:ind w:left="859" w:hanging="859"/>
              <w:jc w:val="center"/>
              <w:rPr>
                <w:szCs w:val="20"/>
              </w:rPr>
            </w:pPr>
            <w:r>
              <w:rPr>
                <w:szCs w:val="20"/>
              </w:rPr>
              <w:t>100</w:t>
            </w:r>
          </w:p>
        </w:tc>
        <w:tc>
          <w:tcPr>
            <w:tcW w:w="766" w:type="pct"/>
            <w:vAlign w:val="center"/>
          </w:tcPr>
          <w:p w14:paraId="04C3A6A5" w14:textId="1363AB06" w:rsidR="00B24CC2" w:rsidRPr="00132272" w:rsidRDefault="00B24CC2" w:rsidP="00B24CC2">
            <w:pPr>
              <w:ind w:left="859" w:hanging="859"/>
              <w:jc w:val="center"/>
              <w:rPr>
                <w:strike/>
                <w:szCs w:val="20"/>
              </w:rPr>
            </w:pPr>
          </w:p>
        </w:tc>
      </w:tr>
      <w:tr w:rsidR="00B24CC2" w:rsidRPr="0090566F" w14:paraId="656381EF" w14:textId="77777777" w:rsidTr="4948C66D">
        <w:tc>
          <w:tcPr>
            <w:tcW w:w="3597" w:type="pct"/>
            <w:vAlign w:val="center"/>
          </w:tcPr>
          <w:p w14:paraId="50DF2860" w14:textId="5D79427B" w:rsidR="00B24CC2" w:rsidRPr="0090566F" w:rsidRDefault="00B24CC2" w:rsidP="00B24CC2">
            <w:pPr>
              <w:ind w:left="859" w:hanging="859"/>
              <w:rPr>
                <w:szCs w:val="20"/>
              </w:rPr>
            </w:pPr>
            <w:proofErr w:type="spellStart"/>
            <w:r w:rsidRPr="00132B7D">
              <w:rPr>
                <w:szCs w:val="20"/>
              </w:rPr>
              <w:t>DiSC</w:t>
            </w:r>
            <w:proofErr w:type="spellEnd"/>
            <w:r w:rsidRPr="00132B7D">
              <w:rPr>
                <w:szCs w:val="20"/>
              </w:rPr>
              <w:t xml:space="preserve"> Leadership Reflection</w:t>
            </w:r>
          </w:p>
        </w:tc>
        <w:tc>
          <w:tcPr>
            <w:tcW w:w="637" w:type="pct"/>
            <w:vAlign w:val="center"/>
          </w:tcPr>
          <w:p w14:paraId="1C1CCB4F" w14:textId="0FF84167" w:rsidR="00B24CC2" w:rsidRPr="0090566F" w:rsidRDefault="00B24CC2" w:rsidP="00B24CC2">
            <w:pPr>
              <w:ind w:left="859" w:hanging="859"/>
              <w:jc w:val="center"/>
              <w:rPr>
                <w:szCs w:val="20"/>
              </w:rPr>
            </w:pPr>
            <w:r>
              <w:rPr>
                <w:szCs w:val="20"/>
              </w:rPr>
              <w:t>100</w:t>
            </w:r>
          </w:p>
        </w:tc>
        <w:tc>
          <w:tcPr>
            <w:tcW w:w="766" w:type="pct"/>
            <w:vAlign w:val="center"/>
          </w:tcPr>
          <w:p w14:paraId="17B066C6" w14:textId="77777777" w:rsidR="00B24CC2" w:rsidRPr="00132272" w:rsidRDefault="00B24CC2" w:rsidP="00B24CC2">
            <w:pPr>
              <w:ind w:left="859" w:hanging="859"/>
              <w:jc w:val="center"/>
              <w:rPr>
                <w:strike/>
                <w:szCs w:val="20"/>
              </w:rPr>
            </w:pPr>
          </w:p>
        </w:tc>
      </w:tr>
      <w:tr w:rsidR="00B24CC2" w:rsidRPr="0090566F" w14:paraId="2C97D4CB" w14:textId="77777777" w:rsidTr="4948C66D">
        <w:tc>
          <w:tcPr>
            <w:tcW w:w="3597" w:type="pct"/>
            <w:vAlign w:val="center"/>
          </w:tcPr>
          <w:p w14:paraId="68FAA544" w14:textId="41F1C24B" w:rsidR="00B24CC2" w:rsidRDefault="00B24CC2" w:rsidP="00B24CC2">
            <w:pPr>
              <w:ind w:left="859" w:hanging="859"/>
            </w:pPr>
            <w:r w:rsidRPr="00132B7D">
              <w:rPr>
                <w:szCs w:val="20"/>
              </w:rPr>
              <w:t>Personal Code of Ethics</w:t>
            </w:r>
          </w:p>
        </w:tc>
        <w:tc>
          <w:tcPr>
            <w:tcW w:w="637" w:type="pct"/>
            <w:vAlign w:val="center"/>
          </w:tcPr>
          <w:p w14:paraId="72A301E9" w14:textId="72B781B9" w:rsidR="00B24CC2" w:rsidRPr="0090566F" w:rsidRDefault="00B24CC2" w:rsidP="00B24CC2">
            <w:pPr>
              <w:ind w:left="859" w:hanging="859"/>
              <w:jc w:val="center"/>
              <w:rPr>
                <w:szCs w:val="20"/>
              </w:rPr>
            </w:pPr>
            <w:r w:rsidRPr="00132B7D">
              <w:rPr>
                <w:szCs w:val="20"/>
              </w:rPr>
              <w:t>10</w:t>
            </w:r>
            <w:r>
              <w:rPr>
                <w:szCs w:val="20"/>
              </w:rPr>
              <w:t>0</w:t>
            </w:r>
          </w:p>
        </w:tc>
        <w:tc>
          <w:tcPr>
            <w:tcW w:w="766" w:type="pct"/>
            <w:vAlign w:val="center"/>
          </w:tcPr>
          <w:p w14:paraId="728D2A2C" w14:textId="77777777" w:rsidR="00B24CC2" w:rsidRPr="00132272" w:rsidRDefault="00B24CC2" w:rsidP="00B24CC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B24CC2" w:rsidRPr="0090566F" w14:paraId="16278C47" w14:textId="77777777" w:rsidTr="4948C66D">
        <w:tc>
          <w:tcPr>
            <w:tcW w:w="3597" w:type="pct"/>
            <w:vAlign w:val="center"/>
          </w:tcPr>
          <w:p w14:paraId="7299D953" w14:textId="0555FEB3" w:rsidR="00B24CC2" w:rsidRPr="00132272" w:rsidRDefault="00B24CC2" w:rsidP="00B24CC2">
            <w:pPr>
              <w:ind w:left="859" w:hanging="859"/>
              <w:rPr>
                <w:strike/>
              </w:rPr>
            </w:pPr>
            <w:r w:rsidRPr="00132B7D">
              <w:rPr>
                <w:szCs w:val="20"/>
              </w:rPr>
              <w:t>Ethical Dilemmas Board Presentation</w:t>
            </w:r>
          </w:p>
        </w:tc>
        <w:tc>
          <w:tcPr>
            <w:tcW w:w="637" w:type="pct"/>
            <w:vAlign w:val="center"/>
          </w:tcPr>
          <w:p w14:paraId="13333E8A" w14:textId="4F18D0EC" w:rsidR="00B24CC2" w:rsidRPr="0090566F" w:rsidRDefault="00B24CC2" w:rsidP="00B24CC2">
            <w:pPr>
              <w:ind w:left="859" w:hanging="859"/>
              <w:jc w:val="center"/>
              <w:rPr>
                <w:szCs w:val="20"/>
              </w:rPr>
            </w:pPr>
            <w:r w:rsidRPr="00132B7D">
              <w:rPr>
                <w:szCs w:val="20"/>
              </w:rPr>
              <w:t>20</w:t>
            </w:r>
            <w:r>
              <w:rPr>
                <w:szCs w:val="20"/>
              </w:rPr>
              <w:t>0</w:t>
            </w:r>
          </w:p>
        </w:tc>
        <w:tc>
          <w:tcPr>
            <w:tcW w:w="766" w:type="pct"/>
            <w:vAlign w:val="center"/>
          </w:tcPr>
          <w:p w14:paraId="2FF2F180" w14:textId="77777777" w:rsidR="00B24CC2" w:rsidRPr="00132272" w:rsidRDefault="00B24CC2" w:rsidP="00B24CC2">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B24CC2" w:rsidRPr="0090566F" w14:paraId="597BD3A7" w14:textId="77777777" w:rsidTr="4948C66D">
        <w:tc>
          <w:tcPr>
            <w:tcW w:w="3597" w:type="pct"/>
            <w:vAlign w:val="center"/>
          </w:tcPr>
          <w:p w14:paraId="560105EE" w14:textId="1236C2BC" w:rsidR="00B24CC2" w:rsidRPr="00132272" w:rsidRDefault="00B24CC2" w:rsidP="00B24CC2">
            <w:pPr>
              <w:ind w:left="859" w:hanging="859"/>
              <w:rPr>
                <w:strike/>
              </w:rPr>
            </w:pPr>
            <w:r w:rsidRPr="00132B7D">
              <w:rPr>
                <w:szCs w:val="20"/>
              </w:rPr>
              <w:t>Diversity Challenges Paper</w:t>
            </w:r>
          </w:p>
        </w:tc>
        <w:tc>
          <w:tcPr>
            <w:tcW w:w="637" w:type="pct"/>
            <w:vAlign w:val="center"/>
          </w:tcPr>
          <w:p w14:paraId="004D62CB" w14:textId="59D95DE4" w:rsidR="00B24CC2" w:rsidRPr="0090566F" w:rsidRDefault="00B24CC2" w:rsidP="00B24CC2">
            <w:pPr>
              <w:ind w:left="859" w:hanging="859"/>
              <w:jc w:val="center"/>
              <w:rPr>
                <w:szCs w:val="20"/>
              </w:rPr>
            </w:pPr>
            <w:r>
              <w:rPr>
                <w:szCs w:val="20"/>
              </w:rPr>
              <w:t>150</w:t>
            </w:r>
          </w:p>
        </w:tc>
        <w:tc>
          <w:tcPr>
            <w:tcW w:w="766" w:type="pct"/>
            <w:vAlign w:val="center"/>
          </w:tcPr>
          <w:p w14:paraId="33D3A55E" w14:textId="77777777" w:rsidR="00B24CC2" w:rsidRPr="00132272" w:rsidRDefault="00B24CC2" w:rsidP="00B24CC2">
            <w:pPr>
              <w:ind w:left="859" w:hanging="859"/>
              <w:jc w:val="center"/>
              <w:rPr>
                <w:strike/>
                <w:szCs w:val="20"/>
              </w:rPr>
            </w:pPr>
          </w:p>
        </w:tc>
      </w:tr>
      <w:tr w:rsidR="00B24CC2" w:rsidRPr="0090566F" w14:paraId="39860F5F" w14:textId="77777777" w:rsidTr="4948C66D">
        <w:tc>
          <w:tcPr>
            <w:tcW w:w="3597" w:type="pct"/>
            <w:vAlign w:val="center"/>
          </w:tcPr>
          <w:p w14:paraId="7E7380FC" w14:textId="629DF752" w:rsidR="00B24CC2" w:rsidRPr="0090566F" w:rsidRDefault="00B24CC2" w:rsidP="00B24CC2">
            <w:pPr>
              <w:ind w:left="859" w:hanging="859"/>
              <w:rPr>
                <w:szCs w:val="20"/>
              </w:rPr>
            </w:pPr>
            <w:r w:rsidRPr="00132B7D">
              <w:rPr>
                <w:szCs w:val="20"/>
              </w:rPr>
              <w:t>Leadership for Change Presentation</w:t>
            </w:r>
          </w:p>
        </w:tc>
        <w:tc>
          <w:tcPr>
            <w:tcW w:w="637" w:type="pct"/>
            <w:vAlign w:val="center"/>
          </w:tcPr>
          <w:p w14:paraId="30284327" w14:textId="6125E79F" w:rsidR="00B24CC2" w:rsidRPr="0090566F" w:rsidRDefault="00B24CC2" w:rsidP="00B24CC2">
            <w:pPr>
              <w:ind w:left="859" w:hanging="859"/>
              <w:jc w:val="center"/>
              <w:rPr>
                <w:szCs w:val="20"/>
              </w:rPr>
            </w:pPr>
            <w:r>
              <w:rPr>
                <w:szCs w:val="20"/>
              </w:rPr>
              <w:t>200</w:t>
            </w:r>
          </w:p>
        </w:tc>
        <w:tc>
          <w:tcPr>
            <w:tcW w:w="766" w:type="pct"/>
            <w:vAlign w:val="center"/>
          </w:tcPr>
          <w:p w14:paraId="13A4EF89" w14:textId="77777777" w:rsidR="00B24CC2" w:rsidRPr="00132272" w:rsidRDefault="00B24CC2" w:rsidP="00B24CC2">
            <w:pPr>
              <w:ind w:left="859" w:hanging="859"/>
              <w:jc w:val="center"/>
              <w:rPr>
                <w:strike/>
                <w:szCs w:val="20"/>
              </w:rPr>
            </w:pPr>
          </w:p>
        </w:tc>
      </w:tr>
      <w:tr w:rsidR="00B24CC2" w:rsidRPr="0090566F" w14:paraId="2A1BD322" w14:textId="77777777" w:rsidTr="4948C66D">
        <w:tc>
          <w:tcPr>
            <w:tcW w:w="3597" w:type="pct"/>
            <w:vAlign w:val="center"/>
          </w:tcPr>
          <w:p w14:paraId="450B7762" w14:textId="06339FA6" w:rsidR="00B24CC2" w:rsidRDefault="00B24CC2" w:rsidP="00B24CC2">
            <w:pPr>
              <w:ind w:left="859" w:hanging="859"/>
            </w:pPr>
            <w:r>
              <w:rPr>
                <w:szCs w:val="20"/>
              </w:rPr>
              <w:t>Personal Code of Ethics</w:t>
            </w:r>
          </w:p>
        </w:tc>
        <w:tc>
          <w:tcPr>
            <w:tcW w:w="637" w:type="pct"/>
            <w:vAlign w:val="center"/>
          </w:tcPr>
          <w:p w14:paraId="63EFBAA0" w14:textId="05805177" w:rsidR="00B24CC2" w:rsidRPr="0090566F" w:rsidRDefault="00B24CC2" w:rsidP="00B24CC2">
            <w:pPr>
              <w:ind w:left="859" w:hanging="859"/>
              <w:jc w:val="center"/>
              <w:rPr>
                <w:szCs w:val="20"/>
              </w:rPr>
            </w:pPr>
            <w:r>
              <w:rPr>
                <w:szCs w:val="20"/>
              </w:rPr>
              <w:t>150</w:t>
            </w:r>
          </w:p>
        </w:tc>
        <w:tc>
          <w:tcPr>
            <w:tcW w:w="766" w:type="pct"/>
            <w:vAlign w:val="center"/>
          </w:tcPr>
          <w:p w14:paraId="7ED77120" w14:textId="77777777" w:rsidR="00B24CC2" w:rsidRPr="00132272" w:rsidRDefault="00B24CC2" w:rsidP="00B24CC2">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7313F737" w14:textId="6BC13DA4"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11A3C529"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B24CC2" w:rsidRPr="00B24CC2">
              <w:rPr>
                <w:b/>
                <w:bCs/>
                <w:color w:val="FFFFFF" w:themeColor="background1"/>
                <w:sz w:val="22"/>
                <w:szCs w:val="22"/>
              </w:rPr>
              <w:t>Ethical Leadership &amp; Policy</w:t>
            </w:r>
            <w:bookmarkEnd w:id="2"/>
            <w:r w:rsidR="00B24CC2">
              <w:rPr>
                <w:b/>
                <w:bCs/>
                <w:color w:val="FFFFFF" w:themeColor="background1"/>
                <w:sz w:val="22"/>
                <w:szCs w:val="22"/>
              </w:rPr>
              <w:t xml:space="preserve"> (Online)</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486302FF" w:rsidR="00B24CC2" w:rsidRPr="00842155" w:rsidRDefault="00B24CC2" w:rsidP="00B24CC2">
            <w:pPr>
              <w:pStyle w:val="ObjectiveBullet"/>
              <w:numPr>
                <w:ilvl w:val="1"/>
                <w:numId w:val="6"/>
              </w:numPr>
              <w:tabs>
                <w:tab w:val="clear" w:pos="0"/>
              </w:tabs>
            </w:pPr>
            <w:r w:rsidRPr="00132B7D">
              <w:t>Identify your personal voice for expressing your vision of ethical leadership.</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976D139" w:rsidR="00B24CC2" w:rsidRPr="00842155" w:rsidRDefault="00B24CC2" w:rsidP="00B24CC2">
            <w:pPr>
              <w:tabs>
                <w:tab w:val="left" w:pos="0"/>
                <w:tab w:val="left" w:pos="3720"/>
              </w:tabs>
              <w:outlineLvl w:val="0"/>
              <w:rPr>
                <w:rFonts w:cs="Arial"/>
                <w:szCs w:val="20"/>
              </w:rPr>
            </w:pPr>
            <w:r w:rsidRPr="00132B7D">
              <w:rPr>
                <w:rFonts w:cs="Arial"/>
                <w:szCs w:val="20"/>
              </w:rPr>
              <w:t>CLO2</w:t>
            </w:r>
          </w:p>
        </w:tc>
      </w:tr>
      <w:tr w:rsidR="00B24CC2"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7E453059" w:rsidR="00B24CC2" w:rsidRPr="00842155" w:rsidRDefault="00B24CC2" w:rsidP="00B24CC2">
            <w:pPr>
              <w:pStyle w:val="ObjectiveBullet"/>
              <w:numPr>
                <w:ilvl w:val="1"/>
                <w:numId w:val="6"/>
              </w:numPr>
            </w:pPr>
            <w:r w:rsidRPr="00132B7D">
              <w:t xml:space="preserve">Analyze your leadership style using data from the </w:t>
            </w:r>
            <w:proofErr w:type="spellStart"/>
            <w:r w:rsidRPr="00132B7D">
              <w:t>DiSC</w:t>
            </w:r>
            <w:proofErr w:type="spellEnd"/>
            <w:r w:rsidRPr="00132B7D">
              <w:t xml:space="preserve"> Profile instrument.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F5CD2D3" w:rsidR="00B24CC2" w:rsidRPr="00842155" w:rsidRDefault="00B24CC2" w:rsidP="00B24CC2">
            <w:pPr>
              <w:tabs>
                <w:tab w:val="left" w:pos="0"/>
                <w:tab w:val="left" w:pos="3720"/>
              </w:tabs>
              <w:outlineLvl w:val="0"/>
              <w:rPr>
                <w:rFonts w:cs="Arial"/>
                <w:szCs w:val="20"/>
              </w:rPr>
            </w:pPr>
            <w:r w:rsidRPr="00132B7D">
              <w:rPr>
                <w:rFonts w:cs="Arial"/>
                <w:szCs w:val="20"/>
              </w:rPr>
              <w:t>CLO2</w:t>
            </w:r>
          </w:p>
        </w:tc>
      </w:tr>
      <w:tr w:rsidR="00B24CC2"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7F339F" w14:paraId="61F8EFED" w14:textId="77777777" w:rsidTr="4948C66D">
        <w:tc>
          <w:tcPr>
            <w:tcW w:w="10170" w:type="dxa"/>
            <w:gridSpan w:val="2"/>
            <w:tcMar>
              <w:top w:w="115" w:type="dxa"/>
              <w:left w:w="115" w:type="dxa"/>
              <w:bottom w:w="115" w:type="dxa"/>
              <w:right w:w="115" w:type="dxa"/>
            </w:tcMar>
          </w:tcPr>
          <w:p w14:paraId="01284409" w14:textId="77777777" w:rsidR="00B24CC2" w:rsidRPr="00132B7D" w:rsidRDefault="00B24CC2" w:rsidP="00B24CC2">
            <w:pPr>
              <w:rPr>
                <w:rFonts w:cs="Arial"/>
                <w:b/>
                <w:szCs w:val="20"/>
              </w:rPr>
            </w:pPr>
            <w:r w:rsidRPr="00132B7D">
              <w:rPr>
                <w:rFonts w:cs="Arial"/>
                <w:b/>
                <w:szCs w:val="20"/>
              </w:rPr>
              <w:t>Reading: The Power of Thoughtful Leadership</w:t>
            </w:r>
          </w:p>
          <w:p w14:paraId="00C6B1EA" w14:textId="77777777" w:rsidR="00B24CC2" w:rsidRPr="00132B7D" w:rsidRDefault="00B24CC2" w:rsidP="00B24CC2">
            <w:pPr>
              <w:rPr>
                <w:rFonts w:cs="Arial"/>
                <w:b/>
                <w:szCs w:val="20"/>
              </w:rPr>
            </w:pPr>
          </w:p>
          <w:p w14:paraId="61A40AAA" w14:textId="77777777" w:rsidR="00B24CC2" w:rsidRPr="00132B7D" w:rsidRDefault="00B24CC2" w:rsidP="00B24CC2">
            <w:pPr>
              <w:rPr>
                <w:rFonts w:cs="Arial"/>
                <w:szCs w:val="20"/>
              </w:rPr>
            </w:pPr>
            <w:r w:rsidRPr="00132B7D">
              <w:rPr>
                <w:rFonts w:cs="Arial"/>
                <w:b/>
                <w:szCs w:val="20"/>
              </w:rPr>
              <w:t>Read</w:t>
            </w:r>
            <w:r w:rsidRPr="00132B7D">
              <w:rPr>
                <w:rFonts w:cs="Arial"/>
                <w:szCs w:val="20"/>
              </w:rPr>
              <w:t xml:space="preserve"> the following topics and tenets of </w:t>
            </w:r>
            <w:r w:rsidRPr="00132B7D">
              <w:rPr>
                <w:rFonts w:cs="Arial"/>
                <w:i/>
                <w:szCs w:val="20"/>
              </w:rPr>
              <w:t>The Power of Thoughtful Leadership</w:t>
            </w:r>
            <w:r w:rsidRPr="00132B7D">
              <w:rPr>
                <w:rFonts w:cs="Arial"/>
                <w:szCs w:val="20"/>
              </w:rPr>
              <w:t>:</w:t>
            </w:r>
          </w:p>
          <w:p w14:paraId="6D3A0AFC" w14:textId="77777777" w:rsidR="00B24CC2" w:rsidRPr="00132B7D" w:rsidRDefault="00B24CC2" w:rsidP="00B24CC2">
            <w:pPr>
              <w:rPr>
                <w:rFonts w:cs="Arial"/>
                <w:szCs w:val="20"/>
              </w:rPr>
            </w:pPr>
          </w:p>
          <w:p w14:paraId="66C4545D" w14:textId="77777777" w:rsidR="00B24CC2" w:rsidRPr="00132B7D" w:rsidRDefault="00B24CC2" w:rsidP="00B24CC2">
            <w:pPr>
              <w:pStyle w:val="AssignmentsLevel2"/>
            </w:pPr>
            <w:r w:rsidRPr="00132B7D">
              <w:t>Introduction</w:t>
            </w:r>
          </w:p>
          <w:p w14:paraId="14E56681" w14:textId="77777777" w:rsidR="00B24CC2" w:rsidRPr="00132B7D" w:rsidRDefault="00B24CC2" w:rsidP="00B24CC2">
            <w:pPr>
              <w:pStyle w:val="AssignmentsLevel2"/>
            </w:pPr>
            <w:r w:rsidRPr="00132B7D">
              <w:t>Be present</w:t>
            </w:r>
          </w:p>
          <w:p w14:paraId="3F9A19DC" w14:textId="77777777" w:rsidR="00B24CC2" w:rsidRPr="00132B7D" w:rsidRDefault="00B24CC2" w:rsidP="00B24CC2">
            <w:pPr>
              <w:pStyle w:val="AssignmentsLevel2"/>
            </w:pPr>
            <w:r w:rsidRPr="00132B7D">
              <w:t>Change and grow</w:t>
            </w:r>
          </w:p>
          <w:p w14:paraId="15DEF334" w14:textId="77777777" w:rsidR="00B24CC2" w:rsidRPr="00132B7D" w:rsidRDefault="00B24CC2" w:rsidP="00B24CC2">
            <w:pPr>
              <w:pStyle w:val="AssignmentsLevel2"/>
            </w:pPr>
            <w:r w:rsidRPr="00132B7D">
              <w:t>Have freedom to fail</w:t>
            </w:r>
          </w:p>
          <w:p w14:paraId="2524C30C" w14:textId="77777777" w:rsidR="00B24CC2" w:rsidRPr="00132B7D" w:rsidRDefault="00B24CC2" w:rsidP="00B24CC2">
            <w:pPr>
              <w:pStyle w:val="AssignmentsLevel2"/>
            </w:pPr>
            <w:r w:rsidRPr="00132B7D">
              <w:t>Know yourself</w:t>
            </w:r>
          </w:p>
          <w:p w14:paraId="0E5B5CD5" w14:textId="77777777" w:rsidR="00B24CC2" w:rsidRPr="00132B7D" w:rsidRDefault="00B24CC2" w:rsidP="00B24CC2">
            <w:pPr>
              <w:pStyle w:val="AssignmentsLevel2"/>
            </w:pPr>
            <w:r w:rsidRPr="00132B7D">
              <w:t>Communicate</w:t>
            </w:r>
          </w:p>
          <w:p w14:paraId="62051711" w14:textId="77777777" w:rsidR="00B24CC2" w:rsidRPr="00132B7D" w:rsidRDefault="00B24CC2" w:rsidP="00B24CC2">
            <w:pPr>
              <w:pStyle w:val="AssignmentsLevel2"/>
            </w:pPr>
            <w:r w:rsidRPr="00132B7D">
              <w:t xml:space="preserve">Appreciate </w:t>
            </w:r>
          </w:p>
          <w:p w14:paraId="7852D026" w14:textId="77777777" w:rsidR="00B24CC2" w:rsidRPr="00132B7D" w:rsidRDefault="00B24CC2" w:rsidP="00B24CC2">
            <w:pPr>
              <w:pStyle w:val="AssignmentsLevel3"/>
            </w:pPr>
            <w:r w:rsidRPr="00132B7D">
              <w:t>Hungry for appreciation</w:t>
            </w:r>
          </w:p>
          <w:p w14:paraId="7E7DEAE1" w14:textId="1C082E01" w:rsidR="00B24CC2" w:rsidRPr="00F0041D" w:rsidRDefault="00B24CC2" w:rsidP="004E04CF">
            <w:pPr>
              <w:pStyle w:val="AssignmentsLevel2"/>
            </w:pPr>
            <w:r w:rsidRPr="00132B7D">
              <w:t>Find the miracle</w:t>
            </w:r>
          </w:p>
        </w:tc>
        <w:tc>
          <w:tcPr>
            <w:tcW w:w="1440" w:type="dxa"/>
            <w:tcBorders>
              <w:bottom w:val="single" w:sz="4" w:space="0" w:color="000000" w:themeColor="text1"/>
            </w:tcBorders>
          </w:tcPr>
          <w:p w14:paraId="3FA8C0E9" w14:textId="371969A3" w:rsidR="00B24CC2" w:rsidRPr="009F6FAF" w:rsidRDefault="00B24CC2" w:rsidP="00B24CC2">
            <w:pPr>
              <w:rPr>
                <w:rFonts w:eastAsia="Arial" w:cs="Arial"/>
              </w:rPr>
            </w:pPr>
            <w:r w:rsidRPr="00132B7D">
              <w:rPr>
                <w:rFonts w:cs="Arial"/>
                <w:szCs w:val="20"/>
              </w:rPr>
              <w:t>1.1</w:t>
            </w:r>
          </w:p>
        </w:tc>
        <w:tc>
          <w:tcPr>
            <w:tcW w:w="1440" w:type="dxa"/>
            <w:tcBorders>
              <w:bottom w:val="single" w:sz="4" w:space="0" w:color="000000" w:themeColor="text1"/>
            </w:tcBorders>
          </w:tcPr>
          <w:p w14:paraId="47FD7832" w14:textId="64F66F80" w:rsidR="00B24CC2" w:rsidRPr="009F6FAF" w:rsidRDefault="00B24CC2" w:rsidP="00B24CC2">
            <w:pPr>
              <w:rPr>
                <w:rFonts w:eastAsia="Arial" w:cs="Arial"/>
              </w:rPr>
            </w:pPr>
          </w:p>
        </w:tc>
      </w:tr>
      <w:tr w:rsidR="00B24CC2" w:rsidRPr="007F339F" w14:paraId="0D16A743" w14:textId="77777777" w:rsidTr="4948C66D">
        <w:tc>
          <w:tcPr>
            <w:tcW w:w="10170" w:type="dxa"/>
            <w:gridSpan w:val="2"/>
            <w:tcMar>
              <w:top w:w="115" w:type="dxa"/>
              <w:left w:w="115" w:type="dxa"/>
              <w:bottom w:w="115" w:type="dxa"/>
              <w:right w:w="115" w:type="dxa"/>
            </w:tcMar>
          </w:tcPr>
          <w:p w14:paraId="3FE68D0D" w14:textId="77777777" w:rsidR="00B24CC2" w:rsidRPr="00132B7D" w:rsidRDefault="00B24CC2" w:rsidP="00B24CC2">
            <w:pPr>
              <w:rPr>
                <w:rFonts w:cs="Arial"/>
                <w:b/>
                <w:szCs w:val="20"/>
              </w:rPr>
            </w:pPr>
            <w:r w:rsidRPr="00132B7D">
              <w:rPr>
                <w:rFonts w:cs="Arial"/>
                <w:b/>
                <w:szCs w:val="20"/>
              </w:rPr>
              <w:t>Reading: Ethical Leadership and Decision Making in Education</w:t>
            </w:r>
          </w:p>
          <w:p w14:paraId="0ABDFA7A" w14:textId="77777777" w:rsidR="00B24CC2" w:rsidRPr="00132B7D" w:rsidRDefault="00B24CC2" w:rsidP="00B24CC2">
            <w:pPr>
              <w:rPr>
                <w:rFonts w:cs="Arial"/>
                <w:b/>
                <w:szCs w:val="20"/>
              </w:rPr>
            </w:pPr>
          </w:p>
          <w:p w14:paraId="353ECA20" w14:textId="77777777" w:rsidR="00B24CC2" w:rsidRPr="00132B7D" w:rsidRDefault="00B24CC2" w:rsidP="00B24CC2">
            <w:pPr>
              <w:rPr>
                <w:rFonts w:cs="Arial"/>
                <w:szCs w:val="20"/>
              </w:rPr>
            </w:pPr>
            <w:r w:rsidRPr="00132B7D">
              <w:rPr>
                <w:rFonts w:cs="Arial"/>
                <w:b/>
                <w:szCs w:val="20"/>
              </w:rPr>
              <w:t>Read</w:t>
            </w:r>
            <w:r w:rsidRPr="00132B7D">
              <w:rPr>
                <w:rFonts w:cs="Arial"/>
                <w:szCs w:val="20"/>
              </w:rPr>
              <w:t xml:space="preserve"> Part 1 of </w:t>
            </w:r>
            <w:r w:rsidRPr="00132B7D">
              <w:rPr>
                <w:rFonts w:cs="Arial"/>
                <w:i/>
                <w:szCs w:val="20"/>
              </w:rPr>
              <w:t>Ethical Leadership and Decision Making in Education</w:t>
            </w:r>
            <w:r w:rsidRPr="00132B7D">
              <w:rPr>
                <w:rFonts w:cs="Arial"/>
                <w:szCs w:val="20"/>
              </w:rPr>
              <w:t>.</w:t>
            </w:r>
          </w:p>
          <w:p w14:paraId="44DD031E" w14:textId="77777777" w:rsidR="00B24CC2" w:rsidRPr="00132B7D" w:rsidRDefault="00B24CC2" w:rsidP="00B24CC2">
            <w:pPr>
              <w:rPr>
                <w:rFonts w:cs="Arial"/>
                <w:szCs w:val="20"/>
              </w:rPr>
            </w:pPr>
          </w:p>
          <w:p w14:paraId="6DCD7967" w14:textId="77777777" w:rsidR="00B24CC2" w:rsidRPr="00132B7D" w:rsidRDefault="00B24CC2" w:rsidP="00925735">
            <w:pPr>
              <w:pStyle w:val="ListParagraph"/>
              <w:numPr>
                <w:ilvl w:val="0"/>
                <w:numId w:val="12"/>
              </w:numPr>
              <w:rPr>
                <w:rFonts w:cs="Arial"/>
                <w:szCs w:val="20"/>
              </w:rPr>
            </w:pPr>
            <w:r w:rsidRPr="00132B7D">
              <w:rPr>
                <w:rFonts w:cs="Arial"/>
                <w:szCs w:val="20"/>
              </w:rPr>
              <w:t>Multiple Ethical Paradigms and the Preparation of Educational Leaders in a Diverse and Complex Era</w:t>
            </w:r>
          </w:p>
          <w:p w14:paraId="7A5A9F05" w14:textId="7EB746A5" w:rsidR="00B24CC2" w:rsidRPr="00C675E5" w:rsidRDefault="00B24CC2" w:rsidP="00247316">
            <w:pPr>
              <w:pStyle w:val="AssignmentsLevel2"/>
              <w:rPr>
                <w:rFonts w:eastAsia="Arial"/>
                <w:color w:val="0000FF"/>
                <w:u w:val="single"/>
              </w:rPr>
            </w:pPr>
            <w:r w:rsidRPr="00132B7D">
              <w:t>Viewing Ethical Dilemmas Through Multiple Paradigms</w:t>
            </w:r>
          </w:p>
        </w:tc>
        <w:tc>
          <w:tcPr>
            <w:tcW w:w="1440" w:type="dxa"/>
            <w:tcBorders>
              <w:bottom w:val="single" w:sz="4" w:space="0" w:color="000000" w:themeColor="text1"/>
            </w:tcBorders>
          </w:tcPr>
          <w:p w14:paraId="01938831" w14:textId="581E2D3D" w:rsidR="00B24CC2" w:rsidRPr="009F6FAF" w:rsidRDefault="00B24CC2" w:rsidP="00B24CC2">
            <w:pPr>
              <w:rPr>
                <w:rFonts w:cs="Arial"/>
                <w:szCs w:val="20"/>
              </w:rPr>
            </w:pPr>
            <w:r w:rsidRPr="00132B7D">
              <w:rPr>
                <w:rFonts w:cs="Arial"/>
                <w:szCs w:val="20"/>
              </w:rPr>
              <w:t>1.1</w:t>
            </w:r>
          </w:p>
        </w:tc>
        <w:tc>
          <w:tcPr>
            <w:tcW w:w="1440" w:type="dxa"/>
            <w:tcBorders>
              <w:bottom w:val="single" w:sz="4" w:space="0" w:color="000000" w:themeColor="text1"/>
            </w:tcBorders>
          </w:tcPr>
          <w:p w14:paraId="13DC7F91" w14:textId="77777777" w:rsidR="00B24CC2" w:rsidRPr="009F6FAF" w:rsidRDefault="00B24CC2" w:rsidP="00B24CC2">
            <w:pPr>
              <w:rPr>
                <w:rFonts w:cs="Arial"/>
                <w:szCs w:val="20"/>
              </w:rPr>
            </w:pPr>
          </w:p>
        </w:tc>
      </w:tr>
      <w:tr w:rsidR="00B24CC2" w:rsidRPr="007F339F" w14:paraId="331672C4" w14:textId="77777777" w:rsidTr="4948C66D">
        <w:tc>
          <w:tcPr>
            <w:tcW w:w="10170" w:type="dxa"/>
            <w:gridSpan w:val="2"/>
            <w:tcMar>
              <w:top w:w="115" w:type="dxa"/>
              <w:left w:w="115" w:type="dxa"/>
              <w:bottom w:w="115" w:type="dxa"/>
              <w:right w:w="115" w:type="dxa"/>
            </w:tcMar>
          </w:tcPr>
          <w:p w14:paraId="4077635C" w14:textId="77777777" w:rsidR="00B24CC2" w:rsidRPr="00132B7D" w:rsidRDefault="00B24CC2" w:rsidP="00B24CC2">
            <w:pPr>
              <w:rPr>
                <w:rFonts w:cs="Arial"/>
                <w:b/>
                <w:szCs w:val="20"/>
              </w:rPr>
            </w:pPr>
            <w:r w:rsidRPr="00132B7D">
              <w:rPr>
                <w:rFonts w:cs="Arial"/>
                <w:b/>
                <w:szCs w:val="20"/>
              </w:rPr>
              <w:t>Reading: Leading Ethically in Schools and other Organ</w:t>
            </w:r>
            <w:r>
              <w:rPr>
                <w:rFonts w:cs="Arial"/>
                <w:b/>
                <w:szCs w:val="20"/>
              </w:rPr>
              <w:t>i</w:t>
            </w:r>
            <w:r w:rsidRPr="00132B7D">
              <w:rPr>
                <w:rFonts w:cs="Arial"/>
                <w:b/>
                <w:szCs w:val="20"/>
              </w:rPr>
              <w:t>zations</w:t>
            </w:r>
          </w:p>
          <w:p w14:paraId="3F2BA400" w14:textId="77777777" w:rsidR="00B24CC2" w:rsidRPr="00132B7D" w:rsidRDefault="00B24CC2" w:rsidP="00B24CC2">
            <w:pPr>
              <w:rPr>
                <w:rFonts w:cs="Arial"/>
                <w:b/>
                <w:szCs w:val="20"/>
              </w:rPr>
            </w:pPr>
          </w:p>
          <w:p w14:paraId="083F7D34" w14:textId="77777777" w:rsidR="00B24CC2" w:rsidRPr="00132B7D" w:rsidRDefault="00B24CC2" w:rsidP="00B24CC2">
            <w:pPr>
              <w:rPr>
                <w:rFonts w:cs="Arial"/>
                <w:szCs w:val="20"/>
              </w:rPr>
            </w:pPr>
            <w:r w:rsidRPr="00132B7D">
              <w:rPr>
                <w:rFonts w:cs="Arial"/>
                <w:b/>
                <w:szCs w:val="20"/>
              </w:rPr>
              <w:t xml:space="preserve">Read </w:t>
            </w:r>
            <w:r w:rsidRPr="00132B7D">
              <w:rPr>
                <w:rFonts w:cs="Arial"/>
                <w:szCs w:val="20"/>
              </w:rPr>
              <w:t xml:space="preserve">Part I of </w:t>
            </w:r>
            <w:r w:rsidRPr="00132B7D">
              <w:rPr>
                <w:rFonts w:cs="Arial"/>
                <w:i/>
                <w:szCs w:val="20"/>
              </w:rPr>
              <w:t>Leading Ethically in Schools and other Organizations</w:t>
            </w:r>
            <w:r w:rsidRPr="00132B7D">
              <w:rPr>
                <w:rFonts w:cs="Arial"/>
                <w:szCs w:val="20"/>
              </w:rPr>
              <w:t>.</w:t>
            </w:r>
          </w:p>
          <w:p w14:paraId="06B2E845" w14:textId="77777777" w:rsidR="00B24CC2" w:rsidRPr="00132B7D" w:rsidRDefault="00B24CC2" w:rsidP="00B24CC2">
            <w:pPr>
              <w:rPr>
                <w:rFonts w:cs="Arial"/>
                <w:szCs w:val="20"/>
              </w:rPr>
            </w:pPr>
          </w:p>
          <w:p w14:paraId="18855145" w14:textId="77777777" w:rsidR="00B24CC2" w:rsidRPr="00132B7D" w:rsidRDefault="00B24CC2" w:rsidP="00B24CC2">
            <w:pPr>
              <w:pStyle w:val="AssignmentsLevel2"/>
            </w:pPr>
            <w:r w:rsidRPr="00132B7D">
              <w:lastRenderedPageBreak/>
              <w:t>Ethical Foundations</w:t>
            </w:r>
          </w:p>
          <w:p w14:paraId="4D8B925E" w14:textId="77777777" w:rsidR="00B24CC2" w:rsidRPr="00132B7D" w:rsidRDefault="00B24CC2" w:rsidP="00B24CC2">
            <w:pPr>
              <w:pStyle w:val="AssignmentsLevel2"/>
            </w:pPr>
            <w:r w:rsidRPr="00132B7D">
              <w:t>Ethical Tension, Judgment, and Consequences</w:t>
            </w:r>
          </w:p>
          <w:p w14:paraId="7E7AF2DE" w14:textId="77777777" w:rsidR="00B24CC2" w:rsidRPr="00132B7D" w:rsidRDefault="00B24CC2" w:rsidP="00B24CC2">
            <w:pPr>
              <w:pStyle w:val="AssignmentsLevel2"/>
            </w:pPr>
            <w:r w:rsidRPr="00132B7D">
              <w:t>Religion and Religious Attitudes</w:t>
            </w:r>
          </w:p>
          <w:p w14:paraId="4DC41CDE" w14:textId="77777777" w:rsidR="00B24CC2" w:rsidRPr="00132B7D" w:rsidRDefault="00B24CC2" w:rsidP="00B24CC2">
            <w:pPr>
              <w:pStyle w:val="AssignmentsLevel2"/>
            </w:pPr>
            <w:r w:rsidRPr="00132B7D">
              <w:t>Feminist Ethics and Ecofeminism</w:t>
            </w:r>
          </w:p>
          <w:p w14:paraId="5A948192" w14:textId="779451FA" w:rsidR="00B24CC2" w:rsidRPr="009F6FAF" w:rsidRDefault="00B24CC2" w:rsidP="00247316">
            <w:pPr>
              <w:pStyle w:val="AssignmentsLevel2"/>
            </w:pPr>
            <w:r w:rsidRPr="00132B7D">
              <w:t>Leadership for Social Justice</w:t>
            </w:r>
          </w:p>
        </w:tc>
        <w:tc>
          <w:tcPr>
            <w:tcW w:w="1440" w:type="dxa"/>
            <w:tcBorders>
              <w:bottom w:val="single" w:sz="4" w:space="0" w:color="000000" w:themeColor="text1"/>
            </w:tcBorders>
          </w:tcPr>
          <w:p w14:paraId="0E3BAFB5" w14:textId="1019E227" w:rsidR="00B24CC2" w:rsidRPr="009F6FAF" w:rsidRDefault="00B24CC2" w:rsidP="00B24CC2">
            <w:pPr>
              <w:rPr>
                <w:rFonts w:cs="Arial"/>
                <w:szCs w:val="20"/>
              </w:rPr>
            </w:pPr>
            <w:r w:rsidRPr="00132B7D">
              <w:rPr>
                <w:rFonts w:cs="Arial"/>
                <w:szCs w:val="20"/>
              </w:rPr>
              <w:lastRenderedPageBreak/>
              <w:t>1.1</w:t>
            </w:r>
          </w:p>
        </w:tc>
        <w:tc>
          <w:tcPr>
            <w:tcW w:w="1440" w:type="dxa"/>
            <w:tcBorders>
              <w:bottom w:val="single" w:sz="4" w:space="0" w:color="000000" w:themeColor="text1"/>
            </w:tcBorders>
          </w:tcPr>
          <w:p w14:paraId="22D07B49" w14:textId="77777777" w:rsidR="00B24CC2" w:rsidRPr="009F6FAF" w:rsidRDefault="00B24CC2" w:rsidP="00B24CC2">
            <w:pPr>
              <w:rPr>
                <w:rFonts w:cs="Arial"/>
                <w:szCs w:val="20"/>
              </w:rPr>
            </w:pPr>
          </w:p>
        </w:tc>
      </w:tr>
      <w:tr w:rsidR="00B24CC2" w:rsidRPr="007F339F" w14:paraId="5A8368CF" w14:textId="77777777" w:rsidTr="4948C66D">
        <w:tc>
          <w:tcPr>
            <w:tcW w:w="10170" w:type="dxa"/>
            <w:gridSpan w:val="2"/>
            <w:tcMar>
              <w:top w:w="115" w:type="dxa"/>
              <w:left w:w="115" w:type="dxa"/>
              <w:bottom w:w="115" w:type="dxa"/>
              <w:right w:w="115" w:type="dxa"/>
            </w:tcMar>
          </w:tcPr>
          <w:p w14:paraId="11206C10" w14:textId="77777777" w:rsidR="00B24CC2" w:rsidRPr="00132B7D" w:rsidRDefault="00B24CC2" w:rsidP="00B24CC2">
            <w:pPr>
              <w:pStyle w:val="AssignmentsLevel1"/>
              <w:rPr>
                <w:b/>
              </w:rPr>
            </w:pPr>
            <w:r w:rsidRPr="00132B7D">
              <w:rPr>
                <w:b/>
              </w:rPr>
              <w:t>Preparation: Interviews</w:t>
            </w:r>
          </w:p>
          <w:p w14:paraId="23DE5E6E" w14:textId="77777777" w:rsidR="00B24CC2" w:rsidRPr="00132B7D" w:rsidRDefault="00B24CC2" w:rsidP="00B24CC2">
            <w:pPr>
              <w:pStyle w:val="AssignmentsLevel1"/>
            </w:pPr>
            <w:r w:rsidRPr="00132B7D">
              <w:tab/>
            </w:r>
          </w:p>
          <w:p w14:paraId="24D979C7" w14:textId="77777777" w:rsidR="00B24CC2" w:rsidRPr="00132B7D" w:rsidRDefault="00B24CC2" w:rsidP="00B24CC2">
            <w:pPr>
              <w:pStyle w:val="AssignmentsLevel1"/>
            </w:pPr>
            <w:r w:rsidRPr="00132B7D">
              <w:t>Ethical dilemmas are faced by almost every professional, constantly. You will interview key stakeholders in your organization or vocational field to identify ethical dilemmas of public knowledge within the last year or two. The ethical dilemmas will then be viewed through the multiple paradigms of leadership during the residency.</w:t>
            </w:r>
          </w:p>
          <w:p w14:paraId="46219CA3" w14:textId="77777777" w:rsidR="00B24CC2" w:rsidRPr="00132B7D" w:rsidRDefault="00B24CC2" w:rsidP="00B24CC2">
            <w:pPr>
              <w:pStyle w:val="AssignmentsLevel1"/>
            </w:pPr>
          </w:p>
          <w:p w14:paraId="1282EEC9" w14:textId="77777777" w:rsidR="00B24CC2" w:rsidRPr="00132B7D" w:rsidRDefault="00B24CC2" w:rsidP="00B24CC2">
            <w:pPr>
              <w:pStyle w:val="AssignmentsLevel1"/>
            </w:pPr>
            <w:r w:rsidRPr="00132B7D">
              <w:rPr>
                <w:b/>
              </w:rPr>
              <w:t>Interview</w:t>
            </w:r>
            <w:r w:rsidRPr="00132B7D">
              <w:t xml:space="preserve"> 3–5 people in key positions within your organization about their vision of ethical </w:t>
            </w:r>
            <w:proofErr w:type="gramStart"/>
            <w:r w:rsidRPr="00132B7D">
              <w:t>leadership, and</w:t>
            </w:r>
            <w:proofErr w:type="gramEnd"/>
            <w:r w:rsidRPr="00132B7D">
              <w:t xml:space="preserve"> discuss any ethical dilemmas of public knowledge they have had to navigate.</w:t>
            </w:r>
          </w:p>
          <w:p w14:paraId="440F5921" w14:textId="77777777" w:rsidR="00B24CC2" w:rsidRPr="00132B7D" w:rsidRDefault="00B24CC2" w:rsidP="00B24CC2">
            <w:pPr>
              <w:pStyle w:val="AssignmentsLevel1"/>
            </w:pPr>
          </w:p>
          <w:p w14:paraId="1BDB251A" w14:textId="77777777" w:rsidR="00B24CC2" w:rsidRPr="00132B7D" w:rsidRDefault="00B24CC2" w:rsidP="00B24CC2">
            <w:pPr>
              <w:pStyle w:val="AssignmentsLevel1"/>
            </w:pPr>
            <w:r w:rsidRPr="00132B7D">
              <w:rPr>
                <w:b/>
              </w:rPr>
              <w:t>Evaluate</w:t>
            </w:r>
            <w:r w:rsidRPr="00132B7D">
              <w:t xml:space="preserve"> the interviews to see what the responses tell you about your organization.</w:t>
            </w:r>
          </w:p>
          <w:p w14:paraId="412B0F51" w14:textId="77777777" w:rsidR="00B24CC2" w:rsidRPr="00132B7D" w:rsidRDefault="00B24CC2" w:rsidP="00B24CC2">
            <w:pPr>
              <w:pStyle w:val="AssignmentsLevel1"/>
            </w:pPr>
          </w:p>
          <w:p w14:paraId="2BF76B19" w14:textId="77777777" w:rsidR="00B24CC2" w:rsidRPr="00132B7D" w:rsidRDefault="00B24CC2" w:rsidP="00B24CC2">
            <w:pPr>
              <w:pStyle w:val="AssignmentsLevel1"/>
            </w:pPr>
            <w:r w:rsidRPr="00132B7D">
              <w:rPr>
                <w:b/>
              </w:rPr>
              <w:t>Consider</w:t>
            </w:r>
            <w:r w:rsidRPr="00132B7D">
              <w:t xml:space="preserve"> the following:</w:t>
            </w:r>
          </w:p>
          <w:p w14:paraId="4DD45B4C" w14:textId="77777777" w:rsidR="00B24CC2" w:rsidRPr="00132B7D" w:rsidRDefault="00B24CC2" w:rsidP="00B24CC2">
            <w:pPr>
              <w:pStyle w:val="AssignmentsLevel1"/>
            </w:pPr>
          </w:p>
          <w:p w14:paraId="66BF5BCF" w14:textId="77777777" w:rsidR="00B24CC2" w:rsidRPr="00132B7D" w:rsidRDefault="00B24CC2" w:rsidP="00B24CC2">
            <w:pPr>
              <w:pStyle w:val="AssignmentsLevel2"/>
            </w:pPr>
            <w:r w:rsidRPr="00132B7D">
              <w:t xml:space="preserve">Are there significant differences or similarities between the viewpoints of the leaders?  </w:t>
            </w:r>
          </w:p>
          <w:p w14:paraId="5631EEF0" w14:textId="77777777" w:rsidR="00B24CC2" w:rsidRPr="00132B7D" w:rsidRDefault="00B24CC2" w:rsidP="00B24CC2">
            <w:pPr>
              <w:pStyle w:val="AssignmentsLevel2"/>
            </w:pPr>
            <w:r w:rsidRPr="00132B7D">
              <w:t xml:space="preserve">Are there significant differences or similarities between types of ethical dilemmas?  </w:t>
            </w:r>
          </w:p>
          <w:p w14:paraId="54A845C0" w14:textId="77777777" w:rsidR="00B24CC2" w:rsidRPr="00132B7D" w:rsidRDefault="00B24CC2" w:rsidP="00B24CC2">
            <w:pPr>
              <w:pStyle w:val="AssignmentsLevel2"/>
            </w:pPr>
            <w:r w:rsidRPr="00132B7D">
              <w:t>What do these similarities and differences tell you about the organization as a whole?</w:t>
            </w:r>
          </w:p>
          <w:p w14:paraId="5688CB6A" w14:textId="77777777" w:rsidR="00B24CC2" w:rsidRPr="00132B7D" w:rsidRDefault="00B24CC2" w:rsidP="00B24CC2">
            <w:pPr>
              <w:pStyle w:val="AssignmentsLevel2"/>
            </w:pPr>
            <w:r w:rsidRPr="00132B7D">
              <w:t>How does your vision of ethical leadership compare?</w:t>
            </w:r>
          </w:p>
          <w:p w14:paraId="58F0743A" w14:textId="77777777" w:rsidR="00B24CC2" w:rsidRPr="00132B7D" w:rsidRDefault="00B24CC2" w:rsidP="00B24CC2">
            <w:pPr>
              <w:pStyle w:val="AssignmentsLevel2"/>
            </w:pPr>
            <w:r w:rsidRPr="00132B7D">
              <w:t>Is the organization a good place for you professionally?</w:t>
            </w:r>
          </w:p>
          <w:p w14:paraId="1BA7C34B" w14:textId="77777777" w:rsidR="00B24CC2" w:rsidRPr="00132B7D" w:rsidRDefault="00B24CC2" w:rsidP="00B24CC2">
            <w:pPr>
              <w:pStyle w:val="AssignmentsLevel1"/>
            </w:pPr>
          </w:p>
          <w:p w14:paraId="0486CB20" w14:textId="0DFBCF25" w:rsidR="00B24CC2" w:rsidRPr="009F6FAF" w:rsidRDefault="00B24CC2" w:rsidP="00B24CC2">
            <w:pPr>
              <w:pStyle w:val="AssignmentsLevel1"/>
            </w:pPr>
            <w:r w:rsidRPr="00132B7D">
              <w:rPr>
                <w:i/>
              </w:rPr>
              <w:t>Note</w:t>
            </w:r>
            <w:r w:rsidRPr="00132B7D">
              <w:t>: If you are having difficulty scheduling the interviews, contact your course instructor as soon as possible to identify possible solutions or alternatives.</w:t>
            </w:r>
          </w:p>
        </w:tc>
        <w:tc>
          <w:tcPr>
            <w:tcW w:w="1440" w:type="dxa"/>
            <w:tcBorders>
              <w:bottom w:val="single" w:sz="4" w:space="0" w:color="000000" w:themeColor="text1"/>
            </w:tcBorders>
          </w:tcPr>
          <w:p w14:paraId="422B4AC4" w14:textId="10466914" w:rsidR="00B24CC2" w:rsidRPr="009F6FAF" w:rsidRDefault="00B24CC2" w:rsidP="00B24CC2">
            <w:pPr>
              <w:rPr>
                <w:rFonts w:cs="Arial"/>
                <w:szCs w:val="20"/>
              </w:rPr>
            </w:pPr>
            <w:r w:rsidRPr="00132B7D">
              <w:rPr>
                <w:rFonts w:cs="Arial"/>
                <w:szCs w:val="20"/>
              </w:rPr>
              <w:t>N/A</w:t>
            </w:r>
          </w:p>
        </w:tc>
        <w:tc>
          <w:tcPr>
            <w:tcW w:w="1440" w:type="dxa"/>
            <w:tcBorders>
              <w:bottom w:val="single" w:sz="4" w:space="0" w:color="000000" w:themeColor="text1"/>
            </w:tcBorders>
          </w:tcPr>
          <w:p w14:paraId="11E00744" w14:textId="7839E54D" w:rsidR="00B24CC2" w:rsidRPr="009F6FAF" w:rsidRDefault="00B24CC2" w:rsidP="00B24CC2">
            <w:pPr>
              <w:rPr>
                <w:rFonts w:cs="Arial"/>
                <w:szCs w:val="20"/>
              </w:rPr>
            </w:pPr>
            <w:r w:rsidRPr="00132B7D">
              <w:rPr>
                <w:rFonts w:cs="Arial"/>
                <w:szCs w:val="20"/>
              </w:rPr>
              <w:t xml:space="preserve">Field Work: </w:t>
            </w:r>
            <w:r w:rsidRPr="00132B7D">
              <w:rPr>
                <w:rFonts w:cs="Arial"/>
                <w:b/>
                <w:szCs w:val="20"/>
              </w:rPr>
              <w:t>3 hours</w:t>
            </w:r>
          </w:p>
        </w:tc>
      </w:tr>
      <w:tr w:rsidR="00B24CC2" w:rsidRPr="007F339F" w14:paraId="22205595" w14:textId="77777777" w:rsidTr="4948C66D">
        <w:tc>
          <w:tcPr>
            <w:tcW w:w="10170" w:type="dxa"/>
            <w:gridSpan w:val="2"/>
            <w:tcMar>
              <w:top w:w="115" w:type="dxa"/>
              <w:left w:w="115" w:type="dxa"/>
              <w:bottom w:w="115" w:type="dxa"/>
              <w:right w:w="115" w:type="dxa"/>
            </w:tcMar>
          </w:tcPr>
          <w:p w14:paraId="14111557" w14:textId="77777777" w:rsidR="00B24CC2" w:rsidRPr="00132B7D" w:rsidRDefault="00B24CC2" w:rsidP="00B24CC2">
            <w:pPr>
              <w:rPr>
                <w:rFonts w:cs="Arial"/>
                <w:b/>
                <w:szCs w:val="20"/>
              </w:rPr>
            </w:pPr>
            <w:proofErr w:type="spellStart"/>
            <w:r w:rsidRPr="00132B7D">
              <w:rPr>
                <w:rFonts w:cs="Arial"/>
                <w:b/>
                <w:szCs w:val="20"/>
              </w:rPr>
              <w:t>DiSC</w:t>
            </w:r>
            <w:proofErr w:type="spellEnd"/>
            <w:r w:rsidRPr="00132B7D">
              <w:rPr>
                <w:rFonts w:cs="Arial"/>
                <w:b/>
                <w:szCs w:val="20"/>
              </w:rPr>
              <w:t xml:space="preserve"> Profile</w:t>
            </w:r>
          </w:p>
          <w:p w14:paraId="6E6C76E1" w14:textId="77777777" w:rsidR="00B24CC2" w:rsidRPr="00132B7D" w:rsidRDefault="00B24CC2" w:rsidP="00B24CC2">
            <w:pPr>
              <w:rPr>
                <w:rFonts w:cs="Arial"/>
                <w:b/>
                <w:szCs w:val="20"/>
              </w:rPr>
            </w:pPr>
          </w:p>
          <w:p w14:paraId="5219927E" w14:textId="77777777" w:rsidR="00B24CC2" w:rsidRPr="00132B7D" w:rsidRDefault="00B24CC2" w:rsidP="00B24CC2">
            <w:pPr>
              <w:rPr>
                <w:rFonts w:cs="Arial"/>
                <w:szCs w:val="20"/>
              </w:rPr>
            </w:pPr>
            <w:r w:rsidRPr="00132B7D">
              <w:rPr>
                <w:rFonts w:cs="Arial"/>
                <w:szCs w:val="20"/>
              </w:rPr>
              <w:t xml:space="preserve">The </w:t>
            </w:r>
            <w:proofErr w:type="spellStart"/>
            <w:r w:rsidRPr="00132B7D">
              <w:rPr>
                <w:rFonts w:cs="Arial"/>
                <w:szCs w:val="20"/>
              </w:rPr>
              <w:t>DiSC</w:t>
            </w:r>
            <w:proofErr w:type="spellEnd"/>
            <w:r w:rsidRPr="00132B7D">
              <w:rPr>
                <w:rFonts w:cs="Arial"/>
                <w:szCs w:val="20"/>
              </w:rPr>
              <w:t xml:space="preserve"> Profile (Dominance, Influence, Steadiness, and Conscientiousness) is a personal assessment tool used to measure a variety of leadership and teamwork traits. You will have the opportunity to complete a </w:t>
            </w:r>
            <w:proofErr w:type="spellStart"/>
            <w:r w:rsidRPr="00132B7D">
              <w:rPr>
                <w:rFonts w:cs="Arial"/>
                <w:szCs w:val="20"/>
              </w:rPr>
              <w:t>DiSC</w:t>
            </w:r>
            <w:proofErr w:type="spellEnd"/>
            <w:r w:rsidRPr="00132B7D">
              <w:rPr>
                <w:rFonts w:cs="Arial"/>
                <w:szCs w:val="20"/>
              </w:rPr>
              <w:t xml:space="preserve"> Profile questionnaire and then reflect on the results</w:t>
            </w:r>
          </w:p>
          <w:p w14:paraId="3A15D63F" w14:textId="77777777" w:rsidR="00B24CC2" w:rsidRPr="00132B7D" w:rsidRDefault="00B24CC2" w:rsidP="00B24CC2">
            <w:pPr>
              <w:rPr>
                <w:rFonts w:cs="Arial"/>
                <w:b/>
                <w:szCs w:val="20"/>
              </w:rPr>
            </w:pPr>
          </w:p>
          <w:p w14:paraId="72C90CFE" w14:textId="77777777" w:rsidR="00B24CC2" w:rsidRPr="00132B7D" w:rsidRDefault="00B24CC2" w:rsidP="00B24CC2">
            <w:pPr>
              <w:rPr>
                <w:rFonts w:cs="Arial"/>
                <w:szCs w:val="20"/>
              </w:rPr>
            </w:pPr>
            <w:r w:rsidRPr="00132B7D">
              <w:rPr>
                <w:rFonts w:cs="Arial"/>
                <w:szCs w:val="20"/>
              </w:rPr>
              <w:t xml:space="preserve">You will receive an access code from Lisa Kohn for the </w:t>
            </w:r>
            <w:proofErr w:type="spellStart"/>
            <w:r w:rsidRPr="00132B7D">
              <w:rPr>
                <w:rFonts w:cs="Arial"/>
                <w:szCs w:val="20"/>
              </w:rPr>
              <w:t>DiSC</w:t>
            </w:r>
            <w:proofErr w:type="spellEnd"/>
            <w:r w:rsidRPr="00132B7D">
              <w:rPr>
                <w:rFonts w:cs="Arial"/>
                <w:szCs w:val="20"/>
              </w:rPr>
              <w:t xml:space="preserve"> Profile Assessment. If you do not receive an access code by Wednesday of Week 1, contact your instructor immediately.</w:t>
            </w:r>
          </w:p>
          <w:p w14:paraId="260471DF" w14:textId="77777777" w:rsidR="00B24CC2" w:rsidRPr="00132B7D" w:rsidRDefault="00B24CC2" w:rsidP="00B24CC2">
            <w:pPr>
              <w:rPr>
                <w:rFonts w:cs="Arial"/>
                <w:szCs w:val="20"/>
              </w:rPr>
            </w:pPr>
          </w:p>
          <w:p w14:paraId="13914CC2" w14:textId="77777777" w:rsidR="00B24CC2" w:rsidRPr="00132B7D" w:rsidRDefault="00B24CC2" w:rsidP="00B24CC2">
            <w:pPr>
              <w:rPr>
                <w:rFonts w:cs="Arial"/>
                <w:szCs w:val="20"/>
              </w:rPr>
            </w:pPr>
            <w:r w:rsidRPr="00132B7D">
              <w:rPr>
                <w:rFonts w:cs="Arial"/>
                <w:b/>
                <w:szCs w:val="20"/>
              </w:rPr>
              <w:t>Complete</w:t>
            </w:r>
            <w:r w:rsidRPr="00132B7D">
              <w:rPr>
                <w:rFonts w:cs="Arial"/>
                <w:szCs w:val="20"/>
              </w:rPr>
              <w:t xml:space="preserve"> the </w:t>
            </w:r>
            <w:proofErr w:type="spellStart"/>
            <w:r w:rsidRPr="00132B7D">
              <w:rPr>
                <w:rFonts w:cs="Arial"/>
                <w:szCs w:val="20"/>
              </w:rPr>
              <w:t>DiSC</w:t>
            </w:r>
            <w:proofErr w:type="spellEnd"/>
            <w:r w:rsidRPr="00132B7D">
              <w:rPr>
                <w:rFonts w:cs="Arial"/>
                <w:szCs w:val="20"/>
              </w:rPr>
              <w:t xml:space="preserve"> Profile Assessment.</w:t>
            </w:r>
          </w:p>
          <w:p w14:paraId="483A72A9" w14:textId="77777777" w:rsidR="00B24CC2" w:rsidRPr="00132B7D" w:rsidRDefault="00B24CC2" w:rsidP="00B24CC2">
            <w:pPr>
              <w:rPr>
                <w:rFonts w:cs="Arial"/>
                <w:szCs w:val="20"/>
              </w:rPr>
            </w:pPr>
          </w:p>
          <w:p w14:paraId="391B5C31" w14:textId="054DA27A" w:rsidR="00B24CC2" w:rsidRPr="009F6FAF" w:rsidRDefault="00B24CC2" w:rsidP="00B24CC2">
            <w:pPr>
              <w:pStyle w:val="AssignmentsLevel1"/>
            </w:pPr>
            <w:r w:rsidRPr="00132B7D">
              <w:rPr>
                <w:b/>
              </w:rPr>
              <w:t>Review</w:t>
            </w:r>
            <w:r w:rsidRPr="00132B7D">
              <w:t xml:space="preserve"> the results of your assessment.</w:t>
            </w:r>
          </w:p>
        </w:tc>
        <w:tc>
          <w:tcPr>
            <w:tcW w:w="1440" w:type="dxa"/>
            <w:tcBorders>
              <w:bottom w:val="single" w:sz="4" w:space="0" w:color="000000" w:themeColor="text1"/>
            </w:tcBorders>
          </w:tcPr>
          <w:p w14:paraId="69AC9163" w14:textId="0E5ED713" w:rsidR="00B24CC2" w:rsidRPr="009F6FAF" w:rsidRDefault="00B24CC2" w:rsidP="00B24CC2">
            <w:pPr>
              <w:rPr>
                <w:rFonts w:cs="Arial"/>
                <w:szCs w:val="20"/>
              </w:rPr>
            </w:pPr>
            <w:r w:rsidRPr="00132B7D">
              <w:rPr>
                <w:rFonts w:cs="Arial"/>
                <w:szCs w:val="20"/>
              </w:rPr>
              <w:lastRenderedPageBreak/>
              <w:t>1.2</w:t>
            </w:r>
          </w:p>
        </w:tc>
        <w:tc>
          <w:tcPr>
            <w:tcW w:w="1440" w:type="dxa"/>
            <w:tcBorders>
              <w:bottom w:val="single" w:sz="4" w:space="0" w:color="000000" w:themeColor="text1"/>
            </w:tcBorders>
          </w:tcPr>
          <w:p w14:paraId="1C52735C" w14:textId="77777777" w:rsidR="00B24CC2" w:rsidRPr="009F6FAF" w:rsidRDefault="00B24CC2" w:rsidP="00B24CC2">
            <w:pPr>
              <w:rPr>
                <w:rFonts w:cs="Arial"/>
                <w:szCs w:val="20"/>
              </w:rPr>
            </w:pPr>
          </w:p>
        </w:tc>
      </w:tr>
      <w:tr w:rsidR="00B24CC2"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15A7D35C" w:rsidR="00B24CC2" w:rsidRPr="005B10FE" w:rsidRDefault="00B24CC2" w:rsidP="00B24CC2">
            <w:pPr>
              <w:tabs>
                <w:tab w:val="left" w:pos="0"/>
                <w:tab w:val="left" w:pos="3720"/>
              </w:tabs>
              <w:outlineLvl w:val="0"/>
              <w:rPr>
                <w:rFonts w:eastAsia="Arial" w:cs="Arial"/>
                <w:b/>
                <w:bCs/>
                <w:i/>
                <w:iCs/>
              </w:rPr>
            </w:pPr>
            <w:r w:rsidRPr="00132B7D">
              <w:rPr>
                <w:b/>
                <w:i/>
                <w:sz w:val="22"/>
              </w:rPr>
              <w:t>Course Preparation and Planning</w:t>
            </w:r>
            <w:r w:rsidRPr="00132B7D">
              <w:rPr>
                <w:i/>
              </w:rPr>
              <w:t>: Students must review the following information.</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3AB2F2D5" w:rsidR="00B24CC2" w:rsidRPr="005B10FE" w:rsidRDefault="00B24CC2" w:rsidP="00B24CC2">
            <w:pPr>
              <w:tabs>
                <w:tab w:val="left" w:pos="0"/>
                <w:tab w:val="left" w:pos="3720"/>
              </w:tabs>
              <w:outlineLvl w:val="0"/>
              <w:rPr>
                <w:rFonts w:eastAsia="Arial" w:cs="Arial"/>
                <w:b/>
                <w:bCs/>
                <w:i/>
                <w:iCs/>
              </w:rPr>
            </w:pPr>
            <w:r w:rsidRPr="00132B7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2619643" w14:textId="77777777" w:rsidR="00B24CC2" w:rsidRPr="00132B7D" w:rsidRDefault="00B24CC2" w:rsidP="00B24CC2">
            <w:pPr>
              <w:rPr>
                <w:rFonts w:cs="Arial"/>
                <w:b/>
                <w:i/>
                <w:szCs w:val="20"/>
              </w:rPr>
            </w:pPr>
            <w:r w:rsidRPr="00132B7D">
              <w:rPr>
                <w:rFonts w:cs="Arial"/>
                <w:b/>
                <w:i/>
                <w:szCs w:val="20"/>
              </w:rPr>
              <w:t>Points/AIE/</w:t>
            </w:r>
          </w:p>
          <w:p w14:paraId="49803668" w14:textId="54CE7210" w:rsidR="00B24CC2" w:rsidRPr="005B10FE" w:rsidRDefault="00B24CC2" w:rsidP="00B24CC2">
            <w:pPr>
              <w:tabs>
                <w:tab w:val="left" w:pos="0"/>
                <w:tab w:val="left" w:pos="3720"/>
              </w:tabs>
              <w:outlineLvl w:val="0"/>
              <w:rPr>
                <w:rFonts w:eastAsia="Arial" w:cs="Arial"/>
                <w:b/>
                <w:bCs/>
                <w:i/>
                <w:iCs/>
              </w:rPr>
            </w:pPr>
            <w:r w:rsidRPr="00132B7D">
              <w:rPr>
                <w:rFonts w:cs="Arial"/>
                <w:b/>
                <w:i/>
                <w:szCs w:val="20"/>
              </w:rPr>
              <w:t>Generic</w:t>
            </w:r>
          </w:p>
        </w:tc>
      </w:tr>
      <w:tr w:rsidR="00B24CC2"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2FD49D0" w14:textId="77777777" w:rsidR="00B24CC2" w:rsidRPr="00132B7D" w:rsidRDefault="00B24CC2" w:rsidP="00B24CC2">
            <w:pPr>
              <w:rPr>
                <w:rFonts w:cs="Arial"/>
                <w:szCs w:val="20"/>
              </w:rPr>
            </w:pPr>
            <w:r w:rsidRPr="00132B7D">
              <w:rPr>
                <w:rFonts w:cs="Arial"/>
                <w:b/>
                <w:szCs w:val="20"/>
              </w:rPr>
              <w:t>Weekly Participation and Discussion</w:t>
            </w:r>
          </w:p>
          <w:p w14:paraId="0A05817D" w14:textId="77777777" w:rsidR="00B24CC2" w:rsidRPr="00132B7D" w:rsidRDefault="00B24CC2" w:rsidP="00B24CC2">
            <w:pPr>
              <w:rPr>
                <w:rFonts w:cs="Arial"/>
                <w:szCs w:val="20"/>
              </w:rPr>
            </w:pPr>
          </w:p>
          <w:p w14:paraId="1045527C" w14:textId="77777777" w:rsidR="00B24CC2" w:rsidRPr="00132B7D" w:rsidRDefault="00B24CC2" w:rsidP="00B24CC2">
            <w:pPr>
              <w:rPr>
                <w:rFonts w:cs="Arial"/>
                <w:szCs w:val="20"/>
              </w:rPr>
            </w:pPr>
            <w:r w:rsidRPr="00132B7D">
              <w:rPr>
                <w:rFonts w:cs="Arial"/>
                <w:szCs w:val="20"/>
              </w:rPr>
              <w:t>The purpose of the weekly discussions is to provide you with a way to synthesize the concepts presented in this course. Each week, you will respond to the discussion questions with a substantive post of 200–250 words addressing all the prompts for the question by 11:59 p.m. EST of the listed due date. By the conclusion of each week (Sunday at 11:59 p.m. EST), you will make at least one substantive comment of 100–150 words on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4E7A09C1" w14:textId="77777777" w:rsidR="00B24CC2" w:rsidRPr="00132B7D" w:rsidRDefault="00B24CC2" w:rsidP="00B24CC2">
            <w:pPr>
              <w:rPr>
                <w:rFonts w:cs="Arial"/>
                <w:szCs w:val="20"/>
              </w:rPr>
            </w:pPr>
          </w:p>
          <w:p w14:paraId="631A677E" w14:textId="3AD51F7C" w:rsidR="00B24CC2" w:rsidRPr="007F339F" w:rsidRDefault="00B24CC2" w:rsidP="00B24CC2">
            <w:pPr>
              <w:pStyle w:val="AssignmentsLevel1"/>
              <w:rPr>
                <w:b/>
                <w:bCs/>
              </w:rPr>
            </w:pPr>
            <w:r w:rsidRPr="00132B7D">
              <w:rPr>
                <w:b/>
              </w:rPr>
              <w:t>Review</w:t>
            </w:r>
            <w:r w:rsidRPr="00132B7D">
              <w:t xml:space="preserve"> the RISE Model for Peer Feedback available on Blackboard.</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D25A0E1" w:rsidR="00B24CC2" w:rsidRPr="009F6FAF" w:rsidRDefault="00B24CC2" w:rsidP="00B24CC2">
            <w:pPr>
              <w:tabs>
                <w:tab w:val="left" w:pos="0"/>
                <w:tab w:val="left" w:pos="3720"/>
              </w:tabs>
              <w:outlineLvl w:val="0"/>
              <w:rPr>
                <w:rFonts w:cs="Arial"/>
                <w:szCs w:val="20"/>
              </w:rPr>
            </w:pPr>
            <w:r w:rsidRPr="00132B7D">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37F2DC38" w14:textId="4799A07E" w:rsidR="00B24CC2" w:rsidRPr="00384A8F" w:rsidRDefault="00B24CC2" w:rsidP="00B24CC2">
            <w:pPr>
              <w:jc w:val="center"/>
              <w:rPr>
                <w:rFonts w:cs="Arial"/>
                <w:szCs w:val="20"/>
              </w:rPr>
            </w:pPr>
            <w:r w:rsidRPr="00132B7D">
              <w:rPr>
                <w:rFonts w:cs="Arial"/>
                <w:szCs w:val="20"/>
              </w:rPr>
              <w:t>N/A</w:t>
            </w:r>
          </w:p>
        </w:tc>
      </w:tr>
      <w:tr w:rsidR="00B24CC2" w:rsidRPr="00842155"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50EF02" w14:textId="77777777" w:rsidR="00B24CC2" w:rsidRPr="00132B7D" w:rsidRDefault="00B24CC2" w:rsidP="00B24CC2">
            <w:pPr>
              <w:rPr>
                <w:rFonts w:cs="Arial"/>
                <w:b/>
                <w:szCs w:val="20"/>
              </w:rPr>
            </w:pPr>
            <w:r w:rsidRPr="00132B7D">
              <w:rPr>
                <w:rFonts w:cs="Arial"/>
                <w:b/>
                <w:szCs w:val="20"/>
              </w:rPr>
              <w:t>Collaborative Work Groups</w:t>
            </w:r>
          </w:p>
          <w:p w14:paraId="2BEDE556" w14:textId="77777777" w:rsidR="00B24CC2" w:rsidRPr="00132B7D" w:rsidRDefault="00B24CC2" w:rsidP="00B24CC2">
            <w:pPr>
              <w:rPr>
                <w:rFonts w:cs="Arial"/>
                <w:b/>
                <w:szCs w:val="20"/>
              </w:rPr>
            </w:pPr>
          </w:p>
          <w:p w14:paraId="6083E444" w14:textId="77777777" w:rsidR="00B24CC2" w:rsidRPr="00132B7D" w:rsidRDefault="00B24CC2" w:rsidP="00B24CC2">
            <w:pPr>
              <w:rPr>
                <w:rFonts w:cs="Arial"/>
                <w:szCs w:val="20"/>
              </w:rPr>
            </w:pPr>
            <w:r w:rsidRPr="00132B7D">
              <w:rPr>
                <w:rFonts w:cs="Arial"/>
                <w:szCs w:val="20"/>
              </w:rPr>
              <w:t>You will be assigned to a collaborative work group during the residency portion of this course to help build a community of support and encouragement. Collaborative work groups can be used for advice, support and encouragement, as well as synthesizing concepts learned during each week.</w:t>
            </w:r>
          </w:p>
          <w:p w14:paraId="3ED8DE3E" w14:textId="77777777" w:rsidR="00B24CC2" w:rsidRPr="00132B7D" w:rsidRDefault="00B24CC2" w:rsidP="00B24CC2">
            <w:pPr>
              <w:rPr>
                <w:rFonts w:cs="Arial"/>
                <w:szCs w:val="20"/>
              </w:rPr>
            </w:pPr>
          </w:p>
          <w:p w14:paraId="66081204" w14:textId="20D2CCB0" w:rsidR="00B24CC2" w:rsidRPr="00842155" w:rsidRDefault="00B24CC2" w:rsidP="00B24CC2">
            <w:pPr>
              <w:pStyle w:val="AssignmentsLevel1"/>
            </w:pPr>
            <w:r w:rsidRPr="00132B7D">
              <w:t>Elevate your level of work by contributing new and different approaches to problems faced during the course. Use your collaborative work groups to improve your collective work by providing meaningful feedback that will challenge each group member to grow as an educational leader.</w:t>
            </w:r>
            <w:r w:rsidRPr="00132B7D">
              <w:tab/>
            </w:r>
          </w:p>
        </w:tc>
        <w:tc>
          <w:tcPr>
            <w:tcW w:w="1440" w:type="dxa"/>
            <w:tcBorders>
              <w:left w:val="single" w:sz="4" w:space="0" w:color="000000" w:themeColor="text1"/>
            </w:tcBorders>
            <w:shd w:val="clear" w:color="auto" w:fill="FFFFFF" w:themeFill="background1"/>
          </w:tcPr>
          <w:p w14:paraId="5EA80EF9" w14:textId="52033F72" w:rsidR="00B24CC2" w:rsidRPr="009F6FAF"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70535965" w14:textId="61A5EB81" w:rsidR="00B24CC2" w:rsidRPr="009F6FAF" w:rsidRDefault="00B24CC2" w:rsidP="00B24CC2">
            <w:pPr>
              <w:rPr>
                <w:rFonts w:cs="Arial"/>
                <w:szCs w:val="20"/>
              </w:rPr>
            </w:pPr>
            <w:r w:rsidRPr="00132B7D">
              <w:rPr>
                <w:rFonts w:cs="Arial"/>
                <w:szCs w:val="20"/>
              </w:rPr>
              <w:t>N/A</w:t>
            </w:r>
          </w:p>
        </w:tc>
      </w:tr>
      <w:tr w:rsidR="00B24CC2" w:rsidRPr="00842155" w14:paraId="50D18DB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488DB4" w14:textId="77777777" w:rsidR="00B24CC2" w:rsidRPr="00132B7D" w:rsidRDefault="00B24CC2" w:rsidP="00B24CC2">
            <w:pPr>
              <w:rPr>
                <w:rFonts w:cs="Arial"/>
                <w:b/>
                <w:szCs w:val="20"/>
              </w:rPr>
            </w:pPr>
            <w:r w:rsidRPr="00132B7D">
              <w:rPr>
                <w:rFonts w:cs="Arial"/>
                <w:b/>
                <w:szCs w:val="20"/>
              </w:rPr>
              <w:t>Tutorials</w:t>
            </w:r>
          </w:p>
          <w:p w14:paraId="3B710410" w14:textId="77777777" w:rsidR="00B24CC2" w:rsidRPr="00132B7D" w:rsidRDefault="00B24CC2" w:rsidP="00B24CC2">
            <w:pPr>
              <w:rPr>
                <w:rFonts w:cs="Arial"/>
                <w:b/>
                <w:szCs w:val="20"/>
              </w:rPr>
            </w:pPr>
          </w:p>
          <w:p w14:paraId="79B5B333" w14:textId="77777777" w:rsidR="00B24CC2" w:rsidRPr="00132B7D" w:rsidRDefault="00B24CC2" w:rsidP="00B24CC2">
            <w:pPr>
              <w:rPr>
                <w:rFonts w:cs="Arial"/>
                <w:szCs w:val="20"/>
              </w:rPr>
            </w:pPr>
            <w:r w:rsidRPr="00132B7D">
              <w:rPr>
                <w:rFonts w:cs="Arial"/>
                <w:szCs w:val="20"/>
              </w:rPr>
              <w:t xml:space="preserve">During this course, you will be asked to use and participate in various technologies to complete activities and assignments. </w:t>
            </w:r>
          </w:p>
          <w:p w14:paraId="4AA8A01E" w14:textId="77777777" w:rsidR="00B24CC2" w:rsidRPr="00132B7D" w:rsidRDefault="00B24CC2" w:rsidP="00B24CC2">
            <w:pPr>
              <w:rPr>
                <w:rFonts w:cs="Arial"/>
                <w:szCs w:val="20"/>
              </w:rPr>
            </w:pPr>
          </w:p>
          <w:p w14:paraId="42136AA7" w14:textId="77777777" w:rsidR="00B24CC2" w:rsidRPr="00132B7D" w:rsidRDefault="00B24CC2" w:rsidP="00B24CC2">
            <w:pPr>
              <w:rPr>
                <w:rFonts w:cs="Arial"/>
                <w:szCs w:val="20"/>
              </w:rPr>
            </w:pPr>
            <w:r w:rsidRPr="00132B7D">
              <w:rPr>
                <w:rFonts w:cs="Arial"/>
                <w:b/>
                <w:szCs w:val="20"/>
              </w:rPr>
              <w:t>Review</w:t>
            </w:r>
            <w:r w:rsidRPr="00132B7D">
              <w:rPr>
                <w:rFonts w:cs="Arial"/>
                <w:szCs w:val="20"/>
              </w:rPr>
              <w:t xml:space="preserve"> the tutorials available on Blackboard as needed. </w:t>
            </w:r>
          </w:p>
          <w:p w14:paraId="7DEF54A4" w14:textId="77777777" w:rsidR="00B24CC2" w:rsidRPr="00132B7D" w:rsidRDefault="00B24CC2" w:rsidP="00B24CC2">
            <w:pPr>
              <w:rPr>
                <w:rFonts w:cs="Arial"/>
                <w:szCs w:val="20"/>
              </w:rPr>
            </w:pPr>
          </w:p>
          <w:p w14:paraId="7F5A85F2" w14:textId="618F1ED2" w:rsidR="00B24CC2" w:rsidRPr="4948C66D" w:rsidRDefault="00B24CC2" w:rsidP="00B24CC2">
            <w:pPr>
              <w:tabs>
                <w:tab w:val="left" w:pos="2329"/>
              </w:tabs>
              <w:rPr>
                <w:rFonts w:eastAsia="Arial" w:cs="Arial"/>
                <w:b/>
                <w:bCs/>
              </w:rPr>
            </w:pPr>
            <w:r w:rsidRPr="00132B7D">
              <w:rPr>
                <w:rFonts w:cs="Arial"/>
                <w:b/>
                <w:szCs w:val="20"/>
              </w:rPr>
              <w:t>Click</w:t>
            </w:r>
            <w:r w:rsidRPr="00132B7D">
              <w:rPr>
                <w:rFonts w:cs="Arial"/>
                <w:szCs w:val="20"/>
              </w:rPr>
              <w:t xml:space="preserve"> the Technology Tutorials button from the menu on the left. </w:t>
            </w:r>
          </w:p>
        </w:tc>
        <w:tc>
          <w:tcPr>
            <w:tcW w:w="1440" w:type="dxa"/>
            <w:tcBorders>
              <w:left w:val="single" w:sz="4" w:space="0" w:color="000000" w:themeColor="text1"/>
            </w:tcBorders>
            <w:shd w:val="clear" w:color="auto" w:fill="FFFFFF" w:themeFill="background1"/>
          </w:tcPr>
          <w:p w14:paraId="4ED19378" w14:textId="4A9E593F" w:rsidR="00B24CC2" w:rsidRPr="009F6FAF"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5913347D" w14:textId="37D2A280" w:rsidR="00B24CC2" w:rsidRPr="009F6FAF" w:rsidRDefault="00B24CC2" w:rsidP="00B24CC2">
            <w:pPr>
              <w:rPr>
                <w:rFonts w:cs="Arial"/>
                <w:szCs w:val="20"/>
              </w:rPr>
            </w:pPr>
            <w:r w:rsidRPr="00132B7D">
              <w:rPr>
                <w:rFonts w:cs="Arial"/>
                <w:szCs w:val="20"/>
              </w:rPr>
              <w:t>N/A</w:t>
            </w:r>
          </w:p>
        </w:tc>
      </w:tr>
      <w:tr w:rsidR="00B24CC2" w:rsidRPr="00842155" w14:paraId="44ED7396" w14:textId="77777777" w:rsidTr="00B24CC2">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46CD13D0" w14:textId="6B766284" w:rsidR="00B24CC2" w:rsidRPr="00132B7D" w:rsidRDefault="00B24CC2" w:rsidP="00B24CC2">
            <w:pPr>
              <w:rPr>
                <w:rFonts w:cs="Arial"/>
                <w:b/>
                <w:szCs w:val="20"/>
              </w:rPr>
            </w:pPr>
            <w:r w:rsidRPr="00132B7D">
              <w:rPr>
                <w:rFonts w:cs="Arial"/>
                <w:b/>
                <w:i/>
                <w:sz w:val="22"/>
                <w:szCs w:val="20"/>
              </w:rPr>
              <w:t>Residency Information and Preparation</w:t>
            </w:r>
            <w:r w:rsidRPr="00132B7D">
              <w:rPr>
                <w:rFonts w:cs="Arial"/>
                <w:i/>
                <w:szCs w:val="20"/>
              </w:rPr>
              <w:t>: Students must review the following information.</w:t>
            </w:r>
          </w:p>
        </w:tc>
        <w:tc>
          <w:tcPr>
            <w:tcW w:w="1440" w:type="dxa"/>
            <w:tcBorders>
              <w:left w:val="single" w:sz="4" w:space="0" w:color="000000" w:themeColor="text1"/>
            </w:tcBorders>
            <w:shd w:val="clear" w:color="auto" w:fill="D9D9D9" w:themeFill="background1" w:themeFillShade="D9"/>
          </w:tcPr>
          <w:p w14:paraId="447DEA74" w14:textId="37AE508C" w:rsidR="00B24CC2" w:rsidRPr="00132B7D" w:rsidRDefault="00B24CC2" w:rsidP="00B24CC2">
            <w:pPr>
              <w:rPr>
                <w:rFonts w:cs="Arial"/>
                <w:szCs w:val="20"/>
              </w:rPr>
            </w:pPr>
            <w:r w:rsidRPr="00132B7D">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3554E898" w14:textId="77777777" w:rsidR="00B24CC2" w:rsidRPr="00132B7D" w:rsidRDefault="00B24CC2" w:rsidP="00B24CC2">
            <w:pPr>
              <w:rPr>
                <w:rFonts w:cs="Arial"/>
                <w:b/>
                <w:i/>
                <w:szCs w:val="20"/>
              </w:rPr>
            </w:pPr>
            <w:r w:rsidRPr="00132B7D">
              <w:rPr>
                <w:rFonts w:cs="Arial"/>
                <w:b/>
                <w:i/>
                <w:szCs w:val="20"/>
              </w:rPr>
              <w:t>Points/AIE/</w:t>
            </w:r>
          </w:p>
          <w:p w14:paraId="2D984074" w14:textId="156BF1FA" w:rsidR="00B24CC2" w:rsidRPr="00132B7D" w:rsidRDefault="00B24CC2" w:rsidP="00B24CC2">
            <w:pPr>
              <w:rPr>
                <w:rFonts w:cs="Arial"/>
                <w:szCs w:val="20"/>
              </w:rPr>
            </w:pPr>
            <w:r w:rsidRPr="00132B7D">
              <w:rPr>
                <w:rFonts w:cs="Arial"/>
                <w:b/>
                <w:i/>
                <w:szCs w:val="20"/>
              </w:rPr>
              <w:t>Generic</w:t>
            </w:r>
          </w:p>
        </w:tc>
      </w:tr>
      <w:tr w:rsidR="00B24CC2" w:rsidRPr="00842155" w14:paraId="119A4A4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2EC6BB" w14:textId="77777777" w:rsidR="00B24CC2" w:rsidRPr="00132B7D" w:rsidRDefault="00B24CC2" w:rsidP="00B24CC2">
            <w:pPr>
              <w:rPr>
                <w:rFonts w:cs="Arial"/>
                <w:b/>
                <w:szCs w:val="20"/>
              </w:rPr>
            </w:pPr>
            <w:r w:rsidRPr="00132B7D">
              <w:rPr>
                <w:rFonts w:cs="Arial"/>
                <w:b/>
                <w:szCs w:val="20"/>
              </w:rPr>
              <w:lastRenderedPageBreak/>
              <w:t>Residency Schedule</w:t>
            </w:r>
          </w:p>
          <w:p w14:paraId="428AD5A4" w14:textId="77777777" w:rsidR="00B24CC2" w:rsidRPr="00132B7D" w:rsidRDefault="00B24CC2" w:rsidP="00B24CC2">
            <w:pPr>
              <w:rPr>
                <w:rFonts w:cs="Arial"/>
                <w:b/>
                <w:szCs w:val="20"/>
              </w:rPr>
            </w:pPr>
          </w:p>
          <w:p w14:paraId="64782C57" w14:textId="6332C905" w:rsidR="00B24CC2" w:rsidRPr="00132B7D" w:rsidRDefault="00B24CC2" w:rsidP="00B24CC2">
            <w:pPr>
              <w:rPr>
                <w:rFonts w:cs="Arial"/>
                <w:b/>
                <w:szCs w:val="20"/>
              </w:rPr>
            </w:pPr>
            <w:r w:rsidRPr="005D2078">
              <w:rPr>
                <w:rFonts w:cs="Arial"/>
                <w:szCs w:val="20"/>
              </w:rPr>
              <w:t>You will find the Residency schedule on the</w:t>
            </w:r>
            <w:r>
              <w:rPr>
                <w:rFonts w:cs="Arial"/>
                <w:b/>
                <w:szCs w:val="20"/>
              </w:rPr>
              <w:t xml:space="preserve"> START HERE </w:t>
            </w:r>
            <w:r w:rsidRPr="005D2078">
              <w:rPr>
                <w:rFonts w:cs="Arial"/>
                <w:szCs w:val="20"/>
              </w:rPr>
              <w:t>page</w:t>
            </w:r>
          </w:p>
        </w:tc>
        <w:tc>
          <w:tcPr>
            <w:tcW w:w="1440" w:type="dxa"/>
            <w:tcBorders>
              <w:left w:val="single" w:sz="4" w:space="0" w:color="000000" w:themeColor="text1"/>
            </w:tcBorders>
            <w:shd w:val="clear" w:color="auto" w:fill="FFFFFF" w:themeFill="background1"/>
          </w:tcPr>
          <w:p w14:paraId="7149E031" w14:textId="77777777" w:rsidR="00B24CC2" w:rsidRPr="00132B7D" w:rsidRDefault="00B24CC2" w:rsidP="00B24CC2">
            <w:pPr>
              <w:rPr>
                <w:rFonts w:cs="Arial"/>
                <w:szCs w:val="20"/>
              </w:rPr>
            </w:pPr>
          </w:p>
        </w:tc>
        <w:tc>
          <w:tcPr>
            <w:tcW w:w="1440" w:type="dxa"/>
            <w:tcBorders>
              <w:left w:val="single" w:sz="4" w:space="0" w:color="000000" w:themeColor="text1"/>
            </w:tcBorders>
            <w:shd w:val="clear" w:color="auto" w:fill="FFFFFF" w:themeFill="background1"/>
          </w:tcPr>
          <w:p w14:paraId="3A2AA8CB" w14:textId="77777777" w:rsidR="00B24CC2" w:rsidRPr="00132B7D" w:rsidRDefault="00B24CC2" w:rsidP="00B24CC2">
            <w:pPr>
              <w:rPr>
                <w:rFonts w:cs="Arial"/>
                <w:szCs w:val="20"/>
              </w:rPr>
            </w:pPr>
          </w:p>
        </w:tc>
      </w:tr>
      <w:tr w:rsidR="00B24CC2" w:rsidRPr="00842155" w14:paraId="7E9FFBE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E56B9DB" w14:textId="77777777" w:rsidR="00B24CC2" w:rsidRPr="00132B7D" w:rsidRDefault="00B24CC2" w:rsidP="00B24CC2">
            <w:pPr>
              <w:rPr>
                <w:rFonts w:cs="Arial"/>
                <w:b/>
                <w:szCs w:val="20"/>
              </w:rPr>
            </w:pPr>
            <w:r w:rsidRPr="00132B7D">
              <w:rPr>
                <w:rFonts w:cs="Arial"/>
                <w:b/>
                <w:szCs w:val="20"/>
              </w:rPr>
              <w:t>Internet Access During Your Residency II</w:t>
            </w:r>
          </w:p>
          <w:p w14:paraId="5024D5C2" w14:textId="77777777" w:rsidR="00B24CC2" w:rsidRPr="00132B7D" w:rsidRDefault="00B24CC2" w:rsidP="00B24CC2">
            <w:pPr>
              <w:rPr>
                <w:rFonts w:cs="Arial"/>
                <w:szCs w:val="20"/>
              </w:rPr>
            </w:pPr>
          </w:p>
          <w:p w14:paraId="6720CADA" w14:textId="30294D18" w:rsidR="00B24CC2" w:rsidRPr="00132B7D" w:rsidRDefault="00B24CC2" w:rsidP="00B24CC2">
            <w:pPr>
              <w:rPr>
                <w:rFonts w:cs="Arial"/>
                <w:b/>
                <w:szCs w:val="20"/>
              </w:rPr>
            </w:pPr>
            <w:r w:rsidRPr="00132B7D">
              <w:rPr>
                <w:rFonts w:cs="Arial"/>
                <w:szCs w:val="20"/>
              </w:rPr>
              <w:t>You will have Internet access in the dorms and classrooms during your Residency II. Please plan to bring a laptop or mobile device with Internet capabilities so that you may access resources and materials needed.</w:t>
            </w:r>
          </w:p>
        </w:tc>
        <w:tc>
          <w:tcPr>
            <w:tcW w:w="1440" w:type="dxa"/>
            <w:tcBorders>
              <w:left w:val="single" w:sz="4" w:space="0" w:color="000000" w:themeColor="text1"/>
            </w:tcBorders>
            <w:shd w:val="clear" w:color="auto" w:fill="FFFFFF" w:themeFill="background1"/>
          </w:tcPr>
          <w:p w14:paraId="70130275" w14:textId="3B7F4E7C" w:rsidR="00B24CC2" w:rsidRPr="00132B7D"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2452269C" w14:textId="1DF2D0CD" w:rsidR="00B24CC2" w:rsidRPr="00132B7D" w:rsidRDefault="00B24CC2" w:rsidP="00B24CC2">
            <w:pPr>
              <w:rPr>
                <w:rFonts w:cs="Arial"/>
                <w:szCs w:val="20"/>
              </w:rPr>
            </w:pPr>
            <w:r w:rsidRPr="00132B7D">
              <w:rPr>
                <w:rFonts w:cs="Arial"/>
                <w:szCs w:val="20"/>
              </w:rPr>
              <w:t>N/A</w:t>
            </w:r>
          </w:p>
        </w:tc>
      </w:tr>
      <w:tr w:rsidR="00B24CC2"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B24CC2" w:rsidRPr="005B10FE" w:rsidRDefault="00B24CC2" w:rsidP="00B24CC2">
            <w:pPr>
              <w:rPr>
                <w:rFonts w:eastAsia="Arial" w:cs="Arial"/>
                <w:b/>
                <w:bCs/>
                <w:i/>
                <w:iCs/>
              </w:rPr>
            </w:pPr>
            <w:r w:rsidRPr="4948C66D">
              <w:rPr>
                <w:rFonts w:eastAsia="Arial" w:cs="Arial"/>
                <w:b/>
                <w:bCs/>
                <w:i/>
                <w:iCs/>
              </w:rPr>
              <w:t>AIE</w:t>
            </w:r>
          </w:p>
        </w:tc>
      </w:tr>
      <w:tr w:rsidR="00B24CC2" w:rsidRPr="00103FC5" w14:paraId="1EC8CE69" w14:textId="77777777" w:rsidTr="4948C66D">
        <w:tc>
          <w:tcPr>
            <w:tcW w:w="10170" w:type="dxa"/>
            <w:gridSpan w:val="2"/>
            <w:tcMar>
              <w:top w:w="115" w:type="dxa"/>
              <w:left w:w="115" w:type="dxa"/>
              <w:bottom w:w="115" w:type="dxa"/>
              <w:right w:w="115" w:type="dxa"/>
            </w:tcMar>
          </w:tcPr>
          <w:p w14:paraId="2E038DC6" w14:textId="77777777" w:rsidR="00B24CC2" w:rsidRPr="00132B7D" w:rsidRDefault="00B24CC2" w:rsidP="00B24CC2">
            <w:pPr>
              <w:rPr>
                <w:rFonts w:cs="Arial"/>
                <w:b/>
                <w:szCs w:val="20"/>
              </w:rPr>
            </w:pPr>
            <w:r w:rsidRPr="00132B7D">
              <w:rPr>
                <w:rFonts w:cs="Arial"/>
                <w:b/>
                <w:szCs w:val="20"/>
              </w:rPr>
              <w:t>Discussion: Ethics and Leadership</w:t>
            </w:r>
          </w:p>
          <w:p w14:paraId="5962B3AE" w14:textId="77777777" w:rsidR="00B24CC2" w:rsidRPr="00132B7D" w:rsidRDefault="00B24CC2" w:rsidP="00B24CC2">
            <w:pPr>
              <w:rPr>
                <w:rFonts w:cs="Arial"/>
                <w:szCs w:val="20"/>
              </w:rPr>
            </w:pPr>
          </w:p>
          <w:p w14:paraId="3A93F061" w14:textId="77777777" w:rsidR="00B24CC2" w:rsidRPr="00132B7D" w:rsidRDefault="00B24CC2" w:rsidP="00B24CC2">
            <w:pPr>
              <w:rPr>
                <w:rFonts w:cs="Arial"/>
                <w:szCs w:val="20"/>
              </w:rPr>
            </w:pPr>
            <w:r w:rsidRPr="00132B7D">
              <w:rPr>
                <w:rFonts w:cs="Arial"/>
                <w:b/>
                <w:szCs w:val="20"/>
              </w:rPr>
              <w:t>View</w:t>
            </w:r>
            <w:r w:rsidRPr="00132B7D">
              <w:rPr>
                <w:rFonts w:cs="Arial"/>
                <w:szCs w:val="20"/>
              </w:rPr>
              <w:t xml:space="preserve"> “Ethics and Leadership: Innovation in Education” from YouTube, located at </w:t>
            </w:r>
            <w:hyperlink r:id="rId18" w:history="1">
              <w:r w:rsidRPr="00323A34">
                <w:rPr>
                  <w:rStyle w:val="Hyperlink"/>
                  <w:rFonts w:cs="Arial"/>
                  <w:szCs w:val="20"/>
                </w:rPr>
                <w:t>https://www.youtube.com/watch?v=6z4DhNlnEvU</w:t>
              </w:r>
            </w:hyperlink>
            <w:r w:rsidRPr="00132B7D">
              <w:rPr>
                <w:rFonts w:cs="Arial"/>
                <w:szCs w:val="20"/>
              </w:rPr>
              <w:t>.</w:t>
            </w:r>
          </w:p>
          <w:p w14:paraId="58798EBB" w14:textId="77777777" w:rsidR="00B24CC2" w:rsidRPr="00132B7D" w:rsidRDefault="00B24CC2" w:rsidP="00B24CC2">
            <w:pPr>
              <w:rPr>
                <w:rFonts w:cs="Arial"/>
                <w:szCs w:val="20"/>
              </w:rPr>
            </w:pPr>
          </w:p>
          <w:p w14:paraId="4A657F70" w14:textId="77777777" w:rsidR="00B24CC2" w:rsidRPr="00132B7D" w:rsidRDefault="00B24CC2" w:rsidP="00B24CC2">
            <w:pPr>
              <w:rPr>
                <w:rFonts w:cs="Arial"/>
                <w:szCs w:val="20"/>
              </w:rPr>
            </w:pPr>
            <w:r w:rsidRPr="00132B7D">
              <w:rPr>
                <w:rFonts w:cs="Arial"/>
                <w:b/>
                <w:szCs w:val="20"/>
              </w:rPr>
              <w:t>Respond</w:t>
            </w:r>
            <w:r w:rsidRPr="00132B7D">
              <w:rPr>
                <w:rFonts w:cs="Arial"/>
                <w:szCs w:val="20"/>
              </w:rPr>
              <w:t xml:space="preserve"> to the following prompts in the Ethics and Leadership forum by Thursday: </w:t>
            </w:r>
          </w:p>
          <w:p w14:paraId="32D6CDEB" w14:textId="77777777" w:rsidR="00B24CC2" w:rsidRPr="00132B7D" w:rsidRDefault="00B24CC2" w:rsidP="00B24CC2">
            <w:pPr>
              <w:pStyle w:val="AssignmentsLevel2"/>
            </w:pPr>
            <w:r w:rsidRPr="00132B7D">
              <w:t>Analyze the practices identified during the “Ethics and Leadership” video.</w:t>
            </w:r>
          </w:p>
          <w:p w14:paraId="75A68F3A" w14:textId="77777777" w:rsidR="00B24CC2" w:rsidRPr="00132B7D" w:rsidRDefault="00B24CC2" w:rsidP="00B24CC2">
            <w:pPr>
              <w:pStyle w:val="AssignmentsLevel2"/>
            </w:pPr>
            <w:r w:rsidRPr="00132B7D">
              <w:t>Describe any personal experiences with ethical leadership considerations described in the video.</w:t>
            </w:r>
          </w:p>
          <w:p w14:paraId="11D1A2A1" w14:textId="77777777" w:rsidR="00B24CC2" w:rsidRPr="00132B7D" w:rsidRDefault="00B24CC2" w:rsidP="00B24CC2">
            <w:pPr>
              <w:rPr>
                <w:rFonts w:cs="Arial"/>
                <w:szCs w:val="20"/>
              </w:rPr>
            </w:pPr>
          </w:p>
          <w:p w14:paraId="4162E302" w14:textId="3258A606" w:rsidR="00B24CC2" w:rsidRPr="00103FC5" w:rsidRDefault="00B24CC2" w:rsidP="00B24CC2">
            <w:pPr>
              <w:pStyle w:val="AssignmentsLevel1"/>
              <w:rPr>
                <w:b/>
                <w:bCs/>
              </w:rPr>
            </w:pPr>
            <w:r w:rsidRPr="00132B7D">
              <w:rPr>
                <w:b/>
              </w:rPr>
              <w:t>Provide</w:t>
            </w:r>
            <w:r w:rsidRPr="00132B7D">
              <w:t xml:space="preserve"> meaningful feedback to three of your classmates’ posts by Sunday.</w:t>
            </w:r>
          </w:p>
        </w:tc>
        <w:tc>
          <w:tcPr>
            <w:tcW w:w="1440" w:type="dxa"/>
          </w:tcPr>
          <w:p w14:paraId="0DE5FC1D" w14:textId="77777777" w:rsidR="00B24CC2" w:rsidRPr="00132B7D" w:rsidRDefault="00B24CC2" w:rsidP="00B24CC2">
            <w:pPr>
              <w:rPr>
                <w:rFonts w:cs="Arial"/>
                <w:szCs w:val="20"/>
              </w:rPr>
            </w:pPr>
            <w:r w:rsidRPr="00132B7D">
              <w:rPr>
                <w:rFonts w:cs="Arial"/>
                <w:szCs w:val="20"/>
              </w:rPr>
              <w:t>1.1</w:t>
            </w:r>
          </w:p>
          <w:p w14:paraId="4B05A666" w14:textId="77777777" w:rsidR="00B24CC2" w:rsidRPr="00132B7D" w:rsidRDefault="00B24CC2" w:rsidP="00B24CC2">
            <w:pPr>
              <w:rPr>
                <w:rFonts w:cs="Arial"/>
                <w:szCs w:val="20"/>
              </w:rPr>
            </w:pPr>
          </w:p>
          <w:p w14:paraId="09AB99AC" w14:textId="74B30CE7" w:rsidR="00B24CC2" w:rsidRPr="00103FC5" w:rsidRDefault="00B24CC2" w:rsidP="00B24CC2">
            <w:pPr>
              <w:tabs>
                <w:tab w:val="left" w:pos="2329"/>
              </w:tabs>
              <w:rPr>
                <w:rFonts w:cs="Arial"/>
                <w:szCs w:val="20"/>
              </w:rPr>
            </w:pPr>
          </w:p>
        </w:tc>
        <w:tc>
          <w:tcPr>
            <w:tcW w:w="1440" w:type="dxa"/>
          </w:tcPr>
          <w:p w14:paraId="17331C13" w14:textId="13C0B298" w:rsidR="00B24CC2" w:rsidRPr="00103FC5" w:rsidRDefault="00B24CC2" w:rsidP="00B24CC2">
            <w:pPr>
              <w:tabs>
                <w:tab w:val="left" w:pos="2329"/>
              </w:tabs>
              <w:rPr>
                <w:rFonts w:eastAsia="Arial" w:cs="Arial"/>
              </w:rPr>
            </w:pPr>
            <w:r w:rsidRPr="00132B7D">
              <w:rPr>
                <w:rFonts w:cs="Arial"/>
                <w:szCs w:val="20"/>
              </w:rPr>
              <w:t xml:space="preserve">Discussion: </w:t>
            </w:r>
            <w:r w:rsidRPr="00132B7D">
              <w:rPr>
                <w:rFonts w:cs="Arial"/>
                <w:b/>
                <w:szCs w:val="20"/>
              </w:rPr>
              <w:t>1.5 hours</w:t>
            </w:r>
          </w:p>
        </w:tc>
      </w:tr>
      <w:tr w:rsidR="00B24CC2" w:rsidRPr="00842155" w14:paraId="6B66D01B" w14:textId="77777777" w:rsidTr="4948C66D">
        <w:tc>
          <w:tcPr>
            <w:tcW w:w="10170" w:type="dxa"/>
            <w:gridSpan w:val="2"/>
            <w:tcMar>
              <w:top w:w="115" w:type="dxa"/>
              <w:left w:w="115" w:type="dxa"/>
              <w:bottom w:w="115" w:type="dxa"/>
              <w:right w:w="115" w:type="dxa"/>
            </w:tcMar>
          </w:tcPr>
          <w:p w14:paraId="4EE811D1" w14:textId="77777777" w:rsidR="00B24CC2" w:rsidRPr="00132B7D" w:rsidRDefault="00B24CC2" w:rsidP="00B24CC2">
            <w:pPr>
              <w:rPr>
                <w:rFonts w:cs="Arial"/>
                <w:b/>
                <w:szCs w:val="20"/>
              </w:rPr>
            </w:pPr>
            <w:r w:rsidRPr="00132B7D">
              <w:rPr>
                <w:rFonts w:cs="Arial"/>
                <w:b/>
                <w:szCs w:val="20"/>
              </w:rPr>
              <w:t xml:space="preserve">Group: </w:t>
            </w:r>
            <w:proofErr w:type="spellStart"/>
            <w:r w:rsidRPr="00132B7D">
              <w:rPr>
                <w:rFonts w:cs="Arial"/>
                <w:b/>
                <w:szCs w:val="20"/>
              </w:rPr>
              <w:t>DiSC</w:t>
            </w:r>
            <w:proofErr w:type="spellEnd"/>
            <w:r w:rsidRPr="00132B7D">
              <w:rPr>
                <w:rFonts w:cs="Arial"/>
                <w:b/>
                <w:szCs w:val="20"/>
              </w:rPr>
              <w:t xml:space="preserve"> Leadership Reflection</w:t>
            </w:r>
          </w:p>
          <w:p w14:paraId="38006E32" w14:textId="77777777" w:rsidR="00B24CC2" w:rsidRPr="00132B7D" w:rsidRDefault="00B24CC2" w:rsidP="00B24CC2">
            <w:pPr>
              <w:ind w:firstLine="720"/>
              <w:rPr>
                <w:rFonts w:cs="Arial"/>
                <w:szCs w:val="20"/>
              </w:rPr>
            </w:pPr>
          </w:p>
          <w:p w14:paraId="039043E4" w14:textId="77777777" w:rsidR="00B24CC2" w:rsidRPr="00132B7D" w:rsidRDefault="00B24CC2" w:rsidP="00B24CC2">
            <w:pPr>
              <w:rPr>
                <w:rFonts w:cs="Arial"/>
                <w:szCs w:val="20"/>
              </w:rPr>
            </w:pPr>
            <w:r w:rsidRPr="00132B7D">
              <w:rPr>
                <w:rFonts w:cs="Arial"/>
                <w:i/>
                <w:szCs w:val="20"/>
              </w:rPr>
              <w:t>Note:</w:t>
            </w:r>
            <w:r w:rsidRPr="00132B7D">
              <w:rPr>
                <w:rFonts w:cs="Arial"/>
                <w:b/>
                <w:szCs w:val="20"/>
              </w:rPr>
              <w:t xml:space="preserve"> </w:t>
            </w:r>
            <w:r w:rsidRPr="00132B7D">
              <w:rPr>
                <w:rFonts w:cs="Arial"/>
                <w:szCs w:val="20"/>
              </w:rPr>
              <w:t xml:space="preserve">Complete the leadership self-assessment provided by your course instructor before you begin this assignment. </w:t>
            </w:r>
          </w:p>
          <w:p w14:paraId="50893F7E" w14:textId="77777777" w:rsidR="00B24CC2" w:rsidRPr="00132B7D" w:rsidRDefault="00B24CC2" w:rsidP="00B24CC2">
            <w:pPr>
              <w:rPr>
                <w:rFonts w:cs="Arial"/>
                <w:szCs w:val="20"/>
              </w:rPr>
            </w:pPr>
          </w:p>
          <w:p w14:paraId="3C55B16C" w14:textId="77777777" w:rsidR="00B24CC2" w:rsidRPr="00132B7D" w:rsidRDefault="00B24CC2" w:rsidP="00B24CC2">
            <w:pPr>
              <w:rPr>
                <w:rFonts w:cs="Arial"/>
                <w:szCs w:val="20"/>
              </w:rPr>
            </w:pPr>
            <w:r w:rsidRPr="00132B7D">
              <w:rPr>
                <w:rFonts w:cs="Arial"/>
                <w:b/>
                <w:szCs w:val="20"/>
              </w:rPr>
              <w:t>Review</w:t>
            </w:r>
            <w:r w:rsidRPr="00132B7D">
              <w:rPr>
                <w:rFonts w:cs="Arial"/>
                <w:szCs w:val="20"/>
              </w:rPr>
              <w:t xml:space="preserve"> the results of your </w:t>
            </w:r>
            <w:proofErr w:type="spellStart"/>
            <w:r w:rsidRPr="00132B7D">
              <w:rPr>
                <w:rFonts w:cs="Arial"/>
                <w:szCs w:val="20"/>
              </w:rPr>
              <w:t>DiSC</w:t>
            </w:r>
            <w:proofErr w:type="spellEnd"/>
            <w:r w:rsidRPr="00132B7D">
              <w:rPr>
                <w:rFonts w:cs="Arial"/>
                <w:szCs w:val="20"/>
              </w:rPr>
              <w:t xml:space="preserve"> Profile Assessment for your leadership style.</w:t>
            </w:r>
          </w:p>
          <w:p w14:paraId="3E843E3F" w14:textId="77777777" w:rsidR="00B24CC2" w:rsidRPr="00132B7D" w:rsidRDefault="00B24CC2" w:rsidP="00B24CC2">
            <w:pPr>
              <w:rPr>
                <w:rFonts w:cs="Arial"/>
                <w:szCs w:val="20"/>
              </w:rPr>
            </w:pPr>
          </w:p>
          <w:p w14:paraId="7254D1B2" w14:textId="77777777" w:rsidR="00B24CC2" w:rsidRPr="00132B7D" w:rsidRDefault="00B24CC2" w:rsidP="00B24CC2">
            <w:r w:rsidRPr="00132B7D">
              <w:rPr>
                <w:b/>
              </w:rPr>
              <w:t>Prepare</w:t>
            </w:r>
            <w:r w:rsidRPr="00132B7D">
              <w:t xml:space="preserve"> a brief five- to eight-slide presentation, including detailed speaker’s notes, as a reflection on the results of your </w:t>
            </w:r>
            <w:proofErr w:type="spellStart"/>
            <w:r w:rsidRPr="00132B7D">
              <w:t>DiSC</w:t>
            </w:r>
            <w:proofErr w:type="spellEnd"/>
            <w:r w:rsidRPr="00132B7D">
              <w:t xml:space="preserve"> Profile.</w:t>
            </w:r>
          </w:p>
          <w:p w14:paraId="3AFD9F90" w14:textId="77777777" w:rsidR="00B24CC2" w:rsidRPr="00132B7D" w:rsidRDefault="00B24CC2" w:rsidP="00B24CC2"/>
          <w:p w14:paraId="2EDF2191" w14:textId="77777777" w:rsidR="00B24CC2" w:rsidRPr="00132B7D" w:rsidRDefault="00B24CC2" w:rsidP="00B24CC2">
            <w:r w:rsidRPr="00132B7D">
              <w:rPr>
                <w:b/>
              </w:rPr>
              <w:t>Include</w:t>
            </w:r>
            <w:r w:rsidRPr="00132B7D">
              <w:t>:</w:t>
            </w:r>
          </w:p>
          <w:p w14:paraId="411791BD" w14:textId="77777777" w:rsidR="00B24CC2" w:rsidRPr="00132B7D" w:rsidRDefault="00B24CC2" w:rsidP="00B24CC2">
            <w:pPr>
              <w:pStyle w:val="AssignmentsLevel2"/>
            </w:pPr>
            <w:r w:rsidRPr="00132B7D">
              <w:t>Reflection on your own leadership style</w:t>
            </w:r>
          </w:p>
          <w:p w14:paraId="403EE63D" w14:textId="77777777" w:rsidR="00B24CC2" w:rsidRPr="00132B7D" w:rsidRDefault="00B24CC2" w:rsidP="00B24CC2">
            <w:pPr>
              <w:pStyle w:val="AssignmentsLevel2"/>
            </w:pPr>
            <w:r w:rsidRPr="00132B7D">
              <w:t xml:space="preserve">Reflection on your perception of your leadership style </w:t>
            </w:r>
            <w:proofErr w:type="gramStart"/>
            <w:r w:rsidRPr="00132B7D">
              <w:t>in light of</w:t>
            </w:r>
            <w:proofErr w:type="gramEnd"/>
            <w:r w:rsidRPr="00132B7D">
              <w:t xml:space="preserve"> the assessment</w:t>
            </w:r>
          </w:p>
          <w:p w14:paraId="48137F30" w14:textId="77777777" w:rsidR="00B24CC2" w:rsidRPr="00132B7D" w:rsidRDefault="00B24CC2" w:rsidP="00B24CC2">
            <w:pPr>
              <w:pStyle w:val="AssignmentsLevel2"/>
            </w:pPr>
            <w:r w:rsidRPr="00132B7D">
              <w:t>Reflection on areas of your own leadership you would like to validate, improve, or reinforce</w:t>
            </w:r>
          </w:p>
          <w:p w14:paraId="2F0323CA" w14:textId="77777777" w:rsidR="00B24CC2" w:rsidRPr="00132B7D" w:rsidRDefault="00B24CC2" w:rsidP="00B24CC2"/>
          <w:p w14:paraId="2680BD93" w14:textId="77777777" w:rsidR="00B24CC2" w:rsidRPr="00132B7D" w:rsidRDefault="00B24CC2" w:rsidP="00B24CC2">
            <w:r w:rsidRPr="00132B7D">
              <w:rPr>
                <w:b/>
              </w:rPr>
              <w:lastRenderedPageBreak/>
              <w:t>Share</w:t>
            </w:r>
            <w:r w:rsidRPr="00132B7D">
              <w:t xml:space="preserve"> your reflection with the members of your collaborative work group in the Leadership Assessment discussion forum.</w:t>
            </w:r>
          </w:p>
          <w:p w14:paraId="33F564EE" w14:textId="77777777" w:rsidR="00B24CC2" w:rsidRPr="00132B7D" w:rsidRDefault="00B24CC2" w:rsidP="00B24CC2">
            <w:pPr>
              <w:jc w:val="center"/>
            </w:pPr>
          </w:p>
          <w:p w14:paraId="682DBE99" w14:textId="77777777" w:rsidR="00B24CC2" w:rsidRPr="00132B7D" w:rsidRDefault="00B24CC2" w:rsidP="00B24CC2">
            <w:r w:rsidRPr="00132B7D">
              <w:rPr>
                <w:b/>
              </w:rPr>
              <w:t>Comment</w:t>
            </w:r>
            <w:r w:rsidRPr="00132B7D">
              <w:t xml:space="preserve"> on the reflection of each of your collaborative group members using the </w:t>
            </w:r>
            <w:r w:rsidRPr="00132B7D">
              <w:rPr>
                <w:i/>
              </w:rPr>
              <w:t>RISE Model for Meaningful Feedback</w:t>
            </w:r>
            <w:r w:rsidRPr="00132B7D">
              <w:t>.</w:t>
            </w:r>
          </w:p>
          <w:p w14:paraId="3DF5E001" w14:textId="77777777" w:rsidR="00B24CC2" w:rsidRPr="00132B7D" w:rsidRDefault="00B24CC2" w:rsidP="00B24CC2"/>
          <w:p w14:paraId="5FF1C7CF" w14:textId="1C9F59D6" w:rsidR="00B24CC2" w:rsidRPr="00842155" w:rsidRDefault="00B24CC2" w:rsidP="00B24CC2">
            <w:pPr>
              <w:pStyle w:val="AssignmentsLevel1"/>
              <w:rPr>
                <w:b/>
                <w:bCs/>
              </w:rPr>
            </w:pPr>
            <w:r w:rsidRPr="00132B7D">
              <w:rPr>
                <w:i/>
              </w:rPr>
              <w:t>Note</w:t>
            </w:r>
            <w:r w:rsidRPr="00132B7D">
              <w:t>. In Week 2, you will create a presentation with your collaborative work groups synthesizing your leadership experiences, skills, and philosophies.</w:t>
            </w:r>
          </w:p>
        </w:tc>
        <w:tc>
          <w:tcPr>
            <w:tcW w:w="1440" w:type="dxa"/>
          </w:tcPr>
          <w:p w14:paraId="598B356D" w14:textId="2846278F" w:rsidR="00B24CC2" w:rsidRPr="00842155" w:rsidRDefault="00B24CC2" w:rsidP="00B24CC2">
            <w:pPr>
              <w:tabs>
                <w:tab w:val="left" w:pos="2329"/>
              </w:tabs>
              <w:rPr>
                <w:rFonts w:cs="Arial"/>
                <w:szCs w:val="20"/>
              </w:rPr>
            </w:pPr>
            <w:r w:rsidRPr="00132B7D">
              <w:rPr>
                <w:rFonts w:cs="Arial"/>
                <w:szCs w:val="20"/>
              </w:rPr>
              <w:lastRenderedPageBreak/>
              <w:t>1.2</w:t>
            </w:r>
          </w:p>
        </w:tc>
        <w:tc>
          <w:tcPr>
            <w:tcW w:w="1440" w:type="dxa"/>
          </w:tcPr>
          <w:p w14:paraId="4C8D7FA6" w14:textId="0AF81B62" w:rsidR="00B24CC2" w:rsidRPr="00842155" w:rsidRDefault="00B24CC2" w:rsidP="00B24CC2">
            <w:pPr>
              <w:tabs>
                <w:tab w:val="left" w:pos="2329"/>
              </w:tabs>
              <w:rPr>
                <w:rFonts w:eastAsia="Arial" w:cs="Arial"/>
              </w:rPr>
            </w:pPr>
            <w:r w:rsidRPr="00132B7D">
              <w:rPr>
                <w:rFonts w:cs="Arial"/>
                <w:szCs w:val="20"/>
              </w:rPr>
              <w:t xml:space="preserve">Private Post: </w:t>
            </w:r>
            <w:r w:rsidRPr="00132B7D">
              <w:rPr>
                <w:rFonts w:cs="Arial"/>
                <w:b/>
                <w:szCs w:val="20"/>
              </w:rPr>
              <w:t>.5 hours</w:t>
            </w:r>
          </w:p>
        </w:tc>
      </w:tr>
      <w:tr w:rsidR="00B24CC2" w:rsidRPr="00132272" w14:paraId="74AB15FB" w14:textId="77777777" w:rsidTr="4948C66D">
        <w:tc>
          <w:tcPr>
            <w:tcW w:w="10170" w:type="dxa"/>
            <w:gridSpan w:val="2"/>
            <w:tcMar>
              <w:top w:w="115" w:type="dxa"/>
              <w:left w:w="115" w:type="dxa"/>
              <w:bottom w:w="115" w:type="dxa"/>
              <w:right w:w="115" w:type="dxa"/>
            </w:tcMar>
          </w:tcPr>
          <w:p w14:paraId="74F1FE18" w14:textId="77777777" w:rsidR="00B24CC2" w:rsidRPr="00132B7D" w:rsidRDefault="00B24CC2" w:rsidP="00B24CC2">
            <w:pPr>
              <w:rPr>
                <w:rFonts w:cs="Arial"/>
                <w:b/>
                <w:szCs w:val="20"/>
              </w:rPr>
            </w:pPr>
            <w:r w:rsidRPr="00132B7D">
              <w:rPr>
                <w:rFonts w:cs="Arial"/>
                <w:b/>
                <w:szCs w:val="20"/>
              </w:rPr>
              <w:t>Personal Code of Ethics</w:t>
            </w:r>
          </w:p>
          <w:p w14:paraId="02ADE046" w14:textId="77777777" w:rsidR="00B24CC2" w:rsidRPr="00132B7D" w:rsidRDefault="00B24CC2" w:rsidP="00B24CC2">
            <w:pPr>
              <w:rPr>
                <w:rFonts w:cs="Arial"/>
                <w:b/>
                <w:szCs w:val="20"/>
              </w:rPr>
            </w:pPr>
          </w:p>
          <w:p w14:paraId="63819327" w14:textId="77777777" w:rsidR="00B24CC2" w:rsidRPr="00132B7D" w:rsidRDefault="00B24CC2" w:rsidP="00B24CC2">
            <w:pPr>
              <w:rPr>
                <w:rFonts w:cs="Arial"/>
                <w:szCs w:val="20"/>
              </w:rPr>
            </w:pPr>
            <w:r w:rsidRPr="00132B7D">
              <w:rPr>
                <w:rFonts w:cs="Arial"/>
                <w:b/>
                <w:szCs w:val="20"/>
              </w:rPr>
              <w:t>Draft</w:t>
            </w:r>
            <w:r w:rsidRPr="00132B7D">
              <w:rPr>
                <w:rFonts w:cs="Arial"/>
                <w:szCs w:val="20"/>
              </w:rPr>
              <w:t xml:space="preserve"> a personal code of ethics that reflects your views of ethics and leadership. </w:t>
            </w:r>
          </w:p>
          <w:p w14:paraId="7CF72212" w14:textId="77777777" w:rsidR="00B24CC2" w:rsidRPr="00132B7D" w:rsidRDefault="00B24CC2" w:rsidP="00B24CC2">
            <w:pPr>
              <w:rPr>
                <w:rFonts w:cs="Arial"/>
                <w:szCs w:val="20"/>
              </w:rPr>
            </w:pPr>
          </w:p>
          <w:p w14:paraId="2FE31AC1" w14:textId="77777777" w:rsidR="00B24CC2" w:rsidRPr="00132B7D" w:rsidRDefault="00B24CC2" w:rsidP="00B24CC2">
            <w:pPr>
              <w:rPr>
                <w:rFonts w:cs="Arial"/>
                <w:szCs w:val="20"/>
              </w:rPr>
            </w:pPr>
            <w:r w:rsidRPr="00132B7D">
              <w:rPr>
                <w:rFonts w:cs="Arial"/>
                <w:b/>
                <w:szCs w:val="20"/>
              </w:rPr>
              <w:t>Consider</w:t>
            </w:r>
            <w:r w:rsidRPr="00132B7D">
              <w:rPr>
                <w:rFonts w:cs="Arial"/>
                <w:szCs w:val="20"/>
              </w:rPr>
              <w:t xml:space="preserve"> the following when drafting your personal code of ethics:</w:t>
            </w:r>
          </w:p>
          <w:p w14:paraId="36862EA9" w14:textId="77777777" w:rsidR="00B24CC2" w:rsidRPr="00132B7D" w:rsidRDefault="00B24CC2" w:rsidP="00B24CC2">
            <w:pPr>
              <w:rPr>
                <w:rFonts w:cs="Arial"/>
                <w:szCs w:val="20"/>
              </w:rPr>
            </w:pPr>
          </w:p>
          <w:p w14:paraId="54B8ED59" w14:textId="77777777" w:rsidR="00B24CC2" w:rsidRPr="00132B7D" w:rsidRDefault="00B24CC2" w:rsidP="00B24CC2">
            <w:pPr>
              <w:pStyle w:val="AssignmentsLevel2"/>
            </w:pPr>
            <w:r w:rsidRPr="00132B7D">
              <w:t xml:space="preserve">Keep it simple: Three to five sentences </w:t>
            </w:r>
            <w:proofErr w:type="gramStart"/>
            <w:r w:rsidRPr="00132B7D">
              <w:t>is</w:t>
            </w:r>
            <w:proofErr w:type="gramEnd"/>
            <w:r w:rsidRPr="00132B7D">
              <w:t xml:space="preserve"> the best length.</w:t>
            </w:r>
          </w:p>
          <w:p w14:paraId="55765502" w14:textId="77777777" w:rsidR="00B24CC2" w:rsidRPr="00132B7D" w:rsidRDefault="00B24CC2" w:rsidP="00B24CC2">
            <w:pPr>
              <w:pStyle w:val="AssignmentsLevel2"/>
            </w:pPr>
            <w:r w:rsidRPr="00132B7D">
              <w:t>Keep it positive: Say want you want to do, not what you don’t want to do.</w:t>
            </w:r>
          </w:p>
          <w:p w14:paraId="37A81A39" w14:textId="77777777" w:rsidR="00B24CC2" w:rsidRPr="00132B7D" w:rsidRDefault="00B24CC2" w:rsidP="00B24CC2">
            <w:pPr>
              <w:pStyle w:val="AssignmentsLevel2"/>
            </w:pPr>
            <w:r w:rsidRPr="00132B7D">
              <w:t>Keep it passionate: Make it compelling, inspiring, and energizing.</w:t>
            </w:r>
          </w:p>
          <w:p w14:paraId="4702D725" w14:textId="77777777" w:rsidR="00B24CC2" w:rsidRPr="00132B7D" w:rsidRDefault="00B24CC2" w:rsidP="00B24CC2">
            <w:pPr>
              <w:rPr>
                <w:rFonts w:cs="Arial"/>
                <w:szCs w:val="20"/>
              </w:rPr>
            </w:pPr>
          </w:p>
          <w:p w14:paraId="5304897F" w14:textId="77777777" w:rsidR="00B24CC2" w:rsidRPr="00132B7D" w:rsidRDefault="00B24CC2" w:rsidP="00B24CC2">
            <w:pPr>
              <w:rPr>
                <w:rFonts w:cs="Arial"/>
                <w:szCs w:val="20"/>
              </w:rPr>
            </w:pPr>
            <w:r w:rsidRPr="00132B7D">
              <w:rPr>
                <w:rFonts w:cs="Arial"/>
                <w:b/>
                <w:szCs w:val="20"/>
              </w:rPr>
              <w:t>Submit</w:t>
            </w:r>
            <w:r w:rsidRPr="00132B7D">
              <w:rPr>
                <w:rFonts w:cs="Arial"/>
                <w:szCs w:val="20"/>
              </w:rPr>
              <w:t xml:space="preserve"> your Personal Code of Ethics by Sunday.</w:t>
            </w:r>
          </w:p>
          <w:p w14:paraId="701BABEB" w14:textId="77777777" w:rsidR="00B24CC2" w:rsidRPr="00132B7D" w:rsidRDefault="00B24CC2" w:rsidP="00B24CC2">
            <w:pPr>
              <w:rPr>
                <w:rFonts w:cs="Arial"/>
                <w:szCs w:val="20"/>
              </w:rPr>
            </w:pPr>
          </w:p>
          <w:p w14:paraId="0F94F20B" w14:textId="709F4DF4" w:rsidR="00B24CC2" w:rsidRPr="00132272" w:rsidRDefault="00B24CC2" w:rsidP="00B24CC2">
            <w:pPr>
              <w:pStyle w:val="AssignmentsLevel1"/>
              <w:rPr>
                <w:strike/>
              </w:rPr>
            </w:pPr>
            <w:r w:rsidRPr="00132B7D">
              <w:rPr>
                <w:i/>
              </w:rPr>
              <w:t>Note</w:t>
            </w:r>
            <w:r w:rsidRPr="00132B7D">
              <w:t>: You will revise your Personal Code of Ethics for use in an assignment in Week Four.</w:t>
            </w:r>
          </w:p>
        </w:tc>
        <w:tc>
          <w:tcPr>
            <w:tcW w:w="1440" w:type="dxa"/>
          </w:tcPr>
          <w:p w14:paraId="2A7E85F3" w14:textId="77777777" w:rsidR="00B24CC2" w:rsidRPr="00132B7D" w:rsidRDefault="00B24CC2" w:rsidP="00B24CC2">
            <w:pPr>
              <w:rPr>
                <w:rFonts w:cs="Arial"/>
                <w:szCs w:val="20"/>
              </w:rPr>
            </w:pPr>
            <w:r w:rsidRPr="00132B7D">
              <w:rPr>
                <w:rFonts w:cs="Arial"/>
                <w:szCs w:val="20"/>
              </w:rPr>
              <w:t>1.1, 1.2</w:t>
            </w:r>
          </w:p>
          <w:p w14:paraId="52E57BF1" w14:textId="77777777" w:rsidR="00B24CC2" w:rsidRPr="00132B7D" w:rsidRDefault="00B24CC2" w:rsidP="00B24CC2">
            <w:pPr>
              <w:rPr>
                <w:rFonts w:cs="Arial"/>
                <w:szCs w:val="20"/>
              </w:rPr>
            </w:pPr>
          </w:p>
          <w:p w14:paraId="60165AB3" w14:textId="77777777" w:rsidR="00B24CC2" w:rsidRPr="00132272" w:rsidRDefault="00B24CC2" w:rsidP="009E6388">
            <w:pPr>
              <w:autoSpaceDE w:val="0"/>
              <w:autoSpaceDN w:val="0"/>
              <w:adjustRightInd w:val="0"/>
              <w:rPr>
                <w:rFonts w:cs="Arial"/>
                <w:strike/>
                <w:szCs w:val="20"/>
              </w:rPr>
            </w:pPr>
          </w:p>
        </w:tc>
        <w:tc>
          <w:tcPr>
            <w:tcW w:w="1440" w:type="dxa"/>
          </w:tcPr>
          <w:p w14:paraId="54A26289" w14:textId="0624CC2B" w:rsidR="00B24CC2" w:rsidRPr="00132272" w:rsidRDefault="00B24CC2" w:rsidP="00B24CC2">
            <w:pPr>
              <w:tabs>
                <w:tab w:val="left" w:pos="2329"/>
              </w:tabs>
              <w:rPr>
                <w:rFonts w:cs="Arial"/>
                <w:strike/>
                <w:szCs w:val="20"/>
              </w:rPr>
            </w:pPr>
            <w:r w:rsidRPr="00132B7D">
              <w:rPr>
                <w:rFonts w:cs="Arial"/>
                <w:szCs w:val="20"/>
              </w:rPr>
              <w:t xml:space="preserve">Private Post: </w:t>
            </w:r>
            <w:r w:rsidRPr="00132B7D">
              <w:rPr>
                <w:rFonts w:cs="Arial"/>
                <w:b/>
                <w:szCs w:val="20"/>
              </w:rPr>
              <w:t>.5 hours</w:t>
            </w:r>
          </w:p>
        </w:tc>
      </w:tr>
      <w:tr w:rsidR="00B24CC2"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B24CC2" w:rsidRPr="00842155" w:rsidRDefault="00B24CC2" w:rsidP="00B24CC2">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00C7B41F" w14:textId="0E491D17" w:rsidR="00F42B5B" w:rsidRDefault="38CAB09C" w:rsidP="38CAB09C">
      <w:pPr>
        <w:pStyle w:val="Heading1"/>
      </w:pPr>
      <w:r>
        <w:t>Faculty Notes</w:t>
      </w: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57990B39" w14:textId="77777777" w:rsidR="00B24CC2" w:rsidRDefault="00B24CC2"/>
    <w:p w14:paraId="10118D3A" w14:textId="77777777" w:rsidR="00B24CC2" w:rsidRPr="00132B7D" w:rsidRDefault="00B24CC2" w:rsidP="00B24CC2">
      <w:pPr>
        <w:pStyle w:val="AssignmentsLevel2"/>
        <w:numPr>
          <w:ilvl w:val="0"/>
          <w:numId w:val="0"/>
        </w:numPr>
        <w:rPr>
          <w:b/>
        </w:rPr>
      </w:pPr>
      <w:r w:rsidRPr="00132B7D">
        <w:rPr>
          <w:b/>
        </w:rPr>
        <w:t>Leadership Assessment</w:t>
      </w:r>
    </w:p>
    <w:p w14:paraId="0C639FCC" w14:textId="77777777" w:rsidR="00B24CC2" w:rsidRPr="00132B7D" w:rsidRDefault="00B24CC2" w:rsidP="00B24CC2">
      <w:pPr>
        <w:pStyle w:val="AssignmentsLevel2"/>
        <w:numPr>
          <w:ilvl w:val="0"/>
          <w:numId w:val="0"/>
        </w:numPr>
      </w:pPr>
    </w:p>
    <w:p w14:paraId="64F611A6" w14:textId="77777777" w:rsidR="00B24CC2" w:rsidRPr="00132B7D" w:rsidRDefault="00B24CC2" w:rsidP="00B24CC2">
      <w:pPr>
        <w:pStyle w:val="AssignmentsLevel2"/>
      </w:pPr>
      <w:r w:rsidRPr="00132B7D">
        <w:t xml:space="preserve">It is recommended that you use the </w:t>
      </w:r>
      <w:proofErr w:type="spellStart"/>
      <w:r w:rsidRPr="00132B7D">
        <w:t>DiSC</w:t>
      </w:r>
      <w:proofErr w:type="spellEnd"/>
      <w:r w:rsidRPr="00132B7D">
        <w:t xml:space="preserve"> Classic assessment from Chatsworth Consulting Group. You can contact them at </w:t>
      </w:r>
      <w:hyperlink r:id="rId19" w:history="1">
        <w:r w:rsidRPr="00323A34">
          <w:rPr>
            <w:rStyle w:val="Hyperlink"/>
          </w:rPr>
          <w:t>info@chatsworthconsulting.com</w:t>
        </w:r>
      </w:hyperlink>
      <w:r w:rsidRPr="00132B7D">
        <w:t xml:space="preserve">. Inform them that you are teaching EDU 805 for Gwynedd Mercy University and would like to have your students take the </w:t>
      </w:r>
      <w:proofErr w:type="spellStart"/>
      <w:r w:rsidRPr="00132B7D">
        <w:t>DiSC</w:t>
      </w:r>
      <w:proofErr w:type="spellEnd"/>
      <w:r w:rsidRPr="00132B7D">
        <w:t xml:space="preserve"> Classic assessment. </w:t>
      </w:r>
    </w:p>
    <w:p w14:paraId="4F100484" w14:textId="77777777" w:rsidR="00B24CC2" w:rsidRPr="00132B7D" w:rsidRDefault="00B24CC2" w:rsidP="00B24CC2">
      <w:pPr>
        <w:pStyle w:val="AssignmentsLevel2"/>
      </w:pPr>
      <w:r w:rsidRPr="00132B7D">
        <w:t xml:space="preserve">If you would like to use a different assessment, please provide that information to the students. </w:t>
      </w:r>
    </w:p>
    <w:p w14:paraId="348A156B" w14:textId="77777777" w:rsidR="00B24CC2" w:rsidRPr="00132B7D" w:rsidRDefault="00B24CC2" w:rsidP="00B24CC2">
      <w:pPr>
        <w:pStyle w:val="AssignmentsLevel2"/>
        <w:numPr>
          <w:ilvl w:val="0"/>
          <w:numId w:val="0"/>
        </w:numPr>
      </w:pPr>
    </w:p>
    <w:p w14:paraId="30647F11" w14:textId="77777777" w:rsidR="00B24CC2" w:rsidRPr="00132B7D" w:rsidRDefault="00B24CC2" w:rsidP="00B24CC2">
      <w:pPr>
        <w:rPr>
          <w:rFonts w:cs="Arial"/>
          <w:b/>
          <w:szCs w:val="20"/>
        </w:rPr>
      </w:pPr>
      <w:r w:rsidRPr="00132B7D">
        <w:rPr>
          <w:rFonts w:cs="Arial"/>
          <w:b/>
          <w:szCs w:val="20"/>
        </w:rPr>
        <w:t>Residency Schedule</w:t>
      </w:r>
    </w:p>
    <w:p w14:paraId="1A6B76CF" w14:textId="77777777" w:rsidR="00B24CC2" w:rsidRPr="00132B7D" w:rsidRDefault="00B24CC2" w:rsidP="00B24CC2">
      <w:pPr>
        <w:pStyle w:val="AssignmentsLevel2"/>
        <w:numPr>
          <w:ilvl w:val="0"/>
          <w:numId w:val="0"/>
        </w:numPr>
      </w:pPr>
    </w:p>
    <w:p w14:paraId="27B9AF8E" w14:textId="77777777" w:rsidR="00B24CC2" w:rsidRPr="00132B7D" w:rsidRDefault="00B24CC2" w:rsidP="00B24CC2">
      <w:pPr>
        <w:pStyle w:val="AssignmentsLevel2"/>
        <w:numPr>
          <w:ilvl w:val="0"/>
          <w:numId w:val="0"/>
        </w:numPr>
      </w:pPr>
      <w:r w:rsidRPr="00132B7D">
        <w:t>You will have to attach the final residency schedule for the current session.</w:t>
      </w:r>
      <w:r>
        <w:t xml:space="preserve"> Attach it on the “START HERE” page.</w:t>
      </w:r>
    </w:p>
    <w:p w14:paraId="19909196" w14:textId="77777777" w:rsidR="00B24CC2" w:rsidRPr="00132B7D" w:rsidRDefault="00B24CC2" w:rsidP="00B24CC2">
      <w:pPr>
        <w:pStyle w:val="AssignmentsLevel2"/>
        <w:numPr>
          <w:ilvl w:val="0"/>
          <w:numId w:val="0"/>
        </w:numPr>
      </w:pPr>
    </w:p>
    <w:p w14:paraId="5A2DE768" w14:textId="77777777" w:rsidR="00B24CC2" w:rsidRPr="00132B7D" w:rsidRDefault="00B24CC2" w:rsidP="00B24CC2">
      <w:pPr>
        <w:pStyle w:val="AssignmentsLevel2"/>
        <w:numPr>
          <w:ilvl w:val="0"/>
          <w:numId w:val="0"/>
        </w:numPr>
        <w:rPr>
          <w:b/>
        </w:rPr>
      </w:pPr>
      <w:r w:rsidRPr="00132B7D">
        <w:rPr>
          <w:b/>
        </w:rPr>
        <w:t>Ethics and Leadership Discussion</w:t>
      </w:r>
    </w:p>
    <w:p w14:paraId="2E13584D" w14:textId="77777777" w:rsidR="00B24CC2" w:rsidRPr="00132B7D" w:rsidRDefault="00B24CC2" w:rsidP="00B24CC2">
      <w:pPr>
        <w:pStyle w:val="AssignmentsLevel2"/>
        <w:numPr>
          <w:ilvl w:val="0"/>
          <w:numId w:val="0"/>
        </w:numPr>
      </w:pPr>
    </w:p>
    <w:p w14:paraId="372F3B72" w14:textId="77777777" w:rsidR="00B24CC2" w:rsidRPr="00132B7D" w:rsidRDefault="00B24CC2" w:rsidP="00B24CC2">
      <w:pPr>
        <w:pStyle w:val="AssignmentsLevel2"/>
        <w:numPr>
          <w:ilvl w:val="0"/>
          <w:numId w:val="0"/>
        </w:numPr>
      </w:pPr>
      <w:r w:rsidRPr="00132B7D">
        <w:t>Be sure to mention the 4-V model of Ethical Leadership during this discussion, as students will be asked to engage with this model throughout the course. Review the materials below and consider sharing them with students through this discussion.</w:t>
      </w:r>
    </w:p>
    <w:p w14:paraId="2A08441B" w14:textId="77777777" w:rsidR="00B24CC2" w:rsidRPr="00132B7D" w:rsidRDefault="00B24CC2" w:rsidP="00B24CC2">
      <w:pPr>
        <w:pStyle w:val="AssignmentsLevel2"/>
        <w:numPr>
          <w:ilvl w:val="0"/>
          <w:numId w:val="0"/>
        </w:numPr>
      </w:pPr>
    </w:p>
    <w:p w14:paraId="1A29826C" w14:textId="77777777" w:rsidR="00B24CC2" w:rsidRPr="00132B7D" w:rsidRDefault="00B24CC2" w:rsidP="00B24CC2">
      <w:pPr>
        <w:ind w:left="720"/>
        <w:rPr>
          <w:i/>
        </w:rPr>
      </w:pPr>
      <w:r w:rsidRPr="00132B7D">
        <w:rPr>
          <w:i/>
        </w:rPr>
        <w:t>4-V Model of Ethical Leadership</w:t>
      </w:r>
    </w:p>
    <w:p w14:paraId="457D2F11" w14:textId="77777777" w:rsidR="00B24CC2" w:rsidRPr="00132B7D" w:rsidRDefault="00B24CC2" w:rsidP="00B24CC2">
      <w:pPr>
        <w:ind w:left="720"/>
      </w:pPr>
    </w:p>
    <w:p w14:paraId="6E83841A" w14:textId="77777777" w:rsidR="00B24CC2" w:rsidRPr="00132B7D" w:rsidRDefault="00B24CC2" w:rsidP="00B24CC2">
      <w:pPr>
        <w:ind w:left="720"/>
      </w:pPr>
      <w:r w:rsidRPr="00132B7D">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466FCCFC" w14:textId="77777777" w:rsidR="00B24CC2" w:rsidRPr="00132B7D" w:rsidRDefault="00B24CC2" w:rsidP="00B24CC2">
      <w:pPr>
        <w:ind w:left="720"/>
      </w:pPr>
    </w:p>
    <w:p w14:paraId="4A17BCFB" w14:textId="77777777" w:rsidR="00B24CC2" w:rsidRPr="00132B7D" w:rsidRDefault="00B24CC2" w:rsidP="00B24CC2">
      <w:pPr>
        <w:ind w:left="720"/>
      </w:pPr>
      <w:r w:rsidRPr="00132B7D">
        <w:rPr>
          <w:b/>
        </w:rPr>
        <w:t>Read</w:t>
      </w:r>
      <w:r w:rsidRPr="00132B7D">
        <w:t xml:space="preserve"> “Theme 4: Analysis of 4-V Model of Ethical Leadership” from the CULChey13 blog located at </w:t>
      </w:r>
      <w:hyperlink r:id="rId20" w:history="1">
        <w:r w:rsidRPr="00323A34">
          <w:rPr>
            <w:rStyle w:val="Hyperlink"/>
          </w:rPr>
          <w:t>https://culchey13.wordpress.com/2014/03/18/theme-4%EF%BC%9Aanalysis-of-4-v-model-of-ethical-leadership/</w:t>
        </w:r>
      </w:hyperlink>
      <w:r w:rsidRPr="00323A34">
        <w:rPr>
          <w:color w:val="0000FF"/>
        </w:rPr>
        <w:t>.</w:t>
      </w:r>
      <w:r w:rsidRPr="00132B7D">
        <w:t xml:space="preserve"> </w:t>
      </w:r>
    </w:p>
    <w:p w14:paraId="0BB9D66F" w14:textId="77777777" w:rsidR="00B24CC2" w:rsidRPr="00132B7D" w:rsidRDefault="00B24CC2" w:rsidP="00B24CC2">
      <w:pPr>
        <w:ind w:left="720"/>
      </w:pPr>
    </w:p>
    <w:p w14:paraId="73640D5A" w14:textId="77777777" w:rsidR="00B24CC2" w:rsidRPr="00132B7D" w:rsidRDefault="00B24CC2" w:rsidP="00B24CC2">
      <w:pPr>
        <w:ind w:left="720"/>
      </w:pPr>
      <w:r w:rsidRPr="00132B7D">
        <w:rPr>
          <w:b/>
        </w:rPr>
        <w:t>Explore</w:t>
      </w:r>
      <w:r w:rsidRPr="00132B7D">
        <w:t xml:space="preserve"> the Center for Ethical Leadership website at </w:t>
      </w:r>
      <w:hyperlink r:id="rId21" w:history="1">
        <w:r w:rsidRPr="00323A34">
          <w:rPr>
            <w:rStyle w:val="Hyperlink"/>
          </w:rPr>
          <w:t>http://www.ethicalleadership.org/</w:t>
        </w:r>
      </w:hyperlink>
      <w:r w:rsidRPr="00132B7D">
        <w:t xml:space="preserve">. </w:t>
      </w:r>
    </w:p>
    <w:p w14:paraId="60613C44" w14:textId="77777777" w:rsidR="00B24CC2" w:rsidRPr="00132B7D" w:rsidRDefault="00B24CC2" w:rsidP="00B24CC2">
      <w:pPr>
        <w:pStyle w:val="AssignmentsLevel2"/>
        <w:ind w:left="1008"/>
      </w:pPr>
      <w:r w:rsidRPr="00132B7D">
        <w:t xml:space="preserve">Click on </w:t>
      </w:r>
      <w:r w:rsidRPr="00132B7D">
        <w:rPr>
          <w:b/>
        </w:rPr>
        <w:t>Who We Are</w:t>
      </w:r>
      <w:r w:rsidRPr="00132B7D">
        <w:t xml:space="preserve"> from the menu at the top.</w:t>
      </w:r>
    </w:p>
    <w:p w14:paraId="0D51DF3D" w14:textId="77777777" w:rsidR="00B24CC2" w:rsidRPr="00132B7D" w:rsidRDefault="00B24CC2" w:rsidP="00B24CC2">
      <w:pPr>
        <w:pStyle w:val="AssignmentsLevel2"/>
        <w:ind w:left="1008"/>
      </w:pPr>
      <w:r w:rsidRPr="00132B7D">
        <w:t xml:space="preserve">Click on </w:t>
      </w:r>
      <w:r w:rsidRPr="00132B7D">
        <w:rPr>
          <w:b/>
        </w:rPr>
        <w:t>Concepts and Philosophies</w:t>
      </w:r>
      <w:r w:rsidRPr="00132B7D">
        <w:t xml:space="preserve"> from the drop-down menu.</w:t>
      </w:r>
    </w:p>
    <w:p w14:paraId="18EDD52B" w14:textId="77777777" w:rsidR="00B24CC2" w:rsidRPr="00132B7D" w:rsidRDefault="00B24CC2" w:rsidP="00B24CC2">
      <w:pPr>
        <w:pStyle w:val="AssignmentsLevel2"/>
        <w:ind w:left="1008"/>
        <w:sectPr w:rsidR="00B24CC2" w:rsidRPr="00132B7D" w:rsidSect="00B24CC2">
          <w:pgSz w:w="15840" w:h="12240" w:orient="landscape" w:code="1"/>
          <w:pgMar w:top="1440" w:right="1440" w:bottom="1440" w:left="1440" w:header="720" w:footer="720" w:gutter="0"/>
          <w:cols w:space="720"/>
          <w:docGrid w:linePitch="360"/>
        </w:sectPr>
      </w:pPr>
      <w:r w:rsidRPr="00132B7D">
        <w:t>Review the information on that page.</w:t>
      </w:r>
    </w:p>
    <w:p w14:paraId="77179A53" w14:textId="77777777" w:rsidR="00B24CC2" w:rsidRPr="00132B7D" w:rsidRDefault="00B24CC2" w:rsidP="00B24CC2">
      <w:pPr>
        <w:pStyle w:val="AssignmentsLevel2"/>
        <w:numPr>
          <w:ilvl w:val="0"/>
          <w:numId w:val="0"/>
        </w:numPr>
        <w:ind w:left="1008"/>
      </w:pPr>
    </w:p>
    <w:p w14:paraId="5F885BD6" w14:textId="77777777" w:rsidR="00B24CC2" w:rsidRPr="00132B7D" w:rsidRDefault="00B24CC2" w:rsidP="00B24CC2">
      <w:pPr>
        <w:pStyle w:val="AssignmentsLevel2"/>
        <w:numPr>
          <w:ilvl w:val="0"/>
          <w:numId w:val="0"/>
        </w:numPr>
        <w:rPr>
          <w:b/>
        </w:rPr>
      </w:pPr>
      <w:r w:rsidRPr="00132B7D">
        <w:rPr>
          <w:b/>
        </w:rPr>
        <w:t>Ethical Dilemmas Interviews</w:t>
      </w:r>
    </w:p>
    <w:p w14:paraId="0D37F9FC" w14:textId="77777777" w:rsidR="00B24CC2" w:rsidRPr="00132B7D" w:rsidRDefault="00B24CC2" w:rsidP="00B24CC2">
      <w:pPr>
        <w:pStyle w:val="AssignmentsLevel2"/>
        <w:numPr>
          <w:ilvl w:val="0"/>
          <w:numId w:val="0"/>
        </w:numPr>
      </w:pPr>
    </w:p>
    <w:p w14:paraId="377DF8D6" w14:textId="77777777" w:rsidR="00B24CC2" w:rsidRPr="00132B7D" w:rsidRDefault="00B24CC2" w:rsidP="00B24CC2">
      <w:pPr>
        <w:pStyle w:val="AssignmentsLevel1"/>
      </w:pPr>
      <w:r w:rsidRPr="00132B7D">
        <w:t xml:space="preserve">If you are unable to assist a struggling student in finding someone available to interview, contact the program chair, Ray Bandlow, for assistance at </w:t>
      </w:r>
      <w:hyperlink r:id="rId22" w:history="1">
        <w:r w:rsidRPr="00132B7D">
          <w:rPr>
            <w:rStyle w:val="Hyperlink"/>
            <w:color w:val="auto"/>
          </w:rPr>
          <w:t>bandlow.r@gmercyu.edu</w:t>
        </w:r>
      </w:hyperlink>
      <w:r w:rsidRPr="00132B7D">
        <w:t xml:space="preserve">. </w:t>
      </w:r>
    </w:p>
    <w:p w14:paraId="76BFFDBC" w14:textId="77777777" w:rsidR="00B24CC2" w:rsidRPr="00132B7D" w:rsidRDefault="00B24CC2" w:rsidP="00B24CC2">
      <w:pPr>
        <w:pStyle w:val="AssignmentsLevel2"/>
        <w:numPr>
          <w:ilvl w:val="0"/>
          <w:numId w:val="0"/>
        </w:numPr>
      </w:pPr>
    </w:p>
    <w:p w14:paraId="3E7606E3" w14:textId="77777777" w:rsidR="00B24CC2" w:rsidRPr="00132B7D" w:rsidRDefault="00B24CC2" w:rsidP="00B24CC2">
      <w:pPr>
        <w:rPr>
          <w:rFonts w:cs="Arial"/>
          <w:b/>
          <w:szCs w:val="20"/>
        </w:rPr>
      </w:pPr>
      <w:r w:rsidRPr="00132B7D">
        <w:rPr>
          <w:rFonts w:cs="Arial"/>
          <w:b/>
          <w:szCs w:val="20"/>
        </w:rPr>
        <w:t>Collaborative Work Groups</w:t>
      </w:r>
    </w:p>
    <w:p w14:paraId="50F31A64" w14:textId="77777777" w:rsidR="00B24CC2" w:rsidRPr="00132B7D" w:rsidRDefault="00B24CC2" w:rsidP="00B24CC2">
      <w:pPr>
        <w:pStyle w:val="AssignmentsLevel2"/>
        <w:numPr>
          <w:ilvl w:val="0"/>
          <w:numId w:val="0"/>
        </w:numPr>
      </w:pPr>
    </w:p>
    <w:p w14:paraId="194845B2" w14:textId="77777777" w:rsidR="00B24CC2" w:rsidRPr="00132B7D" w:rsidRDefault="00B24CC2" w:rsidP="00B24CC2">
      <w:pPr>
        <w:pStyle w:val="AssignmentsLevel2"/>
        <w:numPr>
          <w:ilvl w:val="0"/>
          <w:numId w:val="0"/>
        </w:numPr>
      </w:pPr>
      <w:r w:rsidRPr="00132B7D">
        <w:t xml:space="preserve">Students in this course will be assigned to courses and instructors by the program director. Within your course, you can assign them to work groups for the purposes of collaboration, checking each other’s’ work, completing group assignments, and more. </w:t>
      </w:r>
    </w:p>
    <w:p w14:paraId="04A68F91" w14:textId="77777777" w:rsidR="00B24CC2" w:rsidRPr="00132B7D" w:rsidRDefault="00B24CC2" w:rsidP="00B24CC2">
      <w:pPr>
        <w:pStyle w:val="AssignmentsLevel2"/>
        <w:numPr>
          <w:ilvl w:val="0"/>
          <w:numId w:val="0"/>
        </w:numPr>
      </w:pPr>
    </w:p>
    <w:p w14:paraId="04DE4F3F" w14:textId="77777777" w:rsidR="00B24CC2" w:rsidRPr="00132B7D" w:rsidRDefault="00B24CC2" w:rsidP="00B24CC2">
      <w:pPr>
        <w:pStyle w:val="AssignmentsLevel2"/>
        <w:numPr>
          <w:ilvl w:val="0"/>
          <w:numId w:val="0"/>
        </w:numPr>
      </w:pPr>
      <w:r w:rsidRPr="00132B7D">
        <w:t>When assigning groups, it is important to consider the strands which each student is in, be it primary or secondary education, higher education, medicine, health care, business, or another vocation. Consider grouping students together in order to aid them in considering the types of ethical models, examples, and morals they will encounter in the real world. Diversity, in this case, will be of an experiential type, and will also come to the forefront when students share their work together as a class and in small group discussions.</w:t>
      </w:r>
    </w:p>
    <w:p w14:paraId="5F92E5BF" w14:textId="77777777" w:rsidR="00B24CC2" w:rsidRPr="00132B7D" w:rsidRDefault="00B24CC2" w:rsidP="00B24CC2">
      <w:pPr>
        <w:pStyle w:val="AssignmentsLevel2"/>
        <w:numPr>
          <w:ilvl w:val="0"/>
          <w:numId w:val="0"/>
        </w:numPr>
      </w:pPr>
    </w:p>
    <w:p w14:paraId="2184C3A1" w14:textId="77777777" w:rsidR="00B24CC2" w:rsidRPr="00132B7D" w:rsidRDefault="00B24CC2" w:rsidP="00B24CC2">
      <w:pPr>
        <w:pStyle w:val="AssignmentsLevel2"/>
        <w:numPr>
          <w:ilvl w:val="0"/>
          <w:numId w:val="0"/>
        </w:numPr>
        <w:tabs>
          <w:tab w:val="left" w:pos="9195"/>
        </w:tabs>
      </w:pPr>
      <w:r w:rsidRPr="00132B7D">
        <w:rPr>
          <w:b/>
        </w:rPr>
        <w:t>Review</w:t>
      </w:r>
      <w:r w:rsidRPr="00132B7D">
        <w:t xml:space="preserve"> the following tutorial in order to create student groupings in Blackboard:</w:t>
      </w:r>
      <w:r w:rsidRPr="00132B7D">
        <w:tab/>
      </w:r>
    </w:p>
    <w:p w14:paraId="7D51B8E6" w14:textId="77777777" w:rsidR="00B24CC2" w:rsidRPr="00132B7D" w:rsidRDefault="00B24CC2" w:rsidP="00B24CC2">
      <w:pPr>
        <w:pStyle w:val="AssignmentsLevel2"/>
        <w:numPr>
          <w:ilvl w:val="0"/>
          <w:numId w:val="0"/>
        </w:numPr>
      </w:pPr>
    </w:p>
    <w:p w14:paraId="432F3F59" w14:textId="77777777" w:rsidR="00B24CC2" w:rsidRPr="00132B7D" w:rsidRDefault="00B24CC2" w:rsidP="00B24CC2">
      <w:pPr>
        <w:pStyle w:val="AssignmentsLevel2"/>
      </w:pPr>
      <w:r w:rsidRPr="00132B7D">
        <w:t xml:space="preserve">Setting up Groups in Blackboard [2:25]: </w:t>
      </w:r>
      <w:hyperlink r:id="rId23" w:history="1">
        <w:r w:rsidRPr="00323A34">
          <w:rPr>
            <w:rStyle w:val="Hyperlink"/>
          </w:rPr>
          <w:t>https://vimeo.com/synergiseducation/review/108626989/bf2c706f09</w:t>
        </w:r>
      </w:hyperlink>
    </w:p>
    <w:p w14:paraId="069E1379" w14:textId="77777777" w:rsidR="00B24CC2" w:rsidRPr="00323A34" w:rsidRDefault="00B24CC2" w:rsidP="00B24CC2">
      <w:pPr>
        <w:pStyle w:val="AssignmentsLevel2"/>
        <w:rPr>
          <w:color w:val="0000FF"/>
        </w:rPr>
      </w:pPr>
      <w:r w:rsidRPr="00132B7D">
        <w:t xml:space="preserve">Getting Started with Groups: </w:t>
      </w:r>
      <w:hyperlink r:id="rId24" w:history="1">
        <w:r w:rsidRPr="00323A34">
          <w:rPr>
            <w:rStyle w:val="Hyperlink"/>
          </w:rPr>
          <w:t>http://library.blackboard.com/d/?b4e90e5d-84d0-4b36-989b-5525b6ea9e47</w:t>
        </w:r>
      </w:hyperlink>
    </w:p>
    <w:p w14:paraId="795DD023" w14:textId="77777777" w:rsidR="00B24CC2" w:rsidRPr="00132B7D" w:rsidRDefault="00B24CC2" w:rsidP="00B24CC2">
      <w:pPr>
        <w:pStyle w:val="AssignmentsLevel2"/>
      </w:pPr>
      <w:r w:rsidRPr="00132B7D">
        <w:t xml:space="preserve">Creating a Group: </w:t>
      </w:r>
      <w:hyperlink r:id="rId25" w:history="1">
        <w:r w:rsidRPr="00323A34">
          <w:rPr>
            <w:rStyle w:val="Hyperlink"/>
          </w:rPr>
          <w:t>https://blackboardhelp.usc.edu/working-with-groups/creating-a-group/</w:t>
        </w:r>
      </w:hyperlink>
    </w:p>
    <w:p w14:paraId="1F06BDFC" w14:textId="77777777" w:rsidR="00B24CC2" w:rsidRPr="00132B7D" w:rsidRDefault="00B24CC2" w:rsidP="00B24CC2">
      <w:pPr>
        <w:pStyle w:val="AssignmentsLevel2"/>
      </w:pPr>
      <w:r w:rsidRPr="00132B7D">
        <w:t xml:space="preserve">Creating Group Sets: </w:t>
      </w:r>
      <w:hyperlink r:id="rId26" w:history="1">
        <w:r w:rsidRPr="00323A34">
          <w:rPr>
            <w:rStyle w:val="Hyperlink"/>
          </w:rPr>
          <w:t>https://blackboardhelp.usc.edu/working-with-groups/creating-group-sets/</w:t>
        </w:r>
      </w:hyperlink>
    </w:p>
    <w:p w14:paraId="60B33C58" w14:textId="77777777" w:rsidR="00B24CC2" w:rsidRPr="00132B7D" w:rsidRDefault="00B24CC2" w:rsidP="00B24CC2">
      <w:pPr>
        <w:pStyle w:val="AssignmentsLevel2"/>
      </w:pPr>
      <w:r w:rsidRPr="00132B7D">
        <w:t xml:space="preserve">Editing and Managing Groups: </w:t>
      </w:r>
      <w:hyperlink r:id="rId27" w:history="1">
        <w:r w:rsidRPr="00323A34">
          <w:rPr>
            <w:rStyle w:val="Hyperlink"/>
          </w:rPr>
          <w:t>https://blackboardhelp.usc.edu/working-with-groups/editing-and-managing-groups/</w:t>
        </w:r>
      </w:hyperlink>
    </w:p>
    <w:p w14:paraId="6CE7EAA7" w14:textId="41AE5253"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49B48309" w:rsidR="005B10FE" w:rsidRPr="00842155" w:rsidRDefault="005B10FE" w:rsidP="0020635A">
            <w:pPr>
              <w:pStyle w:val="WeeklyTopicHeading1"/>
            </w:pPr>
            <w:bookmarkStart w:id="3" w:name="_Toc358980895"/>
            <w:r w:rsidRPr="0068364F">
              <w:t xml:space="preserve">Week </w:t>
            </w:r>
            <w:r>
              <w:t>Two</w:t>
            </w:r>
            <w:r w:rsidRPr="0068364F">
              <w:t xml:space="preserve">: </w:t>
            </w:r>
            <w:r w:rsidR="00B24CC2" w:rsidRPr="00B24CC2">
              <w:t>Overview of the Ethics of Educational Leadership &amp; Policy</w:t>
            </w:r>
            <w:bookmarkEnd w:id="3"/>
            <w:r w:rsidR="00B24CC2">
              <w:t xml:space="preserve"> (On Ground)</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3FB65E4" w:rsidR="00B24CC2" w:rsidRPr="00842155" w:rsidRDefault="00B24CC2" w:rsidP="00925735">
            <w:pPr>
              <w:pStyle w:val="ObjectiveBullet"/>
              <w:numPr>
                <w:ilvl w:val="1"/>
                <w:numId w:val="9"/>
              </w:numPr>
              <w:tabs>
                <w:tab w:val="clear" w:pos="0"/>
              </w:tabs>
            </w:pPr>
            <w:r w:rsidRPr="00132B7D">
              <w:t>Evaluate how the tenants of thoughtful leadership can help you achieve your vision for the future.</w:t>
            </w:r>
          </w:p>
        </w:tc>
        <w:tc>
          <w:tcPr>
            <w:tcW w:w="2880" w:type="dxa"/>
            <w:gridSpan w:val="2"/>
            <w:tcBorders>
              <w:left w:val="nil"/>
              <w:bottom w:val="nil"/>
            </w:tcBorders>
          </w:tcPr>
          <w:p w14:paraId="010B0F58" w14:textId="4E80B5D1" w:rsidR="00B24CC2" w:rsidRPr="00842155" w:rsidRDefault="00B24CC2" w:rsidP="00B24CC2">
            <w:pPr>
              <w:tabs>
                <w:tab w:val="left" w:pos="0"/>
                <w:tab w:val="left" w:pos="3720"/>
              </w:tabs>
              <w:outlineLvl w:val="0"/>
              <w:rPr>
                <w:rFonts w:cs="Arial"/>
                <w:szCs w:val="20"/>
              </w:rPr>
            </w:pPr>
            <w:r w:rsidRPr="00132B7D">
              <w:rPr>
                <w:rFonts w:cs="Arial"/>
                <w:szCs w:val="20"/>
              </w:rPr>
              <w:t>CLO1, CLO2</w:t>
            </w:r>
          </w:p>
        </w:tc>
      </w:tr>
      <w:tr w:rsidR="00B24CC2"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ACBF289" w:rsidR="00B24CC2" w:rsidRPr="00842155" w:rsidRDefault="00B24CC2" w:rsidP="00925735">
            <w:pPr>
              <w:pStyle w:val="ObjectiveBullet"/>
              <w:numPr>
                <w:ilvl w:val="1"/>
                <w:numId w:val="9"/>
              </w:numPr>
            </w:pPr>
            <w:r w:rsidRPr="00132B7D">
              <w:t>Evaluate how a multilevel paradigm approach to decision making can help you become an ethical leader.</w:t>
            </w:r>
          </w:p>
        </w:tc>
        <w:tc>
          <w:tcPr>
            <w:tcW w:w="2880" w:type="dxa"/>
            <w:gridSpan w:val="2"/>
            <w:tcBorders>
              <w:top w:val="nil"/>
              <w:left w:val="nil"/>
              <w:bottom w:val="nil"/>
            </w:tcBorders>
          </w:tcPr>
          <w:p w14:paraId="0E3304C1" w14:textId="3D2442EB" w:rsidR="00B24CC2" w:rsidRPr="00842155" w:rsidRDefault="00B24CC2" w:rsidP="00B24CC2">
            <w:pPr>
              <w:tabs>
                <w:tab w:val="left" w:pos="0"/>
                <w:tab w:val="left" w:pos="3720"/>
              </w:tabs>
              <w:outlineLvl w:val="0"/>
              <w:rPr>
                <w:rFonts w:cs="Arial"/>
                <w:szCs w:val="20"/>
              </w:rPr>
            </w:pPr>
            <w:r w:rsidRPr="00132B7D">
              <w:rPr>
                <w:rFonts w:cs="Arial"/>
                <w:szCs w:val="20"/>
              </w:rPr>
              <w:t>CLO1, CLO3</w:t>
            </w:r>
          </w:p>
        </w:tc>
      </w:tr>
      <w:tr w:rsidR="00B24CC2" w:rsidRPr="00842155" w14:paraId="130787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43F84B1" w14:textId="33280059" w:rsidR="00B24CC2" w:rsidRPr="00842155" w:rsidRDefault="00B24CC2" w:rsidP="00925735">
            <w:pPr>
              <w:pStyle w:val="ObjectiveBullet"/>
              <w:numPr>
                <w:ilvl w:val="1"/>
                <w:numId w:val="9"/>
              </w:numPr>
            </w:pPr>
            <w:r w:rsidRPr="00132B7D">
              <w:t>Evaluate the role of organizational leadership in ethical leadership.</w:t>
            </w:r>
          </w:p>
        </w:tc>
        <w:tc>
          <w:tcPr>
            <w:tcW w:w="2880" w:type="dxa"/>
            <w:gridSpan w:val="2"/>
            <w:tcBorders>
              <w:top w:val="nil"/>
              <w:left w:val="nil"/>
              <w:bottom w:val="nil"/>
            </w:tcBorders>
          </w:tcPr>
          <w:p w14:paraId="63D239FD" w14:textId="20A21B0B"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2C1FE04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2F4D54D" w14:textId="05F43E21" w:rsidR="00B24CC2" w:rsidRPr="00842155" w:rsidRDefault="00B24CC2" w:rsidP="00925735">
            <w:pPr>
              <w:pStyle w:val="ObjectiveBullet"/>
              <w:numPr>
                <w:ilvl w:val="1"/>
                <w:numId w:val="9"/>
              </w:numPr>
            </w:pPr>
            <w:r w:rsidRPr="00132B7D">
              <w:t>Justify the concept of social justice in being an ethical leader.</w:t>
            </w:r>
          </w:p>
        </w:tc>
        <w:tc>
          <w:tcPr>
            <w:tcW w:w="2880" w:type="dxa"/>
            <w:gridSpan w:val="2"/>
            <w:tcBorders>
              <w:top w:val="nil"/>
              <w:left w:val="nil"/>
              <w:bottom w:val="nil"/>
            </w:tcBorders>
          </w:tcPr>
          <w:p w14:paraId="25A7A98A" w14:textId="06003642"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12E3347" w:rsidR="00B24CC2" w:rsidRPr="00842155" w:rsidRDefault="00B24CC2" w:rsidP="00925735">
            <w:pPr>
              <w:pStyle w:val="ObjectiveBullet"/>
              <w:numPr>
                <w:ilvl w:val="1"/>
                <w:numId w:val="9"/>
              </w:numPr>
            </w:pPr>
            <w:r w:rsidRPr="00132B7D">
              <w:t>Determine how to have legislative impact as an ethical leader.</w:t>
            </w:r>
          </w:p>
        </w:tc>
        <w:tc>
          <w:tcPr>
            <w:tcW w:w="2880" w:type="dxa"/>
            <w:gridSpan w:val="2"/>
            <w:tcBorders>
              <w:top w:val="nil"/>
              <w:left w:val="nil"/>
              <w:bottom w:val="single" w:sz="4" w:space="0" w:color="000000" w:themeColor="text1"/>
            </w:tcBorders>
          </w:tcPr>
          <w:p w14:paraId="5168BD3D" w14:textId="7472188F"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32BC64" w14:textId="77777777" w:rsidR="00B24CC2" w:rsidRPr="00132B7D" w:rsidRDefault="00B24CC2" w:rsidP="00B24CC2">
            <w:pPr>
              <w:ind w:left="360" w:hanging="360"/>
              <w:rPr>
                <w:rFonts w:cs="Arial"/>
                <w:b/>
                <w:szCs w:val="20"/>
              </w:rPr>
            </w:pPr>
            <w:r w:rsidRPr="00132B7D">
              <w:rPr>
                <w:rFonts w:cs="Arial"/>
                <w:b/>
                <w:szCs w:val="20"/>
              </w:rPr>
              <w:t>Daily Residency Schedule</w:t>
            </w:r>
          </w:p>
          <w:p w14:paraId="79721799" w14:textId="77777777" w:rsidR="00B24CC2" w:rsidRPr="00132B7D" w:rsidRDefault="00B24CC2" w:rsidP="00B24CC2">
            <w:pPr>
              <w:ind w:left="360" w:hanging="360"/>
              <w:rPr>
                <w:rFonts w:cs="Arial"/>
                <w:b/>
                <w:szCs w:val="20"/>
              </w:rPr>
            </w:pPr>
          </w:p>
          <w:p w14:paraId="29004F88" w14:textId="77777777" w:rsidR="00B24CC2" w:rsidRPr="00132B7D" w:rsidRDefault="00B24CC2" w:rsidP="00B24CC2">
            <w:pPr>
              <w:ind w:left="360" w:hanging="360"/>
              <w:rPr>
                <w:rFonts w:cs="Arial"/>
                <w:szCs w:val="20"/>
              </w:rPr>
            </w:pPr>
            <w:r w:rsidRPr="00132B7D">
              <w:rPr>
                <w:rFonts w:cs="Arial"/>
                <w:szCs w:val="20"/>
              </w:rPr>
              <w:t>This week, you will follow a daily schedule of speakers, small group discussions, and presentations.</w:t>
            </w:r>
          </w:p>
          <w:p w14:paraId="0BF7CD21" w14:textId="77777777" w:rsidR="00B24CC2" w:rsidRPr="00132B7D" w:rsidRDefault="00B24CC2" w:rsidP="00B24CC2">
            <w:pPr>
              <w:ind w:left="360" w:hanging="360"/>
              <w:rPr>
                <w:rFonts w:cs="Arial"/>
                <w:szCs w:val="20"/>
              </w:rPr>
            </w:pPr>
          </w:p>
          <w:p w14:paraId="3C8531B9" w14:textId="77777777" w:rsidR="00B24CC2" w:rsidRPr="00132B7D" w:rsidRDefault="00B24CC2" w:rsidP="00B24CC2">
            <w:pPr>
              <w:ind w:left="360" w:hanging="360"/>
              <w:rPr>
                <w:rFonts w:cs="Arial"/>
                <w:szCs w:val="20"/>
              </w:rPr>
            </w:pPr>
            <w:r w:rsidRPr="00132B7D">
              <w:rPr>
                <w:rFonts w:cs="Arial"/>
                <w:b/>
                <w:szCs w:val="20"/>
              </w:rPr>
              <w:t xml:space="preserve">Review </w:t>
            </w:r>
            <w:r w:rsidRPr="00132B7D">
              <w:rPr>
                <w:rFonts w:cs="Arial"/>
                <w:szCs w:val="20"/>
              </w:rPr>
              <w:t>the Daily Residency Schedule.</w:t>
            </w:r>
          </w:p>
          <w:p w14:paraId="5CD14BAA" w14:textId="77777777" w:rsidR="00B24CC2" w:rsidRPr="00132B7D" w:rsidRDefault="00B24CC2" w:rsidP="00B24CC2">
            <w:pPr>
              <w:ind w:left="360" w:hanging="360"/>
              <w:rPr>
                <w:rFonts w:cs="Arial"/>
                <w:szCs w:val="20"/>
              </w:rPr>
            </w:pPr>
          </w:p>
          <w:p w14:paraId="40DBD742" w14:textId="6450A135" w:rsidR="00B24CC2" w:rsidRPr="00842155" w:rsidRDefault="00B24CC2" w:rsidP="00B24CC2">
            <w:pPr>
              <w:pStyle w:val="AssignmentsLevel1"/>
            </w:pPr>
            <w:r w:rsidRPr="00132B7D">
              <w:rPr>
                <w:i/>
              </w:rPr>
              <w:t>Note</w:t>
            </w:r>
            <w:r w:rsidRPr="00132B7D">
              <w:t>: You may wish to print out a copy of the DRS for your reference.</w:t>
            </w:r>
          </w:p>
        </w:tc>
        <w:tc>
          <w:tcPr>
            <w:tcW w:w="1440" w:type="dxa"/>
            <w:tcBorders>
              <w:left w:val="single" w:sz="4" w:space="0" w:color="000000" w:themeColor="text1"/>
            </w:tcBorders>
            <w:shd w:val="clear" w:color="auto" w:fill="FFFFFF" w:themeFill="background1"/>
          </w:tcPr>
          <w:p w14:paraId="4CDDD345" w14:textId="691A719C" w:rsidR="00B24CC2" w:rsidRPr="009F6FAF" w:rsidRDefault="009E6388" w:rsidP="00B24CC2">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4FEE52A" w14:textId="77777777" w:rsidR="00B24CC2" w:rsidRPr="009F6FAF" w:rsidRDefault="00B24CC2" w:rsidP="00B24CC2">
            <w:pPr>
              <w:rPr>
                <w:rFonts w:cs="Arial"/>
                <w:szCs w:val="20"/>
              </w:rPr>
            </w:pPr>
          </w:p>
        </w:tc>
      </w:tr>
      <w:tr w:rsidR="00B24CC2"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CD542B" w14:textId="721C44AE" w:rsidR="00B24CC2" w:rsidRPr="00842155" w:rsidRDefault="00B24CC2" w:rsidP="00B24CC2">
            <w:pPr>
              <w:pStyle w:val="AssignmentsLevel1"/>
            </w:pPr>
            <w:r w:rsidRPr="00132B7D">
              <w:rPr>
                <w:b/>
              </w:rPr>
              <w:t>Read</w:t>
            </w:r>
            <w:r w:rsidRPr="00132B7D">
              <w:t xml:space="preserve"> Parts II &amp; III of </w:t>
            </w:r>
            <w:r w:rsidRPr="00132B7D">
              <w:rPr>
                <w:i/>
              </w:rPr>
              <w:t>Ethical Leadership and Decision Making in Education</w:t>
            </w:r>
            <w:r w:rsidRPr="00132B7D">
              <w:t>.</w:t>
            </w:r>
          </w:p>
        </w:tc>
        <w:tc>
          <w:tcPr>
            <w:tcW w:w="1440" w:type="dxa"/>
            <w:tcBorders>
              <w:left w:val="single" w:sz="4" w:space="0" w:color="000000" w:themeColor="text1"/>
            </w:tcBorders>
            <w:shd w:val="clear" w:color="auto" w:fill="FFFFFF" w:themeFill="background1"/>
          </w:tcPr>
          <w:p w14:paraId="54229B02" w14:textId="4183B821" w:rsidR="00B24CC2" w:rsidRPr="009F6FAF" w:rsidRDefault="00B24CC2" w:rsidP="00B24CC2">
            <w:pPr>
              <w:rPr>
                <w:rFonts w:cs="Arial"/>
                <w:szCs w:val="20"/>
              </w:rPr>
            </w:pPr>
            <w:r w:rsidRPr="00132B7D">
              <w:rPr>
                <w:rFonts w:cs="Arial"/>
                <w:szCs w:val="20"/>
              </w:rPr>
              <w:t>2.1, 2.2, 2.3</w:t>
            </w:r>
          </w:p>
        </w:tc>
        <w:tc>
          <w:tcPr>
            <w:tcW w:w="1440" w:type="dxa"/>
            <w:tcBorders>
              <w:left w:val="single" w:sz="4" w:space="0" w:color="000000" w:themeColor="text1"/>
            </w:tcBorders>
            <w:shd w:val="clear" w:color="auto" w:fill="FFFFFF" w:themeFill="background1"/>
          </w:tcPr>
          <w:p w14:paraId="4EA18E11" w14:textId="77777777" w:rsidR="00B24CC2" w:rsidRPr="009F6FAF" w:rsidRDefault="00B24CC2" w:rsidP="00B24CC2">
            <w:pPr>
              <w:rPr>
                <w:rFonts w:cs="Arial"/>
                <w:szCs w:val="20"/>
              </w:rPr>
            </w:pPr>
          </w:p>
        </w:tc>
      </w:tr>
      <w:tr w:rsidR="00B24CC2" w:rsidRPr="00842155" w14:paraId="413F1FE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2E8D1" w14:textId="753B99A2" w:rsidR="00B24CC2" w:rsidRPr="4948C66D" w:rsidRDefault="00B24CC2" w:rsidP="00B24CC2">
            <w:pPr>
              <w:tabs>
                <w:tab w:val="left" w:pos="2329"/>
              </w:tabs>
              <w:rPr>
                <w:rFonts w:eastAsia="Arial" w:cs="Arial"/>
                <w:b/>
                <w:bCs/>
              </w:rPr>
            </w:pPr>
            <w:r w:rsidRPr="00132B7D">
              <w:rPr>
                <w:rFonts w:cs="Arial"/>
                <w:b/>
                <w:szCs w:val="20"/>
              </w:rPr>
              <w:t>Read</w:t>
            </w:r>
            <w:r w:rsidRPr="00132B7D">
              <w:rPr>
                <w:rFonts w:cs="Arial"/>
                <w:szCs w:val="20"/>
              </w:rPr>
              <w:t xml:space="preserve"> Parts I &amp; II of </w:t>
            </w:r>
            <w:r w:rsidRPr="00132B7D">
              <w:rPr>
                <w:i/>
              </w:rPr>
              <w:t>Leading Ethically in Schools and Other Organizations</w:t>
            </w:r>
            <w:r w:rsidRPr="00132B7D">
              <w:rPr>
                <w:rFonts w:cs="Arial"/>
                <w:szCs w:val="20"/>
              </w:rPr>
              <w:t>.</w:t>
            </w:r>
          </w:p>
        </w:tc>
        <w:tc>
          <w:tcPr>
            <w:tcW w:w="1440" w:type="dxa"/>
            <w:tcBorders>
              <w:left w:val="single" w:sz="4" w:space="0" w:color="000000" w:themeColor="text1"/>
            </w:tcBorders>
            <w:shd w:val="clear" w:color="auto" w:fill="FFFFFF" w:themeFill="background1"/>
          </w:tcPr>
          <w:p w14:paraId="3DAA7EA1" w14:textId="0A81DF48" w:rsidR="00B24CC2" w:rsidRPr="009F6FAF" w:rsidRDefault="00B24CC2" w:rsidP="00B24CC2">
            <w:pPr>
              <w:rPr>
                <w:rFonts w:cs="Arial"/>
                <w:szCs w:val="20"/>
              </w:rPr>
            </w:pPr>
            <w:r w:rsidRPr="00132B7D">
              <w:rPr>
                <w:rFonts w:cs="Arial"/>
                <w:szCs w:val="20"/>
              </w:rPr>
              <w:t>2.4, 2.5</w:t>
            </w:r>
          </w:p>
        </w:tc>
        <w:tc>
          <w:tcPr>
            <w:tcW w:w="1440" w:type="dxa"/>
            <w:tcBorders>
              <w:left w:val="single" w:sz="4" w:space="0" w:color="000000" w:themeColor="text1"/>
            </w:tcBorders>
            <w:shd w:val="clear" w:color="auto" w:fill="FFFFFF" w:themeFill="background1"/>
          </w:tcPr>
          <w:p w14:paraId="50C8C51F" w14:textId="77777777" w:rsidR="00B24CC2" w:rsidRPr="009F6FAF" w:rsidRDefault="00B24CC2" w:rsidP="00B24CC2">
            <w:pPr>
              <w:rPr>
                <w:rFonts w:cs="Arial"/>
                <w:szCs w:val="20"/>
              </w:rPr>
            </w:pPr>
          </w:p>
        </w:tc>
      </w:tr>
      <w:tr w:rsidR="00B24CC2" w:rsidRPr="007F339F" w14:paraId="422D3196" w14:textId="77777777" w:rsidTr="4948C66D">
        <w:tc>
          <w:tcPr>
            <w:tcW w:w="10170" w:type="dxa"/>
            <w:gridSpan w:val="2"/>
            <w:tcMar>
              <w:top w:w="115" w:type="dxa"/>
              <w:left w:w="115" w:type="dxa"/>
              <w:bottom w:w="115" w:type="dxa"/>
              <w:right w:w="115" w:type="dxa"/>
            </w:tcMar>
          </w:tcPr>
          <w:p w14:paraId="6F8C32E7" w14:textId="77777777" w:rsidR="00B24CC2" w:rsidRPr="00132B7D" w:rsidRDefault="00B24CC2" w:rsidP="00B24CC2">
            <w:pPr>
              <w:rPr>
                <w:rFonts w:cs="Arial"/>
                <w:b/>
              </w:rPr>
            </w:pPr>
            <w:r w:rsidRPr="00132B7D">
              <w:rPr>
                <w:rFonts w:cs="Arial"/>
                <w:b/>
              </w:rPr>
              <w:t>Lectures</w:t>
            </w:r>
          </w:p>
          <w:p w14:paraId="7089C45F" w14:textId="77777777" w:rsidR="00B24CC2" w:rsidRPr="00132B7D" w:rsidRDefault="00B24CC2" w:rsidP="00B24CC2">
            <w:pPr>
              <w:rPr>
                <w:rFonts w:cs="Arial"/>
                <w:u w:val="single"/>
              </w:rPr>
            </w:pPr>
          </w:p>
          <w:p w14:paraId="703F6579" w14:textId="77777777" w:rsidR="00B24CC2" w:rsidRPr="00132B7D" w:rsidRDefault="00B24CC2" w:rsidP="00B24CC2">
            <w:pPr>
              <w:rPr>
                <w:rFonts w:cs="Arial"/>
              </w:rPr>
            </w:pPr>
            <w:r w:rsidRPr="00132B7D">
              <w:rPr>
                <w:rFonts w:cs="Arial"/>
              </w:rPr>
              <w:t>Each day of the residency has a theme. You will watch each day’s lectures, either live or by video, in order to prepare for your small group discussions, reflections, and other residency activities.</w:t>
            </w:r>
          </w:p>
          <w:p w14:paraId="4B24C1A0" w14:textId="77777777" w:rsidR="00B24CC2" w:rsidRPr="00132B7D" w:rsidRDefault="00B24CC2" w:rsidP="00B24CC2">
            <w:pPr>
              <w:rPr>
                <w:rFonts w:cs="Arial"/>
                <w:u w:val="single"/>
              </w:rPr>
            </w:pPr>
          </w:p>
          <w:p w14:paraId="5C24FBE7" w14:textId="77777777" w:rsidR="00B24CC2" w:rsidRPr="00132B7D" w:rsidRDefault="00B24CC2" w:rsidP="00B24CC2">
            <w:pPr>
              <w:rPr>
                <w:rFonts w:cs="Arial"/>
              </w:rPr>
            </w:pPr>
            <w:r w:rsidRPr="00132B7D">
              <w:rPr>
                <w:rFonts w:cs="Arial"/>
              </w:rPr>
              <w:t>Presentations topics may include:</w:t>
            </w:r>
          </w:p>
          <w:p w14:paraId="11E0B286" w14:textId="77777777" w:rsidR="00B24CC2" w:rsidRPr="00132B7D" w:rsidRDefault="00B24CC2" w:rsidP="00B24CC2">
            <w:pPr>
              <w:pStyle w:val="AssignmentsLevel2"/>
            </w:pPr>
            <w:r w:rsidRPr="00132B7D">
              <w:t>Thoughtful Leadership</w:t>
            </w:r>
          </w:p>
          <w:p w14:paraId="742D7DD7" w14:textId="77777777" w:rsidR="00B24CC2" w:rsidRPr="00132B7D" w:rsidRDefault="00B24CC2" w:rsidP="00B24CC2">
            <w:pPr>
              <w:pStyle w:val="AssignmentsLevel2"/>
            </w:pPr>
            <w:r w:rsidRPr="00132B7D">
              <w:t>Ethical Leadership and Decision Making</w:t>
            </w:r>
          </w:p>
          <w:p w14:paraId="1041A608" w14:textId="77777777" w:rsidR="00B24CC2" w:rsidRPr="00132B7D" w:rsidRDefault="00B24CC2" w:rsidP="00B24CC2">
            <w:pPr>
              <w:pStyle w:val="AssignmentsLevel2"/>
            </w:pPr>
            <w:r w:rsidRPr="00132B7D">
              <w:lastRenderedPageBreak/>
              <w:t>Advancing Your Skills as a Leader</w:t>
            </w:r>
          </w:p>
          <w:p w14:paraId="418B3D60" w14:textId="77777777" w:rsidR="00B24CC2" w:rsidRPr="00132B7D" w:rsidRDefault="00B24CC2" w:rsidP="00B24CC2">
            <w:pPr>
              <w:pStyle w:val="AssignmentsLevel2"/>
            </w:pPr>
            <w:r w:rsidRPr="00132B7D">
              <w:t>Using Organizations to Influence Ethical and Moral Leadership</w:t>
            </w:r>
          </w:p>
          <w:p w14:paraId="15BE55C2" w14:textId="77777777" w:rsidR="00B24CC2" w:rsidRPr="00132B7D" w:rsidRDefault="00B24CC2" w:rsidP="00B24CC2">
            <w:pPr>
              <w:pStyle w:val="AssignmentsLevel2"/>
            </w:pPr>
            <w:r w:rsidRPr="00132B7D">
              <w:t>Social Justice in Action</w:t>
            </w:r>
          </w:p>
          <w:p w14:paraId="0F656EBC" w14:textId="41ECAAB3" w:rsidR="00B24CC2" w:rsidRPr="009F6FAF" w:rsidRDefault="00B24CC2" w:rsidP="009E6388">
            <w:pPr>
              <w:pStyle w:val="AssignmentsLevel2"/>
            </w:pPr>
            <w:r w:rsidRPr="00132B7D">
              <w:t>Ethical Law Makers in a Political Climate</w:t>
            </w:r>
          </w:p>
        </w:tc>
        <w:tc>
          <w:tcPr>
            <w:tcW w:w="1440" w:type="dxa"/>
            <w:tcBorders>
              <w:bottom w:val="single" w:sz="4" w:space="0" w:color="000000" w:themeColor="text1"/>
            </w:tcBorders>
          </w:tcPr>
          <w:p w14:paraId="4155D6F9" w14:textId="2F5D69D9" w:rsidR="00B24CC2" w:rsidRPr="009F6FAF" w:rsidRDefault="00B24CC2" w:rsidP="00B24CC2">
            <w:pPr>
              <w:rPr>
                <w:rFonts w:cs="Arial"/>
                <w:szCs w:val="20"/>
              </w:rPr>
            </w:pPr>
            <w:r w:rsidRPr="00132B7D">
              <w:rPr>
                <w:rFonts w:cs="Arial"/>
                <w:szCs w:val="20"/>
              </w:rPr>
              <w:lastRenderedPageBreak/>
              <w:t>2.1, 2.2, 2.3, 2.4, 2.5</w:t>
            </w:r>
          </w:p>
        </w:tc>
        <w:tc>
          <w:tcPr>
            <w:tcW w:w="1440" w:type="dxa"/>
            <w:tcBorders>
              <w:bottom w:val="single" w:sz="4" w:space="0" w:color="000000" w:themeColor="text1"/>
            </w:tcBorders>
          </w:tcPr>
          <w:p w14:paraId="1524DC89" w14:textId="77777777" w:rsidR="00B24CC2" w:rsidRPr="009F6FAF" w:rsidRDefault="00B24CC2" w:rsidP="00B24CC2">
            <w:pPr>
              <w:rPr>
                <w:rFonts w:cs="Arial"/>
                <w:szCs w:val="20"/>
              </w:rPr>
            </w:pPr>
          </w:p>
        </w:tc>
      </w:tr>
      <w:tr w:rsidR="00B24CC2" w:rsidRPr="00842155"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5FE4B7" w14:textId="77777777" w:rsidR="00B24CC2" w:rsidRPr="00132B7D" w:rsidRDefault="00B24CC2" w:rsidP="00B24CC2">
            <w:pPr>
              <w:tabs>
                <w:tab w:val="left" w:pos="2329"/>
              </w:tabs>
              <w:rPr>
                <w:rFonts w:cs="Arial"/>
                <w:b/>
                <w:szCs w:val="20"/>
              </w:rPr>
            </w:pPr>
            <w:r w:rsidRPr="00132B7D">
              <w:rPr>
                <w:rFonts w:cs="Arial"/>
                <w:b/>
                <w:szCs w:val="20"/>
              </w:rPr>
              <w:t>PowerPoint Presentations and Notes</w:t>
            </w:r>
          </w:p>
          <w:p w14:paraId="3FD63C43" w14:textId="77777777" w:rsidR="00B24CC2" w:rsidRPr="00132B7D" w:rsidRDefault="00B24CC2" w:rsidP="00B24CC2">
            <w:pPr>
              <w:tabs>
                <w:tab w:val="left" w:pos="0"/>
                <w:tab w:val="left" w:pos="3720"/>
              </w:tabs>
              <w:outlineLvl w:val="0"/>
              <w:rPr>
                <w:rFonts w:cs="Arial"/>
                <w:b/>
                <w:sz w:val="22"/>
                <w:szCs w:val="20"/>
              </w:rPr>
            </w:pPr>
          </w:p>
          <w:p w14:paraId="18D2B2E1" w14:textId="77777777" w:rsidR="00B24CC2" w:rsidRPr="00132B7D" w:rsidRDefault="00B24CC2" w:rsidP="00B24CC2">
            <w:pPr>
              <w:tabs>
                <w:tab w:val="left" w:pos="0"/>
                <w:tab w:val="left" w:pos="3720"/>
              </w:tabs>
              <w:outlineLvl w:val="0"/>
              <w:rPr>
                <w:rFonts w:cs="Arial"/>
                <w:szCs w:val="20"/>
              </w:rPr>
            </w:pPr>
            <w:r w:rsidRPr="00132B7D">
              <w:rPr>
                <w:rFonts w:cs="Arial"/>
                <w:b/>
                <w:szCs w:val="20"/>
              </w:rPr>
              <w:t>Review</w:t>
            </w:r>
            <w:r w:rsidRPr="00132B7D">
              <w:rPr>
                <w:rFonts w:cs="Arial"/>
                <w:szCs w:val="20"/>
              </w:rPr>
              <w:t xml:space="preserve"> each of the following presentations:</w:t>
            </w:r>
          </w:p>
          <w:p w14:paraId="662521BA" w14:textId="77777777" w:rsidR="00B24CC2" w:rsidRPr="00132B7D" w:rsidRDefault="00B24CC2" w:rsidP="00B24CC2">
            <w:pPr>
              <w:pStyle w:val="AssignmentsLevel2"/>
            </w:pPr>
            <w:r w:rsidRPr="00132B7D">
              <w:t>Values in Leadership</w:t>
            </w:r>
          </w:p>
          <w:p w14:paraId="3ED7FCFF" w14:textId="398BBB0E" w:rsidR="00B24CC2" w:rsidRPr="00842155" w:rsidRDefault="00B24CC2" w:rsidP="00B24CC2">
            <w:pPr>
              <w:pStyle w:val="AssignmentsLevel2"/>
            </w:pPr>
            <w:r w:rsidRPr="00132B7D">
              <w:t>The Power of Thoughtful Leadership</w:t>
            </w:r>
          </w:p>
        </w:tc>
        <w:tc>
          <w:tcPr>
            <w:tcW w:w="1440" w:type="dxa"/>
            <w:tcBorders>
              <w:left w:val="single" w:sz="4" w:space="0" w:color="000000" w:themeColor="text1"/>
            </w:tcBorders>
            <w:shd w:val="clear" w:color="auto" w:fill="FFFFFF" w:themeFill="background1"/>
          </w:tcPr>
          <w:p w14:paraId="7F11925B" w14:textId="4093E3CC" w:rsidR="00B24CC2" w:rsidRPr="009F6FAF" w:rsidRDefault="00B24CC2" w:rsidP="00B24CC2">
            <w:pPr>
              <w:rPr>
                <w:rFonts w:cs="Arial"/>
                <w:szCs w:val="20"/>
              </w:rPr>
            </w:pPr>
            <w:r w:rsidRPr="00132B7D">
              <w:rPr>
                <w:rFonts w:cs="Arial"/>
                <w:szCs w:val="20"/>
              </w:rPr>
              <w:t>2.1, 2.3, 2.4</w:t>
            </w:r>
          </w:p>
        </w:tc>
        <w:tc>
          <w:tcPr>
            <w:tcW w:w="1440" w:type="dxa"/>
            <w:tcBorders>
              <w:left w:val="single" w:sz="4" w:space="0" w:color="000000" w:themeColor="text1"/>
            </w:tcBorders>
            <w:shd w:val="clear" w:color="auto" w:fill="FFFFFF" w:themeFill="background1"/>
          </w:tcPr>
          <w:p w14:paraId="6028B773" w14:textId="77777777" w:rsidR="00B24CC2" w:rsidRPr="009F6FAF" w:rsidRDefault="00B24CC2" w:rsidP="00B24CC2">
            <w:pPr>
              <w:rPr>
                <w:rFonts w:cs="Arial"/>
                <w:szCs w:val="20"/>
              </w:rPr>
            </w:pPr>
          </w:p>
        </w:tc>
      </w:tr>
      <w:tr w:rsidR="00B24CC2"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B24CC2" w:rsidRPr="005B10FE" w:rsidRDefault="00B24CC2" w:rsidP="00B24CC2">
            <w:pPr>
              <w:rPr>
                <w:rFonts w:eastAsia="Arial" w:cs="Arial"/>
                <w:b/>
                <w:bCs/>
                <w:i/>
                <w:iCs/>
              </w:rPr>
            </w:pPr>
            <w:r w:rsidRPr="4948C66D">
              <w:rPr>
                <w:rFonts w:eastAsia="Arial" w:cs="Arial"/>
                <w:b/>
                <w:bCs/>
                <w:i/>
                <w:iCs/>
              </w:rPr>
              <w:t>AIE</w:t>
            </w:r>
          </w:p>
        </w:tc>
      </w:tr>
      <w:tr w:rsidR="00B24CC2" w:rsidRPr="00103FC5" w14:paraId="207A0E35" w14:textId="77777777" w:rsidTr="4948C66D">
        <w:tc>
          <w:tcPr>
            <w:tcW w:w="10170" w:type="dxa"/>
            <w:gridSpan w:val="2"/>
            <w:tcMar>
              <w:top w:w="115" w:type="dxa"/>
              <w:left w:w="115" w:type="dxa"/>
              <w:bottom w:w="115" w:type="dxa"/>
              <w:right w:w="115" w:type="dxa"/>
            </w:tcMar>
          </w:tcPr>
          <w:p w14:paraId="7CC8D454" w14:textId="77777777" w:rsidR="00B24CC2" w:rsidRPr="00132B7D" w:rsidRDefault="00B24CC2" w:rsidP="00B24CC2">
            <w:pPr>
              <w:tabs>
                <w:tab w:val="left" w:pos="2329"/>
              </w:tabs>
              <w:rPr>
                <w:rFonts w:cs="Arial"/>
                <w:b/>
                <w:szCs w:val="20"/>
              </w:rPr>
            </w:pPr>
            <w:r w:rsidRPr="00132B7D">
              <w:rPr>
                <w:rFonts w:cs="Arial"/>
                <w:b/>
                <w:szCs w:val="20"/>
              </w:rPr>
              <w:t>Ethical Dilemmas Board Presentation</w:t>
            </w:r>
          </w:p>
          <w:p w14:paraId="3F868B5C" w14:textId="77777777" w:rsidR="00B24CC2" w:rsidRPr="00132B7D" w:rsidRDefault="00B24CC2" w:rsidP="00B24CC2">
            <w:pPr>
              <w:tabs>
                <w:tab w:val="left" w:pos="2329"/>
              </w:tabs>
              <w:rPr>
                <w:rFonts w:cs="Arial"/>
                <w:b/>
                <w:szCs w:val="20"/>
              </w:rPr>
            </w:pPr>
          </w:p>
          <w:p w14:paraId="279D112E" w14:textId="77777777" w:rsidR="00B24CC2" w:rsidRPr="00132B7D" w:rsidRDefault="00B24CC2" w:rsidP="00B24CC2">
            <w:pPr>
              <w:rPr>
                <w:rFonts w:cs="Arial"/>
                <w:szCs w:val="20"/>
              </w:rPr>
            </w:pPr>
            <w:r w:rsidRPr="00132B7D">
              <w:rPr>
                <w:rFonts w:cs="Arial"/>
                <w:b/>
                <w:szCs w:val="20"/>
              </w:rPr>
              <w:t>Create</w:t>
            </w:r>
            <w:r w:rsidRPr="00132B7D">
              <w:rPr>
                <w:rFonts w:cs="Arial"/>
                <w:szCs w:val="20"/>
              </w:rPr>
              <w:t xml:space="preserve"> a five-minute presentation to present to an organization such as a school board, board of directors, faculty counsel, or board of trustees, with a detailed speaker’s narrative or script that addresses the ethical dilemmas discussed and presented during the residency week.</w:t>
            </w:r>
          </w:p>
          <w:p w14:paraId="4FA8D37F" w14:textId="77777777" w:rsidR="00B24CC2" w:rsidRPr="00132B7D" w:rsidRDefault="00B24CC2" w:rsidP="00B24CC2">
            <w:pPr>
              <w:rPr>
                <w:rFonts w:cs="Arial"/>
                <w:szCs w:val="20"/>
              </w:rPr>
            </w:pPr>
          </w:p>
          <w:p w14:paraId="1AC69B69" w14:textId="77777777" w:rsidR="00B24CC2" w:rsidRPr="00132B7D" w:rsidRDefault="00B24CC2" w:rsidP="00B24CC2">
            <w:pPr>
              <w:rPr>
                <w:rFonts w:cs="Arial"/>
                <w:szCs w:val="20"/>
              </w:rPr>
            </w:pPr>
            <w:r w:rsidRPr="00132B7D">
              <w:rPr>
                <w:rFonts w:cs="Arial"/>
                <w:b/>
                <w:szCs w:val="20"/>
              </w:rPr>
              <w:t>Include</w:t>
            </w:r>
            <w:r w:rsidRPr="00132B7D">
              <w:rPr>
                <w:rFonts w:cs="Arial"/>
                <w:szCs w:val="20"/>
              </w:rPr>
              <w:t xml:space="preserve"> the following in your presentation:</w:t>
            </w:r>
          </w:p>
          <w:p w14:paraId="5044D0AD" w14:textId="77777777" w:rsidR="00B24CC2" w:rsidRPr="00132B7D" w:rsidRDefault="00B24CC2" w:rsidP="00B24CC2">
            <w:pPr>
              <w:tabs>
                <w:tab w:val="left" w:pos="2329"/>
              </w:tabs>
              <w:rPr>
                <w:rFonts w:cs="Arial"/>
                <w:szCs w:val="20"/>
              </w:rPr>
            </w:pPr>
          </w:p>
          <w:p w14:paraId="7B066C43" w14:textId="77777777" w:rsidR="00B24CC2" w:rsidRPr="00132B7D" w:rsidRDefault="00B24CC2" w:rsidP="00B24CC2">
            <w:pPr>
              <w:pStyle w:val="AssignmentsLevel2"/>
            </w:pPr>
            <w:r w:rsidRPr="00132B7D">
              <w:t>Concepts and theories presented during your residency</w:t>
            </w:r>
          </w:p>
          <w:p w14:paraId="40744A5D" w14:textId="77777777" w:rsidR="00B24CC2" w:rsidRPr="00132B7D" w:rsidRDefault="00B24CC2" w:rsidP="00B24CC2">
            <w:pPr>
              <w:pStyle w:val="AssignmentsLevel2"/>
            </w:pPr>
            <w:r w:rsidRPr="00132B7D">
              <w:t>Multiple approaches to the dilemmas using the paradigms from the readings (“Applying theoretical perspectives to complex dilemmas,” as related by Shapiro)</w:t>
            </w:r>
          </w:p>
          <w:p w14:paraId="4855ADB9" w14:textId="77777777" w:rsidR="00B24CC2" w:rsidRPr="00132B7D" w:rsidRDefault="00B24CC2" w:rsidP="00B24CC2">
            <w:pPr>
              <w:pStyle w:val="AssignmentsLevel2"/>
            </w:pPr>
            <w:r w:rsidRPr="00132B7D">
              <w:t>Your selection of the best possible approach to the situations based on your individual values and the needs and values of the organization</w:t>
            </w:r>
          </w:p>
          <w:p w14:paraId="19F6672E" w14:textId="77777777" w:rsidR="00B24CC2" w:rsidRPr="00132B7D" w:rsidRDefault="00B24CC2" w:rsidP="00B24CC2">
            <w:pPr>
              <w:rPr>
                <w:rFonts w:cs="Arial"/>
                <w:szCs w:val="20"/>
              </w:rPr>
            </w:pPr>
          </w:p>
          <w:p w14:paraId="1CE10271" w14:textId="77777777" w:rsidR="00B24CC2" w:rsidRPr="00132B7D" w:rsidRDefault="00B24CC2" w:rsidP="00B24CC2">
            <w:pPr>
              <w:rPr>
                <w:rFonts w:cs="Arial"/>
                <w:szCs w:val="20"/>
              </w:rPr>
            </w:pPr>
            <w:r w:rsidRPr="00132B7D">
              <w:rPr>
                <w:rFonts w:cs="Arial"/>
                <w:i/>
                <w:szCs w:val="20"/>
              </w:rPr>
              <w:t>Note</w:t>
            </w:r>
            <w:r w:rsidRPr="00132B7D">
              <w:rPr>
                <w:rFonts w:cs="Arial"/>
                <w:szCs w:val="20"/>
              </w:rPr>
              <w:t>: If you cannot choose a dilemma, contact your instructor immediately.</w:t>
            </w:r>
          </w:p>
          <w:p w14:paraId="7F275B66" w14:textId="77777777" w:rsidR="00B24CC2" w:rsidRPr="00132B7D" w:rsidRDefault="00B24CC2" w:rsidP="00B24CC2">
            <w:pPr>
              <w:rPr>
                <w:rFonts w:cs="Arial"/>
                <w:szCs w:val="20"/>
              </w:rPr>
            </w:pPr>
          </w:p>
          <w:p w14:paraId="23EA5AA8" w14:textId="77777777" w:rsidR="00B24CC2" w:rsidRPr="00132B7D" w:rsidRDefault="00B24CC2" w:rsidP="00B24CC2">
            <w:pPr>
              <w:rPr>
                <w:rFonts w:ascii="Times" w:hAnsi="Times"/>
                <w:szCs w:val="20"/>
              </w:rPr>
            </w:pPr>
            <w:r w:rsidRPr="00132B7D">
              <w:rPr>
                <w:rFonts w:cs="Arial"/>
                <w:szCs w:val="20"/>
              </w:rPr>
              <w:t>You may use a presentation tool of your choice such as Prezi, Microsoft</w:t>
            </w:r>
            <w:r w:rsidRPr="00132B7D">
              <w:rPr>
                <w:rFonts w:cs="Arial"/>
                <w:sz w:val="15"/>
                <w:szCs w:val="15"/>
                <w:vertAlign w:val="superscript"/>
              </w:rPr>
              <w:t>®</w:t>
            </w:r>
            <w:r w:rsidRPr="00132B7D">
              <w:rPr>
                <w:rFonts w:ascii="Times" w:hAnsi="Times"/>
                <w:szCs w:val="20"/>
              </w:rPr>
              <w:t xml:space="preserve"> </w:t>
            </w:r>
            <w:r w:rsidRPr="00132B7D">
              <w:rPr>
                <w:rFonts w:cs="Arial"/>
                <w:szCs w:val="20"/>
              </w:rPr>
              <w:t xml:space="preserve">PowerPoint, or </w:t>
            </w:r>
            <w:proofErr w:type="spellStart"/>
            <w:r w:rsidRPr="00132B7D">
              <w:rPr>
                <w:rFonts w:cs="Arial"/>
                <w:szCs w:val="20"/>
              </w:rPr>
              <w:t>PowToons</w:t>
            </w:r>
            <w:proofErr w:type="spellEnd"/>
            <w:r w:rsidRPr="00132B7D">
              <w:rPr>
                <w:rFonts w:cs="Arial"/>
                <w:szCs w:val="20"/>
              </w:rPr>
              <w:t>.</w:t>
            </w:r>
          </w:p>
          <w:p w14:paraId="70A4A995" w14:textId="77777777" w:rsidR="00B24CC2" w:rsidRPr="00132B7D" w:rsidRDefault="00B24CC2" w:rsidP="00B24CC2">
            <w:pPr>
              <w:tabs>
                <w:tab w:val="left" w:pos="2329"/>
              </w:tabs>
              <w:rPr>
                <w:rFonts w:cs="Arial"/>
                <w:szCs w:val="20"/>
              </w:rPr>
            </w:pPr>
          </w:p>
          <w:p w14:paraId="1C825285" w14:textId="780AAF10" w:rsidR="00B24CC2" w:rsidRPr="00103FC5" w:rsidRDefault="00B24CC2" w:rsidP="00B24CC2">
            <w:pPr>
              <w:pStyle w:val="AssignmentsLevel1"/>
              <w:rPr>
                <w:b/>
                <w:bCs/>
              </w:rPr>
            </w:pPr>
            <w:r w:rsidRPr="00132B7D">
              <w:rPr>
                <w:b/>
              </w:rPr>
              <w:t>Submit</w:t>
            </w:r>
            <w:r w:rsidRPr="00132B7D">
              <w:t xml:space="preserve"> your presentation by Sunday.</w:t>
            </w:r>
            <w:r w:rsidRPr="00132B7D">
              <w:tab/>
            </w:r>
          </w:p>
        </w:tc>
        <w:tc>
          <w:tcPr>
            <w:tcW w:w="1440" w:type="dxa"/>
          </w:tcPr>
          <w:p w14:paraId="4EA47C47" w14:textId="4CEAF56B" w:rsidR="00B24CC2" w:rsidRPr="00103FC5" w:rsidRDefault="00B24CC2" w:rsidP="00B24CC2">
            <w:pPr>
              <w:tabs>
                <w:tab w:val="left" w:pos="2329"/>
              </w:tabs>
              <w:rPr>
                <w:rFonts w:cs="Arial"/>
                <w:szCs w:val="20"/>
              </w:rPr>
            </w:pPr>
            <w:r w:rsidRPr="00132B7D">
              <w:rPr>
                <w:rFonts w:cs="Arial"/>
                <w:szCs w:val="20"/>
              </w:rPr>
              <w:t>2.1, 2.2, 2.3, 2.4, 2.5</w:t>
            </w:r>
          </w:p>
        </w:tc>
        <w:tc>
          <w:tcPr>
            <w:tcW w:w="1440" w:type="dxa"/>
          </w:tcPr>
          <w:p w14:paraId="17407FF8" w14:textId="64F50A22" w:rsidR="00B24CC2" w:rsidRPr="00103FC5" w:rsidRDefault="00B24CC2" w:rsidP="00B24CC2">
            <w:pPr>
              <w:tabs>
                <w:tab w:val="left" w:pos="2329"/>
              </w:tabs>
              <w:rPr>
                <w:rFonts w:eastAsia="Arial" w:cs="Arial"/>
              </w:rPr>
            </w:pPr>
            <w:r w:rsidRPr="00132B7D">
              <w:rPr>
                <w:rFonts w:cs="Arial"/>
                <w:szCs w:val="20"/>
              </w:rPr>
              <w:t xml:space="preserve">Presentation: </w:t>
            </w:r>
            <w:r w:rsidRPr="00132B7D">
              <w:rPr>
                <w:rFonts w:cs="Arial"/>
                <w:b/>
                <w:szCs w:val="20"/>
              </w:rPr>
              <w:t>1 hour</w:t>
            </w:r>
          </w:p>
        </w:tc>
      </w:tr>
      <w:tr w:rsidR="00B24CC2"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B24CC2" w:rsidRPr="00842155" w:rsidRDefault="00B24CC2" w:rsidP="00B24CC2">
            <w:pPr>
              <w:tabs>
                <w:tab w:val="left" w:pos="2329"/>
              </w:tabs>
              <w:rPr>
                <w:rFonts w:cs="Arial"/>
                <w:b/>
                <w:szCs w:val="20"/>
              </w:rPr>
            </w:pPr>
          </w:p>
        </w:tc>
      </w:tr>
    </w:tbl>
    <w:p w14:paraId="3E5B92DA" w14:textId="44011564"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6847A313" w14:textId="77777777" w:rsidR="00B24CC2" w:rsidRDefault="00B24CC2" w:rsidP="00B24CC2">
      <w:pPr>
        <w:pStyle w:val="AssignmentsLevel2"/>
        <w:numPr>
          <w:ilvl w:val="0"/>
          <w:numId w:val="0"/>
        </w:numPr>
        <w:rPr>
          <w:b/>
        </w:rPr>
      </w:pPr>
      <w:r w:rsidRPr="00132B7D">
        <w:rPr>
          <w:b/>
        </w:rPr>
        <w:t>Residency II</w:t>
      </w:r>
    </w:p>
    <w:p w14:paraId="1F4803E5" w14:textId="77777777" w:rsidR="00B24CC2" w:rsidRPr="00132B7D" w:rsidRDefault="00B24CC2" w:rsidP="00B24CC2">
      <w:pPr>
        <w:pStyle w:val="AssignmentsLevel2"/>
        <w:numPr>
          <w:ilvl w:val="0"/>
          <w:numId w:val="0"/>
        </w:numPr>
      </w:pPr>
    </w:p>
    <w:p w14:paraId="28CA2290" w14:textId="77777777" w:rsidR="00B24CC2" w:rsidRPr="00132B7D" w:rsidRDefault="00B24CC2" w:rsidP="00925735">
      <w:pPr>
        <w:pStyle w:val="AssignmentsLevel2"/>
        <w:numPr>
          <w:ilvl w:val="0"/>
          <w:numId w:val="13"/>
        </w:numPr>
      </w:pPr>
      <w:r w:rsidRPr="00132B7D">
        <w:t>Review the Residency Two – Topics and Daily Schedule document available on Blackboard.</w:t>
      </w:r>
    </w:p>
    <w:p w14:paraId="6D9CB4E4" w14:textId="77777777" w:rsidR="00B24CC2" w:rsidRPr="00132B7D" w:rsidRDefault="00B24CC2" w:rsidP="00925735">
      <w:pPr>
        <w:pStyle w:val="AssignmentsLevel2"/>
        <w:numPr>
          <w:ilvl w:val="0"/>
          <w:numId w:val="13"/>
        </w:numPr>
      </w:pPr>
      <w:r w:rsidRPr="00132B7D">
        <w:t>There are many possible residency configurations. Review the configuration below that aligns with your section, or contact the university program director for more information about your residency:</w:t>
      </w:r>
    </w:p>
    <w:p w14:paraId="2FD49314" w14:textId="77777777" w:rsidR="00B24CC2" w:rsidRPr="00132B7D" w:rsidRDefault="00B24CC2" w:rsidP="00B24CC2">
      <w:pPr>
        <w:pStyle w:val="AssignmentsLevel2"/>
        <w:numPr>
          <w:ilvl w:val="0"/>
          <w:numId w:val="0"/>
        </w:numPr>
        <w:ind w:left="360" w:hanging="360"/>
      </w:pPr>
    </w:p>
    <w:p w14:paraId="091B30AC" w14:textId="1477D627" w:rsidR="00B24CC2" w:rsidRPr="00132B7D" w:rsidRDefault="00B24CC2" w:rsidP="00925735">
      <w:pPr>
        <w:pStyle w:val="AssignmentsLevel2"/>
        <w:numPr>
          <w:ilvl w:val="0"/>
          <w:numId w:val="13"/>
        </w:numPr>
        <w:ind w:left="720"/>
      </w:pPr>
      <w:r w:rsidRPr="00132B7D">
        <w:t xml:space="preserve">Week-Long Residency Configuration: The residency for a week-long configuration will take place Monday through Friday of Week Two and consists of </w:t>
      </w:r>
      <w:r>
        <w:t>35.5</w:t>
      </w:r>
      <w:r w:rsidRPr="00132B7D">
        <w:t xml:space="preserve"> hours of instruction: </w:t>
      </w:r>
    </w:p>
    <w:p w14:paraId="7326F81E" w14:textId="77777777" w:rsidR="00B24CC2" w:rsidRPr="00132B7D" w:rsidRDefault="00B24CC2" w:rsidP="00B24CC2">
      <w:pPr>
        <w:pStyle w:val="AssignmentsLevel2"/>
        <w:numPr>
          <w:ilvl w:val="0"/>
          <w:numId w:val="0"/>
        </w:numPr>
        <w:ind w:left="720"/>
      </w:pPr>
    </w:p>
    <w:p w14:paraId="39099B99" w14:textId="77777777" w:rsidR="00B24CC2" w:rsidRPr="00132B7D" w:rsidRDefault="00B24CC2" w:rsidP="00925735">
      <w:pPr>
        <w:pStyle w:val="AssignmentsLevel2"/>
        <w:numPr>
          <w:ilvl w:val="1"/>
          <w:numId w:val="13"/>
        </w:numPr>
      </w:pPr>
      <w:r w:rsidRPr="00132B7D">
        <w:t xml:space="preserve">Monday: </w:t>
      </w:r>
      <w:r>
        <w:t xml:space="preserve">7.5 </w:t>
      </w:r>
      <w:r w:rsidRPr="00132B7D">
        <w:t>-hour session</w:t>
      </w:r>
    </w:p>
    <w:p w14:paraId="40A30A6F" w14:textId="77777777" w:rsidR="00B24CC2" w:rsidRPr="00132B7D" w:rsidRDefault="00B24CC2" w:rsidP="00925735">
      <w:pPr>
        <w:pStyle w:val="AssignmentsLevel2"/>
        <w:numPr>
          <w:ilvl w:val="1"/>
          <w:numId w:val="13"/>
        </w:numPr>
      </w:pPr>
      <w:r w:rsidRPr="00132B7D">
        <w:t xml:space="preserve">Tuesday: </w:t>
      </w:r>
      <w:r>
        <w:t xml:space="preserve">7.5 </w:t>
      </w:r>
      <w:r w:rsidRPr="00132B7D">
        <w:t>-hour session</w:t>
      </w:r>
    </w:p>
    <w:p w14:paraId="49D41399" w14:textId="77777777" w:rsidR="00B24CC2" w:rsidRPr="00132B7D" w:rsidRDefault="00B24CC2" w:rsidP="00925735">
      <w:pPr>
        <w:pStyle w:val="AssignmentsLevel2"/>
        <w:numPr>
          <w:ilvl w:val="1"/>
          <w:numId w:val="13"/>
        </w:numPr>
      </w:pPr>
      <w:r w:rsidRPr="00132B7D">
        <w:t>Wednesday:</w:t>
      </w:r>
      <w:r>
        <w:t xml:space="preserve"> 7.5</w:t>
      </w:r>
      <w:r w:rsidRPr="00132B7D">
        <w:t xml:space="preserve"> -hour session</w:t>
      </w:r>
    </w:p>
    <w:p w14:paraId="6800B52A" w14:textId="77777777" w:rsidR="00B24CC2" w:rsidRPr="00132B7D" w:rsidRDefault="00B24CC2" w:rsidP="00925735">
      <w:pPr>
        <w:pStyle w:val="AssignmentsLevel2"/>
        <w:numPr>
          <w:ilvl w:val="1"/>
          <w:numId w:val="13"/>
        </w:numPr>
      </w:pPr>
      <w:r w:rsidRPr="00132B7D">
        <w:t xml:space="preserve">Thursday: </w:t>
      </w:r>
      <w:r>
        <w:t xml:space="preserve">10 </w:t>
      </w:r>
      <w:r w:rsidRPr="00132B7D">
        <w:t>-hour session</w:t>
      </w:r>
    </w:p>
    <w:p w14:paraId="7E32EB43" w14:textId="77777777" w:rsidR="00B24CC2" w:rsidRPr="00132B7D" w:rsidRDefault="00B24CC2" w:rsidP="00925735">
      <w:pPr>
        <w:pStyle w:val="AssignmentsLevel2"/>
        <w:numPr>
          <w:ilvl w:val="1"/>
          <w:numId w:val="13"/>
        </w:numPr>
      </w:pPr>
      <w:r w:rsidRPr="00132B7D">
        <w:t xml:space="preserve">Friday: </w:t>
      </w:r>
      <w:r>
        <w:t xml:space="preserve">4 </w:t>
      </w:r>
      <w:r w:rsidRPr="00132B7D">
        <w:t>-hour session</w:t>
      </w:r>
    </w:p>
    <w:p w14:paraId="027875D6" w14:textId="77777777" w:rsidR="00B24CC2" w:rsidRPr="00132B7D" w:rsidRDefault="00B24CC2" w:rsidP="00B24CC2">
      <w:pPr>
        <w:pStyle w:val="AssignmentsLevel2"/>
        <w:numPr>
          <w:ilvl w:val="0"/>
          <w:numId w:val="0"/>
        </w:numPr>
      </w:pPr>
    </w:p>
    <w:p w14:paraId="624D3608" w14:textId="77777777" w:rsidR="00B24CC2" w:rsidRPr="00132B7D" w:rsidRDefault="00B24CC2" w:rsidP="00B24CC2">
      <w:pPr>
        <w:pStyle w:val="AssignmentsLevel2"/>
        <w:numPr>
          <w:ilvl w:val="0"/>
          <w:numId w:val="0"/>
        </w:numPr>
      </w:pPr>
      <w:r w:rsidRPr="00132B7D">
        <w:t>The initial instructional grouping for the residency will be arranged by the program director and assigned instructors. Versions of EDU 805 delivered in a different format will be arranged by the program director (weekend residency and other configurations).</w:t>
      </w:r>
    </w:p>
    <w:p w14:paraId="471EBFF4" w14:textId="77777777" w:rsidR="00B24CC2" w:rsidRPr="00132B7D" w:rsidRDefault="00B24CC2" w:rsidP="00B24CC2">
      <w:pPr>
        <w:tabs>
          <w:tab w:val="left" w:pos="360"/>
        </w:tabs>
        <w:rPr>
          <w:rFonts w:cs="Arial"/>
          <w:szCs w:val="20"/>
        </w:rPr>
      </w:pPr>
    </w:p>
    <w:p w14:paraId="01B6C577" w14:textId="77777777" w:rsidR="00B24CC2" w:rsidRPr="00132B7D" w:rsidRDefault="00B24CC2" w:rsidP="00B24CC2">
      <w:pPr>
        <w:tabs>
          <w:tab w:val="left" w:pos="360"/>
        </w:tabs>
        <w:rPr>
          <w:rFonts w:cs="Arial"/>
          <w:szCs w:val="20"/>
        </w:rPr>
      </w:pPr>
      <w:r w:rsidRPr="00132B7D">
        <w:rPr>
          <w:rFonts w:cs="Arial"/>
          <w:b/>
          <w:szCs w:val="20"/>
        </w:rPr>
        <w:t>Value Cards Activity</w:t>
      </w:r>
      <w:r w:rsidRPr="00132B7D">
        <w:rPr>
          <w:rFonts w:cs="Arial"/>
          <w:szCs w:val="20"/>
        </w:rPr>
        <w:t xml:space="preserve"> </w:t>
      </w:r>
    </w:p>
    <w:p w14:paraId="5BC22731" w14:textId="77777777" w:rsidR="00B24CC2" w:rsidRPr="00132B7D" w:rsidRDefault="00B24CC2" w:rsidP="00B24CC2">
      <w:pPr>
        <w:tabs>
          <w:tab w:val="left" w:pos="360"/>
        </w:tabs>
        <w:rPr>
          <w:rFonts w:cs="Arial"/>
          <w:szCs w:val="20"/>
        </w:rPr>
      </w:pPr>
    </w:p>
    <w:p w14:paraId="42666F26" w14:textId="77777777" w:rsidR="00B24CC2" w:rsidRPr="00132B7D" w:rsidRDefault="00B24CC2" w:rsidP="00B24CC2">
      <w:pPr>
        <w:tabs>
          <w:tab w:val="left" w:pos="360"/>
        </w:tabs>
        <w:rPr>
          <w:rFonts w:cs="Arial"/>
          <w:szCs w:val="20"/>
        </w:rPr>
      </w:pPr>
      <w:r w:rsidRPr="00132B7D">
        <w:rPr>
          <w:rFonts w:cs="Arial"/>
          <w:szCs w:val="20"/>
        </w:rPr>
        <w:t xml:space="preserve">You should have a copy of the Leadership Challenge Values Cards. If you don’t have a copy or access to them, you can download a set from the </w:t>
      </w:r>
      <w:proofErr w:type="spellStart"/>
      <w:r w:rsidRPr="00132B7D">
        <w:rPr>
          <w:rFonts w:cs="Arial"/>
          <w:szCs w:val="20"/>
        </w:rPr>
        <w:t>ICareValues</w:t>
      </w:r>
      <w:proofErr w:type="spellEnd"/>
      <w:r w:rsidRPr="00132B7D">
        <w:rPr>
          <w:rFonts w:cs="Arial"/>
          <w:szCs w:val="20"/>
        </w:rPr>
        <w:t xml:space="preserve"> website at </w:t>
      </w:r>
      <w:hyperlink r:id="rId28" w:history="1">
        <w:r w:rsidRPr="00323A34">
          <w:rPr>
            <w:rStyle w:val="Hyperlink"/>
            <w:rFonts w:cs="Arial"/>
            <w:szCs w:val="20"/>
          </w:rPr>
          <w:t>http://www.icarevalues.org/Value%20Cards%20v4.d.pdf</w:t>
        </w:r>
      </w:hyperlink>
      <w:r w:rsidRPr="00132B7D">
        <w:rPr>
          <w:rStyle w:val="Hyperlink"/>
          <w:rFonts w:cs="Arial"/>
          <w:color w:val="auto"/>
          <w:szCs w:val="20"/>
        </w:rPr>
        <w:t>.</w:t>
      </w:r>
    </w:p>
    <w:p w14:paraId="6EC2E84F" w14:textId="77777777" w:rsidR="00B24CC2" w:rsidRPr="00132B7D" w:rsidRDefault="00B24CC2" w:rsidP="00B24CC2">
      <w:pPr>
        <w:tabs>
          <w:tab w:val="left" w:pos="360"/>
        </w:tabs>
        <w:rPr>
          <w:rFonts w:cs="Arial"/>
          <w:szCs w:val="20"/>
        </w:rPr>
      </w:pPr>
    </w:p>
    <w:p w14:paraId="465700EE" w14:textId="77777777" w:rsidR="00B24CC2" w:rsidRPr="00132B7D" w:rsidRDefault="00B24CC2" w:rsidP="00B24CC2">
      <w:pPr>
        <w:tabs>
          <w:tab w:val="left" w:pos="360"/>
        </w:tabs>
        <w:rPr>
          <w:rFonts w:cs="Arial"/>
          <w:szCs w:val="20"/>
        </w:rPr>
      </w:pPr>
      <w:r w:rsidRPr="00132B7D">
        <w:rPr>
          <w:rFonts w:cs="Arial"/>
          <w:szCs w:val="20"/>
        </w:rPr>
        <w:t>During the residency, you will perform the Value Cards activity described below:</w:t>
      </w:r>
    </w:p>
    <w:p w14:paraId="12CB8966" w14:textId="77777777" w:rsidR="00B24CC2" w:rsidRPr="00132B7D" w:rsidRDefault="00B24CC2" w:rsidP="00B24CC2">
      <w:pPr>
        <w:pStyle w:val="AssignmentsLevel2"/>
      </w:pPr>
      <w:r w:rsidRPr="00132B7D">
        <w:t xml:space="preserve">Review the pack of Leadership Challenge Values Cards imprinted with words such as </w:t>
      </w:r>
      <w:r w:rsidRPr="00132B7D">
        <w:rPr>
          <w:i/>
        </w:rPr>
        <w:t>teamwork</w:t>
      </w:r>
      <w:r w:rsidRPr="00132B7D">
        <w:t xml:space="preserve">, </w:t>
      </w:r>
      <w:r w:rsidRPr="00132B7D">
        <w:rPr>
          <w:i/>
        </w:rPr>
        <w:t>fairness</w:t>
      </w:r>
      <w:r w:rsidRPr="00132B7D">
        <w:t xml:space="preserve">, </w:t>
      </w:r>
      <w:r w:rsidRPr="00132B7D">
        <w:rPr>
          <w:i/>
        </w:rPr>
        <w:t>competence</w:t>
      </w:r>
      <w:r w:rsidRPr="00132B7D">
        <w:t xml:space="preserve">, </w:t>
      </w:r>
      <w:r w:rsidRPr="00132B7D">
        <w:rPr>
          <w:i/>
        </w:rPr>
        <w:t>integrity</w:t>
      </w:r>
      <w:r w:rsidRPr="00132B7D">
        <w:t xml:space="preserve">, and </w:t>
      </w:r>
      <w:r w:rsidRPr="00132B7D">
        <w:rPr>
          <w:i/>
        </w:rPr>
        <w:t>family</w:t>
      </w:r>
      <w:r w:rsidRPr="00132B7D">
        <w:t xml:space="preserve">. </w:t>
      </w:r>
    </w:p>
    <w:p w14:paraId="2562C6DA" w14:textId="77777777" w:rsidR="00B24CC2" w:rsidRPr="00132B7D" w:rsidRDefault="00B24CC2" w:rsidP="00B24CC2">
      <w:pPr>
        <w:pStyle w:val="AssignmentsLevel2"/>
      </w:pPr>
      <w:r w:rsidRPr="00132B7D">
        <w:t>Identify and prioritize your personal values by sorting the cards into three stacks, from most to least important.</w:t>
      </w:r>
    </w:p>
    <w:p w14:paraId="597366E5" w14:textId="77777777" w:rsidR="00B24CC2" w:rsidRPr="00132B7D" w:rsidRDefault="00B24CC2" w:rsidP="00B24CC2">
      <w:pPr>
        <w:pStyle w:val="AssignmentsLevel2"/>
      </w:pPr>
      <w:r w:rsidRPr="00132B7D">
        <w:t>Set aside the “least important” stack and narrow the remaining cards to the top ten most important personal values.</w:t>
      </w:r>
    </w:p>
    <w:p w14:paraId="3B3F46E5" w14:textId="77777777" w:rsidR="00B24CC2" w:rsidRPr="00132B7D" w:rsidRDefault="00B24CC2" w:rsidP="00B24CC2">
      <w:pPr>
        <w:pStyle w:val="AssignmentsLevel2"/>
      </w:pPr>
      <w:r w:rsidRPr="00132B7D">
        <w:t xml:space="preserve">Now really weigh </w:t>
      </w:r>
      <w:proofErr w:type="gramStart"/>
      <w:r w:rsidRPr="00132B7D">
        <w:t>them, and</w:t>
      </w:r>
      <w:proofErr w:type="gramEnd"/>
      <w:r w:rsidRPr="00132B7D">
        <w:t xml:space="preserve"> select the top five.</w:t>
      </w:r>
    </w:p>
    <w:p w14:paraId="058F81A8" w14:textId="77777777" w:rsidR="00B24CC2" w:rsidRPr="00132B7D" w:rsidRDefault="00B24CC2" w:rsidP="00B24CC2">
      <w:pPr>
        <w:tabs>
          <w:tab w:val="left" w:pos="360"/>
        </w:tabs>
        <w:rPr>
          <w:rFonts w:cs="Arial"/>
          <w:szCs w:val="20"/>
        </w:rPr>
      </w:pPr>
    </w:p>
    <w:p w14:paraId="6D6DC1ED" w14:textId="77777777" w:rsidR="00B24CC2" w:rsidRPr="00132B7D" w:rsidRDefault="00B24CC2" w:rsidP="00B24CC2">
      <w:pPr>
        <w:tabs>
          <w:tab w:val="left" w:pos="360"/>
        </w:tabs>
        <w:rPr>
          <w:rFonts w:cs="Arial"/>
          <w:i/>
          <w:szCs w:val="20"/>
        </w:rPr>
      </w:pPr>
      <w:r w:rsidRPr="00132B7D">
        <w:rPr>
          <w:rFonts w:cs="Arial"/>
          <w:i/>
          <w:szCs w:val="20"/>
        </w:rPr>
        <w:t>Debrief experience:</w:t>
      </w:r>
    </w:p>
    <w:p w14:paraId="26B58E45" w14:textId="77777777" w:rsidR="00B24CC2" w:rsidRPr="00132B7D" w:rsidRDefault="00B24CC2" w:rsidP="00B24CC2">
      <w:pPr>
        <w:tabs>
          <w:tab w:val="left" w:pos="360"/>
        </w:tabs>
        <w:rPr>
          <w:rFonts w:cs="Arial"/>
          <w:szCs w:val="20"/>
        </w:rPr>
      </w:pPr>
    </w:p>
    <w:p w14:paraId="1E1FB992" w14:textId="77777777" w:rsidR="00B24CC2" w:rsidRPr="00132B7D" w:rsidRDefault="00B24CC2" w:rsidP="00B24CC2">
      <w:pPr>
        <w:pStyle w:val="AssignmentsLevel2"/>
      </w:pPr>
      <w:r w:rsidRPr="00132B7D">
        <w:t>What did you learn?</w:t>
      </w:r>
    </w:p>
    <w:p w14:paraId="421EDAF9" w14:textId="77777777" w:rsidR="00B24CC2" w:rsidRPr="00132B7D" w:rsidRDefault="00B24CC2" w:rsidP="00B24CC2">
      <w:pPr>
        <w:pStyle w:val="AssignmentsLevel2"/>
      </w:pPr>
      <w:r w:rsidRPr="00132B7D">
        <w:t xml:space="preserve">What was most challenging about the exercise? </w:t>
      </w:r>
    </w:p>
    <w:p w14:paraId="34C3607E" w14:textId="77777777" w:rsidR="00B24CC2" w:rsidRPr="00132B7D" w:rsidRDefault="00B24CC2" w:rsidP="00B24CC2">
      <w:pPr>
        <w:pStyle w:val="AssignmentsLevel2"/>
      </w:pPr>
      <w:r w:rsidRPr="00132B7D">
        <w:t>What surprised you about the process?</w:t>
      </w:r>
    </w:p>
    <w:p w14:paraId="46599A0A" w14:textId="77777777" w:rsidR="00B24CC2" w:rsidRPr="00132B7D" w:rsidRDefault="00B24CC2" w:rsidP="00B24CC2">
      <w:pPr>
        <w:tabs>
          <w:tab w:val="left" w:pos="360"/>
        </w:tabs>
        <w:rPr>
          <w:rFonts w:cs="Arial"/>
          <w:szCs w:val="20"/>
        </w:rPr>
      </w:pPr>
    </w:p>
    <w:p w14:paraId="76774A6B" w14:textId="77777777" w:rsidR="00B24CC2" w:rsidRPr="00132B7D" w:rsidRDefault="00B24CC2" w:rsidP="00B24CC2">
      <w:pPr>
        <w:tabs>
          <w:tab w:val="left" w:pos="2329"/>
        </w:tabs>
        <w:rPr>
          <w:rFonts w:cs="Arial"/>
          <w:b/>
          <w:szCs w:val="20"/>
        </w:rPr>
      </w:pPr>
      <w:r w:rsidRPr="00132B7D">
        <w:rPr>
          <w:rFonts w:cs="Arial"/>
          <w:b/>
          <w:szCs w:val="20"/>
        </w:rPr>
        <w:t>Ethical Dilemmas Board Presentation</w:t>
      </w:r>
    </w:p>
    <w:p w14:paraId="596EF470" w14:textId="77777777" w:rsidR="00B24CC2" w:rsidRPr="00132B7D" w:rsidRDefault="00B24CC2" w:rsidP="00B24CC2">
      <w:pPr>
        <w:tabs>
          <w:tab w:val="left" w:pos="360"/>
        </w:tabs>
        <w:rPr>
          <w:rFonts w:cs="Arial"/>
          <w:szCs w:val="20"/>
        </w:rPr>
      </w:pPr>
    </w:p>
    <w:p w14:paraId="10A45969" w14:textId="77777777" w:rsidR="00B24CC2" w:rsidRPr="00132B7D" w:rsidRDefault="00B24CC2" w:rsidP="00B24CC2">
      <w:pPr>
        <w:pStyle w:val="AssignmentsLevel2"/>
      </w:pPr>
      <w:r w:rsidRPr="00132B7D">
        <w:t>This assignment will be completed as a group.</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C9608F1" w:rsidR="002C1641" w:rsidRPr="00842155" w:rsidRDefault="002C1641" w:rsidP="0020635A">
            <w:pPr>
              <w:pStyle w:val="WeeklyTopicHeading1"/>
            </w:pPr>
            <w:bookmarkStart w:id="4" w:name="weekthree"/>
            <w:bookmarkStart w:id="5" w:name="_Toc358980896"/>
            <w:bookmarkEnd w:id="4"/>
            <w:r w:rsidRPr="0068364F">
              <w:t xml:space="preserve">Week </w:t>
            </w:r>
            <w:r>
              <w:t>Three</w:t>
            </w:r>
            <w:r w:rsidRPr="0068364F">
              <w:t xml:space="preserve">: </w:t>
            </w:r>
            <w:bookmarkEnd w:id="5"/>
            <w:r w:rsidR="00B24CC2">
              <w:t>Situational Ethics (Online)</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775731DB" w:rsidR="00B24CC2" w:rsidRPr="00842155" w:rsidRDefault="00B24CC2" w:rsidP="00925735">
            <w:pPr>
              <w:pStyle w:val="ObjectiveBullet"/>
              <w:numPr>
                <w:ilvl w:val="1"/>
                <w:numId w:val="10"/>
              </w:numPr>
              <w:tabs>
                <w:tab w:val="clear" w:pos="0"/>
              </w:tabs>
            </w:pPr>
            <w:r w:rsidRPr="00132B7D">
              <w:t>Interpret how the various leadership frameworks impact leadership decisions.</w:t>
            </w:r>
          </w:p>
        </w:tc>
        <w:tc>
          <w:tcPr>
            <w:tcW w:w="2880" w:type="dxa"/>
            <w:gridSpan w:val="2"/>
            <w:tcBorders>
              <w:left w:val="nil"/>
              <w:bottom w:val="nil"/>
            </w:tcBorders>
          </w:tcPr>
          <w:p w14:paraId="7A009233" w14:textId="233F9882" w:rsidR="00B24CC2" w:rsidRPr="00842155" w:rsidRDefault="00B24CC2" w:rsidP="00B24CC2">
            <w:pPr>
              <w:tabs>
                <w:tab w:val="left" w:pos="0"/>
                <w:tab w:val="left" w:pos="3720"/>
              </w:tabs>
              <w:outlineLvl w:val="0"/>
              <w:rPr>
                <w:rFonts w:cs="Arial"/>
                <w:szCs w:val="20"/>
              </w:rPr>
            </w:pPr>
            <w:r>
              <w:rPr>
                <w:rFonts w:cs="Arial"/>
                <w:szCs w:val="20"/>
              </w:rPr>
              <w:t>CLO5</w:t>
            </w:r>
          </w:p>
        </w:tc>
      </w:tr>
      <w:tr w:rsidR="00B24CC2"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FC27A15" w:rsidR="00B24CC2" w:rsidRPr="00842155" w:rsidRDefault="00B24CC2" w:rsidP="00925735">
            <w:pPr>
              <w:pStyle w:val="ObjectiveBullet"/>
              <w:numPr>
                <w:ilvl w:val="1"/>
                <w:numId w:val="10"/>
              </w:numPr>
            </w:pPr>
            <w:r w:rsidRPr="00132B7D">
              <w:t>Evaluate your preparedness to operate in the various leadership frameworks.</w:t>
            </w:r>
          </w:p>
        </w:tc>
        <w:tc>
          <w:tcPr>
            <w:tcW w:w="2880" w:type="dxa"/>
            <w:gridSpan w:val="2"/>
            <w:tcBorders>
              <w:top w:val="nil"/>
              <w:left w:val="nil"/>
              <w:bottom w:val="nil"/>
            </w:tcBorders>
          </w:tcPr>
          <w:p w14:paraId="5019E15E" w14:textId="0BDAFA98" w:rsidR="00B24CC2" w:rsidRPr="00842155" w:rsidRDefault="00B24CC2" w:rsidP="00B24CC2">
            <w:pPr>
              <w:tabs>
                <w:tab w:val="left" w:pos="0"/>
                <w:tab w:val="left" w:pos="3720"/>
              </w:tabs>
              <w:outlineLvl w:val="0"/>
              <w:rPr>
                <w:rFonts w:cs="Arial"/>
                <w:szCs w:val="20"/>
              </w:rPr>
            </w:pPr>
            <w:r>
              <w:rPr>
                <w:rFonts w:cs="Arial"/>
                <w:szCs w:val="20"/>
              </w:rPr>
              <w:t>CLO5</w:t>
            </w:r>
          </w:p>
        </w:tc>
      </w:tr>
      <w:tr w:rsidR="00B24CC2"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22BFA07F" w:rsidR="00B24CC2" w:rsidRPr="00842155" w:rsidRDefault="00B24CC2" w:rsidP="00925735">
            <w:pPr>
              <w:pStyle w:val="ObjectiveBullet"/>
              <w:numPr>
                <w:ilvl w:val="1"/>
                <w:numId w:val="10"/>
              </w:numPr>
            </w:pPr>
            <w:r w:rsidRPr="00132B7D">
              <w:t>Synthesize course concepts to create a personal code of ethics to be an ethical leader.</w:t>
            </w:r>
          </w:p>
        </w:tc>
        <w:tc>
          <w:tcPr>
            <w:tcW w:w="2880" w:type="dxa"/>
            <w:gridSpan w:val="2"/>
            <w:tcBorders>
              <w:top w:val="nil"/>
              <w:left w:val="nil"/>
              <w:bottom w:val="single" w:sz="4" w:space="0" w:color="000000" w:themeColor="text1"/>
            </w:tcBorders>
          </w:tcPr>
          <w:p w14:paraId="0A146889" w14:textId="69AD60B9" w:rsidR="00B24CC2" w:rsidRPr="00842155" w:rsidRDefault="00B24CC2" w:rsidP="00B24CC2">
            <w:pPr>
              <w:tabs>
                <w:tab w:val="left" w:pos="0"/>
                <w:tab w:val="left" w:pos="3720"/>
              </w:tabs>
              <w:outlineLvl w:val="0"/>
              <w:rPr>
                <w:rFonts w:cs="Arial"/>
                <w:szCs w:val="20"/>
              </w:rPr>
            </w:pPr>
            <w:r>
              <w:rPr>
                <w:rFonts w:cs="Arial"/>
                <w:szCs w:val="20"/>
              </w:rPr>
              <w:t>CLO4, CLO5</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9A4696" w14:textId="77777777" w:rsidR="00B24CC2" w:rsidRDefault="00B24CC2" w:rsidP="00B24CC2">
            <w:pPr>
              <w:pStyle w:val="APACitation"/>
              <w:rPr>
                <w:b/>
                <w:color w:val="auto"/>
              </w:rPr>
            </w:pPr>
            <w:r>
              <w:rPr>
                <w:b/>
                <w:color w:val="auto"/>
              </w:rPr>
              <w:t>Week Three Reading</w:t>
            </w:r>
          </w:p>
          <w:p w14:paraId="4892BCC9" w14:textId="77777777" w:rsidR="00B24CC2" w:rsidRDefault="00B24CC2" w:rsidP="00B24CC2">
            <w:pPr>
              <w:pStyle w:val="APACitation"/>
              <w:rPr>
                <w:b/>
                <w:color w:val="auto"/>
              </w:rPr>
            </w:pPr>
          </w:p>
          <w:p w14:paraId="325D5CD9" w14:textId="4061521F" w:rsidR="00B24CC2" w:rsidRPr="00842155" w:rsidRDefault="00B24CC2" w:rsidP="00B24CC2">
            <w:pPr>
              <w:pStyle w:val="AssignmentsLevel1"/>
            </w:pPr>
            <w:r w:rsidRPr="00132B7D">
              <w:rPr>
                <w:b/>
              </w:rPr>
              <w:t>Read</w:t>
            </w:r>
            <w:r w:rsidRPr="00132B7D">
              <w:t xml:space="preserve"> Part III of </w:t>
            </w:r>
            <w:r w:rsidRPr="00132B7D">
              <w:rPr>
                <w:i/>
              </w:rPr>
              <w:t>Leading Ethically in Schools and Other Organizations</w:t>
            </w:r>
            <w:r w:rsidRPr="00132B7D">
              <w:t>.</w:t>
            </w:r>
          </w:p>
        </w:tc>
        <w:tc>
          <w:tcPr>
            <w:tcW w:w="1440" w:type="dxa"/>
            <w:tcBorders>
              <w:left w:val="single" w:sz="4" w:space="0" w:color="000000" w:themeColor="text1"/>
            </w:tcBorders>
            <w:shd w:val="clear" w:color="auto" w:fill="FFFFFF" w:themeFill="background1"/>
          </w:tcPr>
          <w:p w14:paraId="709846B3" w14:textId="77777777" w:rsidR="00B24CC2" w:rsidRDefault="00B24CC2" w:rsidP="00B24CC2">
            <w:pPr>
              <w:rPr>
                <w:rFonts w:cs="Arial"/>
                <w:szCs w:val="20"/>
              </w:rPr>
            </w:pPr>
          </w:p>
          <w:p w14:paraId="42BFCC05" w14:textId="1CDD4042" w:rsidR="00B24CC2" w:rsidRPr="009F6FAF" w:rsidRDefault="00B24CC2" w:rsidP="00B24CC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B24CC2" w:rsidRPr="009F6FAF" w:rsidRDefault="00B24CC2" w:rsidP="00B24CC2">
            <w:pPr>
              <w:rPr>
                <w:rFonts w:cs="Arial"/>
                <w:szCs w:val="20"/>
              </w:rPr>
            </w:pPr>
          </w:p>
        </w:tc>
      </w:tr>
      <w:tr w:rsidR="00B24CC2" w:rsidRPr="00842155" w14:paraId="06A426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F6E7EF" w14:textId="77777777" w:rsidR="00B24CC2" w:rsidRPr="00132B7D" w:rsidRDefault="00B24CC2" w:rsidP="00B24CC2">
            <w:pPr>
              <w:tabs>
                <w:tab w:val="left" w:pos="2329"/>
              </w:tabs>
              <w:rPr>
                <w:rFonts w:cs="Arial"/>
                <w:b/>
                <w:szCs w:val="20"/>
              </w:rPr>
            </w:pPr>
            <w:r w:rsidRPr="00132B7D">
              <w:rPr>
                <w:rFonts w:cs="Arial"/>
                <w:b/>
                <w:szCs w:val="20"/>
              </w:rPr>
              <w:t>Moral Compass</w:t>
            </w:r>
          </w:p>
          <w:p w14:paraId="112CB25D" w14:textId="77777777" w:rsidR="00B24CC2" w:rsidRPr="00132B7D" w:rsidRDefault="00B24CC2" w:rsidP="00B24CC2">
            <w:pPr>
              <w:tabs>
                <w:tab w:val="left" w:pos="2329"/>
              </w:tabs>
              <w:rPr>
                <w:rFonts w:cs="Arial"/>
                <w:b/>
                <w:szCs w:val="20"/>
              </w:rPr>
            </w:pPr>
          </w:p>
          <w:p w14:paraId="7AC35B0B" w14:textId="77777777" w:rsidR="00B24CC2" w:rsidRPr="00132B7D" w:rsidRDefault="00B24CC2" w:rsidP="00B24CC2">
            <w:pPr>
              <w:tabs>
                <w:tab w:val="left" w:pos="2329"/>
              </w:tabs>
              <w:rPr>
                <w:rFonts w:cs="Arial"/>
                <w:szCs w:val="20"/>
              </w:rPr>
            </w:pPr>
            <w:r w:rsidRPr="00132B7D">
              <w:rPr>
                <w:rFonts w:cs="Arial"/>
                <w:szCs w:val="20"/>
              </w:rPr>
              <w:t>A moral compass is an internal barometer that helps a person decide what is right or wrong, moral or immoral. Every person has their own moral compass, formed through their upbringing, their education, their work experiences, and their community.</w:t>
            </w:r>
          </w:p>
          <w:p w14:paraId="3388BD38" w14:textId="77777777" w:rsidR="00B24CC2" w:rsidRPr="00132B7D" w:rsidRDefault="00B24CC2" w:rsidP="00B24CC2">
            <w:pPr>
              <w:tabs>
                <w:tab w:val="left" w:pos="2329"/>
              </w:tabs>
              <w:rPr>
                <w:rFonts w:cs="Arial"/>
                <w:szCs w:val="20"/>
              </w:rPr>
            </w:pPr>
          </w:p>
          <w:p w14:paraId="1FCFC983" w14:textId="77777777" w:rsidR="00B24CC2" w:rsidRPr="00132B7D" w:rsidRDefault="00B24CC2" w:rsidP="00B24CC2">
            <w:pPr>
              <w:tabs>
                <w:tab w:val="left" w:pos="2329"/>
              </w:tabs>
              <w:rPr>
                <w:rFonts w:cs="Arial"/>
                <w:szCs w:val="20"/>
              </w:rPr>
            </w:pPr>
            <w:r w:rsidRPr="00132B7D">
              <w:rPr>
                <w:rFonts w:cs="Arial"/>
                <w:szCs w:val="20"/>
              </w:rPr>
              <w:t xml:space="preserve">In this residency, you have been refining your ideas about your moral compass and what ethical </w:t>
            </w:r>
            <w:proofErr w:type="gramStart"/>
            <w:r w:rsidRPr="00132B7D">
              <w:rPr>
                <w:rFonts w:cs="Arial"/>
                <w:szCs w:val="20"/>
              </w:rPr>
              <w:t>decision making</w:t>
            </w:r>
            <w:proofErr w:type="gramEnd"/>
            <w:r w:rsidRPr="00132B7D">
              <w:rPr>
                <w:rFonts w:cs="Arial"/>
                <w:szCs w:val="20"/>
              </w:rPr>
              <w:t xml:space="preserve"> means to you, both in your professional life and in your academic life.</w:t>
            </w:r>
          </w:p>
          <w:p w14:paraId="01727AF7" w14:textId="77777777" w:rsidR="00B24CC2" w:rsidRPr="00132B7D" w:rsidRDefault="00B24CC2" w:rsidP="00B24CC2">
            <w:pPr>
              <w:tabs>
                <w:tab w:val="left" w:pos="1413"/>
                <w:tab w:val="left" w:pos="1888"/>
              </w:tabs>
              <w:rPr>
                <w:rFonts w:cs="Arial"/>
                <w:b/>
                <w:szCs w:val="20"/>
              </w:rPr>
            </w:pPr>
            <w:r w:rsidRPr="00132B7D">
              <w:rPr>
                <w:rFonts w:cs="Arial"/>
                <w:b/>
                <w:szCs w:val="20"/>
              </w:rPr>
              <w:tab/>
            </w:r>
            <w:r w:rsidRPr="00132B7D">
              <w:rPr>
                <w:rFonts w:cs="Arial"/>
                <w:b/>
                <w:szCs w:val="20"/>
              </w:rPr>
              <w:tab/>
            </w:r>
          </w:p>
          <w:p w14:paraId="1FE3F713" w14:textId="77777777" w:rsidR="00B24CC2" w:rsidRPr="00132B7D" w:rsidRDefault="00B24CC2" w:rsidP="00B24CC2">
            <w:pPr>
              <w:tabs>
                <w:tab w:val="left" w:pos="0"/>
                <w:tab w:val="left" w:pos="3720"/>
              </w:tabs>
              <w:outlineLvl w:val="0"/>
              <w:rPr>
                <w:rFonts w:cs="Arial"/>
                <w:szCs w:val="20"/>
              </w:rPr>
            </w:pPr>
            <w:r w:rsidRPr="00132B7D">
              <w:rPr>
                <w:rFonts w:cs="Arial"/>
                <w:szCs w:val="20"/>
              </w:rPr>
              <w:t>This is an example of how an organization might contextualize the idea of a moral compass.</w:t>
            </w:r>
          </w:p>
          <w:p w14:paraId="078A673A" w14:textId="77777777" w:rsidR="00B24CC2" w:rsidRPr="00132B7D" w:rsidRDefault="00B24CC2" w:rsidP="00B24CC2">
            <w:pPr>
              <w:tabs>
                <w:tab w:val="left" w:pos="0"/>
                <w:tab w:val="left" w:pos="3720"/>
              </w:tabs>
              <w:outlineLvl w:val="0"/>
              <w:rPr>
                <w:rFonts w:cs="Arial"/>
                <w:b/>
                <w:szCs w:val="20"/>
              </w:rPr>
            </w:pPr>
          </w:p>
          <w:p w14:paraId="00C546AC" w14:textId="63A6DA72" w:rsidR="00B24CC2" w:rsidRPr="4948C66D" w:rsidRDefault="00B24CC2" w:rsidP="00B24CC2">
            <w:pPr>
              <w:tabs>
                <w:tab w:val="left" w:pos="2329"/>
              </w:tabs>
              <w:rPr>
                <w:rFonts w:eastAsia="Arial" w:cs="Arial"/>
                <w:b/>
                <w:bCs/>
              </w:rPr>
            </w:pPr>
            <w:r w:rsidRPr="00132B7D">
              <w:rPr>
                <w:b/>
              </w:rPr>
              <w:t>View</w:t>
            </w:r>
            <w:r w:rsidRPr="00132B7D">
              <w:t xml:space="preserve"> the “We Are the Fighting Irish” video [0:30] from YouTube, located at </w:t>
            </w:r>
            <w:hyperlink r:id="rId29" w:history="1">
              <w:r w:rsidRPr="00323A34">
                <w:rPr>
                  <w:rStyle w:val="Hyperlink"/>
                </w:rPr>
                <w:t>https://www.youtube.com/watch?v=X37sSI8AVq4&amp;feature=youtube-gdata</w:t>
              </w:r>
            </w:hyperlink>
          </w:p>
        </w:tc>
        <w:tc>
          <w:tcPr>
            <w:tcW w:w="1440" w:type="dxa"/>
            <w:tcBorders>
              <w:left w:val="single" w:sz="4" w:space="0" w:color="000000" w:themeColor="text1"/>
            </w:tcBorders>
            <w:shd w:val="clear" w:color="auto" w:fill="FFFFFF" w:themeFill="background1"/>
          </w:tcPr>
          <w:p w14:paraId="2B34EEA1" w14:textId="13173CB8" w:rsidR="00B24CC2" w:rsidRPr="009F6FAF" w:rsidRDefault="00B24CC2" w:rsidP="00B24CC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8B36E88" w14:textId="77777777" w:rsidR="00B24CC2" w:rsidRPr="009F6FAF" w:rsidRDefault="00B24CC2" w:rsidP="00B24CC2">
            <w:pPr>
              <w:rPr>
                <w:rFonts w:cs="Arial"/>
                <w:szCs w:val="20"/>
              </w:rPr>
            </w:pPr>
          </w:p>
        </w:tc>
      </w:tr>
      <w:tr w:rsidR="00B24CC2"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D6CEE6" w14:textId="77777777" w:rsidR="00B24CC2" w:rsidRPr="00132B7D" w:rsidRDefault="00B24CC2" w:rsidP="00B24CC2">
            <w:pPr>
              <w:pStyle w:val="APACitation"/>
              <w:rPr>
                <w:b/>
                <w:color w:val="auto"/>
              </w:rPr>
            </w:pPr>
            <w:r w:rsidRPr="00132B7D">
              <w:rPr>
                <w:b/>
                <w:color w:val="auto"/>
              </w:rPr>
              <w:t>Situational Ethics</w:t>
            </w:r>
          </w:p>
          <w:p w14:paraId="7DCC474F" w14:textId="77777777" w:rsidR="00B24CC2" w:rsidRPr="00132B7D" w:rsidRDefault="00B24CC2" w:rsidP="00B24CC2">
            <w:pPr>
              <w:pStyle w:val="APACitation"/>
              <w:rPr>
                <w:color w:val="auto"/>
              </w:rPr>
            </w:pPr>
          </w:p>
          <w:p w14:paraId="20D8A846" w14:textId="77777777" w:rsidR="00B24CC2" w:rsidRPr="00132B7D" w:rsidRDefault="00B24CC2" w:rsidP="00B24CC2">
            <w:pPr>
              <w:pStyle w:val="APACitation"/>
              <w:ind w:left="0" w:firstLine="0"/>
              <w:rPr>
                <w:color w:val="auto"/>
              </w:rPr>
            </w:pPr>
            <w:r w:rsidRPr="00132B7D">
              <w:rPr>
                <w:color w:val="auto"/>
              </w:rPr>
              <w:t>Situational ethics is a process in which the ethical weight of a decision is influenced by the context of a situation (e.g., teachers make a decision based on their school and geographical location, business leaders look at the marketplace and the people involved in an acquisition, and nurses make decisions about patients based on the available resources, the needs of the patient, and the community they work within).</w:t>
            </w:r>
          </w:p>
          <w:p w14:paraId="32BC4199" w14:textId="77777777" w:rsidR="00B24CC2" w:rsidRPr="00132B7D" w:rsidRDefault="00B24CC2" w:rsidP="00B24CC2">
            <w:pPr>
              <w:pStyle w:val="APACitation"/>
              <w:ind w:left="0" w:firstLine="0"/>
              <w:rPr>
                <w:color w:val="auto"/>
              </w:rPr>
            </w:pPr>
          </w:p>
          <w:p w14:paraId="7B2D5EF3" w14:textId="77777777" w:rsidR="00B24CC2" w:rsidRDefault="00B24CC2" w:rsidP="00B24CC2">
            <w:pPr>
              <w:pStyle w:val="APACitation"/>
              <w:rPr>
                <w:color w:val="auto"/>
              </w:rPr>
            </w:pPr>
            <w:r w:rsidRPr="00132B7D">
              <w:rPr>
                <w:b/>
                <w:color w:val="auto"/>
              </w:rPr>
              <w:t>Read</w:t>
            </w:r>
            <w:r w:rsidRPr="00132B7D">
              <w:rPr>
                <w:color w:val="auto"/>
              </w:rPr>
              <w:t xml:space="preserve"> the following articles:</w:t>
            </w:r>
          </w:p>
          <w:p w14:paraId="16A07E5A" w14:textId="77777777" w:rsidR="00B24CC2" w:rsidRPr="00132B7D" w:rsidRDefault="00B24CC2" w:rsidP="00B24CC2">
            <w:pPr>
              <w:pStyle w:val="APACitation"/>
              <w:rPr>
                <w:color w:val="auto"/>
              </w:rPr>
            </w:pPr>
          </w:p>
          <w:p w14:paraId="107421AD" w14:textId="77777777" w:rsidR="00561989" w:rsidRDefault="007B59B0" w:rsidP="00561989">
            <w:pPr>
              <w:pStyle w:val="AssignmentsLevel2"/>
              <w:rPr>
                <w:rFonts w:ascii="Times New Roman" w:hAnsi="Times New Roman"/>
                <w:szCs w:val="24"/>
              </w:rPr>
            </w:pPr>
            <w:hyperlink r:id="rId30" w:tgtFrame="_blank" w:tooltip="Link to: Making Sense of Social Justice Leadership: A Case Study of a Principal's Experiences to Create a More Inclusive School" w:history="1">
              <w:r w:rsidR="00561989">
                <w:rPr>
                  <w:rStyle w:val="Hyperlink"/>
                </w:rPr>
                <w:t>Making Sense of Social Justice Leadership: A Case Study of a Principal's Experiences to Create a More Inclusive School</w:t>
              </w:r>
            </w:hyperlink>
            <w:r w:rsidR="00561989">
              <w:t> </w:t>
            </w:r>
          </w:p>
          <w:p w14:paraId="523CB29A" w14:textId="77777777" w:rsidR="00561989" w:rsidRDefault="00561989" w:rsidP="00561989">
            <w:pPr>
              <w:pStyle w:val="AssignmentsLevel2"/>
            </w:pPr>
            <w:r>
              <w:t xml:space="preserve">How Business Schools Lost Their Way: </w:t>
            </w:r>
            <w:hyperlink r:id="rId31" w:tgtFrame="_blank" w:history="1">
              <w:r>
                <w:rPr>
                  <w:rStyle w:val="Hyperlink"/>
                </w:rPr>
                <w:t>http://www.uta.edu/faculty/richarme/BSAD%206310/Readings/Bennis%20OToole%20HBR%20How%20Business%20Schools.pdf</w:t>
              </w:r>
            </w:hyperlink>
          </w:p>
          <w:p w14:paraId="05D99A8F" w14:textId="3E131B1C" w:rsidR="00B24CC2" w:rsidRPr="00842155" w:rsidRDefault="00561989" w:rsidP="00561989">
            <w:pPr>
              <w:pStyle w:val="AssignmentsLevel2"/>
            </w:pPr>
            <w:r>
              <w:t>Moral Courage in Healthcare: Acting Ethically Even in the Presence of Risk</w:t>
            </w:r>
            <w:r w:rsidRPr="00561989">
              <w:rPr>
                <w:b/>
                <w:bCs/>
              </w:rPr>
              <w:t xml:space="preserve">: </w:t>
            </w:r>
            <w:hyperlink r:id="rId32" w:history="1">
              <w:r w:rsidRPr="00397DE0">
                <w:rPr>
                  <w:rStyle w:val="Hyperlink"/>
                </w:rPr>
                <w:t>http://www.nursingworld.org/MainMenuCategories/EthicsStandards/Resources/Courage-and-Distress/Moral-Courage-and-Risk.html</w:t>
              </w:r>
            </w:hyperlink>
          </w:p>
        </w:tc>
        <w:tc>
          <w:tcPr>
            <w:tcW w:w="1440" w:type="dxa"/>
            <w:tcBorders>
              <w:left w:val="single" w:sz="4" w:space="0" w:color="000000" w:themeColor="text1"/>
            </w:tcBorders>
            <w:shd w:val="clear" w:color="auto" w:fill="FFFFFF" w:themeFill="background1"/>
          </w:tcPr>
          <w:p w14:paraId="080B15D4" w14:textId="47AC7905" w:rsidR="00B24CC2" w:rsidRPr="009F6FAF" w:rsidRDefault="00B24CC2" w:rsidP="00B24CC2">
            <w:pPr>
              <w:rPr>
                <w:rFonts w:cs="Arial"/>
                <w:szCs w:val="20"/>
              </w:rPr>
            </w:pPr>
            <w:r w:rsidRPr="00132B7D">
              <w:rPr>
                <w:rFonts w:cs="Arial"/>
                <w:szCs w:val="20"/>
              </w:rPr>
              <w:lastRenderedPageBreak/>
              <w:t>3.1, 3.2</w:t>
            </w:r>
          </w:p>
        </w:tc>
        <w:tc>
          <w:tcPr>
            <w:tcW w:w="1440" w:type="dxa"/>
            <w:tcBorders>
              <w:left w:val="single" w:sz="4" w:space="0" w:color="000000" w:themeColor="text1"/>
            </w:tcBorders>
            <w:shd w:val="clear" w:color="auto" w:fill="FFFFFF" w:themeFill="background1"/>
          </w:tcPr>
          <w:p w14:paraId="2C510A22" w14:textId="77777777" w:rsidR="00B24CC2" w:rsidRPr="009F6FAF" w:rsidRDefault="00B24CC2" w:rsidP="00B24CC2">
            <w:pPr>
              <w:rPr>
                <w:rFonts w:cs="Arial"/>
                <w:szCs w:val="20"/>
              </w:rPr>
            </w:pPr>
          </w:p>
        </w:tc>
      </w:tr>
      <w:tr w:rsidR="00B24CC2" w:rsidRPr="007F339F" w14:paraId="54E7AD81" w14:textId="77777777" w:rsidTr="4948C66D">
        <w:tc>
          <w:tcPr>
            <w:tcW w:w="10170" w:type="dxa"/>
            <w:gridSpan w:val="2"/>
            <w:tcMar>
              <w:top w:w="115" w:type="dxa"/>
              <w:left w:w="115" w:type="dxa"/>
              <w:bottom w:w="115" w:type="dxa"/>
              <w:right w:w="115" w:type="dxa"/>
            </w:tcMar>
          </w:tcPr>
          <w:p w14:paraId="5994B1C9" w14:textId="77777777" w:rsidR="00B24CC2" w:rsidRPr="00132B7D" w:rsidRDefault="00B24CC2" w:rsidP="00B24CC2">
            <w:pPr>
              <w:rPr>
                <w:rFonts w:cs="Arial"/>
                <w:b/>
                <w:szCs w:val="20"/>
              </w:rPr>
            </w:pPr>
            <w:r w:rsidRPr="00132B7D">
              <w:rPr>
                <w:rFonts w:cs="Arial"/>
                <w:b/>
                <w:szCs w:val="20"/>
              </w:rPr>
              <w:t>Universal Declaration of Human Rights</w:t>
            </w:r>
          </w:p>
          <w:p w14:paraId="38754543" w14:textId="77777777" w:rsidR="00B24CC2" w:rsidRPr="00132B7D" w:rsidRDefault="00B24CC2" w:rsidP="00B24CC2">
            <w:pPr>
              <w:tabs>
                <w:tab w:val="left" w:pos="2595"/>
              </w:tabs>
              <w:rPr>
                <w:rFonts w:cs="Arial"/>
                <w:b/>
                <w:szCs w:val="20"/>
              </w:rPr>
            </w:pPr>
            <w:r w:rsidRPr="00132B7D">
              <w:rPr>
                <w:rFonts w:cs="Arial"/>
                <w:b/>
                <w:szCs w:val="20"/>
              </w:rPr>
              <w:tab/>
            </w:r>
          </w:p>
          <w:p w14:paraId="05EEDBA2" w14:textId="77777777" w:rsidR="00B24CC2" w:rsidRPr="00132B7D" w:rsidRDefault="00B24CC2" w:rsidP="00B24CC2">
            <w:pPr>
              <w:rPr>
                <w:rFonts w:cs="Arial"/>
                <w:szCs w:val="20"/>
              </w:rPr>
            </w:pPr>
            <w:r w:rsidRPr="00132B7D">
              <w:rPr>
                <w:rFonts w:cs="Arial"/>
                <w:szCs w:val="20"/>
              </w:rPr>
              <w:t xml:space="preserve">The United Nations’ Universal Declaration of Human Rights is intended to systematize the rights and dignity of all persons of every nation and status. This document serves as a baseline for the ethical treatment of other persons. </w:t>
            </w:r>
          </w:p>
          <w:p w14:paraId="376C837C" w14:textId="77777777" w:rsidR="00B24CC2" w:rsidRPr="00132B7D" w:rsidRDefault="00B24CC2" w:rsidP="00B24CC2">
            <w:pPr>
              <w:rPr>
                <w:rFonts w:cs="Arial"/>
                <w:b/>
                <w:szCs w:val="20"/>
              </w:rPr>
            </w:pPr>
          </w:p>
          <w:p w14:paraId="5FBF59EB" w14:textId="58FCF746" w:rsidR="00B24CC2" w:rsidRPr="009F6FAF" w:rsidRDefault="00B24CC2" w:rsidP="00B24CC2">
            <w:pPr>
              <w:pStyle w:val="AssignmentsLevel1"/>
            </w:pPr>
            <w:r w:rsidRPr="00132B7D">
              <w:t xml:space="preserve">Universal Declaration of Human Rights: </w:t>
            </w:r>
            <w:hyperlink r:id="rId33" w:history="1">
              <w:r w:rsidRPr="00323A34">
                <w:rPr>
                  <w:rStyle w:val="Hyperlink"/>
                </w:rPr>
                <w:t>http://www.un.org/en/documents/udhr/</w:t>
              </w:r>
            </w:hyperlink>
          </w:p>
        </w:tc>
        <w:tc>
          <w:tcPr>
            <w:tcW w:w="1440" w:type="dxa"/>
            <w:tcBorders>
              <w:bottom w:val="single" w:sz="4" w:space="0" w:color="000000" w:themeColor="text1"/>
            </w:tcBorders>
          </w:tcPr>
          <w:p w14:paraId="4AE982D5" w14:textId="7BA7205A" w:rsidR="00B24CC2" w:rsidRPr="009F6FAF" w:rsidRDefault="00B24CC2" w:rsidP="00B24CC2">
            <w:pPr>
              <w:rPr>
                <w:rFonts w:cs="Arial"/>
                <w:szCs w:val="20"/>
              </w:rPr>
            </w:pPr>
            <w:r w:rsidRPr="00132B7D">
              <w:rPr>
                <w:rFonts w:cs="Arial"/>
                <w:szCs w:val="20"/>
              </w:rPr>
              <w:t>3.1, 3.2</w:t>
            </w:r>
          </w:p>
        </w:tc>
        <w:tc>
          <w:tcPr>
            <w:tcW w:w="1440" w:type="dxa"/>
            <w:tcBorders>
              <w:bottom w:val="single" w:sz="4" w:space="0" w:color="000000" w:themeColor="text1"/>
            </w:tcBorders>
          </w:tcPr>
          <w:p w14:paraId="7B4D05E2" w14:textId="77777777" w:rsidR="00B24CC2" w:rsidRPr="009F6FAF" w:rsidRDefault="00B24CC2" w:rsidP="00B24CC2">
            <w:pPr>
              <w:rPr>
                <w:rFonts w:cs="Arial"/>
                <w:szCs w:val="20"/>
              </w:rPr>
            </w:pP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B24CC2" w:rsidRPr="00103FC5" w14:paraId="21364666" w14:textId="77777777" w:rsidTr="4948C66D">
        <w:tc>
          <w:tcPr>
            <w:tcW w:w="10170" w:type="dxa"/>
            <w:gridSpan w:val="2"/>
            <w:tcMar>
              <w:top w:w="115" w:type="dxa"/>
              <w:left w:w="115" w:type="dxa"/>
              <w:bottom w:w="115" w:type="dxa"/>
              <w:right w:w="115" w:type="dxa"/>
            </w:tcMar>
          </w:tcPr>
          <w:p w14:paraId="5FDAD900" w14:textId="77777777" w:rsidR="00B24CC2" w:rsidRPr="00132B7D" w:rsidRDefault="00B24CC2" w:rsidP="00B24CC2">
            <w:pPr>
              <w:tabs>
                <w:tab w:val="left" w:pos="2329"/>
              </w:tabs>
              <w:rPr>
                <w:rFonts w:cs="Arial"/>
                <w:b/>
                <w:szCs w:val="20"/>
              </w:rPr>
            </w:pPr>
            <w:r w:rsidRPr="00132B7D">
              <w:rPr>
                <w:rFonts w:cs="Arial"/>
                <w:b/>
                <w:szCs w:val="20"/>
              </w:rPr>
              <w:t>Diversity Challenges Paper</w:t>
            </w:r>
          </w:p>
          <w:p w14:paraId="69C3AEC3" w14:textId="77777777" w:rsidR="00B24CC2" w:rsidRPr="00132B7D" w:rsidRDefault="00B24CC2" w:rsidP="00B24CC2">
            <w:pPr>
              <w:tabs>
                <w:tab w:val="left" w:pos="2329"/>
              </w:tabs>
              <w:rPr>
                <w:rFonts w:cs="Arial"/>
                <w:b/>
                <w:szCs w:val="20"/>
              </w:rPr>
            </w:pPr>
          </w:p>
          <w:p w14:paraId="13145FE9" w14:textId="1687158B" w:rsidR="00B24CC2" w:rsidRDefault="00B24CC2" w:rsidP="00B24CC2">
            <w:pPr>
              <w:tabs>
                <w:tab w:val="left" w:pos="2329"/>
              </w:tabs>
            </w:pPr>
            <w:r w:rsidRPr="00132B7D">
              <w:rPr>
                <w:b/>
              </w:rPr>
              <w:t>Write</w:t>
            </w:r>
            <w:r w:rsidRPr="00132B7D">
              <w:t xml:space="preserve"> a </w:t>
            </w:r>
            <w:r>
              <w:t xml:space="preserve">350 to </w:t>
            </w:r>
            <w:r w:rsidRPr="00132B7D">
              <w:t xml:space="preserve">500-word paper on how your organization </w:t>
            </w:r>
            <w:r>
              <w:t>responds to</w:t>
            </w:r>
            <w:r w:rsidRPr="00132B7D">
              <w:t xml:space="preserve"> diversity challenges </w:t>
            </w:r>
            <w:r>
              <w:t>today</w:t>
            </w:r>
            <w:r w:rsidRPr="00132B7D">
              <w:t>, which may include issues involving the following topics:</w:t>
            </w:r>
          </w:p>
          <w:p w14:paraId="57523482" w14:textId="77777777" w:rsidR="009E6388" w:rsidRPr="00132B7D" w:rsidRDefault="009E6388" w:rsidP="00B24CC2">
            <w:pPr>
              <w:tabs>
                <w:tab w:val="left" w:pos="2329"/>
              </w:tabs>
            </w:pPr>
          </w:p>
          <w:p w14:paraId="0FB024CC" w14:textId="77777777" w:rsidR="00B24CC2" w:rsidRPr="00132B7D" w:rsidRDefault="00B24CC2" w:rsidP="00B24CC2">
            <w:pPr>
              <w:pStyle w:val="AssignmentsLevel2"/>
            </w:pPr>
            <w:r w:rsidRPr="00132B7D">
              <w:t>Race</w:t>
            </w:r>
          </w:p>
          <w:p w14:paraId="73804D98" w14:textId="77777777" w:rsidR="00B24CC2" w:rsidRPr="00132B7D" w:rsidRDefault="00B24CC2" w:rsidP="00B24CC2">
            <w:pPr>
              <w:pStyle w:val="AssignmentsLevel2"/>
            </w:pPr>
            <w:r w:rsidRPr="00132B7D">
              <w:t>Ethnicity</w:t>
            </w:r>
          </w:p>
          <w:p w14:paraId="1C2DB5DC" w14:textId="77777777" w:rsidR="00B24CC2" w:rsidRPr="00132B7D" w:rsidRDefault="00B24CC2" w:rsidP="00B24CC2">
            <w:pPr>
              <w:pStyle w:val="AssignmentsLevel2"/>
            </w:pPr>
            <w:r w:rsidRPr="00132B7D">
              <w:t>Socioeconomic status</w:t>
            </w:r>
          </w:p>
          <w:p w14:paraId="20A6734B" w14:textId="77777777" w:rsidR="00B24CC2" w:rsidRPr="00132B7D" w:rsidRDefault="00B24CC2" w:rsidP="00B24CC2">
            <w:pPr>
              <w:pStyle w:val="AssignmentsLevel2"/>
            </w:pPr>
            <w:r w:rsidRPr="00132B7D">
              <w:t>Culture</w:t>
            </w:r>
          </w:p>
          <w:p w14:paraId="2CA1CAD4" w14:textId="77777777" w:rsidR="00B24CC2" w:rsidRPr="00132B7D" w:rsidRDefault="00B24CC2" w:rsidP="00B24CC2">
            <w:pPr>
              <w:pStyle w:val="AssignmentsLevel2"/>
            </w:pPr>
            <w:r w:rsidRPr="00132B7D">
              <w:t>Gender</w:t>
            </w:r>
          </w:p>
          <w:p w14:paraId="55EF04E6" w14:textId="77777777" w:rsidR="00B24CC2" w:rsidRPr="00132B7D" w:rsidRDefault="00B24CC2" w:rsidP="00B24CC2">
            <w:pPr>
              <w:pStyle w:val="AssignmentsLevel2"/>
            </w:pPr>
            <w:r w:rsidRPr="00132B7D">
              <w:t>Sexual orientation</w:t>
            </w:r>
          </w:p>
          <w:p w14:paraId="4D9BDC3F" w14:textId="77777777" w:rsidR="00B24CC2" w:rsidRPr="00132B7D" w:rsidRDefault="00B24CC2" w:rsidP="00B24CC2">
            <w:pPr>
              <w:pStyle w:val="AssignmentsLevel2"/>
            </w:pPr>
            <w:r w:rsidRPr="00132B7D">
              <w:t>Physical/psychological ability</w:t>
            </w:r>
          </w:p>
          <w:p w14:paraId="6F5D3DEB" w14:textId="77777777" w:rsidR="00B24CC2" w:rsidRPr="00132B7D" w:rsidRDefault="00B24CC2" w:rsidP="00B24CC2">
            <w:pPr>
              <w:pStyle w:val="AssignmentsLevel2"/>
            </w:pPr>
            <w:r w:rsidRPr="00132B7D">
              <w:t>Religion</w:t>
            </w:r>
          </w:p>
          <w:p w14:paraId="671D42D3" w14:textId="77777777" w:rsidR="00B24CC2" w:rsidRPr="00132B7D" w:rsidRDefault="00B24CC2" w:rsidP="00B24CC2">
            <w:pPr>
              <w:pStyle w:val="AssignmentsLevel2"/>
            </w:pPr>
            <w:r w:rsidRPr="00132B7D">
              <w:t>Age</w:t>
            </w:r>
          </w:p>
          <w:p w14:paraId="68998C90" w14:textId="77777777" w:rsidR="00B24CC2" w:rsidRPr="00132B7D" w:rsidRDefault="00B24CC2" w:rsidP="00B24CC2">
            <w:pPr>
              <w:tabs>
                <w:tab w:val="left" w:pos="2329"/>
              </w:tabs>
              <w:rPr>
                <w:b/>
              </w:rPr>
            </w:pPr>
          </w:p>
          <w:p w14:paraId="65B27070" w14:textId="77777777" w:rsidR="00B24CC2" w:rsidRPr="00132B7D" w:rsidRDefault="00B24CC2" w:rsidP="00B24CC2">
            <w:pPr>
              <w:tabs>
                <w:tab w:val="left" w:pos="2329"/>
              </w:tabs>
            </w:pPr>
            <w:r w:rsidRPr="00132B7D">
              <w:rPr>
                <w:b/>
              </w:rPr>
              <w:lastRenderedPageBreak/>
              <w:t>Include</w:t>
            </w:r>
            <w:r w:rsidRPr="00132B7D">
              <w:t xml:space="preserve"> the following key factors:</w:t>
            </w:r>
          </w:p>
          <w:p w14:paraId="099069C2" w14:textId="77777777" w:rsidR="00B24CC2" w:rsidRPr="00132B7D" w:rsidRDefault="00B24CC2" w:rsidP="00B24CC2">
            <w:pPr>
              <w:pStyle w:val="AssignmentsLevel2"/>
            </w:pPr>
            <w:r w:rsidRPr="00132B7D">
              <w:t>Leadership</w:t>
            </w:r>
          </w:p>
          <w:p w14:paraId="0435EEA1" w14:textId="77777777" w:rsidR="00B24CC2" w:rsidRPr="00132B7D" w:rsidRDefault="00B24CC2" w:rsidP="00B24CC2">
            <w:pPr>
              <w:pStyle w:val="AssignmentsLevel2"/>
            </w:pPr>
            <w:r w:rsidRPr="00132B7D">
              <w:t>Social justice elements</w:t>
            </w:r>
          </w:p>
          <w:p w14:paraId="24103DFA" w14:textId="77777777" w:rsidR="00B24CC2" w:rsidRPr="00132B7D" w:rsidRDefault="00B24CC2" w:rsidP="00B24CC2">
            <w:pPr>
              <w:pStyle w:val="AssignmentsLevel2"/>
            </w:pPr>
            <w:r w:rsidRPr="00132B7D">
              <w:t>Shapiro paradigms</w:t>
            </w:r>
          </w:p>
          <w:p w14:paraId="1E266F19" w14:textId="77777777" w:rsidR="00B24CC2" w:rsidRPr="00132B7D" w:rsidRDefault="00B24CC2" w:rsidP="00B24CC2">
            <w:pPr>
              <w:tabs>
                <w:tab w:val="left" w:pos="2329"/>
              </w:tabs>
            </w:pPr>
          </w:p>
          <w:p w14:paraId="4380CC4D" w14:textId="77777777" w:rsidR="00B24CC2" w:rsidRPr="00132B7D" w:rsidRDefault="00B24CC2" w:rsidP="00B24CC2">
            <w:pPr>
              <w:tabs>
                <w:tab w:val="left" w:pos="2329"/>
              </w:tabs>
              <w:rPr>
                <w:rFonts w:cs="Arial"/>
                <w:b/>
                <w:szCs w:val="20"/>
              </w:rPr>
            </w:pPr>
            <w:r w:rsidRPr="00132B7D">
              <w:rPr>
                <w:b/>
              </w:rPr>
              <w:t>Include</w:t>
            </w:r>
            <w:r w:rsidRPr="00132B7D">
              <w:t xml:space="preserve"> suggestions on how to move your organization toward making decisions that are more aligned to addressing issues of social justice. </w:t>
            </w:r>
          </w:p>
          <w:p w14:paraId="3F2A84FB" w14:textId="77777777" w:rsidR="00B24CC2" w:rsidRPr="00132B7D" w:rsidRDefault="00B24CC2" w:rsidP="00B24CC2">
            <w:pPr>
              <w:tabs>
                <w:tab w:val="left" w:pos="2329"/>
              </w:tabs>
              <w:rPr>
                <w:rFonts w:cs="Arial"/>
                <w:b/>
                <w:szCs w:val="20"/>
              </w:rPr>
            </w:pPr>
          </w:p>
          <w:p w14:paraId="600AB75C" w14:textId="5D3C774F" w:rsidR="00B24CC2" w:rsidRPr="00103FC5" w:rsidRDefault="00B24CC2" w:rsidP="00B24CC2">
            <w:pPr>
              <w:pStyle w:val="AssignmentsLevel1"/>
              <w:rPr>
                <w:b/>
                <w:bCs/>
              </w:rPr>
            </w:pPr>
            <w:r w:rsidRPr="00132B7D">
              <w:rPr>
                <w:b/>
              </w:rPr>
              <w:t xml:space="preserve">Submit </w:t>
            </w:r>
            <w:r w:rsidRPr="00132B7D">
              <w:t xml:space="preserve">your assignment to your instructor via Blackboard by Sunday. </w:t>
            </w:r>
          </w:p>
        </w:tc>
        <w:tc>
          <w:tcPr>
            <w:tcW w:w="1440" w:type="dxa"/>
          </w:tcPr>
          <w:p w14:paraId="162936FD" w14:textId="73BA01A4" w:rsidR="00B24CC2" w:rsidRPr="00103FC5" w:rsidRDefault="00B24CC2" w:rsidP="00B24CC2">
            <w:pPr>
              <w:tabs>
                <w:tab w:val="left" w:pos="2329"/>
              </w:tabs>
              <w:rPr>
                <w:rFonts w:cs="Arial"/>
                <w:szCs w:val="20"/>
              </w:rPr>
            </w:pPr>
            <w:r w:rsidRPr="00132B7D">
              <w:rPr>
                <w:rFonts w:cs="Arial"/>
                <w:szCs w:val="20"/>
              </w:rPr>
              <w:lastRenderedPageBreak/>
              <w:t>3.1</w:t>
            </w:r>
          </w:p>
        </w:tc>
        <w:tc>
          <w:tcPr>
            <w:tcW w:w="1440" w:type="dxa"/>
          </w:tcPr>
          <w:p w14:paraId="462F5756" w14:textId="76CD640B" w:rsidR="00B24CC2" w:rsidRPr="00103FC5" w:rsidRDefault="00B24CC2" w:rsidP="00B24CC2">
            <w:pPr>
              <w:tabs>
                <w:tab w:val="left" w:pos="2329"/>
              </w:tabs>
              <w:rPr>
                <w:rFonts w:eastAsia="Arial" w:cs="Arial"/>
              </w:rPr>
            </w:pPr>
            <w:r w:rsidRPr="00132B7D">
              <w:rPr>
                <w:rFonts w:cs="Arial"/>
                <w:szCs w:val="20"/>
              </w:rPr>
              <w:t xml:space="preserve">Paper: </w:t>
            </w:r>
            <w:r w:rsidRPr="00132B7D">
              <w:rPr>
                <w:rFonts w:cs="Arial"/>
                <w:b/>
                <w:szCs w:val="20"/>
              </w:rPr>
              <w:t>30 minutes</w:t>
            </w:r>
          </w:p>
        </w:tc>
      </w:tr>
      <w:tr w:rsidR="00B24CC2" w:rsidRPr="00842155" w14:paraId="55911169" w14:textId="77777777" w:rsidTr="4948C66D">
        <w:tc>
          <w:tcPr>
            <w:tcW w:w="10170" w:type="dxa"/>
            <w:gridSpan w:val="2"/>
            <w:tcMar>
              <w:top w:w="115" w:type="dxa"/>
              <w:left w:w="115" w:type="dxa"/>
              <w:bottom w:w="115" w:type="dxa"/>
              <w:right w:w="115" w:type="dxa"/>
            </w:tcMar>
          </w:tcPr>
          <w:p w14:paraId="20C0B81C" w14:textId="77777777" w:rsidR="00B24CC2" w:rsidRPr="00132B7D" w:rsidRDefault="00B24CC2" w:rsidP="00B24CC2">
            <w:pPr>
              <w:tabs>
                <w:tab w:val="left" w:pos="2329"/>
              </w:tabs>
              <w:rPr>
                <w:rFonts w:cs="Arial"/>
                <w:b/>
                <w:szCs w:val="20"/>
              </w:rPr>
            </w:pPr>
            <w:r w:rsidRPr="00132B7D">
              <w:rPr>
                <w:rFonts w:cs="Arial"/>
                <w:b/>
                <w:szCs w:val="20"/>
              </w:rPr>
              <w:t>Leadership for Change Presentation</w:t>
            </w:r>
          </w:p>
          <w:p w14:paraId="1C63C55E" w14:textId="77777777" w:rsidR="00B24CC2" w:rsidRPr="00132B7D" w:rsidRDefault="00B24CC2" w:rsidP="00B24CC2">
            <w:pPr>
              <w:tabs>
                <w:tab w:val="left" w:pos="2329"/>
              </w:tabs>
              <w:rPr>
                <w:rFonts w:cs="Arial"/>
                <w:szCs w:val="20"/>
              </w:rPr>
            </w:pPr>
          </w:p>
          <w:p w14:paraId="3A976DA8" w14:textId="77777777" w:rsidR="00B24CC2" w:rsidRPr="00132B7D" w:rsidRDefault="00B24CC2" w:rsidP="00B24CC2">
            <w:pPr>
              <w:tabs>
                <w:tab w:val="left" w:pos="2329"/>
              </w:tabs>
              <w:rPr>
                <w:rFonts w:cs="Arial"/>
                <w:szCs w:val="20"/>
              </w:rPr>
            </w:pPr>
            <w:r w:rsidRPr="00132B7D">
              <w:rPr>
                <w:rFonts w:cs="Arial"/>
                <w:szCs w:val="20"/>
              </w:rPr>
              <w:t>As a leader, one of your mandates is to drive positive change through your organization at all levels.</w:t>
            </w:r>
          </w:p>
          <w:p w14:paraId="5E569CF2" w14:textId="77777777" w:rsidR="00B24CC2" w:rsidRPr="00132B7D" w:rsidRDefault="00B24CC2" w:rsidP="00B24CC2">
            <w:pPr>
              <w:tabs>
                <w:tab w:val="left" w:pos="2329"/>
              </w:tabs>
              <w:rPr>
                <w:rFonts w:cs="Arial"/>
                <w:szCs w:val="20"/>
              </w:rPr>
            </w:pPr>
          </w:p>
          <w:p w14:paraId="3BCFE4BA" w14:textId="77777777" w:rsidR="00B24CC2" w:rsidRPr="00132B7D" w:rsidRDefault="00B24CC2" w:rsidP="00B24CC2">
            <w:pPr>
              <w:tabs>
                <w:tab w:val="left" w:pos="2329"/>
              </w:tabs>
              <w:rPr>
                <w:rFonts w:cs="Arial"/>
                <w:szCs w:val="20"/>
              </w:rPr>
            </w:pPr>
            <w:r w:rsidRPr="00132B7D">
              <w:rPr>
                <w:rFonts w:cs="Arial"/>
                <w:b/>
                <w:szCs w:val="20"/>
              </w:rPr>
              <w:t>Formulate</w:t>
            </w:r>
            <w:r w:rsidRPr="00132B7D">
              <w:rPr>
                <w:rFonts w:cs="Arial"/>
                <w:szCs w:val="20"/>
              </w:rPr>
              <w:t xml:space="preserve"> a plan to educate the stakeholders in your district or organization about the principles of social justice and how to achieve beneficial social justice outcomes, including:</w:t>
            </w:r>
          </w:p>
          <w:p w14:paraId="3186943B" w14:textId="77777777" w:rsidR="00B24CC2" w:rsidRPr="00132B7D" w:rsidRDefault="00B24CC2" w:rsidP="00B24CC2">
            <w:pPr>
              <w:pStyle w:val="AssignmentsLevel2"/>
            </w:pPr>
            <w:r w:rsidRPr="00132B7D">
              <w:t>Definition of the stakeholders targeted</w:t>
            </w:r>
          </w:p>
          <w:p w14:paraId="12F15B0D" w14:textId="77777777" w:rsidR="00B24CC2" w:rsidRPr="00132B7D" w:rsidRDefault="00B24CC2" w:rsidP="00B24CC2">
            <w:pPr>
              <w:pStyle w:val="AssignmentsLevel2"/>
            </w:pPr>
            <w:r w:rsidRPr="00132B7D">
              <w:t>Description of the targeted outcomes, using the Shapiro Paradigms</w:t>
            </w:r>
          </w:p>
          <w:p w14:paraId="503EBD5D" w14:textId="77777777" w:rsidR="00B24CC2" w:rsidRPr="00132B7D" w:rsidRDefault="00B24CC2" w:rsidP="00B24CC2">
            <w:pPr>
              <w:pStyle w:val="AssignmentsLevel2"/>
            </w:pPr>
            <w:r w:rsidRPr="00132B7D">
              <w:t>Description of the action plan, including each step of the plan</w:t>
            </w:r>
          </w:p>
          <w:p w14:paraId="11F3891B" w14:textId="77777777" w:rsidR="00B24CC2" w:rsidRPr="00132B7D" w:rsidRDefault="00B24CC2" w:rsidP="00B24CC2">
            <w:pPr>
              <w:pStyle w:val="AssignmentsLevel2"/>
            </w:pPr>
            <w:r w:rsidRPr="00132B7D">
              <w:t>Explanations of the benefits of your plan</w:t>
            </w:r>
          </w:p>
          <w:p w14:paraId="46DF8F00" w14:textId="77777777" w:rsidR="00B24CC2" w:rsidRPr="00132B7D" w:rsidRDefault="00B24CC2" w:rsidP="00B24CC2">
            <w:pPr>
              <w:tabs>
                <w:tab w:val="left" w:pos="6449"/>
              </w:tabs>
              <w:rPr>
                <w:rFonts w:cs="Arial"/>
                <w:szCs w:val="20"/>
              </w:rPr>
            </w:pPr>
            <w:r w:rsidRPr="00132B7D">
              <w:rPr>
                <w:rFonts w:cs="Arial"/>
                <w:szCs w:val="20"/>
              </w:rPr>
              <w:tab/>
            </w:r>
          </w:p>
          <w:p w14:paraId="097DC3B4" w14:textId="77777777" w:rsidR="00B24CC2" w:rsidRPr="00132B7D" w:rsidRDefault="00B24CC2" w:rsidP="00B24CC2">
            <w:pPr>
              <w:rPr>
                <w:rFonts w:cs="Arial"/>
                <w:szCs w:val="20"/>
              </w:rPr>
            </w:pPr>
            <w:r w:rsidRPr="00132B7D">
              <w:rPr>
                <w:rFonts w:cs="Arial"/>
                <w:b/>
                <w:szCs w:val="20"/>
              </w:rPr>
              <w:t>Create</w:t>
            </w:r>
            <w:r w:rsidRPr="00132B7D">
              <w:rPr>
                <w:rFonts w:cs="Arial"/>
                <w:szCs w:val="20"/>
              </w:rPr>
              <w:t xml:space="preserve"> a 5- to 10-minute board presentation with detailed speaker’s narrative or script that outlines your plan. </w:t>
            </w:r>
          </w:p>
          <w:p w14:paraId="38C9758E" w14:textId="77777777" w:rsidR="00B24CC2" w:rsidRPr="00132B7D" w:rsidRDefault="00B24CC2" w:rsidP="00B24CC2">
            <w:pPr>
              <w:rPr>
                <w:rFonts w:cs="Arial"/>
                <w:szCs w:val="20"/>
              </w:rPr>
            </w:pPr>
          </w:p>
          <w:p w14:paraId="23AFA606" w14:textId="77777777" w:rsidR="00B24CC2" w:rsidRPr="00132B7D" w:rsidRDefault="00B24CC2" w:rsidP="00B24CC2">
            <w:pPr>
              <w:rPr>
                <w:rFonts w:ascii="Times" w:hAnsi="Times"/>
                <w:szCs w:val="20"/>
              </w:rPr>
            </w:pPr>
            <w:r w:rsidRPr="00132B7D">
              <w:rPr>
                <w:rFonts w:cs="Arial"/>
                <w:i/>
                <w:szCs w:val="20"/>
              </w:rPr>
              <w:t>Note</w:t>
            </w:r>
            <w:r w:rsidRPr="00132B7D">
              <w:rPr>
                <w:rFonts w:cs="Arial"/>
                <w:szCs w:val="20"/>
              </w:rPr>
              <w:t>. You may utilize a presentation tool of your choice such as Prezi, Microsoft</w:t>
            </w:r>
            <w:r w:rsidRPr="00132B7D">
              <w:rPr>
                <w:rFonts w:cs="Arial"/>
                <w:sz w:val="15"/>
                <w:szCs w:val="15"/>
                <w:vertAlign w:val="superscript"/>
              </w:rPr>
              <w:t>®</w:t>
            </w:r>
            <w:r w:rsidRPr="00132B7D">
              <w:rPr>
                <w:rFonts w:ascii="Times" w:hAnsi="Times"/>
                <w:szCs w:val="20"/>
              </w:rPr>
              <w:t xml:space="preserve"> </w:t>
            </w:r>
            <w:r w:rsidRPr="00132B7D">
              <w:rPr>
                <w:rFonts w:cs="Arial"/>
                <w:szCs w:val="20"/>
              </w:rPr>
              <w:t xml:space="preserve">PowerPoint, or </w:t>
            </w:r>
            <w:proofErr w:type="spellStart"/>
            <w:r w:rsidRPr="00132B7D">
              <w:rPr>
                <w:rFonts w:cs="Arial"/>
                <w:szCs w:val="20"/>
              </w:rPr>
              <w:t>PowToons</w:t>
            </w:r>
            <w:proofErr w:type="spellEnd"/>
            <w:r w:rsidRPr="00132B7D">
              <w:rPr>
                <w:rFonts w:cs="Arial"/>
                <w:szCs w:val="20"/>
              </w:rPr>
              <w:t>.</w:t>
            </w:r>
          </w:p>
          <w:p w14:paraId="2480FB10" w14:textId="77777777" w:rsidR="00B24CC2" w:rsidRPr="00132B7D" w:rsidRDefault="00B24CC2" w:rsidP="00B24CC2">
            <w:pPr>
              <w:rPr>
                <w:rFonts w:cs="Arial"/>
                <w:szCs w:val="20"/>
              </w:rPr>
            </w:pPr>
          </w:p>
          <w:p w14:paraId="032C6836" w14:textId="77777777" w:rsidR="00B24CC2" w:rsidRPr="00132B7D" w:rsidRDefault="00B24CC2" w:rsidP="00B24CC2">
            <w:pPr>
              <w:tabs>
                <w:tab w:val="left" w:pos="2329"/>
              </w:tabs>
              <w:rPr>
                <w:rFonts w:cs="Arial"/>
                <w:szCs w:val="20"/>
              </w:rPr>
            </w:pPr>
            <w:r w:rsidRPr="00132B7D">
              <w:rPr>
                <w:rFonts w:cs="Arial"/>
                <w:b/>
                <w:szCs w:val="20"/>
              </w:rPr>
              <w:t>Post</w:t>
            </w:r>
            <w:r w:rsidRPr="00132B7D">
              <w:rPr>
                <w:rFonts w:cs="Arial"/>
                <w:szCs w:val="20"/>
              </w:rPr>
              <w:t xml:space="preserve"> a link to your presentation to the Leadership for Change Presentations forum by Thursday.</w:t>
            </w:r>
          </w:p>
          <w:p w14:paraId="59A69976" w14:textId="77777777" w:rsidR="00B24CC2" w:rsidRPr="00132B7D" w:rsidRDefault="00B24CC2" w:rsidP="00B24CC2">
            <w:pPr>
              <w:rPr>
                <w:rFonts w:cs="Arial"/>
                <w:szCs w:val="20"/>
              </w:rPr>
            </w:pPr>
          </w:p>
          <w:p w14:paraId="7CC980BA" w14:textId="675A2666" w:rsidR="00B24CC2" w:rsidRPr="00135F7B" w:rsidRDefault="00B24CC2" w:rsidP="00B24CC2">
            <w:pPr>
              <w:pStyle w:val="AssignmentsLevel1"/>
            </w:pPr>
            <w:r w:rsidRPr="00132B7D">
              <w:rPr>
                <w:b/>
              </w:rPr>
              <w:t>Use</w:t>
            </w:r>
            <w:r w:rsidRPr="00132B7D">
              <w:t xml:space="preserve"> the </w:t>
            </w:r>
            <w:hyperlink r:id="rId34" w:history="1">
              <w:r w:rsidRPr="00323A34">
                <w:rPr>
                  <w:rStyle w:val="Hyperlink"/>
                </w:rPr>
                <w:t>RISE Model for Meaningful Feedback</w:t>
              </w:r>
            </w:hyperlink>
            <w:r w:rsidRPr="00132B7D">
              <w:t xml:space="preserve"> to respond to three of your classmates’ posts by </w:t>
            </w:r>
            <w:r>
              <w:t>Sunday</w:t>
            </w:r>
            <w:r w:rsidRPr="00132B7D">
              <w:t>.</w:t>
            </w:r>
          </w:p>
        </w:tc>
        <w:tc>
          <w:tcPr>
            <w:tcW w:w="1440" w:type="dxa"/>
          </w:tcPr>
          <w:p w14:paraId="595C5E59" w14:textId="0880026E" w:rsidR="00B24CC2" w:rsidRPr="00842155" w:rsidRDefault="00B24CC2" w:rsidP="00B24CC2">
            <w:pPr>
              <w:tabs>
                <w:tab w:val="left" w:pos="2329"/>
              </w:tabs>
              <w:rPr>
                <w:rFonts w:cs="Arial"/>
                <w:szCs w:val="20"/>
              </w:rPr>
            </w:pPr>
            <w:r w:rsidRPr="00132B7D">
              <w:rPr>
                <w:rFonts w:cs="Arial"/>
                <w:szCs w:val="20"/>
              </w:rPr>
              <w:t>3.2</w:t>
            </w:r>
          </w:p>
        </w:tc>
        <w:tc>
          <w:tcPr>
            <w:tcW w:w="1440" w:type="dxa"/>
          </w:tcPr>
          <w:p w14:paraId="479C630F" w14:textId="59275146" w:rsidR="00B24CC2" w:rsidRPr="00842155" w:rsidRDefault="00B24CC2" w:rsidP="00B24CC2">
            <w:pPr>
              <w:tabs>
                <w:tab w:val="left" w:pos="2329"/>
              </w:tabs>
              <w:rPr>
                <w:rFonts w:eastAsia="Arial" w:cs="Arial"/>
              </w:rPr>
            </w:pPr>
            <w:r w:rsidRPr="00132B7D">
              <w:rPr>
                <w:rFonts w:cs="Arial"/>
                <w:szCs w:val="20"/>
              </w:rPr>
              <w:t xml:space="preserve">Presentation: </w:t>
            </w:r>
            <w:r>
              <w:rPr>
                <w:rFonts w:cs="Arial"/>
                <w:b/>
                <w:szCs w:val="20"/>
              </w:rPr>
              <w:t xml:space="preserve">2 </w:t>
            </w:r>
            <w:r w:rsidRPr="00132B7D">
              <w:rPr>
                <w:rFonts w:cs="Arial"/>
                <w:b/>
                <w:szCs w:val="20"/>
              </w:rPr>
              <w:t>hours</w:t>
            </w:r>
          </w:p>
        </w:tc>
      </w:tr>
      <w:tr w:rsidR="00B24CC2" w:rsidRPr="00132272" w14:paraId="08E8C189" w14:textId="77777777" w:rsidTr="4948C66D">
        <w:tc>
          <w:tcPr>
            <w:tcW w:w="10170" w:type="dxa"/>
            <w:gridSpan w:val="2"/>
            <w:tcMar>
              <w:top w:w="115" w:type="dxa"/>
              <w:left w:w="115" w:type="dxa"/>
              <w:bottom w:w="115" w:type="dxa"/>
              <w:right w:w="115" w:type="dxa"/>
            </w:tcMar>
          </w:tcPr>
          <w:p w14:paraId="20D8F927" w14:textId="77777777" w:rsidR="00B24CC2" w:rsidRPr="00132B7D" w:rsidRDefault="00B24CC2" w:rsidP="00B24CC2">
            <w:pPr>
              <w:tabs>
                <w:tab w:val="left" w:pos="2329"/>
              </w:tabs>
              <w:rPr>
                <w:rFonts w:cs="Arial"/>
                <w:b/>
                <w:szCs w:val="20"/>
              </w:rPr>
            </w:pPr>
            <w:r w:rsidRPr="00132B7D">
              <w:rPr>
                <w:rFonts w:cs="Arial"/>
                <w:b/>
                <w:szCs w:val="20"/>
              </w:rPr>
              <w:t>Personal Code of Ethics</w:t>
            </w:r>
          </w:p>
          <w:p w14:paraId="3EDB0CDB" w14:textId="77777777" w:rsidR="00B24CC2" w:rsidRPr="00132B7D" w:rsidRDefault="00B24CC2" w:rsidP="00B24CC2">
            <w:pPr>
              <w:tabs>
                <w:tab w:val="left" w:pos="2329"/>
              </w:tabs>
              <w:rPr>
                <w:rFonts w:cs="Arial"/>
                <w:b/>
                <w:szCs w:val="20"/>
              </w:rPr>
            </w:pPr>
          </w:p>
          <w:p w14:paraId="74891688" w14:textId="77777777" w:rsidR="00B24CC2" w:rsidRPr="00132B7D" w:rsidRDefault="00B24CC2" w:rsidP="00B24CC2">
            <w:pPr>
              <w:tabs>
                <w:tab w:val="left" w:pos="2329"/>
              </w:tabs>
              <w:rPr>
                <w:rFonts w:cs="Arial"/>
                <w:b/>
                <w:szCs w:val="20"/>
              </w:rPr>
            </w:pPr>
            <w:r w:rsidRPr="00132B7D">
              <w:rPr>
                <w:rFonts w:cs="Arial"/>
                <w:b/>
                <w:szCs w:val="20"/>
              </w:rPr>
              <w:t xml:space="preserve">Resource: </w:t>
            </w:r>
            <w:proofErr w:type="spellStart"/>
            <w:r w:rsidRPr="00132B7D">
              <w:rPr>
                <w:rFonts w:cs="Arial"/>
                <w:b/>
                <w:szCs w:val="20"/>
              </w:rPr>
              <w:t>GMercyU</w:t>
            </w:r>
            <w:proofErr w:type="spellEnd"/>
            <w:r w:rsidRPr="00132B7D">
              <w:rPr>
                <w:rFonts w:cs="Arial"/>
                <w:b/>
                <w:szCs w:val="20"/>
              </w:rPr>
              <w:t xml:space="preserve"> EDU 805 Personal Code of Ethics Template</w:t>
            </w:r>
          </w:p>
          <w:p w14:paraId="4A324B9A" w14:textId="77777777" w:rsidR="00B24CC2" w:rsidRPr="00132B7D" w:rsidRDefault="00B24CC2" w:rsidP="00B24CC2">
            <w:pPr>
              <w:tabs>
                <w:tab w:val="left" w:pos="2329"/>
              </w:tabs>
              <w:rPr>
                <w:rFonts w:cs="Arial"/>
                <w:b/>
                <w:szCs w:val="20"/>
              </w:rPr>
            </w:pPr>
          </w:p>
          <w:p w14:paraId="068B37E1" w14:textId="77777777" w:rsidR="00B24CC2" w:rsidRPr="00132B7D" w:rsidRDefault="00B24CC2" w:rsidP="00B24CC2">
            <w:pPr>
              <w:tabs>
                <w:tab w:val="left" w:pos="2329"/>
              </w:tabs>
              <w:rPr>
                <w:rFonts w:cs="Arial"/>
                <w:szCs w:val="20"/>
              </w:rPr>
            </w:pPr>
            <w:r w:rsidRPr="00132B7D">
              <w:rPr>
                <w:rFonts w:cs="Arial"/>
                <w:b/>
                <w:szCs w:val="20"/>
              </w:rPr>
              <w:t>Create</w:t>
            </w:r>
            <w:r w:rsidRPr="00132B7D">
              <w:rPr>
                <w:rFonts w:cs="Arial"/>
                <w:szCs w:val="20"/>
              </w:rPr>
              <w:t xml:space="preserve"> a personal code of ethics based on the concepts and topics covered in this course.</w:t>
            </w:r>
          </w:p>
          <w:p w14:paraId="25EB598E" w14:textId="77777777" w:rsidR="00B24CC2" w:rsidRPr="00132B7D" w:rsidRDefault="00B24CC2" w:rsidP="00B24CC2">
            <w:pPr>
              <w:tabs>
                <w:tab w:val="left" w:pos="2329"/>
              </w:tabs>
              <w:rPr>
                <w:rFonts w:cs="Arial"/>
                <w:szCs w:val="20"/>
              </w:rPr>
            </w:pPr>
          </w:p>
          <w:p w14:paraId="50D75382" w14:textId="77777777" w:rsidR="00B24CC2" w:rsidRPr="00132B7D" w:rsidRDefault="00B24CC2" w:rsidP="00B24CC2">
            <w:pPr>
              <w:tabs>
                <w:tab w:val="left" w:pos="2329"/>
              </w:tabs>
              <w:rPr>
                <w:rFonts w:cs="Arial"/>
                <w:szCs w:val="20"/>
              </w:rPr>
            </w:pPr>
            <w:r w:rsidRPr="00132B7D">
              <w:rPr>
                <w:rFonts w:cs="Arial"/>
                <w:b/>
                <w:szCs w:val="20"/>
              </w:rPr>
              <w:t>Include</w:t>
            </w:r>
            <w:r w:rsidRPr="00132B7D">
              <w:rPr>
                <w:rFonts w:cs="Arial"/>
                <w:szCs w:val="20"/>
              </w:rPr>
              <w:t xml:space="preserve"> the following:</w:t>
            </w:r>
          </w:p>
          <w:p w14:paraId="6FAB8188" w14:textId="77777777" w:rsidR="00B24CC2" w:rsidRPr="00132B7D" w:rsidRDefault="00B24CC2" w:rsidP="00B24CC2">
            <w:pPr>
              <w:tabs>
                <w:tab w:val="left" w:pos="2329"/>
              </w:tabs>
              <w:rPr>
                <w:rFonts w:cs="Arial"/>
                <w:szCs w:val="20"/>
              </w:rPr>
            </w:pPr>
          </w:p>
          <w:p w14:paraId="21954069" w14:textId="77777777" w:rsidR="00B24CC2" w:rsidRPr="00132B7D" w:rsidRDefault="00B24CC2" w:rsidP="00B24CC2">
            <w:pPr>
              <w:pStyle w:val="AssignmentsLevel2"/>
            </w:pPr>
            <w:r w:rsidRPr="00132B7D">
              <w:t>Your personal code of ethics from Week One, with revisions from instructor feedback</w:t>
            </w:r>
          </w:p>
          <w:p w14:paraId="75D4B550" w14:textId="77777777" w:rsidR="00B24CC2" w:rsidRPr="00132B7D" w:rsidRDefault="00B24CC2" w:rsidP="00B24CC2">
            <w:pPr>
              <w:pStyle w:val="AssignmentsLevel2"/>
            </w:pPr>
            <w:r w:rsidRPr="00132B7D">
              <w:lastRenderedPageBreak/>
              <w:t>Five ethical codes</w:t>
            </w:r>
          </w:p>
          <w:p w14:paraId="7C3CAE9A" w14:textId="77777777" w:rsidR="00B24CC2" w:rsidRPr="00132B7D" w:rsidRDefault="00B24CC2" w:rsidP="00B24CC2">
            <w:pPr>
              <w:tabs>
                <w:tab w:val="left" w:pos="2329"/>
              </w:tabs>
              <w:rPr>
                <w:rFonts w:cs="Arial"/>
                <w:szCs w:val="20"/>
              </w:rPr>
            </w:pPr>
          </w:p>
          <w:p w14:paraId="3F03438E" w14:textId="77777777" w:rsidR="00B24CC2" w:rsidRPr="00132B7D" w:rsidRDefault="00B24CC2" w:rsidP="00B24CC2">
            <w:pPr>
              <w:tabs>
                <w:tab w:val="left" w:pos="2329"/>
              </w:tabs>
              <w:rPr>
                <w:rFonts w:cs="Arial"/>
                <w:szCs w:val="20"/>
              </w:rPr>
            </w:pPr>
            <w:r w:rsidRPr="00132B7D">
              <w:rPr>
                <w:rFonts w:cs="Arial"/>
                <w:b/>
                <w:szCs w:val="20"/>
              </w:rPr>
              <w:t>Use</w:t>
            </w:r>
            <w:r w:rsidRPr="00132B7D">
              <w:rPr>
                <w:rFonts w:cs="Arial"/>
                <w:szCs w:val="20"/>
              </w:rPr>
              <w:t xml:space="preserve"> the template provided to submit your personal code.</w:t>
            </w:r>
          </w:p>
          <w:p w14:paraId="7B4370EE" w14:textId="77777777" w:rsidR="00B24CC2" w:rsidRPr="00132B7D" w:rsidRDefault="00B24CC2" w:rsidP="00B24CC2">
            <w:pPr>
              <w:tabs>
                <w:tab w:val="left" w:pos="2329"/>
              </w:tabs>
              <w:rPr>
                <w:rFonts w:cs="Arial"/>
                <w:szCs w:val="20"/>
              </w:rPr>
            </w:pPr>
          </w:p>
          <w:p w14:paraId="65504C33" w14:textId="77777777" w:rsidR="00B24CC2" w:rsidRPr="00132B7D" w:rsidRDefault="00B24CC2" w:rsidP="00B24CC2">
            <w:pPr>
              <w:tabs>
                <w:tab w:val="left" w:pos="2329"/>
              </w:tabs>
              <w:rPr>
                <w:rFonts w:cs="Arial"/>
                <w:szCs w:val="20"/>
              </w:rPr>
            </w:pPr>
            <w:r w:rsidRPr="00132B7D">
              <w:rPr>
                <w:rFonts w:cs="Arial"/>
                <w:b/>
                <w:szCs w:val="20"/>
              </w:rPr>
              <w:t>Submit</w:t>
            </w:r>
            <w:r w:rsidRPr="00132B7D">
              <w:rPr>
                <w:rFonts w:cs="Arial"/>
                <w:szCs w:val="20"/>
              </w:rPr>
              <w:t xml:space="preserve"> your assignment to your instructor via Blackboard.</w:t>
            </w:r>
          </w:p>
          <w:p w14:paraId="5488368A" w14:textId="77777777" w:rsidR="00B24CC2" w:rsidRPr="00132B7D" w:rsidRDefault="00B24CC2" w:rsidP="00B24CC2">
            <w:pPr>
              <w:tabs>
                <w:tab w:val="left" w:pos="2329"/>
              </w:tabs>
              <w:rPr>
                <w:rFonts w:cs="Arial"/>
                <w:szCs w:val="20"/>
              </w:rPr>
            </w:pPr>
          </w:p>
          <w:p w14:paraId="6D331016" w14:textId="08A12933" w:rsidR="00B24CC2" w:rsidRPr="00132272" w:rsidRDefault="00B24CC2" w:rsidP="00B24CC2">
            <w:pPr>
              <w:pStyle w:val="AssignmentsLevel1"/>
              <w:rPr>
                <w:strike/>
              </w:rPr>
            </w:pPr>
            <w:r w:rsidRPr="00132B7D">
              <w:rPr>
                <w:i/>
              </w:rPr>
              <w:t>Note</w:t>
            </w:r>
            <w:r w:rsidRPr="00132B7D">
              <w:t>: You may use the template for this assignment to create business card-sized codes.</w:t>
            </w:r>
          </w:p>
        </w:tc>
        <w:tc>
          <w:tcPr>
            <w:tcW w:w="1440" w:type="dxa"/>
          </w:tcPr>
          <w:p w14:paraId="5AFCFFA5" w14:textId="5655E577" w:rsidR="00B24CC2" w:rsidRPr="00132272" w:rsidRDefault="00B24CC2" w:rsidP="00B24CC2">
            <w:pPr>
              <w:tabs>
                <w:tab w:val="left" w:pos="2329"/>
              </w:tabs>
              <w:rPr>
                <w:rFonts w:cs="Arial"/>
                <w:strike/>
                <w:szCs w:val="20"/>
              </w:rPr>
            </w:pPr>
            <w:r>
              <w:rPr>
                <w:rFonts w:cs="Arial"/>
                <w:szCs w:val="20"/>
              </w:rPr>
              <w:lastRenderedPageBreak/>
              <w:t>3.1</w:t>
            </w:r>
            <w:r w:rsidR="00206179">
              <w:rPr>
                <w:rFonts w:cs="Arial"/>
                <w:szCs w:val="20"/>
              </w:rPr>
              <w:t>, 3.3</w:t>
            </w:r>
          </w:p>
        </w:tc>
        <w:tc>
          <w:tcPr>
            <w:tcW w:w="1440" w:type="dxa"/>
          </w:tcPr>
          <w:p w14:paraId="4CFEFBAD" w14:textId="77777777" w:rsidR="00B24CC2" w:rsidRDefault="00B24CC2" w:rsidP="00B24CC2">
            <w:pPr>
              <w:tabs>
                <w:tab w:val="left" w:pos="2329"/>
              </w:tabs>
              <w:rPr>
                <w:rFonts w:cs="Arial"/>
                <w:szCs w:val="20"/>
              </w:rPr>
            </w:pPr>
            <w:r>
              <w:rPr>
                <w:rFonts w:cs="Arial"/>
                <w:szCs w:val="20"/>
              </w:rPr>
              <w:t>Private Post</w:t>
            </w:r>
          </w:p>
          <w:p w14:paraId="36E84D43" w14:textId="6D09FA2E" w:rsidR="00B24CC2" w:rsidRPr="00132272" w:rsidRDefault="00B24CC2" w:rsidP="00B24CC2">
            <w:pPr>
              <w:tabs>
                <w:tab w:val="left" w:pos="2329"/>
              </w:tabs>
              <w:rPr>
                <w:rFonts w:cs="Arial"/>
                <w:strike/>
                <w:szCs w:val="20"/>
              </w:rPr>
            </w:pPr>
            <w:r>
              <w:rPr>
                <w:rFonts w:cs="Arial"/>
                <w:szCs w:val="20"/>
              </w:rPr>
              <w:t>.5 hours</w:t>
            </w:r>
          </w:p>
        </w:tc>
      </w:tr>
      <w:tr w:rsidR="00B24CC2"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B24CC2" w:rsidRPr="00842155" w:rsidRDefault="00B24CC2" w:rsidP="00B24CC2">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5E403703" w14:textId="77777777" w:rsidR="00B24CC2" w:rsidRPr="00132B7D" w:rsidRDefault="00B24CC2" w:rsidP="00B24CC2">
      <w:pPr>
        <w:pStyle w:val="AssignmentsLevel2"/>
        <w:numPr>
          <w:ilvl w:val="0"/>
          <w:numId w:val="0"/>
        </w:numPr>
        <w:rPr>
          <w:b/>
        </w:rPr>
      </w:pPr>
      <w:r w:rsidRPr="00132B7D">
        <w:rPr>
          <w:b/>
        </w:rPr>
        <w:t>Personal Code of Ethics</w:t>
      </w:r>
    </w:p>
    <w:p w14:paraId="608B6333" w14:textId="77777777" w:rsidR="00B24CC2" w:rsidRPr="00132B7D" w:rsidRDefault="00B24CC2" w:rsidP="00B24CC2">
      <w:r w:rsidRPr="00132B7D">
        <w:t>This week, students will be creating an action plan and a personal code of ethics that serve as a capstone for the course. As they create these resources, they should be calling on their knowledge of the 4-V Model of Ethical Leadership discussed throughout the course. Remind students to use these resources as they complete these assignments.</w:t>
      </w:r>
    </w:p>
    <w:p w14:paraId="5E69980E" w14:textId="77777777" w:rsidR="00B24CC2" w:rsidRPr="00132B7D" w:rsidRDefault="00B24CC2" w:rsidP="00B24CC2">
      <w:pPr>
        <w:tabs>
          <w:tab w:val="left" w:pos="360"/>
        </w:tabs>
        <w:rPr>
          <w:rFonts w:cs="Arial"/>
          <w:szCs w:val="20"/>
        </w:rPr>
      </w:pPr>
    </w:p>
    <w:p w14:paraId="13FB4CF2" w14:textId="77777777" w:rsidR="00B24CC2" w:rsidRPr="00132B7D" w:rsidRDefault="00B24CC2" w:rsidP="00B24CC2">
      <w:pPr>
        <w:rPr>
          <w:b/>
        </w:rPr>
      </w:pPr>
      <w:r w:rsidRPr="00132B7D">
        <w:rPr>
          <w:b/>
        </w:rPr>
        <w:t>4-V Model of Ethical Leadership</w:t>
      </w:r>
    </w:p>
    <w:p w14:paraId="2AC39D0F" w14:textId="77777777" w:rsidR="00B24CC2" w:rsidRPr="00132B7D" w:rsidRDefault="00B24CC2" w:rsidP="00B24CC2">
      <w:pPr>
        <w:rPr>
          <w:b/>
        </w:rPr>
      </w:pPr>
    </w:p>
    <w:p w14:paraId="2D6D0452" w14:textId="77777777" w:rsidR="00B24CC2" w:rsidRPr="00132B7D" w:rsidRDefault="00B24CC2" w:rsidP="00B24CC2">
      <w:r w:rsidRPr="00132B7D">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4A4B7649" w14:textId="77777777" w:rsidR="00B24CC2" w:rsidRPr="00132B7D" w:rsidRDefault="00B24CC2" w:rsidP="00B24CC2"/>
    <w:p w14:paraId="4C05A6B6" w14:textId="77777777" w:rsidR="00B24CC2" w:rsidRPr="00132B7D" w:rsidRDefault="00B24CC2" w:rsidP="00B24CC2">
      <w:r w:rsidRPr="00132B7D">
        <w:rPr>
          <w:b/>
        </w:rPr>
        <w:t>Read</w:t>
      </w:r>
      <w:r w:rsidRPr="00132B7D">
        <w:t xml:space="preserve"> “Theme 4: Analysis of 4-V Model of Ethical Leadership” from the CULChey13 blog located at </w:t>
      </w:r>
      <w:hyperlink r:id="rId35" w:history="1">
        <w:r w:rsidRPr="00323A34">
          <w:rPr>
            <w:rStyle w:val="Hyperlink"/>
          </w:rPr>
          <w:t>https://culchey13.wordpress.com/2014/03/18/theme-4%EF%BC%9Aanalysis-of-4-v-model-of-ethical-leadership/</w:t>
        </w:r>
      </w:hyperlink>
      <w:r w:rsidRPr="00132B7D">
        <w:t xml:space="preserve">. </w:t>
      </w:r>
    </w:p>
    <w:p w14:paraId="0FD965F1" w14:textId="77777777" w:rsidR="00B24CC2" w:rsidRPr="00132B7D" w:rsidRDefault="00B24CC2" w:rsidP="00B24CC2"/>
    <w:p w14:paraId="22288F84" w14:textId="77777777" w:rsidR="00B24CC2" w:rsidRPr="00132B7D" w:rsidRDefault="00B24CC2" w:rsidP="00B24CC2">
      <w:r w:rsidRPr="00132B7D">
        <w:rPr>
          <w:b/>
        </w:rPr>
        <w:t>Explore</w:t>
      </w:r>
      <w:r w:rsidRPr="00132B7D">
        <w:t xml:space="preserve"> the Center for Ethical Leadership website at </w:t>
      </w:r>
      <w:hyperlink r:id="rId36" w:history="1">
        <w:r w:rsidRPr="00323A34">
          <w:rPr>
            <w:rStyle w:val="Hyperlink"/>
          </w:rPr>
          <w:t>http://www.ethicalleadership.org/</w:t>
        </w:r>
      </w:hyperlink>
      <w:r w:rsidRPr="00132B7D">
        <w:t xml:space="preserve">. </w:t>
      </w:r>
    </w:p>
    <w:p w14:paraId="091680F1" w14:textId="77777777" w:rsidR="00B24CC2" w:rsidRPr="00132B7D" w:rsidRDefault="00B24CC2" w:rsidP="00B24CC2">
      <w:pPr>
        <w:pStyle w:val="AssignmentsLevel2"/>
        <w:ind w:left="288"/>
      </w:pPr>
      <w:r w:rsidRPr="00132B7D">
        <w:t xml:space="preserve">Click on </w:t>
      </w:r>
      <w:r w:rsidRPr="00132B7D">
        <w:rPr>
          <w:b/>
        </w:rPr>
        <w:t>Who We Are</w:t>
      </w:r>
      <w:r w:rsidRPr="00132B7D">
        <w:t xml:space="preserve"> from the menu at the top.</w:t>
      </w:r>
    </w:p>
    <w:p w14:paraId="3F5D43B1" w14:textId="77777777" w:rsidR="00B24CC2" w:rsidRPr="00132B7D" w:rsidRDefault="00B24CC2" w:rsidP="00B24CC2">
      <w:pPr>
        <w:pStyle w:val="AssignmentsLevel2"/>
        <w:ind w:left="288"/>
      </w:pPr>
      <w:r w:rsidRPr="00132B7D">
        <w:t xml:space="preserve">Click on </w:t>
      </w:r>
      <w:r w:rsidRPr="00132B7D">
        <w:rPr>
          <w:b/>
        </w:rPr>
        <w:t>Concepts and Philosophies</w:t>
      </w:r>
      <w:r w:rsidRPr="00132B7D">
        <w:t xml:space="preserve"> from the drop-down menu.</w:t>
      </w:r>
    </w:p>
    <w:p w14:paraId="34803E2F" w14:textId="1A2C4C28" w:rsidR="00104F2B" w:rsidRDefault="00B24CC2" w:rsidP="00B24CC2">
      <w:r w:rsidRPr="00132B7D">
        <w:t>Review the information on that page.</w:t>
      </w:r>
    </w:p>
    <w:p w14:paraId="30724C6F" w14:textId="141F499E" w:rsidR="00B24CC2" w:rsidRDefault="00B24CC2" w:rsidP="00B24CC2"/>
    <w:p w14:paraId="788337C1" w14:textId="77777777" w:rsidR="00B24CC2" w:rsidRPr="00132B7D" w:rsidRDefault="00B24CC2" w:rsidP="00B24CC2">
      <w:pPr>
        <w:pStyle w:val="AssignmentsLevel1"/>
        <w:rPr>
          <w:b/>
        </w:rPr>
      </w:pPr>
      <w:r w:rsidRPr="00132B7D">
        <w:rPr>
          <w:b/>
        </w:rPr>
        <w:t>The Moral Compass</w:t>
      </w:r>
    </w:p>
    <w:p w14:paraId="5CFEDE3F" w14:textId="77777777" w:rsidR="00B24CC2" w:rsidRPr="00132B7D" w:rsidRDefault="00B24CC2" w:rsidP="00B24CC2">
      <w:pPr>
        <w:tabs>
          <w:tab w:val="left" w:pos="360"/>
        </w:tabs>
      </w:pPr>
    </w:p>
    <w:p w14:paraId="38A10FE6" w14:textId="77777777" w:rsidR="00B24CC2" w:rsidRPr="00132B7D" w:rsidRDefault="00B24CC2" w:rsidP="00B24CC2">
      <w:r w:rsidRPr="00132B7D">
        <w:t xml:space="preserve">Thompson, L. (2009). </w:t>
      </w:r>
      <w:r w:rsidRPr="00132B7D">
        <w:rPr>
          <w:i/>
          <w:iCs/>
        </w:rPr>
        <w:t>The moral compass: Leadership for a free world</w:t>
      </w:r>
      <w:r w:rsidRPr="00132B7D">
        <w:t>. Charlotte, N.C.: Information Age Pub.</w:t>
      </w:r>
    </w:p>
    <w:p w14:paraId="15EBAB72" w14:textId="77777777" w:rsidR="00B24CC2" w:rsidRPr="00132B7D" w:rsidRDefault="00B24CC2" w:rsidP="00B24CC2"/>
    <w:p w14:paraId="0D1CF36F" w14:textId="77777777" w:rsidR="00B24CC2" w:rsidRPr="00132B7D" w:rsidRDefault="00B24CC2" w:rsidP="00B24CC2">
      <w:pPr>
        <w:rPr>
          <w:rStyle w:val="a-size-base"/>
        </w:rPr>
      </w:pPr>
      <w:r w:rsidRPr="00132B7D">
        <w:t xml:space="preserve">ISBN: </w:t>
      </w:r>
      <w:r w:rsidRPr="00132B7D">
        <w:rPr>
          <w:rStyle w:val="a-size-base"/>
        </w:rPr>
        <w:t>978-1607520566</w:t>
      </w:r>
    </w:p>
    <w:p w14:paraId="55D8A0C1" w14:textId="69988E15" w:rsidR="00B24CC2" w:rsidRPr="00104F2B" w:rsidRDefault="007B59B0" w:rsidP="00323A34">
      <w:pPr>
        <w:pStyle w:val="AssignmentsLevel1"/>
        <w:sectPr w:rsidR="00B24CC2" w:rsidRPr="00104F2B" w:rsidSect="00C82FE2">
          <w:pgSz w:w="15840" w:h="12240" w:orient="landscape" w:code="1"/>
          <w:pgMar w:top="1440" w:right="1440" w:bottom="1440" w:left="1440" w:header="720" w:footer="720" w:gutter="0"/>
          <w:cols w:space="720"/>
          <w:docGrid w:linePitch="360"/>
        </w:sectPr>
      </w:pPr>
      <w:hyperlink r:id="rId37" w:history="1">
        <w:r w:rsidR="00B24CC2" w:rsidRPr="00A6681A">
          <w:rPr>
            <w:rStyle w:val="Hyperlink"/>
          </w:rPr>
          <w:t>http://www.amazon.com/The-Moral-Compass-Leadership-World/dp/1607520567</w:t>
        </w:r>
      </w:hyperlink>
    </w:p>
    <w:p w14:paraId="4824D891" w14:textId="01F25BE9" w:rsidR="005344A9" w:rsidRDefault="005344A9">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3C6AA60D" w:rsidR="00DB4448" w:rsidRPr="007C23CA" w:rsidRDefault="00B24CC2"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77777777" w:rsidR="00DB4448" w:rsidRPr="007C23CA" w:rsidRDefault="00DB4448" w:rsidP="00AD1885">
            <w:pPr>
              <w:rPr>
                <w:szCs w:val="20"/>
              </w:rPr>
            </w:pP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FBB2BC3" w:rsidR="00DB4448" w:rsidRPr="007C23CA" w:rsidRDefault="00B24CC2" w:rsidP="00AD1885">
            <w:pPr>
              <w:rPr>
                <w:szCs w:val="20"/>
              </w:rPr>
            </w:pPr>
            <w:r>
              <w:rPr>
                <w:szCs w:val="20"/>
              </w:rPr>
              <w:t>1</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BF8B5A2" w:rsidR="00DB4448" w:rsidRPr="007C23CA" w:rsidRDefault="00B24CC2" w:rsidP="00AD1885">
            <w:pPr>
              <w:rPr>
                <w:szCs w:val="20"/>
              </w:rPr>
            </w:pPr>
            <w:r>
              <w:rPr>
                <w:szCs w:val="20"/>
              </w:rPr>
              <w:t>3</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04E070D0" w:rsidR="00DB4448" w:rsidRDefault="00B24CC2" w:rsidP="00AD1885">
            <w:pPr>
              <w:rPr>
                <w:szCs w:val="20"/>
              </w:rPr>
            </w:pPr>
            <w:r>
              <w:rPr>
                <w:szCs w:val="20"/>
              </w:rPr>
              <w:t>9.5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2416048" w:rsidR="00DB4448" w:rsidRDefault="00B24CC2" w:rsidP="00AD1885">
            <w:pPr>
              <w:rPr>
                <w:szCs w:val="20"/>
              </w:rPr>
            </w:pPr>
            <w:r>
              <w:rPr>
                <w:szCs w:val="20"/>
              </w:rPr>
              <w:t>35.5</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2B9C456" w:rsidR="00DB4448" w:rsidRDefault="00B24CC2" w:rsidP="00AD1885">
            <w:pPr>
              <w:rPr>
                <w:szCs w:val="20"/>
              </w:rPr>
            </w:pPr>
            <w:r>
              <w:rPr>
                <w:szCs w:val="20"/>
              </w:rPr>
              <w:t>45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20C0D" w14:textId="77777777" w:rsidR="007B59B0" w:rsidRDefault="007B59B0">
      <w:r>
        <w:separator/>
      </w:r>
    </w:p>
  </w:endnote>
  <w:endnote w:type="continuationSeparator" w:id="0">
    <w:p w14:paraId="3C2036B5" w14:textId="77777777" w:rsidR="007B59B0" w:rsidRDefault="007B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1C8FA13C" w:rsidR="00B24CC2" w:rsidRPr="00EB2955" w:rsidRDefault="00A6681A" w:rsidP="4948C66D">
    <w:pPr>
      <w:pStyle w:val="Footer"/>
      <w:jc w:val="right"/>
      <w:rPr>
        <w:rFonts w:eastAsia="Arial" w:cs="Arial"/>
      </w:rPr>
    </w:pPr>
    <w:r>
      <w:rPr>
        <w:rFonts w:eastAsia="Arial" w:cs="Arial"/>
      </w:rPr>
      <w:t>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D2939F6" w:rsidR="00B24CC2" w:rsidRPr="00EB2955" w:rsidRDefault="00A6681A" w:rsidP="4948C66D">
    <w:pPr>
      <w:pStyle w:val="Footer"/>
      <w:jc w:val="right"/>
      <w:rPr>
        <w:rFonts w:eastAsia="Arial" w:cs="Arial"/>
      </w:rPr>
    </w:pPr>
    <w:r>
      <w:rPr>
        <w:rFonts w:eastAsia="Arial" w:cs="Arial"/>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712B2" w14:textId="77777777" w:rsidR="007B59B0" w:rsidRDefault="007B59B0">
      <w:r>
        <w:separator/>
      </w:r>
    </w:p>
  </w:footnote>
  <w:footnote w:type="continuationSeparator" w:id="0">
    <w:p w14:paraId="4050A59C" w14:textId="77777777" w:rsidR="007B59B0" w:rsidRDefault="007B5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643283" w:rsidR="00B24CC2" w:rsidRPr="006324AB" w:rsidRDefault="00B24CC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23A34">
          <w:rPr>
            <w:rFonts w:cs="Arial"/>
            <w:noProof/>
            <w:szCs w:val="20"/>
          </w:rPr>
          <w:t>22</w:t>
        </w:r>
        <w:r w:rsidRPr="006324AB">
          <w:rPr>
            <w:rFonts w:cs="Arial"/>
            <w:noProof/>
            <w:szCs w:val="20"/>
          </w:rPr>
          <w:fldChar w:fldCharType="end"/>
        </w:r>
      </w:p>
    </w:sdtContent>
  </w:sdt>
  <w:p w14:paraId="77B48190" w14:textId="5826FE1D" w:rsidR="00B24CC2" w:rsidRDefault="00B24CC2" w:rsidP="4948C66D">
    <w:pPr>
      <w:pStyle w:val="Header"/>
      <w:rPr>
        <w:rFonts w:eastAsia="Arial" w:cs="Arial"/>
      </w:rPr>
    </w:pPr>
    <w:r>
      <w:rPr>
        <w:rFonts w:eastAsia="Arial" w:cs="Arial"/>
      </w:rPr>
      <w:t>EDU 805: The Ethics of Educational Leadership &amp; Policy</w:t>
    </w:r>
  </w:p>
  <w:p w14:paraId="62DB648D" w14:textId="77777777" w:rsidR="00B24CC2" w:rsidRPr="00EB2955" w:rsidRDefault="00B24CC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B24CC2" w:rsidRPr="00B21089" w:rsidRDefault="00B24CC2"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B24CC2" w:rsidRPr="00D07152" w:rsidRDefault="00B24CC2" w:rsidP="0020635A">
    <w:pPr>
      <w:pStyle w:val="Heading1"/>
      <w:jc w:val="right"/>
    </w:pPr>
    <w:r>
      <w:t>Faculty Instructional Guide</w:t>
    </w:r>
  </w:p>
  <w:p w14:paraId="42570127" w14:textId="530F0F11" w:rsidR="00B24CC2" w:rsidRDefault="00B24CC2" w:rsidP="00B24CC2">
    <w:pPr>
      <w:pStyle w:val="Header"/>
      <w:tabs>
        <w:tab w:val="clear" w:pos="4320"/>
        <w:tab w:val="clear" w:pos="8640"/>
        <w:tab w:val="left" w:pos="2400"/>
      </w:tabs>
      <w:jc w:val="right"/>
    </w:pPr>
    <w:r w:rsidRPr="00B24CC2">
      <w:rPr>
        <w:rFonts w:cs="Arial"/>
        <w:b/>
        <w:color w:val="BF2C37"/>
        <w:sz w:val="22"/>
        <w:szCs w:val="22"/>
      </w:rPr>
      <w:t>EDU 805: The Ethics of Educational Leadership &amp; Policy</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B24CC2" w:rsidRPr="006324AB" w:rsidRDefault="00B24CC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B24CC2" w:rsidRDefault="00B24CC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663F09"/>
    <w:multiLevelType w:val="hybridMultilevel"/>
    <w:tmpl w:val="46104764"/>
    <w:lvl w:ilvl="0" w:tplc="72A25374">
      <w:start w:val="1"/>
      <w:numFmt w:val="bullet"/>
      <w:lvlText w:val=""/>
      <w:lvlJc w:val="left"/>
      <w:pPr>
        <w:ind w:left="720" w:hanging="360"/>
      </w:pPr>
      <w:rPr>
        <w:rFonts w:ascii="Symbol" w:hAnsi="Symbol" w:hint="default"/>
      </w:rPr>
    </w:lvl>
    <w:lvl w:ilvl="1" w:tplc="DBE43A60">
      <w:start w:val="1"/>
      <w:numFmt w:val="bullet"/>
      <w:lvlText w:val="o"/>
      <w:lvlJc w:val="left"/>
      <w:pPr>
        <w:ind w:left="1440" w:hanging="360"/>
      </w:pPr>
      <w:rPr>
        <w:rFonts w:ascii="Courier New" w:hAnsi="Courier New" w:hint="default"/>
      </w:rPr>
    </w:lvl>
    <w:lvl w:ilvl="2" w:tplc="CE842E80">
      <w:start w:val="1"/>
      <w:numFmt w:val="bullet"/>
      <w:lvlText w:val=""/>
      <w:lvlJc w:val="left"/>
      <w:pPr>
        <w:ind w:left="2160" w:hanging="360"/>
      </w:pPr>
      <w:rPr>
        <w:rFonts w:ascii="Wingdings" w:hAnsi="Wingdings" w:hint="default"/>
      </w:rPr>
    </w:lvl>
    <w:lvl w:ilvl="3" w:tplc="42EA8C88">
      <w:start w:val="1"/>
      <w:numFmt w:val="bullet"/>
      <w:lvlText w:val=""/>
      <w:lvlJc w:val="left"/>
      <w:pPr>
        <w:ind w:left="2880" w:hanging="360"/>
      </w:pPr>
      <w:rPr>
        <w:rFonts w:ascii="Symbol" w:hAnsi="Symbol" w:hint="default"/>
      </w:rPr>
    </w:lvl>
    <w:lvl w:ilvl="4" w:tplc="C28CF3EA">
      <w:start w:val="1"/>
      <w:numFmt w:val="bullet"/>
      <w:lvlText w:val="o"/>
      <w:lvlJc w:val="left"/>
      <w:pPr>
        <w:ind w:left="3600" w:hanging="360"/>
      </w:pPr>
      <w:rPr>
        <w:rFonts w:ascii="Courier New" w:hAnsi="Courier New" w:hint="default"/>
      </w:rPr>
    </w:lvl>
    <w:lvl w:ilvl="5" w:tplc="E0BC11CA">
      <w:start w:val="1"/>
      <w:numFmt w:val="bullet"/>
      <w:lvlText w:val=""/>
      <w:lvlJc w:val="left"/>
      <w:pPr>
        <w:ind w:left="4320" w:hanging="360"/>
      </w:pPr>
      <w:rPr>
        <w:rFonts w:ascii="Wingdings" w:hAnsi="Wingdings" w:hint="default"/>
      </w:rPr>
    </w:lvl>
    <w:lvl w:ilvl="6" w:tplc="CB0E82DE">
      <w:start w:val="1"/>
      <w:numFmt w:val="bullet"/>
      <w:lvlText w:val=""/>
      <w:lvlJc w:val="left"/>
      <w:pPr>
        <w:ind w:left="5040" w:hanging="360"/>
      </w:pPr>
      <w:rPr>
        <w:rFonts w:ascii="Symbol" w:hAnsi="Symbol" w:hint="default"/>
      </w:rPr>
    </w:lvl>
    <w:lvl w:ilvl="7" w:tplc="117C048E">
      <w:start w:val="1"/>
      <w:numFmt w:val="bullet"/>
      <w:lvlText w:val="o"/>
      <w:lvlJc w:val="left"/>
      <w:pPr>
        <w:ind w:left="5760" w:hanging="360"/>
      </w:pPr>
      <w:rPr>
        <w:rFonts w:ascii="Courier New" w:hAnsi="Courier New" w:hint="default"/>
      </w:rPr>
    </w:lvl>
    <w:lvl w:ilvl="8" w:tplc="065AFEE4">
      <w:start w:val="1"/>
      <w:numFmt w:val="bullet"/>
      <w:lvlText w:val=""/>
      <w:lvlJc w:val="left"/>
      <w:pPr>
        <w:ind w:left="6480" w:hanging="360"/>
      </w:pPr>
      <w:rPr>
        <w:rFonts w:ascii="Wingdings" w:hAnsi="Wingdings" w:hint="default"/>
      </w:rPr>
    </w:lvl>
  </w:abstractNum>
  <w:abstractNum w:abstractNumId="3" w15:restartNumberingAfterBreak="0">
    <w:nsid w:val="37516D73"/>
    <w:multiLevelType w:val="hybridMultilevel"/>
    <w:tmpl w:val="276C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792FCF"/>
    <w:multiLevelType w:val="hybridMultilevel"/>
    <w:tmpl w:val="FF449F96"/>
    <w:lvl w:ilvl="0" w:tplc="D9260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52E67881"/>
    <w:multiLevelType w:val="multilevel"/>
    <w:tmpl w:val="8AB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F60628F"/>
    <w:multiLevelType w:val="hybridMultilevel"/>
    <w:tmpl w:val="7CFC4610"/>
    <w:lvl w:ilvl="0" w:tplc="FFFFFFFF">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9"/>
  </w:num>
  <w:num w:numId="5">
    <w:abstractNumId w:val="6"/>
  </w:num>
  <w:num w:numId="6">
    <w:abstractNumId w:val="12"/>
  </w:num>
  <w:num w:numId="7">
    <w:abstractNumId w:val="13"/>
  </w:num>
  <w:num w:numId="8">
    <w:abstractNumId w:val="11"/>
  </w:num>
  <w:num w:numId="9">
    <w:abstractNumId w:val="0"/>
  </w:num>
  <w:num w:numId="10">
    <w:abstractNumId w:val="8"/>
  </w:num>
  <w:num w:numId="11">
    <w:abstractNumId w:val="4"/>
  </w:num>
  <w:num w:numId="12">
    <w:abstractNumId w:val="3"/>
  </w:num>
  <w:num w:numId="13">
    <w:abstractNumId w:val="1"/>
  </w:num>
  <w:num w:numId="14">
    <w:abstractNumId w:val="7"/>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47233"/>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20C6"/>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66901"/>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179"/>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316"/>
    <w:rsid w:val="00250E1B"/>
    <w:rsid w:val="0025166E"/>
    <w:rsid w:val="002522B3"/>
    <w:rsid w:val="00254182"/>
    <w:rsid w:val="002559E7"/>
    <w:rsid w:val="002569A5"/>
    <w:rsid w:val="0025775F"/>
    <w:rsid w:val="00260385"/>
    <w:rsid w:val="00260DA0"/>
    <w:rsid w:val="0026345D"/>
    <w:rsid w:val="00264862"/>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3A34"/>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86AB0"/>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04CF"/>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1989"/>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169A"/>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59B0"/>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36F0E"/>
    <w:rsid w:val="008407E8"/>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08AA"/>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5735"/>
    <w:rsid w:val="00927461"/>
    <w:rsid w:val="0094017A"/>
    <w:rsid w:val="009405D3"/>
    <w:rsid w:val="00941577"/>
    <w:rsid w:val="00945212"/>
    <w:rsid w:val="00946217"/>
    <w:rsid w:val="00947426"/>
    <w:rsid w:val="00947D50"/>
    <w:rsid w:val="009502A7"/>
    <w:rsid w:val="00951A8C"/>
    <w:rsid w:val="009522CC"/>
    <w:rsid w:val="00953CFD"/>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6388"/>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8D3"/>
    <w:rsid w:val="00A54959"/>
    <w:rsid w:val="00A559A0"/>
    <w:rsid w:val="00A567CC"/>
    <w:rsid w:val="00A61E49"/>
    <w:rsid w:val="00A620F5"/>
    <w:rsid w:val="00A6306D"/>
    <w:rsid w:val="00A6325C"/>
    <w:rsid w:val="00A63C20"/>
    <w:rsid w:val="00A6405F"/>
    <w:rsid w:val="00A65EB2"/>
    <w:rsid w:val="00A663B5"/>
    <w:rsid w:val="00A6651B"/>
    <w:rsid w:val="00A6681A"/>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CC2"/>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3F5"/>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71F9"/>
    <w:rsid w:val="00C2279E"/>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DF6A3B"/>
    <w:rsid w:val="00E00215"/>
    <w:rsid w:val="00E00C86"/>
    <w:rsid w:val="00E01865"/>
    <w:rsid w:val="00E1004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38CAB09C"/>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customStyle="1" w:styleId="Default">
    <w:name w:val="Default"/>
    <w:rsid w:val="00B24CC2"/>
    <w:pPr>
      <w:widowControl w:val="0"/>
      <w:autoSpaceDE w:val="0"/>
      <w:autoSpaceDN w:val="0"/>
      <w:adjustRightInd w:val="0"/>
    </w:pPr>
    <w:rPr>
      <w:rFonts w:ascii="Arial" w:hAnsi="Arial" w:cs="Arial"/>
      <w:color w:val="000000"/>
      <w:sz w:val="24"/>
      <w:szCs w:val="24"/>
    </w:rPr>
  </w:style>
  <w:style w:type="character" w:customStyle="1" w:styleId="a-size-base">
    <w:name w:val="a-size-base"/>
    <w:basedOn w:val="DefaultParagraphFont"/>
    <w:rsid w:val="00B24CC2"/>
  </w:style>
  <w:style w:type="character" w:customStyle="1" w:styleId="UnresolvedMention1">
    <w:name w:val="Unresolved Mention1"/>
    <w:basedOn w:val="DefaultParagraphFont"/>
    <w:uiPriority w:val="99"/>
    <w:semiHidden/>
    <w:unhideWhenUsed/>
    <w:rsid w:val="00561989"/>
    <w:rPr>
      <w:color w:val="808080"/>
      <w:shd w:val="clear" w:color="auto" w:fill="E6E6E6"/>
    </w:rPr>
  </w:style>
  <w:style w:type="paragraph" w:styleId="Revision">
    <w:name w:val="Revision"/>
    <w:hidden/>
    <w:uiPriority w:val="99"/>
    <w:semiHidden/>
    <w:rsid w:val="00DF6A3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5836836">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026720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6z4DhNlnEvU" TargetMode="External"/><Relationship Id="rId26" Type="http://schemas.openxmlformats.org/officeDocument/2006/relationships/hyperlink" Target="https://blackboardhelp.usc.edu/working-with-groups/creating-group-sets/" TargetMode="External"/><Relationship Id="rId39" Type="http://schemas.openxmlformats.org/officeDocument/2006/relationships/theme" Target="theme/theme1.xml"/><Relationship Id="rId21" Type="http://schemas.openxmlformats.org/officeDocument/2006/relationships/hyperlink" Target="http://www.ethicalleadership.org/" TargetMode="External"/><Relationship Id="rId34" Type="http://schemas.openxmlformats.org/officeDocument/2006/relationships/hyperlink" Target="http://www.risemodel.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blackboardhelp.usc.edu/working-with-groups/creating-a-group/" TargetMode="External"/><Relationship Id="rId33" Type="http://schemas.openxmlformats.org/officeDocument/2006/relationships/hyperlink" Target="http://www.un.org/en/documents/udh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ulchey13.wordpress.com/2014/03/18/theme-4%EF%BC%9Aanalysis-of-4-v-model-of-ethical-leadership/" TargetMode="External"/><Relationship Id="rId29" Type="http://schemas.openxmlformats.org/officeDocument/2006/relationships/hyperlink" Target="https://www.youtube.com/watch?v=X37sSI8AVq4&amp;feature=youtube-gda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ibrary.blackboard.com/d/?b4e90e5d-84d0-4b36-989b-5525b6ea9e47" TargetMode="External"/><Relationship Id="rId32" Type="http://schemas.openxmlformats.org/officeDocument/2006/relationships/hyperlink" Target="http://www.nursingworld.org/MainMenuCategories/EthicsStandards/Resources/Courage-and-Distress/Moral-Courage-and-Risk.html" TargetMode="External"/><Relationship Id="rId37" Type="http://schemas.openxmlformats.org/officeDocument/2006/relationships/hyperlink" Target="http://www.amazon.com/The-Moral-Compass-Leadership-World/dp/160752056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synergiseducation/review/108626989/bf2c706f09" TargetMode="External"/><Relationship Id="rId28" Type="http://schemas.openxmlformats.org/officeDocument/2006/relationships/hyperlink" Target="http://www.icarevalues.org/Value%20Cards%20v4.d.pdf" TargetMode="External"/><Relationship Id="rId36" Type="http://schemas.openxmlformats.org/officeDocument/2006/relationships/hyperlink" Target="http://www.ethicalleadership.org/" TargetMode="External"/><Relationship Id="rId10" Type="http://schemas.openxmlformats.org/officeDocument/2006/relationships/webSettings" Target="webSettings.xml"/><Relationship Id="rId19" Type="http://schemas.openxmlformats.org/officeDocument/2006/relationships/hyperlink" Target="mailto:info@chatsworthconsulting.com" TargetMode="External"/><Relationship Id="rId31" Type="http://schemas.openxmlformats.org/officeDocument/2006/relationships/hyperlink" Target="http://www.uta.edu/faculty/richarme/BSAD%206310/Readings/Bennis%20OToole%20HBR%20How%20Business%20Schools.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bandlow.r@gmercyu.edu" TargetMode="External"/><Relationship Id="rId27" Type="http://schemas.openxmlformats.org/officeDocument/2006/relationships/hyperlink" Target="https://blackboardhelp.usc.edu/working-with-groups/editing-and-managing-groups/" TargetMode="External"/><Relationship Id="rId30" Type="http://schemas.openxmlformats.org/officeDocument/2006/relationships/hyperlink" Target="https://blackboard.gmercyu.edu/bbcswebdav/pid-762832-dt-content-rid-2401999_1/xid-2401999_1" TargetMode="External"/><Relationship Id="rId35" Type="http://schemas.openxmlformats.org/officeDocument/2006/relationships/hyperlink" Target="https://culchey13.wordpress.com/2014/03/18/theme-4%EF%BC%9Aanalysis-of-4-v-model-of-ethical-leadership/"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7ADF42EE-448C-4608-8B53-D3B3BC74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20</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12</cp:revision>
  <cp:lastPrinted>2009-04-23T17:02:00Z</cp:lastPrinted>
  <dcterms:created xsi:type="dcterms:W3CDTF">2017-07-03T18:26:00Z</dcterms:created>
  <dcterms:modified xsi:type="dcterms:W3CDTF">2019-08-27T16:38:00Z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