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50A3F" w14:textId="77777777" w:rsidR="005C1120" w:rsidRPr="0020635A" w:rsidRDefault="3F7E1EC6" w:rsidP="0020635A">
      <w:pPr>
        <w:pStyle w:val="Heading1"/>
      </w:pPr>
      <w:r>
        <w:t xml:space="preserve">Course Description </w:t>
      </w:r>
    </w:p>
    <w:p w14:paraId="4696BD4C" w14:textId="77777777" w:rsidR="00121460" w:rsidRDefault="00121460" w:rsidP="00DC3920"/>
    <w:p w14:paraId="1FE8DF1C" w14:textId="77777777" w:rsidR="00112271" w:rsidRDefault="3F7E1EC6" w:rsidP="00112271">
      <w:r>
        <w:t>An in-depth examination of research and measurement, analysis of experimental data, and qualitative designs.  Implications of mixed method research are considered.</w:t>
      </w:r>
    </w:p>
    <w:p w14:paraId="43C3E820" w14:textId="77777777" w:rsidR="00E676CE" w:rsidRPr="0090566F" w:rsidRDefault="00E676CE" w:rsidP="00DC3920"/>
    <w:p w14:paraId="4DACDAE2" w14:textId="77777777" w:rsidR="00121460" w:rsidRDefault="3F7E1EC6" w:rsidP="3F7E1EC6">
      <w:pPr>
        <w:pStyle w:val="Heading1"/>
        <w:rPr>
          <w:color w:val="9C2C2A" w:themeColor="accent1"/>
        </w:rPr>
      </w:pPr>
      <w:r>
        <w:t>University Learning Outcomes (ULO)</w:t>
      </w:r>
    </w:p>
    <w:p w14:paraId="7F604A9C" w14:textId="667BEC4D" w:rsidR="3F7E1EC6" w:rsidRDefault="3F7E1EC6" w:rsidP="3F7E1EC6"/>
    <w:p w14:paraId="2E37A3CF" w14:textId="3D99B6C2" w:rsidR="3F7E1EC6" w:rsidRDefault="3F7E1EC6" w:rsidP="3F7E1EC6">
      <w:pPr>
        <w:pStyle w:val="AssignmentsLevel2"/>
        <w:numPr>
          <w:ilvl w:val="0"/>
          <w:numId w:val="1"/>
        </w:numPr>
      </w:pPr>
      <w:r w:rsidRPr="3F7E1EC6">
        <w:rPr>
          <w:b/>
          <w:bCs/>
        </w:rPr>
        <w:t>ULO1:</w:t>
      </w:r>
      <w:r w:rsidRPr="3F7E1EC6">
        <w:t xml:space="preserve"> Knowledge of Human Cultures and the Physical and Natural World</w:t>
      </w:r>
    </w:p>
    <w:p w14:paraId="19036A20" w14:textId="49A3E3BF" w:rsidR="3F7E1EC6" w:rsidRDefault="3F7E1EC6" w:rsidP="3F7E1EC6">
      <w:pPr>
        <w:numPr>
          <w:ilvl w:val="0"/>
          <w:numId w:val="1"/>
        </w:numPr>
      </w:pPr>
      <w:r w:rsidRPr="3F7E1EC6">
        <w:rPr>
          <w:b/>
          <w:bCs/>
        </w:rPr>
        <w:t>ULO2:</w:t>
      </w:r>
      <w:r w:rsidRPr="3F7E1EC6">
        <w:t xml:space="preserve"> Intellectual and Practical Skills</w:t>
      </w:r>
    </w:p>
    <w:p w14:paraId="351435A2" w14:textId="737D61BD" w:rsidR="3F7E1EC6" w:rsidRDefault="3F7E1EC6" w:rsidP="3F7E1EC6">
      <w:pPr>
        <w:numPr>
          <w:ilvl w:val="0"/>
          <w:numId w:val="1"/>
        </w:numPr>
      </w:pPr>
      <w:r w:rsidRPr="3F7E1EC6">
        <w:rPr>
          <w:b/>
          <w:bCs/>
        </w:rPr>
        <w:t>ULO3:</w:t>
      </w:r>
      <w:r w:rsidRPr="3F7E1EC6">
        <w:t xml:space="preserve"> Personal and Social Responsibility</w:t>
      </w:r>
    </w:p>
    <w:p w14:paraId="4A4E7B54" w14:textId="412F840F" w:rsidR="3F7E1EC6" w:rsidRDefault="3F7E1EC6" w:rsidP="3F7E1EC6">
      <w:pPr>
        <w:numPr>
          <w:ilvl w:val="0"/>
          <w:numId w:val="1"/>
        </w:numPr>
      </w:pPr>
      <w:r w:rsidRPr="3F7E1EC6">
        <w:rPr>
          <w:b/>
          <w:bCs/>
        </w:rPr>
        <w:t xml:space="preserve">ULO4: </w:t>
      </w:r>
      <w:r w:rsidRPr="3F7E1EC6">
        <w:t>Integrative and Applied Learning</w:t>
      </w:r>
    </w:p>
    <w:p w14:paraId="1EEDD708" w14:textId="24C6FE94" w:rsidR="3F7E1EC6" w:rsidRDefault="3F7E1EC6" w:rsidP="3F7E1EC6">
      <w:pPr>
        <w:numPr>
          <w:ilvl w:val="0"/>
          <w:numId w:val="1"/>
        </w:numPr>
      </w:pPr>
      <w:r w:rsidRPr="3F7E1EC6">
        <w:rPr>
          <w:b/>
          <w:bCs/>
        </w:rPr>
        <w:t>ULO5:</w:t>
      </w:r>
      <w:r w:rsidRPr="3F7E1EC6">
        <w:t xml:space="preserve"> Immersed in the Critical Concerns of the Sisters of Mercy of the Americas</w:t>
      </w:r>
    </w:p>
    <w:p w14:paraId="37A55B0F" w14:textId="6542A08B" w:rsidR="33C96D16" w:rsidRDefault="33C96D16" w:rsidP="33C96D16"/>
    <w:p w14:paraId="3EF2190C" w14:textId="77777777" w:rsidR="00132272" w:rsidRDefault="3F7E1EC6" w:rsidP="0020635A">
      <w:pPr>
        <w:pStyle w:val="Heading1"/>
      </w:pPr>
      <w:r>
        <w:t xml:space="preserve">Program Learning Outcomes (PLO) </w:t>
      </w:r>
    </w:p>
    <w:p w14:paraId="68B7A9AA" w14:textId="77777777" w:rsidR="00824D94" w:rsidRDefault="00824D94" w:rsidP="00824D94"/>
    <w:p w14:paraId="02E99172" w14:textId="77777777" w:rsidR="00A3657D" w:rsidRDefault="00A3657D" w:rsidP="00A3657D">
      <w:pPr>
        <w:pStyle w:val="AssignmentsLevel2"/>
        <w:widowControl/>
        <w:numPr>
          <w:ilvl w:val="0"/>
          <w:numId w:val="35"/>
        </w:numPr>
      </w:pPr>
      <w:r>
        <w:rPr>
          <w:b/>
          <w:bCs/>
        </w:rPr>
        <w:t>PLO1:</w:t>
      </w:r>
      <w:r>
        <w:t xml:space="preserve"> Articulate an educational organization's mission, goals, and guiding principles that distinguish the organization from others. (ULO1, 4)</w:t>
      </w:r>
    </w:p>
    <w:p w14:paraId="557D628F" w14:textId="77777777" w:rsidR="00A3657D" w:rsidRDefault="00A3657D" w:rsidP="00A3657D">
      <w:pPr>
        <w:pStyle w:val="AssignmentsLevel2"/>
        <w:widowControl/>
        <w:numPr>
          <w:ilvl w:val="0"/>
          <w:numId w:val="35"/>
        </w:numPr>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463ADEDE" w14:textId="77777777" w:rsidR="00A3657D" w:rsidRDefault="00A3657D" w:rsidP="00A3657D">
      <w:pPr>
        <w:pStyle w:val="AssignmentsLevel2"/>
        <w:widowControl/>
        <w:numPr>
          <w:ilvl w:val="0"/>
          <w:numId w:val="35"/>
        </w:numPr>
      </w:pPr>
      <w:r>
        <w:rPr>
          <w:b/>
          <w:bCs/>
        </w:rPr>
        <w:t>PLO3:</w:t>
      </w:r>
      <w:r>
        <w:t xml:space="preserve"> Given scenarios of conflict, choose ethical courses of action consistent with Gospel values. (ULO3, 5)</w:t>
      </w:r>
    </w:p>
    <w:p w14:paraId="5B84D01A" w14:textId="77777777" w:rsidR="00A3657D" w:rsidRDefault="00A3657D" w:rsidP="00A3657D">
      <w:pPr>
        <w:pStyle w:val="AssignmentsLevel2"/>
        <w:widowControl/>
        <w:numPr>
          <w:ilvl w:val="0"/>
          <w:numId w:val="35"/>
        </w:numPr>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11304D0A" w14:textId="77777777" w:rsidR="00A3657D" w:rsidRDefault="00A3657D" w:rsidP="00A3657D">
      <w:pPr>
        <w:pStyle w:val="AssignmentsLevel2"/>
        <w:widowControl/>
        <w:numPr>
          <w:ilvl w:val="0"/>
          <w:numId w:val="35"/>
        </w:numPr>
      </w:pPr>
      <w:r>
        <w:rPr>
          <w:b/>
          <w:bCs/>
        </w:rPr>
        <w:t>PLO5:</w:t>
      </w:r>
      <w:r>
        <w:t xml:space="preserve"> View problems and challenges through the lens of a scientist, seeking evidence-based conclusions. (ULO1, 2, 4)</w:t>
      </w:r>
    </w:p>
    <w:p w14:paraId="05083913" w14:textId="77777777" w:rsidR="00A3657D" w:rsidRDefault="00A3657D" w:rsidP="00A3657D">
      <w:pPr>
        <w:pStyle w:val="AssignmentsLevel2"/>
        <w:widowControl/>
        <w:numPr>
          <w:ilvl w:val="0"/>
          <w:numId w:val="35"/>
        </w:numPr>
      </w:pPr>
      <w:r>
        <w:rPr>
          <w:b/>
          <w:bCs/>
        </w:rPr>
        <w:t>PLO6:</w:t>
      </w:r>
      <w:r>
        <w:t xml:space="preserve"> Practice and model steward leadership in transforming organizations to better serve all constituents. (ULO3, 4, 5)</w:t>
      </w:r>
    </w:p>
    <w:p w14:paraId="27824979" w14:textId="77777777" w:rsidR="00A3657D" w:rsidRDefault="00A3657D" w:rsidP="00A3657D">
      <w:pPr>
        <w:pStyle w:val="AssignmentsLevel2"/>
        <w:widowControl/>
        <w:numPr>
          <w:ilvl w:val="0"/>
          <w:numId w:val="35"/>
        </w:numPr>
      </w:pPr>
      <w:r>
        <w:rPr>
          <w:b/>
          <w:bCs/>
        </w:rPr>
        <w:t>PLO7:</w:t>
      </w:r>
      <w:r>
        <w:t xml:space="preserve"> Demonstrate facility in the application of technology to solve problems, analyze and synthesize data, and manage information. (ULO1, 2, 4)</w:t>
      </w:r>
    </w:p>
    <w:p w14:paraId="4C5B7ACE" w14:textId="77777777" w:rsidR="00104F2B" w:rsidRPr="00104F2B" w:rsidRDefault="00104F2B" w:rsidP="00104F2B"/>
    <w:p w14:paraId="6C831D54" w14:textId="77777777" w:rsidR="00EE72BE" w:rsidRPr="00121460" w:rsidRDefault="3F7E1EC6" w:rsidP="0020635A">
      <w:pPr>
        <w:pStyle w:val="Heading1"/>
      </w:pPr>
      <w:r>
        <w:t xml:space="preserve">Course Learning Outcomes (CLO) </w:t>
      </w:r>
    </w:p>
    <w:p w14:paraId="7D092050" w14:textId="77777777" w:rsidR="00254182" w:rsidRPr="0090566F" w:rsidRDefault="00254182" w:rsidP="00E127B5">
      <w:pPr>
        <w:tabs>
          <w:tab w:val="left" w:pos="0"/>
        </w:tabs>
        <w:rPr>
          <w:rFonts w:cs="Arial"/>
          <w:szCs w:val="20"/>
        </w:rPr>
      </w:pPr>
    </w:p>
    <w:p w14:paraId="6229A68E" w14:textId="597BF775" w:rsidR="00112271" w:rsidRPr="0027149E" w:rsidRDefault="3F7E1EC6" w:rsidP="001B08F7">
      <w:pPr>
        <w:pStyle w:val="AssignmentsLevel2"/>
      </w:pPr>
      <w:r w:rsidRPr="3F7E1EC6">
        <w:rPr>
          <w:b/>
          <w:bCs/>
        </w:rPr>
        <w:t>CLO1</w:t>
      </w:r>
      <w:r>
        <w:t>: Utilize sampling methodology to generalize from findings</w:t>
      </w:r>
      <w:r w:rsidR="00605A81">
        <w:t>.</w:t>
      </w:r>
    </w:p>
    <w:p w14:paraId="72E77B69" w14:textId="353B267B" w:rsidR="00112271" w:rsidRPr="0027149E" w:rsidRDefault="3F7E1EC6" w:rsidP="001B08F7">
      <w:pPr>
        <w:pStyle w:val="AssignmentsLevel2"/>
      </w:pPr>
      <w:r w:rsidRPr="3F7E1EC6">
        <w:rPr>
          <w:b/>
          <w:bCs/>
        </w:rPr>
        <w:t>CLO2</w:t>
      </w:r>
      <w:r>
        <w:t>: Design research instruments that capture information in a valid and reliable way</w:t>
      </w:r>
      <w:r w:rsidR="00605A81">
        <w:t>.</w:t>
      </w:r>
    </w:p>
    <w:p w14:paraId="35766594" w14:textId="636B68E9" w:rsidR="00112271" w:rsidRPr="0027149E" w:rsidRDefault="3F7E1EC6" w:rsidP="001B08F7">
      <w:pPr>
        <w:pStyle w:val="AssignmentsLevel2"/>
      </w:pPr>
      <w:r w:rsidRPr="3F7E1EC6">
        <w:rPr>
          <w:b/>
          <w:bCs/>
        </w:rPr>
        <w:t>CLO3</w:t>
      </w:r>
      <w:r>
        <w:t>: Differentiate between the types of experimental and non-experimental research designs</w:t>
      </w:r>
      <w:r w:rsidR="00605A81">
        <w:t>.</w:t>
      </w:r>
    </w:p>
    <w:p w14:paraId="1A23B11D" w14:textId="19B05283" w:rsidR="00112271" w:rsidRPr="0027149E" w:rsidRDefault="3F7E1EC6" w:rsidP="001B08F7">
      <w:pPr>
        <w:pStyle w:val="AssignmentsLevel2"/>
      </w:pPr>
      <w:r w:rsidRPr="3F7E1EC6">
        <w:rPr>
          <w:b/>
          <w:bCs/>
        </w:rPr>
        <w:t>CLO4</w:t>
      </w:r>
      <w:r>
        <w:t>: Discern whether a research design allows for causal inference</w:t>
      </w:r>
      <w:r w:rsidR="00605A81">
        <w:t>.</w:t>
      </w:r>
    </w:p>
    <w:p w14:paraId="664E70E9" w14:textId="018A449A" w:rsidR="00112271" w:rsidRPr="0027149E" w:rsidRDefault="3F7E1EC6" w:rsidP="001B08F7">
      <w:pPr>
        <w:pStyle w:val="AssignmentsLevel2"/>
      </w:pPr>
      <w:r w:rsidRPr="3F7E1EC6">
        <w:rPr>
          <w:b/>
          <w:bCs/>
        </w:rPr>
        <w:t>CLO5</w:t>
      </w:r>
      <w:r>
        <w:t>: Apply descriptive statistical tools to generate summary data</w:t>
      </w:r>
      <w:r w:rsidR="00605A81">
        <w:t>.</w:t>
      </w:r>
    </w:p>
    <w:p w14:paraId="6A4E9081" w14:textId="555D4A8D" w:rsidR="00112271" w:rsidRPr="0027149E" w:rsidRDefault="3F7E1EC6" w:rsidP="001B08F7">
      <w:pPr>
        <w:pStyle w:val="AssignmentsLevel2"/>
      </w:pPr>
      <w:r w:rsidRPr="3F7E1EC6">
        <w:rPr>
          <w:b/>
          <w:bCs/>
        </w:rPr>
        <w:t>CLO6</w:t>
      </w:r>
      <w:r>
        <w:t>: Apply inferential statistical tools to test for correlation</w:t>
      </w:r>
      <w:r w:rsidR="00605A81">
        <w:t>.</w:t>
      </w:r>
    </w:p>
    <w:p w14:paraId="630A9A59" w14:textId="77777777" w:rsidR="004F138A" w:rsidRPr="00DA0FEA" w:rsidRDefault="004F138A" w:rsidP="004F138A">
      <w:pPr>
        <w:tabs>
          <w:tab w:val="left" w:pos="0"/>
        </w:tabs>
        <w:rPr>
          <w:rFonts w:cs="Arial"/>
          <w:szCs w:val="20"/>
        </w:rPr>
      </w:pPr>
    </w:p>
    <w:p w14:paraId="28D04158" w14:textId="77777777" w:rsidR="004F138A" w:rsidRDefault="3F7E1EC6" w:rsidP="3F7E1EC6">
      <w:pPr>
        <w:pStyle w:val="Heading1"/>
        <w:rPr>
          <w:color w:val="9C2C2A" w:themeColor="accent1"/>
        </w:rPr>
      </w:pPr>
      <w:r>
        <w:t>Student Expectations</w:t>
      </w:r>
    </w:p>
    <w:p w14:paraId="58678DDB" w14:textId="77777777" w:rsidR="004F138A" w:rsidRPr="005E7245" w:rsidRDefault="004F138A" w:rsidP="004F138A">
      <w:pPr>
        <w:tabs>
          <w:tab w:val="left" w:pos="0"/>
        </w:tabs>
        <w:rPr>
          <w:rFonts w:cs="Arial"/>
          <w:b/>
          <w:color w:val="9C2C2A"/>
          <w:sz w:val="22"/>
          <w:szCs w:val="22"/>
        </w:rPr>
      </w:pPr>
    </w:p>
    <w:p w14:paraId="17B9EFF0" w14:textId="77777777" w:rsidR="004F138A" w:rsidRDefault="3F7E1EC6" w:rsidP="002522B3">
      <w:pPr>
        <w:pStyle w:val="AssignmentsLevel1"/>
      </w:pPr>
      <w:r>
        <w:t>Students are expected to:</w:t>
      </w:r>
    </w:p>
    <w:p w14:paraId="53369ACF" w14:textId="77777777" w:rsidR="00D07152" w:rsidRDefault="00D07152" w:rsidP="002522B3">
      <w:pPr>
        <w:pStyle w:val="AssignmentsLevel1"/>
      </w:pPr>
    </w:p>
    <w:p w14:paraId="70DDE21F" w14:textId="77777777" w:rsidR="004F138A" w:rsidRPr="00B10A1D" w:rsidRDefault="3F7E1EC6" w:rsidP="001B08F7">
      <w:pPr>
        <w:pStyle w:val="AssignmentsLevel2"/>
      </w:pPr>
      <w:r>
        <w:t>Ask probing and insightful questions related to course content.</w:t>
      </w:r>
    </w:p>
    <w:p w14:paraId="0B38A0D2" w14:textId="77777777" w:rsidR="004F138A" w:rsidRPr="00B10A1D" w:rsidRDefault="3F7E1EC6" w:rsidP="001B08F7">
      <w:pPr>
        <w:pStyle w:val="AssignmentsLevel2"/>
      </w:pPr>
      <w:r>
        <w:t>Make meaningful and relevant connections and application to their own learning process.</w:t>
      </w:r>
    </w:p>
    <w:p w14:paraId="167E5EF3" w14:textId="77777777" w:rsidR="004F138A" w:rsidRPr="00B10A1D" w:rsidRDefault="3F7E1EC6" w:rsidP="001B08F7">
      <w:pPr>
        <w:pStyle w:val="AssignmentsLevel2"/>
      </w:pPr>
      <w:r>
        <w:t>Be productive and contributing members of class discussions.</w:t>
      </w:r>
    </w:p>
    <w:p w14:paraId="1966F182" w14:textId="77777777" w:rsidR="000E5FD9" w:rsidRDefault="000E5FD9" w:rsidP="00D9427C">
      <w:pPr>
        <w:pStyle w:val="AssignmentsLevel1"/>
      </w:pPr>
    </w:p>
    <w:p w14:paraId="1D4BD5EE" w14:textId="77777777" w:rsidR="00721FDA" w:rsidRPr="00100350" w:rsidRDefault="3F7E1EC6" w:rsidP="0020635A">
      <w:pPr>
        <w:pStyle w:val="Heading1"/>
      </w:pPr>
      <w:r>
        <w:t>Required Course Materials</w:t>
      </w:r>
    </w:p>
    <w:p w14:paraId="015ACCCD" w14:textId="77777777" w:rsidR="0049398D" w:rsidRPr="0090566F" w:rsidRDefault="0049398D" w:rsidP="00E127B5">
      <w:pPr>
        <w:pStyle w:val="APACitation"/>
      </w:pPr>
    </w:p>
    <w:p w14:paraId="136F96F0" w14:textId="77777777" w:rsidR="00112271" w:rsidRDefault="3F7E1EC6" w:rsidP="3F7E1EC6">
      <w:pPr>
        <w:tabs>
          <w:tab w:val="left" w:pos="0"/>
        </w:tabs>
        <w:rPr>
          <w:rFonts w:cs="Arial"/>
          <w:color w:val="000000" w:themeColor="text1"/>
        </w:rPr>
      </w:pPr>
      <w:r w:rsidRPr="3F7E1EC6">
        <w:rPr>
          <w:rFonts w:cs="Arial"/>
          <w:color w:val="000000" w:themeColor="text1"/>
        </w:rPr>
        <w:t>Trochim, W. M. (2003). Research methods knowledge base. Cincinnati, OH: Atomic Dog Pub.</w:t>
      </w:r>
    </w:p>
    <w:p w14:paraId="3AFE2D16" w14:textId="6F4CD141" w:rsidR="00112271" w:rsidRDefault="00112271" w:rsidP="3F7E1EC6">
      <w:pPr>
        <w:tabs>
          <w:tab w:val="left" w:pos="0"/>
        </w:tabs>
        <w:rPr>
          <w:rFonts w:cs="Arial"/>
          <w:color w:val="000000" w:themeColor="text1"/>
        </w:rPr>
      </w:pPr>
      <w:r>
        <w:rPr>
          <w:rFonts w:cs="Arial"/>
          <w:bCs/>
          <w:color w:val="000000"/>
          <w:szCs w:val="20"/>
        </w:rPr>
        <w:tab/>
      </w:r>
      <w:r w:rsidRPr="3F7E1EC6">
        <w:rPr>
          <w:rFonts w:cs="Arial"/>
          <w:color w:val="000000"/>
        </w:rPr>
        <w:t>ISBN: 1592602916</w:t>
      </w:r>
    </w:p>
    <w:p w14:paraId="7104AAAA" w14:textId="5B1425EE" w:rsidR="001C535A" w:rsidRDefault="001C535A" w:rsidP="00112271">
      <w:pPr>
        <w:tabs>
          <w:tab w:val="left" w:pos="0"/>
        </w:tabs>
        <w:rPr>
          <w:rFonts w:cs="Arial"/>
          <w:bCs/>
          <w:color w:val="000000"/>
          <w:szCs w:val="20"/>
        </w:rPr>
      </w:pPr>
    </w:p>
    <w:p w14:paraId="4414774D" w14:textId="78173EC2" w:rsidR="003A7392" w:rsidRPr="00E36308" w:rsidRDefault="00C244AD" w:rsidP="00E36308">
      <w:pPr>
        <w:spacing w:line="480" w:lineRule="auto"/>
        <w:rPr>
          <w:rFonts w:ascii="Times New Roman" w:hAnsi="Times New Roman"/>
        </w:rPr>
      </w:pPr>
      <w:r w:rsidRPr="00C244AD">
        <w:rPr>
          <w:rFonts w:cs="Arial"/>
          <w:b/>
          <w:iCs/>
          <w:color w:val="000000" w:themeColor="text1"/>
        </w:rPr>
        <w:t>Note:</w:t>
      </w:r>
      <w:r>
        <w:rPr>
          <w:rFonts w:cs="Arial"/>
          <w:iCs/>
          <w:color w:val="000000" w:themeColor="text1"/>
        </w:rPr>
        <w:t xml:space="preserve"> </w:t>
      </w:r>
      <w:r w:rsidR="3F7E1EC6" w:rsidRPr="3F7E1EC6">
        <w:rPr>
          <w:rFonts w:cs="Arial"/>
          <w:color w:val="000000" w:themeColor="text1"/>
        </w:rPr>
        <w:t xml:space="preserve">This text is out of print but available for free online </w:t>
      </w:r>
      <w:r w:rsidR="00BA784F">
        <w:rPr>
          <w:rFonts w:cs="Arial"/>
          <w:color w:val="000000" w:themeColor="text1"/>
        </w:rPr>
        <w:t xml:space="preserve">at the </w:t>
      </w:r>
      <w:hyperlink r:id="rId13" w:history="1">
        <w:r w:rsidR="00BA784F">
          <w:rPr>
            <w:rStyle w:val="Hyperlink"/>
          </w:rPr>
          <w:t>Web Center for Social Research Methods</w:t>
        </w:r>
      </w:hyperlink>
      <w:r w:rsidR="00BA784F">
        <w:rPr>
          <w:iCs/>
        </w:rPr>
        <w:t>.</w:t>
      </w:r>
    </w:p>
    <w:p w14:paraId="0CBFF5A4" w14:textId="77777777" w:rsidR="00FE260D" w:rsidRDefault="00FE260D">
      <w:pPr>
        <w:rPr>
          <w:rFonts w:cs="Arial"/>
          <w:b/>
          <w:color w:val="BF2C37"/>
          <w:sz w:val="22"/>
          <w:szCs w:val="22"/>
        </w:rPr>
      </w:pPr>
      <w:bookmarkStart w:id="0" w:name="_GoBack"/>
      <w:bookmarkEnd w:id="0"/>
      <w:r>
        <w:br w:type="page"/>
      </w:r>
    </w:p>
    <w:p w14:paraId="58B92942" w14:textId="549900C9" w:rsidR="00861D9D" w:rsidRDefault="3F7E1EC6" w:rsidP="0020635A">
      <w:pPr>
        <w:pStyle w:val="Heading1"/>
      </w:pPr>
      <w:r>
        <w:lastRenderedPageBreak/>
        <w:t>Suggested Point Values</w:t>
      </w:r>
    </w:p>
    <w:p w14:paraId="5270B386"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086"/>
        <w:gridCol w:w="2081"/>
        <w:gridCol w:w="1788"/>
      </w:tblGrid>
      <w:tr w:rsidR="00424ECE" w:rsidRPr="004F138A" w14:paraId="4B16732B" w14:textId="77777777" w:rsidTr="3F7E1EC6">
        <w:tc>
          <w:tcPr>
            <w:tcW w:w="3507" w:type="pct"/>
            <w:tcBorders>
              <w:bottom w:val="single" w:sz="4" w:space="0" w:color="auto"/>
              <w:right w:val="nil"/>
            </w:tcBorders>
            <w:shd w:val="clear" w:color="auto" w:fill="BF2C37"/>
            <w:vAlign w:val="center"/>
          </w:tcPr>
          <w:p w14:paraId="799BB93C" w14:textId="77777777" w:rsidR="00424ECE" w:rsidRPr="004F138A" w:rsidRDefault="3F7E1EC6" w:rsidP="3F7E1EC6">
            <w:pPr>
              <w:ind w:left="859" w:hanging="859"/>
              <w:rPr>
                <w:b/>
                <w:bCs/>
                <w:color w:val="FFFFFF" w:themeColor="background1"/>
                <w:sz w:val="22"/>
                <w:szCs w:val="22"/>
              </w:rPr>
            </w:pPr>
            <w:bookmarkStart w:id="1" w:name="_Hlk504652470"/>
            <w:r w:rsidRPr="3F7E1EC6">
              <w:rPr>
                <w:b/>
                <w:bCs/>
                <w:color w:val="FFFFFF" w:themeColor="background1"/>
                <w:sz w:val="22"/>
                <w:szCs w:val="22"/>
              </w:rPr>
              <w:t>Assessment</w:t>
            </w:r>
          </w:p>
        </w:tc>
        <w:tc>
          <w:tcPr>
            <w:tcW w:w="803" w:type="pct"/>
            <w:tcBorders>
              <w:left w:val="nil"/>
              <w:bottom w:val="single" w:sz="4" w:space="0" w:color="auto"/>
              <w:right w:val="nil"/>
            </w:tcBorders>
            <w:shd w:val="clear" w:color="auto" w:fill="BF2C37"/>
            <w:vAlign w:val="center"/>
          </w:tcPr>
          <w:p w14:paraId="661E1AB8" w14:textId="77777777" w:rsidR="00424ECE" w:rsidRPr="004F138A" w:rsidRDefault="3F7E1EC6" w:rsidP="3F7E1EC6">
            <w:pPr>
              <w:ind w:left="859" w:hanging="859"/>
              <w:jc w:val="center"/>
              <w:rPr>
                <w:b/>
                <w:bCs/>
                <w:color w:val="FFFFFF" w:themeColor="background1"/>
                <w:sz w:val="22"/>
                <w:szCs w:val="22"/>
              </w:rPr>
            </w:pPr>
            <w:r w:rsidRPr="3F7E1EC6">
              <w:rPr>
                <w:b/>
                <w:bCs/>
                <w:color w:val="FFFFFF" w:themeColor="background1"/>
                <w:sz w:val="22"/>
                <w:szCs w:val="22"/>
              </w:rPr>
              <w:t>Point Value</w:t>
            </w:r>
          </w:p>
        </w:tc>
        <w:tc>
          <w:tcPr>
            <w:tcW w:w="690" w:type="pct"/>
            <w:tcBorders>
              <w:left w:val="nil"/>
              <w:bottom w:val="single" w:sz="4" w:space="0" w:color="auto"/>
            </w:tcBorders>
            <w:shd w:val="clear" w:color="auto" w:fill="BF2C37"/>
            <w:vAlign w:val="center"/>
          </w:tcPr>
          <w:p w14:paraId="2BF402A6" w14:textId="77777777" w:rsidR="00424ECE" w:rsidRPr="004F138A" w:rsidRDefault="3F7E1EC6" w:rsidP="3F7E1EC6">
            <w:pPr>
              <w:ind w:left="859" w:hanging="859"/>
              <w:jc w:val="center"/>
              <w:rPr>
                <w:b/>
                <w:bCs/>
                <w:color w:val="FFFFFF" w:themeColor="background1"/>
                <w:sz w:val="22"/>
                <w:szCs w:val="22"/>
              </w:rPr>
            </w:pPr>
            <w:r w:rsidRPr="3F7E1EC6">
              <w:rPr>
                <w:b/>
                <w:bCs/>
                <w:color w:val="FFFFFF" w:themeColor="background1"/>
                <w:sz w:val="22"/>
                <w:szCs w:val="22"/>
              </w:rPr>
              <w:t>Due</w:t>
            </w:r>
          </w:p>
        </w:tc>
      </w:tr>
      <w:tr w:rsidR="00424ECE" w:rsidRPr="0090566F" w14:paraId="2F59141C" w14:textId="77777777" w:rsidTr="3F7E1EC6">
        <w:tc>
          <w:tcPr>
            <w:tcW w:w="3507" w:type="pct"/>
            <w:tcBorders>
              <w:right w:val="nil"/>
            </w:tcBorders>
            <w:shd w:val="clear" w:color="auto" w:fill="D8D9DA"/>
            <w:vAlign w:val="center"/>
          </w:tcPr>
          <w:p w14:paraId="374D22CC" w14:textId="77777777" w:rsidR="00424ECE" w:rsidRPr="0090566F" w:rsidRDefault="3F7E1EC6" w:rsidP="00424ECE">
            <w:pPr>
              <w:ind w:left="859" w:hanging="859"/>
              <w:rPr>
                <w:szCs w:val="20"/>
              </w:rPr>
            </w:pPr>
            <w:r w:rsidRPr="3F7E1EC6">
              <w:rPr>
                <w:b/>
                <w:bCs/>
              </w:rPr>
              <w:t xml:space="preserve">Week 1 </w:t>
            </w:r>
          </w:p>
        </w:tc>
        <w:tc>
          <w:tcPr>
            <w:tcW w:w="803" w:type="pct"/>
            <w:tcBorders>
              <w:left w:val="nil"/>
              <w:right w:val="nil"/>
            </w:tcBorders>
            <w:shd w:val="clear" w:color="auto" w:fill="D8D9DA"/>
            <w:vAlign w:val="center"/>
          </w:tcPr>
          <w:p w14:paraId="253CAE59" w14:textId="77777777" w:rsidR="00424ECE" w:rsidRPr="0090566F" w:rsidRDefault="00424ECE" w:rsidP="00424ECE">
            <w:pPr>
              <w:ind w:left="859" w:hanging="859"/>
              <w:jc w:val="center"/>
              <w:rPr>
                <w:szCs w:val="20"/>
              </w:rPr>
            </w:pPr>
          </w:p>
        </w:tc>
        <w:tc>
          <w:tcPr>
            <w:tcW w:w="690" w:type="pct"/>
            <w:tcBorders>
              <w:left w:val="nil"/>
            </w:tcBorders>
            <w:shd w:val="clear" w:color="auto" w:fill="D8D9DA"/>
            <w:vAlign w:val="center"/>
          </w:tcPr>
          <w:p w14:paraId="23F955B0" w14:textId="77777777" w:rsidR="00424ECE" w:rsidRPr="0090566F" w:rsidRDefault="00424ECE" w:rsidP="00424ECE">
            <w:pPr>
              <w:ind w:left="859" w:hanging="859"/>
              <w:jc w:val="center"/>
              <w:rPr>
                <w:szCs w:val="20"/>
              </w:rPr>
            </w:pPr>
          </w:p>
        </w:tc>
      </w:tr>
      <w:tr w:rsidR="00424ECE" w:rsidRPr="0090566F" w14:paraId="538F9F92" w14:textId="77777777" w:rsidTr="3F7E1EC6">
        <w:tc>
          <w:tcPr>
            <w:tcW w:w="3507" w:type="pct"/>
          </w:tcPr>
          <w:p w14:paraId="3138A090" w14:textId="77777777" w:rsidR="00424ECE" w:rsidRPr="00EC0B2D" w:rsidRDefault="3F7E1EC6" w:rsidP="00424ECE">
            <w:pPr>
              <w:ind w:left="859" w:hanging="859"/>
              <w:rPr>
                <w:szCs w:val="20"/>
              </w:rPr>
            </w:pPr>
            <w:r>
              <w:t>Week 1 Quiz</w:t>
            </w:r>
          </w:p>
        </w:tc>
        <w:tc>
          <w:tcPr>
            <w:tcW w:w="803" w:type="pct"/>
            <w:vAlign w:val="center"/>
          </w:tcPr>
          <w:p w14:paraId="647487EE" w14:textId="2E20E053" w:rsidR="00424ECE" w:rsidRPr="0090566F" w:rsidRDefault="00DA5E67" w:rsidP="00424ECE">
            <w:pPr>
              <w:ind w:left="859" w:hanging="859"/>
              <w:jc w:val="center"/>
              <w:rPr>
                <w:szCs w:val="20"/>
              </w:rPr>
            </w:pPr>
            <w:r>
              <w:t>5</w:t>
            </w:r>
          </w:p>
        </w:tc>
        <w:tc>
          <w:tcPr>
            <w:tcW w:w="690" w:type="pct"/>
            <w:vAlign w:val="center"/>
          </w:tcPr>
          <w:p w14:paraId="658FAA92" w14:textId="77777777" w:rsidR="00424ECE" w:rsidRPr="00132272" w:rsidRDefault="00424ECE" w:rsidP="00424ECE">
            <w:pPr>
              <w:ind w:left="859" w:hanging="859"/>
              <w:jc w:val="center"/>
              <w:rPr>
                <w:strike/>
                <w:szCs w:val="20"/>
              </w:rPr>
            </w:pPr>
          </w:p>
        </w:tc>
      </w:tr>
      <w:tr w:rsidR="00424ECE" w:rsidRPr="0090566F" w14:paraId="353D4D3C" w14:textId="77777777" w:rsidTr="3F7E1EC6">
        <w:tc>
          <w:tcPr>
            <w:tcW w:w="3507" w:type="pct"/>
            <w:tcBorders>
              <w:right w:val="nil"/>
            </w:tcBorders>
            <w:shd w:val="clear" w:color="auto" w:fill="D8D9DA"/>
            <w:vAlign w:val="center"/>
          </w:tcPr>
          <w:p w14:paraId="47E97988" w14:textId="77777777" w:rsidR="00424ECE" w:rsidRPr="0090566F" w:rsidRDefault="3F7E1EC6" w:rsidP="00424ECE">
            <w:pPr>
              <w:ind w:left="859" w:hanging="859"/>
              <w:rPr>
                <w:szCs w:val="20"/>
              </w:rPr>
            </w:pPr>
            <w:r w:rsidRPr="3F7E1EC6">
              <w:rPr>
                <w:b/>
                <w:bCs/>
              </w:rPr>
              <w:t xml:space="preserve">Week 2 </w:t>
            </w:r>
          </w:p>
        </w:tc>
        <w:tc>
          <w:tcPr>
            <w:tcW w:w="803" w:type="pct"/>
            <w:tcBorders>
              <w:left w:val="nil"/>
              <w:right w:val="nil"/>
            </w:tcBorders>
            <w:shd w:val="clear" w:color="auto" w:fill="D8D9DA"/>
            <w:vAlign w:val="center"/>
          </w:tcPr>
          <w:p w14:paraId="62E839E9" w14:textId="77777777" w:rsidR="00424ECE" w:rsidRPr="0090566F" w:rsidRDefault="00424ECE" w:rsidP="00424ECE">
            <w:pPr>
              <w:ind w:left="859" w:hanging="859"/>
              <w:jc w:val="center"/>
              <w:rPr>
                <w:szCs w:val="20"/>
              </w:rPr>
            </w:pPr>
          </w:p>
        </w:tc>
        <w:tc>
          <w:tcPr>
            <w:tcW w:w="690" w:type="pct"/>
            <w:tcBorders>
              <w:left w:val="nil"/>
            </w:tcBorders>
            <w:shd w:val="clear" w:color="auto" w:fill="D8D9DA"/>
            <w:vAlign w:val="center"/>
          </w:tcPr>
          <w:p w14:paraId="020281E1" w14:textId="77777777" w:rsidR="00424ECE" w:rsidRPr="00132272" w:rsidRDefault="00424ECE" w:rsidP="00424ECE">
            <w:pPr>
              <w:ind w:left="859" w:hanging="859"/>
              <w:jc w:val="center"/>
              <w:rPr>
                <w:strike/>
                <w:szCs w:val="20"/>
              </w:rPr>
            </w:pPr>
          </w:p>
        </w:tc>
      </w:tr>
      <w:tr w:rsidR="00424ECE" w:rsidRPr="0090566F" w14:paraId="0453BEC3" w14:textId="77777777" w:rsidTr="3F7E1EC6">
        <w:tc>
          <w:tcPr>
            <w:tcW w:w="3507" w:type="pct"/>
          </w:tcPr>
          <w:p w14:paraId="0BC8CEFE" w14:textId="2D2628A6" w:rsidR="00424ECE" w:rsidRPr="00EC0B2D" w:rsidRDefault="004A21A8" w:rsidP="3F7E1EC6">
            <w:pPr>
              <w:pStyle w:val="AssignmentsLevel1"/>
              <w:rPr>
                <w:strike/>
              </w:rPr>
            </w:pPr>
            <w:r>
              <w:t xml:space="preserve">Team Research Project: </w:t>
            </w:r>
            <w:r w:rsidR="001C788D">
              <w:t xml:space="preserve">Research Idea—Question, </w:t>
            </w:r>
            <w:r w:rsidRPr="00EA114E">
              <w:t>Population,</w:t>
            </w:r>
            <w:r>
              <w:t xml:space="preserve"> Hypotheses,</w:t>
            </w:r>
            <w:r w:rsidRPr="00EA114E">
              <w:t xml:space="preserve"> and Sampling Methodology</w:t>
            </w:r>
          </w:p>
        </w:tc>
        <w:tc>
          <w:tcPr>
            <w:tcW w:w="803" w:type="pct"/>
            <w:vAlign w:val="center"/>
          </w:tcPr>
          <w:p w14:paraId="31B9A8BC" w14:textId="039FC965" w:rsidR="00424ECE" w:rsidRPr="00922963" w:rsidRDefault="00FC71E9" w:rsidP="00424ECE">
            <w:pPr>
              <w:ind w:left="859" w:hanging="859"/>
              <w:jc w:val="center"/>
              <w:rPr>
                <w:szCs w:val="20"/>
              </w:rPr>
            </w:pPr>
            <w:r w:rsidRPr="00922963">
              <w:rPr>
                <w:szCs w:val="20"/>
              </w:rPr>
              <w:t>150</w:t>
            </w:r>
          </w:p>
        </w:tc>
        <w:tc>
          <w:tcPr>
            <w:tcW w:w="690" w:type="pct"/>
            <w:vAlign w:val="center"/>
          </w:tcPr>
          <w:p w14:paraId="3A8B128F" w14:textId="77777777" w:rsidR="00424ECE" w:rsidRPr="00132272" w:rsidRDefault="00424ECE" w:rsidP="00424ECE">
            <w:pPr>
              <w:ind w:left="859" w:hanging="859"/>
              <w:jc w:val="center"/>
              <w:rPr>
                <w:strike/>
                <w:szCs w:val="20"/>
              </w:rPr>
            </w:pPr>
          </w:p>
        </w:tc>
      </w:tr>
      <w:tr w:rsidR="00424ECE" w:rsidRPr="0090566F" w14:paraId="5CD52AE3" w14:textId="77777777" w:rsidTr="3F7E1EC6">
        <w:tc>
          <w:tcPr>
            <w:tcW w:w="3507" w:type="pct"/>
          </w:tcPr>
          <w:p w14:paraId="1BC9E4E8" w14:textId="77777777" w:rsidR="00424ECE" w:rsidRPr="00EC0B2D" w:rsidRDefault="3F7E1EC6" w:rsidP="00424ECE">
            <w:pPr>
              <w:ind w:left="859" w:hanging="859"/>
            </w:pPr>
            <w:r>
              <w:t>Week 2 Quiz</w:t>
            </w:r>
          </w:p>
        </w:tc>
        <w:tc>
          <w:tcPr>
            <w:tcW w:w="803" w:type="pct"/>
            <w:vAlign w:val="center"/>
          </w:tcPr>
          <w:p w14:paraId="2B5F5640" w14:textId="0CDD298F" w:rsidR="00424ECE" w:rsidRPr="00922963" w:rsidRDefault="00DA5E67" w:rsidP="00424ECE">
            <w:pPr>
              <w:ind w:left="859" w:hanging="859"/>
              <w:jc w:val="center"/>
              <w:rPr>
                <w:szCs w:val="20"/>
              </w:rPr>
            </w:pPr>
            <w:r w:rsidRPr="00922963">
              <w:t>10</w:t>
            </w:r>
          </w:p>
        </w:tc>
        <w:tc>
          <w:tcPr>
            <w:tcW w:w="690" w:type="pct"/>
            <w:vAlign w:val="center"/>
          </w:tcPr>
          <w:p w14:paraId="037C910C" w14:textId="77777777" w:rsidR="00424ECE" w:rsidRPr="00132272" w:rsidRDefault="00424ECE" w:rsidP="00424ECE">
            <w:pPr>
              <w:ind w:left="859" w:hanging="859"/>
              <w:jc w:val="center"/>
              <w:rPr>
                <w:strike/>
                <w:szCs w:val="20"/>
              </w:rPr>
            </w:pPr>
          </w:p>
        </w:tc>
      </w:tr>
      <w:tr w:rsidR="00424ECE" w:rsidRPr="0090566F" w14:paraId="18D503B0" w14:textId="77777777" w:rsidTr="3F7E1EC6">
        <w:tc>
          <w:tcPr>
            <w:tcW w:w="3507" w:type="pct"/>
            <w:tcBorders>
              <w:right w:val="nil"/>
            </w:tcBorders>
            <w:shd w:val="clear" w:color="auto" w:fill="D8D9DA"/>
            <w:vAlign w:val="center"/>
          </w:tcPr>
          <w:p w14:paraId="78DB22C6" w14:textId="77777777" w:rsidR="00424ECE" w:rsidRPr="0090566F" w:rsidRDefault="3F7E1EC6" w:rsidP="00424ECE">
            <w:pPr>
              <w:ind w:left="859" w:hanging="859"/>
              <w:rPr>
                <w:szCs w:val="20"/>
              </w:rPr>
            </w:pPr>
            <w:r w:rsidRPr="3F7E1EC6">
              <w:rPr>
                <w:b/>
                <w:bCs/>
              </w:rPr>
              <w:t>Week 3</w:t>
            </w:r>
          </w:p>
        </w:tc>
        <w:tc>
          <w:tcPr>
            <w:tcW w:w="803" w:type="pct"/>
            <w:tcBorders>
              <w:left w:val="nil"/>
              <w:right w:val="nil"/>
            </w:tcBorders>
            <w:shd w:val="clear" w:color="auto" w:fill="D8D9DA"/>
            <w:vAlign w:val="center"/>
          </w:tcPr>
          <w:p w14:paraId="09D1FDBE" w14:textId="77777777" w:rsidR="00424ECE" w:rsidRPr="00922963" w:rsidRDefault="00424ECE" w:rsidP="00424ECE">
            <w:pPr>
              <w:ind w:left="859" w:hanging="859"/>
              <w:jc w:val="center"/>
              <w:rPr>
                <w:szCs w:val="20"/>
              </w:rPr>
            </w:pPr>
          </w:p>
        </w:tc>
        <w:tc>
          <w:tcPr>
            <w:tcW w:w="690" w:type="pct"/>
            <w:tcBorders>
              <w:left w:val="nil"/>
            </w:tcBorders>
            <w:shd w:val="clear" w:color="auto" w:fill="D8D9DA"/>
            <w:vAlign w:val="center"/>
          </w:tcPr>
          <w:p w14:paraId="58002695" w14:textId="77777777" w:rsidR="00424ECE" w:rsidRPr="00132272" w:rsidRDefault="00424ECE" w:rsidP="00424ECE">
            <w:pPr>
              <w:ind w:left="859" w:hanging="859"/>
              <w:jc w:val="center"/>
              <w:rPr>
                <w:strike/>
                <w:szCs w:val="20"/>
              </w:rPr>
            </w:pPr>
          </w:p>
        </w:tc>
      </w:tr>
      <w:tr w:rsidR="00424ECE" w:rsidRPr="0090566F" w14:paraId="7D4D732B" w14:textId="77777777" w:rsidTr="3F7E1EC6">
        <w:trPr>
          <w:trHeight w:val="260"/>
        </w:trPr>
        <w:tc>
          <w:tcPr>
            <w:tcW w:w="3507" w:type="pct"/>
          </w:tcPr>
          <w:p w14:paraId="3EFB3D72" w14:textId="644A48E7" w:rsidR="00424ECE" w:rsidRPr="00EC0B2D" w:rsidRDefault="00C2525F" w:rsidP="3F7E1EC6">
            <w:pPr>
              <w:ind w:left="859" w:hanging="859"/>
              <w:rPr>
                <w:strike/>
              </w:rPr>
            </w:pPr>
            <w:r>
              <w:t>Team Research Project</w:t>
            </w:r>
            <w:r w:rsidR="3F7E1EC6">
              <w:t>: Questionnaire</w:t>
            </w:r>
          </w:p>
        </w:tc>
        <w:tc>
          <w:tcPr>
            <w:tcW w:w="803" w:type="pct"/>
            <w:vAlign w:val="center"/>
          </w:tcPr>
          <w:p w14:paraId="47711555" w14:textId="146A04BC" w:rsidR="00424ECE" w:rsidRPr="00922963" w:rsidRDefault="00FC71E9" w:rsidP="00424ECE">
            <w:pPr>
              <w:ind w:left="859" w:hanging="859"/>
              <w:jc w:val="center"/>
              <w:rPr>
                <w:szCs w:val="20"/>
              </w:rPr>
            </w:pPr>
            <w:r w:rsidRPr="00922963">
              <w:rPr>
                <w:szCs w:val="20"/>
              </w:rPr>
              <w:t>150</w:t>
            </w:r>
          </w:p>
        </w:tc>
        <w:tc>
          <w:tcPr>
            <w:tcW w:w="690" w:type="pct"/>
            <w:vAlign w:val="center"/>
          </w:tcPr>
          <w:p w14:paraId="584C2C54" w14:textId="77777777" w:rsidR="00424ECE" w:rsidRPr="00132272" w:rsidRDefault="00424ECE" w:rsidP="00424ECE">
            <w:pPr>
              <w:ind w:left="859" w:hanging="859"/>
              <w:jc w:val="center"/>
              <w:rPr>
                <w:strike/>
                <w:szCs w:val="20"/>
              </w:rPr>
            </w:pPr>
          </w:p>
        </w:tc>
      </w:tr>
      <w:tr w:rsidR="00424ECE" w:rsidRPr="0090566F" w14:paraId="63E62169" w14:textId="77777777" w:rsidTr="3F7E1EC6">
        <w:tc>
          <w:tcPr>
            <w:tcW w:w="3507" w:type="pct"/>
            <w:vAlign w:val="center"/>
          </w:tcPr>
          <w:p w14:paraId="3A1C31F1" w14:textId="77777777" w:rsidR="00424ECE" w:rsidRDefault="3F7E1EC6" w:rsidP="00424ECE">
            <w:pPr>
              <w:ind w:left="859" w:hanging="859"/>
            </w:pPr>
            <w:r>
              <w:t>Week 3 Quiz</w:t>
            </w:r>
          </w:p>
        </w:tc>
        <w:tc>
          <w:tcPr>
            <w:tcW w:w="803" w:type="pct"/>
            <w:vAlign w:val="center"/>
          </w:tcPr>
          <w:p w14:paraId="66B4B28E" w14:textId="6C5A0BA7" w:rsidR="00424ECE" w:rsidRPr="00922963" w:rsidRDefault="00DA5E67" w:rsidP="00424ECE">
            <w:pPr>
              <w:ind w:left="859" w:hanging="859"/>
              <w:jc w:val="center"/>
              <w:rPr>
                <w:szCs w:val="20"/>
              </w:rPr>
            </w:pPr>
            <w:r w:rsidRPr="00922963">
              <w:t>15</w:t>
            </w:r>
          </w:p>
        </w:tc>
        <w:tc>
          <w:tcPr>
            <w:tcW w:w="690" w:type="pct"/>
            <w:vAlign w:val="center"/>
          </w:tcPr>
          <w:p w14:paraId="3D32E0C8" w14:textId="77777777" w:rsidR="00424ECE" w:rsidRPr="00132272" w:rsidRDefault="00424ECE" w:rsidP="00424ECE">
            <w:pPr>
              <w:ind w:left="859" w:hanging="859"/>
              <w:jc w:val="center"/>
              <w:rPr>
                <w:strike/>
                <w:szCs w:val="20"/>
              </w:rPr>
            </w:pPr>
          </w:p>
        </w:tc>
      </w:tr>
      <w:tr w:rsidR="00424ECE" w:rsidRPr="0090566F" w14:paraId="5DB4D140" w14:textId="77777777" w:rsidTr="3F7E1EC6">
        <w:tc>
          <w:tcPr>
            <w:tcW w:w="3507" w:type="pct"/>
            <w:tcBorders>
              <w:right w:val="nil"/>
            </w:tcBorders>
            <w:shd w:val="clear" w:color="auto" w:fill="D8D9DA"/>
            <w:vAlign w:val="center"/>
          </w:tcPr>
          <w:p w14:paraId="0E9CA14C" w14:textId="77777777" w:rsidR="00424ECE" w:rsidRPr="0090566F" w:rsidRDefault="3F7E1EC6" w:rsidP="00424ECE">
            <w:pPr>
              <w:ind w:left="859" w:hanging="859"/>
              <w:rPr>
                <w:szCs w:val="20"/>
              </w:rPr>
            </w:pPr>
            <w:r w:rsidRPr="3F7E1EC6">
              <w:rPr>
                <w:b/>
                <w:bCs/>
              </w:rPr>
              <w:t xml:space="preserve">Week 4 </w:t>
            </w:r>
          </w:p>
        </w:tc>
        <w:tc>
          <w:tcPr>
            <w:tcW w:w="803" w:type="pct"/>
            <w:tcBorders>
              <w:left w:val="nil"/>
              <w:right w:val="nil"/>
            </w:tcBorders>
            <w:shd w:val="clear" w:color="auto" w:fill="D8D9DA"/>
            <w:vAlign w:val="center"/>
          </w:tcPr>
          <w:p w14:paraId="29E4A685" w14:textId="77777777" w:rsidR="00424ECE" w:rsidRPr="00922963" w:rsidRDefault="00424ECE" w:rsidP="00424ECE">
            <w:pPr>
              <w:ind w:left="859" w:hanging="859"/>
              <w:jc w:val="center"/>
              <w:rPr>
                <w:szCs w:val="20"/>
              </w:rPr>
            </w:pPr>
          </w:p>
        </w:tc>
        <w:tc>
          <w:tcPr>
            <w:tcW w:w="690" w:type="pct"/>
            <w:tcBorders>
              <w:left w:val="nil"/>
            </w:tcBorders>
            <w:shd w:val="clear" w:color="auto" w:fill="D8D9DA"/>
            <w:vAlign w:val="center"/>
          </w:tcPr>
          <w:p w14:paraId="43D501DA" w14:textId="77777777" w:rsidR="00424ECE" w:rsidRPr="00132272" w:rsidRDefault="00424ECE" w:rsidP="00424ECE">
            <w:pPr>
              <w:ind w:left="859" w:hanging="859"/>
              <w:jc w:val="center"/>
              <w:rPr>
                <w:strike/>
                <w:szCs w:val="20"/>
              </w:rPr>
            </w:pPr>
          </w:p>
        </w:tc>
      </w:tr>
      <w:tr w:rsidR="00424ECE" w:rsidRPr="0090566F" w14:paraId="38D8E443" w14:textId="77777777" w:rsidTr="3F7E1EC6">
        <w:tc>
          <w:tcPr>
            <w:tcW w:w="3507" w:type="pct"/>
          </w:tcPr>
          <w:p w14:paraId="7CCC61E8" w14:textId="67318C0D" w:rsidR="00424ECE" w:rsidRPr="00EC0B2D" w:rsidRDefault="00C2525F" w:rsidP="3F7E1EC6">
            <w:pPr>
              <w:ind w:left="859" w:hanging="859"/>
              <w:rPr>
                <w:strike/>
              </w:rPr>
            </w:pPr>
            <w:r>
              <w:t>Team Research Project</w:t>
            </w:r>
            <w:r w:rsidR="3F7E1EC6">
              <w:t xml:space="preserve">: </w:t>
            </w:r>
            <w:r>
              <w:t>Faux Data Excel File</w:t>
            </w:r>
          </w:p>
        </w:tc>
        <w:tc>
          <w:tcPr>
            <w:tcW w:w="803" w:type="pct"/>
            <w:vAlign w:val="center"/>
          </w:tcPr>
          <w:p w14:paraId="47D5036E" w14:textId="39F34E25" w:rsidR="00424ECE" w:rsidRPr="00922963" w:rsidRDefault="00FC71E9" w:rsidP="00424ECE">
            <w:pPr>
              <w:ind w:left="859" w:hanging="859"/>
              <w:jc w:val="center"/>
              <w:rPr>
                <w:szCs w:val="20"/>
              </w:rPr>
            </w:pPr>
            <w:r w:rsidRPr="00922963">
              <w:rPr>
                <w:szCs w:val="20"/>
              </w:rPr>
              <w:t>50</w:t>
            </w:r>
          </w:p>
        </w:tc>
        <w:tc>
          <w:tcPr>
            <w:tcW w:w="690" w:type="pct"/>
            <w:vAlign w:val="center"/>
          </w:tcPr>
          <w:p w14:paraId="51F1806E" w14:textId="77777777" w:rsidR="00424ECE" w:rsidRPr="00132272" w:rsidRDefault="00424ECE" w:rsidP="00424ECE">
            <w:pPr>
              <w:ind w:left="859" w:hanging="859"/>
              <w:jc w:val="center"/>
              <w:rPr>
                <w:strike/>
                <w:szCs w:val="20"/>
              </w:rPr>
            </w:pPr>
          </w:p>
        </w:tc>
      </w:tr>
      <w:tr w:rsidR="00424ECE" w:rsidRPr="0090566F" w14:paraId="1EC87405" w14:textId="77777777" w:rsidTr="3F7E1EC6">
        <w:tc>
          <w:tcPr>
            <w:tcW w:w="3507" w:type="pct"/>
          </w:tcPr>
          <w:p w14:paraId="73B9B22F" w14:textId="77777777" w:rsidR="00424ECE" w:rsidRPr="00EC0B2D" w:rsidRDefault="3F7E1EC6" w:rsidP="00424ECE">
            <w:pPr>
              <w:ind w:left="859" w:hanging="859"/>
              <w:rPr>
                <w:szCs w:val="20"/>
              </w:rPr>
            </w:pPr>
            <w:r>
              <w:t>Week 4 Quiz</w:t>
            </w:r>
          </w:p>
        </w:tc>
        <w:tc>
          <w:tcPr>
            <w:tcW w:w="803" w:type="pct"/>
            <w:vAlign w:val="center"/>
          </w:tcPr>
          <w:p w14:paraId="35F598BB" w14:textId="581A0D95" w:rsidR="00424ECE" w:rsidRPr="00922963" w:rsidRDefault="00DA5E67" w:rsidP="00424ECE">
            <w:pPr>
              <w:ind w:left="859" w:hanging="859"/>
              <w:jc w:val="center"/>
              <w:rPr>
                <w:szCs w:val="20"/>
              </w:rPr>
            </w:pPr>
            <w:r w:rsidRPr="00922963">
              <w:t>15</w:t>
            </w:r>
          </w:p>
        </w:tc>
        <w:tc>
          <w:tcPr>
            <w:tcW w:w="690" w:type="pct"/>
            <w:vAlign w:val="center"/>
          </w:tcPr>
          <w:p w14:paraId="29F107E4" w14:textId="77777777" w:rsidR="00424ECE" w:rsidRPr="00132272" w:rsidRDefault="00424ECE" w:rsidP="00424ECE">
            <w:pPr>
              <w:ind w:left="859" w:hanging="859"/>
              <w:jc w:val="center"/>
              <w:rPr>
                <w:strike/>
                <w:szCs w:val="20"/>
              </w:rPr>
            </w:pPr>
          </w:p>
        </w:tc>
      </w:tr>
      <w:tr w:rsidR="00424ECE" w:rsidRPr="0090566F" w14:paraId="38E8F725" w14:textId="77777777" w:rsidTr="3F7E1EC6">
        <w:tc>
          <w:tcPr>
            <w:tcW w:w="3507" w:type="pct"/>
            <w:tcBorders>
              <w:right w:val="nil"/>
            </w:tcBorders>
            <w:shd w:val="clear" w:color="auto" w:fill="D8D9DA"/>
            <w:vAlign w:val="center"/>
          </w:tcPr>
          <w:p w14:paraId="0B17B485" w14:textId="77777777" w:rsidR="00424ECE" w:rsidRPr="0090566F" w:rsidRDefault="3F7E1EC6" w:rsidP="00424ECE">
            <w:pPr>
              <w:ind w:left="859" w:hanging="859"/>
              <w:rPr>
                <w:szCs w:val="20"/>
              </w:rPr>
            </w:pPr>
            <w:r w:rsidRPr="3F7E1EC6">
              <w:rPr>
                <w:b/>
                <w:bCs/>
              </w:rPr>
              <w:t xml:space="preserve">Week 5 </w:t>
            </w:r>
          </w:p>
        </w:tc>
        <w:tc>
          <w:tcPr>
            <w:tcW w:w="803" w:type="pct"/>
            <w:tcBorders>
              <w:left w:val="nil"/>
              <w:right w:val="nil"/>
            </w:tcBorders>
            <w:shd w:val="clear" w:color="auto" w:fill="D8D9DA"/>
            <w:vAlign w:val="center"/>
          </w:tcPr>
          <w:p w14:paraId="2774F77C" w14:textId="77777777" w:rsidR="00424ECE" w:rsidRPr="00922963" w:rsidRDefault="00424ECE" w:rsidP="00424ECE">
            <w:pPr>
              <w:ind w:left="859" w:hanging="859"/>
              <w:jc w:val="center"/>
              <w:rPr>
                <w:szCs w:val="20"/>
              </w:rPr>
            </w:pPr>
          </w:p>
        </w:tc>
        <w:tc>
          <w:tcPr>
            <w:tcW w:w="690" w:type="pct"/>
            <w:tcBorders>
              <w:left w:val="nil"/>
            </w:tcBorders>
            <w:shd w:val="clear" w:color="auto" w:fill="D8D9DA"/>
            <w:vAlign w:val="center"/>
          </w:tcPr>
          <w:p w14:paraId="4D47071E" w14:textId="77777777" w:rsidR="00424ECE" w:rsidRPr="00132272" w:rsidRDefault="00424ECE" w:rsidP="00424ECE">
            <w:pPr>
              <w:ind w:left="859" w:hanging="859"/>
              <w:jc w:val="center"/>
              <w:rPr>
                <w:strike/>
                <w:szCs w:val="20"/>
              </w:rPr>
            </w:pPr>
          </w:p>
        </w:tc>
      </w:tr>
      <w:tr w:rsidR="00343B07" w:rsidRPr="0090566F" w14:paraId="3CAA0B25" w14:textId="77777777" w:rsidTr="3F7E1EC6">
        <w:tc>
          <w:tcPr>
            <w:tcW w:w="3507" w:type="pct"/>
            <w:vAlign w:val="center"/>
          </w:tcPr>
          <w:p w14:paraId="2EBADA32" w14:textId="3EF33E5C" w:rsidR="00343B07" w:rsidRDefault="00343B07" w:rsidP="3F7E1EC6">
            <w:pPr>
              <w:ind w:left="859" w:hanging="859"/>
            </w:pPr>
            <w:r>
              <w:t>Team Research Project: Frequency, Percentages, and Individual Mean</w:t>
            </w:r>
          </w:p>
        </w:tc>
        <w:tc>
          <w:tcPr>
            <w:tcW w:w="803" w:type="pct"/>
            <w:vAlign w:val="center"/>
          </w:tcPr>
          <w:p w14:paraId="51516FA1" w14:textId="29236B6D" w:rsidR="00343B07" w:rsidRPr="00922963" w:rsidRDefault="00FC71E9" w:rsidP="00424ECE">
            <w:pPr>
              <w:ind w:left="859" w:hanging="859"/>
              <w:jc w:val="center"/>
            </w:pPr>
            <w:r w:rsidRPr="00922963">
              <w:t>150</w:t>
            </w:r>
          </w:p>
        </w:tc>
        <w:tc>
          <w:tcPr>
            <w:tcW w:w="690" w:type="pct"/>
            <w:vAlign w:val="center"/>
          </w:tcPr>
          <w:p w14:paraId="3C34478F" w14:textId="77777777" w:rsidR="00343B07" w:rsidRPr="00132272" w:rsidRDefault="00343B07" w:rsidP="00424ECE">
            <w:pPr>
              <w:ind w:left="859" w:hanging="859"/>
              <w:jc w:val="center"/>
              <w:rPr>
                <w:strike/>
                <w:szCs w:val="20"/>
              </w:rPr>
            </w:pPr>
          </w:p>
        </w:tc>
      </w:tr>
      <w:tr w:rsidR="00424ECE" w:rsidRPr="0090566F" w14:paraId="0CF12B92" w14:textId="77777777" w:rsidTr="3F7E1EC6">
        <w:tc>
          <w:tcPr>
            <w:tcW w:w="3507" w:type="pct"/>
            <w:vAlign w:val="center"/>
          </w:tcPr>
          <w:p w14:paraId="5C5E19D6" w14:textId="77777777" w:rsidR="00424ECE" w:rsidRPr="00132272" w:rsidRDefault="3F7E1EC6" w:rsidP="3F7E1EC6">
            <w:pPr>
              <w:ind w:left="859" w:hanging="859"/>
              <w:rPr>
                <w:strike/>
              </w:rPr>
            </w:pPr>
            <w:r>
              <w:t>Week 5 Quiz</w:t>
            </w:r>
          </w:p>
        </w:tc>
        <w:tc>
          <w:tcPr>
            <w:tcW w:w="803" w:type="pct"/>
            <w:vAlign w:val="center"/>
          </w:tcPr>
          <w:p w14:paraId="211206F4" w14:textId="4D32AD0E" w:rsidR="00424ECE" w:rsidRPr="00922963" w:rsidRDefault="00DA5E67" w:rsidP="00424ECE">
            <w:pPr>
              <w:ind w:left="859" w:hanging="859"/>
              <w:jc w:val="center"/>
              <w:rPr>
                <w:szCs w:val="20"/>
              </w:rPr>
            </w:pPr>
            <w:r w:rsidRPr="00922963">
              <w:t>5</w:t>
            </w:r>
          </w:p>
        </w:tc>
        <w:tc>
          <w:tcPr>
            <w:tcW w:w="690" w:type="pct"/>
            <w:vAlign w:val="center"/>
          </w:tcPr>
          <w:p w14:paraId="4BA17ACF" w14:textId="77777777" w:rsidR="00424ECE" w:rsidRPr="00132272" w:rsidRDefault="00424ECE" w:rsidP="00424ECE">
            <w:pPr>
              <w:ind w:left="859" w:hanging="859"/>
              <w:jc w:val="center"/>
              <w:rPr>
                <w:strike/>
                <w:szCs w:val="20"/>
              </w:rPr>
            </w:pPr>
          </w:p>
        </w:tc>
      </w:tr>
      <w:tr w:rsidR="00424ECE" w:rsidRPr="0090566F" w14:paraId="6E5AF3EC" w14:textId="77777777" w:rsidTr="3F7E1EC6">
        <w:trPr>
          <w:trHeight w:val="70"/>
        </w:trPr>
        <w:tc>
          <w:tcPr>
            <w:tcW w:w="3507" w:type="pct"/>
            <w:tcBorders>
              <w:right w:val="nil"/>
            </w:tcBorders>
            <w:shd w:val="clear" w:color="auto" w:fill="D8D9DA"/>
            <w:vAlign w:val="center"/>
          </w:tcPr>
          <w:p w14:paraId="1B2147BF" w14:textId="77777777" w:rsidR="00424ECE" w:rsidRPr="0090566F" w:rsidRDefault="3F7E1EC6" w:rsidP="00424ECE">
            <w:pPr>
              <w:ind w:left="859" w:hanging="859"/>
              <w:rPr>
                <w:szCs w:val="20"/>
              </w:rPr>
            </w:pPr>
            <w:r w:rsidRPr="3F7E1EC6">
              <w:rPr>
                <w:b/>
                <w:bCs/>
              </w:rPr>
              <w:t xml:space="preserve">Week 6 </w:t>
            </w:r>
          </w:p>
        </w:tc>
        <w:tc>
          <w:tcPr>
            <w:tcW w:w="803" w:type="pct"/>
            <w:tcBorders>
              <w:left w:val="nil"/>
              <w:right w:val="nil"/>
            </w:tcBorders>
            <w:shd w:val="clear" w:color="auto" w:fill="D8D9DA"/>
            <w:vAlign w:val="center"/>
          </w:tcPr>
          <w:p w14:paraId="66CA3DB4" w14:textId="77777777" w:rsidR="00424ECE" w:rsidRPr="00922963" w:rsidRDefault="00424ECE" w:rsidP="00424ECE">
            <w:pPr>
              <w:ind w:left="859" w:hanging="859"/>
              <w:jc w:val="center"/>
              <w:rPr>
                <w:szCs w:val="20"/>
              </w:rPr>
            </w:pPr>
          </w:p>
        </w:tc>
        <w:tc>
          <w:tcPr>
            <w:tcW w:w="690" w:type="pct"/>
            <w:tcBorders>
              <w:left w:val="nil"/>
            </w:tcBorders>
            <w:shd w:val="clear" w:color="auto" w:fill="D8D9DA"/>
            <w:vAlign w:val="center"/>
          </w:tcPr>
          <w:p w14:paraId="77AE21FE" w14:textId="77777777" w:rsidR="00424ECE" w:rsidRPr="00132272" w:rsidRDefault="00424ECE" w:rsidP="00424ECE">
            <w:pPr>
              <w:ind w:left="859" w:hanging="859"/>
              <w:jc w:val="center"/>
              <w:rPr>
                <w:strike/>
                <w:szCs w:val="20"/>
              </w:rPr>
            </w:pPr>
          </w:p>
        </w:tc>
      </w:tr>
      <w:tr w:rsidR="00424ECE" w:rsidRPr="0090566F" w14:paraId="57F68EC4" w14:textId="77777777" w:rsidTr="3F7E1EC6">
        <w:trPr>
          <w:trHeight w:val="287"/>
        </w:trPr>
        <w:tc>
          <w:tcPr>
            <w:tcW w:w="3507" w:type="pct"/>
            <w:vAlign w:val="center"/>
          </w:tcPr>
          <w:p w14:paraId="324C9F3E" w14:textId="34367DA8" w:rsidR="00424ECE" w:rsidRPr="00EC0B2D" w:rsidRDefault="00C2525F" w:rsidP="3F7E1EC6">
            <w:pPr>
              <w:rPr>
                <w:strike/>
              </w:rPr>
            </w:pPr>
            <w:r>
              <w:t xml:space="preserve">Team Research Project: </w:t>
            </w:r>
            <w:r w:rsidR="004B34DB">
              <w:t>Group Mean and Standard Deviation</w:t>
            </w:r>
          </w:p>
        </w:tc>
        <w:tc>
          <w:tcPr>
            <w:tcW w:w="803" w:type="pct"/>
            <w:vAlign w:val="center"/>
          </w:tcPr>
          <w:p w14:paraId="4085E6C3" w14:textId="081DD8A1" w:rsidR="00424ECE" w:rsidRPr="00922963" w:rsidRDefault="00FC71E9" w:rsidP="00424ECE">
            <w:pPr>
              <w:ind w:left="859" w:hanging="859"/>
              <w:jc w:val="center"/>
              <w:rPr>
                <w:szCs w:val="20"/>
              </w:rPr>
            </w:pPr>
            <w:r w:rsidRPr="00922963">
              <w:rPr>
                <w:szCs w:val="20"/>
              </w:rPr>
              <w:t>150</w:t>
            </w:r>
          </w:p>
        </w:tc>
        <w:tc>
          <w:tcPr>
            <w:tcW w:w="690" w:type="pct"/>
            <w:vAlign w:val="center"/>
          </w:tcPr>
          <w:p w14:paraId="6BF2AD7D" w14:textId="77777777" w:rsidR="00424ECE" w:rsidRPr="00132272" w:rsidRDefault="00424ECE" w:rsidP="00424ECE">
            <w:pPr>
              <w:ind w:left="859" w:hanging="859"/>
              <w:jc w:val="center"/>
              <w:rPr>
                <w:strike/>
                <w:szCs w:val="20"/>
              </w:rPr>
            </w:pPr>
          </w:p>
        </w:tc>
      </w:tr>
      <w:tr w:rsidR="00424ECE" w:rsidRPr="0090566F" w14:paraId="3ED97F4C" w14:textId="77777777" w:rsidTr="3F7E1EC6">
        <w:trPr>
          <w:trHeight w:val="242"/>
        </w:trPr>
        <w:tc>
          <w:tcPr>
            <w:tcW w:w="3507" w:type="pct"/>
            <w:tcBorders>
              <w:right w:val="nil"/>
            </w:tcBorders>
            <w:shd w:val="clear" w:color="auto" w:fill="D8D9DA"/>
            <w:vAlign w:val="center"/>
          </w:tcPr>
          <w:p w14:paraId="28CFE6DF" w14:textId="77777777" w:rsidR="00424ECE" w:rsidRPr="0090566F" w:rsidRDefault="3F7E1EC6" w:rsidP="00424ECE">
            <w:pPr>
              <w:ind w:left="859" w:hanging="859"/>
              <w:rPr>
                <w:szCs w:val="20"/>
              </w:rPr>
            </w:pPr>
            <w:r w:rsidRPr="3F7E1EC6">
              <w:rPr>
                <w:b/>
                <w:bCs/>
              </w:rPr>
              <w:t xml:space="preserve">Week 7 </w:t>
            </w:r>
          </w:p>
        </w:tc>
        <w:tc>
          <w:tcPr>
            <w:tcW w:w="803" w:type="pct"/>
            <w:tcBorders>
              <w:left w:val="nil"/>
              <w:right w:val="nil"/>
            </w:tcBorders>
            <w:shd w:val="clear" w:color="auto" w:fill="D8D9DA"/>
            <w:vAlign w:val="center"/>
          </w:tcPr>
          <w:p w14:paraId="4AD8C18B" w14:textId="77777777" w:rsidR="00424ECE" w:rsidRPr="0090566F" w:rsidRDefault="00424ECE" w:rsidP="00424ECE">
            <w:pPr>
              <w:ind w:left="859" w:hanging="859"/>
              <w:jc w:val="center"/>
              <w:rPr>
                <w:szCs w:val="20"/>
              </w:rPr>
            </w:pPr>
          </w:p>
        </w:tc>
        <w:tc>
          <w:tcPr>
            <w:tcW w:w="690" w:type="pct"/>
            <w:tcBorders>
              <w:left w:val="nil"/>
            </w:tcBorders>
            <w:shd w:val="clear" w:color="auto" w:fill="D8D9DA"/>
            <w:vAlign w:val="center"/>
          </w:tcPr>
          <w:p w14:paraId="7885C4BD" w14:textId="77777777" w:rsidR="00424ECE" w:rsidRPr="00132272" w:rsidRDefault="00424ECE" w:rsidP="00424ECE">
            <w:pPr>
              <w:ind w:left="859" w:hanging="859"/>
              <w:jc w:val="center"/>
              <w:rPr>
                <w:strike/>
                <w:szCs w:val="20"/>
              </w:rPr>
            </w:pPr>
          </w:p>
        </w:tc>
      </w:tr>
      <w:tr w:rsidR="00424ECE" w:rsidRPr="0090566F" w14:paraId="6071FC42" w14:textId="77777777" w:rsidTr="3F7E1EC6">
        <w:tc>
          <w:tcPr>
            <w:tcW w:w="3507" w:type="pct"/>
          </w:tcPr>
          <w:p w14:paraId="38F54B2B" w14:textId="45C44FA6" w:rsidR="00424ECE" w:rsidRPr="00EC0B2D" w:rsidRDefault="004B34DB" w:rsidP="3F7E1EC6">
            <w:pPr>
              <w:ind w:left="859" w:hanging="859"/>
              <w:rPr>
                <w:strike/>
              </w:rPr>
            </w:pPr>
            <w:r>
              <w:t>Team Research Project</w:t>
            </w:r>
            <w:r w:rsidR="3F7E1EC6">
              <w:t xml:space="preserve">: </w:t>
            </w:r>
            <w:r>
              <w:t>Final Presentation</w:t>
            </w:r>
          </w:p>
        </w:tc>
        <w:tc>
          <w:tcPr>
            <w:tcW w:w="803" w:type="pct"/>
            <w:vAlign w:val="center"/>
          </w:tcPr>
          <w:p w14:paraId="3551922E" w14:textId="77777777" w:rsidR="00424ECE" w:rsidRPr="0090566F" w:rsidRDefault="3F7E1EC6" w:rsidP="00424ECE">
            <w:pPr>
              <w:ind w:left="859" w:hanging="859"/>
              <w:jc w:val="center"/>
              <w:rPr>
                <w:szCs w:val="20"/>
              </w:rPr>
            </w:pPr>
            <w:r>
              <w:t>300</w:t>
            </w:r>
          </w:p>
        </w:tc>
        <w:tc>
          <w:tcPr>
            <w:tcW w:w="690" w:type="pct"/>
            <w:vAlign w:val="center"/>
          </w:tcPr>
          <w:p w14:paraId="1561B539" w14:textId="77777777" w:rsidR="00424ECE" w:rsidRPr="00132272" w:rsidRDefault="00424ECE" w:rsidP="00424ECE">
            <w:pPr>
              <w:ind w:left="859" w:hanging="859"/>
              <w:jc w:val="center"/>
              <w:rPr>
                <w:strike/>
                <w:szCs w:val="20"/>
              </w:rPr>
            </w:pPr>
          </w:p>
        </w:tc>
      </w:tr>
      <w:tr w:rsidR="00424ECE" w:rsidRPr="004F138A" w14:paraId="1DF0BDAE" w14:textId="77777777" w:rsidTr="3F7E1EC6">
        <w:tc>
          <w:tcPr>
            <w:tcW w:w="3507" w:type="pct"/>
            <w:shd w:val="clear" w:color="auto" w:fill="BF2C37"/>
            <w:vAlign w:val="center"/>
          </w:tcPr>
          <w:p w14:paraId="0FE764CB" w14:textId="77777777" w:rsidR="00424ECE" w:rsidRPr="004F138A" w:rsidRDefault="3F7E1EC6" w:rsidP="3F7E1EC6">
            <w:pPr>
              <w:ind w:left="859" w:hanging="859"/>
              <w:rPr>
                <w:color w:val="FFFFFF" w:themeColor="background1"/>
              </w:rPr>
            </w:pPr>
            <w:r w:rsidRPr="3F7E1EC6">
              <w:rPr>
                <w:b/>
                <w:bCs/>
                <w:color w:val="FFFFFF" w:themeColor="background1"/>
              </w:rPr>
              <w:t>Total Points</w:t>
            </w:r>
          </w:p>
        </w:tc>
        <w:tc>
          <w:tcPr>
            <w:tcW w:w="803" w:type="pct"/>
            <w:shd w:val="clear" w:color="auto" w:fill="BF2C37"/>
            <w:vAlign w:val="center"/>
          </w:tcPr>
          <w:p w14:paraId="3B127A0A" w14:textId="77777777" w:rsidR="00424ECE" w:rsidRPr="00704919" w:rsidRDefault="3F7E1EC6" w:rsidP="3F7E1EC6">
            <w:pPr>
              <w:ind w:left="859" w:hanging="859"/>
              <w:jc w:val="center"/>
              <w:rPr>
                <w:b/>
                <w:bCs/>
                <w:color w:val="FFFFFF" w:themeColor="background1"/>
              </w:rPr>
            </w:pPr>
            <w:r w:rsidRPr="3F7E1EC6">
              <w:rPr>
                <w:b/>
                <w:bCs/>
                <w:color w:val="FFFFFF" w:themeColor="background1"/>
              </w:rPr>
              <w:t>1000</w:t>
            </w:r>
          </w:p>
        </w:tc>
        <w:tc>
          <w:tcPr>
            <w:tcW w:w="690" w:type="pct"/>
            <w:shd w:val="clear" w:color="auto" w:fill="BF2C37"/>
            <w:vAlign w:val="center"/>
          </w:tcPr>
          <w:p w14:paraId="4EE0B79C" w14:textId="77777777" w:rsidR="00424ECE" w:rsidRPr="004F138A" w:rsidRDefault="00424ECE" w:rsidP="00424ECE">
            <w:pPr>
              <w:ind w:left="859" w:hanging="859"/>
              <w:jc w:val="center"/>
              <w:rPr>
                <w:b/>
                <w:color w:val="FFFFFF" w:themeColor="background1"/>
                <w:szCs w:val="20"/>
              </w:rPr>
            </w:pPr>
          </w:p>
        </w:tc>
      </w:tr>
      <w:bookmarkEnd w:id="1"/>
    </w:tbl>
    <w:p w14:paraId="5FCF8BFC" w14:textId="77777777" w:rsidR="00B87C25" w:rsidRDefault="00B87C25" w:rsidP="00B87C25">
      <w:pPr>
        <w:pStyle w:val="APACitation"/>
        <w:ind w:left="0" w:firstLine="0"/>
        <w:rPr>
          <w:b/>
          <w:color w:val="BD313B"/>
          <w:sz w:val="22"/>
          <w:szCs w:val="22"/>
        </w:rPr>
      </w:pPr>
    </w:p>
    <w:p w14:paraId="383A1AD0" w14:textId="765BB084" w:rsidR="00B87C25" w:rsidRPr="00464801" w:rsidRDefault="3F7E1EC6" w:rsidP="3F7E1EC6">
      <w:pPr>
        <w:pStyle w:val="APACitation"/>
        <w:ind w:left="0" w:firstLine="0"/>
        <w:rPr>
          <w:color w:val="BD313B"/>
          <w:sz w:val="22"/>
          <w:szCs w:val="22"/>
        </w:rPr>
      </w:pPr>
      <w:r w:rsidRPr="3F7E1EC6">
        <w:rPr>
          <w:b/>
          <w:bCs/>
          <w:color w:val="BD313B"/>
          <w:sz w:val="22"/>
          <w:szCs w:val="22"/>
        </w:rPr>
        <w:t>Grading Scale</w:t>
      </w:r>
      <w:r w:rsidR="0089051D">
        <w:rPr>
          <w:b/>
          <w:bCs/>
          <w:color w:val="BD313B"/>
          <w:sz w:val="22"/>
          <w:szCs w:val="22"/>
        </w:rPr>
        <w:t xml:space="preserve"> – </w:t>
      </w:r>
      <w:r w:rsidR="009E00E2">
        <w:rPr>
          <w:b/>
          <w:bCs/>
          <w:color w:val="BD313B"/>
          <w:sz w:val="22"/>
          <w:szCs w:val="22"/>
        </w:rPr>
        <w:t xml:space="preserve">Use </w:t>
      </w:r>
      <w:r w:rsidR="008B7B42">
        <w:rPr>
          <w:b/>
          <w:bCs/>
          <w:color w:val="BD313B"/>
          <w:sz w:val="22"/>
          <w:szCs w:val="22"/>
        </w:rPr>
        <w:t>Total Points divided by 10</w:t>
      </w:r>
      <w:r w:rsidR="0089051D">
        <w:rPr>
          <w:b/>
          <w:bCs/>
          <w:color w:val="BD313B"/>
          <w:sz w:val="22"/>
          <w:szCs w:val="22"/>
        </w:rPr>
        <w:t xml:space="preserve"> </w:t>
      </w:r>
      <w:r w:rsidR="009E00E2">
        <w:rPr>
          <w:b/>
          <w:bCs/>
          <w:color w:val="BD313B"/>
          <w:sz w:val="22"/>
          <w:szCs w:val="22"/>
        </w:rPr>
        <w:t>to compute students’</w:t>
      </w:r>
      <w:r w:rsidR="000F0A61">
        <w:rPr>
          <w:b/>
          <w:bCs/>
          <w:color w:val="BD313B"/>
          <w:sz w:val="22"/>
          <w:szCs w:val="22"/>
        </w:rPr>
        <w:t xml:space="preserve"> grade</w:t>
      </w:r>
      <w:r w:rsidR="00D3535D">
        <w:rPr>
          <w:b/>
          <w:bCs/>
          <w:color w:val="BD313B"/>
          <w:sz w:val="22"/>
          <w:szCs w:val="22"/>
        </w:rPr>
        <w:t>s</w:t>
      </w:r>
    </w:p>
    <w:p w14:paraId="2823765B"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63DFA5D9" w14:textId="77777777" w:rsidTr="3F7E1EC6">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73803DE6" w14:textId="77777777" w:rsidR="00B87C25" w:rsidRPr="00464801" w:rsidRDefault="3F7E1EC6" w:rsidP="3F7E1EC6">
            <w:pPr>
              <w:pStyle w:val="NormalWeb"/>
              <w:jc w:val="center"/>
              <w:rPr>
                <w:rFonts w:ascii="Arial" w:hAnsi="Arial" w:cs="Arial"/>
                <w:color w:val="FFFFFF" w:themeColor="background1"/>
                <w:sz w:val="20"/>
                <w:szCs w:val="20"/>
              </w:rPr>
            </w:pPr>
            <w:r w:rsidRPr="3F7E1EC6">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19D38D47" w14:textId="77777777" w:rsidR="00B87C25" w:rsidRPr="00464801" w:rsidRDefault="3F7E1EC6" w:rsidP="3F7E1EC6">
            <w:pPr>
              <w:pStyle w:val="NormalWeb"/>
              <w:jc w:val="center"/>
              <w:rPr>
                <w:rFonts w:ascii="Arial" w:hAnsi="Arial" w:cs="Arial"/>
                <w:color w:val="FFFFFF" w:themeColor="background1"/>
                <w:sz w:val="20"/>
                <w:szCs w:val="20"/>
              </w:rPr>
            </w:pPr>
            <w:r w:rsidRPr="3F7E1EC6">
              <w:rPr>
                <w:rFonts w:ascii="Arial" w:hAnsi="Arial" w:cs="Arial"/>
                <w:b/>
                <w:bCs/>
                <w:color w:val="FFFFFF" w:themeColor="background1"/>
                <w:sz w:val="20"/>
                <w:szCs w:val="20"/>
              </w:rPr>
              <w:t>Range</w:t>
            </w:r>
          </w:p>
        </w:tc>
      </w:tr>
      <w:tr w:rsidR="00B87C25" w:rsidRPr="00464801" w14:paraId="4CFA2F58"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5EA537F"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991E48F"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93-100</w:t>
            </w:r>
          </w:p>
        </w:tc>
      </w:tr>
      <w:tr w:rsidR="00B87C25" w:rsidRPr="00464801" w14:paraId="79115B77"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F7244D"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83875F1"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90-92</w:t>
            </w:r>
          </w:p>
        </w:tc>
      </w:tr>
      <w:tr w:rsidR="00B87C25" w:rsidRPr="00464801" w14:paraId="4AEDC749"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EED7EC"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DE3D98"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87-89</w:t>
            </w:r>
          </w:p>
        </w:tc>
      </w:tr>
      <w:tr w:rsidR="00B87C25" w:rsidRPr="00464801" w14:paraId="57034E64"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317E9"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4B8F7B2"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83-86</w:t>
            </w:r>
          </w:p>
        </w:tc>
      </w:tr>
      <w:tr w:rsidR="00B87C25" w:rsidRPr="00464801" w14:paraId="55032DFF"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32D4B"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A4D5D5B"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82-80</w:t>
            </w:r>
          </w:p>
        </w:tc>
      </w:tr>
      <w:tr w:rsidR="00B87C25" w:rsidRPr="00464801" w14:paraId="5653588F"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08637A"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ADD4957"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77-79</w:t>
            </w:r>
          </w:p>
        </w:tc>
      </w:tr>
      <w:tr w:rsidR="00B87C25" w:rsidRPr="00464801" w14:paraId="622AEAD7"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794A80"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62C0791"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73-76</w:t>
            </w:r>
          </w:p>
        </w:tc>
      </w:tr>
      <w:tr w:rsidR="00B87C25" w:rsidRPr="00464801" w14:paraId="0CDFBAA3"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80178B"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413F662"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70-72</w:t>
            </w:r>
          </w:p>
        </w:tc>
      </w:tr>
      <w:tr w:rsidR="00B87C25" w:rsidRPr="00464801" w14:paraId="5D3CAFA0"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E07B90E"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95356FC"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67-69</w:t>
            </w:r>
          </w:p>
        </w:tc>
      </w:tr>
      <w:tr w:rsidR="00B87C25" w:rsidRPr="00464801" w14:paraId="2444E632"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2A8229"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5D05476"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63-66</w:t>
            </w:r>
          </w:p>
        </w:tc>
      </w:tr>
      <w:tr w:rsidR="00B87C25" w:rsidRPr="00464801" w14:paraId="5369DAEA"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3FCFE7"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lastRenderedPageBreak/>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5178C2F"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60-62</w:t>
            </w:r>
          </w:p>
        </w:tc>
      </w:tr>
      <w:tr w:rsidR="00B87C25" w:rsidRPr="00464801" w14:paraId="45B482F7" w14:textId="77777777" w:rsidTr="3F7E1EC6">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F002CCF"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C3C6F5" w14:textId="77777777" w:rsidR="00B87C25" w:rsidRPr="00464801" w:rsidRDefault="3F7E1EC6" w:rsidP="3F7E1EC6">
            <w:pPr>
              <w:pStyle w:val="NormalWeb"/>
              <w:rPr>
                <w:rFonts w:ascii="Arial" w:hAnsi="Arial" w:cs="Arial"/>
                <w:sz w:val="20"/>
                <w:szCs w:val="20"/>
              </w:rPr>
            </w:pPr>
            <w:r w:rsidRPr="3F7E1EC6">
              <w:rPr>
                <w:rFonts w:ascii="Arial" w:hAnsi="Arial" w:cs="Arial"/>
                <w:color w:val="000000" w:themeColor="text1"/>
                <w:sz w:val="20"/>
                <w:szCs w:val="20"/>
              </w:rPr>
              <w:t>59</w:t>
            </w:r>
          </w:p>
        </w:tc>
      </w:tr>
    </w:tbl>
    <w:p w14:paraId="39110F07" w14:textId="77777777" w:rsidR="00B87C25" w:rsidRDefault="00B87C25" w:rsidP="00B87C25">
      <w:pPr>
        <w:pStyle w:val="APACitation"/>
        <w:ind w:left="0" w:firstLine="0"/>
      </w:pPr>
    </w:p>
    <w:p w14:paraId="5E7A5C74" w14:textId="77777777" w:rsidR="00B87C25" w:rsidRDefault="00B87C25" w:rsidP="002522B3">
      <w:pPr>
        <w:pStyle w:val="Heading1"/>
      </w:pPr>
    </w:p>
    <w:p w14:paraId="1739B0F9" w14:textId="77777777" w:rsidR="00B87C25" w:rsidRDefault="00B87C25" w:rsidP="002522B3">
      <w:pPr>
        <w:pStyle w:val="Heading1"/>
      </w:pPr>
    </w:p>
    <w:p w14:paraId="1B470A57" w14:textId="77777777" w:rsidR="00B87C25" w:rsidRDefault="00B87C25" w:rsidP="002522B3">
      <w:pPr>
        <w:pStyle w:val="Heading1"/>
      </w:pPr>
    </w:p>
    <w:p w14:paraId="291FFFE2" w14:textId="77777777" w:rsidR="002522B3" w:rsidRDefault="3F7E1EC6" w:rsidP="002522B3">
      <w:pPr>
        <w:pStyle w:val="Heading1"/>
      </w:pPr>
      <w:r>
        <w:t>Course Schedule</w:t>
      </w:r>
    </w:p>
    <w:p w14:paraId="4BA8479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61E47766" w14:textId="77777777" w:rsidTr="3F7E1EC6">
        <w:tc>
          <w:tcPr>
            <w:tcW w:w="1086" w:type="pct"/>
            <w:shd w:val="clear" w:color="auto" w:fill="BF2C37"/>
            <w:vAlign w:val="center"/>
          </w:tcPr>
          <w:p w14:paraId="11D00298" w14:textId="77777777" w:rsidR="002522B3" w:rsidRPr="00704919" w:rsidRDefault="3F7E1EC6" w:rsidP="3F7E1EC6">
            <w:pPr>
              <w:tabs>
                <w:tab w:val="left" w:pos="0"/>
                <w:tab w:val="left" w:pos="3720"/>
              </w:tabs>
              <w:spacing w:before="40" w:after="40"/>
              <w:jc w:val="center"/>
              <w:outlineLvl w:val="0"/>
              <w:rPr>
                <w:rFonts w:eastAsia="Arial" w:cs="Arial"/>
                <w:b/>
                <w:bCs/>
                <w:color w:val="FFFFFF" w:themeColor="background1"/>
              </w:rPr>
            </w:pPr>
            <w:r w:rsidRPr="3F7E1EC6">
              <w:rPr>
                <w:rFonts w:eastAsia="Arial" w:cs="Arial"/>
                <w:b/>
                <w:bCs/>
                <w:color w:val="FFFFFF" w:themeColor="background1"/>
              </w:rPr>
              <w:t>Week</w:t>
            </w:r>
          </w:p>
        </w:tc>
        <w:tc>
          <w:tcPr>
            <w:tcW w:w="1571" w:type="pct"/>
            <w:shd w:val="clear" w:color="auto" w:fill="BF2C37"/>
            <w:vAlign w:val="center"/>
          </w:tcPr>
          <w:p w14:paraId="7400294D" w14:textId="77777777" w:rsidR="002522B3" w:rsidRPr="00704919" w:rsidRDefault="3F7E1EC6" w:rsidP="3F7E1EC6">
            <w:pPr>
              <w:tabs>
                <w:tab w:val="left" w:pos="0"/>
                <w:tab w:val="left" w:pos="3720"/>
              </w:tabs>
              <w:spacing w:before="40" w:after="40"/>
              <w:jc w:val="center"/>
              <w:outlineLvl w:val="0"/>
              <w:rPr>
                <w:rFonts w:eastAsia="Arial" w:cs="Arial"/>
                <w:b/>
                <w:bCs/>
                <w:color w:val="FFFFFF" w:themeColor="background1"/>
              </w:rPr>
            </w:pPr>
            <w:r w:rsidRPr="3F7E1EC6">
              <w:rPr>
                <w:rFonts w:eastAsia="Arial" w:cs="Arial"/>
                <w:b/>
                <w:bCs/>
                <w:color w:val="FFFFFF" w:themeColor="background1"/>
              </w:rPr>
              <w:t>Start</w:t>
            </w:r>
          </w:p>
        </w:tc>
        <w:tc>
          <w:tcPr>
            <w:tcW w:w="2343" w:type="pct"/>
            <w:shd w:val="clear" w:color="auto" w:fill="BF2C37"/>
            <w:vAlign w:val="center"/>
          </w:tcPr>
          <w:p w14:paraId="453D75FE" w14:textId="77777777" w:rsidR="002522B3" w:rsidRPr="00704919" w:rsidRDefault="3F7E1EC6" w:rsidP="3F7E1EC6">
            <w:pPr>
              <w:tabs>
                <w:tab w:val="left" w:pos="0"/>
                <w:tab w:val="left" w:pos="3720"/>
              </w:tabs>
              <w:spacing w:before="40" w:after="40"/>
              <w:jc w:val="center"/>
              <w:outlineLvl w:val="0"/>
              <w:rPr>
                <w:rFonts w:eastAsia="Arial" w:cs="Arial"/>
                <w:b/>
                <w:bCs/>
                <w:color w:val="FFFFFF" w:themeColor="background1"/>
              </w:rPr>
            </w:pPr>
            <w:r w:rsidRPr="3F7E1EC6">
              <w:rPr>
                <w:rFonts w:eastAsia="Arial" w:cs="Arial"/>
                <w:b/>
                <w:bCs/>
                <w:color w:val="FFFFFF" w:themeColor="background1"/>
              </w:rPr>
              <w:t>End</w:t>
            </w:r>
          </w:p>
        </w:tc>
      </w:tr>
      <w:tr w:rsidR="002522B3" w14:paraId="5C1264E3" w14:textId="77777777" w:rsidTr="3F7E1EC6">
        <w:tc>
          <w:tcPr>
            <w:tcW w:w="1086" w:type="pct"/>
            <w:vAlign w:val="center"/>
          </w:tcPr>
          <w:p w14:paraId="14C57400"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One</w:t>
            </w:r>
          </w:p>
        </w:tc>
        <w:tc>
          <w:tcPr>
            <w:tcW w:w="1571" w:type="pct"/>
            <w:vAlign w:val="center"/>
          </w:tcPr>
          <w:p w14:paraId="75FFE5B6"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&lt;insert start date&gt;</w:t>
            </w:r>
          </w:p>
        </w:tc>
        <w:tc>
          <w:tcPr>
            <w:tcW w:w="2343" w:type="pct"/>
            <w:vAlign w:val="center"/>
          </w:tcPr>
          <w:p w14:paraId="751C5C6B"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&lt;insert end date&gt;</w:t>
            </w:r>
          </w:p>
        </w:tc>
      </w:tr>
      <w:tr w:rsidR="002522B3" w14:paraId="17F720C9" w14:textId="77777777" w:rsidTr="3F7E1EC6">
        <w:tc>
          <w:tcPr>
            <w:tcW w:w="1086" w:type="pct"/>
            <w:shd w:val="clear" w:color="auto" w:fill="D8D9DA"/>
            <w:vAlign w:val="center"/>
          </w:tcPr>
          <w:p w14:paraId="48B54795"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Two</w:t>
            </w:r>
          </w:p>
        </w:tc>
        <w:tc>
          <w:tcPr>
            <w:tcW w:w="1571" w:type="pct"/>
            <w:shd w:val="clear" w:color="auto" w:fill="D8D9DA"/>
            <w:vAlign w:val="center"/>
          </w:tcPr>
          <w:p w14:paraId="6D88074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68C1B1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2C5AED48" w14:textId="77777777" w:rsidTr="3F7E1EC6">
        <w:tc>
          <w:tcPr>
            <w:tcW w:w="1086" w:type="pct"/>
            <w:vAlign w:val="center"/>
          </w:tcPr>
          <w:p w14:paraId="7EB18F0A"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Three</w:t>
            </w:r>
          </w:p>
        </w:tc>
        <w:tc>
          <w:tcPr>
            <w:tcW w:w="1571" w:type="pct"/>
            <w:vAlign w:val="center"/>
          </w:tcPr>
          <w:p w14:paraId="7CC9728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73BCE0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1CAF38CE" w14:textId="77777777" w:rsidTr="3F7E1EC6">
        <w:tc>
          <w:tcPr>
            <w:tcW w:w="1086" w:type="pct"/>
            <w:shd w:val="clear" w:color="auto" w:fill="D8D9DA"/>
            <w:vAlign w:val="center"/>
          </w:tcPr>
          <w:p w14:paraId="374DB2BB"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Four</w:t>
            </w:r>
          </w:p>
        </w:tc>
        <w:tc>
          <w:tcPr>
            <w:tcW w:w="1571" w:type="pct"/>
            <w:shd w:val="clear" w:color="auto" w:fill="D8D9DA"/>
            <w:vAlign w:val="center"/>
          </w:tcPr>
          <w:p w14:paraId="3ACE860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FF8891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BBFD4DD" w14:textId="77777777" w:rsidTr="3F7E1EC6">
        <w:tc>
          <w:tcPr>
            <w:tcW w:w="1086" w:type="pct"/>
            <w:vAlign w:val="center"/>
          </w:tcPr>
          <w:p w14:paraId="0922F255"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Five</w:t>
            </w:r>
          </w:p>
        </w:tc>
        <w:tc>
          <w:tcPr>
            <w:tcW w:w="1571" w:type="pct"/>
            <w:vAlign w:val="center"/>
          </w:tcPr>
          <w:p w14:paraId="1CB762E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259D7F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7A95CBE" w14:textId="77777777" w:rsidTr="3F7E1EC6">
        <w:tc>
          <w:tcPr>
            <w:tcW w:w="1086" w:type="pct"/>
            <w:shd w:val="clear" w:color="auto" w:fill="D8D9DA"/>
            <w:vAlign w:val="center"/>
          </w:tcPr>
          <w:p w14:paraId="5955CE7E"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Six</w:t>
            </w:r>
          </w:p>
        </w:tc>
        <w:tc>
          <w:tcPr>
            <w:tcW w:w="1571" w:type="pct"/>
            <w:shd w:val="clear" w:color="auto" w:fill="D8D9DA"/>
            <w:vAlign w:val="center"/>
          </w:tcPr>
          <w:p w14:paraId="4BDF980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BD93A9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6843DCE" w14:textId="77777777" w:rsidTr="3F7E1EC6">
        <w:tc>
          <w:tcPr>
            <w:tcW w:w="1086" w:type="pct"/>
            <w:vAlign w:val="center"/>
          </w:tcPr>
          <w:p w14:paraId="7757AD1A" w14:textId="77777777" w:rsidR="002522B3" w:rsidRPr="007235A8" w:rsidRDefault="3F7E1EC6" w:rsidP="3F7E1EC6">
            <w:pPr>
              <w:tabs>
                <w:tab w:val="left" w:pos="0"/>
                <w:tab w:val="left" w:pos="3720"/>
              </w:tabs>
              <w:spacing w:before="40" w:after="40"/>
              <w:jc w:val="center"/>
              <w:outlineLvl w:val="0"/>
              <w:rPr>
                <w:rFonts w:eastAsia="Arial" w:cs="Arial"/>
                <w:color w:val="000000" w:themeColor="text1"/>
                <w:sz w:val="20"/>
                <w:szCs w:val="20"/>
              </w:rPr>
            </w:pPr>
            <w:r w:rsidRPr="3F7E1EC6">
              <w:rPr>
                <w:rFonts w:eastAsia="Arial" w:cs="Arial"/>
                <w:color w:val="000000" w:themeColor="text1"/>
                <w:sz w:val="20"/>
                <w:szCs w:val="20"/>
              </w:rPr>
              <w:t>Seven</w:t>
            </w:r>
          </w:p>
        </w:tc>
        <w:tc>
          <w:tcPr>
            <w:tcW w:w="1571" w:type="pct"/>
            <w:vAlign w:val="center"/>
          </w:tcPr>
          <w:p w14:paraId="7998B49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255896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2A43F382" w14:textId="77777777" w:rsidR="00704919" w:rsidRPr="002522B3" w:rsidRDefault="00704919" w:rsidP="002522B3">
      <w:pPr>
        <w:sectPr w:rsidR="00704919" w:rsidRPr="002522B3" w:rsidSect="00E63573">
          <w:headerReference w:type="default" r:id="rId14"/>
          <w:footerReference w:type="default" r:id="rId15"/>
          <w:headerReference w:type="first" r:id="rId16"/>
          <w:footerReference w:type="first" r:id="rId17"/>
          <w:pgSz w:w="15840" w:h="12240" w:orient="landscape" w:code="1"/>
          <w:pgMar w:top="1440" w:right="1440" w:bottom="1440" w:left="1440" w:header="720" w:footer="720" w:gutter="0"/>
          <w:cols w:space="720"/>
          <w:titlePg/>
          <w:docGrid w:linePitch="360"/>
        </w:sectPr>
      </w:pPr>
    </w:p>
    <w:p w14:paraId="0BE19CBE" w14:textId="77777777" w:rsidR="00625B51" w:rsidRPr="00D15A2E" w:rsidRDefault="3F7E1EC6" w:rsidP="3F7E1EC6">
      <w:pPr>
        <w:pStyle w:val="Heading1"/>
        <w:rPr>
          <w:color w:val="9C2C2A" w:themeColor="accent1"/>
        </w:rPr>
      </w:pPr>
      <w:r>
        <w:lastRenderedPageBreak/>
        <w:t>Weekly Learning Modules</w:t>
      </w:r>
    </w:p>
    <w:p w14:paraId="6946E8AE"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5F3461C1" w14:textId="77777777" w:rsidTr="3F7E1EC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60595C3C" w14:textId="4B5E315E" w:rsidR="002D44E9" w:rsidRPr="002D44E9" w:rsidRDefault="3F7E1EC6" w:rsidP="3F7E1EC6">
            <w:pPr>
              <w:tabs>
                <w:tab w:val="left" w:pos="0"/>
                <w:tab w:val="left" w:pos="3720"/>
              </w:tabs>
              <w:outlineLvl w:val="0"/>
              <w:rPr>
                <w:rFonts w:eastAsia="Arial" w:cs="Arial"/>
                <w:b/>
                <w:bCs/>
                <w:color w:val="FFFFFF" w:themeColor="background1"/>
                <w:sz w:val="22"/>
                <w:szCs w:val="22"/>
              </w:rPr>
            </w:pPr>
            <w:bookmarkStart w:id="2" w:name="weekone"/>
            <w:bookmarkStart w:id="3" w:name="_Toc358980894"/>
            <w:bookmarkEnd w:id="2"/>
            <w:r w:rsidRPr="3F7E1EC6">
              <w:rPr>
                <w:b/>
                <w:bCs/>
                <w:color w:val="FFFFFF" w:themeColor="background1"/>
                <w:sz w:val="22"/>
                <w:szCs w:val="22"/>
              </w:rPr>
              <w:t xml:space="preserve">Week One: </w:t>
            </w:r>
            <w:bookmarkEnd w:id="3"/>
            <w:r w:rsidR="00662405">
              <w:rPr>
                <w:b/>
                <w:bCs/>
                <w:color w:val="FFFFFF" w:themeColor="background1"/>
                <w:sz w:val="22"/>
                <w:szCs w:val="22"/>
              </w:rPr>
              <w:t>Foundations and Sampling</w:t>
            </w:r>
          </w:p>
        </w:tc>
      </w:tr>
      <w:tr w:rsidR="00A534FA" w:rsidRPr="00842155" w14:paraId="1838D760" w14:textId="77777777" w:rsidTr="3F7E1EC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79721E5" w14:textId="77777777" w:rsidR="00A534FA" w:rsidRPr="005B10FE" w:rsidRDefault="3F7E1EC6" w:rsidP="3F7E1EC6">
            <w:pPr>
              <w:tabs>
                <w:tab w:val="left" w:pos="0"/>
                <w:tab w:val="left" w:pos="3720"/>
              </w:tabs>
              <w:outlineLvl w:val="0"/>
              <w:rPr>
                <w:rFonts w:eastAsia="Arial" w:cs="Arial"/>
                <w:b/>
                <w:bCs/>
                <w:i/>
                <w:iCs/>
              </w:rPr>
            </w:pPr>
            <w:r w:rsidRPr="3F7E1EC6">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BFC46E6" w14:textId="77777777" w:rsidR="00A534FA" w:rsidRPr="00842155" w:rsidRDefault="3F7E1EC6" w:rsidP="3F7E1EC6">
            <w:pPr>
              <w:tabs>
                <w:tab w:val="left" w:pos="0"/>
                <w:tab w:val="left" w:pos="3720"/>
              </w:tabs>
              <w:outlineLvl w:val="0"/>
              <w:rPr>
                <w:rFonts w:eastAsia="Arial" w:cs="Arial"/>
              </w:rPr>
            </w:pPr>
            <w:r w:rsidRPr="3F7E1EC6">
              <w:rPr>
                <w:rFonts w:eastAsia="Arial" w:cs="Arial"/>
                <w:b/>
                <w:bCs/>
                <w:i/>
                <w:iCs/>
              </w:rPr>
              <w:t>Alignment</w:t>
            </w:r>
          </w:p>
        </w:tc>
      </w:tr>
      <w:tr w:rsidR="009E2D14" w:rsidRPr="00842155" w14:paraId="2EB98B5A" w14:textId="77777777" w:rsidTr="3F7E1EC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57AB2E0E" w14:textId="77777777" w:rsidR="009E2D14" w:rsidRPr="00842155" w:rsidRDefault="3F7E1EC6" w:rsidP="009E2D14">
            <w:pPr>
              <w:pStyle w:val="ObjectiveBullet"/>
              <w:numPr>
                <w:ilvl w:val="1"/>
                <w:numId w:val="6"/>
              </w:numPr>
              <w:tabs>
                <w:tab w:val="clear" w:pos="0"/>
              </w:tabs>
            </w:pPr>
            <w:r>
              <w:t>Write a conceptual research question.</w:t>
            </w:r>
          </w:p>
        </w:tc>
        <w:tc>
          <w:tcPr>
            <w:tcW w:w="2880" w:type="dxa"/>
            <w:gridSpan w:val="2"/>
            <w:tcBorders>
              <w:top w:val="single" w:sz="4" w:space="0" w:color="auto"/>
              <w:left w:val="single" w:sz="4" w:space="0" w:color="auto"/>
              <w:bottom w:val="single" w:sz="4" w:space="0" w:color="auto"/>
              <w:right w:val="single" w:sz="4" w:space="0" w:color="auto"/>
            </w:tcBorders>
          </w:tcPr>
          <w:p w14:paraId="5D12A10E"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32AF3D71" w14:textId="77777777" w:rsidTr="3F7E1EC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1F23B970" w14:textId="77777777" w:rsidR="009E2D14" w:rsidRPr="00842155" w:rsidRDefault="3F7E1EC6" w:rsidP="009E2D14">
            <w:pPr>
              <w:pStyle w:val="ObjectiveBullet"/>
              <w:numPr>
                <w:ilvl w:val="1"/>
                <w:numId w:val="6"/>
              </w:numPr>
            </w:pPr>
            <w:r>
              <w:t>Write a null and an alternative hypothesis.</w:t>
            </w:r>
          </w:p>
        </w:tc>
        <w:tc>
          <w:tcPr>
            <w:tcW w:w="2880" w:type="dxa"/>
            <w:gridSpan w:val="2"/>
            <w:tcBorders>
              <w:top w:val="single" w:sz="4" w:space="0" w:color="auto"/>
              <w:left w:val="single" w:sz="4" w:space="0" w:color="auto"/>
              <w:bottom w:val="single" w:sz="4" w:space="0" w:color="auto"/>
              <w:right w:val="single" w:sz="4" w:space="0" w:color="auto"/>
            </w:tcBorders>
          </w:tcPr>
          <w:p w14:paraId="388DCAF0"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60AB3EEB" w14:textId="77777777" w:rsidTr="3F7E1EC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7D4F33E" w14:textId="77777777" w:rsidR="009E2D14" w:rsidRPr="00842155" w:rsidRDefault="3F7E1EC6" w:rsidP="009E2D14">
            <w:pPr>
              <w:pStyle w:val="ObjectiveBullet"/>
              <w:numPr>
                <w:ilvl w:val="1"/>
                <w:numId w:val="6"/>
              </w:numPr>
            </w:pPr>
            <w:r>
              <w:t>Explain the link between sampling and external validity.</w:t>
            </w:r>
          </w:p>
        </w:tc>
        <w:tc>
          <w:tcPr>
            <w:tcW w:w="2880" w:type="dxa"/>
            <w:gridSpan w:val="2"/>
            <w:tcBorders>
              <w:top w:val="single" w:sz="4" w:space="0" w:color="auto"/>
              <w:left w:val="single" w:sz="4" w:space="0" w:color="auto"/>
              <w:bottom w:val="single" w:sz="4" w:space="0" w:color="auto"/>
              <w:right w:val="single" w:sz="4" w:space="0" w:color="auto"/>
            </w:tcBorders>
          </w:tcPr>
          <w:p w14:paraId="0F84472D"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634C0966" w14:textId="77777777" w:rsidTr="3F7E1EC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499B8B4" w14:textId="77777777" w:rsidR="009E2D14" w:rsidRPr="00842155" w:rsidRDefault="3F7E1EC6" w:rsidP="009E2D14">
            <w:pPr>
              <w:pStyle w:val="ObjectiveBullet"/>
              <w:numPr>
                <w:ilvl w:val="1"/>
                <w:numId w:val="6"/>
              </w:numPr>
            </w:pPr>
            <w:r>
              <w:t>Create a sampling method with strong external validity.</w:t>
            </w:r>
          </w:p>
        </w:tc>
        <w:tc>
          <w:tcPr>
            <w:tcW w:w="2880" w:type="dxa"/>
            <w:gridSpan w:val="2"/>
            <w:tcBorders>
              <w:top w:val="single" w:sz="4" w:space="0" w:color="auto"/>
              <w:left w:val="single" w:sz="4" w:space="0" w:color="auto"/>
              <w:bottom w:val="single" w:sz="4" w:space="0" w:color="auto"/>
              <w:right w:val="single" w:sz="4" w:space="0" w:color="auto"/>
            </w:tcBorders>
          </w:tcPr>
          <w:p w14:paraId="384FAA7B"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71DB6D53" w14:textId="77777777" w:rsidTr="3F7E1EC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7116A4A" w14:textId="77777777" w:rsidR="009E2D14" w:rsidRPr="00842155" w:rsidRDefault="3F7E1EC6" w:rsidP="009E2D14">
            <w:pPr>
              <w:pStyle w:val="ObjectiveBullet"/>
              <w:numPr>
                <w:ilvl w:val="1"/>
                <w:numId w:val="6"/>
              </w:numPr>
            </w:pPr>
            <w:r>
              <w:t>Define sampling terms.</w:t>
            </w:r>
          </w:p>
        </w:tc>
        <w:tc>
          <w:tcPr>
            <w:tcW w:w="2880" w:type="dxa"/>
            <w:gridSpan w:val="2"/>
            <w:tcBorders>
              <w:top w:val="single" w:sz="4" w:space="0" w:color="auto"/>
              <w:left w:val="single" w:sz="4" w:space="0" w:color="auto"/>
              <w:bottom w:val="single" w:sz="4" w:space="0" w:color="auto"/>
              <w:right w:val="single" w:sz="4" w:space="0" w:color="auto"/>
            </w:tcBorders>
          </w:tcPr>
          <w:p w14:paraId="722789B9"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2515972F" w14:textId="77777777" w:rsidTr="3F7E1EC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9FDF162" w14:textId="77777777" w:rsidR="009E2D14" w:rsidRPr="00842155" w:rsidRDefault="3F7E1EC6" w:rsidP="009E2D14">
            <w:pPr>
              <w:pStyle w:val="ObjectiveBullet"/>
              <w:numPr>
                <w:ilvl w:val="1"/>
                <w:numId w:val="6"/>
              </w:numPr>
            </w:pPr>
            <w:r>
              <w:t>Solve statistical problems in statistical design.</w:t>
            </w:r>
          </w:p>
        </w:tc>
        <w:tc>
          <w:tcPr>
            <w:tcW w:w="2880" w:type="dxa"/>
            <w:gridSpan w:val="2"/>
            <w:tcBorders>
              <w:top w:val="single" w:sz="4" w:space="0" w:color="auto"/>
              <w:left w:val="single" w:sz="4" w:space="0" w:color="auto"/>
              <w:bottom w:val="single" w:sz="4" w:space="0" w:color="auto"/>
              <w:right w:val="single" w:sz="4" w:space="0" w:color="auto"/>
            </w:tcBorders>
          </w:tcPr>
          <w:p w14:paraId="6E21E330"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069D7B58" w14:textId="77777777" w:rsidTr="3F7E1EC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855AB88" w14:textId="77777777" w:rsidR="009E2D14" w:rsidRPr="00842155" w:rsidRDefault="3F7E1EC6" w:rsidP="009E2D14">
            <w:pPr>
              <w:pStyle w:val="ObjectiveBullet"/>
              <w:numPr>
                <w:ilvl w:val="1"/>
                <w:numId w:val="6"/>
              </w:numPr>
            </w:pPr>
            <w:r>
              <w:t>Estimate the population mean from the sample mean.</w:t>
            </w:r>
          </w:p>
        </w:tc>
        <w:tc>
          <w:tcPr>
            <w:tcW w:w="2880" w:type="dxa"/>
            <w:gridSpan w:val="2"/>
            <w:tcBorders>
              <w:top w:val="single" w:sz="4" w:space="0" w:color="auto"/>
              <w:left w:val="single" w:sz="4" w:space="0" w:color="auto"/>
              <w:bottom w:val="single" w:sz="4" w:space="0" w:color="auto"/>
              <w:right w:val="single" w:sz="4" w:space="0" w:color="auto"/>
            </w:tcBorders>
          </w:tcPr>
          <w:p w14:paraId="19A268DC"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3C136216" w14:textId="77777777" w:rsidTr="3F7E1EC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62919404" w14:textId="77777777" w:rsidR="009E2D14" w:rsidRPr="00842155" w:rsidRDefault="3F7E1EC6" w:rsidP="009E2D14">
            <w:pPr>
              <w:pStyle w:val="ObjectiveBullet"/>
              <w:numPr>
                <w:ilvl w:val="1"/>
                <w:numId w:val="6"/>
              </w:numPr>
            </w:pPr>
            <w:r>
              <w:t>Differentiate between probability and non-probability sampling.</w:t>
            </w:r>
          </w:p>
        </w:tc>
        <w:tc>
          <w:tcPr>
            <w:tcW w:w="2880" w:type="dxa"/>
            <w:gridSpan w:val="2"/>
            <w:tcBorders>
              <w:top w:val="single" w:sz="4" w:space="0" w:color="auto"/>
              <w:left w:val="single" w:sz="4" w:space="0" w:color="auto"/>
              <w:bottom w:val="single" w:sz="4" w:space="0" w:color="auto"/>
              <w:right w:val="single" w:sz="4" w:space="0" w:color="auto"/>
            </w:tcBorders>
          </w:tcPr>
          <w:p w14:paraId="05E84E60" w14:textId="77777777" w:rsidR="009E2D14" w:rsidRPr="00842155" w:rsidRDefault="3F7E1EC6" w:rsidP="3F7E1EC6">
            <w:pPr>
              <w:tabs>
                <w:tab w:val="left" w:pos="0"/>
                <w:tab w:val="left" w:pos="3720"/>
              </w:tabs>
              <w:outlineLvl w:val="0"/>
              <w:rPr>
                <w:rFonts w:cs="Arial"/>
              </w:rPr>
            </w:pPr>
            <w:r w:rsidRPr="3F7E1EC6">
              <w:rPr>
                <w:rFonts w:cs="Arial"/>
                <w:sz w:val="21"/>
                <w:szCs w:val="21"/>
              </w:rPr>
              <w:t>CLO1</w:t>
            </w:r>
          </w:p>
        </w:tc>
      </w:tr>
      <w:tr w:rsidR="009E2D14" w:rsidRPr="00842155" w14:paraId="7F5E6E16" w14:textId="77777777" w:rsidTr="00876061">
        <w:trPr>
          <w:trHeight w:val="73"/>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510F4F5E" w14:textId="321032F8" w:rsidR="009E2D14" w:rsidRPr="00876061" w:rsidRDefault="3F7E1EC6" w:rsidP="00876061">
            <w:pPr>
              <w:tabs>
                <w:tab w:val="left" w:pos="0"/>
                <w:tab w:val="left" w:pos="3720"/>
              </w:tabs>
              <w:outlineLvl w:val="0"/>
              <w:rPr>
                <w:rFonts w:eastAsia="Arial" w:cs="Arial"/>
                <w:b/>
                <w:bCs/>
                <w:i/>
                <w:iCs/>
              </w:rPr>
            </w:pPr>
            <w:r w:rsidRPr="3F7E1EC6">
              <w:rPr>
                <w:rFonts w:cs="Arial"/>
                <w:b/>
                <w:bCs/>
                <w:i/>
                <w:iCs/>
                <w:sz w:val="22"/>
                <w:szCs w:val="22"/>
              </w:rPr>
              <w:t>Introduction to EDU 807</w:t>
            </w:r>
            <w:r w:rsidRPr="3F7E1EC6">
              <w:rPr>
                <w:rFonts w:cs="Arial"/>
                <w:i/>
                <w:iCs/>
              </w:rPr>
              <w:t xml:space="preserve">: </w:t>
            </w:r>
            <w:r w:rsidR="00876061">
              <w:rPr>
                <w:i/>
              </w:rPr>
              <w:t>An overview of the course theme and Team Research Project.</w:t>
            </w:r>
          </w:p>
        </w:tc>
        <w:tc>
          <w:tcPr>
            <w:tcW w:w="1440" w:type="dxa"/>
            <w:tcBorders>
              <w:top w:val="single" w:sz="4" w:space="0" w:color="auto"/>
              <w:left w:val="single" w:sz="4" w:space="0" w:color="000000" w:themeColor="text1"/>
              <w:right w:val="single" w:sz="4" w:space="0" w:color="auto"/>
            </w:tcBorders>
            <w:shd w:val="clear" w:color="auto" w:fill="D8D9DA"/>
          </w:tcPr>
          <w:p w14:paraId="6D8A6684" w14:textId="77777777" w:rsidR="009E2D14" w:rsidRPr="005B10FE" w:rsidRDefault="3F7E1EC6" w:rsidP="3F7E1EC6">
            <w:pPr>
              <w:tabs>
                <w:tab w:val="left" w:pos="0"/>
                <w:tab w:val="left" w:pos="3720"/>
              </w:tabs>
              <w:outlineLvl w:val="0"/>
              <w:rPr>
                <w:rFonts w:eastAsia="Arial" w:cs="Arial"/>
                <w:b/>
                <w:bCs/>
                <w:i/>
                <w:iCs/>
              </w:rPr>
            </w:pPr>
            <w:r w:rsidRPr="3F7E1EC6">
              <w:rPr>
                <w:rFonts w:cs="Arial"/>
                <w:b/>
                <w:bCs/>
                <w:i/>
                <w:iCs/>
              </w:rPr>
              <w:t>Alignment</w:t>
            </w:r>
          </w:p>
        </w:tc>
        <w:tc>
          <w:tcPr>
            <w:tcW w:w="1440" w:type="dxa"/>
            <w:tcBorders>
              <w:top w:val="single" w:sz="4" w:space="0" w:color="auto"/>
              <w:left w:val="single" w:sz="4" w:space="0" w:color="auto"/>
            </w:tcBorders>
            <w:shd w:val="clear" w:color="auto" w:fill="D8D9DA"/>
          </w:tcPr>
          <w:p w14:paraId="18F4B8B3" w14:textId="7D894B03" w:rsidR="009E2D14" w:rsidRPr="005B10FE" w:rsidRDefault="00876061" w:rsidP="3F7E1EC6">
            <w:pPr>
              <w:tabs>
                <w:tab w:val="left" w:pos="0"/>
                <w:tab w:val="left" w:pos="3720"/>
              </w:tabs>
              <w:outlineLvl w:val="0"/>
              <w:rPr>
                <w:rFonts w:eastAsia="Arial" w:cs="Arial"/>
                <w:b/>
                <w:bCs/>
                <w:i/>
                <w:iCs/>
              </w:rPr>
            </w:pPr>
            <w:r>
              <w:rPr>
                <w:rFonts w:cs="Arial"/>
                <w:b/>
                <w:bCs/>
                <w:i/>
                <w:iCs/>
              </w:rPr>
              <w:t>AIE</w:t>
            </w:r>
          </w:p>
        </w:tc>
      </w:tr>
      <w:tr w:rsidR="009E2D14" w:rsidRPr="007F339F" w14:paraId="024F7C62" w14:textId="77777777" w:rsidTr="3F7E1EC6">
        <w:tc>
          <w:tcPr>
            <w:tcW w:w="10170" w:type="dxa"/>
            <w:gridSpan w:val="2"/>
            <w:tcMar>
              <w:top w:w="115" w:type="dxa"/>
              <w:left w:w="115" w:type="dxa"/>
              <w:bottom w:w="115" w:type="dxa"/>
              <w:right w:w="115" w:type="dxa"/>
            </w:tcMar>
          </w:tcPr>
          <w:p w14:paraId="64B231A2" w14:textId="77777777" w:rsidR="009E2D14" w:rsidRDefault="3F7E1EC6" w:rsidP="3F7E1EC6">
            <w:pPr>
              <w:rPr>
                <w:rFonts w:cs="Arial"/>
                <w:b/>
                <w:bCs/>
              </w:rPr>
            </w:pPr>
            <w:r w:rsidRPr="3F7E1EC6">
              <w:rPr>
                <w:rFonts w:cs="Arial"/>
                <w:b/>
                <w:bCs/>
              </w:rPr>
              <w:t>Modern Romance and Statistics: Two Phrases You Didn’t Think Would Ever Go Together</w:t>
            </w:r>
          </w:p>
          <w:p w14:paraId="23270692" w14:textId="77777777" w:rsidR="009E2D14" w:rsidRDefault="009E2D14" w:rsidP="009E2D14">
            <w:pPr>
              <w:rPr>
                <w:rFonts w:cs="Arial"/>
                <w:b/>
                <w:szCs w:val="20"/>
              </w:rPr>
            </w:pPr>
          </w:p>
          <w:p w14:paraId="2B33C60A" w14:textId="77777777" w:rsidR="009E2D14" w:rsidRDefault="3F7E1EC6" w:rsidP="3F7E1EC6">
            <w:pPr>
              <w:rPr>
                <w:rFonts w:cs="Arial"/>
              </w:rPr>
            </w:pPr>
            <w:r w:rsidRPr="3F7E1EC6">
              <w:rPr>
                <w:rFonts w:cs="Arial"/>
              </w:rPr>
              <w:t>In this course, you will examine concepts and issues involved with research, including measurement, data, analysis, and designing research. While it might sound as if this topic is very dry, you will find that the science of research helps you to frame questions and answer them using powerful tools and instruments.</w:t>
            </w:r>
          </w:p>
          <w:p w14:paraId="7C412D8B" w14:textId="499FDCB5" w:rsidR="009E2D14" w:rsidRDefault="009E2D14" w:rsidP="009E2D14">
            <w:pPr>
              <w:tabs>
                <w:tab w:val="left" w:pos="4495"/>
              </w:tabs>
              <w:rPr>
                <w:rFonts w:cs="Arial"/>
                <w:szCs w:val="20"/>
              </w:rPr>
            </w:pPr>
          </w:p>
          <w:p w14:paraId="09DB1B1F" w14:textId="5CFC16E6" w:rsidR="00C95944" w:rsidRPr="000032B2" w:rsidRDefault="000032B2" w:rsidP="000032B2">
            <w:pPr>
              <w:tabs>
                <w:tab w:val="left" w:pos="4495"/>
              </w:tabs>
              <w:rPr>
                <w:rFonts w:cs="Arial"/>
                <w:szCs w:val="20"/>
              </w:rPr>
            </w:pPr>
            <w:r w:rsidRPr="3F7E1EC6">
              <w:rPr>
                <w:b/>
                <w:bCs/>
              </w:rPr>
              <w:t xml:space="preserve">Read </w:t>
            </w:r>
            <w:hyperlink r:id="rId18" w:history="1">
              <w:r>
                <w:rPr>
                  <w:rStyle w:val="Hyperlink"/>
                </w:rPr>
                <w:t>Everything You Thought You Knew About L-O-V-E is Wrong</w:t>
              </w:r>
            </w:hyperlink>
            <w:r w:rsidR="004F7D8E">
              <w:t>,</w:t>
            </w:r>
            <w:r>
              <w:t xml:space="preserve"> available on the Time Magazine website.</w:t>
            </w:r>
            <w:r>
              <w:rPr>
                <w:rFonts w:cs="Arial"/>
                <w:szCs w:val="20"/>
              </w:rPr>
              <w:t xml:space="preserve"> In this article, comedian </w:t>
            </w:r>
            <w:r w:rsidR="3F7E1EC6" w:rsidRPr="3F7E1EC6">
              <w:rPr>
                <w:rFonts w:cs="Arial"/>
              </w:rPr>
              <w:t xml:space="preserve">Aziz Ansari demonstrates how data and statistics can help us to address and answer questions we have about the world around us. Notice how rigorous a process Ansari applies to a topic </w:t>
            </w:r>
            <w:r w:rsidR="00C95944">
              <w:rPr>
                <w:rFonts w:cs="Arial"/>
              </w:rPr>
              <w:t>as potentially sticky as romance</w:t>
            </w:r>
            <w:r w:rsidR="3F7E1EC6" w:rsidRPr="3F7E1EC6">
              <w:rPr>
                <w:rFonts w:cs="Arial"/>
              </w:rPr>
              <w:t>.</w:t>
            </w:r>
            <w:r w:rsidR="00C95944">
              <w:rPr>
                <w:rFonts w:cs="Arial"/>
              </w:rPr>
              <w:t xml:space="preserve"> </w:t>
            </w:r>
            <w:r w:rsidR="3F7E1EC6" w:rsidRPr="3F7E1EC6">
              <w:rPr>
                <w:rFonts w:cs="Arial"/>
              </w:rPr>
              <w:t>Look at the power of</w:t>
            </w:r>
            <w:r w:rsidR="00C95944">
              <w:rPr>
                <w:rFonts w:cs="Arial"/>
              </w:rPr>
              <w:t xml:space="preserve"> a</w:t>
            </w:r>
            <w:r w:rsidR="3F7E1EC6" w:rsidRPr="3F7E1EC6">
              <w:rPr>
                <w:rFonts w:cs="Arial"/>
              </w:rPr>
              <w:t xml:space="preserve"> sound measurement tool and the development of sound measurement tools. </w:t>
            </w:r>
            <w:proofErr w:type="gramStart"/>
            <w:r w:rsidR="3F7E1EC6" w:rsidRPr="3F7E1EC6">
              <w:rPr>
                <w:rFonts w:cs="Arial"/>
              </w:rPr>
              <w:t>In particular, notice</w:t>
            </w:r>
            <w:proofErr w:type="gramEnd"/>
            <w:r w:rsidR="3F7E1EC6" w:rsidRPr="3F7E1EC6">
              <w:rPr>
                <w:rFonts w:cs="Arial"/>
              </w:rPr>
              <w:t xml:space="preserve"> how Ansari c</w:t>
            </w:r>
            <w:r w:rsidR="00C95944">
              <w:rPr>
                <w:rFonts w:cs="Arial"/>
              </w:rPr>
              <w:t>hooses to measure data. Think critically about these questions as you complete the reading:</w:t>
            </w:r>
          </w:p>
          <w:p w14:paraId="2912C89C" w14:textId="77777777" w:rsidR="00C95944" w:rsidRDefault="00C95944" w:rsidP="3F7E1EC6">
            <w:pPr>
              <w:tabs>
                <w:tab w:val="left" w:pos="2329"/>
              </w:tabs>
              <w:rPr>
                <w:rFonts w:cs="Arial"/>
              </w:rPr>
            </w:pPr>
          </w:p>
          <w:p w14:paraId="07FFD4CE" w14:textId="77777777" w:rsidR="00815B4B" w:rsidRDefault="3F7E1EC6" w:rsidP="00815B4B">
            <w:pPr>
              <w:pStyle w:val="AssignmentsLevel2"/>
              <w:ind w:left="305" w:hanging="305"/>
            </w:pPr>
            <w:r w:rsidRPr="3F7E1EC6">
              <w:t xml:space="preserve">Did he capture the relevant data that could answer his initial questions? </w:t>
            </w:r>
          </w:p>
          <w:p w14:paraId="5D1A4370" w14:textId="77777777" w:rsidR="00815B4B" w:rsidRPr="004E468F" w:rsidRDefault="00815B4B" w:rsidP="00815B4B">
            <w:pPr>
              <w:pStyle w:val="AssignmentsLevel2"/>
              <w:ind w:left="305" w:hanging="305"/>
            </w:pPr>
            <w:r>
              <w:t xml:space="preserve">How did </w:t>
            </w:r>
            <w:r w:rsidRPr="3F7E1EC6">
              <w:rPr>
                <w:rStyle w:val="mceitemhiddenspellword"/>
                <w:color w:val="000000" w:themeColor="text1"/>
              </w:rPr>
              <w:t>Ansari</w:t>
            </w:r>
            <w:r>
              <w:t xml:space="preserve"> do his sampling?</w:t>
            </w:r>
          </w:p>
          <w:p w14:paraId="5399F63B" w14:textId="77777777" w:rsidR="00815B4B" w:rsidRDefault="00815B4B" w:rsidP="00815B4B">
            <w:pPr>
              <w:pStyle w:val="AssignmentsLevel2"/>
              <w:ind w:left="305" w:hanging="305"/>
            </w:pPr>
            <w:r>
              <w:lastRenderedPageBreak/>
              <w:t>What was his population and sample?</w:t>
            </w:r>
          </w:p>
          <w:p w14:paraId="231E511B" w14:textId="54880767" w:rsidR="00815B4B" w:rsidRDefault="00815B4B" w:rsidP="00815B4B">
            <w:pPr>
              <w:pStyle w:val="AssignmentsLevel2"/>
              <w:ind w:left="305" w:hanging="305"/>
            </w:pPr>
            <w:r>
              <w:t>Think about external validity. To whom could he generalize his findings?</w:t>
            </w:r>
          </w:p>
          <w:p w14:paraId="46A69977" w14:textId="16BE71BE" w:rsidR="00815B4B" w:rsidRDefault="3F7E1EC6" w:rsidP="00815B4B">
            <w:pPr>
              <w:pStyle w:val="AssignmentsLevel2"/>
              <w:ind w:left="305" w:hanging="305"/>
            </w:pPr>
            <w:r w:rsidRPr="3F7E1EC6">
              <w:t xml:space="preserve">Was the data well-constructed? </w:t>
            </w:r>
          </w:p>
          <w:p w14:paraId="62E0C2E1" w14:textId="7C93A179" w:rsidR="009E2D14" w:rsidRPr="0060253F" w:rsidRDefault="3F7E1EC6" w:rsidP="00815B4B">
            <w:pPr>
              <w:pStyle w:val="AssignmentsLevel2"/>
              <w:ind w:left="305" w:hanging="305"/>
            </w:pPr>
            <w:r w:rsidRPr="3F7E1EC6">
              <w:t>Are there alternative methods of capturing the data that he did?”</w:t>
            </w:r>
          </w:p>
          <w:p w14:paraId="63A121AE" w14:textId="77777777" w:rsidR="009E2D14" w:rsidRDefault="009E2D14" w:rsidP="009E2D14">
            <w:pPr>
              <w:tabs>
                <w:tab w:val="left" w:pos="2329"/>
              </w:tabs>
              <w:rPr>
                <w:rFonts w:cs="Arial"/>
                <w:b/>
                <w:szCs w:val="20"/>
              </w:rPr>
            </w:pPr>
          </w:p>
          <w:p w14:paraId="10D5C8FB" w14:textId="5CB4A055" w:rsidR="00C95944" w:rsidRDefault="00C95944" w:rsidP="00C95944">
            <w:pPr>
              <w:pStyle w:val="AssignmentsLevel1"/>
            </w:pPr>
            <w:r>
              <w:t xml:space="preserve">Additionally, you may read more of the book by downloading the </w:t>
            </w:r>
            <w:hyperlink r:id="rId19" w:history="1">
              <w:r w:rsidRPr="001C066B">
                <w:rPr>
                  <w:rStyle w:val="Hyperlink"/>
                </w:rPr>
                <w:t>sample from iTunes</w:t>
              </w:r>
            </w:hyperlink>
            <w:r w:rsidR="00815B4B">
              <w:t xml:space="preserve"> (</w:t>
            </w:r>
            <w:r w:rsidR="00815B4B">
              <w:rPr>
                <w:rStyle w:val="Strong"/>
                <w:b w:val="0"/>
                <w:color w:val="000000" w:themeColor="text1"/>
              </w:rPr>
              <w:t>c</w:t>
            </w:r>
            <w:r w:rsidRPr="001C066B">
              <w:rPr>
                <w:rStyle w:val="Strong"/>
                <w:b w:val="0"/>
                <w:color w:val="000000" w:themeColor="text1"/>
              </w:rPr>
              <w:t>lick</w:t>
            </w:r>
            <w:r w:rsidRPr="001C066B">
              <w:rPr>
                <w:b/>
              </w:rPr>
              <w:t xml:space="preserve"> </w:t>
            </w:r>
            <w:r w:rsidRPr="00815B4B">
              <w:rPr>
                <w:i/>
              </w:rPr>
              <w:t xml:space="preserve">View in </w:t>
            </w:r>
            <w:proofErr w:type="spellStart"/>
            <w:r w:rsidRPr="00815B4B">
              <w:rPr>
                <w:rStyle w:val="mceitemhiddenspellword"/>
                <w:i/>
                <w:color w:val="000000" w:themeColor="text1"/>
              </w:rPr>
              <w:t>iBooks</w:t>
            </w:r>
            <w:proofErr w:type="spellEnd"/>
            <w:r w:rsidR="00815B4B">
              <w:t xml:space="preserve">, then </w:t>
            </w:r>
            <w:r w:rsidR="00815B4B">
              <w:rPr>
                <w:rStyle w:val="Strong"/>
                <w:b w:val="0"/>
                <w:color w:val="000000" w:themeColor="text1"/>
              </w:rPr>
              <w:t>c</w:t>
            </w:r>
            <w:r w:rsidRPr="001C066B">
              <w:rPr>
                <w:rStyle w:val="Strong"/>
                <w:b w:val="0"/>
                <w:color w:val="000000" w:themeColor="text1"/>
              </w:rPr>
              <w:t>lick</w:t>
            </w:r>
            <w:r w:rsidR="00815B4B">
              <w:t xml:space="preserve"> </w:t>
            </w:r>
            <w:r w:rsidR="00815B4B" w:rsidRPr="00815B4B">
              <w:rPr>
                <w:i/>
              </w:rPr>
              <w:t>Sample</w:t>
            </w:r>
            <w:r w:rsidR="00815B4B">
              <w:t xml:space="preserve">). </w:t>
            </w:r>
            <w:r>
              <w:t>While you read pp. 1-34, note the following sections:</w:t>
            </w:r>
          </w:p>
          <w:p w14:paraId="748C04A5" w14:textId="77777777" w:rsidR="00C95944" w:rsidRPr="004E468F" w:rsidRDefault="00C95944" w:rsidP="00C95944">
            <w:pPr>
              <w:pStyle w:val="AssignmentsLevel1"/>
            </w:pPr>
          </w:p>
          <w:p w14:paraId="3A9B2860" w14:textId="77777777" w:rsidR="00C95944" w:rsidRPr="004E468F" w:rsidRDefault="00C95944" w:rsidP="00815B4B">
            <w:pPr>
              <w:pStyle w:val="AssignmentsLevel2"/>
              <w:ind w:left="305" w:hanging="305"/>
            </w:pPr>
            <w:r>
              <w:t>Research methods pp. 15-19</w:t>
            </w:r>
          </w:p>
          <w:p w14:paraId="6D68BD38" w14:textId="77777777" w:rsidR="00C95944" w:rsidRPr="004E468F" w:rsidRDefault="00C95944" w:rsidP="00815B4B">
            <w:pPr>
              <w:pStyle w:val="AssignmentsLevel2"/>
              <w:ind w:left="305" w:hanging="305"/>
            </w:pPr>
            <w:r>
              <w:t>Interviews pp. 21-24</w:t>
            </w:r>
          </w:p>
          <w:p w14:paraId="3795F84A" w14:textId="01B4F8EE" w:rsidR="00C95944" w:rsidRPr="00F0041D" w:rsidRDefault="00C95944" w:rsidP="00815B4B">
            <w:pPr>
              <w:pStyle w:val="AssignmentsLevel2"/>
              <w:ind w:left="305" w:hanging="305"/>
            </w:pPr>
            <w:r>
              <w:t xml:space="preserve">See pp. 24-26 for examples of a research method called </w:t>
            </w:r>
            <w:r w:rsidRPr="3F7E1EC6">
              <w:rPr>
                <w:rStyle w:val="Emphasis"/>
                <w:color w:val="000000" w:themeColor="text1"/>
              </w:rPr>
              <w:t>records analysis</w:t>
            </w:r>
            <w:r>
              <w:t>.</w:t>
            </w:r>
          </w:p>
        </w:tc>
        <w:tc>
          <w:tcPr>
            <w:tcW w:w="1440" w:type="dxa"/>
            <w:tcBorders>
              <w:bottom w:val="single" w:sz="4" w:space="0" w:color="000000" w:themeColor="text1"/>
            </w:tcBorders>
          </w:tcPr>
          <w:p w14:paraId="0F62EDD3" w14:textId="552312C5" w:rsidR="009E2D14" w:rsidRPr="009F6FAF" w:rsidRDefault="0087357A" w:rsidP="3F7E1EC6">
            <w:pPr>
              <w:rPr>
                <w:rFonts w:eastAsia="Arial" w:cs="Arial"/>
              </w:rPr>
            </w:pPr>
            <w:r>
              <w:rPr>
                <w:rFonts w:eastAsia="Arial" w:cs="Arial"/>
              </w:rPr>
              <w:lastRenderedPageBreak/>
              <w:t>1.1, 1.2, 1.3, 1.4, 1.5, 1.6, 1.7, 1.8</w:t>
            </w:r>
          </w:p>
        </w:tc>
        <w:tc>
          <w:tcPr>
            <w:tcW w:w="1440" w:type="dxa"/>
            <w:tcBorders>
              <w:bottom w:val="single" w:sz="4" w:space="0" w:color="000000" w:themeColor="text1"/>
            </w:tcBorders>
          </w:tcPr>
          <w:p w14:paraId="614A814E" w14:textId="50C507F4" w:rsidR="009E2D14" w:rsidRPr="009F6FAF" w:rsidRDefault="00D00439" w:rsidP="009E2D14">
            <w:pPr>
              <w:rPr>
                <w:rFonts w:eastAsia="Arial" w:cs="Arial"/>
              </w:rPr>
            </w:pPr>
            <w:r>
              <w:rPr>
                <w:rFonts w:eastAsia="Arial" w:cs="Arial"/>
              </w:rPr>
              <w:t>NA</w:t>
            </w:r>
          </w:p>
        </w:tc>
      </w:tr>
      <w:tr w:rsidR="009E2D14" w:rsidRPr="007F339F" w14:paraId="4DC45143" w14:textId="77777777" w:rsidTr="3F7E1EC6">
        <w:tc>
          <w:tcPr>
            <w:tcW w:w="10170" w:type="dxa"/>
            <w:gridSpan w:val="2"/>
            <w:tcMar>
              <w:top w:w="115" w:type="dxa"/>
              <w:left w:w="115" w:type="dxa"/>
              <w:bottom w:w="115" w:type="dxa"/>
              <w:right w:w="115" w:type="dxa"/>
            </w:tcMar>
          </w:tcPr>
          <w:p w14:paraId="1C4CBBCC" w14:textId="45CA6E32" w:rsidR="009E2D14" w:rsidRDefault="001C5A1D" w:rsidP="3F7E1EC6">
            <w:pPr>
              <w:rPr>
                <w:b/>
                <w:bCs/>
              </w:rPr>
            </w:pPr>
            <w:r>
              <w:rPr>
                <w:b/>
                <w:bCs/>
              </w:rPr>
              <w:t>Team Research Project</w:t>
            </w:r>
            <w:r w:rsidR="00650352">
              <w:rPr>
                <w:b/>
                <w:bCs/>
              </w:rPr>
              <w:t>:</w:t>
            </w:r>
            <w:r>
              <w:rPr>
                <w:b/>
                <w:bCs/>
              </w:rPr>
              <w:t xml:space="preserve"> </w:t>
            </w:r>
            <w:r w:rsidR="00FA15A4">
              <w:rPr>
                <w:b/>
                <w:bCs/>
              </w:rPr>
              <w:t>Overview</w:t>
            </w:r>
          </w:p>
          <w:p w14:paraId="0A30964A" w14:textId="3F0D50AC" w:rsidR="00E83D93" w:rsidRDefault="00E83D93" w:rsidP="3F7E1EC6"/>
          <w:p w14:paraId="1970C534" w14:textId="66F519F1" w:rsidR="001C5A1D" w:rsidRDefault="001C5A1D" w:rsidP="3F7E1EC6">
            <w:r>
              <w:t>This course includes a Team Research</w:t>
            </w:r>
            <w:r w:rsidR="00EF2164">
              <w:t xml:space="preserve"> Project</w:t>
            </w:r>
            <w:r>
              <w:t xml:space="preserve"> </w:t>
            </w:r>
            <w:r w:rsidR="00EA114E">
              <w:t>culminating in a</w:t>
            </w:r>
            <w:r w:rsidR="00EF2164">
              <w:t xml:space="preserve"> presentation </w:t>
            </w:r>
            <w:r w:rsidR="00B26586">
              <w:t>due</w:t>
            </w:r>
            <w:r w:rsidR="00EA114E">
              <w:t xml:space="preserve"> Week Seven.</w:t>
            </w:r>
            <w:r w:rsidR="00EF2164">
              <w:t xml:space="preserve"> </w:t>
            </w:r>
            <w:r w:rsidR="00521D23">
              <w:t>Y</w:t>
            </w:r>
            <w:r w:rsidR="00015C06">
              <w:t xml:space="preserve">our team will </w:t>
            </w:r>
            <w:r w:rsidR="00521D23">
              <w:t>submit the following</w:t>
            </w:r>
            <w:r w:rsidR="00EF2164">
              <w:t xml:space="preserve"> </w:t>
            </w:r>
            <w:r w:rsidR="004F7D8E">
              <w:t>graded</w:t>
            </w:r>
            <w:r w:rsidR="00B26586">
              <w:t xml:space="preserve"> </w:t>
            </w:r>
            <w:r w:rsidR="00610DD0">
              <w:t>assignments</w:t>
            </w:r>
            <w:r w:rsidR="00EF2164">
              <w:t xml:space="preserve"> </w:t>
            </w:r>
            <w:r w:rsidR="00521D23">
              <w:t>which are intended to build into the final presentation:</w:t>
            </w:r>
            <w:r w:rsidR="00EA114E">
              <w:t xml:space="preserve">  </w:t>
            </w:r>
          </w:p>
          <w:p w14:paraId="335A49C7" w14:textId="29CD33D5" w:rsidR="00EF2164" w:rsidRDefault="00EF2164" w:rsidP="3F7E1EC6"/>
          <w:p w14:paraId="404A325E" w14:textId="0E85ADEC" w:rsidR="00EF2164" w:rsidRDefault="00EF2164" w:rsidP="00EA114E">
            <w:pPr>
              <w:pStyle w:val="ListParagraph"/>
              <w:numPr>
                <w:ilvl w:val="0"/>
                <w:numId w:val="18"/>
              </w:numPr>
            </w:pPr>
            <w:r>
              <w:t xml:space="preserve">Research </w:t>
            </w:r>
            <w:r w:rsidR="004F7D8E">
              <w:t xml:space="preserve">Idea: </w:t>
            </w:r>
            <w:r>
              <w:t xml:space="preserve">Question, </w:t>
            </w:r>
            <w:r w:rsidR="00EA114E" w:rsidRPr="00EA114E">
              <w:t>Population,</w:t>
            </w:r>
            <w:r w:rsidR="006F7113">
              <w:t xml:space="preserve"> Hypothesi</w:t>
            </w:r>
            <w:r w:rsidR="00EF435E">
              <w:t>s,</w:t>
            </w:r>
            <w:r w:rsidR="00EA114E" w:rsidRPr="00EA114E">
              <w:t xml:space="preserve"> and Sampling Methodology</w:t>
            </w:r>
            <w:r w:rsidR="00EA114E">
              <w:t xml:space="preserve"> (due Week Two</w:t>
            </w:r>
            <w:r w:rsidR="000B28E6">
              <w:t>)</w:t>
            </w:r>
          </w:p>
          <w:p w14:paraId="1F7C7895" w14:textId="460CFEE3" w:rsidR="00EA114E" w:rsidRDefault="00EA114E" w:rsidP="00EA114E">
            <w:pPr>
              <w:pStyle w:val="ListParagraph"/>
              <w:numPr>
                <w:ilvl w:val="0"/>
                <w:numId w:val="18"/>
              </w:numPr>
            </w:pPr>
            <w:r>
              <w:t>Questionnaire (due Week Three)</w:t>
            </w:r>
          </w:p>
          <w:p w14:paraId="1B40A51C" w14:textId="0CDCB2DD" w:rsidR="00EA114E" w:rsidRDefault="00EA114E" w:rsidP="00EA114E">
            <w:pPr>
              <w:pStyle w:val="ListParagraph"/>
              <w:numPr>
                <w:ilvl w:val="0"/>
                <w:numId w:val="18"/>
              </w:numPr>
            </w:pPr>
            <w:r w:rsidRPr="00521D23">
              <w:t>Faux</w:t>
            </w:r>
            <w:r>
              <w:t xml:space="preserve"> Data</w:t>
            </w:r>
            <w:r w:rsidR="00C2525F">
              <w:t xml:space="preserve"> Excel File</w:t>
            </w:r>
            <w:r>
              <w:t xml:space="preserve"> (due Week Four)</w:t>
            </w:r>
          </w:p>
          <w:p w14:paraId="5E7B03A3" w14:textId="5F7E049A" w:rsidR="00EA114E" w:rsidRDefault="004B34DB" w:rsidP="00EA114E">
            <w:pPr>
              <w:pStyle w:val="ListParagraph"/>
              <w:numPr>
                <w:ilvl w:val="0"/>
                <w:numId w:val="18"/>
              </w:numPr>
            </w:pPr>
            <w:r>
              <w:t>Frequency, Percentages, and Individual Mean</w:t>
            </w:r>
            <w:r w:rsidR="00EA114E">
              <w:t xml:space="preserve"> (due Week </w:t>
            </w:r>
            <w:r>
              <w:t>Five</w:t>
            </w:r>
            <w:r w:rsidR="00EA114E">
              <w:t>)</w:t>
            </w:r>
          </w:p>
          <w:p w14:paraId="008382D5" w14:textId="1B7418A4" w:rsidR="004B34DB" w:rsidRDefault="004B34DB" w:rsidP="00EA114E">
            <w:pPr>
              <w:pStyle w:val="ListParagraph"/>
              <w:numPr>
                <w:ilvl w:val="0"/>
                <w:numId w:val="18"/>
              </w:numPr>
            </w:pPr>
            <w:r>
              <w:t>Group Mean and Standard Deviation (due Week Six)</w:t>
            </w:r>
          </w:p>
          <w:p w14:paraId="219EAB10" w14:textId="60E7EEA9" w:rsidR="00EA114E" w:rsidRDefault="004B34DB" w:rsidP="00EA114E">
            <w:pPr>
              <w:pStyle w:val="ListParagraph"/>
              <w:numPr>
                <w:ilvl w:val="0"/>
                <w:numId w:val="18"/>
              </w:numPr>
            </w:pPr>
            <w:r>
              <w:t>Final Presentation</w:t>
            </w:r>
            <w:r w:rsidR="000B28E6">
              <w:t xml:space="preserve"> </w:t>
            </w:r>
            <w:r w:rsidR="00EA114E">
              <w:t>(due Week Seve</w:t>
            </w:r>
            <w:r w:rsidR="000B28E6">
              <w:t>n</w:t>
            </w:r>
            <w:r w:rsidR="00EA114E">
              <w:t>)</w:t>
            </w:r>
          </w:p>
          <w:p w14:paraId="21044B6E" w14:textId="52E0440E" w:rsidR="00015C06" w:rsidRDefault="00015C06" w:rsidP="3F7E1EC6">
            <w:pPr>
              <w:rPr>
                <w:b/>
                <w:iCs/>
                <w:u w:val="single"/>
              </w:rPr>
            </w:pPr>
          </w:p>
          <w:p w14:paraId="4C019112" w14:textId="7CDCA4EE" w:rsidR="00B26586" w:rsidRDefault="00B26586" w:rsidP="00B26586">
            <w:r>
              <w:t>Your instructor will provide feedback</w:t>
            </w:r>
            <w:r w:rsidR="00392B8B">
              <w:t xml:space="preserve"> on these </w:t>
            </w:r>
            <w:r w:rsidR="00610DD0">
              <w:t>assignment</w:t>
            </w:r>
            <w:r w:rsidR="00392B8B">
              <w:t xml:space="preserve">s. This </w:t>
            </w:r>
            <w:r>
              <w:t>is a normal</w:t>
            </w:r>
            <w:r w:rsidR="003B7316">
              <w:t xml:space="preserve"> part of how research develops</w:t>
            </w:r>
            <w:r w:rsidR="00392B8B">
              <w:t xml:space="preserve">—incrementally. </w:t>
            </w:r>
            <w:r>
              <w:t>Very few people get it right the first time, so don’t worry if you receive</w:t>
            </w:r>
            <w:r w:rsidR="00FA15A4">
              <w:t xml:space="preserve"> constructive</w:t>
            </w:r>
            <w:r>
              <w:t xml:space="preserve"> feedbac</w:t>
            </w:r>
            <w:r w:rsidR="00392B8B">
              <w:t xml:space="preserve">k and suggestions for revision—this </w:t>
            </w:r>
            <w:r>
              <w:t xml:space="preserve">will help you to learn </w:t>
            </w:r>
            <w:r w:rsidR="00392B8B">
              <w:t>to write in a scholarly context, fine-tune your research</w:t>
            </w:r>
            <w:r w:rsidR="008342D7">
              <w:t xml:space="preserve"> design</w:t>
            </w:r>
            <w:r w:rsidR="00392B8B">
              <w:t>, and refine the content for your final presentation.</w:t>
            </w:r>
          </w:p>
          <w:p w14:paraId="009FB40B" w14:textId="09CAAD24" w:rsidR="00B26586" w:rsidRDefault="00B26586" w:rsidP="3F7E1EC6">
            <w:pPr>
              <w:rPr>
                <w:b/>
                <w:iCs/>
                <w:u w:val="single"/>
              </w:rPr>
            </w:pPr>
          </w:p>
          <w:p w14:paraId="4CEAFEB0" w14:textId="46356435" w:rsidR="009E2D14" w:rsidRDefault="001C066B" w:rsidP="3F7E1EC6">
            <w:pPr>
              <w:rPr>
                <w:iCs/>
                <w:u w:val="single"/>
              </w:rPr>
            </w:pPr>
            <w:r>
              <w:rPr>
                <w:iCs/>
                <w:u w:val="single"/>
              </w:rPr>
              <w:t xml:space="preserve">Team </w:t>
            </w:r>
            <w:r w:rsidR="00521D23">
              <w:rPr>
                <w:iCs/>
                <w:u w:val="single"/>
              </w:rPr>
              <w:t>Collaboration</w:t>
            </w:r>
          </w:p>
          <w:p w14:paraId="588F3761" w14:textId="77777777" w:rsidR="00521D23" w:rsidRPr="00521D23" w:rsidRDefault="00521D23" w:rsidP="3F7E1EC6">
            <w:pPr>
              <w:rPr>
                <w:iCs/>
                <w:u w:val="single"/>
              </w:rPr>
            </w:pPr>
          </w:p>
          <w:p w14:paraId="3BC68175" w14:textId="08AED2CB" w:rsidR="00521D23" w:rsidRDefault="00521D23" w:rsidP="00521D23">
            <w:pPr>
              <w:pStyle w:val="ListParagraph"/>
              <w:numPr>
                <w:ilvl w:val="0"/>
                <w:numId w:val="19"/>
              </w:numPr>
            </w:pPr>
            <w:r>
              <w:t>Your instructor will assign research teams. If you prefer to work on your own, please contact your instructor before Week One is over.</w:t>
            </w:r>
          </w:p>
          <w:p w14:paraId="11F0FCCD" w14:textId="70F28D3F" w:rsidR="00015C06" w:rsidRDefault="00015C06" w:rsidP="00015C06">
            <w:pPr>
              <w:pStyle w:val="ListParagraph"/>
              <w:ind w:left="360"/>
            </w:pPr>
            <w:r>
              <w:t xml:space="preserve"> </w:t>
            </w:r>
          </w:p>
          <w:p w14:paraId="51A93C22" w14:textId="47678F87" w:rsidR="000B28E6" w:rsidRDefault="00015C06" w:rsidP="009E2D14">
            <w:pPr>
              <w:pStyle w:val="ListParagraph"/>
              <w:numPr>
                <w:ilvl w:val="0"/>
                <w:numId w:val="19"/>
              </w:numPr>
            </w:pPr>
            <w:r>
              <w:t>You will collaborate with your team each week to brainstorm</w:t>
            </w:r>
            <w:r w:rsidR="00876E80">
              <w:t xml:space="preserve"> ideas, refine your research design</w:t>
            </w:r>
            <w:r>
              <w:t xml:space="preserve">, and prepare your final presentation. </w:t>
            </w:r>
            <w:r w:rsidR="3F7E1EC6">
              <w:t>This is your chance to show your understandin</w:t>
            </w:r>
            <w:r w:rsidR="000B28E6">
              <w:t>g of the material for each week</w:t>
            </w:r>
            <w:r w:rsidR="3F7E1EC6">
              <w:t xml:space="preserve"> and to work on research in a way that resembles the way research is done professionally.</w:t>
            </w:r>
          </w:p>
          <w:p w14:paraId="07E16DC7" w14:textId="77777777" w:rsidR="000B28E6" w:rsidRDefault="000B28E6" w:rsidP="000B28E6">
            <w:pPr>
              <w:pStyle w:val="ListParagraph"/>
            </w:pPr>
          </w:p>
          <w:p w14:paraId="1C1EF7D8" w14:textId="5EB8EF31" w:rsidR="00FE52DA" w:rsidRPr="00B26586" w:rsidRDefault="007424FE" w:rsidP="009E2D14">
            <w:pPr>
              <w:pStyle w:val="ListParagraph"/>
              <w:numPr>
                <w:ilvl w:val="0"/>
                <w:numId w:val="19"/>
              </w:numPr>
            </w:pPr>
            <w:r>
              <w:lastRenderedPageBreak/>
              <w:t xml:space="preserve">A collaboration space has been created for your team (click the </w:t>
            </w:r>
            <w:r>
              <w:rPr>
                <w:i/>
              </w:rPr>
              <w:t>Team Collaboration</w:t>
            </w:r>
            <w:r>
              <w:t xml:space="preserve"> </w:t>
            </w:r>
            <w:r w:rsidR="00DD7718">
              <w:t>course menu button</w:t>
            </w:r>
            <w:r>
              <w:t xml:space="preserve"> in the left-hand navi</w:t>
            </w:r>
            <w:r w:rsidR="00B26586">
              <w:t>gation pane of your course page)</w:t>
            </w:r>
            <w:r>
              <w:t xml:space="preserve">, and you are encouraged to communicate with your team members using the tools provided </w:t>
            </w:r>
            <w:r w:rsidR="00B26586">
              <w:t>therein. You may use an alternate method of communication (e.g. phone, FaceTime, Google Hangouts) if this is more convenient for your team members.</w:t>
            </w:r>
          </w:p>
          <w:p w14:paraId="679FE415" w14:textId="42AADAD3" w:rsidR="001C066B" w:rsidRDefault="001C066B" w:rsidP="0026773A">
            <w:pPr>
              <w:rPr>
                <w:bCs/>
                <w:u w:val="single"/>
              </w:rPr>
            </w:pPr>
          </w:p>
          <w:p w14:paraId="78835ED1" w14:textId="02B151E8" w:rsidR="00FA15A4" w:rsidRPr="00FA15A4" w:rsidRDefault="00FA15A4" w:rsidP="0026773A">
            <w:pPr>
              <w:rPr>
                <w:bCs/>
                <w:u w:val="single"/>
              </w:rPr>
            </w:pPr>
            <w:r w:rsidRPr="00FA15A4">
              <w:rPr>
                <w:bCs/>
                <w:u w:val="single"/>
              </w:rPr>
              <w:t>Next Steps</w:t>
            </w:r>
          </w:p>
          <w:p w14:paraId="48086805" w14:textId="38B953EC" w:rsidR="00FA15A4" w:rsidRDefault="00FA15A4" w:rsidP="0026773A">
            <w:pPr>
              <w:rPr>
                <w:b/>
                <w:bCs/>
              </w:rPr>
            </w:pPr>
          </w:p>
          <w:p w14:paraId="38D54DDD" w14:textId="16697269" w:rsidR="00302594" w:rsidRDefault="00302594" w:rsidP="00302594">
            <w:pPr>
              <w:pStyle w:val="AssignmentsLevel2"/>
              <w:ind w:left="395" w:hanging="395"/>
            </w:pPr>
            <w:r>
              <w:t>Contact your instructor if you do not have a team or cannot access your Team Collaboration space.</w:t>
            </w:r>
          </w:p>
          <w:p w14:paraId="17E1AD48" w14:textId="36AD5A62" w:rsidR="009E2D14" w:rsidRPr="0081634C" w:rsidRDefault="00956F9B" w:rsidP="00387E71">
            <w:pPr>
              <w:pStyle w:val="AssignmentsLevel2"/>
              <w:ind w:left="395" w:hanging="395"/>
            </w:pPr>
            <w:r>
              <w:t xml:space="preserve">Complete the </w:t>
            </w:r>
            <w:r w:rsidRPr="0081634C">
              <w:rPr>
                <w:i/>
              </w:rPr>
              <w:t>Team Research Project: Getting Started</w:t>
            </w:r>
            <w:r>
              <w:t xml:space="preserve"> </w:t>
            </w:r>
            <w:r w:rsidR="004F7D8E">
              <w:t>activity</w:t>
            </w:r>
            <w:r w:rsidR="0081634C">
              <w:t xml:space="preserve"> by </w:t>
            </w:r>
            <w:r w:rsidR="00320645">
              <w:t>Sunday</w:t>
            </w:r>
            <w:r w:rsidR="00D47AE1">
              <w:t xml:space="preserve"> of this week. </w:t>
            </w:r>
          </w:p>
        </w:tc>
        <w:tc>
          <w:tcPr>
            <w:tcW w:w="1440" w:type="dxa"/>
            <w:tcBorders>
              <w:bottom w:val="single" w:sz="4" w:space="0" w:color="000000" w:themeColor="text1"/>
            </w:tcBorders>
          </w:tcPr>
          <w:p w14:paraId="47C16385" w14:textId="54A44A5D" w:rsidR="009E2D14" w:rsidRPr="009F6FAF" w:rsidRDefault="00650352" w:rsidP="3F7E1EC6">
            <w:pPr>
              <w:rPr>
                <w:rFonts w:cs="Arial"/>
              </w:rPr>
            </w:pPr>
            <w:r>
              <w:rPr>
                <w:rFonts w:cs="Arial"/>
              </w:rPr>
              <w:lastRenderedPageBreak/>
              <w:t>Course</w:t>
            </w:r>
          </w:p>
        </w:tc>
        <w:tc>
          <w:tcPr>
            <w:tcW w:w="1440" w:type="dxa"/>
            <w:tcBorders>
              <w:bottom w:val="single" w:sz="4" w:space="0" w:color="000000" w:themeColor="text1"/>
            </w:tcBorders>
          </w:tcPr>
          <w:p w14:paraId="6113C047" w14:textId="2452853B" w:rsidR="009E2D14" w:rsidRPr="009F6FAF" w:rsidRDefault="00D00439" w:rsidP="3F7E1EC6">
            <w:pPr>
              <w:rPr>
                <w:rFonts w:cs="Arial"/>
              </w:rPr>
            </w:pPr>
            <w:r>
              <w:rPr>
                <w:rFonts w:cs="Arial"/>
              </w:rPr>
              <w:t>NA</w:t>
            </w:r>
          </w:p>
        </w:tc>
      </w:tr>
      <w:tr w:rsidR="009E2D14" w:rsidRPr="00842155" w14:paraId="1651AC9D" w14:textId="77777777" w:rsidTr="3F7E1EC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884CFE9" w14:textId="77777777" w:rsidR="00876061" w:rsidRPr="00744707" w:rsidRDefault="00876061" w:rsidP="00876061">
            <w:pPr>
              <w:tabs>
                <w:tab w:val="left" w:pos="0"/>
                <w:tab w:val="left" w:pos="3720"/>
              </w:tabs>
              <w:rPr>
                <w:i/>
              </w:rPr>
            </w:pPr>
            <w:r w:rsidRPr="00744707">
              <w:rPr>
                <w:b/>
                <w:i/>
                <w:sz w:val="22"/>
                <w:szCs w:val="22"/>
              </w:rPr>
              <w:t>Resources, Activities, and Preparation</w:t>
            </w:r>
          </w:p>
          <w:p w14:paraId="0A5E3C79" w14:textId="6A28CDE5" w:rsidR="009E2D14" w:rsidRPr="4948C66D" w:rsidRDefault="00876061" w:rsidP="00876061">
            <w:pPr>
              <w:tabs>
                <w:tab w:val="left" w:pos="0"/>
                <w:tab w:val="left" w:pos="3720"/>
              </w:tabs>
              <w:outlineLvl w:val="0"/>
              <w:rPr>
                <w:rFonts w:eastAsia="Arial" w:cs="Arial"/>
                <w:b/>
                <w:bCs/>
                <w:i/>
                <w:iCs/>
                <w:sz w:val="22"/>
                <w:szCs w:val="22"/>
              </w:rPr>
            </w:pPr>
            <w:r w:rsidRPr="00744707">
              <w:rPr>
                <w:i/>
              </w:rPr>
              <w:t>Utilize these resources and complete these activities in preparation for your graded assignments.</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C42A806" w14:textId="77777777" w:rsidR="009E2D14" w:rsidRPr="4948C66D" w:rsidRDefault="3F7E1EC6" w:rsidP="3F7E1EC6">
            <w:pPr>
              <w:tabs>
                <w:tab w:val="left" w:pos="0"/>
                <w:tab w:val="left" w:pos="3720"/>
              </w:tabs>
              <w:outlineLvl w:val="0"/>
              <w:rPr>
                <w:rFonts w:eastAsia="Arial" w:cs="Arial"/>
                <w:b/>
                <w:bCs/>
                <w:i/>
                <w:iCs/>
              </w:rPr>
            </w:pPr>
            <w:r w:rsidRPr="3F7E1EC6">
              <w:rPr>
                <w:rFonts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C59A667" w14:textId="797468EB" w:rsidR="009E2D14" w:rsidRPr="4948C66D" w:rsidRDefault="00876061" w:rsidP="3F7E1EC6">
            <w:pPr>
              <w:tabs>
                <w:tab w:val="left" w:pos="0"/>
                <w:tab w:val="left" w:pos="3720"/>
              </w:tabs>
              <w:outlineLvl w:val="0"/>
              <w:rPr>
                <w:rFonts w:eastAsia="Arial" w:cs="Arial"/>
                <w:b/>
                <w:bCs/>
                <w:i/>
                <w:iCs/>
              </w:rPr>
            </w:pPr>
            <w:r>
              <w:rPr>
                <w:rFonts w:cs="Arial"/>
                <w:b/>
                <w:bCs/>
                <w:i/>
                <w:iCs/>
              </w:rPr>
              <w:t>AIE</w:t>
            </w:r>
          </w:p>
        </w:tc>
      </w:tr>
      <w:tr w:rsidR="009E2D14" w:rsidRPr="00842155" w14:paraId="4C2C9B11" w14:textId="77777777" w:rsidTr="3F7E1EC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5657CBCA" w14:textId="77777777" w:rsidR="009E2D14" w:rsidRPr="00141348" w:rsidRDefault="3F7E1EC6" w:rsidP="3F7E1EC6">
            <w:pPr>
              <w:rPr>
                <w:b/>
                <w:bCs/>
              </w:rPr>
            </w:pPr>
            <w:r w:rsidRPr="3F7E1EC6">
              <w:rPr>
                <w:b/>
                <w:bCs/>
              </w:rPr>
              <w:t xml:space="preserve">Reading: Research Methods Knowledge Base </w:t>
            </w:r>
          </w:p>
          <w:p w14:paraId="0131EC8A" w14:textId="77777777" w:rsidR="009E2D14" w:rsidRDefault="009E2D14" w:rsidP="009E2D14">
            <w:pPr>
              <w:pStyle w:val="AssignmentsLevel1"/>
            </w:pPr>
            <w:r>
              <w:tab/>
            </w:r>
          </w:p>
          <w:p w14:paraId="10DED0AF" w14:textId="42EA05E1" w:rsidR="00BA784F" w:rsidRDefault="3F7E1EC6" w:rsidP="00BA784F">
            <w:pPr>
              <w:pStyle w:val="AssignmentsLevel1"/>
            </w:pPr>
            <w:r w:rsidRPr="3F7E1EC6">
              <w:rPr>
                <w:b/>
                <w:bCs/>
              </w:rPr>
              <w:t>Read</w:t>
            </w:r>
            <w:r>
              <w:t xml:space="preserve"> the following sections </w:t>
            </w:r>
            <w:r w:rsidR="00BA784F">
              <w:t xml:space="preserve">from the </w:t>
            </w:r>
            <w:hyperlink r:id="rId20" w:history="1">
              <w:r w:rsidR="00BA784F">
                <w:rPr>
                  <w:rStyle w:val="Hyperlink"/>
                </w:rPr>
                <w:t>Web Center for Social Research Methods</w:t>
              </w:r>
            </w:hyperlink>
            <w:r w:rsidR="00BA784F">
              <w:rPr>
                <w:iCs/>
              </w:rPr>
              <w:t xml:space="preserve">. </w:t>
            </w:r>
            <w:r w:rsidR="00BA784F">
              <w:t>You can access each section in the outline via the left-hand navigation pane. For this reading assignment and throughout the course, it is important to click on and read ALL the material on live links embedded in the assigned reading material.</w:t>
            </w:r>
          </w:p>
          <w:p w14:paraId="762515F9" w14:textId="06CEDD05" w:rsidR="00BA784F" w:rsidRDefault="00BA784F" w:rsidP="00BA784F">
            <w:pPr>
              <w:pStyle w:val="AssignmentsLevel2"/>
              <w:numPr>
                <w:ilvl w:val="0"/>
                <w:numId w:val="0"/>
              </w:numPr>
            </w:pPr>
          </w:p>
          <w:p w14:paraId="1CADFCFC" w14:textId="42C0B679" w:rsidR="009E2D14" w:rsidRDefault="3F7E1EC6" w:rsidP="00AA7CFC">
            <w:pPr>
              <w:pStyle w:val="AssignmentsLevel2"/>
              <w:ind w:left="395"/>
            </w:pPr>
            <w:r>
              <w:t>Navigation</w:t>
            </w:r>
          </w:p>
          <w:p w14:paraId="59CF05CB" w14:textId="77777777" w:rsidR="009E2D14" w:rsidRDefault="3F7E1EC6" w:rsidP="00AA7CFC">
            <w:pPr>
              <w:pStyle w:val="AssignmentsLevel2"/>
              <w:ind w:left="395"/>
            </w:pPr>
            <w:r>
              <w:t>Foundations</w:t>
            </w:r>
          </w:p>
          <w:p w14:paraId="761E2A10" w14:textId="77777777" w:rsidR="009E2D14" w:rsidRDefault="3F7E1EC6" w:rsidP="00AA7CFC">
            <w:pPr>
              <w:pStyle w:val="AssignmentsLevel2"/>
              <w:ind w:left="395"/>
            </w:pPr>
            <w:r>
              <w:t>Sampling</w:t>
            </w:r>
          </w:p>
          <w:p w14:paraId="77BC2EC4" w14:textId="32FD0865" w:rsidR="009E2D14" w:rsidRDefault="009E2D14" w:rsidP="009E2D14">
            <w:pPr>
              <w:pStyle w:val="AssignmentsLevel1"/>
            </w:pPr>
          </w:p>
          <w:p w14:paraId="095B194E" w14:textId="319DE73F" w:rsidR="009E2D14" w:rsidRPr="4948C66D" w:rsidRDefault="00CC3BE9" w:rsidP="3F7E1EC6">
            <w:pPr>
              <w:tabs>
                <w:tab w:val="left" w:pos="0"/>
                <w:tab w:val="left" w:pos="3720"/>
              </w:tabs>
              <w:outlineLvl w:val="0"/>
              <w:rPr>
                <w:rFonts w:eastAsia="Arial" w:cs="Arial"/>
                <w:b/>
                <w:bCs/>
                <w:i/>
                <w:iCs/>
                <w:sz w:val="22"/>
                <w:szCs w:val="22"/>
              </w:rPr>
            </w:pPr>
            <w:r w:rsidRPr="00744707">
              <w:t>Feel free to post questions and comments</w:t>
            </w:r>
            <w:r>
              <w:t xml:space="preserve"> about these resources</w:t>
            </w:r>
            <w:r w:rsidRPr="00744707">
              <w:t xml:space="preserve"> in the General Questions &amp; Discussion forum.</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06E681CF" w14:textId="77777777" w:rsidR="009E2D14" w:rsidRPr="4948C66D" w:rsidRDefault="3F7E1EC6" w:rsidP="3F7E1EC6">
            <w:pPr>
              <w:tabs>
                <w:tab w:val="left" w:pos="0"/>
                <w:tab w:val="left" w:pos="3720"/>
              </w:tabs>
              <w:outlineLvl w:val="0"/>
              <w:rPr>
                <w:rFonts w:eastAsia="Arial" w:cs="Arial"/>
                <w:b/>
                <w:bCs/>
                <w:i/>
                <w:iCs/>
              </w:rPr>
            </w:pPr>
            <w:r w:rsidRPr="3F7E1EC6">
              <w:rPr>
                <w:rFonts w:cs="Arial"/>
              </w:rPr>
              <w:t>1.1, 1.2, 1.3, 1.4, 1.5, 1.6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40E85B7" w14:textId="28045F23" w:rsidR="009E2D14" w:rsidRPr="4948C66D" w:rsidRDefault="00D00439" w:rsidP="009E2D14">
            <w:pPr>
              <w:tabs>
                <w:tab w:val="left" w:pos="0"/>
                <w:tab w:val="left" w:pos="3720"/>
              </w:tabs>
              <w:outlineLvl w:val="0"/>
              <w:rPr>
                <w:rFonts w:eastAsia="Arial" w:cs="Arial"/>
                <w:b/>
                <w:bCs/>
                <w:i/>
                <w:iCs/>
              </w:rPr>
            </w:pPr>
            <w:r>
              <w:rPr>
                <w:rFonts w:cs="Arial"/>
                <w:szCs w:val="20"/>
              </w:rPr>
              <w:t xml:space="preserve">Discuss readings = </w:t>
            </w:r>
            <w:r w:rsidRPr="00D00439">
              <w:rPr>
                <w:rFonts w:cs="Arial"/>
                <w:b/>
                <w:szCs w:val="20"/>
              </w:rPr>
              <w:t>1 hour</w:t>
            </w:r>
          </w:p>
        </w:tc>
      </w:tr>
      <w:tr w:rsidR="009E2D14" w:rsidRPr="00842155" w14:paraId="07DE4395" w14:textId="77777777" w:rsidTr="3F7E1EC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115" w:type="dxa"/>
              <w:left w:w="115" w:type="dxa"/>
              <w:bottom w:w="115" w:type="dxa"/>
              <w:right w:w="115" w:type="dxa"/>
            </w:tcMar>
          </w:tcPr>
          <w:p w14:paraId="6645AFFE" w14:textId="2CFF9EB3" w:rsidR="009E2D14" w:rsidRDefault="00650352" w:rsidP="3F7E1EC6">
            <w:pPr>
              <w:tabs>
                <w:tab w:val="left" w:pos="2329"/>
              </w:tabs>
              <w:rPr>
                <w:rFonts w:cs="Arial"/>
                <w:b/>
                <w:bCs/>
              </w:rPr>
            </w:pPr>
            <w:r>
              <w:rPr>
                <w:rFonts w:cs="Arial"/>
                <w:b/>
                <w:bCs/>
              </w:rPr>
              <w:t>Week One Lecture</w:t>
            </w:r>
          </w:p>
          <w:p w14:paraId="1A7D94CB" w14:textId="77777777" w:rsidR="009E2D14" w:rsidRDefault="009E2D14" w:rsidP="009E2D14">
            <w:pPr>
              <w:rPr>
                <w:b/>
              </w:rPr>
            </w:pPr>
          </w:p>
          <w:p w14:paraId="5EC1EA57" w14:textId="77777777" w:rsidR="009E2D14" w:rsidRPr="00E8560C" w:rsidRDefault="3F7E1EC6" w:rsidP="009E2D14">
            <w:r>
              <w:t>In this lecture, you will be learning about sampling and how sampling can assist you in determining external validity.</w:t>
            </w:r>
          </w:p>
          <w:p w14:paraId="5047E718" w14:textId="05465C25" w:rsidR="009E2D14" w:rsidRDefault="009E2D14" w:rsidP="009E2D14">
            <w:pPr>
              <w:rPr>
                <w:b/>
              </w:rPr>
            </w:pPr>
          </w:p>
          <w:p w14:paraId="7749BDF2" w14:textId="784700EA" w:rsidR="008C0A32" w:rsidRDefault="008C0A32" w:rsidP="009E2D14">
            <w:pPr>
              <w:rPr>
                <w:b/>
              </w:rPr>
            </w:pPr>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118ED08E" w14:textId="77777777" w:rsidR="008C0A32" w:rsidRDefault="008C0A32" w:rsidP="009E2D14">
            <w:pPr>
              <w:rPr>
                <w:b/>
              </w:rPr>
            </w:pPr>
          </w:p>
          <w:p w14:paraId="416CE0C2" w14:textId="53B6B460" w:rsidR="009E2D14" w:rsidRPr="008C0A32" w:rsidRDefault="003669D5" w:rsidP="008C0A32">
            <w:pPr>
              <w:pStyle w:val="ListParagraph"/>
              <w:numPr>
                <w:ilvl w:val="0"/>
                <w:numId w:val="34"/>
              </w:numPr>
              <w:rPr>
                <w:color w:val="0000FF"/>
                <w:u w:val="single"/>
              </w:rPr>
            </w:pPr>
            <w:hyperlink r:id="rId21" w:history="1">
              <w:r w:rsidR="004F6609" w:rsidRPr="004F6609">
                <w:rPr>
                  <w:rStyle w:val="Hyperlink"/>
                </w:rPr>
                <w:t>Chapter 2</w:t>
              </w:r>
            </w:hyperlink>
            <w:r w:rsidR="004F6609">
              <w:t xml:space="preserve"> [26:51]</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auto"/>
          </w:tcPr>
          <w:p w14:paraId="08F74161" w14:textId="77777777" w:rsidR="009E2D14" w:rsidRPr="4948C66D" w:rsidRDefault="3F7E1EC6" w:rsidP="3F7E1EC6">
            <w:pPr>
              <w:tabs>
                <w:tab w:val="left" w:pos="0"/>
                <w:tab w:val="left" w:pos="3720"/>
              </w:tabs>
              <w:outlineLvl w:val="0"/>
              <w:rPr>
                <w:rFonts w:eastAsia="Arial" w:cs="Arial"/>
                <w:b/>
                <w:bCs/>
                <w:i/>
                <w:iCs/>
              </w:rPr>
            </w:pPr>
            <w:r w:rsidRPr="3F7E1EC6">
              <w:rPr>
                <w:rFonts w:cs="Arial"/>
              </w:rPr>
              <w:t>1.1, 1.2, 1.3, 1.4, 1.5, 1.6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1093E3FB" w14:textId="77777777" w:rsidR="009E2D14" w:rsidRDefault="3F7E1EC6" w:rsidP="3F7E1EC6">
            <w:pPr>
              <w:rPr>
                <w:rFonts w:cs="Arial"/>
              </w:rPr>
            </w:pPr>
            <w:r w:rsidRPr="3F7E1EC6">
              <w:rPr>
                <w:rFonts w:cs="Arial"/>
              </w:rPr>
              <w:t>Lecture: Review lecture materials and post response =</w:t>
            </w:r>
          </w:p>
          <w:p w14:paraId="149DE170" w14:textId="77777777" w:rsidR="009E2D14" w:rsidRPr="4948C66D" w:rsidRDefault="3F7E1EC6" w:rsidP="3F7E1EC6">
            <w:pPr>
              <w:tabs>
                <w:tab w:val="left" w:pos="0"/>
                <w:tab w:val="left" w:pos="3720"/>
              </w:tabs>
              <w:outlineLvl w:val="0"/>
              <w:rPr>
                <w:rFonts w:eastAsia="Arial" w:cs="Arial"/>
                <w:b/>
                <w:bCs/>
                <w:i/>
                <w:iCs/>
              </w:rPr>
            </w:pPr>
            <w:r w:rsidRPr="3F7E1EC6">
              <w:rPr>
                <w:rFonts w:cs="Arial"/>
                <w:b/>
                <w:bCs/>
              </w:rPr>
              <w:t>1 hour</w:t>
            </w:r>
          </w:p>
        </w:tc>
      </w:tr>
      <w:tr w:rsidR="00922963" w:rsidRPr="007F339F" w14:paraId="7EE254D7" w14:textId="77777777" w:rsidTr="00922963">
        <w:tc>
          <w:tcPr>
            <w:tcW w:w="10170" w:type="dxa"/>
            <w:gridSpan w:val="2"/>
            <w:tcMar>
              <w:top w:w="115" w:type="dxa"/>
              <w:left w:w="115" w:type="dxa"/>
              <w:bottom w:w="115" w:type="dxa"/>
              <w:right w:w="115" w:type="dxa"/>
            </w:tcMar>
          </w:tcPr>
          <w:p w14:paraId="5ADFF272" w14:textId="77777777" w:rsidR="00922963" w:rsidRPr="00C936C4" w:rsidRDefault="00922963" w:rsidP="00922963">
            <w:pPr>
              <w:tabs>
                <w:tab w:val="left" w:pos="2329"/>
              </w:tabs>
              <w:rPr>
                <w:b/>
                <w:bCs/>
              </w:rPr>
            </w:pPr>
            <w:r>
              <w:rPr>
                <w:b/>
                <w:bCs/>
              </w:rPr>
              <w:t>Team Research Project: Getting Started</w:t>
            </w:r>
          </w:p>
          <w:p w14:paraId="5C64E910" w14:textId="77777777" w:rsidR="00922963" w:rsidRDefault="00922963" w:rsidP="00922963">
            <w:pPr>
              <w:tabs>
                <w:tab w:val="left" w:pos="2329"/>
              </w:tabs>
            </w:pPr>
          </w:p>
          <w:p w14:paraId="264DE900" w14:textId="77777777" w:rsidR="00922963" w:rsidRDefault="00922963" w:rsidP="00922963">
            <w:r w:rsidRPr="00F22306">
              <w:rPr>
                <w:bCs/>
              </w:rPr>
              <w:t xml:space="preserve">After reading the Aziz Ansari article, you know rigorous online research and data analysis can be conducted on a topic as sticky as modern romance. </w:t>
            </w:r>
            <w:r>
              <w:rPr>
                <w:bCs/>
              </w:rPr>
              <w:t>For</w:t>
            </w:r>
            <w:r w:rsidRPr="00F22306">
              <w:rPr>
                <w:bCs/>
              </w:rPr>
              <w:t xml:space="preserve"> this Team Research Project, we’</w:t>
            </w:r>
            <w:r>
              <w:rPr>
                <w:bCs/>
              </w:rPr>
              <w:t>ll</w:t>
            </w:r>
            <w:r w:rsidRPr="00F22306">
              <w:rPr>
                <w:bCs/>
              </w:rPr>
              <w:t xml:space="preserve"> use modern romance—specifically,</w:t>
            </w:r>
            <w:r w:rsidRPr="00F22306">
              <w:t xml:space="preserve"> </w:t>
            </w:r>
            <w:r w:rsidRPr="00F22306">
              <w:lastRenderedPageBreak/>
              <w:t xml:space="preserve">people’s attitudes toward online dating—as a </w:t>
            </w:r>
            <w:r>
              <w:t>research topic. This approach provides an interesting way for us to apply what we’re learning about research design to a common topic we can all discuss.</w:t>
            </w:r>
          </w:p>
          <w:p w14:paraId="15F064D8" w14:textId="77777777" w:rsidR="00922963" w:rsidRDefault="00922963" w:rsidP="00922963">
            <w:pPr>
              <w:rPr>
                <w:bCs/>
                <w:highlight w:val="yellow"/>
              </w:rPr>
            </w:pPr>
          </w:p>
          <w:p w14:paraId="42595CA7" w14:textId="5D874D78" w:rsidR="00922963" w:rsidRDefault="00922963" w:rsidP="00922963">
            <w:r w:rsidRPr="001C16DC">
              <w:rPr>
                <w:b/>
                <w:bCs/>
              </w:rPr>
              <w:t xml:space="preserve">Navigate </w:t>
            </w:r>
            <w:r>
              <w:rPr>
                <w:bCs/>
              </w:rPr>
              <w:t xml:space="preserve">to your team’s collaboration space </w:t>
            </w:r>
            <w:r>
              <w:t xml:space="preserve">(click the </w:t>
            </w:r>
            <w:r>
              <w:rPr>
                <w:i/>
              </w:rPr>
              <w:t>Team Collaboration</w:t>
            </w:r>
            <w:r>
              <w:t xml:space="preserve"> </w:t>
            </w:r>
            <w:r w:rsidR="00DD7718">
              <w:t>course menu button</w:t>
            </w:r>
            <w:r>
              <w:t xml:space="preserve"> in the left-hand navigation pane of your course page) and click on the </w:t>
            </w:r>
            <w:r>
              <w:rPr>
                <w:i/>
              </w:rPr>
              <w:t xml:space="preserve">Blog </w:t>
            </w:r>
            <w:r w:rsidR="00381B4C">
              <w:t>tool.</w:t>
            </w:r>
          </w:p>
          <w:p w14:paraId="7944569E" w14:textId="77777777" w:rsidR="00922963" w:rsidRDefault="00922963" w:rsidP="00922963"/>
          <w:p w14:paraId="4DBBF770" w14:textId="64203443" w:rsidR="00922963" w:rsidRPr="001C16DC" w:rsidRDefault="00922963" w:rsidP="00922963">
            <w:pPr>
              <w:rPr>
                <w:bCs/>
              </w:rPr>
            </w:pPr>
            <w:r>
              <w:rPr>
                <w:b/>
                <w:bCs/>
              </w:rPr>
              <w:t xml:space="preserve">Create </w:t>
            </w:r>
            <w:r>
              <w:rPr>
                <w:bCs/>
              </w:rPr>
              <w:t xml:space="preserve">a </w:t>
            </w:r>
            <w:r w:rsidRPr="00DE6695">
              <w:rPr>
                <w:bCs/>
                <w:u w:val="single"/>
              </w:rPr>
              <w:t>single</w:t>
            </w:r>
            <w:r>
              <w:rPr>
                <w:bCs/>
              </w:rPr>
              <w:t xml:space="preserve"> </w:t>
            </w:r>
            <w:r w:rsidRPr="00DE6695">
              <w:rPr>
                <w:bCs/>
              </w:rPr>
              <w:t>blog</w:t>
            </w:r>
            <w:r>
              <w:rPr>
                <w:bCs/>
              </w:rPr>
              <w:t xml:space="preserve"> post by</w:t>
            </w:r>
            <w:r w:rsidRPr="00574D1D">
              <w:rPr>
                <w:bCs/>
              </w:rPr>
              <w:t xml:space="preserve"> </w:t>
            </w:r>
            <w:r>
              <w:rPr>
                <w:bCs/>
              </w:rPr>
              <w:t>Sunday 11:59PM (EST).</w:t>
            </w:r>
            <w:r w:rsidR="00381B4C">
              <w:rPr>
                <w:bCs/>
              </w:rPr>
              <w:t xml:space="preserve"> </w:t>
            </w:r>
            <w:r w:rsidR="00381B4C" w:rsidRPr="00381B4C">
              <w:rPr>
                <w:b/>
              </w:rPr>
              <w:t>Note:</w:t>
            </w:r>
            <w:r w:rsidR="00381B4C">
              <w:rPr>
                <w:b/>
              </w:rPr>
              <w:t xml:space="preserve"> </w:t>
            </w:r>
            <w:r w:rsidR="00381B4C">
              <w:t xml:space="preserve">This activity </w:t>
            </w:r>
            <w:r w:rsidR="00381B4C" w:rsidRPr="00381B4C">
              <w:t>is NOT GRADED and is simply</w:t>
            </w:r>
            <w:r w:rsidR="00381B4C">
              <w:t xml:space="preserve"> a warm-up to get you talking with team members about</w:t>
            </w:r>
            <w:r w:rsidR="00381B4C" w:rsidRPr="00381B4C">
              <w:t xml:space="preserve"> </w:t>
            </w:r>
            <w:r w:rsidR="00381B4C">
              <w:t>your research project ideas. T</w:t>
            </w:r>
            <w:r w:rsidR="00381B4C" w:rsidRPr="00381B4C">
              <w:t xml:space="preserve">he formal proposal is not due until the </w:t>
            </w:r>
            <w:r w:rsidR="00381B4C">
              <w:t xml:space="preserve">end of Week Two. </w:t>
            </w:r>
            <w:r>
              <w:rPr>
                <w:bCs/>
              </w:rPr>
              <w:t>Your</w:t>
            </w:r>
            <w:r w:rsidR="00381B4C">
              <w:rPr>
                <w:bCs/>
              </w:rPr>
              <w:t xml:space="preserve"> blog</w:t>
            </w:r>
            <w:r>
              <w:rPr>
                <w:bCs/>
              </w:rPr>
              <w:t xml:space="preserve"> post should address the following: </w:t>
            </w:r>
          </w:p>
          <w:p w14:paraId="3F107042" w14:textId="77777777" w:rsidR="00922963" w:rsidRDefault="00922963" w:rsidP="00922963">
            <w:pPr>
              <w:tabs>
                <w:tab w:val="left" w:pos="2329"/>
              </w:tabs>
              <w:rPr>
                <w:rFonts w:cs="Arial"/>
                <w:szCs w:val="20"/>
              </w:rPr>
            </w:pPr>
          </w:p>
          <w:p w14:paraId="74AF7561" w14:textId="4AEE5FB2" w:rsidR="00922963" w:rsidRDefault="00922963" w:rsidP="00922963">
            <w:pPr>
              <w:pStyle w:val="AssignmentsLevel2"/>
              <w:numPr>
                <w:ilvl w:val="0"/>
                <w:numId w:val="15"/>
              </w:numPr>
            </w:pPr>
            <w:r w:rsidRPr="001C16DC">
              <w:rPr>
                <w:b/>
              </w:rPr>
              <w:t>Brief Bio:</w:t>
            </w:r>
            <w:r>
              <w:t xml:space="preserve"> Include your name, where </w:t>
            </w:r>
            <w:r w:rsidR="000032B2">
              <w:t>you are</w:t>
            </w:r>
            <w:r>
              <w:t xml:space="preserve"> teaching, and what grade level or specialty you teach. (If you are not curre</w:t>
            </w:r>
            <w:r w:rsidR="000032B2">
              <w:t xml:space="preserve">ntly teaching, what grade level or </w:t>
            </w:r>
            <w:r>
              <w:t>specialty would you like to teach?)</w:t>
            </w:r>
          </w:p>
          <w:p w14:paraId="0A370F8A" w14:textId="77777777" w:rsidR="00922963" w:rsidRDefault="00922963" w:rsidP="00922963">
            <w:pPr>
              <w:pStyle w:val="AssignmentsLevel2"/>
              <w:numPr>
                <w:ilvl w:val="0"/>
                <w:numId w:val="0"/>
              </w:numPr>
              <w:ind w:left="360"/>
            </w:pPr>
          </w:p>
          <w:p w14:paraId="7D5BDA00" w14:textId="77777777" w:rsidR="00922963" w:rsidRDefault="00922963" w:rsidP="00922963">
            <w:pPr>
              <w:pStyle w:val="AssignmentsLevel2"/>
              <w:numPr>
                <w:ilvl w:val="0"/>
                <w:numId w:val="15"/>
              </w:numPr>
            </w:pPr>
            <w:r>
              <w:rPr>
                <w:b/>
              </w:rPr>
              <w:t>Research Proposal to Your Team</w:t>
            </w:r>
            <w:r w:rsidRPr="00DC742E">
              <w:rPr>
                <w:b/>
              </w:rPr>
              <w:t>:</w:t>
            </w:r>
            <w:r>
              <w:t xml:space="preserve"> What specific topic (related to people’s attitudes about online dating) would you like to research with your team? Write a 250- to 400-word proposal to your teammates on a specific research question you are interested in investigating. </w:t>
            </w:r>
            <w:r w:rsidRPr="00574D1D">
              <w:rPr>
                <w:bCs/>
              </w:rPr>
              <w:t>Address</w:t>
            </w:r>
            <w:r>
              <w:t xml:space="preserve"> as many of the following as possible:</w:t>
            </w:r>
          </w:p>
          <w:p w14:paraId="47C72D08" w14:textId="77777777" w:rsidR="00922963" w:rsidRDefault="00922963" w:rsidP="00922963">
            <w:pPr>
              <w:pStyle w:val="AssignmentsLevel2"/>
              <w:numPr>
                <w:ilvl w:val="0"/>
                <w:numId w:val="0"/>
              </w:numPr>
            </w:pPr>
          </w:p>
          <w:p w14:paraId="3F176FA3" w14:textId="77777777" w:rsidR="00922963" w:rsidRDefault="00922963" w:rsidP="00922963">
            <w:pPr>
              <w:pStyle w:val="AssignmentsLevel2"/>
              <w:numPr>
                <w:ilvl w:val="0"/>
                <w:numId w:val="23"/>
              </w:numPr>
            </w:pPr>
            <w:r>
              <w:t>What is your proposed research question and population of interest? In other words, what two groups of people would you like to compare in terms of attitudes towards online dating? For example: “Do shy people or outgoing people have more positive attitudes towards online dating?”</w:t>
            </w:r>
          </w:p>
          <w:p w14:paraId="012290FE" w14:textId="77777777" w:rsidR="00922963" w:rsidRPr="00596A81" w:rsidRDefault="00922963" w:rsidP="00922963">
            <w:pPr>
              <w:pStyle w:val="AssignmentsLevel2"/>
              <w:numPr>
                <w:ilvl w:val="0"/>
                <w:numId w:val="23"/>
              </w:numPr>
            </w:pPr>
            <w:r>
              <w:t>Write a null hypothesis.</w:t>
            </w:r>
          </w:p>
          <w:p w14:paraId="26210C68" w14:textId="77777777" w:rsidR="00922963" w:rsidRPr="00596A81" w:rsidRDefault="00922963" w:rsidP="00922963">
            <w:pPr>
              <w:pStyle w:val="AssignmentsLevel2"/>
              <w:numPr>
                <w:ilvl w:val="0"/>
                <w:numId w:val="23"/>
              </w:numPr>
            </w:pPr>
            <w:r>
              <w:t>Write an alternative hypothesis.</w:t>
            </w:r>
          </w:p>
          <w:p w14:paraId="5CE5CB18" w14:textId="77777777" w:rsidR="00922963" w:rsidRPr="00596A81" w:rsidRDefault="00922963" w:rsidP="00922963">
            <w:pPr>
              <w:pStyle w:val="AssignmentsLevel2"/>
              <w:numPr>
                <w:ilvl w:val="0"/>
                <w:numId w:val="23"/>
              </w:numPr>
            </w:pPr>
            <w:r>
              <w:t>Describe a possible sampling methodology: Hypothetically, how would you obtain a sampling frame? (The sampling frame is a list of the people in the population.) What process would you use to select names from the list? How many people would you recruit? (The recommended number is 30.)</w:t>
            </w:r>
          </w:p>
          <w:p w14:paraId="76AD50D6" w14:textId="77777777" w:rsidR="00922963" w:rsidRPr="00596A81" w:rsidRDefault="00922963" w:rsidP="00922963">
            <w:pPr>
              <w:pStyle w:val="AssignmentsLevel2"/>
              <w:numPr>
                <w:ilvl w:val="0"/>
                <w:numId w:val="23"/>
              </w:numPr>
            </w:pPr>
            <w:r>
              <w:t>What process could you use to collect data? For example, would you use SurveyMonkey or some other electronic data collection service? Or would you use a paper and pencil method of data collection?</w:t>
            </w:r>
          </w:p>
          <w:p w14:paraId="720326AA" w14:textId="77777777" w:rsidR="00922963" w:rsidRDefault="00922963" w:rsidP="00922963">
            <w:pPr>
              <w:pStyle w:val="AssignmentsLevel2"/>
              <w:numPr>
                <w:ilvl w:val="0"/>
                <w:numId w:val="23"/>
              </w:numPr>
            </w:pPr>
            <w:r>
              <w:t>Explain whether your sampling methods would lead to strong or weak external validity. (Remember, external validity is your ability to generalize your findings to a larger population.)</w:t>
            </w:r>
          </w:p>
          <w:p w14:paraId="7DEF2A96" w14:textId="77777777" w:rsidR="00922963" w:rsidRDefault="00922963" w:rsidP="00922963">
            <w:pPr>
              <w:pStyle w:val="AssignmentsLevel2"/>
              <w:numPr>
                <w:ilvl w:val="0"/>
                <w:numId w:val="23"/>
              </w:numPr>
            </w:pPr>
            <w:r>
              <w:t>Include at least 5 appropriate references that address this research topic.</w:t>
            </w:r>
          </w:p>
          <w:p w14:paraId="5B41ACCF" w14:textId="77777777" w:rsidR="00922963" w:rsidRDefault="00922963" w:rsidP="00922963">
            <w:pPr>
              <w:pStyle w:val="AssignmentsLevel2"/>
              <w:numPr>
                <w:ilvl w:val="0"/>
                <w:numId w:val="0"/>
              </w:numPr>
              <w:ind w:left="720" w:hanging="360"/>
            </w:pPr>
          </w:p>
          <w:p w14:paraId="018F65D5" w14:textId="77777777" w:rsidR="00922963" w:rsidRPr="00BF18DD" w:rsidRDefault="00922963" w:rsidP="00922963">
            <w:pPr>
              <w:pStyle w:val="AssignmentsLevel2"/>
              <w:numPr>
                <w:ilvl w:val="0"/>
                <w:numId w:val="0"/>
              </w:numPr>
              <w:ind w:left="360"/>
            </w:pPr>
            <w:r>
              <w:t xml:space="preserve">To aid in completing your proposal, review these Hints for Choosing a Topic and Composing a Research Question. </w:t>
            </w:r>
          </w:p>
          <w:p w14:paraId="75424DAE" w14:textId="77777777" w:rsidR="00922963" w:rsidRDefault="00922963" w:rsidP="00922963">
            <w:pPr>
              <w:pStyle w:val="AssignmentsLevel2"/>
              <w:numPr>
                <w:ilvl w:val="0"/>
                <w:numId w:val="0"/>
              </w:numPr>
            </w:pPr>
          </w:p>
          <w:p w14:paraId="0BAAF9FC" w14:textId="77777777" w:rsidR="00922963" w:rsidRPr="004A21A8" w:rsidRDefault="00922963" w:rsidP="00922963">
            <w:pPr>
              <w:pStyle w:val="AssignmentsLevel2"/>
              <w:numPr>
                <w:ilvl w:val="0"/>
                <w:numId w:val="0"/>
              </w:numPr>
              <w:rPr>
                <w:u w:val="single"/>
              </w:rPr>
            </w:pPr>
            <w:r w:rsidRPr="004A21A8">
              <w:rPr>
                <w:b/>
              </w:rPr>
              <w:t xml:space="preserve">Next Step: </w:t>
            </w:r>
            <w:r>
              <w:t xml:space="preserve">Begin collaborating according to the </w:t>
            </w:r>
            <w:r>
              <w:rPr>
                <w:i/>
              </w:rPr>
              <w:t>Team Research Project</w:t>
            </w:r>
            <w:r>
              <w:t>:</w:t>
            </w:r>
            <w:r>
              <w:rPr>
                <w:i/>
              </w:rPr>
              <w:t xml:space="preserve"> Discuss Your Research Ideas </w:t>
            </w:r>
            <w:r>
              <w:t xml:space="preserve">instructions below. </w:t>
            </w:r>
          </w:p>
        </w:tc>
        <w:tc>
          <w:tcPr>
            <w:tcW w:w="1440" w:type="dxa"/>
            <w:tcBorders>
              <w:bottom w:val="single" w:sz="4" w:space="0" w:color="000000" w:themeColor="text1"/>
            </w:tcBorders>
          </w:tcPr>
          <w:p w14:paraId="3944FB9C" w14:textId="77777777" w:rsidR="00922963" w:rsidRPr="009F6FAF" w:rsidRDefault="00922963" w:rsidP="00922963">
            <w:pPr>
              <w:rPr>
                <w:rFonts w:cs="Arial"/>
              </w:rPr>
            </w:pPr>
            <w:r>
              <w:rPr>
                <w:rFonts w:cs="Arial"/>
              </w:rPr>
              <w:lastRenderedPageBreak/>
              <w:t>1.1, 1.2, 1.3, 1.4, 1.5</w:t>
            </w:r>
          </w:p>
        </w:tc>
        <w:tc>
          <w:tcPr>
            <w:tcW w:w="1440" w:type="dxa"/>
            <w:tcBorders>
              <w:bottom w:val="single" w:sz="4" w:space="0" w:color="000000" w:themeColor="text1"/>
            </w:tcBorders>
          </w:tcPr>
          <w:p w14:paraId="267558F4" w14:textId="77777777" w:rsidR="00922963" w:rsidRPr="009F6FAF" w:rsidRDefault="00922963" w:rsidP="00922963">
            <w:pPr>
              <w:tabs>
                <w:tab w:val="left" w:pos="2329"/>
              </w:tabs>
              <w:rPr>
                <w:rFonts w:cs="Arial"/>
              </w:rPr>
            </w:pPr>
            <w:r>
              <w:rPr>
                <w:rFonts w:cs="Arial"/>
              </w:rPr>
              <w:t>Team</w:t>
            </w:r>
            <w:r w:rsidRPr="33C96D16">
              <w:rPr>
                <w:rFonts w:cs="Arial"/>
              </w:rPr>
              <w:t xml:space="preserve"> Project =</w:t>
            </w:r>
            <w:r>
              <w:rPr>
                <w:rFonts w:cs="Arial"/>
              </w:rPr>
              <w:t xml:space="preserve"> </w:t>
            </w:r>
            <w:r>
              <w:rPr>
                <w:rFonts w:cs="Arial"/>
                <w:b/>
                <w:bCs/>
              </w:rPr>
              <w:t>1</w:t>
            </w:r>
            <w:r w:rsidRPr="33C96D16">
              <w:rPr>
                <w:rFonts w:cs="Arial"/>
                <w:b/>
                <w:bCs/>
              </w:rPr>
              <w:t xml:space="preserve"> hour</w:t>
            </w:r>
          </w:p>
        </w:tc>
      </w:tr>
      <w:tr w:rsidR="00922963" w:rsidRPr="00103FC5" w14:paraId="0541360C" w14:textId="77777777" w:rsidTr="00922963">
        <w:tc>
          <w:tcPr>
            <w:tcW w:w="10170" w:type="dxa"/>
            <w:gridSpan w:val="2"/>
            <w:tcMar>
              <w:top w:w="115" w:type="dxa"/>
              <w:left w:w="115" w:type="dxa"/>
              <w:bottom w:w="115" w:type="dxa"/>
              <w:right w:w="115" w:type="dxa"/>
            </w:tcMar>
          </w:tcPr>
          <w:p w14:paraId="7B9F0D01" w14:textId="77777777" w:rsidR="00922963" w:rsidRDefault="00922963" w:rsidP="00922963">
            <w:pPr>
              <w:pStyle w:val="AssignmentsLevel1"/>
            </w:pPr>
            <w:r>
              <w:rPr>
                <w:b/>
              </w:rPr>
              <w:t>Team Research Project: Discuss Your Research Ideas</w:t>
            </w:r>
          </w:p>
          <w:p w14:paraId="1FC2CF4F" w14:textId="77777777" w:rsidR="00922963" w:rsidRDefault="00922963" w:rsidP="00922963">
            <w:pPr>
              <w:pStyle w:val="AssignmentsLevel1"/>
            </w:pPr>
          </w:p>
          <w:p w14:paraId="0F97CB91" w14:textId="62DCE76D" w:rsidR="00922963" w:rsidRPr="00BF18DD" w:rsidRDefault="00922963" w:rsidP="00922963">
            <w:pPr>
              <w:pStyle w:val="AssignmentsLevel1"/>
            </w:pPr>
            <w:r>
              <w:t xml:space="preserve">In the </w:t>
            </w:r>
            <w:r w:rsidRPr="00BF18DD">
              <w:rPr>
                <w:i/>
              </w:rPr>
              <w:t>Team Research Project: Getting Started</w:t>
            </w:r>
            <w:r>
              <w:t xml:space="preserve"> </w:t>
            </w:r>
            <w:r w:rsidR="007A6462">
              <w:t>activity</w:t>
            </w:r>
            <w:r>
              <w:t xml:space="preserve">, you introduced yourself, proposed your own idea for </w:t>
            </w:r>
            <w:r>
              <w:lastRenderedPageBreak/>
              <w:t>research, and began collaboratively discussing which research idea your team might pursue. The next step is to collaboratively choose a single research idea, including your specific research question, the population to be studied, a hypothesis, and a potential sampling methodology.</w:t>
            </w:r>
          </w:p>
          <w:p w14:paraId="4D692030" w14:textId="77777777" w:rsidR="00922963" w:rsidRDefault="00922963" w:rsidP="00922963">
            <w:pPr>
              <w:pStyle w:val="AssignmentsLevel1"/>
            </w:pPr>
            <w:r>
              <w:br/>
            </w:r>
            <w:r>
              <w:rPr>
                <w:b/>
              </w:rPr>
              <w:t>Discuss</w:t>
            </w:r>
            <w:r>
              <w:t xml:space="preserve"> with your teammates which research idea you would like to pursue for this team project. You may continue to use the </w:t>
            </w:r>
            <w:r>
              <w:rPr>
                <w:i/>
              </w:rPr>
              <w:t>Team Collaboration</w:t>
            </w:r>
            <w:r>
              <w:t xml:space="preserve"> space in Blackboard or you may use an alternate method of communication (e.g. phone, FaceTime, Google Hangouts). </w:t>
            </w:r>
          </w:p>
          <w:p w14:paraId="5504B936" w14:textId="77777777" w:rsidR="00922963" w:rsidRDefault="00922963" w:rsidP="00922963">
            <w:pPr>
              <w:pStyle w:val="AssignmentsLevel1"/>
            </w:pPr>
          </w:p>
          <w:p w14:paraId="31423C69" w14:textId="51BD6AA9" w:rsidR="00922963" w:rsidRDefault="00922963" w:rsidP="00922963">
            <w:pPr>
              <w:pStyle w:val="AssignmentsLevel1"/>
            </w:pPr>
            <w:r>
              <w:t>Remember, the ba</w:t>
            </w:r>
            <w:r w:rsidR="000032B2">
              <w:t>sic question for your team is: W</w:t>
            </w:r>
            <w:r>
              <w:t xml:space="preserve">hat two groups would you find interesting to compare in terms of their attitudes towards online dating? Here are a few prompts to get you thinking. You may choose one of these, but </w:t>
            </w:r>
            <w:r w:rsidR="000032B2">
              <w:t>are not</w:t>
            </w:r>
            <w:r>
              <w:t xml:space="preserve"> limited to these ideas:</w:t>
            </w:r>
          </w:p>
          <w:p w14:paraId="55146248" w14:textId="77777777" w:rsidR="00922963" w:rsidRPr="009004D6" w:rsidRDefault="00922963" w:rsidP="00922963">
            <w:pPr>
              <w:pStyle w:val="AssignmentsLevel1"/>
            </w:pPr>
          </w:p>
          <w:p w14:paraId="0A0B51B4" w14:textId="77777777" w:rsidR="00922963" w:rsidRPr="009004D6" w:rsidRDefault="00922963" w:rsidP="00922963">
            <w:pPr>
              <w:pStyle w:val="AssignmentsLevel2"/>
              <w:ind w:left="300" w:hanging="300"/>
            </w:pPr>
            <w:r>
              <w:t>What kind of people are more likely to have positive attitudes toward online dating: Shy people or outgoing people?</w:t>
            </w:r>
          </w:p>
          <w:p w14:paraId="6F4A2F4B" w14:textId="77777777" w:rsidR="00922963" w:rsidRDefault="00922963" w:rsidP="00922963">
            <w:pPr>
              <w:pStyle w:val="AssignmentsLevel2"/>
              <w:ind w:left="300" w:hanging="300"/>
            </w:pPr>
            <w:r>
              <w:t>Do trusting people have more positive attitudes toward online dating than non-trusting people?</w:t>
            </w:r>
          </w:p>
          <w:p w14:paraId="0C054656" w14:textId="77777777" w:rsidR="00922963" w:rsidRDefault="00922963" w:rsidP="00922963">
            <w:pPr>
              <w:pStyle w:val="AssignmentsLevel2"/>
              <w:ind w:left="300" w:hanging="300"/>
            </w:pPr>
            <w:r>
              <w:t>Do women or men experience more reluctance to share personal information in online dating?</w:t>
            </w:r>
          </w:p>
          <w:p w14:paraId="41680EE9" w14:textId="77777777" w:rsidR="00922963" w:rsidRDefault="00922963" w:rsidP="00922963">
            <w:pPr>
              <w:pStyle w:val="AssignmentsLevel2"/>
              <w:ind w:left="300" w:hanging="300"/>
            </w:pPr>
            <w:r>
              <w:t>Are first time daters or dating veterans more likely to participate in online dating?</w:t>
            </w:r>
          </w:p>
          <w:p w14:paraId="5010C6ED" w14:textId="77777777" w:rsidR="00922963" w:rsidRDefault="00922963" w:rsidP="00922963">
            <w:pPr>
              <w:pStyle w:val="AssignmentsLevel2"/>
              <w:ind w:left="300" w:hanging="300"/>
            </w:pPr>
            <w:r>
              <w:t xml:space="preserve">Who is more accepting of online dating: Individuals under 24 or individuals older than 24? </w:t>
            </w:r>
          </w:p>
          <w:p w14:paraId="03E5874A" w14:textId="77777777" w:rsidR="007A6462" w:rsidRDefault="007A6462" w:rsidP="00922963">
            <w:pPr>
              <w:pStyle w:val="AssignmentsLevel2"/>
              <w:numPr>
                <w:ilvl w:val="0"/>
                <w:numId w:val="0"/>
              </w:numPr>
            </w:pPr>
          </w:p>
          <w:p w14:paraId="2EAC5A79" w14:textId="27DDD29D" w:rsidR="00922963" w:rsidRDefault="00922963" w:rsidP="00922963">
            <w:pPr>
              <w:pStyle w:val="AssignmentsLevel2"/>
              <w:numPr>
                <w:ilvl w:val="0"/>
                <w:numId w:val="0"/>
              </w:numPr>
            </w:pPr>
            <w:r>
              <w:t xml:space="preserve">Notice that each question identifies: (1) the two groups that are to be compared and (2) what specific attitude towards online dating will be investigated. Keep this in mind as you brainstorm topic ideas. </w:t>
            </w:r>
          </w:p>
          <w:p w14:paraId="2517AEC6" w14:textId="77777777" w:rsidR="00922963" w:rsidRDefault="00922963" w:rsidP="00922963">
            <w:pPr>
              <w:pStyle w:val="AssignmentsLevel2"/>
              <w:numPr>
                <w:ilvl w:val="0"/>
                <w:numId w:val="0"/>
              </w:numPr>
            </w:pPr>
          </w:p>
          <w:p w14:paraId="18989B1A" w14:textId="77777777" w:rsidR="00922963" w:rsidRPr="001C788D" w:rsidRDefault="00922963" w:rsidP="00922963">
            <w:r>
              <w:rPr>
                <w:b/>
              </w:rPr>
              <w:t xml:space="preserve">Next Step: </w:t>
            </w:r>
            <w:r>
              <w:t xml:space="preserve">Prepare to submit your team’s research idea according to the instructions provided in the </w:t>
            </w:r>
            <w:r w:rsidRPr="00DB1E23">
              <w:rPr>
                <w:i/>
              </w:rPr>
              <w:t>Team Research Project:</w:t>
            </w:r>
            <w:r>
              <w:t xml:space="preserve"> </w:t>
            </w:r>
            <w:r w:rsidRPr="00DB1E23">
              <w:rPr>
                <w:i/>
              </w:rPr>
              <w:t>Research Idea</w:t>
            </w:r>
            <w:r>
              <w:rPr>
                <w:i/>
              </w:rPr>
              <w:t>—</w:t>
            </w:r>
            <w:r w:rsidRPr="00DB1E23">
              <w:rPr>
                <w:i/>
              </w:rPr>
              <w:t>Question</w:t>
            </w:r>
            <w:r>
              <w:rPr>
                <w:i/>
              </w:rPr>
              <w:t>,</w:t>
            </w:r>
            <w:r w:rsidRPr="00DB1E23">
              <w:rPr>
                <w:i/>
              </w:rPr>
              <w:t xml:space="preserve"> Population, Hypothesis, and Sampling Methodology</w:t>
            </w:r>
            <w:r>
              <w:t xml:space="preserve"> assignment, located in Week Two.</w:t>
            </w:r>
          </w:p>
        </w:tc>
        <w:tc>
          <w:tcPr>
            <w:tcW w:w="1440" w:type="dxa"/>
          </w:tcPr>
          <w:p w14:paraId="3182FEA0" w14:textId="77777777" w:rsidR="00922963" w:rsidRPr="00103FC5" w:rsidRDefault="00922963" w:rsidP="00922963">
            <w:pPr>
              <w:tabs>
                <w:tab w:val="left" w:pos="2329"/>
              </w:tabs>
              <w:rPr>
                <w:rFonts w:cs="Arial"/>
              </w:rPr>
            </w:pPr>
            <w:r w:rsidRPr="3F7E1EC6">
              <w:rPr>
                <w:rFonts w:cs="Arial"/>
              </w:rPr>
              <w:lastRenderedPageBreak/>
              <w:t>1.1, 1.2, 1.3, 1.6</w:t>
            </w:r>
          </w:p>
        </w:tc>
        <w:tc>
          <w:tcPr>
            <w:tcW w:w="1440" w:type="dxa"/>
          </w:tcPr>
          <w:p w14:paraId="096F1339" w14:textId="77777777" w:rsidR="00922963" w:rsidRPr="0009570F" w:rsidRDefault="00922963" w:rsidP="00922963">
            <w:pPr>
              <w:tabs>
                <w:tab w:val="left" w:pos="2329"/>
              </w:tabs>
              <w:rPr>
                <w:rFonts w:cs="Arial"/>
              </w:rPr>
            </w:pPr>
            <w:r>
              <w:rPr>
                <w:rFonts w:cs="Arial"/>
              </w:rPr>
              <w:t>Team</w:t>
            </w:r>
            <w:r w:rsidRPr="33C96D16">
              <w:rPr>
                <w:rFonts w:cs="Arial"/>
              </w:rPr>
              <w:t xml:space="preserve"> Project =</w:t>
            </w:r>
            <w:r>
              <w:rPr>
                <w:rFonts w:cs="Arial"/>
              </w:rPr>
              <w:t xml:space="preserve"> </w:t>
            </w:r>
            <w:r>
              <w:rPr>
                <w:rFonts w:cs="Arial"/>
                <w:b/>
                <w:bCs/>
              </w:rPr>
              <w:t>2</w:t>
            </w:r>
            <w:r w:rsidRPr="33C96D16">
              <w:rPr>
                <w:rFonts w:cs="Arial"/>
                <w:b/>
                <w:bCs/>
              </w:rPr>
              <w:t xml:space="preserve"> hour</w:t>
            </w:r>
            <w:r>
              <w:rPr>
                <w:rFonts w:cs="Arial"/>
                <w:b/>
                <w:bCs/>
              </w:rPr>
              <w:t>s</w:t>
            </w:r>
          </w:p>
        </w:tc>
      </w:tr>
      <w:tr w:rsidR="009E2D14" w:rsidRPr="00842155" w14:paraId="736642BC" w14:textId="77777777" w:rsidTr="3F7E1EC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8439393" w14:textId="77777777" w:rsidR="00876061" w:rsidRPr="00744707" w:rsidRDefault="00876061" w:rsidP="00876061">
            <w:pPr>
              <w:tabs>
                <w:tab w:val="left" w:pos="0"/>
                <w:tab w:val="left" w:pos="3720"/>
              </w:tabs>
              <w:rPr>
                <w:i/>
              </w:rPr>
            </w:pPr>
            <w:r w:rsidRPr="00744707">
              <w:rPr>
                <w:b/>
                <w:i/>
                <w:sz w:val="22"/>
                <w:szCs w:val="22"/>
              </w:rPr>
              <w:t>Supplemental Resources and Activities</w:t>
            </w:r>
          </w:p>
          <w:p w14:paraId="0B1D2278" w14:textId="038159A1" w:rsidR="009E2D14" w:rsidRPr="005B10FE" w:rsidRDefault="00876061" w:rsidP="00876061">
            <w:pPr>
              <w:tabs>
                <w:tab w:val="left" w:pos="0"/>
                <w:tab w:val="left" w:pos="3720"/>
              </w:tabs>
              <w:outlineLvl w:val="0"/>
              <w:rPr>
                <w:rFonts w:eastAsia="Arial" w:cs="Arial"/>
                <w:b/>
                <w:bCs/>
                <w:i/>
                <w:iCs/>
              </w:rPr>
            </w:pPr>
            <w:r w:rsidRPr="00744707">
              <w:rPr>
                <w:i/>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7C01E7F" w14:textId="77777777" w:rsidR="009E2D14" w:rsidRPr="005B10FE" w:rsidRDefault="3F7E1EC6" w:rsidP="3F7E1EC6">
            <w:pPr>
              <w:tabs>
                <w:tab w:val="left" w:pos="0"/>
                <w:tab w:val="left" w:pos="3720"/>
              </w:tabs>
              <w:outlineLvl w:val="0"/>
              <w:rPr>
                <w:rFonts w:eastAsia="Arial" w:cs="Arial"/>
                <w:b/>
                <w:bCs/>
                <w:i/>
                <w:iCs/>
              </w:rPr>
            </w:pPr>
            <w:r w:rsidRPr="3F7E1EC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05EE43A" w14:textId="77777777" w:rsidR="009E2D14" w:rsidRPr="005B10FE" w:rsidRDefault="3F7E1EC6" w:rsidP="3F7E1EC6">
            <w:pPr>
              <w:tabs>
                <w:tab w:val="left" w:pos="0"/>
                <w:tab w:val="left" w:pos="3720"/>
              </w:tabs>
              <w:outlineLvl w:val="0"/>
              <w:rPr>
                <w:rFonts w:eastAsia="Arial" w:cs="Arial"/>
                <w:b/>
                <w:bCs/>
                <w:i/>
                <w:iCs/>
              </w:rPr>
            </w:pPr>
            <w:r w:rsidRPr="3F7E1EC6">
              <w:rPr>
                <w:rFonts w:eastAsia="Arial" w:cs="Arial"/>
                <w:b/>
                <w:bCs/>
                <w:i/>
                <w:iCs/>
              </w:rPr>
              <w:t>AIE</w:t>
            </w:r>
          </w:p>
        </w:tc>
      </w:tr>
      <w:tr w:rsidR="00E935E4" w:rsidRPr="00842155" w14:paraId="7C9204B5"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BC97D1" w14:textId="77777777" w:rsidR="00E935E4" w:rsidRDefault="3F7E1EC6" w:rsidP="3F7E1EC6">
            <w:pPr>
              <w:pStyle w:val="AssignmentsLevel2"/>
              <w:numPr>
                <w:ilvl w:val="0"/>
                <w:numId w:val="0"/>
              </w:numPr>
              <w:rPr>
                <w:b/>
                <w:bCs/>
              </w:rPr>
            </w:pPr>
            <w:r w:rsidRPr="3F7E1EC6">
              <w:rPr>
                <w:b/>
                <w:bCs/>
              </w:rPr>
              <w:t>Additional Resources: Hypothesis Testing and Null Hypothesis</w:t>
            </w:r>
          </w:p>
          <w:p w14:paraId="061917ED" w14:textId="77777777" w:rsidR="00E935E4" w:rsidRDefault="00E935E4" w:rsidP="00E935E4">
            <w:pPr>
              <w:pStyle w:val="AssignmentsLevel2"/>
              <w:numPr>
                <w:ilvl w:val="0"/>
                <w:numId w:val="0"/>
              </w:numPr>
              <w:rPr>
                <w:b/>
              </w:rPr>
            </w:pPr>
          </w:p>
          <w:p w14:paraId="0BB7A143" w14:textId="77777777" w:rsidR="00E935E4" w:rsidRDefault="3F7E1EC6" w:rsidP="00E935E4">
            <w:pPr>
              <w:pStyle w:val="AssignmentsLevel2"/>
              <w:numPr>
                <w:ilvl w:val="0"/>
                <w:numId w:val="0"/>
              </w:numPr>
            </w:pPr>
            <w:r w:rsidRPr="3F7E1EC6">
              <w:rPr>
                <w:b/>
                <w:bCs/>
              </w:rPr>
              <w:t>Read</w:t>
            </w:r>
            <w:r>
              <w:t xml:space="preserve"> the following articles about hypothesis testing and the null hypothesis, available from Penn State College of Science website:</w:t>
            </w:r>
          </w:p>
          <w:p w14:paraId="1EB249BB" w14:textId="77777777" w:rsidR="00E935E4" w:rsidRPr="00E11987" w:rsidRDefault="00E935E4" w:rsidP="00E935E4">
            <w:pPr>
              <w:pStyle w:val="AssignmentsLevel2"/>
              <w:numPr>
                <w:ilvl w:val="0"/>
                <w:numId w:val="0"/>
              </w:numPr>
              <w:rPr>
                <w:b/>
              </w:rPr>
            </w:pPr>
          </w:p>
          <w:p w14:paraId="38C33BDD" w14:textId="02036363" w:rsidR="00E935E4" w:rsidRDefault="003669D5" w:rsidP="00AA7CFC">
            <w:pPr>
              <w:pStyle w:val="AssignmentsLevel2"/>
              <w:ind w:left="395"/>
            </w:pPr>
            <w:hyperlink r:id="rId22" w:history="1">
              <w:r w:rsidR="3F7E1EC6" w:rsidRPr="004F6609">
                <w:rPr>
                  <w:rStyle w:val="Hyperlink"/>
                </w:rPr>
                <w:t>3.0 – Hypothesis Testing</w:t>
              </w:r>
            </w:hyperlink>
          </w:p>
          <w:p w14:paraId="34DC5837" w14:textId="68142893" w:rsidR="00E935E4" w:rsidRDefault="003669D5" w:rsidP="00AA7CFC">
            <w:pPr>
              <w:pStyle w:val="AssignmentsLevel2"/>
              <w:ind w:left="395"/>
            </w:pPr>
            <w:hyperlink r:id="rId23" w:history="1">
              <w:r w:rsidR="3F7E1EC6" w:rsidRPr="004F6609">
                <w:rPr>
                  <w:rStyle w:val="Hyperlink"/>
                </w:rPr>
                <w:t>3.1 – Hypothesis Testing (critical value approach)</w:t>
              </w:r>
            </w:hyperlink>
          </w:p>
          <w:p w14:paraId="04310209" w14:textId="501977CA" w:rsidR="00E935E4" w:rsidRDefault="003669D5" w:rsidP="00AA7CFC">
            <w:pPr>
              <w:pStyle w:val="AssignmentsLevel2"/>
              <w:ind w:left="395"/>
            </w:pPr>
            <w:hyperlink r:id="rId24" w:history="1">
              <w:r w:rsidR="3F7E1EC6" w:rsidRPr="004F6609">
                <w:rPr>
                  <w:rStyle w:val="Hyperlink"/>
                </w:rPr>
                <w:t>3.2 – Hypothesis Testing (P-value approach)</w:t>
              </w:r>
            </w:hyperlink>
          </w:p>
          <w:p w14:paraId="6727D4C1" w14:textId="1B6C1EC2" w:rsidR="00E935E4" w:rsidRDefault="003669D5" w:rsidP="00AA7CFC">
            <w:pPr>
              <w:pStyle w:val="AssignmentsLevel2"/>
              <w:ind w:left="395"/>
            </w:pPr>
            <w:hyperlink r:id="rId25" w:history="1">
              <w:r w:rsidR="3F7E1EC6" w:rsidRPr="004F6609">
                <w:rPr>
                  <w:rStyle w:val="Hyperlink"/>
                </w:rPr>
                <w:t>3.3 – Hypothesis Testing: Examples</w:t>
              </w:r>
            </w:hyperlink>
          </w:p>
          <w:p w14:paraId="7E19E6DF" w14:textId="77777777" w:rsidR="00E935E4" w:rsidRDefault="00E935E4" w:rsidP="00E935E4">
            <w:pPr>
              <w:pStyle w:val="AssignmentsLevel1"/>
              <w:rPr>
                <w:b/>
                <w:bCs/>
              </w:rPr>
            </w:pPr>
          </w:p>
          <w:p w14:paraId="42BAF565" w14:textId="77777777" w:rsidR="00E935E4" w:rsidRDefault="3F7E1EC6" w:rsidP="00E935E4">
            <w:pPr>
              <w:pStyle w:val="AssignmentsLevel1"/>
            </w:pPr>
            <w:r w:rsidRPr="3F7E1EC6">
              <w:rPr>
                <w:b/>
                <w:bCs/>
              </w:rPr>
              <w:t>Review</w:t>
            </w:r>
            <w:r>
              <w:t xml:space="preserve"> the following resources:</w:t>
            </w:r>
          </w:p>
          <w:p w14:paraId="1964EB40" w14:textId="77777777" w:rsidR="00E935E4" w:rsidRDefault="00E935E4" w:rsidP="00E935E4">
            <w:pPr>
              <w:pStyle w:val="AssignmentsLevel1"/>
            </w:pPr>
          </w:p>
          <w:p w14:paraId="4FA1BBA2" w14:textId="4CA70D01" w:rsidR="00E935E4" w:rsidRDefault="003669D5" w:rsidP="00AA7CFC">
            <w:pPr>
              <w:pStyle w:val="AssignmentsLevel2"/>
              <w:ind w:left="395"/>
            </w:pPr>
            <w:hyperlink r:id="rId26" w:history="1">
              <w:r w:rsidR="3F7E1EC6" w:rsidRPr="004F6609">
                <w:rPr>
                  <w:rStyle w:val="Hyperlink"/>
                </w:rPr>
                <w:t>Null Hypothesis</w:t>
              </w:r>
            </w:hyperlink>
          </w:p>
          <w:p w14:paraId="0AA81756" w14:textId="1E3B62D9" w:rsidR="00E935E4" w:rsidRDefault="003669D5" w:rsidP="00AA7CFC">
            <w:pPr>
              <w:pStyle w:val="AssignmentsLevel2"/>
              <w:ind w:left="395"/>
            </w:pPr>
            <w:hyperlink r:id="rId27" w:history="1">
              <w:r w:rsidR="3F7E1EC6" w:rsidRPr="004F6609">
                <w:rPr>
                  <w:rStyle w:val="Hyperlink"/>
                </w:rPr>
                <w:t>Statistics 101: Null and Alternative Hypotheses - Part 1</w:t>
              </w:r>
            </w:hyperlink>
          </w:p>
          <w:p w14:paraId="0A5D74EA" w14:textId="653545B5" w:rsidR="00E935E4" w:rsidRPr="00CC3BE9" w:rsidRDefault="003669D5" w:rsidP="00AA7CFC">
            <w:pPr>
              <w:pStyle w:val="AssignmentsLevel2"/>
              <w:ind w:left="395"/>
              <w:rPr>
                <w:rStyle w:val="Hyperlink"/>
                <w:rFonts w:eastAsia="Arial"/>
                <w:b/>
                <w:bCs/>
                <w:color w:val="auto"/>
                <w:u w:val="none"/>
              </w:rPr>
            </w:pPr>
            <w:hyperlink r:id="rId28" w:history="1">
              <w:r w:rsidR="3F7E1EC6" w:rsidRPr="004F6609">
                <w:rPr>
                  <w:rStyle w:val="Hyperlink"/>
                </w:rPr>
                <w:t xml:space="preserve">Stats - What Does "Fail to Reject the Null Hypothesis" Mean, </w:t>
              </w:r>
              <w:r w:rsidR="004F6609" w:rsidRPr="004F6609">
                <w:rPr>
                  <w:rStyle w:val="Hyperlink"/>
                </w:rPr>
                <w:t xml:space="preserve">And Why Do We Say </w:t>
              </w:r>
              <w:proofErr w:type="gramStart"/>
              <w:r w:rsidR="004F6609" w:rsidRPr="004F6609">
                <w:rPr>
                  <w:rStyle w:val="Hyperlink"/>
                </w:rPr>
                <w:t>it</w:t>
              </w:r>
              <w:proofErr w:type="gramEnd"/>
              <w:r w:rsidR="004F6609" w:rsidRPr="004F6609">
                <w:rPr>
                  <w:rStyle w:val="Hyperlink"/>
                </w:rPr>
                <w:t xml:space="preserve"> That Way?</w:t>
              </w:r>
            </w:hyperlink>
            <w:r w:rsidR="3F7E1EC6">
              <w:t xml:space="preserve"> </w:t>
            </w:r>
          </w:p>
          <w:p w14:paraId="495CA23C" w14:textId="77777777" w:rsidR="00CC3BE9" w:rsidRDefault="00CC3BE9" w:rsidP="00CC3BE9">
            <w:pPr>
              <w:pStyle w:val="AssignmentsLevel2"/>
              <w:numPr>
                <w:ilvl w:val="0"/>
                <w:numId w:val="0"/>
              </w:numPr>
              <w:ind w:left="720" w:hanging="360"/>
            </w:pPr>
          </w:p>
          <w:p w14:paraId="6D93FDC7" w14:textId="4095AEB8" w:rsidR="00CC3BE9" w:rsidRPr="4948C66D" w:rsidRDefault="00CC3BE9" w:rsidP="00CC3BE9">
            <w:pPr>
              <w:pStyle w:val="AssignmentsLevel2"/>
              <w:numPr>
                <w:ilvl w:val="0"/>
                <w:numId w:val="0"/>
              </w:numPr>
              <w:ind w:left="395" w:hanging="360"/>
              <w:rPr>
                <w:rFonts w:eastAsia="Arial"/>
                <w:b/>
                <w:bCs/>
              </w:rPr>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617BBCB1" w14:textId="77777777" w:rsidR="00E935E4" w:rsidRPr="009F6FAF" w:rsidRDefault="3F7E1EC6" w:rsidP="3F7E1EC6">
            <w:pPr>
              <w:rPr>
                <w:rFonts w:cs="Arial"/>
              </w:rPr>
            </w:pPr>
            <w:r w:rsidRPr="3F7E1EC6">
              <w:rPr>
                <w:rFonts w:cs="Arial"/>
              </w:rPr>
              <w:lastRenderedPageBreak/>
              <w:t>1.1, 1.2, 1.3, 1.4, 1.5, 1.6</w:t>
            </w:r>
          </w:p>
        </w:tc>
        <w:tc>
          <w:tcPr>
            <w:tcW w:w="1440" w:type="dxa"/>
            <w:tcBorders>
              <w:left w:val="single" w:sz="4" w:space="0" w:color="000000" w:themeColor="text1"/>
            </w:tcBorders>
            <w:shd w:val="clear" w:color="auto" w:fill="FFFFFF" w:themeFill="background1"/>
          </w:tcPr>
          <w:p w14:paraId="6302C6D0" w14:textId="73C00172" w:rsidR="00E935E4" w:rsidRPr="009F6FAF" w:rsidRDefault="00D00439" w:rsidP="00E935E4">
            <w:pPr>
              <w:rPr>
                <w:rFonts w:cs="Arial"/>
                <w:szCs w:val="20"/>
              </w:rPr>
            </w:pPr>
            <w:r>
              <w:rPr>
                <w:rFonts w:cs="Arial"/>
                <w:szCs w:val="20"/>
              </w:rPr>
              <w:t xml:space="preserve">Discuss readings = </w:t>
            </w:r>
            <w:r w:rsidRPr="00D00439">
              <w:rPr>
                <w:rFonts w:cs="Arial"/>
                <w:b/>
                <w:szCs w:val="20"/>
              </w:rPr>
              <w:t>1 hour</w:t>
            </w:r>
          </w:p>
        </w:tc>
      </w:tr>
      <w:tr w:rsidR="00876061" w:rsidRPr="00842155" w14:paraId="4DCE9EF3"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5FADE21" w14:textId="77777777" w:rsidR="00876061" w:rsidRPr="00744707" w:rsidRDefault="00876061" w:rsidP="00876061">
            <w:pPr>
              <w:tabs>
                <w:tab w:val="left" w:pos="0"/>
                <w:tab w:val="left" w:pos="3720"/>
              </w:tabs>
              <w:rPr>
                <w:i/>
              </w:rPr>
            </w:pPr>
            <w:r w:rsidRPr="00744707">
              <w:rPr>
                <w:b/>
                <w:i/>
                <w:sz w:val="22"/>
                <w:szCs w:val="22"/>
              </w:rPr>
              <w:t>Graded Assignments</w:t>
            </w:r>
          </w:p>
          <w:p w14:paraId="03824091" w14:textId="642880E3" w:rsidR="00876061" w:rsidRPr="005B10FE" w:rsidRDefault="00876061" w:rsidP="00876061">
            <w:pPr>
              <w:tabs>
                <w:tab w:val="left" w:pos="0"/>
                <w:tab w:val="left" w:pos="3720"/>
              </w:tabs>
              <w:outlineLvl w:val="0"/>
              <w:rPr>
                <w:rFonts w:eastAsia="Arial" w:cs="Arial"/>
                <w:b/>
                <w:bCs/>
                <w:i/>
                <w:iCs/>
              </w:rPr>
            </w:pPr>
            <w:r w:rsidRPr="00744707">
              <w:rPr>
                <w:i/>
              </w:rPr>
              <w:t>Complete these graded assessments by the end of the week unless specified otherwise.</w:t>
            </w:r>
          </w:p>
        </w:tc>
        <w:tc>
          <w:tcPr>
            <w:tcW w:w="1440" w:type="dxa"/>
            <w:tcBorders>
              <w:left w:val="single" w:sz="4" w:space="0" w:color="000000" w:themeColor="text1"/>
            </w:tcBorders>
            <w:shd w:val="clear" w:color="auto" w:fill="D8D9DA"/>
          </w:tcPr>
          <w:p w14:paraId="36F3B353" w14:textId="77777777" w:rsidR="00876061" w:rsidRPr="005B10FE" w:rsidRDefault="00876061" w:rsidP="00876061">
            <w:pPr>
              <w:tabs>
                <w:tab w:val="left" w:pos="0"/>
                <w:tab w:val="left" w:pos="3720"/>
              </w:tabs>
              <w:outlineLvl w:val="0"/>
              <w:rPr>
                <w:rFonts w:eastAsia="Arial" w:cs="Arial"/>
                <w:b/>
                <w:bCs/>
                <w:i/>
                <w:iCs/>
              </w:rPr>
            </w:pPr>
            <w:r w:rsidRPr="3F7E1EC6">
              <w:rPr>
                <w:rFonts w:eastAsia="Arial" w:cs="Arial"/>
                <w:b/>
                <w:bCs/>
                <w:i/>
                <w:iCs/>
              </w:rPr>
              <w:t>Alignment</w:t>
            </w:r>
          </w:p>
        </w:tc>
        <w:tc>
          <w:tcPr>
            <w:tcW w:w="1440" w:type="dxa"/>
            <w:tcBorders>
              <w:left w:val="single" w:sz="4" w:space="0" w:color="000000" w:themeColor="text1"/>
            </w:tcBorders>
            <w:shd w:val="clear" w:color="auto" w:fill="D8D9DA"/>
          </w:tcPr>
          <w:p w14:paraId="3E3336EB" w14:textId="77777777" w:rsidR="00876061" w:rsidRPr="005B10FE" w:rsidRDefault="00876061" w:rsidP="00876061">
            <w:pPr>
              <w:rPr>
                <w:rFonts w:eastAsia="Arial" w:cs="Arial"/>
                <w:b/>
                <w:bCs/>
                <w:i/>
                <w:iCs/>
              </w:rPr>
            </w:pPr>
            <w:r w:rsidRPr="3F7E1EC6">
              <w:rPr>
                <w:rFonts w:eastAsia="Arial" w:cs="Arial"/>
                <w:b/>
                <w:bCs/>
                <w:i/>
                <w:iCs/>
              </w:rPr>
              <w:t>AIE</w:t>
            </w:r>
          </w:p>
        </w:tc>
      </w:tr>
      <w:tr w:rsidR="00817291" w:rsidRPr="00842155" w14:paraId="60207989" w14:textId="77777777" w:rsidTr="3F7E1EC6">
        <w:tc>
          <w:tcPr>
            <w:tcW w:w="10170" w:type="dxa"/>
            <w:gridSpan w:val="2"/>
            <w:tcMar>
              <w:top w:w="115" w:type="dxa"/>
              <w:left w:w="115" w:type="dxa"/>
              <w:bottom w:w="115" w:type="dxa"/>
              <w:right w:w="115" w:type="dxa"/>
            </w:tcMar>
          </w:tcPr>
          <w:p w14:paraId="1B28A47B" w14:textId="77777777" w:rsidR="00817291" w:rsidRPr="00824D94" w:rsidRDefault="3F7E1EC6" w:rsidP="3F7E1EC6">
            <w:pPr>
              <w:tabs>
                <w:tab w:val="left" w:pos="2329"/>
              </w:tabs>
              <w:rPr>
                <w:rFonts w:cs="Arial"/>
                <w:b/>
                <w:bCs/>
              </w:rPr>
            </w:pPr>
            <w:r w:rsidRPr="3F7E1EC6">
              <w:rPr>
                <w:rFonts w:cs="Arial"/>
                <w:b/>
                <w:bCs/>
              </w:rPr>
              <w:t>Week 1 Quiz</w:t>
            </w:r>
          </w:p>
          <w:p w14:paraId="013ABBB5" w14:textId="77777777" w:rsidR="00817291" w:rsidRPr="00824D94" w:rsidRDefault="00817291" w:rsidP="00817291">
            <w:pPr>
              <w:tabs>
                <w:tab w:val="left" w:pos="2329"/>
              </w:tabs>
              <w:rPr>
                <w:rFonts w:cs="Arial"/>
                <w:b/>
                <w:szCs w:val="20"/>
              </w:rPr>
            </w:pPr>
          </w:p>
          <w:p w14:paraId="3E7D0CDF" w14:textId="7DC23069" w:rsidR="00817291" w:rsidRPr="005D18B6" w:rsidRDefault="3F7E1EC6" w:rsidP="005D18B6">
            <w:pPr>
              <w:tabs>
                <w:tab w:val="left" w:pos="2329"/>
              </w:tabs>
              <w:rPr>
                <w:rFonts w:cs="Arial"/>
              </w:rPr>
            </w:pPr>
            <w:r w:rsidRPr="3F7E1EC6">
              <w:rPr>
                <w:rFonts w:cs="Arial"/>
                <w:b/>
                <w:bCs/>
              </w:rPr>
              <w:t>Complete</w:t>
            </w:r>
            <w:r w:rsidR="00F45581">
              <w:rPr>
                <w:rFonts w:cs="Arial"/>
              </w:rPr>
              <w:t xml:space="preserve"> the Week 1 Quiz </w:t>
            </w:r>
            <w:r w:rsidR="00F45581">
              <w:t>by Sunday 11:59PM (EST).</w:t>
            </w:r>
            <w:r w:rsidR="0009570F">
              <w:rPr>
                <w:rFonts w:cs="Arial"/>
              </w:rPr>
              <w:t xml:space="preserve"> This quiz </w:t>
            </w:r>
            <w:r w:rsidR="00A855C4">
              <w:rPr>
                <w:rFonts w:cs="Arial"/>
              </w:rPr>
              <w:t>covers this week’s readings</w:t>
            </w:r>
            <w:r w:rsidR="008E3F63">
              <w:rPr>
                <w:rFonts w:cs="Arial"/>
              </w:rPr>
              <w:t xml:space="preserve"> and video tutorials</w:t>
            </w:r>
            <w:r w:rsidR="00A855C4">
              <w:rPr>
                <w:rFonts w:cs="Arial"/>
              </w:rPr>
              <w:t>,</w:t>
            </w:r>
            <w:r w:rsidR="0009570F">
              <w:rPr>
                <w:rFonts w:cs="Arial"/>
              </w:rPr>
              <w:t xml:space="preserve"> is open book </w:t>
            </w:r>
            <w:r w:rsidR="0009570F" w:rsidRPr="33C96D16">
              <w:rPr>
                <w:rFonts w:cs="Arial"/>
              </w:rPr>
              <w:t>and can only be taken once (no retakes). Make sure you are prepared to complete the quiz before you attempt it.</w:t>
            </w:r>
          </w:p>
        </w:tc>
        <w:tc>
          <w:tcPr>
            <w:tcW w:w="1440" w:type="dxa"/>
          </w:tcPr>
          <w:p w14:paraId="5E6392B0" w14:textId="77777777" w:rsidR="00817291" w:rsidRPr="00842155" w:rsidRDefault="3F7E1EC6" w:rsidP="3F7E1EC6">
            <w:pPr>
              <w:tabs>
                <w:tab w:val="left" w:pos="2329"/>
              </w:tabs>
              <w:rPr>
                <w:rFonts w:cs="Arial"/>
              </w:rPr>
            </w:pPr>
            <w:r w:rsidRPr="3F7E1EC6">
              <w:rPr>
                <w:rFonts w:cs="Arial"/>
              </w:rPr>
              <w:t>1.1, 1.2, 1.3, 1.4, 1.5, 1.6</w:t>
            </w:r>
          </w:p>
        </w:tc>
        <w:tc>
          <w:tcPr>
            <w:tcW w:w="1440" w:type="dxa"/>
          </w:tcPr>
          <w:p w14:paraId="2CFF5550" w14:textId="34CE6AEE" w:rsidR="00817291" w:rsidRDefault="0009570F" w:rsidP="3F7E1EC6">
            <w:pPr>
              <w:tabs>
                <w:tab w:val="left" w:pos="2329"/>
              </w:tabs>
              <w:rPr>
                <w:rFonts w:cs="Arial"/>
              </w:rPr>
            </w:pPr>
            <w:r>
              <w:rPr>
                <w:rFonts w:cs="Arial"/>
              </w:rPr>
              <w:t xml:space="preserve">Quiz and </w:t>
            </w:r>
            <w:r w:rsidR="3F7E1EC6" w:rsidRPr="3F7E1EC6">
              <w:rPr>
                <w:rFonts w:cs="Arial"/>
              </w:rPr>
              <w:t xml:space="preserve">feedback = </w:t>
            </w:r>
          </w:p>
          <w:p w14:paraId="5A789CB4" w14:textId="77777777" w:rsidR="00817291" w:rsidRPr="00842155" w:rsidRDefault="3F7E1EC6" w:rsidP="3F7E1EC6">
            <w:pPr>
              <w:tabs>
                <w:tab w:val="left" w:pos="2329"/>
              </w:tabs>
              <w:rPr>
                <w:rFonts w:eastAsia="Arial" w:cs="Arial"/>
              </w:rPr>
            </w:pPr>
            <w:r w:rsidRPr="3F7E1EC6">
              <w:rPr>
                <w:rFonts w:cs="Arial"/>
                <w:b/>
                <w:bCs/>
              </w:rPr>
              <w:t>1 hour</w:t>
            </w:r>
          </w:p>
        </w:tc>
      </w:tr>
      <w:tr w:rsidR="00817291" w:rsidRPr="00842155" w14:paraId="2F9F35BD"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8E355EF" w14:textId="77777777" w:rsidR="00817291" w:rsidRPr="00842155" w:rsidRDefault="3F7E1EC6" w:rsidP="3F7E1EC6">
            <w:pPr>
              <w:tabs>
                <w:tab w:val="left" w:pos="2329"/>
              </w:tabs>
              <w:rPr>
                <w:rFonts w:eastAsia="Arial" w:cs="Arial"/>
                <w:b/>
                <w:bCs/>
              </w:rPr>
            </w:pPr>
            <w:r w:rsidRPr="3F7E1EC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4649182" w14:textId="77777777" w:rsidR="00817291" w:rsidRPr="00842155" w:rsidRDefault="00817291" w:rsidP="0081729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2F0058" w14:textId="77777777" w:rsidR="00817291" w:rsidRPr="00842155" w:rsidRDefault="00817291" w:rsidP="00817291">
            <w:pPr>
              <w:tabs>
                <w:tab w:val="left" w:pos="2329"/>
              </w:tabs>
              <w:rPr>
                <w:rFonts w:cs="Arial"/>
                <w:b/>
                <w:szCs w:val="20"/>
              </w:rPr>
            </w:pPr>
          </w:p>
        </w:tc>
        <w:tc>
          <w:tcPr>
            <w:tcW w:w="1440" w:type="dxa"/>
            <w:tcBorders>
              <w:bottom w:val="single" w:sz="4" w:space="0" w:color="000000" w:themeColor="text1"/>
            </w:tcBorders>
            <w:shd w:val="clear" w:color="auto" w:fill="E6E6E6"/>
          </w:tcPr>
          <w:p w14:paraId="432CFAD2" w14:textId="355D3A8E" w:rsidR="00817291" w:rsidRPr="00842155" w:rsidRDefault="00BE13D9" w:rsidP="00817291">
            <w:pPr>
              <w:tabs>
                <w:tab w:val="left" w:pos="2329"/>
              </w:tabs>
              <w:rPr>
                <w:rFonts w:cs="Arial"/>
                <w:b/>
                <w:szCs w:val="20"/>
              </w:rPr>
            </w:pPr>
            <w:r>
              <w:rPr>
                <w:rFonts w:cs="Arial"/>
                <w:b/>
                <w:szCs w:val="20"/>
              </w:rPr>
              <w:t>7 hours</w:t>
            </w:r>
          </w:p>
        </w:tc>
      </w:tr>
    </w:tbl>
    <w:p w14:paraId="09DD5946" w14:textId="77777777" w:rsidR="006324AB" w:rsidRDefault="006324AB" w:rsidP="00100350">
      <w:pPr>
        <w:tabs>
          <w:tab w:val="left" w:pos="360"/>
        </w:tabs>
        <w:spacing w:before="60" w:after="60"/>
        <w:rPr>
          <w:rFonts w:cs="Arial"/>
          <w:szCs w:val="20"/>
        </w:rPr>
      </w:pPr>
    </w:p>
    <w:p w14:paraId="0BB67C18" w14:textId="77777777" w:rsidR="008867EB" w:rsidRDefault="3F7E1EC6" w:rsidP="0020635A">
      <w:pPr>
        <w:pStyle w:val="Heading1"/>
      </w:pPr>
      <w:r>
        <w:t>Faculty Notes</w:t>
      </w:r>
      <w:bookmarkStart w:id="4" w:name="weektwo"/>
      <w:bookmarkEnd w:id="4"/>
    </w:p>
    <w:p w14:paraId="72C357E4" w14:textId="77777777" w:rsidR="00E75D87" w:rsidRDefault="00E75D87" w:rsidP="002522B3">
      <w:pPr>
        <w:pStyle w:val="AssignmentsLevel1"/>
        <w:rPr>
          <w:b/>
        </w:rPr>
      </w:pPr>
    </w:p>
    <w:p w14:paraId="4B0FC85A" w14:textId="77777777" w:rsidR="00C11A5E" w:rsidRDefault="3F7E1EC6" w:rsidP="002522B3">
      <w:pPr>
        <w:pStyle w:val="AssignmentsLevel1"/>
      </w:pPr>
      <w:r w:rsidRPr="3F7E1EC6">
        <w:rPr>
          <w:b/>
          <w:bCs/>
        </w:rPr>
        <w:t>Adobe Connect:</w:t>
      </w:r>
      <w:r>
        <w:t xml:space="preserve"> Consider posting an announcement asking students to submit any questions or topics they'd like addressed ahead of time.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37860EB8" w14:textId="77777777" w:rsidR="000F2AAD" w:rsidRDefault="000F2AAD" w:rsidP="002522B3">
      <w:pPr>
        <w:pStyle w:val="AssignmentsLevel1"/>
      </w:pPr>
    </w:p>
    <w:p w14:paraId="2CEF8382" w14:textId="77777777" w:rsidR="00C11A5E" w:rsidRDefault="3F7E1EC6" w:rsidP="002522B3">
      <w:pPr>
        <w:pStyle w:val="AssignmentsLevel1"/>
      </w:pPr>
      <w:r w:rsidRPr="3F7E1EC6">
        <w:rPr>
          <w:i/>
          <w:iCs/>
        </w:rPr>
        <w:t>Note:</w:t>
      </w:r>
      <w:r>
        <w:t xml:space="preserve"> It is the instructor’s choice as to what day they will schedule the Adobe Connect Live Session, but it is recommended that they schedule this session for Wednesday of the week so students have plenty of time to review their homework prior to the deadline on Sunday.</w:t>
      </w:r>
    </w:p>
    <w:p w14:paraId="7B94E3D2" w14:textId="77777777" w:rsidR="00817291" w:rsidRDefault="00817291" w:rsidP="002522B3">
      <w:pPr>
        <w:pStyle w:val="AssignmentsLevel1"/>
      </w:pPr>
    </w:p>
    <w:p w14:paraId="19F4E813" w14:textId="7E694E0F" w:rsidR="00817291" w:rsidRPr="00404DE2" w:rsidRDefault="00957EF2" w:rsidP="3F7E1EC6">
      <w:pPr>
        <w:rPr>
          <w:b/>
          <w:bCs/>
        </w:rPr>
      </w:pPr>
      <w:r>
        <w:rPr>
          <w:b/>
          <w:bCs/>
        </w:rPr>
        <w:t>Team Assignments for the Team Research Project</w:t>
      </w:r>
    </w:p>
    <w:p w14:paraId="6377F33F" w14:textId="77777777" w:rsidR="00817291" w:rsidRDefault="00817291" w:rsidP="00817291"/>
    <w:p w14:paraId="4C343D09" w14:textId="5613FA05" w:rsidR="00817291" w:rsidRDefault="3F7E1EC6" w:rsidP="00817291">
      <w:r>
        <w:t xml:space="preserve">Instructors should create the groupings for students once the course roster has been finalized. You may wish to solicit from students their preferences on who should or should not be </w:t>
      </w:r>
      <w:r w:rsidR="00957EF2">
        <w:t>on</w:t>
      </w:r>
      <w:r>
        <w:t xml:space="preserve"> their </w:t>
      </w:r>
      <w:r w:rsidR="00957EF2">
        <w:t>team</w:t>
      </w:r>
      <w:r>
        <w:t>. Make it clear that while you appreciate and welcome input, that you have the final word on groupings. If a group becomes non-functional, or if a student expresses a preference, this assignment may be completed by individual students with a slightly reduced scope.</w:t>
      </w:r>
    </w:p>
    <w:p w14:paraId="1314B40C" w14:textId="1C4BE303" w:rsidR="00957EF2" w:rsidRDefault="00957EF2" w:rsidP="00817291"/>
    <w:p w14:paraId="0242E11B" w14:textId="77777777" w:rsidR="00957EF2" w:rsidRDefault="00957EF2" w:rsidP="00957EF2">
      <w:pPr>
        <w:pStyle w:val="AssignmentsLevel2"/>
        <w:numPr>
          <w:ilvl w:val="0"/>
          <w:numId w:val="0"/>
        </w:numPr>
        <w:tabs>
          <w:tab w:val="left" w:pos="9195"/>
        </w:tabs>
      </w:pPr>
      <w:r w:rsidRPr="3F7E1EC6">
        <w:rPr>
          <w:b/>
          <w:bCs/>
        </w:rPr>
        <w:t>Review</w:t>
      </w:r>
      <w:r>
        <w:t xml:space="preserve"> the following tutorial </w:t>
      </w:r>
      <w:proofErr w:type="gramStart"/>
      <w:r>
        <w:t>in order to</w:t>
      </w:r>
      <w:proofErr w:type="gramEnd"/>
      <w:r>
        <w:t xml:space="preserve"> create student groupings in Blackboard:</w:t>
      </w:r>
      <w:r>
        <w:tab/>
      </w:r>
    </w:p>
    <w:p w14:paraId="5AC26C8C" w14:textId="77777777" w:rsidR="00957EF2" w:rsidRDefault="00957EF2" w:rsidP="00957EF2">
      <w:pPr>
        <w:pStyle w:val="AssignmentsLevel2"/>
        <w:numPr>
          <w:ilvl w:val="0"/>
          <w:numId w:val="0"/>
        </w:numPr>
      </w:pPr>
    </w:p>
    <w:p w14:paraId="7D7D6A83" w14:textId="6C79F12C" w:rsidR="00DD7718" w:rsidRPr="00DD7718" w:rsidRDefault="003669D5" w:rsidP="00957EF2">
      <w:pPr>
        <w:pStyle w:val="AssignmentsLevel2"/>
        <w:rPr>
          <w:rStyle w:val="Hyperlink"/>
          <w:color w:val="auto"/>
          <w:u w:val="none"/>
        </w:rPr>
      </w:pPr>
      <w:hyperlink r:id="rId29" w:history="1">
        <w:r w:rsidR="00DD7718">
          <w:rPr>
            <w:rStyle w:val="Hyperlink"/>
          </w:rPr>
          <w:t>Blackboard Groups</w:t>
        </w:r>
      </w:hyperlink>
    </w:p>
    <w:p w14:paraId="267AC044" w14:textId="3532EB66" w:rsidR="00957EF2" w:rsidRDefault="003669D5" w:rsidP="00957EF2">
      <w:pPr>
        <w:pStyle w:val="AssignmentsLevel2"/>
      </w:pPr>
      <w:hyperlink r:id="rId30" w:history="1">
        <w:r w:rsidR="00957EF2" w:rsidRPr="004F6609">
          <w:rPr>
            <w:rStyle w:val="Hyperlink"/>
          </w:rPr>
          <w:t>Editing and Managing Groups</w:t>
        </w:r>
      </w:hyperlink>
    </w:p>
    <w:p w14:paraId="2650BBD7" w14:textId="77777777" w:rsidR="00957EF2" w:rsidRDefault="00957EF2" w:rsidP="00817291"/>
    <w:p w14:paraId="0B1654EB" w14:textId="43916756" w:rsidR="00817291" w:rsidRDefault="00957EF2" w:rsidP="00817291">
      <w:r>
        <w:rPr>
          <w:b/>
        </w:rPr>
        <w:t xml:space="preserve">Post </w:t>
      </w:r>
      <w:r>
        <w:t xml:space="preserve">the following announcement to inform students of their team </w:t>
      </w:r>
      <w:r w:rsidR="000032B2">
        <w:t>assignments</w:t>
      </w:r>
      <w:r>
        <w:t>:</w:t>
      </w:r>
    </w:p>
    <w:p w14:paraId="3931ADD1" w14:textId="77777777" w:rsidR="00957EF2" w:rsidRPr="00957EF2" w:rsidRDefault="00957EF2" w:rsidP="00817291"/>
    <w:tbl>
      <w:tblPr>
        <w:tblW w:w="11431" w:type="dxa"/>
        <w:tblInd w:w="60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1431"/>
      </w:tblGrid>
      <w:tr w:rsidR="00957EF2" w:rsidRPr="0014256C" w14:paraId="06310019" w14:textId="77777777" w:rsidTr="00957EF2">
        <w:tc>
          <w:tcPr>
            <w:tcW w:w="11431" w:type="dxa"/>
            <w:tcMar>
              <w:top w:w="115" w:type="dxa"/>
              <w:left w:w="115" w:type="dxa"/>
              <w:bottom w:w="115" w:type="dxa"/>
              <w:right w:w="115" w:type="dxa"/>
            </w:tcMar>
          </w:tcPr>
          <w:p w14:paraId="72C47C42" w14:textId="77777777" w:rsidR="00957EF2" w:rsidRPr="00824D94" w:rsidRDefault="00957EF2" w:rsidP="3F7E1EC6">
            <w:pPr>
              <w:tabs>
                <w:tab w:val="left" w:pos="2329"/>
              </w:tabs>
              <w:rPr>
                <w:rFonts w:cs="Arial"/>
                <w:b/>
                <w:bCs/>
              </w:rPr>
            </w:pPr>
            <w:r w:rsidRPr="3F7E1EC6">
              <w:rPr>
                <w:rFonts w:cs="Arial"/>
                <w:b/>
                <w:bCs/>
              </w:rPr>
              <w:t>Announcement</w:t>
            </w:r>
          </w:p>
          <w:p w14:paraId="76DFD55A" w14:textId="77777777" w:rsidR="00957EF2" w:rsidRPr="00824D94" w:rsidRDefault="00957EF2" w:rsidP="00DE2917">
            <w:pPr>
              <w:tabs>
                <w:tab w:val="left" w:pos="2329"/>
              </w:tabs>
              <w:rPr>
                <w:rFonts w:cs="Arial"/>
                <w:b/>
                <w:szCs w:val="20"/>
              </w:rPr>
            </w:pPr>
          </w:p>
          <w:p w14:paraId="0408D4C3" w14:textId="77777777" w:rsidR="00957EF2" w:rsidRDefault="00957EF2" w:rsidP="3F7E1EC6">
            <w:pPr>
              <w:tabs>
                <w:tab w:val="left" w:pos="2329"/>
              </w:tabs>
              <w:rPr>
                <w:rFonts w:cs="Arial"/>
              </w:rPr>
            </w:pPr>
            <w:r w:rsidRPr="3F7E1EC6">
              <w:rPr>
                <w:rFonts w:cs="Arial"/>
              </w:rPr>
              <w:t xml:space="preserve">Hello everyone! </w:t>
            </w:r>
          </w:p>
          <w:p w14:paraId="2E934736" w14:textId="77777777" w:rsidR="00957EF2" w:rsidRDefault="00957EF2" w:rsidP="3F7E1EC6">
            <w:pPr>
              <w:tabs>
                <w:tab w:val="left" w:pos="2329"/>
              </w:tabs>
              <w:rPr>
                <w:rFonts w:cs="Arial"/>
              </w:rPr>
            </w:pPr>
          </w:p>
          <w:p w14:paraId="61D6E214" w14:textId="77B781EB" w:rsidR="00957EF2" w:rsidRDefault="00957EF2" w:rsidP="3F7E1EC6">
            <w:pPr>
              <w:tabs>
                <w:tab w:val="left" w:pos="2329"/>
              </w:tabs>
              <w:rPr>
                <w:rFonts w:cs="Arial"/>
              </w:rPr>
            </w:pPr>
            <w:r w:rsidRPr="3F7E1EC6">
              <w:rPr>
                <w:rFonts w:cs="Arial"/>
              </w:rPr>
              <w:t xml:space="preserve">In this course, you’ll be working </w:t>
            </w:r>
            <w:r>
              <w:rPr>
                <w:rFonts w:cs="Arial"/>
              </w:rPr>
              <w:t>on a Team Research Project</w:t>
            </w:r>
            <w:r w:rsidRPr="3F7E1EC6">
              <w:rPr>
                <w:rFonts w:cs="Arial"/>
              </w:rPr>
              <w:t xml:space="preserve">. </w:t>
            </w:r>
            <w:r>
              <w:rPr>
                <w:rFonts w:cs="Arial"/>
              </w:rPr>
              <w:t>Within your team</w:t>
            </w:r>
            <w:r w:rsidRPr="3F7E1EC6">
              <w:rPr>
                <w:rFonts w:cs="Arial"/>
              </w:rPr>
              <w:t>, you’ll be contributing materials, knowledge, and work to the collaborative completion of a research project. You are expected to individually contribute ideas, feedback, and conversation each week, in addition to work done to support the completion of the actual project.</w:t>
            </w:r>
          </w:p>
          <w:p w14:paraId="0BABFDAC" w14:textId="77777777" w:rsidR="00957EF2" w:rsidRDefault="00957EF2" w:rsidP="00DE2917">
            <w:pPr>
              <w:tabs>
                <w:tab w:val="left" w:pos="2329"/>
              </w:tabs>
              <w:rPr>
                <w:rFonts w:cs="Arial"/>
                <w:szCs w:val="20"/>
              </w:rPr>
            </w:pPr>
          </w:p>
          <w:p w14:paraId="602F723E" w14:textId="36A66884" w:rsidR="00957EF2" w:rsidRDefault="00957EF2" w:rsidP="3F7E1EC6">
            <w:pPr>
              <w:tabs>
                <w:tab w:val="left" w:pos="2329"/>
              </w:tabs>
              <w:rPr>
                <w:rFonts w:cs="Arial"/>
              </w:rPr>
            </w:pPr>
            <w:r w:rsidRPr="3F7E1EC6">
              <w:rPr>
                <w:rFonts w:cs="Arial"/>
              </w:rPr>
              <w:t xml:space="preserve">I’m pleased to announce the </w:t>
            </w:r>
            <w:r>
              <w:rPr>
                <w:rFonts w:cs="Arial"/>
              </w:rPr>
              <w:t>teams</w:t>
            </w:r>
            <w:r w:rsidRPr="3F7E1EC6">
              <w:rPr>
                <w:rFonts w:cs="Arial"/>
              </w:rPr>
              <w:t xml:space="preserve"> for this </w:t>
            </w:r>
            <w:r>
              <w:rPr>
                <w:rFonts w:cs="Arial"/>
              </w:rPr>
              <w:t>project are:</w:t>
            </w:r>
          </w:p>
          <w:p w14:paraId="6C9DC938" w14:textId="77777777" w:rsidR="00957EF2" w:rsidRDefault="00957EF2" w:rsidP="3F7E1EC6">
            <w:pPr>
              <w:tabs>
                <w:tab w:val="left" w:pos="2329"/>
              </w:tabs>
              <w:rPr>
                <w:rFonts w:cs="Arial"/>
              </w:rPr>
            </w:pPr>
          </w:p>
          <w:p w14:paraId="173EAEA9" w14:textId="4BF8CAEB" w:rsidR="00957EF2" w:rsidRDefault="00957EF2" w:rsidP="00561E7B">
            <w:pPr>
              <w:pStyle w:val="AssignmentsLevel2"/>
              <w:ind w:left="300" w:hanging="270"/>
            </w:pPr>
            <w:r>
              <w:t>Team A: [</w:t>
            </w:r>
            <w:r w:rsidRPr="00957EF2">
              <w:rPr>
                <w:highlight w:val="yellow"/>
              </w:rPr>
              <w:t>enter student names</w:t>
            </w:r>
            <w:r>
              <w:t>]</w:t>
            </w:r>
          </w:p>
          <w:p w14:paraId="5ABF3FB7" w14:textId="10462461" w:rsidR="00957EF2" w:rsidRDefault="00957EF2" w:rsidP="00561E7B">
            <w:pPr>
              <w:pStyle w:val="AssignmentsLevel2"/>
              <w:ind w:left="300" w:hanging="270"/>
            </w:pPr>
            <w:r>
              <w:t>Team B: [</w:t>
            </w:r>
            <w:r w:rsidRPr="00957EF2">
              <w:rPr>
                <w:highlight w:val="yellow"/>
              </w:rPr>
              <w:t>enter student names</w:t>
            </w:r>
            <w:r>
              <w:t>]</w:t>
            </w:r>
          </w:p>
          <w:p w14:paraId="75FC43C4" w14:textId="770FD933" w:rsidR="00957EF2" w:rsidRDefault="00957EF2" w:rsidP="00561E7B">
            <w:pPr>
              <w:pStyle w:val="AssignmentsLevel2"/>
              <w:ind w:left="300" w:hanging="270"/>
            </w:pPr>
            <w:r>
              <w:t>Team C: [</w:t>
            </w:r>
            <w:r w:rsidRPr="00957EF2">
              <w:rPr>
                <w:highlight w:val="yellow"/>
              </w:rPr>
              <w:t>enter student names</w:t>
            </w:r>
            <w:r>
              <w:t>]</w:t>
            </w:r>
          </w:p>
          <w:p w14:paraId="69C0B2CF" w14:textId="4059A18A" w:rsidR="00957EF2" w:rsidRDefault="00957EF2" w:rsidP="00561E7B">
            <w:pPr>
              <w:pStyle w:val="AssignmentsLevel2"/>
              <w:ind w:left="300" w:hanging="270"/>
            </w:pPr>
            <w:r>
              <w:t>Team D: [</w:t>
            </w:r>
            <w:r w:rsidRPr="00957EF2">
              <w:rPr>
                <w:highlight w:val="yellow"/>
              </w:rPr>
              <w:t>enter student names</w:t>
            </w:r>
            <w:r>
              <w:t>]</w:t>
            </w:r>
          </w:p>
          <w:p w14:paraId="20988BBD" w14:textId="77777777" w:rsidR="00957EF2" w:rsidRDefault="00957EF2" w:rsidP="00DE2917">
            <w:pPr>
              <w:tabs>
                <w:tab w:val="left" w:pos="2329"/>
              </w:tabs>
              <w:rPr>
                <w:rFonts w:cs="Arial"/>
                <w:szCs w:val="20"/>
              </w:rPr>
            </w:pPr>
          </w:p>
          <w:p w14:paraId="173591A7" w14:textId="191CFC58" w:rsidR="00957EF2" w:rsidRPr="00132272" w:rsidRDefault="00957EF2" w:rsidP="3F7E1EC6">
            <w:pPr>
              <w:tabs>
                <w:tab w:val="left" w:pos="2329"/>
              </w:tabs>
              <w:rPr>
                <w:rFonts w:cs="Arial"/>
                <w:strike/>
              </w:rPr>
            </w:pPr>
            <w:r w:rsidRPr="3F7E1EC6">
              <w:rPr>
                <w:rFonts w:cs="Arial"/>
              </w:rPr>
              <w:t xml:space="preserve">If you have any questions about your </w:t>
            </w:r>
            <w:r>
              <w:rPr>
                <w:rFonts w:cs="Arial"/>
              </w:rPr>
              <w:t>team assignments</w:t>
            </w:r>
            <w:r w:rsidRPr="3F7E1EC6">
              <w:rPr>
                <w:rFonts w:cs="Arial"/>
              </w:rPr>
              <w:t xml:space="preserve">, you can reach me at </w:t>
            </w:r>
            <w:r w:rsidRPr="00696ED6">
              <w:rPr>
                <w:rFonts w:cs="Arial"/>
                <w:highlight w:val="yellow"/>
                <w:shd w:val="clear" w:color="auto" w:fill="F0D611" w:themeFill="accent3"/>
              </w:rPr>
              <w:t>XXXXXX</w:t>
            </w:r>
            <w:r w:rsidRPr="00696ED6">
              <w:rPr>
                <w:rFonts w:cs="Arial"/>
                <w:highlight w:val="yellow"/>
              </w:rPr>
              <w:t>.</w:t>
            </w:r>
          </w:p>
        </w:tc>
      </w:tr>
    </w:tbl>
    <w:p w14:paraId="3C9357FF" w14:textId="2A258083" w:rsidR="00817291" w:rsidRDefault="00817291" w:rsidP="00957EF2">
      <w:pPr>
        <w:tabs>
          <w:tab w:val="left" w:pos="2104"/>
        </w:tabs>
      </w:pPr>
      <w:r>
        <w:tab/>
      </w:r>
      <w:r>
        <w:tab/>
      </w:r>
    </w:p>
    <w:p w14:paraId="7BA3B7E9" w14:textId="77777777" w:rsidR="00817291" w:rsidRPr="00405080" w:rsidRDefault="3F7E1EC6" w:rsidP="3F7E1EC6">
      <w:pPr>
        <w:rPr>
          <w:b/>
          <w:bCs/>
        </w:rPr>
      </w:pPr>
      <w:r w:rsidRPr="3F7E1EC6">
        <w:rPr>
          <w:b/>
          <w:bCs/>
        </w:rPr>
        <w:t>Weekly Readings and Lectures</w:t>
      </w:r>
    </w:p>
    <w:p w14:paraId="52D36386" w14:textId="77777777" w:rsidR="00817291" w:rsidRDefault="00817291" w:rsidP="00817291"/>
    <w:p w14:paraId="129DEB84" w14:textId="3E844566" w:rsidR="00817291" w:rsidRDefault="3F7E1EC6" w:rsidP="00817291">
      <w:r>
        <w:t xml:space="preserve">The materials in this course can be intimidating for students. Although there is plenty of scaffolding built into this course, you should monitor student comprehension </w:t>
      </w:r>
      <w:r w:rsidR="00696ED6">
        <w:t>through the General Q&amp;A discussion forum and Group Collaboration space</w:t>
      </w:r>
      <w:r>
        <w:t xml:space="preserve">. Encourage students to ask questions there before submitting an email so </w:t>
      </w:r>
      <w:r w:rsidR="00696ED6">
        <w:t>others</w:t>
      </w:r>
      <w:r>
        <w:t xml:space="preserve"> can benefit from the additional outreach. </w:t>
      </w:r>
    </w:p>
    <w:p w14:paraId="4F60E6A4" w14:textId="77777777" w:rsidR="00817291" w:rsidRPr="00E20EED" w:rsidRDefault="00817291" w:rsidP="002522B3">
      <w:pPr>
        <w:pStyle w:val="AssignmentsLevel1"/>
      </w:pPr>
    </w:p>
    <w:p w14:paraId="537D0A8D" w14:textId="77777777"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78526E75" w14:textId="77777777" w:rsidTr="3F7E1EC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F0AAF6A" w14:textId="4E951ACD" w:rsidR="005B10FE" w:rsidRPr="00842155" w:rsidRDefault="3F7E1EC6" w:rsidP="0020635A">
            <w:pPr>
              <w:pStyle w:val="WeeklyTopicHeading1"/>
            </w:pPr>
            <w:bookmarkStart w:id="5" w:name="_Toc358980895"/>
            <w:r>
              <w:lastRenderedPageBreak/>
              <w:t xml:space="preserve">Week Two: </w:t>
            </w:r>
            <w:bookmarkEnd w:id="5"/>
            <w:r w:rsidR="00662405">
              <w:t>Measurement</w:t>
            </w:r>
          </w:p>
        </w:tc>
        <w:tc>
          <w:tcPr>
            <w:tcW w:w="1440" w:type="dxa"/>
            <w:tcBorders>
              <w:left w:val="nil"/>
              <w:bottom w:val="single" w:sz="4" w:space="0" w:color="000000" w:themeColor="text1"/>
              <w:right w:val="nil"/>
            </w:tcBorders>
            <w:shd w:val="clear" w:color="auto" w:fill="BF2C37"/>
          </w:tcPr>
          <w:p w14:paraId="57F880CC"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37205B9"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AD5CFAC" w14:textId="77777777" w:rsidTr="3F7E1EC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D648035" w14:textId="77777777" w:rsidR="00FD5474" w:rsidRPr="005B10FE" w:rsidRDefault="3F7E1EC6" w:rsidP="3F7E1EC6">
            <w:pPr>
              <w:tabs>
                <w:tab w:val="left" w:pos="0"/>
                <w:tab w:val="left" w:pos="3720"/>
              </w:tabs>
              <w:outlineLvl w:val="0"/>
              <w:rPr>
                <w:rFonts w:eastAsia="Arial" w:cs="Arial"/>
                <w:b/>
                <w:bCs/>
                <w:i/>
                <w:iCs/>
              </w:rPr>
            </w:pPr>
            <w:r w:rsidRPr="3F7E1EC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39734EA" w14:textId="77777777" w:rsidR="00FD5474" w:rsidRPr="00842155" w:rsidRDefault="3F7E1EC6" w:rsidP="3F7E1EC6">
            <w:pPr>
              <w:tabs>
                <w:tab w:val="left" w:pos="0"/>
                <w:tab w:val="left" w:pos="3720"/>
              </w:tabs>
              <w:outlineLvl w:val="0"/>
              <w:rPr>
                <w:rFonts w:eastAsia="Arial" w:cs="Arial"/>
              </w:rPr>
            </w:pPr>
            <w:r w:rsidRPr="3F7E1EC6">
              <w:rPr>
                <w:rFonts w:eastAsia="Arial" w:cs="Arial"/>
                <w:b/>
                <w:bCs/>
                <w:i/>
                <w:iCs/>
              </w:rPr>
              <w:t>Alignment</w:t>
            </w:r>
          </w:p>
        </w:tc>
      </w:tr>
      <w:tr w:rsidR="00817291" w:rsidRPr="00842155" w14:paraId="53164011" w14:textId="77777777" w:rsidTr="3F7E1EC6">
        <w:trPr>
          <w:trHeight w:val="30"/>
        </w:trPr>
        <w:tc>
          <w:tcPr>
            <w:tcW w:w="10170" w:type="dxa"/>
            <w:gridSpan w:val="2"/>
            <w:tcBorders>
              <w:bottom w:val="nil"/>
              <w:right w:val="nil"/>
            </w:tcBorders>
            <w:tcMar>
              <w:top w:w="115" w:type="dxa"/>
              <w:left w:w="115" w:type="dxa"/>
              <w:bottom w:w="115" w:type="dxa"/>
              <w:right w:w="115" w:type="dxa"/>
            </w:tcMar>
          </w:tcPr>
          <w:p w14:paraId="378CCB15" w14:textId="36147CC1" w:rsidR="00817291" w:rsidRPr="00842155" w:rsidRDefault="3F7E1EC6" w:rsidP="00D67A90">
            <w:pPr>
              <w:pStyle w:val="ObjectiveBullet"/>
              <w:numPr>
                <w:ilvl w:val="1"/>
                <w:numId w:val="9"/>
              </w:numPr>
              <w:tabs>
                <w:tab w:val="clear" w:pos="0"/>
              </w:tabs>
            </w:pPr>
            <w:r w:rsidRPr="3F7E1EC6">
              <w:rPr>
                <w:sz w:val="21"/>
                <w:szCs w:val="21"/>
              </w:rPr>
              <w:t>Define construct validity of instruments (e.g., face, content, criterion, and factor validity)</w:t>
            </w:r>
            <w:r w:rsidR="007A6462">
              <w:rPr>
                <w:sz w:val="21"/>
                <w:szCs w:val="21"/>
              </w:rPr>
              <w:t>.</w:t>
            </w:r>
          </w:p>
        </w:tc>
        <w:tc>
          <w:tcPr>
            <w:tcW w:w="2880" w:type="dxa"/>
            <w:gridSpan w:val="2"/>
            <w:tcBorders>
              <w:left w:val="nil"/>
              <w:bottom w:val="nil"/>
            </w:tcBorders>
          </w:tcPr>
          <w:p w14:paraId="2F57B70D" w14:textId="77777777" w:rsidR="00817291" w:rsidRPr="00842155" w:rsidRDefault="3F7E1EC6" w:rsidP="3F7E1EC6">
            <w:pPr>
              <w:tabs>
                <w:tab w:val="left" w:pos="0"/>
                <w:tab w:val="left" w:pos="3720"/>
              </w:tabs>
              <w:outlineLvl w:val="0"/>
              <w:rPr>
                <w:rFonts w:cs="Arial"/>
              </w:rPr>
            </w:pPr>
            <w:r w:rsidRPr="3F7E1EC6">
              <w:rPr>
                <w:rFonts w:cs="Arial"/>
                <w:sz w:val="21"/>
                <w:szCs w:val="21"/>
              </w:rPr>
              <w:t>CLO2</w:t>
            </w:r>
          </w:p>
        </w:tc>
      </w:tr>
      <w:tr w:rsidR="00817291" w:rsidRPr="00842155" w14:paraId="4F65CD23"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7A4BDEB" w14:textId="2589CBFC" w:rsidR="00817291" w:rsidRPr="00842155" w:rsidRDefault="3F7E1EC6" w:rsidP="00D67A90">
            <w:pPr>
              <w:pStyle w:val="ObjectiveBullet"/>
              <w:numPr>
                <w:ilvl w:val="1"/>
                <w:numId w:val="9"/>
              </w:numPr>
            </w:pPr>
            <w:r w:rsidRPr="3F7E1EC6">
              <w:rPr>
                <w:sz w:val="21"/>
                <w:szCs w:val="21"/>
              </w:rPr>
              <w:t>Define variables, attributes, and codes</w:t>
            </w:r>
            <w:r w:rsidR="007A6462">
              <w:rPr>
                <w:sz w:val="21"/>
                <w:szCs w:val="21"/>
              </w:rPr>
              <w:t>.</w:t>
            </w:r>
          </w:p>
        </w:tc>
        <w:tc>
          <w:tcPr>
            <w:tcW w:w="2880" w:type="dxa"/>
            <w:gridSpan w:val="2"/>
            <w:tcBorders>
              <w:top w:val="nil"/>
              <w:left w:val="nil"/>
              <w:bottom w:val="nil"/>
            </w:tcBorders>
          </w:tcPr>
          <w:p w14:paraId="2616AFDF" w14:textId="77777777" w:rsidR="00817291" w:rsidRPr="00842155" w:rsidRDefault="3F7E1EC6" w:rsidP="3F7E1EC6">
            <w:pPr>
              <w:tabs>
                <w:tab w:val="left" w:pos="0"/>
                <w:tab w:val="left" w:pos="3720"/>
              </w:tabs>
              <w:outlineLvl w:val="0"/>
              <w:rPr>
                <w:rFonts w:cs="Arial"/>
              </w:rPr>
            </w:pPr>
            <w:r w:rsidRPr="3F7E1EC6">
              <w:rPr>
                <w:rFonts w:cs="Arial"/>
                <w:sz w:val="21"/>
                <w:szCs w:val="21"/>
              </w:rPr>
              <w:t>CLO2</w:t>
            </w:r>
          </w:p>
        </w:tc>
      </w:tr>
      <w:tr w:rsidR="00817291" w:rsidRPr="00842155" w14:paraId="3CD9F5DD"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0F7B8A5D" w14:textId="32B5ED26" w:rsidR="00817291" w:rsidRPr="00842155" w:rsidRDefault="3F7E1EC6" w:rsidP="00D67A90">
            <w:pPr>
              <w:pStyle w:val="ObjectiveBullet"/>
              <w:numPr>
                <w:ilvl w:val="1"/>
                <w:numId w:val="9"/>
              </w:numPr>
            </w:pPr>
            <w:r w:rsidRPr="3F7E1EC6">
              <w:rPr>
                <w:sz w:val="21"/>
                <w:szCs w:val="21"/>
              </w:rPr>
              <w:t>Explain true score theory and the theory of reliability</w:t>
            </w:r>
            <w:r w:rsidR="007A6462">
              <w:rPr>
                <w:sz w:val="21"/>
                <w:szCs w:val="21"/>
              </w:rPr>
              <w:t>.</w:t>
            </w:r>
          </w:p>
        </w:tc>
        <w:tc>
          <w:tcPr>
            <w:tcW w:w="2880" w:type="dxa"/>
            <w:gridSpan w:val="2"/>
            <w:tcBorders>
              <w:top w:val="nil"/>
              <w:left w:val="nil"/>
              <w:bottom w:val="nil"/>
            </w:tcBorders>
          </w:tcPr>
          <w:p w14:paraId="1177D2AD" w14:textId="77777777" w:rsidR="00817291" w:rsidRPr="00842155" w:rsidRDefault="3F7E1EC6" w:rsidP="3F7E1EC6">
            <w:pPr>
              <w:tabs>
                <w:tab w:val="left" w:pos="0"/>
                <w:tab w:val="left" w:pos="3720"/>
              </w:tabs>
              <w:outlineLvl w:val="0"/>
              <w:rPr>
                <w:rFonts w:cs="Arial"/>
              </w:rPr>
            </w:pPr>
            <w:r w:rsidRPr="3F7E1EC6">
              <w:rPr>
                <w:rFonts w:cs="Arial"/>
                <w:sz w:val="21"/>
                <w:szCs w:val="21"/>
              </w:rPr>
              <w:t>CLO2</w:t>
            </w:r>
          </w:p>
        </w:tc>
      </w:tr>
      <w:tr w:rsidR="00817291" w:rsidRPr="00842155" w14:paraId="47D0E672"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0B9EFE9" w14:textId="656EB09D" w:rsidR="00817291" w:rsidRPr="00842155" w:rsidRDefault="3F7E1EC6" w:rsidP="00D67A90">
            <w:pPr>
              <w:pStyle w:val="ObjectiveBullet"/>
              <w:numPr>
                <w:ilvl w:val="1"/>
                <w:numId w:val="9"/>
              </w:numPr>
            </w:pPr>
            <w:r w:rsidRPr="3F7E1EC6">
              <w:rPr>
                <w:sz w:val="21"/>
                <w:szCs w:val="21"/>
              </w:rPr>
              <w:t>Identify the types of reliability</w:t>
            </w:r>
            <w:r w:rsidR="007A6462">
              <w:rPr>
                <w:sz w:val="21"/>
                <w:szCs w:val="21"/>
              </w:rPr>
              <w:t>.</w:t>
            </w:r>
          </w:p>
        </w:tc>
        <w:tc>
          <w:tcPr>
            <w:tcW w:w="2880" w:type="dxa"/>
            <w:gridSpan w:val="2"/>
            <w:tcBorders>
              <w:top w:val="nil"/>
              <w:left w:val="nil"/>
              <w:bottom w:val="nil"/>
            </w:tcBorders>
          </w:tcPr>
          <w:p w14:paraId="48358234" w14:textId="77777777" w:rsidR="00817291" w:rsidRPr="00842155" w:rsidRDefault="3F7E1EC6" w:rsidP="3F7E1EC6">
            <w:pPr>
              <w:tabs>
                <w:tab w:val="left" w:pos="0"/>
                <w:tab w:val="left" w:pos="3720"/>
              </w:tabs>
              <w:outlineLvl w:val="0"/>
              <w:rPr>
                <w:rFonts w:cs="Arial"/>
              </w:rPr>
            </w:pPr>
            <w:r w:rsidRPr="3F7E1EC6">
              <w:rPr>
                <w:rFonts w:cs="Arial"/>
                <w:sz w:val="21"/>
                <w:szCs w:val="21"/>
              </w:rPr>
              <w:t>CLO2</w:t>
            </w:r>
          </w:p>
        </w:tc>
      </w:tr>
      <w:tr w:rsidR="00817291" w:rsidRPr="00842155" w14:paraId="1718F224" w14:textId="77777777" w:rsidTr="3F7E1EC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4259049" w14:textId="1545FF93" w:rsidR="00817291" w:rsidRPr="00842155" w:rsidRDefault="3F7E1EC6" w:rsidP="00D67A90">
            <w:pPr>
              <w:pStyle w:val="ObjectiveBullet"/>
              <w:numPr>
                <w:ilvl w:val="1"/>
                <w:numId w:val="9"/>
              </w:numPr>
            </w:pPr>
            <w:r w:rsidRPr="3F7E1EC6">
              <w:rPr>
                <w:sz w:val="21"/>
                <w:szCs w:val="21"/>
              </w:rPr>
              <w:t>Explain the appropriate statistical test for each of the 4 levels of measurement</w:t>
            </w:r>
            <w:r w:rsidR="007A6462">
              <w:rPr>
                <w:sz w:val="21"/>
                <w:szCs w:val="21"/>
              </w:rPr>
              <w:t>.</w:t>
            </w:r>
          </w:p>
        </w:tc>
        <w:tc>
          <w:tcPr>
            <w:tcW w:w="2880" w:type="dxa"/>
            <w:gridSpan w:val="2"/>
            <w:tcBorders>
              <w:top w:val="nil"/>
              <w:left w:val="nil"/>
              <w:bottom w:val="single" w:sz="4" w:space="0" w:color="000000" w:themeColor="text1"/>
            </w:tcBorders>
          </w:tcPr>
          <w:p w14:paraId="201D1770" w14:textId="77777777" w:rsidR="00817291" w:rsidRPr="00842155" w:rsidRDefault="3F7E1EC6" w:rsidP="3F7E1EC6">
            <w:pPr>
              <w:tabs>
                <w:tab w:val="left" w:pos="0"/>
                <w:tab w:val="left" w:pos="3720"/>
              </w:tabs>
              <w:outlineLvl w:val="0"/>
              <w:rPr>
                <w:rFonts w:cs="Arial"/>
              </w:rPr>
            </w:pPr>
            <w:r w:rsidRPr="3F7E1EC6">
              <w:rPr>
                <w:rFonts w:cs="Arial"/>
                <w:sz w:val="21"/>
                <w:szCs w:val="21"/>
              </w:rPr>
              <w:t>CLO2</w:t>
            </w:r>
          </w:p>
        </w:tc>
      </w:tr>
      <w:tr w:rsidR="00817291" w:rsidRPr="00842155" w14:paraId="35B81535" w14:textId="77777777" w:rsidTr="3F7E1EC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E0960" w14:textId="77777777" w:rsidR="00817291" w:rsidRDefault="3F7E1EC6" w:rsidP="3F7E1EC6">
            <w:pPr>
              <w:tabs>
                <w:tab w:val="left" w:pos="0"/>
                <w:tab w:val="left" w:pos="3720"/>
              </w:tabs>
              <w:outlineLvl w:val="0"/>
              <w:rPr>
                <w:rFonts w:eastAsia="Arial" w:cs="Arial"/>
                <w:i/>
                <w:iCs/>
              </w:rPr>
            </w:pPr>
            <w:r w:rsidRPr="3F7E1EC6">
              <w:rPr>
                <w:rFonts w:eastAsia="Arial" w:cs="Arial"/>
                <w:b/>
                <w:bCs/>
                <w:i/>
                <w:iCs/>
                <w:sz w:val="22"/>
                <w:szCs w:val="22"/>
              </w:rPr>
              <w:t>Resources, Activities, and Preparation</w:t>
            </w:r>
          </w:p>
          <w:p w14:paraId="3C8A677D" w14:textId="77777777" w:rsidR="00817291" w:rsidRPr="005B10FE" w:rsidRDefault="3F7E1EC6" w:rsidP="3F7E1EC6">
            <w:pPr>
              <w:tabs>
                <w:tab w:val="left" w:pos="0"/>
                <w:tab w:val="left" w:pos="3720"/>
              </w:tabs>
              <w:outlineLvl w:val="0"/>
              <w:rPr>
                <w:rFonts w:eastAsia="Arial" w:cs="Arial"/>
                <w:b/>
                <w:bCs/>
                <w:i/>
                <w:iCs/>
              </w:rPr>
            </w:pPr>
            <w:r w:rsidRPr="3F7E1EC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4B1086B" w14:textId="77777777" w:rsidR="00817291" w:rsidRPr="005B10FE" w:rsidRDefault="3F7E1EC6" w:rsidP="3F7E1EC6">
            <w:pPr>
              <w:tabs>
                <w:tab w:val="left" w:pos="0"/>
                <w:tab w:val="left" w:pos="3720"/>
              </w:tabs>
              <w:outlineLvl w:val="0"/>
              <w:rPr>
                <w:rFonts w:eastAsia="Arial" w:cs="Arial"/>
                <w:b/>
                <w:bCs/>
                <w:i/>
                <w:iCs/>
              </w:rPr>
            </w:pPr>
            <w:r w:rsidRPr="3F7E1EC6">
              <w:rPr>
                <w:rFonts w:eastAsia="Arial" w:cs="Arial"/>
                <w:b/>
                <w:bCs/>
                <w:i/>
                <w:iCs/>
              </w:rPr>
              <w:t>Alignment</w:t>
            </w:r>
          </w:p>
        </w:tc>
        <w:tc>
          <w:tcPr>
            <w:tcW w:w="1440" w:type="dxa"/>
            <w:tcBorders>
              <w:left w:val="single" w:sz="4" w:space="0" w:color="auto"/>
            </w:tcBorders>
            <w:shd w:val="clear" w:color="auto" w:fill="D8D9DA"/>
          </w:tcPr>
          <w:p w14:paraId="369CBAD4" w14:textId="77777777" w:rsidR="00817291" w:rsidRPr="005B10FE" w:rsidRDefault="3F7E1EC6" w:rsidP="3F7E1EC6">
            <w:pPr>
              <w:tabs>
                <w:tab w:val="left" w:pos="0"/>
                <w:tab w:val="left" w:pos="3720"/>
              </w:tabs>
              <w:outlineLvl w:val="0"/>
              <w:rPr>
                <w:rFonts w:eastAsia="Arial" w:cs="Arial"/>
                <w:b/>
                <w:bCs/>
                <w:i/>
                <w:iCs/>
              </w:rPr>
            </w:pPr>
            <w:r w:rsidRPr="3F7E1EC6">
              <w:rPr>
                <w:rFonts w:eastAsia="Arial" w:cs="Arial"/>
                <w:b/>
                <w:bCs/>
                <w:i/>
                <w:iCs/>
              </w:rPr>
              <w:t>AIE</w:t>
            </w:r>
          </w:p>
        </w:tc>
      </w:tr>
      <w:tr w:rsidR="00817291" w:rsidRPr="00842155" w14:paraId="5C8861BC"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21262F3" w14:textId="77777777" w:rsidR="00817291" w:rsidRPr="00141348" w:rsidRDefault="3F7E1EC6" w:rsidP="3F7E1EC6">
            <w:pPr>
              <w:rPr>
                <w:b/>
                <w:bCs/>
              </w:rPr>
            </w:pPr>
            <w:r w:rsidRPr="3F7E1EC6">
              <w:rPr>
                <w:b/>
                <w:bCs/>
              </w:rPr>
              <w:t xml:space="preserve">Reading: Research Methods Knowledge Base </w:t>
            </w:r>
          </w:p>
          <w:p w14:paraId="466AF62B" w14:textId="77777777" w:rsidR="00817291" w:rsidRDefault="00817291" w:rsidP="00817291">
            <w:pPr>
              <w:pStyle w:val="AssignmentsLevel1"/>
            </w:pPr>
            <w:r>
              <w:tab/>
            </w:r>
          </w:p>
          <w:p w14:paraId="1072AD0F" w14:textId="02FAEFAB" w:rsidR="00817291" w:rsidRDefault="00BA784F" w:rsidP="00817291">
            <w:pPr>
              <w:pStyle w:val="AssignmentsLevel1"/>
            </w:pPr>
            <w:r w:rsidRPr="3F7E1EC6">
              <w:rPr>
                <w:b/>
                <w:bCs/>
              </w:rPr>
              <w:t>Read</w:t>
            </w:r>
            <w:r>
              <w:t xml:space="preserve"> </w:t>
            </w:r>
            <w:r w:rsidR="008C0A32">
              <w:t xml:space="preserve">the following sections </w:t>
            </w:r>
            <w:r>
              <w:t xml:space="preserve">from the </w:t>
            </w:r>
            <w:hyperlink r:id="rId31" w:history="1">
              <w:r>
                <w:rPr>
                  <w:rStyle w:val="Hyperlink"/>
                </w:rPr>
                <w:t>Web Center for Social Research Methods</w:t>
              </w:r>
            </w:hyperlink>
            <w:r>
              <w:rPr>
                <w:iCs/>
              </w:rPr>
              <w:t>:</w:t>
            </w:r>
          </w:p>
          <w:p w14:paraId="1A65DF56" w14:textId="77777777" w:rsidR="00817291" w:rsidRDefault="00817291" w:rsidP="00817291">
            <w:pPr>
              <w:pStyle w:val="AssignmentsLevel1"/>
              <w:rPr>
                <w:b/>
              </w:rPr>
            </w:pPr>
          </w:p>
          <w:p w14:paraId="51359346" w14:textId="77777777" w:rsidR="00817291" w:rsidRDefault="3F7E1EC6" w:rsidP="001C788D">
            <w:pPr>
              <w:pStyle w:val="AssignmentsLevel2"/>
              <w:ind w:left="300" w:hanging="270"/>
            </w:pPr>
            <w:r>
              <w:t>Measurement</w:t>
            </w:r>
          </w:p>
          <w:p w14:paraId="2A817A1D" w14:textId="15FB8CC3" w:rsidR="00817291" w:rsidRDefault="00817291" w:rsidP="00817291">
            <w:pPr>
              <w:pStyle w:val="AssignmentsLevel1"/>
            </w:pPr>
          </w:p>
          <w:p w14:paraId="44367E88" w14:textId="0995FFF0" w:rsidR="00817291" w:rsidRPr="00842155" w:rsidRDefault="00CC3BE9" w:rsidP="00817291">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79A0F2A2" w14:textId="77777777" w:rsidR="00817291" w:rsidRPr="009F6FAF" w:rsidRDefault="3F7E1EC6" w:rsidP="3F7E1EC6">
            <w:pPr>
              <w:rPr>
                <w:rFonts w:cs="Arial"/>
              </w:rPr>
            </w:pPr>
            <w:r w:rsidRPr="3F7E1EC6">
              <w:rPr>
                <w:rFonts w:cs="Arial"/>
              </w:rPr>
              <w:t>2.1, 2.2, 2.3, 2.4, 2.5, 2.6</w:t>
            </w:r>
          </w:p>
        </w:tc>
        <w:tc>
          <w:tcPr>
            <w:tcW w:w="1440" w:type="dxa"/>
            <w:tcBorders>
              <w:left w:val="single" w:sz="4" w:space="0" w:color="000000" w:themeColor="text1"/>
            </w:tcBorders>
            <w:shd w:val="clear" w:color="auto" w:fill="FFFFFF" w:themeFill="background1"/>
          </w:tcPr>
          <w:p w14:paraId="2E8918C7" w14:textId="48BE9D47" w:rsidR="00817291" w:rsidRPr="009F6FAF" w:rsidRDefault="00D00439" w:rsidP="00817291">
            <w:pPr>
              <w:rPr>
                <w:rFonts w:cs="Arial"/>
                <w:szCs w:val="20"/>
              </w:rPr>
            </w:pPr>
            <w:r>
              <w:rPr>
                <w:rFonts w:cs="Arial"/>
                <w:szCs w:val="20"/>
              </w:rPr>
              <w:t xml:space="preserve">Discuss readings = </w:t>
            </w:r>
            <w:r w:rsidRPr="00D00439">
              <w:rPr>
                <w:rFonts w:cs="Arial"/>
                <w:b/>
                <w:szCs w:val="20"/>
              </w:rPr>
              <w:t>1 hour</w:t>
            </w:r>
          </w:p>
        </w:tc>
      </w:tr>
      <w:tr w:rsidR="00817291" w:rsidRPr="00842155" w14:paraId="243F7F5C"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71A4229" w14:textId="77777777" w:rsidR="00817291" w:rsidRDefault="3F7E1EC6" w:rsidP="3F7E1EC6">
            <w:pPr>
              <w:tabs>
                <w:tab w:val="left" w:pos="2329"/>
              </w:tabs>
              <w:rPr>
                <w:rFonts w:cs="Arial"/>
                <w:b/>
                <w:bCs/>
              </w:rPr>
            </w:pPr>
            <w:r w:rsidRPr="3F7E1EC6">
              <w:rPr>
                <w:rFonts w:cs="Arial"/>
                <w:b/>
                <w:bCs/>
              </w:rPr>
              <w:t>Week Two Lectures</w:t>
            </w:r>
          </w:p>
          <w:p w14:paraId="45690911" w14:textId="77777777" w:rsidR="00817291" w:rsidRDefault="00817291" w:rsidP="00817291">
            <w:pPr>
              <w:pStyle w:val="AssignmentsLevel1"/>
              <w:rPr>
                <w:rFonts w:ascii="Times New Roman" w:hAnsi="Times New Roman"/>
                <w:szCs w:val="24"/>
              </w:rPr>
            </w:pPr>
          </w:p>
          <w:p w14:paraId="698DB9D9" w14:textId="592E0AFD" w:rsidR="00817291" w:rsidRDefault="008C0A32" w:rsidP="00817291">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111110CC" w14:textId="77777777" w:rsidR="006C110C" w:rsidRPr="00F602EA" w:rsidRDefault="006C110C" w:rsidP="00817291"/>
          <w:p w14:paraId="7D1FB084" w14:textId="76B20E9D" w:rsidR="00817291" w:rsidRDefault="003669D5" w:rsidP="001C788D">
            <w:pPr>
              <w:pStyle w:val="AssignmentsLevel2"/>
              <w:ind w:left="300" w:hanging="270"/>
            </w:pPr>
            <w:hyperlink r:id="rId32" w:history="1">
              <w:r w:rsidR="3F7E1EC6" w:rsidRPr="004F6609">
                <w:rPr>
                  <w:rStyle w:val="Hyperlink"/>
                </w:rPr>
                <w:t>Research Methods 3.1</w:t>
              </w:r>
            </w:hyperlink>
            <w:r w:rsidR="3F7E1EC6">
              <w:t xml:space="preserve"> [31:32]</w:t>
            </w:r>
          </w:p>
          <w:p w14:paraId="5A5237C7" w14:textId="58A1B813" w:rsidR="00817291" w:rsidRPr="00C244AD" w:rsidRDefault="003669D5" w:rsidP="00C244AD">
            <w:pPr>
              <w:pStyle w:val="AssignmentsLevel2"/>
              <w:ind w:left="300" w:hanging="270"/>
              <w:rPr>
                <w:color w:val="0000FF"/>
                <w:u w:val="single"/>
              </w:rPr>
            </w:pPr>
            <w:hyperlink r:id="rId33" w:history="1">
              <w:r w:rsidR="004F6609" w:rsidRPr="004F6609">
                <w:rPr>
                  <w:rStyle w:val="Hyperlink"/>
                </w:rPr>
                <w:t>Research Methods 3.2</w:t>
              </w:r>
            </w:hyperlink>
            <w:r w:rsidR="004F6609">
              <w:t xml:space="preserve"> [19:16]</w:t>
            </w:r>
          </w:p>
          <w:p w14:paraId="522DE997" w14:textId="77777777" w:rsidR="00C244AD" w:rsidRDefault="00C244AD" w:rsidP="0009570F">
            <w:pPr>
              <w:pStyle w:val="AssignmentsLevel2"/>
              <w:numPr>
                <w:ilvl w:val="0"/>
                <w:numId w:val="0"/>
              </w:numPr>
              <w:ind w:left="360" w:hanging="360"/>
            </w:pPr>
          </w:p>
          <w:p w14:paraId="5408EA6C" w14:textId="257F6EBA" w:rsidR="00C244AD" w:rsidRPr="00842155" w:rsidRDefault="00C244AD" w:rsidP="0009570F">
            <w:pPr>
              <w:pStyle w:val="AssignmentsLevel2"/>
              <w:numPr>
                <w:ilvl w:val="0"/>
                <w:numId w:val="0"/>
              </w:numPr>
              <w:ind w:left="360" w:hanging="360"/>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751606E0" w14:textId="77777777" w:rsidR="00817291" w:rsidRPr="009F6FAF" w:rsidRDefault="3F7E1EC6" w:rsidP="3F7E1EC6">
            <w:pPr>
              <w:rPr>
                <w:rFonts w:cs="Arial"/>
              </w:rPr>
            </w:pPr>
            <w:r w:rsidRPr="3F7E1EC6">
              <w:rPr>
                <w:rFonts w:cs="Arial"/>
              </w:rPr>
              <w:t>2.1, 2.2, 2.3, 2.4, 2.5, 2.6</w:t>
            </w:r>
          </w:p>
        </w:tc>
        <w:tc>
          <w:tcPr>
            <w:tcW w:w="1440" w:type="dxa"/>
            <w:tcBorders>
              <w:left w:val="single" w:sz="4" w:space="0" w:color="000000" w:themeColor="text1"/>
            </w:tcBorders>
            <w:shd w:val="clear" w:color="auto" w:fill="FFFFFF" w:themeFill="background1"/>
          </w:tcPr>
          <w:p w14:paraId="6912B0D0" w14:textId="77777777" w:rsidR="00817291" w:rsidRDefault="3F7E1EC6" w:rsidP="3F7E1EC6">
            <w:pPr>
              <w:rPr>
                <w:rFonts w:cs="Arial"/>
              </w:rPr>
            </w:pPr>
            <w:r w:rsidRPr="3F7E1EC6">
              <w:rPr>
                <w:rFonts w:cs="Arial"/>
              </w:rPr>
              <w:t>Lecture: Review lecture materials and post response =</w:t>
            </w:r>
          </w:p>
          <w:p w14:paraId="0D161C11" w14:textId="77777777" w:rsidR="00817291" w:rsidRPr="009F6FAF" w:rsidRDefault="3F7E1EC6" w:rsidP="3F7E1EC6">
            <w:pPr>
              <w:rPr>
                <w:rFonts w:cs="Arial"/>
              </w:rPr>
            </w:pPr>
            <w:r w:rsidRPr="3F7E1EC6">
              <w:rPr>
                <w:rFonts w:cs="Arial"/>
                <w:b/>
                <w:bCs/>
              </w:rPr>
              <w:t>1 hour</w:t>
            </w:r>
          </w:p>
        </w:tc>
      </w:tr>
      <w:tr w:rsidR="00876061" w:rsidRPr="00842155" w14:paraId="4FFC5750"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B53620C" w14:textId="77777777" w:rsidR="00876061" w:rsidRPr="00744707" w:rsidRDefault="00876061" w:rsidP="00876061">
            <w:pPr>
              <w:tabs>
                <w:tab w:val="left" w:pos="0"/>
                <w:tab w:val="left" w:pos="3720"/>
              </w:tabs>
              <w:rPr>
                <w:i/>
              </w:rPr>
            </w:pPr>
            <w:r w:rsidRPr="00744707">
              <w:rPr>
                <w:b/>
                <w:i/>
                <w:sz w:val="22"/>
                <w:szCs w:val="22"/>
              </w:rPr>
              <w:t>Graded Assignments</w:t>
            </w:r>
          </w:p>
          <w:p w14:paraId="588BA358" w14:textId="58E544C5" w:rsidR="00876061" w:rsidRPr="005B10FE" w:rsidRDefault="00876061" w:rsidP="00876061">
            <w:pPr>
              <w:tabs>
                <w:tab w:val="left" w:pos="0"/>
                <w:tab w:val="left" w:pos="3720"/>
              </w:tabs>
              <w:outlineLvl w:val="0"/>
              <w:rPr>
                <w:rFonts w:eastAsia="Arial" w:cs="Arial"/>
                <w:b/>
                <w:bCs/>
                <w:i/>
                <w:iCs/>
              </w:rPr>
            </w:pPr>
            <w:r w:rsidRPr="00744707">
              <w:rPr>
                <w:i/>
              </w:rPr>
              <w:t>Complete these graded assessments by the end of the week unless specified otherwise.</w:t>
            </w:r>
          </w:p>
        </w:tc>
        <w:tc>
          <w:tcPr>
            <w:tcW w:w="1440" w:type="dxa"/>
            <w:tcBorders>
              <w:left w:val="single" w:sz="4" w:space="0" w:color="000000" w:themeColor="text1"/>
            </w:tcBorders>
            <w:shd w:val="clear" w:color="auto" w:fill="D8D9DA"/>
          </w:tcPr>
          <w:p w14:paraId="00064B27" w14:textId="77777777" w:rsidR="00876061" w:rsidRPr="005B10FE" w:rsidRDefault="00876061" w:rsidP="00876061">
            <w:pPr>
              <w:tabs>
                <w:tab w:val="left" w:pos="0"/>
                <w:tab w:val="left" w:pos="3720"/>
              </w:tabs>
              <w:outlineLvl w:val="0"/>
              <w:rPr>
                <w:rFonts w:eastAsia="Arial" w:cs="Arial"/>
                <w:b/>
                <w:bCs/>
                <w:i/>
                <w:iCs/>
              </w:rPr>
            </w:pPr>
            <w:r w:rsidRPr="3F7E1EC6">
              <w:rPr>
                <w:rFonts w:eastAsia="Arial" w:cs="Arial"/>
                <w:b/>
                <w:bCs/>
                <w:i/>
                <w:iCs/>
              </w:rPr>
              <w:t>Alignment</w:t>
            </w:r>
          </w:p>
        </w:tc>
        <w:tc>
          <w:tcPr>
            <w:tcW w:w="1440" w:type="dxa"/>
            <w:tcBorders>
              <w:left w:val="single" w:sz="4" w:space="0" w:color="000000" w:themeColor="text1"/>
            </w:tcBorders>
            <w:shd w:val="clear" w:color="auto" w:fill="D8D9DA"/>
          </w:tcPr>
          <w:p w14:paraId="0C7DC507" w14:textId="77777777" w:rsidR="00876061" w:rsidRPr="005B10FE" w:rsidRDefault="00876061" w:rsidP="00876061">
            <w:pPr>
              <w:rPr>
                <w:rFonts w:eastAsia="Arial" w:cs="Arial"/>
                <w:b/>
                <w:bCs/>
                <w:i/>
                <w:iCs/>
              </w:rPr>
            </w:pPr>
            <w:r w:rsidRPr="3F7E1EC6">
              <w:rPr>
                <w:rFonts w:eastAsia="Arial" w:cs="Arial"/>
                <w:b/>
                <w:bCs/>
                <w:i/>
                <w:iCs/>
              </w:rPr>
              <w:t>AIE</w:t>
            </w:r>
          </w:p>
        </w:tc>
      </w:tr>
      <w:tr w:rsidR="00561E7B" w:rsidRPr="00842155" w14:paraId="1E705B32" w14:textId="77777777" w:rsidTr="00561E7B">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ACD656E" w14:textId="172ABF55" w:rsidR="001C788D" w:rsidRPr="001C788D" w:rsidRDefault="001C788D" w:rsidP="00561E7B">
            <w:pPr>
              <w:pStyle w:val="AssignmentsLevel1"/>
              <w:rPr>
                <w:rStyle w:val="AssignmentsLevel1Char"/>
                <w:b/>
              </w:rPr>
            </w:pPr>
            <w:r w:rsidRPr="001C788D">
              <w:rPr>
                <w:b/>
              </w:rPr>
              <w:lastRenderedPageBreak/>
              <w:t>Team Research Project: Research Idea—Question, Population, Hypothesis, and Sampling Methodology</w:t>
            </w:r>
          </w:p>
          <w:p w14:paraId="3FC9ED36" w14:textId="77777777" w:rsidR="001C788D" w:rsidRDefault="001C788D" w:rsidP="00561E7B">
            <w:pPr>
              <w:pStyle w:val="AssignmentsLevel1"/>
              <w:rPr>
                <w:rStyle w:val="AssignmentsLevel1Char"/>
              </w:rPr>
            </w:pPr>
          </w:p>
          <w:p w14:paraId="06D9904B" w14:textId="18BCEB92" w:rsidR="00876061" w:rsidRDefault="00400EF5" w:rsidP="00561E7B">
            <w:pPr>
              <w:pStyle w:val="AssignmentsLevel1"/>
              <w:rPr>
                <w:rStyle w:val="AssignmentsLevel1Char"/>
              </w:rPr>
            </w:pPr>
            <w:r>
              <w:rPr>
                <w:rStyle w:val="AssignmentsLevel1Char"/>
              </w:rPr>
              <w:t>During</w:t>
            </w:r>
            <w:r w:rsidR="00876061">
              <w:rPr>
                <w:rStyle w:val="AssignmentsLevel1Char"/>
              </w:rPr>
              <w:t xml:space="preserve"> the </w:t>
            </w:r>
            <w:r w:rsidR="000032B2">
              <w:rPr>
                <w:rStyle w:val="AssignmentsLevel1Char"/>
              </w:rPr>
              <w:t>past</w:t>
            </w:r>
            <w:r w:rsidR="00876061">
              <w:rPr>
                <w:rStyle w:val="AssignmentsLevel1Char"/>
              </w:rPr>
              <w:t xml:space="preserve"> two weeks, you </w:t>
            </w:r>
            <w:r w:rsidR="004D1D39">
              <w:rPr>
                <w:rStyle w:val="AssignmentsLevel1Char"/>
              </w:rPr>
              <w:t>collaborated with</w:t>
            </w:r>
            <w:r w:rsidR="00876061">
              <w:rPr>
                <w:rStyle w:val="AssignmentsLevel1Char"/>
              </w:rPr>
              <w:t xml:space="preserve"> your team to discuss research ideas</w:t>
            </w:r>
            <w:r w:rsidR="004D1D39">
              <w:rPr>
                <w:rStyle w:val="AssignmentsLevel1Char"/>
              </w:rPr>
              <w:t>, refine your collective thinking, and (hopefully) decide on a research idea to pursue for this project. Now it’s time to present that idea to your instructor.</w:t>
            </w:r>
          </w:p>
          <w:p w14:paraId="3598801C" w14:textId="367770AA" w:rsidR="004D1D39" w:rsidRDefault="004D1D39" w:rsidP="00561E7B">
            <w:pPr>
              <w:pStyle w:val="AssignmentsLevel1"/>
              <w:rPr>
                <w:rStyle w:val="AssignmentsLevel1Char"/>
              </w:rPr>
            </w:pPr>
          </w:p>
          <w:p w14:paraId="1F29EFF8" w14:textId="57899D9A" w:rsidR="004D1D39" w:rsidRPr="004D1D39" w:rsidRDefault="004D1D39" w:rsidP="00561E7B">
            <w:pPr>
              <w:pStyle w:val="AssignmentsLevel1"/>
              <w:rPr>
                <w:rStyle w:val="AssignmentsLevel1Char"/>
              </w:rPr>
            </w:pPr>
            <w:r>
              <w:rPr>
                <w:rStyle w:val="AssignmentsLevel1Char"/>
                <w:b/>
              </w:rPr>
              <w:t xml:space="preserve">Select </w:t>
            </w:r>
            <w:r w:rsidRPr="004D1D39">
              <w:rPr>
                <w:rStyle w:val="AssignmentsLevel1Char"/>
                <w:u w:val="single"/>
              </w:rPr>
              <w:t>one</w:t>
            </w:r>
            <w:r>
              <w:rPr>
                <w:rStyle w:val="AssignmentsLevel1Char"/>
              </w:rPr>
              <w:t xml:space="preserve"> member of your team to submit </w:t>
            </w:r>
            <w:r w:rsidR="00400EF5">
              <w:rPr>
                <w:rStyle w:val="AssignmentsLevel1Char"/>
              </w:rPr>
              <w:t xml:space="preserve">a </w:t>
            </w:r>
            <w:r w:rsidR="00D80CD6">
              <w:rPr>
                <w:rStyle w:val="AssignmentsLevel1Char"/>
              </w:rPr>
              <w:t>description</w:t>
            </w:r>
            <w:r w:rsidR="00400EF5">
              <w:rPr>
                <w:rStyle w:val="AssignmentsLevel1Char"/>
              </w:rPr>
              <w:t xml:space="preserve"> of your</w:t>
            </w:r>
            <w:r>
              <w:rPr>
                <w:rStyle w:val="AssignmentsLevel1Char"/>
              </w:rPr>
              <w:t xml:space="preserve"> </w:t>
            </w:r>
            <w:r w:rsidR="00D80CD6">
              <w:rPr>
                <w:rStyle w:val="AssignmentsLevel1Char"/>
              </w:rPr>
              <w:t>research idea</w:t>
            </w:r>
            <w:r w:rsidR="00400EF5">
              <w:rPr>
                <w:rStyle w:val="AssignmentsLevel1Char"/>
              </w:rPr>
              <w:t xml:space="preserve">. </w:t>
            </w:r>
            <w:r w:rsidR="00D80CD6">
              <w:rPr>
                <w:rStyle w:val="AssignmentsLevel1Char"/>
              </w:rPr>
              <w:t>Your description should adhere to the following guidelines</w:t>
            </w:r>
            <w:r w:rsidR="00400EF5">
              <w:rPr>
                <w:rStyle w:val="AssignmentsLevel1Char"/>
              </w:rPr>
              <w:t>:</w:t>
            </w:r>
          </w:p>
          <w:p w14:paraId="7088ABC8" w14:textId="77777777" w:rsidR="00876061" w:rsidRDefault="00876061" w:rsidP="00561E7B">
            <w:pPr>
              <w:pStyle w:val="AssignmentsLevel1"/>
              <w:rPr>
                <w:rStyle w:val="AssignmentsLevel1Char"/>
                <w:b/>
              </w:rPr>
            </w:pPr>
          </w:p>
          <w:p w14:paraId="7E878DD1" w14:textId="20923B1D" w:rsidR="001C788D" w:rsidRDefault="00400EF5" w:rsidP="004D1D39">
            <w:pPr>
              <w:pStyle w:val="AssignmentsLevel1"/>
              <w:numPr>
                <w:ilvl w:val="0"/>
                <w:numId w:val="26"/>
              </w:numPr>
              <w:rPr>
                <w:rStyle w:val="AssignmentsLevel1Char"/>
              </w:rPr>
            </w:pPr>
            <w:r>
              <w:rPr>
                <w:rStyle w:val="AssignmentsLevel1Char"/>
              </w:rPr>
              <w:t xml:space="preserve">Overall length should be </w:t>
            </w:r>
            <w:r w:rsidR="006B0B4B">
              <w:rPr>
                <w:rStyle w:val="AssignmentsLevel1Char"/>
              </w:rPr>
              <w:t>about 350 words in length.</w:t>
            </w:r>
          </w:p>
          <w:p w14:paraId="76E9D194" w14:textId="27CDEACA" w:rsidR="004D1D39" w:rsidRDefault="004D1D39" w:rsidP="00561E7B">
            <w:pPr>
              <w:pStyle w:val="AssignmentsLevel1"/>
              <w:numPr>
                <w:ilvl w:val="0"/>
                <w:numId w:val="26"/>
              </w:numPr>
              <w:rPr>
                <w:rStyle w:val="AssignmentsLevel1Char"/>
              </w:rPr>
            </w:pPr>
            <w:r>
              <w:rPr>
                <w:rStyle w:val="AssignmentsLevel1Char"/>
              </w:rPr>
              <w:t>State your specific research question</w:t>
            </w:r>
            <w:r w:rsidR="00E34BCA">
              <w:rPr>
                <w:rStyle w:val="AssignmentsLevel1Char"/>
              </w:rPr>
              <w:t xml:space="preserve">. It must identify the two groups you would like to compare (e.g. Men/Women) in terms of a specific attitude towards online dating (e.g. willingness </w:t>
            </w:r>
            <w:proofErr w:type="gramStart"/>
            <w:r w:rsidR="00E34BCA">
              <w:rPr>
                <w:rStyle w:val="AssignmentsLevel1Char"/>
              </w:rPr>
              <w:t>post</w:t>
            </w:r>
            <w:proofErr w:type="gramEnd"/>
            <w:r w:rsidR="00E34BCA">
              <w:rPr>
                <w:rStyle w:val="AssignmentsLevel1Char"/>
              </w:rPr>
              <w:t xml:space="preserve"> a profile picture).</w:t>
            </w:r>
          </w:p>
          <w:p w14:paraId="257F5C7D" w14:textId="7A1C4428" w:rsidR="00400EF5" w:rsidRDefault="00400EF5" w:rsidP="00561E7B">
            <w:pPr>
              <w:pStyle w:val="AssignmentsLevel1"/>
              <w:numPr>
                <w:ilvl w:val="0"/>
                <w:numId w:val="26"/>
              </w:numPr>
              <w:rPr>
                <w:rStyle w:val="AssignmentsLevel1Char"/>
              </w:rPr>
            </w:pPr>
            <w:r>
              <w:rPr>
                <w:rStyle w:val="AssignmentsLevel1Char"/>
              </w:rPr>
              <w:t xml:space="preserve">Explain why you chose this research question and </w:t>
            </w:r>
            <w:r w:rsidR="004739F4">
              <w:rPr>
                <w:rStyle w:val="AssignmentsLevel1Char"/>
              </w:rPr>
              <w:t>why it’s a good topic</w:t>
            </w:r>
            <w:r w:rsidR="007A6462">
              <w:rPr>
                <w:rStyle w:val="AssignmentsLevel1Char"/>
              </w:rPr>
              <w:t>. Y</w:t>
            </w:r>
            <w:r>
              <w:rPr>
                <w:rStyle w:val="AssignmentsLevel1Char"/>
              </w:rPr>
              <w:t xml:space="preserve">ou may want to review </w:t>
            </w:r>
            <w:r>
              <w:t>Hints for Choosing a Topic and Composing a Research Question</w:t>
            </w:r>
            <w:r>
              <w:rPr>
                <w:rStyle w:val="AssignmentsLevel1Char"/>
              </w:rPr>
              <w:t>.</w:t>
            </w:r>
          </w:p>
          <w:p w14:paraId="49E4A798" w14:textId="2B5C1B4D" w:rsidR="00400EF5" w:rsidRDefault="00400EF5" w:rsidP="00561E7B">
            <w:pPr>
              <w:pStyle w:val="AssignmentsLevel1"/>
              <w:numPr>
                <w:ilvl w:val="0"/>
                <w:numId w:val="26"/>
              </w:numPr>
              <w:rPr>
                <w:rStyle w:val="AssignmentsLevel1Char"/>
              </w:rPr>
            </w:pPr>
            <w:r>
              <w:rPr>
                <w:rStyle w:val="AssignmentsLevel1Char"/>
              </w:rPr>
              <w:t xml:space="preserve">Identify your team’s </w:t>
            </w:r>
            <w:r w:rsidR="008348FC">
              <w:rPr>
                <w:rStyle w:val="AssignmentsLevel1Char"/>
              </w:rPr>
              <w:t xml:space="preserve">null and alternative </w:t>
            </w:r>
            <w:r>
              <w:rPr>
                <w:rStyle w:val="AssignmentsLevel1Char"/>
              </w:rPr>
              <w:t>hypothesis.</w:t>
            </w:r>
          </w:p>
          <w:p w14:paraId="5116FD06" w14:textId="73E9A654" w:rsidR="00400EF5" w:rsidRDefault="00400EF5" w:rsidP="00561E7B">
            <w:pPr>
              <w:pStyle w:val="AssignmentsLevel1"/>
              <w:numPr>
                <w:ilvl w:val="0"/>
                <w:numId w:val="26"/>
              </w:numPr>
              <w:rPr>
                <w:rStyle w:val="AssignmentsLevel1Char"/>
              </w:rPr>
            </w:pPr>
            <w:r>
              <w:rPr>
                <w:rStyle w:val="AssignmentsLevel1Char"/>
              </w:rPr>
              <w:t xml:space="preserve">Describe </w:t>
            </w:r>
            <w:r w:rsidR="004739F4">
              <w:rPr>
                <w:rStyle w:val="AssignmentsLevel1Char"/>
              </w:rPr>
              <w:t xml:space="preserve">the </w:t>
            </w:r>
            <w:r w:rsidR="008348FC">
              <w:rPr>
                <w:rStyle w:val="AssignmentsLevel1Char"/>
              </w:rPr>
              <w:t>population and the sampling</w:t>
            </w:r>
            <w:r>
              <w:rPr>
                <w:rStyle w:val="AssignmentsLevel1Char"/>
              </w:rPr>
              <w:t xml:space="preserve"> </w:t>
            </w:r>
            <w:r w:rsidR="008348FC">
              <w:rPr>
                <w:rStyle w:val="AssignmentsLevel1Char"/>
              </w:rPr>
              <w:t>method</w:t>
            </w:r>
            <w:r w:rsidR="004739F4">
              <w:rPr>
                <w:rStyle w:val="AssignmentsLevel1Char"/>
              </w:rPr>
              <w:t xml:space="preserve"> you would use</w:t>
            </w:r>
            <w:r w:rsidR="008348FC">
              <w:rPr>
                <w:rStyle w:val="AssignmentsLevel1Char"/>
              </w:rPr>
              <w:t>.</w:t>
            </w:r>
          </w:p>
          <w:p w14:paraId="1BD14F1A" w14:textId="3DC32111" w:rsidR="00561E7B" w:rsidRDefault="00561E7B" w:rsidP="004D1D39">
            <w:pPr>
              <w:pStyle w:val="AssignmentsLevel1"/>
              <w:numPr>
                <w:ilvl w:val="0"/>
                <w:numId w:val="26"/>
              </w:numPr>
              <w:rPr>
                <w:rStyle w:val="AssignmentsLevel1Char"/>
              </w:rPr>
            </w:pPr>
            <w:r w:rsidRPr="3F7E1EC6">
              <w:rPr>
                <w:rStyle w:val="AssignmentsLevel1Char"/>
              </w:rPr>
              <w:t xml:space="preserve">If possible, give each other scholarly attribution. </w:t>
            </w:r>
            <w:r w:rsidR="00400EF5">
              <w:rPr>
                <w:rStyle w:val="AssignmentsLevel1Char"/>
              </w:rPr>
              <w:t>For example, if one of your teammates made</w:t>
            </w:r>
            <w:r w:rsidRPr="3F7E1EC6">
              <w:rPr>
                <w:rStyle w:val="AssignmentsLevel1Char"/>
              </w:rPr>
              <w:t xml:space="preserve"> an especially clever or interesting </w:t>
            </w:r>
            <w:r w:rsidR="004D1D39">
              <w:rPr>
                <w:rStyle w:val="AssignmentsLevel1Char"/>
              </w:rPr>
              <w:t xml:space="preserve">contribution </w:t>
            </w:r>
            <w:r w:rsidR="00400EF5">
              <w:rPr>
                <w:rStyle w:val="AssignmentsLevel1Char"/>
              </w:rPr>
              <w:t>to</w:t>
            </w:r>
            <w:r w:rsidR="004739F4">
              <w:rPr>
                <w:rStyle w:val="AssignmentsLevel1Char"/>
              </w:rPr>
              <w:t xml:space="preserve"> you</w:t>
            </w:r>
            <w:r w:rsidR="00400EF5">
              <w:rPr>
                <w:rStyle w:val="AssignmentsLevel1Char"/>
              </w:rPr>
              <w:t xml:space="preserve"> collective thinking</w:t>
            </w:r>
            <w:r w:rsidR="004739F4">
              <w:rPr>
                <w:rStyle w:val="AssignmentsLevel1Char"/>
              </w:rPr>
              <w:t xml:space="preserve"> about this project</w:t>
            </w:r>
            <w:r w:rsidR="000032B2">
              <w:rPr>
                <w:rStyle w:val="AssignmentsLevel1Char"/>
              </w:rPr>
              <w:t>, you may note their name</w:t>
            </w:r>
            <w:r w:rsidR="004D1D39">
              <w:rPr>
                <w:rStyle w:val="AssignmentsLevel1Char"/>
              </w:rPr>
              <w:t xml:space="preserve"> within parentheses.</w:t>
            </w:r>
          </w:p>
          <w:p w14:paraId="5AB279C6" w14:textId="77777777" w:rsidR="00400EF5" w:rsidRDefault="00400EF5" w:rsidP="00400EF5">
            <w:pPr>
              <w:pStyle w:val="AssignmentsLevel1"/>
            </w:pPr>
          </w:p>
          <w:p w14:paraId="193247E1" w14:textId="6DD7CE41" w:rsidR="00400EF5" w:rsidRDefault="00400EF5" w:rsidP="00400EF5">
            <w:pPr>
              <w:pStyle w:val="AssignmentsLevel1"/>
              <w:rPr>
                <w:rStyle w:val="AssignmentsLevel1Char"/>
              </w:rPr>
            </w:pPr>
            <w:r>
              <w:rPr>
                <w:rStyle w:val="AssignmentsLevel1Char"/>
                <w:b/>
              </w:rPr>
              <w:t xml:space="preserve">Submit </w:t>
            </w:r>
            <w:r>
              <w:rPr>
                <w:rStyle w:val="AssignmentsLevel1Char"/>
              </w:rPr>
              <w:t>your</w:t>
            </w:r>
            <w:r w:rsidR="004739F4">
              <w:rPr>
                <w:rStyle w:val="AssignmentsLevel1Char"/>
              </w:rPr>
              <w:t xml:space="preserve"> </w:t>
            </w:r>
            <w:r w:rsidR="00D80CD6">
              <w:rPr>
                <w:rStyle w:val="AssignmentsLevel1Char"/>
              </w:rPr>
              <w:t>description in a single Word document</w:t>
            </w:r>
            <w:r>
              <w:rPr>
                <w:rStyle w:val="AssignmentsLevel1Char"/>
              </w:rPr>
              <w:t xml:space="preserve"> by Sunday 11:59PM (EST).</w:t>
            </w:r>
          </w:p>
          <w:p w14:paraId="4161EF01" w14:textId="77777777" w:rsidR="00AE42CC" w:rsidRDefault="00AE42CC" w:rsidP="00400EF5">
            <w:pPr>
              <w:pStyle w:val="AssignmentsLevel1"/>
              <w:rPr>
                <w:rStyle w:val="AssignmentsLevel1Char"/>
              </w:rPr>
            </w:pPr>
          </w:p>
          <w:p w14:paraId="5C198D87" w14:textId="6F1BE761" w:rsidR="00AE42CC" w:rsidRPr="00AE42CC" w:rsidRDefault="00AE42CC" w:rsidP="00400EF5">
            <w:pPr>
              <w:pStyle w:val="AssignmentsLevel1"/>
            </w:pPr>
            <w:r>
              <w:rPr>
                <w:rStyle w:val="AssignmentsLevel1Char"/>
                <w:b/>
              </w:rPr>
              <w:t xml:space="preserve">Next Step: </w:t>
            </w:r>
            <w:r w:rsidR="00232AAB">
              <w:rPr>
                <w:rStyle w:val="AssignmentsLevel1Char"/>
              </w:rPr>
              <w:t>Begin working on the</w:t>
            </w:r>
            <w:r>
              <w:rPr>
                <w:rStyle w:val="AssignmentsLevel1Char"/>
              </w:rPr>
              <w:t xml:space="preserve"> </w:t>
            </w:r>
            <w:r w:rsidR="00232AAB">
              <w:rPr>
                <w:rStyle w:val="AssignmentsLevel1Char"/>
                <w:i/>
              </w:rPr>
              <w:t>Team Research Project: Questionnaire</w:t>
            </w:r>
            <w:r w:rsidRPr="00AE42CC">
              <w:rPr>
                <w:rStyle w:val="AssignmentsLevel1Char"/>
                <w:i/>
              </w:rPr>
              <w:t xml:space="preserve"> </w:t>
            </w:r>
            <w:r>
              <w:rPr>
                <w:rStyle w:val="AssignmentsLevel1Char"/>
              </w:rPr>
              <w:t>assignment</w:t>
            </w:r>
            <w:r w:rsidR="00232AAB">
              <w:rPr>
                <w:rStyle w:val="AssignmentsLevel1Char"/>
              </w:rPr>
              <w:t>, located in Week Three.</w:t>
            </w:r>
          </w:p>
        </w:tc>
        <w:tc>
          <w:tcPr>
            <w:tcW w:w="1440" w:type="dxa"/>
            <w:tcBorders>
              <w:left w:val="single" w:sz="4" w:space="0" w:color="000000" w:themeColor="text1"/>
            </w:tcBorders>
            <w:shd w:val="clear" w:color="auto" w:fill="FFFFFF" w:themeFill="background1"/>
          </w:tcPr>
          <w:p w14:paraId="5B576961" w14:textId="77777777" w:rsidR="00561E7B" w:rsidRPr="3F7E1EC6" w:rsidRDefault="00561E7B" w:rsidP="3F7E1EC6">
            <w:pPr>
              <w:tabs>
                <w:tab w:val="left" w:pos="0"/>
                <w:tab w:val="left" w:pos="3720"/>
              </w:tabs>
              <w:outlineLvl w:val="0"/>
              <w:rPr>
                <w:rFonts w:eastAsia="Arial" w:cs="Arial"/>
                <w:b/>
                <w:bCs/>
                <w:i/>
                <w:iCs/>
              </w:rPr>
            </w:pPr>
          </w:p>
        </w:tc>
        <w:tc>
          <w:tcPr>
            <w:tcW w:w="1440" w:type="dxa"/>
            <w:tcBorders>
              <w:left w:val="single" w:sz="4" w:space="0" w:color="000000" w:themeColor="text1"/>
            </w:tcBorders>
            <w:shd w:val="clear" w:color="auto" w:fill="FFFFFF" w:themeFill="background1"/>
          </w:tcPr>
          <w:p w14:paraId="43729950" w14:textId="22EA1D76" w:rsidR="00561E7B" w:rsidRPr="0009570F" w:rsidRDefault="0009570F" w:rsidP="0009570F">
            <w:pPr>
              <w:tabs>
                <w:tab w:val="left" w:pos="2329"/>
              </w:tabs>
              <w:rPr>
                <w:rFonts w:cs="Arial"/>
              </w:rPr>
            </w:pPr>
            <w:r>
              <w:rPr>
                <w:rFonts w:cs="Arial"/>
              </w:rPr>
              <w:t>Team</w:t>
            </w:r>
            <w:r w:rsidR="00D00439" w:rsidRPr="33C96D16">
              <w:rPr>
                <w:rFonts w:cs="Arial"/>
              </w:rPr>
              <w:t xml:space="preserve"> Project =</w:t>
            </w:r>
            <w:r>
              <w:rPr>
                <w:rFonts w:cs="Arial"/>
              </w:rPr>
              <w:t xml:space="preserve"> </w:t>
            </w:r>
            <w:r w:rsidR="00D00439">
              <w:rPr>
                <w:rFonts w:cs="Arial"/>
                <w:b/>
                <w:bCs/>
              </w:rPr>
              <w:t>3</w:t>
            </w:r>
            <w:r w:rsidR="00D00439" w:rsidRPr="33C96D16">
              <w:rPr>
                <w:rFonts w:cs="Arial"/>
                <w:b/>
                <w:bCs/>
              </w:rPr>
              <w:t xml:space="preserve"> hour</w:t>
            </w:r>
            <w:r w:rsidR="00D00439">
              <w:rPr>
                <w:rFonts w:cs="Arial"/>
                <w:b/>
                <w:bCs/>
              </w:rPr>
              <w:t>s</w:t>
            </w:r>
          </w:p>
        </w:tc>
      </w:tr>
      <w:tr w:rsidR="00817291" w:rsidRPr="00132272" w14:paraId="17D34915" w14:textId="77777777" w:rsidTr="3F7E1EC6">
        <w:tc>
          <w:tcPr>
            <w:tcW w:w="10170" w:type="dxa"/>
            <w:gridSpan w:val="2"/>
            <w:tcMar>
              <w:top w:w="115" w:type="dxa"/>
              <w:left w:w="115" w:type="dxa"/>
              <w:bottom w:w="115" w:type="dxa"/>
              <w:right w:w="115" w:type="dxa"/>
            </w:tcMar>
          </w:tcPr>
          <w:p w14:paraId="118DF0CB" w14:textId="77777777" w:rsidR="00817291" w:rsidRPr="00824D94" w:rsidRDefault="3F7E1EC6" w:rsidP="3F7E1EC6">
            <w:pPr>
              <w:tabs>
                <w:tab w:val="left" w:pos="2329"/>
              </w:tabs>
              <w:rPr>
                <w:rFonts w:cs="Arial"/>
                <w:b/>
                <w:bCs/>
              </w:rPr>
            </w:pPr>
            <w:r w:rsidRPr="3F7E1EC6">
              <w:rPr>
                <w:rFonts w:cs="Arial"/>
                <w:b/>
                <w:bCs/>
              </w:rPr>
              <w:t>Week 2 Quiz</w:t>
            </w:r>
          </w:p>
          <w:p w14:paraId="0D5B5239" w14:textId="77777777" w:rsidR="00817291" w:rsidRPr="00824D94" w:rsidRDefault="00817291" w:rsidP="00817291">
            <w:pPr>
              <w:tabs>
                <w:tab w:val="left" w:pos="2329"/>
              </w:tabs>
              <w:rPr>
                <w:rFonts w:cs="Arial"/>
                <w:b/>
                <w:szCs w:val="20"/>
              </w:rPr>
            </w:pPr>
          </w:p>
          <w:p w14:paraId="6AC1D7D2" w14:textId="53B6420A" w:rsidR="00817291" w:rsidRPr="005D18B6" w:rsidRDefault="3F7E1EC6" w:rsidP="005D18B6">
            <w:pPr>
              <w:tabs>
                <w:tab w:val="left" w:pos="2329"/>
              </w:tabs>
              <w:rPr>
                <w:rFonts w:cs="Arial"/>
              </w:rPr>
            </w:pPr>
            <w:r w:rsidRPr="3F7E1EC6">
              <w:rPr>
                <w:rFonts w:cs="Arial"/>
                <w:b/>
                <w:bCs/>
              </w:rPr>
              <w:t>Complete</w:t>
            </w:r>
            <w:r w:rsidR="00F45581">
              <w:rPr>
                <w:rFonts w:cs="Arial"/>
              </w:rPr>
              <w:t xml:space="preserve"> the Week 2 Quiz </w:t>
            </w:r>
            <w:r w:rsidR="00F45581">
              <w:t>by Sunday 11:59PM (EST).</w:t>
            </w:r>
            <w:r w:rsidR="000320D4">
              <w:rPr>
                <w:rFonts w:cs="Arial"/>
              </w:rPr>
              <w:t xml:space="preserve"> </w:t>
            </w:r>
            <w:r w:rsidR="00A855C4">
              <w:rPr>
                <w:rFonts w:cs="Arial"/>
              </w:rPr>
              <w:t xml:space="preserve">This quiz covers this week’s </w:t>
            </w:r>
            <w:r w:rsidR="001C576B">
              <w:rPr>
                <w:rFonts w:cs="Arial"/>
              </w:rPr>
              <w:t>readings and video tutorials</w:t>
            </w:r>
            <w:r w:rsidR="000320D4">
              <w:rPr>
                <w:rFonts w:cs="Arial"/>
              </w:rPr>
              <w:t xml:space="preserve">, is open book </w:t>
            </w:r>
            <w:r w:rsidR="001C576B">
              <w:rPr>
                <w:rFonts w:cs="Arial"/>
              </w:rPr>
              <w:t xml:space="preserve">and </w:t>
            </w:r>
            <w:r w:rsidR="000320D4" w:rsidRPr="33C96D16">
              <w:rPr>
                <w:rFonts w:cs="Arial"/>
              </w:rPr>
              <w:t>can only be taken once (no retakes). Make sure you are prepared to complete the quiz before you attempt it.</w:t>
            </w:r>
          </w:p>
        </w:tc>
        <w:tc>
          <w:tcPr>
            <w:tcW w:w="1440" w:type="dxa"/>
          </w:tcPr>
          <w:p w14:paraId="298191FF" w14:textId="77777777" w:rsidR="00817291" w:rsidRPr="00132272" w:rsidRDefault="3F7E1EC6" w:rsidP="3F7E1EC6">
            <w:pPr>
              <w:tabs>
                <w:tab w:val="left" w:pos="2329"/>
              </w:tabs>
              <w:rPr>
                <w:rFonts w:cs="Arial"/>
                <w:strike/>
              </w:rPr>
            </w:pPr>
            <w:r w:rsidRPr="3F7E1EC6">
              <w:rPr>
                <w:rFonts w:cs="Arial"/>
              </w:rPr>
              <w:t>2.1, 2.2, 2.3, 2.4, 2.5, 2.6</w:t>
            </w:r>
          </w:p>
        </w:tc>
        <w:tc>
          <w:tcPr>
            <w:tcW w:w="1440" w:type="dxa"/>
          </w:tcPr>
          <w:p w14:paraId="17C504C8" w14:textId="77777777" w:rsidR="0009570F" w:rsidRDefault="0009570F" w:rsidP="0009570F">
            <w:pPr>
              <w:tabs>
                <w:tab w:val="left" w:pos="2329"/>
              </w:tabs>
              <w:rPr>
                <w:rFonts w:cs="Arial"/>
              </w:rPr>
            </w:pPr>
            <w:r>
              <w:rPr>
                <w:rFonts w:cs="Arial"/>
              </w:rPr>
              <w:t xml:space="preserve">Quiz and </w:t>
            </w:r>
            <w:r w:rsidRPr="3F7E1EC6">
              <w:rPr>
                <w:rFonts w:cs="Arial"/>
              </w:rPr>
              <w:t xml:space="preserve">feedback = </w:t>
            </w:r>
          </w:p>
          <w:p w14:paraId="79F71AFD" w14:textId="7C55314A" w:rsidR="00817291" w:rsidRPr="00132272" w:rsidRDefault="0009570F" w:rsidP="0009570F">
            <w:pPr>
              <w:tabs>
                <w:tab w:val="left" w:pos="2329"/>
              </w:tabs>
              <w:rPr>
                <w:rFonts w:cs="Arial"/>
                <w:strike/>
              </w:rPr>
            </w:pPr>
            <w:r w:rsidRPr="3F7E1EC6">
              <w:rPr>
                <w:rFonts w:cs="Arial"/>
                <w:b/>
                <w:bCs/>
              </w:rPr>
              <w:t>1 hour</w:t>
            </w:r>
          </w:p>
        </w:tc>
      </w:tr>
      <w:tr w:rsidR="00817291" w:rsidRPr="00842155" w14:paraId="4D90DCDB"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FA77722" w14:textId="77777777" w:rsidR="00817291" w:rsidRPr="00842155" w:rsidRDefault="33C96D16" w:rsidP="33C96D16">
            <w:pPr>
              <w:tabs>
                <w:tab w:val="left" w:pos="2329"/>
              </w:tabs>
              <w:rPr>
                <w:rFonts w:eastAsia="Arial" w:cs="Arial"/>
                <w:b/>
                <w:bCs/>
              </w:rPr>
            </w:pPr>
            <w:r w:rsidRPr="33C96D1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6921848" w14:textId="77777777" w:rsidR="00817291" w:rsidRPr="00842155" w:rsidRDefault="00817291" w:rsidP="0081729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DBA868E" w14:textId="77777777" w:rsidR="00817291" w:rsidRPr="00842155" w:rsidRDefault="00817291" w:rsidP="00817291">
            <w:pPr>
              <w:tabs>
                <w:tab w:val="left" w:pos="2329"/>
              </w:tabs>
              <w:rPr>
                <w:rFonts w:cs="Arial"/>
                <w:b/>
                <w:szCs w:val="20"/>
              </w:rPr>
            </w:pPr>
          </w:p>
        </w:tc>
        <w:tc>
          <w:tcPr>
            <w:tcW w:w="1440" w:type="dxa"/>
            <w:tcBorders>
              <w:bottom w:val="single" w:sz="4" w:space="0" w:color="000000" w:themeColor="text1"/>
            </w:tcBorders>
            <w:shd w:val="clear" w:color="auto" w:fill="E6E6E6"/>
          </w:tcPr>
          <w:p w14:paraId="57C8CDED" w14:textId="446E66DB" w:rsidR="00817291" w:rsidRPr="00842155" w:rsidRDefault="00BE13D9" w:rsidP="00817291">
            <w:pPr>
              <w:tabs>
                <w:tab w:val="left" w:pos="2329"/>
              </w:tabs>
              <w:rPr>
                <w:rFonts w:cs="Arial"/>
                <w:b/>
                <w:szCs w:val="20"/>
              </w:rPr>
            </w:pPr>
            <w:r>
              <w:rPr>
                <w:rFonts w:cs="Arial"/>
                <w:b/>
                <w:szCs w:val="20"/>
              </w:rPr>
              <w:t>6 hours</w:t>
            </w:r>
          </w:p>
        </w:tc>
      </w:tr>
    </w:tbl>
    <w:p w14:paraId="49F771E3" w14:textId="1D2ED22B" w:rsidR="00104F2B" w:rsidRDefault="00104F2B" w:rsidP="00746DDD">
      <w:pPr>
        <w:pStyle w:val="Heading1"/>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754C9C9" w14:textId="77777777" w:rsidTr="3F7E1EC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4D8E77C" w14:textId="329E20FE" w:rsidR="002C1641" w:rsidRPr="00842155" w:rsidRDefault="33C96D16" w:rsidP="0020635A">
            <w:pPr>
              <w:pStyle w:val="WeeklyTopicHeading1"/>
            </w:pPr>
            <w:bookmarkStart w:id="6" w:name="weekthree"/>
            <w:bookmarkStart w:id="7" w:name="_Toc358980896"/>
            <w:bookmarkEnd w:id="6"/>
            <w:r>
              <w:lastRenderedPageBreak/>
              <w:t xml:space="preserve">Week Three: </w:t>
            </w:r>
            <w:bookmarkEnd w:id="7"/>
            <w:r w:rsidR="00662405">
              <w:t>Design: Description, Correlation, and Causality</w:t>
            </w:r>
          </w:p>
        </w:tc>
        <w:tc>
          <w:tcPr>
            <w:tcW w:w="1440" w:type="dxa"/>
            <w:tcBorders>
              <w:left w:val="nil"/>
              <w:bottom w:val="single" w:sz="4" w:space="0" w:color="000000" w:themeColor="text1"/>
              <w:right w:val="nil"/>
            </w:tcBorders>
            <w:shd w:val="clear" w:color="auto" w:fill="BF2C37"/>
          </w:tcPr>
          <w:p w14:paraId="0035479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708CAB2"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FD3A37E" w14:textId="77777777" w:rsidTr="3F7E1EC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ACDF1EE" w14:textId="77777777" w:rsidR="00FD5474" w:rsidRPr="005B10FE" w:rsidRDefault="33C96D16" w:rsidP="33C96D16">
            <w:pPr>
              <w:tabs>
                <w:tab w:val="left" w:pos="0"/>
                <w:tab w:val="left" w:pos="3720"/>
              </w:tabs>
              <w:outlineLvl w:val="0"/>
              <w:rPr>
                <w:rFonts w:eastAsia="Arial" w:cs="Arial"/>
                <w:b/>
                <w:bCs/>
                <w:i/>
                <w:iCs/>
              </w:rPr>
            </w:pPr>
            <w:r w:rsidRPr="33C96D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C6EF35" w14:textId="77777777" w:rsidR="00FD5474" w:rsidRPr="00842155" w:rsidRDefault="33C96D16" w:rsidP="33C96D16">
            <w:pPr>
              <w:tabs>
                <w:tab w:val="left" w:pos="0"/>
                <w:tab w:val="left" w:pos="3720"/>
              </w:tabs>
              <w:outlineLvl w:val="0"/>
              <w:rPr>
                <w:rFonts w:eastAsia="Arial" w:cs="Arial"/>
              </w:rPr>
            </w:pPr>
            <w:r w:rsidRPr="33C96D16">
              <w:rPr>
                <w:rFonts w:eastAsia="Arial" w:cs="Arial"/>
                <w:b/>
                <w:bCs/>
                <w:i/>
                <w:iCs/>
              </w:rPr>
              <w:t>Alignment</w:t>
            </w:r>
          </w:p>
        </w:tc>
      </w:tr>
      <w:tr w:rsidR="00817291" w:rsidRPr="00842155" w14:paraId="5410A0AB" w14:textId="77777777" w:rsidTr="3F7E1EC6">
        <w:trPr>
          <w:trHeight w:val="30"/>
        </w:trPr>
        <w:tc>
          <w:tcPr>
            <w:tcW w:w="10170" w:type="dxa"/>
            <w:gridSpan w:val="2"/>
            <w:tcBorders>
              <w:bottom w:val="nil"/>
              <w:right w:val="nil"/>
            </w:tcBorders>
            <w:tcMar>
              <w:top w:w="115" w:type="dxa"/>
              <w:left w:w="115" w:type="dxa"/>
              <w:bottom w:w="115" w:type="dxa"/>
              <w:right w:w="115" w:type="dxa"/>
            </w:tcMar>
          </w:tcPr>
          <w:p w14:paraId="4533C714" w14:textId="50AA91AA" w:rsidR="00817291" w:rsidRPr="00842155" w:rsidRDefault="33C96D16" w:rsidP="00D67A90">
            <w:pPr>
              <w:pStyle w:val="ObjectiveBullet"/>
              <w:numPr>
                <w:ilvl w:val="1"/>
                <w:numId w:val="10"/>
              </w:numPr>
              <w:tabs>
                <w:tab w:val="clear" w:pos="0"/>
              </w:tabs>
            </w:pPr>
            <w:r w:rsidRPr="33C96D16">
              <w:rPr>
                <w:sz w:val="21"/>
                <w:szCs w:val="21"/>
              </w:rPr>
              <w:t>Evaluate internal validity of various research designs.</w:t>
            </w:r>
          </w:p>
        </w:tc>
        <w:tc>
          <w:tcPr>
            <w:tcW w:w="2880" w:type="dxa"/>
            <w:gridSpan w:val="2"/>
            <w:tcBorders>
              <w:left w:val="nil"/>
              <w:bottom w:val="nil"/>
            </w:tcBorders>
          </w:tcPr>
          <w:p w14:paraId="6E692DD8"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083F03B7"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CF09ADD" w14:textId="3AA31727" w:rsidR="00817291" w:rsidRPr="00842155" w:rsidRDefault="33C96D16" w:rsidP="00D67A90">
            <w:pPr>
              <w:pStyle w:val="ObjectiveBullet"/>
              <w:numPr>
                <w:ilvl w:val="1"/>
                <w:numId w:val="10"/>
              </w:numPr>
            </w:pPr>
            <w:r w:rsidRPr="33C96D16">
              <w:rPr>
                <w:sz w:val="21"/>
                <w:szCs w:val="21"/>
              </w:rPr>
              <w:t>Use design notation to diagram various research designs.</w:t>
            </w:r>
          </w:p>
        </w:tc>
        <w:tc>
          <w:tcPr>
            <w:tcW w:w="2880" w:type="dxa"/>
            <w:gridSpan w:val="2"/>
            <w:tcBorders>
              <w:top w:val="nil"/>
              <w:left w:val="nil"/>
              <w:bottom w:val="nil"/>
            </w:tcBorders>
          </w:tcPr>
          <w:p w14:paraId="5571C27C"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592A48B3"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747E2FD6" w14:textId="1DBBF854" w:rsidR="00817291" w:rsidRPr="00842155" w:rsidRDefault="33C96D16" w:rsidP="00D67A90">
            <w:pPr>
              <w:pStyle w:val="ObjectiveBullet"/>
              <w:numPr>
                <w:ilvl w:val="1"/>
                <w:numId w:val="10"/>
              </w:numPr>
            </w:pPr>
            <w:r w:rsidRPr="33C96D16">
              <w:rPr>
                <w:sz w:val="21"/>
                <w:szCs w:val="21"/>
              </w:rPr>
              <w:t>Identify the 3 conditions necessary for causal inference.</w:t>
            </w:r>
          </w:p>
        </w:tc>
        <w:tc>
          <w:tcPr>
            <w:tcW w:w="2880" w:type="dxa"/>
            <w:gridSpan w:val="2"/>
            <w:tcBorders>
              <w:top w:val="nil"/>
              <w:left w:val="nil"/>
              <w:bottom w:val="nil"/>
            </w:tcBorders>
          </w:tcPr>
          <w:p w14:paraId="27FE12F7"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1B703DEA"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4633D2FE" w14:textId="4F327B17" w:rsidR="00817291" w:rsidRPr="00842155" w:rsidRDefault="33C96D16" w:rsidP="00D67A90">
            <w:pPr>
              <w:pStyle w:val="ObjectiveBullet"/>
              <w:numPr>
                <w:ilvl w:val="1"/>
                <w:numId w:val="10"/>
              </w:numPr>
            </w:pPr>
            <w:r w:rsidRPr="33C96D16">
              <w:rPr>
                <w:sz w:val="21"/>
                <w:szCs w:val="21"/>
              </w:rPr>
              <w:t>Identify threats to internal validity for various design types.</w:t>
            </w:r>
          </w:p>
        </w:tc>
        <w:tc>
          <w:tcPr>
            <w:tcW w:w="2880" w:type="dxa"/>
            <w:gridSpan w:val="2"/>
            <w:tcBorders>
              <w:top w:val="nil"/>
              <w:left w:val="nil"/>
              <w:bottom w:val="nil"/>
            </w:tcBorders>
          </w:tcPr>
          <w:p w14:paraId="4D323D8E"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669285DD"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3C03FEDE" w14:textId="5EA9139F" w:rsidR="00817291" w:rsidRPr="00842155" w:rsidRDefault="33C96D16" w:rsidP="00D67A90">
            <w:pPr>
              <w:pStyle w:val="ObjectiveBullet"/>
              <w:numPr>
                <w:ilvl w:val="1"/>
                <w:numId w:val="10"/>
              </w:numPr>
            </w:pPr>
            <w:r w:rsidRPr="33C96D16">
              <w:rPr>
                <w:sz w:val="21"/>
                <w:szCs w:val="21"/>
              </w:rPr>
              <w:t>Differentiate between the purposes of qualitative and quantitative designs.</w:t>
            </w:r>
          </w:p>
        </w:tc>
        <w:tc>
          <w:tcPr>
            <w:tcW w:w="2880" w:type="dxa"/>
            <w:gridSpan w:val="2"/>
            <w:tcBorders>
              <w:top w:val="nil"/>
              <w:left w:val="nil"/>
              <w:bottom w:val="nil"/>
            </w:tcBorders>
          </w:tcPr>
          <w:p w14:paraId="005561B8"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54826A44"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E266E11" w14:textId="176294AE" w:rsidR="00817291" w:rsidRPr="00842155" w:rsidRDefault="33C96D16" w:rsidP="00D67A90">
            <w:pPr>
              <w:pStyle w:val="ObjectiveBullet"/>
              <w:numPr>
                <w:ilvl w:val="1"/>
                <w:numId w:val="10"/>
              </w:numPr>
            </w:pPr>
            <w:r w:rsidRPr="33C96D16">
              <w:rPr>
                <w:sz w:val="21"/>
                <w:szCs w:val="21"/>
              </w:rPr>
              <w:t>Define evaluation criteria for qualitative designs.</w:t>
            </w:r>
          </w:p>
        </w:tc>
        <w:tc>
          <w:tcPr>
            <w:tcW w:w="2880" w:type="dxa"/>
            <w:gridSpan w:val="2"/>
            <w:tcBorders>
              <w:top w:val="nil"/>
              <w:left w:val="nil"/>
              <w:bottom w:val="nil"/>
            </w:tcBorders>
          </w:tcPr>
          <w:p w14:paraId="435950ED"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1DD1875B" w14:textId="77777777" w:rsidTr="3F7E1EC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338833" w14:textId="3BEE897D" w:rsidR="00817291" w:rsidRPr="00842155" w:rsidRDefault="33C96D16" w:rsidP="00D67A90">
            <w:pPr>
              <w:pStyle w:val="ObjectiveBullet"/>
              <w:numPr>
                <w:ilvl w:val="1"/>
                <w:numId w:val="10"/>
              </w:numPr>
            </w:pPr>
            <w:r w:rsidRPr="33C96D16">
              <w:rPr>
                <w:sz w:val="21"/>
                <w:szCs w:val="21"/>
              </w:rPr>
              <w:t>Conduct content analysis of qualitative data.</w:t>
            </w:r>
          </w:p>
        </w:tc>
        <w:tc>
          <w:tcPr>
            <w:tcW w:w="2880" w:type="dxa"/>
            <w:gridSpan w:val="2"/>
            <w:tcBorders>
              <w:top w:val="nil"/>
              <w:left w:val="nil"/>
              <w:bottom w:val="single" w:sz="4" w:space="0" w:color="000000" w:themeColor="text1"/>
            </w:tcBorders>
          </w:tcPr>
          <w:p w14:paraId="15FCC9AC" w14:textId="77777777" w:rsidR="00817291" w:rsidRPr="00842155" w:rsidRDefault="33C96D16" w:rsidP="33C96D16">
            <w:pPr>
              <w:tabs>
                <w:tab w:val="left" w:pos="0"/>
                <w:tab w:val="left" w:pos="3720"/>
              </w:tabs>
              <w:outlineLvl w:val="0"/>
              <w:rPr>
                <w:rFonts w:cs="Arial"/>
              </w:rPr>
            </w:pPr>
            <w:r w:rsidRPr="33C96D16">
              <w:rPr>
                <w:rFonts w:cs="Arial"/>
                <w:sz w:val="21"/>
                <w:szCs w:val="21"/>
              </w:rPr>
              <w:t>CLO3, CLO4</w:t>
            </w:r>
          </w:p>
        </w:tc>
      </w:tr>
      <w:tr w:rsidR="00817291" w:rsidRPr="00842155" w14:paraId="3F7C6C45" w14:textId="77777777" w:rsidTr="3F7E1EC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A42668F" w14:textId="77777777" w:rsidR="00817291" w:rsidRDefault="33C96D16" w:rsidP="33C96D16">
            <w:pPr>
              <w:tabs>
                <w:tab w:val="left" w:pos="0"/>
                <w:tab w:val="left" w:pos="3720"/>
              </w:tabs>
              <w:outlineLvl w:val="0"/>
              <w:rPr>
                <w:rFonts w:eastAsia="Arial" w:cs="Arial"/>
                <w:i/>
                <w:iCs/>
              </w:rPr>
            </w:pPr>
            <w:r w:rsidRPr="33C96D16">
              <w:rPr>
                <w:rFonts w:eastAsia="Arial" w:cs="Arial"/>
                <w:b/>
                <w:bCs/>
                <w:i/>
                <w:iCs/>
                <w:sz w:val="22"/>
                <w:szCs w:val="22"/>
              </w:rPr>
              <w:t>Resources, Activities, and Preparation</w:t>
            </w:r>
          </w:p>
          <w:p w14:paraId="30652DC7"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499FD1E"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auto"/>
            </w:tcBorders>
            <w:shd w:val="clear" w:color="auto" w:fill="D8D9DA"/>
          </w:tcPr>
          <w:p w14:paraId="129028DD"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17291" w:rsidRPr="00842155" w14:paraId="32BBDABB"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525F92" w14:textId="77777777" w:rsidR="00817291" w:rsidRPr="00141348" w:rsidRDefault="33C96D16" w:rsidP="33C96D16">
            <w:pPr>
              <w:rPr>
                <w:b/>
                <w:bCs/>
              </w:rPr>
            </w:pPr>
            <w:r w:rsidRPr="33C96D16">
              <w:rPr>
                <w:b/>
                <w:bCs/>
              </w:rPr>
              <w:t xml:space="preserve">Reading: Research Methods Knowledge Base </w:t>
            </w:r>
          </w:p>
          <w:p w14:paraId="2A2928FA" w14:textId="77777777" w:rsidR="00817291" w:rsidRDefault="00817291" w:rsidP="00817291">
            <w:pPr>
              <w:pStyle w:val="AssignmentsLevel1"/>
              <w:tabs>
                <w:tab w:val="left" w:pos="2696"/>
              </w:tabs>
              <w:rPr>
                <w:b/>
              </w:rPr>
            </w:pPr>
            <w:r>
              <w:rPr>
                <w:b/>
              </w:rPr>
              <w:tab/>
            </w:r>
          </w:p>
          <w:p w14:paraId="0815B67F" w14:textId="6CF2DBF8" w:rsidR="00817291" w:rsidRDefault="00BA784F" w:rsidP="00817291">
            <w:pPr>
              <w:pStyle w:val="AssignmentsLevel1"/>
            </w:pPr>
            <w:r w:rsidRPr="3F7E1EC6">
              <w:rPr>
                <w:b/>
                <w:bCs/>
              </w:rPr>
              <w:t>Read</w:t>
            </w:r>
            <w:r>
              <w:t xml:space="preserve"> the following sections of from the </w:t>
            </w:r>
            <w:hyperlink r:id="rId34" w:history="1">
              <w:r>
                <w:rPr>
                  <w:rStyle w:val="Hyperlink"/>
                </w:rPr>
                <w:t>Web Center for Social Research Methods</w:t>
              </w:r>
            </w:hyperlink>
            <w:r>
              <w:rPr>
                <w:iCs/>
              </w:rPr>
              <w:t>:</w:t>
            </w:r>
          </w:p>
          <w:p w14:paraId="4406D80A" w14:textId="77777777" w:rsidR="00817291" w:rsidRDefault="00817291" w:rsidP="00817291">
            <w:pPr>
              <w:pStyle w:val="AssignmentsLevel1"/>
              <w:rPr>
                <w:b/>
              </w:rPr>
            </w:pPr>
          </w:p>
          <w:p w14:paraId="559AD06C" w14:textId="77777777" w:rsidR="00817291" w:rsidRDefault="33C96D16" w:rsidP="00CC3BE9">
            <w:pPr>
              <w:pStyle w:val="AssignmentsLevel2"/>
              <w:ind w:left="390"/>
            </w:pPr>
            <w:r>
              <w:t>Internal Validity</w:t>
            </w:r>
          </w:p>
          <w:p w14:paraId="2F3AA271" w14:textId="77777777" w:rsidR="00817291" w:rsidRDefault="33C96D16" w:rsidP="00CC3BE9">
            <w:pPr>
              <w:pStyle w:val="AssignmentsLevel2"/>
              <w:ind w:left="390"/>
            </w:pPr>
            <w:r>
              <w:t>Introduction to Design</w:t>
            </w:r>
          </w:p>
          <w:p w14:paraId="77768F68" w14:textId="77777777" w:rsidR="00817291" w:rsidRDefault="33C96D16" w:rsidP="00CC3BE9">
            <w:pPr>
              <w:pStyle w:val="AssignmentsLevel2"/>
              <w:ind w:left="390"/>
            </w:pPr>
            <w:r>
              <w:t>Types of Design</w:t>
            </w:r>
          </w:p>
          <w:p w14:paraId="1A687821" w14:textId="77777777" w:rsidR="00817291" w:rsidRDefault="33C96D16" w:rsidP="00CC3BE9">
            <w:pPr>
              <w:pStyle w:val="AssignmentsLevel2"/>
              <w:ind w:left="390"/>
            </w:pPr>
            <w:r>
              <w:t>Experimental Design</w:t>
            </w:r>
          </w:p>
          <w:p w14:paraId="217802E5" w14:textId="7FD27A06" w:rsidR="00817291" w:rsidRDefault="00817291" w:rsidP="00817291">
            <w:pPr>
              <w:pStyle w:val="AssignmentsLevel1"/>
            </w:pPr>
          </w:p>
          <w:p w14:paraId="2D14D22D" w14:textId="04E08921" w:rsidR="00876E80" w:rsidRDefault="00876E80" w:rsidP="00817291">
            <w:pPr>
              <w:pStyle w:val="AssignmentsLevel1"/>
            </w:pPr>
            <w:r w:rsidRPr="33C96D16">
              <w:rPr>
                <w:b/>
                <w:bCs/>
              </w:rPr>
              <w:t>Read</w:t>
            </w:r>
            <w:r>
              <w:t xml:space="preserve"> “</w:t>
            </w:r>
            <w:hyperlink r:id="rId35">
              <w:r>
                <w:rPr>
                  <w:rStyle w:val="Hyperlink"/>
                </w:rPr>
                <w:t>Why Loving Your Great, Brilliant Idea Is No Good</w:t>
              </w:r>
            </w:hyperlink>
            <w:r>
              <w:rPr>
                <w:rStyle w:val="Hyperlink"/>
              </w:rPr>
              <w:t>.</w:t>
            </w:r>
            <w:r w:rsidR="001B4A29">
              <w:rPr>
                <w:rStyle w:val="Hyperlink"/>
              </w:rPr>
              <w:t>”</w:t>
            </w:r>
          </w:p>
          <w:p w14:paraId="4B9283B4" w14:textId="77777777" w:rsidR="00876E80" w:rsidRDefault="00876E80" w:rsidP="00817291">
            <w:pPr>
              <w:pStyle w:val="AssignmentsLevel1"/>
            </w:pPr>
          </w:p>
          <w:p w14:paraId="1413C3C4" w14:textId="12CFDE5E" w:rsidR="00817291" w:rsidRPr="00842155" w:rsidRDefault="00CC3BE9" w:rsidP="00817291">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5549EEFF" w14:textId="77777777" w:rsidR="00817291" w:rsidRPr="009F6FAF" w:rsidRDefault="3F7E1EC6" w:rsidP="3F7E1EC6">
            <w:pPr>
              <w:rPr>
                <w:rFonts w:cs="Arial"/>
              </w:rPr>
            </w:pPr>
            <w:r w:rsidRPr="3F7E1EC6">
              <w:rPr>
                <w:rFonts w:cs="Arial"/>
              </w:rPr>
              <w:t>3.1, 3.2, 3.3, 3.4, 3.5, 3.6, 3.7</w:t>
            </w:r>
          </w:p>
        </w:tc>
        <w:tc>
          <w:tcPr>
            <w:tcW w:w="1440" w:type="dxa"/>
            <w:tcBorders>
              <w:left w:val="single" w:sz="4" w:space="0" w:color="000000" w:themeColor="text1"/>
            </w:tcBorders>
            <w:shd w:val="clear" w:color="auto" w:fill="FFFFFF" w:themeFill="background1"/>
          </w:tcPr>
          <w:p w14:paraId="1062A0B4" w14:textId="69C03025" w:rsidR="00817291" w:rsidRPr="009F6FAF" w:rsidRDefault="00D00439" w:rsidP="00817291">
            <w:pPr>
              <w:rPr>
                <w:rFonts w:cs="Arial"/>
                <w:szCs w:val="20"/>
              </w:rPr>
            </w:pPr>
            <w:r>
              <w:rPr>
                <w:rFonts w:cs="Arial"/>
                <w:szCs w:val="20"/>
              </w:rPr>
              <w:t xml:space="preserve">Discuss readings = </w:t>
            </w:r>
            <w:r>
              <w:rPr>
                <w:rFonts w:cs="Arial"/>
                <w:b/>
                <w:szCs w:val="20"/>
              </w:rPr>
              <w:t>0.5 hours</w:t>
            </w:r>
          </w:p>
        </w:tc>
      </w:tr>
      <w:tr w:rsidR="00817291" w:rsidRPr="00842155" w14:paraId="3BD64E2D"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6BC2FA65" w14:textId="77777777" w:rsidR="00817291" w:rsidRDefault="33C96D16" w:rsidP="33C96D16">
            <w:pPr>
              <w:tabs>
                <w:tab w:val="left" w:pos="2329"/>
              </w:tabs>
              <w:rPr>
                <w:rFonts w:cs="Arial"/>
                <w:b/>
                <w:bCs/>
              </w:rPr>
            </w:pPr>
            <w:r w:rsidRPr="33C96D16">
              <w:rPr>
                <w:rFonts w:cs="Arial"/>
                <w:b/>
                <w:bCs/>
              </w:rPr>
              <w:t>Week Three Lectures</w:t>
            </w:r>
          </w:p>
          <w:p w14:paraId="320CD2F4" w14:textId="77777777" w:rsidR="00817291" w:rsidRDefault="00817291" w:rsidP="00817291">
            <w:pPr>
              <w:rPr>
                <w:rFonts w:asciiTheme="minorHAnsi" w:hAnsiTheme="minorHAnsi"/>
              </w:rPr>
            </w:pPr>
          </w:p>
          <w:p w14:paraId="401544F2" w14:textId="75E1E3F3" w:rsidR="00817291" w:rsidRDefault="008C0A32" w:rsidP="00817291">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75F2E7C5" w14:textId="77777777" w:rsidR="008C0A32" w:rsidRPr="00F602EA" w:rsidRDefault="008C0A32" w:rsidP="00817291"/>
          <w:p w14:paraId="0B02D401" w14:textId="63C282A0" w:rsidR="00817291" w:rsidRDefault="003669D5" w:rsidP="00CC3BE9">
            <w:pPr>
              <w:pStyle w:val="AssignmentsLevel2"/>
              <w:ind w:left="300" w:hanging="270"/>
            </w:pPr>
            <w:hyperlink r:id="rId36" w:history="1">
              <w:r w:rsidR="33C96D16" w:rsidRPr="004F6609">
                <w:rPr>
                  <w:rStyle w:val="Hyperlink"/>
                </w:rPr>
                <w:t>Chapter 7.1: Research Designs and Causal Inference</w:t>
              </w:r>
            </w:hyperlink>
            <w:r w:rsidR="33C96D16">
              <w:t xml:space="preserve"> [14:16]</w:t>
            </w:r>
          </w:p>
          <w:p w14:paraId="068BE6E9" w14:textId="26C746B0" w:rsidR="00817291" w:rsidRDefault="003669D5" w:rsidP="00CC3BE9">
            <w:pPr>
              <w:pStyle w:val="AssignmentsLevel2"/>
              <w:ind w:left="300" w:hanging="270"/>
            </w:pPr>
            <w:hyperlink r:id="rId37" w:history="1">
              <w:r w:rsidR="33C96D16" w:rsidRPr="004F6609">
                <w:rPr>
                  <w:rStyle w:val="Hyperlink"/>
                </w:rPr>
                <w:t>Chapter 7.2: Threats to Internal Validity</w:t>
              </w:r>
            </w:hyperlink>
            <w:r w:rsidR="33C96D16">
              <w:t xml:space="preserve"> [36:42]</w:t>
            </w:r>
          </w:p>
          <w:p w14:paraId="40262321" w14:textId="6C2E0D7C" w:rsidR="00817291" w:rsidRDefault="003669D5" w:rsidP="00CC3BE9">
            <w:pPr>
              <w:pStyle w:val="AssignmentsLevel2"/>
              <w:ind w:left="300" w:hanging="270"/>
            </w:pPr>
            <w:hyperlink r:id="rId38" w:history="1">
              <w:r w:rsidR="33C96D16" w:rsidRPr="004F6609">
                <w:rPr>
                  <w:rStyle w:val="Hyperlink"/>
                </w:rPr>
                <w:t>Chapter 8: Qualitative and Mixed Methods Designs</w:t>
              </w:r>
            </w:hyperlink>
            <w:r w:rsidR="004F6609">
              <w:t xml:space="preserve"> </w:t>
            </w:r>
            <w:r w:rsidR="33C96D16">
              <w:t>[17:26]</w:t>
            </w:r>
          </w:p>
          <w:p w14:paraId="4038EBF9" w14:textId="77777777" w:rsidR="00817291" w:rsidRDefault="003669D5" w:rsidP="00817291">
            <w:pPr>
              <w:pStyle w:val="AssignmentsLevel2"/>
              <w:ind w:left="300" w:hanging="270"/>
            </w:pPr>
            <w:hyperlink r:id="rId39" w:history="1">
              <w:r w:rsidR="33C96D16" w:rsidRPr="004F6609">
                <w:rPr>
                  <w:rStyle w:val="Hyperlink"/>
                </w:rPr>
                <w:t>Chapter</w:t>
              </w:r>
              <w:r w:rsidR="004F6609" w:rsidRPr="004F6609">
                <w:rPr>
                  <w:rStyle w:val="Hyperlink"/>
                </w:rPr>
                <w:t xml:space="preserve"> 9: Experimental Design</w:t>
              </w:r>
            </w:hyperlink>
            <w:r w:rsidR="004F6609">
              <w:t xml:space="preserve"> [16:11]</w:t>
            </w:r>
          </w:p>
          <w:p w14:paraId="68F61C30" w14:textId="77777777" w:rsidR="00C244AD" w:rsidRDefault="00C244AD" w:rsidP="00C244AD">
            <w:pPr>
              <w:pStyle w:val="AssignmentsLevel2"/>
              <w:numPr>
                <w:ilvl w:val="0"/>
                <w:numId w:val="0"/>
              </w:numPr>
              <w:ind w:left="360" w:hanging="360"/>
            </w:pPr>
          </w:p>
          <w:p w14:paraId="2F2BB7E0" w14:textId="6B454A8B" w:rsidR="00C244AD" w:rsidRPr="00842155" w:rsidRDefault="00C244AD" w:rsidP="00C244AD">
            <w:pPr>
              <w:pStyle w:val="AssignmentsLevel2"/>
              <w:numPr>
                <w:ilvl w:val="0"/>
                <w:numId w:val="0"/>
              </w:numPr>
              <w:ind w:left="360" w:hanging="360"/>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3B39D8BA" w14:textId="77777777" w:rsidR="00817291" w:rsidRPr="009F6FAF" w:rsidRDefault="3F7E1EC6" w:rsidP="3F7E1EC6">
            <w:pPr>
              <w:rPr>
                <w:rFonts w:cs="Arial"/>
              </w:rPr>
            </w:pPr>
            <w:r w:rsidRPr="3F7E1EC6">
              <w:rPr>
                <w:rFonts w:cs="Arial"/>
              </w:rPr>
              <w:lastRenderedPageBreak/>
              <w:t>3.1, 3.2, 3.3, 3.4, 3.5, 3.6, 3.7</w:t>
            </w:r>
          </w:p>
        </w:tc>
        <w:tc>
          <w:tcPr>
            <w:tcW w:w="1440" w:type="dxa"/>
            <w:tcBorders>
              <w:left w:val="single" w:sz="4" w:space="0" w:color="000000" w:themeColor="text1"/>
            </w:tcBorders>
            <w:shd w:val="clear" w:color="auto" w:fill="FFFFFF" w:themeFill="background1"/>
          </w:tcPr>
          <w:p w14:paraId="353C34EF" w14:textId="77777777" w:rsidR="00817291" w:rsidRDefault="33C96D16" w:rsidP="33C96D16">
            <w:pPr>
              <w:rPr>
                <w:rFonts w:cs="Arial"/>
              </w:rPr>
            </w:pPr>
            <w:r w:rsidRPr="33C96D16">
              <w:rPr>
                <w:rFonts w:cs="Arial"/>
              </w:rPr>
              <w:t xml:space="preserve">Lecture: Review lecture materials and </w:t>
            </w:r>
            <w:r w:rsidRPr="33C96D16">
              <w:rPr>
                <w:rFonts w:cs="Arial"/>
              </w:rPr>
              <w:lastRenderedPageBreak/>
              <w:t>post response =</w:t>
            </w:r>
          </w:p>
          <w:p w14:paraId="61C774BC" w14:textId="77777777" w:rsidR="00817291" w:rsidRPr="009F6FAF" w:rsidRDefault="33C96D16" w:rsidP="33C96D16">
            <w:pPr>
              <w:rPr>
                <w:rFonts w:cs="Arial"/>
              </w:rPr>
            </w:pPr>
            <w:r w:rsidRPr="33C96D16">
              <w:rPr>
                <w:rFonts w:cs="Arial"/>
                <w:b/>
                <w:bCs/>
              </w:rPr>
              <w:t>1 hour, 30 minutes</w:t>
            </w:r>
          </w:p>
        </w:tc>
      </w:tr>
      <w:tr w:rsidR="00876061" w:rsidRPr="00842155" w14:paraId="18806168"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7692720" w14:textId="77777777" w:rsidR="00876061" w:rsidRPr="00744707" w:rsidRDefault="00876061" w:rsidP="00876061">
            <w:pPr>
              <w:tabs>
                <w:tab w:val="left" w:pos="0"/>
                <w:tab w:val="left" w:pos="3720"/>
              </w:tabs>
              <w:rPr>
                <w:i/>
              </w:rPr>
            </w:pPr>
            <w:r w:rsidRPr="00744707">
              <w:rPr>
                <w:b/>
                <w:i/>
                <w:sz w:val="22"/>
                <w:szCs w:val="22"/>
              </w:rPr>
              <w:lastRenderedPageBreak/>
              <w:t>Graded Assignments</w:t>
            </w:r>
          </w:p>
          <w:p w14:paraId="3F816EC3" w14:textId="180EF183" w:rsidR="00876061" w:rsidRPr="005B10FE" w:rsidRDefault="00876061" w:rsidP="00876061">
            <w:pPr>
              <w:tabs>
                <w:tab w:val="left" w:pos="0"/>
                <w:tab w:val="left" w:pos="3720"/>
              </w:tabs>
              <w:outlineLvl w:val="0"/>
              <w:rPr>
                <w:rFonts w:eastAsia="Arial" w:cs="Arial"/>
                <w:b/>
                <w:bCs/>
                <w:i/>
                <w:iCs/>
              </w:rPr>
            </w:pPr>
            <w:r w:rsidRPr="00744707">
              <w:rPr>
                <w:i/>
              </w:rPr>
              <w:t>Complete these graded assessments by the end of the week unless specified otherwise.</w:t>
            </w:r>
          </w:p>
        </w:tc>
        <w:tc>
          <w:tcPr>
            <w:tcW w:w="1440" w:type="dxa"/>
            <w:tcBorders>
              <w:left w:val="single" w:sz="4" w:space="0" w:color="000000" w:themeColor="text1"/>
            </w:tcBorders>
            <w:shd w:val="clear" w:color="auto" w:fill="D8D9DA"/>
          </w:tcPr>
          <w:p w14:paraId="638317D0" w14:textId="77777777" w:rsidR="00876061" w:rsidRPr="005B10FE" w:rsidRDefault="00876061" w:rsidP="00876061">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000000" w:themeColor="text1"/>
            </w:tcBorders>
            <w:shd w:val="clear" w:color="auto" w:fill="D8D9DA"/>
          </w:tcPr>
          <w:p w14:paraId="373572C3" w14:textId="77777777" w:rsidR="00876061" w:rsidRPr="005B10FE" w:rsidRDefault="00876061" w:rsidP="00876061">
            <w:pPr>
              <w:rPr>
                <w:rFonts w:eastAsia="Arial" w:cs="Arial"/>
                <w:b/>
                <w:bCs/>
                <w:i/>
                <w:iCs/>
              </w:rPr>
            </w:pPr>
            <w:r w:rsidRPr="33C96D16">
              <w:rPr>
                <w:rFonts w:eastAsia="Arial" w:cs="Arial"/>
                <w:b/>
                <w:bCs/>
                <w:i/>
                <w:iCs/>
              </w:rPr>
              <w:t>AIE</w:t>
            </w:r>
          </w:p>
        </w:tc>
      </w:tr>
      <w:tr w:rsidR="007457FC" w:rsidRPr="00842155" w14:paraId="6908CB03" w14:textId="77777777" w:rsidTr="3F7E1EC6">
        <w:tc>
          <w:tcPr>
            <w:tcW w:w="10170" w:type="dxa"/>
            <w:gridSpan w:val="2"/>
            <w:tcMar>
              <w:top w:w="115" w:type="dxa"/>
              <w:left w:w="115" w:type="dxa"/>
              <w:bottom w:w="115" w:type="dxa"/>
              <w:right w:w="115" w:type="dxa"/>
            </w:tcMar>
          </w:tcPr>
          <w:p w14:paraId="3166D536" w14:textId="78B74925" w:rsidR="007457FC" w:rsidRPr="001A650A" w:rsidRDefault="007C016E" w:rsidP="33C96D16">
            <w:pPr>
              <w:pStyle w:val="AssignmentsLevel1"/>
              <w:rPr>
                <w:b/>
                <w:bCs/>
              </w:rPr>
            </w:pPr>
            <w:r>
              <w:rPr>
                <w:b/>
                <w:bCs/>
              </w:rPr>
              <w:t>Team Research Project</w:t>
            </w:r>
            <w:r w:rsidR="33C96D16" w:rsidRPr="33C96D16">
              <w:rPr>
                <w:b/>
                <w:bCs/>
              </w:rPr>
              <w:t xml:space="preserve">: </w:t>
            </w:r>
            <w:r w:rsidRPr="007C016E">
              <w:rPr>
                <w:b/>
                <w:bCs/>
              </w:rPr>
              <w:t>Questionnaire</w:t>
            </w:r>
          </w:p>
          <w:p w14:paraId="510E5348" w14:textId="77777777" w:rsidR="007457FC" w:rsidRPr="001A650A" w:rsidRDefault="007457FC" w:rsidP="007457FC">
            <w:pPr>
              <w:pStyle w:val="AssignmentsLevel1"/>
            </w:pPr>
          </w:p>
          <w:p w14:paraId="1ED107AB" w14:textId="71A8B98F" w:rsidR="00D80CD6" w:rsidRDefault="33C96D16" w:rsidP="007457FC">
            <w:pPr>
              <w:pStyle w:val="AssignmentsLevel1"/>
            </w:pPr>
            <w:r>
              <w:t>During Weeks One and Two,</w:t>
            </w:r>
            <w:r w:rsidR="007C016E">
              <w:t xml:space="preserve"> you</w:t>
            </w:r>
            <w:r w:rsidR="009476CD">
              <w:t>r team</w:t>
            </w:r>
            <w:r w:rsidR="00E34BCA">
              <w:t xml:space="preserve"> settled on your research idea. You now have a research question that identifies </w:t>
            </w:r>
            <w:r w:rsidR="00E34BCA">
              <w:rPr>
                <w:rStyle w:val="AssignmentsLevel1Char"/>
              </w:rPr>
              <w:t>the two groups</w:t>
            </w:r>
            <w:r w:rsidR="00FD557A">
              <w:rPr>
                <w:rStyle w:val="AssignmentsLevel1Char"/>
              </w:rPr>
              <w:t xml:space="preserve"> of people</w:t>
            </w:r>
            <w:r w:rsidR="00E34BCA">
              <w:rPr>
                <w:rStyle w:val="AssignmentsLevel1Char"/>
              </w:rPr>
              <w:t xml:space="preserve"> you would like to compare in terms of a specific attitude towards online dating.</w:t>
            </w:r>
            <w:r>
              <w:t xml:space="preserve"> Your task for this week </w:t>
            </w:r>
            <w:r w:rsidR="007C016E">
              <w:t>is to</w:t>
            </w:r>
            <w:r>
              <w:t xml:space="preserve"> create a </w:t>
            </w:r>
            <w:r w:rsidR="00E34BCA">
              <w:t xml:space="preserve">Likert-scale </w:t>
            </w:r>
            <w:r w:rsidR="001001AB">
              <w:t>questionnaire</w:t>
            </w:r>
            <w:r>
              <w:t xml:space="preserve"> </w:t>
            </w:r>
            <w:r w:rsidR="00303183">
              <w:t xml:space="preserve">that </w:t>
            </w:r>
            <w:r w:rsidR="00E34BCA">
              <w:t xml:space="preserve">allows you to measure this. </w:t>
            </w:r>
          </w:p>
          <w:p w14:paraId="12880079" w14:textId="04C0B3FD" w:rsidR="00A247C5" w:rsidRDefault="000320D4" w:rsidP="007457FC">
            <w:pPr>
              <w:pStyle w:val="AssignmentsLevel1"/>
            </w:pPr>
            <w:r>
              <w:t xml:space="preserve"> </w:t>
            </w:r>
          </w:p>
          <w:p w14:paraId="67270A9F" w14:textId="1778F1E7" w:rsidR="00027F87" w:rsidRPr="00027F87" w:rsidRDefault="00027F87" w:rsidP="00027F87">
            <w:pPr>
              <w:rPr>
                <w:b/>
                <w:u w:val="single"/>
              </w:rPr>
            </w:pPr>
            <w:r w:rsidRPr="00027F87">
              <w:rPr>
                <w:b/>
                <w:iCs/>
                <w:u w:val="single"/>
              </w:rPr>
              <w:t>NOTE:</w:t>
            </w:r>
            <w:r>
              <w:rPr>
                <w:b/>
                <w:iCs/>
                <w:u w:val="single"/>
              </w:rPr>
              <w:t xml:space="preserve"> </w:t>
            </w:r>
            <w:r w:rsidR="00303183">
              <w:rPr>
                <w:u w:val="single"/>
              </w:rPr>
              <w:t>We will not collect data</w:t>
            </w:r>
            <w:r w:rsidR="00ED1407" w:rsidRPr="00ED1407">
              <w:rPr>
                <w:u w:val="single"/>
              </w:rPr>
              <w:t xml:space="preserve"> </w:t>
            </w:r>
            <w:r w:rsidR="00303183">
              <w:rPr>
                <w:u w:val="single"/>
              </w:rPr>
              <w:t xml:space="preserve">because it requires prior approval from the </w:t>
            </w:r>
            <w:r w:rsidR="00ED1407" w:rsidRPr="00ED1407">
              <w:rPr>
                <w:u w:val="single"/>
              </w:rPr>
              <w:t>Instituti</w:t>
            </w:r>
            <w:r w:rsidR="00303183">
              <w:rPr>
                <w:u w:val="single"/>
              </w:rPr>
              <w:t>onal Review Board (IRB)</w:t>
            </w:r>
            <w:r w:rsidR="00ED1407" w:rsidRPr="00ED1407">
              <w:rPr>
                <w:u w:val="single"/>
              </w:rPr>
              <w:t xml:space="preserve">. </w:t>
            </w:r>
            <w:r w:rsidR="00303183">
              <w:rPr>
                <w:iCs/>
                <w:u w:val="single"/>
              </w:rPr>
              <w:t xml:space="preserve">This means you </w:t>
            </w:r>
            <w:r w:rsidRPr="00ED1407">
              <w:rPr>
                <w:bCs/>
                <w:u w:val="single"/>
              </w:rPr>
              <w:t xml:space="preserve">MAY NOT distribute your </w:t>
            </w:r>
            <w:r w:rsidR="00303183">
              <w:rPr>
                <w:bCs/>
                <w:u w:val="single"/>
              </w:rPr>
              <w:t>questionnaire</w:t>
            </w:r>
            <w:r w:rsidRPr="00ED1407">
              <w:rPr>
                <w:u w:val="single"/>
              </w:rPr>
              <w:t xml:space="preserve">. To do so would violate </w:t>
            </w:r>
            <w:r w:rsidR="000032B2">
              <w:rPr>
                <w:u w:val="single"/>
              </w:rPr>
              <w:t>IRB</w:t>
            </w:r>
            <w:r w:rsidRPr="00ED1407">
              <w:rPr>
                <w:u w:val="single"/>
              </w:rPr>
              <w:t xml:space="preserve"> </w:t>
            </w:r>
            <w:r w:rsidR="00303183">
              <w:rPr>
                <w:u w:val="single"/>
              </w:rPr>
              <w:t>and Gwynedd Mercy University policies. Rather, in Week Four, you will create Faux Data as if 30 respondents had answers your questionnaire.</w:t>
            </w:r>
            <w:r>
              <w:rPr>
                <w:b/>
                <w:u w:val="single"/>
              </w:rPr>
              <w:t xml:space="preserve"> </w:t>
            </w:r>
          </w:p>
          <w:p w14:paraId="7B74FEE4" w14:textId="72469F07" w:rsidR="007457FC" w:rsidRPr="001A650A" w:rsidRDefault="007457FC" w:rsidP="007457FC">
            <w:pPr>
              <w:pStyle w:val="AssignmentsLevel1"/>
            </w:pPr>
          </w:p>
          <w:p w14:paraId="4F1B7D40" w14:textId="604B45E6" w:rsidR="00303183" w:rsidRDefault="00303183" w:rsidP="007457FC">
            <w:pPr>
              <w:pStyle w:val="AssignmentsLevel1"/>
              <w:rPr>
                <w:bCs/>
              </w:rPr>
            </w:pPr>
            <w:r>
              <w:rPr>
                <w:b/>
                <w:bCs/>
              </w:rPr>
              <w:t xml:space="preserve">Create </w:t>
            </w:r>
            <w:r>
              <w:rPr>
                <w:bCs/>
              </w:rPr>
              <w:t>a</w:t>
            </w:r>
            <w:r w:rsidR="009476CD">
              <w:rPr>
                <w:bCs/>
              </w:rPr>
              <w:t>n 1</w:t>
            </w:r>
            <w:r w:rsidR="00922963">
              <w:rPr>
                <w:bCs/>
              </w:rPr>
              <w:t>1</w:t>
            </w:r>
            <w:r w:rsidR="009476CD">
              <w:rPr>
                <w:bCs/>
              </w:rPr>
              <w:t>-question</w:t>
            </w:r>
            <w:r>
              <w:rPr>
                <w:bCs/>
              </w:rPr>
              <w:t xml:space="preserve"> </w:t>
            </w:r>
            <w:r w:rsidR="009476CD">
              <w:rPr>
                <w:bCs/>
              </w:rPr>
              <w:t xml:space="preserve">Likert-Scale questionnaire </w:t>
            </w:r>
            <w:r w:rsidR="008D528E">
              <w:rPr>
                <w:bCs/>
              </w:rPr>
              <w:t>that includes the following</w:t>
            </w:r>
            <w:r>
              <w:rPr>
                <w:bCs/>
              </w:rPr>
              <w:t>:</w:t>
            </w:r>
          </w:p>
          <w:p w14:paraId="4F758F19" w14:textId="6BFF9309" w:rsidR="00BE76B6" w:rsidRDefault="00BE76B6" w:rsidP="007457FC">
            <w:pPr>
              <w:pStyle w:val="AssignmentsLevel1"/>
              <w:rPr>
                <w:bCs/>
              </w:rPr>
            </w:pPr>
          </w:p>
          <w:p w14:paraId="46B8C21F" w14:textId="07D95889" w:rsidR="00BE76B6" w:rsidRPr="009476CD" w:rsidRDefault="000032B2" w:rsidP="00BE76B6">
            <w:pPr>
              <w:pStyle w:val="AssignmentsLevel1"/>
              <w:numPr>
                <w:ilvl w:val="0"/>
                <w:numId w:val="32"/>
              </w:numPr>
              <w:rPr>
                <w:bCs/>
              </w:rPr>
            </w:pPr>
            <w:r w:rsidRPr="000032B2">
              <w:rPr>
                <w:b/>
                <w:bCs/>
              </w:rPr>
              <w:t>Categorical question:</w:t>
            </w:r>
            <w:r>
              <w:rPr>
                <w:bCs/>
              </w:rPr>
              <w:t xml:space="preserve"> Include one categorical question that</w:t>
            </w:r>
            <w:r w:rsidR="00BE76B6">
              <w:t xml:space="preserve"> allow</w:t>
            </w:r>
            <w:r>
              <w:t>s</w:t>
            </w:r>
            <w:r w:rsidR="00BE76B6">
              <w:t xml:space="preserve"> you to identify which group the participant belongs</w:t>
            </w:r>
            <w:r w:rsidR="009476CD">
              <w:t xml:space="preserve"> to (e.g. male/female, under</w:t>
            </w:r>
            <w:r w:rsidR="00BE76B6">
              <w:t>/over 24</w:t>
            </w:r>
            <w:r w:rsidR="009476CD">
              <w:t xml:space="preserve"> years old, is shy/</w:t>
            </w:r>
            <w:r w:rsidR="00501C5C">
              <w:t>outgoing</w:t>
            </w:r>
            <w:r w:rsidR="009476CD">
              <w:t>, etc.).</w:t>
            </w:r>
            <w:r>
              <w:t xml:space="preserve"> This should be your first question.</w:t>
            </w:r>
          </w:p>
          <w:p w14:paraId="06CDD1B2" w14:textId="2B3E2E3A" w:rsidR="009476CD" w:rsidRDefault="000032B2" w:rsidP="00BE76B6">
            <w:pPr>
              <w:pStyle w:val="AssignmentsLevel1"/>
              <w:numPr>
                <w:ilvl w:val="0"/>
                <w:numId w:val="32"/>
              </w:numPr>
              <w:rPr>
                <w:bCs/>
              </w:rPr>
            </w:pPr>
            <w:r w:rsidRPr="000032B2">
              <w:rPr>
                <w:b/>
              </w:rPr>
              <w:t>Attitudinal</w:t>
            </w:r>
            <w:r w:rsidR="009476CD" w:rsidRPr="000032B2">
              <w:rPr>
                <w:b/>
              </w:rPr>
              <w:t xml:space="preserve"> questions</w:t>
            </w:r>
            <w:r w:rsidRPr="000032B2">
              <w:rPr>
                <w:b/>
              </w:rPr>
              <w:t>:</w:t>
            </w:r>
            <w:r>
              <w:t xml:space="preserve"> Include 10 attitudinal questions that </w:t>
            </w:r>
            <w:r w:rsidR="009476CD">
              <w:t>help you measure</w:t>
            </w:r>
            <w:r w:rsidR="00501C5C">
              <w:t xml:space="preserve"> </w:t>
            </w:r>
            <w:r w:rsidR="007D7BB4">
              <w:t>a</w:t>
            </w:r>
            <w:r w:rsidR="00501C5C">
              <w:t xml:space="preserve"> specific attitude </w:t>
            </w:r>
            <w:r w:rsidR="007D7BB4">
              <w:t>related to online dating.</w:t>
            </w:r>
          </w:p>
          <w:p w14:paraId="5F654F1B" w14:textId="59D78D5D" w:rsidR="00303183" w:rsidRDefault="00303183" w:rsidP="007457FC">
            <w:pPr>
              <w:pStyle w:val="AssignmentsLevel1"/>
              <w:rPr>
                <w:bCs/>
              </w:rPr>
            </w:pPr>
          </w:p>
          <w:p w14:paraId="52635BC0" w14:textId="4ABD012F" w:rsidR="007457FC" w:rsidRPr="001A650A" w:rsidRDefault="33C96D16" w:rsidP="007457FC">
            <w:pPr>
              <w:pStyle w:val="AssignmentsLevel1"/>
            </w:pPr>
            <w:r w:rsidRPr="33C96D16">
              <w:rPr>
                <w:b/>
                <w:bCs/>
              </w:rPr>
              <w:t>Write</w:t>
            </w:r>
            <w:r>
              <w:t xml:space="preserve"> a 300- to 450-word description of your questionnaire, including:</w:t>
            </w:r>
          </w:p>
          <w:p w14:paraId="48C3B662" w14:textId="77777777" w:rsidR="007457FC" w:rsidRPr="001A650A" w:rsidRDefault="007457FC" w:rsidP="007457FC">
            <w:pPr>
              <w:pStyle w:val="AssignmentsLevel1"/>
            </w:pPr>
          </w:p>
          <w:p w14:paraId="17389B15" w14:textId="3DC69070" w:rsidR="007457FC" w:rsidRPr="001A650A" w:rsidRDefault="33C96D16" w:rsidP="00CC3BE9">
            <w:pPr>
              <w:pStyle w:val="AssignmentsLevel2"/>
              <w:ind w:left="300" w:hanging="270"/>
            </w:pPr>
            <w:r>
              <w:t xml:space="preserve">a short summary of what you would like your </w:t>
            </w:r>
            <w:r w:rsidR="001001AB">
              <w:t>questionnaire</w:t>
            </w:r>
            <w:r>
              <w:t xml:space="preserve"> to achieve</w:t>
            </w:r>
          </w:p>
          <w:p w14:paraId="71A2210F" w14:textId="533A2948" w:rsidR="007457FC" w:rsidRDefault="00D00439" w:rsidP="00CC3BE9">
            <w:pPr>
              <w:pStyle w:val="AssignmentsLevel2"/>
              <w:ind w:left="300" w:hanging="270"/>
            </w:pPr>
            <w:r>
              <w:t xml:space="preserve">a </w:t>
            </w:r>
            <w:r w:rsidR="33C96D16">
              <w:t xml:space="preserve">description of how you have ensured that </w:t>
            </w:r>
            <w:r w:rsidR="001001AB">
              <w:t>this</w:t>
            </w:r>
            <w:r w:rsidR="33C96D16">
              <w:t xml:space="preserve"> instrumen</w:t>
            </w:r>
            <w:r w:rsidR="001001AB">
              <w:t>t will be accurate and reliable</w:t>
            </w:r>
          </w:p>
          <w:p w14:paraId="794E8B51" w14:textId="24CD38D1" w:rsidR="00D00439" w:rsidRPr="001A650A" w:rsidRDefault="008D528E" w:rsidP="00CC3BE9">
            <w:pPr>
              <w:pStyle w:val="AssignmentsLevel2"/>
              <w:ind w:left="300" w:hanging="270"/>
            </w:pPr>
            <w:r>
              <w:t>a brief description of the process your team used to create this questionnaire</w:t>
            </w:r>
          </w:p>
          <w:p w14:paraId="73DB31A2" w14:textId="77777777" w:rsidR="007457FC" w:rsidRPr="001A650A" w:rsidRDefault="007457FC" w:rsidP="007457FC">
            <w:pPr>
              <w:pStyle w:val="AssignmentsLevel1"/>
            </w:pPr>
          </w:p>
          <w:p w14:paraId="5AEFA537" w14:textId="77777777" w:rsidR="007457FC" w:rsidRDefault="00D00439" w:rsidP="33C96D16">
            <w:pPr>
              <w:tabs>
                <w:tab w:val="left" w:pos="2329"/>
              </w:tabs>
            </w:pPr>
            <w:r>
              <w:rPr>
                <w:rStyle w:val="AssignmentsLevel1Char"/>
                <w:b/>
              </w:rPr>
              <w:t xml:space="preserve">Select </w:t>
            </w:r>
            <w:r w:rsidRPr="004D1D39">
              <w:rPr>
                <w:rStyle w:val="AssignmentsLevel1Char"/>
                <w:u w:val="single"/>
              </w:rPr>
              <w:t>one</w:t>
            </w:r>
            <w:r>
              <w:rPr>
                <w:rStyle w:val="AssignmentsLevel1Char"/>
              </w:rPr>
              <w:t xml:space="preserve"> member of your team to </w:t>
            </w:r>
            <w:r>
              <w:rPr>
                <w:b/>
                <w:bCs/>
              </w:rPr>
              <w:t>s</w:t>
            </w:r>
            <w:r w:rsidR="33C96D16" w:rsidRPr="33C96D16">
              <w:rPr>
                <w:b/>
                <w:bCs/>
              </w:rPr>
              <w:t>ubmit</w:t>
            </w:r>
            <w:r w:rsidR="33C96D16">
              <w:t xml:space="preserve"> your Qu</w:t>
            </w:r>
            <w:r>
              <w:t xml:space="preserve">estionnaire and the description by Sunday 11:59PM (EST). </w:t>
            </w:r>
          </w:p>
          <w:p w14:paraId="05CB1D54" w14:textId="77777777" w:rsidR="00FF5DD4" w:rsidRDefault="00FF5DD4" w:rsidP="33C96D16">
            <w:pPr>
              <w:tabs>
                <w:tab w:val="left" w:pos="2329"/>
              </w:tabs>
            </w:pPr>
          </w:p>
          <w:p w14:paraId="0339A820" w14:textId="34EB7468" w:rsidR="00FF5DD4" w:rsidRPr="00FF5DD4" w:rsidRDefault="00FF5DD4" w:rsidP="33C96D16">
            <w:pPr>
              <w:tabs>
                <w:tab w:val="left" w:pos="2329"/>
              </w:tabs>
              <w:rPr>
                <w:rFonts w:cs="Arial"/>
                <w:bCs/>
              </w:rPr>
            </w:pPr>
            <w:r>
              <w:rPr>
                <w:rFonts w:cs="Arial"/>
                <w:b/>
                <w:bCs/>
              </w:rPr>
              <w:t xml:space="preserve">Next Step: </w:t>
            </w:r>
            <w:r>
              <w:rPr>
                <w:rFonts w:cs="Arial"/>
                <w:bCs/>
              </w:rPr>
              <w:t xml:space="preserve">Begin working on the </w:t>
            </w:r>
            <w:r>
              <w:rPr>
                <w:rFonts w:cs="Arial"/>
                <w:bCs/>
                <w:i/>
              </w:rPr>
              <w:t>Team Research Project: Faux Data</w:t>
            </w:r>
            <w:r w:rsidR="00C2525F">
              <w:rPr>
                <w:rFonts w:cs="Arial"/>
                <w:bCs/>
                <w:i/>
              </w:rPr>
              <w:t xml:space="preserve"> Excel File</w:t>
            </w:r>
            <w:r>
              <w:rPr>
                <w:rFonts w:cs="Arial"/>
                <w:bCs/>
              </w:rPr>
              <w:t xml:space="preserve"> assignment, located in Week Four.</w:t>
            </w:r>
          </w:p>
        </w:tc>
        <w:tc>
          <w:tcPr>
            <w:tcW w:w="1440" w:type="dxa"/>
          </w:tcPr>
          <w:p w14:paraId="55F38E25" w14:textId="1B539B39" w:rsidR="007457FC" w:rsidRDefault="3F7E1EC6" w:rsidP="3F7E1EC6">
            <w:pPr>
              <w:tabs>
                <w:tab w:val="left" w:pos="2329"/>
              </w:tabs>
              <w:rPr>
                <w:rFonts w:cs="Arial"/>
              </w:rPr>
            </w:pPr>
            <w:r w:rsidRPr="3F7E1EC6">
              <w:rPr>
                <w:rFonts w:cs="Arial"/>
              </w:rPr>
              <w:t>3.1, 3.2, 3.3, 3.4, 3.5, 3.6, 3.7</w:t>
            </w:r>
          </w:p>
        </w:tc>
        <w:tc>
          <w:tcPr>
            <w:tcW w:w="1440" w:type="dxa"/>
          </w:tcPr>
          <w:p w14:paraId="7BA0F5F6" w14:textId="4C3E0AA5" w:rsidR="007457FC" w:rsidRDefault="005D18B6" w:rsidP="33C96D16">
            <w:pPr>
              <w:tabs>
                <w:tab w:val="left" w:pos="2329"/>
              </w:tabs>
              <w:rPr>
                <w:rFonts w:cs="Arial"/>
              </w:rPr>
            </w:pPr>
            <w:r>
              <w:rPr>
                <w:rFonts w:cs="Arial"/>
              </w:rPr>
              <w:t>Team</w:t>
            </w:r>
            <w:r w:rsidR="33C96D16" w:rsidRPr="33C96D16">
              <w:rPr>
                <w:rFonts w:cs="Arial"/>
              </w:rPr>
              <w:t xml:space="preserve"> Project =</w:t>
            </w:r>
            <w:r w:rsidR="0009570F">
              <w:rPr>
                <w:rFonts w:cs="Arial"/>
              </w:rPr>
              <w:t xml:space="preserve"> </w:t>
            </w:r>
            <w:r w:rsidR="00D00439">
              <w:rPr>
                <w:rFonts w:cs="Arial"/>
                <w:b/>
                <w:bCs/>
              </w:rPr>
              <w:t>3</w:t>
            </w:r>
            <w:r w:rsidR="33C96D16" w:rsidRPr="33C96D16">
              <w:rPr>
                <w:rFonts w:cs="Arial"/>
                <w:b/>
                <w:bCs/>
              </w:rPr>
              <w:t xml:space="preserve"> hour</w:t>
            </w:r>
            <w:r w:rsidR="00D00439">
              <w:rPr>
                <w:rFonts w:cs="Arial"/>
                <w:b/>
                <w:bCs/>
              </w:rPr>
              <w:t>s</w:t>
            </w:r>
          </w:p>
        </w:tc>
      </w:tr>
      <w:tr w:rsidR="007457FC" w:rsidRPr="00842155" w14:paraId="271DFA00" w14:textId="77777777" w:rsidTr="3F7E1EC6">
        <w:tc>
          <w:tcPr>
            <w:tcW w:w="10170" w:type="dxa"/>
            <w:gridSpan w:val="2"/>
            <w:tcMar>
              <w:top w:w="115" w:type="dxa"/>
              <w:left w:w="115" w:type="dxa"/>
              <w:bottom w:w="115" w:type="dxa"/>
              <w:right w:w="115" w:type="dxa"/>
            </w:tcMar>
          </w:tcPr>
          <w:p w14:paraId="66876B7C" w14:textId="77777777" w:rsidR="007457FC" w:rsidRPr="00824D94" w:rsidRDefault="33C96D16" w:rsidP="33C96D16">
            <w:pPr>
              <w:tabs>
                <w:tab w:val="left" w:pos="2329"/>
              </w:tabs>
              <w:rPr>
                <w:rFonts w:cs="Arial"/>
                <w:b/>
                <w:bCs/>
              </w:rPr>
            </w:pPr>
            <w:r w:rsidRPr="33C96D16">
              <w:rPr>
                <w:rFonts w:cs="Arial"/>
                <w:b/>
                <w:bCs/>
              </w:rPr>
              <w:lastRenderedPageBreak/>
              <w:t>Week 3 Quiz</w:t>
            </w:r>
          </w:p>
          <w:p w14:paraId="1A5CFCF5" w14:textId="77777777" w:rsidR="00922963" w:rsidRDefault="00922963" w:rsidP="005D18B6">
            <w:pPr>
              <w:tabs>
                <w:tab w:val="left" w:pos="2329"/>
              </w:tabs>
              <w:rPr>
                <w:rFonts w:cs="Arial"/>
                <w:b/>
                <w:bCs/>
              </w:rPr>
            </w:pPr>
          </w:p>
          <w:p w14:paraId="059D5DC2" w14:textId="3017C13D" w:rsidR="007457FC" w:rsidRPr="005D18B6" w:rsidRDefault="005D18B6" w:rsidP="005D18B6">
            <w:pPr>
              <w:tabs>
                <w:tab w:val="left" w:pos="2329"/>
              </w:tabs>
              <w:rPr>
                <w:rFonts w:cs="Arial"/>
              </w:rPr>
            </w:pPr>
            <w:r w:rsidRPr="33C96D16">
              <w:rPr>
                <w:rFonts w:cs="Arial"/>
                <w:b/>
                <w:bCs/>
              </w:rPr>
              <w:t>Complete</w:t>
            </w:r>
            <w:r w:rsidR="00F45581">
              <w:rPr>
                <w:rFonts w:cs="Arial"/>
              </w:rPr>
              <w:t xml:space="preserve"> the Week 3 Quiz </w:t>
            </w:r>
            <w:r w:rsidR="00F45581">
              <w:t>by Sunday 11:59PM (EST).</w:t>
            </w:r>
            <w:r>
              <w:rPr>
                <w:rFonts w:cs="Arial"/>
              </w:rPr>
              <w:t xml:space="preserve"> </w:t>
            </w:r>
            <w:r w:rsidR="00A855C4">
              <w:rPr>
                <w:rFonts w:cs="Arial"/>
              </w:rPr>
              <w:t>This quiz covers this week’s readings</w:t>
            </w:r>
            <w:r w:rsidR="00271220">
              <w:rPr>
                <w:rFonts w:cs="Arial"/>
              </w:rPr>
              <w:t xml:space="preserve"> and videos</w:t>
            </w:r>
            <w:r>
              <w:rPr>
                <w:rFonts w:cs="Arial"/>
              </w:rPr>
              <w:t xml:space="preserve">, is open book </w:t>
            </w:r>
            <w:r w:rsidR="33C96D16" w:rsidRPr="33C96D16">
              <w:rPr>
                <w:rFonts w:cs="Arial"/>
              </w:rPr>
              <w:t>and can only be taken once (no retakes). Make sure you are prepared to complete the quiz before you attempt it.</w:t>
            </w:r>
          </w:p>
        </w:tc>
        <w:tc>
          <w:tcPr>
            <w:tcW w:w="1440" w:type="dxa"/>
          </w:tcPr>
          <w:p w14:paraId="012297DF" w14:textId="77777777" w:rsidR="007457FC" w:rsidRPr="00842155" w:rsidRDefault="3F7E1EC6" w:rsidP="3F7E1EC6">
            <w:pPr>
              <w:tabs>
                <w:tab w:val="left" w:pos="2329"/>
              </w:tabs>
              <w:rPr>
                <w:rFonts w:cs="Arial"/>
              </w:rPr>
            </w:pPr>
            <w:r w:rsidRPr="3F7E1EC6">
              <w:rPr>
                <w:rFonts w:cs="Arial"/>
              </w:rPr>
              <w:t>3.1, 3.2, 3.3, 3.4, 3.5, 3.6, 3.7</w:t>
            </w:r>
          </w:p>
        </w:tc>
        <w:tc>
          <w:tcPr>
            <w:tcW w:w="1440" w:type="dxa"/>
          </w:tcPr>
          <w:p w14:paraId="29EC4027" w14:textId="77777777" w:rsidR="0009570F" w:rsidRDefault="0009570F" w:rsidP="0009570F">
            <w:pPr>
              <w:tabs>
                <w:tab w:val="left" w:pos="2329"/>
              </w:tabs>
              <w:rPr>
                <w:rFonts w:cs="Arial"/>
              </w:rPr>
            </w:pPr>
            <w:r>
              <w:rPr>
                <w:rFonts w:cs="Arial"/>
              </w:rPr>
              <w:t xml:space="preserve">Quiz and </w:t>
            </w:r>
            <w:r w:rsidRPr="3F7E1EC6">
              <w:rPr>
                <w:rFonts w:cs="Arial"/>
              </w:rPr>
              <w:t xml:space="preserve">feedback = </w:t>
            </w:r>
          </w:p>
          <w:p w14:paraId="6C482771" w14:textId="6765D682" w:rsidR="007457FC" w:rsidRPr="00842155" w:rsidRDefault="0009570F" w:rsidP="0009570F">
            <w:pPr>
              <w:tabs>
                <w:tab w:val="left" w:pos="2329"/>
              </w:tabs>
              <w:rPr>
                <w:rFonts w:eastAsia="Arial" w:cs="Arial"/>
              </w:rPr>
            </w:pPr>
            <w:r w:rsidRPr="3F7E1EC6">
              <w:rPr>
                <w:rFonts w:cs="Arial"/>
                <w:b/>
                <w:bCs/>
              </w:rPr>
              <w:t>1 hour</w:t>
            </w:r>
          </w:p>
        </w:tc>
      </w:tr>
      <w:tr w:rsidR="007457FC" w:rsidRPr="00842155" w14:paraId="52A9BF03"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40C8913" w14:textId="77777777" w:rsidR="007457FC" w:rsidRPr="00842155" w:rsidRDefault="33C96D16" w:rsidP="33C96D16">
            <w:pPr>
              <w:tabs>
                <w:tab w:val="left" w:pos="2329"/>
              </w:tabs>
              <w:rPr>
                <w:rFonts w:eastAsia="Arial" w:cs="Arial"/>
                <w:b/>
                <w:bCs/>
              </w:rPr>
            </w:pPr>
            <w:r w:rsidRPr="33C96D1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FF364C9" w14:textId="77777777" w:rsidR="007457FC" w:rsidRPr="00842155" w:rsidRDefault="007457FC" w:rsidP="007457FC">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76E466B" w14:textId="77777777" w:rsidR="007457FC" w:rsidRPr="00842155" w:rsidRDefault="007457FC" w:rsidP="007457FC">
            <w:pPr>
              <w:tabs>
                <w:tab w:val="left" w:pos="2329"/>
              </w:tabs>
              <w:rPr>
                <w:rFonts w:cs="Arial"/>
                <w:b/>
                <w:szCs w:val="20"/>
              </w:rPr>
            </w:pPr>
          </w:p>
        </w:tc>
        <w:tc>
          <w:tcPr>
            <w:tcW w:w="1440" w:type="dxa"/>
            <w:tcBorders>
              <w:bottom w:val="single" w:sz="4" w:space="0" w:color="000000" w:themeColor="text1"/>
            </w:tcBorders>
            <w:shd w:val="clear" w:color="auto" w:fill="E6E6E6"/>
          </w:tcPr>
          <w:p w14:paraId="4C9030B7" w14:textId="6790C961" w:rsidR="007457FC" w:rsidRPr="00842155" w:rsidRDefault="00BE13D9" w:rsidP="007457FC">
            <w:pPr>
              <w:tabs>
                <w:tab w:val="left" w:pos="2329"/>
              </w:tabs>
              <w:rPr>
                <w:rFonts w:cs="Arial"/>
                <w:b/>
                <w:szCs w:val="20"/>
              </w:rPr>
            </w:pPr>
            <w:r>
              <w:rPr>
                <w:rFonts w:cs="Arial"/>
                <w:b/>
                <w:szCs w:val="20"/>
              </w:rPr>
              <w:t>6 hours</w:t>
            </w:r>
          </w:p>
        </w:tc>
      </w:tr>
    </w:tbl>
    <w:p w14:paraId="5511AA75" w14:textId="77777777" w:rsidR="005344A9" w:rsidRDefault="005344A9" w:rsidP="0020635A">
      <w:pPr>
        <w:pStyle w:val="Heading1"/>
      </w:pPr>
    </w:p>
    <w:p w14:paraId="261832B9" w14:textId="77777777" w:rsidR="005344A9" w:rsidRDefault="005344A9" w:rsidP="005344A9">
      <w:pPr>
        <w:tabs>
          <w:tab w:val="left" w:pos="1065"/>
        </w:tabs>
      </w:pPr>
    </w:p>
    <w:p w14:paraId="095EBC73" w14:textId="77777777" w:rsidR="00104F2B" w:rsidRDefault="00104F2B" w:rsidP="00104F2B"/>
    <w:p w14:paraId="12704812" w14:textId="77777777" w:rsidR="00104F2B" w:rsidRPr="00104F2B" w:rsidRDefault="00104F2B" w:rsidP="00104F2B"/>
    <w:p w14:paraId="7889882B" w14:textId="77777777" w:rsidR="00104F2B" w:rsidRPr="00104F2B" w:rsidRDefault="00104F2B" w:rsidP="00104F2B">
      <w:pPr>
        <w:sectPr w:rsidR="00104F2B" w:rsidRPr="00104F2B" w:rsidSect="0081634C">
          <w:pgSz w:w="15840" w:h="12240" w:orient="landscape" w:code="1"/>
          <w:pgMar w:top="720" w:right="1440" w:bottom="72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E433D54" w14:textId="77777777" w:rsidTr="3F7E1EC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F39CB36" w14:textId="621FF4EC" w:rsidR="002C1641" w:rsidRPr="00842155" w:rsidRDefault="33C96D16" w:rsidP="0020635A">
            <w:pPr>
              <w:pStyle w:val="WeeklyTopicHeading1"/>
            </w:pPr>
            <w:bookmarkStart w:id="8" w:name="weekfour"/>
            <w:bookmarkStart w:id="9" w:name="_Toc358980897"/>
            <w:bookmarkEnd w:id="8"/>
            <w:r>
              <w:lastRenderedPageBreak/>
              <w:t xml:space="preserve">Week Four: </w:t>
            </w:r>
            <w:bookmarkEnd w:id="9"/>
            <w:r w:rsidR="00662405">
              <w:t>Analysis and Reporting</w:t>
            </w:r>
          </w:p>
        </w:tc>
        <w:tc>
          <w:tcPr>
            <w:tcW w:w="1440" w:type="dxa"/>
            <w:tcBorders>
              <w:left w:val="nil"/>
              <w:bottom w:val="single" w:sz="4" w:space="0" w:color="000000" w:themeColor="text1"/>
              <w:right w:val="nil"/>
            </w:tcBorders>
            <w:shd w:val="clear" w:color="auto" w:fill="BF2C37"/>
          </w:tcPr>
          <w:p w14:paraId="7735BE8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63DBB1D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DE3BFF3" w14:textId="77777777" w:rsidTr="3F7E1EC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494BBBE" w14:textId="77777777" w:rsidR="00BA4B7B" w:rsidRPr="005B10FE" w:rsidRDefault="33C96D16" w:rsidP="33C96D16">
            <w:pPr>
              <w:tabs>
                <w:tab w:val="left" w:pos="0"/>
                <w:tab w:val="left" w:pos="3720"/>
              </w:tabs>
              <w:outlineLvl w:val="0"/>
              <w:rPr>
                <w:rFonts w:eastAsia="Arial" w:cs="Arial"/>
                <w:b/>
                <w:bCs/>
                <w:i/>
                <w:iCs/>
              </w:rPr>
            </w:pPr>
            <w:r w:rsidRPr="33C96D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8F36E86" w14:textId="77777777" w:rsidR="00BA4B7B" w:rsidRPr="00842155" w:rsidRDefault="33C96D16" w:rsidP="33C96D16">
            <w:pPr>
              <w:tabs>
                <w:tab w:val="left" w:pos="0"/>
                <w:tab w:val="left" w:pos="3720"/>
              </w:tabs>
              <w:outlineLvl w:val="0"/>
              <w:rPr>
                <w:rFonts w:eastAsia="Arial" w:cs="Arial"/>
              </w:rPr>
            </w:pPr>
            <w:r w:rsidRPr="33C96D16">
              <w:rPr>
                <w:rFonts w:eastAsia="Arial" w:cs="Arial"/>
                <w:b/>
                <w:bCs/>
                <w:i/>
                <w:iCs/>
              </w:rPr>
              <w:t>Alignment</w:t>
            </w:r>
          </w:p>
        </w:tc>
      </w:tr>
      <w:tr w:rsidR="00817291" w:rsidRPr="00842155" w14:paraId="225476FE" w14:textId="77777777" w:rsidTr="3F7E1EC6">
        <w:trPr>
          <w:trHeight w:val="30"/>
        </w:trPr>
        <w:tc>
          <w:tcPr>
            <w:tcW w:w="10170" w:type="dxa"/>
            <w:gridSpan w:val="2"/>
            <w:tcBorders>
              <w:bottom w:val="nil"/>
              <w:right w:val="nil"/>
            </w:tcBorders>
            <w:tcMar>
              <w:top w:w="115" w:type="dxa"/>
              <w:left w:w="115" w:type="dxa"/>
              <w:bottom w:w="115" w:type="dxa"/>
              <w:right w:w="115" w:type="dxa"/>
            </w:tcMar>
          </w:tcPr>
          <w:p w14:paraId="2547D31A" w14:textId="1947386A" w:rsidR="00817291" w:rsidRPr="00842155" w:rsidRDefault="33C96D16" w:rsidP="00D67A90">
            <w:pPr>
              <w:pStyle w:val="ObjectiveBullet"/>
              <w:numPr>
                <w:ilvl w:val="1"/>
                <w:numId w:val="11"/>
              </w:numPr>
              <w:tabs>
                <w:tab w:val="clear" w:pos="0"/>
              </w:tabs>
            </w:pPr>
            <w:r w:rsidRPr="33C96D16">
              <w:rPr>
                <w:sz w:val="21"/>
                <w:szCs w:val="21"/>
              </w:rPr>
              <w:t>Create tables of frequency distributions.</w:t>
            </w:r>
          </w:p>
        </w:tc>
        <w:tc>
          <w:tcPr>
            <w:tcW w:w="2880" w:type="dxa"/>
            <w:gridSpan w:val="2"/>
            <w:tcBorders>
              <w:left w:val="nil"/>
              <w:bottom w:val="nil"/>
            </w:tcBorders>
          </w:tcPr>
          <w:p w14:paraId="4F7A4FCE"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438CCC99"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D65A9FE" w14:textId="5C4C0CC7" w:rsidR="00817291" w:rsidRPr="00842155" w:rsidRDefault="33C96D16" w:rsidP="00D67A90">
            <w:pPr>
              <w:pStyle w:val="ObjectiveBullet"/>
              <w:numPr>
                <w:ilvl w:val="1"/>
                <w:numId w:val="11"/>
              </w:numPr>
            </w:pPr>
            <w:r w:rsidRPr="33C96D16">
              <w:rPr>
                <w:sz w:val="21"/>
                <w:szCs w:val="21"/>
              </w:rPr>
              <w:t>Create graphic displays of frequency distributions.</w:t>
            </w:r>
          </w:p>
        </w:tc>
        <w:tc>
          <w:tcPr>
            <w:tcW w:w="2880" w:type="dxa"/>
            <w:gridSpan w:val="2"/>
            <w:tcBorders>
              <w:top w:val="nil"/>
              <w:left w:val="nil"/>
              <w:bottom w:val="nil"/>
            </w:tcBorders>
          </w:tcPr>
          <w:p w14:paraId="60374632"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03AC7378"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0B91DAA8" w14:textId="6C931910" w:rsidR="00817291" w:rsidRPr="00842155" w:rsidRDefault="3F7E1EC6" w:rsidP="00D67A90">
            <w:pPr>
              <w:pStyle w:val="ObjectiveBullet"/>
              <w:numPr>
                <w:ilvl w:val="1"/>
                <w:numId w:val="11"/>
              </w:numPr>
            </w:pPr>
            <w:r w:rsidRPr="3F7E1EC6">
              <w:rPr>
                <w:sz w:val="21"/>
                <w:szCs w:val="21"/>
              </w:rPr>
              <w:t xml:space="preserve">Differentiate between proportions and </w:t>
            </w:r>
            <w:proofErr w:type="spellStart"/>
            <w:r w:rsidRPr="3F7E1EC6">
              <w:rPr>
                <w:sz w:val="21"/>
                <w:szCs w:val="21"/>
              </w:rPr>
              <w:t>percents</w:t>
            </w:r>
            <w:proofErr w:type="spellEnd"/>
            <w:r w:rsidRPr="3F7E1EC6">
              <w:rPr>
                <w:sz w:val="21"/>
                <w:szCs w:val="21"/>
              </w:rPr>
              <w:t>.</w:t>
            </w:r>
          </w:p>
        </w:tc>
        <w:tc>
          <w:tcPr>
            <w:tcW w:w="2880" w:type="dxa"/>
            <w:gridSpan w:val="2"/>
            <w:tcBorders>
              <w:top w:val="nil"/>
              <w:left w:val="nil"/>
              <w:bottom w:val="nil"/>
            </w:tcBorders>
          </w:tcPr>
          <w:p w14:paraId="757E2709"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1F1A3BF0"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09D664FD" w14:textId="623574CB" w:rsidR="00817291" w:rsidRPr="00842155" w:rsidRDefault="33C96D16" w:rsidP="00D67A90">
            <w:pPr>
              <w:pStyle w:val="ObjectiveBullet"/>
              <w:numPr>
                <w:ilvl w:val="1"/>
                <w:numId w:val="11"/>
              </w:numPr>
            </w:pPr>
            <w:r w:rsidRPr="33C96D16">
              <w:rPr>
                <w:sz w:val="21"/>
                <w:szCs w:val="21"/>
              </w:rPr>
              <w:t>Interpret a normal distribution.</w:t>
            </w:r>
          </w:p>
        </w:tc>
        <w:tc>
          <w:tcPr>
            <w:tcW w:w="2880" w:type="dxa"/>
            <w:gridSpan w:val="2"/>
            <w:tcBorders>
              <w:top w:val="nil"/>
              <w:left w:val="nil"/>
              <w:bottom w:val="nil"/>
            </w:tcBorders>
          </w:tcPr>
          <w:p w14:paraId="00ECFFB4"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507E212F" w14:textId="77777777" w:rsidTr="3F7E1EC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C7A2BB9" w14:textId="37CE84DC" w:rsidR="00817291" w:rsidRPr="00842155" w:rsidRDefault="33C96D16" w:rsidP="00D67A90">
            <w:pPr>
              <w:pStyle w:val="ObjectiveBullet"/>
              <w:numPr>
                <w:ilvl w:val="1"/>
                <w:numId w:val="11"/>
              </w:numPr>
            </w:pPr>
            <w:r w:rsidRPr="33C96D16">
              <w:rPr>
                <w:sz w:val="21"/>
                <w:szCs w:val="21"/>
              </w:rPr>
              <w:t>Compute mean, median, and mode.</w:t>
            </w:r>
          </w:p>
        </w:tc>
        <w:tc>
          <w:tcPr>
            <w:tcW w:w="2880" w:type="dxa"/>
            <w:gridSpan w:val="2"/>
            <w:tcBorders>
              <w:top w:val="nil"/>
              <w:left w:val="nil"/>
              <w:bottom w:val="single" w:sz="4" w:space="0" w:color="000000" w:themeColor="text1"/>
            </w:tcBorders>
          </w:tcPr>
          <w:p w14:paraId="05EC2CC4"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77C5E1FA" w14:textId="77777777" w:rsidTr="3F7E1EC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CBFAF1" w14:textId="77777777" w:rsidR="00817291" w:rsidRDefault="33C96D16" w:rsidP="33C96D16">
            <w:pPr>
              <w:tabs>
                <w:tab w:val="left" w:pos="0"/>
                <w:tab w:val="left" w:pos="3720"/>
              </w:tabs>
              <w:outlineLvl w:val="0"/>
              <w:rPr>
                <w:rFonts w:eastAsia="Arial" w:cs="Arial"/>
                <w:i/>
                <w:iCs/>
              </w:rPr>
            </w:pPr>
            <w:r w:rsidRPr="33C96D16">
              <w:rPr>
                <w:rFonts w:eastAsia="Arial" w:cs="Arial"/>
                <w:b/>
                <w:bCs/>
                <w:i/>
                <w:iCs/>
                <w:sz w:val="22"/>
                <w:szCs w:val="22"/>
              </w:rPr>
              <w:t>Resources, Activities, and Preparation</w:t>
            </w:r>
          </w:p>
          <w:p w14:paraId="5966B47C"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26D715"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auto"/>
            </w:tcBorders>
            <w:shd w:val="clear" w:color="auto" w:fill="D8D9DA"/>
          </w:tcPr>
          <w:p w14:paraId="711618E4"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17291" w:rsidRPr="00842155" w14:paraId="3920FFEF"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7B3D76" w14:textId="77777777" w:rsidR="00817291" w:rsidRPr="00141348" w:rsidRDefault="33C96D16" w:rsidP="33C96D16">
            <w:pPr>
              <w:rPr>
                <w:b/>
                <w:bCs/>
              </w:rPr>
            </w:pPr>
            <w:r w:rsidRPr="33C96D16">
              <w:rPr>
                <w:b/>
                <w:bCs/>
              </w:rPr>
              <w:t xml:space="preserve">Reading: Research Methods Knowledge Base </w:t>
            </w:r>
          </w:p>
          <w:p w14:paraId="7BF1CBA1" w14:textId="77777777" w:rsidR="00817291" w:rsidRDefault="00817291" w:rsidP="00817291">
            <w:pPr>
              <w:pStyle w:val="AssignmentsLevel1"/>
              <w:tabs>
                <w:tab w:val="left" w:pos="2696"/>
              </w:tabs>
              <w:rPr>
                <w:b/>
              </w:rPr>
            </w:pPr>
            <w:r>
              <w:rPr>
                <w:b/>
              </w:rPr>
              <w:tab/>
            </w:r>
          </w:p>
          <w:p w14:paraId="061DD1C2" w14:textId="39EB13ED" w:rsidR="00817291" w:rsidRDefault="00BA784F" w:rsidP="00817291">
            <w:pPr>
              <w:pStyle w:val="AssignmentsLevel1"/>
            </w:pPr>
            <w:r w:rsidRPr="3F7E1EC6">
              <w:rPr>
                <w:b/>
                <w:bCs/>
              </w:rPr>
              <w:t>Read</w:t>
            </w:r>
            <w:r>
              <w:t xml:space="preserve"> the following sections of from the </w:t>
            </w:r>
            <w:hyperlink r:id="rId40" w:history="1">
              <w:r>
                <w:rPr>
                  <w:rStyle w:val="Hyperlink"/>
                </w:rPr>
                <w:t>Web Center for Social Research Methods</w:t>
              </w:r>
            </w:hyperlink>
            <w:r>
              <w:rPr>
                <w:iCs/>
              </w:rPr>
              <w:t>:</w:t>
            </w:r>
          </w:p>
          <w:p w14:paraId="4104B31A" w14:textId="77777777" w:rsidR="00817291" w:rsidRDefault="00817291" w:rsidP="00817291">
            <w:pPr>
              <w:pStyle w:val="AssignmentsLevel1"/>
              <w:rPr>
                <w:b/>
              </w:rPr>
            </w:pPr>
          </w:p>
          <w:p w14:paraId="6C57CC0D" w14:textId="77777777" w:rsidR="00817291" w:rsidRDefault="33C96D16" w:rsidP="00CC3BE9">
            <w:pPr>
              <w:pStyle w:val="AssignmentsLevel2"/>
              <w:ind w:left="390"/>
            </w:pPr>
            <w:r>
              <w:t>Analysis, including these subsections</w:t>
            </w:r>
          </w:p>
          <w:p w14:paraId="7F3C063B" w14:textId="77777777" w:rsidR="00817291" w:rsidRPr="007C016E" w:rsidRDefault="33C96D16" w:rsidP="00CC3BE9">
            <w:pPr>
              <w:pStyle w:val="AssignmentsLevel2"/>
              <w:ind w:left="390"/>
              <w:rPr>
                <w:b/>
              </w:rPr>
            </w:pPr>
            <w:r w:rsidRPr="007C016E">
              <w:rPr>
                <w:rStyle w:val="Strong"/>
                <w:b w:val="0"/>
              </w:rPr>
              <w:t>Conclusion Validity</w:t>
            </w:r>
          </w:p>
          <w:p w14:paraId="3CC7FAD9" w14:textId="77777777" w:rsidR="00817291" w:rsidRPr="007C016E" w:rsidRDefault="33C96D16" w:rsidP="00CC3BE9">
            <w:pPr>
              <w:pStyle w:val="AssignmentsLevel2"/>
              <w:ind w:left="390"/>
              <w:rPr>
                <w:b/>
              </w:rPr>
            </w:pPr>
            <w:r w:rsidRPr="007C016E">
              <w:rPr>
                <w:rStyle w:val="Strong"/>
                <w:b w:val="0"/>
              </w:rPr>
              <w:t>Data Preparation</w:t>
            </w:r>
          </w:p>
          <w:p w14:paraId="5EEF2295" w14:textId="77777777" w:rsidR="00817291" w:rsidRPr="007C016E" w:rsidRDefault="33C96D16" w:rsidP="00CC3BE9">
            <w:pPr>
              <w:pStyle w:val="AssignmentsLevel2"/>
              <w:ind w:left="390"/>
              <w:rPr>
                <w:b/>
              </w:rPr>
            </w:pPr>
            <w:r w:rsidRPr="007C016E">
              <w:rPr>
                <w:rStyle w:val="Strong"/>
                <w:b w:val="0"/>
              </w:rPr>
              <w:t>Descriptive Statistics</w:t>
            </w:r>
          </w:p>
          <w:p w14:paraId="3611420C" w14:textId="06BC8174" w:rsidR="00817291" w:rsidRDefault="00817291" w:rsidP="00817291">
            <w:pPr>
              <w:pStyle w:val="AssignmentsLevel1"/>
            </w:pPr>
          </w:p>
          <w:p w14:paraId="4F1F9E79" w14:textId="7576FE8F" w:rsidR="00817291" w:rsidRPr="00842155" w:rsidRDefault="00CC3BE9" w:rsidP="00817291">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0B0F792D" w14:textId="77777777" w:rsidR="00817291" w:rsidRPr="009F6FAF" w:rsidRDefault="3F7E1EC6" w:rsidP="3F7E1EC6">
            <w:pPr>
              <w:rPr>
                <w:rFonts w:cs="Arial"/>
              </w:rPr>
            </w:pPr>
            <w:r w:rsidRPr="3F7E1EC6">
              <w:rPr>
                <w:rFonts w:cs="Arial"/>
              </w:rPr>
              <w:t>4.1, 4.2, 4.3, 4.4, 4.5</w:t>
            </w:r>
          </w:p>
        </w:tc>
        <w:tc>
          <w:tcPr>
            <w:tcW w:w="1440" w:type="dxa"/>
            <w:tcBorders>
              <w:left w:val="single" w:sz="4" w:space="0" w:color="000000" w:themeColor="text1"/>
            </w:tcBorders>
            <w:shd w:val="clear" w:color="auto" w:fill="FFFFFF" w:themeFill="background1"/>
          </w:tcPr>
          <w:p w14:paraId="6BA8786E" w14:textId="6BC3D72B" w:rsidR="00817291" w:rsidRPr="009F6FAF" w:rsidRDefault="005D18B6" w:rsidP="00817291">
            <w:pPr>
              <w:rPr>
                <w:rFonts w:cs="Arial"/>
                <w:szCs w:val="20"/>
              </w:rPr>
            </w:pPr>
            <w:r>
              <w:rPr>
                <w:rFonts w:cs="Arial"/>
                <w:szCs w:val="20"/>
              </w:rPr>
              <w:t xml:space="preserve">Discuss readings = </w:t>
            </w:r>
            <w:r>
              <w:rPr>
                <w:rFonts w:cs="Arial"/>
                <w:b/>
                <w:szCs w:val="20"/>
              </w:rPr>
              <w:t>0.5 hours</w:t>
            </w:r>
          </w:p>
        </w:tc>
      </w:tr>
      <w:tr w:rsidR="00817291" w:rsidRPr="00842155" w14:paraId="2268A992"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20743EC" w14:textId="77777777" w:rsidR="00817291" w:rsidRPr="008A4CF1" w:rsidRDefault="33C96D16" w:rsidP="33C96D16">
            <w:pPr>
              <w:pStyle w:val="AssignmentsLevel2"/>
              <w:numPr>
                <w:ilvl w:val="0"/>
                <w:numId w:val="0"/>
              </w:numPr>
              <w:ind w:left="360" w:hanging="360"/>
              <w:rPr>
                <w:b/>
                <w:bCs/>
              </w:rPr>
            </w:pPr>
            <w:r w:rsidRPr="33C96D16">
              <w:rPr>
                <w:b/>
                <w:bCs/>
              </w:rPr>
              <w:t>Week Four Lectures</w:t>
            </w:r>
          </w:p>
          <w:p w14:paraId="2BC5953E" w14:textId="77777777" w:rsidR="00817291" w:rsidRDefault="00817291" w:rsidP="00817291">
            <w:pPr>
              <w:pStyle w:val="AssignmentsLevel2"/>
              <w:numPr>
                <w:ilvl w:val="0"/>
                <w:numId w:val="0"/>
              </w:numPr>
              <w:ind w:left="360" w:hanging="360"/>
            </w:pPr>
          </w:p>
          <w:p w14:paraId="55FB4390" w14:textId="0C7D29DE" w:rsidR="00817291" w:rsidRDefault="008C0A32" w:rsidP="008C0A32">
            <w:pPr>
              <w:pStyle w:val="AssignmentsLevel2"/>
              <w:numPr>
                <w:ilvl w:val="0"/>
                <w:numId w:val="0"/>
              </w:numPr>
            </w:pPr>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0BE1C1DA" w14:textId="77777777" w:rsidR="006C110C" w:rsidRDefault="006C110C" w:rsidP="00817291">
            <w:pPr>
              <w:pStyle w:val="AssignmentsLevel2"/>
              <w:numPr>
                <w:ilvl w:val="0"/>
                <w:numId w:val="0"/>
              </w:numPr>
              <w:ind w:left="360" w:hanging="360"/>
            </w:pPr>
          </w:p>
          <w:p w14:paraId="235BD590" w14:textId="702EB93B" w:rsidR="00817291" w:rsidRDefault="003669D5" w:rsidP="00CC3BE9">
            <w:pPr>
              <w:pStyle w:val="AssignmentsLevel2"/>
              <w:ind w:left="390"/>
            </w:pPr>
            <w:hyperlink r:id="rId41" w:history="1">
              <w:r w:rsidR="33C96D16" w:rsidRPr="00C244AD">
                <w:rPr>
                  <w:rStyle w:val="Hyperlink"/>
                </w:rPr>
                <w:t>Chapter 12: Analysis: Tabular Methods</w:t>
              </w:r>
            </w:hyperlink>
            <w:r w:rsidR="33C96D16">
              <w:t xml:space="preserve"> [10:55]</w:t>
            </w:r>
          </w:p>
          <w:p w14:paraId="151CBE85" w14:textId="725EF272" w:rsidR="00817291" w:rsidRDefault="003669D5" w:rsidP="00CC3BE9">
            <w:pPr>
              <w:pStyle w:val="AssignmentsLevel2"/>
              <w:ind w:left="390"/>
            </w:pPr>
            <w:hyperlink r:id="rId42" w:history="1">
              <w:r w:rsidR="33C96D16" w:rsidRPr="00C244AD">
                <w:rPr>
                  <w:rStyle w:val="Hyperlink"/>
                </w:rPr>
                <w:t>Chapter 12: Analysis: Graphic Displays</w:t>
              </w:r>
            </w:hyperlink>
            <w:r w:rsidR="33C96D16">
              <w:t xml:space="preserve"> [7:15]</w:t>
            </w:r>
          </w:p>
          <w:p w14:paraId="061D7A4E" w14:textId="77777777" w:rsidR="00817291" w:rsidRDefault="003669D5" w:rsidP="00817291">
            <w:pPr>
              <w:pStyle w:val="AssignmentsLevel2"/>
              <w:ind w:left="390"/>
            </w:pPr>
            <w:hyperlink r:id="rId43" w:history="1">
              <w:r w:rsidR="00C244AD" w:rsidRPr="00C244AD">
                <w:rPr>
                  <w:rStyle w:val="Hyperlink"/>
                </w:rPr>
                <w:t>Central Tendency</w:t>
              </w:r>
            </w:hyperlink>
            <w:r w:rsidR="00C244AD">
              <w:t xml:space="preserve"> [17:34]</w:t>
            </w:r>
          </w:p>
          <w:p w14:paraId="586920F7" w14:textId="77777777" w:rsidR="00C244AD" w:rsidRDefault="00C244AD" w:rsidP="00C244AD">
            <w:pPr>
              <w:pStyle w:val="AssignmentsLevel2"/>
              <w:numPr>
                <w:ilvl w:val="0"/>
                <w:numId w:val="0"/>
              </w:numPr>
              <w:ind w:left="360" w:hanging="360"/>
            </w:pPr>
          </w:p>
          <w:p w14:paraId="768B3258" w14:textId="50E9A04D" w:rsidR="00C244AD" w:rsidRPr="00842155" w:rsidRDefault="00C244AD" w:rsidP="00C244AD">
            <w:pPr>
              <w:pStyle w:val="AssignmentsLevel2"/>
              <w:numPr>
                <w:ilvl w:val="0"/>
                <w:numId w:val="0"/>
              </w:numPr>
              <w:ind w:left="360" w:hanging="360"/>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55175A9F" w14:textId="77777777" w:rsidR="00817291" w:rsidRPr="009F6FAF" w:rsidRDefault="3F7E1EC6" w:rsidP="3F7E1EC6">
            <w:pPr>
              <w:rPr>
                <w:rFonts w:cs="Arial"/>
              </w:rPr>
            </w:pPr>
            <w:r w:rsidRPr="3F7E1EC6">
              <w:rPr>
                <w:rFonts w:cs="Arial"/>
              </w:rPr>
              <w:t>4.1, 4.2, 4.3, 4.4, 4.5</w:t>
            </w:r>
          </w:p>
        </w:tc>
        <w:tc>
          <w:tcPr>
            <w:tcW w:w="1440" w:type="dxa"/>
            <w:tcBorders>
              <w:left w:val="single" w:sz="4" w:space="0" w:color="000000" w:themeColor="text1"/>
            </w:tcBorders>
            <w:shd w:val="clear" w:color="auto" w:fill="FFFFFF" w:themeFill="background1"/>
          </w:tcPr>
          <w:p w14:paraId="7BFC5AF4" w14:textId="77777777" w:rsidR="00817291" w:rsidRDefault="33C96D16" w:rsidP="33C96D16">
            <w:pPr>
              <w:rPr>
                <w:rFonts w:cs="Arial"/>
              </w:rPr>
            </w:pPr>
            <w:r w:rsidRPr="33C96D16">
              <w:rPr>
                <w:rFonts w:cs="Arial"/>
              </w:rPr>
              <w:t>Lecture: Review lecture materials and post response =</w:t>
            </w:r>
          </w:p>
          <w:p w14:paraId="1B3A30A3" w14:textId="77777777" w:rsidR="00817291" w:rsidRPr="009F6FAF" w:rsidRDefault="33C96D16" w:rsidP="33C96D16">
            <w:pPr>
              <w:rPr>
                <w:rFonts w:cs="Arial"/>
              </w:rPr>
            </w:pPr>
            <w:r w:rsidRPr="33C96D16">
              <w:rPr>
                <w:rFonts w:cs="Arial"/>
                <w:b/>
                <w:bCs/>
              </w:rPr>
              <w:t>1 hour</w:t>
            </w:r>
          </w:p>
        </w:tc>
      </w:tr>
      <w:tr w:rsidR="00817291" w:rsidRPr="00842155" w14:paraId="4BD4A270" w14:textId="77777777" w:rsidTr="3F7E1EC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565D54EF" w14:textId="77777777" w:rsidR="00817291" w:rsidRDefault="33C96D16" w:rsidP="33C96D16">
            <w:pPr>
              <w:tabs>
                <w:tab w:val="left" w:pos="0"/>
                <w:tab w:val="left" w:pos="3720"/>
              </w:tabs>
              <w:outlineLvl w:val="0"/>
              <w:rPr>
                <w:rFonts w:eastAsia="Arial" w:cs="Arial"/>
                <w:i/>
                <w:iCs/>
              </w:rPr>
            </w:pPr>
            <w:r w:rsidRPr="33C96D16">
              <w:rPr>
                <w:rFonts w:eastAsia="Arial" w:cs="Arial"/>
                <w:b/>
                <w:bCs/>
                <w:i/>
                <w:iCs/>
                <w:sz w:val="22"/>
                <w:szCs w:val="22"/>
              </w:rPr>
              <w:lastRenderedPageBreak/>
              <w:t>Supplemental Resources and Activities</w:t>
            </w:r>
          </w:p>
          <w:p w14:paraId="55903871"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8D22085"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0363D25"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17291" w:rsidRPr="00842155" w14:paraId="4F23FA7F"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686F0A" w14:textId="77777777" w:rsidR="00817291" w:rsidRDefault="33C96D16" w:rsidP="33C96D16">
            <w:pPr>
              <w:rPr>
                <w:rFonts w:cs="Arial"/>
                <w:b/>
                <w:bCs/>
              </w:rPr>
            </w:pPr>
            <w:r w:rsidRPr="33C96D16">
              <w:rPr>
                <w:rFonts w:cs="Arial"/>
                <w:b/>
                <w:bCs/>
              </w:rPr>
              <w:t>Survey Monkey Tutorial</w:t>
            </w:r>
          </w:p>
          <w:p w14:paraId="3C78AFFE" w14:textId="77777777" w:rsidR="00817291" w:rsidRDefault="00817291" w:rsidP="00817291">
            <w:pPr>
              <w:tabs>
                <w:tab w:val="left" w:pos="6463"/>
              </w:tabs>
              <w:rPr>
                <w:rFonts w:cs="Arial"/>
                <w:b/>
                <w:szCs w:val="20"/>
              </w:rPr>
            </w:pPr>
            <w:r>
              <w:rPr>
                <w:rFonts w:cs="Arial"/>
                <w:b/>
                <w:szCs w:val="20"/>
              </w:rPr>
              <w:tab/>
            </w:r>
          </w:p>
          <w:p w14:paraId="7D04898C" w14:textId="1783F98C" w:rsidR="00817291" w:rsidRPr="00BA29AC" w:rsidRDefault="33C96D16" w:rsidP="33C96D16">
            <w:pPr>
              <w:rPr>
                <w:rFonts w:cs="Arial"/>
              </w:rPr>
            </w:pPr>
            <w:r w:rsidRPr="33C96D16">
              <w:rPr>
                <w:rFonts w:cs="Arial"/>
              </w:rPr>
              <w:t xml:space="preserve">As part of your research project, you may decide to create your instrument using online resources. </w:t>
            </w:r>
            <w:r w:rsidR="008D528E">
              <w:rPr>
                <w:rFonts w:cs="Arial"/>
              </w:rPr>
              <w:t>Survey Monkey is a website that allows you to create surveys and distribute them via email for free.</w:t>
            </w:r>
            <w:r w:rsidRPr="33C96D16">
              <w:rPr>
                <w:rFonts w:cs="Arial"/>
              </w:rPr>
              <w:t xml:space="preserve"> The tutorials below will help you become acquainted with the SurveyMonkey interface and process.</w:t>
            </w:r>
          </w:p>
          <w:p w14:paraId="676556D3" w14:textId="321CDF75" w:rsidR="00817291" w:rsidRDefault="00817291" w:rsidP="00817291">
            <w:pPr>
              <w:rPr>
                <w:rFonts w:cs="Arial"/>
                <w:b/>
                <w:szCs w:val="20"/>
              </w:rPr>
            </w:pPr>
          </w:p>
          <w:p w14:paraId="35C0C5A1" w14:textId="1EF82E81" w:rsidR="00817291" w:rsidRPr="005D18B6" w:rsidRDefault="33C96D16" w:rsidP="33C96D16">
            <w:pPr>
              <w:rPr>
                <w:rFonts w:cs="Arial"/>
                <w:b/>
              </w:rPr>
            </w:pPr>
            <w:r w:rsidRPr="33C96D16">
              <w:rPr>
                <w:rFonts w:cs="Arial"/>
                <w:b/>
                <w:bCs/>
              </w:rPr>
              <w:t>Navigate</w:t>
            </w:r>
            <w:r w:rsidR="007C016E">
              <w:rPr>
                <w:rFonts w:cs="Arial"/>
                <w:b/>
                <w:bCs/>
              </w:rPr>
              <w:t xml:space="preserve"> </w:t>
            </w:r>
            <w:r w:rsidR="007C016E">
              <w:rPr>
                <w:rFonts w:cs="Arial"/>
              </w:rPr>
              <w:t xml:space="preserve">to </w:t>
            </w:r>
            <w:hyperlink r:id="rId44" w:history="1">
              <w:r w:rsidR="005D18B6" w:rsidRPr="00564990">
                <w:rPr>
                  <w:rStyle w:val="Hyperlink"/>
                  <w:rFonts w:cs="Arial"/>
                </w:rPr>
                <w:t>www.surveymonkey.com</w:t>
              </w:r>
            </w:hyperlink>
            <w:r w:rsidR="005D18B6">
              <w:rPr>
                <w:rFonts w:cs="Arial"/>
              </w:rPr>
              <w:t xml:space="preserve"> to familiarize yourself with this online tool. </w:t>
            </w:r>
          </w:p>
          <w:p w14:paraId="3F6A7752" w14:textId="77777777" w:rsidR="00817291" w:rsidRDefault="00817291" w:rsidP="00817291">
            <w:pPr>
              <w:rPr>
                <w:rFonts w:cs="Arial"/>
                <w:b/>
                <w:szCs w:val="20"/>
              </w:rPr>
            </w:pPr>
          </w:p>
          <w:p w14:paraId="727069B7" w14:textId="540B4FC2" w:rsidR="00817291" w:rsidRPr="00817291" w:rsidRDefault="33C96D16" w:rsidP="33C96D16">
            <w:pPr>
              <w:rPr>
                <w:rFonts w:cs="Arial"/>
              </w:rPr>
            </w:pPr>
            <w:r w:rsidRPr="33C96D16">
              <w:rPr>
                <w:rFonts w:cs="Arial"/>
                <w:b/>
                <w:bCs/>
              </w:rPr>
              <w:t>Watch</w:t>
            </w:r>
            <w:r w:rsidRPr="33C96D16">
              <w:rPr>
                <w:rFonts w:cs="Arial"/>
              </w:rPr>
              <w:t xml:space="preserve"> the </w:t>
            </w:r>
            <w:hyperlink r:id="rId45" w:history="1">
              <w:r w:rsidRPr="005D18B6">
                <w:rPr>
                  <w:rStyle w:val="Hyperlink"/>
                  <w:rFonts w:cs="Arial"/>
                </w:rPr>
                <w:t>SurveyMonkey Tutorial</w:t>
              </w:r>
            </w:hyperlink>
            <w:r w:rsidR="005D18B6">
              <w:rPr>
                <w:rFonts w:cs="Arial"/>
              </w:rPr>
              <w:t>.</w:t>
            </w:r>
          </w:p>
        </w:tc>
        <w:tc>
          <w:tcPr>
            <w:tcW w:w="1440" w:type="dxa"/>
            <w:tcBorders>
              <w:left w:val="single" w:sz="4" w:space="0" w:color="000000" w:themeColor="text1"/>
            </w:tcBorders>
            <w:shd w:val="clear" w:color="auto" w:fill="FFFFFF" w:themeFill="background1"/>
          </w:tcPr>
          <w:p w14:paraId="5D948505" w14:textId="77777777" w:rsidR="00817291" w:rsidRPr="009F6FAF" w:rsidRDefault="00817291" w:rsidP="00817291">
            <w:pPr>
              <w:rPr>
                <w:rFonts w:cs="Arial"/>
                <w:szCs w:val="20"/>
              </w:rPr>
            </w:pPr>
          </w:p>
        </w:tc>
        <w:tc>
          <w:tcPr>
            <w:tcW w:w="1440" w:type="dxa"/>
            <w:tcBorders>
              <w:left w:val="single" w:sz="4" w:space="0" w:color="000000" w:themeColor="text1"/>
            </w:tcBorders>
            <w:shd w:val="clear" w:color="auto" w:fill="FFFFFF" w:themeFill="background1"/>
          </w:tcPr>
          <w:p w14:paraId="25BFEE41" w14:textId="1783A230" w:rsidR="00817291" w:rsidRPr="009F6FAF" w:rsidRDefault="005D18B6" w:rsidP="00817291">
            <w:pPr>
              <w:rPr>
                <w:rFonts w:cs="Arial"/>
                <w:szCs w:val="20"/>
              </w:rPr>
            </w:pPr>
            <w:r>
              <w:rPr>
                <w:rFonts w:cs="Arial"/>
                <w:szCs w:val="20"/>
              </w:rPr>
              <w:t>NA</w:t>
            </w:r>
          </w:p>
        </w:tc>
      </w:tr>
      <w:tr w:rsidR="00876061" w:rsidRPr="00842155" w14:paraId="27657A11"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58161BF" w14:textId="77777777" w:rsidR="00876061" w:rsidRPr="00744707" w:rsidRDefault="00876061" w:rsidP="00876061">
            <w:pPr>
              <w:tabs>
                <w:tab w:val="left" w:pos="0"/>
                <w:tab w:val="left" w:pos="3720"/>
              </w:tabs>
              <w:rPr>
                <w:i/>
              </w:rPr>
            </w:pPr>
            <w:r w:rsidRPr="00744707">
              <w:rPr>
                <w:b/>
                <w:i/>
                <w:sz w:val="22"/>
                <w:szCs w:val="22"/>
              </w:rPr>
              <w:t>Graded Assignments</w:t>
            </w:r>
          </w:p>
          <w:p w14:paraId="69071A9D" w14:textId="6F8F9D59" w:rsidR="00876061" w:rsidRPr="005B10FE" w:rsidRDefault="00876061" w:rsidP="00876061">
            <w:pPr>
              <w:tabs>
                <w:tab w:val="left" w:pos="0"/>
                <w:tab w:val="left" w:pos="3720"/>
              </w:tabs>
              <w:outlineLvl w:val="0"/>
              <w:rPr>
                <w:rFonts w:eastAsia="Arial" w:cs="Arial"/>
                <w:b/>
                <w:bCs/>
                <w:i/>
                <w:iCs/>
              </w:rPr>
            </w:pPr>
            <w:r w:rsidRPr="00744707">
              <w:rPr>
                <w:i/>
              </w:rPr>
              <w:t>Complete these graded assessments by the end of the week unless specified otherwise.</w:t>
            </w:r>
          </w:p>
        </w:tc>
        <w:tc>
          <w:tcPr>
            <w:tcW w:w="1440" w:type="dxa"/>
            <w:tcBorders>
              <w:left w:val="single" w:sz="4" w:space="0" w:color="000000" w:themeColor="text1"/>
            </w:tcBorders>
            <w:shd w:val="clear" w:color="auto" w:fill="D8D9DA"/>
          </w:tcPr>
          <w:p w14:paraId="5094DB91" w14:textId="77777777" w:rsidR="00876061" w:rsidRPr="005B10FE" w:rsidRDefault="00876061" w:rsidP="00876061">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000000" w:themeColor="text1"/>
            </w:tcBorders>
            <w:shd w:val="clear" w:color="auto" w:fill="D8D9DA"/>
          </w:tcPr>
          <w:p w14:paraId="79B81E0B" w14:textId="77777777" w:rsidR="00876061" w:rsidRPr="005B10FE" w:rsidRDefault="00876061" w:rsidP="00876061">
            <w:pPr>
              <w:rPr>
                <w:rFonts w:eastAsia="Arial" w:cs="Arial"/>
                <w:b/>
                <w:bCs/>
                <w:i/>
                <w:iCs/>
              </w:rPr>
            </w:pPr>
            <w:r w:rsidRPr="33C96D16">
              <w:rPr>
                <w:rFonts w:eastAsia="Arial" w:cs="Arial"/>
                <w:b/>
                <w:bCs/>
                <w:i/>
                <w:iCs/>
              </w:rPr>
              <w:t>AIE</w:t>
            </w:r>
          </w:p>
        </w:tc>
      </w:tr>
      <w:tr w:rsidR="00817291" w:rsidRPr="00103FC5" w14:paraId="31A50CFC" w14:textId="77777777" w:rsidTr="3F7E1EC6">
        <w:tc>
          <w:tcPr>
            <w:tcW w:w="10170" w:type="dxa"/>
            <w:gridSpan w:val="2"/>
            <w:tcMar>
              <w:top w:w="115" w:type="dxa"/>
              <w:left w:w="115" w:type="dxa"/>
              <w:bottom w:w="115" w:type="dxa"/>
              <w:right w:w="115" w:type="dxa"/>
            </w:tcMar>
          </w:tcPr>
          <w:p w14:paraId="57FB2F6A" w14:textId="4F1B4B39" w:rsidR="00027F87" w:rsidRPr="00731A26" w:rsidRDefault="00027F87" w:rsidP="00027F87">
            <w:pPr>
              <w:rPr>
                <w:b/>
                <w:bCs/>
              </w:rPr>
            </w:pPr>
            <w:r>
              <w:rPr>
                <w:b/>
                <w:bCs/>
              </w:rPr>
              <w:t>Team Research Project</w:t>
            </w:r>
            <w:r w:rsidRPr="33C96D16">
              <w:rPr>
                <w:b/>
                <w:bCs/>
              </w:rPr>
              <w:t xml:space="preserve">: </w:t>
            </w:r>
            <w:r>
              <w:rPr>
                <w:b/>
                <w:bCs/>
              </w:rPr>
              <w:t>Faux</w:t>
            </w:r>
            <w:r w:rsidRPr="33C96D16">
              <w:rPr>
                <w:b/>
                <w:bCs/>
              </w:rPr>
              <w:t xml:space="preserve"> Dat</w:t>
            </w:r>
            <w:r w:rsidR="00C2525F">
              <w:rPr>
                <w:b/>
                <w:bCs/>
              </w:rPr>
              <w:t>a Excel File</w:t>
            </w:r>
          </w:p>
          <w:p w14:paraId="5A56CEE5" w14:textId="77777777" w:rsidR="00027F87" w:rsidRDefault="00027F87" w:rsidP="00027F87"/>
          <w:p w14:paraId="4F4C1BC7" w14:textId="1C648F49" w:rsidR="00027F87" w:rsidRDefault="0009570F" w:rsidP="00027F87">
            <w:r>
              <w:t xml:space="preserve">Last week, you created a questionnaire </w:t>
            </w:r>
            <w:r w:rsidR="00663F6C">
              <w:t xml:space="preserve">to measure your research population’s attitudes towards online dating. </w:t>
            </w:r>
            <w:r w:rsidR="00FE7A44">
              <w:t xml:space="preserve">Remember, </w:t>
            </w:r>
            <w:r w:rsidR="008D528E">
              <w:t>do</w:t>
            </w:r>
            <w:r w:rsidR="00663F6C" w:rsidRPr="00663F6C">
              <w:t xml:space="preserve"> not </w:t>
            </w:r>
            <w:r w:rsidR="00663F6C">
              <w:t xml:space="preserve">distribute the questionnaire or </w:t>
            </w:r>
            <w:r w:rsidR="00663F6C" w:rsidRPr="00663F6C">
              <w:t xml:space="preserve">collect data because it requires prior approval from the </w:t>
            </w:r>
            <w:r w:rsidR="008D528E">
              <w:t>IRB</w:t>
            </w:r>
            <w:r w:rsidR="00663F6C">
              <w:t xml:space="preserve">. However, we are free to create </w:t>
            </w:r>
            <w:r w:rsidR="005A4291">
              <w:t>hypothetical</w:t>
            </w:r>
            <w:r w:rsidR="00984BEC">
              <w:t xml:space="preserve"> responses—</w:t>
            </w:r>
            <w:r w:rsidR="00663F6C">
              <w:t>I</w:t>
            </w:r>
            <w:r w:rsidR="00984BEC">
              <w:t>t</w:t>
            </w:r>
            <w:r w:rsidR="00663F6C">
              <w:t>’s</w:t>
            </w:r>
            <w:r w:rsidR="00E03791">
              <w:t xml:space="preserve"> </w:t>
            </w:r>
            <w:r w:rsidR="008D2A07">
              <w:t>time to make up some data!</w:t>
            </w:r>
          </w:p>
          <w:p w14:paraId="35D29369" w14:textId="77777777" w:rsidR="00027F87" w:rsidRDefault="00027F87" w:rsidP="00027F87"/>
          <w:p w14:paraId="1F60030E" w14:textId="717C9E11" w:rsidR="00606008" w:rsidRDefault="008D2A07" w:rsidP="005A4291">
            <w:r>
              <w:rPr>
                <w:b/>
              </w:rPr>
              <w:t>Download</w:t>
            </w:r>
            <w:r>
              <w:t xml:space="preserve"> the </w:t>
            </w:r>
            <w:r>
              <w:rPr>
                <w:i/>
              </w:rPr>
              <w:t>Faux Data Example</w:t>
            </w:r>
            <w:r>
              <w:t>, located on</w:t>
            </w:r>
            <w:r w:rsidR="003462AE">
              <w:t xml:space="preserve"> Blackboard. This example file includes detailed, step-by-step instructions on how to set up and enter data into your team’s own Faux Data Excel file. Discuss this example with your teammates to make sure you under</w:t>
            </w:r>
            <w:r w:rsidR="00797231">
              <w:t xml:space="preserve">stand </w:t>
            </w:r>
            <w:r w:rsidR="00984BEC">
              <w:t>the design and steps.</w:t>
            </w:r>
          </w:p>
          <w:p w14:paraId="6E762D70" w14:textId="46BA25A3" w:rsidR="003462AE" w:rsidRDefault="003462AE" w:rsidP="005A4291"/>
          <w:p w14:paraId="5892B944" w14:textId="235F156B" w:rsidR="005A4291" w:rsidRPr="00984BEC" w:rsidRDefault="003462AE" w:rsidP="00984BEC">
            <w:r>
              <w:rPr>
                <w:b/>
              </w:rPr>
              <w:t xml:space="preserve">Create </w:t>
            </w:r>
            <w:r>
              <w:t xml:space="preserve">your team’s own Faux Data </w:t>
            </w:r>
            <w:r w:rsidR="00797231">
              <w:t xml:space="preserve">Excel </w:t>
            </w:r>
            <w:r>
              <w:t xml:space="preserve">file using the example </w:t>
            </w:r>
            <w:r w:rsidR="00984BEC">
              <w:t>as a guide. Remember, you’re</w:t>
            </w:r>
            <w:r w:rsidR="00797231" w:rsidRPr="00797231">
              <w:t xml:space="preserve"> </w:t>
            </w:r>
            <w:r w:rsidR="00797231">
              <w:t xml:space="preserve">making up data as if you had </w:t>
            </w:r>
            <w:r w:rsidR="00984BEC">
              <w:t xml:space="preserve">already </w:t>
            </w:r>
            <w:r w:rsidR="00797231">
              <w:t>distributed your questionnaire to 30 hypo</w:t>
            </w:r>
            <w:r w:rsidR="008D528E">
              <w:t>thetical participants who have responded</w:t>
            </w:r>
            <w:r w:rsidR="00696ED6">
              <w:t>, and y</w:t>
            </w:r>
            <w:r w:rsidR="00984BEC">
              <w:t xml:space="preserve">ou’re now </w:t>
            </w:r>
            <w:r w:rsidR="00797231">
              <w:t xml:space="preserve">importing </w:t>
            </w:r>
            <w:r w:rsidR="00984BEC">
              <w:t>responses from those 30 completed questionnaires</w:t>
            </w:r>
            <w:r w:rsidR="00797231">
              <w:t xml:space="preserve"> into</w:t>
            </w:r>
            <w:r w:rsidR="00984BEC">
              <w:t xml:space="preserve"> Excel.</w:t>
            </w:r>
            <w:r w:rsidR="006E5E0B">
              <w:t xml:space="preserve"> </w:t>
            </w:r>
          </w:p>
          <w:p w14:paraId="49861703" w14:textId="403551DF" w:rsidR="00027F87" w:rsidRDefault="00027F87" w:rsidP="00027F87">
            <w:pPr>
              <w:tabs>
                <w:tab w:val="left" w:pos="5773"/>
              </w:tabs>
            </w:pPr>
          </w:p>
          <w:p w14:paraId="40E25DE2" w14:textId="646BCFC6" w:rsidR="00817291" w:rsidRDefault="00FF5DD4" w:rsidP="00817291">
            <w:r>
              <w:rPr>
                <w:rStyle w:val="AssignmentsLevel1Char"/>
                <w:b/>
              </w:rPr>
              <w:t xml:space="preserve">Select </w:t>
            </w:r>
            <w:r w:rsidRPr="004D1D39">
              <w:rPr>
                <w:rStyle w:val="AssignmentsLevel1Char"/>
                <w:u w:val="single"/>
              </w:rPr>
              <w:t>one</w:t>
            </w:r>
            <w:r>
              <w:rPr>
                <w:rStyle w:val="AssignmentsLevel1Char"/>
              </w:rPr>
              <w:t xml:space="preserve"> member of your team to </w:t>
            </w:r>
            <w:r>
              <w:rPr>
                <w:b/>
                <w:bCs/>
              </w:rPr>
              <w:t>s</w:t>
            </w:r>
            <w:r w:rsidRPr="33C96D16">
              <w:rPr>
                <w:b/>
                <w:bCs/>
              </w:rPr>
              <w:t>ubmit</w:t>
            </w:r>
            <w:r>
              <w:t xml:space="preserve"> your</w:t>
            </w:r>
            <w:r w:rsidR="00797231">
              <w:t xml:space="preserve"> team’s Faux Data</w:t>
            </w:r>
            <w:r>
              <w:t xml:space="preserve"> Excel file</w:t>
            </w:r>
            <w:r w:rsidR="004B20C4">
              <w:t xml:space="preserve"> </w:t>
            </w:r>
            <w:r>
              <w:t>by Sunday 11:59PM (EST).</w:t>
            </w:r>
          </w:p>
          <w:p w14:paraId="014E9144" w14:textId="3E278C75" w:rsidR="00FF5DD4" w:rsidRDefault="00FF5DD4" w:rsidP="00817291"/>
          <w:p w14:paraId="444D3E17" w14:textId="4FFC8390" w:rsidR="00817291" w:rsidRPr="00797231" w:rsidRDefault="0098747C" w:rsidP="00FF5DD4">
            <w:pPr>
              <w:rPr>
                <w:b/>
              </w:rPr>
            </w:pPr>
            <w:r w:rsidRPr="0098747C">
              <w:rPr>
                <w:b/>
              </w:rPr>
              <w:t>Next Step:</w:t>
            </w:r>
            <w:r>
              <w:rPr>
                <w:b/>
              </w:rPr>
              <w:t xml:space="preserve"> </w:t>
            </w:r>
            <w:r>
              <w:rPr>
                <w:rFonts w:cs="Arial"/>
                <w:bCs/>
              </w:rPr>
              <w:t xml:space="preserve">Begin working on the </w:t>
            </w:r>
            <w:r>
              <w:rPr>
                <w:rFonts w:cs="Arial"/>
                <w:bCs/>
                <w:i/>
              </w:rPr>
              <w:t xml:space="preserve">Team Research Project: </w:t>
            </w:r>
            <w:r w:rsidR="00343B07">
              <w:rPr>
                <w:rFonts w:cs="Arial"/>
                <w:bCs/>
                <w:i/>
              </w:rPr>
              <w:t>Frequency, Percentages, and Individual Mean</w:t>
            </w:r>
            <w:r>
              <w:rPr>
                <w:rFonts w:cs="Arial"/>
                <w:bCs/>
              </w:rPr>
              <w:t xml:space="preserve"> assignment, located in Week </w:t>
            </w:r>
            <w:r w:rsidR="00343B07">
              <w:rPr>
                <w:rFonts w:cs="Arial"/>
                <w:bCs/>
              </w:rPr>
              <w:t>Five</w:t>
            </w:r>
            <w:r>
              <w:rPr>
                <w:rFonts w:cs="Arial"/>
                <w:bCs/>
              </w:rPr>
              <w:t>.</w:t>
            </w:r>
          </w:p>
        </w:tc>
        <w:tc>
          <w:tcPr>
            <w:tcW w:w="1440" w:type="dxa"/>
          </w:tcPr>
          <w:p w14:paraId="6253C288" w14:textId="77777777" w:rsidR="00817291" w:rsidRPr="00103FC5" w:rsidRDefault="3F7E1EC6" w:rsidP="3F7E1EC6">
            <w:pPr>
              <w:tabs>
                <w:tab w:val="left" w:pos="2329"/>
              </w:tabs>
              <w:rPr>
                <w:rFonts w:cs="Arial"/>
              </w:rPr>
            </w:pPr>
            <w:r w:rsidRPr="3F7E1EC6">
              <w:rPr>
                <w:rFonts w:cs="Arial"/>
              </w:rPr>
              <w:t>4.1, 4.2, 4.3, 4.4, 4.5</w:t>
            </w:r>
          </w:p>
        </w:tc>
        <w:tc>
          <w:tcPr>
            <w:tcW w:w="1440" w:type="dxa"/>
          </w:tcPr>
          <w:p w14:paraId="425AD4DD" w14:textId="57E7A11F" w:rsidR="00817291" w:rsidRPr="00103FC5" w:rsidRDefault="0009570F" w:rsidP="33C96D16">
            <w:pPr>
              <w:tabs>
                <w:tab w:val="left" w:pos="2329"/>
              </w:tabs>
              <w:rPr>
                <w:rFonts w:eastAsia="Arial" w:cs="Arial"/>
              </w:rPr>
            </w:pPr>
            <w:r>
              <w:t>Team Project</w:t>
            </w:r>
            <w:r w:rsidR="33C96D16">
              <w:t xml:space="preserve"> = </w:t>
            </w:r>
            <w:r>
              <w:rPr>
                <w:b/>
                <w:bCs/>
              </w:rPr>
              <w:t>3</w:t>
            </w:r>
            <w:r w:rsidR="33C96D16" w:rsidRPr="33C96D16">
              <w:rPr>
                <w:b/>
                <w:bCs/>
              </w:rPr>
              <w:t xml:space="preserve"> hour</w:t>
            </w:r>
            <w:r>
              <w:rPr>
                <w:b/>
                <w:bCs/>
              </w:rPr>
              <w:t>s</w:t>
            </w:r>
          </w:p>
        </w:tc>
      </w:tr>
      <w:tr w:rsidR="00817291" w:rsidRPr="00842155" w14:paraId="7EF10928" w14:textId="77777777" w:rsidTr="3F7E1EC6">
        <w:tc>
          <w:tcPr>
            <w:tcW w:w="10170" w:type="dxa"/>
            <w:gridSpan w:val="2"/>
            <w:tcMar>
              <w:top w:w="115" w:type="dxa"/>
              <w:left w:w="115" w:type="dxa"/>
              <w:bottom w:w="115" w:type="dxa"/>
              <w:right w:w="115" w:type="dxa"/>
            </w:tcMar>
          </w:tcPr>
          <w:p w14:paraId="23EFEC33" w14:textId="77777777" w:rsidR="00817291" w:rsidRPr="00824D94" w:rsidRDefault="33C96D16" w:rsidP="33C96D16">
            <w:pPr>
              <w:tabs>
                <w:tab w:val="left" w:pos="2329"/>
              </w:tabs>
              <w:rPr>
                <w:rFonts w:cs="Arial"/>
                <w:b/>
                <w:bCs/>
              </w:rPr>
            </w:pPr>
            <w:r w:rsidRPr="33C96D16">
              <w:rPr>
                <w:rFonts w:cs="Arial"/>
                <w:b/>
                <w:bCs/>
              </w:rPr>
              <w:t>Week 4 Quiz</w:t>
            </w:r>
          </w:p>
          <w:p w14:paraId="46453366" w14:textId="77777777" w:rsidR="00817291" w:rsidRPr="00824D94" w:rsidRDefault="00817291" w:rsidP="00817291">
            <w:pPr>
              <w:tabs>
                <w:tab w:val="left" w:pos="2329"/>
              </w:tabs>
              <w:rPr>
                <w:rFonts w:cs="Arial"/>
                <w:b/>
                <w:szCs w:val="20"/>
              </w:rPr>
            </w:pPr>
          </w:p>
          <w:p w14:paraId="7F109799" w14:textId="3716FE77" w:rsidR="00817291" w:rsidRPr="00B41CF6" w:rsidRDefault="00B41CF6" w:rsidP="00B41CF6">
            <w:pPr>
              <w:tabs>
                <w:tab w:val="left" w:pos="2329"/>
              </w:tabs>
              <w:rPr>
                <w:rFonts w:cs="Arial"/>
              </w:rPr>
            </w:pPr>
            <w:r w:rsidRPr="33C96D16">
              <w:rPr>
                <w:rFonts w:cs="Arial"/>
                <w:b/>
                <w:bCs/>
              </w:rPr>
              <w:lastRenderedPageBreak/>
              <w:t>Complete</w:t>
            </w:r>
            <w:r w:rsidR="00F45581">
              <w:rPr>
                <w:rFonts w:cs="Arial"/>
              </w:rPr>
              <w:t xml:space="preserve"> the Week 4 Quiz </w:t>
            </w:r>
            <w:r w:rsidR="00F45581">
              <w:t>by Sunday 11:59PM (EST).</w:t>
            </w:r>
            <w:r>
              <w:rPr>
                <w:rFonts w:cs="Arial"/>
              </w:rPr>
              <w:t xml:space="preserve"> </w:t>
            </w:r>
            <w:r w:rsidR="00A855C4">
              <w:rPr>
                <w:rFonts w:cs="Arial"/>
              </w:rPr>
              <w:t xml:space="preserve">This </w:t>
            </w:r>
            <w:r w:rsidR="00922963">
              <w:rPr>
                <w:rFonts w:cs="Arial"/>
              </w:rPr>
              <w:t xml:space="preserve">quiz covers this week’s </w:t>
            </w:r>
            <w:r w:rsidR="001C576B">
              <w:rPr>
                <w:rFonts w:cs="Arial"/>
              </w:rPr>
              <w:t>readings and video tutorials</w:t>
            </w:r>
            <w:r w:rsidR="00922963">
              <w:rPr>
                <w:rFonts w:cs="Arial"/>
              </w:rPr>
              <w:t>,</w:t>
            </w:r>
            <w:r w:rsidR="33C96D16" w:rsidRPr="33C96D16">
              <w:rPr>
                <w:rFonts w:cs="Arial"/>
              </w:rPr>
              <w:t xml:space="preserve"> is open book, and can only be taken once (no retakes). Make sure you are prepared to complete the quiz before you attempt it.</w:t>
            </w:r>
          </w:p>
        </w:tc>
        <w:tc>
          <w:tcPr>
            <w:tcW w:w="1440" w:type="dxa"/>
          </w:tcPr>
          <w:p w14:paraId="3A94B6F4" w14:textId="77777777" w:rsidR="00817291" w:rsidRPr="00842155" w:rsidRDefault="3F7E1EC6" w:rsidP="3F7E1EC6">
            <w:pPr>
              <w:tabs>
                <w:tab w:val="left" w:pos="2329"/>
              </w:tabs>
              <w:rPr>
                <w:rFonts w:cs="Arial"/>
              </w:rPr>
            </w:pPr>
            <w:r w:rsidRPr="3F7E1EC6">
              <w:rPr>
                <w:rFonts w:cs="Arial"/>
              </w:rPr>
              <w:lastRenderedPageBreak/>
              <w:t>4.1, 4.2, 4.3, 4.4, 4.5</w:t>
            </w:r>
          </w:p>
        </w:tc>
        <w:tc>
          <w:tcPr>
            <w:tcW w:w="1440" w:type="dxa"/>
          </w:tcPr>
          <w:p w14:paraId="1CF13303" w14:textId="77777777" w:rsidR="0009570F" w:rsidRDefault="0009570F" w:rsidP="0009570F">
            <w:pPr>
              <w:tabs>
                <w:tab w:val="left" w:pos="2329"/>
              </w:tabs>
              <w:rPr>
                <w:rFonts w:cs="Arial"/>
              </w:rPr>
            </w:pPr>
            <w:r>
              <w:rPr>
                <w:rFonts w:cs="Arial"/>
              </w:rPr>
              <w:t xml:space="preserve">Quiz and </w:t>
            </w:r>
            <w:r w:rsidRPr="3F7E1EC6">
              <w:rPr>
                <w:rFonts w:cs="Arial"/>
              </w:rPr>
              <w:t xml:space="preserve">feedback = </w:t>
            </w:r>
          </w:p>
          <w:p w14:paraId="62660595" w14:textId="6C3EB761" w:rsidR="00817291" w:rsidRPr="00842155" w:rsidRDefault="0009570F" w:rsidP="0009570F">
            <w:pPr>
              <w:tabs>
                <w:tab w:val="left" w:pos="2329"/>
              </w:tabs>
              <w:rPr>
                <w:rFonts w:eastAsia="Arial" w:cs="Arial"/>
              </w:rPr>
            </w:pPr>
            <w:r w:rsidRPr="3F7E1EC6">
              <w:rPr>
                <w:rFonts w:cs="Arial"/>
                <w:b/>
                <w:bCs/>
              </w:rPr>
              <w:t>1 hour</w:t>
            </w:r>
          </w:p>
        </w:tc>
      </w:tr>
      <w:tr w:rsidR="00817291" w:rsidRPr="00842155" w14:paraId="0D78B62D"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FF9302C" w14:textId="77777777" w:rsidR="00817291" w:rsidRPr="00842155" w:rsidRDefault="33C96D16" w:rsidP="33C96D16">
            <w:pPr>
              <w:tabs>
                <w:tab w:val="left" w:pos="2329"/>
              </w:tabs>
              <w:rPr>
                <w:rFonts w:eastAsia="Arial" w:cs="Arial"/>
                <w:b/>
                <w:bCs/>
              </w:rPr>
            </w:pPr>
            <w:r w:rsidRPr="33C96D1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5BA16E0" w14:textId="77777777" w:rsidR="00817291" w:rsidRPr="00842155" w:rsidRDefault="00817291" w:rsidP="0081729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F0C51D7" w14:textId="77777777" w:rsidR="00817291" w:rsidRPr="00842155" w:rsidRDefault="00817291" w:rsidP="00817291">
            <w:pPr>
              <w:tabs>
                <w:tab w:val="left" w:pos="2329"/>
              </w:tabs>
              <w:rPr>
                <w:rFonts w:cs="Arial"/>
                <w:b/>
                <w:szCs w:val="20"/>
              </w:rPr>
            </w:pPr>
          </w:p>
        </w:tc>
        <w:tc>
          <w:tcPr>
            <w:tcW w:w="1440" w:type="dxa"/>
            <w:tcBorders>
              <w:bottom w:val="single" w:sz="4" w:space="0" w:color="000000" w:themeColor="text1"/>
            </w:tcBorders>
            <w:shd w:val="clear" w:color="auto" w:fill="E6E6E6"/>
          </w:tcPr>
          <w:p w14:paraId="36AC5D01" w14:textId="0A71A9B4" w:rsidR="00817291" w:rsidRPr="00842155" w:rsidRDefault="00BE13D9" w:rsidP="00817291">
            <w:pPr>
              <w:tabs>
                <w:tab w:val="left" w:pos="2329"/>
              </w:tabs>
              <w:rPr>
                <w:rFonts w:cs="Arial"/>
                <w:b/>
                <w:szCs w:val="20"/>
              </w:rPr>
            </w:pPr>
            <w:r>
              <w:rPr>
                <w:rFonts w:cs="Arial"/>
                <w:b/>
                <w:szCs w:val="20"/>
              </w:rPr>
              <w:t>5.5 hours</w:t>
            </w:r>
          </w:p>
        </w:tc>
      </w:tr>
    </w:tbl>
    <w:p w14:paraId="6AF18269" w14:textId="77777777" w:rsidR="005344A9" w:rsidRDefault="005344A9" w:rsidP="0020635A">
      <w:pPr>
        <w:pStyle w:val="Heading1"/>
      </w:pPr>
    </w:p>
    <w:p w14:paraId="76DE362F"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28FD35B" w14:textId="77777777" w:rsidTr="3F7E1EC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5D1AE4C" w14:textId="4BF16E38" w:rsidR="002C1641" w:rsidRPr="00842155" w:rsidRDefault="33C96D16" w:rsidP="0020635A">
            <w:pPr>
              <w:pStyle w:val="WeeklyTopicHeading1"/>
            </w:pPr>
            <w:bookmarkStart w:id="10" w:name="weekfive"/>
            <w:bookmarkStart w:id="11" w:name="_Toc358980898"/>
            <w:bookmarkEnd w:id="10"/>
            <w:r>
              <w:lastRenderedPageBreak/>
              <w:t xml:space="preserve">Week Five: </w:t>
            </w:r>
            <w:bookmarkEnd w:id="11"/>
            <w:r w:rsidR="00662405">
              <w:t>Analysis and Reporting</w:t>
            </w:r>
          </w:p>
        </w:tc>
        <w:tc>
          <w:tcPr>
            <w:tcW w:w="1440" w:type="dxa"/>
            <w:tcBorders>
              <w:left w:val="nil"/>
              <w:bottom w:val="single" w:sz="4" w:space="0" w:color="000000" w:themeColor="text1"/>
              <w:right w:val="nil"/>
            </w:tcBorders>
            <w:shd w:val="clear" w:color="auto" w:fill="BF2C37"/>
          </w:tcPr>
          <w:p w14:paraId="181871F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CD8570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23A7A3C" w14:textId="77777777" w:rsidTr="3F7E1EC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2AC10DE" w14:textId="77777777" w:rsidR="00BA4B7B" w:rsidRPr="005B10FE" w:rsidRDefault="33C96D16" w:rsidP="33C96D16">
            <w:pPr>
              <w:tabs>
                <w:tab w:val="left" w:pos="0"/>
                <w:tab w:val="left" w:pos="3720"/>
              </w:tabs>
              <w:outlineLvl w:val="0"/>
              <w:rPr>
                <w:rFonts w:eastAsia="Arial" w:cs="Arial"/>
                <w:b/>
                <w:bCs/>
                <w:i/>
                <w:iCs/>
              </w:rPr>
            </w:pPr>
            <w:r w:rsidRPr="33C96D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E0FE114" w14:textId="77777777" w:rsidR="00BA4B7B" w:rsidRPr="00842155" w:rsidRDefault="33C96D16" w:rsidP="33C96D16">
            <w:pPr>
              <w:tabs>
                <w:tab w:val="left" w:pos="0"/>
                <w:tab w:val="left" w:pos="3720"/>
              </w:tabs>
              <w:outlineLvl w:val="0"/>
              <w:rPr>
                <w:rFonts w:eastAsia="Arial" w:cs="Arial"/>
              </w:rPr>
            </w:pPr>
            <w:r w:rsidRPr="33C96D16">
              <w:rPr>
                <w:rFonts w:eastAsia="Arial" w:cs="Arial"/>
                <w:b/>
                <w:bCs/>
                <w:i/>
                <w:iCs/>
              </w:rPr>
              <w:t>Alignment</w:t>
            </w:r>
          </w:p>
        </w:tc>
      </w:tr>
      <w:tr w:rsidR="00817291" w:rsidRPr="00842155" w14:paraId="27F3B6B3" w14:textId="77777777" w:rsidTr="3F7E1EC6">
        <w:trPr>
          <w:trHeight w:val="30"/>
        </w:trPr>
        <w:tc>
          <w:tcPr>
            <w:tcW w:w="10170" w:type="dxa"/>
            <w:gridSpan w:val="2"/>
            <w:tcBorders>
              <w:bottom w:val="nil"/>
              <w:right w:val="nil"/>
            </w:tcBorders>
            <w:tcMar>
              <w:top w:w="115" w:type="dxa"/>
              <w:left w:w="115" w:type="dxa"/>
              <w:bottom w:w="115" w:type="dxa"/>
              <w:right w:w="115" w:type="dxa"/>
            </w:tcMar>
          </w:tcPr>
          <w:p w14:paraId="68700B96" w14:textId="39374FFD" w:rsidR="00817291" w:rsidRPr="00842155" w:rsidRDefault="33C96D16" w:rsidP="00D67A90">
            <w:pPr>
              <w:pStyle w:val="ObjectiveBullet"/>
              <w:numPr>
                <w:ilvl w:val="1"/>
                <w:numId w:val="12"/>
              </w:numPr>
              <w:tabs>
                <w:tab w:val="clear" w:pos="0"/>
              </w:tabs>
            </w:pPr>
            <w:r w:rsidRPr="33C96D16">
              <w:rPr>
                <w:sz w:val="21"/>
                <w:szCs w:val="21"/>
              </w:rPr>
              <w:t>Compute the range of a set of scores.</w:t>
            </w:r>
          </w:p>
        </w:tc>
        <w:tc>
          <w:tcPr>
            <w:tcW w:w="2880" w:type="dxa"/>
            <w:gridSpan w:val="2"/>
            <w:tcBorders>
              <w:left w:val="nil"/>
              <w:bottom w:val="nil"/>
            </w:tcBorders>
          </w:tcPr>
          <w:p w14:paraId="2D7977BF"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3361676D"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4BB4C279" w14:textId="1A046A9D" w:rsidR="00817291" w:rsidRPr="00842155" w:rsidRDefault="33C96D16" w:rsidP="00D67A90">
            <w:pPr>
              <w:pStyle w:val="ObjectiveBullet"/>
              <w:numPr>
                <w:ilvl w:val="1"/>
                <w:numId w:val="12"/>
              </w:numPr>
            </w:pPr>
            <w:r w:rsidRPr="33C96D16">
              <w:rPr>
                <w:sz w:val="21"/>
                <w:szCs w:val="21"/>
              </w:rPr>
              <w:t>Compute a subject’s deviation score.</w:t>
            </w:r>
          </w:p>
        </w:tc>
        <w:tc>
          <w:tcPr>
            <w:tcW w:w="2880" w:type="dxa"/>
            <w:gridSpan w:val="2"/>
            <w:tcBorders>
              <w:top w:val="nil"/>
              <w:left w:val="nil"/>
              <w:bottom w:val="nil"/>
            </w:tcBorders>
          </w:tcPr>
          <w:p w14:paraId="709586CD"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3B23F0E6"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3AC98B4D" w14:textId="367ACA60" w:rsidR="00817291" w:rsidRPr="00842155" w:rsidRDefault="33C96D16" w:rsidP="00D67A90">
            <w:pPr>
              <w:pStyle w:val="ObjectiveBullet"/>
              <w:numPr>
                <w:ilvl w:val="1"/>
                <w:numId w:val="12"/>
              </w:numPr>
            </w:pPr>
            <w:r w:rsidRPr="33C96D16">
              <w:rPr>
                <w:sz w:val="21"/>
                <w:szCs w:val="21"/>
              </w:rPr>
              <w:t>Compute the variance of a set of scores.</w:t>
            </w:r>
          </w:p>
        </w:tc>
        <w:tc>
          <w:tcPr>
            <w:tcW w:w="2880" w:type="dxa"/>
            <w:gridSpan w:val="2"/>
            <w:tcBorders>
              <w:top w:val="nil"/>
              <w:left w:val="nil"/>
              <w:bottom w:val="nil"/>
            </w:tcBorders>
          </w:tcPr>
          <w:p w14:paraId="60F1E67B"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1ED963AB" w14:textId="77777777" w:rsidTr="3F7E1EC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CDD76D4" w14:textId="1FB28757" w:rsidR="00817291" w:rsidRPr="00842155" w:rsidRDefault="33C96D16" w:rsidP="00D67A90">
            <w:pPr>
              <w:pStyle w:val="ObjectiveBullet"/>
              <w:numPr>
                <w:ilvl w:val="1"/>
                <w:numId w:val="12"/>
              </w:numPr>
            </w:pPr>
            <w:r w:rsidRPr="33C96D16">
              <w:rPr>
                <w:sz w:val="21"/>
                <w:szCs w:val="21"/>
              </w:rPr>
              <w:t>Compute the standard deviation (SD) of a set of scores.</w:t>
            </w:r>
          </w:p>
        </w:tc>
        <w:tc>
          <w:tcPr>
            <w:tcW w:w="2880" w:type="dxa"/>
            <w:gridSpan w:val="2"/>
            <w:tcBorders>
              <w:top w:val="nil"/>
              <w:left w:val="nil"/>
              <w:bottom w:val="single" w:sz="4" w:space="0" w:color="000000" w:themeColor="text1"/>
            </w:tcBorders>
          </w:tcPr>
          <w:p w14:paraId="0724839A" w14:textId="77777777" w:rsidR="00817291" w:rsidRPr="00842155" w:rsidRDefault="33C96D16" w:rsidP="33C96D16">
            <w:pPr>
              <w:tabs>
                <w:tab w:val="left" w:pos="0"/>
                <w:tab w:val="left" w:pos="3720"/>
              </w:tabs>
              <w:outlineLvl w:val="0"/>
              <w:rPr>
                <w:rFonts w:cs="Arial"/>
              </w:rPr>
            </w:pPr>
            <w:r w:rsidRPr="33C96D16">
              <w:rPr>
                <w:rFonts w:cs="Arial"/>
                <w:sz w:val="21"/>
                <w:szCs w:val="21"/>
              </w:rPr>
              <w:t>CLO5</w:t>
            </w:r>
          </w:p>
        </w:tc>
      </w:tr>
      <w:tr w:rsidR="00817291" w:rsidRPr="00842155" w14:paraId="734DFA70" w14:textId="77777777" w:rsidTr="3F7E1EC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D15DDB" w14:textId="77777777" w:rsidR="00817291" w:rsidRDefault="33C96D16" w:rsidP="33C96D16">
            <w:pPr>
              <w:tabs>
                <w:tab w:val="left" w:pos="0"/>
                <w:tab w:val="left" w:pos="3720"/>
              </w:tabs>
              <w:outlineLvl w:val="0"/>
              <w:rPr>
                <w:rFonts w:eastAsia="Arial" w:cs="Arial"/>
                <w:i/>
                <w:iCs/>
              </w:rPr>
            </w:pPr>
            <w:r w:rsidRPr="33C96D16">
              <w:rPr>
                <w:rFonts w:eastAsia="Arial" w:cs="Arial"/>
                <w:b/>
                <w:bCs/>
                <w:i/>
                <w:iCs/>
                <w:sz w:val="22"/>
                <w:szCs w:val="22"/>
              </w:rPr>
              <w:t>Resources, Activities, and Preparation</w:t>
            </w:r>
          </w:p>
          <w:p w14:paraId="3F0A6004"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C1261E8"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auto"/>
            </w:tcBorders>
            <w:shd w:val="clear" w:color="auto" w:fill="D8D9DA"/>
          </w:tcPr>
          <w:p w14:paraId="3842BCB3"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17291" w:rsidRPr="00842155" w14:paraId="58287699"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18D8B9C" w14:textId="77777777" w:rsidR="00817291" w:rsidRPr="00141348" w:rsidRDefault="33C96D16" w:rsidP="33C96D16">
            <w:pPr>
              <w:rPr>
                <w:b/>
                <w:bCs/>
              </w:rPr>
            </w:pPr>
            <w:r w:rsidRPr="33C96D16">
              <w:rPr>
                <w:b/>
                <w:bCs/>
              </w:rPr>
              <w:t xml:space="preserve">Reading: Research Methods Knowledge Base </w:t>
            </w:r>
          </w:p>
          <w:p w14:paraId="7E3188F4" w14:textId="77777777" w:rsidR="00817291" w:rsidRDefault="00817291" w:rsidP="00817291"/>
          <w:p w14:paraId="4D5FFC10" w14:textId="5316460B" w:rsidR="00817291" w:rsidRDefault="00BA784F" w:rsidP="00817291">
            <w:pPr>
              <w:pStyle w:val="AssignmentsLevel1"/>
            </w:pPr>
            <w:r w:rsidRPr="3F7E1EC6">
              <w:rPr>
                <w:b/>
                <w:bCs/>
              </w:rPr>
              <w:t>Read</w:t>
            </w:r>
            <w:r>
              <w:t xml:space="preserve"> the following sections of from the </w:t>
            </w:r>
            <w:hyperlink r:id="rId46" w:history="1">
              <w:r>
                <w:rPr>
                  <w:rStyle w:val="Hyperlink"/>
                </w:rPr>
                <w:t>Web Center for Social Research Methods</w:t>
              </w:r>
            </w:hyperlink>
            <w:r>
              <w:rPr>
                <w:iCs/>
              </w:rPr>
              <w:t>:</w:t>
            </w:r>
          </w:p>
          <w:p w14:paraId="7655E2BA" w14:textId="77777777" w:rsidR="00817291" w:rsidRDefault="00817291" w:rsidP="00817291">
            <w:pPr>
              <w:pStyle w:val="AssignmentsLevel1"/>
              <w:rPr>
                <w:b/>
              </w:rPr>
            </w:pPr>
          </w:p>
          <w:p w14:paraId="57E7EF82" w14:textId="77777777" w:rsidR="00817291" w:rsidRDefault="33C96D16" w:rsidP="00CC3BE9">
            <w:pPr>
              <w:pStyle w:val="AssignmentsLevel2"/>
              <w:ind w:left="390"/>
            </w:pPr>
            <w:r>
              <w:t>Analysis, including these subsections</w:t>
            </w:r>
          </w:p>
          <w:p w14:paraId="77DC2477" w14:textId="77777777" w:rsidR="00817291" w:rsidRPr="00CC3BE9" w:rsidRDefault="33C96D16" w:rsidP="00CC3BE9">
            <w:pPr>
              <w:pStyle w:val="AssignmentsLevel2"/>
              <w:ind w:left="390"/>
              <w:rPr>
                <w:b/>
              </w:rPr>
            </w:pPr>
            <w:r w:rsidRPr="00CC3BE9">
              <w:rPr>
                <w:rStyle w:val="Strong"/>
                <w:b w:val="0"/>
              </w:rPr>
              <w:t>Descriptive Statistics</w:t>
            </w:r>
          </w:p>
          <w:p w14:paraId="5EB8CF4E" w14:textId="41376F7A" w:rsidR="00817291" w:rsidRDefault="00817291" w:rsidP="00817291">
            <w:pPr>
              <w:rPr>
                <w:rFonts w:cs="Arial"/>
                <w:szCs w:val="20"/>
              </w:rPr>
            </w:pPr>
          </w:p>
          <w:p w14:paraId="72F5C4A1" w14:textId="06C3C665" w:rsidR="00817291" w:rsidRPr="00842155" w:rsidRDefault="00CC3BE9" w:rsidP="00817291">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59853C30" w14:textId="77777777" w:rsidR="00817291" w:rsidRPr="009F6FAF" w:rsidRDefault="3F7E1EC6" w:rsidP="3F7E1EC6">
            <w:pPr>
              <w:rPr>
                <w:rFonts w:cs="Arial"/>
              </w:rPr>
            </w:pPr>
            <w:r w:rsidRPr="3F7E1EC6">
              <w:rPr>
                <w:rFonts w:cs="Arial"/>
              </w:rPr>
              <w:t>5.1, 5.2, 5.3, 5.4</w:t>
            </w:r>
          </w:p>
        </w:tc>
        <w:tc>
          <w:tcPr>
            <w:tcW w:w="1440" w:type="dxa"/>
            <w:tcBorders>
              <w:left w:val="single" w:sz="4" w:space="0" w:color="000000" w:themeColor="text1"/>
            </w:tcBorders>
            <w:shd w:val="clear" w:color="auto" w:fill="FFFFFF" w:themeFill="background1"/>
          </w:tcPr>
          <w:p w14:paraId="6762E643" w14:textId="7B15BD9F" w:rsidR="00817291" w:rsidRPr="009F6FAF" w:rsidRDefault="0009570F" w:rsidP="00817291">
            <w:pPr>
              <w:rPr>
                <w:rFonts w:cs="Arial"/>
                <w:szCs w:val="20"/>
              </w:rPr>
            </w:pPr>
            <w:r>
              <w:rPr>
                <w:rFonts w:cs="Arial"/>
                <w:szCs w:val="20"/>
              </w:rPr>
              <w:t xml:space="preserve">Discuss readings = </w:t>
            </w:r>
            <w:r>
              <w:rPr>
                <w:rFonts w:cs="Arial"/>
                <w:b/>
                <w:szCs w:val="20"/>
              </w:rPr>
              <w:t>0.5 hours</w:t>
            </w:r>
          </w:p>
        </w:tc>
      </w:tr>
      <w:tr w:rsidR="00817291" w:rsidRPr="00842155" w14:paraId="0E07B6F6"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5AB8C1" w14:textId="77777777" w:rsidR="00817291" w:rsidRDefault="33C96D16" w:rsidP="33C96D16">
            <w:pPr>
              <w:rPr>
                <w:b/>
                <w:bCs/>
              </w:rPr>
            </w:pPr>
            <w:r w:rsidRPr="33C96D16">
              <w:rPr>
                <w:b/>
                <w:bCs/>
              </w:rPr>
              <w:t>Week Five Lectures</w:t>
            </w:r>
          </w:p>
          <w:p w14:paraId="6A6E908A" w14:textId="7CBA5B1E" w:rsidR="00817291" w:rsidRDefault="00817291" w:rsidP="00817291"/>
          <w:p w14:paraId="144696F2" w14:textId="6EF977B3" w:rsidR="008C0A32" w:rsidRDefault="008C0A32" w:rsidP="00817291">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49B352F1" w14:textId="77777777" w:rsidR="008C0A32" w:rsidRDefault="008C0A32" w:rsidP="00817291"/>
          <w:p w14:paraId="2EABE277" w14:textId="76402F55" w:rsidR="00817291" w:rsidRDefault="003669D5" w:rsidP="00CC3BE9">
            <w:pPr>
              <w:pStyle w:val="AssignmentsLevel2"/>
              <w:ind w:left="390"/>
            </w:pPr>
            <w:hyperlink r:id="rId47" w:history="1">
              <w:r w:rsidR="33C96D16" w:rsidRPr="00C244AD">
                <w:rPr>
                  <w:rStyle w:val="Hyperlink"/>
                </w:rPr>
                <w:t>Dispersion/Range</w:t>
              </w:r>
            </w:hyperlink>
            <w:r w:rsidR="33C96D16">
              <w:t xml:space="preserve"> [6:14]</w:t>
            </w:r>
          </w:p>
          <w:p w14:paraId="523B9758" w14:textId="77777777" w:rsidR="00817291" w:rsidRDefault="003669D5" w:rsidP="00370B82">
            <w:pPr>
              <w:pStyle w:val="AssignmentsLevel2"/>
              <w:ind w:left="390"/>
            </w:pPr>
            <w:hyperlink r:id="rId48" w:history="1">
              <w:r w:rsidR="33C96D16" w:rsidRPr="00C244AD">
                <w:rPr>
                  <w:rStyle w:val="Hyperlink"/>
                </w:rPr>
                <w:t>Disper</w:t>
              </w:r>
              <w:r w:rsidR="00C244AD" w:rsidRPr="00C244AD">
                <w:rPr>
                  <w:rStyle w:val="Hyperlink"/>
                </w:rPr>
                <w:t>sion/Standard Deviation</w:t>
              </w:r>
            </w:hyperlink>
            <w:r w:rsidR="00C244AD">
              <w:t xml:space="preserve"> [18:47]</w:t>
            </w:r>
          </w:p>
          <w:p w14:paraId="1E1A1179" w14:textId="77777777" w:rsidR="00C244AD" w:rsidRDefault="00C244AD" w:rsidP="00C244AD">
            <w:pPr>
              <w:pStyle w:val="AssignmentsLevel2"/>
              <w:numPr>
                <w:ilvl w:val="0"/>
                <w:numId w:val="0"/>
              </w:numPr>
              <w:ind w:left="360" w:hanging="360"/>
            </w:pPr>
          </w:p>
          <w:p w14:paraId="7807376E" w14:textId="0303D3EB" w:rsidR="00C244AD" w:rsidRPr="00370B82" w:rsidRDefault="00C244AD" w:rsidP="00C244AD">
            <w:pPr>
              <w:pStyle w:val="AssignmentsLevel2"/>
              <w:numPr>
                <w:ilvl w:val="0"/>
                <w:numId w:val="0"/>
              </w:numPr>
              <w:ind w:left="360" w:hanging="360"/>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521A97A4" w14:textId="77777777" w:rsidR="00817291" w:rsidRPr="009F6FAF" w:rsidRDefault="3F7E1EC6" w:rsidP="3F7E1EC6">
            <w:pPr>
              <w:rPr>
                <w:rFonts w:cs="Arial"/>
              </w:rPr>
            </w:pPr>
            <w:r w:rsidRPr="3F7E1EC6">
              <w:rPr>
                <w:rFonts w:cs="Arial"/>
              </w:rPr>
              <w:t>5.1, 5.2, 5.3, 5.4</w:t>
            </w:r>
          </w:p>
        </w:tc>
        <w:tc>
          <w:tcPr>
            <w:tcW w:w="1440" w:type="dxa"/>
            <w:tcBorders>
              <w:left w:val="single" w:sz="4" w:space="0" w:color="000000" w:themeColor="text1"/>
            </w:tcBorders>
            <w:shd w:val="clear" w:color="auto" w:fill="FFFFFF" w:themeFill="background1"/>
          </w:tcPr>
          <w:p w14:paraId="61385980" w14:textId="77777777" w:rsidR="00817291" w:rsidRDefault="33C96D16" w:rsidP="33C96D16">
            <w:pPr>
              <w:rPr>
                <w:rFonts w:cs="Arial"/>
              </w:rPr>
            </w:pPr>
            <w:r w:rsidRPr="33C96D16">
              <w:rPr>
                <w:rFonts w:cs="Arial"/>
              </w:rPr>
              <w:t>Lecture: Review lecture materials and post response =</w:t>
            </w:r>
          </w:p>
          <w:p w14:paraId="49CE650E" w14:textId="77777777" w:rsidR="00817291" w:rsidRPr="009F6FAF" w:rsidRDefault="33C96D16" w:rsidP="33C96D16">
            <w:pPr>
              <w:rPr>
                <w:rFonts w:cs="Arial"/>
              </w:rPr>
            </w:pPr>
            <w:r w:rsidRPr="33C96D16">
              <w:rPr>
                <w:rFonts w:cs="Arial"/>
                <w:b/>
                <w:bCs/>
              </w:rPr>
              <w:t>1 hour</w:t>
            </w:r>
          </w:p>
        </w:tc>
      </w:tr>
      <w:tr w:rsidR="00876061" w:rsidRPr="00842155" w14:paraId="3C555928"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AB77F50" w14:textId="77777777" w:rsidR="00876061" w:rsidRPr="00744707" w:rsidRDefault="00876061" w:rsidP="00876061">
            <w:pPr>
              <w:tabs>
                <w:tab w:val="left" w:pos="0"/>
                <w:tab w:val="left" w:pos="3720"/>
              </w:tabs>
              <w:rPr>
                <w:i/>
              </w:rPr>
            </w:pPr>
            <w:r w:rsidRPr="00744707">
              <w:rPr>
                <w:b/>
                <w:i/>
                <w:sz w:val="22"/>
                <w:szCs w:val="22"/>
              </w:rPr>
              <w:t>Graded Assignments</w:t>
            </w:r>
          </w:p>
          <w:p w14:paraId="6AF87AF1" w14:textId="5C9BF4A8" w:rsidR="00876061" w:rsidRPr="005B10FE" w:rsidRDefault="00876061" w:rsidP="00876061">
            <w:pPr>
              <w:tabs>
                <w:tab w:val="left" w:pos="0"/>
                <w:tab w:val="left" w:pos="3720"/>
              </w:tabs>
              <w:outlineLvl w:val="0"/>
              <w:rPr>
                <w:rFonts w:eastAsia="Arial" w:cs="Arial"/>
                <w:b/>
                <w:bCs/>
                <w:i/>
                <w:iCs/>
              </w:rPr>
            </w:pPr>
            <w:r w:rsidRPr="00744707">
              <w:rPr>
                <w:i/>
              </w:rPr>
              <w:t>Complete these graded assessments by the end of the week unless specified otherwise.</w:t>
            </w:r>
          </w:p>
        </w:tc>
        <w:tc>
          <w:tcPr>
            <w:tcW w:w="1440" w:type="dxa"/>
            <w:tcBorders>
              <w:left w:val="single" w:sz="4" w:space="0" w:color="000000" w:themeColor="text1"/>
            </w:tcBorders>
            <w:shd w:val="clear" w:color="auto" w:fill="D8D9DA"/>
          </w:tcPr>
          <w:p w14:paraId="59916F27" w14:textId="77777777" w:rsidR="00876061" w:rsidRPr="005B10FE" w:rsidRDefault="00876061" w:rsidP="00876061">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000000" w:themeColor="text1"/>
            </w:tcBorders>
            <w:shd w:val="clear" w:color="auto" w:fill="D8D9DA"/>
          </w:tcPr>
          <w:p w14:paraId="3B6211E5" w14:textId="77777777" w:rsidR="00876061" w:rsidRPr="005B10FE" w:rsidRDefault="00876061" w:rsidP="00876061">
            <w:pPr>
              <w:rPr>
                <w:rFonts w:eastAsia="Arial" w:cs="Arial"/>
                <w:b/>
                <w:bCs/>
                <w:i/>
                <w:iCs/>
              </w:rPr>
            </w:pPr>
            <w:r w:rsidRPr="33C96D16">
              <w:rPr>
                <w:rFonts w:eastAsia="Arial" w:cs="Arial"/>
                <w:b/>
                <w:bCs/>
                <w:i/>
                <w:iCs/>
              </w:rPr>
              <w:t>AIE</w:t>
            </w:r>
          </w:p>
        </w:tc>
      </w:tr>
      <w:tr w:rsidR="00817291" w:rsidRPr="00103FC5" w14:paraId="68FEE1FB" w14:textId="77777777" w:rsidTr="3F7E1EC6">
        <w:tc>
          <w:tcPr>
            <w:tcW w:w="10170" w:type="dxa"/>
            <w:gridSpan w:val="2"/>
            <w:tcMar>
              <w:top w:w="115" w:type="dxa"/>
              <w:left w:w="115" w:type="dxa"/>
              <w:bottom w:w="115" w:type="dxa"/>
              <w:right w:w="115" w:type="dxa"/>
            </w:tcMar>
          </w:tcPr>
          <w:p w14:paraId="314A1AA4" w14:textId="712FBC47" w:rsidR="00817291" w:rsidRPr="00731A26" w:rsidRDefault="00FF5DD4" w:rsidP="33C96D16">
            <w:pPr>
              <w:rPr>
                <w:b/>
                <w:bCs/>
              </w:rPr>
            </w:pPr>
            <w:r>
              <w:rPr>
                <w:b/>
                <w:bCs/>
              </w:rPr>
              <w:lastRenderedPageBreak/>
              <w:t>Team Research Project:</w:t>
            </w:r>
            <w:r w:rsidR="33C96D16" w:rsidRPr="33C96D16">
              <w:rPr>
                <w:b/>
                <w:bCs/>
              </w:rPr>
              <w:t xml:space="preserve"> </w:t>
            </w:r>
            <w:r w:rsidR="005645B1">
              <w:rPr>
                <w:b/>
                <w:bCs/>
              </w:rPr>
              <w:t>Frequency, Percentages, and Individual Mean</w:t>
            </w:r>
          </w:p>
          <w:p w14:paraId="146D6290" w14:textId="44F1DF5E" w:rsidR="00FF5DD4" w:rsidRDefault="00FF5DD4" w:rsidP="00817291">
            <w:pPr>
              <w:tabs>
                <w:tab w:val="left" w:pos="2329"/>
              </w:tabs>
              <w:rPr>
                <w:rFonts w:cs="Arial"/>
                <w:b/>
                <w:szCs w:val="20"/>
              </w:rPr>
            </w:pPr>
          </w:p>
          <w:p w14:paraId="6EE27BCD" w14:textId="2DD2EBC6" w:rsidR="00F45581" w:rsidRPr="00F45581" w:rsidRDefault="00C55CE2" w:rsidP="00464338">
            <w:r>
              <w:t>Last week, your team created its</w:t>
            </w:r>
            <w:r w:rsidR="00FE7A44">
              <w:t xml:space="preserve"> Faux Data</w:t>
            </w:r>
            <w:r>
              <w:t xml:space="preserve"> Excel </w:t>
            </w:r>
            <w:r w:rsidR="00696ED6">
              <w:t>file</w:t>
            </w:r>
            <w:r w:rsidR="005E1BCC">
              <w:t xml:space="preserve"> and entered</w:t>
            </w:r>
            <w:r w:rsidR="00696ED6">
              <w:t xml:space="preserve"> data for 30 hypothetical questionnaire respondents.</w:t>
            </w:r>
            <w:r>
              <w:t xml:space="preserve"> This week, you’ll begin to analyze that data</w:t>
            </w:r>
            <w:r w:rsidR="00696ED6">
              <w:t xml:space="preserve"> by performing some basic calculations.</w:t>
            </w:r>
          </w:p>
          <w:p w14:paraId="68BD0096" w14:textId="49593283" w:rsidR="00F45581" w:rsidRDefault="00F45581" w:rsidP="00464338"/>
          <w:p w14:paraId="1036F42E" w14:textId="344B1AA6" w:rsidR="00696ED6" w:rsidRDefault="00F45581" w:rsidP="00696ED6">
            <w:r>
              <w:rPr>
                <w:b/>
              </w:rPr>
              <w:t>Add</w:t>
            </w:r>
            <w:r w:rsidR="00AD52E6">
              <w:t xml:space="preserve"> f</w:t>
            </w:r>
            <w:r>
              <w:t xml:space="preserve">requency, </w:t>
            </w:r>
            <w:r w:rsidR="00AD52E6">
              <w:t>percentages, and i</w:t>
            </w:r>
            <w:r>
              <w:t>ndividu</w:t>
            </w:r>
            <w:r w:rsidR="00AD52E6">
              <w:t>al m</w:t>
            </w:r>
            <w:r>
              <w:t>ean calculations to your team’s Faux Data Excel file</w:t>
            </w:r>
            <w:r w:rsidR="00AD52E6">
              <w:t>. Use</w:t>
            </w:r>
            <w:r>
              <w:t xml:space="preserve"> the </w:t>
            </w:r>
            <w:r w:rsidR="00696ED6">
              <w:rPr>
                <w:i/>
              </w:rPr>
              <w:t>Frequency, Percentages, and Individual Mean Example</w:t>
            </w:r>
            <w:r w:rsidR="00696ED6">
              <w:t xml:space="preserve"> file, located on Blackboard, as a guide. This </w:t>
            </w:r>
            <w:r w:rsidR="00AD52E6">
              <w:t>file shows</w:t>
            </w:r>
            <w:r w:rsidR="00696ED6">
              <w:t xml:space="preserve"> you how to </w:t>
            </w:r>
            <w:r w:rsidR="00AD52E6">
              <w:t>perform the necessary calculations</w:t>
            </w:r>
            <w:r w:rsidR="00696ED6">
              <w:t xml:space="preserve"> using </w:t>
            </w:r>
            <w:r w:rsidR="00AD52E6">
              <w:t>some basic Excel functions.</w:t>
            </w:r>
          </w:p>
          <w:p w14:paraId="7F2FFFFB" w14:textId="343C813E" w:rsidR="00F45581" w:rsidRDefault="00F45581" w:rsidP="00464338"/>
          <w:p w14:paraId="339A27B4" w14:textId="16136412" w:rsidR="00F45581" w:rsidRDefault="00F45581" w:rsidP="00F45581">
            <w:r>
              <w:rPr>
                <w:rStyle w:val="AssignmentsLevel1Char"/>
                <w:b/>
              </w:rPr>
              <w:t xml:space="preserve">Select </w:t>
            </w:r>
            <w:r w:rsidRPr="004D1D39">
              <w:rPr>
                <w:rStyle w:val="AssignmentsLevel1Char"/>
                <w:u w:val="single"/>
              </w:rPr>
              <w:t>one</w:t>
            </w:r>
            <w:r>
              <w:rPr>
                <w:rStyle w:val="AssignmentsLevel1Char"/>
              </w:rPr>
              <w:t xml:space="preserve"> member of your team to </w:t>
            </w:r>
            <w:r>
              <w:rPr>
                <w:b/>
                <w:bCs/>
              </w:rPr>
              <w:t>s</w:t>
            </w:r>
            <w:r w:rsidRPr="33C96D16">
              <w:rPr>
                <w:b/>
                <w:bCs/>
              </w:rPr>
              <w:t>ubmit</w:t>
            </w:r>
            <w:r>
              <w:t xml:space="preserve"> your team’s revised Faux Data Excel file by Sunday 11:59PM (EST).</w:t>
            </w:r>
          </w:p>
          <w:p w14:paraId="3BF1E68E" w14:textId="77777777" w:rsidR="00F45581" w:rsidRDefault="00F45581" w:rsidP="00F45581"/>
          <w:p w14:paraId="7CF43049" w14:textId="483FE4E5" w:rsidR="00FE7A44" w:rsidRPr="00FF5DD4" w:rsidRDefault="00F45581" w:rsidP="00F45581">
            <w:pPr>
              <w:pStyle w:val="AssignmentsLevel1"/>
            </w:pPr>
            <w:r w:rsidRPr="0098747C">
              <w:rPr>
                <w:b/>
              </w:rPr>
              <w:t>Next Step:</w:t>
            </w:r>
            <w:r>
              <w:rPr>
                <w:b/>
              </w:rPr>
              <w:t xml:space="preserve"> </w:t>
            </w:r>
            <w:r>
              <w:rPr>
                <w:bCs/>
              </w:rPr>
              <w:t xml:space="preserve">Begin working on the </w:t>
            </w:r>
            <w:r>
              <w:rPr>
                <w:bCs/>
                <w:i/>
              </w:rPr>
              <w:t xml:space="preserve">Team Research Project: </w:t>
            </w:r>
            <w:r w:rsidR="00FD557A">
              <w:rPr>
                <w:bCs/>
                <w:i/>
              </w:rPr>
              <w:t>Group Mean and Standard Deviation</w:t>
            </w:r>
            <w:r>
              <w:rPr>
                <w:bCs/>
              </w:rPr>
              <w:t xml:space="preserve"> assignment, located in Week </w:t>
            </w:r>
            <w:r w:rsidR="00FD557A">
              <w:rPr>
                <w:bCs/>
              </w:rPr>
              <w:t>Six</w:t>
            </w:r>
            <w:r>
              <w:rPr>
                <w:bCs/>
              </w:rPr>
              <w:t>.</w:t>
            </w:r>
          </w:p>
        </w:tc>
        <w:tc>
          <w:tcPr>
            <w:tcW w:w="1440" w:type="dxa"/>
          </w:tcPr>
          <w:p w14:paraId="3EED6571" w14:textId="77777777" w:rsidR="00817291" w:rsidRPr="00103FC5" w:rsidRDefault="3F7E1EC6" w:rsidP="3F7E1EC6">
            <w:pPr>
              <w:tabs>
                <w:tab w:val="left" w:pos="2329"/>
              </w:tabs>
              <w:rPr>
                <w:rFonts w:cs="Arial"/>
              </w:rPr>
            </w:pPr>
            <w:r w:rsidRPr="3F7E1EC6">
              <w:rPr>
                <w:rFonts w:cs="Arial"/>
              </w:rPr>
              <w:t>5.1, 5.2, 5.3, 5.4, 6.1, 6.2, 6.3, 6.4, 6.5, 6.6</w:t>
            </w:r>
          </w:p>
        </w:tc>
        <w:tc>
          <w:tcPr>
            <w:tcW w:w="1440" w:type="dxa"/>
          </w:tcPr>
          <w:p w14:paraId="345982E2" w14:textId="3C8E4921" w:rsidR="00817291" w:rsidRPr="00103FC5" w:rsidRDefault="33C96D16" w:rsidP="33C96D16">
            <w:pPr>
              <w:tabs>
                <w:tab w:val="left" w:pos="2329"/>
              </w:tabs>
              <w:rPr>
                <w:rFonts w:eastAsia="Arial" w:cs="Arial"/>
              </w:rPr>
            </w:pPr>
            <w:r>
              <w:t xml:space="preserve">Discussion: one post and replies to three other posts = </w:t>
            </w:r>
            <w:r w:rsidR="0054371E">
              <w:rPr>
                <w:b/>
                <w:bCs/>
              </w:rPr>
              <w:t xml:space="preserve">1.5 </w:t>
            </w:r>
            <w:proofErr w:type="spellStart"/>
            <w:r w:rsidRPr="33C96D16">
              <w:rPr>
                <w:b/>
                <w:bCs/>
              </w:rPr>
              <w:t>hour</w:t>
            </w:r>
            <w:r w:rsidR="0054371E">
              <w:rPr>
                <w:b/>
                <w:bCs/>
              </w:rPr>
              <w:t>a</w:t>
            </w:r>
            <w:proofErr w:type="spellEnd"/>
            <w:r w:rsidRPr="33C96D16">
              <w:rPr>
                <w:b/>
                <w:bCs/>
              </w:rPr>
              <w:t xml:space="preserve"> </w:t>
            </w:r>
          </w:p>
        </w:tc>
      </w:tr>
      <w:tr w:rsidR="00817291" w:rsidRPr="00842155" w14:paraId="6F716286" w14:textId="77777777" w:rsidTr="3F7E1EC6">
        <w:tc>
          <w:tcPr>
            <w:tcW w:w="10170" w:type="dxa"/>
            <w:gridSpan w:val="2"/>
            <w:tcMar>
              <w:top w:w="115" w:type="dxa"/>
              <w:left w:w="115" w:type="dxa"/>
              <w:bottom w:w="115" w:type="dxa"/>
              <w:right w:w="115" w:type="dxa"/>
            </w:tcMar>
          </w:tcPr>
          <w:p w14:paraId="153037C6" w14:textId="77777777" w:rsidR="00817291" w:rsidRPr="00824D94" w:rsidRDefault="33C96D16" w:rsidP="33C96D16">
            <w:pPr>
              <w:tabs>
                <w:tab w:val="left" w:pos="2329"/>
              </w:tabs>
              <w:rPr>
                <w:rFonts w:cs="Arial"/>
                <w:b/>
                <w:bCs/>
              </w:rPr>
            </w:pPr>
            <w:r w:rsidRPr="33C96D16">
              <w:rPr>
                <w:rFonts w:cs="Arial"/>
                <w:b/>
                <w:bCs/>
              </w:rPr>
              <w:t>Week 5 Quiz</w:t>
            </w:r>
          </w:p>
          <w:p w14:paraId="75D85562" w14:textId="77777777" w:rsidR="00817291" w:rsidRPr="00824D94" w:rsidRDefault="00817291" w:rsidP="00817291">
            <w:pPr>
              <w:tabs>
                <w:tab w:val="left" w:pos="2329"/>
              </w:tabs>
              <w:rPr>
                <w:rFonts w:cs="Arial"/>
                <w:b/>
                <w:szCs w:val="20"/>
              </w:rPr>
            </w:pPr>
          </w:p>
          <w:p w14:paraId="4444D4C2" w14:textId="157C7F54" w:rsidR="00817291" w:rsidRPr="0009570F" w:rsidRDefault="0009570F" w:rsidP="0009570F">
            <w:pPr>
              <w:tabs>
                <w:tab w:val="left" w:pos="2329"/>
              </w:tabs>
              <w:rPr>
                <w:rFonts w:cs="Arial"/>
              </w:rPr>
            </w:pPr>
            <w:r w:rsidRPr="33C96D16">
              <w:rPr>
                <w:rFonts w:cs="Arial"/>
                <w:b/>
                <w:bCs/>
              </w:rPr>
              <w:t>Complete</w:t>
            </w:r>
            <w:r w:rsidR="00F45581">
              <w:rPr>
                <w:rFonts w:cs="Arial"/>
              </w:rPr>
              <w:t xml:space="preserve"> the Week 5 Quiz </w:t>
            </w:r>
            <w:r w:rsidR="00F45581">
              <w:t>by Sunday 11:59PM (EST).</w:t>
            </w:r>
            <w:r>
              <w:rPr>
                <w:rFonts w:cs="Arial"/>
              </w:rPr>
              <w:t xml:space="preserve"> </w:t>
            </w:r>
            <w:r w:rsidR="00A855C4">
              <w:rPr>
                <w:rFonts w:cs="Arial"/>
              </w:rPr>
              <w:t>This quiz covers this week’s readings</w:t>
            </w:r>
            <w:r w:rsidR="33C96D16" w:rsidRPr="33C96D16">
              <w:rPr>
                <w:rFonts w:cs="Arial"/>
              </w:rPr>
              <w:t>, is open book, and can only be taken once (no retakes). Make sure you are prepared to complete the quiz before you attempt it.</w:t>
            </w:r>
          </w:p>
        </w:tc>
        <w:tc>
          <w:tcPr>
            <w:tcW w:w="1440" w:type="dxa"/>
          </w:tcPr>
          <w:p w14:paraId="1FA2E96D" w14:textId="77777777" w:rsidR="00817291" w:rsidRPr="00842155" w:rsidRDefault="3F7E1EC6" w:rsidP="3F7E1EC6">
            <w:pPr>
              <w:tabs>
                <w:tab w:val="left" w:pos="2329"/>
              </w:tabs>
              <w:rPr>
                <w:rFonts w:cs="Arial"/>
              </w:rPr>
            </w:pPr>
            <w:r w:rsidRPr="3F7E1EC6">
              <w:rPr>
                <w:rFonts w:cs="Arial"/>
              </w:rPr>
              <w:t>5.1, 5.2, 5.3, 5.4</w:t>
            </w:r>
          </w:p>
        </w:tc>
        <w:tc>
          <w:tcPr>
            <w:tcW w:w="1440" w:type="dxa"/>
          </w:tcPr>
          <w:p w14:paraId="5B661079" w14:textId="77777777" w:rsidR="0009570F" w:rsidRDefault="0009570F" w:rsidP="0009570F">
            <w:pPr>
              <w:tabs>
                <w:tab w:val="left" w:pos="2329"/>
              </w:tabs>
              <w:rPr>
                <w:rFonts w:cs="Arial"/>
              </w:rPr>
            </w:pPr>
            <w:r>
              <w:rPr>
                <w:rFonts w:cs="Arial"/>
              </w:rPr>
              <w:t xml:space="preserve">Quiz and </w:t>
            </w:r>
            <w:r w:rsidRPr="3F7E1EC6">
              <w:rPr>
                <w:rFonts w:cs="Arial"/>
              </w:rPr>
              <w:t xml:space="preserve">feedback = </w:t>
            </w:r>
          </w:p>
          <w:p w14:paraId="384FFB88" w14:textId="7592D1DD" w:rsidR="00817291" w:rsidRPr="00842155" w:rsidRDefault="0009570F" w:rsidP="0009570F">
            <w:pPr>
              <w:tabs>
                <w:tab w:val="left" w:pos="2329"/>
              </w:tabs>
              <w:rPr>
                <w:rFonts w:eastAsia="Arial" w:cs="Arial"/>
              </w:rPr>
            </w:pPr>
            <w:r w:rsidRPr="3F7E1EC6">
              <w:rPr>
                <w:rFonts w:cs="Arial"/>
                <w:b/>
                <w:bCs/>
              </w:rPr>
              <w:t>1 hour</w:t>
            </w:r>
          </w:p>
        </w:tc>
      </w:tr>
      <w:tr w:rsidR="00817291" w:rsidRPr="00842155" w14:paraId="59A1640F"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BDDB1E0" w14:textId="77777777" w:rsidR="00817291" w:rsidRPr="00842155" w:rsidRDefault="33C96D16" w:rsidP="33C96D16">
            <w:pPr>
              <w:tabs>
                <w:tab w:val="left" w:pos="2329"/>
              </w:tabs>
              <w:rPr>
                <w:rFonts w:eastAsia="Arial" w:cs="Arial"/>
                <w:b/>
                <w:bCs/>
              </w:rPr>
            </w:pPr>
            <w:r w:rsidRPr="33C96D1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2FDE0AD" w14:textId="77777777" w:rsidR="00817291" w:rsidRPr="00842155" w:rsidRDefault="00817291" w:rsidP="00817291">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0A121E4" w14:textId="77777777" w:rsidR="00817291" w:rsidRPr="00842155" w:rsidRDefault="00817291" w:rsidP="00817291">
            <w:pPr>
              <w:tabs>
                <w:tab w:val="left" w:pos="2329"/>
              </w:tabs>
              <w:rPr>
                <w:rFonts w:cs="Arial"/>
                <w:b/>
                <w:szCs w:val="20"/>
              </w:rPr>
            </w:pPr>
          </w:p>
        </w:tc>
        <w:tc>
          <w:tcPr>
            <w:tcW w:w="1440" w:type="dxa"/>
            <w:tcBorders>
              <w:bottom w:val="single" w:sz="4" w:space="0" w:color="000000" w:themeColor="text1"/>
            </w:tcBorders>
            <w:shd w:val="clear" w:color="auto" w:fill="E6E6E6"/>
          </w:tcPr>
          <w:p w14:paraId="509E07E3" w14:textId="4D11A8EF" w:rsidR="00817291" w:rsidRPr="00842155" w:rsidRDefault="0054371E" w:rsidP="00817291">
            <w:pPr>
              <w:tabs>
                <w:tab w:val="left" w:pos="2329"/>
              </w:tabs>
              <w:rPr>
                <w:rFonts w:cs="Arial"/>
                <w:b/>
                <w:szCs w:val="20"/>
              </w:rPr>
            </w:pPr>
            <w:r>
              <w:rPr>
                <w:rFonts w:cs="Arial"/>
                <w:b/>
                <w:szCs w:val="20"/>
              </w:rPr>
              <w:t>4</w:t>
            </w:r>
            <w:r w:rsidR="00BE13D9">
              <w:rPr>
                <w:rFonts w:cs="Arial"/>
                <w:b/>
                <w:szCs w:val="20"/>
              </w:rPr>
              <w:t xml:space="preserve"> hours</w:t>
            </w:r>
          </w:p>
        </w:tc>
      </w:tr>
    </w:tbl>
    <w:p w14:paraId="1F887010" w14:textId="15ED78DC" w:rsidR="00FE260D" w:rsidRDefault="00FE260D" w:rsidP="0020635A">
      <w:pPr>
        <w:pStyle w:val="Heading1"/>
      </w:pPr>
    </w:p>
    <w:p w14:paraId="52424D36" w14:textId="77777777" w:rsidR="00FE260D" w:rsidRDefault="00FE260D">
      <w:pPr>
        <w:rPr>
          <w:rFonts w:cs="Arial"/>
          <w:b/>
          <w:color w:val="BF2C37"/>
          <w:sz w:val="22"/>
          <w:szCs w:val="22"/>
        </w:rPr>
      </w:pPr>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2639A44" w14:textId="77777777" w:rsidTr="3F7E1EC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F3EC58D" w14:textId="19FC957E" w:rsidR="002C1641" w:rsidRPr="00842155" w:rsidRDefault="33C96D16" w:rsidP="0020635A">
            <w:pPr>
              <w:pStyle w:val="WeeklyTopicHeading1"/>
            </w:pPr>
            <w:bookmarkStart w:id="12" w:name="weeksix"/>
            <w:bookmarkStart w:id="13" w:name="_Toc358980899"/>
            <w:bookmarkEnd w:id="12"/>
            <w:r>
              <w:lastRenderedPageBreak/>
              <w:t xml:space="preserve">Week Six: </w:t>
            </w:r>
            <w:bookmarkEnd w:id="13"/>
            <w:r w:rsidR="00662405">
              <w:t>Analysis and Reporting</w:t>
            </w:r>
          </w:p>
        </w:tc>
        <w:tc>
          <w:tcPr>
            <w:tcW w:w="1440" w:type="dxa"/>
            <w:tcBorders>
              <w:left w:val="nil"/>
              <w:bottom w:val="single" w:sz="4" w:space="0" w:color="000000" w:themeColor="text1"/>
              <w:right w:val="nil"/>
            </w:tcBorders>
            <w:shd w:val="clear" w:color="auto" w:fill="BF2C37"/>
          </w:tcPr>
          <w:p w14:paraId="762D6EC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7FF260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A5E7F99" w14:textId="77777777" w:rsidTr="3F7E1EC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221D880" w14:textId="77777777" w:rsidR="00BA4B7B" w:rsidRPr="00825CE5" w:rsidRDefault="33C96D16" w:rsidP="33C96D16">
            <w:pPr>
              <w:tabs>
                <w:tab w:val="left" w:pos="0"/>
                <w:tab w:val="left" w:pos="3720"/>
              </w:tabs>
              <w:outlineLvl w:val="0"/>
              <w:rPr>
                <w:rFonts w:eastAsia="Arial" w:cs="Arial"/>
                <w:b/>
                <w:bCs/>
                <w:i/>
                <w:iCs/>
              </w:rPr>
            </w:pPr>
            <w:r w:rsidRPr="33C96D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77B9060" w14:textId="77777777" w:rsidR="00BA4B7B" w:rsidRPr="00825CE5" w:rsidRDefault="33C96D16" w:rsidP="33C96D16">
            <w:pPr>
              <w:tabs>
                <w:tab w:val="left" w:pos="0"/>
                <w:tab w:val="left" w:pos="3720"/>
              </w:tabs>
              <w:outlineLvl w:val="0"/>
              <w:rPr>
                <w:rFonts w:eastAsia="Arial" w:cs="Arial"/>
                <w:b/>
                <w:bCs/>
              </w:rPr>
            </w:pPr>
            <w:r w:rsidRPr="33C96D16">
              <w:rPr>
                <w:rFonts w:eastAsia="Arial" w:cs="Arial"/>
                <w:b/>
                <w:bCs/>
                <w:i/>
                <w:iCs/>
              </w:rPr>
              <w:t>Alignment</w:t>
            </w:r>
          </w:p>
        </w:tc>
      </w:tr>
      <w:tr w:rsidR="00817291" w:rsidRPr="00842155" w14:paraId="159F1FB1" w14:textId="77777777" w:rsidTr="3F7E1EC6">
        <w:trPr>
          <w:trHeight w:val="30"/>
        </w:trPr>
        <w:tc>
          <w:tcPr>
            <w:tcW w:w="10170" w:type="dxa"/>
            <w:gridSpan w:val="2"/>
            <w:tcBorders>
              <w:bottom w:val="nil"/>
              <w:right w:val="nil"/>
            </w:tcBorders>
            <w:tcMar>
              <w:top w:w="115" w:type="dxa"/>
              <w:left w:w="115" w:type="dxa"/>
              <w:bottom w:w="115" w:type="dxa"/>
              <w:right w:w="115" w:type="dxa"/>
            </w:tcMar>
          </w:tcPr>
          <w:p w14:paraId="465210C9" w14:textId="5281C299" w:rsidR="00817291" w:rsidRPr="00842155" w:rsidRDefault="33C96D16" w:rsidP="00D67A90">
            <w:pPr>
              <w:pStyle w:val="ObjectiveBullet"/>
              <w:numPr>
                <w:ilvl w:val="1"/>
                <w:numId w:val="13"/>
              </w:numPr>
              <w:tabs>
                <w:tab w:val="clear" w:pos="0"/>
              </w:tabs>
            </w:pPr>
            <w:r w:rsidRPr="33C96D16">
              <w:rPr>
                <w:sz w:val="21"/>
                <w:szCs w:val="21"/>
              </w:rPr>
              <w:t>Identify independent, predictor, dependent, and outcome variables</w:t>
            </w:r>
            <w:r w:rsidR="005E1BCC">
              <w:rPr>
                <w:sz w:val="21"/>
                <w:szCs w:val="21"/>
              </w:rPr>
              <w:t>.</w:t>
            </w:r>
          </w:p>
        </w:tc>
        <w:tc>
          <w:tcPr>
            <w:tcW w:w="2880" w:type="dxa"/>
            <w:gridSpan w:val="2"/>
            <w:tcBorders>
              <w:left w:val="nil"/>
              <w:bottom w:val="nil"/>
            </w:tcBorders>
          </w:tcPr>
          <w:p w14:paraId="555AC0B1" w14:textId="77777777" w:rsidR="00817291" w:rsidRPr="00842155" w:rsidRDefault="33C96D16" w:rsidP="33C96D16">
            <w:pPr>
              <w:tabs>
                <w:tab w:val="left" w:pos="0"/>
                <w:tab w:val="left" w:pos="3720"/>
              </w:tabs>
              <w:outlineLvl w:val="0"/>
              <w:rPr>
                <w:rFonts w:cs="Arial"/>
              </w:rPr>
            </w:pPr>
            <w:r w:rsidRPr="33C96D16">
              <w:rPr>
                <w:rFonts w:cs="Arial"/>
                <w:sz w:val="21"/>
                <w:szCs w:val="21"/>
              </w:rPr>
              <w:t>CLO6</w:t>
            </w:r>
          </w:p>
        </w:tc>
      </w:tr>
      <w:tr w:rsidR="00817291" w:rsidRPr="00842155" w14:paraId="2D471B17"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48F9787" w14:textId="1F6A4C49" w:rsidR="00817291" w:rsidRPr="00842155" w:rsidRDefault="33C96D16" w:rsidP="00D67A90">
            <w:pPr>
              <w:pStyle w:val="ObjectiveBullet"/>
              <w:numPr>
                <w:ilvl w:val="1"/>
                <w:numId w:val="13"/>
              </w:numPr>
            </w:pPr>
            <w:r w:rsidRPr="33C96D16">
              <w:rPr>
                <w:sz w:val="21"/>
                <w:szCs w:val="21"/>
              </w:rPr>
              <w:t>Compute the equation for a line</w:t>
            </w:r>
            <w:r w:rsidR="005E1BCC">
              <w:rPr>
                <w:sz w:val="21"/>
                <w:szCs w:val="21"/>
              </w:rPr>
              <w:t>.</w:t>
            </w:r>
          </w:p>
        </w:tc>
        <w:tc>
          <w:tcPr>
            <w:tcW w:w="2880" w:type="dxa"/>
            <w:gridSpan w:val="2"/>
            <w:tcBorders>
              <w:top w:val="nil"/>
              <w:left w:val="nil"/>
              <w:bottom w:val="nil"/>
            </w:tcBorders>
          </w:tcPr>
          <w:p w14:paraId="63B4E1CB" w14:textId="77777777" w:rsidR="00817291" w:rsidRPr="00842155" w:rsidRDefault="33C96D16" w:rsidP="33C96D16">
            <w:pPr>
              <w:tabs>
                <w:tab w:val="left" w:pos="0"/>
                <w:tab w:val="left" w:pos="3720"/>
              </w:tabs>
              <w:outlineLvl w:val="0"/>
              <w:rPr>
                <w:rFonts w:cs="Arial"/>
              </w:rPr>
            </w:pPr>
            <w:r w:rsidRPr="33C96D16">
              <w:rPr>
                <w:rFonts w:cs="Arial"/>
                <w:sz w:val="21"/>
                <w:szCs w:val="21"/>
              </w:rPr>
              <w:t>CLO6</w:t>
            </w:r>
          </w:p>
        </w:tc>
      </w:tr>
      <w:tr w:rsidR="00817291" w:rsidRPr="00842155" w14:paraId="12B1EAD6"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1BE6FBE1" w14:textId="66D57791" w:rsidR="00817291" w:rsidRPr="00842155" w:rsidRDefault="33C96D16" w:rsidP="00D67A90">
            <w:pPr>
              <w:pStyle w:val="ObjectiveBullet"/>
              <w:numPr>
                <w:ilvl w:val="1"/>
                <w:numId w:val="13"/>
              </w:numPr>
            </w:pPr>
            <w:r w:rsidRPr="33C96D16">
              <w:rPr>
                <w:sz w:val="21"/>
                <w:szCs w:val="21"/>
              </w:rPr>
              <w:t>Compute the residual for an individual in a sample</w:t>
            </w:r>
            <w:r w:rsidR="005E1BCC">
              <w:rPr>
                <w:sz w:val="21"/>
                <w:szCs w:val="21"/>
              </w:rPr>
              <w:t>.</w:t>
            </w:r>
          </w:p>
        </w:tc>
        <w:tc>
          <w:tcPr>
            <w:tcW w:w="2880" w:type="dxa"/>
            <w:gridSpan w:val="2"/>
            <w:tcBorders>
              <w:top w:val="nil"/>
              <w:left w:val="nil"/>
              <w:bottom w:val="nil"/>
            </w:tcBorders>
          </w:tcPr>
          <w:p w14:paraId="075994E6" w14:textId="77777777" w:rsidR="00817291" w:rsidRPr="00842155" w:rsidRDefault="33C96D16" w:rsidP="33C96D16">
            <w:pPr>
              <w:tabs>
                <w:tab w:val="left" w:pos="0"/>
                <w:tab w:val="left" w:pos="3720"/>
              </w:tabs>
              <w:outlineLvl w:val="0"/>
              <w:rPr>
                <w:rFonts w:cs="Arial"/>
              </w:rPr>
            </w:pPr>
            <w:r w:rsidRPr="33C96D16">
              <w:rPr>
                <w:rFonts w:cs="Arial"/>
                <w:sz w:val="21"/>
                <w:szCs w:val="21"/>
              </w:rPr>
              <w:t>CLO6</w:t>
            </w:r>
          </w:p>
        </w:tc>
      </w:tr>
      <w:tr w:rsidR="00817291" w:rsidRPr="00842155" w14:paraId="614B9B66"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4E8ADED2" w14:textId="0BC47817" w:rsidR="00817291" w:rsidRPr="00842155" w:rsidRDefault="33C96D16" w:rsidP="00D67A90">
            <w:pPr>
              <w:pStyle w:val="ObjectiveBullet"/>
              <w:numPr>
                <w:ilvl w:val="1"/>
                <w:numId w:val="13"/>
              </w:numPr>
            </w:pPr>
            <w:r w:rsidRPr="33C96D16">
              <w:rPr>
                <w:sz w:val="21"/>
                <w:szCs w:val="21"/>
              </w:rPr>
              <w:t>Find a regression line that minimizes residuals</w:t>
            </w:r>
            <w:r w:rsidR="005E1BCC">
              <w:rPr>
                <w:sz w:val="21"/>
                <w:szCs w:val="21"/>
              </w:rPr>
              <w:t>.</w:t>
            </w:r>
          </w:p>
        </w:tc>
        <w:tc>
          <w:tcPr>
            <w:tcW w:w="2880" w:type="dxa"/>
            <w:gridSpan w:val="2"/>
            <w:tcBorders>
              <w:top w:val="nil"/>
              <w:left w:val="nil"/>
              <w:bottom w:val="nil"/>
            </w:tcBorders>
          </w:tcPr>
          <w:p w14:paraId="4092F847" w14:textId="77777777" w:rsidR="00817291" w:rsidRPr="00842155" w:rsidRDefault="33C96D16" w:rsidP="33C96D16">
            <w:pPr>
              <w:tabs>
                <w:tab w:val="left" w:pos="0"/>
                <w:tab w:val="left" w:pos="3720"/>
              </w:tabs>
              <w:outlineLvl w:val="0"/>
              <w:rPr>
                <w:rFonts w:cs="Arial"/>
              </w:rPr>
            </w:pPr>
            <w:r w:rsidRPr="33C96D16">
              <w:rPr>
                <w:rFonts w:cs="Arial"/>
                <w:sz w:val="21"/>
                <w:szCs w:val="21"/>
              </w:rPr>
              <w:t>CLO6</w:t>
            </w:r>
          </w:p>
        </w:tc>
      </w:tr>
      <w:tr w:rsidR="00817291" w:rsidRPr="00842155" w14:paraId="3407D761" w14:textId="77777777" w:rsidTr="3F7E1EC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C958F91" w14:textId="14DEEEAC" w:rsidR="00817291" w:rsidRPr="00842155" w:rsidRDefault="33C96D16" w:rsidP="00D67A90">
            <w:pPr>
              <w:pStyle w:val="ObjectiveBullet"/>
              <w:numPr>
                <w:ilvl w:val="1"/>
                <w:numId w:val="13"/>
              </w:numPr>
            </w:pPr>
            <w:r w:rsidRPr="33C96D16">
              <w:rPr>
                <w:sz w:val="21"/>
                <w:szCs w:val="21"/>
              </w:rPr>
              <w:t>Use the regression constants to predict an individual’s score</w:t>
            </w:r>
            <w:r w:rsidR="005E1BCC">
              <w:rPr>
                <w:sz w:val="21"/>
                <w:szCs w:val="21"/>
              </w:rPr>
              <w:t>.</w:t>
            </w:r>
          </w:p>
        </w:tc>
        <w:tc>
          <w:tcPr>
            <w:tcW w:w="2880" w:type="dxa"/>
            <w:gridSpan w:val="2"/>
            <w:tcBorders>
              <w:top w:val="nil"/>
              <w:left w:val="nil"/>
              <w:bottom w:val="single" w:sz="4" w:space="0" w:color="000000" w:themeColor="text1"/>
            </w:tcBorders>
          </w:tcPr>
          <w:p w14:paraId="00B17CA8" w14:textId="77777777" w:rsidR="00817291" w:rsidRPr="00842155" w:rsidRDefault="33C96D16" w:rsidP="33C96D16">
            <w:pPr>
              <w:tabs>
                <w:tab w:val="left" w:pos="0"/>
                <w:tab w:val="left" w:pos="3720"/>
              </w:tabs>
              <w:outlineLvl w:val="0"/>
              <w:rPr>
                <w:rFonts w:cs="Arial"/>
              </w:rPr>
            </w:pPr>
            <w:r w:rsidRPr="33C96D16">
              <w:rPr>
                <w:rFonts w:cs="Arial"/>
                <w:sz w:val="21"/>
                <w:szCs w:val="21"/>
              </w:rPr>
              <w:t>CLO6</w:t>
            </w:r>
          </w:p>
        </w:tc>
      </w:tr>
      <w:tr w:rsidR="00817291" w:rsidRPr="00842155" w14:paraId="1659C4FB" w14:textId="77777777" w:rsidTr="3F7E1EC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BDE6D5F" w14:textId="77777777" w:rsidR="00817291" w:rsidRDefault="33C96D16" w:rsidP="33C96D16">
            <w:pPr>
              <w:tabs>
                <w:tab w:val="left" w:pos="0"/>
                <w:tab w:val="left" w:pos="3720"/>
              </w:tabs>
              <w:outlineLvl w:val="0"/>
              <w:rPr>
                <w:rFonts w:eastAsia="Arial" w:cs="Arial"/>
                <w:i/>
                <w:iCs/>
              </w:rPr>
            </w:pPr>
            <w:r w:rsidRPr="33C96D16">
              <w:rPr>
                <w:rFonts w:eastAsia="Arial" w:cs="Arial"/>
                <w:b/>
                <w:bCs/>
                <w:i/>
                <w:iCs/>
                <w:sz w:val="22"/>
                <w:szCs w:val="22"/>
              </w:rPr>
              <w:t>Resources, Activities, and Preparation</w:t>
            </w:r>
          </w:p>
          <w:p w14:paraId="0F169F48"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1E94D1B"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auto"/>
            </w:tcBorders>
            <w:shd w:val="clear" w:color="auto" w:fill="D8D9DA"/>
          </w:tcPr>
          <w:p w14:paraId="1E3FF2FE" w14:textId="77777777" w:rsidR="00817291"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81EF0" w:rsidRPr="00842155" w14:paraId="7F046E03"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E68856" w14:textId="77777777" w:rsidR="00881EF0" w:rsidRPr="00141348" w:rsidRDefault="33C96D16" w:rsidP="33C96D16">
            <w:pPr>
              <w:rPr>
                <w:b/>
                <w:bCs/>
              </w:rPr>
            </w:pPr>
            <w:r w:rsidRPr="33C96D16">
              <w:rPr>
                <w:b/>
                <w:bCs/>
              </w:rPr>
              <w:t xml:space="preserve">Reading: Research Methods Knowledge Base </w:t>
            </w:r>
          </w:p>
          <w:p w14:paraId="0308F2BC" w14:textId="77777777" w:rsidR="00881EF0" w:rsidRDefault="00881EF0" w:rsidP="00881EF0"/>
          <w:p w14:paraId="0954BF36" w14:textId="30492829" w:rsidR="00881EF0" w:rsidRDefault="00BA784F" w:rsidP="00881EF0">
            <w:pPr>
              <w:pStyle w:val="AssignmentsLevel1"/>
            </w:pPr>
            <w:r w:rsidRPr="3F7E1EC6">
              <w:rPr>
                <w:b/>
                <w:bCs/>
              </w:rPr>
              <w:t>Read</w:t>
            </w:r>
            <w:r>
              <w:t xml:space="preserve"> the following sections of from the </w:t>
            </w:r>
            <w:hyperlink r:id="rId49" w:history="1">
              <w:r>
                <w:rPr>
                  <w:rStyle w:val="Hyperlink"/>
                </w:rPr>
                <w:t>Web Center for Social Research Methods</w:t>
              </w:r>
            </w:hyperlink>
            <w:r>
              <w:rPr>
                <w:iCs/>
              </w:rPr>
              <w:t>:</w:t>
            </w:r>
          </w:p>
          <w:p w14:paraId="133834D8" w14:textId="77777777" w:rsidR="00881EF0" w:rsidRDefault="00881EF0" w:rsidP="00881EF0">
            <w:pPr>
              <w:pStyle w:val="AssignmentsLevel1"/>
              <w:rPr>
                <w:b/>
              </w:rPr>
            </w:pPr>
          </w:p>
          <w:p w14:paraId="6E4FEBBE" w14:textId="77777777" w:rsidR="00881EF0" w:rsidRPr="00CC3BE9" w:rsidRDefault="33C96D16" w:rsidP="00CC3BE9">
            <w:pPr>
              <w:pStyle w:val="AssignmentsLevel2"/>
              <w:ind w:left="390"/>
              <w:rPr>
                <w:rFonts w:ascii="Times New Roman" w:hAnsi="Times New Roman"/>
                <w:b/>
              </w:rPr>
            </w:pPr>
            <w:r w:rsidRPr="00CC3BE9">
              <w:rPr>
                <w:rStyle w:val="Strong"/>
                <w:b w:val="0"/>
              </w:rPr>
              <w:t>Analysis Section</w:t>
            </w:r>
          </w:p>
          <w:p w14:paraId="0B13CC34" w14:textId="77777777" w:rsidR="00881EF0" w:rsidRPr="00CC3BE9" w:rsidRDefault="33C96D16" w:rsidP="00CC3BE9">
            <w:pPr>
              <w:pStyle w:val="AssignmentsLevel2"/>
              <w:ind w:left="390"/>
              <w:rPr>
                <w:b/>
              </w:rPr>
            </w:pPr>
            <w:r w:rsidRPr="00CC3BE9">
              <w:rPr>
                <w:rStyle w:val="Strong"/>
                <w:b w:val="0"/>
              </w:rPr>
              <w:t>Inferential Statistics</w:t>
            </w:r>
          </w:p>
          <w:p w14:paraId="118D9F9D" w14:textId="77777777" w:rsidR="00881EF0" w:rsidRPr="00CC3BE9" w:rsidRDefault="33C96D16" w:rsidP="00CC3BE9">
            <w:pPr>
              <w:pStyle w:val="AssignmentsLevel2"/>
              <w:ind w:left="390"/>
              <w:rPr>
                <w:b/>
              </w:rPr>
            </w:pPr>
            <w:r w:rsidRPr="00CC3BE9">
              <w:rPr>
                <w:rStyle w:val="Strong"/>
                <w:b w:val="0"/>
              </w:rPr>
              <w:t>T-test</w:t>
            </w:r>
          </w:p>
          <w:p w14:paraId="013110C6" w14:textId="77777777" w:rsidR="00881EF0" w:rsidRPr="00CC3BE9" w:rsidRDefault="33C96D16" w:rsidP="00CC3BE9">
            <w:pPr>
              <w:pStyle w:val="AssignmentsLevel2"/>
              <w:ind w:left="390"/>
              <w:rPr>
                <w:b/>
              </w:rPr>
            </w:pPr>
            <w:r w:rsidRPr="00CC3BE9">
              <w:rPr>
                <w:rStyle w:val="Strong"/>
                <w:b w:val="0"/>
              </w:rPr>
              <w:t>Dummy Variables</w:t>
            </w:r>
          </w:p>
          <w:p w14:paraId="525D1B06" w14:textId="77777777" w:rsidR="00881EF0" w:rsidRPr="00CC3BE9" w:rsidRDefault="33C96D16" w:rsidP="00CC3BE9">
            <w:pPr>
              <w:pStyle w:val="AssignmentsLevel2"/>
              <w:ind w:left="390"/>
              <w:rPr>
                <w:b/>
              </w:rPr>
            </w:pPr>
            <w:r w:rsidRPr="00CC3BE9">
              <w:rPr>
                <w:rStyle w:val="Strong"/>
                <w:b w:val="0"/>
              </w:rPr>
              <w:t>General Linear Model</w:t>
            </w:r>
          </w:p>
          <w:p w14:paraId="58E29DA1" w14:textId="77777777" w:rsidR="00881EF0" w:rsidRPr="00CC3BE9" w:rsidRDefault="33C96D16" w:rsidP="00CC3BE9">
            <w:pPr>
              <w:pStyle w:val="AssignmentsLevel2"/>
              <w:ind w:left="390"/>
              <w:rPr>
                <w:b/>
              </w:rPr>
            </w:pPr>
            <w:r w:rsidRPr="00CC3BE9">
              <w:rPr>
                <w:rStyle w:val="Strong"/>
                <w:b w:val="0"/>
              </w:rPr>
              <w:t>Post-test only analysis</w:t>
            </w:r>
          </w:p>
          <w:p w14:paraId="08C616BD" w14:textId="77777777" w:rsidR="00881EF0" w:rsidRDefault="00881EF0" w:rsidP="00881EF0">
            <w:pPr>
              <w:pStyle w:val="AssignmentsLevel2"/>
              <w:numPr>
                <w:ilvl w:val="0"/>
                <w:numId w:val="0"/>
              </w:numPr>
              <w:rPr>
                <w:rStyle w:val="Strong"/>
              </w:rPr>
            </w:pPr>
          </w:p>
          <w:p w14:paraId="3262FDB1" w14:textId="77777777" w:rsidR="00881EF0" w:rsidRPr="00B74ED7" w:rsidRDefault="33C96D16" w:rsidP="33C96D16">
            <w:pPr>
              <w:pStyle w:val="AssignmentsLevel2"/>
              <w:numPr>
                <w:ilvl w:val="0"/>
                <w:numId w:val="0"/>
              </w:numPr>
              <w:rPr>
                <w:b/>
                <w:bCs/>
              </w:rPr>
            </w:pPr>
            <w:r w:rsidRPr="33C96D16">
              <w:rPr>
                <w:rStyle w:val="Strong"/>
              </w:rPr>
              <w:t xml:space="preserve">Focus </w:t>
            </w:r>
            <w:r w:rsidRPr="33C96D16">
              <w:rPr>
                <w:rStyle w:val="Strong"/>
                <w:b w:val="0"/>
                <w:bCs w:val="0"/>
              </w:rPr>
              <w:t>on General Linear Model (regression) for quiz.</w:t>
            </w:r>
          </w:p>
          <w:p w14:paraId="7F9239E3" w14:textId="26EBDAD9" w:rsidR="00881EF0" w:rsidRDefault="00881EF0" w:rsidP="00881EF0">
            <w:pPr>
              <w:rPr>
                <w:rFonts w:cs="Arial"/>
                <w:szCs w:val="20"/>
              </w:rPr>
            </w:pPr>
          </w:p>
          <w:p w14:paraId="27C3B3D3" w14:textId="192917C4" w:rsidR="00881EF0" w:rsidRPr="00842155" w:rsidRDefault="00CC3BE9" w:rsidP="00881EF0">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19D670F5" w14:textId="77777777" w:rsidR="00881EF0" w:rsidRPr="009F6FAF" w:rsidRDefault="3F7E1EC6" w:rsidP="3F7E1EC6">
            <w:pPr>
              <w:rPr>
                <w:rFonts w:cs="Arial"/>
              </w:rPr>
            </w:pPr>
            <w:r w:rsidRPr="3F7E1EC6">
              <w:rPr>
                <w:rFonts w:cs="Arial"/>
              </w:rPr>
              <w:t>6.1, 6.2, 6.3, 6.4, 6.5, 6.6</w:t>
            </w:r>
          </w:p>
        </w:tc>
        <w:tc>
          <w:tcPr>
            <w:tcW w:w="1440" w:type="dxa"/>
            <w:tcBorders>
              <w:left w:val="single" w:sz="4" w:space="0" w:color="000000" w:themeColor="text1"/>
            </w:tcBorders>
            <w:shd w:val="clear" w:color="auto" w:fill="FFFFFF" w:themeFill="background1"/>
          </w:tcPr>
          <w:p w14:paraId="52B82F89" w14:textId="5122094F" w:rsidR="00881EF0" w:rsidRPr="009F6FAF" w:rsidRDefault="0009570F" w:rsidP="00881EF0">
            <w:pPr>
              <w:rPr>
                <w:rFonts w:cs="Arial"/>
                <w:szCs w:val="20"/>
              </w:rPr>
            </w:pPr>
            <w:r>
              <w:rPr>
                <w:rFonts w:cs="Arial"/>
                <w:szCs w:val="20"/>
              </w:rPr>
              <w:t xml:space="preserve">Discuss readings = </w:t>
            </w:r>
            <w:r w:rsidR="0054371E">
              <w:rPr>
                <w:rFonts w:cs="Arial"/>
                <w:b/>
                <w:szCs w:val="20"/>
              </w:rPr>
              <w:t>1</w:t>
            </w:r>
            <w:r>
              <w:rPr>
                <w:rFonts w:cs="Arial"/>
                <w:b/>
                <w:szCs w:val="20"/>
              </w:rPr>
              <w:t xml:space="preserve"> hour</w:t>
            </w:r>
          </w:p>
        </w:tc>
      </w:tr>
      <w:tr w:rsidR="008C0A32" w:rsidRPr="00842155" w14:paraId="2546973D" w14:textId="77777777" w:rsidTr="008348F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6C51EC2" w14:textId="77777777" w:rsidR="008C0A32" w:rsidRDefault="008C0A32" w:rsidP="008348FC">
            <w:pPr>
              <w:rPr>
                <w:b/>
                <w:bCs/>
              </w:rPr>
            </w:pPr>
            <w:r w:rsidRPr="33C96D16">
              <w:rPr>
                <w:b/>
                <w:bCs/>
              </w:rPr>
              <w:t>Week Six Lectures</w:t>
            </w:r>
          </w:p>
          <w:p w14:paraId="2339C20F" w14:textId="77777777" w:rsidR="008C0A32" w:rsidRDefault="008C0A32" w:rsidP="008348FC">
            <w:pPr>
              <w:rPr>
                <w:b/>
              </w:rPr>
            </w:pPr>
          </w:p>
          <w:p w14:paraId="79D67B28" w14:textId="77777777" w:rsidR="008C0A32" w:rsidRDefault="008C0A32" w:rsidP="008348FC">
            <w:pPr>
              <w:pStyle w:val="AssignmentsLevel2"/>
              <w:numPr>
                <w:ilvl w:val="0"/>
                <w:numId w:val="0"/>
              </w:numPr>
            </w:pPr>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343FB933" w14:textId="77777777" w:rsidR="008C0A32" w:rsidRDefault="008C0A32" w:rsidP="008348FC">
            <w:pPr>
              <w:pStyle w:val="AssignmentsLevel2"/>
              <w:numPr>
                <w:ilvl w:val="0"/>
                <w:numId w:val="0"/>
              </w:numPr>
            </w:pPr>
          </w:p>
          <w:p w14:paraId="0BB0A32F" w14:textId="77777777" w:rsidR="008C0A32" w:rsidRDefault="003669D5" w:rsidP="008348FC">
            <w:pPr>
              <w:pStyle w:val="AssignmentsLevel2"/>
              <w:ind w:left="300" w:hanging="270"/>
            </w:pPr>
            <w:hyperlink r:id="rId50" w:history="1">
              <w:r w:rsidR="008C0A32" w:rsidRPr="00C244AD">
                <w:rPr>
                  <w:rStyle w:val="Hyperlink"/>
                </w:rPr>
                <w:t>Regression Line, Part 1</w:t>
              </w:r>
            </w:hyperlink>
            <w:r w:rsidR="008C0A32">
              <w:t xml:space="preserve"> [12:59]</w:t>
            </w:r>
          </w:p>
          <w:p w14:paraId="3177E80F" w14:textId="77777777" w:rsidR="008C0A32" w:rsidRDefault="003669D5" w:rsidP="008348FC">
            <w:pPr>
              <w:pStyle w:val="AssignmentsLevel2"/>
              <w:ind w:left="300" w:hanging="270"/>
            </w:pPr>
            <w:hyperlink r:id="rId51" w:history="1">
              <w:r w:rsidR="008C0A32" w:rsidRPr="00C244AD">
                <w:rPr>
                  <w:rStyle w:val="Hyperlink"/>
                </w:rPr>
                <w:t>Regression Line, Part 2</w:t>
              </w:r>
            </w:hyperlink>
            <w:r w:rsidR="008C0A32">
              <w:t xml:space="preserve"> [13:32]</w:t>
            </w:r>
          </w:p>
          <w:p w14:paraId="59CC285C" w14:textId="77777777" w:rsidR="008C0A32" w:rsidRDefault="008C0A32" w:rsidP="008C0A32">
            <w:pPr>
              <w:pStyle w:val="AssignmentsLevel2"/>
              <w:numPr>
                <w:ilvl w:val="0"/>
                <w:numId w:val="0"/>
              </w:numPr>
              <w:ind w:left="360" w:hanging="360"/>
            </w:pPr>
          </w:p>
          <w:p w14:paraId="12710AC2" w14:textId="49B35335" w:rsidR="008C0A32" w:rsidRPr="00842155" w:rsidRDefault="008C0A32" w:rsidP="008C0A32">
            <w:pPr>
              <w:pStyle w:val="AssignmentsLevel2"/>
              <w:numPr>
                <w:ilvl w:val="0"/>
                <w:numId w:val="0"/>
              </w:numPr>
              <w:ind w:left="360" w:hanging="360"/>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15B66F4C" w14:textId="77777777" w:rsidR="008C0A32" w:rsidRPr="009F6FAF" w:rsidRDefault="008C0A32" w:rsidP="008348FC">
            <w:pPr>
              <w:rPr>
                <w:rFonts w:cs="Arial"/>
              </w:rPr>
            </w:pPr>
            <w:r w:rsidRPr="3F7E1EC6">
              <w:rPr>
                <w:rFonts w:cs="Arial"/>
              </w:rPr>
              <w:lastRenderedPageBreak/>
              <w:t>6.1, 6.2, 6.3, 6.4, 6.5, 6.6</w:t>
            </w:r>
          </w:p>
        </w:tc>
        <w:tc>
          <w:tcPr>
            <w:tcW w:w="1440" w:type="dxa"/>
            <w:tcBorders>
              <w:left w:val="single" w:sz="4" w:space="0" w:color="000000" w:themeColor="text1"/>
            </w:tcBorders>
            <w:shd w:val="clear" w:color="auto" w:fill="FFFFFF" w:themeFill="background1"/>
          </w:tcPr>
          <w:p w14:paraId="12D880A4" w14:textId="77777777" w:rsidR="008C0A32" w:rsidRDefault="008C0A32" w:rsidP="008348FC">
            <w:pPr>
              <w:rPr>
                <w:rFonts w:cs="Arial"/>
              </w:rPr>
            </w:pPr>
            <w:r w:rsidRPr="33C96D16">
              <w:rPr>
                <w:rFonts w:cs="Arial"/>
              </w:rPr>
              <w:t>Lecture: Review lecture materials and post response =</w:t>
            </w:r>
          </w:p>
          <w:p w14:paraId="16CBD8BD" w14:textId="77777777" w:rsidR="008C0A32" w:rsidRPr="009F6FAF" w:rsidRDefault="008C0A32" w:rsidP="008348FC">
            <w:pPr>
              <w:rPr>
                <w:rFonts w:cs="Arial"/>
              </w:rPr>
            </w:pPr>
            <w:r w:rsidRPr="33C96D16">
              <w:rPr>
                <w:rFonts w:cs="Arial"/>
                <w:b/>
                <w:bCs/>
              </w:rPr>
              <w:lastRenderedPageBreak/>
              <w:t>1 hour</w:t>
            </w:r>
          </w:p>
        </w:tc>
      </w:tr>
      <w:tr w:rsidR="00620B51" w:rsidRPr="007F339F" w14:paraId="0B46748E" w14:textId="77777777" w:rsidTr="00402A43">
        <w:tc>
          <w:tcPr>
            <w:tcW w:w="10170" w:type="dxa"/>
            <w:gridSpan w:val="2"/>
            <w:tcMar>
              <w:top w:w="115" w:type="dxa"/>
              <w:left w:w="115" w:type="dxa"/>
              <w:bottom w:w="115" w:type="dxa"/>
              <w:right w:w="115" w:type="dxa"/>
            </w:tcMar>
          </w:tcPr>
          <w:p w14:paraId="7FA26FD1" w14:textId="164BFBE1" w:rsidR="00620B51" w:rsidRPr="008A4CF1" w:rsidRDefault="00620B51" w:rsidP="00402A43">
            <w:pPr>
              <w:rPr>
                <w:b/>
                <w:bCs/>
              </w:rPr>
            </w:pPr>
            <w:r w:rsidRPr="33C96D16">
              <w:rPr>
                <w:b/>
                <w:bCs/>
              </w:rPr>
              <w:lastRenderedPageBreak/>
              <w:t>Interactive Regression</w:t>
            </w:r>
          </w:p>
          <w:p w14:paraId="15A8A08F" w14:textId="77777777" w:rsidR="00620B51" w:rsidRDefault="00620B51" w:rsidP="00402A43"/>
          <w:p w14:paraId="6B051531" w14:textId="675BDFDD" w:rsidR="00620B51" w:rsidRDefault="001C576B" w:rsidP="00402A43">
            <w:r w:rsidRPr="33C96D16">
              <w:rPr>
                <w:b/>
                <w:bCs/>
              </w:rPr>
              <w:t>Review</w:t>
            </w:r>
            <w:r>
              <w:t xml:space="preserve"> </w:t>
            </w:r>
            <w:hyperlink r:id="rId52">
              <w:r w:rsidR="00BA784F">
                <w:rPr>
                  <w:rStyle w:val="Hyperlink"/>
                </w:rPr>
                <w:t>this interactive regression analysis applet</w:t>
              </w:r>
            </w:hyperlink>
            <w:r>
              <w:t xml:space="preserve">. This will give you a better idea of how we can create lines and equations to fit the data plots you have collected. I would like you to play with this applet. Try entering 10 data points and clicking the </w:t>
            </w:r>
            <w:r w:rsidRPr="001C576B">
              <w:rPr>
                <w:b/>
                <w:i/>
              </w:rPr>
              <w:t>Display line of best fit</w:t>
            </w:r>
            <w:r>
              <w:t xml:space="preserve"> button to show how statistical regression can be used to fit a line to the data.</w:t>
            </w:r>
          </w:p>
          <w:p w14:paraId="6858C026" w14:textId="77777777" w:rsidR="00620B51" w:rsidRDefault="00620B51" w:rsidP="00402A43">
            <w:pPr>
              <w:pStyle w:val="AssignmentsLevel1"/>
              <w:rPr>
                <w:rStyle w:val="Hyperlink"/>
              </w:rPr>
            </w:pPr>
          </w:p>
          <w:p w14:paraId="2FD059F5" w14:textId="77777777" w:rsidR="00620B51" w:rsidRPr="009F6FAF" w:rsidRDefault="00620B51" w:rsidP="00402A43">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bottom w:val="single" w:sz="4" w:space="0" w:color="000000" w:themeColor="text1"/>
            </w:tcBorders>
          </w:tcPr>
          <w:p w14:paraId="6717D1E9" w14:textId="77777777" w:rsidR="00620B51" w:rsidRPr="009F6FAF" w:rsidRDefault="00620B51" w:rsidP="00402A43">
            <w:pPr>
              <w:rPr>
                <w:rFonts w:cs="Arial"/>
              </w:rPr>
            </w:pPr>
            <w:r w:rsidRPr="3F7E1EC6">
              <w:rPr>
                <w:rFonts w:cs="Arial"/>
              </w:rPr>
              <w:t>6.4, 6.5</w:t>
            </w:r>
          </w:p>
        </w:tc>
        <w:tc>
          <w:tcPr>
            <w:tcW w:w="1440" w:type="dxa"/>
            <w:tcBorders>
              <w:bottom w:val="single" w:sz="4" w:space="0" w:color="000000" w:themeColor="text1"/>
            </w:tcBorders>
          </w:tcPr>
          <w:p w14:paraId="17DCC38B" w14:textId="77777777" w:rsidR="00620B51" w:rsidRPr="009F6FAF" w:rsidRDefault="00620B51" w:rsidP="00402A43">
            <w:pPr>
              <w:rPr>
                <w:rFonts w:cs="Arial"/>
                <w:szCs w:val="20"/>
              </w:rPr>
            </w:pPr>
            <w:r>
              <w:rPr>
                <w:rFonts w:cs="Arial"/>
                <w:szCs w:val="20"/>
              </w:rPr>
              <w:t xml:space="preserve">Discuss readings = </w:t>
            </w:r>
            <w:r>
              <w:rPr>
                <w:rFonts w:cs="Arial"/>
                <w:b/>
                <w:szCs w:val="20"/>
              </w:rPr>
              <w:t>0.5 hours</w:t>
            </w:r>
          </w:p>
        </w:tc>
      </w:tr>
      <w:tr w:rsidR="00876061" w:rsidRPr="00842155" w14:paraId="420B95A1"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6E30D4A" w14:textId="77777777" w:rsidR="00876061" w:rsidRPr="00744707" w:rsidRDefault="00876061" w:rsidP="00876061">
            <w:pPr>
              <w:tabs>
                <w:tab w:val="left" w:pos="0"/>
                <w:tab w:val="left" w:pos="3720"/>
              </w:tabs>
              <w:rPr>
                <w:i/>
              </w:rPr>
            </w:pPr>
            <w:r w:rsidRPr="00744707">
              <w:rPr>
                <w:b/>
                <w:i/>
                <w:sz w:val="22"/>
                <w:szCs w:val="22"/>
              </w:rPr>
              <w:t>Graded Assignments</w:t>
            </w:r>
          </w:p>
          <w:p w14:paraId="46F5AF18" w14:textId="3F81AA2C" w:rsidR="00876061" w:rsidRPr="005B10FE" w:rsidRDefault="00876061" w:rsidP="00876061">
            <w:pPr>
              <w:tabs>
                <w:tab w:val="left" w:pos="0"/>
                <w:tab w:val="left" w:pos="3720"/>
              </w:tabs>
              <w:outlineLvl w:val="0"/>
              <w:rPr>
                <w:rFonts w:eastAsia="Arial" w:cs="Arial"/>
                <w:b/>
                <w:bCs/>
                <w:i/>
                <w:iCs/>
              </w:rPr>
            </w:pPr>
            <w:r w:rsidRPr="00744707">
              <w:rPr>
                <w:i/>
              </w:rPr>
              <w:t>Complete these graded assessments by the end of the week unless specified otherwise.</w:t>
            </w:r>
          </w:p>
        </w:tc>
        <w:tc>
          <w:tcPr>
            <w:tcW w:w="1440" w:type="dxa"/>
            <w:tcBorders>
              <w:left w:val="single" w:sz="4" w:space="0" w:color="000000" w:themeColor="text1"/>
            </w:tcBorders>
            <w:shd w:val="clear" w:color="auto" w:fill="D8D9DA"/>
          </w:tcPr>
          <w:p w14:paraId="5A4AF8E5" w14:textId="77777777" w:rsidR="00876061" w:rsidRPr="005B10FE" w:rsidRDefault="00876061" w:rsidP="00876061">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000000" w:themeColor="text1"/>
            </w:tcBorders>
            <w:shd w:val="clear" w:color="auto" w:fill="D8D9DA"/>
          </w:tcPr>
          <w:p w14:paraId="093B467B" w14:textId="77777777" w:rsidR="00876061" w:rsidRPr="005B10FE" w:rsidRDefault="00876061" w:rsidP="00876061">
            <w:pPr>
              <w:rPr>
                <w:rFonts w:eastAsia="Arial" w:cs="Arial"/>
                <w:b/>
                <w:bCs/>
                <w:i/>
                <w:iCs/>
              </w:rPr>
            </w:pPr>
            <w:r w:rsidRPr="33C96D16">
              <w:rPr>
                <w:rFonts w:eastAsia="Arial" w:cs="Arial"/>
                <w:b/>
                <w:bCs/>
                <w:i/>
                <w:iCs/>
              </w:rPr>
              <w:t>AIE</w:t>
            </w:r>
          </w:p>
        </w:tc>
      </w:tr>
      <w:tr w:rsidR="00881EF0" w:rsidRPr="00103FC5" w14:paraId="039EEE4B" w14:textId="77777777" w:rsidTr="3F7E1EC6">
        <w:tc>
          <w:tcPr>
            <w:tcW w:w="10170" w:type="dxa"/>
            <w:gridSpan w:val="2"/>
            <w:tcMar>
              <w:top w:w="115" w:type="dxa"/>
              <w:left w:w="115" w:type="dxa"/>
              <w:bottom w:w="115" w:type="dxa"/>
              <w:right w:w="115" w:type="dxa"/>
            </w:tcMar>
          </w:tcPr>
          <w:p w14:paraId="51781D20" w14:textId="4A5DF9E0" w:rsidR="00881EF0" w:rsidRPr="00731A26" w:rsidRDefault="00620B51" w:rsidP="33C96D16">
            <w:pPr>
              <w:rPr>
                <w:b/>
                <w:bCs/>
              </w:rPr>
            </w:pPr>
            <w:r>
              <w:rPr>
                <w:b/>
                <w:bCs/>
              </w:rPr>
              <w:t>Team Research Project:</w:t>
            </w:r>
            <w:r w:rsidR="005D1A2A">
              <w:rPr>
                <w:b/>
                <w:bCs/>
              </w:rPr>
              <w:t xml:space="preserve"> Group Mean and Standard Deviation</w:t>
            </w:r>
          </w:p>
          <w:p w14:paraId="08023416" w14:textId="0E5448B4" w:rsidR="00881EF0" w:rsidRDefault="00881EF0" w:rsidP="00881EF0">
            <w:pPr>
              <w:tabs>
                <w:tab w:val="left" w:pos="2329"/>
              </w:tabs>
              <w:rPr>
                <w:rFonts w:cs="Arial"/>
                <w:b/>
                <w:szCs w:val="20"/>
              </w:rPr>
            </w:pPr>
          </w:p>
          <w:p w14:paraId="2AAEE468" w14:textId="4A19B8BC" w:rsidR="00A25843" w:rsidRDefault="00AD52E6" w:rsidP="004B20C4">
            <w:pPr>
              <w:pStyle w:val="AssignmentsLevel1"/>
              <w:rPr>
                <w:rStyle w:val="AssignmentsLevel1Char"/>
              </w:rPr>
            </w:pPr>
            <w:r>
              <w:t xml:space="preserve">Last week, you added </w:t>
            </w:r>
            <w:r w:rsidR="00FD557A">
              <w:t>f</w:t>
            </w:r>
            <w:r>
              <w:t xml:space="preserve">requency, </w:t>
            </w:r>
            <w:r w:rsidR="00FD557A">
              <w:t>percentages, and i</w:t>
            </w:r>
            <w:r>
              <w:t>ndividu</w:t>
            </w:r>
            <w:r w:rsidR="00FD557A">
              <w:t>al m</w:t>
            </w:r>
            <w:r>
              <w:t>ean calculations to your team’s Faux Data Excel file</w:t>
            </w:r>
            <w:r>
              <w:rPr>
                <w:rStyle w:val="AssignmentsLevel1Char"/>
              </w:rPr>
              <w:t xml:space="preserve">. This week we’ll continue the analysis </w:t>
            </w:r>
            <w:r w:rsidR="00FD557A">
              <w:rPr>
                <w:rStyle w:val="AssignmentsLevel1Char"/>
              </w:rPr>
              <w:t>with</w:t>
            </w:r>
            <w:r w:rsidR="008D528E">
              <w:rPr>
                <w:rStyle w:val="AssignmentsLevel1Char"/>
              </w:rPr>
              <w:t xml:space="preserve"> g</w:t>
            </w:r>
            <w:r>
              <w:rPr>
                <w:rStyle w:val="AssignmentsLevel1Char"/>
              </w:rPr>
              <w:t>r</w:t>
            </w:r>
            <w:r w:rsidR="008D528E">
              <w:rPr>
                <w:rStyle w:val="AssignmentsLevel1Char"/>
              </w:rPr>
              <w:t>oup mean and standard deviation</w:t>
            </w:r>
            <w:r>
              <w:rPr>
                <w:rStyle w:val="AssignmentsLevel1Char"/>
              </w:rPr>
              <w:t xml:space="preserve"> calculations. </w:t>
            </w:r>
          </w:p>
          <w:p w14:paraId="0E2EE1AE" w14:textId="1F5E15CF" w:rsidR="00AD52E6" w:rsidRDefault="00AD52E6" w:rsidP="004B20C4">
            <w:pPr>
              <w:pStyle w:val="AssignmentsLevel1"/>
              <w:rPr>
                <w:rStyle w:val="AssignmentsLevel1Char"/>
              </w:rPr>
            </w:pPr>
          </w:p>
          <w:p w14:paraId="20E4C82D" w14:textId="2D36D9D9" w:rsidR="00AD52E6" w:rsidRDefault="00AD52E6" w:rsidP="004B20C4">
            <w:pPr>
              <w:pStyle w:val="AssignmentsLevel1"/>
              <w:rPr>
                <w:rStyle w:val="AssignmentsLevel1Char"/>
                <w:b/>
              </w:rPr>
            </w:pPr>
            <w:r>
              <w:rPr>
                <w:b/>
              </w:rPr>
              <w:t>Add</w:t>
            </w:r>
            <w:r>
              <w:t xml:space="preserve"> the group mean and standard deviation calculations to your team’s Faux Data Excel file. Use the </w:t>
            </w:r>
            <w:r>
              <w:rPr>
                <w:i/>
              </w:rPr>
              <w:t>G</w:t>
            </w:r>
            <w:r w:rsidR="008C0A83">
              <w:rPr>
                <w:i/>
              </w:rPr>
              <w:t xml:space="preserve">roup </w:t>
            </w:r>
            <w:r>
              <w:rPr>
                <w:i/>
              </w:rPr>
              <w:t>Mean and Standard Deviation Example</w:t>
            </w:r>
            <w:r>
              <w:t xml:space="preserve"> file, located on Blackboard, as a guide. This file shows you how to perform the necessary calculations using some basic Excel functions.</w:t>
            </w:r>
          </w:p>
          <w:p w14:paraId="76ED41E6" w14:textId="07060F97" w:rsidR="00A25843" w:rsidRDefault="00A25843" w:rsidP="004B20C4">
            <w:pPr>
              <w:pStyle w:val="AssignmentsLevel1"/>
              <w:rPr>
                <w:rStyle w:val="AssignmentsLevel1Char"/>
              </w:rPr>
            </w:pPr>
          </w:p>
          <w:p w14:paraId="379AB30D" w14:textId="77777777" w:rsidR="00AD52E6" w:rsidRDefault="00AD52E6" w:rsidP="00AD52E6">
            <w:r>
              <w:rPr>
                <w:rStyle w:val="AssignmentsLevel1Char"/>
                <w:b/>
              </w:rPr>
              <w:t xml:space="preserve">Select </w:t>
            </w:r>
            <w:r w:rsidRPr="004D1D39">
              <w:rPr>
                <w:rStyle w:val="AssignmentsLevel1Char"/>
                <w:u w:val="single"/>
              </w:rPr>
              <w:t>one</w:t>
            </w:r>
            <w:r>
              <w:rPr>
                <w:rStyle w:val="AssignmentsLevel1Char"/>
              </w:rPr>
              <w:t xml:space="preserve"> member of your team to </w:t>
            </w:r>
            <w:r>
              <w:rPr>
                <w:b/>
                <w:bCs/>
              </w:rPr>
              <w:t>s</w:t>
            </w:r>
            <w:r w:rsidRPr="33C96D16">
              <w:rPr>
                <w:b/>
                <w:bCs/>
              </w:rPr>
              <w:t>ubmit</w:t>
            </w:r>
            <w:r>
              <w:t xml:space="preserve"> your team’s revised Faux Data Excel file by Sunday 11:59PM (EST).</w:t>
            </w:r>
          </w:p>
          <w:p w14:paraId="44D3D9A2" w14:textId="77777777" w:rsidR="00AD52E6" w:rsidRDefault="00AD52E6" w:rsidP="00AD52E6"/>
          <w:p w14:paraId="792029DD" w14:textId="1C4F3201" w:rsidR="00881EF0" w:rsidRPr="00AD52E6" w:rsidRDefault="00AD52E6" w:rsidP="00AD52E6">
            <w:pPr>
              <w:rPr>
                <w:rFonts w:cs="Arial"/>
              </w:rPr>
            </w:pPr>
            <w:r w:rsidRPr="0098747C">
              <w:rPr>
                <w:b/>
              </w:rPr>
              <w:t>Next Step:</w:t>
            </w:r>
            <w:r>
              <w:rPr>
                <w:b/>
              </w:rPr>
              <w:t xml:space="preserve"> </w:t>
            </w:r>
            <w:r>
              <w:rPr>
                <w:rFonts w:cs="Arial"/>
                <w:bCs/>
              </w:rPr>
              <w:t xml:space="preserve">Begin working on the </w:t>
            </w:r>
            <w:r>
              <w:rPr>
                <w:rFonts w:cs="Arial"/>
                <w:bCs/>
                <w:i/>
              </w:rPr>
              <w:t xml:space="preserve">Team Research Project: </w:t>
            </w:r>
            <w:r w:rsidR="008C0A83">
              <w:rPr>
                <w:rFonts w:cs="Arial"/>
                <w:bCs/>
                <w:i/>
              </w:rPr>
              <w:t>Final Presentation</w:t>
            </w:r>
            <w:r>
              <w:rPr>
                <w:rFonts w:cs="Arial"/>
                <w:bCs/>
              </w:rPr>
              <w:t xml:space="preserve"> assignment, located in Week </w:t>
            </w:r>
            <w:r w:rsidR="008C0A83">
              <w:rPr>
                <w:rFonts w:cs="Arial"/>
                <w:bCs/>
              </w:rPr>
              <w:t>Seven</w:t>
            </w:r>
            <w:r>
              <w:rPr>
                <w:rFonts w:cs="Arial"/>
                <w:bCs/>
              </w:rPr>
              <w:t>.</w:t>
            </w:r>
          </w:p>
        </w:tc>
        <w:tc>
          <w:tcPr>
            <w:tcW w:w="1440" w:type="dxa"/>
          </w:tcPr>
          <w:p w14:paraId="61F2F373" w14:textId="77777777" w:rsidR="00881EF0" w:rsidRPr="00103FC5" w:rsidRDefault="3F7E1EC6" w:rsidP="3F7E1EC6">
            <w:pPr>
              <w:tabs>
                <w:tab w:val="left" w:pos="2329"/>
              </w:tabs>
              <w:rPr>
                <w:rFonts w:cs="Arial"/>
              </w:rPr>
            </w:pPr>
            <w:r w:rsidRPr="3F7E1EC6">
              <w:rPr>
                <w:rFonts w:cs="Arial"/>
              </w:rPr>
              <w:t>5.1, 5.2, 5.3, 5.4, 6.1, 6.2, 6.3, 6.4, 6.5, 6.6</w:t>
            </w:r>
          </w:p>
        </w:tc>
        <w:tc>
          <w:tcPr>
            <w:tcW w:w="1440" w:type="dxa"/>
          </w:tcPr>
          <w:p w14:paraId="40727FD5" w14:textId="6D9A9976" w:rsidR="00881EF0" w:rsidRPr="00103FC5" w:rsidRDefault="33C96D16" w:rsidP="33C96D16">
            <w:pPr>
              <w:tabs>
                <w:tab w:val="left" w:pos="2329"/>
              </w:tabs>
              <w:rPr>
                <w:rFonts w:eastAsia="Arial" w:cs="Arial"/>
              </w:rPr>
            </w:pPr>
            <w:r>
              <w:t xml:space="preserve">Discussion: one post and replies to three other posts = </w:t>
            </w:r>
            <w:r w:rsidR="00BE13D9">
              <w:rPr>
                <w:b/>
                <w:bCs/>
              </w:rPr>
              <w:t xml:space="preserve">2 </w:t>
            </w:r>
            <w:r w:rsidRPr="33C96D16">
              <w:rPr>
                <w:b/>
                <w:bCs/>
              </w:rPr>
              <w:t>hour</w:t>
            </w:r>
            <w:r w:rsidR="00BE13D9">
              <w:rPr>
                <w:b/>
                <w:bCs/>
              </w:rPr>
              <w:t>s</w:t>
            </w:r>
          </w:p>
        </w:tc>
      </w:tr>
      <w:tr w:rsidR="00881EF0" w:rsidRPr="00842155" w14:paraId="63DFB491"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328538B" w14:textId="77777777" w:rsidR="00881EF0" w:rsidRPr="00842155" w:rsidRDefault="33C96D16" w:rsidP="33C96D16">
            <w:pPr>
              <w:tabs>
                <w:tab w:val="left" w:pos="2329"/>
              </w:tabs>
              <w:rPr>
                <w:rFonts w:eastAsia="Arial" w:cs="Arial"/>
                <w:b/>
                <w:bCs/>
              </w:rPr>
            </w:pPr>
            <w:r w:rsidRPr="33C96D1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D19B9FD" w14:textId="77777777" w:rsidR="00881EF0" w:rsidRPr="00842155" w:rsidRDefault="00881EF0" w:rsidP="00881EF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F00E51F" w14:textId="77777777" w:rsidR="00881EF0" w:rsidRPr="00842155" w:rsidRDefault="00881EF0" w:rsidP="00881EF0">
            <w:pPr>
              <w:tabs>
                <w:tab w:val="left" w:pos="2329"/>
              </w:tabs>
              <w:rPr>
                <w:rFonts w:cs="Arial"/>
                <w:b/>
                <w:szCs w:val="20"/>
              </w:rPr>
            </w:pPr>
          </w:p>
        </w:tc>
        <w:tc>
          <w:tcPr>
            <w:tcW w:w="1440" w:type="dxa"/>
            <w:tcBorders>
              <w:bottom w:val="single" w:sz="4" w:space="0" w:color="000000" w:themeColor="text1"/>
            </w:tcBorders>
            <w:shd w:val="clear" w:color="auto" w:fill="E6E6E6"/>
          </w:tcPr>
          <w:p w14:paraId="0062A850" w14:textId="0D572AD6" w:rsidR="00881EF0" w:rsidRPr="00842155" w:rsidRDefault="00BE13D9" w:rsidP="00881EF0">
            <w:pPr>
              <w:tabs>
                <w:tab w:val="left" w:pos="2329"/>
              </w:tabs>
              <w:rPr>
                <w:rFonts w:cs="Arial"/>
                <w:b/>
                <w:szCs w:val="20"/>
              </w:rPr>
            </w:pPr>
            <w:r>
              <w:rPr>
                <w:rFonts w:cs="Arial"/>
                <w:b/>
                <w:szCs w:val="20"/>
              </w:rPr>
              <w:t>4</w:t>
            </w:r>
            <w:r w:rsidR="0054371E">
              <w:rPr>
                <w:rFonts w:cs="Arial"/>
                <w:b/>
                <w:szCs w:val="20"/>
              </w:rPr>
              <w:t>.5</w:t>
            </w:r>
            <w:r>
              <w:rPr>
                <w:rFonts w:cs="Arial"/>
                <w:b/>
                <w:szCs w:val="20"/>
              </w:rPr>
              <w:t xml:space="preserve"> hours</w:t>
            </w:r>
          </w:p>
        </w:tc>
      </w:tr>
    </w:tbl>
    <w:p w14:paraId="181EFEAA" w14:textId="77777777" w:rsidR="005344A9" w:rsidRDefault="005344A9" w:rsidP="0020635A">
      <w:pPr>
        <w:pStyle w:val="Heading1"/>
      </w:pPr>
    </w:p>
    <w:p w14:paraId="76D0F2B7" w14:textId="77777777" w:rsidR="005344A9" w:rsidRDefault="005344A9" w:rsidP="005344A9">
      <w:pPr>
        <w:tabs>
          <w:tab w:val="left" w:pos="1065"/>
        </w:tabs>
      </w:pPr>
    </w:p>
    <w:p w14:paraId="48FC51E3" w14:textId="77777777" w:rsidR="005344A9" w:rsidRDefault="005344A9">
      <w:pPr>
        <w:rPr>
          <w:rFonts w:cs="Arial"/>
          <w:szCs w:val="20"/>
        </w:rPr>
      </w:pPr>
      <w:r>
        <w:rPr>
          <w:rFonts w:cs="Arial"/>
          <w:szCs w:val="20"/>
        </w:rP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DADF53B" w14:textId="77777777" w:rsidTr="3F7E1EC6">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12DE519A" w14:textId="7D31B90C" w:rsidR="002C1641" w:rsidRPr="00842155" w:rsidRDefault="33C96D16" w:rsidP="0020635A">
            <w:pPr>
              <w:pStyle w:val="WeeklyTopicHeading1"/>
            </w:pPr>
            <w:bookmarkStart w:id="14" w:name="weekseven"/>
            <w:bookmarkStart w:id="15" w:name="_Toc358980900"/>
            <w:bookmarkEnd w:id="14"/>
            <w:r>
              <w:lastRenderedPageBreak/>
              <w:t xml:space="preserve">Week Seven: </w:t>
            </w:r>
            <w:bookmarkEnd w:id="15"/>
            <w:r w:rsidR="00662405">
              <w:t>Analysis and Reporting</w:t>
            </w:r>
          </w:p>
        </w:tc>
        <w:tc>
          <w:tcPr>
            <w:tcW w:w="1440" w:type="dxa"/>
            <w:tcBorders>
              <w:left w:val="nil"/>
              <w:bottom w:val="single" w:sz="4" w:space="0" w:color="000000" w:themeColor="text1"/>
              <w:right w:val="nil"/>
            </w:tcBorders>
            <w:shd w:val="clear" w:color="auto" w:fill="BF2C37"/>
          </w:tcPr>
          <w:p w14:paraId="75ED3624"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84301E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E59200A" w14:textId="77777777" w:rsidTr="3F7E1EC6">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5A5B63F" w14:textId="77777777" w:rsidR="00BA4B7B" w:rsidRPr="005B10FE" w:rsidRDefault="33C96D16" w:rsidP="33C96D16">
            <w:pPr>
              <w:tabs>
                <w:tab w:val="left" w:pos="0"/>
                <w:tab w:val="left" w:pos="3720"/>
              </w:tabs>
              <w:outlineLvl w:val="0"/>
              <w:rPr>
                <w:rFonts w:eastAsia="Arial" w:cs="Arial"/>
                <w:b/>
                <w:bCs/>
                <w:i/>
                <w:iCs/>
              </w:rPr>
            </w:pPr>
            <w:r w:rsidRPr="33C96D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414D523F" w14:textId="77777777" w:rsidR="00BA4B7B" w:rsidRPr="00842155" w:rsidRDefault="33C96D16" w:rsidP="33C96D16">
            <w:pPr>
              <w:tabs>
                <w:tab w:val="left" w:pos="0"/>
                <w:tab w:val="left" w:pos="3720"/>
              </w:tabs>
              <w:outlineLvl w:val="0"/>
              <w:rPr>
                <w:rFonts w:eastAsia="Arial" w:cs="Arial"/>
              </w:rPr>
            </w:pPr>
            <w:r w:rsidRPr="33C96D16">
              <w:rPr>
                <w:rFonts w:eastAsia="Arial" w:cs="Arial"/>
                <w:b/>
                <w:bCs/>
                <w:i/>
                <w:iCs/>
              </w:rPr>
              <w:t>Alignment</w:t>
            </w:r>
          </w:p>
        </w:tc>
      </w:tr>
      <w:tr w:rsidR="00881EF0" w:rsidRPr="00842155" w14:paraId="356D41DA" w14:textId="77777777" w:rsidTr="3F7E1EC6">
        <w:trPr>
          <w:trHeight w:val="30"/>
        </w:trPr>
        <w:tc>
          <w:tcPr>
            <w:tcW w:w="10170" w:type="dxa"/>
            <w:gridSpan w:val="2"/>
            <w:tcBorders>
              <w:bottom w:val="nil"/>
              <w:right w:val="nil"/>
            </w:tcBorders>
            <w:tcMar>
              <w:top w:w="115" w:type="dxa"/>
              <w:left w:w="115" w:type="dxa"/>
              <w:bottom w:w="115" w:type="dxa"/>
              <w:right w:w="115" w:type="dxa"/>
            </w:tcMar>
          </w:tcPr>
          <w:p w14:paraId="4C2F01B7" w14:textId="38683D50" w:rsidR="00881EF0" w:rsidRPr="00842155" w:rsidRDefault="33C96D16" w:rsidP="00D67A90">
            <w:pPr>
              <w:pStyle w:val="ObjectiveBullet"/>
              <w:numPr>
                <w:ilvl w:val="1"/>
                <w:numId w:val="14"/>
              </w:numPr>
              <w:tabs>
                <w:tab w:val="clear" w:pos="0"/>
              </w:tabs>
            </w:pPr>
            <w:r w:rsidRPr="33C96D16">
              <w:rPr>
                <w:sz w:val="21"/>
                <w:szCs w:val="21"/>
              </w:rPr>
              <w:t>Identify notation and terminology for a sample and for a population</w:t>
            </w:r>
            <w:r w:rsidR="005E1BCC">
              <w:rPr>
                <w:sz w:val="21"/>
                <w:szCs w:val="21"/>
              </w:rPr>
              <w:t>.</w:t>
            </w:r>
          </w:p>
        </w:tc>
        <w:tc>
          <w:tcPr>
            <w:tcW w:w="2880" w:type="dxa"/>
            <w:gridSpan w:val="2"/>
            <w:tcBorders>
              <w:left w:val="nil"/>
              <w:bottom w:val="nil"/>
            </w:tcBorders>
          </w:tcPr>
          <w:p w14:paraId="42619A67" w14:textId="77777777" w:rsidR="00881EF0" w:rsidRPr="00842155" w:rsidRDefault="33C96D16" w:rsidP="33C96D16">
            <w:pPr>
              <w:tabs>
                <w:tab w:val="left" w:pos="0"/>
                <w:tab w:val="left" w:pos="3720"/>
              </w:tabs>
              <w:outlineLvl w:val="0"/>
              <w:rPr>
                <w:rFonts w:cs="Arial"/>
              </w:rPr>
            </w:pPr>
            <w:r w:rsidRPr="33C96D16">
              <w:rPr>
                <w:rFonts w:cs="Arial"/>
                <w:sz w:val="21"/>
                <w:szCs w:val="21"/>
              </w:rPr>
              <w:t>CLO6</w:t>
            </w:r>
          </w:p>
        </w:tc>
      </w:tr>
      <w:tr w:rsidR="00881EF0" w:rsidRPr="00842155" w14:paraId="493C85BB"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3B841945" w14:textId="1868DB01" w:rsidR="00881EF0" w:rsidRPr="00842155" w:rsidRDefault="33C96D16" w:rsidP="00D67A90">
            <w:pPr>
              <w:pStyle w:val="ObjectiveBullet"/>
              <w:numPr>
                <w:ilvl w:val="1"/>
                <w:numId w:val="14"/>
              </w:numPr>
            </w:pPr>
            <w:r w:rsidRPr="33C96D16">
              <w:rPr>
                <w:sz w:val="21"/>
                <w:szCs w:val="21"/>
              </w:rPr>
              <w:t>Compute a confidence interval for a population mean test score</w:t>
            </w:r>
            <w:r w:rsidR="005E1BCC">
              <w:rPr>
                <w:sz w:val="21"/>
                <w:szCs w:val="21"/>
              </w:rPr>
              <w:t>.</w:t>
            </w:r>
          </w:p>
        </w:tc>
        <w:tc>
          <w:tcPr>
            <w:tcW w:w="2880" w:type="dxa"/>
            <w:gridSpan w:val="2"/>
            <w:tcBorders>
              <w:top w:val="nil"/>
              <w:left w:val="nil"/>
              <w:bottom w:val="nil"/>
            </w:tcBorders>
          </w:tcPr>
          <w:p w14:paraId="55CA3412" w14:textId="77777777" w:rsidR="00881EF0" w:rsidRPr="00842155" w:rsidRDefault="33C96D16" w:rsidP="33C96D16">
            <w:pPr>
              <w:tabs>
                <w:tab w:val="left" w:pos="0"/>
                <w:tab w:val="left" w:pos="3720"/>
              </w:tabs>
              <w:outlineLvl w:val="0"/>
              <w:rPr>
                <w:rFonts w:cs="Arial"/>
              </w:rPr>
            </w:pPr>
            <w:r w:rsidRPr="33C96D16">
              <w:rPr>
                <w:rFonts w:cs="Arial"/>
                <w:sz w:val="21"/>
                <w:szCs w:val="21"/>
              </w:rPr>
              <w:t>CLO6</w:t>
            </w:r>
          </w:p>
        </w:tc>
      </w:tr>
      <w:tr w:rsidR="00881EF0" w:rsidRPr="00842155" w14:paraId="540F7F48"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31E3460E" w14:textId="7A38F018" w:rsidR="00881EF0" w:rsidRPr="00842155" w:rsidRDefault="33C96D16" w:rsidP="00D67A90">
            <w:pPr>
              <w:pStyle w:val="ObjectiveBullet"/>
              <w:numPr>
                <w:ilvl w:val="1"/>
                <w:numId w:val="14"/>
              </w:numPr>
            </w:pPr>
            <w:r w:rsidRPr="33C96D16">
              <w:rPr>
                <w:sz w:val="21"/>
                <w:szCs w:val="21"/>
              </w:rPr>
              <w:t>Compute the common variance of a set of test scores for two groups</w:t>
            </w:r>
            <w:r w:rsidR="005E1BCC">
              <w:rPr>
                <w:sz w:val="21"/>
                <w:szCs w:val="21"/>
              </w:rPr>
              <w:t>.</w:t>
            </w:r>
          </w:p>
        </w:tc>
        <w:tc>
          <w:tcPr>
            <w:tcW w:w="2880" w:type="dxa"/>
            <w:gridSpan w:val="2"/>
            <w:tcBorders>
              <w:top w:val="nil"/>
              <w:left w:val="nil"/>
              <w:bottom w:val="nil"/>
            </w:tcBorders>
          </w:tcPr>
          <w:p w14:paraId="770348DF" w14:textId="77777777" w:rsidR="00881EF0" w:rsidRPr="00842155" w:rsidRDefault="33C96D16" w:rsidP="33C96D16">
            <w:pPr>
              <w:tabs>
                <w:tab w:val="left" w:pos="0"/>
                <w:tab w:val="left" w:pos="3720"/>
              </w:tabs>
              <w:outlineLvl w:val="0"/>
              <w:rPr>
                <w:rFonts w:cs="Arial"/>
              </w:rPr>
            </w:pPr>
            <w:r w:rsidRPr="33C96D16">
              <w:rPr>
                <w:rFonts w:cs="Arial"/>
                <w:sz w:val="21"/>
                <w:szCs w:val="21"/>
              </w:rPr>
              <w:t>CLO6</w:t>
            </w:r>
          </w:p>
        </w:tc>
      </w:tr>
      <w:tr w:rsidR="00881EF0" w:rsidRPr="00842155" w14:paraId="10CE27A2"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7192D920" w14:textId="36630BFE" w:rsidR="00881EF0" w:rsidRPr="00842155" w:rsidRDefault="33C96D16" w:rsidP="00D67A90">
            <w:pPr>
              <w:pStyle w:val="ObjectiveBullet"/>
              <w:numPr>
                <w:ilvl w:val="1"/>
                <w:numId w:val="14"/>
              </w:numPr>
            </w:pPr>
            <w:r w:rsidRPr="33C96D16">
              <w:rPr>
                <w:sz w:val="21"/>
                <w:szCs w:val="21"/>
              </w:rPr>
              <w:t>Compute the standard error of a test for a sample</w:t>
            </w:r>
            <w:r w:rsidR="005E1BCC">
              <w:rPr>
                <w:sz w:val="21"/>
                <w:szCs w:val="21"/>
              </w:rPr>
              <w:t>.</w:t>
            </w:r>
          </w:p>
        </w:tc>
        <w:tc>
          <w:tcPr>
            <w:tcW w:w="2880" w:type="dxa"/>
            <w:gridSpan w:val="2"/>
            <w:tcBorders>
              <w:top w:val="nil"/>
              <w:left w:val="nil"/>
              <w:bottom w:val="nil"/>
            </w:tcBorders>
          </w:tcPr>
          <w:p w14:paraId="29A09703" w14:textId="77777777" w:rsidR="00881EF0" w:rsidRPr="00842155" w:rsidRDefault="33C96D16" w:rsidP="33C96D16">
            <w:pPr>
              <w:tabs>
                <w:tab w:val="left" w:pos="0"/>
                <w:tab w:val="left" w:pos="3720"/>
              </w:tabs>
              <w:outlineLvl w:val="0"/>
              <w:rPr>
                <w:rFonts w:cs="Arial"/>
              </w:rPr>
            </w:pPr>
            <w:r w:rsidRPr="33C96D16">
              <w:rPr>
                <w:rFonts w:cs="Arial"/>
                <w:sz w:val="21"/>
                <w:szCs w:val="21"/>
              </w:rPr>
              <w:t>CLO6</w:t>
            </w:r>
          </w:p>
        </w:tc>
      </w:tr>
      <w:tr w:rsidR="00881EF0" w:rsidRPr="00842155" w14:paraId="3D5EB270" w14:textId="77777777" w:rsidTr="3F7E1EC6">
        <w:trPr>
          <w:trHeight w:val="38"/>
        </w:trPr>
        <w:tc>
          <w:tcPr>
            <w:tcW w:w="10170" w:type="dxa"/>
            <w:gridSpan w:val="2"/>
            <w:tcBorders>
              <w:top w:val="nil"/>
              <w:bottom w:val="nil"/>
              <w:right w:val="nil"/>
            </w:tcBorders>
            <w:tcMar>
              <w:top w:w="115" w:type="dxa"/>
              <w:left w:w="115" w:type="dxa"/>
              <w:bottom w:w="115" w:type="dxa"/>
              <w:right w:w="115" w:type="dxa"/>
            </w:tcMar>
          </w:tcPr>
          <w:p w14:paraId="4FD327A6" w14:textId="1035C467" w:rsidR="00881EF0" w:rsidRPr="00842155" w:rsidRDefault="33C96D16" w:rsidP="00D67A90">
            <w:pPr>
              <w:pStyle w:val="ObjectiveBullet"/>
              <w:numPr>
                <w:ilvl w:val="1"/>
                <w:numId w:val="14"/>
              </w:numPr>
            </w:pPr>
            <w:r w:rsidRPr="33C96D16">
              <w:rPr>
                <w:sz w:val="21"/>
                <w:szCs w:val="21"/>
              </w:rPr>
              <w:t xml:space="preserve">Compute a </w:t>
            </w:r>
            <w:r w:rsidRPr="33C96D16">
              <w:rPr>
                <w:i/>
                <w:iCs/>
                <w:sz w:val="21"/>
                <w:szCs w:val="21"/>
              </w:rPr>
              <w:t>t</w:t>
            </w:r>
            <w:r w:rsidRPr="33C96D16">
              <w:rPr>
                <w:sz w:val="21"/>
                <w:szCs w:val="21"/>
              </w:rPr>
              <w:t xml:space="preserve"> statistic comparing mean scores for two groups</w:t>
            </w:r>
            <w:r w:rsidR="005E1BCC">
              <w:rPr>
                <w:sz w:val="21"/>
                <w:szCs w:val="21"/>
              </w:rPr>
              <w:t>.</w:t>
            </w:r>
          </w:p>
        </w:tc>
        <w:tc>
          <w:tcPr>
            <w:tcW w:w="2880" w:type="dxa"/>
            <w:gridSpan w:val="2"/>
            <w:tcBorders>
              <w:top w:val="nil"/>
              <w:left w:val="nil"/>
              <w:bottom w:val="nil"/>
            </w:tcBorders>
          </w:tcPr>
          <w:p w14:paraId="72A4F52D" w14:textId="77777777" w:rsidR="00881EF0" w:rsidRPr="00842155" w:rsidRDefault="33C96D16" w:rsidP="33C96D16">
            <w:pPr>
              <w:tabs>
                <w:tab w:val="left" w:pos="0"/>
                <w:tab w:val="left" w:pos="3720"/>
              </w:tabs>
              <w:outlineLvl w:val="0"/>
              <w:rPr>
                <w:rFonts w:cs="Arial"/>
              </w:rPr>
            </w:pPr>
            <w:r w:rsidRPr="33C96D16">
              <w:rPr>
                <w:rFonts w:cs="Arial"/>
                <w:sz w:val="21"/>
                <w:szCs w:val="21"/>
              </w:rPr>
              <w:t>CLO6</w:t>
            </w:r>
          </w:p>
        </w:tc>
      </w:tr>
      <w:tr w:rsidR="00881EF0" w:rsidRPr="00842155" w14:paraId="4AB94E05" w14:textId="77777777" w:rsidTr="3F7E1EC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4F04C86" w14:textId="55FF0559" w:rsidR="00881EF0" w:rsidRPr="00842155" w:rsidRDefault="33C96D16" w:rsidP="00D67A90">
            <w:pPr>
              <w:pStyle w:val="ObjectiveBullet"/>
              <w:numPr>
                <w:ilvl w:val="1"/>
                <w:numId w:val="14"/>
              </w:numPr>
            </w:pPr>
            <w:r w:rsidRPr="33C96D16">
              <w:rPr>
                <w:sz w:val="21"/>
                <w:szCs w:val="21"/>
              </w:rPr>
              <w:t xml:space="preserve">Demonstrate how to use degrees of freedom to assess significance of a </w:t>
            </w:r>
            <w:r w:rsidRPr="33C96D16">
              <w:rPr>
                <w:i/>
                <w:iCs/>
                <w:sz w:val="21"/>
                <w:szCs w:val="21"/>
              </w:rPr>
              <w:t>t</w:t>
            </w:r>
            <w:r w:rsidRPr="33C96D16">
              <w:rPr>
                <w:sz w:val="21"/>
                <w:szCs w:val="21"/>
              </w:rPr>
              <w:t xml:space="preserve"> statistic</w:t>
            </w:r>
            <w:r w:rsidR="005E1BCC">
              <w:rPr>
                <w:sz w:val="21"/>
                <w:szCs w:val="21"/>
              </w:rPr>
              <w:t>.</w:t>
            </w:r>
          </w:p>
        </w:tc>
        <w:tc>
          <w:tcPr>
            <w:tcW w:w="2880" w:type="dxa"/>
            <w:gridSpan w:val="2"/>
            <w:tcBorders>
              <w:top w:val="nil"/>
              <w:left w:val="nil"/>
              <w:bottom w:val="single" w:sz="4" w:space="0" w:color="000000" w:themeColor="text1"/>
            </w:tcBorders>
          </w:tcPr>
          <w:p w14:paraId="41B4A8B7" w14:textId="77777777" w:rsidR="00881EF0" w:rsidRPr="00842155" w:rsidRDefault="33C96D16" w:rsidP="33C96D16">
            <w:pPr>
              <w:tabs>
                <w:tab w:val="left" w:pos="0"/>
                <w:tab w:val="left" w:pos="3720"/>
              </w:tabs>
              <w:outlineLvl w:val="0"/>
              <w:rPr>
                <w:rFonts w:cs="Arial"/>
              </w:rPr>
            </w:pPr>
            <w:r w:rsidRPr="33C96D16">
              <w:rPr>
                <w:rFonts w:cs="Arial"/>
                <w:sz w:val="21"/>
                <w:szCs w:val="21"/>
              </w:rPr>
              <w:t>CLO6</w:t>
            </w:r>
          </w:p>
        </w:tc>
      </w:tr>
      <w:tr w:rsidR="00881EF0" w:rsidRPr="00842155" w14:paraId="0C90A34C" w14:textId="77777777" w:rsidTr="3F7E1EC6">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1F2F1FA" w14:textId="77777777" w:rsidR="00881EF0" w:rsidRDefault="33C96D16" w:rsidP="33C96D16">
            <w:pPr>
              <w:tabs>
                <w:tab w:val="left" w:pos="0"/>
                <w:tab w:val="left" w:pos="3720"/>
              </w:tabs>
              <w:outlineLvl w:val="0"/>
              <w:rPr>
                <w:rFonts w:eastAsia="Arial" w:cs="Arial"/>
                <w:i/>
                <w:iCs/>
              </w:rPr>
            </w:pPr>
            <w:bookmarkStart w:id="16" w:name="weekeight"/>
            <w:bookmarkStart w:id="17" w:name="weeknine"/>
            <w:bookmarkEnd w:id="16"/>
            <w:bookmarkEnd w:id="17"/>
            <w:r w:rsidRPr="33C96D16">
              <w:rPr>
                <w:rFonts w:eastAsia="Arial" w:cs="Arial"/>
                <w:b/>
                <w:bCs/>
                <w:i/>
                <w:iCs/>
                <w:sz w:val="22"/>
                <w:szCs w:val="22"/>
              </w:rPr>
              <w:t>Resources, Activities, and Preparation</w:t>
            </w:r>
          </w:p>
          <w:p w14:paraId="2039EDB2"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9609263"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auto"/>
            </w:tcBorders>
            <w:shd w:val="clear" w:color="auto" w:fill="D8D9DA"/>
          </w:tcPr>
          <w:p w14:paraId="38DCE02B"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81EF0" w:rsidRPr="00842155" w14:paraId="19638A54"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3D54DA3" w14:textId="22BE614F" w:rsidR="00881EF0" w:rsidRPr="00141348" w:rsidRDefault="33C96D16" w:rsidP="33C96D16">
            <w:pPr>
              <w:rPr>
                <w:b/>
                <w:bCs/>
              </w:rPr>
            </w:pPr>
            <w:r w:rsidRPr="33C96D16">
              <w:rPr>
                <w:b/>
                <w:bCs/>
              </w:rPr>
              <w:t xml:space="preserve">Reading: Research Methods Knowledge Base </w:t>
            </w:r>
          </w:p>
          <w:p w14:paraId="49103471" w14:textId="77777777" w:rsidR="00881EF0" w:rsidRDefault="00881EF0" w:rsidP="00881EF0"/>
          <w:p w14:paraId="20CB5EFB" w14:textId="1771DB43" w:rsidR="002D2B4F" w:rsidRPr="00BA784F" w:rsidRDefault="33C96D16" w:rsidP="001C576B">
            <w:r w:rsidRPr="33C96D16">
              <w:rPr>
                <w:b/>
                <w:bCs/>
              </w:rPr>
              <w:t>Read</w:t>
            </w:r>
            <w:r>
              <w:t xml:space="preserve"> the </w:t>
            </w:r>
            <w:hyperlink r:id="rId53" w:history="1">
              <w:r w:rsidR="001C576B" w:rsidRPr="00C244AD">
                <w:rPr>
                  <w:rStyle w:val="Hyperlink"/>
                </w:rPr>
                <w:t>T Test</w:t>
              </w:r>
            </w:hyperlink>
            <w:r w:rsidR="001C576B">
              <w:rPr>
                <w:i/>
              </w:rPr>
              <w:t xml:space="preserve"> </w:t>
            </w:r>
            <w:r w:rsidR="001C576B">
              <w:t xml:space="preserve">section from </w:t>
            </w:r>
            <w:hyperlink r:id="rId54" w:history="1">
              <w:r w:rsidR="00BA784F">
                <w:rPr>
                  <w:rStyle w:val="Hyperlink"/>
                </w:rPr>
                <w:t>Web Center for Social Research Methods</w:t>
              </w:r>
            </w:hyperlink>
            <w:r w:rsidR="00BA784F">
              <w:rPr>
                <w:iCs/>
              </w:rPr>
              <w:t>.</w:t>
            </w:r>
          </w:p>
          <w:p w14:paraId="6A92F498" w14:textId="6028D5B8" w:rsidR="002E38B0" w:rsidRDefault="002E38B0" w:rsidP="00881EF0">
            <w:pPr>
              <w:rPr>
                <w:i/>
              </w:rPr>
            </w:pPr>
          </w:p>
          <w:p w14:paraId="7C8160BA" w14:textId="2C60C50D" w:rsidR="00881EF0" w:rsidRPr="00842155" w:rsidRDefault="008C0A32" w:rsidP="00881EF0">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0A68B6C9" w14:textId="77777777" w:rsidR="00881EF0" w:rsidRPr="009F6FAF" w:rsidRDefault="3F7E1EC6" w:rsidP="3F7E1EC6">
            <w:pPr>
              <w:rPr>
                <w:rFonts w:cs="Arial"/>
              </w:rPr>
            </w:pPr>
            <w:r w:rsidRPr="3F7E1EC6">
              <w:rPr>
                <w:rFonts w:cs="Arial"/>
              </w:rPr>
              <w:t>7.1, 7.2, 7.3, 7.4, 7.5, 7.6, 7.7</w:t>
            </w:r>
          </w:p>
        </w:tc>
        <w:tc>
          <w:tcPr>
            <w:tcW w:w="1440" w:type="dxa"/>
            <w:tcBorders>
              <w:left w:val="single" w:sz="4" w:space="0" w:color="000000" w:themeColor="text1"/>
            </w:tcBorders>
            <w:shd w:val="clear" w:color="auto" w:fill="FFFFFF" w:themeFill="background1"/>
          </w:tcPr>
          <w:p w14:paraId="6E38F031" w14:textId="6EDC3724" w:rsidR="00881EF0" w:rsidRPr="009F6FAF" w:rsidRDefault="0009570F" w:rsidP="00881EF0">
            <w:pPr>
              <w:rPr>
                <w:rFonts w:cs="Arial"/>
                <w:szCs w:val="20"/>
              </w:rPr>
            </w:pPr>
            <w:r>
              <w:rPr>
                <w:rFonts w:cs="Arial"/>
                <w:szCs w:val="20"/>
              </w:rPr>
              <w:t xml:space="preserve">Discuss readings = </w:t>
            </w:r>
            <w:r>
              <w:rPr>
                <w:rFonts w:cs="Arial"/>
                <w:b/>
                <w:szCs w:val="20"/>
              </w:rPr>
              <w:t>0.5 hours</w:t>
            </w:r>
          </w:p>
        </w:tc>
      </w:tr>
      <w:tr w:rsidR="008C0A32" w:rsidRPr="00842155" w14:paraId="74B090F1" w14:textId="77777777" w:rsidTr="008348FC">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3AFDB32" w14:textId="77777777" w:rsidR="008C0A32" w:rsidRDefault="008C0A32" w:rsidP="008348FC">
            <w:pPr>
              <w:rPr>
                <w:b/>
                <w:bCs/>
              </w:rPr>
            </w:pPr>
            <w:r w:rsidRPr="33C96D16">
              <w:rPr>
                <w:b/>
                <w:bCs/>
              </w:rPr>
              <w:t xml:space="preserve">Lectures: Chapter 14 </w:t>
            </w:r>
          </w:p>
          <w:p w14:paraId="0C78C4B0" w14:textId="77777777" w:rsidR="008C0A32" w:rsidRDefault="008C0A32" w:rsidP="008348FC">
            <w:pPr>
              <w:rPr>
                <w:b/>
              </w:rPr>
            </w:pPr>
          </w:p>
          <w:p w14:paraId="101E5E45" w14:textId="50F3671A" w:rsidR="008C0A32" w:rsidRDefault="008C0A32" w:rsidP="008348FC">
            <w:pPr>
              <w:pStyle w:val="AssignmentsLevel2"/>
              <w:numPr>
                <w:ilvl w:val="0"/>
                <w:numId w:val="0"/>
              </w:numPr>
            </w:pPr>
            <w:r w:rsidRPr="3F7E1EC6">
              <w:rPr>
                <w:b/>
                <w:bCs/>
              </w:rPr>
              <w:t>View</w:t>
            </w:r>
            <w:r>
              <w:t xml:space="preserve"> the following lectures which overview readings from </w:t>
            </w:r>
            <w:r w:rsidRPr="008C0A32">
              <w:rPr>
                <w:i/>
              </w:rPr>
              <w:t>Research Methods Knowledge Base</w:t>
            </w:r>
            <w:r>
              <w:t xml:space="preserve"> (some slides in these videos were reproduced with permission from Dr. William Trochim):</w:t>
            </w:r>
          </w:p>
          <w:p w14:paraId="781337BB" w14:textId="77777777" w:rsidR="008C0A32" w:rsidRDefault="008C0A32" w:rsidP="008348FC">
            <w:pPr>
              <w:pStyle w:val="AssignmentsLevel2"/>
              <w:numPr>
                <w:ilvl w:val="0"/>
                <w:numId w:val="0"/>
              </w:numPr>
            </w:pPr>
          </w:p>
          <w:p w14:paraId="144E09C1" w14:textId="77777777" w:rsidR="008C0A32" w:rsidRDefault="003669D5" w:rsidP="008348FC">
            <w:pPr>
              <w:pStyle w:val="AssignmentsLevel2"/>
              <w:ind w:left="300" w:hanging="270"/>
            </w:pPr>
            <w:hyperlink r:id="rId55" w:history="1">
              <w:r w:rsidR="008C0A32" w:rsidRPr="00C244AD">
                <w:rPr>
                  <w:rStyle w:val="Hyperlink"/>
                </w:rPr>
                <w:t>Confidence Intervals</w:t>
              </w:r>
            </w:hyperlink>
            <w:r w:rsidR="008C0A32">
              <w:t xml:space="preserve"> [20:41]</w:t>
            </w:r>
          </w:p>
          <w:p w14:paraId="10D8FEAB" w14:textId="77777777" w:rsidR="008C0A32" w:rsidRDefault="003669D5" w:rsidP="008348FC">
            <w:pPr>
              <w:pStyle w:val="AssignmentsLevel2"/>
              <w:ind w:left="300" w:hanging="270"/>
            </w:pPr>
            <w:hyperlink r:id="rId56" w:history="1">
              <w:r w:rsidR="008C0A32" w:rsidRPr="00C244AD">
                <w:rPr>
                  <w:rStyle w:val="Hyperlink"/>
                </w:rPr>
                <w:t>T Test</w:t>
              </w:r>
            </w:hyperlink>
            <w:r w:rsidR="008C0A32">
              <w:t xml:space="preserve"> [24:28]</w:t>
            </w:r>
          </w:p>
          <w:p w14:paraId="6FAE9985" w14:textId="77777777" w:rsidR="008C0A32" w:rsidRDefault="008C0A32" w:rsidP="008348FC">
            <w:pPr>
              <w:tabs>
                <w:tab w:val="left" w:pos="1125"/>
              </w:tabs>
              <w:rPr>
                <w:rFonts w:cs="Arial"/>
                <w:b/>
                <w:szCs w:val="20"/>
              </w:rPr>
            </w:pPr>
          </w:p>
          <w:p w14:paraId="18447463" w14:textId="4304D507" w:rsidR="008C0A32" w:rsidRPr="008C0A32" w:rsidRDefault="008C0A32" w:rsidP="008348FC">
            <w:pPr>
              <w:tabs>
                <w:tab w:val="left" w:pos="1125"/>
              </w:tabs>
              <w:rPr>
                <w:rFonts w:cs="Arial"/>
              </w:rPr>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1531B131" w14:textId="77777777" w:rsidR="008C0A32" w:rsidRPr="009F6FAF" w:rsidRDefault="008C0A32" w:rsidP="008348FC">
            <w:pPr>
              <w:rPr>
                <w:rFonts w:cs="Arial"/>
              </w:rPr>
            </w:pPr>
            <w:r w:rsidRPr="3F7E1EC6">
              <w:rPr>
                <w:rFonts w:cs="Arial"/>
              </w:rPr>
              <w:t>7.2, 7.5</w:t>
            </w:r>
          </w:p>
        </w:tc>
        <w:tc>
          <w:tcPr>
            <w:tcW w:w="1440" w:type="dxa"/>
            <w:tcBorders>
              <w:left w:val="single" w:sz="4" w:space="0" w:color="000000" w:themeColor="text1"/>
            </w:tcBorders>
            <w:shd w:val="clear" w:color="auto" w:fill="FFFFFF" w:themeFill="background1"/>
          </w:tcPr>
          <w:p w14:paraId="2E675342" w14:textId="77777777" w:rsidR="008C0A32" w:rsidRDefault="008C0A32" w:rsidP="008348FC">
            <w:pPr>
              <w:rPr>
                <w:rFonts w:cs="Arial"/>
              </w:rPr>
            </w:pPr>
            <w:r w:rsidRPr="33C96D16">
              <w:rPr>
                <w:rFonts w:cs="Arial"/>
              </w:rPr>
              <w:t>Lecture: Review lecture materials and post response =</w:t>
            </w:r>
          </w:p>
          <w:p w14:paraId="4CF1D621" w14:textId="77777777" w:rsidR="008C0A32" w:rsidRPr="009F6FAF" w:rsidRDefault="008C0A32" w:rsidP="008348FC">
            <w:pPr>
              <w:rPr>
                <w:rFonts w:cs="Arial"/>
              </w:rPr>
            </w:pPr>
            <w:r w:rsidRPr="33C96D16">
              <w:rPr>
                <w:rFonts w:cs="Arial"/>
                <w:b/>
                <w:bCs/>
              </w:rPr>
              <w:t>1 hour</w:t>
            </w:r>
          </w:p>
        </w:tc>
      </w:tr>
      <w:tr w:rsidR="0009570F" w:rsidRPr="007F339F" w14:paraId="5FD9305A" w14:textId="77777777" w:rsidTr="00402A43">
        <w:tc>
          <w:tcPr>
            <w:tcW w:w="10170" w:type="dxa"/>
            <w:gridSpan w:val="2"/>
            <w:tcMar>
              <w:top w:w="115" w:type="dxa"/>
              <w:left w:w="115" w:type="dxa"/>
              <w:bottom w:w="115" w:type="dxa"/>
              <w:right w:w="115" w:type="dxa"/>
            </w:tcMar>
          </w:tcPr>
          <w:p w14:paraId="75F4B102" w14:textId="77777777" w:rsidR="0009570F" w:rsidRPr="006C3572" w:rsidRDefault="0009570F" w:rsidP="00402A43">
            <w:r w:rsidRPr="33C96D16">
              <w:rPr>
                <w:b/>
                <w:bCs/>
              </w:rPr>
              <w:t xml:space="preserve">Resource: Critical Values for the </w:t>
            </w:r>
            <w:r w:rsidRPr="33C96D16">
              <w:rPr>
                <w:b/>
                <w:bCs/>
                <w:i/>
                <w:iCs/>
              </w:rPr>
              <w:t>t</w:t>
            </w:r>
            <w:r w:rsidRPr="33C96D16">
              <w:rPr>
                <w:b/>
                <w:bCs/>
              </w:rPr>
              <w:t xml:space="preserve"> Distribution</w:t>
            </w:r>
          </w:p>
          <w:p w14:paraId="473791D6" w14:textId="77777777" w:rsidR="0009570F" w:rsidRDefault="0009570F" w:rsidP="00402A43"/>
          <w:p w14:paraId="39E29F2D" w14:textId="79E69C07" w:rsidR="0009570F" w:rsidRPr="009F6FAF" w:rsidRDefault="0009570F" w:rsidP="00402A43">
            <w:pPr>
              <w:pStyle w:val="AssignmentsLevel1"/>
            </w:pPr>
            <w:r w:rsidRPr="33C96D16">
              <w:rPr>
                <w:b/>
                <w:bCs/>
              </w:rPr>
              <w:t>Use</w:t>
            </w:r>
            <w:r>
              <w:t xml:space="preserve"> </w:t>
            </w:r>
            <w:r w:rsidR="00C244AD">
              <w:t xml:space="preserve">this </w:t>
            </w:r>
            <w:hyperlink r:id="rId57" w:history="1">
              <w:r w:rsidR="00C244AD" w:rsidRPr="00C244AD">
                <w:rPr>
                  <w:rStyle w:val="Hyperlink"/>
                </w:rPr>
                <w:t>critical values (percentiles) for the t distribution table</w:t>
              </w:r>
            </w:hyperlink>
            <w:r w:rsidR="00C244AD">
              <w:t xml:space="preserve"> </w:t>
            </w:r>
            <w:r>
              <w:t xml:space="preserve">to find critical values of t, using the column with </w:t>
            </w:r>
            <w:r>
              <w:lastRenderedPageBreak/>
              <w:t>t</w:t>
            </w:r>
            <w:r w:rsidR="00C244AD">
              <w:t>he heading two-sided alpha, .05.</w:t>
            </w:r>
          </w:p>
        </w:tc>
        <w:tc>
          <w:tcPr>
            <w:tcW w:w="1440" w:type="dxa"/>
            <w:tcBorders>
              <w:bottom w:val="single" w:sz="4" w:space="0" w:color="000000" w:themeColor="text1"/>
            </w:tcBorders>
          </w:tcPr>
          <w:p w14:paraId="4601526C" w14:textId="77777777" w:rsidR="0009570F" w:rsidRPr="009F6FAF" w:rsidRDefault="0009570F" w:rsidP="00402A43">
            <w:pPr>
              <w:rPr>
                <w:rFonts w:cs="Arial"/>
              </w:rPr>
            </w:pPr>
            <w:r w:rsidRPr="3F7E1EC6">
              <w:rPr>
                <w:rFonts w:cs="Arial"/>
              </w:rPr>
              <w:lastRenderedPageBreak/>
              <w:t>7.2, 7.3, 7.4, 7.5</w:t>
            </w:r>
          </w:p>
        </w:tc>
        <w:tc>
          <w:tcPr>
            <w:tcW w:w="1440" w:type="dxa"/>
            <w:tcBorders>
              <w:bottom w:val="single" w:sz="4" w:space="0" w:color="000000" w:themeColor="text1"/>
            </w:tcBorders>
          </w:tcPr>
          <w:p w14:paraId="3BC3C13E" w14:textId="5F5A0EE9" w:rsidR="0009570F" w:rsidRPr="009F6FAF" w:rsidRDefault="009B3AB5" w:rsidP="00402A43">
            <w:pPr>
              <w:rPr>
                <w:rFonts w:cs="Arial"/>
                <w:szCs w:val="20"/>
              </w:rPr>
            </w:pPr>
            <w:r>
              <w:rPr>
                <w:rFonts w:cs="Arial"/>
                <w:szCs w:val="20"/>
              </w:rPr>
              <w:t xml:space="preserve">Discuss readings = </w:t>
            </w:r>
            <w:r>
              <w:rPr>
                <w:rFonts w:cs="Arial"/>
                <w:b/>
                <w:szCs w:val="20"/>
              </w:rPr>
              <w:t>0.5 hours</w:t>
            </w:r>
          </w:p>
        </w:tc>
      </w:tr>
      <w:tr w:rsidR="0009570F" w:rsidRPr="007F339F" w14:paraId="5511DDA4" w14:textId="77777777" w:rsidTr="00402A43">
        <w:tc>
          <w:tcPr>
            <w:tcW w:w="10170" w:type="dxa"/>
            <w:gridSpan w:val="2"/>
            <w:tcMar>
              <w:top w:w="115" w:type="dxa"/>
              <w:left w:w="115" w:type="dxa"/>
              <w:bottom w:w="115" w:type="dxa"/>
              <w:right w:w="115" w:type="dxa"/>
            </w:tcMar>
          </w:tcPr>
          <w:p w14:paraId="2A20DBD1" w14:textId="77777777" w:rsidR="0009570F" w:rsidRDefault="0009570F" w:rsidP="00402A43">
            <w:pPr>
              <w:pStyle w:val="APACitation"/>
              <w:rPr>
                <w:rStyle w:val="Strong"/>
              </w:rPr>
            </w:pPr>
            <w:r>
              <w:rPr>
                <w:rStyle w:val="Strong"/>
                <w:bdr w:val="none" w:sz="0" w:space="0" w:color="auto" w:frame="1"/>
              </w:rPr>
              <w:t>Exemplar: Presentation of Methodology and Findings</w:t>
            </w:r>
          </w:p>
          <w:p w14:paraId="499DA2B6" w14:textId="77777777" w:rsidR="0009570F" w:rsidRDefault="0009570F" w:rsidP="00402A43">
            <w:pPr>
              <w:pStyle w:val="APACitation"/>
              <w:rPr>
                <w:rStyle w:val="Strong"/>
                <w:bdr w:val="none" w:sz="0" w:space="0" w:color="auto" w:frame="1"/>
              </w:rPr>
            </w:pPr>
          </w:p>
          <w:p w14:paraId="7D067056" w14:textId="004A8440" w:rsidR="0009570F" w:rsidRPr="00CC3BE9" w:rsidRDefault="0009570F" w:rsidP="0009570F">
            <w:pPr>
              <w:pStyle w:val="APACitation"/>
              <w:ind w:left="0" w:firstLine="0"/>
            </w:pPr>
            <w:r w:rsidRPr="00071432">
              <w:rPr>
                <w:rStyle w:val="Strong"/>
                <w:bdr w:val="none" w:sz="0" w:space="0" w:color="auto" w:frame="1"/>
              </w:rPr>
              <w:t>Review</w:t>
            </w:r>
            <w:r w:rsidRPr="00071432">
              <w:t> the following example project</w:t>
            </w:r>
            <w:r>
              <w:t>, available on Blackboard</w:t>
            </w:r>
            <w:r w:rsidRPr="00071432">
              <w:t>:</w:t>
            </w:r>
            <w:r>
              <w:t xml:space="preserve"> </w:t>
            </w:r>
            <w:hyperlink r:id="rId58" w:tgtFrame="_blank" w:tooltip="Link to: Presentation of Methodology and Findings exemplar with names.pptx" w:history="1">
              <w:r w:rsidRPr="00071432">
                <w:rPr>
                  <w:rStyle w:val="Hyperlink"/>
                  <w:bdr w:val="none" w:sz="0" w:space="0" w:color="auto" w:frame="1"/>
                </w:rPr>
                <w:t>Presentation of Methodology and Findings - Exemplar with Names</w:t>
              </w:r>
            </w:hyperlink>
            <w:r w:rsidRPr="00071432">
              <w:rPr>
                <w:color w:val="0000FF"/>
                <w:u w:val="single"/>
                <w:bdr w:val="none" w:sz="0" w:space="0" w:color="auto" w:frame="1"/>
              </w:rPr>
              <w:t> </w:t>
            </w:r>
          </w:p>
        </w:tc>
        <w:tc>
          <w:tcPr>
            <w:tcW w:w="1440" w:type="dxa"/>
            <w:tcBorders>
              <w:bottom w:val="single" w:sz="4" w:space="0" w:color="000000" w:themeColor="text1"/>
            </w:tcBorders>
          </w:tcPr>
          <w:p w14:paraId="7B109756" w14:textId="77777777" w:rsidR="0009570F" w:rsidRDefault="0009570F" w:rsidP="00402A43">
            <w:pPr>
              <w:rPr>
                <w:rFonts w:cs="Arial"/>
                <w:szCs w:val="20"/>
              </w:rPr>
            </w:pPr>
          </w:p>
        </w:tc>
        <w:tc>
          <w:tcPr>
            <w:tcW w:w="1440" w:type="dxa"/>
            <w:tcBorders>
              <w:bottom w:val="single" w:sz="4" w:space="0" w:color="000000" w:themeColor="text1"/>
            </w:tcBorders>
          </w:tcPr>
          <w:p w14:paraId="468AC770" w14:textId="6021E339" w:rsidR="0009570F" w:rsidRPr="009F6FAF" w:rsidRDefault="009B3AB5" w:rsidP="00402A43">
            <w:pPr>
              <w:rPr>
                <w:rFonts w:cs="Arial"/>
                <w:szCs w:val="20"/>
              </w:rPr>
            </w:pPr>
            <w:r>
              <w:rPr>
                <w:rFonts w:cs="Arial"/>
                <w:szCs w:val="20"/>
              </w:rPr>
              <w:t xml:space="preserve">Discuss readings = </w:t>
            </w:r>
            <w:r>
              <w:rPr>
                <w:rFonts w:cs="Arial"/>
                <w:b/>
                <w:szCs w:val="20"/>
              </w:rPr>
              <w:t>0.5 hours</w:t>
            </w:r>
          </w:p>
        </w:tc>
      </w:tr>
      <w:tr w:rsidR="00881EF0" w:rsidRPr="00842155" w14:paraId="67336DC6" w14:textId="77777777" w:rsidTr="3F7E1EC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6919A57" w14:textId="77777777" w:rsidR="00881EF0" w:rsidRDefault="33C96D16" w:rsidP="33C96D16">
            <w:pPr>
              <w:tabs>
                <w:tab w:val="left" w:pos="0"/>
                <w:tab w:val="left" w:pos="3720"/>
              </w:tabs>
              <w:outlineLvl w:val="0"/>
              <w:rPr>
                <w:rFonts w:eastAsia="Arial" w:cs="Arial"/>
                <w:i/>
                <w:iCs/>
              </w:rPr>
            </w:pPr>
            <w:r w:rsidRPr="33C96D16">
              <w:rPr>
                <w:rFonts w:eastAsia="Arial" w:cs="Arial"/>
                <w:b/>
                <w:bCs/>
                <w:i/>
                <w:iCs/>
                <w:sz w:val="22"/>
                <w:szCs w:val="22"/>
              </w:rPr>
              <w:t>Supplemental Resources and Activities</w:t>
            </w:r>
          </w:p>
          <w:p w14:paraId="1ADAA8B7"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5187354B"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B145CA8"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b/>
                <w:bCs/>
                <w:i/>
                <w:iCs/>
              </w:rPr>
              <w:t>AIE</w:t>
            </w:r>
          </w:p>
        </w:tc>
      </w:tr>
      <w:tr w:rsidR="00881EF0" w:rsidRPr="00842155" w14:paraId="0776ED1B" w14:textId="77777777" w:rsidTr="3F7E1EC6">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A8B70E2" w14:textId="77777777" w:rsidR="00881EF0" w:rsidRDefault="33C96D16" w:rsidP="33C96D16">
            <w:pPr>
              <w:rPr>
                <w:rFonts w:cs="Arial"/>
                <w:b/>
                <w:bCs/>
              </w:rPr>
            </w:pPr>
            <w:r w:rsidRPr="33C96D16">
              <w:rPr>
                <w:rFonts w:cs="Arial"/>
                <w:b/>
                <w:bCs/>
              </w:rPr>
              <w:t>Resource: Critical Values</w:t>
            </w:r>
          </w:p>
          <w:p w14:paraId="12767103" w14:textId="77777777" w:rsidR="00881EF0" w:rsidRDefault="00881EF0" w:rsidP="00881EF0">
            <w:pPr>
              <w:rPr>
                <w:rFonts w:cs="Arial"/>
                <w:b/>
                <w:szCs w:val="20"/>
              </w:rPr>
            </w:pPr>
          </w:p>
          <w:p w14:paraId="11ED36A1" w14:textId="6ECBA025" w:rsidR="00881EF0" w:rsidRDefault="33C96D16" w:rsidP="00881EF0">
            <w:pPr>
              <w:pStyle w:val="AssignmentsLevel1"/>
              <w:rPr>
                <w:rStyle w:val="Hyperlink"/>
              </w:rPr>
            </w:pPr>
            <w:r w:rsidRPr="33C96D16">
              <w:rPr>
                <w:b/>
                <w:bCs/>
              </w:rPr>
              <w:t>Review</w:t>
            </w:r>
            <w:r w:rsidR="0009570F">
              <w:t xml:space="preserve"> </w:t>
            </w:r>
            <w:hyperlink r:id="rId59" w:history="1">
              <w:r w:rsidR="0009570F" w:rsidRPr="0009570F">
                <w:rPr>
                  <w:rStyle w:val="Hyperlink"/>
                </w:rPr>
                <w:t>Critical Value</w:t>
              </w:r>
            </w:hyperlink>
          </w:p>
          <w:p w14:paraId="6C470ACE" w14:textId="77777777" w:rsidR="0009570F" w:rsidRDefault="0009570F" w:rsidP="00881EF0">
            <w:pPr>
              <w:pStyle w:val="AssignmentsLevel1"/>
              <w:rPr>
                <w:rStyle w:val="Hyperlink"/>
              </w:rPr>
            </w:pPr>
          </w:p>
          <w:p w14:paraId="64DA2A93" w14:textId="7C767FE9" w:rsidR="0009570F" w:rsidRPr="00842155" w:rsidRDefault="0009570F" w:rsidP="00881EF0">
            <w:pPr>
              <w:pStyle w:val="AssignmentsLevel1"/>
            </w:pPr>
            <w:r w:rsidRPr="00744707">
              <w:t>Feel free to post questions and comments</w:t>
            </w:r>
            <w:r>
              <w:t xml:space="preserve"> about these resources</w:t>
            </w:r>
            <w:r w:rsidRPr="00744707">
              <w:t xml:space="preserve"> in the General Questions &amp; Discussion forum.</w:t>
            </w:r>
          </w:p>
        </w:tc>
        <w:tc>
          <w:tcPr>
            <w:tcW w:w="1440" w:type="dxa"/>
            <w:tcBorders>
              <w:left w:val="single" w:sz="4" w:space="0" w:color="000000" w:themeColor="text1"/>
            </w:tcBorders>
            <w:shd w:val="clear" w:color="auto" w:fill="FFFFFF" w:themeFill="background1"/>
          </w:tcPr>
          <w:p w14:paraId="20A022DE" w14:textId="77777777" w:rsidR="00881EF0" w:rsidRPr="009F6FAF" w:rsidRDefault="3F7E1EC6" w:rsidP="3F7E1EC6">
            <w:pPr>
              <w:rPr>
                <w:rFonts w:cs="Arial"/>
              </w:rPr>
            </w:pPr>
            <w:r w:rsidRPr="3F7E1EC6">
              <w:rPr>
                <w:rFonts w:cs="Arial"/>
              </w:rPr>
              <w:t>7.2, 7.3, 7.4, 7.5</w:t>
            </w:r>
          </w:p>
        </w:tc>
        <w:tc>
          <w:tcPr>
            <w:tcW w:w="1440" w:type="dxa"/>
            <w:tcBorders>
              <w:left w:val="single" w:sz="4" w:space="0" w:color="000000" w:themeColor="text1"/>
            </w:tcBorders>
            <w:shd w:val="clear" w:color="auto" w:fill="FFFFFF" w:themeFill="background1"/>
          </w:tcPr>
          <w:p w14:paraId="3A6673D8" w14:textId="650414D7" w:rsidR="00881EF0" w:rsidRPr="009F6FAF" w:rsidRDefault="0009570F" w:rsidP="00881EF0">
            <w:pPr>
              <w:rPr>
                <w:rFonts w:cs="Arial"/>
                <w:szCs w:val="20"/>
              </w:rPr>
            </w:pPr>
            <w:r>
              <w:rPr>
                <w:rFonts w:cs="Arial"/>
                <w:szCs w:val="20"/>
              </w:rPr>
              <w:t xml:space="preserve">Discuss readings = </w:t>
            </w:r>
            <w:r>
              <w:rPr>
                <w:rFonts w:cs="Arial"/>
                <w:b/>
                <w:szCs w:val="20"/>
              </w:rPr>
              <w:t>0.5 hours</w:t>
            </w:r>
          </w:p>
        </w:tc>
      </w:tr>
      <w:tr w:rsidR="00881EF0" w:rsidRPr="00842155" w14:paraId="6431A6CE" w14:textId="77777777" w:rsidTr="3F7E1EC6">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872CACB" w14:textId="77777777" w:rsidR="00881EF0" w:rsidRDefault="33C96D16" w:rsidP="33C96D16">
            <w:pPr>
              <w:tabs>
                <w:tab w:val="left" w:pos="0"/>
                <w:tab w:val="left" w:pos="3720"/>
              </w:tabs>
              <w:outlineLvl w:val="0"/>
              <w:rPr>
                <w:rFonts w:eastAsia="Arial" w:cs="Arial"/>
                <w:i/>
                <w:iCs/>
              </w:rPr>
            </w:pPr>
            <w:r w:rsidRPr="33C96D16">
              <w:rPr>
                <w:rFonts w:eastAsia="Arial" w:cs="Arial"/>
                <w:b/>
                <w:bCs/>
                <w:i/>
                <w:iCs/>
                <w:sz w:val="22"/>
                <w:szCs w:val="22"/>
              </w:rPr>
              <w:t>Graded Assignments</w:t>
            </w:r>
          </w:p>
          <w:p w14:paraId="66DAD178"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3A2CF05" w14:textId="77777777" w:rsidR="00881EF0" w:rsidRPr="005B10FE" w:rsidRDefault="33C96D16" w:rsidP="33C96D16">
            <w:pPr>
              <w:tabs>
                <w:tab w:val="left" w:pos="0"/>
                <w:tab w:val="left" w:pos="3720"/>
              </w:tabs>
              <w:outlineLvl w:val="0"/>
              <w:rPr>
                <w:rFonts w:eastAsia="Arial" w:cs="Arial"/>
                <w:b/>
                <w:bCs/>
                <w:i/>
                <w:iCs/>
              </w:rPr>
            </w:pPr>
            <w:r w:rsidRPr="33C96D16">
              <w:rPr>
                <w:rFonts w:eastAsia="Arial" w:cs="Arial"/>
                <w:b/>
                <w:bCs/>
                <w:i/>
                <w:iCs/>
              </w:rPr>
              <w:t>Alignment</w:t>
            </w:r>
          </w:p>
        </w:tc>
        <w:tc>
          <w:tcPr>
            <w:tcW w:w="1440" w:type="dxa"/>
            <w:tcBorders>
              <w:left w:val="single" w:sz="4" w:space="0" w:color="000000" w:themeColor="text1"/>
            </w:tcBorders>
            <w:shd w:val="clear" w:color="auto" w:fill="D8D9DA"/>
          </w:tcPr>
          <w:p w14:paraId="47ECD845" w14:textId="77777777" w:rsidR="00881EF0" w:rsidRPr="005B10FE" w:rsidRDefault="33C96D16" w:rsidP="33C96D16">
            <w:pPr>
              <w:rPr>
                <w:rFonts w:eastAsia="Arial" w:cs="Arial"/>
                <w:b/>
                <w:bCs/>
                <w:i/>
                <w:iCs/>
              </w:rPr>
            </w:pPr>
            <w:r w:rsidRPr="33C96D16">
              <w:rPr>
                <w:rFonts w:eastAsia="Arial" w:cs="Arial"/>
                <w:b/>
                <w:bCs/>
                <w:i/>
                <w:iCs/>
              </w:rPr>
              <w:t>AIE</w:t>
            </w:r>
          </w:p>
        </w:tc>
      </w:tr>
      <w:tr w:rsidR="00881EF0" w:rsidRPr="00103FC5" w14:paraId="48ED62B5" w14:textId="77777777" w:rsidTr="3F7E1EC6">
        <w:tc>
          <w:tcPr>
            <w:tcW w:w="10170" w:type="dxa"/>
            <w:gridSpan w:val="2"/>
            <w:tcMar>
              <w:top w:w="115" w:type="dxa"/>
              <w:left w:w="115" w:type="dxa"/>
              <w:bottom w:w="115" w:type="dxa"/>
              <w:right w:w="115" w:type="dxa"/>
            </w:tcMar>
          </w:tcPr>
          <w:p w14:paraId="5FD92193" w14:textId="211DF1BE" w:rsidR="00881EF0" w:rsidRDefault="0009570F" w:rsidP="33C96D16">
            <w:pPr>
              <w:tabs>
                <w:tab w:val="left" w:pos="4078"/>
              </w:tabs>
              <w:rPr>
                <w:b/>
                <w:bCs/>
              </w:rPr>
            </w:pPr>
            <w:r>
              <w:rPr>
                <w:b/>
                <w:bCs/>
              </w:rPr>
              <w:t>Team Research Project</w:t>
            </w:r>
            <w:r w:rsidR="33C96D16" w:rsidRPr="33C96D16">
              <w:rPr>
                <w:b/>
                <w:bCs/>
              </w:rPr>
              <w:t xml:space="preserve">: </w:t>
            </w:r>
            <w:r w:rsidR="004B34DB">
              <w:rPr>
                <w:b/>
                <w:bCs/>
              </w:rPr>
              <w:t>Final Presentation</w:t>
            </w:r>
          </w:p>
          <w:p w14:paraId="27E9DE18" w14:textId="77777777" w:rsidR="00881EF0" w:rsidRPr="007B1B94" w:rsidRDefault="00881EF0" w:rsidP="00881EF0">
            <w:pPr>
              <w:tabs>
                <w:tab w:val="left" w:pos="4078"/>
              </w:tabs>
              <w:rPr>
                <w:rFonts w:cs="Arial"/>
                <w:szCs w:val="20"/>
              </w:rPr>
            </w:pPr>
          </w:p>
          <w:p w14:paraId="73D9B556" w14:textId="05F5EEDD" w:rsidR="008C0A83" w:rsidRDefault="008C0A83" w:rsidP="33C96D16">
            <w:pPr>
              <w:tabs>
                <w:tab w:val="left" w:pos="4078"/>
              </w:tabs>
              <w:rPr>
                <w:rFonts w:cs="Arial"/>
                <w:bCs/>
              </w:rPr>
            </w:pPr>
            <w:r>
              <w:rPr>
                <w:rFonts w:cs="Arial"/>
                <w:bCs/>
              </w:rPr>
              <w:t xml:space="preserve">Over the last seven weeks, </w:t>
            </w:r>
            <w:r w:rsidR="006C56E1">
              <w:rPr>
                <w:rFonts w:cs="Arial"/>
                <w:bCs/>
              </w:rPr>
              <w:t xml:space="preserve">your team </w:t>
            </w:r>
            <w:r>
              <w:rPr>
                <w:rFonts w:cs="Arial"/>
                <w:bCs/>
              </w:rPr>
              <w:t xml:space="preserve">has </w:t>
            </w:r>
            <w:r w:rsidR="006C56E1">
              <w:rPr>
                <w:rFonts w:cs="Arial"/>
                <w:bCs/>
              </w:rPr>
              <w:t>identified</w:t>
            </w:r>
            <w:r>
              <w:rPr>
                <w:rFonts w:cs="Arial"/>
                <w:bCs/>
              </w:rPr>
              <w:t xml:space="preserve"> a research question, refined its research methodology, and analyzed faux data </w:t>
            </w:r>
            <w:r w:rsidR="006C56E1">
              <w:rPr>
                <w:rFonts w:cs="Arial"/>
                <w:bCs/>
              </w:rPr>
              <w:t xml:space="preserve">from your survey instrument, </w:t>
            </w:r>
            <w:r>
              <w:rPr>
                <w:rFonts w:cs="Arial"/>
                <w:bCs/>
              </w:rPr>
              <w:t>a Likert-scale questionnaire.</w:t>
            </w:r>
            <w:r w:rsidR="006C56E1">
              <w:rPr>
                <w:rFonts w:cs="Arial"/>
                <w:bCs/>
              </w:rPr>
              <w:t xml:space="preserve"> Now, you will complete your analysis and deliver your team’s presentation.</w:t>
            </w:r>
          </w:p>
          <w:p w14:paraId="73AB43D6" w14:textId="004C63E8" w:rsidR="006C56E1" w:rsidRDefault="006C56E1" w:rsidP="33C96D16">
            <w:pPr>
              <w:tabs>
                <w:tab w:val="left" w:pos="4078"/>
              </w:tabs>
              <w:rPr>
                <w:rFonts w:cs="Arial"/>
                <w:bCs/>
              </w:rPr>
            </w:pPr>
          </w:p>
          <w:p w14:paraId="0DA16399" w14:textId="3CD01D8C" w:rsidR="006C56E1" w:rsidRPr="006C56E1" w:rsidRDefault="006C56E1" w:rsidP="33C96D16">
            <w:pPr>
              <w:tabs>
                <w:tab w:val="left" w:pos="4078"/>
              </w:tabs>
              <w:rPr>
                <w:rFonts w:cs="Arial"/>
                <w:b/>
                <w:bCs/>
              </w:rPr>
            </w:pPr>
            <w:r w:rsidRPr="006C56E1">
              <w:rPr>
                <w:rFonts w:cs="Arial"/>
                <w:b/>
                <w:bCs/>
              </w:rPr>
              <w:t>Part</w:t>
            </w:r>
            <w:r w:rsidR="00E822D7">
              <w:rPr>
                <w:rFonts w:cs="Arial"/>
                <w:b/>
                <w:bCs/>
              </w:rPr>
              <w:t xml:space="preserve"> I: Complete your data analysis</w:t>
            </w:r>
          </w:p>
          <w:p w14:paraId="732E09F0" w14:textId="44EE1725" w:rsidR="006C56E1" w:rsidRDefault="006C56E1" w:rsidP="33C96D16">
            <w:pPr>
              <w:tabs>
                <w:tab w:val="left" w:pos="4078"/>
              </w:tabs>
              <w:rPr>
                <w:rFonts w:cs="Arial"/>
                <w:bCs/>
              </w:rPr>
            </w:pPr>
          </w:p>
          <w:p w14:paraId="668D4BCC" w14:textId="12A6B38A" w:rsidR="009B3AB5" w:rsidRDefault="00E822D7" w:rsidP="009B3AB5">
            <w:pPr>
              <w:pStyle w:val="AssignmentsLevel1"/>
              <w:rPr>
                <w:b/>
                <w:bCs/>
              </w:rPr>
            </w:pPr>
            <w:r>
              <w:rPr>
                <w:b/>
              </w:rPr>
              <w:t>Add</w:t>
            </w:r>
            <w:r w:rsidR="00B84B0E">
              <w:rPr>
                <w:b/>
              </w:rPr>
              <w:t xml:space="preserve"> </w:t>
            </w:r>
            <w:r w:rsidR="00B84B0E">
              <w:t>a</w:t>
            </w:r>
            <w:r>
              <w:t xml:space="preserve"> t statistic calculat</w:t>
            </w:r>
            <w:r w:rsidR="009B3AB5">
              <w:t>ion</w:t>
            </w:r>
            <w:r>
              <w:t xml:space="preserve"> to your team’s Faux Data Excel file. Use the </w:t>
            </w:r>
            <w:r>
              <w:rPr>
                <w:i/>
              </w:rPr>
              <w:t xml:space="preserve">T </w:t>
            </w:r>
            <w:r w:rsidR="00FA20F5">
              <w:rPr>
                <w:i/>
              </w:rPr>
              <w:t>Test</w:t>
            </w:r>
            <w:r>
              <w:rPr>
                <w:i/>
              </w:rPr>
              <w:t xml:space="preserve"> Example</w:t>
            </w:r>
            <w:r>
              <w:t xml:space="preserve"> file, located on Blackboard, as a guide. This file shows you how to perform the necessary calculations using some basic Excel functions.</w:t>
            </w:r>
          </w:p>
          <w:p w14:paraId="64C579F6" w14:textId="77777777" w:rsidR="009B3AB5" w:rsidRDefault="009B3AB5" w:rsidP="33C96D16">
            <w:pPr>
              <w:tabs>
                <w:tab w:val="left" w:pos="4078"/>
              </w:tabs>
              <w:rPr>
                <w:rFonts w:cs="Arial"/>
                <w:b/>
                <w:bCs/>
              </w:rPr>
            </w:pPr>
          </w:p>
          <w:p w14:paraId="4D189175" w14:textId="6DCFBFFF" w:rsidR="008C0A83" w:rsidRDefault="009B3AB5" w:rsidP="33C96D16">
            <w:pPr>
              <w:tabs>
                <w:tab w:val="left" w:pos="4078"/>
              </w:tabs>
              <w:rPr>
                <w:rFonts w:cs="Arial"/>
                <w:b/>
                <w:bCs/>
              </w:rPr>
            </w:pPr>
            <w:r>
              <w:rPr>
                <w:rFonts w:cs="Arial"/>
                <w:b/>
                <w:bCs/>
              </w:rPr>
              <w:t xml:space="preserve">Part II: </w:t>
            </w:r>
            <w:r w:rsidR="006C56E1">
              <w:rPr>
                <w:rFonts w:cs="Arial"/>
                <w:b/>
                <w:bCs/>
              </w:rPr>
              <w:t>Presentation</w:t>
            </w:r>
          </w:p>
          <w:p w14:paraId="67BD5929" w14:textId="77777777" w:rsidR="006C56E1" w:rsidRDefault="006C56E1" w:rsidP="33C96D16">
            <w:pPr>
              <w:tabs>
                <w:tab w:val="left" w:pos="4078"/>
              </w:tabs>
              <w:rPr>
                <w:rFonts w:cs="Arial"/>
                <w:b/>
                <w:bCs/>
              </w:rPr>
            </w:pPr>
          </w:p>
          <w:p w14:paraId="4B717655" w14:textId="6D80215C" w:rsidR="00881EF0" w:rsidRPr="007B1B94" w:rsidRDefault="33C96D16" w:rsidP="33C96D16">
            <w:pPr>
              <w:tabs>
                <w:tab w:val="left" w:pos="4078"/>
              </w:tabs>
              <w:rPr>
                <w:rFonts w:cs="Arial"/>
              </w:rPr>
            </w:pPr>
            <w:r w:rsidRPr="33C96D16">
              <w:rPr>
                <w:rFonts w:cs="Arial"/>
                <w:b/>
                <w:bCs/>
              </w:rPr>
              <w:t>Create</w:t>
            </w:r>
            <w:r w:rsidRPr="33C96D16">
              <w:rPr>
                <w:rFonts w:cs="Arial"/>
              </w:rPr>
              <w:t xml:space="preserve"> a </w:t>
            </w:r>
            <w:r w:rsidR="008C0A83">
              <w:rPr>
                <w:rFonts w:cs="Arial"/>
              </w:rPr>
              <w:t>9-</w:t>
            </w:r>
            <w:r w:rsidRPr="33C96D16">
              <w:rPr>
                <w:rFonts w:cs="Arial"/>
              </w:rPr>
              <w:t xml:space="preserve">slide PowerPoint </w:t>
            </w:r>
            <w:r w:rsidR="008C0A83">
              <w:rPr>
                <w:rFonts w:cs="Arial"/>
              </w:rPr>
              <w:t>that presents your team’s research topic, methodology, and results. The following s</w:t>
            </w:r>
            <w:r w:rsidR="009B3AB5">
              <w:rPr>
                <w:rFonts w:cs="Arial"/>
              </w:rPr>
              <w:t xml:space="preserve">lides and titles should be used (you can copy-paste tables from your team’s Faux Data Excel file into the PowerPoint slides or import screenshots): </w:t>
            </w:r>
          </w:p>
          <w:p w14:paraId="5AD56FEC" w14:textId="77777777" w:rsidR="00881EF0" w:rsidRPr="00EC177D" w:rsidRDefault="00881EF0" w:rsidP="00881EF0">
            <w:pPr>
              <w:tabs>
                <w:tab w:val="left" w:pos="4078"/>
              </w:tabs>
              <w:rPr>
                <w:rFonts w:cs="Arial"/>
                <w:b/>
                <w:szCs w:val="20"/>
              </w:rPr>
            </w:pPr>
          </w:p>
          <w:p w14:paraId="493390CB" w14:textId="64F6D9C2" w:rsidR="00881EF0" w:rsidRPr="00C11E8A" w:rsidRDefault="00881EF0" w:rsidP="001F6658">
            <w:pPr>
              <w:pStyle w:val="AssignmentsLevel2"/>
              <w:ind w:left="300" w:hanging="270"/>
            </w:pPr>
            <w:r w:rsidRPr="33C96D16">
              <w:rPr>
                <w:b/>
                <w:bCs/>
              </w:rPr>
              <w:t>Slide 1</w:t>
            </w:r>
            <w:r w:rsidRPr="00C11E8A">
              <w:t>. Title page (include project title and all research support group members) (</w:t>
            </w:r>
            <w:r w:rsidR="002D2B4F">
              <w:t>24</w:t>
            </w:r>
            <w:r w:rsidRPr="00C11E8A">
              <w:rPr>
                <w:bdr w:val="none" w:sz="0" w:space="0" w:color="auto" w:frame="1"/>
              </w:rPr>
              <w:t> pts</w:t>
            </w:r>
            <w:r w:rsidRPr="00C11E8A">
              <w:t>)</w:t>
            </w:r>
          </w:p>
          <w:p w14:paraId="5A469057" w14:textId="6D0CDF6F" w:rsidR="00881EF0" w:rsidRPr="00C11E8A" w:rsidRDefault="00881EF0" w:rsidP="001F6658">
            <w:pPr>
              <w:pStyle w:val="AssignmentsLevel2"/>
              <w:ind w:left="300" w:hanging="270"/>
            </w:pPr>
            <w:r w:rsidRPr="33C96D16">
              <w:rPr>
                <w:b/>
                <w:bCs/>
              </w:rPr>
              <w:t>Slide 2</w:t>
            </w:r>
            <w:r w:rsidRPr="00C11E8A">
              <w:t>. Research question, null hypothesis, and alternative hypothesis (</w:t>
            </w:r>
            <w:r w:rsidR="002D2B4F">
              <w:t>24</w:t>
            </w:r>
            <w:r w:rsidRPr="00C11E8A">
              <w:rPr>
                <w:bdr w:val="none" w:sz="0" w:space="0" w:color="auto" w:frame="1"/>
              </w:rPr>
              <w:t> pts</w:t>
            </w:r>
            <w:r w:rsidRPr="00C11E8A">
              <w:t>)</w:t>
            </w:r>
          </w:p>
          <w:p w14:paraId="601C3637" w14:textId="21E49E1C" w:rsidR="00881EF0" w:rsidRPr="00C11E8A" w:rsidRDefault="00881EF0" w:rsidP="001F6658">
            <w:pPr>
              <w:pStyle w:val="AssignmentsLevel2"/>
              <w:ind w:left="300" w:hanging="270"/>
            </w:pPr>
            <w:r w:rsidRPr="33C96D16">
              <w:rPr>
                <w:b/>
                <w:bCs/>
              </w:rPr>
              <w:lastRenderedPageBreak/>
              <w:t>Slide 3</w:t>
            </w:r>
            <w:r w:rsidRPr="00C11E8A">
              <w:t>. Present the questionnaire you used to measure your attitudinal variable (</w:t>
            </w:r>
            <w:r w:rsidR="002D2B4F">
              <w:t>24</w:t>
            </w:r>
            <w:r w:rsidRPr="00C11E8A">
              <w:rPr>
                <w:bdr w:val="none" w:sz="0" w:space="0" w:color="auto" w:frame="1"/>
              </w:rPr>
              <w:t> pts</w:t>
            </w:r>
            <w:r w:rsidRPr="00C11E8A">
              <w:t>)</w:t>
            </w:r>
          </w:p>
          <w:p w14:paraId="3558C94D" w14:textId="5A926A84" w:rsidR="00881EF0" w:rsidRPr="00C11E8A" w:rsidRDefault="00881EF0" w:rsidP="001F6658">
            <w:pPr>
              <w:pStyle w:val="AssignmentsLevel2"/>
              <w:ind w:left="300" w:hanging="270"/>
            </w:pPr>
            <w:r w:rsidRPr="33C96D16">
              <w:rPr>
                <w:b/>
                <w:bCs/>
              </w:rPr>
              <w:t>Slide 4</w:t>
            </w:r>
            <w:r w:rsidRPr="00C11E8A">
              <w:t>. Describe your sampling methodology (</w:t>
            </w:r>
            <w:r w:rsidR="002D2B4F">
              <w:t>24</w:t>
            </w:r>
            <w:r w:rsidRPr="00C11E8A">
              <w:rPr>
                <w:bdr w:val="none" w:sz="0" w:space="0" w:color="auto" w:frame="1"/>
              </w:rPr>
              <w:t> pts</w:t>
            </w:r>
            <w:r w:rsidRPr="00C11E8A">
              <w:t>)</w:t>
            </w:r>
          </w:p>
          <w:p w14:paraId="2A2F6956" w14:textId="3E0D3BB2" w:rsidR="00881EF0" w:rsidRPr="00C11E8A" w:rsidRDefault="00881EF0" w:rsidP="001F6658">
            <w:pPr>
              <w:pStyle w:val="AssignmentsLevel2"/>
              <w:ind w:left="300" w:hanging="270"/>
            </w:pPr>
            <w:r w:rsidRPr="33C96D16">
              <w:rPr>
                <w:b/>
                <w:bCs/>
              </w:rPr>
              <w:t>Slide 5</w:t>
            </w:r>
            <w:r w:rsidRPr="00C11E8A">
              <w:t>. Present frequencies and percentages f</w:t>
            </w:r>
            <w:r w:rsidR="008C0A83">
              <w:t>or your categorical variable</w:t>
            </w:r>
            <w:r w:rsidR="0057231E">
              <w:t xml:space="preserve"> (</w:t>
            </w:r>
            <w:r w:rsidR="002D2B4F">
              <w:t>30</w:t>
            </w:r>
            <w:r w:rsidRPr="00C11E8A">
              <w:rPr>
                <w:bdr w:val="none" w:sz="0" w:space="0" w:color="auto" w:frame="1"/>
              </w:rPr>
              <w:t> pts</w:t>
            </w:r>
            <w:r w:rsidRPr="00C11E8A">
              <w:t>)</w:t>
            </w:r>
          </w:p>
          <w:p w14:paraId="77E8E453" w14:textId="1CB7EB2A" w:rsidR="00881EF0" w:rsidRPr="00C11E8A" w:rsidRDefault="00881EF0" w:rsidP="001F6658">
            <w:pPr>
              <w:pStyle w:val="AssignmentsLevel2"/>
              <w:ind w:left="300" w:hanging="270"/>
            </w:pPr>
            <w:r w:rsidRPr="33C96D16">
              <w:rPr>
                <w:b/>
                <w:bCs/>
              </w:rPr>
              <w:t>Slide 6</w:t>
            </w:r>
            <w:r w:rsidRPr="00C11E8A">
              <w:t xml:space="preserve">. Present the means and standard deviations </w:t>
            </w:r>
            <w:r w:rsidR="0057231E">
              <w:t>for your attitudinal variable (</w:t>
            </w:r>
            <w:r w:rsidR="002D2B4F">
              <w:t>24</w:t>
            </w:r>
            <w:r w:rsidRPr="00C11E8A">
              <w:rPr>
                <w:bdr w:val="none" w:sz="0" w:space="0" w:color="auto" w:frame="1"/>
              </w:rPr>
              <w:t> pts</w:t>
            </w:r>
            <w:r w:rsidRPr="00C11E8A">
              <w:t>)</w:t>
            </w:r>
          </w:p>
          <w:p w14:paraId="76102A2C" w14:textId="56C57962" w:rsidR="001F6658" w:rsidRDefault="33C96D16" w:rsidP="00B84B0E">
            <w:pPr>
              <w:pStyle w:val="AssignmentsLevel2"/>
              <w:numPr>
                <w:ilvl w:val="0"/>
                <w:numId w:val="0"/>
              </w:numPr>
              <w:ind w:left="300"/>
            </w:pPr>
            <w:r w:rsidRPr="006C56E1">
              <w:rPr>
                <w:b/>
                <w:bCs/>
              </w:rPr>
              <w:t>Slide 7</w:t>
            </w:r>
            <w:r w:rsidR="006C56E1">
              <w:t>. P</w:t>
            </w:r>
            <w:r>
              <w:t>resent the t statistic for a test of mean differences between the two groups on the attitudinal variable (</w:t>
            </w:r>
            <w:r w:rsidR="002D2B4F">
              <w:t>60</w:t>
            </w:r>
            <w:r>
              <w:t> pts)</w:t>
            </w:r>
          </w:p>
          <w:p w14:paraId="62B4484D" w14:textId="54532FF9" w:rsidR="00881EF0" w:rsidRPr="009B3AB5" w:rsidRDefault="33C96D16" w:rsidP="001F6658">
            <w:pPr>
              <w:pStyle w:val="AssignmentsLevel2"/>
              <w:ind w:left="300" w:hanging="270"/>
            </w:pPr>
            <w:r w:rsidRPr="009B3AB5">
              <w:rPr>
                <w:b/>
                <w:bCs/>
              </w:rPr>
              <w:t>Slide 8</w:t>
            </w:r>
            <w:r w:rsidRPr="009B3AB5">
              <w:t>. Discussion and conclusion</w:t>
            </w:r>
            <w:r w:rsidR="009B3AB5" w:rsidRPr="009B3AB5">
              <w:t xml:space="preserve"> (</w:t>
            </w:r>
            <w:r w:rsidR="002D2B4F">
              <w:t>60</w:t>
            </w:r>
            <w:r w:rsidR="009B3AB5" w:rsidRPr="009B3AB5">
              <w:t xml:space="preserve"> pts). </w:t>
            </w:r>
            <w:r w:rsidR="009B3AB5" w:rsidRPr="009B3AB5">
              <w:rPr>
                <w:b/>
              </w:rPr>
              <w:t>Note:</w:t>
            </w:r>
            <w:r w:rsidR="008D528E">
              <w:t xml:space="preserve"> T</w:t>
            </w:r>
            <w:r w:rsidR="009B3AB5" w:rsidRPr="009B3AB5">
              <w:t xml:space="preserve">his </w:t>
            </w:r>
            <w:r w:rsidR="00FA20F5">
              <w:t>slide</w:t>
            </w:r>
            <w:r w:rsidR="009B3AB5" w:rsidRPr="009B3AB5">
              <w:t xml:space="preserve"> includes new information which your team should discuss </w:t>
            </w:r>
            <w:r w:rsidR="009B3AB5">
              <w:t xml:space="preserve">thoroughly </w:t>
            </w:r>
            <w:r w:rsidR="009B3AB5" w:rsidRPr="009B3AB5">
              <w:t xml:space="preserve">prior to finalizing the presentation. </w:t>
            </w:r>
            <w:r w:rsidRPr="009B3AB5">
              <w:t>You will receive points for excellent quality of analysis a</w:t>
            </w:r>
            <w:r w:rsidR="00FA20F5">
              <w:t xml:space="preserve">nd thought in your conclusions. </w:t>
            </w:r>
            <w:r w:rsidR="009B3AB5" w:rsidRPr="009B3AB5">
              <w:t>Consider the following questions:</w:t>
            </w:r>
            <w:r w:rsidRPr="009B3AB5">
              <w:t xml:space="preserve"> </w:t>
            </w:r>
          </w:p>
          <w:p w14:paraId="74FAE8EF" w14:textId="77777777" w:rsidR="001F6658" w:rsidRPr="009B3AB5" w:rsidRDefault="001F6658" w:rsidP="001F6658">
            <w:pPr>
              <w:pStyle w:val="AssignmentsLevel3"/>
              <w:numPr>
                <w:ilvl w:val="0"/>
                <w:numId w:val="0"/>
              </w:numPr>
              <w:ind w:left="1080"/>
            </w:pPr>
          </w:p>
          <w:p w14:paraId="3946AD01" w14:textId="1FA58196" w:rsidR="00881EF0" w:rsidRPr="009B3AB5" w:rsidRDefault="33C96D16" w:rsidP="001F6658">
            <w:pPr>
              <w:pStyle w:val="AssignmentsLevel3"/>
              <w:tabs>
                <w:tab w:val="clear" w:pos="360"/>
                <w:tab w:val="clear" w:pos="1440"/>
              </w:tabs>
              <w:ind w:left="570" w:hanging="270"/>
            </w:pPr>
            <w:r w:rsidRPr="009B3AB5">
              <w:t xml:space="preserve">If you found a significant effect, what do you think </w:t>
            </w:r>
            <w:r w:rsidR="008D528E">
              <w:t>is the reason</w:t>
            </w:r>
            <w:r w:rsidRPr="009B3AB5">
              <w:t>? Could there be more than one reason to explain the significant result? Elaborate.</w:t>
            </w:r>
          </w:p>
          <w:p w14:paraId="6767E2F1" w14:textId="77777777" w:rsidR="00881EF0" w:rsidRPr="009B3AB5" w:rsidRDefault="33C96D16" w:rsidP="001F6658">
            <w:pPr>
              <w:pStyle w:val="AssignmentsLevel3"/>
              <w:tabs>
                <w:tab w:val="clear" w:pos="360"/>
                <w:tab w:val="clear" w:pos="1440"/>
              </w:tabs>
              <w:ind w:left="570" w:hanging="270"/>
            </w:pPr>
            <w:r w:rsidRPr="009B3AB5">
              <w:t>If you found a non-significant result, could this be due to a weakness in the study design? If yes, what might be a possible weakness or weaknesses?</w:t>
            </w:r>
          </w:p>
          <w:p w14:paraId="3A209C86" w14:textId="77777777" w:rsidR="001F6658" w:rsidRPr="001F6658" w:rsidRDefault="001F6658" w:rsidP="001F6658">
            <w:pPr>
              <w:pStyle w:val="AssignmentsLevel2"/>
              <w:numPr>
                <w:ilvl w:val="0"/>
                <w:numId w:val="0"/>
              </w:numPr>
              <w:ind w:left="300"/>
            </w:pPr>
          </w:p>
          <w:p w14:paraId="177A20C1" w14:textId="0C368B3F" w:rsidR="00881EF0" w:rsidRPr="00C11E8A" w:rsidRDefault="33C96D16" w:rsidP="001F6658">
            <w:pPr>
              <w:pStyle w:val="AssignmentsLevel2"/>
              <w:ind w:left="300" w:hanging="270"/>
            </w:pPr>
            <w:r w:rsidRPr="33C96D16">
              <w:rPr>
                <w:b/>
                <w:bCs/>
              </w:rPr>
              <w:t>Slide 9</w:t>
            </w:r>
            <w:r>
              <w:t>. Five references</w:t>
            </w:r>
            <w:r w:rsidR="001A47C7">
              <w:t xml:space="preserve"> (</w:t>
            </w:r>
            <w:r w:rsidR="002D2B4F">
              <w:t>30</w:t>
            </w:r>
            <w:r w:rsidR="001A47C7">
              <w:t xml:space="preserve"> p</w:t>
            </w:r>
            <w:r w:rsidR="009B3AB5">
              <w:t xml:space="preserve">ts, </w:t>
            </w:r>
            <w:r w:rsidR="002D2B4F">
              <w:t>6</w:t>
            </w:r>
            <w:r>
              <w:t xml:space="preserve"> per </w:t>
            </w:r>
            <w:r w:rsidR="009B3AB5">
              <w:t xml:space="preserve">appropriate </w:t>
            </w:r>
            <w:r>
              <w:t>reference</w:t>
            </w:r>
            <w:r w:rsidR="001A47C7">
              <w:t xml:space="preserve"> listed</w:t>
            </w:r>
            <w:r>
              <w:t>)</w:t>
            </w:r>
          </w:p>
          <w:p w14:paraId="4347407D" w14:textId="6E1CFC70" w:rsidR="00881EF0" w:rsidRDefault="00881EF0" w:rsidP="006C56E1">
            <w:pPr>
              <w:pStyle w:val="AssignmentsLevel2"/>
              <w:numPr>
                <w:ilvl w:val="0"/>
                <w:numId w:val="0"/>
              </w:numPr>
              <w:rPr>
                <w:b/>
              </w:rPr>
            </w:pPr>
          </w:p>
          <w:p w14:paraId="3D5F0AFE" w14:textId="1306DAC0" w:rsidR="00BA784F" w:rsidRPr="00BA784F" w:rsidRDefault="00BA784F" w:rsidP="006C56E1">
            <w:pPr>
              <w:rPr>
                <w:rStyle w:val="AssignmentsLevel1Char"/>
              </w:rPr>
            </w:pPr>
            <w:r>
              <w:rPr>
                <w:rStyle w:val="AssignmentsLevel1Char"/>
                <w:b/>
              </w:rPr>
              <w:t xml:space="preserve">Note: </w:t>
            </w:r>
            <w:r>
              <w:rPr>
                <w:rStyle w:val="AssignmentsLevel1Char"/>
              </w:rPr>
              <w:t>You must either include detailed speaker notes on each slide OR audio narration</w:t>
            </w:r>
            <w:r w:rsidR="004F6609">
              <w:rPr>
                <w:rStyle w:val="AssignmentsLevel1Char"/>
              </w:rPr>
              <w:t xml:space="preserve"> on each slide</w:t>
            </w:r>
            <w:r>
              <w:rPr>
                <w:rStyle w:val="AssignmentsLevel1Char"/>
              </w:rPr>
              <w:t>. If you wish to include audio narration, you may submit a PowerPoint file with narration synced or</w:t>
            </w:r>
            <w:r w:rsidR="004F6609">
              <w:rPr>
                <w:rStyle w:val="AssignmentsLevel1Char"/>
              </w:rPr>
              <w:t xml:space="preserve"> you</w:t>
            </w:r>
            <w:r>
              <w:rPr>
                <w:rStyle w:val="AssignmentsLevel1Char"/>
              </w:rPr>
              <w:t xml:space="preserve"> </w:t>
            </w:r>
            <w:r w:rsidR="004F6609">
              <w:rPr>
                <w:rStyle w:val="AssignmentsLevel1Char"/>
              </w:rPr>
              <w:t xml:space="preserve">may host it as a video </w:t>
            </w:r>
            <w:r>
              <w:rPr>
                <w:rStyle w:val="AssignmentsLevel1Char"/>
              </w:rPr>
              <w:t>(e.g. on YouTu</w:t>
            </w:r>
            <w:r w:rsidR="004F6609">
              <w:rPr>
                <w:rStyle w:val="AssignmentsLevel1Char"/>
              </w:rPr>
              <w:t>be or another hosting service) and submit a link.</w:t>
            </w:r>
          </w:p>
          <w:p w14:paraId="5EFA9D81" w14:textId="77777777" w:rsidR="00BA784F" w:rsidRDefault="00BA784F" w:rsidP="006C56E1">
            <w:pPr>
              <w:rPr>
                <w:rStyle w:val="AssignmentsLevel1Char"/>
                <w:b/>
              </w:rPr>
            </w:pPr>
          </w:p>
          <w:p w14:paraId="754833FB" w14:textId="603D3BD2" w:rsidR="00881EF0" w:rsidRPr="006C56E1" w:rsidRDefault="006C56E1" w:rsidP="006C56E1">
            <w:r>
              <w:rPr>
                <w:rStyle w:val="AssignmentsLevel1Char"/>
                <w:b/>
              </w:rPr>
              <w:t xml:space="preserve">Select </w:t>
            </w:r>
            <w:r w:rsidRPr="004D1D39">
              <w:rPr>
                <w:rStyle w:val="AssignmentsLevel1Char"/>
                <w:u w:val="single"/>
              </w:rPr>
              <w:t>one</w:t>
            </w:r>
            <w:r>
              <w:rPr>
                <w:rStyle w:val="AssignmentsLevel1Char"/>
              </w:rPr>
              <w:t xml:space="preserve"> member of your team to </w:t>
            </w:r>
            <w:r>
              <w:rPr>
                <w:b/>
                <w:bCs/>
              </w:rPr>
              <w:t>s</w:t>
            </w:r>
            <w:r w:rsidRPr="33C96D16">
              <w:rPr>
                <w:b/>
                <w:bCs/>
              </w:rPr>
              <w:t>ubmit</w:t>
            </w:r>
            <w:r>
              <w:t xml:space="preserve"> your tea</w:t>
            </w:r>
            <w:r w:rsidR="00BA784F">
              <w:t xml:space="preserve">m’s </w:t>
            </w:r>
            <w:r w:rsidR="00BA784F" w:rsidRPr="00BA784F">
              <w:rPr>
                <w:u w:val="single"/>
              </w:rPr>
              <w:t>presentation and final Faux Data Excel</w:t>
            </w:r>
            <w:r w:rsidR="00BA784F">
              <w:t xml:space="preserve"> file by Sunday 11:5</w:t>
            </w:r>
            <w:r>
              <w:t>PM (EST).</w:t>
            </w:r>
          </w:p>
        </w:tc>
        <w:tc>
          <w:tcPr>
            <w:tcW w:w="1440" w:type="dxa"/>
          </w:tcPr>
          <w:p w14:paraId="6DFF1267" w14:textId="77777777" w:rsidR="00881EF0" w:rsidRPr="00103FC5" w:rsidRDefault="33C96D16" w:rsidP="33C96D16">
            <w:pPr>
              <w:tabs>
                <w:tab w:val="left" w:pos="2329"/>
              </w:tabs>
              <w:rPr>
                <w:rFonts w:cs="Arial"/>
              </w:rPr>
            </w:pPr>
            <w:r w:rsidRPr="33C96D16">
              <w:rPr>
                <w:rFonts w:cs="Arial"/>
              </w:rPr>
              <w:lastRenderedPageBreak/>
              <w:t>CLO1, CLO2, CLO3, CLO4, CLO5, CLO6</w:t>
            </w:r>
          </w:p>
        </w:tc>
        <w:tc>
          <w:tcPr>
            <w:tcW w:w="1440" w:type="dxa"/>
          </w:tcPr>
          <w:p w14:paraId="6D71DABF" w14:textId="77777777" w:rsidR="00881EF0" w:rsidRDefault="33C96D16" w:rsidP="33C96D16">
            <w:pPr>
              <w:tabs>
                <w:tab w:val="left" w:pos="2329"/>
              </w:tabs>
              <w:rPr>
                <w:rFonts w:cs="Arial"/>
              </w:rPr>
            </w:pPr>
            <w:r w:rsidRPr="33C96D16">
              <w:rPr>
                <w:rFonts w:cs="Arial"/>
              </w:rPr>
              <w:t>Group Project =</w:t>
            </w:r>
          </w:p>
          <w:p w14:paraId="43E1CFCA" w14:textId="749ED95B" w:rsidR="00881EF0" w:rsidRPr="00103FC5" w:rsidRDefault="009B3AB5" w:rsidP="33C96D16">
            <w:pPr>
              <w:tabs>
                <w:tab w:val="left" w:pos="2329"/>
              </w:tabs>
              <w:rPr>
                <w:rFonts w:eastAsia="Arial" w:cs="Arial"/>
              </w:rPr>
            </w:pPr>
            <w:r>
              <w:rPr>
                <w:rFonts w:cs="Arial"/>
                <w:b/>
                <w:bCs/>
              </w:rPr>
              <w:t>3 hours</w:t>
            </w:r>
          </w:p>
        </w:tc>
      </w:tr>
      <w:tr w:rsidR="00881EF0" w:rsidRPr="00842155" w14:paraId="66B35CBA" w14:textId="77777777" w:rsidTr="3F7E1EC6">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A5DAD13" w14:textId="77777777" w:rsidR="00881EF0" w:rsidRPr="00842155" w:rsidRDefault="33C96D16" w:rsidP="33C96D16">
            <w:pPr>
              <w:tabs>
                <w:tab w:val="left" w:pos="2329"/>
              </w:tabs>
              <w:rPr>
                <w:rFonts w:eastAsia="Arial" w:cs="Arial"/>
                <w:b/>
                <w:bCs/>
              </w:rPr>
            </w:pPr>
            <w:r w:rsidRPr="33C96D16">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6C59FD2" w14:textId="77777777" w:rsidR="00881EF0" w:rsidRPr="00842155" w:rsidRDefault="00881EF0" w:rsidP="00881EF0">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6912708" w14:textId="77777777" w:rsidR="00881EF0" w:rsidRPr="00842155" w:rsidRDefault="00881EF0" w:rsidP="00881EF0">
            <w:pPr>
              <w:tabs>
                <w:tab w:val="left" w:pos="2329"/>
              </w:tabs>
              <w:rPr>
                <w:rFonts w:cs="Arial"/>
                <w:b/>
                <w:szCs w:val="20"/>
              </w:rPr>
            </w:pPr>
          </w:p>
        </w:tc>
        <w:tc>
          <w:tcPr>
            <w:tcW w:w="1440" w:type="dxa"/>
            <w:tcBorders>
              <w:bottom w:val="single" w:sz="4" w:space="0" w:color="000000" w:themeColor="text1"/>
            </w:tcBorders>
            <w:shd w:val="clear" w:color="auto" w:fill="E6E6E6"/>
          </w:tcPr>
          <w:p w14:paraId="399365C1" w14:textId="0AE03A61" w:rsidR="00881EF0" w:rsidRPr="00842155" w:rsidRDefault="00BE13D9" w:rsidP="00BE13D9">
            <w:pPr>
              <w:tabs>
                <w:tab w:val="left" w:pos="2329"/>
              </w:tabs>
              <w:jc w:val="center"/>
              <w:rPr>
                <w:rFonts w:cs="Arial"/>
                <w:b/>
                <w:szCs w:val="20"/>
              </w:rPr>
            </w:pPr>
            <w:r>
              <w:rPr>
                <w:rFonts w:cs="Arial"/>
                <w:b/>
                <w:szCs w:val="20"/>
              </w:rPr>
              <w:t>6 hours</w:t>
            </w:r>
          </w:p>
        </w:tc>
      </w:tr>
    </w:tbl>
    <w:p w14:paraId="4F41AC5B" w14:textId="77777777" w:rsidR="0009570F" w:rsidRDefault="0009570F" w:rsidP="33C96D16">
      <w:pPr>
        <w:pStyle w:val="Heading1"/>
      </w:pPr>
    </w:p>
    <w:p w14:paraId="6EB3AADA" w14:textId="77777777" w:rsidR="0009570F" w:rsidRDefault="0009570F">
      <w:pPr>
        <w:rPr>
          <w:rFonts w:cs="Arial"/>
          <w:b/>
          <w:color w:val="BF2C37"/>
          <w:sz w:val="22"/>
          <w:szCs w:val="22"/>
        </w:rPr>
      </w:pPr>
      <w:r>
        <w:br w:type="page"/>
      </w:r>
    </w:p>
    <w:p w14:paraId="0EE4CBA5" w14:textId="257E05DD" w:rsidR="00E3447E" w:rsidRPr="004F138A" w:rsidRDefault="33C96D16" w:rsidP="33C96D16">
      <w:pPr>
        <w:pStyle w:val="Heading1"/>
        <w:rPr>
          <w:color w:val="9C2C2A" w:themeColor="accent1"/>
        </w:rPr>
      </w:pPr>
      <w:r>
        <w:lastRenderedPageBreak/>
        <w:t>Breakdown of Academic Instructional Equivalencies</w:t>
      </w:r>
    </w:p>
    <w:p w14:paraId="7A653003"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3607B2B" w14:textId="77777777" w:rsidTr="33C96D16">
        <w:tc>
          <w:tcPr>
            <w:tcW w:w="8275" w:type="dxa"/>
            <w:shd w:val="clear" w:color="auto" w:fill="BF2C37"/>
            <w:vAlign w:val="center"/>
          </w:tcPr>
          <w:p w14:paraId="16EFD057"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091846CA" w14:textId="77777777" w:rsidR="00DB4448" w:rsidRPr="00DA0C9F" w:rsidRDefault="33C96D16" w:rsidP="33C96D16">
            <w:pPr>
              <w:jc w:val="center"/>
              <w:rPr>
                <w:b/>
                <w:bCs/>
              </w:rPr>
            </w:pPr>
            <w:r w:rsidRPr="33C96D16">
              <w:rPr>
                <w:b/>
                <w:bCs/>
                <w:color w:val="FFFFFF" w:themeColor="background1"/>
              </w:rPr>
              <w:t>AIE Hours</w:t>
            </w:r>
          </w:p>
        </w:tc>
      </w:tr>
      <w:tr w:rsidR="00DB4448" w:rsidRPr="007C23CA" w14:paraId="4C8804D9" w14:textId="77777777" w:rsidTr="33C96D16">
        <w:tc>
          <w:tcPr>
            <w:tcW w:w="8275" w:type="dxa"/>
            <w:shd w:val="clear" w:color="auto" w:fill="D8D9DA"/>
            <w:vAlign w:val="center"/>
          </w:tcPr>
          <w:p w14:paraId="2761D48C" w14:textId="77777777" w:rsidR="00DB4448" w:rsidRPr="001A6671" w:rsidRDefault="33C96D16" w:rsidP="33C96D16">
            <w:pPr>
              <w:rPr>
                <w:b/>
                <w:bCs/>
              </w:rPr>
            </w:pPr>
            <w:r w:rsidRPr="33C96D16">
              <w:rPr>
                <w:b/>
                <w:bCs/>
              </w:rPr>
              <w:t>Week 1</w:t>
            </w:r>
          </w:p>
        </w:tc>
        <w:tc>
          <w:tcPr>
            <w:tcW w:w="1800" w:type="dxa"/>
            <w:tcBorders>
              <w:top w:val="nil"/>
              <w:left w:val="single" w:sz="4" w:space="0" w:color="auto"/>
              <w:bottom w:val="nil"/>
            </w:tcBorders>
            <w:shd w:val="clear" w:color="auto" w:fill="D8D9DA"/>
            <w:vAlign w:val="center"/>
          </w:tcPr>
          <w:p w14:paraId="6F23D3FA" w14:textId="77777777" w:rsidR="00DB4448" w:rsidRPr="007C23CA" w:rsidRDefault="00DB4448" w:rsidP="00AD1885">
            <w:pPr>
              <w:rPr>
                <w:szCs w:val="20"/>
              </w:rPr>
            </w:pPr>
          </w:p>
        </w:tc>
      </w:tr>
      <w:tr w:rsidR="00DB4448" w:rsidRPr="007C23CA" w14:paraId="4D59A77A" w14:textId="77777777" w:rsidTr="33C96D16">
        <w:tc>
          <w:tcPr>
            <w:tcW w:w="8275" w:type="dxa"/>
            <w:vAlign w:val="center"/>
          </w:tcPr>
          <w:p w14:paraId="192EC962"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32F07232" w14:textId="31A7D38B" w:rsidR="00DB4448" w:rsidRPr="007C23CA" w:rsidRDefault="00BE13D9" w:rsidP="00AD1885">
            <w:pPr>
              <w:rPr>
                <w:szCs w:val="20"/>
              </w:rPr>
            </w:pPr>
            <w:r>
              <w:rPr>
                <w:szCs w:val="20"/>
              </w:rPr>
              <w:t>6 hours</w:t>
            </w:r>
          </w:p>
        </w:tc>
      </w:tr>
      <w:tr w:rsidR="00DB4448" w:rsidRPr="007C23CA" w14:paraId="5BCAE5D7" w14:textId="77777777" w:rsidTr="33C96D16">
        <w:tc>
          <w:tcPr>
            <w:tcW w:w="8275" w:type="dxa"/>
            <w:vAlign w:val="center"/>
          </w:tcPr>
          <w:p w14:paraId="037ADFD2"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1BE92F5E" w14:textId="72A455E7" w:rsidR="00DB4448" w:rsidRPr="007C23CA" w:rsidRDefault="00BE13D9" w:rsidP="00AD1885">
            <w:pPr>
              <w:rPr>
                <w:szCs w:val="20"/>
              </w:rPr>
            </w:pPr>
            <w:r>
              <w:rPr>
                <w:szCs w:val="20"/>
              </w:rPr>
              <w:t>1 hour</w:t>
            </w:r>
          </w:p>
        </w:tc>
      </w:tr>
      <w:tr w:rsidR="00DB4448" w:rsidRPr="007C23CA" w14:paraId="0B0B13AB" w14:textId="77777777" w:rsidTr="33C96D16">
        <w:tc>
          <w:tcPr>
            <w:tcW w:w="8275" w:type="dxa"/>
            <w:shd w:val="clear" w:color="auto" w:fill="D8D9DA"/>
            <w:vAlign w:val="center"/>
          </w:tcPr>
          <w:p w14:paraId="11E047E5" w14:textId="77777777" w:rsidR="00DB4448" w:rsidRPr="001A6671" w:rsidRDefault="33C96D16" w:rsidP="33C96D16">
            <w:pPr>
              <w:rPr>
                <w:b/>
                <w:bCs/>
              </w:rPr>
            </w:pPr>
            <w:r w:rsidRPr="33C96D16">
              <w:rPr>
                <w:b/>
                <w:bCs/>
              </w:rPr>
              <w:t>Week 2</w:t>
            </w:r>
          </w:p>
        </w:tc>
        <w:tc>
          <w:tcPr>
            <w:tcW w:w="1800" w:type="dxa"/>
            <w:tcBorders>
              <w:top w:val="nil"/>
              <w:left w:val="single" w:sz="4" w:space="0" w:color="auto"/>
              <w:bottom w:val="nil"/>
            </w:tcBorders>
            <w:shd w:val="clear" w:color="auto" w:fill="D8D9DA"/>
            <w:vAlign w:val="center"/>
          </w:tcPr>
          <w:p w14:paraId="6432C70C" w14:textId="77777777" w:rsidR="00DB4448" w:rsidRPr="007C23CA" w:rsidRDefault="00DB4448" w:rsidP="00AD1885">
            <w:pPr>
              <w:rPr>
                <w:szCs w:val="20"/>
              </w:rPr>
            </w:pPr>
          </w:p>
        </w:tc>
      </w:tr>
      <w:tr w:rsidR="00DB4448" w:rsidRPr="007C23CA" w14:paraId="37FCE6DF" w14:textId="77777777" w:rsidTr="33C96D16">
        <w:tc>
          <w:tcPr>
            <w:tcW w:w="8275" w:type="dxa"/>
            <w:vAlign w:val="center"/>
          </w:tcPr>
          <w:p w14:paraId="42FE47B6"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3011DAA0" w14:textId="031A1170" w:rsidR="00DB4448" w:rsidRPr="007C23CA" w:rsidRDefault="00BE13D9" w:rsidP="00AD1885">
            <w:pPr>
              <w:rPr>
                <w:szCs w:val="20"/>
              </w:rPr>
            </w:pPr>
            <w:r>
              <w:rPr>
                <w:szCs w:val="20"/>
              </w:rPr>
              <w:t>6 hours</w:t>
            </w:r>
          </w:p>
        </w:tc>
      </w:tr>
      <w:tr w:rsidR="00DB4448" w:rsidRPr="007C23CA" w14:paraId="40A64D6D" w14:textId="77777777" w:rsidTr="33C96D16">
        <w:tc>
          <w:tcPr>
            <w:tcW w:w="8275" w:type="dxa"/>
            <w:vAlign w:val="center"/>
          </w:tcPr>
          <w:p w14:paraId="7C31BC12"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1B08EE2F" w14:textId="77777777" w:rsidR="00DB4448" w:rsidRPr="007C23CA" w:rsidRDefault="00DB4448" w:rsidP="00AD1885">
            <w:pPr>
              <w:rPr>
                <w:szCs w:val="20"/>
              </w:rPr>
            </w:pPr>
          </w:p>
        </w:tc>
      </w:tr>
      <w:tr w:rsidR="00DB4448" w:rsidRPr="007C23CA" w14:paraId="25A96DAD" w14:textId="77777777" w:rsidTr="33C96D16">
        <w:tc>
          <w:tcPr>
            <w:tcW w:w="8275" w:type="dxa"/>
            <w:shd w:val="clear" w:color="auto" w:fill="D8D9DA"/>
            <w:vAlign w:val="center"/>
          </w:tcPr>
          <w:p w14:paraId="46F52BF5" w14:textId="77777777" w:rsidR="00DB4448" w:rsidRPr="001A6671" w:rsidRDefault="33C96D16" w:rsidP="33C96D16">
            <w:pPr>
              <w:rPr>
                <w:b/>
                <w:bCs/>
              </w:rPr>
            </w:pPr>
            <w:r w:rsidRPr="33C96D16">
              <w:rPr>
                <w:b/>
                <w:bCs/>
              </w:rPr>
              <w:t>Week 3</w:t>
            </w:r>
          </w:p>
        </w:tc>
        <w:tc>
          <w:tcPr>
            <w:tcW w:w="1800" w:type="dxa"/>
            <w:tcBorders>
              <w:top w:val="nil"/>
              <w:left w:val="single" w:sz="4" w:space="0" w:color="auto"/>
              <w:bottom w:val="nil"/>
            </w:tcBorders>
            <w:shd w:val="clear" w:color="auto" w:fill="D8D9DA"/>
            <w:vAlign w:val="center"/>
          </w:tcPr>
          <w:p w14:paraId="46A43C48" w14:textId="77777777" w:rsidR="00DB4448" w:rsidRPr="007C23CA" w:rsidRDefault="00DB4448" w:rsidP="00AD1885">
            <w:pPr>
              <w:rPr>
                <w:szCs w:val="20"/>
              </w:rPr>
            </w:pPr>
          </w:p>
        </w:tc>
      </w:tr>
      <w:tr w:rsidR="00DB4448" w:rsidRPr="007C23CA" w14:paraId="4EEAED72" w14:textId="77777777" w:rsidTr="33C96D16">
        <w:tc>
          <w:tcPr>
            <w:tcW w:w="8275" w:type="dxa"/>
            <w:vAlign w:val="center"/>
          </w:tcPr>
          <w:p w14:paraId="6FE13F51"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2F46EC7B" w14:textId="2760D928" w:rsidR="00DB4448" w:rsidRPr="007C23CA" w:rsidRDefault="00BE13D9" w:rsidP="00AD1885">
            <w:pPr>
              <w:rPr>
                <w:szCs w:val="20"/>
              </w:rPr>
            </w:pPr>
            <w:r>
              <w:rPr>
                <w:szCs w:val="20"/>
              </w:rPr>
              <w:t>6 hours</w:t>
            </w:r>
          </w:p>
        </w:tc>
      </w:tr>
      <w:tr w:rsidR="00DB4448" w:rsidRPr="007C23CA" w14:paraId="06EE83C5" w14:textId="77777777" w:rsidTr="33C96D16">
        <w:tc>
          <w:tcPr>
            <w:tcW w:w="8275" w:type="dxa"/>
            <w:vAlign w:val="center"/>
          </w:tcPr>
          <w:p w14:paraId="25A40230"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1FF4A1C3" w14:textId="77777777" w:rsidR="00DB4448" w:rsidRPr="007C23CA" w:rsidRDefault="00DB4448" w:rsidP="00AD1885">
            <w:pPr>
              <w:rPr>
                <w:szCs w:val="20"/>
              </w:rPr>
            </w:pPr>
          </w:p>
        </w:tc>
      </w:tr>
      <w:tr w:rsidR="00DB4448" w:rsidRPr="007C23CA" w14:paraId="611A29C2" w14:textId="77777777" w:rsidTr="33C96D16">
        <w:tc>
          <w:tcPr>
            <w:tcW w:w="8275" w:type="dxa"/>
            <w:shd w:val="clear" w:color="auto" w:fill="D8D9DA"/>
            <w:vAlign w:val="center"/>
          </w:tcPr>
          <w:p w14:paraId="0741CC73" w14:textId="77777777" w:rsidR="00DB4448" w:rsidRPr="001A6671" w:rsidRDefault="33C96D16" w:rsidP="33C96D16">
            <w:pPr>
              <w:rPr>
                <w:b/>
                <w:bCs/>
              </w:rPr>
            </w:pPr>
            <w:r w:rsidRPr="33C96D16">
              <w:rPr>
                <w:b/>
                <w:bCs/>
              </w:rPr>
              <w:t>Week 4</w:t>
            </w:r>
          </w:p>
        </w:tc>
        <w:tc>
          <w:tcPr>
            <w:tcW w:w="1800" w:type="dxa"/>
            <w:tcBorders>
              <w:top w:val="nil"/>
              <w:left w:val="single" w:sz="4" w:space="0" w:color="auto"/>
              <w:bottom w:val="nil"/>
            </w:tcBorders>
            <w:shd w:val="clear" w:color="auto" w:fill="D8D9DA"/>
            <w:vAlign w:val="center"/>
          </w:tcPr>
          <w:p w14:paraId="024D0DE1" w14:textId="77777777" w:rsidR="00DB4448" w:rsidRPr="007C23CA" w:rsidRDefault="00DB4448" w:rsidP="00AD1885">
            <w:pPr>
              <w:rPr>
                <w:szCs w:val="20"/>
              </w:rPr>
            </w:pPr>
          </w:p>
        </w:tc>
      </w:tr>
      <w:tr w:rsidR="00DB4448" w:rsidRPr="007C23CA" w14:paraId="0CD18FFB" w14:textId="77777777" w:rsidTr="33C96D16">
        <w:tc>
          <w:tcPr>
            <w:tcW w:w="8275" w:type="dxa"/>
            <w:vAlign w:val="center"/>
          </w:tcPr>
          <w:p w14:paraId="43C0DA16"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587B49F8" w14:textId="222AD5F1" w:rsidR="00DB4448" w:rsidRPr="007C23CA" w:rsidRDefault="00BE13D9" w:rsidP="00AD1885">
            <w:pPr>
              <w:rPr>
                <w:szCs w:val="20"/>
              </w:rPr>
            </w:pPr>
            <w:r>
              <w:rPr>
                <w:szCs w:val="20"/>
              </w:rPr>
              <w:t>5.5 hours</w:t>
            </w:r>
          </w:p>
        </w:tc>
      </w:tr>
      <w:tr w:rsidR="00DB4448" w:rsidRPr="007C23CA" w14:paraId="10421355" w14:textId="77777777" w:rsidTr="33C96D16">
        <w:tc>
          <w:tcPr>
            <w:tcW w:w="8275" w:type="dxa"/>
            <w:vAlign w:val="center"/>
          </w:tcPr>
          <w:p w14:paraId="5E8D3E56"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6B9D653F" w14:textId="77777777" w:rsidR="00DB4448" w:rsidRPr="007C23CA" w:rsidRDefault="00DB4448" w:rsidP="00AD1885">
            <w:pPr>
              <w:rPr>
                <w:szCs w:val="20"/>
              </w:rPr>
            </w:pPr>
          </w:p>
        </w:tc>
      </w:tr>
      <w:tr w:rsidR="00DB4448" w:rsidRPr="007C23CA" w14:paraId="51E1F9E3" w14:textId="77777777" w:rsidTr="33C96D16">
        <w:tc>
          <w:tcPr>
            <w:tcW w:w="8275" w:type="dxa"/>
            <w:shd w:val="clear" w:color="auto" w:fill="D8D9DA"/>
            <w:vAlign w:val="center"/>
          </w:tcPr>
          <w:p w14:paraId="51EC57A7" w14:textId="77777777" w:rsidR="00DB4448" w:rsidRPr="007C23CA" w:rsidRDefault="33C96D16" w:rsidP="33C96D16">
            <w:pPr>
              <w:rPr>
                <w:b/>
                <w:bCs/>
              </w:rPr>
            </w:pPr>
            <w:r w:rsidRPr="33C96D16">
              <w:rPr>
                <w:b/>
                <w:bCs/>
              </w:rPr>
              <w:t>Week5</w:t>
            </w:r>
          </w:p>
        </w:tc>
        <w:tc>
          <w:tcPr>
            <w:tcW w:w="1800" w:type="dxa"/>
            <w:tcBorders>
              <w:top w:val="nil"/>
              <w:left w:val="single" w:sz="4" w:space="0" w:color="auto"/>
              <w:bottom w:val="nil"/>
            </w:tcBorders>
            <w:shd w:val="clear" w:color="auto" w:fill="D8D9DA"/>
            <w:vAlign w:val="center"/>
          </w:tcPr>
          <w:p w14:paraId="72EB8F36" w14:textId="77777777" w:rsidR="00DB4448" w:rsidRPr="007C23CA" w:rsidRDefault="00DB4448" w:rsidP="00AD1885">
            <w:pPr>
              <w:rPr>
                <w:szCs w:val="20"/>
              </w:rPr>
            </w:pPr>
          </w:p>
        </w:tc>
      </w:tr>
      <w:tr w:rsidR="00DB4448" w:rsidRPr="007C23CA" w14:paraId="50091DC4" w14:textId="77777777" w:rsidTr="33C96D16">
        <w:tc>
          <w:tcPr>
            <w:tcW w:w="8275" w:type="dxa"/>
            <w:vAlign w:val="center"/>
          </w:tcPr>
          <w:p w14:paraId="653C4943"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54D37A56" w14:textId="3079D0F9" w:rsidR="00DB4448" w:rsidRPr="007C23CA" w:rsidRDefault="0054371E" w:rsidP="00AD1885">
            <w:pPr>
              <w:rPr>
                <w:szCs w:val="20"/>
              </w:rPr>
            </w:pPr>
            <w:r>
              <w:rPr>
                <w:szCs w:val="20"/>
              </w:rPr>
              <w:t>4</w:t>
            </w:r>
            <w:r w:rsidR="00BE13D9">
              <w:rPr>
                <w:szCs w:val="20"/>
              </w:rPr>
              <w:t xml:space="preserve"> hours</w:t>
            </w:r>
          </w:p>
        </w:tc>
      </w:tr>
      <w:tr w:rsidR="00DB4448" w:rsidRPr="007C23CA" w14:paraId="6ADF56C0" w14:textId="77777777" w:rsidTr="33C96D16">
        <w:tc>
          <w:tcPr>
            <w:tcW w:w="8275" w:type="dxa"/>
            <w:vAlign w:val="center"/>
          </w:tcPr>
          <w:p w14:paraId="08C7D0F5"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74A7F7EE" w14:textId="77777777" w:rsidR="00DB4448" w:rsidRPr="007C23CA" w:rsidRDefault="00DB4448" w:rsidP="00AD1885">
            <w:pPr>
              <w:rPr>
                <w:szCs w:val="20"/>
              </w:rPr>
            </w:pPr>
          </w:p>
        </w:tc>
      </w:tr>
      <w:tr w:rsidR="00DB4448" w:rsidRPr="007C23CA" w14:paraId="26C58F71" w14:textId="77777777" w:rsidTr="33C96D16">
        <w:tc>
          <w:tcPr>
            <w:tcW w:w="8275" w:type="dxa"/>
            <w:shd w:val="clear" w:color="auto" w:fill="D8D9DA"/>
            <w:vAlign w:val="center"/>
          </w:tcPr>
          <w:p w14:paraId="150FF62B" w14:textId="77777777" w:rsidR="00DB4448" w:rsidRPr="007C23CA" w:rsidRDefault="33C96D16" w:rsidP="33C96D16">
            <w:pPr>
              <w:rPr>
                <w:b/>
                <w:bCs/>
              </w:rPr>
            </w:pPr>
            <w:r w:rsidRPr="33C96D16">
              <w:rPr>
                <w:b/>
                <w:bCs/>
              </w:rPr>
              <w:t>Week 6</w:t>
            </w:r>
          </w:p>
        </w:tc>
        <w:tc>
          <w:tcPr>
            <w:tcW w:w="1800" w:type="dxa"/>
            <w:tcBorders>
              <w:top w:val="nil"/>
              <w:left w:val="single" w:sz="4" w:space="0" w:color="auto"/>
              <w:bottom w:val="nil"/>
            </w:tcBorders>
            <w:shd w:val="clear" w:color="auto" w:fill="D8D9DA"/>
            <w:vAlign w:val="center"/>
          </w:tcPr>
          <w:p w14:paraId="20639130" w14:textId="77777777" w:rsidR="00DB4448" w:rsidRPr="007C23CA" w:rsidRDefault="00DB4448" w:rsidP="00AD1885">
            <w:pPr>
              <w:rPr>
                <w:szCs w:val="20"/>
              </w:rPr>
            </w:pPr>
          </w:p>
        </w:tc>
      </w:tr>
      <w:tr w:rsidR="00DB4448" w:rsidRPr="007C23CA" w14:paraId="410F8E7B" w14:textId="77777777" w:rsidTr="33C96D16">
        <w:tc>
          <w:tcPr>
            <w:tcW w:w="8275" w:type="dxa"/>
            <w:vAlign w:val="center"/>
          </w:tcPr>
          <w:p w14:paraId="041CB3F4"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5C303935" w14:textId="31292FD5" w:rsidR="00DB4448" w:rsidRPr="007C23CA" w:rsidRDefault="00BE13D9" w:rsidP="00AD1885">
            <w:pPr>
              <w:rPr>
                <w:szCs w:val="20"/>
              </w:rPr>
            </w:pPr>
            <w:r>
              <w:rPr>
                <w:szCs w:val="20"/>
              </w:rPr>
              <w:t>4</w:t>
            </w:r>
            <w:r w:rsidR="0054371E">
              <w:rPr>
                <w:szCs w:val="20"/>
              </w:rPr>
              <w:t>.5</w:t>
            </w:r>
            <w:r>
              <w:rPr>
                <w:szCs w:val="20"/>
              </w:rPr>
              <w:t xml:space="preserve"> hours</w:t>
            </w:r>
          </w:p>
        </w:tc>
      </w:tr>
      <w:tr w:rsidR="00DB4448" w:rsidRPr="007C23CA" w14:paraId="6491A300" w14:textId="77777777" w:rsidTr="33C96D16">
        <w:tc>
          <w:tcPr>
            <w:tcW w:w="8275" w:type="dxa"/>
            <w:vAlign w:val="center"/>
          </w:tcPr>
          <w:p w14:paraId="0CD9D190"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1B4942BA" w14:textId="77777777" w:rsidR="00DB4448" w:rsidRPr="007C23CA" w:rsidRDefault="00DB4448" w:rsidP="00AD1885">
            <w:pPr>
              <w:rPr>
                <w:szCs w:val="20"/>
              </w:rPr>
            </w:pPr>
          </w:p>
        </w:tc>
      </w:tr>
      <w:tr w:rsidR="00DB4448" w:rsidRPr="007C23CA" w14:paraId="1A72283F" w14:textId="77777777" w:rsidTr="33C96D16">
        <w:tc>
          <w:tcPr>
            <w:tcW w:w="8275" w:type="dxa"/>
            <w:shd w:val="clear" w:color="auto" w:fill="D8D9DA"/>
            <w:vAlign w:val="center"/>
          </w:tcPr>
          <w:p w14:paraId="42271124" w14:textId="77777777" w:rsidR="00DB4448" w:rsidRPr="007C23CA" w:rsidRDefault="33C96D16" w:rsidP="33C96D16">
            <w:pPr>
              <w:rPr>
                <w:b/>
                <w:bCs/>
              </w:rPr>
            </w:pPr>
            <w:r w:rsidRPr="33C96D16">
              <w:rPr>
                <w:b/>
                <w:bCs/>
              </w:rPr>
              <w:t>Week 7</w:t>
            </w:r>
          </w:p>
        </w:tc>
        <w:tc>
          <w:tcPr>
            <w:tcW w:w="1800" w:type="dxa"/>
            <w:tcBorders>
              <w:top w:val="nil"/>
              <w:left w:val="single" w:sz="4" w:space="0" w:color="auto"/>
              <w:bottom w:val="nil"/>
            </w:tcBorders>
            <w:shd w:val="clear" w:color="auto" w:fill="D8D9DA"/>
            <w:vAlign w:val="center"/>
          </w:tcPr>
          <w:p w14:paraId="6FC95942" w14:textId="77777777" w:rsidR="00DB4448" w:rsidRPr="007C23CA" w:rsidRDefault="00DB4448" w:rsidP="00AD1885">
            <w:pPr>
              <w:rPr>
                <w:szCs w:val="20"/>
              </w:rPr>
            </w:pPr>
          </w:p>
        </w:tc>
      </w:tr>
      <w:tr w:rsidR="00DB4448" w:rsidRPr="007C23CA" w14:paraId="64E5E590" w14:textId="77777777" w:rsidTr="33C96D16">
        <w:tc>
          <w:tcPr>
            <w:tcW w:w="8275" w:type="dxa"/>
            <w:vAlign w:val="center"/>
          </w:tcPr>
          <w:p w14:paraId="287EC8B0" w14:textId="77777777" w:rsidR="00DB4448" w:rsidRPr="00637663" w:rsidRDefault="33C96D16" w:rsidP="00AD1885">
            <w:pPr>
              <w:rPr>
                <w:szCs w:val="20"/>
              </w:rPr>
            </w:pPr>
            <w:r>
              <w:t>Required</w:t>
            </w:r>
          </w:p>
        </w:tc>
        <w:tc>
          <w:tcPr>
            <w:tcW w:w="1800" w:type="dxa"/>
            <w:tcBorders>
              <w:top w:val="nil"/>
              <w:left w:val="single" w:sz="4" w:space="0" w:color="auto"/>
              <w:bottom w:val="nil"/>
            </w:tcBorders>
            <w:vAlign w:val="center"/>
          </w:tcPr>
          <w:p w14:paraId="22E5CC93" w14:textId="5E18ED6F" w:rsidR="00DB4448" w:rsidRPr="007C23CA" w:rsidRDefault="0054371E" w:rsidP="00AD1885">
            <w:pPr>
              <w:rPr>
                <w:szCs w:val="20"/>
              </w:rPr>
            </w:pPr>
            <w:r>
              <w:rPr>
                <w:szCs w:val="20"/>
              </w:rPr>
              <w:t>6 hours</w:t>
            </w:r>
          </w:p>
        </w:tc>
      </w:tr>
      <w:tr w:rsidR="00DB4448" w:rsidRPr="007C23CA" w14:paraId="0C6A9DBE" w14:textId="77777777" w:rsidTr="33C96D16">
        <w:tc>
          <w:tcPr>
            <w:tcW w:w="8275" w:type="dxa"/>
            <w:vAlign w:val="center"/>
          </w:tcPr>
          <w:p w14:paraId="62A4AE0F" w14:textId="77777777" w:rsidR="00DB4448" w:rsidRPr="00637663" w:rsidRDefault="33C96D16" w:rsidP="00AD1885">
            <w:pPr>
              <w:rPr>
                <w:szCs w:val="20"/>
              </w:rPr>
            </w:pPr>
            <w:r>
              <w:t>Supplemental</w:t>
            </w:r>
          </w:p>
        </w:tc>
        <w:tc>
          <w:tcPr>
            <w:tcW w:w="1800" w:type="dxa"/>
            <w:tcBorders>
              <w:top w:val="nil"/>
              <w:left w:val="single" w:sz="4" w:space="0" w:color="auto"/>
              <w:bottom w:val="nil"/>
            </w:tcBorders>
            <w:vAlign w:val="center"/>
          </w:tcPr>
          <w:p w14:paraId="62B6731A" w14:textId="77777777" w:rsidR="00DB4448" w:rsidRPr="007C23CA" w:rsidRDefault="00DB4448" w:rsidP="00AD1885">
            <w:pPr>
              <w:rPr>
                <w:szCs w:val="20"/>
              </w:rPr>
            </w:pPr>
          </w:p>
        </w:tc>
      </w:tr>
      <w:tr w:rsidR="00DB4448" w:rsidRPr="007C23CA" w14:paraId="6FA3F2A4" w14:textId="77777777" w:rsidTr="33C96D16">
        <w:tc>
          <w:tcPr>
            <w:tcW w:w="8275" w:type="dxa"/>
            <w:shd w:val="clear" w:color="auto" w:fill="BF2C37"/>
            <w:vAlign w:val="center"/>
          </w:tcPr>
          <w:p w14:paraId="713227B6"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2C2A58F8" w14:textId="77777777" w:rsidR="00DB4448" w:rsidRDefault="00DB4448" w:rsidP="00AD1885">
            <w:pPr>
              <w:rPr>
                <w:szCs w:val="20"/>
              </w:rPr>
            </w:pPr>
          </w:p>
        </w:tc>
      </w:tr>
      <w:tr w:rsidR="00DB4448" w:rsidRPr="007C23CA" w14:paraId="623FC5F1" w14:textId="77777777" w:rsidTr="33C96D16">
        <w:tc>
          <w:tcPr>
            <w:tcW w:w="8275" w:type="dxa"/>
            <w:vAlign w:val="center"/>
          </w:tcPr>
          <w:p w14:paraId="7FA06187" w14:textId="77777777" w:rsidR="00DB4448" w:rsidRDefault="33C96D16" w:rsidP="33C96D16">
            <w:pPr>
              <w:rPr>
                <w:b/>
                <w:bCs/>
              </w:rPr>
            </w:pPr>
            <w:r w:rsidRPr="33C96D16">
              <w:rPr>
                <w:b/>
                <w:bCs/>
              </w:rPr>
              <w:t>Total Required Hours</w:t>
            </w:r>
          </w:p>
        </w:tc>
        <w:tc>
          <w:tcPr>
            <w:tcW w:w="1800" w:type="dxa"/>
            <w:tcBorders>
              <w:top w:val="nil"/>
              <w:left w:val="single" w:sz="4" w:space="0" w:color="auto"/>
              <w:bottom w:val="nil"/>
            </w:tcBorders>
            <w:vAlign w:val="center"/>
          </w:tcPr>
          <w:p w14:paraId="46CA843C" w14:textId="68F11260" w:rsidR="00DB4448" w:rsidRDefault="00877E2A" w:rsidP="00AD1885">
            <w:pPr>
              <w:rPr>
                <w:szCs w:val="20"/>
              </w:rPr>
            </w:pPr>
            <w:r>
              <w:rPr>
                <w:szCs w:val="20"/>
              </w:rPr>
              <w:t>38</w:t>
            </w:r>
          </w:p>
        </w:tc>
      </w:tr>
      <w:tr w:rsidR="00DB4448" w:rsidRPr="007C23CA" w14:paraId="1934BE60" w14:textId="77777777" w:rsidTr="33C96D16">
        <w:tc>
          <w:tcPr>
            <w:tcW w:w="8275" w:type="dxa"/>
            <w:vAlign w:val="center"/>
          </w:tcPr>
          <w:p w14:paraId="439987B7" w14:textId="77777777" w:rsidR="00DB4448" w:rsidRDefault="33C96D16" w:rsidP="33C96D16">
            <w:pPr>
              <w:rPr>
                <w:b/>
                <w:bCs/>
              </w:rPr>
            </w:pPr>
            <w:r w:rsidRPr="33C96D16">
              <w:rPr>
                <w:b/>
                <w:bCs/>
              </w:rPr>
              <w:t>Total Supplemental Hours</w:t>
            </w:r>
          </w:p>
        </w:tc>
        <w:tc>
          <w:tcPr>
            <w:tcW w:w="1800" w:type="dxa"/>
            <w:tcBorders>
              <w:top w:val="nil"/>
              <w:left w:val="single" w:sz="4" w:space="0" w:color="auto"/>
              <w:bottom w:val="nil"/>
            </w:tcBorders>
            <w:vAlign w:val="center"/>
          </w:tcPr>
          <w:p w14:paraId="73F85729" w14:textId="442861A5" w:rsidR="00DB4448" w:rsidRDefault="00877E2A" w:rsidP="00AD1885">
            <w:pPr>
              <w:rPr>
                <w:szCs w:val="20"/>
              </w:rPr>
            </w:pPr>
            <w:r>
              <w:rPr>
                <w:szCs w:val="20"/>
              </w:rPr>
              <w:t>1</w:t>
            </w:r>
          </w:p>
        </w:tc>
      </w:tr>
      <w:tr w:rsidR="00DB4448" w:rsidRPr="007C23CA" w14:paraId="3F084F6D" w14:textId="77777777" w:rsidTr="33C96D16">
        <w:tc>
          <w:tcPr>
            <w:tcW w:w="8275" w:type="dxa"/>
            <w:vAlign w:val="center"/>
          </w:tcPr>
          <w:p w14:paraId="177833BB" w14:textId="77777777" w:rsidR="00DB4448" w:rsidRDefault="33C96D16" w:rsidP="33C96D16">
            <w:pPr>
              <w:rPr>
                <w:b/>
                <w:bCs/>
              </w:rPr>
            </w:pPr>
            <w:r w:rsidRPr="33C96D16">
              <w:rPr>
                <w:b/>
                <w:bCs/>
              </w:rPr>
              <w:t>Total Hours</w:t>
            </w:r>
          </w:p>
        </w:tc>
        <w:tc>
          <w:tcPr>
            <w:tcW w:w="1800" w:type="dxa"/>
            <w:tcBorders>
              <w:top w:val="nil"/>
              <w:left w:val="single" w:sz="4" w:space="0" w:color="auto"/>
              <w:bottom w:val="single" w:sz="4" w:space="0" w:color="auto"/>
            </w:tcBorders>
            <w:vAlign w:val="center"/>
          </w:tcPr>
          <w:p w14:paraId="79655204" w14:textId="741FFE1E" w:rsidR="00DB4448" w:rsidRDefault="00877E2A" w:rsidP="00AD1885">
            <w:pPr>
              <w:rPr>
                <w:szCs w:val="20"/>
              </w:rPr>
            </w:pPr>
            <w:r>
              <w:rPr>
                <w:szCs w:val="20"/>
              </w:rPr>
              <w:t>39</w:t>
            </w:r>
          </w:p>
        </w:tc>
      </w:tr>
    </w:tbl>
    <w:p w14:paraId="3CDBD8B2" w14:textId="77777777" w:rsidR="00E3447E" w:rsidRPr="00637663" w:rsidRDefault="00E3447E" w:rsidP="00E3447E">
      <w:pPr>
        <w:tabs>
          <w:tab w:val="left" w:pos="360"/>
        </w:tabs>
        <w:spacing w:before="60" w:after="60"/>
        <w:rPr>
          <w:rFonts w:cs="Arial"/>
          <w:szCs w:val="20"/>
        </w:rPr>
      </w:pPr>
    </w:p>
    <w:p w14:paraId="5915052C"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3971AB" w14:textId="77777777" w:rsidR="003669D5" w:rsidRDefault="003669D5">
      <w:r>
        <w:separator/>
      </w:r>
    </w:p>
  </w:endnote>
  <w:endnote w:type="continuationSeparator" w:id="0">
    <w:p w14:paraId="583BA47C" w14:textId="77777777" w:rsidR="003669D5" w:rsidRDefault="00366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983E1" w14:textId="77777777" w:rsidR="008348FC" w:rsidRDefault="008348FC" w:rsidP="00E63573">
    <w:pPr>
      <w:pStyle w:val="Footer"/>
      <w:jc w:val="right"/>
    </w:pPr>
    <w:r>
      <w:t>Version 2.0</w:t>
    </w:r>
  </w:p>
  <w:p w14:paraId="6A252102" w14:textId="77777777" w:rsidR="008348FC" w:rsidRDefault="008348FC" w:rsidP="00E63573">
    <w:pPr>
      <w:pStyle w:val="Footer"/>
      <w:jc w:val="right"/>
    </w:pPr>
    <w:r>
      <w:t>Sept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2F450" w14:textId="77777777" w:rsidR="008348FC" w:rsidRDefault="008348FC" w:rsidP="004E7C1F">
    <w:pPr>
      <w:pStyle w:val="Footer"/>
      <w:jc w:val="right"/>
    </w:pPr>
    <w:r>
      <w:t>Version 2.0</w:t>
    </w:r>
  </w:p>
  <w:p w14:paraId="74737FEB" w14:textId="77777777" w:rsidR="008348FC" w:rsidRPr="004E7C1F" w:rsidRDefault="008348FC" w:rsidP="004E7C1F">
    <w:pPr>
      <w:pStyle w:val="Footer"/>
      <w:jc w:val="right"/>
    </w:pPr>
    <w:r>
      <w:t>Sept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D7181" w14:textId="77777777" w:rsidR="003669D5" w:rsidRDefault="003669D5">
      <w:r>
        <w:separator/>
      </w:r>
    </w:p>
  </w:footnote>
  <w:footnote w:type="continuationSeparator" w:id="0">
    <w:p w14:paraId="44E464AB" w14:textId="77777777" w:rsidR="003669D5" w:rsidRDefault="003669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9C24D0" w14:textId="0175F695" w:rsidR="008348FC" w:rsidRPr="004E1ED9" w:rsidRDefault="008348FC" w:rsidP="004E1ED9">
    <w:pPr>
      <w:spacing w:after="240"/>
      <w:rPr>
        <w:noProof/>
      </w:rPr>
    </w:pPr>
    <w:r w:rsidRPr="004E1ED9">
      <w:t>EDU 807: Advanced Statistical Analysis, Qualitative, &amp; Quantitative Research</w:t>
    </w:r>
    <w:r w:rsidRPr="004E1ED9">
      <w:ptab w:relativeTo="margin" w:alignment="right" w:leader="none"/>
    </w:r>
    <w:r w:rsidRPr="004E1ED9">
      <w:fldChar w:fldCharType="begin"/>
    </w:r>
    <w:r w:rsidRPr="004E1ED9">
      <w:instrText xml:space="preserve"> PAGE   \* MERGEFORMAT </w:instrText>
    </w:r>
    <w:r w:rsidRPr="004E1ED9">
      <w:fldChar w:fldCharType="separate"/>
    </w:r>
    <w:r w:rsidR="00877E2A">
      <w:rPr>
        <w:noProof/>
      </w:rPr>
      <w:t>25</w:t>
    </w:r>
    <w:r w:rsidRPr="004E1ED9">
      <w:rPr>
        <w:noProof/>
      </w:rPr>
      <w:fldChar w:fldCharType="end"/>
    </w:r>
  </w:p>
  <w:p w14:paraId="6C7D917A" w14:textId="77777777" w:rsidR="008348FC" w:rsidRPr="00112271" w:rsidRDefault="008348FC" w:rsidP="001122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AE61F" w14:textId="77777777" w:rsidR="008348FC" w:rsidRPr="00B21089" w:rsidRDefault="008348FC" w:rsidP="00472CF6">
    <w:pPr>
      <w:pStyle w:val="Title"/>
      <w:jc w:val="right"/>
    </w:pPr>
    <w:r w:rsidRPr="00825CE5">
      <w:rPr>
        <w:noProof/>
      </w:rPr>
      <w:drawing>
        <wp:inline distT="0" distB="0" distL="0" distR="0" wp14:anchorId="51D3F791" wp14:editId="4BCD5DE7">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57B0204" w14:textId="77777777" w:rsidR="008348FC" w:rsidRPr="00D07152" w:rsidRDefault="008348FC" w:rsidP="00472CF6">
    <w:pPr>
      <w:pStyle w:val="Heading1"/>
      <w:jc w:val="right"/>
    </w:pPr>
    <w:r>
      <w:t>Faculty Instructional Guide</w:t>
    </w:r>
  </w:p>
  <w:p w14:paraId="5B090342" w14:textId="77777777" w:rsidR="008348FC" w:rsidRPr="00825CE5" w:rsidRDefault="008348FC" w:rsidP="3F7E1EC6">
    <w:pPr>
      <w:pStyle w:val="Heading2"/>
      <w:spacing w:line="276" w:lineRule="auto"/>
      <w:rPr>
        <w:color w:val="BD313B"/>
      </w:rPr>
    </w:pPr>
    <w:r w:rsidRPr="3F7E1EC6">
      <w:rPr>
        <w:color w:val="BD313B"/>
      </w:rPr>
      <w:t>EDU 807: Advanced Statistical Analysis, Qualitative, &amp; Quantitative Research</w:t>
    </w:r>
  </w:p>
  <w:p w14:paraId="03CED079" w14:textId="77777777" w:rsidR="008348FC" w:rsidRDefault="008348FC"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3271F5A"/>
    <w:multiLevelType w:val="hybridMultilevel"/>
    <w:tmpl w:val="CC36B5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CBA6FF2"/>
    <w:multiLevelType w:val="hybridMultilevel"/>
    <w:tmpl w:val="C4601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354E3"/>
    <w:multiLevelType w:val="hybridMultilevel"/>
    <w:tmpl w:val="E86C2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00E0902"/>
    <w:multiLevelType w:val="hybridMultilevel"/>
    <w:tmpl w:val="715A0D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B606CF"/>
    <w:multiLevelType w:val="hybridMultilevel"/>
    <w:tmpl w:val="A894DDD4"/>
    <w:lvl w:ilvl="0" w:tplc="9858E5F4">
      <w:start w:val="1"/>
      <w:numFmt w:val="bullet"/>
      <w:lvlText w:val=""/>
      <w:lvlJc w:val="left"/>
      <w:pPr>
        <w:ind w:left="360" w:hanging="360"/>
      </w:pPr>
      <w:rPr>
        <w:rFonts w:ascii="Symbol" w:hAnsi="Symbol" w:hint="default"/>
      </w:rPr>
    </w:lvl>
    <w:lvl w:ilvl="1" w:tplc="512EBEE4">
      <w:start w:val="1"/>
      <w:numFmt w:val="bullet"/>
      <w:lvlText w:val="o"/>
      <w:lvlJc w:val="left"/>
      <w:pPr>
        <w:ind w:left="1080" w:hanging="360"/>
      </w:pPr>
      <w:rPr>
        <w:rFonts w:ascii="Courier New" w:hAnsi="Courier New" w:hint="default"/>
      </w:rPr>
    </w:lvl>
    <w:lvl w:ilvl="2" w:tplc="A4AE4D10">
      <w:start w:val="1"/>
      <w:numFmt w:val="bullet"/>
      <w:lvlText w:val=""/>
      <w:lvlJc w:val="left"/>
      <w:pPr>
        <w:ind w:left="1800" w:hanging="360"/>
      </w:pPr>
      <w:rPr>
        <w:rFonts w:ascii="Wingdings" w:hAnsi="Wingdings" w:hint="default"/>
      </w:rPr>
    </w:lvl>
    <w:lvl w:ilvl="3" w:tplc="DE529EAC">
      <w:start w:val="1"/>
      <w:numFmt w:val="bullet"/>
      <w:lvlText w:val=""/>
      <w:lvlJc w:val="left"/>
      <w:pPr>
        <w:ind w:left="2520" w:hanging="360"/>
      </w:pPr>
      <w:rPr>
        <w:rFonts w:ascii="Symbol" w:hAnsi="Symbol" w:hint="default"/>
      </w:rPr>
    </w:lvl>
    <w:lvl w:ilvl="4" w:tplc="C7C0B610">
      <w:start w:val="1"/>
      <w:numFmt w:val="bullet"/>
      <w:lvlText w:val="o"/>
      <w:lvlJc w:val="left"/>
      <w:pPr>
        <w:ind w:left="3240" w:hanging="360"/>
      </w:pPr>
      <w:rPr>
        <w:rFonts w:ascii="Courier New" w:hAnsi="Courier New" w:hint="default"/>
      </w:rPr>
    </w:lvl>
    <w:lvl w:ilvl="5" w:tplc="3C2814F0">
      <w:start w:val="1"/>
      <w:numFmt w:val="bullet"/>
      <w:lvlText w:val=""/>
      <w:lvlJc w:val="left"/>
      <w:pPr>
        <w:ind w:left="3960" w:hanging="360"/>
      </w:pPr>
      <w:rPr>
        <w:rFonts w:ascii="Wingdings" w:hAnsi="Wingdings" w:hint="default"/>
      </w:rPr>
    </w:lvl>
    <w:lvl w:ilvl="6" w:tplc="8B3AB624">
      <w:start w:val="1"/>
      <w:numFmt w:val="bullet"/>
      <w:lvlText w:val=""/>
      <w:lvlJc w:val="left"/>
      <w:pPr>
        <w:ind w:left="4680" w:hanging="360"/>
      </w:pPr>
      <w:rPr>
        <w:rFonts w:ascii="Symbol" w:hAnsi="Symbol" w:hint="default"/>
      </w:rPr>
    </w:lvl>
    <w:lvl w:ilvl="7" w:tplc="2CFAC360">
      <w:start w:val="1"/>
      <w:numFmt w:val="bullet"/>
      <w:lvlText w:val="o"/>
      <w:lvlJc w:val="left"/>
      <w:pPr>
        <w:ind w:left="5400" w:hanging="360"/>
      </w:pPr>
      <w:rPr>
        <w:rFonts w:ascii="Courier New" w:hAnsi="Courier New" w:hint="default"/>
      </w:rPr>
    </w:lvl>
    <w:lvl w:ilvl="8" w:tplc="C1B0FA58">
      <w:start w:val="1"/>
      <w:numFmt w:val="bullet"/>
      <w:lvlText w:val=""/>
      <w:lvlJc w:val="left"/>
      <w:pPr>
        <w:ind w:left="6120" w:hanging="360"/>
      </w:pPr>
      <w:rPr>
        <w:rFonts w:ascii="Wingdings" w:hAnsi="Wingdings" w:hint="default"/>
      </w:rPr>
    </w:lvl>
  </w:abstractNum>
  <w:abstractNum w:abstractNumId="7" w15:restartNumberingAfterBreak="0">
    <w:nsid w:val="18217055"/>
    <w:multiLevelType w:val="hybridMultilevel"/>
    <w:tmpl w:val="9FC4B7F6"/>
    <w:lvl w:ilvl="0" w:tplc="036C9AA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28F4474B"/>
    <w:multiLevelType w:val="hybridMultilevel"/>
    <w:tmpl w:val="9F228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0E7B8A"/>
    <w:multiLevelType w:val="hybridMultilevel"/>
    <w:tmpl w:val="E2DEE0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0472E"/>
    <w:multiLevelType w:val="hybridMultilevel"/>
    <w:tmpl w:val="C3321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FB3453"/>
    <w:multiLevelType w:val="hybridMultilevel"/>
    <w:tmpl w:val="296ED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BB34BE"/>
    <w:multiLevelType w:val="hybridMultilevel"/>
    <w:tmpl w:val="4918B2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6"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7" w15:restartNumberingAfterBreak="0">
    <w:nsid w:val="49BD27A1"/>
    <w:multiLevelType w:val="hybridMultilevel"/>
    <w:tmpl w:val="22B2768C"/>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E25C9A"/>
    <w:multiLevelType w:val="hybridMultilevel"/>
    <w:tmpl w:val="7B2000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C3C6E3A"/>
    <w:multiLevelType w:val="hybridMultilevel"/>
    <w:tmpl w:val="DCB223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50755E8B"/>
    <w:multiLevelType w:val="hybridMultilevel"/>
    <w:tmpl w:val="8168FC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21D2E58"/>
    <w:multiLevelType w:val="hybridMultilevel"/>
    <w:tmpl w:val="61241D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4B66663"/>
    <w:multiLevelType w:val="hybridMultilevel"/>
    <w:tmpl w:val="6A4679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E324BD4"/>
    <w:multiLevelType w:val="hybridMultilevel"/>
    <w:tmpl w:val="86B07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E87794A"/>
    <w:multiLevelType w:val="hybridMultilevel"/>
    <w:tmpl w:val="CBA866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C55425"/>
    <w:multiLevelType w:val="hybridMultilevel"/>
    <w:tmpl w:val="A2B6992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2" w15:restartNumberingAfterBreak="0">
    <w:nsid w:val="7F60628F"/>
    <w:multiLevelType w:val="hybridMultilevel"/>
    <w:tmpl w:val="D430B708"/>
    <w:lvl w:ilvl="0" w:tplc="ECD43C48">
      <w:start w:val="1"/>
      <w:numFmt w:val="bullet"/>
      <w:pStyle w:val="AssignmentsLevel2"/>
      <w:lvlText w:val=""/>
      <w:lvlJc w:val="left"/>
      <w:pPr>
        <w:ind w:left="360" w:hanging="360"/>
      </w:pPr>
      <w:rPr>
        <w:rFonts w:ascii="Symbol" w:hAnsi="Symbol" w:hint="default"/>
        <w:color w:val="auto"/>
        <w:sz w:val="20"/>
        <w:szCs w:val="20"/>
      </w:rPr>
    </w:lvl>
    <w:lvl w:ilvl="1" w:tplc="F5D6B722">
      <w:start w:val="1"/>
      <w:numFmt w:val="bullet"/>
      <w:pStyle w:val="AssignmentsLevel3"/>
      <w:lvlText w:val="o"/>
      <w:lvlJc w:val="left"/>
      <w:pPr>
        <w:ind w:left="1080" w:hanging="360"/>
      </w:pPr>
      <w:rPr>
        <w:rFonts w:ascii="Courier New" w:hAnsi="Courier New" w:cs="Courier New" w:hint="default"/>
      </w:rPr>
    </w:lvl>
    <w:lvl w:ilvl="2" w:tplc="9A3205A0">
      <w:start w:val="1"/>
      <w:numFmt w:val="bullet"/>
      <w:pStyle w:val="AssignmentsLevel4"/>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F9C481F"/>
    <w:multiLevelType w:val="hybridMultilevel"/>
    <w:tmpl w:val="DFCACF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9"/>
  </w:num>
  <w:num w:numId="3">
    <w:abstractNumId w:val="15"/>
  </w:num>
  <w:num w:numId="4">
    <w:abstractNumId w:val="25"/>
  </w:num>
  <w:num w:numId="5">
    <w:abstractNumId w:val="16"/>
  </w:num>
  <w:num w:numId="6">
    <w:abstractNumId w:val="31"/>
  </w:num>
  <w:num w:numId="7">
    <w:abstractNumId w:val="32"/>
  </w:num>
  <w:num w:numId="8">
    <w:abstractNumId w:val="30"/>
  </w:num>
  <w:num w:numId="9">
    <w:abstractNumId w:val="0"/>
  </w:num>
  <w:num w:numId="10">
    <w:abstractNumId w:val="24"/>
  </w:num>
  <w:num w:numId="11">
    <w:abstractNumId w:val="2"/>
  </w:num>
  <w:num w:numId="12">
    <w:abstractNumId w:val="8"/>
  </w:num>
  <w:num w:numId="13">
    <w:abstractNumId w:val="9"/>
  </w:num>
  <w:num w:numId="14">
    <w:abstractNumId w:val="20"/>
  </w:num>
  <w:num w:numId="15">
    <w:abstractNumId w:val="1"/>
  </w:num>
  <w:num w:numId="16">
    <w:abstractNumId w:val="4"/>
  </w:num>
  <w:num w:numId="17">
    <w:abstractNumId w:val="10"/>
  </w:num>
  <w:num w:numId="18">
    <w:abstractNumId w:val="27"/>
  </w:num>
  <w:num w:numId="19">
    <w:abstractNumId w:val="19"/>
  </w:num>
  <w:num w:numId="20">
    <w:abstractNumId w:val="14"/>
  </w:num>
  <w:num w:numId="21">
    <w:abstractNumId w:val="5"/>
  </w:num>
  <w:num w:numId="22">
    <w:abstractNumId w:val="11"/>
  </w:num>
  <w:num w:numId="23">
    <w:abstractNumId w:val="17"/>
  </w:num>
  <w:num w:numId="24">
    <w:abstractNumId w:val="28"/>
  </w:num>
  <w:num w:numId="25">
    <w:abstractNumId w:val="22"/>
  </w:num>
  <w:num w:numId="26">
    <w:abstractNumId w:val="26"/>
  </w:num>
  <w:num w:numId="27">
    <w:abstractNumId w:val="12"/>
  </w:num>
  <w:num w:numId="28">
    <w:abstractNumId w:val="33"/>
  </w:num>
  <w:num w:numId="29">
    <w:abstractNumId w:val="21"/>
  </w:num>
  <w:num w:numId="30">
    <w:abstractNumId w:val="23"/>
  </w:num>
  <w:num w:numId="31">
    <w:abstractNumId w:val="18"/>
  </w:num>
  <w:num w:numId="32">
    <w:abstractNumId w:val="13"/>
  </w:num>
  <w:num w:numId="33">
    <w:abstractNumId w:val="3"/>
  </w:num>
  <w:num w:numId="34">
    <w:abstractNumId w:val="7"/>
  </w:num>
  <w:num w:numId="35">
    <w:abstractNumId w:val="3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32B2"/>
    <w:rsid w:val="0000336C"/>
    <w:rsid w:val="000040B6"/>
    <w:rsid w:val="0000486B"/>
    <w:rsid w:val="00010893"/>
    <w:rsid w:val="00011261"/>
    <w:rsid w:val="00014F73"/>
    <w:rsid w:val="00015C06"/>
    <w:rsid w:val="0001644E"/>
    <w:rsid w:val="0002170C"/>
    <w:rsid w:val="00026A82"/>
    <w:rsid w:val="00027F87"/>
    <w:rsid w:val="00030F93"/>
    <w:rsid w:val="000320D4"/>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3859"/>
    <w:rsid w:val="00054B0E"/>
    <w:rsid w:val="00057434"/>
    <w:rsid w:val="00057F8C"/>
    <w:rsid w:val="0006055B"/>
    <w:rsid w:val="00060B70"/>
    <w:rsid w:val="00064DA9"/>
    <w:rsid w:val="000657A0"/>
    <w:rsid w:val="00065AB6"/>
    <w:rsid w:val="0006700A"/>
    <w:rsid w:val="000671BB"/>
    <w:rsid w:val="000676EC"/>
    <w:rsid w:val="00070A28"/>
    <w:rsid w:val="00070CD0"/>
    <w:rsid w:val="00070E70"/>
    <w:rsid w:val="00071432"/>
    <w:rsid w:val="00072474"/>
    <w:rsid w:val="00072525"/>
    <w:rsid w:val="00073135"/>
    <w:rsid w:val="00074D33"/>
    <w:rsid w:val="00075B61"/>
    <w:rsid w:val="00080F0C"/>
    <w:rsid w:val="00081C44"/>
    <w:rsid w:val="0008219D"/>
    <w:rsid w:val="000824B6"/>
    <w:rsid w:val="0008292E"/>
    <w:rsid w:val="00082EF6"/>
    <w:rsid w:val="00085D23"/>
    <w:rsid w:val="000915C5"/>
    <w:rsid w:val="00093883"/>
    <w:rsid w:val="0009418F"/>
    <w:rsid w:val="00094646"/>
    <w:rsid w:val="0009570F"/>
    <w:rsid w:val="0009705D"/>
    <w:rsid w:val="000A3848"/>
    <w:rsid w:val="000A3E70"/>
    <w:rsid w:val="000A5265"/>
    <w:rsid w:val="000A5B26"/>
    <w:rsid w:val="000A684C"/>
    <w:rsid w:val="000B0ED5"/>
    <w:rsid w:val="000B1174"/>
    <w:rsid w:val="000B28E6"/>
    <w:rsid w:val="000B2909"/>
    <w:rsid w:val="000B3249"/>
    <w:rsid w:val="000B63DE"/>
    <w:rsid w:val="000B7E2B"/>
    <w:rsid w:val="000C1433"/>
    <w:rsid w:val="000C1DB9"/>
    <w:rsid w:val="000C6C78"/>
    <w:rsid w:val="000C6F81"/>
    <w:rsid w:val="000C78CF"/>
    <w:rsid w:val="000D0639"/>
    <w:rsid w:val="000D0717"/>
    <w:rsid w:val="000D1E00"/>
    <w:rsid w:val="000D50F1"/>
    <w:rsid w:val="000D534F"/>
    <w:rsid w:val="000D5B04"/>
    <w:rsid w:val="000D69E1"/>
    <w:rsid w:val="000E0328"/>
    <w:rsid w:val="000E05AD"/>
    <w:rsid w:val="000E0998"/>
    <w:rsid w:val="000E0ECB"/>
    <w:rsid w:val="000E295A"/>
    <w:rsid w:val="000E31C2"/>
    <w:rsid w:val="000E5FD9"/>
    <w:rsid w:val="000E7452"/>
    <w:rsid w:val="000E7930"/>
    <w:rsid w:val="000F0A61"/>
    <w:rsid w:val="000F18E7"/>
    <w:rsid w:val="000F2AAD"/>
    <w:rsid w:val="000F2C70"/>
    <w:rsid w:val="000F5D60"/>
    <w:rsid w:val="000F783D"/>
    <w:rsid w:val="000F7B78"/>
    <w:rsid w:val="001001AB"/>
    <w:rsid w:val="00100350"/>
    <w:rsid w:val="00100E86"/>
    <w:rsid w:val="001038CC"/>
    <w:rsid w:val="00103A67"/>
    <w:rsid w:val="00103FC5"/>
    <w:rsid w:val="001042D0"/>
    <w:rsid w:val="00104F2B"/>
    <w:rsid w:val="00105046"/>
    <w:rsid w:val="00107B1E"/>
    <w:rsid w:val="001116D0"/>
    <w:rsid w:val="00111CFC"/>
    <w:rsid w:val="00112271"/>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0350"/>
    <w:rsid w:val="00151A77"/>
    <w:rsid w:val="001523FE"/>
    <w:rsid w:val="00154896"/>
    <w:rsid w:val="001611D6"/>
    <w:rsid w:val="00163D1F"/>
    <w:rsid w:val="00166288"/>
    <w:rsid w:val="00170605"/>
    <w:rsid w:val="00171A3A"/>
    <w:rsid w:val="00171ED6"/>
    <w:rsid w:val="001738E8"/>
    <w:rsid w:val="00173D93"/>
    <w:rsid w:val="001745B2"/>
    <w:rsid w:val="00174E61"/>
    <w:rsid w:val="001756E5"/>
    <w:rsid w:val="001757C6"/>
    <w:rsid w:val="00176EFB"/>
    <w:rsid w:val="001815CC"/>
    <w:rsid w:val="00181BE5"/>
    <w:rsid w:val="00182118"/>
    <w:rsid w:val="00182D8A"/>
    <w:rsid w:val="00184AFF"/>
    <w:rsid w:val="0018763F"/>
    <w:rsid w:val="0019167D"/>
    <w:rsid w:val="00191F95"/>
    <w:rsid w:val="00192C7F"/>
    <w:rsid w:val="00194D31"/>
    <w:rsid w:val="0019514A"/>
    <w:rsid w:val="0019541D"/>
    <w:rsid w:val="00197C4E"/>
    <w:rsid w:val="001A31F3"/>
    <w:rsid w:val="001A3350"/>
    <w:rsid w:val="001A392A"/>
    <w:rsid w:val="001A47C7"/>
    <w:rsid w:val="001A5196"/>
    <w:rsid w:val="001A61AE"/>
    <w:rsid w:val="001A6671"/>
    <w:rsid w:val="001B08F7"/>
    <w:rsid w:val="001B1BE0"/>
    <w:rsid w:val="001B3816"/>
    <w:rsid w:val="001B4A29"/>
    <w:rsid w:val="001B4CDF"/>
    <w:rsid w:val="001B54BA"/>
    <w:rsid w:val="001B616D"/>
    <w:rsid w:val="001B6E8B"/>
    <w:rsid w:val="001C0491"/>
    <w:rsid w:val="001C0616"/>
    <w:rsid w:val="001C066B"/>
    <w:rsid w:val="001C0DAF"/>
    <w:rsid w:val="001C0E18"/>
    <w:rsid w:val="001C16DC"/>
    <w:rsid w:val="001C535A"/>
    <w:rsid w:val="001C576B"/>
    <w:rsid w:val="001C5785"/>
    <w:rsid w:val="001C5A1D"/>
    <w:rsid w:val="001C788D"/>
    <w:rsid w:val="001C7FFC"/>
    <w:rsid w:val="001D2F4C"/>
    <w:rsid w:val="001E0524"/>
    <w:rsid w:val="001E1E4F"/>
    <w:rsid w:val="001E384E"/>
    <w:rsid w:val="001E5275"/>
    <w:rsid w:val="001E643C"/>
    <w:rsid w:val="001E6E8A"/>
    <w:rsid w:val="001E7BBA"/>
    <w:rsid w:val="001F007B"/>
    <w:rsid w:val="001F5025"/>
    <w:rsid w:val="001F6658"/>
    <w:rsid w:val="00200422"/>
    <w:rsid w:val="002038EB"/>
    <w:rsid w:val="00204755"/>
    <w:rsid w:val="00204F02"/>
    <w:rsid w:val="0020548D"/>
    <w:rsid w:val="0020635A"/>
    <w:rsid w:val="00206CF4"/>
    <w:rsid w:val="00207465"/>
    <w:rsid w:val="0021285A"/>
    <w:rsid w:val="002136F2"/>
    <w:rsid w:val="0022041B"/>
    <w:rsid w:val="002224DA"/>
    <w:rsid w:val="00223559"/>
    <w:rsid w:val="00224A60"/>
    <w:rsid w:val="00225662"/>
    <w:rsid w:val="00225ABC"/>
    <w:rsid w:val="002268F1"/>
    <w:rsid w:val="00227305"/>
    <w:rsid w:val="00227745"/>
    <w:rsid w:val="00230DAF"/>
    <w:rsid w:val="0023259C"/>
    <w:rsid w:val="002328D3"/>
    <w:rsid w:val="00232AAB"/>
    <w:rsid w:val="0023320A"/>
    <w:rsid w:val="0023411A"/>
    <w:rsid w:val="00241FC8"/>
    <w:rsid w:val="002423C5"/>
    <w:rsid w:val="002444E7"/>
    <w:rsid w:val="00245045"/>
    <w:rsid w:val="00245F45"/>
    <w:rsid w:val="002468DF"/>
    <w:rsid w:val="00250897"/>
    <w:rsid w:val="00250E1B"/>
    <w:rsid w:val="002522B3"/>
    <w:rsid w:val="00254182"/>
    <w:rsid w:val="002559E7"/>
    <w:rsid w:val="002569A5"/>
    <w:rsid w:val="0025775F"/>
    <w:rsid w:val="00260385"/>
    <w:rsid w:val="00260DA0"/>
    <w:rsid w:val="0026345D"/>
    <w:rsid w:val="002650B8"/>
    <w:rsid w:val="002661BB"/>
    <w:rsid w:val="00266656"/>
    <w:rsid w:val="0026773A"/>
    <w:rsid w:val="00271220"/>
    <w:rsid w:val="002726B6"/>
    <w:rsid w:val="002743AD"/>
    <w:rsid w:val="00274B8A"/>
    <w:rsid w:val="00274BFA"/>
    <w:rsid w:val="00275C68"/>
    <w:rsid w:val="00283727"/>
    <w:rsid w:val="002865E3"/>
    <w:rsid w:val="00290C7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26DD"/>
    <w:rsid w:val="002C59B3"/>
    <w:rsid w:val="002C64CE"/>
    <w:rsid w:val="002D0D1B"/>
    <w:rsid w:val="002D2B4F"/>
    <w:rsid w:val="002D343F"/>
    <w:rsid w:val="002D4219"/>
    <w:rsid w:val="002D4285"/>
    <w:rsid w:val="002D44E9"/>
    <w:rsid w:val="002D6021"/>
    <w:rsid w:val="002D6548"/>
    <w:rsid w:val="002D699B"/>
    <w:rsid w:val="002E1232"/>
    <w:rsid w:val="002E38B0"/>
    <w:rsid w:val="002E51F3"/>
    <w:rsid w:val="002E57A4"/>
    <w:rsid w:val="002E5FF1"/>
    <w:rsid w:val="002E6C4E"/>
    <w:rsid w:val="002E70DB"/>
    <w:rsid w:val="002F08B7"/>
    <w:rsid w:val="002F0D95"/>
    <w:rsid w:val="002F1A27"/>
    <w:rsid w:val="002F21AF"/>
    <w:rsid w:val="002F22CD"/>
    <w:rsid w:val="002F2D05"/>
    <w:rsid w:val="002F355E"/>
    <w:rsid w:val="002F3C05"/>
    <w:rsid w:val="002F53E9"/>
    <w:rsid w:val="002F673B"/>
    <w:rsid w:val="002F6F2D"/>
    <w:rsid w:val="00300E72"/>
    <w:rsid w:val="00301041"/>
    <w:rsid w:val="00302594"/>
    <w:rsid w:val="00302978"/>
    <w:rsid w:val="00303183"/>
    <w:rsid w:val="003047EE"/>
    <w:rsid w:val="0030503C"/>
    <w:rsid w:val="00305EC7"/>
    <w:rsid w:val="003122C2"/>
    <w:rsid w:val="0031393B"/>
    <w:rsid w:val="0031522C"/>
    <w:rsid w:val="00320645"/>
    <w:rsid w:val="00320A54"/>
    <w:rsid w:val="0032143C"/>
    <w:rsid w:val="003219F5"/>
    <w:rsid w:val="0032571E"/>
    <w:rsid w:val="003312E3"/>
    <w:rsid w:val="003348A4"/>
    <w:rsid w:val="0033509B"/>
    <w:rsid w:val="00335197"/>
    <w:rsid w:val="00335961"/>
    <w:rsid w:val="00343010"/>
    <w:rsid w:val="003436A3"/>
    <w:rsid w:val="00343B07"/>
    <w:rsid w:val="003448C0"/>
    <w:rsid w:val="0034526A"/>
    <w:rsid w:val="0034561D"/>
    <w:rsid w:val="00346051"/>
    <w:rsid w:val="003462AE"/>
    <w:rsid w:val="00351A4F"/>
    <w:rsid w:val="00351F22"/>
    <w:rsid w:val="003523E1"/>
    <w:rsid w:val="00353E92"/>
    <w:rsid w:val="00354FDB"/>
    <w:rsid w:val="00355BB3"/>
    <w:rsid w:val="00357F06"/>
    <w:rsid w:val="003608C9"/>
    <w:rsid w:val="00360FB5"/>
    <w:rsid w:val="00361ADD"/>
    <w:rsid w:val="00362893"/>
    <w:rsid w:val="00362ACD"/>
    <w:rsid w:val="003669D5"/>
    <w:rsid w:val="00370B82"/>
    <w:rsid w:val="00372605"/>
    <w:rsid w:val="00372658"/>
    <w:rsid w:val="003744DE"/>
    <w:rsid w:val="00376D27"/>
    <w:rsid w:val="003773D7"/>
    <w:rsid w:val="00380405"/>
    <w:rsid w:val="00381B4C"/>
    <w:rsid w:val="0038232D"/>
    <w:rsid w:val="00384A8F"/>
    <w:rsid w:val="00385FCB"/>
    <w:rsid w:val="00387E71"/>
    <w:rsid w:val="003907E9"/>
    <w:rsid w:val="00392B8B"/>
    <w:rsid w:val="00396246"/>
    <w:rsid w:val="003A1FA4"/>
    <w:rsid w:val="003A347D"/>
    <w:rsid w:val="003A369D"/>
    <w:rsid w:val="003A3E88"/>
    <w:rsid w:val="003A7392"/>
    <w:rsid w:val="003B003C"/>
    <w:rsid w:val="003B11AF"/>
    <w:rsid w:val="003B3045"/>
    <w:rsid w:val="003B3704"/>
    <w:rsid w:val="003B5A4A"/>
    <w:rsid w:val="003B60A5"/>
    <w:rsid w:val="003B7316"/>
    <w:rsid w:val="003C53FC"/>
    <w:rsid w:val="003C5536"/>
    <w:rsid w:val="003C6B95"/>
    <w:rsid w:val="003C6F92"/>
    <w:rsid w:val="003D1B21"/>
    <w:rsid w:val="003D644E"/>
    <w:rsid w:val="003D7C90"/>
    <w:rsid w:val="003E31A7"/>
    <w:rsid w:val="003E378F"/>
    <w:rsid w:val="003E5C7D"/>
    <w:rsid w:val="003E6360"/>
    <w:rsid w:val="003E7816"/>
    <w:rsid w:val="003F112D"/>
    <w:rsid w:val="003F2AFE"/>
    <w:rsid w:val="003F4008"/>
    <w:rsid w:val="003F4859"/>
    <w:rsid w:val="003F4AF9"/>
    <w:rsid w:val="003F5642"/>
    <w:rsid w:val="003F6A11"/>
    <w:rsid w:val="003F7651"/>
    <w:rsid w:val="00400EF5"/>
    <w:rsid w:val="00401196"/>
    <w:rsid w:val="00401E44"/>
    <w:rsid w:val="00402A43"/>
    <w:rsid w:val="004031BB"/>
    <w:rsid w:val="004034A3"/>
    <w:rsid w:val="004045AD"/>
    <w:rsid w:val="00405788"/>
    <w:rsid w:val="00410375"/>
    <w:rsid w:val="004109FE"/>
    <w:rsid w:val="0041322F"/>
    <w:rsid w:val="004143CB"/>
    <w:rsid w:val="00417C60"/>
    <w:rsid w:val="00417E22"/>
    <w:rsid w:val="00417F14"/>
    <w:rsid w:val="00421C88"/>
    <w:rsid w:val="0042358F"/>
    <w:rsid w:val="00423F5C"/>
    <w:rsid w:val="00424ECE"/>
    <w:rsid w:val="004251B3"/>
    <w:rsid w:val="00427237"/>
    <w:rsid w:val="00430518"/>
    <w:rsid w:val="00432341"/>
    <w:rsid w:val="00433025"/>
    <w:rsid w:val="00436985"/>
    <w:rsid w:val="004421FA"/>
    <w:rsid w:val="00445F59"/>
    <w:rsid w:val="00446446"/>
    <w:rsid w:val="00446623"/>
    <w:rsid w:val="00451471"/>
    <w:rsid w:val="00451ADA"/>
    <w:rsid w:val="00453FB3"/>
    <w:rsid w:val="00454C1A"/>
    <w:rsid w:val="00455ECA"/>
    <w:rsid w:val="00455F9B"/>
    <w:rsid w:val="004577F1"/>
    <w:rsid w:val="004614A2"/>
    <w:rsid w:val="00461641"/>
    <w:rsid w:val="00461CA1"/>
    <w:rsid w:val="0046404A"/>
    <w:rsid w:val="00464338"/>
    <w:rsid w:val="00465134"/>
    <w:rsid w:val="00467E51"/>
    <w:rsid w:val="004713D1"/>
    <w:rsid w:val="00471804"/>
    <w:rsid w:val="004718AA"/>
    <w:rsid w:val="00472CF6"/>
    <w:rsid w:val="004739F4"/>
    <w:rsid w:val="0047447C"/>
    <w:rsid w:val="0047555E"/>
    <w:rsid w:val="00475D8F"/>
    <w:rsid w:val="00477926"/>
    <w:rsid w:val="00477EE5"/>
    <w:rsid w:val="00487079"/>
    <w:rsid w:val="004909EE"/>
    <w:rsid w:val="004927C3"/>
    <w:rsid w:val="0049398D"/>
    <w:rsid w:val="004A04F7"/>
    <w:rsid w:val="004A1A43"/>
    <w:rsid w:val="004A21A8"/>
    <w:rsid w:val="004A2780"/>
    <w:rsid w:val="004A439F"/>
    <w:rsid w:val="004A4863"/>
    <w:rsid w:val="004A4C18"/>
    <w:rsid w:val="004A4D5E"/>
    <w:rsid w:val="004A7A87"/>
    <w:rsid w:val="004B20C4"/>
    <w:rsid w:val="004B34DB"/>
    <w:rsid w:val="004B35AB"/>
    <w:rsid w:val="004B3BB2"/>
    <w:rsid w:val="004B69CB"/>
    <w:rsid w:val="004B75AD"/>
    <w:rsid w:val="004B75D5"/>
    <w:rsid w:val="004C410E"/>
    <w:rsid w:val="004C4D50"/>
    <w:rsid w:val="004C6D87"/>
    <w:rsid w:val="004D09EA"/>
    <w:rsid w:val="004D13AE"/>
    <w:rsid w:val="004D1D39"/>
    <w:rsid w:val="004D4553"/>
    <w:rsid w:val="004D4A1A"/>
    <w:rsid w:val="004D772E"/>
    <w:rsid w:val="004E1ED9"/>
    <w:rsid w:val="004E257C"/>
    <w:rsid w:val="004E2AE5"/>
    <w:rsid w:val="004E635B"/>
    <w:rsid w:val="004E68AB"/>
    <w:rsid w:val="004E7C1F"/>
    <w:rsid w:val="004F138A"/>
    <w:rsid w:val="004F3079"/>
    <w:rsid w:val="004F3E41"/>
    <w:rsid w:val="004F41B8"/>
    <w:rsid w:val="004F458E"/>
    <w:rsid w:val="004F487F"/>
    <w:rsid w:val="004F609C"/>
    <w:rsid w:val="004F6609"/>
    <w:rsid w:val="004F7D8E"/>
    <w:rsid w:val="00501C5C"/>
    <w:rsid w:val="005048F3"/>
    <w:rsid w:val="00507984"/>
    <w:rsid w:val="00510A87"/>
    <w:rsid w:val="00510E21"/>
    <w:rsid w:val="00511C20"/>
    <w:rsid w:val="0051737B"/>
    <w:rsid w:val="00521D23"/>
    <w:rsid w:val="00521FD4"/>
    <w:rsid w:val="00523045"/>
    <w:rsid w:val="0052311A"/>
    <w:rsid w:val="0052340A"/>
    <w:rsid w:val="00524459"/>
    <w:rsid w:val="00524C63"/>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371E"/>
    <w:rsid w:val="00543DBA"/>
    <w:rsid w:val="005449BB"/>
    <w:rsid w:val="005472D7"/>
    <w:rsid w:val="005505A3"/>
    <w:rsid w:val="00553633"/>
    <w:rsid w:val="0055365D"/>
    <w:rsid w:val="005546E1"/>
    <w:rsid w:val="0055524B"/>
    <w:rsid w:val="00557340"/>
    <w:rsid w:val="005602F0"/>
    <w:rsid w:val="00561E7B"/>
    <w:rsid w:val="00562CC9"/>
    <w:rsid w:val="005645B1"/>
    <w:rsid w:val="0056515E"/>
    <w:rsid w:val="005666B4"/>
    <w:rsid w:val="00566AA4"/>
    <w:rsid w:val="00566B5B"/>
    <w:rsid w:val="00566EA0"/>
    <w:rsid w:val="00567294"/>
    <w:rsid w:val="0056780E"/>
    <w:rsid w:val="0057231E"/>
    <w:rsid w:val="00572DA6"/>
    <w:rsid w:val="00573E59"/>
    <w:rsid w:val="00574887"/>
    <w:rsid w:val="00574D1D"/>
    <w:rsid w:val="005756C5"/>
    <w:rsid w:val="00576580"/>
    <w:rsid w:val="0057681B"/>
    <w:rsid w:val="00581922"/>
    <w:rsid w:val="005900D0"/>
    <w:rsid w:val="00590E94"/>
    <w:rsid w:val="0059251D"/>
    <w:rsid w:val="00593A25"/>
    <w:rsid w:val="005958BB"/>
    <w:rsid w:val="00596E8F"/>
    <w:rsid w:val="00597ABC"/>
    <w:rsid w:val="005A1626"/>
    <w:rsid w:val="005A1AFC"/>
    <w:rsid w:val="005A2175"/>
    <w:rsid w:val="005A2D3F"/>
    <w:rsid w:val="005A4291"/>
    <w:rsid w:val="005B037C"/>
    <w:rsid w:val="005B10FE"/>
    <w:rsid w:val="005B3281"/>
    <w:rsid w:val="005B452A"/>
    <w:rsid w:val="005B56E9"/>
    <w:rsid w:val="005C0742"/>
    <w:rsid w:val="005C1120"/>
    <w:rsid w:val="005C14C4"/>
    <w:rsid w:val="005C232C"/>
    <w:rsid w:val="005C3371"/>
    <w:rsid w:val="005C5AB1"/>
    <w:rsid w:val="005C61BD"/>
    <w:rsid w:val="005C6FB6"/>
    <w:rsid w:val="005C70A0"/>
    <w:rsid w:val="005D02FB"/>
    <w:rsid w:val="005D18B6"/>
    <w:rsid w:val="005D1A2A"/>
    <w:rsid w:val="005D2181"/>
    <w:rsid w:val="005D2E3B"/>
    <w:rsid w:val="005D393B"/>
    <w:rsid w:val="005D5772"/>
    <w:rsid w:val="005D5A28"/>
    <w:rsid w:val="005D5DE7"/>
    <w:rsid w:val="005D6AEC"/>
    <w:rsid w:val="005D6E0B"/>
    <w:rsid w:val="005E1BCC"/>
    <w:rsid w:val="005E1E60"/>
    <w:rsid w:val="005E4364"/>
    <w:rsid w:val="005E6C6E"/>
    <w:rsid w:val="005E79E6"/>
    <w:rsid w:val="005F034D"/>
    <w:rsid w:val="005F1C24"/>
    <w:rsid w:val="005F3692"/>
    <w:rsid w:val="005F4C9A"/>
    <w:rsid w:val="005F60B8"/>
    <w:rsid w:val="005F67CD"/>
    <w:rsid w:val="00603058"/>
    <w:rsid w:val="006039D3"/>
    <w:rsid w:val="00605A81"/>
    <w:rsid w:val="00605A9B"/>
    <w:rsid w:val="00606008"/>
    <w:rsid w:val="0060674E"/>
    <w:rsid w:val="006073E7"/>
    <w:rsid w:val="00607B71"/>
    <w:rsid w:val="00610DD0"/>
    <w:rsid w:val="00612094"/>
    <w:rsid w:val="00612354"/>
    <w:rsid w:val="00613131"/>
    <w:rsid w:val="00614DE6"/>
    <w:rsid w:val="00614FF2"/>
    <w:rsid w:val="006160E8"/>
    <w:rsid w:val="00616E13"/>
    <w:rsid w:val="006178F4"/>
    <w:rsid w:val="00620B51"/>
    <w:rsid w:val="00621423"/>
    <w:rsid w:val="00622F43"/>
    <w:rsid w:val="0062308B"/>
    <w:rsid w:val="00625318"/>
    <w:rsid w:val="00625B51"/>
    <w:rsid w:val="00625CA4"/>
    <w:rsid w:val="0062607A"/>
    <w:rsid w:val="006324AB"/>
    <w:rsid w:val="0063301B"/>
    <w:rsid w:val="00633A1A"/>
    <w:rsid w:val="00633DC0"/>
    <w:rsid w:val="006341DE"/>
    <w:rsid w:val="006400FA"/>
    <w:rsid w:val="00640F5F"/>
    <w:rsid w:val="00642791"/>
    <w:rsid w:val="00646C8C"/>
    <w:rsid w:val="00647A9C"/>
    <w:rsid w:val="006502B1"/>
    <w:rsid w:val="00650352"/>
    <w:rsid w:val="00651450"/>
    <w:rsid w:val="00651990"/>
    <w:rsid w:val="00662405"/>
    <w:rsid w:val="0066251D"/>
    <w:rsid w:val="00663F6C"/>
    <w:rsid w:val="00665158"/>
    <w:rsid w:val="00665FC3"/>
    <w:rsid w:val="006666C3"/>
    <w:rsid w:val="00666DA8"/>
    <w:rsid w:val="00666F5F"/>
    <w:rsid w:val="00667D21"/>
    <w:rsid w:val="00674F96"/>
    <w:rsid w:val="006766ED"/>
    <w:rsid w:val="00680204"/>
    <w:rsid w:val="00680CF5"/>
    <w:rsid w:val="006821B7"/>
    <w:rsid w:val="0068364F"/>
    <w:rsid w:val="006843CA"/>
    <w:rsid w:val="00684EE8"/>
    <w:rsid w:val="00687202"/>
    <w:rsid w:val="00687273"/>
    <w:rsid w:val="00692820"/>
    <w:rsid w:val="00695A17"/>
    <w:rsid w:val="00696ED6"/>
    <w:rsid w:val="00697547"/>
    <w:rsid w:val="00697736"/>
    <w:rsid w:val="006A21F1"/>
    <w:rsid w:val="006A7A6A"/>
    <w:rsid w:val="006B074B"/>
    <w:rsid w:val="006B0B4B"/>
    <w:rsid w:val="006B2C75"/>
    <w:rsid w:val="006B3629"/>
    <w:rsid w:val="006B37FC"/>
    <w:rsid w:val="006B3B68"/>
    <w:rsid w:val="006B7AF1"/>
    <w:rsid w:val="006C110C"/>
    <w:rsid w:val="006C152C"/>
    <w:rsid w:val="006C16E1"/>
    <w:rsid w:val="006C3555"/>
    <w:rsid w:val="006C3591"/>
    <w:rsid w:val="006C56E1"/>
    <w:rsid w:val="006C6F8C"/>
    <w:rsid w:val="006C7888"/>
    <w:rsid w:val="006D68FF"/>
    <w:rsid w:val="006D6909"/>
    <w:rsid w:val="006E2CBC"/>
    <w:rsid w:val="006E53BD"/>
    <w:rsid w:val="006E55E6"/>
    <w:rsid w:val="006E56BD"/>
    <w:rsid w:val="006E5E0B"/>
    <w:rsid w:val="006F0681"/>
    <w:rsid w:val="006F1898"/>
    <w:rsid w:val="006F1CED"/>
    <w:rsid w:val="006F2153"/>
    <w:rsid w:val="006F2279"/>
    <w:rsid w:val="006F26A1"/>
    <w:rsid w:val="006F2767"/>
    <w:rsid w:val="006F3D21"/>
    <w:rsid w:val="006F3F07"/>
    <w:rsid w:val="006F458D"/>
    <w:rsid w:val="006F6A37"/>
    <w:rsid w:val="006F7113"/>
    <w:rsid w:val="006F769D"/>
    <w:rsid w:val="00701114"/>
    <w:rsid w:val="00703726"/>
    <w:rsid w:val="00704919"/>
    <w:rsid w:val="0070597A"/>
    <w:rsid w:val="00705C34"/>
    <w:rsid w:val="00705FA1"/>
    <w:rsid w:val="00711560"/>
    <w:rsid w:val="0071352F"/>
    <w:rsid w:val="00714AC0"/>
    <w:rsid w:val="00714B85"/>
    <w:rsid w:val="0072086B"/>
    <w:rsid w:val="00721FDA"/>
    <w:rsid w:val="007235A8"/>
    <w:rsid w:val="007237AA"/>
    <w:rsid w:val="00725A98"/>
    <w:rsid w:val="00725B7A"/>
    <w:rsid w:val="0072617A"/>
    <w:rsid w:val="00726A88"/>
    <w:rsid w:val="007311AB"/>
    <w:rsid w:val="00732486"/>
    <w:rsid w:val="00732A3B"/>
    <w:rsid w:val="00732AAB"/>
    <w:rsid w:val="00732CB5"/>
    <w:rsid w:val="007332F6"/>
    <w:rsid w:val="00734622"/>
    <w:rsid w:val="007360DF"/>
    <w:rsid w:val="007365E6"/>
    <w:rsid w:val="00736EC7"/>
    <w:rsid w:val="0073715F"/>
    <w:rsid w:val="00741CAF"/>
    <w:rsid w:val="007424FE"/>
    <w:rsid w:val="00742678"/>
    <w:rsid w:val="00742AB6"/>
    <w:rsid w:val="007457FC"/>
    <w:rsid w:val="00746DDD"/>
    <w:rsid w:val="00747069"/>
    <w:rsid w:val="00755991"/>
    <w:rsid w:val="00757D42"/>
    <w:rsid w:val="007603E4"/>
    <w:rsid w:val="007633A3"/>
    <w:rsid w:val="00767616"/>
    <w:rsid w:val="00767A4B"/>
    <w:rsid w:val="0077111C"/>
    <w:rsid w:val="00771A94"/>
    <w:rsid w:val="007754EE"/>
    <w:rsid w:val="00777DC1"/>
    <w:rsid w:val="007811A7"/>
    <w:rsid w:val="00782F97"/>
    <w:rsid w:val="00786943"/>
    <w:rsid w:val="00787545"/>
    <w:rsid w:val="00787BBD"/>
    <w:rsid w:val="00787CE9"/>
    <w:rsid w:val="0079112D"/>
    <w:rsid w:val="007916AE"/>
    <w:rsid w:val="00796DD9"/>
    <w:rsid w:val="00797231"/>
    <w:rsid w:val="00797266"/>
    <w:rsid w:val="007A3D2B"/>
    <w:rsid w:val="007A492E"/>
    <w:rsid w:val="007A6462"/>
    <w:rsid w:val="007A7E22"/>
    <w:rsid w:val="007B239A"/>
    <w:rsid w:val="007B2DF1"/>
    <w:rsid w:val="007B2F52"/>
    <w:rsid w:val="007B45ED"/>
    <w:rsid w:val="007B4667"/>
    <w:rsid w:val="007B709E"/>
    <w:rsid w:val="007C016E"/>
    <w:rsid w:val="007C0983"/>
    <w:rsid w:val="007C13C8"/>
    <w:rsid w:val="007C17D8"/>
    <w:rsid w:val="007C2326"/>
    <w:rsid w:val="007C6105"/>
    <w:rsid w:val="007C6373"/>
    <w:rsid w:val="007C65A1"/>
    <w:rsid w:val="007D36B9"/>
    <w:rsid w:val="007D3841"/>
    <w:rsid w:val="007D6398"/>
    <w:rsid w:val="007D7BB4"/>
    <w:rsid w:val="007E196D"/>
    <w:rsid w:val="007E32FD"/>
    <w:rsid w:val="007E38CC"/>
    <w:rsid w:val="007E5A1E"/>
    <w:rsid w:val="007E6AA2"/>
    <w:rsid w:val="007E6D42"/>
    <w:rsid w:val="007E7C6D"/>
    <w:rsid w:val="007F06E8"/>
    <w:rsid w:val="007F1477"/>
    <w:rsid w:val="007F1B4D"/>
    <w:rsid w:val="007F339F"/>
    <w:rsid w:val="007F777E"/>
    <w:rsid w:val="008007C9"/>
    <w:rsid w:val="0080103D"/>
    <w:rsid w:val="0080197B"/>
    <w:rsid w:val="00802ED7"/>
    <w:rsid w:val="0080573F"/>
    <w:rsid w:val="00812F57"/>
    <w:rsid w:val="008151D2"/>
    <w:rsid w:val="00815B4B"/>
    <w:rsid w:val="0081634C"/>
    <w:rsid w:val="00817291"/>
    <w:rsid w:val="00820F58"/>
    <w:rsid w:val="0082264A"/>
    <w:rsid w:val="00824D94"/>
    <w:rsid w:val="00825564"/>
    <w:rsid w:val="00825CE5"/>
    <w:rsid w:val="00832562"/>
    <w:rsid w:val="008333A9"/>
    <w:rsid w:val="008338CF"/>
    <w:rsid w:val="00833C78"/>
    <w:rsid w:val="008342D7"/>
    <w:rsid w:val="008348FC"/>
    <w:rsid w:val="0083526B"/>
    <w:rsid w:val="00842155"/>
    <w:rsid w:val="008426FD"/>
    <w:rsid w:val="00842C6F"/>
    <w:rsid w:val="0084625A"/>
    <w:rsid w:val="00850DBC"/>
    <w:rsid w:val="008535FC"/>
    <w:rsid w:val="008568EC"/>
    <w:rsid w:val="00860D9F"/>
    <w:rsid w:val="00861D9D"/>
    <w:rsid w:val="008627AC"/>
    <w:rsid w:val="00863353"/>
    <w:rsid w:val="00863929"/>
    <w:rsid w:val="00867C90"/>
    <w:rsid w:val="00870F68"/>
    <w:rsid w:val="00872142"/>
    <w:rsid w:val="0087357A"/>
    <w:rsid w:val="00874867"/>
    <w:rsid w:val="00875E1C"/>
    <w:rsid w:val="00876061"/>
    <w:rsid w:val="00876B5F"/>
    <w:rsid w:val="00876E80"/>
    <w:rsid w:val="00877E2A"/>
    <w:rsid w:val="008816EA"/>
    <w:rsid w:val="00881922"/>
    <w:rsid w:val="00881EF0"/>
    <w:rsid w:val="008848D8"/>
    <w:rsid w:val="00885B56"/>
    <w:rsid w:val="008867EB"/>
    <w:rsid w:val="0089051D"/>
    <w:rsid w:val="008916D2"/>
    <w:rsid w:val="0089388C"/>
    <w:rsid w:val="00893B06"/>
    <w:rsid w:val="008941DB"/>
    <w:rsid w:val="008A20D3"/>
    <w:rsid w:val="008A4301"/>
    <w:rsid w:val="008B1818"/>
    <w:rsid w:val="008B2960"/>
    <w:rsid w:val="008B3250"/>
    <w:rsid w:val="008B37CC"/>
    <w:rsid w:val="008B3D4C"/>
    <w:rsid w:val="008B58E3"/>
    <w:rsid w:val="008B7B42"/>
    <w:rsid w:val="008C0A32"/>
    <w:rsid w:val="008C0A83"/>
    <w:rsid w:val="008C1122"/>
    <w:rsid w:val="008C24A4"/>
    <w:rsid w:val="008C2C06"/>
    <w:rsid w:val="008C4F02"/>
    <w:rsid w:val="008C4FA2"/>
    <w:rsid w:val="008C6515"/>
    <w:rsid w:val="008D1753"/>
    <w:rsid w:val="008D2A07"/>
    <w:rsid w:val="008D31C4"/>
    <w:rsid w:val="008D528E"/>
    <w:rsid w:val="008E06E0"/>
    <w:rsid w:val="008E3F63"/>
    <w:rsid w:val="008E3F64"/>
    <w:rsid w:val="008E5B75"/>
    <w:rsid w:val="008E68BB"/>
    <w:rsid w:val="008E7A74"/>
    <w:rsid w:val="008F09AD"/>
    <w:rsid w:val="008F436F"/>
    <w:rsid w:val="008F455A"/>
    <w:rsid w:val="00902A75"/>
    <w:rsid w:val="0090392C"/>
    <w:rsid w:val="00904533"/>
    <w:rsid w:val="0090566F"/>
    <w:rsid w:val="00906722"/>
    <w:rsid w:val="00910A74"/>
    <w:rsid w:val="009110EC"/>
    <w:rsid w:val="00912D11"/>
    <w:rsid w:val="00915155"/>
    <w:rsid w:val="0091789A"/>
    <w:rsid w:val="00922963"/>
    <w:rsid w:val="00923383"/>
    <w:rsid w:val="00927461"/>
    <w:rsid w:val="00927F53"/>
    <w:rsid w:val="0094017A"/>
    <w:rsid w:val="009405D3"/>
    <w:rsid w:val="00941577"/>
    <w:rsid w:val="00945212"/>
    <w:rsid w:val="00946217"/>
    <w:rsid w:val="00947426"/>
    <w:rsid w:val="009476CD"/>
    <w:rsid w:val="00947D50"/>
    <w:rsid w:val="009502A7"/>
    <w:rsid w:val="00951A8C"/>
    <w:rsid w:val="009522CC"/>
    <w:rsid w:val="00955E05"/>
    <w:rsid w:val="00956F9B"/>
    <w:rsid w:val="00957EF2"/>
    <w:rsid w:val="0096041D"/>
    <w:rsid w:val="00961533"/>
    <w:rsid w:val="0096389B"/>
    <w:rsid w:val="00965354"/>
    <w:rsid w:val="00965563"/>
    <w:rsid w:val="00965787"/>
    <w:rsid w:val="00966587"/>
    <w:rsid w:val="00967565"/>
    <w:rsid w:val="00971078"/>
    <w:rsid w:val="00974932"/>
    <w:rsid w:val="0098039F"/>
    <w:rsid w:val="00981117"/>
    <w:rsid w:val="00981B09"/>
    <w:rsid w:val="009826C8"/>
    <w:rsid w:val="00983040"/>
    <w:rsid w:val="00984BEC"/>
    <w:rsid w:val="00985876"/>
    <w:rsid w:val="0098747C"/>
    <w:rsid w:val="00987869"/>
    <w:rsid w:val="00987C97"/>
    <w:rsid w:val="009909A9"/>
    <w:rsid w:val="0099302E"/>
    <w:rsid w:val="00996B52"/>
    <w:rsid w:val="00996E59"/>
    <w:rsid w:val="009A07C1"/>
    <w:rsid w:val="009A0C65"/>
    <w:rsid w:val="009A11C6"/>
    <w:rsid w:val="009A14BD"/>
    <w:rsid w:val="009A5740"/>
    <w:rsid w:val="009B0602"/>
    <w:rsid w:val="009B108C"/>
    <w:rsid w:val="009B1849"/>
    <w:rsid w:val="009B3AB5"/>
    <w:rsid w:val="009C03DF"/>
    <w:rsid w:val="009C1989"/>
    <w:rsid w:val="009C47CC"/>
    <w:rsid w:val="009C49CA"/>
    <w:rsid w:val="009C59F0"/>
    <w:rsid w:val="009D067C"/>
    <w:rsid w:val="009D06EC"/>
    <w:rsid w:val="009D107E"/>
    <w:rsid w:val="009D136B"/>
    <w:rsid w:val="009D1D06"/>
    <w:rsid w:val="009D64C4"/>
    <w:rsid w:val="009E00E2"/>
    <w:rsid w:val="009E0470"/>
    <w:rsid w:val="009E2D14"/>
    <w:rsid w:val="009E4167"/>
    <w:rsid w:val="009E4DD1"/>
    <w:rsid w:val="009E549C"/>
    <w:rsid w:val="009E605D"/>
    <w:rsid w:val="009E75FE"/>
    <w:rsid w:val="009F489D"/>
    <w:rsid w:val="009F5A5A"/>
    <w:rsid w:val="009F63C1"/>
    <w:rsid w:val="009F6FAF"/>
    <w:rsid w:val="009F734E"/>
    <w:rsid w:val="00A003D3"/>
    <w:rsid w:val="00A02910"/>
    <w:rsid w:val="00A03F14"/>
    <w:rsid w:val="00A0489E"/>
    <w:rsid w:val="00A0630A"/>
    <w:rsid w:val="00A13AC3"/>
    <w:rsid w:val="00A16AF5"/>
    <w:rsid w:val="00A239B4"/>
    <w:rsid w:val="00A247C5"/>
    <w:rsid w:val="00A25446"/>
    <w:rsid w:val="00A25843"/>
    <w:rsid w:val="00A26E97"/>
    <w:rsid w:val="00A27AF0"/>
    <w:rsid w:val="00A3078A"/>
    <w:rsid w:val="00A33E9A"/>
    <w:rsid w:val="00A347F5"/>
    <w:rsid w:val="00A34CBE"/>
    <w:rsid w:val="00A35613"/>
    <w:rsid w:val="00A3657D"/>
    <w:rsid w:val="00A37E71"/>
    <w:rsid w:val="00A404A5"/>
    <w:rsid w:val="00A407E7"/>
    <w:rsid w:val="00A41D92"/>
    <w:rsid w:val="00A420E7"/>
    <w:rsid w:val="00A42162"/>
    <w:rsid w:val="00A448F7"/>
    <w:rsid w:val="00A44B7A"/>
    <w:rsid w:val="00A4677C"/>
    <w:rsid w:val="00A4786A"/>
    <w:rsid w:val="00A5031D"/>
    <w:rsid w:val="00A50831"/>
    <w:rsid w:val="00A51574"/>
    <w:rsid w:val="00A517B3"/>
    <w:rsid w:val="00A534FA"/>
    <w:rsid w:val="00A54959"/>
    <w:rsid w:val="00A559A0"/>
    <w:rsid w:val="00A567CC"/>
    <w:rsid w:val="00A56F16"/>
    <w:rsid w:val="00A61E49"/>
    <w:rsid w:val="00A620F5"/>
    <w:rsid w:val="00A6306D"/>
    <w:rsid w:val="00A6325C"/>
    <w:rsid w:val="00A63C20"/>
    <w:rsid w:val="00A6405F"/>
    <w:rsid w:val="00A65EB2"/>
    <w:rsid w:val="00A663B5"/>
    <w:rsid w:val="00A6651B"/>
    <w:rsid w:val="00A70297"/>
    <w:rsid w:val="00A7218C"/>
    <w:rsid w:val="00A72476"/>
    <w:rsid w:val="00A73257"/>
    <w:rsid w:val="00A73C2D"/>
    <w:rsid w:val="00A74794"/>
    <w:rsid w:val="00A750A8"/>
    <w:rsid w:val="00A75BF7"/>
    <w:rsid w:val="00A763FB"/>
    <w:rsid w:val="00A804E9"/>
    <w:rsid w:val="00A823E3"/>
    <w:rsid w:val="00A85453"/>
    <w:rsid w:val="00A855C4"/>
    <w:rsid w:val="00A8566B"/>
    <w:rsid w:val="00A8569D"/>
    <w:rsid w:val="00A860B6"/>
    <w:rsid w:val="00A86514"/>
    <w:rsid w:val="00A86ABA"/>
    <w:rsid w:val="00A87F2B"/>
    <w:rsid w:val="00A90E4A"/>
    <w:rsid w:val="00A97605"/>
    <w:rsid w:val="00AA0531"/>
    <w:rsid w:val="00AA351B"/>
    <w:rsid w:val="00AA3606"/>
    <w:rsid w:val="00AA7448"/>
    <w:rsid w:val="00AA7CFC"/>
    <w:rsid w:val="00AB01FF"/>
    <w:rsid w:val="00AB0F83"/>
    <w:rsid w:val="00AB3BDE"/>
    <w:rsid w:val="00AB3BF8"/>
    <w:rsid w:val="00AB59A1"/>
    <w:rsid w:val="00AB5ED5"/>
    <w:rsid w:val="00AB63F4"/>
    <w:rsid w:val="00AB64BD"/>
    <w:rsid w:val="00AB710D"/>
    <w:rsid w:val="00AB7909"/>
    <w:rsid w:val="00AC14C7"/>
    <w:rsid w:val="00AC2BBF"/>
    <w:rsid w:val="00AD0E85"/>
    <w:rsid w:val="00AD1885"/>
    <w:rsid w:val="00AD2282"/>
    <w:rsid w:val="00AD235E"/>
    <w:rsid w:val="00AD3675"/>
    <w:rsid w:val="00AD52E6"/>
    <w:rsid w:val="00AD6EAA"/>
    <w:rsid w:val="00AE2C69"/>
    <w:rsid w:val="00AE42CC"/>
    <w:rsid w:val="00AE5F25"/>
    <w:rsid w:val="00AF191D"/>
    <w:rsid w:val="00AF35D0"/>
    <w:rsid w:val="00AF6B58"/>
    <w:rsid w:val="00AF6E51"/>
    <w:rsid w:val="00AF7475"/>
    <w:rsid w:val="00B00FB2"/>
    <w:rsid w:val="00B03F08"/>
    <w:rsid w:val="00B0408C"/>
    <w:rsid w:val="00B07325"/>
    <w:rsid w:val="00B076FD"/>
    <w:rsid w:val="00B10099"/>
    <w:rsid w:val="00B11D8E"/>
    <w:rsid w:val="00B13C84"/>
    <w:rsid w:val="00B14512"/>
    <w:rsid w:val="00B145FF"/>
    <w:rsid w:val="00B15B97"/>
    <w:rsid w:val="00B200C3"/>
    <w:rsid w:val="00B21D4E"/>
    <w:rsid w:val="00B2284F"/>
    <w:rsid w:val="00B2437E"/>
    <w:rsid w:val="00B247F1"/>
    <w:rsid w:val="00B2621F"/>
    <w:rsid w:val="00B26586"/>
    <w:rsid w:val="00B26CD5"/>
    <w:rsid w:val="00B35B59"/>
    <w:rsid w:val="00B36CD1"/>
    <w:rsid w:val="00B40764"/>
    <w:rsid w:val="00B41CF6"/>
    <w:rsid w:val="00B47775"/>
    <w:rsid w:val="00B52106"/>
    <w:rsid w:val="00B53274"/>
    <w:rsid w:val="00B542E9"/>
    <w:rsid w:val="00B57648"/>
    <w:rsid w:val="00B6076F"/>
    <w:rsid w:val="00B61390"/>
    <w:rsid w:val="00B631A2"/>
    <w:rsid w:val="00B70833"/>
    <w:rsid w:val="00B70EDD"/>
    <w:rsid w:val="00B72B82"/>
    <w:rsid w:val="00B7455D"/>
    <w:rsid w:val="00B749D8"/>
    <w:rsid w:val="00B75122"/>
    <w:rsid w:val="00B7695F"/>
    <w:rsid w:val="00B77BF1"/>
    <w:rsid w:val="00B80EE9"/>
    <w:rsid w:val="00B81C62"/>
    <w:rsid w:val="00B84B0E"/>
    <w:rsid w:val="00B853C5"/>
    <w:rsid w:val="00B85F49"/>
    <w:rsid w:val="00B87C25"/>
    <w:rsid w:val="00B87C89"/>
    <w:rsid w:val="00B90F2A"/>
    <w:rsid w:val="00B91303"/>
    <w:rsid w:val="00B91345"/>
    <w:rsid w:val="00B92779"/>
    <w:rsid w:val="00B941A5"/>
    <w:rsid w:val="00B94C5E"/>
    <w:rsid w:val="00B94E52"/>
    <w:rsid w:val="00B96BB6"/>
    <w:rsid w:val="00B96DFF"/>
    <w:rsid w:val="00B97801"/>
    <w:rsid w:val="00BA036C"/>
    <w:rsid w:val="00BA200A"/>
    <w:rsid w:val="00BA388D"/>
    <w:rsid w:val="00BA475E"/>
    <w:rsid w:val="00BA49B6"/>
    <w:rsid w:val="00BA4A81"/>
    <w:rsid w:val="00BA4B7B"/>
    <w:rsid w:val="00BA60D0"/>
    <w:rsid w:val="00BA61C8"/>
    <w:rsid w:val="00BA784F"/>
    <w:rsid w:val="00BB046D"/>
    <w:rsid w:val="00BB1469"/>
    <w:rsid w:val="00BB23A0"/>
    <w:rsid w:val="00BB3309"/>
    <w:rsid w:val="00BB38C9"/>
    <w:rsid w:val="00BB7995"/>
    <w:rsid w:val="00BC2F90"/>
    <w:rsid w:val="00BC3591"/>
    <w:rsid w:val="00BC372B"/>
    <w:rsid w:val="00BC5D83"/>
    <w:rsid w:val="00BC76F6"/>
    <w:rsid w:val="00BD0075"/>
    <w:rsid w:val="00BD2977"/>
    <w:rsid w:val="00BD2D70"/>
    <w:rsid w:val="00BD51DC"/>
    <w:rsid w:val="00BD5468"/>
    <w:rsid w:val="00BD6096"/>
    <w:rsid w:val="00BE13D9"/>
    <w:rsid w:val="00BE17CB"/>
    <w:rsid w:val="00BE198B"/>
    <w:rsid w:val="00BE261A"/>
    <w:rsid w:val="00BE3C56"/>
    <w:rsid w:val="00BE65FA"/>
    <w:rsid w:val="00BE6796"/>
    <w:rsid w:val="00BE76B6"/>
    <w:rsid w:val="00BF05F0"/>
    <w:rsid w:val="00BF18DD"/>
    <w:rsid w:val="00BF23B7"/>
    <w:rsid w:val="00BF2932"/>
    <w:rsid w:val="00BF2F22"/>
    <w:rsid w:val="00BF4280"/>
    <w:rsid w:val="00BF5981"/>
    <w:rsid w:val="00BF64A5"/>
    <w:rsid w:val="00C00AAB"/>
    <w:rsid w:val="00C02CF0"/>
    <w:rsid w:val="00C036FD"/>
    <w:rsid w:val="00C03857"/>
    <w:rsid w:val="00C04139"/>
    <w:rsid w:val="00C0441F"/>
    <w:rsid w:val="00C0677C"/>
    <w:rsid w:val="00C11A5E"/>
    <w:rsid w:val="00C11F8E"/>
    <w:rsid w:val="00C170BE"/>
    <w:rsid w:val="00C210A5"/>
    <w:rsid w:val="00C2279E"/>
    <w:rsid w:val="00C244AD"/>
    <w:rsid w:val="00C2525F"/>
    <w:rsid w:val="00C25266"/>
    <w:rsid w:val="00C26CDE"/>
    <w:rsid w:val="00C3061E"/>
    <w:rsid w:val="00C316CA"/>
    <w:rsid w:val="00C343AE"/>
    <w:rsid w:val="00C3597A"/>
    <w:rsid w:val="00C404A8"/>
    <w:rsid w:val="00C436A4"/>
    <w:rsid w:val="00C5223D"/>
    <w:rsid w:val="00C542F7"/>
    <w:rsid w:val="00C55479"/>
    <w:rsid w:val="00C55CE2"/>
    <w:rsid w:val="00C56D63"/>
    <w:rsid w:val="00C57A5F"/>
    <w:rsid w:val="00C57C02"/>
    <w:rsid w:val="00C61653"/>
    <w:rsid w:val="00C616F4"/>
    <w:rsid w:val="00C62E89"/>
    <w:rsid w:val="00C63181"/>
    <w:rsid w:val="00C6480B"/>
    <w:rsid w:val="00C661D1"/>
    <w:rsid w:val="00C66957"/>
    <w:rsid w:val="00C66D24"/>
    <w:rsid w:val="00C66F91"/>
    <w:rsid w:val="00C675E5"/>
    <w:rsid w:val="00C67F0F"/>
    <w:rsid w:val="00C70E1D"/>
    <w:rsid w:val="00C7298F"/>
    <w:rsid w:val="00C73E94"/>
    <w:rsid w:val="00C76E8A"/>
    <w:rsid w:val="00C82FE2"/>
    <w:rsid w:val="00C832F7"/>
    <w:rsid w:val="00C83B41"/>
    <w:rsid w:val="00C84832"/>
    <w:rsid w:val="00C858D8"/>
    <w:rsid w:val="00C86C04"/>
    <w:rsid w:val="00C90D3F"/>
    <w:rsid w:val="00C9409E"/>
    <w:rsid w:val="00C95944"/>
    <w:rsid w:val="00C96957"/>
    <w:rsid w:val="00CA0C97"/>
    <w:rsid w:val="00CA1A34"/>
    <w:rsid w:val="00CA2AA7"/>
    <w:rsid w:val="00CA4454"/>
    <w:rsid w:val="00CA5C1B"/>
    <w:rsid w:val="00CB295E"/>
    <w:rsid w:val="00CB480E"/>
    <w:rsid w:val="00CB51EE"/>
    <w:rsid w:val="00CC01DF"/>
    <w:rsid w:val="00CC04D5"/>
    <w:rsid w:val="00CC0717"/>
    <w:rsid w:val="00CC20D5"/>
    <w:rsid w:val="00CC322F"/>
    <w:rsid w:val="00CC3BE9"/>
    <w:rsid w:val="00CC63E5"/>
    <w:rsid w:val="00CC76EC"/>
    <w:rsid w:val="00CD4F80"/>
    <w:rsid w:val="00CD6537"/>
    <w:rsid w:val="00CD6B32"/>
    <w:rsid w:val="00CD6C5E"/>
    <w:rsid w:val="00CE4223"/>
    <w:rsid w:val="00CE514D"/>
    <w:rsid w:val="00CE64E7"/>
    <w:rsid w:val="00CF2FDE"/>
    <w:rsid w:val="00CF3246"/>
    <w:rsid w:val="00CF3AA9"/>
    <w:rsid w:val="00CF4355"/>
    <w:rsid w:val="00CF43C0"/>
    <w:rsid w:val="00CF4E74"/>
    <w:rsid w:val="00CF6AAD"/>
    <w:rsid w:val="00D00439"/>
    <w:rsid w:val="00D0378C"/>
    <w:rsid w:val="00D03D8D"/>
    <w:rsid w:val="00D04037"/>
    <w:rsid w:val="00D0449D"/>
    <w:rsid w:val="00D05DA9"/>
    <w:rsid w:val="00D06477"/>
    <w:rsid w:val="00D07152"/>
    <w:rsid w:val="00D074F3"/>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2"/>
    <w:rsid w:val="00D33889"/>
    <w:rsid w:val="00D3535D"/>
    <w:rsid w:val="00D35A0B"/>
    <w:rsid w:val="00D3638A"/>
    <w:rsid w:val="00D37F3C"/>
    <w:rsid w:val="00D40F1A"/>
    <w:rsid w:val="00D44614"/>
    <w:rsid w:val="00D44E14"/>
    <w:rsid w:val="00D45496"/>
    <w:rsid w:val="00D46EEA"/>
    <w:rsid w:val="00D47AE1"/>
    <w:rsid w:val="00D5337F"/>
    <w:rsid w:val="00D6251D"/>
    <w:rsid w:val="00D62979"/>
    <w:rsid w:val="00D62CCC"/>
    <w:rsid w:val="00D6401E"/>
    <w:rsid w:val="00D65CF8"/>
    <w:rsid w:val="00D67A90"/>
    <w:rsid w:val="00D72B43"/>
    <w:rsid w:val="00D73FAC"/>
    <w:rsid w:val="00D764CD"/>
    <w:rsid w:val="00D80CD6"/>
    <w:rsid w:val="00D810CB"/>
    <w:rsid w:val="00D8194E"/>
    <w:rsid w:val="00D821BD"/>
    <w:rsid w:val="00D82F98"/>
    <w:rsid w:val="00D849DA"/>
    <w:rsid w:val="00D84C5C"/>
    <w:rsid w:val="00D86A9A"/>
    <w:rsid w:val="00D90D34"/>
    <w:rsid w:val="00D929A2"/>
    <w:rsid w:val="00D9427C"/>
    <w:rsid w:val="00D96BDD"/>
    <w:rsid w:val="00DA033B"/>
    <w:rsid w:val="00DA0539"/>
    <w:rsid w:val="00DA0AA1"/>
    <w:rsid w:val="00DA1207"/>
    <w:rsid w:val="00DA2A99"/>
    <w:rsid w:val="00DA3709"/>
    <w:rsid w:val="00DA45E4"/>
    <w:rsid w:val="00DA49C4"/>
    <w:rsid w:val="00DA4D48"/>
    <w:rsid w:val="00DA5E67"/>
    <w:rsid w:val="00DA7102"/>
    <w:rsid w:val="00DB1E23"/>
    <w:rsid w:val="00DB4448"/>
    <w:rsid w:val="00DB5A48"/>
    <w:rsid w:val="00DC1E48"/>
    <w:rsid w:val="00DC3920"/>
    <w:rsid w:val="00DC3AEC"/>
    <w:rsid w:val="00DC3BAA"/>
    <w:rsid w:val="00DC59EF"/>
    <w:rsid w:val="00DC742E"/>
    <w:rsid w:val="00DC7472"/>
    <w:rsid w:val="00DC7D4C"/>
    <w:rsid w:val="00DD1173"/>
    <w:rsid w:val="00DD34A4"/>
    <w:rsid w:val="00DD40D1"/>
    <w:rsid w:val="00DD4819"/>
    <w:rsid w:val="00DD4FB2"/>
    <w:rsid w:val="00DD6296"/>
    <w:rsid w:val="00DD631B"/>
    <w:rsid w:val="00DD7718"/>
    <w:rsid w:val="00DE2917"/>
    <w:rsid w:val="00DE587F"/>
    <w:rsid w:val="00DE5C3E"/>
    <w:rsid w:val="00DE6695"/>
    <w:rsid w:val="00DF25F2"/>
    <w:rsid w:val="00DF2764"/>
    <w:rsid w:val="00DF3DB6"/>
    <w:rsid w:val="00DF5BE9"/>
    <w:rsid w:val="00E00215"/>
    <w:rsid w:val="00E00C86"/>
    <w:rsid w:val="00E01865"/>
    <w:rsid w:val="00E03791"/>
    <w:rsid w:val="00E10278"/>
    <w:rsid w:val="00E10519"/>
    <w:rsid w:val="00E12001"/>
    <w:rsid w:val="00E127B5"/>
    <w:rsid w:val="00E1317F"/>
    <w:rsid w:val="00E137F4"/>
    <w:rsid w:val="00E15C6B"/>
    <w:rsid w:val="00E17229"/>
    <w:rsid w:val="00E214DC"/>
    <w:rsid w:val="00E26D02"/>
    <w:rsid w:val="00E3055C"/>
    <w:rsid w:val="00E32ACA"/>
    <w:rsid w:val="00E32E57"/>
    <w:rsid w:val="00E33D22"/>
    <w:rsid w:val="00E3415C"/>
    <w:rsid w:val="00E34279"/>
    <w:rsid w:val="00E3447E"/>
    <w:rsid w:val="00E34BCA"/>
    <w:rsid w:val="00E3545D"/>
    <w:rsid w:val="00E36308"/>
    <w:rsid w:val="00E45F2B"/>
    <w:rsid w:val="00E46397"/>
    <w:rsid w:val="00E463D8"/>
    <w:rsid w:val="00E46DD1"/>
    <w:rsid w:val="00E472C0"/>
    <w:rsid w:val="00E474EE"/>
    <w:rsid w:val="00E4783A"/>
    <w:rsid w:val="00E502A0"/>
    <w:rsid w:val="00E50A02"/>
    <w:rsid w:val="00E50E55"/>
    <w:rsid w:val="00E50E9A"/>
    <w:rsid w:val="00E52E13"/>
    <w:rsid w:val="00E55AB0"/>
    <w:rsid w:val="00E60193"/>
    <w:rsid w:val="00E60DE0"/>
    <w:rsid w:val="00E61BA8"/>
    <w:rsid w:val="00E63573"/>
    <w:rsid w:val="00E676CE"/>
    <w:rsid w:val="00E70B01"/>
    <w:rsid w:val="00E70D29"/>
    <w:rsid w:val="00E718FE"/>
    <w:rsid w:val="00E72B8B"/>
    <w:rsid w:val="00E72F5E"/>
    <w:rsid w:val="00E74579"/>
    <w:rsid w:val="00E75D87"/>
    <w:rsid w:val="00E76D5B"/>
    <w:rsid w:val="00E822D7"/>
    <w:rsid w:val="00E83D93"/>
    <w:rsid w:val="00E84576"/>
    <w:rsid w:val="00E86DC9"/>
    <w:rsid w:val="00E8790E"/>
    <w:rsid w:val="00E9067D"/>
    <w:rsid w:val="00E93328"/>
    <w:rsid w:val="00E935E4"/>
    <w:rsid w:val="00E956DC"/>
    <w:rsid w:val="00E97A70"/>
    <w:rsid w:val="00E97F3E"/>
    <w:rsid w:val="00EA03E5"/>
    <w:rsid w:val="00EA114E"/>
    <w:rsid w:val="00EA17C9"/>
    <w:rsid w:val="00EA17EF"/>
    <w:rsid w:val="00EA23B9"/>
    <w:rsid w:val="00EA3689"/>
    <w:rsid w:val="00EA38A4"/>
    <w:rsid w:val="00EA760A"/>
    <w:rsid w:val="00EB2306"/>
    <w:rsid w:val="00EB2375"/>
    <w:rsid w:val="00EB2955"/>
    <w:rsid w:val="00EB2CCE"/>
    <w:rsid w:val="00EB431B"/>
    <w:rsid w:val="00EB4C0D"/>
    <w:rsid w:val="00EC0B2D"/>
    <w:rsid w:val="00EC2BAE"/>
    <w:rsid w:val="00EC3945"/>
    <w:rsid w:val="00EC433B"/>
    <w:rsid w:val="00EC4CE0"/>
    <w:rsid w:val="00EC4E49"/>
    <w:rsid w:val="00EC5E69"/>
    <w:rsid w:val="00EC7351"/>
    <w:rsid w:val="00EC7ACD"/>
    <w:rsid w:val="00ED07D0"/>
    <w:rsid w:val="00ED1407"/>
    <w:rsid w:val="00ED21A4"/>
    <w:rsid w:val="00ED448A"/>
    <w:rsid w:val="00ED6FA8"/>
    <w:rsid w:val="00ED7BE1"/>
    <w:rsid w:val="00EE0760"/>
    <w:rsid w:val="00EE3029"/>
    <w:rsid w:val="00EE485F"/>
    <w:rsid w:val="00EE506E"/>
    <w:rsid w:val="00EE62CD"/>
    <w:rsid w:val="00EE6AA2"/>
    <w:rsid w:val="00EE72BE"/>
    <w:rsid w:val="00EF2164"/>
    <w:rsid w:val="00EF2FE9"/>
    <w:rsid w:val="00EF435E"/>
    <w:rsid w:val="00EF4944"/>
    <w:rsid w:val="00EF4C64"/>
    <w:rsid w:val="00EF5A2B"/>
    <w:rsid w:val="00EF680F"/>
    <w:rsid w:val="00EF6EE4"/>
    <w:rsid w:val="00F005A9"/>
    <w:rsid w:val="00F013BE"/>
    <w:rsid w:val="00F03212"/>
    <w:rsid w:val="00F0456D"/>
    <w:rsid w:val="00F048D7"/>
    <w:rsid w:val="00F04B23"/>
    <w:rsid w:val="00F0682B"/>
    <w:rsid w:val="00F10420"/>
    <w:rsid w:val="00F12485"/>
    <w:rsid w:val="00F15201"/>
    <w:rsid w:val="00F153CC"/>
    <w:rsid w:val="00F20546"/>
    <w:rsid w:val="00F2062C"/>
    <w:rsid w:val="00F22306"/>
    <w:rsid w:val="00F245C6"/>
    <w:rsid w:val="00F260C9"/>
    <w:rsid w:val="00F3101D"/>
    <w:rsid w:val="00F321D4"/>
    <w:rsid w:val="00F3542B"/>
    <w:rsid w:val="00F37AAC"/>
    <w:rsid w:val="00F41A7E"/>
    <w:rsid w:val="00F42512"/>
    <w:rsid w:val="00F42B5B"/>
    <w:rsid w:val="00F42C9D"/>
    <w:rsid w:val="00F42FCF"/>
    <w:rsid w:val="00F4394D"/>
    <w:rsid w:val="00F45581"/>
    <w:rsid w:val="00F45B7C"/>
    <w:rsid w:val="00F51677"/>
    <w:rsid w:val="00F52CA0"/>
    <w:rsid w:val="00F53638"/>
    <w:rsid w:val="00F5410A"/>
    <w:rsid w:val="00F541B8"/>
    <w:rsid w:val="00F5619A"/>
    <w:rsid w:val="00F57032"/>
    <w:rsid w:val="00F5724B"/>
    <w:rsid w:val="00F61FB0"/>
    <w:rsid w:val="00F6474A"/>
    <w:rsid w:val="00F6789C"/>
    <w:rsid w:val="00F6795B"/>
    <w:rsid w:val="00F67E0C"/>
    <w:rsid w:val="00F707CA"/>
    <w:rsid w:val="00F70C4B"/>
    <w:rsid w:val="00F725EC"/>
    <w:rsid w:val="00F72FFD"/>
    <w:rsid w:val="00F743E5"/>
    <w:rsid w:val="00F74955"/>
    <w:rsid w:val="00F75EE3"/>
    <w:rsid w:val="00F76446"/>
    <w:rsid w:val="00F76941"/>
    <w:rsid w:val="00F77EDB"/>
    <w:rsid w:val="00F810BE"/>
    <w:rsid w:val="00F83A22"/>
    <w:rsid w:val="00F85071"/>
    <w:rsid w:val="00F91696"/>
    <w:rsid w:val="00F95068"/>
    <w:rsid w:val="00F96FF0"/>
    <w:rsid w:val="00FA1212"/>
    <w:rsid w:val="00FA15A4"/>
    <w:rsid w:val="00FA1DBD"/>
    <w:rsid w:val="00FA20F5"/>
    <w:rsid w:val="00FA2F68"/>
    <w:rsid w:val="00FA33CA"/>
    <w:rsid w:val="00FA423E"/>
    <w:rsid w:val="00FA4F68"/>
    <w:rsid w:val="00FA6085"/>
    <w:rsid w:val="00FB0EE9"/>
    <w:rsid w:val="00FB12B8"/>
    <w:rsid w:val="00FB5F5E"/>
    <w:rsid w:val="00FC17D3"/>
    <w:rsid w:val="00FC1EE4"/>
    <w:rsid w:val="00FC32CF"/>
    <w:rsid w:val="00FC3822"/>
    <w:rsid w:val="00FC71E9"/>
    <w:rsid w:val="00FC7877"/>
    <w:rsid w:val="00FD0F0C"/>
    <w:rsid w:val="00FD2F4E"/>
    <w:rsid w:val="00FD4825"/>
    <w:rsid w:val="00FD5474"/>
    <w:rsid w:val="00FD557A"/>
    <w:rsid w:val="00FD769C"/>
    <w:rsid w:val="00FE072C"/>
    <w:rsid w:val="00FE09F6"/>
    <w:rsid w:val="00FE0C63"/>
    <w:rsid w:val="00FE137E"/>
    <w:rsid w:val="00FE260D"/>
    <w:rsid w:val="00FE3032"/>
    <w:rsid w:val="00FE323E"/>
    <w:rsid w:val="00FE32DF"/>
    <w:rsid w:val="00FE52DA"/>
    <w:rsid w:val="00FE54A2"/>
    <w:rsid w:val="00FE59D1"/>
    <w:rsid w:val="00FE6D91"/>
    <w:rsid w:val="00FE7A44"/>
    <w:rsid w:val="00FF5DD4"/>
    <w:rsid w:val="00FF65E1"/>
    <w:rsid w:val="00FF6DE9"/>
    <w:rsid w:val="00FF7BFA"/>
    <w:rsid w:val="33C96D16"/>
    <w:rsid w:val="3F7E1EC6"/>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9E368"/>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4"/>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2"/>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5"/>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3"/>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3"/>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7"/>
      </w:numPr>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ceitemhiddenspellword">
    <w:name w:val="mceitemhiddenspellword"/>
    <w:basedOn w:val="DefaultParagraphFont"/>
    <w:rsid w:val="009E2D14"/>
  </w:style>
  <w:style w:type="character" w:styleId="Strong">
    <w:name w:val="Strong"/>
    <w:basedOn w:val="DefaultParagraphFont"/>
    <w:uiPriority w:val="22"/>
    <w:qFormat/>
    <w:rsid w:val="009E2D14"/>
    <w:rPr>
      <w:b/>
      <w:bCs/>
    </w:rPr>
  </w:style>
  <w:style w:type="character" w:styleId="Emphasis">
    <w:name w:val="Emphasis"/>
    <w:basedOn w:val="DefaultParagraphFont"/>
    <w:uiPriority w:val="20"/>
    <w:qFormat/>
    <w:rsid w:val="009E2D14"/>
    <w:rPr>
      <w:i/>
      <w:iCs/>
    </w:rPr>
  </w:style>
  <w:style w:type="character" w:customStyle="1" w:styleId="UnresolvedMention1">
    <w:name w:val="Unresolved Mention1"/>
    <w:basedOn w:val="DefaultParagraphFont"/>
    <w:rsid w:val="00AF191D"/>
    <w:rPr>
      <w:color w:val="808080"/>
      <w:shd w:val="clear" w:color="auto" w:fill="E6E6E6"/>
    </w:rPr>
  </w:style>
  <w:style w:type="character" w:customStyle="1" w:styleId="UnresolvedMention2">
    <w:name w:val="Unresolved Mention2"/>
    <w:basedOn w:val="DefaultParagraphFont"/>
    <w:rsid w:val="001C066B"/>
    <w:rPr>
      <w:color w:val="808080"/>
      <w:shd w:val="clear" w:color="auto" w:fill="E6E6E6"/>
    </w:rPr>
  </w:style>
  <w:style w:type="character" w:customStyle="1" w:styleId="UnresolvedMention3">
    <w:name w:val="Unresolved Mention3"/>
    <w:basedOn w:val="DefaultParagraphFont"/>
    <w:rsid w:val="005D18B6"/>
    <w:rPr>
      <w:color w:val="808080"/>
      <w:shd w:val="clear" w:color="auto" w:fill="E6E6E6"/>
    </w:rPr>
  </w:style>
  <w:style w:type="character" w:styleId="UnresolvedMention">
    <w:name w:val="Unresolved Mention"/>
    <w:basedOn w:val="DefaultParagraphFont"/>
    <w:rsid w:val="00BA78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0837017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595018575">
      <w:bodyDiv w:val="1"/>
      <w:marLeft w:val="0"/>
      <w:marRight w:val="0"/>
      <w:marTop w:val="0"/>
      <w:marBottom w:val="0"/>
      <w:divBdr>
        <w:top w:val="none" w:sz="0" w:space="0" w:color="auto"/>
        <w:left w:val="none" w:sz="0" w:space="0" w:color="auto"/>
        <w:bottom w:val="none" w:sz="0" w:space="0" w:color="auto"/>
        <w:right w:val="none" w:sz="0" w:space="0" w:color="auto"/>
      </w:divBdr>
    </w:div>
    <w:div w:id="63098718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8606995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58416558">
      <w:bodyDiv w:val="1"/>
      <w:marLeft w:val="0"/>
      <w:marRight w:val="0"/>
      <w:marTop w:val="0"/>
      <w:marBottom w:val="0"/>
      <w:divBdr>
        <w:top w:val="none" w:sz="0" w:space="0" w:color="auto"/>
        <w:left w:val="none" w:sz="0" w:space="0" w:color="auto"/>
        <w:bottom w:val="none" w:sz="0" w:space="0" w:color="auto"/>
        <w:right w:val="none" w:sz="0" w:space="0" w:color="auto"/>
      </w:divBdr>
    </w:div>
    <w:div w:id="1658797495">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11682022">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5492955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ocialresearchmethods.net/kb/index.php" TargetMode="External"/><Relationship Id="rId18" Type="http://schemas.openxmlformats.org/officeDocument/2006/relationships/hyperlink" Target="http://time.com/aziz-ansari-modern-romance/" TargetMode="External"/><Relationship Id="rId26" Type="http://schemas.openxmlformats.org/officeDocument/2006/relationships/hyperlink" Target="http://psc.dss.ucdavis.edu/sommerb/sommerdemo/stat_inf/null.htm" TargetMode="External"/><Relationship Id="rId39" Type="http://schemas.openxmlformats.org/officeDocument/2006/relationships/hyperlink" Target="http://www.screencast.com/t/ewKVOP7NZ8C" TargetMode="External"/><Relationship Id="rId21" Type="http://schemas.openxmlformats.org/officeDocument/2006/relationships/hyperlink" Target="http://www.screencast.com/t/RO1oQrka6f" TargetMode="External"/><Relationship Id="rId34" Type="http://schemas.openxmlformats.org/officeDocument/2006/relationships/hyperlink" Target="http://www.socialresearchmethods.net/kb/index.php" TargetMode="External"/><Relationship Id="rId42" Type="http://schemas.openxmlformats.org/officeDocument/2006/relationships/hyperlink" Target="http://www.screencast.com/t/vqz4wrADrn" TargetMode="External"/><Relationship Id="rId47" Type="http://schemas.openxmlformats.org/officeDocument/2006/relationships/hyperlink" Target="http://www.screencast.com/t/ojC4rzxSo" TargetMode="External"/><Relationship Id="rId50" Type="http://schemas.openxmlformats.org/officeDocument/2006/relationships/hyperlink" Target="http://www.screencast.com/t/diPnwdJEE" TargetMode="External"/><Relationship Id="rId55" Type="http://schemas.openxmlformats.org/officeDocument/2006/relationships/hyperlink" Target="http://www.screencast.com/t/gqw097L1Hs2"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hyperlink" Target="https://cloud.ensemblevideo.com/Watch/r8ZMc43K" TargetMode="External"/><Relationship Id="rId11" Type="http://schemas.openxmlformats.org/officeDocument/2006/relationships/footnotes" Target="footnotes.xml"/><Relationship Id="rId24" Type="http://schemas.openxmlformats.org/officeDocument/2006/relationships/hyperlink" Target="https://onlinecourses.science.psu.edu/statprogram/node/138" TargetMode="External"/><Relationship Id="rId32" Type="http://schemas.openxmlformats.org/officeDocument/2006/relationships/hyperlink" Target="http://www.screencast.com/t/ljWqD7jc3" TargetMode="External"/><Relationship Id="rId37" Type="http://schemas.openxmlformats.org/officeDocument/2006/relationships/hyperlink" Target="http://www.screencast.com/t/H4CMirXaLT" TargetMode="External"/><Relationship Id="rId40" Type="http://schemas.openxmlformats.org/officeDocument/2006/relationships/hyperlink" Target="http://www.socialresearchmethods.net/kb/index.php" TargetMode="External"/><Relationship Id="rId45" Type="http://schemas.openxmlformats.org/officeDocument/2006/relationships/hyperlink" Target="https://vimeo.com/107062720" TargetMode="External"/><Relationship Id="rId53" Type="http://schemas.openxmlformats.org/officeDocument/2006/relationships/hyperlink" Target="http://www.socialresearchmethods.net/kb/stat_t.php" TargetMode="External"/><Relationship Id="rId58" Type="http://schemas.openxmlformats.org/officeDocument/2006/relationships/hyperlink" Target="https://blackboard.gmercyu.edu/bbcswebdav/pid-1089042-dt-content-rid-4943532_1/xid-4943532_1" TargetMode="Externa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itunes.apple.com/us/book/modern-romance/id934569203?mt=11&amp;ls=1" TargetMode="External"/><Relationship Id="rId14" Type="http://schemas.openxmlformats.org/officeDocument/2006/relationships/header" Target="header1.xml"/><Relationship Id="rId22" Type="http://schemas.openxmlformats.org/officeDocument/2006/relationships/hyperlink" Target="https://onlinecourses.science.psu.edu/statprogram/node/136" TargetMode="External"/><Relationship Id="rId27" Type="http://schemas.openxmlformats.org/officeDocument/2006/relationships/hyperlink" Target="https://www.youtube.com/watch?v=cpL38ZeIecE" TargetMode="External"/><Relationship Id="rId30" Type="http://schemas.openxmlformats.org/officeDocument/2006/relationships/hyperlink" Target="https://blackboardhelp.usc.edu/working-with-groups/editing-and-managing-groups/" TargetMode="External"/><Relationship Id="rId35" Type="http://schemas.openxmlformats.org/officeDocument/2006/relationships/hyperlink" Target="https://rightangleresearch.wordpress.com/2017/10/07/why-we-absolutely-must-talk-about-causes/" TargetMode="External"/><Relationship Id="rId43" Type="http://schemas.openxmlformats.org/officeDocument/2006/relationships/hyperlink" Target="http://www.screencast.com/t/0YWq7ycywvP2" TargetMode="External"/><Relationship Id="rId48" Type="http://schemas.openxmlformats.org/officeDocument/2006/relationships/hyperlink" Target="http://www.screencast.com/t/oqvvwlvkXR" TargetMode="External"/><Relationship Id="rId56" Type="http://schemas.openxmlformats.org/officeDocument/2006/relationships/hyperlink" Target="http://www.screencast.com/t/mTwMEYfG7x" TargetMode="External"/><Relationship Id="rId8" Type="http://schemas.openxmlformats.org/officeDocument/2006/relationships/styles" Target="styles.xml"/><Relationship Id="rId51" Type="http://schemas.openxmlformats.org/officeDocument/2006/relationships/hyperlink" Target="http://www.screencast.com/t/5xJqCGYoeo"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onlinecourses.science.psu.edu/statprogram/node/139" TargetMode="External"/><Relationship Id="rId33" Type="http://schemas.openxmlformats.org/officeDocument/2006/relationships/hyperlink" Target="http://www.screencast.com/t/O48VlaGNHr5" TargetMode="External"/><Relationship Id="rId38" Type="http://schemas.openxmlformats.org/officeDocument/2006/relationships/hyperlink" Target="http://www.screencast.com/t/uPXtfji4" TargetMode="External"/><Relationship Id="rId46" Type="http://schemas.openxmlformats.org/officeDocument/2006/relationships/hyperlink" Target="http://www.socialresearchmethods.net/kb/index.php" TargetMode="External"/><Relationship Id="rId59" Type="http://schemas.openxmlformats.org/officeDocument/2006/relationships/hyperlink" Target="http://stattrek.com/statistics/dictionary.aspx?definition=critical%20value" TargetMode="External"/><Relationship Id="rId20" Type="http://schemas.openxmlformats.org/officeDocument/2006/relationships/hyperlink" Target="http://www.socialresearchmethods.net/kb/index.php" TargetMode="External"/><Relationship Id="rId41" Type="http://schemas.openxmlformats.org/officeDocument/2006/relationships/hyperlink" Target="http://www.screencast.com/t/zKpy4FRsiIds" TargetMode="External"/><Relationship Id="rId54" Type="http://schemas.openxmlformats.org/officeDocument/2006/relationships/hyperlink" Target="http://www.socialresearchmethods.net/kb/index.php"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footer" Target="footer1.xml"/><Relationship Id="rId23" Type="http://schemas.openxmlformats.org/officeDocument/2006/relationships/hyperlink" Target="https://onlinecourses.science.psu.edu/statprogram/node/137" TargetMode="External"/><Relationship Id="rId28" Type="http://schemas.openxmlformats.org/officeDocument/2006/relationships/hyperlink" Target="https://www.youtube.com/watch?v=jEZIhVhmtPU" TargetMode="External"/><Relationship Id="rId36" Type="http://schemas.openxmlformats.org/officeDocument/2006/relationships/hyperlink" Target="http://www.screencast.com/t/w1KsDNFAfKC" TargetMode="External"/><Relationship Id="rId49" Type="http://schemas.openxmlformats.org/officeDocument/2006/relationships/hyperlink" Target="http://www.socialresearchmethods.net/kb/index.php" TargetMode="External"/><Relationship Id="rId57" Type="http://schemas.openxmlformats.org/officeDocument/2006/relationships/hyperlink" Target="http://faculty.washington.edu/heagerty/Books/Biostatistics/TABLES/t-Tables/" TargetMode="External"/><Relationship Id="rId10" Type="http://schemas.openxmlformats.org/officeDocument/2006/relationships/webSettings" Target="webSettings.xml"/><Relationship Id="rId31" Type="http://schemas.openxmlformats.org/officeDocument/2006/relationships/hyperlink" Target="http://www.socialresearchmethods.net/kb/index.php" TargetMode="External"/><Relationship Id="rId44" Type="http://schemas.openxmlformats.org/officeDocument/2006/relationships/hyperlink" Target="http://www.surveymonkey.comT" TargetMode="External"/><Relationship Id="rId52" Type="http://schemas.openxmlformats.org/officeDocument/2006/relationships/hyperlink" Target="http://www.shodor.org/interactivate/activities/Regression/"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081C6248-162A-4239-95DB-78381B14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27</Pages>
  <Words>6268</Words>
  <Characters>35730</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3</cp:revision>
  <cp:lastPrinted>2009-04-23T17:02:00Z</cp:lastPrinted>
  <dcterms:created xsi:type="dcterms:W3CDTF">2018-10-16T00:19:00Z</dcterms:created>
  <dcterms:modified xsi:type="dcterms:W3CDTF">2019-03-07T19:09:00Z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