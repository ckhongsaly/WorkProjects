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F9231A" w:rsidRDefault="4948C66D" w:rsidP="0020635A">
      <w:pPr>
        <w:pStyle w:val="Heading1"/>
      </w:pPr>
      <w:r w:rsidRPr="00F9231A">
        <w:t xml:space="preserve">Course Description </w:t>
      </w:r>
    </w:p>
    <w:p w14:paraId="18CB3D27" w14:textId="77777777" w:rsidR="00121460" w:rsidRPr="00F9231A" w:rsidRDefault="00121460" w:rsidP="00DC3920"/>
    <w:p w14:paraId="37651805" w14:textId="52A98D69" w:rsidR="00E676CE" w:rsidRPr="00F9231A" w:rsidRDefault="00D32E03" w:rsidP="00DC3920">
      <w:pPr>
        <w:rPr>
          <w:rFonts w:cs="Arial"/>
          <w:szCs w:val="20"/>
        </w:rPr>
      </w:pPr>
      <w:r w:rsidRPr="00F9231A">
        <w:rPr>
          <w:rFonts w:cs="Arial"/>
          <w:szCs w:val="20"/>
        </w:rPr>
        <w:t>Students will study the application of psychological pri</w:t>
      </w:r>
      <w:r w:rsidR="00F84322">
        <w:rPr>
          <w:rFonts w:cs="Arial"/>
          <w:szCs w:val="20"/>
        </w:rPr>
        <w:t>nciples to health and wellness.</w:t>
      </w:r>
      <w:r w:rsidRPr="00F9231A">
        <w:rPr>
          <w:rFonts w:cs="Arial"/>
          <w:szCs w:val="20"/>
        </w:rPr>
        <w:t xml:space="preserve"> Topics will include illness perception and prevention, health enhancing and health compromising behaviors, the effects of stress on health, patient provider interactions, factors influencing utilization of health services and the management of chronic illness.</w:t>
      </w:r>
    </w:p>
    <w:p w14:paraId="099A2C6C" w14:textId="77777777" w:rsidR="00D32E03" w:rsidRPr="00F9231A" w:rsidRDefault="00D32E03" w:rsidP="00DC3920"/>
    <w:p w14:paraId="3C575088" w14:textId="77777777" w:rsidR="00121460" w:rsidRPr="00F9231A" w:rsidRDefault="4948C66D" w:rsidP="4948C66D">
      <w:pPr>
        <w:pStyle w:val="Heading1"/>
        <w:rPr>
          <w:color w:val="9C2C2A" w:themeColor="accent1"/>
        </w:rPr>
      </w:pPr>
      <w:r w:rsidRPr="00F9231A">
        <w:t>University Learning Outcomes (ULO)</w:t>
      </w:r>
    </w:p>
    <w:p w14:paraId="7CB94DA4" w14:textId="77777777" w:rsidR="00121460" w:rsidRPr="00F9231A" w:rsidRDefault="00121460" w:rsidP="00121460">
      <w:pPr>
        <w:tabs>
          <w:tab w:val="left" w:pos="0"/>
        </w:tabs>
        <w:rPr>
          <w:rFonts w:cs="Arial"/>
          <w:szCs w:val="22"/>
        </w:rPr>
      </w:pPr>
    </w:p>
    <w:p w14:paraId="12D381FA" w14:textId="29A96B60" w:rsidR="00BE54C1" w:rsidRPr="00F9231A" w:rsidRDefault="00BE54C1" w:rsidP="00BE54C1">
      <w:pPr>
        <w:pStyle w:val="AssignmentsLevel2"/>
        <w:rPr>
          <w:b/>
          <w:bCs/>
        </w:rPr>
      </w:pPr>
      <w:r w:rsidRPr="00F9231A">
        <w:rPr>
          <w:b/>
          <w:bCs/>
        </w:rPr>
        <w:t>ULO1: </w:t>
      </w:r>
      <w:r w:rsidRPr="00F9231A">
        <w:rPr>
          <w:bCs/>
        </w:rPr>
        <w:t>Knowledge of Human Cultures and the Physical and Natural World</w:t>
      </w:r>
    </w:p>
    <w:p w14:paraId="572DFEFA" w14:textId="3E24820A" w:rsidR="00BE54C1" w:rsidRPr="00F9231A" w:rsidRDefault="00BE54C1" w:rsidP="00BE54C1">
      <w:pPr>
        <w:pStyle w:val="AssignmentsLevel2"/>
        <w:rPr>
          <w:b/>
          <w:bCs/>
        </w:rPr>
      </w:pPr>
      <w:r w:rsidRPr="00F9231A">
        <w:rPr>
          <w:b/>
          <w:bCs/>
        </w:rPr>
        <w:t>ULO2: </w:t>
      </w:r>
      <w:r w:rsidRPr="00F9231A">
        <w:rPr>
          <w:bCs/>
        </w:rPr>
        <w:t>Intellectual and Practical Skills</w:t>
      </w:r>
    </w:p>
    <w:p w14:paraId="1A9BAEA4" w14:textId="699BCEFA" w:rsidR="00BE54C1" w:rsidRPr="00F9231A" w:rsidRDefault="00BE54C1" w:rsidP="00BE54C1">
      <w:pPr>
        <w:pStyle w:val="AssignmentsLevel2"/>
        <w:rPr>
          <w:b/>
          <w:bCs/>
        </w:rPr>
      </w:pPr>
      <w:r w:rsidRPr="00F9231A">
        <w:rPr>
          <w:b/>
          <w:bCs/>
        </w:rPr>
        <w:t>ULO3: </w:t>
      </w:r>
      <w:r w:rsidRPr="00F9231A">
        <w:rPr>
          <w:bCs/>
        </w:rPr>
        <w:t>Personal and Social Responsibility</w:t>
      </w:r>
    </w:p>
    <w:p w14:paraId="35CEAE03" w14:textId="77777777" w:rsidR="00BE54C1" w:rsidRPr="00F9231A" w:rsidRDefault="00BE54C1" w:rsidP="00BE54C1">
      <w:pPr>
        <w:pStyle w:val="AssignmentsLevel2"/>
        <w:rPr>
          <w:b/>
          <w:bCs/>
        </w:rPr>
      </w:pPr>
      <w:r w:rsidRPr="00F9231A">
        <w:rPr>
          <w:b/>
          <w:bCs/>
        </w:rPr>
        <w:t>ULO4: </w:t>
      </w:r>
      <w:r w:rsidRPr="00F9231A">
        <w:rPr>
          <w:bCs/>
        </w:rPr>
        <w:t>Integrative and Applied Learning</w:t>
      </w:r>
      <w:r w:rsidRPr="00F9231A">
        <w:rPr>
          <w:bCs/>
        </w:rPr>
        <w:softHyphen/>
      </w:r>
    </w:p>
    <w:p w14:paraId="65B62440" w14:textId="706A370C" w:rsidR="00BE54C1" w:rsidRPr="00F9231A" w:rsidRDefault="00BE54C1" w:rsidP="00BE54C1">
      <w:pPr>
        <w:pStyle w:val="AssignmentsLevel2"/>
        <w:rPr>
          <w:b/>
          <w:bCs/>
        </w:rPr>
      </w:pPr>
      <w:r w:rsidRPr="00F9231A">
        <w:rPr>
          <w:b/>
          <w:bCs/>
        </w:rPr>
        <w:t>ULO5: </w:t>
      </w:r>
      <w:r w:rsidRPr="00F9231A">
        <w:rPr>
          <w:bCs/>
        </w:rPr>
        <w:t>Immersed in the Critical Concerns of the Sisters of Mercy of the Americas</w:t>
      </w:r>
    </w:p>
    <w:p w14:paraId="50BC5C32" w14:textId="1E79AC26" w:rsidR="00825564" w:rsidRPr="00F9231A" w:rsidRDefault="00825564" w:rsidP="00825564"/>
    <w:p w14:paraId="6529D263" w14:textId="77777777" w:rsidR="00132272" w:rsidRPr="00F9231A" w:rsidRDefault="4948C66D" w:rsidP="0020635A">
      <w:pPr>
        <w:pStyle w:val="Heading1"/>
      </w:pPr>
      <w:r w:rsidRPr="00F9231A">
        <w:t xml:space="preserve">Program Learning Outcomes (PLO) </w:t>
      </w:r>
    </w:p>
    <w:p w14:paraId="6BC854E0" w14:textId="77777777" w:rsidR="00D25D92" w:rsidRPr="00F9231A" w:rsidRDefault="00D25D92" w:rsidP="00D25D92">
      <w:pPr>
        <w:pStyle w:val="AssignmentsLevel2"/>
        <w:numPr>
          <w:ilvl w:val="0"/>
          <w:numId w:val="0"/>
        </w:numPr>
        <w:ind w:left="360"/>
      </w:pPr>
    </w:p>
    <w:p w14:paraId="5F3D164D" w14:textId="77777777" w:rsidR="00A34329" w:rsidRDefault="00A34329" w:rsidP="00A34329">
      <w:pPr>
        <w:pStyle w:val="AssignmentsLevel2"/>
        <w:numPr>
          <w:ilvl w:val="0"/>
          <w:numId w:val="26"/>
        </w:numPr>
        <w:ind w:left="360"/>
        <w:rPr>
          <w:iCs/>
          <w:color w:val="000000"/>
        </w:rPr>
      </w:pPr>
      <w:r>
        <w:rPr>
          <w:b/>
          <w:iCs/>
          <w:color w:val="000000"/>
        </w:rPr>
        <w:t>PLO1:</w:t>
      </w:r>
      <w:r>
        <w:rPr>
          <w:iCs/>
          <w:color w:val="000000"/>
        </w:rPr>
        <w:t xml:space="preserve"> </w:t>
      </w:r>
      <w:r>
        <w:t>Analyze from different perspectives the impact of physiology, cognition, social interaction, group situations, interpersonal relations, attitudes, opinions, group conflicts, language, and communication on human behavior.</w:t>
      </w:r>
      <w:r>
        <w:rPr>
          <w:iCs/>
          <w:color w:val="000000"/>
        </w:rPr>
        <w:t xml:space="preserve"> (ULO1, 2, 4, 5) </w:t>
      </w:r>
    </w:p>
    <w:p w14:paraId="458D706C" w14:textId="77777777" w:rsidR="00A34329" w:rsidRDefault="00A34329" w:rsidP="00A34329">
      <w:pPr>
        <w:pStyle w:val="AssignmentsLevel2"/>
        <w:numPr>
          <w:ilvl w:val="0"/>
          <w:numId w:val="26"/>
        </w:numPr>
        <w:ind w:left="360"/>
        <w:rPr>
          <w:iCs/>
          <w:color w:val="000000"/>
        </w:rPr>
      </w:pPr>
      <w:r>
        <w:rPr>
          <w:b/>
          <w:iCs/>
          <w:color w:val="000000"/>
        </w:rPr>
        <w:t>PLO2:</w:t>
      </w:r>
      <w:r>
        <w:rPr>
          <w:iCs/>
          <w:color w:val="000000"/>
        </w:rPr>
        <w:t xml:space="preserve"> </w:t>
      </w:r>
      <w:r>
        <w:t>Understand and articulate the application of psychological principles across professional settings, including mental health care, schools, general health care, social services, and corporate environments.</w:t>
      </w:r>
      <w:r>
        <w:rPr>
          <w:iCs/>
          <w:color w:val="000000"/>
        </w:rPr>
        <w:t xml:space="preserve"> (ULO2, 4)</w:t>
      </w:r>
    </w:p>
    <w:p w14:paraId="5E1EC104" w14:textId="77777777" w:rsidR="00A34329" w:rsidRDefault="00A34329" w:rsidP="00A34329">
      <w:pPr>
        <w:pStyle w:val="AssignmentsLevel2"/>
        <w:numPr>
          <w:ilvl w:val="0"/>
          <w:numId w:val="26"/>
        </w:numPr>
        <w:ind w:left="360"/>
        <w:rPr>
          <w:iCs/>
          <w:color w:val="000000"/>
        </w:rPr>
      </w:pPr>
      <w:r>
        <w:rPr>
          <w:b/>
          <w:iCs/>
          <w:color w:val="000000"/>
        </w:rPr>
        <w:t>PLO3:</w:t>
      </w:r>
      <w:r>
        <w:rPr>
          <w:iCs/>
          <w:color w:val="000000"/>
        </w:rPr>
        <w:t xml:space="preserve"> </w:t>
      </w:r>
      <w:r>
        <w:t>Identify the impact of psychology on societal issues, including race, gender, religion, and social inequality, and articulate the role of advocacy to affect policy and societal change.</w:t>
      </w:r>
      <w:r>
        <w:rPr>
          <w:iCs/>
          <w:color w:val="000000"/>
        </w:rPr>
        <w:t xml:space="preserve"> (ULO1, 3, 5)</w:t>
      </w:r>
    </w:p>
    <w:p w14:paraId="5CDF91DD" w14:textId="77777777" w:rsidR="00A34329" w:rsidRDefault="00A34329" w:rsidP="00A34329">
      <w:pPr>
        <w:pStyle w:val="AssignmentsLevel2"/>
        <w:numPr>
          <w:ilvl w:val="0"/>
          <w:numId w:val="26"/>
        </w:numPr>
        <w:ind w:left="360"/>
        <w:rPr>
          <w:iCs/>
          <w:color w:val="000000"/>
        </w:rPr>
      </w:pPr>
      <w:r>
        <w:rPr>
          <w:b/>
          <w:iCs/>
          <w:color w:val="000000"/>
        </w:rPr>
        <w:t>PLO4:</w:t>
      </w:r>
      <w:r>
        <w:rPr>
          <w:iCs/>
          <w:color w:val="000000"/>
        </w:rPr>
        <w:t xml:space="preserve"> </w:t>
      </w:r>
      <w:r>
        <w:t>Understand key concepts in statistics and research methodology, and be able to use their acquired knowledge and critical-thinking skills to do the following: comprehensive and critical analysis of original research studies in the field, demonstrated through class discussion, presentations, and research papers.</w:t>
      </w:r>
      <w:r>
        <w:rPr>
          <w:iCs/>
          <w:color w:val="000000"/>
        </w:rPr>
        <w:t xml:space="preserve"> (ULO2, 4) </w:t>
      </w:r>
    </w:p>
    <w:p w14:paraId="07EBBC35" w14:textId="77777777" w:rsidR="00A34329" w:rsidRDefault="00A34329" w:rsidP="00A34329">
      <w:pPr>
        <w:pStyle w:val="AssignmentsLevel2"/>
        <w:numPr>
          <w:ilvl w:val="0"/>
          <w:numId w:val="26"/>
        </w:numPr>
        <w:ind w:left="360"/>
        <w:rPr>
          <w:iCs/>
          <w:color w:val="000000"/>
        </w:rPr>
      </w:pPr>
      <w:r>
        <w:rPr>
          <w:b/>
          <w:iCs/>
          <w:color w:val="000000"/>
        </w:rPr>
        <w:t>PLO5:</w:t>
      </w:r>
      <w:r>
        <w:rPr>
          <w:iCs/>
          <w:color w:val="000000"/>
        </w:rPr>
        <w:t xml:space="preserve"> </w:t>
      </w:r>
      <w:r>
        <w:t>Engage in basic therapeutic counseling skills that allow students to interact appropriately across a variety of supervised professional settings.</w:t>
      </w:r>
      <w:r>
        <w:rPr>
          <w:iCs/>
          <w:color w:val="000000"/>
        </w:rPr>
        <w:t xml:space="preserve"> (ULO1, 2, 3, 4, 5)</w:t>
      </w:r>
    </w:p>
    <w:p w14:paraId="799FE676" w14:textId="77777777" w:rsidR="00A34329" w:rsidRDefault="00A34329" w:rsidP="00A34329">
      <w:pPr>
        <w:pStyle w:val="AssignmentsLevel2"/>
        <w:numPr>
          <w:ilvl w:val="0"/>
          <w:numId w:val="26"/>
        </w:numPr>
        <w:ind w:left="360"/>
        <w:rPr>
          <w:iCs/>
          <w:color w:val="000000"/>
        </w:rPr>
      </w:pPr>
      <w:r>
        <w:rPr>
          <w:b/>
          <w:iCs/>
          <w:color w:val="000000"/>
        </w:rPr>
        <w:t>PLO6:</w:t>
      </w:r>
      <w:r>
        <w:rPr>
          <w:iCs/>
          <w:color w:val="000000"/>
        </w:rPr>
        <w:t xml:space="preserve"> </w:t>
      </w:r>
      <w:r>
        <w:rPr>
          <w:color w:val="222222"/>
        </w:rPr>
        <w:t>Engage in critical thinking concerning the application of the discipline and ethical issues relevant to this evolving field of study.</w:t>
      </w:r>
      <w:r>
        <w:rPr>
          <w:iCs/>
          <w:color w:val="000000"/>
        </w:rPr>
        <w:t xml:space="preserve"> (ULO3, 5)</w:t>
      </w:r>
    </w:p>
    <w:p w14:paraId="220F7887" w14:textId="77777777" w:rsidR="00104F2B" w:rsidRPr="00F9231A" w:rsidRDefault="00104F2B" w:rsidP="00104F2B"/>
    <w:p w14:paraId="468F9AAD" w14:textId="77777777" w:rsidR="00EE72BE" w:rsidRPr="00F9231A" w:rsidRDefault="4948C66D" w:rsidP="0020635A">
      <w:pPr>
        <w:pStyle w:val="Heading1"/>
      </w:pPr>
      <w:r w:rsidRPr="00F9231A">
        <w:t xml:space="preserve">Course Learning Outcomes (CLO) </w:t>
      </w:r>
    </w:p>
    <w:p w14:paraId="0E2DAB34" w14:textId="77777777" w:rsidR="00254182" w:rsidRPr="00F9231A" w:rsidRDefault="00254182" w:rsidP="00E127B5">
      <w:pPr>
        <w:tabs>
          <w:tab w:val="left" w:pos="0"/>
        </w:tabs>
        <w:rPr>
          <w:rFonts w:cs="Arial"/>
          <w:szCs w:val="20"/>
        </w:rPr>
      </w:pPr>
    </w:p>
    <w:p w14:paraId="090DA0E4" w14:textId="2B42E246" w:rsidR="00B81C62" w:rsidRPr="001E38A4" w:rsidRDefault="4948C66D" w:rsidP="007D2F00">
      <w:pPr>
        <w:pStyle w:val="AssignmentsLevel2"/>
      </w:pPr>
      <w:r w:rsidRPr="001E38A4">
        <w:rPr>
          <w:b/>
          <w:bCs/>
        </w:rPr>
        <w:t>CLO1:</w:t>
      </w:r>
      <w:r w:rsidRPr="001E38A4">
        <w:t xml:space="preserve"> </w:t>
      </w:r>
      <w:r w:rsidR="00EB281D" w:rsidRPr="001E38A4">
        <w:t>Apply</w:t>
      </w:r>
      <w:r w:rsidR="00325315" w:rsidRPr="001E38A4">
        <w:t xml:space="preserve"> psychological principles to health and wellness.</w:t>
      </w:r>
    </w:p>
    <w:p w14:paraId="6AE20ABD" w14:textId="753725ED" w:rsidR="00DA45E4" w:rsidRPr="001E38A4" w:rsidRDefault="4948C66D" w:rsidP="4948C66D">
      <w:pPr>
        <w:pStyle w:val="AssignmentsLevel2"/>
        <w:rPr>
          <w:b/>
          <w:bCs/>
        </w:rPr>
      </w:pPr>
      <w:r w:rsidRPr="001E38A4">
        <w:rPr>
          <w:b/>
          <w:bCs/>
        </w:rPr>
        <w:lastRenderedPageBreak/>
        <w:t>CLO2:</w:t>
      </w:r>
      <w:r w:rsidRPr="001E38A4">
        <w:t xml:space="preserve"> </w:t>
      </w:r>
      <w:r w:rsidR="00EB281D" w:rsidRPr="001E38A4">
        <w:rPr>
          <w:color w:val="222222"/>
        </w:rPr>
        <w:t>Examine</w:t>
      </w:r>
      <w:r w:rsidR="00325315" w:rsidRPr="001E38A4">
        <w:rPr>
          <w:color w:val="222222"/>
        </w:rPr>
        <w:t xml:space="preserve"> illness perception and prevention</w:t>
      </w:r>
      <w:r w:rsidR="00F84322">
        <w:rPr>
          <w:color w:val="222222"/>
        </w:rPr>
        <w:t>,</w:t>
      </w:r>
      <w:r w:rsidR="00325315" w:rsidRPr="001E38A4">
        <w:rPr>
          <w:color w:val="222222"/>
        </w:rPr>
        <w:t xml:space="preserve"> as well as health enhancing and health compromising behaviors.</w:t>
      </w:r>
    </w:p>
    <w:p w14:paraId="7CC2F289" w14:textId="3AEB09BF" w:rsidR="0080103D" w:rsidRPr="001E38A4" w:rsidRDefault="4948C66D" w:rsidP="4948C66D">
      <w:pPr>
        <w:pStyle w:val="AssignmentsLevel2"/>
        <w:rPr>
          <w:b/>
          <w:bCs/>
        </w:rPr>
      </w:pPr>
      <w:r w:rsidRPr="001E38A4">
        <w:rPr>
          <w:b/>
          <w:bCs/>
        </w:rPr>
        <w:t>CLO3:</w:t>
      </w:r>
      <w:r w:rsidRPr="001E38A4">
        <w:t xml:space="preserve"> </w:t>
      </w:r>
      <w:r w:rsidR="00EB281D" w:rsidRPr="001E38A4">
        <w:rPr>
          <w:color w:val="222222"/>
        </w:rPr>
        <w:t>Determine</w:t>
      </w:r>
      <w:r w:rsidR="00325315" w:rsidRPr="001E38A4">
        <w:rPr>
          <w:color w:val="222222"/>
        </w:rPr>
        <w:t xml:space="preserve"> the effects of stress on health.</w:t>
      </w:r>
    </w:p>
    <w:p w14:paraId="14A6DAD8" w14:textId="77777777" w:rsidR="00CE17FB" w:rsidRPr="00CE17FB" w:rsidRDefault="00325315" w:rsidP="00CE17FB">
      <w:pPr>
        <w:pStyle w:val="AssignmentsLevel2"/>
        <w:rPr>
          <w:sz w:val="19"/>
          <w:szCs w:val="19"/>
        </w:rPr>
      </w:pPr>
      <w:r w:rsidRPr="001E38A4">
        <w:rPr>
          <w:b/>
        </w:rPr>
        <w:t>CLO4</w:t>
      </w:r>
      <w:r w:rsidRPr="001E38A4">
        <w:t xml:space="preserve">: </w:t>
      </w:r>
      <w:r w:rsidR="008B5734" w:rsidRPr="001E38A4">
        <w:rPr>
          <w:color w:val="222222"/>
        </w:rPr>
        <w:t>Summarize</w:t>
      </w:r>
      <w:r w:rsidRPr="001E38A4">
        <w:rPr>
          <w:color w:val="222222"/>
        </w:rPr>
        <w:t xml:space="preserve"> </w:t>
      </w:r>
      <w:r w:rsidRPr="001E38A4">
        <w:t>patient provider interactions</w:t>
      </w:r>
      <w:r w:rsidR="00CE17FB">
        <w:t xml:space="preserve"> and</w:t>
      </w:r>
      <w:r w:rsidRPr="001E38A4">
        <w:t xml:space="preserve"> factors influencing utilization of health services</w:t>
      </w:r>
    </w:p>
    <w:p w14:paraId="37F59AC3" w14:textId="3C615BEF" w:rsidR="00325315" w:rsidRPr="00CE17FB" w:rsidRDefault="00340AF2" w:rsidP="00CE17FB">
      <w:pPr>
        <w:pStyle w:val="AssignmentsLevel2"/>
        <w:rPr>
          <w:sz w:val="19"/>
          <w:szCs w:val="19"/>
        </w:rPr>
      </w:pPr>
      <w:r w:rsidRPr="001E38A4">
        <w:rPr>
          <w:b/>
        </w:rPr>
        <w:t>CLO</w:t>
      </w:r>
      <w:r>
        <w:rPr>
          <w:b/>
        </w:rPr>
        <w:t>5</w:t>
      </w:r>
      <w:r w:rsidRPr="001E38A4">
        <w:t>:</w:t>
      </w:r>
      <w:r w:rsidR="00325315" w:rsidRPr="001E38A4">
        <w:t xml:space="preserve"> </w:t>
      </w:r>
      <w:r>
        <w:t>Examine</w:t>
      </w:r>
      <w:r w:rsidR="00325315" w:rsidRPr="001E38A4">
        <w:t xml:space="preserve"> the management of chronic illness.</w:t>
      </w:r>
    </w:p>
    <w:p w14:paraId="5DDF77F7" w14:textId="77777777" w:rsidR="004F138A" w:rsidRPr="00F9231A" w:rsidRDefault="004F138A" w:rsidP="004F138A">
      <w:pPr>
        <w:tabs>
          <w:tab w:val="left" w:pos="0"/>
        </w:tabs>
        <w:rPr>
          <w:rFonts w:cs="Arial"/>
          <w:szCs w:val="20"/>
        </w:rPr>
      </w:pPr>
    </w:p>
    <w:p w14:paraId="610A24DB" w14:textId="77777777" w:rsidR="004F138A" w:rsidRPr="00F9231A" w:rsidRDefault="4948C66D" w:rsidP="4948C66D">
      <w:pPr>
        <w:pStyle w:val="Heading1"/>
        <w:rPr>
          <w:color w:val="9C2C2A" w:themeColor="accent1"/>
        </w:rPr>
      </w:pPr>
      <w:r w:rsidRPr="00F9231A">
        <w:t>Student Expectations</w:t>
      </w:r>
    </w:p>
    <w:p w14:paraId="5D34D580" w14:textId="77777777" w:rsidR="004F138A" w:rsidRPr="00F9231A" w:rsidRDefault="004F138A" w:rsidP="004F138A">
      <w:pPr>
        <w:tabs>
          <w:tab w:val="left" w:pos="0"/>
        </w:tabs>
        <w:rPr>
          <w:rFonts w:cs="Arial"/>
          <w:b/>
          <w:color w:val="9C2C2A"/>
          <w:sz w:val="22"/>
          <w:szCs w:val="22"/>
        </w:rPr>
      </w:pPr>
    </w:p>
    <w:p w14:paraId="4EEF7793" w14:textId="265DC3EB" w:rsidR="004F138A" w:rsidRPr="00F9231A" w:rsidRDefault="4948C66D" w:rsidP="002522B3">
      <w:pPr>
        <w:pStyle w:val="AssignmentsLevel1"/>
      </w:pPr>
      <w:r w:rsidRPr="00F9231A">
        <w:t>Students are expected to</w:t>
      </w:r>
      <w:r w:rsidR="00F84322">
        <w:t xml:space="preserve"> do the following</w:t>
      </w:r>
      <w:r w:rsidRPr="00F9231A">
        <w:t>:</w:t>
      </w:r>
    </w:p>
    <w:p w14:paraId="53CB27B4" w14:textId="77777777" w:rsidR="00D07152" w:rsidRPr="00F9231A" w:rsidRDefault="00D07152" w:rsidP="002522B3">
      <w:pPr>
        <w:pStyle w:val="AssignmentsLevel1"/>
      </w:pPr>
    </w:p>
    <w:p w14:paraId="33BF1469" w14:textId="77777777" w:rsidR="004F138A" w:rsidRPr="00F9231A" w:rsidRDefault="4948C66D" w:rsidP="002522B3">
      <w:pPr>
        <w:pStyle w:val="AssignmentsLevel2"/>
      </w:pPr>
      <w:r w:rsidRPr="00F9231A">
        <w:t>Ask probing and insightful questions related to course content.</w:t>
      </w:r>
    </w:p>
    <w:p w14:paraId="447EC8D3" w14:textId="77777777" w:rsidR="004F138A" w:rsidRPr="00F9231A" w:rsidRDefault="4948C66D" w:rsidP="002522B3">
      <w:pPr>
        <w:pStyle w:val="AssignmentsLevel2"/>
      </w:pPr>
      <w:r w:rsidRPr="00F9231A">
        <w:t>Make meaningful and relevant connections and application to their own learning process.</w:t>
      </w:r>
    </w:p>
    <w:p w14:paraId="4EEB27D5" w14:textId="77777777" w:rsidR="004F138A" w:rsidRPr="00F9231A" w:rsidRDefault="4948C66D" w:rsidP="002522B3">
      <w:pPr>
        <w:pStyle w:val="AssignmentsLevel2"/>
      </w:pPr>
      <w:r w:rsidRPr="00F9231A">
        <w:t>Be productive and contributing members of class discussions.</w:t>
      </w:r>
    </w:p>
    <w:p w14:paraId="63AF2E7B" w14:textId="77777777" w:rsidR="000E5FD9" w:rsidRPr="00F9231A" w:rsidRDefault="000E5FD9" w:rsidP="00D9427C">
      <w:pPr>
        <w:pStyle w:val="AssignmentsLevel1"/>
      </w:pPr>
    </w:p>
    <w:p w14:paraId="529723B0" w14:textId="77777777" w:rsidR="00721FDA" w:rsidRPr="00F9231A" w:rsidRDefault="4948C66D" w:rsidP="0020635A">
      <w:pPr>
        <w:pStyle w:val="Heading1"/>
      </w:pPr>
      <w:r w:rsidRPr="00F9231A">
        <w:t>Required Course Materials</w:t>
      </w:r>
    </w:p>
    <w:p w14:paraId="0B40EC36" w14:textId="77777777" w:rsidR="0049398D" w:rsidRPr="00F9231A" w:rsidRDefault="0049398D" w:rsidP="00E127B5">
      <w:pPr>
        <w:pStyle w:val="APACitation"/>
      </w:pPr>
    </w:p>
    <w:p w14:paraId="54B27BDA" w14:textId="1E021A36" w:rsidR="00320A54" w:rsidRPr="00F9231A" w:rsidRDefault="00CC5A67" w:rsidP="00DA45E4">
      <w:pPr>
        <w:pStyle w:val="APACitation"/>
      </w:pPr>
      <w:r w:rsidRPr="00F9231A">
        <w:t>Brannon, L., Updegraff, J. A.</w:t>
      </w:r>
      <w:r w:rsidR="00F84322">
        <w:t>, &amp;</w:t>
      </w:r>
      <w:r w:rsidRPr="00F9231A">
        <w:t xml:space="preserve"> Feist, J. (2018)</w:t>
      </w:r>
      <w:r w:rsidR="00F84322">
        <w:t>.</w:t>
      </w:r>
      <w:r w:rsidRPr="00F9231A">
        <w:t xml:space="preserve"> </w:t>
      </w:r>
      <w:r w:rsidR="001452AA" w:rsidRPr="00222211">
        <w:rPr>
          <w:i/>
        </w:rPr>
        <w:t xml:space="preserve">Health </w:t>
      </w:r>
      <w:r w:rsidR="00F84322" w:rsidRPr="00222211">
        <w:rPr>
          <w:i/>
        </w:rPr>
        <w:t>p</w:t>
      </w:r>
      <w:r w:rsidR="001452AA" w:rsidRPr="00222211">
        <w:rPr>
          <w:i/>
        </w:rPr>
        <w:t xml:space="preserve">sychology: An </w:t>
      </w:r>
      <w:r w:rsidR="00F84322" w:rsidRPr="00222211">
        <w:rPr>
          <w:i/>
        </w:rPr>
        <w:t>i</w:t>
      </w:r>
      <w:r w:rsidR="001452AA" w:rsidRPr="00222211">
        <w:rPr>
          <w:i/>
        </w:rPr>
        <w:t xml:space="preserve">ntroduction to </w:t>
      </w:r>
      <w:r w:rsidR="00F84322" w:rsidRPr="00222211">
        <w:rPr>
          <w:i/>
        </w:rPr>
        <w:t>b</w:t>
      </w:r>
      <w:r w:rsidR="001452AA" w:rsidRPr="00222211">
        <w:rPr>
          <w:i/>
        </w:rPr>
        <w:t xml:space="preserve">ehavior and </w:t>
      </w:r>
      <w:r w:rsidR="00F84322" w:rsidRPr="00222211">
        <w:rPr>
          <w:i/>
        </w:rPr>
        <w:t>h</w:t>
      </w:r>
      <w:r w:rsidRPr="00222211">
        <w:rPr>
          <w:i/>
        </w:rPr>
        <w:t>ealth</w:t>
      </w:r>
      <w:r w:rsidR="001452AA" w:rsidRPr="00F9231A">
        <w:t xml:space="preserve"> </w:t>
      </w:r>
      <w:r w:rsidR="00F84322">
        <w:t>(</w:t>
      </w:r>
      <w:r w:rsidR="001452AA" w:rsidRPr="00F9231A">
        <w:t xml:space="preserve">9th </w:t>
      </w:r>
      <w:r w:rsidR="00F84322">
        <w:t>ed.).</w:t>
      </w:r>
      <w:r w:rsidRPr="00F9231A">
        <w:t xml:space="preserve"> Boston, MA</w:t>
      </w:r>
      <w:r w:rsidR="00F84322">
        <w:t>: Cengage.</w:t>
      </w:r>
    </w:p>
    <w:p w14:paraId="5E4648CA" w14:textId="03B34364" w:rsidR="00D9427C" w:rsidRPr="00F9231A" w:rsidRDefault="00D9427C" w:rsidP="00D9427C">
      <w:pPr>
        <w:pStyle w:val="APACitation"/>
        <w:ind w:firstLine="0"/>
        <w:rPr>
          <w:bCs/>
        </w:rPr>
      </w:pPr>
      <w:r w:rsidRPr="00F9231A">
        <w:t>ISBN:</w:t>
      </w:r>
      <w:r w:rsidR="00CC5A67" w:rsidRPr="00F9231A">
        <w:t xml:space="preserve"> </w:t>
      </w:r>
      <w:r w:rsidRPr="00F9231A">
        <w:t xml:space="preserve"> </w:t>
      </w:r>
      <w:r w:rsidR="00CC5A67" w:rsidRPr="00F9231A">
        <w:t>978-1-337-09464-1</w:t>
      </w:r>
    </w:p>
    <w:p w14:paraId="618B1599" w14:textId="65C30F55" w:rsidR="00E03696" w:rsidRDefault="00E03696">
      <w:pPr>
        <w:rPr>
          <w:rFonts w:cs="Arial"/>
          <w:szCs w:val="20"/>
        </w:rPr>
      </w:pPr>
      <w:r>
        <w:rPr>
          <w:b/>
          <w:szCs w:val="20"/>
        </w:rPr>
        <w:br w:type="page"/>
      </w:r>
    </w:p>
    <w:p w14:paraId="07301D21" w14:textId="77777777" w:rsidR="001E38A4" w:rsidRDefault="001E38A4" w:rsidP="0020635A">
      <w:pPr>
        <w:pStyle w:val="Heading1"/>
      </w:pPr>
      <w:bookmarkStart w:id="0" w:name="_GoBack"/>
      <w:bookmarkEnd w:id="0"/>
    </w:p>
    <w:p w14:paraId="30552DE3" w14:textId="1F3F7C2A" w:rsidR="00861D9D" w:rsidRPr="00F9231A" w:rsidRDefault="4948C66D" w:rsidP="0020635A">
      <w:pPr>
        <w:pStyle w:val="Heading1"/>
      </w:pPr>
      <w:r w:rsidRPr="00F9231A">
        <w:t>Suggested Point Values</w:t>
      </w:r>
    </w:p>
    <w:p w14:paraId="4ECE241F" w14:textId="77777777" w:rsidR="00861D9D" w:rsidRPr="00F9231A"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F9231A" w14:paraId="2ED878EA" w14:textId="77777777" w:rsidTr="00807BF5">
        <w:tc>
          <w:tcPr>
            <w:tcW w:w="3588" w:type="pct"/>
            <w:tcBorders>
              <w:bottom w:val="single" w:sz="4" w:space="0" w:color="auto"/>
              <w:right w:val="nil"/>
            </w:tcBorders>
            <w:shd w:val="clear" w:color="auto" w:fill="BF2C37"/>
            <w:vAlign w:val="center"/>
          </w:tcPr>
          <w:p w14:paraId="554C9E1D" w14:textId="77777777" w:rsidR="00DA1207" w:rsidRPr="00F9231A" w:rsidRDefault="4948C66D" w:rsidP="4948C66D">
            <w:pPr>
              <w:ind w:left="859" w:hanging="859"/>
              <w:rPr>
                <w:b/>
                <w:bCs/>
                <w:color w:val="FFFFFF" w:themeColor="background1"/>
                <w:sz w:val="22"/>
                <w:szCs w:val="22"/>
              </w:rPr>
            </w:pPr>
            <w:r w:rsidRPr="00F9231A">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F9231A" w:rsidRDefault="4948C66D" w:rsidP="4948C66D">
            <w:pPr>
              <w:ind w:left="859" w:hanging="859"/>
              <w:jc w:val="center"/>
              <w:rPr>
                <w:b/>
                <w:bCs/>
                <w:color w:val="FFFFFF" w:themeColor="background1"/>
                <w:sz w:val="22"/>
                <w:szCs w:val="22"/>
              </w:rPr>
            </w:pPr>
            <w:r w:rsidRPr="00F9231A">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F9231A" w:rsidRDefault="4948C66D" w:rsidP="4948C66D">
            <w:pPr>
              <w:ind w:left="859" w:hanging="859"/>
              <w:jc w:val="center"/>
              <w:rPr>
                <w:b/>
                <w:bCs/>
                <w:color w:val="FFFFFF" w:themeColor="background1"/>
                <w:sz w:val="22"/>
                <w:szCs w:val="22"/>
              </w:rPr>
            </w:pPr>
            <w:r w:rsidRPr="00F9231A">
              <w:rPr>
                <w:b/>
                <w:bCs/>
                <w:color w:val="FFFFFF" w:themeColor="background1"/>
                <w:sz w:val="22"/>
                <w:szCs w:val="22"/>
              </w:rPr>
              <w:t>Due</w:t>
            </w:r>
          </w:p>
        </w:tc>
      </w:tr>
      <w:tr w:rsidR="00861D9D" w:rsidRPr="00F9231A" w14:paraId="4EE9E070" w14:textId="77777777" w:rsidTr="00807BF5">
        <w:tc>
          <w:tcPr>
            <w:tcW w:w="3588" w:type="pct"/>
            <w:tcBorders>
              <w:right w:val="nil"/>
            </w:tcBorders>
            <w:shd w:val="clear" w:color="auto" w:fill="D8D9DA"/>
            <w:vAlign w:val="center"/>
          </w:tcPr>
          <w:p w14:paraId="41A3883E" w14:textId="77777777" w:rsidR="00861D9D" w:rsidRPr="00F9231A" w:rsidRDefault="4948C66D" w:rsidP="00132272">
            <w:pPr>
              <w:ind w:left="859" w:hanging="859"/>
              <w:rPr>
                <w:szCs w:val="20"/>
              </w:rPr>
            </w:pPr>
            <w:r w:rsidRPr="00F9231A">
              <w:rPr>
                <w:b/>
                <w:bCs/>
              </w:rPr>
              <w:t xml:space="preserve">Week 1 </w:t>
            </w:r>
          </w:p>
        </w:tc>
        <w:tc>
          <w:tcPr>
            <w:tcW w:w="641" w:type="pct"/>
            <w:tcBorders>
              <w:left w:val="nil"/>
              <w:right w:val="nil"/>
            </w:tcBorders>
            <w:shd w:val="clear" w:color="auto" w:fill="D8D9DA"/>
            <w:vAlign w:val="center"/>
          </w:tcPr>
          <w:p w14:paraId="39AE8731" w14:textId="77777777" w:rsidR="00861D9D" w:rsidRPr="00F9231A"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F9231A" w:rsidRDefault="00861D9D" w:rsidP="00132272">
            <w:pPr>
              <w:ind w:left="859" w:hanging="859"/>
              <w:jc w:val="center"/>
              <w:rPr>
                <w:szCs w:val="20"/>
              </w:rPr>
            </w:pPr>
          </w:p>
        </w:tc>
      </w:tr>
      <w:tr w:rsidR="00885B56" w:rsidRPr="00F9231A" w14:paraId="7BA94268" w14:textId="77777777" w:rsidTr="00807BF5">
        <w:tc>
          <w:tcPr>
            <w:tcW w:w="3588" w:type="pct"/>
            <w:vAlign w:val="center"/>
          </w:tcPr>
          <w:p w14:paraId="7D54036C" w14:textId="4CE66C57" w:rsidR="00885B56" w:rsidRPr="00F9231A" w:rsidRDefault="00807BF5" w:rsidP="4948C66D">
            <w:pPr>
              <w:ind w:left="859" w:hanging="859"/>
            </w:pPr>
            <w:r w:rsidRPr="00807BF5">
              <w:t>Do This First</w:t>
            </w:r>
            <w:r w:rsidR="00F84322">
              <w:t>:</w:t>
            </w:r>
            <w:r w:rsidRPr="00807BF5">
              <w:t xml:space="preserve"> Pre-Course Health Knowledge Quiz</w:t>
            </w:r>
          </w:p>
        </w:tc>
        <w:tc>
          <w:tcPr>
            <w:tcW w:w="641" w:type="pct"/>
            <w:vAlign w:val="center"/>
          </w:tcPr>
          <w:p w14:paraId="1B14452A" w14:textId="6EF13325" w:rsidR="00885B56" w:rsidRPr="00F9231A" w:rsidRDefault="006C1058" w:rsidP="00824D94">
            <w:pPr>
              <w:ind w:left="859" w:hanging="859"/>
              <w:jc w:val="center"/>
              <w:rPr>
                <w:szCs w:val="20"/>
              </w:rPr>
            </w:pPr>
            <w:r>
              <w:rPr>
                <w:szCs w:val="20"/>
              </w:rPr>
              <w:t>20</w:t>
            </w:r>
          </w:p>
        </w:tc>
        <w:tc>
          <w:tcPr>
            <w:tcW w:w="771" w:type="pct"/>
            <w:vAlign w:val="center"/>
          </w:tcPr>
          <w:p w14:paraId="73AE2AB4" w14:textId="77777777" w:rsidR="00885B56" w:rsidRPr="00F9231A" w:rsidRDefault="00885B56" w:rsidP="00824D94">
            <w:pPr>
              <w:ind w:left="859" w:hanging="859"/>
              <w:jc w:val="center"/>
              <w:rPr>
                <w:szCs w:val="20"/>
              </w:rPr>
            </w:pPr>
          </w:p>
        </w:tc>
      </w:tr>
      <w:tr w:rsidR="00885B56" w:rsidRPr="00F9231A" w14:paraId="7B83B6AA" w14:textId="77777777" w:rsidTr="00807BF5">
        <w:tc>
          <w:tcPr>
            <w:tcW w:w="3588" w:type="pct"/>
            <w:vAlign w:val="center"/>
          </w:tcPr>
          <w:p w14:paraId="27659C46" w14:textId="40E3C766" w:rsidR="00885B56" w:rsidRPr="00F9231A" w:rsidRDefault="00807BF5" w:rsidP="00AC14C7">
            <w:pPr>
              <w:ind w:left="859" w:hanging="859"/>
              <w:rPr>
                <w:szCs w:val="20"/>
              </w:rPr>
            </w:pPr>
            <w:r w:rsidRPr="00807BF5">
              <w:t>Discussion: Health Psychology</w:t>
            </w:r>
          </w:p>
        </w:tc>
        <w:tc>
          <w:tcPr>
            <w:tcW w:w="641" w:type="pct"/>
            <w:vAlign w:val="center"/>
          </w:tcPr>
          <w:p w14:paraId="0028F317" w14:textId="07843583" w:rsidR="00885B56" w:rsidRPr="00F9231A" w:rsidRDefault="006C1058" w:rsidP="00824D94">
            <w:pPr>
              <w:ind w:left="859" w:hanging="859"/>
              <w:jc w:val="center"/>
              <w:rPr>
                <w:szCs w:val="20"/>
              </w:rPr>
            </w:pPr>
            <w:r>
              <w:rPr>
                <w:szCs w:val="20"/>
              </w:rPr>
              <w:t>40</w:t>
            </w:r>
          </w:p>
        </w:tc>
        <w:tc>
          <w:tcPr>
            <w:tcW w:w="771" w:type="pct"/>
            <w:vAlign w:val="center"/>
          </w:tcPr>
          <w:p w14:paraId="3E025BAC" w14:textId="77777777" w:rsidR="00885B56" w:rsidRPr="00F9231A" w:rsidRDefault="00885B56" w:rsidP="00824D94">
            <w:pPr>
              <w:ind w:left="859" w:hanging="859"/>
              <w:jc w:val="center"/>
              <w:rPr>
                <w:szCs w:val="20"/>
              </w:rPr>
            </w:pPr>
          </w:p>
        </w:tc>
      </w:tr>
      <w:tr w:rsidR="00807BF5" w:rsidRPr="00F9231A" w14:paraId="1EDF56E9" w14:textId="77777777" w:rsidTr="00807BF5">
        <w:tc>
          <w:tcPr>
            <w:tcW w:w="3588" w:type="pct"/>
            <w:vAlign w:val="center"/>
          </w:tcPr>
          <w:p w14:paraId="6D7AE9FA" w14:textId="5796037B" w:rsidR="00807BF5" w:rsidRPr="00807BF5" w:rsidRDefault="00807BF5" w:rsidP="00AC14C7">
            <w:pPr>
              <w:ind w:left="859" w:hanging="859"/>
            </w:pPr>
            <w:r w:rsidRPr="00807BF5">
              <w:t>Discussion: The Relationship Between Your Environment and Your Health</w:t>
            </w:r>
          </w:p>
        </w:tc>
        <w:tc>
          <w:tcPr>
            <w:tcW w:w="641" w:type="pct"/>
            <w:vAlign w:val="center"/>
          </w:tcPr>
          <w:p w14:paraId="1F6EFB82" w14:textId="20BE9272" w:rsidR="00807BF5" w:rsidRPr="00F9231A" w:rsidRDefault="006C1058" w:rsidP="00824D94">
            <w:pPr>
              <w:ind w:left="859" w:hanging="859"/>
              <w:jc w:val="center"/>
              <w:rPr>
                <w:szCs w:val="20"/>
              </w:rPr>
            </w:pPr>
            <w:r>
              <w:rPr>
                <w:szCs w:val="20"/>
              </w:rPr>
              <w:t>40</w:t>
            </w:r>
          </w:p>
        </w:tc>
        <w:tc>
          <w:tcPr>
            <w:tcW w:w="771" w:type="pct"/>
            <w:vAlign w:val="center"/>
          </w:tcPr>
          <w:p w14:paraId="7FB35C0D" w14:textId="77777777" w:rsidR="00807BF5" w:rsidRPr="00F9231A" w:rsidRDefault="00807BF5" w:rsidP="00824D94">
            <w:pPr>
              <w:ind w:left="859" w:hanging="859"/>
              <w:jc w:val="center"/>
              <w:rPr>
                <w:szCs w:val="20"/>
              </w:rPr>
            </w:pPr>
          </w:p>
        </w:tc>
      </w:tr>
      <w:tr w:rsidR="00807BF5" w:rsidRPr="00F9231A" w14:paraId="457C9326" w14:textId="77777777" w:rsidTr="00807BF5">
        <w:tc>
          <w:tcPr>
            <w:tcW w:w="3588" w:type="pct"/>
            <w:vAlign w:val="center"/>
          </w:tcPr>
          <w:p w14:paraId="24187B56" w14:textId="121FA889" w:rsidR="00807BF5" w:rsidRPr="00807BF5" w:rsidRDefault="00DE25EE" w:rsidP="00AC14C7">
            <w:pPr>
              <w:ind w:left="859" w:hanging="859"/>
            </w:pPr>
            <w:r>
              <w:t>Self-C</w:t>
            </w:r>
            <w:r w:rsidR="00807BF5" w:rsidRPr="00807BF5">
              <w:t>are Project Research</w:t>
            </w:r>
          </w:p>
        </w:tc>
        <w:tc>
          <w:tcPr>
            <w:tcW w:w="641" w:type="pct"/>
            <w:vAlign w:val="center"/>
          </w:tcPr>
          <w:p w14:paraId="5A4059B9" w14:textId="64FDD97B" w:rsidR="00807BF5" w:rsidRPr="00F9231A" w:rsidRDefault="006C1058" w:rsidP="00824D94">
            <w:pPr>
              <w:ind w:left="859" w:hanging="859"/>
              <w:jc w:val="center"/>
              <w:rPr>
                <w:szCs w:val="20"/>
              </w:rPr>
            </w:pPr>
            <w:r>
              <w:rPr>
                <w:szCs w:val="20"/>
              </w:rPr>
              <w:t>30</w:t>
            </w:r>
          </w:p>
        </w:tc>
        <w:tc>
          <w:tcPr>
            <w:tcW w:w="771" w:type="pct"/>
            <w:vAlign w:val="center"/>
          </w:tcPr>
          <w:p w14:paraId="71BEF2FC" w14:textId="349B4B3F" w:rsidR="00807BF5" w:rsidRPr="00F9231A" w:rsidRDefault="00807BF5" w:rsidP="002112CD">
            <w:pPr>
              <w:ind w:left="859" w:hanging="859"/>
              <w:rPr>
                <w:szCs w:val="20"/>
              </w:rPr>
            </w:pPr>
          </w:p>
        </w:tc>
      </w:tr>
      <w:tr w:rsidR="00807BF5" w:rsidRPr="00F9231A" w14:paraId="1996E272" w14:textId="77777777" w:rsidTr="00807BF5">
        <w:tc>
          <w:tcPr>
            <w:tcW w:w="3588" w:type="pct"/>
            <w:vAlign w:val="center"/>
          </w:tcPr>
          <w:p w14:paraId="35C23BA0" w14:textId="42048530" w:rsidR="00807BF5" w:rsidRPr="00807BF5" w:rsidRDefault="00807BF5" w:rsidP="00AC14C7">
            <w:pPr>
              <w:ind w:left="859" w:hanging="859"/>
            </w:pPr>
            <w:r w:rsidRPr="00807BF5">
              <w:t>Week 1 Quiz</w:t>
            </w:r>
          </w:p>
        </w:tc>
        <w:tc>
          <w:tcPr>
            <w:tcW w:w="641" w:type="pct"/>
            <w:vAlign w:val="center"/>
          </w:tcPr>
          <w:p w14:paraId="77762896" w14:textId="34FB40D8" w:rsidR="00807BF5" w:rsidRPr="00F9231A" w:rsidRDefault="00DE25EE" w:rsidP="00824D94">
            <w:pPr>
              <w:ind w:left="859" w:hanging="859"/>
              <w:jc w:val="center"/>
              <w:rPr>
                <w:szCs w:val="20"/>
              </w:rPr>
            </w:pPr>
            <w:r>
              <w:rPr>
                <w:szCs w:val="20"/>
              </w:rPr>
              <w:t>60</w:t>
            </w:r>
          </w:p>
        </w:tc>
        <w:tc>
          <w:tcPr>
            <w:tcW w:w="771" w:type="pct"/>
            <w:vAlign w:val="center"/>
          </w:tcPr>
          <w:p w14:paraId="0AFFFCEE" w14:textId="5B52679A" w:rsidR="00807BF5" w:rsidRPr="00F9231A" w:rsidRDefault="00807BF5" w:rsidP="00824D94">
            <w:pPr>
              <w:ind w:left="859" w:hanging="859"/>
              <w:jc w:val="center"/>
              <w:rPr>
                <w:szCs w:val="20"/>
              </w:rPr>
            </w:pPr>
          </w:p>
        </w:tc>
      </w:tr>
      <w:tr w:rsidR="00861D9D" w:rsidRPr="00F9231A" w14:paraId="510F6F8D" w14:textId="77777777" w:rsidTr="00807BF5">
        <w:tc>
          <w:tcPr>
            <w:tcW w:w="3588" w:type="pct"/>
            <w:tcBorders>
              <w:right w:val="nil"/>
            </w:tcBorders>
            <w:shd w:val="clear" w:color="auto" w:fill="D8D9DA"/>
            <w:vAlign w:val="center"/>
          </w:tcPr>
          <w:p w14:paraId="0703968A" w14:textId="77777777" w:rsidR="00861D9D" w:rsidRPr="00F9231A" w:rsidRDefault="4948C66D" w:rsidP="00132272">
            <w:pPr>
              <w:ind w:left="859" w:hanging="859"/>
              <w:rPr>
                <w:szCs w:val="20"/>
              </w:rPr>
            </w:pPr>
            <w:r w:rsidRPr="00F9231A">
              <w:rPr>
                <w:b/>
                <w:bCs/>
              </w:rPr>
              <w:t xml:space="preserve">Week 2 </w:t>
            </w:r>
          </w:p>
        </w:tc>
        <w:tc>
          <w:tcPr>
            <w:tcW w:w="641" w:type="pct"/>
            <w:tcBorders>
              <w:left w:val="nil"/>
              <w:right w:val="nil"/>
            </w:tcBorders>
            <w:shd w:val="clear" w:color="auto" w:fill="D8D9DA"/>
            <w:vAlign w:val="center"/>
          </w:tcPr>
          <w:p w14:paraId="2FB2EC7F" w14:textId="77777777" w:rsidR="00861D9D" w:rsidRPr="00F9231A"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F9231A" w:rsidRDefault="00861D9D" w:rsidP="00132272">
            <w:pPr>
              <w:ind w:left="859" w:hanging="859"/>
              <w:jc w:val="center"/>
              <w:rPr>
                <w:szCs w:val="20"/>
              </w:rPr>
            </w:pPr>
          </w:p>
        </w:tc>
      </w:tr>
      <w:tr w:rsidR="00885B56" w:rsidRPr="00F9231A" w14:paraId="21718FCD" w14:textId="77777777" w:rsidTr="00807BF5">
        <w:tc>
          <w:tcPr>
            <w:tcW w:w="3588" w:type="pct"/>
            <w:vAlign w:val="center"/>
          </w:tcPr>
          <w:p w14:paraId="35C6AF59" w14:textId="2300049F" w:rsidR="00885B56" w:rsidRPr="00F9231A" w:rsidRDefault="00807BF5" w:rsidP="00A6325C">
            <w:pPr>
              <w:ind w:left="859" w:hanging="859"/>
              <w:rPr>
                <w:szCs w:val="20"/>
              </w:rPr>
            </w:pPr>
            <w:r w:rsidRPr="00807BF5">
              <w:t>Discussion: Relaxation Exercise</w:t>
            </w:r>
          </w:p>
        </w:tc>
        <w:tc>
          <w:tcPr>
            <w:tcW w:w="641" w:type="pct"/>
            <w:vAlign w:val="center"/>
          </w:tcPr>
          <w:p w14:paraId="2241ADAB" w14:textId="7F952494" w:rsidR="00885B56" w:rsidRPr="00F9231A" w:rsidRDefault="006C1058" w:rsidP="00A6325C">
            <w:pPr>
              <w:ind w:left="859" w:hanging="859"/>
              <w:jc w:val="center"/>
              <w:rPr>
                <w:szCs w:val="20"/>
              </w:rPr>
            </w:pPr>
            <w:r>
              <w:rPr>
                <w:szCs w:val="20"/>
              </w:rPr>
              <w:t>40</w:t>
            </w:r>
          </w:p>
        </w:tc>
        <w:tc>
          <w:tcPr>
            <w:tcW w:w="771" w:type="pct"/>
            <w:vAlign w:val="center"/>
          </w:tcPr>
          <w:p w14:paraId="4CB045C6" w14:textId="77777777" w:rsidR="00885B56" w:rsidRPr="00F9231A" w:rsidRDefault="00885B56" w:rsidP="00A6325C">
            <w:pPr>
              <w:ind w:left="859" w:hanging="859"/>
              <w:jc w:val="center"/>
              <w:rPr>
                <w:szCs w:val="20"/>
              </w:rPr>
            </w:pPr>
          </w:p>
        </w:tc>
      </w:tr>
      <w:tr w:rsidR="00807BF5" w:rsidRPr="00F9231A" w14:paraId="694EDEAA" w14:textId="77777777" w:rsidTr="00807BF5">
        <w:tc>
          <w:tcPr>
            <w:tcW w:w="3588" w:type="pct"/>
            <w:vAlign w:val="center"/>
          </w:tcPr>
          <w:p w14:paraId="6F38F157" w14:textId="4A73A3DE" w:rsidR="00807BF5" w:rsidRPr="00807BF5" w:rsidRDefault="00807BF5" w:rsidP="00A6325C">
            <w:pPr>
              <w:ind w:left="859" w:hanging="859"/>
            </w:pPr>
            <w:r w:rsidRPr="00807BF5">
              <w:t>Journal: Stress</w:t>
            </w:r>
          </w:p>
        </w:tc>
        <w:tc>
          <w:tcPr>
            <w:tcW w:w="641" w:type="pct"/>
            <w:vAlign w:val="center"/>
          </w:tcPr>
          <w:p w14:paraId="768F7E01" w14:textId="03E38F1F" w:rsidR="00807BF5" w:rsidRPr="00F9231A" w:rsidRDefault="006C1058" w:rsidP="00A6325C">
            <w:pPr>
              <w:ind w:left="859" w:hanging="859"/>
              <w:jc w:val="center"/>
              <w:rPr>
                <w:szCs w:val="20"/>
              </w:rPr>
            </w:pPr>
            <w:r>
              <w:rPr>
                <w:szCs w:val="20"/>
              </w:rPr>
              <w:t>60</w:t>
            </w:r>
          </w:p>
        </w:tc>
        <w:tc>
          <w:tcPr>
            <w:tcW w:w="771" w:type="pct"/>
            <w:vAlign w:val="center"/>
          </w:tcPr>
          <w:p w14:paraId="79E1DFAD" w14:textId="77777777" w:rsidR="00807BF5" w:rsidRPr="00F9231A" w:rsidRDefault="00807BF5" w:rsidP="00A6325C">
            <w:pPr>
              <w:ind w:left="859" w:hanging="859"/>
              <w:jc w:val="center"/>
              <w:rPr>
                <w:szCs w:val="20"/>
              </w:rPr>
            </w:pPr>
          </w:p>
        </w:tc>
      </w:tr>
      <w:tr w:rsidR="00807BF5" w:rsidRPr="00F9231A" w14:paraId="7A49B75C" w14:textId="77777777" w:rsidTr="00807BF5">
        <w:tc>
          <w:tcPr>
            <w:tcW w:w="3588" w:type="pct"/>
            <w:vAlign w:val="center"/>
          </w:tcPr>
          <w:p w14:paraId="2464947E" w14:textId="3ED7243E" w:rsidR="00807BF5" w:rsidRPr="00807BF5" w:rsidRDefault="00807BF5" w:rsidP="00F84322">
            <w:pPr>
              <w:ind w:left="859" w:hanging="859"/>
            </w:pPr>
            <w:r w:rsidRPr="00807BF5">
              <w:t>Self-</w:t>
            </w:r>
            <w:r w:rsidR="00F84322">
              <w:t>C</w:t>
            </w:r>
            <w:r w:rsidRPr="00807BF5">
              <w:t>are Project Proposal</w:t>
            </w:r>
          </w:p>
        </w:tc>
        <w:tc>
          <w:tcPr>
            <w:tcW w:w="641" w:type="pct"/>
            <w:vAlign w:val="center"/>
          </w:tcPr>
          <w:p w14:paraId="41A1635D" w14:textId="76FF863E" w:rsidR="00807BF5" w:rsidRPr="00F9231A" w:rsidRDefault="006C1058" w:rsidP="00A6325C">
            <w:pPr>
              <w:ind w:left="859" w:hanging="859"/>
              <w:jc w:val="center"/>
              <w:rPr>
                <w:szCs w:val="20"/>
              </w:rPr>
            </w:pPr>
            <w:r>
              <w:rPr>
                <w:szCs w:val="20"/>
              </w:rPr>
              <w:t>40</w:t>
            </w:r>
          </w:p>
        </w:tc>
        <w:tc>
          <w:tcPr>
            <w:tcW w:w="771" w:type="pct"/>
            <w:vAlign w:val="center"/>
          </w:tcPr>
          <w:p w14:paraId="676DCC76" w14:textId="77777777" w:rsidR="00807BF5" w:rsidRPr="00F9231A" w:rsidRDefault="00807BF5" w:rsidP="00A6325C">
            <w:pPr>
              <w:ind w:left="859" w:hanging="859"/>
              <w:jc w:val="center"/>
              <w:rPr>
                <w:szCs w:val="20"/>
              </w:rPr>
            </w:pPr>
          </w:p>
        </w:tc>
      </w:tr>
      <w:tr w:rsidR="00807BF5" w:rsidRPr="00F9231A" w14:paraId="27E35448" w14:textId="77777777" w:rsidTr="00807BF5">
        <w:tc>
          <w:tcPr>
            <w:tcW w:w="3588" w:type="pct"/>
            <w:vAlign w:val="center"/>
          </w:tcPr>
          <w:p w14:paraId="558006FE" w14:textId="650639D1" w:rsidR="00807BF5" w:rsidRPr="00807BF5" w:rsidRDefault="00807BF5" w:rsidP="00A6325C">
            <w:pPr>
              <w:ind w:left="859" w:hanging="859"/>
            </w:pPr>
            <w:r w:rsidRPr="00807BF5">
              <w:t>Week 2 Quiz</w:t>
            </w:r>
          </w:p>
        </w:tc>
        <w:tc>
          <w:tcPr>
            <w:tcW w:w="641" w:type="pct"/>
            <w:vAlign w:val="center"/>
          </w:tcPr>
          <w:p w14:paraId="2B992E4B" w14:textId="3B5F4BA7" w:rsidR="00807BF5" w:rsidRPr="00F9231A" w:rsidRDefault="00DE25EE" w:rsidP="00A6325C">
            <w:pPr>
              <w:ind w:left="859" w:hanging="859"/>
              <w:jc w:val="center"/>
              <w:rPr>
                <w:szCs w:val="20"/>
              </w:rPr>
            </w:pPr>
            <w:r>
              <w:rPr>
                <w:szCs w:val="20"/>
              </w:rPr>
              <w:t>30</w:t>
            </w:r>
          </w:p>
        </w:tc>
        <w:tc>
          <w:tcPr>
            <w:tcW w:w="771" w:type="pct"/>
            <w:vAlign w:val="center"/>
          </w:tcPr>
          <w:p w14:paraId="2E91BBEE" w14:textId="20EB1C8A" w:rsidR="00807BF5" w:rsidRPr="00F9231A" w:rsidRDefault="00807BF5" w:rsidP="002112CD">
            <w:pPr>
              <w:rPr>
                <w:szCs w:val="20"/>
              </w:rPr>
            </w:pPr>
          </w:p>
        </w:tc>
      </w:tr>
      <w:tr w:rsidR="00AC14C7" w:rsidRPr="00F9231A" w14:paraId="6C6B6B36" w14:textId="77777777" w:rsidTr="00807BF5">
        <w:tc>
          <w:tcPr>
            <w:tcW w:w="3588" w:type="pct"/>
            <w:tcBorders>
              <w:right w:val="nil"/>
            </w:tcBorders>
            <w:shd w:val="clear" w:color="auto" w:fill="D8D9DA"/>
            <w:vAlign w:val="center"/>
          </w:tcPr>
          <w:p w14:paraId="1CA68145" w14:textId="77777777" w:rsidR="00AC14C7" w:rsidRPr="00F9231A" w:rsidRDefault="4948C66D" w:rsidP="00AC14C7">
            <w:pPr>
              <w:ind w:left="859" w:hanging="859"/>
              <w:rPr>
                <w:szCs w:val="20"/>
              </w:rPr>
            </w:pPr>
            <w:r w:rsidRPr="00F9231A">
              <w:rPr>
                <w:b/>
                <w:bCs/>
              </w:rPr>
              <w:t>Week 3</w:t>
            </w:r>
          </w:p>
        </w:tc>
        <w:tc>
          <w:tcPr>
            <w:tcW w:w="641" w:type="pct"/>
            <w:tcBorders>
              <w:left w:val="nil"/>
              <w:right w:val="nil"/>
            </w:tcBorders>
            <w:shd w:val="clear" w:color="auto" w:fill="D8D9DA"/>
            <w:vAlign w:val="center"/>
          </w:tcPr>
          <w:p w14:paraId="3AB9E6B8" w14:textId="77777777" w:rsidR="00AC14C7" w:rsidRPr="00F9231A"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F9231A" w:rsidRDefault="00AC14C7" w:rsidP="00AC14C7">
            <w:pPr>
              <w:ind w:left="859" w:hanging="859"/>
              <w:jc w:val="center"/>
              <w:rPr>
                <w:szCs w:val="20"/>
              </w:rPr>
            </w:pPr>
          </w:p>
        </w:tc>
      </w:tr>
      <w:tr w:rsidR="00DA1207" w:rsidRPr="00F9231A" w14:paraId="27B79CE2" w14:textId="77777777" w:rsidTr="00807BF5">
        <w:tc>
          <w:tcPr>
            <w:tcW w:w="3588" w:type="pct"/>
            <w:vAlign w:val="center"/>
          </w:tcPr>
          <w:p w14:paraId="6FFCE715" w14:textId="4E19169F" w:rsidR="00DA1207" w:rsidRPr="00F9231A" w:rsidRDefault="00807BF5" w:rsidP="4948C66D">
            <w:pPr>
              <w:ind w:left="859" w:hanging="859"/>
            </w:pPr>
            <w:r w:rsidRPr="00807BF5">
              <w:t>Discussion: Patient Care</w:t>
            </w:r>
          </w:p>
        </w:tc>
        <w:tc>
          <w:tcPr>
            <w:tcW w:w="641" w:type="pct"/>
            <w:vAlign w:val="center"/>
          </w:tcPr>
          <w:p w14:paraId="543A0332" w14:textId="3A86E87B" w:rsidR="00DA1207" w:rsidRPr="00F9231A" w:rsidRDefault="006C1058" w:rsidP="00A6325C">
            <w:pPr>
              <w:ind w:left="859" w:hanging="859"/>
              <w:jc w:val="center"/>
              <w:rPr>
                <w:szCs w:val="20"/>
              </w:rPr>
            </w:pPr>
            <w:r>
              <w:rPr>
                <w:szCs w:val="20"/>
              </w:rPr>
              <w:t>40</w:t>
            </w:r>
          </w:p>
        </w:tc>
        <w:tc>
          <w:tcPr>
            <w:tcW w:w="771" w:type="pct"/>
            <w:vAlign w:val="center"/>
          </w:tcPr>
          <w:p w14:paraId="509964AA" w14:textId="77777777" w:rsidR="00DA1207" w:rsidRPr="00F9231A" w:rsidRDefault="00DA1207" w:rsidP="00A6325C">
            <w:pPr>
              <w:ind w:left="859" w:hanging="859"/>
              <w:jc w:val="center"/>
              <w:rPr>
                <w:szCs w:val="20"/>
              </w:rPr>
            </w:pPr>
          </w:p>
        </w:tc>
      </w:tr>
      <w:tr w:rsidR="00807BF5" w:rsidRPr="00F9231A" w14:paraId="539EC87A" w14:textId="77777777" w:rsidTr="00807BF5">
        <w:tc>
          <w:tcPr>
            <w:tcW w:w="3588" w:type="pct"/>
            <w:vAlign w:val="center"/>
          </w:tcPr>
          <w:p w14:paraId="7467DB50" w14:textId="15828438" w:rsidR="00807BF5" w:rsidRPr="00F9231A" w:rsidRDefault="00807BF5" w:rsidP="00A6325C">
            <w:pPr>
              <w:ind w:left="859" w:hanging="859"/>
            </w:pPr>
            <w:r w:rsidRPr="00807BF5">
              <w:t>Discussion: Pain Management</w:t>
            </w:r>
          </w:p>
        </w:tc>
        <w:tc>
          <w:tcPr>
            <w:tcW w:w="641" w:type="pct"/>
            <w:vAlign w:val="center"/>
          </w:tcPr>
          <w:p w14:paraId="4F557603" w14:textId="7554F67A" w:rsidR="00807BF5" w:rsidRPr="00F9231A" w:rsidRDefault="006C1058" w:rsidP="00A6325C">
            <w:pPr>
              <w:ind w:left="859" w:hanging="859"/>
              <w:jc w:val="center"/>
              <w:rPr>
                <w:szCs w:val="20"/>
              </w:rPr>
            </w:pPr>
            <w:r>
              <w:rPr>
                <w:szCs w:val="20"/>
              </w:rPr>
              <w:t>40</w:t>
            </w:r>
          </w:p>
        </w:tc>
        <w:tc>
          <w:tcPr>
            <w:tcW w:w="771" w:type="pct"/>
            <w:vAlign w:val="center"/>
          </w:tcPr>
          <w:p w14:paraId="1C9D24F0" w14:textId="75C52AAC" w:rsidR="00807BF5" w:rsidRPr="00F9231A" w:rsidRDefault="00807BF5" w:rsidP="002112CD">
            <w:pPr>
              <w:ind w:left="859" w:hanging="859"/>
              <w:rPr>
                <w:szCs w:val="20"/>
              </w:rPr>
            </w:pPr>
          </w:p>
        </w:tc>
      </w:tr>
      <w:tr w:rsidR="00807BF5" w:rsidRPr="00F9231A" w14:paraId="2E69CEF7" w14:textId="77777777" w:rsidTr="00807BF5">
        <w:tc>
          <w:tcPr>
            <w:tcW w:w="3588" w:type="pct"/>
            <w:vAlign w:val="center"/>
          </w:tcPr>
          <w:p w14:paraId="7874A1B0" w14:textId="77777777" w:rsidR="00807BF5" w:rsidRPr="00F9231A" w:rsidRDefault="00807BF5" w:rsidP="00DE25EE">
            <w:pPr>
              <w:ind w:left="859" w:hanging="859"/>
              <w:rPr>
                <w:szCs w:val="20"/>
              </w:rPr>
            </w:pPr>
            <w:r w:rsidRPr="00807BF5">
              <w:t>Cardiovascular Disease Paper</w:t>
            </w:r>
          </w:p>
        </w:tc>
        <w:tc>
          <w:tcPr>
            <w:tcW w:w="641" w:type="pct"/>
            <w:vAlign w:val="center"/>
          </w:tcPr>
          <w:p w14:paraId="2D6BD5B9" w14:textId="0047FCE5" w:rsidR="00807BF5" w:rsidRPr="00F9231A" w:rsidRDefault="006C1058" w:rsidP="00DE25EE">
            <w:pPr>
              <w:ind w:left="859" w:hanging="859"/>
              <w:jc w:val="center"/>
              <w:rPr>
                <w:szCs w:val="20"/>
              </w:rPr>
            </w:pPr>
            <w:r>
              <w:rPr>
                <w:szCs w:val="20"/>
              </w:rPr>
              <w:t>45</w:t>
            </w:r>
          </w:p>
        </w:tc>
        <w:tc>
          <w:tcPr>
            <w:tcW w:w="771" w:type="pct"/>
            <w:vAlign w:val="center"/>
          </w:tcPr>
          <w:p w14:paraId="1CF2EC8E" w14:textId="77777777" w:rsidR="00807BF5" w:rsidRPr="00F9231A" w:rsidRDefault="00807BF5" w:rsidP="00DE25EE">
            <w:pPr>
              <w:ind w:left="859" w:hanging="859"/>
              <w:jc w:val="center"/>
              <w:rPr>
                <w:szCs w:val="20"/>
              </w:rPr>
            </w:pPr>
          </w:p>
        </w:tc>
      </w:tr>
      <w:tr w:rsidR="00DE25EE" w:rsidRPr="00F9231A" w14:paraId="55483EC8" w14:textId="77777777" w:rsidTr="00807BF5">
        <w:tc>
          <w:tcPr>
            <w:tcW w:w="3588" w:type="pct"/>
            <w:vAlign w:val="center"/>
          </w:tcPr>
          <w:p w14:paraId="3F55E91B" w14:textId="4F9D63E2" w:rsidR="00DE25EE" w:rsidRPr="001E38A4" w:rsidRDefault="00DE25EE" w:rsidP="00DE25EE">
            <w:pPr>
              <w:ind w:left="859" w:hanging="859"/>
            </w:pPr>
            <w:r w:rsidRPr="001E38A4">
              <w:t>Week 3 Quiz</w:t>
            </w:r>
          </w:p>
        </w:tc>
        <w:tc>
          <w:tcPr>
            <w:tcW w:w="641" w:type="pct"/>
            <w:vAlign w:val="center"/>
          </w:tcPr>
          <w:p w14:paraId="5DDC8085" w14:textId="010DE05D" w:rsidR="00DE25EE" w:rsidRPr="00F9231A" w:rsidRDefault="00DE25EE" w:rsidP="00DE25EE">
            <w:pPr>
              <w:ind w:left="859" w:hanging="859"/>
              <w:jc w:val="center"/>
              <w:rPr>
                <w:szCs w:val="20"/>
              </w:rPr>
            </w:pPr>
            <w:r w:rsidRPr="001E38A4">
              <w:rPr>
                <w:szCs w:val="20"/>
              </w:rPr>
              <w:t>45</w:t>
            </w:r>
          </w:p>
        </w:tc>
        <w:tc>
          <w:tcPr>
            <w:tcW w:w="771" w:type="pct"/>
            <w:vAlign w:val="center"/>
          </w:tcPr>
          <w:p w14:paraId="6F3B696C" w14:textId="23493431" w:rsidR="00DE25EE" w:rsidRPr="00F9231A" w:rsidRDefault="00DE25EE" w:rsidP="00DE25EE">
            <w:pPr>
              <w:ind w:left="859" w:hanging="859"/>
              <w:jc w:val="center"/>
              <w:rPr>
                <w:szCs w:val="20"/>
              </w:rPr>
            </w:pPr>
          </w:p>
        </w:tc>
      </w:tr>
      <w:tr w:rsidR="00AC14C7" w:rsidRPr="00F9231A" w14:paraId="0D40E690" w14:textId="77777777" w:rsidTr="00807BF5">
        <w:tc>
          <w:tcPr>
            <w:tcW w:w="3588" w:type="pct"/>
            <w:tcBorders>
              <w:right w:val="nil"/>
            </w:tcBorders>
            <w:shd w:val="clear" w:color="auto" w:fill="D8D9DA"/>
            <w:vAlign w:val="center"/>
          </w:tcPr>
          <w:p w14:paraId="53551A07" w14:textId="77777777" w:rsidR="00AC14C7" w:rsidRPr="00F9231A" w:rsidRDefault="4948C66D" w:rsidP="00AC14C7">
            <w:pPr>
              <w:ind w:left="859" w:hanging="859"/>
              <w:rPr>
                <w:szCs w:val="20"/>
              </w:rPr>
            </w:pPr>
            <w:r w:rsidRPr="00F9231A">
              <w:rPr>
                <w:b/>
                <w:bCs/>
              </w:rPr>
              <w:t xml:space="preserve">Week 4 </w:t>
            </w:r>
          </w:p>
        </w:tc>
        <w:tc>
          <w:tcPr>
            <w:tcW w:w="641" w:type="pct"/>
            <w:tcBorders>
              <w:left w:val="nil"/>
              <w:right w:val="nil"/>
            </w:tcBorders>
            <w:shd w:val="clear" w:color="auto" w:fill="D8D9DA"/>
            <w:vAlign w:val="center"/>
          </w:tcPr>
          <w:p w14:paraId="02D4601B" w14:textId="77777777" w:rsidR="00AC14C7" w:rsidRPr="00F9231A"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F9231A" w:rsidRDefault="00AC14C7" w:rsidP="00AC14C7">
            <w:pPr>
              <w:ind w:left="859" w:hanging="859"/>
              <w:jc w:val="center"/>
              <w:rPr>
                <w:szCs w:val="20"/>
              </w:rPr>
            </w:pPr>
          </w:p>
        </w:tc>
      </w:tr>
      <w:tr w:rsidR="007F10AB" w:rsidRPr="00F9231A" w14:paraId="43F284ED" w14:textId="77777777" w:rsidTr="00935239">
        <w:tc>
          <w:tcPr>
            <w:tcW w:w="3588" w:type="pct"/>
            <w:vAlign w:val="center"/>
          </w:tcPr>
          <w:p w14:paraId="1F945BFA" w14:textId="77777777" w:rsidR="007F10AB" w:rsidRPr="00F9231A" w:rsidRDefault="007F10AB" w:rsidP="00935239">
            <w:pPr>
              <w:ind w:left="859" w:hanging="859"/>
            </w:pPr>
            <w:r w:rsidRPr="00807BF5">
              <w:t xml:space="preserve">Discussion: Vaccines  </w:t>
            </w:r>
          </w:p>
        </w:tc>
        <w:tc>
          <w:tcPr>
            <w:tcW w:w="641" w:type="pct"/>
            <w:vAlign w:val="center"/>
          </w:tcPr>
          <w:p w14:paraId="199944B0" w14:textId="77777777" w:rsidR="007F10AB" w:rsidRPr="00F9231A" w:rsidRDefault="007F10AB" w:rsidP="00935239">
            <w:pPr>
              <w:ind w:left="859" w:hanging="859"/>
              <w:jc w:val="center"/>
              <w:rPr>
                <w:szCs w:val="20"/>
              </w:rPr>
            </w:pPr>
            <w:r>
              <w:rPr>
                <w:szCs w:val="20"/>
              </w:rPr>
              <w:t>40</w:t>
            </w:r>
          </w:p>
        </w:tc>
        <w:tc>
          <w:tcPr>
            <w:tcW w:w="771" w:type="pct"/>
            <w:vAlign w:val="center"/>
          </w:tcPr>
          <w:p w14:paraId="27ECD6A0" w14:textId="77777777" w:rsidR="007F10AB" w:rsidRPr="00F9231A" w:rsidRDefault="007F10AB" w:rsidP="00935239">
            <w:pPr>
              <w:ind w:left="859" w:hanging="859"/>
              <w:jc w:val="center"/>
              <w:rPr>
                <w:szCs w:val="20"/>
              </w:rPr>
            </w:pPr>
          </w:p>
        </w:tc>
      </w:tr>
      <w:tr w:rsidR="00DA1207" w:rsidRPr="00F9231A" w14:paraId="7726C7F9" w14:textId="77777777" w:rsidTr="00807BF5">
        <w:tc>
          <w:tcPr>
            <w:tcW w:w="3588" w:type="pct"/>
            <w:vAlign w:val="center"/>
          </w:tcPr>
          <w:p w14:paraId="0DD9E168" w14:textId="7474EEC5" w:rsidR="00DA1207" w:rsidRPr="00F9231A" w:rsidRDefault="00807BF5" w:rsidP="4948C66D">
            <w:pPr>
              <w:ind w:left="859" w:hanging="859"/>
            </w:pPr>
            <w:r w:rsidRPr="00807BF5">
              <w:t>Health Topic Presentation</w:t>
            </w:r>
          </w:p>
        </w:tc>
        <w:tc>
          <w:tcPr>
            <w:tcW w:w="641" w:type="pct"/>
            <w:vAlign w:val="center"/>
          </w:tcPr>
          <w:p w14:paraId="7AA90402" w14:textId="004E40D0" w:rsidR="00DA1207" w:rsidRPr="00F9231A" w:rsidRDefault="006C1058" w:rsidP="00A6325C">
            <w:pPr>
              <w:ind w:left="859" w:hanging="859"/>
              <w:jc w:val="center"/>
              <w:rPr>
                <w:szCs w:val="20"/>
              </w:rPr>
            </w:pPr>
            <w:r>
              <w:rPr>
                <w:szCs w:val="20"/>
              </w:rPr>
              <w:t>40</w:t>
            </w:r>
          </w:p>
        </w:tc>
        <w:tc>
          <w:tcPr>
            <w:tcW w:w="771" w:type="pct"/>
            <w:vAlign w:val="center"/>
          </w:tcPr>
          <w:p w14:paraId="410BA787" w14:textId="77777777" w:rsidR="00DA1207" w:rsidRPr="00F9231A" w:rsidRDefault="00DA1207" w:rsidP="00A6325C">
            <w:pPr>
              <w:ind w:left="859" w:hanging="859"/>
              <w:jc w:val="center"/>
              <w:rPr>
                <w:szCs w:val="20"/>
              </w:rPr>
            </w:pPr>
          </w:p>
        </w:tc>
      </w:tr>
      <w:tr w:rsidR="00DA1207" w:rsidRPr="00F9231A" w14:paraId="43D293D7" w14:textId="77777777" w:rsidTr="00807BF5">
        <w:tc>
          <w:tcPr>
            <w:tcW w:w="3588" w:type="pct"/>
            <w:vAlign w:val="center"/>
          </w:tcPr>
          <w:p w14:paraId="25D284CF" w14:textId="173DBBC9" w:rsidR="00DA1207" w:rsidRPr="00F9231A" w:rsidRDefault="00807BF5" w:rsidP="00A6325C">
            <w:pPr>
              <w:ind w:left="859" w:hanging="859"/>
              <w:rPr>
                <w:szCs w:val="20"/>
              </w:rPr>
            </w:pPr>
            <w:r w:rsidRPr="00807BF5">
              <w:t>Health Topic Presentation Review</w:t>
            </w:r>
          </w:p>
        </w:tc>
        <w:tc>
          <w:tcPr>
            <w:tcW w:w="641" w:type="pct"/>
            <w:vAlign w:val="center"/>
          </w:tcPr>
          <w:p w14:paraId="183DBBAA" w14:textId="6D0ABDCE" w:rsidR="00DA1207" w:rsidRPr="00F9231A" w:rsidRDefault="006C1058" w:rsidP="00A6325C">
            <w:pPr>
              <w:ind w:left="859" w:hanging="859"/>
              <w:jc w:val="center"/>
              <w:rPr>
                <w:szCs w:val="20"/>
              </w:rPr>
            </w:pPr>
            <w:r>
              <w:rPr>
                <w:szCs w:val="20"/>
              </w:rPr>
              <w:t>40</w:t>
            </w:r>
          </w:p>
        </w:tc>
        <w:tc>
          <w:tcPr>
            <w:tcW w:w="771" w:type="pct"/>
            <w:vAlign w:val="center"/>
          </w:tcPr>
          <w:p w14:paraId="135520A8" w14:textId="77777777" w:rsidR="00DA1207" w:rsidRPr="00F9231A" w:rsidRDefault="00DA1207" w:rsidP="00A6325C">
            <w:pPr>
              <w:ind w:left="859" w:hanging="859"/>
              <w:jc w:val="center"/>
              <w:rPr>
                <w:szCs w:val="20"/>
              </w:rPr>
            </w:pPr>
          </w:p>
        </w:tc>
      </w:tr>
      <w:tr w:rsidR="00807BF5" w:rsidRPr="00F9231A" w14:paraId="06CDA0E1" w14:textId="77777777" w:rsidTr="00807BF5">
        <w:tc>
          <w:tcPr>
            <w:tcW w:w="3588" w:type="pct"/>
            <w:vAlign w:val="center"/>
          </w:tcPr>
          <w:p w14:paraId="5510EA72" w14:textId="03232267" w:rsidR="00807BF5" w:rsidRPr="00807BF5" w:rsidRDefault="00807BF5" w:rsidP="00A6325C">
            <w:pPr>
              <w:ind w:left="859" w:hanging="859"/>
            </w:pPr>
            <w:r w:rsidRPr="00807BF5">
              <w:t>Self-Care Project Data and Graph</w:t>
            </w:r>
          </w:p>
        </w:tc>
        <w:tc>
          <w:tcPr>
            <w:tcW w:w="641" w:type="pct"/>
            <w:vAlign w:val="center"/>
          </w:tcPr>
          <w:p w14:paraId="04FF0C02" w14:textId="3CFC1871" w:rsidR="00807BF5" w:rsidRPr="00F9231A" w:rsidRDefault="006C1058" w:rsidP="00A6325C">
            <w:pPr>
              <w:ind w:left="859" w:hanging="859"/>
              <w:jc w:val="center"/>
              <w:rPr>
                <w:szCs w:val="20"/>
              </w:rPr>
            </w:pPr>
            <w:r>
              <w:rPr>
                <w:szCs w:val="20"/>
              </w:rPr>
              <w:t>40</w:t>
            </w:r>
          </w:p>
        </w:tc>
        <w:tc>
          <w:tcPr>
            <w:tcW w:w="771" w:type="pct"/>
            <w:vAlign w:val="center"/>
          </w:tcPr>
          <w:p w14:paraId="477C4E1E" w14:textId="6D7BA5B3" w:rsidR="00807BF5" w:rsidRPr="00F9231A" w:rsidRDefault="00807BF5" w:rsidP="00461050">
            <w:pPr>
              <w:ind w:left="859" w:hanging="859"/>
              <w:rPr>
                <w:szCs w:val="20"/>
              </w:rPr>
            </w:pPr>
          </w:p>
        </w:tc>
      </w:tr>
      <w:tr w:rsidR="00807BF5" w:rsidRPr="00F9231A" w14:paraId="27DEEF3F" w14:textId="77777777" w:rsidTr="00807BF5">
        <w:tc>
          <w:tcPr>
            <w:tcW w:w="3588" w:type="pct"/>
            <w:vAlign w:val="center"/>
          </w:tcPr>
          <w:p w14:paraId="766EE648" w14:textId="7EB40889" w:rsidR="00807BF5" w:rsidRPr="00807BF5" w:rsidRDefault="00807BF5" w:rsidP="00A6325C">
            <w:pPr>
              <w:ind w:left="859" w:hanging="859"/>
            </w:pPr>
            <w:r w:rsidRPr="00807BF5">
              <w:t>Week 4 Quiz</w:t>
            </w:r>
          </w:p>
        </w:tc>
        <w:tc>
          <w:tcPr>
            <w:tcW w:w="641" w:type="pct"/>
            <w:vAlign w:val="center"/>
          </w:tcPr>
          <w:p w14:paraId="1785500B" w14:textId="5EFA1111" w:rsidR="00807BF5" w:rsidRPr="00F9231A" w:rsidRDefault="00DE25EE" w:rsidP="00A6325C">
            <w:pPr>
              <w:ind w:left="859" w:hanging="859"/>
              <w:jc w:val="center"/>
              <w:rPr>
                <w:szCs w:val="20"/>
              </w:rPr>
            </w:pPr>
            <w:r>
              <w:rPr>
                <w:szCs w:val="20"/>
              </w:rPr>
              <w:t>60</w:t>
            </w:r>
          </w:p>
        </w:tc>
        <w:tc>
          <w:tcPr>
            <w:tcW w:w="771" w:type="pct"/>
            <w:vAlign w:val="center"/>
          </w:tcPr>
          <w:p w14:paraId="705C8172" w14:textId="77777777" w:rsidR="00807BF5" w:rsidRPr="00F9231A" w:rsidRDefault="00807BF5" w:rsidP="00A6325C">
            <w:pPr>
              <w:ind w:left="859" w:hanging="859"/>
              <w:jc w:val="center"/>
              <w:rPr>
                <w:szCs w:val="20"/>
              </w:rPr>
            </w:pPr>
          </w:p>
        </w:tc>
      </w:tr>
      <w:tr w:rsidR="00AC14C7" w:rsidRPr="00F9231A" w14:paraId="603C9F88" w14:textId="77777777" w:rsidTr="00807BF5">
        <w:tc>
          <w:tcPr>
            <w:tcW w:w="3588" w:type="pct"/>
            <w:tcBorders>
              <w:right w:val="nil"/>
            </w:tcBorders>
            <w:shd w:val="clear" w:color="auto" w:fill="D8D9DA"/>
            <w:vAlign w:val="center"/>
          </w:tcPr>
          <w:p w14:paraId="007E6B89" w14:textId="77777777" w:rsidR="00AC14C7" w:rsidRPr="00F9231A" w:rsidRDefault="4948C66D" w:rsidP="00AC14C7">
            <w:pPr>
              <w:ind w:left="859" w:hanging="859"/>
              <w:rPr>
                <w:szCs w:val="20"/>
              </w:rPr>
            </w:pPr>
            <w:r w:rsidRPr="00F9231A">
              <w:rPr>
                <w:b/>
                <w:bCs/>
              </w:rPr>
              <w:t xml:space="preserve">Week 5 </w:t>
            </w:r>
          </w:p>
        </w:tc>
        <w:tc>
          <w:tcPr>
            <w:tcW w:w="641" w:type="pct"/>
            <w:tcBorders>
              <w:left w:val="nil"/>
              <w:right w:val="nil"/>
            </w:tcBorders>
            <w:shd w:val="clear" w:color="auto" w:fill="D8D9DA"/>
            <w:vAlign w:val="center"/>
          </w:tcPr>
          <w:p w14:paraId="0CF024BD" w14:textId="77777777" w:rsidR="00AC14C7" w:rsidRPr="00F9231A"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F9231A" w:rsidRDefault="00AC14C7" w:rsidP="00AC14C7">
            <w:pPr>
              <w:ind w:left="859" w:hanging="859"/>
              <w:jc w:val="center"/>
              <w:rPr>
                <w:szCs w:val="20"/>
              </w:rPr>
            </w:pPr>
          </w:p>
        </w:tc>
      </w:tr>
      <w:tr w:rsidR="00DA1207" w:rsidRPr="00F9231A" w14:paraId="69107977" w14:textId="77777777" w:rsidTr="00807BF5">
        <w:tc>
          <w:tcPr>
            <w:tcW w:w="3588" w:type="pct"/>
            <w:vAlign w:val="center"/>
          </w:tcPr>
          <w:p w14:paraId="10C10F7B" w14:textId="4F4D6029" w:rsidR="00DA1207" w:rsidRPr="00F9231A" w:rsidRDefault="00807BF5" w:rsidP="4948C66D">
            <w:pPr>
              <w:ind w:left="859" w:hanging="859"/>
            </w:pPr>
            <w:r w:rsidRPr="00807BF5">
              <w:t>Discussion: Making Health Psychology Personal</w:t>
            </w:r>
          </w:p>
        </w:tc>
        <w:tc>
          <w:tcPr>
            <w:tcW w:w="641" w:type="pct"/>
            <w:vAlign w:val="center"/>
          </w:tcPr>
          <w:p w14:paraId="597BAAD0" w14:textId="65EE811B" w:rsidR="00DA1207" w:rsidRPr="00F9231A" w:rsidRDefault="006C1058" w:rsidP="00A6325C">
            <w:pPr>
              <w:ind w:left="859" w:hanging="859"/>
              <w:jc w:val="center"/>
              <w:rPr>
                <w:szCs w:val="20"/>
              </w:rPr>
            </w:pPr>
            <w:r>
              <w:rPr>
                <w:szCs w:val="20"/>
              </w:rPr>
              <w:t>40</w:t>
            </w:r>
          </w:p>
        </w:tc>
        <w:tc>
          <w:tcPr>
            <w:tcW w:w="771" w:type="pct"/>
            <w:vAlign w:val="center"/>
          </w:tcPr>
          <w:p w14:paraId="7854D230" w14:textId="77777777" w:rsidR="00DA1207" w:rsidRPr="00F9231A" w:rsidRDefault="00DA1207" w:rsidP="00A6325C">
            <w:pPr>
              <w:ind w:left="859" w:hanging="859"/>
              <w:jc w:val="center"/>
              <w:rPr>
                <w:szCs w:val="20"/>
              </w:rPr>
            </w:pPr>
          </w:p>
        </w:tc>
      </w:tr>
      <w:tr w:rsidR="00DA1207" w:rsidRPr="00F9231A" w14:paraId="7568765D" w14:textId="77777777" w:rsidTr="00807BF5">
        <w:tc>
          <w:tcPr>
            <w:tcW w:w="3588" w:type="pct"/>
            <w:vAlign w:val="center"/>
          </w:tcPr>
          <w:p w14:paraId="3810B827" w14:textId="55E34D29" w:rsidR="00DA1207" w:rsidRPr="00F9231A" w:rsidRDefault="00807BF5" w:rsidP="00A6325C">
            <w:pPr>
              <w:ind w:left="859" w:hanging="859"/>
              <w:rPr>
                <w:szCs w:val="20"/>
              </w:rPr>
            </w:pPr>
            <w:r w:rsidRPr="00807BF5">
              <w:t>Discussion: The Fighting Spirit</w:t>
            </w:r>
          </w:p>
        </w:tc>
        <w:tc>
          <w:tcPr>
            <w:tcW w:w="641" w:type="pct"/>
            <w:vAlign w:val="center"/>
          </w:tcPr>
          <w:p w14:paraId="7475758C" w14:textId="5F18F620" w:rsidR="00DA1207" w:rsidRPr="00F9231A" w:rsidRDefault="006C1058" w:rsidP="00A6325C">
            <w:pPr>
              <w:ind w:left="859" w:hanging="859"/>
              <w:jc w:val="center"/>
              <w:rPr>
                <w:szCs w:val="20"/>
              </w:rPr>
            </w:pPr>
            <w:r>
              <w:rPr>
                <w:szCs w:val="20"/>
              </w:rPr>
              <w:t>40</w:t>
            </w:r>
          </w:p>
        </w:tc>
        <w:tc>
          <w:tcPr>
            <w:tcW w:w="771" w:type="pct"/>
            <w:vAlign w:val="center"/>
          </w:tcPr>
          <w:p w14:paraId="592B83B4" w14:textId="20B4D133" w:rsidR="00DA1207" w:rsidRPr="00F9231A" w:rsidRDefault="00DA1207" w:rsidP="00A6325C">
            <w:pPr>
              <w:ind w:left="859" w:hanging="859"/>
              <w:jc w:val="center"/>
              <w:rPr>
                <w:szCs w:val="20"/>
              </w:rPr>
            </w:pPr>
          </w:p>
        </w:tc>
      </w:tr>
      <w:tr w:rsidR="00DA1207" w:rsidRPr="00F9231A" w14:paraId="5CA3C6C7" w14:textId="77777777" w:rsidTr="00807BF5">
        <w:tc>
          <w:tcPr>
            <w:tcW w:w="3588" w:type="pct"/>
            <w:vAlign w:val="center"/>
          </w:tcPr>
          <w:p w14:paraId="3CD9F878" w14:textId="45DD29DD" w:rsidR="00DA1207" w:rsidRPr="00F9231A" w:rsidRDefault="00807BF5" w:rsidP="4948C66D">
            <w:pPr>
              <w:ind w:left="859" w:hanging="859"/>
            </w:pPr>
            <w:r w:rsidRPr="00807BF5">
              <w:t>Self-Care Project Reflection Paper</w:t>
            </w:r>
          </w:p>
        </w:tc>
        <w:tc>
          <w:tcPr>
            <w:tcW w:w="641" w:type="pct"/>
            <w:vAlign w:val="center"/>
          </w:tcPr>
          <w:p w14:paraId="111DF108" w14:textId="189768F8" w:rsidR="00DA1207" w:rsidRPr="00F9231A" w:rsidRDefault="00DE25EE" w:rsidP="00A6325C">
            <w:pPr>
              <w:ind w:left="859" w:hanging="859"/>
              <w:jc w:val="center"/>
              <w:rPr>
                <w:szCs w:val="20"/>
              </w:rPr>
            </w:pPr>
            <w:r>
              <w:rPr>
                <w:szCs w:val="20"/>
              </w:rPr>
              <w:t>100</w:t>
            </w:r>
          </w:p>
        </w:tc>
        <w:tc>
          <w:tcPr>
            <w:tcW w:w="771" w:type="pct"/>
            <w:vAlign w:val="center"/>
          </w:tcPr>
          <w:p w14:paraId="44B486CA" w14:textId="0AC2CBB3" w:rsidR="00DA1207" w:rsidRPr="00F9231A" w:rsidRDefault="002112CD" w:rsidP="00A6325C">
            <w:pPr>
              <w:ind w:left="859" w:hanging="859"/>
              <w:jc w:val="center"/>
              <w:rPr>
                <w:szCs w:val="20"/>
              </w:rPr>
            </w:pPr>
            <w:r>
              <w:rPr>
                <w:szCs w:val="20"/>
              </w:rPr>
              <w:t xml:space="preserve"> </w:t>
            </w:r>
          </w:p>
        </w:tc>
      </w:tr>
      <w:tr w:rsidR="00DA1207" w:rsidRPr="00F9231A" w14:paraId="0B386F81" w14:textId="77777777" w:rsidTr="00807BF5">
        <w:tc>
          <w:tcPr>
            <w:tcW w:w="3588" w:type="pct"/>
            <w:tcBorders>
              <w:bottom w:val="single" w:sz="4" w:space="0" w:color="auto"/>
            </w:tcBorders>
            <w:vAlign w:val="center"/>
          </w:tcPr>
          <w:p w14:paraId="120DA081" w14:textId="5E9621CF" w:rsidR="00DA1207" w:rsidRPr="00F9231A" w:rsidRDefault="00DE25EE" w:rsidP="00A6325C">
            <w:pPr>
              <w:ind w:left="859" w:hanging="859"/>
              <w:rPr>
                <w:szCs w:val="20"/>
              </w:rPr>
            </w:pPr>
            <w:r>
              <w:rPr>
                <w:szCs w:val="20"/>
              </w:rPr>
              <w:t>Self-A</w:t>
            </w:r>
            <w:r w:rsidR="00807BF5">
              <w:rPr>
                <w:szCs w:val="20"/>
              </w:rPr>
              <w:t>ssessment</w:t>
            </w:r>
          </w:p>
        </w:tc>
        <w:tc>
          <w:tcPr>
            <w:tcW w:w="641" w:type="pct"/>
            <w:tcBorders>
              <w:bottom w:val="single" w:sz="4" w:space="0" w:color="auto"/>
            </w:tcBorders>
            <w:vAlign w:val="center"/>
          </w:tcPr>
          <w:p w14:paraId="2FD33108" w14:textId="0DD695CD" w:rsidR="00DA1207" w:rsidRPr="00F9231A" w:rsidRDefault="006C1058" w:rsidP="00A6325C">
            <w:pPr>
              <w:ind w:left="859" w:hanging="859"/>
              <w:jc w:val="center"/>
              <w:rPr>
                <w:szCs w:val="20"/>
              </w:rPr>
            </w:pPr>
            <w:r>
              <w:rPr>
                <w:szCs w:val="20"/>
              </w:rPr>
              <w:t>50</w:t>
            </w:r>
          </w:p>
        </w:tc>
        <w:tc>
          <w:tcPr>
            <w:tcW w:w="771" w:type="pct"/>
            <w:tcBorders>
              <w:bottom w:val="single" w:sz="4" w:space="0" w:color="auto"/>
            </w:tcBorders>
            <w:vAlign w:val="center"/>
          </w:tcPr>
          <w:p w14:paraId="540CD446" w14:textId="77777777" w:rsidR="00DA1207" w:rsidRPr="00F9231A" w:rsidRDefault="00DA1207" w:rsidP="00A6325C">
            <w:pPr>
              <w:ind w:left="859" w:hanging="859"/>
              <w:jc w:val="center"/>
              <w:rPr>
                <w:szCs w:val="20"/>
              </w:rPr>
            </w:pPr>
          </w:p>
        </w:tc>
      </w:tr>
      <w:tr w:rsidR="00DA1207" w:rsidRPr="00F9231A" w14:paraId="3098D058" w14:textId="77777777" w:rsidTr="00807BF5">
        <w:tc>
          <w:tcPr>
            <w:tcW w:w="3588" w:type="pct"/>
            <w:vAlign w:val="center"/>
          </w:tcPr>
          <w:p w14:paraId="0D4FBF00" w14:textId="7095EF9A" w:rsidR="00DA1207" w:rsidRPr="00F9231A" w:rsidRDefault="00807BF5" w:rsidP="4948C66D">
            <w:pPr>
              <w:ind w:left="859" w:hanging="859"/>
            </w:pPr>
            <w:r w:rsidRPr="00807BF5">
              <w:t>Week 5 Quiz</w:t>
            </w:r>
          </w:p>
        </w:tc>
        <w:tc>
          <w:tcPr>
            <w:tcW w:w="641" w:type="pct"/>
            <w:vAlign w:val="center"/>
          </w:tcPr>
          <w:p w14:paraId="475F08FD" w14:textId="3A6D9719" w:rsidR="00DA1207" w:rsidRPr="00F9231A" w:rsidRDefault="00DE25EE" w:rsidP="00A6325C">
            <w:pPr>
              <w:ind w:left="859" w:hanging="859"/>
              <w:jc w:val="center"/>
              <w:rPr>
                <w:szCs w:val="20"/>
              </w:rPr>
            </w:pPr>
            <w:r>
              <w:rPr>
                <w:szCs w:val="20"/>
              </w:rPr>
              <w:t>20</w:t>
            </w:r>
          </w:p>
        </w:tc>
        <w:tc>
          <w:tcPr>
            <w:tcW w:w="771" w:type="pct"/>
            <w:vAlign w:val="center"/>
          </w:tcPr>
          <w:p w14:paraId="23E8AF46" w14:textId="77777777" w:rsidR="00DA1207" w:rsidRPr="00F9231A" w:rsidRDefault="00DA1207" w:rsidP="00A6325C">
            <w:pPr>
              <w:ind w:left="859" w:hanging="859"/>
              <w:jc w:val="center"/>
              <w:rPr>
                <w:szCs w:val="20"/>
              </w:rPr>
            </w:pPr>
          </w:p>
        </w:tc>
      </w:tr>
      <w:tr w:rsidR="00AC14C7" w:rsidRPr="00F9231A" w14:paraId="3258B5FE" w14:textId="77777777" w:rsidTr="00807BF5">
        <w:tc>
          <w:tcPr>
            <w:tcW w:w="3588" w:type="pct"/>
            <w:shd w:val="clear" w:color="auto" w:fill="BF2C37"/>
            <w:vAlign w:val="center"/>
          </w:tcPr>
          <w:p w14:paraId="7AF05F03" w14:textId="77777777" w:rsidR="00AC14C7" w:rsidRPr="00F9231A" w:rsidRDefault="4948C66D" w:rsidP="4948C66D">
            <w:pPr>
              <w:ind w:left="859" w:hanging="859"/>
              <w:rPr>
                <w:color w:val="FFFFFF" w:themeColor="background1"/>
              </w:rPr>
            </w:pPr>
            <w:r w:rsidRPr="00F9231A">
              <w:rPr>
                <w:b/>
                <w:bCs/>
                <w:color w:val="FFFFFF" w:themeColor="background1"/>
              </w:rPr>
              <w:t>Total Points</w:t>
            </w:r>
          </w:p>
        </w:tc>
        <w:tc>
          <w:tcPr>
            <w:tcW w:w="641" w:type="pct"/>
            <w:shd w:val="clear" w:color="auto" w:fill="BF2C37"/>
            <w:vAlign w:val="center"/>
          </w:tcPr>
          <w:p w14:paraId="7279FDA2" w14:textId="77777777" w:rsidR="00AC14C7" w:rsidRPr="00F9231A" w:rsidRDefault="4948C66D" w:rsidP="4948C66D">
            <w:pPr>
              <w:ind w:left="859" w:hanging="859"/>
              <w:jc w:val="center"/>
              <w:rPr>
                <w:b/>
                <w:bCs/>
                <w:color w:val="FFFFFF" w:themeColor="background1"/>
              </w:rPr>
            </w:pPr>
            <w:r w:rsidRPr="00F9231A">
              <w:rPr>
                <w:b/>
                <w:bCs/>
                <w:color w:val="FFFFFF" w:themeColor="background1"/>
              </w:rPr>
              <w:t>1000</w:t>
            </w:r>
          </w:p>
        </w:tc>
        <w:tc>
          <w:tcPr>
            <w:tcW w:w="771" w:type="pct"/>
            <w:shd w:val="clear" w:color="auto" w:fill="BF2C37"/>
            <w:vAlign w:val="center"/>
          </w:tcPr>
          <w:p w14:paraId="4D042052" w14:textId="77777777" w:rsidR="00AC14C7" w:rsidRPr="00F9231A" w:rsidRDefault="00AC14C7" w:rsidP="00AC14C7">
            <w:pPr>
              <w:ind w:left="859" w:hanging="859"/>
              <w:jc w:val="center"/>
              <w:rPr>
                <w:b/>
                <w:color w:val="FFFFFF" w:themeColor="background1"/>
                <w:szCs w:val="20"/>
              </w:rPr>
            </w:pPr>
          </w:p>
        </w:tc>
      </w:tr>
    </w:tbl>
    <w:p w14:paraId="104AA0B3" w14:textId="77777777" w:rsidR="00B87C25" w:rsidRPr="00F9231A" w:rsidRDefault="00B87C25" w:rsidP="00B87C25">
      <w:pPr>
        <w:pStyle w:val="APACitation"/>
        <w:ind w:left="0" w:firstLine="0"/>
        <w:rPr>
          <w:b/>
          <w:color w:val="BD313B"/>
          <w:sz w:val="22"/>
          <w:szCs w:val="22"/>
        </w:rPr>
      </w:pPr>
    </w:p>
    <w:p w14:paraId="31B20DA7" w14:textId="77777777" w:rsidR="001E38A4" w:rsidRDefault="001E38A4" w:rsidP="00B87C25">
      <w:pPr>
        <w:pStyle w:val="APACitation"/>
        <w:ind w:left="0" w:firstLine="0"/>
        <w:rPr>
          <w:b/>
          <w:color w:val="BD313B"/>
          <w:sz w:val="22"/>
          <w:szCs w:val="22"/>
        </w:rPr>
      </w:pPr>
    </w:p>
    <w:p w14:paraId="17E1569E" w14:textId="77777777" w:rsidR="001E38A4" w:rsidRDefault="001E38A4" w:rsidP="00B87C25">
      <w:pPr>
        <w:pStyle w:val="APACitation"/>
        <w:ind w:left="0" w:firstLine="0"/>
        <w:rPr>
          <w:b/>
          <w:color w:val="BD313B"/>
          <w:sz w:val="22"/>
          <w:szCs w:val="22"/>
        </w:rPr>
      </w:pPr>
    </w:p>
    <w:p w14:paraId="08CECFBF" w14:textId="77777777" w:rsidR="001E38A4" w:rsidRDefault="001E38A4" w:rsidP="00B87C25">
      <w:pPr>
        <w:pStyle w:val="APACitation"/>
        <w:ind w:left="0" w:firstLine="0"/>
        <w:rPr>
          <w:b/>
          <w:color w:val="BD313B"/>
          <w:sz w:val="22"/>
          <w:szCs w:val="22"/>
        </w:rPr>
      </w:pPr>
    </w:p>
    <w:p w14:paraId="0BAAF344" w14:textId="77777777" w:rsidR="001E38A4" w:rsidRDefault="001E38A4" w:rsidP="00B87C25">
      <w:pPr>
        <w:pStyle w:val="APACitation"/>
        <w:ind w:left="0" w:firstLine="0"/>
        <w:rPr>
          <w:b/>
          <w:color w:val="BD313B"/>
          <w:sz w:val="22"/>
          <w:szCs w:val="22"/>
        </w:rPr>
      </w:pPr>
    </w:p>
    <w:p w14:paraId="3EDB18D3" w14:textId="77777777" w:rsidR="001E38A4" w:rsidRDefault="001E38A4" w:rsidP="00B87C25">
      <w:pPr>
        <w:pStyle w:val="APACitation"/>
        <w:ind w:left="0" w:firstLine="0"/>
        <w:rPr>
          <w:b/>
          <w:color w:val="BD313B"/>
          <w:sz w:val="22"/>
          <w:szCs w:val="22"/>
        </w:rPr>
      </w:pPr>
    </w:p>
    <w:p w14:paraId="1A03BB30" w14:textId="103E3DF2" w:rsidR="00B87C25" w:rsidRPr="00F9231A" w:rsidRDefault="00B87C25" w:rsidP="00B87C25">
      <w:pPr>
        <w:pStyle w:val="APACitation"/>
        <w:ind w:left="0" w:firstLine="0"/>
        <w:rPr>
          <w:color w:val="BD313B"/>
          <w:sz w:val="22"/>
          <w:szCs w:val="22"/>
        </w:rPr>
      </w:pPr>
      <w:r w:rsidRPr="00F9231A">
        <w:rPr>
          <w:b/>
          <w:color w:val="BD313B"/>
          <w:sz w:val="22"/>
          <w:szCs w:val="22"/>
        </w:rPr>
        <w:t>Grading Scale</w:t>
      </w:r>
    </w:p>
    <w:p w14:paraId="1C30D0D8" w14:textId="77777777" w:rsidR="00B87C25" w:rsidRPr="00F9231A"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F9231A"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F9231A" w:rsidRDefault="00B87C25" w:rsidP="009A4BC1">
            <w:pPr>
              <w:pStyle w:val="NormalWeb"/>
              <w:jc w:val="center"/>
              <w:rPr>
                <w:rFonts w:ascii="Arial" w:hAnsi="Arial" w:cs="Arial"/>
                <w:color w:val="FFFFFF" w:themeColor="background1"/>
                <w:sz w:val="20"/>
                <w:szCs w:val="20"/>
              </w:rPr>
            </w:pPr>
            <w:r w:rsidRPr="00F9231A">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F9231A" w:rsidRDefault="00B87C25" w:rsidP="009A4BC1">
            <w:pPr>
              <w:pStyle w:val="NormalWeb"/>
              <w:jc w:val="center"/>
              <w:rPr>
                <w:rFonts w:ascii="Arial" w:hAnsi="Arial" w:cs="Arial"/>
                <w:color w:val="FFFFFF" w:themeColor="background1"/>
                <w:sz w:val="20"/>
                <w:szCs w:val="20"/>
              </w:rPr>
            </w:pPr>
            <w:r w:rsidRPr="00F9231A">
              <w:rPr>
                <w:rFonts w:ascii="Arial" w:hAnsi="Arial" w:cs="Arial"/>
                <w:b/>
                <w:bCs/>
                <w:color w:val="FFFFFF" w:themeColor="background1"/>
                <w:sz w:val="20"/>
                <w:szCs w:val="20"/>
              </w:rPr>
              <w:t>Range</w:t>
            </w:r>
          </w:p>
        </w:tc>
      </w:tr>
      <w:tr w:rsidR="00B87C25" w:rsidRPr="00F9231A"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409BE062"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93</w:t>
            </w:r>
            <w:r w:rsidR="00F84322">
              <w:rPr>
                <w:rFonts w:ascii="Arial" w:hAnsi="Arial" w:cs="Arial"/>
                <w:color w:val="000000"/>
                <w:sz w:val="20"/>
                <w:szCs w:val="20"/>
              </w:rPr>
              <w:t>–</w:t>
            </w:r>
            <w:r w:rsidRPr="00F9231A">
              <w:rPr>
                <w:rFonts w:ascii="Arial" w:hAnsi="Arial" w:cs="Arial"/>
                <w:color w:val="000000"/>
                <w:sz w:val="20"/>
                <w:szCs w:val="20"/>
              </w:rPr>
              <w:t>100</w:t>
            </w:r>
          </w:p>
        </w:tc>
      </w:tr>
      <w:tr w:rsidR="00B87C25" w:rsidRPr="00F9231A"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36FBF5CE"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90</w:t>
            </w:r>
            <w:r w:rsidR="00F84322">
              <w:rPr>
                <w:rFonts w:ascii="Arial" w:hAnsi="Arial" w:cs="Arial"/>
                <w:color w:val="000000"/>
                <w:sz w:val="20"/>
                <w:szCs w:val="20"/>
              </w:rPr>
              <w:t>–</w:t>
            </w:r>
            <w:r w:rsidRPr="00F9231A">
              <w:rPr>
                <w:rFonts w:ascii="Arial" w:hAnsi="Arial" w:cs="Arial"/>
                <w:color w:val="000000"/>
                <w:sz w:val="20"/>
                <w:szCs w:val="20"/>
              </w:rPr>
              <w:t>92</w:t>
            </w:r>
          </w:p>
        </w:tc>
      </w:tr>
      <w:tr w:rsidR="00B87C25" w:rsidRPr="00F9231A"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B11B061"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87</w:t>
            </w:r>
            <w:r w:rsidR="00F84322">
              <w:rPr>
                <w:rFonts w:ascii="Arial" w:hAnsi="Arial" w:cs="Arial"/>
                <w:color w:val="000000"/>
                <w:sz w:val="20"/>
                <w:szCs w:val="20"/>
              </w:rPr>
              <w:t>–</w:t>
            </w:r>
            <w:r w:rsidRPr="00F9231A">
              <w:rPr>
                <w:rFonts w:ascii="Arial" w:hAnsi="Arial" w:cs="Arial"/>
                <w:color w:val="000000"/>
                <w:sz w:val="20"/>
                <w:szCs w:val="20"/>
              </w:rPr>
              <w:t>89</w:t>
            </w:r>
          </w:p>
        </w:tc>
      </w:tr>
      <w:tr w:rsidR="00B87C25" w:rsidRPr="00F9231A"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0A8838E"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83</w:t>
            </w:r>
            <w:r w:rsidR="00F84322">
              <w:rPr>
                <w:rFonts w:ascii="Arial" w:hAnsi="Arial" w:cs="Arial"/>
                <w:color w:val="000000"/>
                <w:sz w:val="20"/>
                <w:szCs w:val="20"/>
              </w:rPr>
              <w:t>–</w:t>
            </w:r>
            <w:r w:rsidRPr="00F9231A">
              <w:rPr>
                <w:rFonts w:ascii="Arial" w:hAnsi="Arial" w:cs="Arial"/>
                <w:color w:val="000000"/>
                <w:sz w:val="20"/>
                <w:szCs w:val="20"/>
              </w:rPr>
              <w:t>86</w:t>
            </w:r>
          </w:p>
        </w:tc>
      </w:tr>
      <w:tr w:rsidR="00B87C25" w:rsidRPr="00F9231A"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0BCBC46B"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82</w:t>
            </w:r>
            <w:r w:rsidR="00F84322">
              <w:rPr>
                <w:rFonts w:ascii="Arial" w:hAnsi="Arial" w:cs="Arial"/>
                <w:color w:val="000000"/>
                <w:sz w:val="20"/>
                <w:szCs w:val="20"/>
              </w:rPr>
              <w:t>–</w:t>
            </w:r>
            <w:r w:rsidRPr="00F9231A">
              <w:rPr>
                <w:rFonts w:ascii="Arial" w:hAnsi="Arial" w:cs="Arial"/>
                <w:color w:val="000000"/>
                <w:sz w:val="20"/>
                <w:szCs w:val="20"/>
              </w:rPr>
              <w:t>80</w:t>
            </w:r>
          </w:p>
        </w:tc>
      </w:tr>
      <w:tr w:rsidR="00B87C25" w:rsidRPr="00F9231A"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233AEAA8"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77</w:t>
            </w:r>
            <w:r w:rsidR="00F84322">
              <w:rPr>
                <w:rFonts w:ascii="Arial" w:hAnsi="Arial" w:cs="Arial"/>
                <w:color w:val="000000"/>
                <w:sz w:val="20"/>
                <w:szCs w:val="20"/>
              </w:rPr>
              <w:t>–</w:t>
            </w:r>
            <w:r w:rsidRPr="00F9231A">
              <w:rPr>
                <w:rFonts w:ascii="Arial" w:hAnsi="Arial" w:cs="Arial"/>
                <w:color w:val="000000"/>
                <w:sz w:val="20"/>
                <w:szCs w:val="20"/>
              </w:rPr>
              <w:t>79</w:t>
            </w:r>
          </w:p>
        </w:tc>
      </w:tr>
      <w:tr w:rsidR="00B87C25" w:rsidRPr="00F9231A"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2648E1D6"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73</w:t>
            </w:r>
            <w:r w:rsidR="00F84322">
              <w:rPr>
                <w:rFonts w:ascii="Arial" w:hAnsi="Arial" w:cs="Arial"/>
                <w:color w:val="000000"/>
                <w:sz w:val="20"/>
                <w:szCs w:val="20"/>
              </w:rPr>
              <w:t>–</w:t>
            </w:r>
            <w:r w:rsidRPr="00F9231A">
              <w:rPr>
                <w:rFonts w:ascii="Arial" w:hAnsi="Arial" w:cs="Arial"/>
                <w:color w:val="000000"/>
                <w:sz w:val="20"/>
                <w:szCs w:val="20"/>
              </w:rPr>
              <w:t>76</w:t>
            </w:r>
          </w:p>
        </w:tc>
      </w:tr>
      <w:tr w:rsidR="00B87C25" w:rsidRPr="00F9231A"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550C8810"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70</w:t>
            </w:r>
            <w:r w:rsidR="00F84322">
              <w:rPr>
                <w:rFonts w:ascii="Arial" w:hAnsi="Arial" w:cs="Arial"/>
                <w:color w:val="000000"/>
                <w:sz w:val="20"/>
                <w:szCs w:val="20"/>
              </w:rPr>
              <w:t>–</w:t>
            </w:r>
            <w:r w:rsidRPr="00F9231A">
              <w:rPr>
                <w:rFonts w:ascii="Arial" w:hAnsi="Arial" w:cs="Arial"/>
                <w:color w:val="000000"/>
                <w:sz w:val="20"/>
                <w:szCs w:val="20"/>
              </w:rPr>
              <w:t>72</w:t>
            </w:r>
          </w:p>
        </w:tc>
      </w:tr>
      <w:tr w:rsidR="00B87C25" w:rsidRPr="00F9231A"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5CCCA5ED"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67</w:t>
            </w:r>
            <w:r w:rsidR="00F84322">
              <w:rPr>
                <w:rFonts w:ascii="Arial" w:hAnsi="Arial" w:cs="Arial"/>
                <w:color w:val="000000"/>
                <w:sz w:val="20"/>
                <w:szCs w:val="20"/>
              </w:rPr>
              <w:t>–</w:t>
            </w:r>
            <w:r w:rsidRPr="00F9231A">
              <w:rPr>
                <w:rFonts w:ascii="Arial" w:hAnsi="Arial" w:cs="Arial"/>
                <w:color w:val="000000"/>
                <w:sz w:val="20"/>
                <w:szCs w:val="20"/>
              </w:rPr>
              <w:t>69</w:t>
            </w:r>
          </w:p>
        </w:tc>
      </w:tr>
      <w:tr w:rsidR="00B87C25" w:rsidRPr="00F9231A"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32066651" w:rsidR="00B87C25" w:rsidRPr="00F9231A" w:rsidRDefault="00B87C25" w:rsidP="00F84322">
            <w:pPr>
              <w:pStyle w:val="NormalWeb"/>
              <w:rPr>
                <w:rFonts w:ascii="Arial" w:hAnsi="Arial" w:cs="Arial"/>
                <w:sz w:val="20"/>
                <w:szCs w:val="20"/>
              </w:rPr>
            </w:pPr>
            <w:r w:rsidRPr="00F9231A">
              <w:rPr>
                <w:rFonts w:ascii="Arial" w:hAnsi="Arial" w:cs="Arial"/>
                <w:color w:val="000000"/>
                <w:sz w:val="20"/>
                <w:szCs w:val="20"/>
              </w:rPr>
              <w:t>63</w:t>
            </w:r>
            <w:r w:rsidR="00F84322">
              <w:rPr>
                <w:rFonts w:ascii="Arial" w:hAnsi="Arial" w:cs="Arial"/>
                <w:color w:val="000000"/>
                <w:sz w:val="20"/>
                <w:szCs w:val="20"/>
              </w:rPr>
              <w:t>–</w:t>
            </w:r>
            <w:r w:rsidRPr="00F9231A">
              <w:rPr>
                <w:rFonts w:ascii="Arial" w:hAnsi="Arial" w:cs="Arial"/>
                <w:color w:val="000000"/>
                <w:sz w:val="20"/>
                <w:szCs w:val="20"/>
              </w:rPr>
              <w:t>66</w:t>
            </w:r>
          </w:p>
        </w:tc>
      </w:tr>
      <w:tr w:rsidR="00B87C25" w:rsidRPr="00F9231A"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3A8FF683"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60</w:t>
            </w:r>
            <w:r w:rsidR="00F84322">
              <w:rPr>
                <w:rFonts w:ascii="Arial" w:hAnsi="Arial" w:cs="Arial"/>
                <w:color w:val="000000"/>
                <w:sz w:val="20"/>
                <w:szCs w:val="20"/>
              </w:rPr>
              <w:t>–</w:t>
            </w:r>
            <w:r w:rsidRPr="00F9231A">
              <w:rPr>
                <w:rFonts w:ascii="Arial" w:hAnsi="Arial" w:cs="Arial"/>
                <w:color w:val="000000"/>
                <w:sz w:val="20"/>
                <w:szCs w:val="20"/>
              </w:rPr>
              <w:t>62</w:t>
            </w:r>
          </w:p>
        </w:tc>
      </w:tr>
      <w:tr w:rsidR="00B87C25" w:rsidRPr="00F9231A"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F9231A" w:rsidRDefault="00B87C25" w:rsidP="009A4BC1">
            <w:pPr>
              <w:pStyle w:val="NormalWeb"/>
              <w:rPr>
                <w:rFonts w:ascii="Arial" w:hAnsi="Arial" w:cs="Arial"/>
                <w:sz w:val="20"/>
                <w:szCs w:val="20"/>
              </w:rPr>
            </w:pPr>
            <w:r w:rsidRPr="00F9231A">
              <w:rPr>
                <w:rFonts w:ascii="Arial" w:hAnsi="Arial" w:cs="Arial"/>
                <w:color w:val="000000"/>
                <w:sz w:val="20"/>
                <w:szCs w:val="20"/>
              </w:rPr>
              <w:t>59</w:t>
            </w:r>
          </w:p>
        </w:tc>
      </w:tr>
    </w:tbl>
    <w:p w14:paraId="72E57BD0" w14:textId="77777777" w:rsidR="00B87C25" w:rsidRPr="00F9231A" w:rsidRDefault="00B87C25" w:rsidP="00B87C25">
      <w:pPr>
        <w:pStyle w:val="APACitation"/>
        <w:ind w:left="0" w:firstLine="0"/>
      </w:pPr>
    </w:p>
    <w:p w14:paraId="68CBBEF7" w14:textId="77777777" w:rsidR="00B87C25" w:rsidRPr="00F9231A" w:rsidRDefault="00B87C25" w:rsidP="002522B3">
      <w:pPr>
        <w:pStyle w:val="Heading1"/>
      </w:pPr>
    </w:p>
    <w:p w14:paraId="6B69F2DA" w14:textId="77777777" w:rsidR="00B87C25" w:rsidRPr="00F9231A" w:rsidRDefault="00B87C25" w:rsidP="002522B3">
      <w:pPr>
        <w:pStyle w:val="Heading1"/>
      </w:pPr>
    </w:p>
    <w:p w14:paraId="7C4F49F2" w14:textId="77777777" w:rsidR="00472CF6" w:rsidRPr="00F9231A" w:rsidRDefault="00472CF6" w:rsidP="002522B3">
      <w:pPr>
        <w:pStyle w:val="Heading1"/>
      </w:pPr>
    </w:p>
    <w:p w14:paraId="38A74CF6" w14:textId="77777777" w:rsidR="002522B3" w:rsidRPr="00F9231A" w:rsidRDefault="002522B3" w:rsidP="002522B3">
      <w:pPr>
        <w:rPr>
          <w:rFonts w:eastAsiaTheme="minorHAnsi" w:cs="Arial"/>
          <w:sz w:val="22"/>
          <w:szCs w:val="22"/>
        </w:rPr>
      </w:pPr>
    </w:p>
    <w:p w14:paraId="054042F3" w14:textId="77777777" w:rsidR="002522B3" w:rsidRPr="00F9231A" w:rsidRDefault="002522B3">
      <w:r w:rsidRPr="00F9231A">
        <w:br w:type="page"/>
      </w:r>
    </w:p>
    <w:p w14:paraId="0D5525FE" w14:textId="77777777" w:rsidR="002522B3" w:rsidRPr="00F9231A" w:rsidRDefault="4948C66D" w:rsidP="002522B3">
      <w:pPr>
        <w:pStyle w:val="Heading1"/>
      </w:pPr>
      <w:r w:rsidRPr="00F9231A">
        <w:lastRenderedPageBreak/>
        <w:t>Course Schedule</w:t>
      </w:r>
    </w:p>
    <w:p w14:paraId="169F4037" w14:textId="77777777" w:rsidR="002522B3" w:rsidRPr="00F9231A"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F9231A" w14:paraId="14AE16A6" w14:textId="77777777" w:rsidTr="4948C66D">
        <w:tc>
          <w:tcPr>
            <w:tcW w:w="1086" w:type="pct"/>
            <w:shd w:val="clear" w:color="auto" w:fill="BF2C37"/>
            <w:vAlign w:val="center"/>
          </w:tcPr>
          <w:p w14:paraId="766F47A2" w14:textId="77777777" w:rsidR="002522B3" w:rsidRPr="00F9231A" w:rsidRDefault="4948C66D" w:rsidP="4948C66D">
            <w:pPr>
              <w:tabs>
                <w:tab w:val="left" w:pos="0"/>
                <w:tab w:val="left" w:pos="3720"/>
              </w:tabs>
              <w:spacing w:before="40" w:after="40"/>
              <w:jc w:val="center"/>
              <w:outlineLvl w:val="0"/>
              <w:rPr>
                <w:rFonts w:eastAsia="Arial" w:cs="Arial"/>
                <w:b/>
                <w:bCs/>
                <w:color w:val="FFFFFF" w:themeColor="background1"/>
              </w:rPr>
            </w:pPr>
            <w:r w:rsidRPr="00F9231A">
              <w:rPr>
                <w:rFonts w:eastAsia="Arial" w:cs="Arial"/>
                <w:b/>
                <w:bCs/>
                <w:color w:val="FFFFFF" w:themeColor="background1"/>
              </w:rPr>
              <w:t>Week</w:t>
            </w:r>
          </w:p>
        </w:tc>
        <w:tc>
          <w:tcPr>
            <w:tcW w:w="1571" w:type="pct"/>
            <w:shd w:val="clear" w:color="auto" w:fill="BF2C37"/>
            <w:vAlign w:val="center"/>
          </w:tcPr>
          <w:p w14:paraId="261C00E6" w14:textId="77777777" w:rsidR="002522B3" w:rsidRPr="00F9231A" w:rsidRDefault="4948C66D" w:rsidP="4948C66D">
            <w:pPr>
              <w:tabs>
                <w:tab w:val="left" w:pos="0"/>
                <w:tab w:val="left" w:pos="3720"/>
              </w:tabs>
              <w:spacing w:before="40" w:after="40"/>
              <w:jc w:val="center"/>
              <w:outlineLvl w:val="0"/>
              <w:rPr>
                <w:rFonts w:eastAsia="Arial" w:cs="Arial"/>
                <w:b/>
                <w:bCs/>
                <w:color w:val="FFFFFF" w:themeColor="background1"/>
              </w:rPr>
            </w:pPr>
            <w:r w:rsidRPr="00F9231A">
              <w:rPr>
                <w:rFonts w:eastAsia="Arial" w:cs="Arial"/>
                <w:b/>
                <w:bCs/>
                <w:color w:val="FFFFFF" w:themeColor="background1"/>
              </w:rPr>
              <w:t>Start</w:t>
            </w:r>
          </w:p>
        </w:tc>
        <w:tc>
          <w:tcPr>
            <w:tcW w:w="2343" w:type="pct"/>
            <w:shd w:val="clear" w:color="auto" w:fill="BF2C37"/>
            <w:vAlign w:val="center"/>
          </w:tcPr>
          <w:p w14:paraId="1B5B3287" w14:textId="77777777" w:rsidR="002522B3" w:rsidRPr="00F9231A" w:rsidRDefault="4948C66D" w:rsidP="4948C66D">
            <w:pPr>
              <w:tabs>
                <w:tab w:val="left" w:pos="0"/>
                <w:tab w:val="left" w:pos="3720"/>
              </w:tabs>
              <w:spacing w:before="40" w:after="40"/>
              <w:jc w:val="center"/>
              <w:outlineLvl w:val="0"/>
              <w:rPr>
                <w:rFonts w:eastAsia="Arial" w:cs="Arial"/>
                <w:b/>
                <w:bCs/>
                <w:color w:val="FFFFFF" w:themeColor="background1"/>
              </w:rPr>
            </w:pPr>
            <w:r w:rsidRPr="00F9231A">
              <w:rPr>
                <w:rFonts w:eastAsia="Arial" w:cs="Arial"/>
                <w:b/>
                <w:bCs/>
                <w:color w:val="FFFFFF" w:themeColor="background1"/>
              </w:rPr>
              <w:t>End</w:t>
            </w:r>
          </w:p>
        </w:tc>
      </w:tr>
      <w:tr w:rsidR="002522B3" w:rsidRPr="00F9231A" w14:paraId="33BECE0E" w14:textId="77777777" w:rsidTr="4948C66D">
        <w:tc>
          <w:tcPr>
            <w:tcW w:w="1086" w:type="pct"/>
            <w:vAlign w:val="center"/>
          </w:tcPr>
          <w:p w14:paraId="75A79B38" w14:textId="77777777" w:rsidR="002522B3" w:rsidRPr="00F9231A" w:rsidRDefault="4948C66D" w:rsidP="4948C66D">
            <w:pPr>
              <w:tabs>
                <w:tab w:val="left" w:pos="0"/>
                <w:tab w:val="left" w:pos="3720"/>
              </w:tabs>
              <w:spacing w:before="40" w:after="40"/>
              <w:jc w:val="center"/>
              <w:outlineLvl w:val="0"/>
              <w:rPr>
                <w:rFonts w:eastAsia="Arial" w:cs="Arial"/>
                <w:color w:val="000000" w:themeColor="text1"/>
                <w:sz w:val="20"/>
                <w:szCs w:val="20"/>
              </w:rPr>
            </w:pPr>
            <w:r w:rsidRPr="00F9231A">
              <w:rPr>
                <w:rFonts w:eastAsia="Arial" w:cs="Arial"/>
                <w:color w:val="000000" w:themeColor="text1"/>
                <w:sz w:val="20"/>
                <w:szCs w:val="20"/>
              </w:rPr>
              <w:t>One</w:t>
            </w:r>
          </w:p>
        </w:tc>
        <w:tc>
          <w:tcPr>
            <w:tcW w:w="1571" w:type="pct"/>
            <w:vAlign w:val="center"/>
          </w:tcPr>
          <w:p w14:paraId="39FAA709" w14:textId="77777777" w:rsidR="002522B3" w:rsidRPr="00F9231A" w:rsidRDefault="4948C66D" w:rsidP="4948C66D">
            <w:pPr>
              <w:tabs>
                <w:tab w:val="left" w:pos="0"/>
                <w:tab w:val="left" w:pos="3720"/>
              </w:tabs>
              <w:spacing w:before="40" w:after="40"/>
              <w:jc w:val="center"/>
              <w:outlineLvl w:val="0"/>
              <w:rPr>
                <w:rFonts w:eastAsia="Arial" w:cs="Arial"/>
                <w:color w:val="000000" w:themeColor="text1"/>
                <w:sz w:val="20"/>
                <w:szCs w:val="20"/>
              </w:rPr>
            </w:pPr>
            <w:r w:rsidRPr="00F9231A">
              <w:rPr>
                <w:rFonts w:eastAsia="Arial" w:cs="Arial"/>
                <w:color w:val="000000" w:themeColor="text1"/>
                <w:sz w:val="20"/>
                <w:szCs w:val="20"/>
              </w:rPr>
              <w:t>&lt;insert start date&gt;</w:t>
            </w:r>
          </w:p>
        </w:tc>
        <w:tc>
          <w:tcPr>
            <w:tcW w:w="2343" w:type="pct"/>
            <w:vAlign w:val="center"/>
          </w:tcPr>
          <w:p w14:paraId="5FE6C921" w14:textId="77777777" w:rsidR="002522B3" w:rsidRPr="00F9231A" w:rsidRDefault="4948C66D" w:rsidP="4948C66D">
            <w:pPr>
              <w:tabs>
                <w:tab w:val="left" w:pos="0"/>
                <w:tab w:val="left" w:pos="3720"/>
              </w:tabs>
              <w:spacing w:before="40" w:after="40"/>
              <w:jc w:val="center"/>
              <w:outlineLvl w:val="0"/>
              <w:rPr>
                <w:rFonts w:eastAsia="Arial" w:cs="Arial"/>
                <w:color w:val="000000" w:themeColor="text1"/>
                <w:sz w:val="20"/>
                <w:szCs w:val="20"/>
              </w:rPr>
            </w:pPr>
            <w:r w:rsidRPr="00F9231A">
              <w:rPr>
                <w:rFonts w:eastAsia="Arial" w:cs="Arial"/>
                <w:color w:val="000000" w:themeColor="text1"/>
                <w:sz w:val="20"/>
                <w:szCs w:val="20"/>
              </w:rPr>
              <w:t>&lt;insert end date&gt;</w:t>
            </w:r>
          </w:p>
        </w:tc>
      </w:tr>
      <w:tr w:rsidR="002522B3" w:rsidRPr="00F9231A" w14:paraId="1462F720" w14:textId="77777777" w:rsidTr="4948C66D">
        <w:tc>
          <w:tcPr>
            <w:tcW w:w="1086" w:type="pct"/>
            <w:shd w:val="clear" w:color="auto" w:fill="D8D9DA"/>
            <w:vAlign w:val="center"/>
          </w:tcPr>
          <w:p w14:paraId="39F3CB79" w14:textId="77777777" w:rsidR="002522B3" w:rsidRPr="00F9231A" w:rsidRDefault="4948C66D" w:rsidP="4948C66D">
            <w:pPr>
              <w:tabs>
                <w:tab w:val="left" w:pos="0"/>
                <w:tab w:val="left" w:pos="3720"/>
              </w:tabs>
              <w:spacing w:before="40" w:after="40"/>
              <w:jc w:val="center"/>
              <w:outlineLvl w:val="0"/>
              <w:rPr>
                <w:rFonts w:eastAsia="Arial" w:cs="Arial"/>
                <w:color w:val="000000" w:themeColor="text1"/>
                <w:sz w:val="20"/>
                <w:szCs w:val="20"/>
              </w:rPr>
            </w:pPr>
            <w:r w:rsidRPr="00F9231A">
              <w:rPr>
                <w:rFonts w:eastAsia="Arial" w:cs="Arial"/>
                <w:color w:val="000000" w:themeColor="text1"/>
                <w:sz w:val="20"/>
                <w:szCs w:val="20"/>
              </w:rPr>
              <w:t>Two</w:t>
            </w:r>
          </w:p>
        </w:tc>
        <w:tc>
          <w:tcPr>
            <w:tcW w:w="1571" w:type="pct"/>
            <w:shd w:val="clear" w:color="auto" w:fill="D8D9DA"/>
            <w:vAlign w:val="center"/>
          </w:tcPr>
          <w:p w14:paraId="58D1B95F" w14:textId="77777777" w:rsidR="002522B3" w:rsidRPr="00F9231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F9231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9231A" w14:paraId="58BE417C" w14:textId="77777777" w:rsidTr="4948C66D">
        <w:tc>
          <w:tcPr>
            <w:tcW w:w="1086" w:type="pct"/>
            <w:vAlign w:val="center"/>
          </w:tcPr>
          <w:p w14:paraId="33AF4DBC" w14:textId="77777777" w:rsidR="002522B3" w:rsidRPr="00F9231A" w:rsidRDefault="4948C66D" w:rsidP="4948C66D">
            <w:pPr>
              <w:tabs>
                <w:tab w:val="left" w:pos="0"/>
                <w:tab w:val="left" w:pos="3720"/>
              </w:tabs>
              <w:spacing w:before="40" w:after="40"/>
              <w:jc w:val="center"/>
              <w:outlineLvl w:val="0"/>
              <w:rPr>
                <w:rFonts w:eastAsia="Arial" w:cs="Arial"/>
                <w:color w:val="000000" w:themeColor="text1"/>
                <w:sz w:val="20"/>
                <w:szCs w:val="20"/>
              </w:rPr>
            </w:pPr>
            <w:r w:rsidRPr="00F9231A">
              <w:rPr>
                <w:rFonts w:eastAsia="Arial" w:cs="Arial"/>
                <w:color w:val="000000" w:themeColor="text1"/>
                <w:sz w:val="20"/>
                <w:szCs w:val="20"/>
              </w:rPr>
              <w:t>Three</w:t>
            </w:r>
          </w:p>
        </w:tc>
        <w:tc>
          <w:tcPr>
            <w:tcW w:w="1571" w:type="pct"/>
            <w:vAlign w:val="center"/>
          </w:tcPr>
          <w:p w14:paraId="6745F2BC" w14:textId="77777777" w:rsidR="002522B3" w:rsidRPr="00F9231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F9231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9231A" w14:paraId="6B9FDE0E" w14:textId="77777777" w:rsidTr="4948C66D">
        <w:tc>
          <w:tcPr>
            <w:tcW w:w="1086" w:type="pct"/>
            <w:shd w:val="clear" w:color="auto" w:fill="D8D9DA"/>
            <w:vAlign w:val="center"/>
          </w:tcPr>
          <w:p w14:paraId="15E325AA" w14:textId="77777777" w:rsidR="002522B3" w:rsidRPr="00F9231A" w:rsidRDefault="4948C66D" w:rsidP="4948C66D">
            <w:pPr>
              <w:tabs>
                <w:tab w:val="left" w:pos="0"/>
                <w:tab w:val="left" w:pos="3720"/>
              </w:tabs>
              <w:spacing w:before="40" w:after="40"/>
              <w:jc w:val="center"/>
              <w:outlineLvl w:val="0"/>
              <w:rPr>
                <w:rFonts w:eastAsia="Arial" w:cs="Arial"/>
                <w:color w:val="000000" w:themeColor="text1"/>
                <w:sz w:val="20"/>
                <w:szCs w:val="20"/>
              </w:rPr>
            </w:pPr>
            <w:r w:rsidRPr="00F9231A">
              <w:rPr>
                <w:rFonts w:eastAsia="Arial" w:cs="Arial"/>
                <w:color w:val="000000" w:themeColor="text1"/>
                <w:sz w:val="20"/>
                <w:szCs w:val="20"/>
              </w:rPr>
              <w:t>Four</w:t>
            </w:r>
          </w:p>
        </w:tc>
        <w:tc>
          <w:tcPr>
            <w:tcW w:w="1571" w:type="pct"/>
            <w:shd w:val="clear" w:color="auto" w:fill="D8D9DA"/>
            <w:vAlign w:val="center"/>
          </w:tcPr>
          <w:p w14:paraId="4628B41D" w14:textId="77777777" w:rsidR="002522B3" w:rsidRPr="00F9231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F9231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9231A" w14:paraId="6F354913" w14:textId="77777777" w:rsidTr="4948C66D">
        <w:tc>
          <w:tcPr>
            <w:tcW w:w="1086" w:type="pct"/>
            <w:vAlign w:val="center"/>
          </w:tcPr>
          <w:p w14:paraId="6F16ADFA" w14:textId="77777777" w:rsidR="002522B3" w:rsidRPr="00F9231A" w:rsidRDefault="4948C66D" w:rsidP="4948C66D">
            <w:pPr>
              <w:tabs>
                <w:tab w:val="left" w:pos="0"/>
                <w:tab w:val="left" w:pos="3720"/>
              </w:tabs>
              <w:spacing w:before="40" w:after="40"/>
              <w:jc w:val="center"/>
              <w:outlineLvl w:val="0"/>
              <w:rPr>
                <w:rFonts w:eastAsia="Arial" w:cs="Arial"/>
                <w:color w:val="000000" w:themeColor="text1"/>
                <w:sz w:val="20"/>
                <w:szCs w:val="20"/>
              </w:rPr>
            </w:pPr>
            <w:r w:rsidRPr="00F9231A">
              <w:rPr>
                <w:rFonts w:eastAsia="Arial" w:cs="Arial"/>
                <w:color w:val="000000" w:themeColor="text1"/>
                <w:sz w:val="20"/>
                <w:szCs w:val="20"/>
              </w:rPr>
              <w:t>Five</w:t>
            </w:r>
          </w:p>
        </w:tc>
        <w:tc>
          <w:tcPr>
            <w:tcW w:w="1571" w:type="pct"/>
            <w:vAlign w:val="center"/>
          </w:tcPr>
          <w:p w14:paraId="541D496E" w14:textId="77777777" w:rsidR="002522B3" w:rsidRPr="00F9231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F9231A"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F9231A" w:rsidRDefault="00704919" w:rsidP="002522B3">
      <w:pPr>
        <w:sectPr w:rsidR="00704919" w:rsidRPr="00F9231A"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F9231A" w:rsidRDefault="4948C66D" w:rsidP="4948C66D">
      <w:pPr>
        <w:pStyle w:val="Heading1"/>
        <w:rPr>
          <w:color w:val="9C2C2A" w:themeColor="accent1"/>
        </w:rPr>
      </w:pPr>
      <w:r w:rsidRPr="00F9231A">
        <w:t>Weekly Learning Modules</w:t>
      </w:r>
    </w:p>
    <w:p w14:paraId="104F606C" w14:textId="77777777" w:rsidR="008F09AD" w:rsidRPr="00F9231A"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F9231A" w14:paraId="48FF73C9"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68CA4A8E" w:rsidR="002D44E9" w:rsidRPr="00F9231A"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00F9231A">
              <w:rPr>
                <w:b/>
                <w:bCs/>
                <w:color w:val="FFFFFF" w:themeColor="background1"/>
                <w:sz w:val="22"/>
                <w:szCs w:val="22"/>
              </w:rPr>
              <w:t xml:space="preserve">Week One: </w:t>
            </w:r>
            <w:bookmarkEnd w:id="2"/>
            <w:r w:rsidR="00CB1CA4">
              <w:rPr>
                <w:b/>
                <w:bCs/>
                <w:color w:val="FFFFFF" w:themeColor="background1"/>
                <w:sz w:val="22"/>
                <w:szCs w:val="22"/>
              </w:rPr>
              <w:t>Your Health and the Environment</w:t>
            </w:r>
          </w:p>
        </w:tc>
      </w:tr>
      <w:tr w:rsidR="00A534FA" w:rsidRPr="00F9231A" w14:paraId="499FACE4" w14:textId="77777777" w:rsidTr="00222211">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F9231A" w:rsidRDefault="4948C66D" w:rsidP="4948C66D">
            <w:pPr>
              <w:tabs>
                <w:tab w:val="left" w:pos="0"/>
                <w:tab w:val="left" w:pos="3720"/>
              </w:tabs>
              <w:outlineLvl w:val="0"/>
              <w:rPr>
                <w:rFonts w:eastAsia="Arial" w:cs="Arial"/>
                <w:b/>
                <w:bCs/>
                <w:i/>
                <w:iCs/>
              </w:rPr>
            </w:pPr>
            <w:r w:rsidRPr="00F9231A">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F9231A" w:rsidRDefault="4948C66D" w:rsidP="4948C66D">
            <w:pPr>
              <w:tabs>
                <w:tab w:val="left" w:pos="0"/>
                <w:tab w:val="left" w:pos="3720"/>
              </w:tabs>
              <w:outlineLvl w:val="0"/>
              <w:rPr>
                <w:rFonts w:eastAsia="Arial" w:cs="Arial"/>
              </w:rPr>
            </w:pPr>
            <w:r w:rsidRPr="00F9231A">
              <w:rPr>
                <w:rFonts w:eastAsia="Arial" w:cs="Arial"/>
                <w:b/>
                <w:bCs/>
                <w:i/>
                <w:iCs/>
              </w:rPr>
              <w:t>Alignment</w:t>
            </w:r>
          </w:p>
        </w:tc>
      </w:tr>
      <w:tr w:rsidR="00A534FA" w:rsidRPr="00F9231A" w14:paraId="1F65067F" w14:textId="77777777" w:rsidTr="00222211">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57EDD87C" w:rsidR="00A534FA" w:rsidRPr="00F9231A" w:rsidRDefault="00E829F3" w:rsidP="00C02CF0">
            <w:pPr>
              <w:pStyle w:val="ObjectiveBullet"/>
              <w:numPr>
                <w:ilvl w:val="1"/>
                <w:numId w:val="5"/>
              </w:numPr>
              <w:tabs>
                <w:tab w:val="clear" w:pos="0"/>
              </w:tabs>
            </w:pPr>
            <w:r>
              <w:t>Describe</w:t>
            </w:r>
            <w:r w:rsidR="0042566D">
              <w:t xml:space="preserve"> health psychology.</w:t>
            </w:r>
          </w:p>
        </w:tc>
        <w:tc>
          <w:tcPr>
            <w:tcW w:w="2880" w:type="dxa"/>
            <w:gridSpan w:val="2"/>
            <w:tcBorders>
              <w:top w:val="single" w:sz="4" w:space="0" w:color="auto"/>
              <w:left w:val="single" w:sz="4" w:space="0" w:color="auto"/>
              <w:bottom w:val="nil"/>
              <w:right w:val="single" w:sz="4" w:space="0" w:color="auto"/>
            </w:tcBorders>
          </w:tcPr>
          <w:p w14:paraId="7A580FDA" w14:textId="0565CE4A" w:rsidR="00A534FA" w:rsidRPr="00F9231A" w:rsidRDefault="0042566D" w:rsidP="00C02CF0">
            <w:pPr>
              <w:tabs>
                <w:tab w:val="left" w:pos="0"/>
                <w:tab w:val="left" w:pos="3720"/>
              </w:tabs>
              <w:outlineLvl w:val="0"/>
              <w:rPr>
                <w:rFonts w:cs="Arial"/>
                <w:szCs w:val="20"/>
              </w:rPr>
            </w:pPr>
            <w:r>
              <w:rPr>
                <w:rFonts w:cs="Arial"/>
                <w:szCs w:val="20"/>
              </w:rPr>
              <w:t>CLO1</w:t>
            </w:r>
          </w:p>
        </w:tc>
      </w:tr>
      <w:tr w:rsidR="00A534FA" w:rsidRPr="00F9231A" w14:paraId="2CE092EA" w14:textId="77777777" w:rsidTr="00222211">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B709FC" w14:textId="6E867001" w:rsidR="00A534FA" w:rsidRPr="00F9231A" w:rsidRDefault="00B1202D" w:rsidP="00C02CF0">
            <w:pPr>
              <w:pStyle w:val="ObjectiveBullet"/>
              <w:numPr>
                <w:ilvl w:val="1"/>
                <w:numId w:val="5"/>
              </w:numPr>
            </w:pPr>
            <w:r>
              <w:t xml:space="preserve">Explain </w:t>
            </w:r>
            <w:r w:rsidR="00325315">
              <w:t xml:space="preserve">the </w:t>
            </w:r>
            <w:r w:rsidR="00E829F3">
              <w:t xml:space="preserve">relationship </w:t>
            </w:r>
            <w:r>
              <w:t xml:space="preserve">between environment and </w:t>
            </w:r>
            <w:r w:rsidR="00325315">
              <w:t xml:space="preserve">health. </w:t>
            </w:r>
          </w:p>
        </w:tc>
        <w:tc>
          <w:tcPr>
            <w:tcW w:w="2880" w:type="dxa"/>
            <w:gridSpan w:val="2"/>
            <w:tcBorders>
              <w:top w:val="nil"/>
              <w:left w:val="single" w:sz="4" w:space="0" w:color="auto"/>
              <w:bottom w:val="nil"/>
              <w:right w:val="single" w:sz="4" w:space="0" w:color="auto"/>
            </w:tcBorders>
          </w:tcPr>
          <w:p w14:paraId="6606C5D6" w14:textId="7839081C" w:rsidR="00A534FA" w:rsidRPr="00F9231A" w:rsidRDefault="0042566D" w:rsidP="00C02CF0">
            <w:pPr>
              <w:tabs>
                <w:tab w:val="left" w:pos="0"/>
                <w:tab w:val="left" w:pos="3720"/>
              </w:tabs>
              <w:outlineLvl w:val="0"/>
              <w:rPr>
                <w:rFonts w:cs="Arial"/>
                <w:szCs w:val="20"/>
              </w:rPr>
            </w:pPr>
            <w:r>
              <w:rPr>
                <w:rFonts w:cs="Arial"/>
                <w:szCs w:val="20"/>
              </w:rPr>
              <w:t>CLO1</w:t>
            </w:r>
            <w:r w:rsidR="00B1202D">
              <w:rPr>
                <w:rFonts w:cs="Arial"/>
                <w:szCs w:val="20"/>
              </w:rPr>
              <w:t>,</w:t>
            </w:r>
            <w:r>
              <w:rPr>
                <w:rFonts w:cs="Arial"/>
                <w:szCs w:val="20"/>
              </w:rPr>
              <w:t xml:space="preserve"> </w:t>
            </w:r>
            <w:r w:rsidR="00B1202D">
              <w:rPr>
                <w:rFonts w:cs="Arial"/>
                <w:szCs w:val="20"/>
              </w:rPr>
              <w:t>CLO2</w:t>
            </w:r>
          </w:p>
        </w:tc>
      </w:tr>
      <w:tr w:rsidR="00A534FA" w:rsidRPr="00F9231A" w14:paraId="57F96B5E" w14:textId="77777777" w:rsidTr="00222211">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3E70E244" w14:textId="58FF664C" w:rsidR="00A534FA" w:rsidRPr="00F9231A" w:rsidRDefault="00325315" w:rsidP="0042566D">
            <w:pPr>
              <w:pStyle w:val="ObjectiveBullet"/>
              <w:numPr>
                <w:ilvl w:val="1"/>
                <w:numId w:val="5"/>
              </w:numPr>
            </w:pPr>
            <w:r>
              <w:t xml:space="preserve"> </w:t>
            </w:r>
            <w:r w:rsidR="0042566D">
              <w:t xml:space="preserve">Apply </w:t>
            </w:r>
            <w:r w:rsidR="0042566D" w:rsidRPr="00325315">
              <w:rPr>
                <w:color w:val="222222"/>
              </w:rPr>
              <w:t>psychological principles to health</w:t>
            </w:r>
            <w:r w:rsidR="0042566D">
              <w:rPr>
                <w:color w:val="222222"/>
              </w:rPr>
              <w:t> and wellness</w:t>
            </w:r>
            <w:r w:rsidR="00E34444">
              <w:rPr>
                <w:color w:val="222222"/>
              </w:rPr>
              <w:t xml:space="preserve"> in a self-study.</w:t>
            </w:r>
          </w:p>
        </w:tc>
        <w:tc>
          <w:tcPr>
            <w:tcW w:w="2880" w:type="dxa"/>
            <w:gridSpan w:val="2"/>
            <w:tcBorders>
              <w:top w:val="nil"/>
              <w:left w:val="single" w:sz="4" w:space="0" w:color="auto"/>
              <w:bottom w:val="nil"/>
              <w:right w:val="single" w:sz="4" w:space="0" w:color="auto"/>
            </w:tcBorders>
          </w:tcPr>
          <w:p w14:paraId="0BA51A95" w14:textId="3EF91880" w:rsidR="00A534FA" w:rsidRPr="00F9231A" w:rsidRDefault="0042566D" w:rsidP="00C02CF0">
            <w:pPr>
              <w:tabs>
                <w:tab w:val="left" w:pos="0"/>
                <w:tab w:val="left" w:pos="3720"/>
              </w:tabs>
              <w:outlineLvl w:val="0"/>
              <w:rPr>
                <w:rFonts w:cs="Arial"/>
                <w:szCs w:val="20"/>
              </w:rPr>
            </w:pPr>
            <w:r>
              <w:rPr>
                <w:rFonts w:cs="Arial"/>
                <w:szCs w:val="20"/>
              </w:rPr>
              <w:t>CLO1</w:t>
            </w:r>
            <w:r w:rsidR="00B1202D">
              <w:rPr>
                <w:rFonts w:cs="Arial"/>
                <w:szCs w:val="20"/>
              </w:rPr>
              <w:t>,</w:t>
            </w:r>
            <w:r w:rsidR="004C5EC2">
              <w:rPr>
                <w:rFonts w:cs="Arial"/>
                <w:szCs w:val="20"/>
              </w:rPr>
              <w:t xml:space="preserve"> CLO2</w:t>
            </w:r>
          </w:p>
        </w:tc>
      </w:tr>
      <w:tr w:rsidR="00C74D95" w:rsidRPr="00F9231A" w14:paraId="428F39E4" w14:textId="77777777" w:rsidTr="00222211">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CA28761" w14:textId="6B43CBC2" w:rsidR="00C74D95" w:rsidRDefault="00C74D95" w:rsidP="00675272">
            <w:pPr>
              <w:pStyle w:val="ObjectiveBullet"/>
              <w:numPr>
                <w:ilvl w:val="1"/>
                <w:numId w:val="5"/>
              </w:numPr>
            </w:pPr>
            <w:r>
              <w:t xml:space="preserve">Discuss factors that prevent </w:t>
            </w:r>
            <w:r w:rsidR="00675272">
              <w:t xml:space="preserve">a </w:t>
            </w:r>
            <w:r>
              <w:t>patient from accessing healthcare</w:t>
            </w:r>
            <w:r w:rsidR="004D7609">
              <w:t xml:space="preserve">. </w:t>
            </w:r>
          </w:p>
        </w:tc>
        <w:tc>
          <w:tcPr>
            <w:tcW w:w="2880" w:type="dxa"/>
            <w:gridSpan w:val="2"/>
            <w:tcBorders>
              <w:top w:val="nil"/>
              <w:left w:val="single" w:sz="4" w:space="0" w:color="auto"/>
              <w:bottom w:val="nil"/>
              <w:right w:val="single" w:sz="4" w:space="0" w:color="auto"/>
            </w:tcBorders>
          </w:tcPr>
          <w:p w14:paraId="7230508E" w14:textId="6D1CC053" w:rsidR="00C74D95" w:rsidRDefault="00C74D95" w:rsidP="00C74D95">
            <w:pPr>
              <w:tabs>
                <w:tab w:val="left" w:pos="0"/>
                <w:tab w:val="left" w:pos="3720"/>
              </w:tabs>
              <w:outlineLvl w:val="0"/>
              <w:rPr>
                <w:rFonts w:cs="Arial"/>
                <w:szCs w:val="20"/>
              </w:rPr>
            </w:pPr>
            <w:r>
              <w:rPr>
                <w:rFonts w:cs="Arial"/>
                <w:szCs w:val="20"/>
              </w:rPr>
              <w:t>CLO4, CLO1</w:t>
            </w:r>
          </w:p>
        </w:tc>
      </w:tr>
      <w:tr w:rsidR="004D7609" w:rsidRPr="00F9231A" w14:paraId="610B9417" w14:textId="77777777" w:rsidTr="00222211">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F20DFF6" w14:textId="22ECD401" w:rsidR="004D7609" w:rsidRDefault="004D7609" w:rsidP="00C74D95">
            <w:pPr>
              <w:pStyle w:val="ObjectiveBullet"/>
              <w:numPr>
                <w:ilvl w:val="1"/>
                <w:numId w:val="5"/>
              </w:numPr>
            </w:pPr>
            <w:r>
              <w:t>Identify ways to improve patient</w:t>
            </w:r>
            <w:r w:rsidR="009F44A4">
              <w:t>–</w:t>
            </w:r>
            <w:r>
              <w:t>provider interactions.</w:t>
            </w:r>
          </w:p>
        </w:tc>
        <w:tc>
          <w:tcPr>
            <w:tcW w:w="2880" w:type="dxa"/>
            <w:gridSpan w:val="2"/>
            <w:tcBorders>
              <w:top w:val="nil"/>
              <w:left w:val="single" w:sz="4" w:space="0" w:color="auto"/>
              <w:bottom w:val="single" w:sz="4" w:space="0" w:color="auto"/>
              <w:right w:val="single" w:sz="4" w:space="0" w:color="auto"/>
            </w:tcBorders>
          </w:tcPr>
          <w:p w14:paraId="7B3CA825" w14:textId="2F480AC6" w:rsidR="004D7609" w:rsidRDefault="004D7609" w:rsidP="00C74D95">
            <w:pPr>
              <w:tabs>
                <w:tab w:val="left" w:pos="0"/>
                <w:tab w:val="left" w:pos="3720"/>
              </w:tabs>
              <w:outlineLvl w:val="0"/>
              <w:rPr>
                <w:rFonts w:cs="Arial"/>
                <w:szCs w:val="20"/>
              </w:rPr>
            </w:pPr>
            <w:r>
              <w:rPr>
                <w:rFonts w:cs="Arial"/>
                <w:szCs w:val="20"/>
              </w:rPr>
              <w:t>CLO4, CLO1</w:t>
            </w:r>
          </w:p>
        </w:tc>
      </w:tr>
      <w:tr w:rsidR="005B10FE" w:rsidRPr="00F9231A" w14:paraId="4B13C0C7"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F9231A" w:rsidRDefault="4948C66D" w:rsidP="4948C66D">
            <w:pPr>
              <w:tabs>
                <w:tab w:val="left" w:pos="0"/>
                <w:tab w:val="left" w:pos="3720"/>
              </w:tabs>
              <w:outlineLvl w:val="0"/>
              <w:rPr>
                <w:rFonts w:eastAsia="Arial" w:cs="Arial"/>
                <w:i/>
                <w:iCs/>
              </w:rPr>
            </w:pPr>
            <w:r w:rsidRPr="00F9231A">
              <w:rPr>
                <w:rFonts w:eastAsia="Arial" w:cs="Arial"/>
                <w:b/>
                <w:bCs/>
                <w:i/>
                <w:iCs/>
                <w:sz w:val="22"/>
                <w:szCs w:val="22"/>
              </w:rPr>
              <w:t>Resources, Activities, and Preparation</w:t>
            </w:r>
          </w:p>
          <w:p w14:paraId="00DEDF5A" w14:textId="77777777" w:rsidR="0020635A" w:rsidRPr="00F9231A" w:rsidRDefault="4948C66D" w:rsidP="4948C66D">
            <w:pPr>
              <w:tabs>
                <w:tab w:val="left" w:pos="0"/>
                <w:tab w:val="left" w:pos="3720"/>
              </w:tabs>
              <w:outlineLvl w:val="0"/>
              <w:rPr>
                <w:rFonts w:eastAsia="Arial" w:cs="Arial"/>
                <w:b/>
                <w:bCs/>
                <w:i/>
                <w:iCs/>
              </w:rPr>
            </w:pPr>
            <w:r w:rsidRPr="00F9231A">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F9231A" w:rsidRDefault="4948C66D" w:rsidP="4948C66D">
            <w:pPr>
              <w:tabs>
                <w:tab w:val="left" w:pos="0"/>
                <w:tab w:val="left" w:pos="3720"/>
              </w:tabs>
              <w:outlineLvl w:val="0"/>
              <w:rPr>
                <w:rFonts w:eastAsia="Arial" w:cs="Arial"/>
                <w:b/>
                <w:bCs/>
                <w:i/>
                <w:iCs/>
              </w:rPr>
            </w:pPr>
            <w:r w:rsidRPr="00F9231A">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F9231A" w:rsidRDefault="4948C66D" w:rsidP="4948C66D">
            <w:pPr>
              <w:tabs>
                <w:tab w:val="left" w:pos="0"/>
                <w:tab w:val="left" w:pos="3720"/>
              </w:tabs>
              <w:outlineLvl w:val="0"/>
              <w:rPr>
                <w:rFonts w:eastAsia="Arial" w:cs="Arial"/>
                <w:b/>
                <w:bCs/>
                <w:i/>
                <w:iCs/>
              </w:rPr>
            </w:pPr>
            <w:r w:rsidRPr="00F9231A">
              <w:rPr>
                <w:rFonts w:eastAsia="Arial" w:cs="Arial"/>
                <w:b/>
                <w:bCs/>
                <w:i/>
                <w:iCs/>
              </w:rPr>
              <w:t>AIE</w:t>
            </w:r>
          </w:p>
        </w:tc>
      </w:tr>
      <w:tr w:rsidR="00132272" w:rsidRPr="00F9231A" w14:paraId="0B5F8C15" w14:textId="77777777" w:rsidTr="4948C66D">
        <w:tc>
          <w:tcPr>
            <w:tcW w:w="10170" w:type="dxa"/>
            <w:gridSpan w:val="2"/>
            <w:tcMar>
              <w:top w:w="115" w:type="dxa"/>
              <w:left w:w="115" w:type="dxa"/>
              <w:bottom w:w="115" w:type="dxa"/>
              <w:right w:w="115" w:type="dxa"/>
            </w:tcMar>
          </w:tcPr>
          <w:p w14:paraId="6B6E4C03" w14:textId="77777777" w:rsidR="00132272" w:rsidRPr="00F9231A" w:rsidRDefault="4948C66D" w:rsidP="4948C66D">
            <w:pPr>
              <w:rPr>
                <w:rFonts w:eastAsia="Arial" w:cs="Arial"/>
              </w:rPr>
            </w:pPr>
            <w:r w:rsidRPr="00F9231A">
              <w:rPr>
                <w:rFonts w:eastAsia="Arial" w:cs="Arial"/>
                <w:b/>
                <w:bCs/>
              </w:rPr>
              <w:t>Weekly Participation and Discussion</w:t>
            </w:r>
          </w:p>
          <w:p w14:paraId="01670182" w14:textId="77777777" w:rsidR="002559E7" w:rsidRPr="00F9231A" w:rsidRDefault="002559E7" w:rsidP="002522B3">
            <w:pPr>
              <w:pStyle w:val="AssignmentsLevel1"/>
            </w:pPr>
          </w:p>
          <w:p w14:paraId="67B199C9" w14:textId="69635B81" w:rsidR="00132272" w:rsidRPr="00F9231A" w:rsidRDefault="4948C66D" w:rsidP="002522B3">
            <w:pPr>
              <w:pStyle w:val="AssignmentsLevel1"/>
            </w:pPr>
            <w:r w:rsidRPr="00F9231A">
              <w:t xml:space="preserve">The purpose of the weekly discussions is to provide you with a way to synthesize the concepts presented in this course. Each week, you will respond to the discussion questions with a substantive post that addresses all the prompts for the question by 11:59 p.m. EST of the listed due date. By the conclusion of each week, Sunday at 11:59 p.m. EST, you will make at least </w:t>
            </w:r>
            <w:r w:rsidR="009F44A4">
              <w:t>1</w:t>
            </w:r>
            <w:r w:rsidR="009F44A4" w:rsidRPr="00F9231A">
              <w:t xml:space="preserve"> </w:t>
            </w:r>
            <w:r w:rsidRPr="00F9231A">
              <w:t>substantive comment of 100</w:t>
            </w:r>
            <w:r w:rsidR="009F44A4">
              <w:t xml:space="preserve"> </w:t>
            </w:r>
            <w:r w:rsidRPr="00F9231A">
              <w:t>to 150</w:t>
            </w:r>
            <w:r w:rsidR="009F44A4">
              <w:t xml:space="preserve"> </w:t>
            </w:r>
            <w:r w:rsidRPr="00F9231A">
              <w:t xml:space="preserve">words to </w:t>
            </w:r>
            <w:r w:rsidR="009F44A4">
              <w:t>3</w:t>
            </w:r>
            <w:r w:rsidR="009F44A4" w:rsidRPr="00F9231A">
              <w:t xml:space="preserve"> </w:t>
            </w:r>
            <w:r w:rsidRPr="00F9231A">
              <w:t xml:space="preserve">of your classmates’ posts for each assigned discussion question. Your comments must further the discussion by following the RISE </w:t>
            </w:r>
            <w:r w:rsidR="009F44A4">
              <w:t>m</w:t>
            </w:r>
            <w:r w:rsidRPr="00F9231A">
              <w:t>odel for meaningful feedback. It is recommended that you check in periodically throughout the week to ensure that you are meeting the participation requirement.</w:t>
            </w:r>
          </w:p>
          <w:p w14:paraId="2365B1C1" w14:textId="77777777" w:rsidR="00132272" w:rsidRPr="00F9231A" w:rsidRDefault="00132272" w:rsidP="002522B3">
            <w:pPr>
              <w:pStyle w:val="AssignmentsLevel1"/>
            </w:pPr>
          </w:p>
          <w:p w14:paraId="0F60F01D" w14:textId="23BA5F92" w:rsidR="00132272" w:rsidRPr="00F9231A" w:rsidRDefault="4948C66D" w:rsidP="4948C66D">
            <w:pPr>
              <w:rPr>
                <w:rFonts w:eastAsia="Arial" w:cs="Arial"/>
                <w:color w:val="0000FF"/>
                <w:u w:val="single"/>
              </w:rPr>
            </w:pPr>
            <w:r w:rsidRPr="00F9231A">
              <w:rPr>
                <w:b/>
                <w:bCs/>
              </w:rPr>
              <w:t>Review</w:t>
            </w:r>
            <w:r w:rsidRPr="00F9231A">
              <w:t xml:space="preserve"> the </w:t>
            </w:r>
            <w:r w:rsidR="00CE0F28" w:rsidRPr="00222211">
              <w:t>RISE Model for Peer Feedback</w:t>
            </w:r>
            <w:r w:rsidRPr="00F9231A">
              <w:rPr>
                <w:rFonts w:eastAsia="Arial" w:cs="Arial"/>
              </w:rPr>
              <w:t xml:space="preserve">. </w:t>
            </w:r>
          </w:p>
        </w:tc>
        <w:tc>
          <w:tcPr>
            <w:tcW w:w="1440" w:type="dxa"/>
            <w:tcBorders>
              <w:bottom w:val="single" w:sz="4" w:space="0" w:color="000000" w:themeColor="text1"/>
            </w:tcBorders>
          </w:tcPr>
          <w:p w14:paraId="14E84874" w14:textId="46A7618E" w:rsidR="00132272" w:rsidRPr="00F9231A" w:rsidRDefault="00D32E03" w:rsidP="00132272">
            <w:pPr>
              <w:rPr>
                <w:rFonts w:cs="Arial"/>
                <w:szCs w:val="20"/>
              </w:rPr>
            </w:pPr>
            <w:r w:rsidRPr="00F9231A">
              <w:rPr>
                <w:rFonts w:cs="Arial"/>
                <w:szCs w:val="20"/>
              </w:rPr>
              <w:t>Course</w:t>
            </w:r>
          </w:p>
        </w:tc>
        <w:tc>
          <w:tcPr>
            <w:tcW w:w="1440" w:type="dxa"/>
            <w:tcBorders>
              <w:bottom w:val="single" w:sz="4" w:space="0" w:color="000000" w:themeColor="text1"/>
            </w:tcBorders>
          </w:tcPr>
          <w:p w14:paraId="2E303B4C" w14:textId="77777777" w:rsidR="00132272" w:rsidRPr="00F9231A" w:rsidRDefault="00132272" w:rsidP="00132272">
            <w:pPr>
              <w:rPr>
                <w:rFonts w:cs="Arial"/>
                <w:szCs w:val="20"/>
              </w:rPr>
            </w:pPr>
          </w:p>
        </w:tc>
      </w:tr>
      <w:tr w:rsidR="00AB01FF" w:rsidRPr="00F9231A" w14:paraId="27CAA472" w14:textId="77777777" w:rsidTr="4948C66D">
        <w:tc>
          <w:tcPr>
            <w:tcW w:w="10170" w:type="dxa"/>
            <w:gridSpan w:val="2"/>
            <w:tcMar>
              <w:top w:w="115" w:type="dxa"/>
              <w:left w:w="115" w:type="dxa"/>
              <w:bottom w:w="115" w:type="dxa"/>
              <w:right w:w="115" w:type="dxa"/>
            </w:tcMar>
          </w:tcPr>
          <w:p w14:paraId="4FADD86D" w14:textId="19F9779F" w:rsidR="00AB01FF" w:rsidRPr="00F9231A" w:rsidRDefault="00CC5A67" w:rsidP="4948C66D">
            <w:pPr>
              <w:tabs>
                <w:tab w:val="left" w:pos="2329"/>
              </w:tabs>
              <w:rPr>
                <w:rFonts w:eastAsia="Arial" w:cs="Arial"/>
                <w:b/>
                <w:bCs/>
              </w:rPr>
            </w:pPr>
            <w:r w:rsidRPr="00F9231A">
              <w:rPr>
                <w:rFonts w:eastAsia="Arial" w:cs="Arial"/>
                <w:b/>
                <w:bCs/>
              </w:rPr>
              <w:t>Readings</w:t>
            </w:r>
          </w:p>
          <w:p w14:paraId="5B54BAFE" w14:textId="77777777" w:rsidR="00AB01FF" w:rsidRPr="00F9231A" w:rsidRDefault="00AB01FF" w:rsidP="002522B3">
            <w:pPr>
              <w:tabs>
                <w:tab w:val="left" w:pos="2329"/>
              </w:tabs>
              <w:rPr>
                <w:rFonts w:cs="Arial"/>
                <w:b/>
                <w:szCs w:val="20"/>
              </w:rPr>
            </w:pPr>
          </w:p>
          <w:p w14:paraId="34F64E50" w14:textId="402B2E08" w:rsidR="00AB01FF" w:rsidRPr="00F9231A" w:rsidRDefault="00CC5A67" w:rsidP="002522B3">
            <w:pPr>
              <w:pStyle w:val="AssignmentsLevel1"/>
            </w:pPr>
            <w:r w:rsidRPr="00F9231A">
              <w:rPr>
                <w:b/>
              </w:rPr>
              <w:t>Read</w:t>
            </w:r>
            <w:r w:rsidRPr="00F9231A">
              <w:t xml:space="preserve"> the following:</w:t>
            </w:r>
          </w:p>
          <w:p w14:paraId="5391B93A" w14:textId="77777777" w:rsidR="00F9231A" w:rsidRPr="00F9231A" w:rsidRDefault="00F9231A" w:rsidP="002522B3">
            <w:pPr>
              <w:pStyle w:val="AssignmentsLevel1"/>
            </w:pPr>
          </w:p>
          <w:p w14:paraId="65FC7B77" w14:textId="3FF1399C" w:rsidR="00CC5A67" w:rsidRPr="00F9231A" w:rsidRDefault="00CC5A67" w:rsidP="00CC5A67">
            <w:pPr>
              <w:pStyle w:val="AssignmentsLevel2"/>
            </w:pPr>
            <w:r w:rsidRPr="00F9231A">
              <w:t>Ch. 1</w:t>
            </w:r>
            <w:r w:rsidR="009F44A4">
              <w:t>–</w:t>
            </w:r>
            <w:r w:rsidRPr="00F9231A">
              <w:t xml:space="preserve">4 of </w:t>
            </w:r>
            <w:r w:rsidRPr="00F9231A">
              <w:rPr>
                <w:i/>
              </w:rPr>
              <w:t>Health Psychology</w:t>
            </w:r>
          </w:p>
          <w:p w14:paraId="5C96839B" w14:textId="1AD32A45" w:rsidR="00CC5A67" w:rsidRPr="00F9231A" w:rsidRDefault="007D1A05" w:rsidP="00CC5A67">
            <w:pPr>
              <w:pStyle w:val="AssignmentsLevel2"/>
            </w:pPr>
            <w:hyperlink r:id="rId17" w:history="1">
              <w:r w:rsidR="00CC5A67" w:rsidRPr="00F9231A">
                <w:rPr>
                  <w:rStyle w:val="Hyperlink"/>
                </w:rPr>
                <w:t>Health Psychology Center Presents: What is Health Psychology?</w:t>
              </w:r>
            </w:hyperlink>
          </w:p>
        </w:tc>
        <w:tc>
          <w:tcPr>
            <w:tcW w:w="1440" w:type="dxa"/>
            <w:tcBorders>
              <w:bottom w:val="single" w:sz="4" w:space="0" w:color="000000" w:themeColor="text1"/>
            </w:tcBorders>
          </w:tcPr>
          <w:p w14:paraId="1543A947" w14:textId="3AAE539D" w:rsidR="00AB01FF" w:rsidRPr="00F9231A" w:rsidRDefault="00B1202D" w:rsidP="002522B3">
            <w:pPr>
              <w:rPr>
                <w:rFonts w:cs="Arial"/>
                <w:szCs w:val="20"/>
              </w:rPr>
            </w:pPr>
            <w:r>
              <w:rPr>
                <w:rFonts w:cs="Arial"/>
                <w:szCs w:val="20"/>
              </w:rPr>
              <w:t>1.1, 1.2, 1.3</w:t>
            </w:r>
          </w:p>
        </w:tc>
        <w:tc>
          <w:tcPr>
            <w:tcW w:w="1440" w:type="dxa"/>
            <w:tcBorders>
              <w:bottom w:val="single" w:sz="4" w:space="0" w:color="000000" w:themeColor="text1"/>
            </w:tcBorders>
          </w:tcPr>
          <w:p w14:paraId="5FC1C5B5" w14:textId="77777777" w:rsidR="00AB01FF" w:rsidRPr="00F9231A" w:rsidRDefault="00AB01FF" w:rsidP="002522B3">
            <w:pPr>
              <w:rPr>
                <w:rFonts w:cs="Arial"/>
                <w:szCs w:val="20"/>
              </w:rPr>
            </w:pPr>
          </w:p>
        </w:tc>
      </w:tr>
      <w:tr w:rsidR="00CC5A67" w:rsidRPr="00F9231A" w14:paraId="11050537" w14:textId="77777777" w:rsidTr="4948C66D">
        <w:tc>
          <w:tcPr>
            <w:tcW w:w="10170" w:type="dxa"/>
            <w:gridSpan w:val="2"/>
            <w:tcMar>
              <w:top w:w="115" w:type="dxa"/>
              <w:left w:w="115" w:type="dxa"/>
              <w:bottom w:w="115" w:type="dxa"/>
              <w:right w:w="115" w:type="dxa"/>
            </w:tcMar>
          </w:tcPr>
          <w:p w14:paraId="0343D6C8" w14:textId="70FEB825" w:rsidR="00CC5A67" w:rsidRPr="00F9231A" w:rsidRDefault="00CC5A67" w:rsidP="4948C66D">
            <w:pPr>
              <w:tabs>
                <w:tab w:val="left" w:pos="2329"/>
              </w:tabs>
              <w:rPr>
                <w:rFonts w:eastAsia="Arial" w:cs="Arial"/>
                <w:b/>
                <w:bCs/>
              </w:rPr>
            </w:pPr>
            <w:r w:rsidRPr="00F9231A">
              <w:rPr>
                <w:rFonts w:eastAsia="Arial" w:cs="Arial"/>
                <w:b/>
                <w:bCs/>
              </w:rPr>
              <w:lastRenderedPageBreak/>
              <w:t>Videos</w:t>
            </w:r>
          </w:p>
          <w:p w14:paraId="76EB5F98" w14:textId="77777777" w:rsidR="00CC5A67" w:rsidRPr="00F9231A" w:rsidRDefault="00CC5A67" w:rsidP="4948C66D">
            <w:pPr>
              <w:tabs>
                <w:tab w:val="left" w:pos="2329"/>
              </w:tabs>
              <w:rPr>
                <w:rFonts w:eastAsia="Arial" w:cs="Arial"/>
                <w:b/>
                <w:bCs/>
              </w:rPr>
            </w:pPr>
          </w:p>
          <w:p w14:paraId="260827C3" w14:textId="668C738E" w:rsidR="00CC5A67" w:rsidRPr="00F9231A" w:rsidRDefault="00CC5A67" w:rsidP="4948C66D">
            <w:pPr>
              <w:tabs>
                <w:tab w:val="left" w:pos="2329"/>
              </w:tabs>
              <w:rPr>
                <w:rFonts w:eastAsia="Arial" w:cs="Arial"/>
                <w:bCs/>
              </w:rPr>
            </w:pPr>
            <w:r w:rsidRPr="00F9231A">
              <w:rPr>
                <w:rFonts w:eastAsia="Arial" w:cs="Arial"/>
                <w:b/>
                <w:bCs/>
              </w:rPr>
              <w:t>Watch</w:t>
            </w:r>
            <w:r w:rsidRPr="00F9231A">
              <w:rPr>
                <w:rFonts w:eastAsia="Arial" w:cs="Arial"/>
                <w:bCs/>
              </w:rPr>
              <w:t xml:space="preserve"> the following:</w:t>
            </w:r>
          </w:p>
          <w:p w14:paraId="3539FD8E" w14:textId="77777777" w:rsidR="00F9231A" w:rsidRPr="00F9231A" w:rsidRDefault="00F9231A" w:rsidP="4948C66D">
            <w:pPr>
              <w:tabs>
                <w:tab w:val="left" w:pos="2329"/>
              </w:tabs>
              <w:rPr>
                <w:rFonts w:eastAsia="Arial" w:cs="Arial"/>
                <w:bCs/>
              </w:rPr>
            </w:pPr>
          </w:p>
          <w:p w14:paraId="5D2EA613" w14:textId="7242FD60" w:rsidR="00CC5A67" w:rsidRPr="00F9231A" w:rsidRDefault="007D1A05" w:rsidP="00F9231A">
            <w:pPr>
              <w:pStyle w:val="AssignmentsLevel2"/>
              <w:rPr>
                <w:rFonts w:eastAsia="Arial"/>
              </w:rPr>
            </w:pPr>
            <w:hyperlink r:id="rId18" w:history="1">
              <w:r w:rsidR="00CC5A67" w:rsidRPr="00F9231A">
                <w:rPr>
                  <w:rStyle w:val="Hyperlink"/>
                  <w:rFonts w:eastAsia="Arial"/>
                </w:rPr>
                <w:t>Psychology 101: Health Psychology</w:t>
              </w:r>
            </w:hyperlink>
            <w:r w:rsidR="005D2869" w:rsidRPr="00F9231A">
              <w:rPr>
                <w:rFonts w:eastAsia="Arial"/>
              </w:rPr>
              <w:t xml:space="preserve"> (11:20)</w:t>
            </w:r>
          </w:p>
          <w:p w14:paraId="7AF65A86" w14:textId="1AB02AB0" w:rsidR="00CC5A67" w:rsidRPr="00F9231A" w:rsidRDefault="007D1A05" w:rsidP="00F9231A">
            <w:pPr>
              <w:pStyle w:val="AssignmentsLevel2"/>
              <w:rPr>
                <w:rFonts w:eastAsia="Arial"/>
              </w:rPr>
            </w:pPr>
            <w:hyperlink r:id="rId19" w:history="1">
              <w:r w:rsidR="00CC5A67" w:rsidRPr="00F9231A">
                <w:rPr>
                  <w:rStyle w:val="Hyperlink"/>
                  <w:rFonts w:eastAsia="Arial"/>
                </w:rPr>
                <w:t>How childhood trauma affects health across a lifetime | Nadine Burke Harris</w:t>
              </w:r>
            </w:hyperlink>
            <w:r w:rsidR="005D2869" w:rsidRPr="00F9231A">
              <w:rPr>
                <w:rFonts w:eastAsia="Arial"/>
              </w:rPr>
              <w:t xml:space="preserve"> (16:02)</w:t>
            </w:r>
          </w:p>
          <w:p w14:paraId="56533CEE" w14:textId="77777777" w:rsidR="005D2869" w:rsidRPr="00F9231A" w:rsidRDefault="005D2869" w:rsidP="4948C66D">
            <w:pPr>
              <w:tabs>
                <w:tab w:val="left" w:pos="2329"/>
              </w:tabs>
              <w:rPr>
                <w:rFonts w:eastAsia="Arial" w:cs="Arial"/>
                <w:b/>
                <w:bCs/>
              </w:rPr>
            </w:pPr>
          </w:p>
          <w:p w14:paraId="3D012577" w14:textId="605DA428" w:rsidR="005D2869" w:rsidRPr="00F9231A" w:rsidRDefault="00E95FE1" w:rsidP="4948C66D">
            <w:pPr>
              <w:tabs>
                <w:tab w:val="left" w:pos="2329"/>
              </w:tabs>
              <w:rPr>
                <w:rFonts w:eastAsia="Arial" w:cs="Arial"/>
                <w:b/>
                <w:bCs/>
              </w:rPr>
            </w:pPr>
            <w:r w:rsidRPr="00406E19">
              <w:rPr>
                <w:b/>
              </w:rPr>
              <w:t>Post</w:t>
            </w:r>
            <w:r w:rsidRPr="00406E19">
              <w:t xml:space="preserve"> any questions, comments, or observations to share with the class in the General Q &amp; A discussion forum.</w:t>
            </w:r>
          </w:p>
        </w:tc>
        <w:tc>
          <w:tcPr>
            <w:tcW w:w="1440" w:type="dxa"/>
            <w:tcBorders>
              <w:bottom w:val="single" w:sz="4" w:space="0" w:color="000000" w:themeColor="text1"/>
            </w:tcBorders>
          </w:tcPr>
          <w:p w14:paraId="70070F95" w14:textId="2554D981" w:rsidR="00CC5A67" w:rsidRPr="00F9231A" w:rsidRDefault="00B1202D" w:rsidP="002522B3">
            <w:pPr>
              <w:rPr>
                <w:rFonts w:cs="Arial"/>
                <w:szCs w:val="20"/>
              </w:rPr>
            </w:pPr>
            <w:r>
              <w:rPr>
                <w:rFonts w:cs="Arial"/>
                <w:szCs w:val="20"/>
              </w:rPr>
              <w:t>1.1, 1.2, 1.3</w:t>
            </w:r>
          </w:p>
        </w:tc>
        <w:tc>
          <w:tcPr>
            <w:tcW w:w="1440" w:type="dxa"/>
            <w:tcBorders>
              <w:bottom w:val="single" w:sz="4" w:space="0" w:color="000000" w:themeColor="text1"/>
            </w:tcBorders>
          </w:tcPr>
          <w:p w14:paraId="59EDC0A9" w14:textId="2ED3FBCC" w:rsidR="00CC5A67" w:rsidRPr="00F9231A" w:rsidRDefault="005D2869" w:rsidP="002522B3">
            <w:pPr>
              <w:rPr>
                <w:rFonts w:cs="Arial"/>
                <w:szCs w:val="20"/>
              </w:rPr>
            </w:pPr>
            <w:r w:rsidRPr="00F9231A">
              <w:rPr>
                <w:rFonts w:cs="Arial"/>
                <w:szCs w:val="20"/>
              </w:rPr>
              <w:t>Video = 1 hour</w:t>
            </w:r>
          </w:p>
        </w:tc>
      </w:tr>
      <w:tr w:rsidR="00F841FA" w:rsidRPr="00F9231A" w14:paraId="514D675F" w14:textId="77777777" w:rsidTr="00B704F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6CA7F7" w14:textId="77777777" w:rsidR="00F841FA" w:rsidRDefault="00F841FA" w:rsidP="00B704F6">
            <w:pPr>
              <w:tabs>
                <w:tab w:val="left" w:pos="2329"/>
              </w:tabs>
              <w:rPr>
                <w:rFonts w:eastAsia="Arial" w:cs="Arial"/>
                <w:b/>
                <w:bCs/>
              </w:rPr>
            </w:pPr>
            <w:r>
              <w:rPr>
                <w:rFonts w:eastAsia="Arial" w:cs="Arial"/>
                <w:b/>
                <w:bCs/>
              </w:rPr>
              <w:t>Health Topic Presentation Preparation</w:t>
            </w:r>
          </w:p>
          <w:p w14:paraId="7E74941B" w14:textId="77777777" w:rsidR="00F841FA" w:rsidRDefault="00F841FA" w:rsidP="00B704F6">
            <w:pPr>
              <w:tabs>
                <w:tab w:val="left" w:pos="2329"/>
              </w:tabs>
              <w:rPr>
                <w:rFonts w:eastAsia="Arial" w:cs="Arial"/>
                <w:b/>
                <w:bCs/>
              </w:rPr>
            </w:pPr>
          </w:p>
          <w:p w14:paraId="5962C6CB" w14:textId="080FE4ED" w:rsidR="00F841FA" w:rsidRDefault="00F841FA" w:rsidP="00B704F6">
            <w:pPr>
              <w:tabs>
                <w:tab w:val="left" w:pos="2329"/>
              </w:tabs>
              <w:rPr>
                <w:rFonts w:eastAsia="Arial" w:cs="Arial"/>
                <w:bCs/>
              </w:rPr>
            </w:pPr>
            <w:r>
              <w:rPr>
                <w:rFonts w:eastAsia="Arial" w:cs="Arial"/>
                <w:bCs/>
              </w:rPr>
              <w:t>Thursday of week 4 you will present on one of the following health topics:</w:t>
            </w:r>
          </w:p>
          <w:p w14:paraId="3D7144AB" w14:textId="77777777" w:rsidR="00F841FA" w:rsidRPr="000E1283" w:rsidRDefault="00F841FA" w:rsidP="00B704F6">
            <w:pPr>
              <w:pStyle w:val="AssignmentsLevel1"/>
              <w:rPr>
                <w:color w:val="111111"/>
              </w:rPr>
            </w:pPr>
          </w:p>
          <w:p w14:paraId="3D6435AE" w14:textId="77777777" w:rsidR="00F841FA" w:rsidRPr="000E1283" w:rsidRDefault="00F841FA" w:rsidP="00B704F6">
            <w:pPr>
              <w:pStyle w:val="AssignmentsLevel2"/>
            </w:pPr>
            <w:r>
              <w:t>Smoking tobacco (group)</w:t>
            </w:r>
          </w:p>
          <w:p w14:paraId="486C1AB8" w14:textId="77777777" w:rsidR="00F841FA" w:rsidRPr="000E1283" w:rsidRDefault="00F841FA" w:rsidP="00B704F6">
            <w:pPr>
              <w:pStyle w:val="AssignmentsLevel2"/>
            </w:pPr>
            <w:r>
              <w:t>Diabetes</w:t>
            </w:r>
          </w:p>
          <w:p w14:paraId="7649DBC2" w14:textId="77777777" w:rsidR="00F841FA" w:rsidRPr="000E1283" w:rsidRDefault="00F841FA" w:rsidP="00B704F6">
            <w:pPr>
              <w:pStyle w:val="AssignmentsLevel2"/>
            </w:pPr>
            <w:r>
              <w:t>Asthma</w:t>
            </w:r>
          </w:p>
          <w:p w14:paraId="0A80964B" w14:textId="77777777" w:rsidR="00F841FA" w:rsidRPr="000E1283" w:rsidRDefault="00F841FA" w:rsidP="00B704F6">
            <w:pPr>
              <w:pStyle w:val="AssignmentsLevel2"/>
            </w:pPr>
            <w:r>
              <w:t>Alcoholism</w:t>
            </w:r>
          </w:p>
          <w:p w14:paraId="0212759F" w14:textId="77777777" w:rsidR="00F841FA" w:rsidRPr="000E1283" w:rsidRDefault="00F841FA" w:rsidP="00B704F6">
            <w:pPr>
              <w:pStyle w:val="AssignmentsLevel2"/>
            </w:pPr>
            <w:r>
              <w:t>Obesity</w:t>
            </w:r>
          </w:p>
          <w:p w14:paraId="1936F4FC" w14:textId="77777777" w:rsidR="00F841FA" w:rsidRPr="000E1283" w:rsidRDefault="00F841FA" w:rsidP="00B704F6">
            <w:pPr>
              <w:pStyle w:val="AssignmentsLevel2"/>
            </w:pPr>
            <w:r>
              <w:t>Eating disorders, such as anorexia, bulimia, and binge eating (group)</w:t>
            </w:r>
          </w:p>
          <w:p w14:paraId="6C611F12" w14:textId="77777777" w:rsidR="00F841FA" w:rsidRDefault="00F841FA" w:rsidP="00B704F6">
            <w:pPr>
              <w:pStyle w:val="AssignmentsLevel2"/>
            </w:pPr>
            <w:r>
              <w:t>Physical activity/exercising (group)</w:t>
            </w:r>
          </w:p>
          <w:p w14:paraId="64F1D6DE" w14:textId="77777777" w:rsidR="00F841FA" w:rsidRPr="000E1283" w:rsidRDefault="00F841FA" w:rsidP="00B704F6">
            <w:pPr>
              <w:pStyle w:val="AssignmentsLevel2"/>
            </w:pPr>
            <w:r>
              <w:t>Alzheimer’s disease</w:t>
            </w:r>
          </w:p>
          <w:p w14:paraId="2CCD010E" w14:textId="77777777" w:rsidR="00F841FA" w:rsidRDefault="00F841FA" w:rsidP="00B704F6">
            <w:pPr>
              <w:pStyle w:val="AssignmentsLevel1"/>
              <w:rPr>
                <w:color w:val="111111"/>
              </w:rPr>
            </w:pPr>
          </w:p>
          <w:p w14:paraId="4FAE39F8" w14:textId="477C6960" w:rsidR="00F841FA" w:rsidRPr="000E1283" w:rsidRDefault="00F841FA" w:rsidP="00B704F6">
            <w:pPr>
              <w:pStyle w:val="AssignmentsLevel1"/>
              <w:rPr>
                <w:color w:val="111111"/>
              </w:rPr>
            </w:pPr>
            <w:r>
              <w:rPr>
                <w:color w:val="111111"/>
              </w:rPr>
              <w:t>By the end of this week you</w:t>
            </w:r>
            <w:r w:rsidRPr="000E1283">
              <w:rPr>
                <w:color w:val="111111"/>
              </w:rPr>
              <w:t xml:space="preserve"> will be assigned to a small group or individual project </w:t>
            </w:r>
            <w:r>
              <w:rPr>
                <w:color w:val="111111"/>
              </w:rPr>
              <w:t>and</w:t>
            </w:r>
            <w:r w:rsidRPr="000E1283">
              <w:rPr>
                <w:color w:val="111111"/>
              </w:rPr>
              <w:t xml:space="preserve"> a specific </w:t>
            </w:r>
            <w:r>
              <w:rPr>
                <w:color w:val="111111"/>
              </w:rPr>
              <w:t>topic</w:t>
            </w:r>
            <w:r w:rsidR="00935239">
              <w:rPr>
                <w:color w:val="111111"/>
              </w:rPr>
              <w:t>.</w:t>
            </w:r>
          </w:p>
          <w:p w14:paraId="69F2CEA9" w14:textId="77777777" w:rsidR="00F841FA" w:rsidRPr="000E1283" w:rsidRDefault="00F841FA" w:rsidP="00B704F6">
            <w:pPr>
              <w:pStyle w:val="AssignmentsLevel1"/>
              <w:rPr>
                <w:color w:val="111111"/>
              </w:rPr>
            </w:pPr>
          </w:p>
          <w:p w14:paraId="22EF14FE" w14:textId="77777777" w:rsidR="00F841FA" w:rsidRPr="000E1283" w:rsidRDefault="00F841FA" w:rsidP="00B704F6">
            <w:pPr>
              <w:pStyle w:val="AssignmentsLevel1"/>
              <w:rPr>
                <w:color w:val="111111"/>
              </w:rPr>
            </w:pPr>
            <w:r w:rsidRPr="000E1283">
              <w:rPr>
                <w:b/>
                <w:color w:val="111111"/>
              </w:rPr>
              <w:t>Research</w:t>
            </w:r>
            <w:r w:rsidRPr="000E1283">
              <w:rPr>
                <w:color w:val="111111"/>
              </w:rPr>
              <w:t xml:space="preserve"> the </w:t>
            </w:r>
            <w:r>
              <w:rPr>
                <w:color w:val="111111"/>
              </w:rPr>
              <w:t xml:space="preserve">specific topic in health </w:t>
            </w:r>
            <w:r w:rsidRPr="000E1283">
              <w:rPr>
                <w:color w:val="111111"/>
              </w:rPr>
              <w:t>your group has been assigned.</w:t>
            </w:r>
          </w:p>
          <w:p w14:paraId="490527D1" w14:textId="77777777" w:rsidR="00F841FA" w:rsidRPr="000E1283" w:rsidRDefault="00F841FA" w:rsidP="00B704F6">
            <w:pPr>
              <w:pStyle w:val="AssignmentsLevel1"/>
              <w:rPr>
                <w:color w:val="111111"/>
              </w:rPr>
            </w:pPr>
          </w:p>
          <w:p w14:paraId="65D56B12" w14:textId="77777777" w:rsidR="00F841FA" w:rsidRPr="000E1283" w:rsidRDefault="00F841FA" w:rsidP="00B704F6">
            <w:pPr>
              <w:pStyle w:val="AssignmentsLevel1"/>
              <w:rPr>
                <w:color w:val="111111"/>
              </w:rPr>
            </w:pPr>
            <w:r w:rsidRPr="000E1283">
              <w:rPr>
                <w:b/>
                <w:color w:val="111111"/>
              </w:rPr>
              <w:t>Prepare</w:t>
            </w:r>
            <w:r>
              <w:rPr>
                <w:color w:val="111111"/>
              </w:rPr>
              <w:t xml:space="preserve"> a 7</w:t>
            </w:r>
            <w:r w:rsidRPr="000E1283">
              <w:rPr>
                <w:color w:val="111111"/>
              </w:rPr>
              <w:t xml:space="preserve">- </w:t>
            </w:r>
            <w:r>
              <w:rPr>
                <w:color w:val="111111"/>
              </w:rPr>
              <w:t>to 10</w:t>
            </w:r>
            <w:r w:rsidRPr="000E1283">
              <w:rPr>
                <w:color w:val="111111"/>
              </w:rPr>
              <w:t>-minute narrated presentation (using PowerPoint, Prezi, or any other online presentation tool) that instructs the class about the components of your</w:t>
            </w:r>
            <w:r>
              <w:rPr>
                <w:color w:val="111111"/>
              </w:rPr>
              <w:t xml:space="preserve"> topic in health</w:t>
            </w:r>
            <w:r w:rsidRPr="000E1283">
              <w:rPr>
                <w:color w:val="111111"/>
              </w:rPr>
              <w:t xml:space="preserve">. </w:t>
            </w:r>
            <w:r>
              <w:rPr>
                <w:color w:val="111111"/>
              </w:rPr>
              <w:t>Use your text as a guide on your topic.</w:t>
            </w:r>
          </w:p>
          <w:p w14:paraId="47796BD4" w14:textId="77777777" w:rsidR="00F841FA" w:rsidRPr="000E1283" w:rsidRDefault="00F841FA" w:rsidP="00B704F6">
            <w:pPr>
              <w:pStyle w:val="AssignmentsLevel1"/>
              <w:rPr>
                <w:color w:val="111111"/>
              </w:rPr>
            </w:pPr>
          </w:p>
          <w:p w14:paraId="182A7923" w14:textId="77777777" w:rsidR="00F841FA" w:rsidRDefault="00F841FA" w:rsidP="00B704F6">
            <w:pPr>
              <w:pStyle w:val="AssignmentsLevel1"/>
              <w:rPr>
                <w:color w:val="111111"/>
              </w:rPr>
            </w:pPr>
            <w:r w:rsidRPr="000E1283">
              <w:rPr>
                <w:b/>
                <w:color w:val="111111"/>
              </w:rPr>
              <w:t>Include</w:t>
            </w:r>
            <w:r w:rsidRPr="000E1283">
              <w:rPr>
                <w:color w:val="111111"/>
              </w:rPr>
              <w:t xml:space="preserve"> the following elements in your presentation:</w:t>
            </w:r>
          </w:p>
          <w:p w14:paraId="3075F461" w14:textId="77777777" w:rsidR="00F841FA" w:rsidRPr="000E1283" w:rsidRDefault="00F841FA" w:rsidP="00B704F6">
            <w:pPr>
              <w:pStyle w:val="AssignmentsLevel1"/>
              <w:rPr>
                <w:color w:val="111111"/>
              </w:rPr>
            </w:pPr>
          </w:p>
          <w:p w14:paraId="382CFDB6" w14:textId="77777777" w:rsidR="00F841FA" w:rsidRPr="000E1283" w:rsidRDefault="00F841FA" w:rsidP="00B704F6">
            <w:pPr>
              <w:pStyle w:val="AssignmentsLevel2"/>
            </w:pPr>
            <w:r>
              <w:t>Introduction of your topic</w:t>
            </w:r>
          </w:p>
          <w:p w14:paraId="310E0C1B" w14:textId="77777777" w:rsidR="00F841FA" w:rsidRPr="000E1283" w:rsidRDefault="00F841FA" w:rsidP="00B704F6">
            <w:pPr>
              <w:pStyle w:val="AssignmentsLevel2"/>
            </w:pPr>
            <w:r>
              <w:t xml:space="preserve">The </w:t>
            </w:r>
            <w:r w:rsidRPr="000E1283">
              <w:t>essential characteristics</w:t>
            </w:r>
            <w:r>
              <w:t xml:space="preserve"> of your topic</w:t>
            </w:r>
          </w:p>
          <w:p w14:paraId="02F32B40" w14:textId="77777777" w:rsidR="00F841FA" w:rsidRPr="000E1283" w:rsidRDefault="00F841FA" w:rsidP="00B704F6">
            <w:pPr>
              <w:pStyle w:val="AssignmentsLevel2"/>
            </w:pPr>
            <w:r>
              <w:t>The health risks or benefits of your topic</w:t>
            </w:r>
          </w:p>
          <w:p w14:paraId="45CED5A5" w14:textId="77777777" w:rsidR="00F841FA" w:rsidRPr="000E1283" w:rsidRDefault="00F841FA" w:rsidP="00B704F6">
            <w:pPr>
              <w:pStyle w:val="AssignmentsLevel2"/>
            </w:pPr>
            <w:r>
              <w:t>Risks factors or lifestyle choices</w:t>
            </w:r>
          </w:p>
          <w:p w14:paraId="2AE6F8E8" w14:textId="77777777" w:rsidR="00F841FA" w:rsidRDefault="00F841FA" w:rsidP="00B704F6">
            <w:pPr>
              <w:pStyle w:val="AssignmentsLevel2"/>
            </w:pPr>
            <w:r>
              <w:t xml:space="preserve">Long-term and short-term effects </w:t>
            </w:r>
          </w:p>
          <w:p w14:paraId="3173F165" w14:textId="235E050B" w:rsidR="00F841FA" w:rsidRPr="00F841FA" w:rsidRDefault="00F841FA" w:rsidP="00F841FA">
            <w:pPr>
              <w:pStyle w:val="AssignmentsLevel2"/>
            </w:pPr>
            <w:r>
              <w:t>Treatment and barriers to treatment</w:t>
            </w:r>
          </w:p>
        </w:tc>
        <w:tc>
          <w:tcPr>
            <w:tcW w:w="1440" w:type="dxa"/>
            <w:tcBorders>
              <w:left w:val="single" w:sz="4" w:space="0" w:color="000000" w:themeColor="text1"/>
            </w:tcBorders>
            <w:shd w:val="clear" w:color="auto" w:fill="FFFFFF" w:themeFill="background1"/>
          </w:tcPr>
          <w:p w14:paraId="48008230" w14:textId="77777777" w:rsidR="00F841FA" w:rsidRDefault="00F841FA" w:rsidP="00B704F6">
            <w:pPr>
              <w:rPr>
                <w:rFonts w:cs="Arial"/>
                <w:szCs w:val="20"/>
              </w:rPr>
            </w:pPr>
            <w:r>
              <w:rPr>
                <w:rFonts w:cs="Arial"/>
                <w:szCs w:val="20"/>
              </w:rPr>
              <w:t>4.1</w:t>
            </w:r>
          </w:p>
        </w:tc>
        <w:tc>
          <w:tcPr>
            <w:tcW w:w="1440" w:type="dxa"/>
            <w:tcBorders>
              <w:left w:val="single" w:sz="4" w:space="0" w:color="000000" w:themeColor="text1"/>
            </w:tcBorders>
            <w:shd w:val="clear" w:color="auto" w:fill="FFFFFF" w:themeFill="background1"/>
          </w:tcPr>
          <w:p w14:paraId="568F44C0" w14:textId="77777777" w:rsidR="00F841FA" w:rsidRPr="00F9231A" w:rsidRDefault="00F841FA" w:rsidP="00B704F6">
            <w:pPr>
              <w:rPr>
                <w:rFonts w:cs="Arial"/>
                <w:szCs w:val="20"/>
              </w:rPr>
            </w:pPr>
          </w:p>
        </w:tc>
      </w:tr>
      <w:tr w:rsidR="00104F2B" w:rsidRPr="00F9231A"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Pr="00F9231A" w:rsidRDefault="4948C66D" w:rsidP="4948C66D">
            <w:pPr>
              <w:tabs>
                <w:tab w:val="left" w:pos="0"/>
                <w:tab w:val="left" w:pos="3720"/>
              </w:tabs>
              <w:outlineLvl w:val="0"/>
              <w:rPr>
                <w:rFonts w:eastAsia="Arial" w:cs="Arial"/>
                <w:i/>
                <w:iCs/>
              </w:rPr>
            </w:pPr>
            <w:r w:rsidRPr="00F9231A">
              <w:rPr>
                <w:rFonts w:eastAsia="Arial" w:cs="Arial"/>
                <w:b/>
                <w:bCs/>
                <w:i/>
                <w:iCs/>
                <w:sz w:val="22"/>
                <w:szCs w:val="22"/>
              </w:rPr>
              <w:lastRenderedPageBreak/>
              <w:t>Supplemental Resources and Activities</w:t>
            </w:r>
          </w:p>
          <w:p w14:paraId="4565DE45" w14:textId="77777777" w:rsidR="00AB01FF" w:rsidRPr="00F9231A" w:rsidRDefault="4948C66D" w:rsidP="4948C66D">
            <w:pPr>
              <w:tabs>
                <w:tab w:val="left" w:pos="0"/>
                <w:tab w:val="left" w:pos="3720"/>
              </w:tabs>
              <w:outlineLvl w:val="0"/>
              <w:rPr>
                <w:rFonts w:eastAsia="Arial" w:cs="Arial"/>
                <w:b/>
                <w:bCs/>
                <w:i/>
                <w:iCs/>
              </w:rPr>
            </w:pPr>
            <w:r w:rsidRPr="00F9231A">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F9231A" w:rsidRDefault="4948C66D" w:rsidP="4948C66D">
            <w:pPr>
              <w:tabs>
                <w:tab w:val="left" w:pos="0"/>
                <w:tab w:val="left" w:pos="3720"/>
              </w:tabs>
              <w:outlineLvl w:val="0"/>
              <w:rPr>
                <w:rFonts w:eastAsia="Arial" w:cs="Arial"/>
                <w:b/>
                <w:bCs/>
                <w:i/>
                <w:iCs/>
              </w:rPr>
            </w:pPr>
            <w:r w:rsidRPr="00F9231A">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F9231A" w:rsidRDefault="4948C66D" w:rsidP="4948C66D">
            <w:pPr>
              <w:tabs>
                <w:tab w:val="left" w:pos="0"/>
                <w:tab w:val="left" w:pos="3720"/>
              </w:tabs>
              <w:outlineLvl w:val="0"/>
              <w:rPr>
                <w:rFonts w:eastAsia="Arial" w:cs="Arial"/>
                <w:b/>
                <w:bCs/>
                <w:i/>
                <w:iCs/>
              </w:rPr>
            </w:pPr>
            <w:r w:rsidRPr="00F9231A">
              <w:rPr>
                <w:rFonts w:eastAsia="Arial" w:cs="Arial"/>
                <w:b/>
                <w:bCs/>
                <w:i/>
                <w:iCs/>
              </w:rPr>
              <w:t>AIE</w:t>
            </w:r>
          </w:p>
        </w:tc>
      </w:tr>
      <w:tr w:rsidR="00104F2B" w:rsidRPr="00F9231A"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Pr="00F9231A" w:rsidRDefault="4948C66D" w:rsidP="4948C66D">
            <w:pPr>
              <w:rPr>
                <w:rFonts w:eastAsia="Arial" w:cs="Arial"/>
                <w:b/>
                <w:bCs/>
              </w:rPr>
            </w:pPr>
            <w:r w:rsidRPr="00F9231A">
              <w:rPr>
                <w:rFonts w:eastAsia="Arial" w:cs="Arial"/>
                <w:b/>
                <w:bCs/>
              </w:rPr>
              <w:t xml:space="preserve">Adobe Connect Live Discussion </w:t>
            </w:r>
          </w:p>
          <w:p w14:paraId="2090A05E" w14:textId="77777777" w:rsidR="00C11A5E" w:rsidRPr="00F9231A" w:rsidRDefault="00C11A5E" w:rsidP="002522B3">
            <w:pPr>
              <w:pStyle w:val="AssignmentsLevel1"/>
            </w:pPr>
          </w:p>
          <w:p w14:paraId="676501AD" w14:textId="77777777" w:rsidR="00C11A5E" w:rsidRPr="00F9231A" w:rsidRDefault="4948C66D" w:rsidP="002522B3">
            <w:pPr>
              <w:pStyle w:val="AssignmentsLevel1"/>
            </w:pPr>
            <w:r w:rsidRPr="00F9231A">
              <w:rPr>
                <w:b/>
                <w:bCs/>
              </w:rPr>
              <w:t>Review</w:t>
            </w:r>
            <w:r w:rsidRPr="00F9231A">
              <w:t xml:space="preserve"> </w:t>
            </w:r>
            <w:hyperlink r:id="rId20">
              <w:r w:rsidRPr="00F9231A">
                <w:rPr>
                  <w:rStyle w:val="Hyperlink"/>
                </w:rPr>
                <w:t>Adobe Connect Resources</w:t>
              </w:r>
            </w:hyperlink>
            <w:r w:rsidRPr="00F9231A">
              <w:t xml:space="preserve">.  </w:t>
            </w:r>
          </w:p>
          <w:p w14:paraId="28FE2749" w14:textId="77777777" w:rsidR="00104F2B" w:rsidRPr="00F9231A" w:rsidRDefault="00104F2B" w:rsidP="002522B3">
            <w:pPr>
              <w:pStyle w:val="AssignmentsLevel1"/>
            </w:pPr>
          </w:p>
          <w:p w14:paraId="3935E267" w14:textId="243BD9C9" w:rsidR="00104F2B" w:rsidRPr="00F9231A" w:rsidRDefault="4948C66D" w:rsidP="002522B3">
            <w:pPr>
              <w:pStyle w:val="AssignmentsLevel1"/>
            </w:pPr>
            <w:r w:rsidRPr="00F9231A">
              <w:rPr>
                <w:b/>
                <w:bCs/>
              </w:rPr>
              <w:t>Participate</w:t>
            </w:r>
            <w:r w:rsidRPr="00F9231A">
              <w:t xml:space="preserve"> in the scheduled live session with the course instructor. This session will provide an overview of the </w:t>
            </w:r>
            <w:r w:rsidR="009F44A4">
              <w:t>course</w:t>
            </w:r>
            <w:r w:rsidR="009F44A4" w:rsidRPr="00F9231A">
              <w:t xml:space="preserve"> </w:t>
            </w:r>
            <w:r w:rsidRPr="00F9231A">
              <w:t>and discuss the major assignments in the course.</w:t>
            </w:r>
          </w:p>
          <w:p w14:paraId="633B5CD0" w14:textId="77777777" w:rsidR="00104F2B" w:rsidRPr="00F9231A" w:rsidRDefault="00104F2B" w:rsidP="002522B3">
            <w:pPr>
              <w:pStyle w:val="AssignmentsLevel1"/>
            </w:pPr>
          </w:p>
          <w:p w14:paraId="776477C4" w14:textId="77777777" w:rsidR="00104F2B" w:rsidRPr="00F9231A" w:rsidRDefault="4948C66D" w:rsidP="002522B3">
            <w:pPr>
              <w:pStyle w:val="AssignmentsLevel1"/>
            </w:pPr>
            <w:r w:rsidRPr="00F9231A">
              <w:rPr>
                <w:b/>
                <w:bCs/>
              </w:rPr>
              <w:t>Prepare</w:t>
            </w:r>
            <w:r w:rsidRPr="00F9231A">
              <w:t xml:space="preserve"> to ask questions concerning the content of the week and the course as a whole.</w:t>
            </w:r>
          </w:p>
          <w:p w14:paraId="6453A318" w14:textId="77777777" w:rsidR="00104F2B" w:rsidRPr="00F9231A" w:rsidRDefault="00104F2B" w:rsidP="4948C66D">
            <w:pPr>
              <w:pStyle w:val="AssignmentsLevel1"/>
              <w:rPr>
                <w:b/>
                <w:bCs/>
              </w:rPr>
            </w:pPr>
            <w:r w:rsidRPr="00F9231A">
              <w:br/>
            </w:r>
            <w:r w:rsidR="4948C66D" w:rsidRPr="00222211">
              <w:rPr>
                <w:i/>
              </w:rPr>
              <w:t xml:space="preserve">Note: </w:t>
            </w:r>
            <w:r w:rsidR="4948C66D" w:rsidRPr="00F9231A">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3BD7DB8C" w:rsidR="00104F2B" w:rsidRPr="00F9231A" w:rsidRDefault="00B1202D" w:rsidP="00104F2B">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Pr="00F9231A" w:rsidRDefault="4948C66D" w:rsidP="4948C66D">
            <w:pPr>
              <w:tabs>
                <w:tab w:val="left" w:pos="0"/>
                <w:tab w:val="left" w:pos="3720"/>
              </w:tabs>
              <w:outlineLvl w:val="0"/>
              <w:rPr>
                <w:rFonts w:eastAsia="Arial" w:cs="Arial"/>
              </w:rPr>
            </w:pPr>
            <w:r w:rsidRPr="00F9231A">
              <w:rPr>
                <w:rFonts w:eastAsia="Arial" w:cs="Arial"/>
              </w:rPr>
              <w:t xml:space="preserve">Live Discussion: lecture and discussion = </w:t>
            </w:r>
            <w:r w:rsidRPr="00F9231A">
              <w:rPr>
                <w:rFonts w:eastAsia="Arial" w:cs="Arial"/>
                <w:b/>
                <w:bCs/>
              </w:rPr>
              <w:t>1 hour</w:t>
            </w:r>
          </w:p>
          <w:p w14:paraId="2D034132" w14:textId="77777777" w:rsidR="00104F2B" w:rsidRPr="00F9231A" w:rsidRDefault="00104F2B" w:rsidP="00104F2B">
            <w:pPr>
              <w:rPr>
                <w:rFonts w:cs="Arial"/>
                <w:szCs w:val="20"/>
              </w:rPr>
            </w:pPr>
          </w:p>
          <w:p w14:paraId="70E8DC59" w14:textId="77777777" w:rsidR="00104F2B" w:rsidRPr="00F9231A" w:rsidRDefault="00104F2B" w:rsidP="00104F2B">
            <w:pPr>
              <w:rPr>
                <w:rFonts w:cs="Arial"/>
                <w:szCs w:val="20"/>
              </w:rPr>
            </w:pPr>
          </w:p>
          <w:p w14:paraId="305A4396" w14:textId="77777777" w:rsidR="00104F2B" w:rsidRPr="00F9231A" w:rsidRDefault="00104F2B" w:rsidP="00104F2B">
            <w:pPr>
              <w:jc w:val="center"/>
              <w:rPr>
                <w:rFonts w:cs="Arial"/>
                <w:szCs w:val="20"/>
              </w:rPr>
            </w:pPr>
          </w:p>
        </w:tc>
      </w:tr>
      <w:tr w:rsidR="00104F2B" w:rsidRPr="00F9231A"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Pr="00F9231A" w:rsidRDefault="4948C66D" w:rsidP="4948C66D">
            <w:pPr>
              <w:tabs>
                <w:tab w:val="left" w:pos="0"/>
                <w:tab w:val="left" w:pos="3720"/>
              </w:tabs>
              <w:outlineLvl w:val="0"/>
              <w:rPr>
                <w:rFonts w:eastAsia="Arial" w:cs="Arial"/>
                <w:i/>
                <w:iCs/>
              </w:rPr>
            </w:pPr>
            <w:r w:rsidRPr="00F9231A">
              <w:rPr>
                <w:rFonts w:eastAsia="Arial" w:cs="Arial"/>
                <w:b/>
                <w:bCs/>
                <w:i/>
                <w:iCs/>
                <w:sz w:val="22"/>
                <w:szCs w:val="22"/>
              </w:rPr>
              <w:t>Graded Assignments</w:t>
            </w:r>
          </w:p>
          <w:p w14:paraId="33BA1DF8" w14:textId="77777777" w:rsidR="00104F2B" w:rsidRPr="00F9231A" w:rsidRDefault="4948C66D" w:rsidP="4948C66D">
            <w:pPr>
              <w:tabs>
                <w:tab w:val="left" w:pos="0"/>
                <w:tab w:val="left" w:pos="3720"/>
              </w:tabs>
              <w:outlineLvl w:val="0"/>
              <w:rPr>
                <w:rFonts w:eastAsia="Arial" w:cs="Arial"/>
                <w:b/>
                <w:bCs/>
                <w:i/>
                <w:iCs/>
              </w:rPr>
            </w:pPr>
            <w:r w:rsidRPr="00F9231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F9231A" w:rsidRDefault="4948C66D" w:rsidP="4948C66D">
            <w:pPr>
              <w:tabs>
                <w:tab w:val="left" w:pos="0"/>
                <w:tab w:val="left" w:pos="3720"/>
              </w:tabs>
              <w:outlineLvl w:val="0"/>
              <w:rPr>
                <w:rFonts w:eastAsia="Arial" w:cs="Arial"/>
                <w:b/>
                <w:bCs/>
                <w:i/>
                <w:iCs/>
              </w:rPr>
            </w:pPr>
            <w:r w:rsidRPr="00F9231A">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F9231A" w:rsidRDefault="4948C66D" w:rsidP="4948C66D">
            <w:pPr>
              <w:rPr>
                <w:rFonts w:eastAsia="Arial" w:cs="Arial"/>
                <w:b/>
                <w:bCs/>
                <w:i/>
                <w:iCs/>
              </w:rPr>
            </w:pPr>
            <w:r w:rsidRPr="00F9231A">
              <w:rPr>
                <w:rFonts w:eastAsia="Arial" w:cs="Arial"/>
                <w:b/>
                <w:bCs/>
                <w:i/>
                <w:iCs/>
              </w:rPr>
              <w:t>AIE</w:t>
            </w:r>
          </w:p>
        </w:tc>
      </w:tr>
      <w:tr w:rsidR="00A4048B" w:rsidRPr="00F9231A" w14:paraId="04EE6097" w14:textId="77777777" w:rsidTr="001452AA">
        <w:tc>
          <w:tcPr>
            <w:tcW w:w="10170" w:type="dxa"/>
            <w:gridSpan w:val="2"/>
            <w:tcMar>
              <w:top w:w="115" w:type="dxa"/>
              <w:left w:w="115" w:type="dxa"/>
              <w:bottom w:w="115" w:type="dxa"/>
              <w:right w:w="115" w:type="dxa"/>
            </w:tcMar>
          </w:tcPr>
          <w:p w14:paraId="285A6A52" w14:textId="271EABC5" w:rsidR="00A4048B" w:rsidRDefault="00CD4F6C" w:rsidP="001452AA">
            <w:pPr>
              <w:tabs>
                <w:tab w:val="left" w:pos="2329"/>
              </w:tabs>
              <w:rPr>
                <w:b/>
                <w:bCs/>
              </w:rPr>
            </w:pPr>
            <w:r>
              <w:rPr>
                <w:b/>
                <w:bCs/>
              </w:rPr>
              <w:t>Do This First</w:t>
            </w:r>
            <w:r w:rsidR="009F44A4">
              <w:rPr>
                <w:b/>
                <w:bCs/>
              </w:rPr>
              <w:t>:</w:t>
            </w:r>
            <w:r>
              <w:rPr>
                <w:b/>
                <w:bCs/>
              </w:rPr>
              <w:t xml:space="preserve"> Pre-Course Health Knowledge Quiz</w:t>
            </w:r>
          </w:p>
          <w:p w14:paraId="44C7F7F2" w14:textId="77777777" w:rsidR="00CD4F6C" w:rsidRDefault="00CD4F6C" w:rsidP="001452AA">
            <w:pPr>
              <w:tabs>
                <w:tab w:val="left" w:pos="2329"/>
              </w:tabs>
              <w:rPr>
                <w:b/>
                <w:bCs/>
              </w:rPr>
            </w:pPr>
          </w:p>
          <w:p w14:paraId="101D4350" w14:textId="77777777" w:rsidR="00CD4F6C" w:rsidRDefault="00CD4F6C" w:rsidP="001452AA">
            <w:pPr>
              <w:tabs>
                <w:tab w:val="left" w:pos="2329"/>
              </w:tabs>
              <w:rPr>
                <w:bCs/>
              </w:rPr>
            </w:pPr>
            <w:r>
              <w:rPr>
                <w:b/>
                <w:bCs/>
              </w:rPr>
              <w:t xml:space="preserve">Complete </w:t>
            </w:r>
            <w:r w:rsidRPr="00CD4F6C">
              <w:rPr>
                <w:bCs/>
              </w:rPr>
              <w:t xml:space="preserve">the Pre-Course Health Knowledge Quiz by </w:t>
            </w:r>
            <w:r w:rsidRPr="00CD4F6C">
              <w:t xml:space="preserve">11:59 p.m. (Eastern time) on </w:t>
            </w:r>
            <w:r w:rsidRPr="008C7375">
              <w:rPr>
                <w:b/>
                <w:bCs/>
              </w:rPr>
              <w:t>Wednesday</w:t>
            </w:r>
            <w:r w:rsidRPr="00CD4F6C">
              <w:rPr>
                <w:bCs/>
              </w:rPr>
              <w:t>.</w:t>
            </w:r>
          </w:p>
          <w:p w14:paraId="4A56DD8D" w14:textId="77777777" w:rsidR="00126DCE" w:rsidRDefault="00126DCE" w:rsidP="001452AA">
            <w:pPr>
              <w:tabs>
                <w:tab w:val="left" w:pos="2329"/>
              </w:tabs>
              <w:rPr>
                <w:b/>
                <w:bCs/>
              </w:rPr>
            </w:pPr>
          </w:p>
          <w:p w14:paraId="176E6141" w14:textId="74505EEF" w:rsidR="00126DCE" w:rsidRPr="00F9231A" w:rsidRDefault="00126DCE" w:rsidP="001452AA">
            <w:pPr>
              <w:tabs>
                <w:tab w:val="left" w:pos="2329"/>
              </w:tabs>
              <w:rPr>
                <w:b/>
                <w:bCs/>
              </w:rPr>
            </w:pPr>
            <w:r>
              <w:rPr>
                <w:b/>
                <w:bCs/>
              </w:rPr>
              <w:t>R</w:t>
            </w:r>
            <w:r w:rsidRPr="00126DCE">
              <w:rPr>
                <w:b/>
                <w:bCs/>
              </w:rPr>
              <w:t xml:space="preserve">ecord </w:t>
            </w:r>
            <w:r w:rsidRPr="00126DCE">
              <w:rPr>
                <w:bCs/>
              </w:rPr>
              <w:t>your score as you will need this information to complete the Week 5 Self-Assessment Reflection assignment.</w:t>
            </w:r>
          </w:p>
        </w:tc>
        <w:tc>
          <w:tcPr>
            <w:tcW w:w="1440" w:type="dxa"/>
          </w:tcPr>
          <w:p w14:paraId="0095C4F2" w14:textId="1EB4DB33" w:rsidR="00A4048B" w:rsidRDefault="00C74D95" w:rsidP="001452AA">
            <w:pPr>
              <w:tabs>
                <w:tab w:val="left" w:pos="2329"/>
              </w:tabs>
              <w:rPr>
                <w:rFonts w:cs="Arial"/>
                <w:szCs w:val="20"/>
              </w:rPr>
            </w:pPr>
            <w:r>
              <w:rPr>
                <w:rFonts w:cs="Arial"/>
                <w:szCs w:val="20"/>
              </w:rPr>
              <w:t>Course</w:t>
            </w:r>
          </w:p>
        </w:tc>
        <w:tc>
          <w:tcPr>
            <w:tcW w:w="1440" w:type="dxa"/>
          </w:tcPr>
          <w:p w14:paraId="0CB13296" w14:textId="77777777" w:rsidR="00A4048B" w:rsidRPr="00F9231A" w:rsidRDefault="00A4048B" w:rsidP="001452AA">
            <w:pPr>
              <w:tabs>
                <w:tab w:val="left" w:pos="2329"/>
              </w:tabs>
            </w:pPr>
          </w:p>
        </w:tc>
      </w:tr>
      <w:tr w:rsidR="00D32E03" w:rsidRPr="00F9231A" w14:paraId="31EEA706" w14:textId="77777777" w:rsidTr="001452AA">
        <w:tc>
          <w:tcPr>
            <w:tcW w:w="10170" w:type="dxa"/>
            <w:gridSpan w:val="2"/>
            <w:tcMar>
              <w:top w:w="115" w:type="dxa"/>
              <w:left w:w="115" w:type="dxa"/>
              <w:bottom w:w="115" w:type="dxa"/>
              <w:right w:w="115" w:type="dxa"/>
            </w:tcMar>
          </w:tcPr>
          <w:p w14:paraId="411DB062" w14:textId="12FD9096" w:rsidR="00D32E03" w:rsidRPr="00F9231A" w:rsidRDefault="00D32E03" w:rsidP="001452AA">
            <w:pPr>
              <w:tabs>
                <w:tab w:val="left" w:pos="2329"/>
              </w:tabs>
              <w:rPr>
                <w:b/>
                <w:bCs/>
              </w:rPr>
            </w:pPr>
            <w:r w:rsidRPr="00F9231A">
              <w:rPr>
                <w:b/>
                <w:bCs/>
              </w:rPr>
              <w:t xml:space="preserve">Discussion: </w:t>
            </w:r>
            <w:r w:rsidR="005D2869" w:rsidRPr="00F9231A">
              <w:rPr>
                <w:b/>
                <w:bCs/>
              </w:rPr>
              <w:t>Health Psychology</w:t>
            </w:r>
          </w:p>
          <w:p w14:paraId="159D437B" w14:textId="77777777" w:rsidR="005D2869" w:rsidRPr="00F9231A" w:rsidRDefault="005D2869" w:rsidP="001452AA">
            <w:pPr>
              <w:pStyle w:val="AssignmentsLevel1"/>
              <w:rPr>
                <w:b/>
              </w:rPr>
            </w:pPr>
          </w:p>
          <w:p w14:paraId="2B046B48" w14:textId="11E191A6" w:rsidR="00D32E03" w:rsidRPr="00F9231A" w:rsidRDefault="005D2869" w:rsidP="001452AA">
            <w:pPr>
              <w:pStyle w:val="AssignmentsLevel1"/>
            </w:pPr>
            <w:r w:rsidRPr="00F9231A">
              <w:rPr>
                <w:b/>
              </w:rPr>
              <w:t>Read</w:t>
            </w:r>
            <w:r w:rsidRPr="00F9231A">
              <w:t xml:space="preserve"> </w:t>
            </w:r>
            <w:hyperlink r:id="rId21" w:history="1">
              <w:r w:rsidRPr="00F9231A">
                <w:rPr>
                  <w:rStyle w:val="Hyperlink"/>
                </w:rPr>
                <w:t>Health Psychology Center Presents: What is Health Psychology?</w:t>
              </w:r>
            </w:hyperlink>
          </w:p>
          <w:p w14:paraId="0F361699" w14:textId="77777777" w:rsidR="005D2869" w:rsidRPr="00F9231A" w:rsidRDefault="005D2869" w:rsidP="005D2869">
            <w:pPr>
              <w:tabs>
                <w:tab w:val="left" w:pos="2329"/>
              </w:tabs>
              <w:rPr>
                <w:b/>
              </w:rPr>
            </w:pPr>
          </w:p>
          <w:p w14:paraId="2B86BE12" w14:textId="2B2B7DF8" w:rsidR="005D2869" w:rsidRPr="00F9231A" w:rsidRDefault="005D2869" w:rsidP="005D2869">
            <w:pPr>
              <w:tabs>
                <w:tab w:val="left" w:pos="2329"/>
              </w:tabs>
              <w:rPr>
                <w:rFonts w:eastAsia="Arial" w:cs="Arial"/>
                <w:bCs/>
              </w:rPr>
            </w:pPr>
            <w:r w:rsidRPr="00F9231A">
              <w:rPr>
                <w:b/>
              </w:rPr>
              <w:t>Watch</w:t>
            </w:r>
            <w:r w:rsidRPr="00F9231A">
              <w:t xml:space="preserve"> </w:t>
            </w:r>
            <w:hyperlink r:id="rId22" w:history="1">
              <w:r w:rsidRPr="00F9231A">
                <w:rPr>
                  <w:rStyle w:val="Hyperlink"/>
                  <w:rFonts w:eastAsia="Arial" w:cs="Arial"/>
                </w:rPr>
                <w:t>Psychology 101: Health Psychology</w:t>
              </w:r>
            </w:hyperlink>
            <w:r w:rsidRPr="00F9231A">
              <w:rPr>
                <w:rFonts w:eastAsia="Arial" w:cs="Arial"/>
                <w:bCs/>
              </w:rPr>
              <w:t xml:space="preserve"> (11:20)</w:t>
            </w:r>
            <w:r w:rsidR="009F44A4">
              <w:rPr>
                <w:rFonts w:eastAsia="Arial" w:cs="Arial"/>
                <w:bCs/>
              </w:rPr>
              <w:t>.</w:t>
            </w:r>
          </w:p>
          <w:p w14:paraId="104A6C0A" w14:textId="784B3737" w:rsidR="005D2869" w:rsidRPr="00F9231A" w:rsidRDefault="005D2869" w:rsidP="001452AA">
            <w:pPr>
              <w:pStyle w:val="AssignmentsLevel1"/>
            </w:pPr>
          </w:p>
          <w:p w14:paraId="63946E2A" w14:textId="2EFD665C" w:rsidR="00D32E03" w:rsidRPr="00F9231A" w:rsidRDefault="00D32E03" w:rsidP="001452AA">
            <w:pPr>
              <w:pStyle w:val="AssignmentsLevel1"/>
            </w:pPr>
            <w:r w:rsidRPr="00F9231A">
              <w:rPr>
                <w:b/>
                <w:bCs/>
              </w:rPr>
              <w:t>Pos</w:t>
            </w:r>
            <w:r w:rsidRPr="00222211">
              <w:rPr>
                <w:b/>
              </w:rPr>
              <w:t>t</w:t>
            </w:r>
            <w:r w:rsidRPr="00F9231A">
              <w:t xml:space="preserve"> a clear and logical response in 150 to 200 words to the following, providing specific examples to support your answers</w:t>
            </w:r>
            <w:r w:rsidR="009F44A4">
              <w:t>:</w:t>
            </w:r>
          </w:p>
          <w:p w14:paraId="50532643" w14:textId="77777777" w:rsidR="00D32E03" w:rsidRPr="00F9231A" w:rsidRDefault="00D32E03" w:rsidP="001452AA">
            <w:pPr>
              <w:pStyle w:val="AssignmentsLevel1"/>
            </w:pPr>
          </w:p>
          <w:p w14:paraId="20EFAC7D" w14:textId="730B4D16" w:rsidR="00D32E03" w:rsidRPr="00F9231A" w:rsidRDefault="005D2869" w:rsidP="005D2869">
            <w:pPr>
              <w:pStyle w:val="AssignmentsLevel2"/>
            </w:pPr>
            <w:r w:rsidRPr="00F9231A">
              <w:t>In your own words</w:t>
            </w:r>
            <w:r w:rsidR="009F44A4">
              <w:t>,</w:t>
            </w:r>
            <w:r w:rsidRPr="00F9231A">
              <w:t xml:space="preserve"> define </w:t>
            </w:r>
            <w:r w:rsidRPr="00222211">
              <w:rPr>
                <w:i/>
              </w:rPr>
              <w:t>health</w:t>
            </w:r>
            <w:r w:rsidRPr="00F9231A">
              <w:t xml:space="preserve"> and </w:t>
            </w:r>
            <w:r w:rsidRPr="00222211">
              <w:rPr>
                <w:i/>
              </w:rPr>
              <w:t>health psychology</w:t>
            </w:r>
            <w:r w:rsidRPr="00F9231A">
              <w:t xml:space="preserve">. What are important areas that are </w:t>
            </w:r>
            <w:r w:rsidR="00CE0F28">
              <w:t>studied</w:t>
            </w:r>
            <w:r w:rsidR="00CE0F28" w:rsidRPr="00F9231A">
              <w:t xml:space="preserve"> </w:t>
            </w:r>
            <w:r w:rsidRPr="00F9231A">
              <w:t xml:space="preserve">by a </w:t>
            </w:r>
            <w:r w:rsidR="009F44A4">
              <w:t>h</w:t>
            </w:r>
            <w:r w:rsidRPr="00F9231A">
              <w:t xml:space="preserve">ealth </w:t>
            </w:r>
            <w:r w:rsidR="009F44A4">
              <w:t>p</w:t>
            </w:r>
            <w:r w:rsidRPr="00F9231A">
              <w:t xml:space="preserve">sychologist? What type of training do you need to become a health psychologist? </w:t>
            </w:r>
            <w:r w:rsidR="009F44A4">
              <w:t>W</w:t>
            </w:r>
            <w:r w:rsidRPr="00F9231A">
              <w:t>hy?</w:t>
            </w:r>
          </w:p>
          <w:p w14:paraId="25B8EA37" w14:textId="77777777" w:rsidR="00D32E03" w:rsidRPr="00F9231A" w:rsidRDefault="00D32E03" w:rsidP="001452AA">
            <w:pPr>
              <w:pStyle w:val="AssignmentsLevel1"/>
            </w:pPr>
          </w:p>
          <w:p w14:paraId="41FDF94D" w14:textId="139934A3" w:rsidR="00D32E03" w:rsidRPr="00F9231A" w:rsidRDefault="00D32E03" w:rsidP="001452AA">
            <w:pPr>
              <w:pStyle w:val="AssignmentsLevel1"/>
            </w:pPr>
            <w:r w:rsidRPr="00F9231A">
              <w:rPr>
                <w:i/>
                <w:iCs/>
              </w:rPr>
              <w:t>Note</w:t>
            </w:r>
            <w:r w:rsidR="009F44A4">
              <w:t>:</w:t>
            </w:r>
            <w:r w:rsidRPr="00F9231A">
              <w:t xml:space="preserve"> Initial answers to the questions are due by 11:59 p.m. (Eastern time) on Thursday. </w:t>
            </w:r>
          </w:p>
          <w:p w14:paraId="4751D717" w14:textId="77777777" w:rsidR="00D32E03" w:rsidRPr="00F9231A" w:rsidRDefault="00D32E03" w:rsidP="001452AA">
            <w:pPr>
              <w:pStyle w:val="AssignmentsLevel1"/>
            </w:pPr>
          </w:p>
          <w:p w14:paraId="29B55836" w14:textId="48CC2109" w:rsidR="00D32E03" w:rsidRPr="00F9231A" w:rsidRDefault="00D32E03" w:rsidP="009F44A4">
            <w:pPr>
              <w:pStyle w:val="AssignmentsLevel1"/>
              <w:rPr>
                <w:b/>
                <w:bCs/>
              </w:rPr>
            </w:pPr>
            <w:r w:rsidRPr="00F9231A">
              <w:rPr>
                <w:b/>
                <w:bCs/>
              </w:rPr>
              <w:t xml:space="preserve">Respond </w:t>
            </w:r>
            <w:r w:rsidRPr="00F9231A">
              <w:t xml:space="preserve">to at least </w:t>
            </w:r>
            <w:r w:rsidR="009F44A4">
              <w:t>3</w:t>
            </w:r>
            <w:r w:rsidR="009F44A4" w:rsidRPr="00F9231A">
              <w:rPr>
                <w:b/>
                <w:bCs/>
              </w:rPr>
              <w:t xml:space="preserve"> </w:t>
            </w:r>
            <w:r w:rsidRPr="00F9231A">
              <w:t xml:space="preserve">students in a manner that is thought provoking and </w:t>
            </w:r>
            <w:r w:rsidR="009F44A4">
              <w:t xml:space="preserve">that </w:t>
            </w:r>
            <w:r w:rsidRPr="00F9231A">
              <w:t xml:space="preserve">appropriately challenges or </w:t>
            </w:r>
            <w:r w:rsidRPr="00F9231A">
              <w:lastRenderedPageBreak/>
              <w:t>elevates the discussion. All responses must be posted by 11:59 p.m. (Eastern time) on Sunday.</w:t>
            </w:r>
          </w:p>
        </w:tc>
        <w:tc>
          <w:tcPr>
            <w:tcW w:w="1440" w:type="dxa"/>
          </w:tcPr>
          <w:p w14:paraId="2D05D4B4" w14:textId="17AC4B79" w:rsidR="00D32E03" w:rsidRPr="00F9231A" w:rsidRDefault="00E34444" w:rsidP="001452AA">
            <w:pPr>
              <w:tabs>
                <w:tab w:val="left" w:pos="2329"/>
              </w:tabs>
              <w:rPr>
                <w:rFonts w:cs="Arial"/>
                <w:szCs w:val="20"/>
              </w:rPr>
            </w:pPr>
            <w:r>
              <w:rPr>
                <w:rFonts w:cs="Arial"/>
                <w:szCs w:val="20"/>
              </w:rPr>
              <w:lastRenderedPageBreak/>
              <w:t>1.1</w:t>
            </w:r>
          </w:p>
        </w:tc>
        <w:tc>
          <w:tcPr>
            <w:tcW w:w="1440" w:type="dxa"/>
          </w:tcPr>
          <w:p w14:paraId="53BDC300" w14:textId="76F93D9C" w:rsidR="00D32E03" w:rsidRPr="00F9231A" w:rsidRDefault="00D32E03" w:rsidP="001452AA">
            <w:pPr>
              <w:tabs>
                <w:tab w:val="left" w:pos="2329"/>
              </w:tabs>
              <w:rPr>
                <w:rFonts w:eastAsia="Arial" w:cs="Arial"/>
              </w:rPr>
            </w:pPr>
            <w:r w:rsidRPr="00F9231A">
              <w:t xml:space="preserve">Discussion: one post and replies to three other posts </w:t>
            </w:r>
            <w:r w:rsidR="00400C43">
              <w:t xml:space="preserve">and review faculty feedback </w:t>
            </w:r>
            <w:r w:rsidRPr="00F9231A">
              <w:t xml:space="preserve">= </w:t>
            </w:r>
            <w:r w:rsidRPr="00F9231A">
              <w:rPr>
                <w:b/>
                <w:bCs/>
              </w:rPr>
              <w:t>1</w:t>
            </w:r>
            <w:r w:rsidR="00400C43">
              <w:rPr>
                <w:b/>
                <w:bCs/>
              </w:rPr>
              <w:t>.5</w:t>
            </w:r>
            <w:r w:rsidRPr="00F9231A">
              <w:rPr>
                <w:b/>
                <w:bCs/>
              </w:rPr>
              <w:t xml:space="preserve"> hour </w:t>
            </w:r>
          </w:p>
        </w:tc>
      </w:tr>
      <w:tr w:rsidR="00104F2B" w:rsidRPr="00F9231A" w14:paraId="56C26F51" w14:textId="77777777" w:rsidTr="4948C66D">
        <w:tc>
          <w:tcPr>
            <w:tcW w:w="10170" w:type="dxa"/>
            <w:gridSpan w:val="2"/>
            <w:tcMar>
              <w:top w:w="115" w:type="dxa"/>
              <w:left w:w="115" w:type="dxa"/>
              <w:bottom w:w="115" w:type="dxa"/>
              <w:right w:w="115" w:type="dxa"/>
            </w:tcMar>
          </w:tcPr>
          <w:p w14:paraId="25E28987" w14:textId="32934EB8" w:rsidR="00104F2B" w:rsidRPr="00F9231A" w:rsidRDefault="4948C66D" w:rsidP="002522B3">
            <w:pPr>
              <w:pStyle w:val="AssignmentsLevel1"/>
              <w:rPr>
                <w:rFonts w:cs="Times New Roman"/>
                <w:b/>
                <w:bCs/>
                <w:szCs w:val="24"/>
              </w:rPr>
            </w:pPr>
            <w:r w:rsidRPr="00F9231A">
              <w:rPr>
                <w:b/>
                <w:bCs/>
              </w:rPr>
              <w:t xml:space="preserve">Discussion: </w:t>
            </w:r>
            <w:r w:rsidR="005D2869" w:rsidRPr="00F9231A">
              <w:rPr>
                <w:rFonts w:cs="Times New Roman"/>
                <w:b/>
                <w:bCs/>
                <w:szCs w:val="24"/>
              </w:rPr>
              <w:t xml:space="preserve">The Relationship Between Your Environment and Your Health </w:t>
            </w:r>
          </w:p>
          <w:p w14:paraId="36E75BD4" w14:textId="77777777" w:rsidR="00E7491D" w:rsidRPr="00F9231A" w:rsidRDefault="00E7491D" w:rsidP="005D2869">
            <w:pPr>
              <w:tabs>
                <w:tab w:val="left" w:pos="2329"/>
              </w:tabs>
              <w:rPr>
                <w:b/>
              </w:rPr>
            </w:pPr>
          </w:p>
          <w:p w14:paraId="3FAC98F5" w14:textId="057E4F4B" w:rsidR="005D2869" w:rsidRPr="00F9231A" w:rsidRDefault="005D2869" w:rsidP="005D2869">
            <w:pPr>
              <w:tabs>
                <w:tab w:val="left" w:pos="2329"/>
              </w:tabs>
              <w:rPr>
                <w:rFonts w:eastAsia="Arial" w:cs="Arial"/>
                <w:bCs/>
              </w:rPr>
            </w:pPr>
            <w:r w:rsidRPr="00F9231A">
              <w:rPr>
                <w:b/>
              </w:rPr>
              <w:t>Watch</w:t>
            </w:r>
            <w:r w:rsidRPr="00F9231A">
              <w:t xml:space="preserve"> </w:t>
            </w:r>
            <w:hyperlink r:id="rId23" w:history="1">
              <w:r w:rsidRPr="00F9231A">
                <w:rPr>
                  <w:rStyle w:val="Hyperlink"/>
                  <w:rFonts w:eastAsia="Arial" w:cs="Arial"/>
                </w:rPr>
                <w:t>How childhood trauma affects health across a lifetime | Nadine Burke Harris</w:t>
              </w:r>
            </w:hyperlink>
            <w:r w:rsidRPr="00F9231A">
              <w:rPr>
                <w:rFonts w:eastAsia="Arial" w:cs="Arial"/>
                <w:bCs/>
              </w:rPr>
              <w:t xml:space="preserve"> (16:02)</w:t>
            </w:r>
            <w:r w:rsidR="009F44A4">
              <w:rPr>
                <w:rFonts w:eastAsia="Arial" w:cs="Arial"/>
                <w:bCs/>
              </w:rPr>
              <w:t>.</w:t>
            </w:r>
          </w:p>
          <w:p w14:paraId="57D1EE35" w14:textId="77777777" w:rsidR="00E7491D" w:rsidRPr="00F9231A" w:rsidRDefault="00E7491D" w:rsidP="002522B3">
            <w:pPr>
              <w:pStyle w:val="AssignmentsLevel1"/>
              <w:rPr>
                <w:b/>
              </w:rPr>
            </w:pPr>
          </w:p>
          <w:p w14:paraId="7F2EB95A" w14:textId="763484A7" w:rsidR="005D2869" w:rsidRPr="00F9231A" w:rsidRDefault="005D2869" w:rsidP="002522B3">
            <w:pPr>
              <w:pStyle w:val="AssignmentsLevel1"/>
            </w:pPr>
            <w:r w:rsidRPr="00F9231A">
              <w:rPr>
                <w:b/>
              </w:rPr>
              <w:t>Complete</w:t>
            </w:r>
            <w:r w:rsidRPr="00F9231A">
              <w:t xml:space="preserve"> </w:t>
            </w:r>
            <w:hyperlink r:id="rId24" w:history="1">
              <w:r w:rsidRPr="00F9231A">
                <w:rPr>
                  <w:rStyle w:val="Hyperlink"/>
                </w:rPr>
                <w:t>Got Your ACE Score?</w:t>
              </w:r>
            </w:hyperlink>
          </w:p>
          <w:p w14:paraId="6B8382E2" w14:textId="77777777" w:rsidR="00E7491D" w:rsidRPr="00F9231A" w:rsidRDefault="00E7491D" w:rsidP="002522B3">
            <w:pPr>
              <w:pStyle w:val="AssignmentsLevel1"/>
              <w:rPr>
                <w:b/>
                <w:bCs/>
              </w:rPr>
            </w:pPr>
          </w:p>
          <w:p w14:paraId="7EC2CF63" w14:textId="34947C7E" w:rsidR="00104F2B" w:rsidRPr="00F9231A" w:rsidRDefault="4948C66D" w:rsidP="002522B3">
            <w:pPr>
              <w:pStyle w:val="AssignmentsLevel1"/>
            </w:pPr>
            <w:r w:rsidRPr="00F9231A">
              <w:rPr>
                <w:b/>
                <w:bCs/>
              </w:rPr>
              <w:t>Pos</w:t>
            </w:r>
            <w:r w:rsidRPr="00222211">
              <w:rPr>
                <w:b/>
              </w:rPr>
              <w:t>t</w:t>
            </w:r>
            <w:r w:rsidRPr="00F9231A">
              <w:t xml:space="preserve"> a clear and logical response to the following, providing specific examples to support your answers</w:t>
            </w:r>
            <w:r w:rsidR="009F44A4">
              <w:t>:</w:t>
            </w:r>
          </w:p>
          <w:p w14:paraId="129B16E2" w14:textId="77777777" w:rsidR="00104F2B" w:rsidRPr="00F9231A" w:rsidRDefault="00104F2B" w:rsidP="002522B3">
            <w:pPr>
              <w:pStyle w:val="AssignmentsLevel1"/>
            </w:pPr>
          </w:p>
          <w:p w14:paraId="62C990C6" w14:textId="019912F5" w:rsidR="00104F2B" w:rsidRPr="00F9231A" w:rsidRDefault="005D2869" w:rsidP="005D2869">
            <w:pPr>
              <w:pStyle w:val="AssignmentsLevel2"/>
            </w:pPr>
            <w:r w:rsidRPr="00F9231A">
              <w:t>Discuss the interrelationship between health</w:t>
            </w:r>
            <w:r w:rsidR="009F44A4">
              <w:t>,</w:t>
            </w:r>
            <w:r w:rsidRPr="00F9231A">
              <w:t xml:space="preserve"> age, ethnicity, income, and educational level. Who fares better</w:t>
            </w:r>
            <w:r w:rsidR="009F44A4">
              <w:t>,</w:t>
            </w:r>
            <w:r w:rsidRPr="00F9231A">
              <w:t xml:space="preserve"> and who fares worse? How </w:t>
            </w:r>
            <w:r w:rsidR="00E7491D" w:rsidRPr="00F9231A">
              <w:t xml:space="preserve">do you fare based on health, </w:t>
            </w:r>
            <w:r w:rsidRPr="00F9231A">
              <w:t>age, ethnicity, income, and educational level? What are ACEs? Does this presentat</w:t>
            </w:r>
            <w:r w:rsidR="00E7491D" w:rsidRPr="00F9231A">
              <w:t>ion about ACE research surprise</w:t>
            </w:r>
            <w:r w:rsidRPr="00F9231A">
              <w:t xml:space="preserve"> you? Did your ACE score surprise you? What are some implications, if any</w:t>
            </w:r>
            <w:r w:rsidR="009F44A4">
              <w:t>,</w:t>
            </w:r>
            <w:r w:rsidRPr="00F9231A">
              <w:t xml:space="preserve"> for your personal lifestyle? Are you more aware of who is at-risk and </w:t>
            </w:r>
            <w:r w:rsidR="00E7491D" w:rsidRPr="00F9231A">
              <w:t xml:space="preserve">how to </w:t>
            </w:r>
            <w:r w:rsidRPr="00F9231A">
              <w:t xml:space="preserve">discuss the importance of preventive life styles if </w:t>
            </w:r>
            <w:r w:rsidR="00E7491D" w:rsidRPr="00F9231A">
              <w:t>someone</w:t>
            </w:r>
            <w:r w:rsidRPr="00F9231A">
              <w:t xml:space="preserve"> has a high ACE score? What are the implications </w:t>
            </w:r>
            <w:r w:rsidR="009F44A4">
              <w:t>for a h</w:t>
            </w:r>
            <w:r w:rsidRPr="00F9231A">
              <w:t xml:space="preserve">ealth </w:t>
            </w:r>
            <w:r w:rsidR="009F44A4">
              <w:t>p</w:t>
            </w:r>
            <w:r w:rsidRPr="00F9231A">
              <w:t>sychologist? What are the implications to society?</w:t>
            </w:r>
          </w:p>
          <w:p w14:paraId="69C3F05E" w14:textId="77777777" w:rsidR="00104F2B" w:rsidRPr="00F9231A" w:rsidRDefault="00104F2B" w:rsidP="002522B3">
            <w:pPr>
              <w:pStyle w:val="AssignmentsLevel1"/>
            </w:pPr>
          </w:p>
          <w:p w14:paraId="1CE92A54" w14:textId="6878F48D" w:rsidR="00104F2B" w:rsidRPr="00F9231A" w:rsidRDefault="4948C66D" w:rsidP="002522B3">
            <w:pPr>
              <w:pStyle w:val="AssignmentsLevel1"/>
            </w:pPr>
            <w:r w:rsidRPr="00F9231A">
              <w:rPr>
                <w:i/>
                <w:iCs/>
              </w:rPr>
              <w:t>Note</w:t>
            </w:r>
            <w:r w:rsidR="002F6A5E">
              <w:t>:</w:t>
            </w:r>
            <w:r w:rsidRPr="00F9231A">
              <w:t xml:space="preserve"> Initial answers to the questions are due by 11:59 p.m. (Eastern time) on Thursday. </w:t>
            </w:r>
          </w:p>
          <w:p w14:paraId="3809ACBC" w14:textId="77777777" w:rsidR="00104F2B" w:rsidRPr="00F9231A" w:rsidRDefault="00104F2B" w:rsidP="002522B3">
            <w:pPr>
              <w:pStyle w:val="AssignmentsLevel1"/>
            </w:pPr>
          </w:p>
          <w:p w14:paraId="6634886E" w14:textId="6656C5CD" w:rsidR="00104F2B" w:rsidRPr="00F9231A" w:rsidRDefault="4948C66D" w:rsidP="002F6A5E">
            <w:pPr>
              <w:pStyle w:val="AssignmentsLevel1"/>
              <w:rPr>
                <w:b/>
                <w:bCs/>
              </w:rPr>
            </w:pPr>
            <w:r w:rsidRPr="00F9231A">
              <w:rPr>
                <w:b/>
                <w:bCs/>
              </w:rPr>
              <w:t xml:space="preserve">Respond </w:t>
            </w:r>
            <w:r w:rsidRPr="00F9231A">
              <w:t xml:space="preserve">to at least </w:t>
            </w:r>
            <w:r w:rsidR="002F6A5E">
              <w:t>3</w:t>
            </w:r>
            <w:r w:rsidR="002F6A5E" w:rsidRPr="00F9231A">
              <w:rPr>
                <w:b/>
                <w:bCs/>
              </w:rPr>
              <w:t xml:space="preserve"> </w:t>
            </w:r>
            <w:r w:rsidRPr="00F9231A">
              <w:t xml:space="preserve">students in a manner that is thought provoking and </w:t>
            </w:r>
            <w:r w:rsidR="002F6A5E">
              <w:t xml:space="preserve">that </w:t>
            </w:r>
            <w:r w:rsidRPr="00F9231A">
              <w:t>appropriately challenges or elevates the discussion. All responses must be posted by 11:59 p.m. (Eastern time) on Sunday.</w:t>
            </w:r>
          </w:p>
        </w:tc>
        <w:tc>
          <w:tcPr>
            <w:tcW w:w="1440" w:type="dxa"/>
          </w:tcPr>
          <w:p w14:paraId="0862BF87" w14:textId="47D82B49" w:rsidR="00104F2B" w:rsidRPr="00F9231A" w:rsidRDefault="00E34444" w:rsidP="00104F2B">
            <w:pPr>
              <w:tabs>
                <w:tab w:val="left" w:pos="2329"/>
              </w:tabs>
              <w:rPr>
                <w:rFonts w:cs="Arial"/>
                <w:szCs w:val="20"/>
              </w:rPr>
            </w:pPr>
            <w:r>
              <w:rPr>
                <w:rFonts w:cs="Arial"/>
                <w:szCs w:val="20"/>
              </w:rPr>
              <w:t>1.2</w:t>
            </w:r>
          </w:p>
        </w:tc>
        <w:tc>
          <w:tcPr>
            <w:tcW w:w="1440" w:type="dxa"/>
          </w:tcPr>
          <w:p w14:paraId="4F5A502B" w14:textId="2C15FF6A" w:rsidR="00104F2B" w:rsidRPr="00F9231A" w:rsidRDefault="4948C66D" w:rsidP="4948C66D">
            <w:pPr>
              <w:tabs>
                <w:tab w:val="left" w:pos="2329"/>
              </w:tabs>
              <w:rPr>
                <w:rFonts w:eastAsia="Arial" w:cs="Arial"/>
              </w:rPr>
            </w:pPr>
            <w:r w:rsidRPr="00F9231A">
              <w:t xml:space="preserve">Discussion: one post and replies to three other posts </w:t>
            </w:r>
            <w:r w:rsidR="00400C43">
              <w:t xml:space="preserve">and review faculty feedback </w:t>
            </w:r>
            <w:r w:rsidRPr="00F9231A">
              <w:t xml:space="preserve">= </w:t>
            </w:r>
            <w:r w:rsidRPr="00F9231A">
              <w:rPr>
                <w:b/>
                <w:bCs/>
              </w:rPr>
              <w:t>1</w:t>
            </w:r>
            <w:r w:rsidR="00400C43">
              <w:rPr>
                <w:b/>
                <w:bCs/>
              </w:rPr>
              <w:t>.5</w:t>
            </w:r>
            <w:r w:rsidRPr="00F9231A">
              <w:rPr>
                <w:b/>
                <w:bCs/>
              </w:rPr>
              <w:t xml:space="preserve"> hour </w:t>
            </w:r>
          </w:p>
        </w:tc>
      </w:tr>
      <w:tr w:rsidR="00F9231A" w:rsidRPr="00F9231A" w14:paraId="0A7F601C" w14:textId="77777777" w:rsidTr="4948C66D">
        <w:tc>
          <w:tcPr>
            <w:tcW w:w="10170" w:type="dxa"/>
            <w:gridSpan w:val="2"/>
            <w:tcMar>
              <w:top w:w="115" w:type="dxa"/>
              <w:left w:w="115" w:type="dxa"/>
              <w:bottom w:w="115" w:type="dxa"/>
              <w:right w:w="115" w:type="dxa"/>
            </w:tcMar>
          </w:tcPr>
          <w:p w14:paraId="2563174B" w14:textId="6DE52F79" w:rsidR="00F9231A" w:rsidRPr="00F9231A" w:rsidRDefault="00F9231A" w:rsidP="00F9231A">
            <w:pPr>
              <w:rPr>
                <w:b/>
              </w:rPr>
            </w:pPr>
            <w:r w:rsidRPr="00F9231A">
              <w:rPr>
                <w:b/>
              </w:rPr>
              <w:t>Self-</w:t>
            </w:r>
            <w:r w:rsidR="00222211">
              <w:rPr>
                <w:b/>
              </w:rPr>
              <w:t>C</w:t>
            </w:r>
            <w:r w:rsidRPr="00F9231A">
              <w:rPr>
                <w:b/>
              </w:rPr>
              <w:t>are Project Research</w:t>
            </w:r>
          </w:p>
          <w:p w14:paraId="414A7A68" w14:textId="6FC3C906" w:rsidR="00F9231A" w:rsidRPr="00F9231A" w:rsidRDefault="00F9231A" w:rsidP="00F9231A"/>
          <w:p w14:paraId="68F3F394" w14:textId="61AED813" w:rsidR="00B704F6" w:rsidRDefault="00CE360E" w:rsidP="00B704F6">
            <w:pPr>
              <w:rPr>
                <w:rFonts w:cs="Arial"/>
              </w:rPr>
            </w:pPr>
            <w:r>
              <w:rPr>
                <w:rFonts w:cs="Arial"/>
              </w:rPr>
              <w:t>Can you think of a small behavioral change that would</w:t>
            </w:r>
            <w:r w:rsidR="00B704F6" w:rsidRPr="002B1C9A">
              <w:rPr>
                <w:rFonts w:cs="Arial"/>
              </w:rPr>
              <w:t xml:space="preserve"> have a </w:t>
            </w:r>
            <w:r>
              <w:rPr>
                <w:rFonts w:cs="Arial"/>
              </w:rPr>
              <w:t xml:space="preserve">positive </w:t>
            </w:r>
            <w:r w:rsidR="00B704F6" w:rsidRPr="002B1C9A">
              <w:rPr>
                <w:rFonts w:cs="Arial"/>
              </w:rPr>
              <w:t>effect on your health</w:t>
            </w:r>
            <w:r w:rsidR="0046528D">
              <w:rPr>
                <w:rFonts w:cs="Arial"/>
              </w:rPr>
              <w:t xml:space="preserve"> or well-being</w:t>
            </w:r>
            <w:r w:rsidR="00B704F6" w:rsidRPr="002B1C9A">
              <w:rPr>
                <w:rFonts w:cs="Arial"/>
              </w:rPr>
              <w:t xml:space="preserve">? </w:t>
            </w:r>
            <w:r>
              <w:rPr>
                <w:rFonts w:cs="Arial"/>
              </w:rPr>
              <w:t>With this Self-Care project, you have an opportunity to identify such a behavior, set a goal to change it, track your progress, and assess your results!</w:t>
            </w:r>
          </w:p>
          <w:p w14:paraId="71D46B13" w14:textId="77777777" w:rsidR="00B704F6" w:rsidRDefault="00B704F6" w:rsidP="00B704F6">
            <w:pPr>
              <w:rPr>
                <w:rFonts w:cs="Arial"/>
              </w:rPr>
            </w:pPr>
          </w:p>
          <w:p w14:paraId="49A806A4" w14:textId="58E0847E" w:rsidR="0046528D" w:rsidRDefault="00CE360E" w:rsidP="00B704F6">
            <w:pPr>
              <w:rPr>
                <w:rFonts w:cs="Arial"/>
                <w:color w:val="000000"/>
                <w:szCs w:val="20"/>
              </w:rPr>
            </w:pPr>
            <w:r>
              <w:rPr>
                <w:rFonts w:cs="Arial"/>
                <w:b/>
              </w:rPr>
              <w:t xml:space="preserve">Identify </w:t>
            </w:r>
            <w:r w:rsidR="0046528D">
              <w:rPr>
                <w:rFonts w:cs="Arial"/>
              </w:rPr>
              <w:t xml:space="preserve">a behavior </w:t>
            </w:r>
            <w:r>
              <w:rPr>
                <w:rFonts w:cs="Arial"/>
              </w:rPr>
              <w:t xml:space="preserve">that research has linked </w:t>
            </w:r>
            <w:r w:rsidRPr="002B1C9A">
              <w:rPr>
                <w:rFonts w:cs="Arial"/>
                <w:color w:val="000000"/>
                <w:szCs w:val="20"/>
              </w:rPr>
              <w:t xml:space="preserve">with </w:t>
            </w:r>
            <w:r>
              <w:rPr>
                <w:rFonts w:cs="Arial"/>
                <w:color w:val="000000"/>
                <w:szCs w:val="20"/>
              </w:rPr>
              <w:t>personal health</w:t>
            </w:r>
            <w:r w:rsidR="00DA3D21">
              <w:rPr>
                <w:rFonts w:cs="Arial"/>
                <w:color w:val="000000"/>
                <w:szCs w:val="20"/>
              </w:rPr>
              <w:t xml:space="preserve">/well-being and that you </w:t>
            </w:r>
            <w:r>
              <w:rPr>
                <w:rFonts w:cs="Arial"/>
                <w:color w:val="000000"/>
                <w:szCs w:val="20"/>
              </w:rPr>
              <w:t>would like to change</w:t>
            </w:r>
            <w:r w:rsidR="00DA3D21">
              <w:rPr>
                <w:rFonts w:cs="Arial"/>
                <w:color w:val="000000"/>
                <w:szCs w:val="20"/>
              </w:rPr>
              <w:t xml:space="preserve"> over the next five </w:t>
            </w:r>
            <w:r w:rsidR="00CB07B3">
              <w:rPr>
                <w:rFonts w:cs="Arial"/>
                <w:color w:val="000000"/>
                <w:szCs w:val="20"/>
              </w:rPr>
              <w:t>weeks.</w:t>
            </w:r>
            <w:r>
              <w:rPr>
                <w:rFonts w:cs="Arial"/>
                <w:color w:val="000000"/>
                <w:szCs w:val="20"/>
              </w:rPr>
              <w:t xml:space="preserve"> </w:t>
            </w:r>
          </w:p>
          <w:p w14:paraId="69A5C288" w14:textId="572F8100" w:rsidR="0046528D" w:rsidRDefault="0046528D" w:rsidP="00B704F6">
            <w:pPr>
              <w:rPr>
                <w:rFonts w:cs="Arial"/>
                <w:color w:val="000000"/>
                <w:szCs w:val="20"/>
              </w:rPr>
            </w:pPr>
          </w:p>
          <w:p w14:paraId="24E7670A" w14:textId="10CC9378" w:rsidR="00CE360E" w:rsidRDefault="00CE360E" w:rsidP="00B704F6">
            <w:pPr>
              <w:rPr>
                <w:rFonts w:cs="Arial"/>
                <w:color w:val="000000"/>
                <w:szCs w:val="20"/>
              </w:rPr>
            </w:pPr>
            <w:r>
              <w:rPr>
                <w:rFonts w:cs="Arial"/>
                <w:color w:val="000000"/>
                <w:szCs w:val="20"/>
              </w:rPr>
              <w:t>Consider, for example:</w:t>
            </w:r>
          </w:p>
          <w:p w14:paraId="3273CD83" w14:textId="7C34FF87" w:rsidR="00CE360E" w:rsidRDefault="00CE360E" w:rsidP="00B704F6">
            <w:pPr>
              <w:rPr>
                <w:rFonts w:cs="Arial"/>
                <w:color w:val="000000"/>
                <w:szCs w:val="20"/>
              </w:rPr>
            </w:pPr>
          </w:p>
          <w:p w14:paraId="161F85FE" w14:textId="77777777" w:rsidR="00CE360E" w:rsidRPr="002B1C9A" w:rsidRDefault="00CE360E" w:rsidP="00CE360E">
            <w:pPr>
              <w:pStyle w:val="ListParagraph"/>
              <w:numPr>
                <w:ilvl w:val="1"/>
                <w:numId w:val="21"/>
              </w:numPr>
              <w:spacing w:line="276" w:lineRule="auto"/>
              <w:ind w:left="360"/>
              <w:contextualSpacing/>
              <w:rPr>
                <w:rFonts w:cs="Arial"/>
                <w:szCs w:val="20"/>
              </w:rPr>
            </w:pPr>
            <w:r w:rsidRPr="002B1C9A">
              <w:rPr>
                <w:rFonts w:cs="Arial"/>
                <w:szCs w:val="20"/>
              </w:rPr>
              <w:t>Increasing your hours of sleep</w:t>
            </w:r>
          </w:p>
          <w:p w14:paraId="5264180C" w14:textId="77777777" w:rsidR="00CE360E" w:rsidRPr="002B1C9A" w:rsidRDefault="00CE360E" w:rsidP="00CE360E">
            <w:pPr>
              <w:pStyle w:val="ListParagraph"/>
              <w:numPr>
                <w:ilvl w:val="0"/>
                <w:numId w:val="20"/>
              </w:numPr>
              <w:tabs>
                <w:tab w:val="center" w:pos="4680"/>
              </w:tabs>
              <w:ind w:left="360"/>
              <w:contextualSpacing/>
              <w:rPr>
                <w:rFonts w:cs="Arial"/>
                <w:szCs w:val="20"/>
              </w:rPr>
            </w:pPr>
            <w:r w:rsidRPr="002B1C9A">
              <w:rPr>
                <w:rFonts w:cs="Arial"/>
                <w:szCs w:val="20"/>
              </w:rPr>
              <w:t>Increasing your steps (if you have a device to monitor your steps)</w:t>
            </w:r>
          </w:p>
          <w:p w14:paraId="64FB55BB" w14:textId="77777777" w:rsidR="00CE360E" w:rsidRPr="002B1C9A" w:rsidRDefault="00CE360E" w:rsidP="00CE360E">
            <w:pPr>
              <w:pStyle w:val="ListParagraph"/>
              <w:numPr>
                <w:ilvl w:val="0"/>
                <w:numId w:val="20"/>
              </w:numPr>
              <w:tabs>
                <w:tab w:val="center" w:pos="4680"/>
              </w:tabs>
              <w:ind w:left="360"/>
              <w:contextualSpacing/>
              <w:rPr>
                <w:rFonts w:cs="Arial"/>
                <w:szCs w:val="20"/>
              </w:rPr>
            </w:pPr>
            <w:r w:rsidRPr="002B1C9A">
              <w:rPr>
                <w:rFonts w:cs="Arial"/>
                <w:szCs w:val="20"/>
              </w:rPr>
              <w:t>Practicing deep breathing three times a day</w:t>
            </w:r>
          </w:p>
          <w:p w14:paraId="1914CAD1" w14:textId="77777777" w:rsidR="00CE360E" w:rsidRPr="002B1C9A" w:rsidRDefault="00CE360E" w:rsidP="00CE360E">
            <w:pPr>
              <w:pStyle w:val="ListParagraph"/>
              <w:numPr>
                <w:ilvl w:val="0"/>
                <w:numId w:val="20"/>
              </w:numPr>
              <w:tabs>
                <w:tab w:val="center" w:pos="4680"/>
              </w:tabs>
              <w:ind w:left="360"/>
              <w:contextualSpacing/>
              <w:rPr>
                <w:rFonts w:cs="Arial"/>
                <w:szCs w:val="20"/>
              </w:rPr>
            </w:pPr>
            <w:r w:rsidRPr="002B1C9A">
              <w:rPr>
                <w:rFonts w:cs="Arial"/>
                <w:szCs w:val="20"/>
              </w:rPr>
              <w:t>Reducing the number of cigarettes smoked per day</w:t>
            </w:r>
          </w:p>
          <w:p w14:paraId="4DB56C45" w14:textId="77777777" w:rsidR="00CE360E" w:rsidRPr="002B1C9A" w:rsidRDefault="00CE360E" w:rsidP="00CE360E">
            <w:pPr>
              <w:pStyle w:val="ListParagraph"/>
              <w:numPr>
                <w:ilvl w:val="0"/>
                <w:numId w:val="20"/>
              </w:numPr>
              <w:tabs>
                <w:tab w:val="center" w:pos="4680"/>
              </w:tabs>
              <w:ind w:left="360"/>
              <w:contextualSpacing/>
              <w:rPr>
                <w:rFonts w:cs="Arial"/>
                <w:szCs w:val="20"/>
              </w:rPr>
            </w:pPr>
            <w:r w:rsidRPr="002B1C9A">
              <w:rPr>
                <w:rFonts w:cs="Arial"/>
                <w:szCs w:val="20"/>
              </w:rPr>
              <w:t>Increasing the time spent doing physical activity</w:t>
            </w:r>
          </w:p>
          <w:p w14:paraId="440783AF" w14:textId="77777777" w:rsidR="00CE360E" w:rsidRPr="002B1C9A" w:rsidRDefault="00CE360E" w:rsidP="00CE360E">
            <w:pPr>
              <w:pStyle w:val="ListParagraph"/>
              <w:numPr>
                <w:ilvl w:val="0"/>
                <w:numId w:val="20"/>
              </w:numPr>
              <w:tabs>
                <w:tab w:val="center" w:pos="4680"/>
              </w:tabs>
              <w:ind w:left="360"/>
              <w:contextualSpacing/>
              <w:rPr>
                <w:rFonts w:cs="Arial"/>
                <w:szCs w:val="20"/>
              </w:rPr>
            </w:pPr>
            <w:r w:rsidRPr="002B1C9A">
              <w:rPr>
                <w:rFonts w:cs="Arial"/>
                <w:szCs w:val="20"/>
              </w:rPr>
              <w:lastRenderedPageBreak/>
              <w:t>Increasing the number of fruits or vegetables you eat</w:t>
            </w:r>
          </w:p>
          <w:p w14:paraId="6F53AAA3" w14:textId="77777777" w:rsidR="00CE360E" w:rsidRPr="002B1C9A" w:rsidRDefault="00CE360E" w:rsidP="00CE360E">
            <w:pPr>
              <w:pStyle w:val="ListParagraph"/>
              <w:numPr>
                <w:ilvl w:val="0"/>
                <w:numId w:val="20"/>
              </w:numPr>
              <w:tabs>
                <w:tab w:val="center" w:pos="4680"/>
              </w:tabs>
              <w:ind w:left="360"/>
              <w:contextualSpacing/>
              <w:rPr>
                <w:rFonts w:cs="Arial"/>
                <w:szCs w:val="20"/>
              </w:rPr>
            </w:pPr>
            <w:r w:rsidRPr="002B1C9A">
              <w:rPr>
                <w:rFonts w:cs="Arial"/>
                <w:szCs w:val="20"/>
              </w:rPr>
              <w:t>Decreasing the number of times you eat fast food or processed food or reduce toxins in your diet</w:t>
            </w:r>
          </w:p>
          <w:p w14:paraId="77C615CA" w14:textId="77777777" w:rsidR="00CE360E" w:rsidRPr="002B1C9A" w:rsidRDefault="00CE360E" w:rsidP="00CE360E">
            <w:pPr>
              <w:pStyle w:val="ListParagraph"/>
              <w:numPr>
                <w:ilvl w:val="0"/>
                <w:numId w:val="20"/>
              </w:numPr>
              <w:tabs>
                <w:tab w:val="center" w:pos="4680"/>
              </w:tabs>
              <w:ind w:left="360"/>
              <w:contextualSpacing/>
              <w:rPr>
                <w:rFonts w:cs="Arial"/>
                <w:szCs w:val="20"/>
              </w:rPr>
            </w:pPr>
            <w:r w:rsidRPr="002B1C9A">
              <w:rPr>
                <w:rFonts w:cs="Arial"/>
                <w:szCs w:val="20"/>
              </w:rPr>
              <w:t>Incorporating</w:t>
            </w:r>
            <w:r w:rsidRPr="002B1C9A">
              <w:rPr>
                <w:rFonts w:cs="Arial"/>
                <w:color w:val="000000"/>
                <w:szCs w:val="20"/>
              </w:rPr>
              <w:t xml:space="preserve"> a mindfulness activity into your daily or weekly routine  </w:t>
            </w:r>
          </w:p>
          <w:p w14:paraId="053ED9DA" w14:textId="77777777" w:rsidR="00CE360E" w:rsidRPr="002B1C9A" w:rsidRDefault="00CE360E" w:rsidP="00CE360E">
            <w:pPr>
              <w:pStyle w:val="ListParagraph"/>
              <w:numPr>
                <w:ilvl w:val="0"/>
                <w:numId w:val="20"/>
              </w:numPr>
              <w:tabs>
                <w:tab w:val="center" w:pos="4680"/>
              </w:tabs>
              <w:ind w:left="360"/>
              <w:contextualSpacing/>
              <w:rPr>
                <w:rFonts w:cs="Arial"/>
                <w:szCs w:val="20"/>
              </w:rPr>
            </w:pPr>
            <w:r w:rsidRPr="002B1C9A">
              <w:rPr>
                <w:rFonts w:cs="Arial"/>
                <w:szCs w:val="20"/>
              </w:rPr>
              <w:t>Journaling to reduce stress</w:t>
            </w:r>
          </w:p>
          <w:p w14:paraId="50B8E22D" w14:textId="54E1C985" w:rsidR="00B704F6" w:rsidRPr="00B704F6" w:rsidRDefault="00B704F6" w:rsidP="00B704F6">
            <w:pPr>
              <w:rPr>
                <w:rFonts w:cs="Arial"/>
              </w:rPr>
            </w:pPr>
          </w:p>
          <w:p w14:paraId="327895D4" w14:textId="32287611" w:rsidR="00CE17FB" w:rsidRPr="00F9231A" w:rsidRDefault="00CE17FB" w:rsidP="00CE17FB">
            <w:pPr>
              <w:rPr>
                <w:bCs/>
              </w:rPr>
            </w:pPr>
            <w:r w:rsidRPr="00F9231A">
              <w:rPr>
                <w:b/>
                <w:bCs/>
              </w:rPr>
              <w:t xml:space="preserve">Locate </w:t>
            </w:r>
            <w:r w:rsidRPr="00F9231A">
              <w:rPr>
                <w:bCs/>
              </w:rPr>
              <w:t>a peer-reviewed journal article supporting</w:t>
            </w:r>
            <w:r w:rsidR="005408CC">
              <w:rPr>
                <w:bCs/>
              </w:rPr>
              <w:t xml:space="preserve"> </w:t>
            </w:r>
            <w:r w:rsidR="005408CC" w:rsidRPr="00F9231A">
              <w:rPr>
                <w:bCs/>
              </w:rPr>
              <w:t>that your activity is associated with well-being or a healthy lifestyle</w:t>
            </w:r>
            <w:r w:rsidRPr="00F9231A">
              <w:rPr>
                <w:bCs/>
              </w:rPr>
              <w:t xml:space="preserve">.  </w:t>
            </w:r>
          </w:p>
          <w:p w14:paraId="5718AC39" w14:textId="77777777" w:rsidR="00CE17FB" w:rsidRPr="00F9231A" w:rsidRDefault="00CE17FB" w:rsidP="00CE17FB">
            <w:pPr>
              <w:pStyle w:val="AssignmentsLevel1"/>
              <w:rPr>
                <w:b/>
                <w:bCs/>
              </w:rPr>
            </w:pPr>
          </w:p>
          <w:p w14:paraId="3B928897" w14:textId="5E1D3F88" w:rsidR="006E27B1" w:rsidRDefault="00CE17FB" w:rsidP="00CE17FB">
            <w:pPr>
              <w:pStyle w:val="AssignmentsLevel1"/>
              <w:rPr>
                <w:bCs/>
              </w:rPr>
            </w:pPr>
            <w:r w:rsidRPr="00F9231A">
              <w:rPr>
                <w:b/>
                <w:bCs/>
              </w:rPr>
              <w:t xml:space="preserve">Write </w:t>
            </w:r>
            <w:r w:rsidRPr="00F9231A">
              <w:rPr>
                <w:bCs/>
              </w:rPr>
              <w:t>1-</w:t>
            </w:r>
            <w:r w:rsidR="006E27B1">
              <w:rPr>
                <w:bCs/>
              </w:rPr>
              <w:t xml:space="preserve">2 </w:t>
            </w:r>
            <w:r w:rsidRPr="00F9231A">
              <w:rPr>
                <w:bCs/>
              </w:rPr>
              <w:t>page</w:t>
            </w:r>
            <w:r w:rsidR="006E27B1">
              <w:rPr>
                <w:bCs/>
              </w:rPr>
              <w:t>s on the following:</w:t>
            </w:r>
            <w:r w:rsidRPr="00F9231A">
              <w:rPr>
                <w:bCs/>
              </w:rPr>
              <w:t xml:space="preserve"> </w:t>
            </w:r>
          </w:p>
          <w:p w14:paraId="784827AF" w14:textId="77777777" w:rsidR="006E27B1" w:rsidRDefault="006E27B1" w:rsidP="00CE17FB">
            <w:pPr>
              <w:pStyle w:val="AssignmentsLevel1"/>
              <w:rPr>
                <w:bCs/>
              </w:rPr>
            </w:pPr>
          </w:p>
          <w:p w14:paraId="35A6A5FF" w14:textId="77777777" w:rsidR="006E27B1" w:rsidRDefault="006E27B1" w:rsidP="006E27B1">
            <w:pPr>
              <w:pStyle w:val="AssignmentsLevel2"/>
            </w:pPr>
            <w:r w:rsidRPr="00F9231A">
              <w:t xml:space="preserve">What is one thing that you would like to change about yourself, your habits, or your lifestyle that could have a significant impact on your health?  </w:t>
            </w:r>
          </w:p>
          <w:p w14:paraId="7B4BF2C1" w14:textId="055CFD86" w:rsidR="006E27B1" w:rsidRDefault="006E27B1" w:rsidP="006E27B1">
            <w:pPr>
              <w:pStyle w:val="AssignmentsLevel2"/>
            </w:pPr>
            <w:r w:rsidRPr="00F9231A">
              <w:t>Describe one behavior or change that you will incorporate into your lifestyle for a few weeks</w:t>
            </w:r>
            <w:r>
              <w:t xml:space="preserve"> and</w:t>
            </w:r>
            <w:r w:rsidRPr="00F9231A">
              <w:t xml:space="preserve"> that can be built upon</w:t>
            </w:r>
            <w:r>
              <w:t>.</w:t>
            </w:r>
          </w:p>
          <w:p w14:paraId="6307FFB1" w14:textId="77777777" w:rsidR="006E27B1" w:rsidRDefault="006E27B1" w:rsidP="006E27B1">
            <w:pPr>
              <w:pStyle w:val="AssignmentsLevel2"/>
            </w:pPr>
            <w:r>
              <w:t>S</w:t>
            </w:r>
            <w:r w:rsidRPr="00F9231A">
              <w:t xml:space="preserve">ummary of the article. </w:t>
            </w:r>
          </w:p>
          <w:p w14:paraId="6893E81D" w14:textId="0BCE1017" w:rsidR="00CE17FB" w:rsidRPr="006E27B1" w:rsidRDefault="00CE17FB" w:rsidP="006E27B1">
            <w:pPr>
              <w:pStyle w:val="AssignmentsLevel2"/>
            </w:pPr>
            <w:r w:rsidRPr="006E27B1">
              <w:rPr>
                <w:bCs/>
              </w:rPr>
              <w:t xml:space="preserve">Include evidence from the article supporting that your activity is associated with well-being or a healthy lifestyle.  </w:t>
            </w:r>
          </w:p>
          <w:p w14:paraId="0D3C7F79" w14:textId="77777777" w:rsidR="00CE17FB" w:rsidRPr="00F9231A" w:rsidRDefault="00CE17FB" w:rsidP="00CE17FB">
            <w:pPr>
              <w:pStyle w:val="AssignmentsLevel1"/>
              <w:rPr>
                <w:bCs/>
              </w:rPr>
            </w:pPr>
          </w:p>
          <w:p w14:paraId="64F2FDC0" w14:textId="77777777" w:rsidR="00CE17FB" w:rsidRDefault="00CE17FB" w:rsidP="00CE17FB">
            <w:pPr>
              <w:pStyle w:val="AssignmentsLevel1"/>
            </w:pPr>
            <w:r w:rsidRPr="00F9231A">
              <w:rPr>
                <w:b/>
              </w:rPr>
              <w:t>Submit</w:t>
            </w:r>
            <w:r w:rsidRPr="00F9231A">
              <w:t xml:space="preserve"> your summary with </w:t>
            </w:r>
            <w:r>
              <w:t xml:space="preserve">the </w:t>
            </w:r>
            <w:r w:rsidRPr="00F9231A">
              <w:t>attach</w:t>
            </w:r>
            <w:r>
              <w:t>ed</w:t>
            </w:r>
            <w:r w:rsidRPr="00F9231A">
              <w:t xml:space="preserve"> article</w:t>
            </w:r>
            <w:r>
              <w:t xml:space="preserve"> or a link to the article</w:t>
            </w:r>
            <w:r w:rsidRPr="00F9231A">
              <w:t xml:space="preserve"> by 11:59 p.m. (Eastern time) on Sunday.</w:t>
            </w:r>
          </w:p>
          <w:p w14:paraId="4C910405" w14:textId="77777777" w:rsidR="00C83414" w:rsidRDefault="00C83414" w:rsidP="00F9231A">
            <w:pPr>
              <w:pStyle w:val="AssignmentsLevel1"/>
            </w:pPr>
          </w:p>
          <w:p w14:paraId="33AE3ACA" w14:textId="5F45DAE1" w:rsidR="00C83414" w:rsidRPr="00DA3D21" w:rsidRDefault="00700A98" w:rsidP="002F6A5E">
            <w:pPr>
              <w:pStyle w:val="AssignmentsLevel1"/>
            </w:pPr>
            <w:r>
              <w:rPr>
                <w:b/>
              </w:rPr>
              <w:t xml:space="preserve">Next Step: </w:t>
            </w:r>
            <w:r w:rsidR="00CF057A" w:rsidRPr="00CF057A">
              <w:t xml:space="preserve">Friday </w:t>
            </w:r>
            <w:r w:rsidR="00B64286">
              <w:t xml:space="preserve">of week 1 </w:t>
            </w:r>
            <w:r w:rsidR="00CF057A">
              <w:t>b</w:t>
            </w:r>
            <w:r>
              <w:t>e</w:t>
            </w:r>
            <w:r w:rsidR="00CF057A">
              <w:t>gin</w:t>
            </w:r>
            <w:r>
              <w:t xml:space="preserve"> </w:t>
            </w:r>
            <w:r w:rsidR="00CF057A">
              <w:t xml:space="preserve">collecting baseline data to start </w:t>
            </w:r>
            <w:r>
              <w:t xml:space="preserve">working on the </w:t>
            </w:r>
            <w:r w:rsidR="006E27B1" w:rsidRPr="006E27B1">
              <w:rPr>
                <w:i/>
              </w:rPr>
              <w:t xml:space="preserve">Self-Care Project </w:t>
            </w:r>
            <w:r w:rsidR="006E27B1">
              <w:rPr>
                <w:i/>
              </w:rPr>
              <w:t xml:space="preserve">Examine </w:t>
            </w:r>
            <w:r w:rsidR="00DA3D21">
              <w:rPr>
                <w:i/>
              </w:rPr>
              <w:t>Baseline</w:t>
            </w:r>
            <w:r w:rsidR="00CE17FB">
              <w:rPr>
                <w:i/>
              </w:rPr>
              <w:t xml:space="preserve"> </w:t>
            </w:r>
            <w:r w:rsidR="006E27B1">
              <w:rPr>
                <w:i/>
              </w:rPr>
              <w:t xml:space="preserve">Data </w:t>
            </w:r>
            <w:r w:rsidR="00CE17FB">
              <w:rPr>
                <w:i/>
              </w:rPr>
              <w:t>and Set a Goal</w:t>
            </w:r>
            <w:r w:rsidR="006E27B1">
              <w:t xml:space="preserve"> assignment located in Week 2</w:t>
            </w:r>
            <w:r w:rsidR="00DA3D21">
              <w:t xml:space="preserve">. </w:t>
            </w:r>
          </w:p>
        </w:tc>
        <w:tc>
          <w:tcPr>
            <w:tcW w:w="1440" w:type="dxa"/>
          </w:tcPr>
          <w:p w14:paraId="3E12248F" w14:textId="6E9FCC3E" w:rsidR="00F9231A" w:rsidRPr="00F9231A" w:rsidRDefault="00E34444" w:rsidP="00F9231A">
            <w:pPr>
              <w:tabs>
                <w:tab w:val="left" w:pos="2329"/>
              </w:tabs>
              <w:rPr>
                <w:rFonts w:cs="Arial"/>
                <w:szCs w:val="20"/>
              </w:rPr>
            </w:pPr>
            <w:r>
              <w:rPr>
                <w:rFonts w:cs="Arial"/>
                <w:szCs w:val="20"/>
              </w:rPr>
              <w:lastRenderedPageBreak/>
              <w:t>1.3</w:t>
            </w:r>
          </w:p>
        </w:tc>
        <w:tc>
          <w:tcPr>
            <w:tcW w:w="1440" w:type="dxa"/>
          </w:tcPr>
          <w:p w14:paraId="59115F3C" w14:textId="00AB4D57" w:rsidR="00F9231A" w:rsidRPr="00F9231A" w:rsidRDefault="00F9231A" w:rsidP="00F9231A">
            <w:pPr>
              <w:tabs>
                <w:tab w:val="left" w:pos="2329"/>
              </w:tabs>
              <w:rPr>
                <w:rFonts w:cs="Arial"/>
                <w:szCs w:val="20"/>
              </w:rPr>
            </w:pPr>
            <w:r w:rsidRPr="00F9231A">
              <w:rPr>
                <w:rFonts w:eastAsia="Arial" w:cs="Arial"/>
              </w:rPr>
              <w:t xml:space="preserve">Guided project </w:t>
            </w:r>
            <w:r w:rsidR="003B451F">
              <w:rPr>
                <w:rFonts w:eastAsia="Arial" w:cs="Arial"/>
              </w:rPr>
              <w:t xml:space="preserve">and library research </w:t>
            </w:r>
            <w:r w:rsidR="00400C43">
              <w:t xml:space="preserve">and review faculty feedback </w:t>
            </w:r>
            <w:r w:rsidR="003B451F">
              <w:rPr>
                <w:rFonts w:eastAsia="Arial" w:cs="Arial"/>
              </w:rPr>
              <w:t>= 3</w:t>
            </w:r>
            <w:r w:rsidR="00400C43">
              <w:rPr>
                <w:rFonts w:eastAsia="Arial" w:cs="Arial"/>
              </w:rPr>
              <w:t>.5</w:t>
            </w:r>
            <w:r w:rsidRPr="00F9231A">
              <w:rPr>
                <w:rFonts w:eastAsia="Arial" w:cs="Arial"/>
              </w:rPr>
              <w:t xml:space="preserve"> hour</w:t>
            </w:r>
          </w:p>
        </w:tc>
      </w:tr>
      <w:tr w:rsidR="00F9231A" w:rsidRPr="00F9231A" w14:paraId="6B4790EC" w14:textId="77777777" w:rsidTr="4948C66D">
        <w:tc>
          <w:tcPr>
            <w:tcW w:w="10170" w:type="dxa"/>
            <w:gridSpan w:val="2"/>
            <w:tcMar>
              <w:top w:w="115" w:type="dxa"/>
              <w:left w:w="115" w:type="dxa"/>
              <w:bottom w:w="115" w:type="dxa"/>
              <w:right w:w="115" w:type="dxa"/>
            </w:tcMar>
          </w:tcPr>
          <w:p w14:paraId="539E9C8E" w14:textId="51B92E1C" w:rsidR="00F9231A" w:rsidRPr="00F9231A" w:rsidRDefault="00F9231A" w:rsidP="00F9231A">
            <w:pPr>
              <w:tabs>
                <w:tab w:val="left" w:pos="2329"/>
              </w:tabs>
              <w:rPr>
                <w:rFonts w:eastAsia="Arial" w:cs="Arial"/>
                <w:b/>
                <w:bCs/>
              </w:rPr>
            </w:pPr>
            <w:r w:rsidRPr="00F9231A">
              <w:rPr>
                <w:rFonts w:eastAsia="Arial" w:cs="Arial"/>
                <w:b/>
                <w:bCs/>
              </w:rPr>
              <w:t>Week 1 Quiz</w:t>
            </w:r>
          </w:p>
          <w:p w14:paraId="4C1AEC25" w14:textId="77777777" w:rsidR="00F9231A" w:rsidRPr="00F9231A" w:rsidRDefault="00F9231A" w:rsidP="00F9231A">
            <w:pPr>
              <w:tabs>
                <w:tab w:val="left" w:pos="2329"/>
              </w:tabs>
              <w:rPr>
                <w:rFonts w:eastAsia="Arial" w:cs="Arial"/>
                <w:b/>
                <w:bCs/>
              </w:rPr>
            </w:pPr>
          </w:p>
          <w:p w14:paraId="6CA912BF" w14:textId="307BB229" w:rsidR="00F9231A" w:rsidRPr="00F9231A" w:rsidRDefault="00F9231A" w:rsidP="00F9231A">
            <w:pPr>
              <w:tabs>
                <w:tab w:val="left" w:pos="2329"/>
              </w:tabs>
              <w:rPr>
                <w:rFonts w:eastAsia="Arial" w:cs="Arial"/>
                <w:b/>
                <w:bCs/>
              </w:rPr>
            </w:pPr>
            <w:r w:rsidRPr="00F9231A">
              <w:rPr>
                <w:rFonts w:eastAsia="Arial" w:cs="Arial"/>
                <w:b/>
                <w:bCs/>
              </w:rPr>
              <w:t xml:space="preserve">Complete </w:t>
            </w:r>
            <w:r w:rsidRPr="00F9231A">
              <w:rPr>
                <w:rFonts w:eastAsia="Arial" w:cs="Arial"/>
                <w:bCs/>
              </w:rPr>
              <w:t>the quiz in Blackboard.</w:t>
            </w:r>
          </w:p>
        </w:tc>
        <w:tc>
          <w:tcPr>
            <w:tcW w:w="1440" w:type="dxa"/>
          </w:tcPr>
          <w:p w14:paraId="2D410B0F" w14:textId="02DE43FE" w:rsidR="00F9231A" w:rsidRPr="00F9231A" w:rsidRDefault="00B1202D" w:rsidP="00F9231A">
            <w:pPr>
              <w:tabs>
                <w:tab w:val="left" w:pos="2329"/>
              </w:tabs>
              <w:rPr>
                <w:rFonts w:cs="Arial"/>
                <w:szCs w:val="20"/>
              </w:rPr>
            </w:pPr>
            <w:r>
              <w:rPr>
                <w:rFonts w:cs="Arial"/>
                <w:szCs w:val="20"/>
              </w:rPr>
              <w:t>1.1, 1.2</w:t>
            </w:r>
          </w:p>
        </w:tc>
        <w:tc>
          <w:tcPr>
            <w:tcW w:w="1440" w:type="dxa"/>
          </w:tcPr>
          <w:p w14:paraId="3351FC44" w14:textId="0FEE17F9" w:rsidR="00F9231A" w:rsidRPr="00F9231A" w:rsidRDefault="00F9231A" w:rsidP="00F9231A">
            <w:pPr>
              <w:tabs>
                <w:tab w:val="left" w:pos="2329"/>
              </w:tabs>
              <w:rPr>
                <w:rFonts w:cs="Arial"/>
                <w:szCs w:val="20"/>
              </w:rPr>
            </w:pPr>
            <w:r w:rsidRPr="00F9231A">
              <w:rPr>
                <w:rFonts w:cs="Arial"/>
                <w:szCs w:val="20"/>
              </w:rPr>
              <w:t xml:space="preserve">Quiz = </w:t>
            </w:r>
            <w:r w:rsidR="00400C43">
              <w:rPr>
                <w:rFonts w:cs="Arial"/>
                <w:szCs w:val="20"/>
              </w:rPr>
              <w:t>1</w:t>
            </w:r>
            <w:r w:rsidRPr="00F9231A">
              <w:rPr>
                <w:rFonts w:cs="Arial"/>
                <w:szCs w:val="20"/>
              </w:rPr>
              <w:t xml:space="preserve"> hour</w:t>
            </w:r>
          </w:p>
        </w:tc>
      </w:tr>
      <w:tr w:rsidR="00F9231A" w:rsidRPr="00F9231A"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F9231A" w:rsidRPr="00F9231A" w:rsidRDefault="00F9231A" w:rsidP="00F9231A">
            <w:pPr>
              <w:tabs>
                <w:tab w:val="left" w:pos="2329"/>
              </w:tabs>
              <w:rPr>
                <w:rFonts w:eastAsia="Arial" w:cs="Arial"/>
                <w:b/>
                <w:bCs/>
              </w:rPr>
            </w:pPr>
            <w:r w:rsidRPr="00F9231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F9231A" w:rsidRPr="00F9231A" w:rsidRDefault="00F9231A" w:rsidP="00F9231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F9231A" w:rsidRPr="00F9231A" w:rsidRDefault="00F9231A" w:rsidP="00F9231A">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222DF9E1" w:rsidR="00F9231A" w:rsidRPr="00F9231A" w:rsidRDefault="00222211" w:rsidP="00F9231A">
            <w:pPr>
              <w:tabs>
                <w:tab w:val="left" w:pos="2329"/>
              </w:tabs>
              <w:rPr>
                <w:rFonts w:cs="Arial"/>
                <w:b/>
                <w:szCs w:val="20"/>
              </w:rPr>
            </w:pPr>
            <w:r>
              <w:rPr>
                <w:rFonts w:cs="Arial"/>
                <w:b/>
                <w:szCs w:val="20"/>
              </w:rPr>
              <w:t>9</w:t>
            </w:r>
            <w:r w:rsidR="00D2163A">
              <w:rPr>
                <w:rFonts w:cs="Arial"/>
                <w:b/>
                <w:szCs w:val="20"/>
              </w:rPr>
              <w:t>.5</w:t>
            </w:r>
            <w:r w:rsidR="00400C43">
              <w:rPr>
                <w:rFonts w:cs="Arial"/>
                <w:b/>
                <w:szCs w:val="20"/>
              </w:rPr>
              <w:t xml:space="preserve"> hours</w:t>
            </w:r>
          </w:p>
        </w:tc>
      </w:tr>
    </w:tbl>
    <w:p w14:paraId="3F811D70" w14:textId="77777777" w:rsidR="006324AB" w:rsidRPr="00F9231A" w:rsidRDefault="006324AB" w:rsidP="00100350">
      <w:pPr>
        <w:tabs>
          <w:tab w:val="left" w:pos="360"/>
        </w:tabs>
        <w:spacing w:before="60" w:after="60"/>
        <w:rPr>
          <w:rFonts w:cs="Arial"/>
          <w:szCs w:val="20"/>
        </w:rPr>
      </w:pPr>
    </w:p>
    <w:p w14:paraId="5753392A" w14:textId="77777777" w:rsidR="008867EB" w:rsidRPr="00F9231A" w:rsidRDefault="002650B8" w:rsidP="0020635A">
      <w:pPr>
        <w:pStyle w:val="Heading1"/>
      </w:pPr>
      <w:r w:rsidRPr="00F9231A">
        <w:t>Faculty Note</w:t>
      </w:r>
      <w:r w:rsidR="005344A9" w:rsidRPr="00F9231A">
        <w:t>s</w:t>
      </w:r>
      <w:bookmarkStart w:id="3" w:name="weektwo"/>
      <w:bookmarkEnd w:id="3"/>
    </w:p>
    <w:p w14:paraId="2EC4D42E" w14:textId="77777777" w:rsidR="00E75D87" w:rsidRPr="00F9231A" w:rsidRDefault="00E75D87" w:rsidP="002522B3">
      <w:pPr>
        <w:pStyle w:val="AssignmentsLevel1"/>
        <w:rPr>
          <w:b/>
        </w:rPr>
      </w:pPr>
    </w:p>
    <w:p w14:paraId="05ACD6B0" w14:textId="1C80455B" w:rsidR="00CA341D" w:rsidRPr="00F9231A" w:rsidRDefault="00CA341D" w:rsidP="002522B3">
      <w:pPr>
        <w:pStyle w:val="AssignmentsLevel1"/>
        <w:rPr>
          <w:b/>
          <w:bCs/>
          <w:u w:val="single"/>
        </w:rPr>
      </w:pPr>
      <w:r w:rsidRPr="00F9231A">
        <w:rPr>
          <w:b/>
          <w:bCs/>
          <w:u w:val="single"/>
        </w:rPr>
        <w:t>Course Setup</w:t>
      </w:r>
    </w:p>
    <w:p w14:paraId="7FF175D8" w14:textId="26A4FFF4" w:rsidR="00CA341D" w:rsidRPr="00F9231A" w:rsidRDefault="00CA341D" w:rsidP="002522B3">
      <w:pPr>
        <w:pStyle w:val="AssignmentsLevel1"/>
        <w:rPr>
          <w:b/>
          <w:bCs/>
          <w:u w:val="single"/>
        </w:rPr>
      </w:pPr>
    </w:p>
    <w:p w14:paraId="4E1A67E7" w14:textId="21CED27A" w:rsidR="008C7375" w:rsidRPr="008C7375" w:rsidRDefault="008C7375" w:rsidP="007A2A24">
      <w:pPr>
        <w:pStyle w:val="AssignmentsLevel2"/>
        <w:numPr>
          <w:ilvl w:val="0"/>
          <w:numId w:val="0"/>
        </w:numPr>
        <w:rPr>
          <w:bCs/>
        </w:rPr>
      </w:pPr>
      <w:r>
        <w:rPr>
          <w:b/>
          <w:bCs/>
        </w:rPr>
        <w:t xml:space="preserve">Pre-Course Health Knowledge Quiz: </w:t>
      </w:r>
      <w:r w:rsidRPr="008C7375">
        <w:rPr>
          <w:bCs/>
        </w:rPr>
        <w:t>Create an announcement to students at the beginning of class letting them know they should complete this assignment before any other assignments.  This assignment is for you and the students to understand their health knowledge before this class.  This is a complete/incomplete assignment</w:t>
      </w:r>
      <w:r w:rsidR="00177B98">
        <w:rPr>
          <w:bCs/>
        </w:rPr>
        <w:t xml:space="preserve"> where you will have to manually enter 20 points for each student that completes this quiz</w:t>
      </w:r>
      <w:r w:rsidRPr="008C7375">
        <w:rPr>
          <w:bCs/>
        </w:rPr>
        <w:t>.  In week 5 students will retake this quiz to see how they have improved.</w:t>
      </w:r>
      <w:r w:rsidR="00177B98">
        <w:rPr>
          <w:bCs/>
        </w:rPr>
        <w:t xml:space="preserve">  The Week 5 </w:t>
      </w:r>
      <w:r w:rsidR="00177B98">
        <w:rPr>
          <w:rFonts w:ascii="Helvetica" w:hAnsi="Helvetica" w:cs="Helvetica"/>
          <w:color w:val="000000"/>
          <w:shd w:val="clear" w:color="auto" w:fill="F4F4F4"/>
        </w:rPr>
        <w:t>Post-Course Health Knowledge Quiz</w:t>
      </w:r>
      <w:r w:rsidRPr="008C7375">
        <w:rPr>
          <w:bCs/>
        </w:rPr>
        <w:t xml:space="preserve"> </w:t>
      </w:r>
      <w:r w:rsidR="00177B98">
        <w:rPr>
          <w:bCs/>
        </w:rPr>
        <w:t xml:space="preserve">is worth zero points because </w:t>
      </w:r>
      <w:r w:rsidR="00177B98" w:rsidRPr="00177B98">
        <w:rPr>
          <w:bCs/>
        </w:rPr>
        <w:t xml:space="preserve">the credit for taking the quiz is embedded in the </w:t>
      </w:r>
      <w:r w:rsidR="00177B98">
        <w:rPr>
          <w:bCs/>
        </w:rPr>
        <w:t>Week 5 S</w:t>
      </w:r>
      <w:r w:rsidR="00177B98" w:rsidRPr="00177B98">
        <w:rPr>
          <w:bCs/>
        </w:rPr>
        <w:t>elf-</w:t>
      </w:r>
      <w:r w:rsidR="00177B98">
        <w:rPr>
          <w:bCs/>
        </w:rPr>
        <w:t>A</w:t>
      </w:r>
      <w:r w:rsidR="00177B98" w:rsidRPr="00177B98">
        <w:rPr>
          <w:bCs/>
        </w:rPr>
        <w:t xml:space="preserve">ssessment </w:t>
      </w:r>
      <w:r w:rsidR="00177B98">
        <w:rPr>
          <w:bCs/>
        </w:rPr>
        <w:t xml:space="preserve">Reflection </w:t>
      </w:r>
      <w:r w:rsidR="00177B98" w:rsidRPr="00177B98">
        <w:rPr>
          <w:bCs/>
        </w:rPr>
        <w:t>paper</w:t>
      </w:r>
      <w:r w:rsidR="00177B98">
        <w:rPr>
          <w:bCs/>
        </w:rPr>
        <w:t>.</w:t>
      </w:r>
    </w:p>
    <w:p w14:paraId="0D06DFD7" w14:textId="77777777" w:rsidR="008C7375" w:rsidRDefault="008C7375" w:rsidP="007A2A24">
      <w:pPr>
        <w:pStyle w:val="AssignmentsLevel2"/>
        <w:numPr>
          <w:ilvl w:val="0"/>
          <w:numId w:val="0"/>
        </w:numPr>
        <w:rPr>
          <w:b/>
          <w:bCs/>
        </w:rPr>
      </w:pPr>
    </w:p>
    <w:p w14:paraId="2EBA267D" w14:textId="56581ABE" w:rsidR="007A2A24" w:rsidRDefault="007A2A24" w:rsidP="007A2A24">
      <w:pPr>
        <w:pStyle w:val="AssignmentsLevel2"/>
        <w:numPr>
          <w:ilvl w:val="0"/>
          <w:numId w:val="0"/>
        </w:numPr>
      </w:pPr>
      <w:r>
        <w:rPr>
          <w:b/>
          <w:bCs/>
        </w:rPr>
        <w:t>Health Topic</w:t>
      </w:r>
      <w:r w:rsidRPr="000E1283">
        <w:rPr>
          <w:b/>
          <w:bCs/>
        </w:rPr>
        <w:t xml:space="preserve"> Presentation:</w:t>
      </w:r>
      <w:r w:rsidRPr="000E1283">
        <w:rPr>
          <w:bCs/>
        </w:rPr>
        <w:t xml:space="preserve"> </w:t>
      </w:r>
      <w:r>
        <w:rPr>
          <w:bCs/>
        </w:rPr>
        <w:t xml:space="preserve">In </w:t>
      </w:r>
      <w:r w:rsidR="002F6A5E">
        <w:rPr>
          <w:bCs/>
        </w:rPr>
        <w:t>W</w:t>
      </w:r>
      <w:r>
        <w:rPr>
          <w:bCs/>
        </w:rPr>
        <w:t>eek 4</w:t>
      </w:r>
      <w:r w:rsidR="002F6A5E">
        <w:rPr>
          <w:bCs/>
        </w:rPr>
        <w:t>,</w:t>
      </w:r>
      <w:r>
        <w:rPr>
          <w:bCs/>
        </w:rPr>
        <w:t xml:space="preserve"> students will work on a Health Topic Presentation. </w:t>
      </w:r>
      <w:r w:rsidRPr="000E1283">
        <w:rPr>
          <w:bCs/>
        </w:rPr>
        <w:t xml:space="preserve">This assignment can be done as individuals, in pairs, or in small groups. If you choose to allow students to work on this assignment as a pair or </w:t>
      </w:r>
      <w:r>
        <w:rPr>
          <w:bCs/>
        </w:rPr>
        <w:t xml:space="preserve">in a </w:t>
      </w:r>
      <w:r w:rsidRPr="000E1283">
        <w:rPr>
          <w:bCs/>
        </w:rPr>
        <w:t xml:space="preserve">small group, tell students that everyone in the pair or small group needs to submit the presentation for grading. Choose your desired setup, and assign the topics before the </w:t>
      </w:r>
      <w:r>
        <w:rPr>
          <w:bCs/>
        </w:rPr>
        <w:t xml:space="preserve">end of </w:t>
      </w:r>
      <w:r w:rsidR="002F6A5E">
        <w:rPr>
          <w:bCs/>
        </w:rPr>
        <w:t>W</w:t>
      </w:r>
      <w:r>
        <w:rPr>
          <w:bCs/>
        </w:rPr>
        <w:t>eek 1</w:t>
      </w:r>
      <w:r w:rsidR="002F6A5E">
        <w:rPr>
          <w:bCs/>
        </w:rPr>
        <w:t>,</w:t>
      </w:r>
      <w:r w:rsidR="00CD4F6C" w:rsidRPr="00CD4F6C">
        <w:rPr>
          <w:bCs/>
        </w:rPr>
        <w:t xml:space="preserve"> </w:t>
      </w:r>
      <w:r w:rsidR="00CD4F6C">
        <w:rPr>
          <w:bCs/>
        </w:rPr>
        <w:t xml:space="preserve">or </w:t>
      </w:r>
      <w:r w:rsidR="002F6A5E">
        <w:rPr>
          <w:bCs/>
        </w:rPr>
        <w:t>create</w:t>
      </w:r>
      <w:r w:rsidR="00CD4F6C">
        <w:rPr>
          <w:bCs/>
        </w:rPr>
        <w:t xml:space="preserve"> a post with the list of topics for students to sign up for their desired topic by the end of </w:t>
      </w:r>
      <w:r w:rsidR="002F6A5E">
        <w:rPr>
          <w:bCs/>
        </w:rPr>
        <w:t>W</w:t>
      </w:r>
      <w:r w:rsidR="00CD4F6C">
        <w:rPr>
          <w:bCs/>
        </w:rPr>
        <w:t>eek 1</w:t>
      </w:r>
      <w:r w:rsidRPr="000E1283">
        <w:rPr>
          <w:bCs/>
        </w:rPr>
        <w:t xml:space="preserve">. </w:t>
      </w:r>
      <w:r>
        <w:rPr>
          <w:bCs/>
        </w:rPr>
        <w:t>Post an instructor announcement explaining your desired setup</w:t>
      </w:r>
      <w:r w:rsidR="002F6A5E">
        <w:rPr>
          <w:bCs/>
        </w:rPr>
        <w:t>,</w:t>
      </w:r>
      <w:r>
        <w:rPr>
          <w:bCs/>
        </w:rPr>
        <w:t xml:space="preserve"> and let students know which topic they are assigned. </w:t>
      </w:r>
      <w:r>
        <w:t xml:space="preserve">Smoking tobacco, </w:t>
      </w:r>
      <w:r w:rsidR="002F6A5E">
        <w:t>e</w:t>
      </w:r>
      <w:r>
        <w:t xml:space="preserve">ating </w:t>
      </w:r>
      <w:r w:rsidR="002F6A5E">
        <w:t>d</w:t>
      </w:r>
      <w:r>
        <w:t>isorders (</w:t>
      </w:r>
      <w:r w:rsidR="002F6A5E">
        <w:t>a</w:t>
      </w:r>
      <w:r>
        <w:t xml:space="preserve">norexia, </w:t>
      </w:r>
      <w:r w:rsidR="002F6A5E">
        <w:t>b</w:t>
      </w:r>
      <w:r>
        <w:t xml:space="preserve">ulimia, and </w:t>
      </w:r>
      <w:r w:rsidR="002F6A5E">
        <w:t>b</w:t>
      </w:r>
      <w:r>
        <w:t xml:space="preserve">inge </w:t>
      </w:r>
      <w:r w:rsidR="002F6A5E">
        <w:t>e</w:t>
      </w:r>
      <w:r>
        <w:t xml:space="preserve">ating), and </w:t>
      </w:r>
      <w:r w:rsidR="002F6A5E">
        <w:t>p</w:t>
      </w:r>
      <w:r>
        <w:t xml:space="preserve">hysical </w:t>
      </w:r>
      <w:r w:rsidR="002F6A5E">
        <w:t>a</w:t>
      </w:r>
      <w:r>
        <w:t>ctivity/</w:t>
      </w:r>
      <w:r w:rsidR="002F6A5E">
        <w:t>e</w:t>
      </w:r>
      <w:r>
        <w:t xml:space="preserve">xercising would be good topics for more than </w:t>
      </w:r>
      <w:r w:rsidR="002F6A5E">
        <w:t>one</w:t>
      </w:r>
      <w:r>
        <w:t xml:space="preserve"> student.</w:t>
      </w:r>
    </w:p>
    <w:p w14:paraId="79EC6EBB" w14:textId="77777777" w:rsidR="007A2A24" w:rsidRDefault="007A2A24" w:rsidP="002522B3">
      <w:pPr>
        <w:pStyle w:val="AssignmentsLevel1"/>
        <w:rPr>
          <w:b/>
        </w:rPr>
      </w:pPr>
    </w:p>
    <w:p w14:paraId="6592779F" w14:textId="23D33D89" w:rsidR="00F235B7" w:rsidRPr="00F9231A" w:rsidRDefault="00F235B7" w:rsidP="002522B3">
      <w:pPr>
        <w:pStyle w:val="AssignmentsLevel1"/>
      </w:pPr>
      <w:r w:rsidRPr="00F9231A">
        <w:rPr>
          <w:b/>
        </w:rPr>
        <w:t xml:space="preserve">General Questions and Discussion Forum: </w:t>
      </w:r>
      <w:r w:rsidRPr="00F9231A">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Pr="00F9231A" w:rsidRDefault="00F235B7" w:rsidP="002522B3">
      <w:pPr>
        <w:pStyle w:val="AssignmentsLevel1"/>
        <w:rPr>
          <w:b/>
        </w:rPr>
      </w:pPr>
    </w:p>
    <w:p w14:paraId="500CACF8" w14:textId="75362E54" w:rsidR="00C11A5E" w:rsidRPr="00F9231A" w:rsidRDefault="4948C66D" w:rsidP="002522B3">
      <w:pPr>
        <w:pStyle w:val="AssignmentsLevel1"/>
      </w:pPr>
      <w:r w:rsidRPr="00F9231A">
        <w:rPr>
          <w:b/>
          <w:bCs/>
        </w:rPr>
        <w:t>Adobe Connect:</w:t>
      </w:r>
      <w:r w:rsidRPr="00F9231A">
        <w:t xml:space="preserve"> </w:t>
      </w:r>
      <w:r w:rsidR="000F2AAD" w:rsidRPr="00F9231A">
        <w:t xml:space="preserve">Consider posting an announcement asking students to submit any questions or topics they'd like addressed ahead of time. </w:t>
      </w:r>
      <w:r w:rsidRPr="00F9231A">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F9231A" w:rsidRDefault="000F2AAD" w:rsidP="002522B3">
      <w:pPr>
        <w:pStyle w:val="AssignmentsLevel1"/>
      </w:pPr>
    </w:p>
    <w:p w14:paraId="4076C0A4" w14:textId="77777777" w:rsidR="005D1828" w:rsidRDefault="4948C66D" w:rsidP="00C83414">
      <w:pPr>
        <w:pStyle w:val="AssignmentsLevel1"/>
      </w:pPr>
      <w:r w:rsidRPr="00F9231A">
        <w:rPr>
          <w:i/>
          <w:iCs/>
        </w:rPr>
        <w:t>Note:</w:t>
      </w:r>
      <w:r w:rsidRPr="00F9231A">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1EC7F5F6" w14:textId="11B7D8BC" w:rsidR="002C2700" w:rsidRDefault="002C2700">
      <w:pPr>
        <w:rPr>
          <w:rFonts w:cs="Arial"/>
          <w:szCs w:val="20"/>
        </w:rPr>
      </w:pPr>
      <w:r>
        <w:br w:type="page"/>
      </w:r>
    </w:p>
    <w:p w14:paraId="5502572C" w14:textId="77777777" w:rsidR="00AB01FF" w:rsidRPr="00F9231A" w:rsidRDefault="00AB01FF" w:rsidP="00C83414">
      <w:pPr>
        <w:pStyle w:val="AssignmentsLevel1"/>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F9231A"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174F33E9" w:rsidR="005B10FE" w:rsidRPr="00F9231A" w:rsidRDefault="005B10FE" w:rsidP="0020635A">
            <w:pPr>
              <w:pStyle w:val="WeeklyTopicHeading1"/>
            </w:pPr>
            <w:bookmarkStart w:id="4" w:name="_Toc358980895"/>
            <w:r w:rsidRPr="00F9231A">
              <w:t xml:space="preserve">Week Two: </w:t>
            </w:r>
            <w:bookmarkEnd w:id="4"/>
            <w:r w:rsidR="00D166E6">
              <w:t>Stress</w:t>
            </w:r>
          </w:p>
        </w:tc>
        <w:tc>
          <w:tcPr>
            <w:tcW w:w="1440" w:type="dxa"/>
            <w:tcBorders>
              <w:left w:val="nil"/>
              <w:bottom w:val="single" w:sz="4" w:space="0" w:color="000000" w:themeColor="text1"/>
              <w:right w:val="nil"/>
            </w:tcBorders>
            <w:shd w:val="clear" w:color="auto" w:fill="BF2C37"/>
          </w:tcPr>
          <w:p w14:paraId="6DD6587B" w14:textId="77777777" w:rsidR="005B10FE" w:rsidRPr="00F9231A"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F9231A" w:rsidRDefault="005B10FE" w:rsidP="005B10FE">
            <w:pPr>
              <w:tabs>
                <w:tab w:val="left" w:pos="0"/>
                <w:tab w:val="left" w:pos="3720"/>
              </w:tabs>
              <w:outlineLvl w:val="0"/>
              <w:rPr>
                <w:rFonts w:cs="Arial"/>
                <w:color w:val="FFFFFF"/>
                <w:sz w:val="28"/>
                <w:szCs w:val="28"/>
              </w:rPr>
            </w:pPr>
          </w:p>
        </w:tc>
      </w:tr>
      <w:tr w:rsidR="00FD5474" w:rsidRPr="00F9231A"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F9231A" w:rsidRDefault="4948C66D" w:rsidP="4948C66D">
            <w:pPr>
              <w:tabs>
                <w:tab w:val="left" w:pos="0"/>
                <w:tab w:val="left" w:pos="3720"/>
              </w:tabs>
              <w:outlineLvl w:val="0"/>
              <w:rPr>
                <w:rFonts w:eastAsia="Arial" w:cs="Arial"/>
                <w:b/>
                <w:bCs/>
                <w:i/>
                <w:iCs/>
              </w:rPr>
            </w:pPr>
            <w:r w:rsidRPr="00F9231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F9231A" w:rsidRDefault="4948C66D" w:rsidP="4948C66D">
            <w:pPr>
              <w:tabs>
                <w:tab w:val="left" w:pos="0"/>
                <w:tab w:val="left" w:pos="3720"/>
              </w:tabs>
              <w:outlineLvl w:val="0"/>
              <w:rPr>
                <w:rFonts w:eastAsia="Arial" w:cs="Arial"/>
              </w:rPr>
            </w:pPr>
            <w:r w:rsidRPr="00F9231A">
              <w:rPr>
                <w:rFonts w:eastAsia="Arial" w:cs="Arial"/>
                <w:b/>
                <w:bCs/>
                <w:i/>
                <w:iCs/>
              </w:rPr>
              <w:t>Alignment</w:t>
            </w:r>
          </w:p>
        </w:tc>
      </w:tr>
      <w:tr w:rsidR="00FD5474" w:rsidRPr="00F9231A"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78A88AB8" w:rsidR="00FD5474" w:rsidRPr="00F9231A" w:rsidRDefault="00B1202D" w:rsidP="00E523CB">
            <w:pPr>
              <w:pStyle w:val="ObjectiveBullet"/>
              <w:numPr>
                <w:ilvl w:val="1"/>
                <w:numId w:val="8"/>
              </w:numPr>
              <w:tabs>
                <w:tab w:val="clear" w:pos="0"/>
              </w:tabs>
            </w:pPr>
            <w:r>
              <w:t xml:space="preserve">Summarize </w:t>
            </w:r>
            <w:r w:rsidR="005D1828">
              <w:t xml:space="preserve">the short and </w:t>
            </w:r>
            <w:r>
              <w:t>long-term</w:t>
            </w:r>
            <w:r w:rsidR="005D1828">
              <w:t xml:space="preserve"> effects that</w:t>
            </w:r>
            <w:r w:rsidR="0042566D">
              <w:t xml:space="preserve"> stress</w:t>
            </w:r>
            <w:r w:rsidR="005D1828">
              <w:t xml:space="preserve"> has on the body.</w:t>
            </w:r>
          </w:p>
        </w:tc>
        <w:tc>
          <w:tcPr>
            <w:tcW w:w="2880" w:type="dxa"/>
            <w:gridSpan w:val="2"/>
            <w:tcBorders>
              <w:left w:val="nil"/>
              <w:bottom w:val="nil"/>
            </w:tcBorders>
          </w:tcPr>
          <w:p w14:paraId="113FD135" w14:textId="26D3DD7A" w:rsidR="00FD5474" w:rsidRPr="00F9231A" w:rsidRDefault="005D1828" w:rsidP="005B10FE">
            <w:pPr>
              <w:tabs>
                <w:tab w:val="left" w:pos="0"/>
                <w:tab w:val="left" w:pos="3720"/>
              </w:tabs>
              <w:outlineLvl w:val="0"/>
              <w:rPr>
                <w:rFonts w:cs="Arial"/>
                <w:szCs w:val="20"/>
              </w:rPr>
            </w:pPr>
            <w:r>
              <w:rPr>
                <w:rFonts w:cs="Arial"/>
                <w:szCs w:val="20"/>
              </w:rPr>
              <w:t>CLO3</w:t>
            </w:r>
          </w:p>
        </w:tc>
      </w:tr>
      <w:tr w:rsidR="00FD5474" w:rsidRPr="00F9231A"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2038CF12" w:rsidR="00FD5474" w:rsidRPr="00F9231A" w:rsidRDefault="00B1202D" w:rsidP="00E523CB">
            <w:pPr>
              <w:pStyle w:val="ObjectiveBullet"/>
              <w:numPr>
                <w:ilvl w:val="1"/>
                <w:numId w:val="8"/>
              </w:numPr>
            </w:pPr>
            <w:r>
              <w:t>Apply s</w:t>
            </w:r>
            <w:r w:rsidR="005D1828">
              <w:t>trategies to combat stress.</w:t>
            </w:r>
          </w:p>
        </w:tc>
        <w:tc>
          <w:tcPr>
            <w:tcW w:w="2880" w:type="dxa"/>
            <w:gridSpan w:val="2"/>
            <w:tcBorders>
              <w:top w:val="nil"/>
              <w:left w:val="nil"/>
              <w:bottom w:val="single" w:sz="4" w:space="0" w:color="000000" w:themeColor="text1"/>
            </w:tcBorders>
          </w:tcPr>
          <w:p w14:paraId="260ACF91" w14:textId="3E6CB9AF" w:rsidR="00FD5474" w:rsidRPr="00F9231A" w:rsidRDefault="005D1828" w:rsidP="005D1828">
            <w:pPr>
              <w:tabs>
                <w:tab w:val="left" w:pos="0"/>
                <w:tab w:val="left" w:pos="3720"/>
              </w:tabs>
              <w:outlineLvl w:val="0"/>
              <w:rPr>
                <w:rFonts w:cs="Arial"/>
                <w:szCs w:val="20"/>
              </w:rPr>
            </w:pPr>
            <w:r>
              <w:rPr>
                <w:rFonts w:cs="Arial"/>
                <w:szCs w:val="20"/>
              </w:rPr>
              <w:t>CL</w:t>
            </w:r>
            <w:r w:rsidR="00E34444">
              <w:rPr>
                <w:rFonts w:cs="Arial"/>
                <w:szCs w:val="20"/>
              </w:rPr>
              <w:t>O</w:t>
            </w:r>
            <w:r>
              <w:rPr>
                <w:rFonts w:cs="Arial"/>
                <w:szCs w:val="20"/>
              </w:rPr>
              <w:t>1</w:t>
            </w:r>
            <w:r w:rsidR="00B1202D">
              <w:rPr>
                <w:rFonts w:cs="Arial"/>
                <w:szCs w:val="20"/>
              </w:rPr>
              <w:t>,</w:t>
            </w:r>
            <w:r>
              <w:rPr>
                <w:rFonts w:cs="Arial"/>
                <w:szCs w:val="20"/>
              </w:rPr>
              <w:t xml:space="preserve"> </w:t>
            </w:r>
            <w:r w:rsidR="00B1202D">
              <w:rPr>
                <w:rFonts w:cs="Arial"/>
                <w:szCs w:val="20"/>
              </w:rPr>
              <w:t>C</w:t>
            </w:r>
            <w:r>
              <w:rPr>
                <w:rFonts w:cs="Arial"/>
                <w:szCs w:val="20"/>
              </w:rPr>
              <w:t>LO3</w:t>
            </w:r>
          </w:p>
        </w:tc>
      </w:tr>
      <w:tr w:rsidR="00AB01FF" w:rsidRPr="00F9231A"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F9231A" w:rsidRDefault="4948C66D" w:rsidP="4948C66D">
            <w:pPr>
              <w:tabs>
                <w:tab w:val="left" w:pos="0"/>
                <w:tab w:val="left" w:pos="3720"/>
              </w:tabs>
              <w:outlineLvl w:val="0"/>
              <w:rPr>
                <w:rFonts w:eastAsia="Arial" w:cs="Arial"/>
                <w:i/>
                <w:iCs/>
              </w:rPr>
            </w:pPr>
            <w:r w:rsidRPr="00F9231A">
              <w:rPr>
                <w:rFonts w:eastAsia="Arial" w:cs="Arial"/>
                <w:b/>
                <w:bCs/>
                <w:i/>
                <w:iCs/>
                <w:sz w:val="22"/>
                <w:szCs w:val="22"/>
              </w:rPr>
              <w:t>Resources, Activities, and Preparation</w:t>
            </w:r>
          </w:p>
          <w:p w14:paraId="7074F022" w14:textId="77777777" w:rsidR="00AB01FF" w:rsidRPr="00F9231A" w:rsidRDefault="4948C66D" w:rsidP="4948C66D">
            <w:pPr>
              <w:tabs>
                <w:tab w:val="left" w:pos="0"/>
                <w:tab w:val="left" w:pos="3720"/>
              </w:tabs>
              <w:outlineLvl w:val="0"/>
              <w:rPr>
                <w:rFonts w:eastAsia="Arial" w:cs="Arial"/>
                <w:b/>
                <w:bCs/>
                <w:i/>
                <w:iCs/>
              </w:rPr>
            </w:pPr>
            <w:r w:rsidRPr="00F9231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F9231A" w:rsidRDefault="4948C66D" w:rsidP="4948C66D">
            <w:pPr>
              <w:tabs>
                <w:tab w:val="left" w:pos="0"/>
                <w:tab w:val="left" w:pos="3720"/>
              </w:tabs>
              <w:outlineLvl w:val="0"/>
              <w:rPr>
                <w:rFonts w:eastAsia="Arial" w:cs="Arial"/>
                <w:b/>
                <w:bCs/>
                <w:i/>
                <w:iCs/>
              </w:rPr>
            </w:pPr>
            <w:r w:rsidRPr="00F9231A">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F9231A" w:rsidRDefault="4948C66D" w:rsidP="4948C66D">
            <w:pPr>
              <w:tabs>
                <w:tab w:val="left" w:pos="0"/>
                <w:tab w:val="left" w:pos="3720"/>
              </w:tabs>
              <w:outlineLvl w:val="0"/>
              <w:rPr>
                <w:rFonts w:eastAsia="Arial" w:cs="Arial"/>
                <w:b/>
                <w:bCs/>
                <w:i/>
                <w:iCs/>
              </w:rPr>
            </w:pPr>
            <w:r w:rsidRPr="00F9231A">
              <w:rPr>
                <w:rFonts w:eastAsia="Arial" w:cs="Arial"/>
                <w:b/>
                <w:bCs/>
                <w:i/>
                <w:iCs/>
              </w:rPr>
              <w:t>AIE</w:t>
            </w:r>
          </w:p>
        </w:tc>
      </w:tr>
      <w:tr w:rsidR="00AB01FF" w:rsidRPr="00F9231A"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0BDDF7" w14:textId="77777777" w:rsidR="00BB7845" w:rsidRPr="00F9231A" w:rsidRDefault="00BB7845" w:rsidP="00BB7845">
            <w:pPr>
              <w:tabs>
                <w:tab w:val="left" w:pos="2329"/>
              </w:tabs>
              <w:rPr>
                <w:rFonts w:eastAsia="Arial" w:cs="Arial"/>
                <w:b/>
                <w:bCs/>
              </w:rPr>
            </w:pPr>
            <w:r w:rsidRPr="00F9231A">
              <w:rPr>
                <w:rFonts w:eastAsia="Arial" w:cs="Arial"/>
                <w:b/>
                <w:bCs/>
              </w:rPr>
              <w:t>Readings</w:t>
            </w:r>
          </w:p>
          <w:p w14:paraId="304F169C" w14:textId="77777777" w:rsidR="00BB7845" w:rsidRPr="00F9231A" w:rsidRDefault="00BB7845" w:rsidP="00BB7845">
            <w:pPr>
              <w:tabs>
                <w:tab w:val="left" w:pos="2329"/>
              </w:tabs>
              <w:rPr>
                <w:rFonts w:cs="Arial"/>
                <w:b/>
                <w:szCs w:val="20"/>
              </w:rPr>
            </w:pPr>
          </w:p>
          <w:p w14:paraId="796F6650" w14:textId="3F8A8EA4" w:rsidR="00AB01FF" w:rsidRPr="00F9231A" w:rsidRDefault="00BB7845" w:rsidP="007F10AB">
            <w:pPr>
              <w:pStyle w:val="AssignmentsLevel1"/>
            </w:pPr>
            <w:r w:rsidRPr="00F9231A">
              <w:rPr>
                <w:b/>
              </w:rPr>
              <w:t>Read</w:t>
            </w:r>
            <w:r w:rsidRPr="00F9231A">
              <w:t xml:space="preserve"> Ch. 5</w:t>
            </w:r>
            <w:r w:rsidR="00377197">
              <w:t xml:space="preserve"> &amp; </w:t>
            </w:r>
            <w:r w:rsidRPr="00F9231A">
              <w:t xml:space="preserve">6 of </w:t>
            </w:r>
            <w:r w:rsidRPr="00F9231A">
              <w:rPr>
                <w:i/>
              </w:rPr>
              <w:t>Health Psychology</w:t>
            </w:r>
            <w:r w:rsidR="007F10AB">
              <w:rPr>
                <w:i/>
              </w:rPr>
              <w:t>.</w:t>
            </w:r>
          </w:p>
        </w:tc>
        <w:tc>
          <w:tcPr>
            <w:tcW w:w="1440" w:type="dxa"/>
            <w:tcBorders>
              <w:left w:val="single" w:sz="4" w:space="0" w:color="000000" w:themeColor="text1"/>
            </w:tcBorders>
            <w:shd w:val="clear" w:color="auto" w:fill="FFFFFF" w:themeFill="background1"/>
          </w:tcPr>
          <w:p w14:paraId="41B511C9" w14:textId="52317B6D" w:rsidR="00AB01FF" w:rsidRPr="00F9231A" w:rsidRDefault="007F10AB" w:rsidP="002522B3">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5A781646" w14:textId="77777777" w:rsidR="00AB01FF" w:rsidRPr="00F9231A" w:rsidRDefault="00AB01FF" w:rsidP="002522B3">
            <w:pPr>
              <w:rPr>
                <w:rFonts w:cs="Arial"/>
                <w:szCs w:val="20"/>
              </w:rPr>
            </w:pPr>
          </w:p>
        </w:tc>
      </w:tr>
      <w:tr w:rsidR="00AB01FF" w:rsidRPr="00F9231A"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0BA95B" w14:textId="03CE4CDB" w:rsidR="00AB01FF" w:rsidRPr="00F9231A" w:rsidRDefault="00DC677C" w:rsidP="4948C66D">
            <w:pPr>
              <w:tabs>
                <w:tab w:val="left" w:pos="2329"/>
              </w:tabs>
              <w:rPr>
                <w:rFonts w:eastAsia="Arial" w:cs="Arial"/>
                <w:b/>
                <w:bCs/>
              </w:rPr>
            </w:pPr>
            <w:r w:rsidRPr="00F9231A">
              <w:rPr>
                <w:rFonts w:eastAsia="Arial" w:cs="Arial"/>
                <w:b/>
                <w:bCs/>
              </w:rPr>
              <w:t>Video</w:t>
            </w:r>
          </w:p>
          <w:p w14:paraId="4E6CAEB9" w14:textId="08D674EF" w:rsidR="00AB01FF" w:rsidRPr="00F9231A" w:rsidRDefault="00AB01FF" w:rsidP="002522B3">
            <w:pPr>
              <w:tabs>
                <w:tab w:val="left" w:pos="2329"/>
              </w:tabs>
              <w:rPr>
                <w:rFonts w:cs="Arial"/>
                <w:b/>
                <w:szCs w:val="20"/>
              </w:rPr>
            </w:pPr>
          </w:p>
          <w:p w14:paraId="2650A5C1" w14:textId="3F6535F7" w:rsidR="00F9231A" w:rsidRDefault="00F9231A" w:rsidP="002522B3">
            <w:pPr>
              <w:tabs>
                <w:tab w:val="left" w:pos="2329"/>
              </w:tabs>
              <w:rPr>
                <w:rFonts w:cs="Arial"/>
                <w:szCs w:val="20"/>
              </w:rPr>
            </w:pPr>
            <w:r w:rsidRPr="00F9231A">
              <w:rPr>
                <w:rFonts w:cs="Arial"/>
                <w:b/>
                <w:szCs w:val="20"/>
              </w:rPr>
              <w:t>Watch</w:t>
            </w:r>
            <w:r w:rsidRPr="00F9231A">
              <w:rPr>
                <w:rFonts w:cs="Arial"/>
                <w:szCs w:val="20"/>
              </w:rPr>
              <w:t xml:space="preserve"> the following:</w:t>
            </w:r>
          </w:p>
          <w:p w14:paraId="28D42B4F" w14:textId="77777777" w:rsidR="0079013C" w:rsidRPr="00F9231A" w:rsidRDefault="0079013C" w:rsidP="002522B3">
            <w:pPr>
              <w:tabs>
                <w:tab w:val="left" w:pos="2329"/>
              </w:tabs>
              <w:rPr>
                <w:rFonts w:cs="Arial"/>
                <w:b/>
                <w:szCs w:val="20"/>
              </w:rPr>
            </w:pPr>
          </w:p>
          <w:p w14:paraId="529BF4A2" w14:textId="14B2B265" w:rsidR="00DC677C" w:rsidRPr="00F9231A" w:rsidRDefault="007D1A05" w:rsidP="00F9231A">
            <w:pPr>
              <w:pStyle w:val="AssignmentsLevel2"/>
              <w:rPr>
                <w:b/>
              </w:rPr>
            </w:pPr>
            <w:hyperlink r:id="rId25" w:history="1">
              <w:r w:rsidR="00DC677C" w:rsidRPr="00F9231A">
                <w:rPr>
                  <w:rStyle w:val="Hyperlink"/>
                </w:rPr>
                <w:t>How stress affects your body - Sharon Horesh Bergquist</w:t>
              </w:r>
            </w:hyperlink>
            <w:r w:rsidR="00DC677C" w:rsidRPr="00F9231A">
              <w:t xml:space="preserve"> (4:42)</w:t>
            </w:r>
          </w:p>
          <w:p w14:paraId="5DDBDB46" w14:textId="5BE7F507" w:rsidR="00F9231A" w:rsidRPr="00F9231A" w:rsidRDefault="007D1A05" w:rsidP="00F9231A">
            <w:pPr>
              <w:pStyle w:val="AssignmentsLevel2"/>
            </w:pPr>
            <w:hyperlink r:id="rId26" w:history="1">
              <w:r w:rsidR="00F9231A" w:rsidRPr="00F9231A">
                <w:rPr>
                  <w:rStyle w:val="Hyperlink"/>
                </w:rPr>
                <w:t>Diaphragmatic Breathing Part 1 of 3 - Intro to Diaphragmatic Breathing</w:t>
              </w:r>
            </w:hyperlink>
            <w:r w:rsidR="00F9231A" w:rsidRPr="00F9231A">
              <w:t xml:space="preserve"> (1:56)</w:t>
            </w:r>
          </w:p>
          <w:p w14:paraId="7F07AAA0" w14:textId="77777777" w:rsidR="00F9231A" w:rsidRPr="00F9231A" w:rsidRDefault="007D1A05" w:rsidP="00F9231A">
            <w:pPr>
              <w:pStyle w:val="AssignmentsLevel2"/>
            </w:pPr>
            <w:hyperlink r:id="rId27" w:history="1">
              <w:r w:rsidR="00F9231A" w:rsidRPr="00F9231A">
                <w:rPr>
                  <w:rStyle w:val="Hyperlink"/>
                </w:rPr>
                <w:t>Progressive Muscle Relaxation (WITH Music)</w:t>
              </w:r>
            </w:hyperlink>
            <w:r w:rsidR="00F9231A" w:rsidRPr="00F9231A">
              <w:t xml:space="preserve"> (15:52)</w:t>
            </w:r>
          </w:p>
          <w:p w14:paraId="6429B595" w14:textId="77777777" w:rsidR="00F9231A" w:rsidRPr="00F9231A" w:rsidRDefault="007D1A05" w:rsidP="00F9231A">
            <w:pPr>
              <w:pStyle w:val="AssignmentsLevel2"/>
            </w:pPr>
            <w:hyperlink r:id="rId28" w:history="1">
              <w:r w:rsidR="00F9231A" w:rsidRPr="00F9231A">
                <w:rPr>
                  <w:rStyle w:val="Hyperlink"/>
                </w:rPr>
                <w:t>Learn the Diaphragmatic Breathing Technique</w:t>
              </w:r>
            </w:hyperlink>
            <w:r w:rsidR="00F9231A" w:rsidRPr="00F9231A">
              <w:t xml:space="preserve"> (3:46)</w:t>
            </w:r>
          </w:p>
          <w:p w14:paraId="55D7BC20" w14:textId="77777777" w:rsidR="00AB01FF" w:rsidRDefault="00AB01FF" w:rsidP="002522B3">
            <w:pPr>
              <w:pStyle w:val="AssignmentsLevel1"/>
            </w:pPr>
          </w:p>
          <w:p w14:paraId="3A77BE8F" w14:textId="704D3A4E" w:rsidR="00F9231A" w:rsidRPr="00F9231A" w:rsidRDefault="00E95FE1" w:rsidP="002522B3">
            <w:pPr>
              <w:pStyle w:val="AssignmentsLevel1"/>
            </w:pPr>
            <w:r w:rsidRPr="00406E19">
              <w:rPr>
                <w:b/>
              </w:rPr>
              <w:t>Post</w:t>
            </w:r>
            <w:r w:rsidRPr="00406E19">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1ED63524" w14:textId="11923943" w:rsidR="00AB01FF" w:rsidRPr="00F9231A" w:rsidRDefault="000A0C49" w:rsidP="002522B3">
            <w:pPr>
              <w:rPr>
                <w:rFonts w:cs="Arial"/>
                <w:szCs w:val="20"/>
              </w:rPr>
            </w:pPr>
            <w:r>
              <w:rPr>
                <w:rFonts w:cs="Arial"/>
                <w:szCs w:val="20"/>
              </w:rPr>
              <w:t>2.1, 2.</w:t>
            </w:r>
            <w:r w:rsidR="007F10AB">
              <w:rPr>
                <w:rFonts w:cs="Arial"/>
                <w:szCs w:val="20"/>
              </w:rPr>
              <w:t>2</w:t>
            </w:r>
          </w:p>
        </w:tc>
        <w:tc>
          <w:tcPr>
            <w:tcW w:w="1440" w:type="dxa"/>
            <w:tcBorders>
              <w:left w:val="single" w:sz="4" w:space="0" w:color="000000" w:themeColor="text1"/>
            </w:tcBorders>
            <w:shd w:val="clear" w:color="auto" w:fill="FFFFFF" w:themeFill="background1"/>
          </w:tcPr>
          <w:p w14:paraId="1AC15A9B" w14:textId="65C93F8C" w:rsidR="00AB01FF" w:rsidRPr="00F9231A" w:rsidRDefault="00F9231A" w:rsidP="002522B3">
            <w:pPr>
              <w:rPr>
                <w:rFonts w:cs="Arial"/>
                <w:szCs w:val="20"/>
              </w:rPr>
            </w:pPr>
            <w:r w:rsidRPr="00F9231A">
              <w:rPr>
                <w:rFonts w:cs="Arial"/>
                <w:szCs w:val="20"/>
              </w:rPr>
              <w:t>Video = 1 hour</w:t>
            </w:r>
          </w:p>
        </w:tc>
      </w:tr>
      <w:tr w:rsidR="00DB4EB7" w:rsidRPr="004963E9" w14:paraId="2F3CBEB2" w14:textId="77777777" w:rsidTr="00333780">
        <w:tc>
          <w:tcPr>
            <w:tcW w:w="10170" w:type="dxa"/>
            <w:gridSpan w:val="2"/>
            <w:tcMar>
              <w:top w:w="115" w:type="dxa"/>
              <w:left w:w="115" w:type="dxa"/>
              <w:bottom w:w="115" w:type="dxa"/>
              <w:right w:w="115" w:type="dxa"/>
            </w:tcMar>
          </w:tcPr>
          <w:p w14:paraId="1A30C458" w14:textId="77777777" w:rsidR="00DB4EB7" w:rsidRDefault="00DB4EB7" w:rsidP="00333780">
            <w:pPr>
              <w:tabs>
                <w:tab w:val="left" w:pos="2329"/>
              </w:tabs>
              <w:rPr>
                <w:rFonts w:eastAsia="Arial" w:cs="Arial"/>
                <w:b/>
                <w:bCs/>
              </w:rPr>
            </w:pPr>
            <w:r>
              <w:rPr>
                <w:rFonts w:eastAsia="Arial" w:cs="Arial"/>
                <w:b/>
                <w:bCs/>
              </w:rPr>
              <w:t>Health Topic Presentation Preparation</w:t>
            </w:r>
          </w:p>
          <w:p w14:paraId="5BE91B7D" w14:textId="77777777" w:rsidR="00DB4EB7" w:rsidRDefault="00DB4EB7" w:rsidP="00333780">
            <w:pPr>
              <w:rPr>
                <w:rFonts w:eastAsia="Arial" w:cs="Arial"/>
                <w:bCs/>
              </w:rPr>
            </w:pPr>
          </w:p>
          <w:p w14:paraId="18D07B1B" w14:textId="77777777" w:rsidR="00DB4EB7" w:rsidRPr="00DF7945" w:rsidRDefault="00DB4EB7" w:rsidP="00333780">
            <w:pPr>
              <w:rPr>
                <w:b/>
                <w:bCs/>
              </w:rPr>
            </w:pPr>
            <w:r w:rsidRPr="000D4407">
              <w:rPr>
                <w:rFonts w:eastAsia="Arial" w:cs="Arial"/>
                <w:bCs/>
              </w:rPr>
              <w:t xml:space="preserve">Your health topic presentation is due Thursday of </w:t>
            </w:r>
            <w:r>
              <w:rPr>
                <w:rFonts w:eastAsia="Arial" w:cs="Arial"/>
                <w:bCs/>
              </w:rPr>
              <w:t>W</w:t>
            </w:r>
            <w:r w:rsidRPr="000D4407">
              <w:rPr>
                <w:rFonts w:eastAsia="Arial" w:cs="Arial"/>
                <w:bCs/>
              </w:rPr>
              <w:t>eek 4. Begin working on your project now to give yourself time to complete this project.</w:t>
            </w:r>
          </w:p>
        </w:tc>
        <w:tc>
          <w:tcPr>
            <w:tcW w:w="1440" w:type="dxa"/>
            <w:tcBorders>
              <w:bottom w:val="single" w:sz="4" w:space="0" w:color="000000" w:themeColor="text1"/>
            </w:tcBorders>
          </w:tcPr>
          <w:p w14:paraId="110F757B" w14:textId="77777777" w:rsidR="00DB4EB7" w:rsidRDefault="00DB4EB7" w:rsidP="00333780">
            <w:pPr>
              <w:rPr>
                <w:rFonts w:cs="Arial"/>
                <w:szCs w:val="20"/>
              </w:rPr>
            </w:pPr>
            <w:r>
              <w:rPr>
                <w:rFonts w:cs="Arial"/>
                <w:szCs w:val="20"/>
              </w:rPr>
              <w:t>4.1</w:t>
            </w:r>
          </w:p>
        </w:tc>
        <w:tc>
          <w:tcPr>
            <w:tcW w:w="1440" w:type="dxa"/>
            <w:tcBorders>
              <w:bottom w:val="single" w:sz="4" w:space="0" w:color="000000" w:themeColor="text1"/>
            </w:tcBorders>
          </w:tcPr>
          <w:p w14:paraId="191AABC7" w14:textId="77777777" w:rsidR="00DB4EB7" w:rsidRDefault="00DB4EB7" w:rsidP="00333780">
            <w:pPr>
              <w:rPr>
                <w:rFonts w:cs="Arial"/>
                <w:szCs w:val="20"/>
              </w:rPr>
            </w:pPr>
          </w:p>
        </w:tc>
      </w:tr>
      <w:tr w:rsidR="00966630" w:rsidRPr="004963E9" w14:paraId="3B8571A0" w14:textId="77777777" w:rsidTr="00675272">
        <w:tc>
          <w:tcPr>
            <w:tcW w:w="10170" w:type="dxa"/>
            <w:gridSpan w:val="2"/>
            <w:tcMar>
              <w:top w:w="115" w:type="dxa"/>
              <w:left w:w="115" w:type="dxa"/>
              <w:bottom w:w="115" w:type="dxa"/>
              <w:right w:w="115" w:type="dxa"/>
            </w:tcMar>
          </w:tcPr>
          <w:p w14:paraId="19377FB2" w14:textId="77777777" w:rsidR="00966630" w:rsidRPr="00DF7945" w:rsidRDefault="00966630" w:rsidP="00675272">
            <w:pPr>
              <w:rPr>
                <w:b/>
                <w:bCs/>
              </w:rPr>
            </w:pPr>
            <w:r w:rsidRPr="00DF7945">
              <w:rPr>
                <w:b/>
                <w:bCs/>
              </w:rPr>
              <w:t xml:space="preserve">PowerPoint Presentation </w:t>
            </w:r>
            <w:r>
              <w:rPr>
                <w:b/>
                <w:bCs/>
              </w:rPr>
              <w:t>W</w:t>
            </w:r>
            <w:r w:rsidRPr="00DF7945">
              <w:rPr>
                <w:b/>
                <w:bCs/>
              </w:rPr>
              <w:t xml:space="preserve">ith </w:t>
            </w:r>
            <w:r>
              <w:rPr>
                <w:b/>
                <w:bCs/>
              </w:rPr>
              <w:t>A</w:t>
            </w:r>
            <w:r w:rsidRPr="00DF7945">
              <w:rPr>
                <w:b/>
                <w:bCs/>
              </w:rPr>
              <w:t xml:space="preserve">udio </w:t>
            </w:r>
            <w:r>
              <w:rPr>
                <w:b/>
                <w:bCs/>
              </w:rPr>
              <w:t>N</w:t>
            </w:r>
            <w:r w:rsidRPr="00DF7945">
              <w:rPr>
                <w:b/>
                <w:bCs/>
              </w:rPr>
              <w:t xml:space="preserve">arration </w:t>
            </w:r>
            <w:r>
              <w:rPr>
                <w:b/>
                <w:bCs/>
              </w:rPr>
              <w:t>T</w:t>
            </w:r>
            <w:r w:rsidRPr="00DF7945">
              <w:rPr>
                <w:b/>
                <w:bCs/>
              </w:rPr>
              <w:t>utorials</w:t>
            </w:r>
          </w:p>
          <w:p w14:paraId="012A9641" w14:textId="77777777" w:rsidR="00966630" w:rsidRPr="00DF7945" w:rsidRDefault="00966630" w:rsidP="00675272">
            <w:pPr>
              <w:rPr>
                <w:bCs/>
              </w:rPr>
            </w:pPr>
          </w:p>
          <w:p w14:paraId="59D2E3C6" w14:textId="77777777" w:rsidR="00966630" w:rsidRDefault="00966630" w:rsidP="00675272">
            <w:pPr>
              <w:rPr>
                <w:bCs/>
              </w:rPr>
            </w:pPr>
            <w:r w:rsidRPr="00DF7945">
              <w:rPr>
                <w:bCs/>
              </w:rPr>
              <w:t>You will need to submit a</w:t>
            </w:r>
            <w:r>
              <w:rPr>
                <w:bCs/>
              </w:rPr>
              <w:t xml:space="preserve"> </w:t>
            </w:r>
            <w:r w:rsidRPr="00DF7945">
              <w:rPr>
                <w:bCs/>
              </w:rPr>
              <w:t xml:space="preserve">narrated presentation </w:t>
            </w:r>
            <w:r>
              <w:rPr>
                <w:bCs/>
              </w:rPr>
              <w:t>this week</w:t>
            </w:r>
            <w:r w:rsidRPr="00DF7945">
              <w:rPr>
                <w:bCs/>
              </w:rPr>
              <w:t xml:space="preserve">. </w:t>
            </w:r>
            <w:r>
              <w:rPr>
                <w:bCs/>
              </w:rPr>
              <w:t>The following</w:t>
            </w:r>
            <w:r w:rsidRPr="00DF7945">
              <w:rPr>
                <w:bCs/>
              </w:rPr>
              <w:t xml:space="preserve"> are some tutorials you can </w:t>
            </w:r>
            <w:r>
              <w:rPr>
                <w:bCs/>
              </w:rPr>
              <w:t xml:space="preserve">use to </w:t>
            </w:r>
            <w:r w:rsidRPr="00DF7945">
              <w:rPr>
                <w:bCs/>
              </w:rPr>
              <w:t>familiarize yourself with this functionality in PowerPoint:</w:t>
            </w:r>
          </w:p>
          <w:p w14:paraId="0A790A8F" w14:textId="77777777" w:rsidR="00966630" w:rsidRPr="00DF7945" w:rsidRDefault="00966630" w:rsidP="00675272">
            <w:pPr>
              <w:rPr>
                <w:bCs/>
              </w:rPr>
            </w:pPr>
          </w:p>
          <w:p w14:paraId="6096D6E8" w14:textId="77777777" w:rsidR="00966630" w:rsidRPr="00CB1A47" w:rsidRDefault="007D1A05" w:rsidP="00675272">
            <w:pPr>
              <w:pStyle w:val="AssignmentsLevel2"/>
              <w:rPr>
                <w:rStyle w:val="Hyperlink"/>
                <w:color w:val="auto"/>
                <w:u w:val="none"/>
              </w:rPr>
            </w:pPr>
            <w:hyperlink r:id="rId29" w:anchor="OfficeVersion=2013,_2016" w:history="1">
              <w:r w:rsidR="00966630" w:rsidRPr="00DF7945">
                <w:rPr>
                  <w:rStyle w:val="Hyperlink"/>
                </w:rPr>
                <w:t>Add or delete audio in your PowerPoint presentation</w:t>
              </w:r>
            </w:hyperlink>
          </w:p>
          <w:p w14:paraId="15BF5CA6" w14:textId="77777777" w:rsidR="00966630" w:rsidRPr="00CB1A47" w:rsidRDefault="007D1A05" w:rsidP="00675272">
            <w:pPr>
              <w:pStyle w:val="AssignmentsLevel2"/>
            </w:pPr>
            <w:hyperlink r:id="rId30" w:anchor="OfficeVersion=2013,_2016" w:history="1">
              <w:r w:rsidR="00966630" w:rsidRPr="00DF7945">
                <w:rPr>
                  <w:rStyle w:val="Hyperlink"/>
                </w:rPr>
                <w:t>Record a slide show with narration and slide timings</w:t>
              </w:r>
            </w:hyperlink>
          </w:p>
        </w:tc>
        <w:tc>
          <w:tcPr>
            <w:tcW w:w="1440" w:type="dxa"/>
            <w:tcBorders>
              <w:bottom w:val="single" w:sz="4" w:space="0" w:color="000000" w:themeColor="text1"/>
            </w:tcBorders>
          </w:tcPr>
          <w:p w14:paraId="69520207" w14:textId="77777777" w:rsidR="00966630" w:rsidRPr="004963E9" w:rsidRDefault="00966630" w:rsidP="00675272">
            <w:pPr>
              <w:rPr>
                <w:rFonts w:cs="Arial"/>
                <w:szCs w:val="20"/>
              </w:rPr>
            </w:pPr>
            <w:r>
              <w:rPr>
                <w:rFonts w:cs="Arial"/>
                <w:szCs w:val="20"/>
              </w:rPr>
              <w:lastRenderedPageBreak/>
              <w:t>N/A</w:t>
            </w:r>
          </w:p>
        </w:tc>
        <w:tc>
          <w:tcPr>
            <w:tcW w:w="1440" w:type="dxa"/>
            <w:tcBorders>
              <w:bottom w:val="single" w:sz="4" w:space="0" w:color="000000" w:themeColor="text1"/>
            </w:tcBorders>
          </w:tcPr>
          <w:p w14:paraId="0A24A974" w14:textId="77777777" w:rsidR="00966630" w:rsidRPr="004963E9" w:rsidRDefault="00966630" w:rsidP="00675272">
            <w:pPr>
              <w:rPr>
                <w:rFonts w:cs="Arial"/>
                <w:szCs w:val="20"/>
              </w:rPr>
            </w:pPr>
            <w:r>
              <w:rPr>
                <w:rFonts w:cs="Arial"/>
                <w:szCs w:val="20"/>
              </w:rPr>
              <w:t>Tutorial = .25 hour</w:t>
            </w:r>
          </w:p>
        </w:tc>
      </w:tr>
      <w:tr w:rsidR="00AB01FF" w:rsidRPr="00F9231A"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F9231A" w:rsidRDefault="4948C66D" w:rsidP="4948C66D">
            <w:pPr>
              <w:tabs>
                <w:tab w:val="left" w:pos="0"/>
                <w:tab w:val="left" w:pos="3720"/>
              </w:tabs>
              <w:outlineLvl w:val="0"/>
              <w:rPr>
                <w:rFonts w:eastAsia="Arial" w:cs="Arial"/>
                <w:i/>
                <w:iCs/>
              </w:rPr>
            </w:pPr>
            <w:r w:rsidRPr="00F9231A">
              <w:rPr>
                <w:rFonts w:eastAsia="Arial" w:cs="Arial"/>
                <w:b/>
                <w:bCs/>
                <w:i/>
                <w:iCs/>
                <w:sz w:val="22"/>
                <w:szCs w:val="22"/>
              </w:rPr>
              <w:t>Graded Assignments</w:t>
            </w:r>
          </w:p>
          <w:p w14:paraId="3EADCECC" w14:textId="77777777" w:rsidR="00AB01FF" w:rsidRPr="00F9231A" w:rsidRDefault="4948C66D" w:rsidP="4948C66D">
            <w:pPr>
              <w:tabs>
                <w:tab w:val="left" w:pos="0"/>
                <w:tab w:val="left" w:pos="3720"/>
              </w:tabs>
              <w:outlineLvl w:val="0"/>
              <w:rPr>
                <w:rFonts w:eastAsia="Arial" w:cs="Arial"/>
                <w:b/>
                <w:bCs/>
                <w:i/>
                <w:iCs/>
              </w:rPr>
            </w:pPr>
            <w:r w:rsidRPr="00F9231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F9231A" w:rsidRDefault="4948C66D" w:rsidP="4948C66D">
            <w:pPr>
              <w:tabs>
                <w:tab w:val="left" w:pos="0"/>
                <w:tab w:val="left" w:pos="3720"/>
              </w:tabs>
              <w:outlineLvl w:val="0"/>
              <w:rPr>
                <w:rFonts w:eastAsia="Arial" w:cs="Arial"/>
                <w:b/>
                <w:bCs/>
                <w:i/>
                <w:iCs/>
              </w:rPr>
            </w:pPr>
            <w:r w:rsidRPr="00F9231A">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F9231A" w:rsidRDefault="4948C66D" w:rsidP="4948C66D">
            <w:pPr>
              <w:rPr>
                <w:rFonts w:eastAsia="Arial" w:cs="Arial"/>
                <w:b/>
                <w:bCs/>
                <w:i/>
                <w:iCs/>
              </w:rPr>
            </w:pPr>
            <w:r w:rsidRPr="00F9231A">
              <w:rPr>
                <w:rFonts w:eastAsia="Arial" w:cs="Arial"/>
                <w:b/>
                <w:bCs/>
                <w:i/>
                <w:iCs/>
              </w:rPr>
              <w:t>AIE</w:t>
            </w:r>
          </w:p>
        </w:tc>
      </w:tr>
      <w:tr w:rsidR="00F9231A" w:rsidRPr="00F9231A" w14:paraId="53D5A631" w14:textId="77777777" w:rsidTr="00BE54C1">
        <w:tc>
          <w:tcPr>
            <w:tcW w:w="10170" w:type="dxa"/>
            <w:gridSpan w:val="2"/>
            <w:tcMar>
              <w:top w:w="115" w:type="dxa"/>
              <w:left w:w="115" w:type="dxa"/>
              <w:bottom w:w="115" w:type="dxa"/>
              <w:right w:w="115" w:type="dxa"/>
            </w:tcMar>
          </w:tcPr>
          <w:p w14:paraId="03C2F3DE" w14:textId="371F90F0" w:rsidR="00F9231A" w:rsidRPr="00F9231A" w:rsidRDefault="00F9231A" w:rsidP="00F9231A">
            <w:pPr>
              <w:rPr>
                <w:b/>
              </w:rPr>
            </w:pPr>
            <w:r w:rsidRPr="00F9231A">
              <w:rPr>
                <w:b/>
              </w:rPr>
              <w:t>Discussion: Relaxation Exercise</w:t>
            </w:r>
          </w:p>
          <w:p w14:paraId="2599B2C4" w14:textId="77777777" w:rsidR="00F9231A" w:rsidRPr="00F9231A" w:rsidRDefault="00F9231A" w:rsidP="00F9231A">
            <w:pPr>
              <w:pStyle w:val="AssignmentsLevel1"/>
              <w:rPr>
                <w:b/>
              </w:rPr>
            </w:pPr>
          </w:p>
          <w:p w14:paraId="02A722DF" w14:textId="22A0775F" w:rsidR="00F9231A" w:rsidRPr="00F9231A" w:rsidRDefault="00F9231A" w:rsidP="00F9231A">
            <w:pPr>
              <w:pStyle w:val="AssignmentsLevel1"/>
            </w:pPr>
            <w:r w:rsidRPr="00F9231A">
              <w:rPr>
                <w:b/>
              </w:rPr>
              <w:t>Watch</w:t>
            </w:r>
            <w:r w:rsidRPr="00F9231A">
              <w:t xml:space="preserve"> </w:t>
            </w:r>
            <w:hyperlink r:id="rId31" w:history="1">
              <w:r w:rsidRPr="00F9231A">
                <w:rPr>
                  <w:rStyle w:val="Hyperlink"/>
                </w:rPr>
                <w:t>Diaphragmatic Breathing Part 1 of 3 - Intro to Diaphragmatic Breathing</w:t>
              </w:r>
            </w:hyperlink>
            <w:r w:rsidRPr="00F9231A">
              <w:t xml:space="preserve"> (1:56)</w:t>
            </w:r>
            <w:r w:rsidR="00377197">
              <w:t>.</w:t>
            </w:r>
          </w:p>
          <w:p w14:paraId="69122DAA" w14:textId="7C47D467" w:rsidR="00F9231A" w:rsidRPr="00F9231A" w:rsidRDefault="00F9231A" w:rsidP="00F9231A"/>
          <w:p w14:paraId="2E14231D" w14:textId="6EF60910" w:rsidR="00F9231A" w:rsidRDefault="00F9231A" w:rsidP="00F9231A">
            <w:r w:rsidRPr="00F9231A">
              <w:rPr>
                <w:b/>
              </w:rPr>
              <w:t>Watch</w:t>
            </w:r>
            <w:r w:rsidRPr="00F9231A">
              <w:t xml:space="preserve"> and </w:t>
            </w:r>
            <w:r w:rsidRPr="00F9231A">
              <w:rPr>
                <w:b/>
              </w:rPr>
              <w:t>complete</w:t>
            </w:r>
            <w:r w:rsidRPr="00F9231A">
              <w:t xml:space="preserve"> the following exercises:</w:t>
            </w:r>
          </w:p>
          <w:p w14:paraId="6FC6931C" w14:textId="77777777" w:rsidR="0079013C" w:rsidRPr="00F9231A" w:rsidRDefault="0079013C" w:rsidP="00F9231A"/>
          <w:p w14:paraId="3EF78F5F" w14:textId="4C747EC3" w:rsidR="00F9231A" w:rsidRPr="00F9231A" w:rsidRDefault="007D1A05" w:rsidP="00F9231A">
            <w:pPr>
              <w:pStyle w:val="AssignmentsLevel2"/>
            </w:pPr>
            <w:hyperlink r:id="rId32" w:history="1">
              <w:r w:rsidR="00F9231A" w:rsidRPr="00F9231A">
                <w:rPr>
                  <w:rStyle w:val="Hyperlink"/>
                </w:rPr>
                <w:t>Progressive Muscle Relaxation (WITH Music)</w:t>
              </w:r>
            </w:hyperlink>
            <w:r w:rsidR="00F9231A" w:rsidRPr="00F9231A">
              <w:t xml:space="preserve"> (15:52)</w:t>
            </w:r>
          </w:p>
          <w:p w14:paraId="12215202" w14:textId="66494951" w:rsidR="00F9231A" w:rsidRPr="00F9231A" w:rsidRDefault="007D1A05" w:rsidP="00F9231A">
            <w:pPr>
              <w:pStyle w:val="AssignmentsLevel2"/>
            </w:pPr>
            <w:hyperlink r:id="rId33" w:history="1">
              <w:r w:rsidR="00F9231A" w:rsidRPr="00F9231A">
                <w:rPr>
                  <w:rStyle w:val="Hyperlink"/>
                </w:rPr>
                <w:t>Learn the Diaphragmatic Breathing Technique</w:t>
              </w:r>
            </w:hyperlink>
            <w:r w:rsidR="00F9231A" w:rsidRPr="00F9231A">
              <w:t xml:space="preserve"> (3:46)</w:t>
            </w:r>
          </w:p>
          <w:p w14:paraId="4CCAA175" w14:textId="77777777" w:rsidR="00F9231A" w:rsidRPr="00F9231A" w:rsidRDefault="00F9231A" w:rsidP="00F9231A"/>
          <w:p w14:paraId="60D6A1BA" w14:textId="2704EF25" w:rsidR="00F9231A" w:rsidRDefault="00F9231A" w:rsidP="00F9231A">
            <w:pPr>
              <w:pStyle w:val="AssignmentsLevel1"/>
            </w:pPr>
            <w:r w:rsidRPr="00F9231A">
              <w:rPr>
                <w:b/>
                <w:bCs/>
              </w:rPr>
              <w:t>Pos</w:t>
            </w:r>
            <w:r w:rsidRPr="00222211">
              <w:rPr>
                <w:b/>
              </w:rPr>
              <w:t xml:space="preserve">t </w:t>
            </w:r>
            <w:r w:rsidRPr="00F9231A">
              <w:t>a clear and logical response to the following, providing specific examples to support your answers</w:t>
            </w:r>
            <w:r w:rsidR="00377197">
              <w:t>:</w:t>
            </w:r>
          </w:p>
          <w:p w14:paraId="19F1D0B0" w14:textId="77777777" w:rsidR="0079013C" w:rsidRPr="00F9231A" w:rsidRDefault="0079013C" w:rsidP="00F9231A">
            <w:pPr>
              <w:pStyle w:val="AssignmentsLevel1"/>
            </w:pPr>
          </w:p>
          <w:p w14:paraId="509A443F" w14:textId="7EDFAD95" w:rsidR="00C86176" w:rsidRDefault="00F9231A" w:rsidP="00F9231A">
            <w:pPr>
              <w:pStyle w:val="AssignmentsLevel2"/>
            </w:pPr>
            <w:r w:rsidRPr="00F9231A">
              <w:t>Did you find these exercises easy or hard</w:t>
            </w:r>
            <w:r w:rsidR="00C86176">
              <w:t>? D</w:t>
            </w:r>
            <w:r w:rsidRPr="00F9231A">
              <w:t>id you get distracted</w:t>
            </w:r>
            <w:r w:rsidR="00C86176">
              <w:t>? W</w:t>
            </w:r>
            <w:r w:rsidRPr="00F9231A">
              <w:t xml:space="preserve">ere you able to complete the exercises? Explain your answers.  </w:t>
            </w:r>
          </w:p>
          <w:p w14:paraId="78A5D7F2" w14:textId="30414182" w:rsidR="00F9231A" w:rsidRPr="00F9231A" w:rsidRDefault="00F9231A" w:rsidP="00F9231A">
            <w:pPr>
              <w:pStyle w:val="AssignmentsLevel2"/>
            </w:pPr>
            <w:r w:rsidRPr="00F9231A">
              <w:t xml:space="preserve">How will you incorporate these exercises into your daily living? Why should </w:t>
            </w:r>
            <w:r w:rsidR="00C86176">
              <w:t xml:space="preserve">a </w:t>
            </w:r>
            <w:r w:rsidRPr="00F9231A">
              <w:t>health psychologist understand these methods</w:t>
            </w:r>
            <w:r w:rsidR="00C86176">
              <w:t>? H</w:t>
            </w:r>
            <w:r w:rsidRPr="00F9231A">
              <w:t>ow can they use them in their practice? What are the benefits of muscle relaxation and deep breathing techniques for yourself and others?</w:t>
            </w:r>
          </w:p>
          <w:p w14:paraId="1A248A6C" w14:textId="77777777" w:rsidR="00F9231A" w:rsidRPr="00F9231A" w:rsidRDefault="00F9231A" w:rsidP="00F9231A">
            <w:pPr>
              <w:pStyle w:val="AssignmentsLevel1"/>
            </w:pPr>
          </w:p>
          <w:p w14:paraId="4290EA92" w14:textId="527AF06B" w:rsidR="00F9231A" w:rsidRPr="00F9231A" w:rsidRDefault="00F9231A" w:rsidP="00F9231A">
            <w:pPr>
              <w:pStyle w:val="AssignmentsLevel1"/>
            </w:pPr>
            <w:r w:rsidRPr="00F9231A">
              <w:rPr>
                <w:i/>
                <w:iCs/>
              </w:rPr>
              <w:t>Note</w:t>
            </w:r>
            <w:r w:rsidR="00C86176">
              <w:t>:</w:t>
            </w:r>
            <w:r w:rsidRPr="00F9231A">
              <w:t xml:space="preserve"> Initial answers to the questions are due by 11:59 p.m. (Eastern time) on Thursday. </w:t>
            </w:r>
          </w:p>
          <w:p w14:paraId="4C83AD71" w14:textId="77777777" w:rsidR="00F9231A" w:rsidRPr="00F9231A" w:rsidRDefault="00F9231A" w:rsidP="00F9231A">
            <w:pPr>
              <w:pStyle w:val="AssignmentsLevel1"/>
            </w:pPr>
          </w:p>
          <w:p w14:paraId="2E0716E7" w14:textId="51660AB1" w:rsidR="00F9231A" w:rsidRPr="00F9231A" w:rsidRDefault="00F9231A" w:rsidP="00C86176">
            <w:pPr>
              <w:pStyle w:val="AssignmentsLevel1"/>
            </w:pPr>
            <w:r w:rsidRPr="00F9231A">
              <w:rPr>
                <w:b/>
                <w:bCs/>
              </w:rPr>
              <w:t>Respond</w:t>
            </w:r>
            <w:r w:rsidRPr="00F9231A">
              <w:t xml:space="preserve"> to at least </w:t>
            </w:r>
            <w:r w:rsidR="00C86176">
              <w:t>3</w:t>
            </w:r>
            <w:r w:rsidR="00C86176" w:rsidRPr="00F9231A">
              <w:t xml:space="preserve"> </w:t>
            </w:r>
            <w:r w:rsidRPr="00F9231A">
              <w:t xml:space="preserve">students in a manner that is thought provoking and </w:t>
            </w:r>
            <w:r w:rsidR="00C86176">
              <w:t xml:space="preserve">that </w:t>
            </w:r>
            <w:r w:rsidRPr="00F9231A">
              <w:t>appropriately challenges or elevates the discussion. All responses must be posted by 11:59 p.m. (Eastern time) on Sunday.</w:t>
            </w:r>
          </w:p>
        </w:tc>
        <w:tc>
          <w:tcPr>
            <w:tcW w:w="1440" w:type="dxa"/>
          </w:tcPr>
          <w:p w14:paraId="610654DD" w14:textId="2B55E493" w:rsidR="00F9231A" w:rsidRPr="00F9231A" w:rsidRDefault="00E34444" w:rsidP="00F9231A">
            <w:pPr>
              <w:tabs>
                <w:tab w:val="left" w:pos="2329"/>
              </w:tabs>
              <w:rPr>
                <w:rFonts w:cs="Arial"/>
                <w:szCs w:val="20"/>
              </w:rPr>
            </w:pPr>
            <w:r>
              <w:rPr>
                <w:rFonts w:cs="Arial"/>
                <w:szCs w:val="20"/>
              </w:rPr>
              <w:t>2.</w:t>
            </w:r>
            <w:r w:rsidR="007F10AB">
              <w:rPr>
                <w:rFonts w:cs="Arial"/>
                <w:szCs w:val="20"/>
              </w:rPr>
              <w:t>2</w:t>
            </w:r>
          </w:p>
        </w:tc>
        <w:tc>
          <w:tcPr>
            <w:tcW w:w="1440" w:type="dxa"/>
          </w:tcPr>
          <w:p w14:paraId="4AF27DEC" w14:textId="66AE12E2" w:rsidR="00F9231A" w:rsidRPr="00F9231A" w:rsidRDefault="00F9231A" w:rsidP="00F9231A">
            <w:pPr>
              <w:tabs>
                <w:tab w:val="left" w:pos="2329"/>
              </w:tabs>
              <w:rPr>
                <w:rFonts w:cs="Arial"/>
                <w:szCs w:val="20"/>
              </w:rPr>
            </w:pPr>
            <w:r w:rsidRPr="00F9231A">
              <w:t xml:space="preserve">Discussion: one post and replies to three other posts </w:t>
            </w:r>
            <w:r w:rsidR="00400C43">
              <w:t xml:space="preserve">and review faculty feedback </w:t>
            </w:r>
            <w:r w:rsidRPr="00F9231A">
              <w:t xml:space="preserve">= </w:t>
            </w:r>
            <w:r w:rsidRPr="00F9231A">
              <w:rPr>
                <w:b/>
                <w:bCs/>
              </w:rPr>
              <w:t>1</w:t>
            </w:r>
            <w:r w:rsidR="00400C43">
              <w:rPr>
                <w:b/>
                <w:bCs/>
              </w:rPr>
              <w:t>.5</w:t>
            </w:r>
            <w:r w:rsidRPr="00F9231A">
              <w:rPr>
                <w:b/>
                <w:bCs/>
              </w:rPr>
              <w:t xml:space="preserve"> hour </w:t>
            </w:r>
          </w:p>
        </w:tc>
      </w:tr>
      <w:tr w:rsidR="00F9231A" w:rsidRPr="00F9231A" w14:paraId="777E9164" w14:textId="77777777" w:rsidTr="00E95FE1">
        <w:tc>
          <w:tcPr>
            <w:tcW w:w="10170" w:type="dxa"/>
            <w:gridSpan w:val="2"/>
            <w:tcMar>
              <w:top w:w="115" w:type="dxa"/>
              <w:left w:w="115" w:type="dxa"/>
              <w:bottom w:w="115" w:type="dxa"/>
              <w:right w:w="115" w:type="dxa"/>
            </w:tcMar>
          </w:tcPr>
          <w:p w14:paraId="50F46BE9" w14:textId="77777777" w:rsidR="00F9231A" w:rsidRPr="00F9231A" w:rsidRDefault="00F9231A" w:rsidP="00E95FE1">
            <w:pPr>
              <w:tabs>
                <w:tab w:val="left" w:pos="2329"/>
              </w:tabs>
              <w:rPr>
                <w:b/>
                <w:bCs/>
              </w:rPr>
            </w:pPr>
            <w:r w:rsidRPr="00F9231A">
              <w:rPr>
                <w:b/>
                <w:bCs/>
              </w:rPr>
              <w:t>Journal: Stress</w:t>
            </w:r>
          </w:p>
          <w:p w14:paraId="4BDCA608" w14:textId="77777777" w:rsidR="00F9231A" w:rsidRPr="00F9231A" w:rsidRDefault="00F9231A" w:rsidP="00E95FE1">
            <w:pPr>
              <w:pStyle w:val="AssignmentsLevel1"/>
              <w:rPr>
                <w:b/>
              </w:rPr>
            </w:pPr>
          </w:p>
          <w:p w14:paraId="6ADA5952" w14:textId="0A11C384" w:rsidR="00F9231A" w:rsidRPr="00F9231A" w:rsidRDefault="00F9231A" w:rsidP="00E95FE1">
            <w:pPr>
              <w:pStyle w:val="AssignmentsLevel1"/>
              <w:rPr>
                <w:b/>
              </w:rPr>
            </w:pPr>
            <w:r w:rsidRPr="00F9231A">
              <w:rPr>
                <w:b/>
              </w:rPr>
              <w:t xml:space="preserve">Watch </w:t>
            </w:r>
            <w:hyperlink r:id="rId34" w:history="1">
              <w:r w:rsidRPr="00F9231A">
                <w:rPr>
                  <w:rStyle w:val="Hyperlink"/>
                </w:rPr>
                <w:t>How stress affects your body - Sharon Horesh Bergquist</w:t>
              </w:r>
            </w:hyperlink>
            <w:r w:rsidRPr="00F9231A">
              <w:t xml:space="preserve"> (4:42)</w:t>
            </w:r>
            <w:r w:rsidR="0079013C">
              <w:t>.</w:t>
            </w:r>
          </w:p>
          <w:p w14:paraId="55A18584" w14:textId="77777777" w:rsidR="00F9231A" w:rsidRPr="00F9231A" w:rsidRDefault="00F9231A" w:rsidP="00E95FE1">
            <w:pPr>
              <w:pStyle w:val="AssignmentsLevel1"/>
              <w:rPr>
                <w:b/>
              </w:rPr>
            </w:pPr>
          </w:p>
          <w:p w14:paraId="308BF3FE" w14:textId="52B50FA0" w:rsidR="00F9231A" w:rsidRPr="00F9231A" w:rsidRDefault="00F9231A" w:rsidP="00E95FE1">
            <w:pPr>
              <w:pStyle w:val="AssignmentsLevel1"/>
              <w:rPr>
                <w:i/>
              </w:rPr>
            </w:pPr>
            <w:r w:rsidRPr="00F9231A">
              <w:rPr>
                <w:b/>
              </w:rPr>
              <w:t>Complete</w:t>
            </w:r>
            <w:r w:rsidRPr="00F9231A">
              <w:t xml:space="preserve"> Check Your Health Risks: Life Events Scale for Students on p</w:t>
            </w:r>
            <w:r w:rsidR="00C86176">
              <w:t>.</w:t>
            </w:r>
            <w:r w:rsidRPr="00F9231A">
              <w:t xml:space="preserve"> 86 of </w:t>
            </w:r>
            <w:r w:rsidRPr="00F9231A">
              <w:rPr>
                <w:i/>
              </w:rPr>
              <w:t>Health Psychology.</w:t>
            </w:r>
          </w:p>
          <w:p w14:paraId="76932397" w14:textId="77777777" w:rsidR="00C86176" w:rsidRDefault="00C86176" w:rsidP="00E95FE1">
            <w:pPr>
              <w:pStyle w:val="AssignmentsLevel1"/>
              <w:rPr>
                <w:i/>
              </w:rPr>
            </w:pPr>
          </w:p>
          <w:p w14:paraId="041C255A" w14:textId="0725597A" w:rsidR="00F9231A" w:rsidRPr="00F9231A" w:rsidRDefault="00F9231A" w:rsidP="00E95FE1">
            <w:pPr>
              <w:pStyle w:val="AssignmentsLevel1"/>
            </w:pPr>
            <w:r w:rsidRPr="00F9231A">
              <w:rPr>
                <w:i/>
              </w:rPr>
              <w:t>Note</w:t>
            </w:r>
            <w:r w:rsidR="00C86176">
              <w:rPr>
                <w:i/>
              </w:rPr>
              <w:t>:</w:t>
            </w:r>
            <w:r w:rsidRPr="00F9231A">
              <w:t xml:space="preserve"> If you are a nontraditional student</w:t>
            </w:r>
            <w:r w:rsidR="00C86176">
              <w:t>,</w:t>
            </w:r>
            <w:r w:rsidRPr="00F9231A">
              <w:t xml:space="preserve"> complete </w:t>
            </w:r>
            <w:hyperlink r:id="rId35" w:history="1">
              <w:r w:rsidRPr="00FA1B07">
                <w:rPr>
                  <w:rStyle w:val="Hyperlink"/>
                </w:rPr>
                <w:t>The Holmes-Rahe Stress Inventory</w:t>
              </w:r>
            </w:hyperlink>
            <w:r w:rsidRPr="00F9231A">
              <w:t>.</w:t>
            </w:r>
          </w:p>
          <w:p w14:paraId="46D1AB83" w14:textId="77777777" w:rsidR="00F9231A" w:rsidRPr="00F9231A" w:rsidRDefault="00F9231A" w:rsidP="00E95FE1">
            <w:pPr>
              <w:pStyle w:val="AssignmentsLevel1"/>
              <w:rPr>
                <w:b/>
                <w:bCs/>
              </w:rPr>
            </w:pPr>
          </w:p>
          <w:p w14:paraId="74AD94CE" w14:textId="598EF882" w:rsidR="00F9231A" w:rsidRPr="00F9231A" w:rsidRDefault="00F9231A" w:rsidP="00E95FE1">
            <w:pPr>
              <w:pStyle w:val="AssignmentsLevel1"/>
            </w:pPr>
            <w:r w:rsidRPr="00F9231A">
              <w:rPr>
                <w:b/>
                <w:bCs/>
              </w:rPr>
              <w:t>Pos</w:t>
            </w:r>
            <w:r w:rsidRPr="00222211">
              <w:rPr>
                <w:b/>
              </w:rPr>
              <w:t>t</w:t>
            </w:r>
            <w:r w:rsidRPr="00F9231A">
              <w:t xml:space="preserve"> a clear and logical response to the following, providing specific examples to support your answers</w:t>
            </w:r>
            <w:r w:rsidR="00C86176">
              <w:t>:</w:t>
            </w:r>
          </w:p>
          <w:p w14:paraId="4232A955" w14:textId="77777777" w:rsidR="00F9231A" w:rsidRPr="00F9231A" w:rsidRDefault="00F9231A" w:rsidP="00E95FE1">
            <w:pPr>
              <w:pStyle w:val="AssignmentsLevel1"/>
            </w:pPr>
          </w:p>
          <w:p w14:paraId="18140CAD" w14:textId="5CE06B7E" w:rsidR="00C86176" w:rsidRDefault="00F9231A" w:rsidP="00E95FE1">
            <w:pPr>
              <w:pStyle w:val="AssignmentsLevel2"/>
            </w:pPr>
            <w:r w:rsidRPr="00F9231A">
              <w:t>How does long-term stress affect the body</w:t>
            </w:r>
            <w:r w:rsidR="00C86176">
              <w:t>? W</w:t>
            </w:r>
            <w:r w:rsidRPr="00F9231A">
              <w:t xml:space="preserve">hat is the damage it can cause? </w:t>
            </w:r>
          </w:p>
          <w:p w14:paraId="78223F1C" w14:textId="1B780C85" w:rsidR="00C86176" w:rsidRDefault="00F9231A" w:rsidP="00E95FE1">
            <w:pPr>
              <w:pStyle w:val="AssignmentsLevel2"/>
            </w:pPr>
            <w:r w:rsidRPr="00F9231A">
              <w:lastRenderedPageBreak/>
              <w:t xml:space="preserve">How stressed are you on a scale from </w:t>
            </w:r>
            <w:r w:rsidR="00C86176">
              <w:t>1</w:t>
            </w:r>
            <w:r w:rsidR="00C86176" w:rsidRPr="00F9231A">
              <w:t xml:space="preserve"> </w:t>
            </w:r>
            <w:r w:rsidRPr="00F9231A">
              <w:t xml:space="preserve">to </w:t>
            </w:r>
            <w:r w:rsidR="00C86176">
              <w:t>10</w:t>
            </w:r>
            <w:r w:rsidRPr="00F9231A">
              <w:t xml:space="preserve">? Are your stressors more life events, daily hassles, or cataclysmic events? </w:t>
            </w:r>
          </w:p>
          <w:p w14:paraId="1751C954" w14:textId="76DD85D3" w:rsidR="00C86176" w:rsidRDefault="00F9231A" w:rsidP="00E95FE1">
            <w:pPr>
              <w:pStyle w:val="AssignmentsLevel2"/>
            </w:pPr>
            <w:r w:rsidRPr="00F9231A">
              <w:t>How do you cope with stress in a positive manner? How do you cope with stress in a negative manner?</w:t>
            </w:r>
          </w:p>
          <w:p w14:paraId="2C96FD85" w14:textId="37A55583" w:rsidR="00F9231A" w:rsidRPr="00F9231A" w:rsidRDefault="00F9231A" w:rsidP="00E95FE1">
            <w:pPr>
              <w:pStyle w:val="AssignmentsLevel2"/>
            </w:pPr>
            <w:r w:rsidRPr="00F9231A">
              <w:t xml:space="preserve">What can you do to reduce your levels of stress and improve your health on a regular basis?  </w:t>
            </w:r>
          </w:p>
          <w:p w14:paraId="3788906A" w14:textId="77777777" w:rsidR="00F9231A" w:rsidRPr="00F9231A" w:rsidRDefault="00F9231A" w:rsidP="00E95FE1">
            <w:pPr>
              <w:pStyle w:val="AssignmentsLevel1"/>
            </w:pPr>
          </w:p>
          <w:p w14:paraId="0D18F5B9" w14:textId="2B63ECB6" w:rsidR="00F9231A" w:rsidRPr="00F9231A" w:rsidRDefault="00F9231A" w:rsidP="00E95FE1">
            <w:pPr>
              <w:pStyle w:val="AssignmentsLevel1"/>
            </w:pPr>
            <w:r w:rsidRPr="00F9231A">
              <w:rPr>
                <w:i/>
                <w:iCs/>
              </w:rPr>
              <w:t>Note</w:t>
            </w:r>
            <w:r w:rsidR="00C86176">
              <w:t>:</w:t>
            </w:r>
            <w:r w:rsidRPr="00F9231A">
              <w:t xml:space="preserve"> Initial answers to the questions are due by 11:59 p.m. (Eastern time) on Thursday. </w:t>
            </w:r>
          </w:p>
          <w:p w14:paraId="11976B10" w14:textId="77777777" w:rsidR="00F9231A" w:rsidRPr="00F9231A" w:rsidRDefault="00F9231A" w:rsidP="00E95FE1">
            <w:pPr>
              <w:pStyle w:val="AssignmentsLevel1"/>
            </w:pPr>
          </w:p>
          <w:p w14:paraId="78F308C5" w14:textId="337CBBBD" w:rsidR="00F9231A" w:rsidRPr="00F9231A" w:rsidRDefault="00F9231A" w:rsidP="00C86176">
            <w:pPr>
              <w:pStyle w:val="AssignmentsLevel1"/>
            </w:pPr>
            <w:r w:rsidRPr="00F9231A">
              <w:rPr>
                <w:b/>
                <w:bCs/>
              </w:rPr>
              <w:t>Respond</w:t>
            </w:r>
            <w:r w:rsidRPr="00F9231A">
              <w:t xml:space="preserve"> to at least </w:t>
            </w:r>
            <w:r w:rsidR="00C86176">
              <w:t>3</w:t>
            </w:r>
            <w:r w:rsidR="00C86176" w:rsidRPr="00F9231A">
              <w:t xml:space="preserve"> </w:t>
            </w:r>
            <w:r w:rsidRPr="00F9231A">
              <w:t xml:space="preserve">students in a manner that is thought provoking and </w:t>
            </w:r>
            <w:r w:rsidR="00C86176">
              <w:t xml:space="preserve">that </w:t>
            </w:r>
            <w:r w:rsidRPr="00F9231A">
              <w:t>appropriately challenges or elevates the discussion. All responses must be posted by 11:59 p.m. (Eastern time) on Sunday.</w:t>
            </w:r>
          </w:p>
        </w:tc>
        <w:tc>
          <w:tcPr>
            <w:tcW w:w="1440" w:type="dxa"/>
          </w:tcPr>
          <w:p w14:paraId="1EA4641B" w14:textId="3E982276" w:rsidR="00F9231A" w:rsidRPr="00F9231A" w:rsidRDefault="00E34444" w:rsidP="00E95FE1">
            <w:pPr>
              <w:tabs>
                <w:tab w:val="left" w:pos="2329"/>
              </w:tabs>
              <w:rPr>
                <w:rFonts w:cs="Arial"/>
                <w:szCs w:val="20"/>
              </w:rPr>
            </w:pPr>
            <w:r>
              <w:rPr>
                <w:rFonts w:cs="Arial"/>
                <w:szCs w:val="20"/>
              </w:rPr>
              <w:lastRenderedPageBreak/>
              <w:t>2.1 2.</w:t>
            </w:r>
            <w:r w:rsidR="007F10AB">
              <w:rPr>
                <w:rFonts w:cs="Arial"/>
                <w:szCs w:val="20"/>
              </w:rPr>
              <w:t>2</w:t>
            </w:r>
          </w:p>
        </w:tc>
        <w:tc>
          <w:tcPr>
            <w:tcW w:w="1440" w:type="dxa"/>
          </w:tcPr>
          <w:p w14:paraId="23A12113" w14:textId="6BF33992" w:rsidR="00F9231A" w:rsidRPr="00F9231A" w:rsidRDefault="00F9231A" w:rsidP="00E95FE1">
            <w:pPr>
              <w:tabs>
                <w:tab w:val="left" w:pos="2329"/>
              </w:tabs>
              <w:rPr>
                <w:rFonts w:eastAsia="Arial" w:cs="Arial"/>
              </w:rPr>
            </w:pPr>
            <w:r w:rsidRPr="00F9231A">
              <w:rPr>
                <w:rFonts w:eastAsia="Arial" w:cs="Arial"/>
              </w:rPr>
              <w:t xml:space="preserve">Journal </w:t>
            </w:r>
            <w:r w:rsidR="00400C43">
              <w:t xml:space="preserve">and review faculty feedback </w:t>
            </w:r>
            <w:r w:rsidRPr="00F9231A">
              <w:rPr>
                <w:rFonts w:eastAsia="Arial" w:cs="Arial"/>
              </w:rPr>
              <w:t>= 1</w:t>
            </w:r>
            <w:r w:rsidR="00400C43">
              <w:rPr>
                <w:rFonts w:eastAsia="Arial" w:cs="Arial"/>
              </w:rPr>
              <w:t>.5</w:t>
            </w:r>
            <w:r w:rsidRPr="00F9231A">
              <w:rPr>
                <w:rFonts w:eastAsia="Arial" w:cs="Arial"/>
              </w:rPr>
              <w:t xml:space="preserve"> hour</w:t>
            </w:r>
          </w:p>
        </w:tc>
      </w:tr>
      <w:tr w:rsidR="00F9231A" w:rsidRPr="00F9231A" w14:paraId="2ED10245" w14:textId="77777777" w:rsidTr="00E95FE1">
        <w:tc>
          <w:tcPr>
            <w:tcW w:w="10170" w:type="dxa"/>
            <w:gridSpan w:val="2"/>
            <w:tcMar>
              <w:top w:w="115" w:type="dxa"/>
              <w:left w:w="115" w:type="dxa"/>
              <w:bottom w:w="115" w:type="dxa"/>
              <w:right w:w="115" w:type="dxa"/>
            </w:tcMar>
          </w:tcPr>
          <w:p w14:paraId="5C4A18A0" w14:textId="60851B14" w:rsidR="00F9231A" w:rsidRPr="00CF057A" w:rsidRDefault="006E27B1" w:rsidP="00F9231A">
            <w:pPr>
              <w:rPr>
                <w:rFonts w:cs="Arial"/>
                <w:b/>
                <w:szCs w:val="20"/>
              </w:rPr>
            </w:pPr>
            <w:r w:rsidRPr="00CF057A">
              <w:rPr>
                <w:rFonts w:cs="Arial"/>
                <w:b/>
                <w:szCs w:val="20"/>
              </w:rPr>
              <w:t xml:space="preserve">Self-Care Project </w:t>
            </w:r>
            <w:r w:rsidR="00CE17FB" w:rsidRPr="00CF057A">
              <w:rPr>
                <w:rFonts w:cs="Arial"/>
                <w:b/>
                <w:szCs w:val="20"/>
              </w:rPr>
              <w:t>Examine</w:t>
            </w:r>
            <w:r w:rsidR="000B114F" w:rsidRPr="00CF057A">
              <w:rPr>
                <w:rFonts w:cs="Arial"/>
                <w:b/>
                <w:szCs w:val="20"/>
              </w:rPr>
              <w:t xml:space="preserve"> Baseline Data and Set a Goal</w:t>
            </w:r>
          </w:p>
          <w:p w14:paraId="219F9854" w14:textId="0FCC475E" w:rsidR="00F9231A" w:rsidRPr="00CF057A" w:rsidRDefault="00F9231A" w:rsidP="00F9231A">
            <w:pPr>
              <w:rPr>
                <w:rFonts w:cs="Arial"/>
                <w:b/>
                <w:szCs w:val="20"/>
              </w:rPr>
            </w:pPr>
          </w:p>
          <w:p w14:paraId="1358CC4E" w14:textId="42EACD08" w:rsidR="003A5F0E" w:rsidRPr="00CF057A" w:rsidRDefault="003A5F0E" w:rsidP="003A5F0E">
            <w:pPr>
              <w:rPr>
                <w:rFonts w:cs="Arial"/>
                <w:szCs w:val="20"/>
              </w:rPr>
            </w:pPr>
            <w:r w:rsidRPr="00CF057A">
              <w:rPr>
                <w:rFonts w:cs="Arial"/>
                <w:color w:val="000000"/>
                <w:szCs w:val="20"/>
              </w:rPr>
              <w:t xml:space="preserve">For this week you will record a baseline of your behavior before you implement your plan. </w:t>
            </w:r>
            <w:r w:rsidRPr="00CF057A">
              <w:rPr>
                <w:rFonts w:cs="Arial"/>
                <w:szCs w:val="20"/>
              </w:rPr>
              <w:t>You will do this by tracking this behavior starting Friday of week 1 until Thursday of this week to establish a baseline. For example, if you chose to increase your vegetable intake, over 7 days, you would collect data on how many vegetables you ate per day. Here is a collection chart you might make:</w:t>
            </w:r>
          </w:p>
          <w:p w14:paraId="50A280A3" w14:textId="77777777" w:rsidR="003A5F0E" w:rsidRPr="00CF057A" w:rsidRDefault="003A5F0E" w:rsidP="003A5F0E">
            <w:pPr>
              <w:rPr>
                <w:rFonts w:cs="Arial"/>
                <w:szCs w:val="20"/>
              </w:rPr>
            </w:pPr>
          </w:p>
          <w:tbl>
            <w:tblPr>
              <w:tblStyle w:val="TableGrid"/>
              <w:tblW w:w="0" w:type="auto"/>
              <w:tblLayout w:type="fixed"/>
              <w:tblLook w:val="04A0" w:firstRow="1" w:lastRow="0" w:firstColumn="1" w:lastColumn="0" w:noHBand="0" w:noVBand="1"/>
            </w:tblPr>
            <w:tblGrid>
              <w:gridCol w:w="1368"/>
              <w:gridCol w:w="1368"/>
              <w:gridCol w:w="1368"/>
              <w:gridCol w:w="1368"/>
              <w:gridCol w:w="1368"/>
              <w:gridCol w:w="1368"/>
              <w:gridCol w:w="1368"/>
            </w:tblGrid>
            <w:tr w:rsidR="003A5F0E" w:rsidRPr="00CF057A" w14:paraId="6D1BC229" w14:textId="77777777" w:rsidTr="00935239">
              <w:tc>
                <w:tcPr>
                  <w:tcW w:w="1368" w:type="dxa"/>
                </w:tcPr>
                <w:p w14:paraId="052DBED1" w14:textId="77777777" w:rsidR="003A5F0E" w:rsidRPr="00CF057A" w:rsidRDefault="003A5F0E" w:rsidP="003A5F0E">
                  <w:pPr>
                    <w:rPr>
                      <w:rFonts w:cs="Arial"/>
                      <w:sz w:val="20"/>
                      <w:szCs w:val="20"/>
                    </w:rPr>
                  </w:pPr>
                  <w:r w:rsidRPr="00CF057A">
                    <w:rPr>
                      <w:rFonts w:cs="Arial"/>
                      <w:sz w:val="20"/>
                      <w:szCs w:val="20"/>
                    </w:rPr>
                    <w:t>Friday</w:t>
                  </w:r>
                </w:p>
              </w:tc>
              <w:tc>
                <w:tcPr>
                  <w:tcW w:w="1368" w:type="dxa"/>
                </w:tcPr>
                <w:p w14:paraId="46FE03FC" w14:textId="77777777" w:rsidR="003A5F0E" w:rsidRPr="00CF057A" w:rsidRDefault="003A5F0E" w:rsidP="003A5F0E">
                  <w:pPr>
                    <w:rPr>
                      <w:rFonts w:cs="Arial"/>
                      <w:sz w:val="20"/>
                      <w:szCs w:val="20"/>
                    </w:rPr>
                  </w:pPr>
                  <w:r w:rsidRPr="00CF057A">
                    <w:rPr>
                      <w:rFonts w:cs="Arial"/>
                      <w:sz w:val="20"/>
                      <w:szCs w:val="20"/>
                    </w:rPr>
                    <w:t>Saturday</w:t>
                  </w:r>
                </w:p>
              </w:tc>
              <w:tc>
                <w:tcPr>
                  <w:tcW w:w="1368" w:type="dxa"/>
                </w:tcPr>
                <w:p w14:paraId="19EBACE5" w14:textId="77777777" w:rsidR="003A5F0E" w:rsidRPr="00CF057A" w:rsidRDefault="003A5F0E" w:rsidP="003A5F0E">
                  <w:pPr>
                    <w:rPr>
                      <w:rFonts w:cs="Arial"/>
                      <w:sz w:val="20"/>
                      <w:szCs w:val="20"/>
                    </w:rPr>
                  </w:pPr>
                  <w:r w:rsidRPr="00CF057A">
                    <w:rPr>
                      <w:rFonts w:cs="Arial"/>
                      <w:sz w:val="20"/>
                      <w:szCs w:val="20"/>
                    </w:rPr>
                    <w:t>Sunday</w:t>
                  </w:r>
                </w:p>
              </w:tc>
              <w:tc>
                <w:tcPr>
                  <w:tcW w:w="1368" w:type="dxa"/>
                </w:tcPr>
                <w:p w14:paraId="01549893" w14:textId="77777777" w:rsidR="003A5F0E" w:rsidRPr="00CF057A" w:rsidRDefault="003A5F0E" w:rsidP="003A5F0E">
                  <w:pPr>
                    <w:rPr>
                      <w:rFonts w:cs="Arial"/>
                      <w:sz w:val="20"/>
                      <w:szCs w:val="20"/>
                    </w:rPr>
                  </w:pPr>
                  <w:r w:rsidRPr="00CF057A">
                    <w:rPr>
                      <w:rFonts w:cs="Arial"/>
                      <w:sz w:val="20"/>
                      <w:szCs w:val="20"/>
                    </w:rPr>
                    <w:t>Monday</w:t>
                  </w:r>
                </w:p>
              </w:tc>
              <w:tc>
                <w:tcPr>
                  <w:tcW w:w="1368" w:type="dxa"/>
                </w:tcPr>
                <w:p w14:paraId="256DE88A" w14:textId="77777777" w:rsidR="003A5F0E" w:rsidRPr="00CF057A" w:rsidRDefault="003A5F0E" w:rsidP="003A5F0E">
                  <w:pPr>
                    <w:rPr>
                      <w:rFonts w:cs="Arial"/>
                      <w:sz w:val="20"/>
                      <w:szCs w:val="20"/>
                    </w:rPr>
                  </w:pPr>
                  <w:r w:rsidRPr="00CF057A">
                    <w:rPr>
                      <w:rFonts w:cs="Arial"/>
                      <w:sz w:val="20"/>
                      <w:szCs w:val="20"/>
                    </w:rPr>
                    <w:t>Tuesday</w:t>
                  </w:r>
                </w:p>
              </w:tc>
              <w:tc>
                <w:tcPr>
                  <w:tcW w:w="1368" w:type="dxa"/>
                </w:tcPr>
                <w:p w14:paraId="047EC543" w14:textId="77777777" w:rsidR="003A5F0E" w:rsidRPr="00CF057A" w:rsidRDefault="003A5F0E" w:rsidP="003A5F0E">
                  <w:pPr>
                    <w:rPr>
                      <w:rFonts w:cs="Arial"/>
                      <w:sz w:val="20"/>
                      <w:szCs w:val="20"/>
                    </w:rPr>
                  </w:pPr>
                  <w:r w:rsidRPr="00CF057A">
                    <w:rPr>
                      <w:rFonts w:cs="Arial"/>
                      <w:sz w:val="20"/>
                      <w:szCs w:val="20"/>
                    </w:rPr>
                    <w:t>Wednesday</w:t>
                  </w:r>
                </w:p>
              </w:tc>
              <w:tc>
                <w:tcPr>
                  <w:tcW w:w="1368" w:type="dxa"/>
                </w:tcPr>
                <w:p w14:paraId="0E625321" w14:textId="77777777" w:rsidR="003A5F0E" w:rsidRPr="00CF057A" w:rsidRDefault="003A5F0E" w:rsidP="003A5F0E">
                  <w:pPr>
                    <w:rPr>
                      <w:rFonts w:cs="Arial"/>
                      <w:sz w:val="20"/>
                      <w:szCs w:val="20"/>
                    </w:rPr>
                  </w:pPr>
                  <w:r w:rsidRPr="00CF057A">
                    <w:rPr>
                      <w:rFonts w:cs="Arial"/>
                      <w:sz w:val="20"/>
                      <w:szCs w:val="20"/>
                    </w:rPr>
                    <w:t>Thursday</w:t>
                  </w:r>
                </w:p>
              </w:tc>
            </w:tr>
            <w:tr w:rsidR="003A5F0E" w:rsidRPr="00CF057A" w14:paraId="7EB04A12" w14:textId="77777777" w:rsidTr="00935239">
              <w:tc>
                <w:tcPr>
                  <w:tcW w:w="1368" w:type="dxa"/>
                </w:tcPr>
                <w:p w14:paraId="5CF484AF" w14:textId="77777777" w:rsidR="003A5F0E" w:rsidRPr="00CF057A" w:rsidRDefault="003A5F0E" w:rsidP="003A5F0E">
                  <w:pPr>
                    <w:rPr>
                      <w:rFonts w:cs="Arial"/>
                      <w:sz w:val="20"/>
                      <w:szCs w:val="20"/>
                    </w:rPr>
                  </w:pPr>
                  <w:r w:rsidRPr="00CF057A">
                    <w:rPr>
                      <w:rFonts w:cs="Arial"/>
                      <w:sz w:val="20"/>
                      <w:szCs w:val="20"/>
                    </w:rPr>
                    <w:t>1</w:t>
                  </w:r>
                </w:p>
              </w:tc>
              <w:tc>
                <w:tcPr>
                  <w:tcW w:w="1368" w:type="dxa"/>
                </w:tcPr>
                <w:p w14:paraId="2B931175" w14:textId="77777777" w:rsidR="003A5F0E" w:rsidRPr="00CF057A" w:rsidRDefault="003A5F0E" w:rsidP="003A5F0E">
                  <w:pPr>
                    <w:rPr>
                      <w:rFonts w:cs="Arial"/>
                      <w:sz w:val="20"/>
                      <w:szCs w:val="20"/>
                    </w:rPr>
                  </w:pPr>
                  <w:r w:rsidRPr="00CF057A">
                    <w:rPr>
                      <w:rFonts w:cs="Arial"/>
                      <w:sz w:val="20"/>
                      <w:szCs w:val="20"/>
                    </w:rPr>
                    <w:t>0</w:t>
                  </w:r>
                </w:p>
              </w:tc>
              <w:tc>
                <w:tcPr>
                  <w:tcW w:w="1368" w:type="dxa"/>
                </w:tcPr>
                <w:p w14:paraId="44116DDA" w14:textId="77777777" w:rsidR="003A5F0E" w:rsidRPr="00CF057A" w:rsidRDefault="003A5F0E" w:rsidP="003A5F0E">
                  <w:pPr>
                    <w:rPr>
                      <w:rFonts w:cs="Arial"/>
                      <w:sz w:val="20"/>
                      <w:szCs w:val="20"/>
                    </w:rPr>
                  </w:pPr>
                  <w:r w:rsidRPr="00CF057A">
                    <w:rPr>
                      <w:rFonts w:cs="Arial"/>
                      <w:sz w:val="20"/>
                      <w:szCs w:val="20"/>
                    </w:rPr>
                    <w:t>0</w:t>
                  </w:r>
                </w:p>
              </w:tc>
              <w:tc>
                <w:tcPr>
                  <w:tcW w:w="1368" w:type="dxa"/>
                </w:tcPr>
                <w:p w14:paraId="6BB00E72" w14:textId="77777777" w:rsidR="003A5F0E" w:rsidRPr="00CF057A" w:rsidRDefault="003A5F0E" w:rsidP="003A5F0E">
                  <w:pPr>
                    <w:rPr>
                      <w:rFonts w:cs="Arial"/>
                      <w:sz w:val="20"/>
                      <w:szCs w:val="20"/>
                    </w:rPr>
                  </w:pPr>
                  <w:r w:rsidRPr="00CF057A">
                    <w:rPr>
                      <w:rFonts w:cs="Arial"/>
                      <w:sz w:val="20"/>
                      <w:szCs w:val="20"/>
                    </w:rPr>
                    <w:t>2</w:t>
                  </w:r>
                </w:p>
              </w:tc>
              <w:tc>
                <w:tcPr>
                  <w:tcW w:w="1368" w:type="dxa"/>
                </w:tcPr>
                <w:p w14:paraId="5C272BD7" w14:textId="77777777" w:rsidR="003A5F0E" w:rsidRPr="00CF057A" w:rsidRDefault="003A5F0E" w:rsidP="003A5F0E">
                  <w:pPr>
                    <w:rPr>
                      <w:rFonts w:cs="Arial"/>
                      <w:sz w:val="20"/>
                      <w:szCs w:val="20"/>
                    </w:rPr>
                  </w:pPr>
                  <w:r w:rsidRPr="00CF057A">
                    <w:rPr>
                      <w:rFonts w:cs="Arial"/>
                      <w:sz w:val="20"/>
                      <w:szCs w:val="20"/>
                    </w:rPr>
                    <w:t>1</w:t>
                  </w:r>
                </w:p>
              </w:tc>
              <w:tc>
                <w:tcPr>
                  <w:tcW w:w="1368" w:type="dxa"/>
                </w:tcPr>
                <w:p w14:paraId="65C9BDD5" w14:textId="77777777" w:rsidR="003A5F0E" w:rsidRPr="00CF057A" w:rsidRDefault="003A5F0E" w:rsidP="003A5F0E">
                  <w:pPr>
                    <w:rPr>
                      <w:rFonts w:cs="Arial"/>
                      <w:sz w:val="20"/>
                      <w:szCs w:val="20"/>
                    </w:rPr>
                  </w:pPr>
                  <w:r w:rsidRPr="00CF057A">
                    <w:rPr>
                      <w:rFonts w:cs="Arial"/>
                      <w:sz w:val="20"/>
                      <w:szCs w:val="20"/>
                    </w:rPr>
                    <w:t>0</w:t>
                  </w:r>
                </w:p>
              </w:tc>
              <w:tc>
                <w:tcPr>
                  <w:tcW w:w="1368" w:type="dxa"/>
                </w:tcPr>
                <w:p w14:paraId="07846F58" w14:textId="77777777" w:rsidR="003A5F0E" w:rsidRPr="00CF057A" w:rsidRDefault="003A5F0E" w:rsidP="003A5F0E">
                  <w:pPr>
                    <w:rPr>
                      <w:rFonts w:cs="Arial"/>
                      <w:sz w:val="20"/>
                      <w:szCs w:val="20"/>
                    </w:rPr>
                  </w:pPr>
                  <w:r w:rsidRPr="00CF057A">
                    <w:rPr>
                      <w:rFonts w:cs="Arial"/>
                      <w:sz w:val="20"/>
                      <w:szCs w:val="20"/>
                    </w:rPr>
                    <w:t>0</w:t>
                  </w:r>
                </w:p>
              </w:tc>
            </w:tr>
          </w:tbl>
          <w:p w14:paraId="4C16A334" w14:textId="77777777" w:rsidR="003A5F0E" w:rsidRPr="00CF057A" w:rsidRDefault="003A5F0E" w:rsidP="003A5F0E">
            <w:pPr>
              <w:rPr>
                <w:rFonts w:cs="Arial"/>
                <w:szCs w:val="20"/>
              </w:rPr>
            </w:pPr>
          </w:p>
          <w:p w14:paraId="1B7FD5BD" w14:textId="0C87DA8A" w:rsidR="003A5F0E" w:rsidRPr="00CF057A" w:rsidRDefault="003A5F0E" w:rsidP="003A5F0E">
            <w:pPr>
              <w:rPr>
                <w:rFonts w:cs="Arial"/>
                <w:szCs w:val="20"/>
              </w:rPr>
            </w:pPr>
            <w:r w:rsidRPr="00CF057A">
              <w:rPr>
                <w:rFonts w:cs="Arial"/>
                <w:szCs w:val="20"/>
              </w:rPr>
              <w:t xml:space="preserve">Next, you will need to examine your data and establish a goal.  Given the chart above, in 1 week, you ate five portions of vegetables. You might set a goal to increase your vegetable intake from 5 servings to 14 servings per week (2 servings per day).  </w:t>
            </w:r>
          </w:p>
          <w:p w14:paraId="2ADA8CC2" w14:textId="77777777" w:rsidR="003A5F0E" w:rsidRPr="00CF057A" w:rsidRDefault="003A5F0E" w:rsidP="00F9231A">
            <w:pPr>
              <w:rPr>
                <w:rFonts w:cs="Arial"/>
                <w:b/>
                <w:szCs w:val="20"/>
              </w:rPr>
            </w:pPr>
          </w:p>
          <w:p w14:paraId="3468A0E2" w14:textId="6113DBCF" w:rsidR="00F9231A" w:rsidRPr="00CF057A" w:rsidRDefault="00F9231A" w:rsidP="00F9231A">
            <w:pPr>
              <w:rPr>
                <w:rFonts w:cs="Arial"/>
                <w:szCs w:val="20"/>
              </w:rPr>
            </w:pPr>
            <w:r w:rsidRPr="00CF057A">
              <w:rPr>
                <w:rFonts w:cs="Arial"/>
                <w:b/>
                <w:szCs w:val="20"/>
              </w:rPr>
              <w:t>Write</w:t>
            </w:r>
            <w:r w:rsidRPr="00CF057A">
              <w:rPr>
                <w:rFonts w:cs="Arial"/>
                <w:szCs w:val="20"/>
              </w:rPr>
              <w:t xml:space="preserve"> 1-</w:t>
            </w:r>
            <w:r w:rsidR="00C86176" w:rsidRPr="00CF057A">
              <w:rPr>
                <w:rFonts w:cs="Arial"/>
                <w:szCs w:val="20"/>
              </w:rPr>
              <w:t xml:space="preserve"> to </w:t>
            </w:r>
            <w:r w:rsidRPr="00CF057A">
              <w:rPr>
                <w:rFonts w:cs="Arial"/>
                <w:szCs w:val="20"/>
              </w:rPr>
              <w:t>2-page</w:t>
            </w:r>
            <w:r w:rsidR="003A5F0E" w:rsidRPr="00CF057A">
              <w:rPr>
                <w:rFonts w:cs="Arial"/>
                <w:szCs w:val="20"/>
              </w:rPr>
              <w:t>s</w:t>
            </w:r>
            <w:r w:rsidRPr="00CF057A">
              <w:rPr>
                <w:rFonts w:cs="Arial"/>
                <w:szCs w:val="20"/>
              </w:rPr>
              <w:t xml:space="preserve"> </w:t>
            </w:r>
            <w:r w:rsidR="003A5F0E" w:rsidRPr="00CF057A">
              <w:rPr>
                <w:rFonts w:cs="Arial"/>
                <w:szCs w:val="20"/>
              </w:rPr>
              <w:t>addressing</w:t>
            </w:r>
            <w:r w:rsidRPr="00CF057A">
              <w:rPr>
                <w:rFonts w:cs="Arial"/>
                <w:szCs w:val="20"/>
              </w:rPr>
              <w:t xml:space="preserve"> the following:</w:t>
            </w:r>
          </w:p>
          <w:p w14:paraId="2CF0DB3D" w14:textId="77777777" w:rsidR="00F9231A" w:rsidRPr="00CF057A" w:rsidRDefault="00F9231A" w:rsidP="00F9231A">
            <w:pPr>
              <w:rPr>
                <w:rFonts w:cs="Arial"/>
                <w:szCs w:val="20"/>
              </w:rPr>
            </w:pPr>
          </w:p>
          <w:p w14:paraId="2CE2172A" w14:textId="5149DBD8" w:rsidR="00C83414" w:rsidRPr="00CF057A" w:rsidRDefault="00C83414" w:rsidP="00F9231A">
            <w:pPr>
              <w:pStyle w:val="AssignmentsLevel2"/>
            </w:pPr>
            <w:r w:rsidRPr="00CF057A">
              <w:t>Collect a baseline of your behavior (you should have started this last Friday and will collect the data through Thursday of this week.)</w:t>
            </w:r>
          </w:p>
          <w:p w14:paraId="3426CCB8" w14:textId="533B0F49" w:rsidR="00C83414" w:rsidRPr="00CF057A" w:rsidRDefault="00C83414" w:rsidP="00F9231A">
            <w:pPr>
              <w:pStyle w:val="AssignmentsLevel2"/>
            </w:pPr>
            <w:r w:rsidRPr="00CF057A">
              <w:t xml:space="preserve">Examine your baseline data and create a goal. </w:t>
            </w:r>
            <w:r w:rsidRPr="00CF057A">
              <w:rPr>
                <w:color w:val="000000"/>
              </w:rPr>
              <w:t>Your goal should be specific, measurable, and achievable within this limited time-frame.</w:t>
            </w:r>
            <w:r w:rsidRPr="00CF057A">
              <w:t xml:space="preserve">  </w:t>
            </w:r>
          </w:p>
          <w:p w14:paraId="3856843B" w14:textId="1D9A73C1" w:rsidR="00F9231A" w:rsidRPr="00CF057A" w:rsidRDefault="00F9231A" w:rsidP="00F9231A">
            <w:pPr>
              <w:pStyle w:val="NormalWeb"/>
              <w:spacing w:before="0" w:beforeAutospacing="0" w:after="0" w:afterAutospacing="0"/>
              <w:rPr>
                <w:rFonts w:ascii="Arial" w:hAnsi="Arial" w:cs="Arial"/>
                <w:sz w:val="20"/>
                <w:szCs w:val="20"/>
              </w:rPr>
            </w:pPr>
          </w:p>
          <w:p w14:paraId="38E46513" w14:textId="77777777" w:rsidR="003A5F0E" w:rsidRPr="00CF057A" w:rsidRDefault="003A5F0E" w:rsidP="003A5F0E">
            <w:pPr>
              <w:rPr>
                <w:rFonts w:cs="Arial"/>
                <w:bCs/>
                <w:szCs w:val="20"/>
              </w:rPr>
            </w:pPr>
            <w:r w:rsidRPr="00CF057A">
              <w:rPr>
                <w:rFonts w:cs="Arial"/>
                <w:szCs w:val="20"/>
              </w:rPr>
              <w:t>Remember, this is a 5-week course, so saying you will lose 20 pounds by the end of the course in not realistic. However, making a goal to drink 64 ounces of water a day or practicing deep breathing three times a day would be good goals.</w:t>
            </w:r>
          </w:p>
          <w:p w14:paraId="49578370" w14:textId="77777777" w:rsidR="003A5F0E" w:rsidRPr="00CF057A" w:rsidRDefault="003A5F0E" w:rsidP="00F9231A">
            <w:pPr>
              <w:pStyle w:val="NormalWeb"/>
              <w:spacing w:before="0" w:beforeAutospacing="0" w:after="0" w:afterAutospacing="0"/>
              <w:rPr>
                <w:rFonts w:ascii="Arial" w:hAnsi="Arial" w:cs="Arial"/>
                <w:sz w:val="20"/>
                <w:szCs w:val="20"/>
              </w:rPr>
            </w:pPr>
          </w:p>
          <w:p w14:paraId="6A1B95AF" w14:textId="77777777" w:rsidR="00F9231A" w:rsidRPr="00CF057A" w:rsidRDefault="00F9231A" w:rsidP="00F9231A">
            <w:pPr>
              <w:pStyle w:val="NormalWeb"/>
              <w:spacing w:before="0" w:beforeAutospacing="0" w:after="0" w:afterAutospacing="0"/>
              <w:rPr>
                <w:rFonts w:ascii="Arial" w:hAnsi="Arial" w:cs="Arial"/>
                <w:sz w:val="20"/>
                <w:szCs w:val="20"/>
              </w:rPr>
            </w:pPr>
            <w:r w:rsidRPr="00CF057A">
              <w:rPr>
                <w:rFonts w:ascii="Arial" w:hAnsi="Arial" w:cs="Arial"/>
                <w:b/>
                <w:sz w:val="20"/>
                <w:szCs w:val="20"/>
              </w:rPr>
              <w:t>Submit</w:t>
            </w:r>
            <w:r w:rsidRPr="00CF057A">
              <w:rPr>
                <w:rFonts w:ascii="Arial" w:hAnsi="Arial" w:cs="Arial"/>
                <w:sz w:val="20"/>
                <w:szCs w:val="20"/>
              </w:rPr>
              <w:t xml:space="preserve"> your self-care project proposal by 11:59 p.m. (Eastern time) on Thursday. </w:t>
            </w:r>
          </w:p>
          <w:p w14:paraId="3F4A5B00" w14:textId="77777777" w:rsidR="00F9231A" w:rsidRPr="00CF057A" w:rsidRDefault="00F9231A" w:rsidP="00F9231A">
            <w:pPr>
              <w:pStyle w:val="NormalWeb"/>
              <w:spacing w:before="0" w:beforeAutospacing="0" w:after="0" w:afterAutospacing="0"/>
              <w:rPr>
                <w:rFonts w:ascii="Arial" w:hAnsi="Arial" w:cs="Arial"/>
                <w:sz w:val="20"/>
                <w:szCs w:val="20"/>
              </w:rPr>
            </w:pPr>
          </w:p>
          <w:p w14:paraId="2291F594" w14:textId="40840CD1" w:rsidR="003A5F0E" w:rsidRPr="00CF057A" w:rsidRDefault="003A5F0E" w:rsidP="00F9231A">
            <w:pPr>
              <w:pStyle w:val="NormalWeb"/>
              <w:spacing w:before="0" w:beforeAutospacing="0" w:after="0" w:afterAutospacing="0"/>
              <w:rPr>
                <w:rFonts w:ascii="Arial" w:hAnsi="Arial" w:cs="Arial"/>
                <w:bCs/>
                <w:sz w:val="20"/>
                <w:szCs w:val="20"/>
              </w:rPr>
            </w:pPr>
            <w:r w:rsidRPr="00CF057A">
              <w:rPr>
                <w:rFonts w:ascii="Arial" w:hAnsi="Arial" w:cs="Arial"/>
                <w:b/>
                <w:sz w:val="20"/>
                <w:szCs w:val="20"/>
              </w:rPr>
              <w:t xml:space="preserve">Next Step: </w:t>
            </w:r>
            <w:r w:rsidR="00CF057A" w:rsidRPr="00CF057A">
              <w:rPr>
                <w:rFonts w:ascii="Arial" w:hAnsi="Arial" w:cs="Arial"/>
                <w:sz w:val="20"/>
                <w:szCs w:val="20"/>
              </w:rPr>
              <w:t xml:space="preserve">Friday </w:t>
            </w:r>
            <w:r w:rsidR="00B64286">
              <w:rPr>
                <w:rFonts w:ascii="Arial" w:hAnsi="Arial" w:cs="Arial"/>
                <w:sz w:val="20"/>
                <w:szCs w:val="20"/>
              </w:rPr>
              <w:t xml:space="preserve">of week 2 </w:t>
            </w:r>
            <w:r w:rsidR="00CF057A" w:rsidRPr="00CF057A">
              <w:rPr>
                <w:rFonts w:ascii="Arial" w:hAnsi="Arial" w:cs="Arial"/>
                <w:sz w:val="20"/>
                <w:szCs w:val="20"/>
              </w:rPr>
              <w:t xml:space="preserve">begin collecting data </w:t>
            </w:r>
            <w:r w:rsidR="00CF057A">
              <w:rPr>
                <w:rFonts w:ascii="Arial" w:hAnsi="Arial" w:cs="Arial"/>
                <w:sz w:val="20"/>
                <w:szCs w:val="20"/>
              </w:rPr>
              <w:t xml:space="preserve">daily </w:t>
            </w:r>
            <w:r w:rsidR="00CF057A" w:rsidRPr="00CF057A">
              <w:rPr>
                <w:rFonts w:ascii="Arial" w:hAnsi="Arial" w:cs="Arial"/>
                <w:sz w:val="20"/>
                <w:szCs w:val="20"/>
              </w:rPr>
              <w:t>for</w:t>
            </w:r>
            <w:r w:rsidRPr="00CF057A">
              <w:rPr>
                <w:rFonts w:ascii="Arial" w:hAnsi="Arial" w:cs="Arial"/>
                <w:sz w:val="20"/>
                <w:szCs w:val="20"/>
              </w:rPr>
              <w:t xml:space="preserve"> the </w:t>
            </w:r>
            <w:r w:rsidRPr="00CF057A">
              <w:rPr>
                <w:rFonts w:ascii="Arial" w:hAnsi="Arial" w:cs="Arial"/>
                <w:i/>
                <w:sz w:val="20"/>
                <w:szCs w:val="20"/>
              </w:rPr>
              <w:t xml:space="preserve">Self-Care Project </w:t>
            </w:r>
            <w:r w:rsidR="00CF057A" w:rsidRPr="00CF057A">
              <w:rPr>
                <w:rFonts w:ascii="Arial" w:hAnsi="Arial" w:cs="Arial"/>
                <w:i/>
                <w:sz w:val="20"/>
                <w:szCs w:val="20"/>
              </w:rPr>
              <w:t>Graph Your Results</w:t>
            </w:r>
            <w:r w:rsidR="00CF057A" w:rsidRPr="00CF057A">
              <w:rPr>
                <w:rFonts w:ascii="Arial" w:hAnsi="Arial" w:cs="Arial"/>
                <w:sz w:val="20"/>
                <w:szCs w:val="20"/>
              </w:rPr>
              <w:t xml:space="preserve"> assignment located in Week 4</w:t>
            </w:r>
            <w:r w:rsidRPr="00CF057A">
              <w:rPr>
                <w:rFonts w:ascii="Arial" w:hAnsi="Arial" w:cs="Arial"/>
                <w:sz w:val="20"/>
                <w:szCs w:val="20"/>
              </w:rPr>
              <w:t xml:space="preserve">. </w:t>
            </w:r>
          </w:p>
        </w:tc>
        <w:tc>
          <w:tcPr>
            <w:tcW w:w="1440" w:type="dxa"/>
          </w:tcPr>
          <w:p w14:paraId="5486FBCA" w14:textId="4B01708D" w:rsidR="00F9231A" w:rsidRPr="00F9231A" w:rsidRDefault="00E34444" w:rsidP="00F9231A">
            <w:pPr>
              <w:tabs>
                <w:tab w:val="left" w:pos="2329"/>
              </w:tabs>
              <w:rPr>
                <w:rFonts w:cs="Arial"/>
                <w:szCs w:val="20"/>
              </w:rPr>
            </w:pPr>
            <w:r>
              <w:rPr>
                <w:rFonts w:cs="Arial"/>
                <w:szCs w:val="20"/>
              </w:rPr>
              <w:t>1.3</w:t>
            </w:r>
          </w:p>
        </w:tc>
        <w:tc>
          <w:tcPr>
            <w:tcW w:w="1440" w:type="dxa"/>
          </w:tcPr>
          <w:p w14:paraId="59766A18" w14:textId="17DF1467" w:rsidR="00F9231A" w:rsidRPr="00F9231A" w:rsidRDefault="00F9231A" w:rsidP="00F9231A">
            <w:pPr>
              <w:tabs>
                <w:tab w:val="left" w:pos="2329"/>
              </w:tabs>
              <w:rPr>
                <w:rFonts w:eastAsia="Arial" w:cs="Arial"/>
              </w:rPr>
            </w:pPr>
            <w:r w:rsidRPr="00F9231A">
              <w:rPr>
                <w:rFonts w:eastAsia="Arial" w:cs="Arial"/>
              </w:rPr>
              <w:t>Guided project</w:t>
            </w:r>
            <w:r w:rsidR="00DD5E8D">
              <w:rPr>
                <w:rFonts w:eastAsia="Arial" w:cs="Arial"/>
              </w:rPr>
              <w:t xml:space="preserve">, reflection paper </w:t>
            </w:r>
            <w:r w:rsidR="00DD5E8D">
              <w:t>and review faculty feedback</w:t>
            </w:r>
            <w:r w:rsidR="00DD5E8D">
              <w:rPr>
                <w:rFonts w:eastAsia="Arial" w:cs="Arial"/>
              </w:rPr>
              <w:t xml:space="preserve"> = 2.5</w:t>
            </w:r>
            <w:r w:rsidRPr="00F9231A">
              <w:rPr>
                <w:rFonts w:eastAsia="Arial" w:cs="Arial"/>
              </w:rPr>
              <w:t xml:space="preserve"> hour</w:t>
            </w:r>
          </w:p>
        </w:tc>
      </w:tr>
      <w:tr w:rsidR="000A0C49" w:rsidRPr="00F9231A" w14:paraId="3848F996" w14:textId="77777777" w:rsidTr="009A4BC1">
        <w:tc>
          <w:tcPr>
            <w:tcW w:w="10170" w:type="dxa"/>
            <w:gridSpan w:val="2"/>
            <w:tcMar>
              <w:top w:w="115" w:type="dxa"/>
              <w:left w:w="115" w:type="dxa"/>
              <w:bottom w:w="115" w:type="dxa"/>
              <w:right w:w="115" w:type="dxa"/>
            </w:tcMar>
          </w:tcPr>
          <w:p w14:paraId="680B98A7" w14:textId="3F36234C" w:rsidR="000A0C49" w:rsidRPr="00F9231A" w:rsidRDefault="000A0C49" w:rsidP="000A0C49">
            <w:pPr>
              <w:tabs>
                <w:tab w:val="left" w:pos="2329"/>
              </w:tabs>
              <w:rPr>
                <w:rFonts w:eastAsia="Arial" w:cs="Arial"/>
                <w:b/>
                <w:bCs/>
              </w:rPr>
            </w:pPr>
            <w:r w:rsidRPr="00F9231A">
              <w:rPr>
                <w:rFonts w:eastAsia="Arial" w:cs="Arial"/>
                <w:b/>
                <w:bCs/>
              </w:rPr>
              <w:lastRenderedPageBreak/>
              <w:t>Week 2 Quiz</w:t>
            </w:r>
          </w:p>
          <w:p w14:paraId="1FEC21BA" w14:textId="77777777" w:rsidR="000A0C49" w:rsidRPr="00F9231A" w:rsidRDefault="000A0C49" w:rsidP="000A0C49">
            <w:pPr>
              <w:tabs>
                <w:tab w:val="left" w:pos="2329"/>
              </w:tabs>
              <w:rPr>
                <w:rFonts w:eastAsia="Arial" w:cs="Arial"/>
                <w:b/>
                <w:bCs/>
              </w:rPr>
            </w:pPr>
          </w:p>
          <w:p w14:paraId="447B3262" w14:textId="40D694FE" w:rsidR="000A0C49" w:rsidRPr="00F9231A" w:rsidRDefault="000A0C49" w:rsidP="000A0C49">
            <w:pPr>
              <w:pStyle w:val="AssignmentsLevel1"/>
            </w:pPr>
            <w:r w:rsidRPr="00F9231A">
              <w:rPr>
                <w:rFonts w:eastAsia="Arial"/>
                <w:b/>
                <w:bCs/>
              </w:rPr>
              <w:t xml:space="preserve">Complete </w:t>
            </w:r>
            <w:r w:rsidRPr="00F9231A">
              <w:rPr>
                <w:rFonts w:eastAsia="Arial"/>
                <w:bCs/>
              </w:rPr>
              <w:t>the quiz in Blackboard.</w:t>
            </w:r>
          </w:p>
        </w:tc>
        <w:tc>
          <w:tcPr>
            <w:tcW w:w="1440" w:type="dxa"/>
            <w:tcBorders>
              <w:bottom w:val="single" w:sz="4" w:space="0" w:color="000000" w:themeColor="text1"/>
            </w:tcBorders>
          </w:tcPr>
          <w:p w14:paraId="4548A042" w14:textId="498B35B4" w:rsidR="000A0C49" w:rsidRPr="00F9231A" w:rsidRDefault="000A0C49" w:rsidP="000A0C49">
            <w:pPr>
              <w:rPr>
                <w:rFonts w:cs="Arial"/>
                <w:szCs w:val="20"/>
              </w:rPr>
            </w:pPr>
            <w:r>
              <w:rPr>
                <w:rFonts w:cs="Arial"/>
                <w:szCs w:val="20"/>
              </w:rPr>
              <w:t>2.1 2.</w:t>
            </w:r>
            <w:r w:rsidR="007F10AB">
              <w:rPr>
                <w:rFonts w:cs="Arial"/>
                <w:szCs w:val="20"/>
              </w:rPr>
              <w:t>2</w:t>
            </w:r>
          </w:p>
        </w:tc>
        <w:tc>
          <w:tcPr>
            <w:tcW w:w="1440" w:type="dxa"/>
            <w:tcBorders>
              <w:bottom w:val="single" w:sz="4" w:space="0" w:color="000000" w:themeColor="text1"/>
            </w:tcBorders>
          </w:tcPr>
          <w:p w14:paraId="0E38E8D5" w14:textId="75214FE6" w:rsidR="000A0C49" w:rsidRPr="00F9231A" w:rsidRDefault="000A0C49" w:rsidP="000A0C49">
            <w:pPr>
              <w:rPr>
                <w:rFonts w:cs="Arial"/>
                <w:szCs w:val="20"/>
              </w:rPr>
            </w:pPr>
            <w:r>
              <w:rPr>
                <w:rFonts w:cs="Arial"/>
                <w:szCs w:val="20"/>
              </w:rPr>
              <w:t>Quiz = 1 hour</w:t>
            </w:r>
          </w:p>
        </w:tc>
      </w:tr>
      <w:tr w:rsidR="000A0C49" w:rsidRPr="00F9231A"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0A0C49" w:rsidRPr="00F9231A" w:rsidRDefault="000A0C49" w:rsidP="000A0C49">
            <w:pPr>
              <w:tabs>
                <w:tab w:val="left" w:pos="2329"/>
              </w:tabs>
              <w:rPr>
                <w:rFonts w:eastAsia="Arial" w:cs="Arial"/>
                <w:b/>
                <w:bCs/>
              </w:rPr>
            </w:pPr>
            <w:r w:rsidRPr="00F9231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0A0C49" w:rsidRPr="00F9231A" w:rsidRDefault="000A0C49" w:rsidP="000A0C4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0A0C49" w:rsidRPr="00F9231A" w:rsidRDefault="000A0C49" w:rsidP="000A0C49">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4EB6DA6D" w:rsidR="000A0C49" w:rsidRPr="00F9231A" w:rsidRDefault="000A0C49" w:rsidP="000A0C49">
            <w:pPr>
              <w:tabs>
                <w:tab w:val="left" w:pos="2329"/>
              </w:tabs>
              <w:rPr>
                <w:rFonts w:cs="Arial"/>
                <w:b/>
                <w:szCs w:val="20"/>
              </w:rPr>
            </w:pPr>
            <w:r>
              <w:rPr>
                <w:rFonts w:cs="Arial"/>
                <w:b/>
                <w:szCs w:val="20"/>
              </w:rPr>
              <w:t>9 hours</w:t>
            </w:r>
          </w:p>
        </w:tc>
      </w:tr>
    </w:tbl>
    <w:p w14:paraId="25105D89" w14:textId="77777777" w:rsidR="00100350" w:rsidRPr="00F9231A" w:rsidRDefault="00100350" w:rsidP="00104F2B">
      <w:pPr>
        <w:tabs>
          <w:tab w:val="left" w:pos="1065"/>
        </w:tabs>
      </w:pPr>
    </w:p>
    <w:p w14:paraId="7FE11FE4" w14:textId="6E0D3C22" w:rsidR="00104F2B" w:rsidRPr="00F9231A" w:rsidRDefault="00104F2B">
      <w:r w:rsidRPr="00F9231A">
        <w:br w:type="page"/>
      </w:r>
      <w:r w:rsidR="002112CD">
        <w:lastRenderedPageBreak/>
        <w:t xml:space="preserve">  </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9231A"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5DF9E80D" w:rsidR="002C1641" w:rsidRPr="00F9231A" w:rsidRDefault="002C1641" w:rsidP="0020635A">
            <w:pPr>
              <w:pStyle w:val="WeeklyTopicHeading1"/>
            </w:pPr>
            <w:bookmarkStart w:id="5" w:name="weekthree"/>
            <w:bookmarkStart w:id="6" w:name="_Toc358980896"/>
            <w:bookmarkEnd w:id="5"/>
            <w:r w:rsidRPr="00F9231A">
              <w:t xml:space="preserve">Week Three: </w:t>
            </w:r>
            <w:bookmarkEnd w:id="6"/>
            <w:r w:rsidR="001E38A4">
              <w:t>Cardiovascular D</w:t>
            </w:r>
            <w:r w:rsidR="00CB1CA4" w:rsidRPr="003A64DE">
              <w:t xml:space="preserve">isease </w:t>
            </w:r>
            <w:r w:rsidR="001E38A4">
              <w:t>Prevention and R</w:t>
            </w:r>
            <w:r w:rsidR="00CB1CA4">
              <w:t>ecovery</w:t>
            </w:r>
          </w:p>
        </w:tc>
        <w:tc>
          <w:tcPr>
            <w:tcW w:w="1440" w:type="dxa"/>
            <w:tcBorders>
              <w:left w:val="nil"/>
              <w:bottom w:val="single" w:sz="4" w:space="0" w:color="000000" w:themeColor="text1"/>
              <w:right w:val="nil"/>
            </w:tcBorders>
            <w:shd w:val="clear" w:color="auto" w:fill="BF2C37"/>
          </w:tcPr>
          <w:p w14:paraId="37230712" w14:textId="77777777" w:rsidR="002C1641" w:rsidRPr="00F9231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F9231A" w:rsidRDefault="002C1641" w:rsidP="00FD5474">
            <w:pPr>
              <w:tabs>
                <w:tab w:val="left" w:pos="0"/>
                <w:tab w:val="left" w:pos="3720"/>
              </w:tabs>
              <w:outlineLvl w:val="0"/>
              <w:rPr>
                <w:rFonts w:cs="Arial"/>
                <w:color w:val="FFFFFF"/>
                <w:sz w:val="28"/>
                <w:szCs w:val="28"/>
              </w:rPr>
            </w:pPr>
          </w:p>
        </w:tc>
      </w:tr>
      <w:tr w:rsidR="00FD5474" w:rsidRPr="00F9231A"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F9231A" w:rsidRDefault="4948C66D" w:rsidP="4948C66D">
            <w:pPr>
              <w:tabs>
                <w:tab w:val="left" w:pos="0"/>
                <w:tab w:val="left" w:pos="3720"/>
              </w:tabs>
              <w:outlineLvl w:val="0"/>
              <w:rPr>
                <w:rFonts w:eastAsia="Arial" w:cs="Arial"/>
                <w:b/>
                <w:bCs/>
                <w:i/>
                <w:iCs/>
              </w:rPr>
            </w:pPr>
            <w:r w:rsidRPr="00F9231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F9231A" w:rsidRDefault="4948C66D" w:rsidP="4948C66D">
            <w:pPr>
              <w:tabs>
                <w:tab w:val="left" w:pos="0"/>
                <w:tab w:val="left" w:pos="3720"/>
              </w:tabs>
              <w:outlineLvl w:val="0"/>
              <w:rPr>
                <w:rFonts w:eastAsia="Arial" w:cs="Arial"/>
              </w:rPr>
            </w:pPr>
            <w:r w:rsidRPr="00F9231A">
              <w:rPr>
                <w:rFonts w:eastAsia="Arial" w:cs="Arial"/>
                <w:b/>
                <w:bCs/>
                <w:i/>
                <w:iCs/>
              </w:rPr>
              <w:t>Alignment</w:t>
            </w:r>
          </w:p>
        </w:tc>
      </w:tr>
      <w:tr w:rsidR="00FD5474" w:rsidRPr="00F9231A"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533D210D" w:rsidR="00FD5474" w:rsidRPr="00F9231A" w:rsidRDefault="000A0C49" w:rsidP="00E523CB">
            <w:pPr>
              <w:pStyle w:val="ObjectiveBullet"/>
              <w:numPr>
                <w:ilvl w:val="1"/>
                <w:numId w:val="9"/>
              </w:numPr>
              <w:tabs>
                <w:tab w:val="clear" w:pos="0"/>
              </w:tabs>
            </w:pPr>
            <w:r>
              <w:t xml:space="preserve">Identify </w:t>
            </w:r>
            <w:r w:rsidR="008636AC">
              <w:t xml:space="preserve">factors affecting </w:t>
            </w:r>
            <w:r w:rsidR="00D162DE">
              <w:t>c</w:t>
            </w:r>
            <w:r w:rsidRPr="003A64DE">
              <w:t xml:space="preserve">ardiovascular disease </w:t>
            </w:r>
            <w:r w:rsidR="008636AC">
              <w:t>prevention and recovery.</w:t>
            </w:r>
          </w:p>
        </w:tc>
        <w:tc>
          <w:tcPr>
            <w:tcW w:w="2880" w:type="dxa"/>
            <w:gridSpan w:val="2"/>
            <w:tcBorders>
              <w:left w:val="nil"/>
              <w:bottom w:val="nil"/>
            </w:tcBorders>
          </w:tcPr>
          <w:p w14:paraId="146DF818" w14:textId="4A018141" w:rsidR="00FD5474" w:rsidRPr="00F9231A" w:rsidRDefault="00E34444" w:rsidP="00FD5474">
            <w:pPr>
              <w:tabs>
                <w:tab w:val="left" w:pos="0"/>
                <w:tab w:val="left" w:pos="3720"/>
              </w:tabs>
              <w:outlineLvl w:val="0"/>
              <w:rPr>
                <w:rFonts w:cs="Arial"/>
                <w:szCs w:val="20"/>
              </w:rPr>
            </w:pPr>
            <w:r>
              <w:rPr>
                <w:rFonts w:cs="Arial"/>
                <w:szCs w:val="20"/>
              </w:rPr>
              <w:t>CLO2</w:t>
            </w:r>
            <w:r w:rsidR="000A0C49">
              <w:rPr>
                <w:rFonts w:cs="Arial"/>
                <w:szCs w:val="20"/>
              </w:rPr>
              <w:t xml:space="preserve">, </w:t>
            </w:r>
            <w:r>
              <w:rPr>
                <w:rFonts w:cs="Arial"/>
                <w:szCs w:val="20"/>
              </w:rPr>
              <w:t>CLO</w:t>
            </w:r>
            <w:r w:rsidR="00BB7F9B">
              <w:rPr>
                <w:rFonts w:cs="Arial"/>
                <w:szCs w:val="20"/>
              </w:rPr>
              <w:t>5</w:t>
            </w:r>
          </w:p>
        </w:tc>
      </w:tr>
      <w:tr w:rsidR="00FD5474" w:rsidRPr="00F9231A"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5278CD2E" w:rsidR="00FD5474" w:rsidRPr="00F9231A" w:rsidRDefault="008636AC" w:rsidP="00E523CB">
            <w:pPr>
              <w:pStyle w:val="ObjectiveBullet"/>
              <w:numPr>
                <w:ilvl w:val="1"/>
                <w:numId w:val="9"/>
              </w:numPr>
            </w:pPr>
            <w:r>
              <w:t xml:space="preserve"> </w:t>
            </w:r>
            <w:r w:rsidR="000A0C49">
              <w:t>Describe p</w:t>
            </w:r>
            <w:r>
              <w:t>ain management approaches</w:t>
            </w:r>
          </w:p>
        </w:tc>
        <w:tc>
          <w:tcPr>
            <w:tcW w:w="2880" w:type="dxa"/>
            <w:gridSpan w:val="2"/>
            <w:tcBorders>
              <w:top w:val="nil"/>
              <w:left w:val="nil"/>
              <w:bottom w:val="nil"/>
            </w:tcBorders>
          </w:tcPr>
          <w:p w14:paraId="1AEB19F0" w14:textId="39C09F72" w:rsidR="00FD5474" w:rsidRPr="00F9231A" w:rsidRDefault="00E34444" w:rsidP="00FD5474">
            <w:pPr>
              <w:tabs>
                <w:tab w:val="left" w:pos="0"/>
                <w:tab w:val="left" w:pos="3720"/>
              </w:tabs>
              <w:outlineLvl w:val="0"/>
              <w:rPr>
                <w:rFonts w:cs="Arial"/>
                <w:szCs w:val="20"/>
              </w:rPr>
            </w:pPr>
            <w:r>
              <w:rPr>
                <w:rFonts w:cs="Arial"/>
                <w:szCs w:val="20"/>
              </w:rPr>
              <w:t>CLO</w:t>
            </w:r>
            <w:r w:rsidR="00BB7F9B">
              <w:rPr>
                <w:rFonts w:cs="Arial"/>
                <w:szCs w:val="20"/>
              </w:rPr>
              <w:t>5</w:t>
            </w:r>
          </w:p>
        </w:tc>
      </w:tr>
      <w:tr w:rsidR="00135F7B" w:rsidRPr="00F9231A"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F9231A" w:rsidRDefault="4948C66D" w:rsidP="4948C66D">
            <w:pPr>
              <w:tabs>
                <w:tab w:val="left" w:pos="0"/>
                <w:tab w:val="left" w:pos="3720"/>
              </w:tabs>
              <w:outlineLvl w:val="0"/>
              <w:rPr>
                <w:rFonts w:eastAsia="Arial" w:cs="Arial"/>
                <w:i/>
                <w:iCs/>
              </w:rPr>
            </w:pPr>
            <w:r w:rsidRPr="00F9231A">
              <w:rPr>
                <w:rFonts w:eastAsia="Arial" w:cs="Arial"/>
                <w:b/>
                <w:bCs/>
                <w:i/>
                <w:iCs/>
                <w:sz w:val="22"/>
                <w:szCs w:val="22"/>
              </w:rPr>
              <w:t>Resources, Activities, and Preparation</w:t>
            </w:r>
          </w:p>
          <w:p w14:paraId="7D9330D3" w14:textId="77777777" w:rsidR="00135F7B" w:rsidRPr="00F9231A" w:rsidRDefault="4948C66D" w:rsidP="4948C66D">
            <w:pPr>
              <w:tabs>
                <w:tab w:val="left" w:pos="0"/>
                <w:tab w:val="left" w:pos="3720"/>
              </w:tabs>
              <w:outlineLvl w:val="0"/>
              <w:rPr>
                <w:rFonts w:eastAsia="Arial" w:cs="Arial"/>
                <w:b/>
                <w:bCs/>
                <w:i/>
                <w:iCs/>
              </w:rPr>
            </w:pPr>
            <w:r w:rsidRPr="00F9231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F9231A" w:rsidRDefault="4948C66D" w:rsidP="4948C66D">
            <w:pPr>
              <w:tabs>
                <w:tab w:val="left" w:pos="0"/>
                <w:tab w:val="left" w:pos="3720"/>
              </w:tabs>
              <w:outlineLvl w:val="0"/>
              <w:rPr>
                <w:rFonts w:eastAsia="Arial" w:cs="Arial"/>
                <w:b/>
                <w:bCs/>
                <w:i/>
                <w:iCs/>
              </w:rPr>
            </w:pPr>
            <w:r w:rsidRPr="00F9231A">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F9231A" w:rsidRDefault="4948C66D" w:rsidP="4948C66D">
            <w:pPr>
              <w:tabs>
                <w:tab w:val="left" w:pos="0"/>
                <w:tab w:val="left" w:pos="3720"/>
              </w:tabs>
              <w:outlineLvl w:val="0"/>
              <w:rPr>
                <w:rFonts w:eastAsia="Arial" w:cs="Arial"/>
                <w:b/>
                <w:bCs/>
                <w:i/>
                <w:iCs/>
              </w:rPr>
            </w:pPr>
            <w:r w:rsidRPr="00F9231A">
              <w:rPr>
                <w:rFonts w:eastAsia="Arial" w:cs="Arial"/>
                <w:b/>
                <w:bCs/>
                <w:i/>
                <w:iCs/>
              </w:rPr>
              <w:t>AIE</w:t>
            </w:r>
          </w:p>
        </w:tc>
      </w:tr>
      <w:tr w:rsidR="00135F7B" w:rsidRPr="00F9231A"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AE94E1" w14:textId="77777777" w:rsidR="00F9231A" w:rsidRPr="00F9231A" w:rsidRDefault="00F9231A" w:rsidP="00F9231A">
            <w:pPr>
              <w:tabs>
                <w:tab w:val="left" w:pos="2329"/>
              </w:tabs>
              <w:rPr>
                <w:rFonts w:eastAsia="Arial" w:cs="Arial"/>
                <w:b/>
                <w:bCs/>
              </w:rPr>
            </w:pPr>
            <w:r w:rsidRPr="00F9231A">
              <w:rPr>
                <w:rFonts w:eastAsia="Arial" w:cs="Arial"/>
                <w:b/>
                <w:bCs/>
              </w:rPr>
              <w:t>Readings</w:t>
            </w:r>
          </w:p>
          <w:p w14:paraId="089241F3" w14:textId="77777777" w:rsidR="00F9231A" w:rsidRPr="00F9231A" w:rsidRDefault="00F9231A" w:rsidP="00F9231A">
            <w:pPr>
              <w:tabs>
                <w:tab w:val="left" w:pos="2329"/>
              </w:tabs>
              <w:rPr>
                <w:rFonts w:cs="Arial"/>
                <w:b/>
                <w:szCs w:val="20"/>
              </w:rPr>
            </w:pPr>
          </w:p>
          <w:p w14:paraId="2321E6B4" w14:textId="6B29D0C1" w:rsidR="00135F7B" w:rsidRPr="00F9231A" w:rsidRDefault="00F9231A" w:rsidP="00D162DE">
            <w:pPr>
              <w:pStyle w:val="AssignmentsLevel1"/>
            </w:pPr>
            <w:r w:rsidRPr="00F9231A">
              <w:rPr>
                <w:b/>
              </w:rPr>
              <w:t>Read</w:t>
            </w:r>
            <w:r w:rsidRPr="00F9231A">
              <w:t xml:space="preserve"> Ch. </w:t>
            </w:r>
            <w:r>
              <w:t>7</w:t>
            </w:r>
            <w:r w:rsidR="00D162DE">
              <w:t>–</w:t>
            </w:r>
            <w:r>
              <w:t>9</w:t>
            </w:r>
            <w:r w:rsidRPr="00F9231A">
              <w:t xml:space="preserve"> of </w:t>
            </w:r>
            <w:r w:rsidRPr="00F9231A">
              <w:rPr>
                <w:i/>
              </w:rPr>
              <w:t>Health Psychology</w:t>
            </w:r>
            <w:r w:rsidR="003A64DE">
              <w:rPr>
                <w:i/>
              </w:rPr>
              <w:t>.</w:t>
            </w:r>
          </w:p>
        </w:tc>
        <w:tc>
          <w:tcPr>
            <w:tcW w:w="1440" w:type="dxa"/>
            <w:tcBorders>
              <w:left w:val="single" w:sz="4" w:space="0" w:color="000000" w:themeColor="text1"/>
            </w:tcBorders>
            <w:shd w:val="clear" w:color="auto" w:fill="FFFFFF" w:themeFill="background1"/>
          </w:tcPr>
          <w:p w14:paraId="669C3C70" w14:textId="76CCC1BA" w:rsidR="00135F7B" w:rsidRPr="00F9231A" w:rsidRDefault="000A0C49" w:rsidP="002522B3">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12C7859C" w14:textId="77777777" w:rsidR="00135F7B" w:rsidRPr="00F9231A" w:rsidRDefault="00135F7B" w:rsidP="002522B3">
            <w:pPr>
              <w:rPr>
                <w:rFonts w:cs="Arial"/>
                <w:szCs w:val="20"/>
              </w:rPr>
            </w:pPr>
          </w:p>
        </w:tc>
      </w:tr>
      <w:tr w:rsidR="00135F7B" w:rsidRPr="00F9231A"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746632" w14:textId="364E8FC4" w:rsidR="00135F7B" w:rsidRPr="00F9231A" w:rsidRDefault="003A64DE" w:rsidP="4948C66D">
            <w:pPr>
              <w:tabs>
                <w:tab w:val="left" w:pos="2329"/>
              </w:tabs>
              <w:rPr>
                <w:rFonts w:eastAsia="Arial" w:cs="Arial"/>
                <w:b/>
                <w:bCs/>
              </w:rPr>
            </w:pPr>
            <w:r>
              <w:rPr>
                <w:rFonts w:eastAsia="Arial" w:cs="Arial"/>
                <w:b/>
                <w:bCs/>
              </w:rPr>
              <w:t>Video</w:t>
            </w:r>
          </w:p>
          <w:p w14:paraId="67815AB0" w14:textId="77777777" w:rsidR="00135F7B" w:rsidRPr="00F9231A" w:rsidRDefault="00135F7B" w:rsidP="002522B3">
            <w:pPr>
              <w:tabs>
                <w:tab w:val="left" w:pos="2329"/>
              </w:tabs>
              <w:rPr>
                <w:rFonts w:cs="Arial"/>
                <w:b/>
                <w:szCs w:val="20"/>
              </w:rPr>
            </w:pPr>
          </w:p>
          <w:p w14:paraId="6264C06D" w14:textId="77777777" w:rsidR="003A64DE" w:rsidRDefault="003A64DE" w:rsidP="003A64DE">
            <w:pPr>
              <w:rPr>
                <w:rFonts w:cs="Arial"/>
                <w:szCs w:val="20"/>
              </w:rPr>
            </w:pPr>
            <w:r w:rsidRPr="003A64DE">
              <w:rPr>
                <w:rFonts w:cs="Arial"/>
                <w:b/>
                <w:szCs w:val="20"/>
              </w:rPr>
              <w:t>Watch</w:t>
            </w:r>
            <w:r w:rsidRPr="003A64DE">
              <w:rPr>
                <w:rFonts w:cs="Arial"/>
                <w:szCs w:val="20"/>
              </w:rPr>
              <w:t xml:space="preserve"> the following:</w:t>
            </w:r>
          </w:p>
          <w:p w14:paraId="4E370D7C" w14:textId="77777777" w:rsidR="003A64DE" w:rsidRPr="003A64DE" w:rsidRDefault="003A64DE" w:rsidP="003A64DE">
            <w:pPr>
              <w:rPr>
                <w:rFonts w:cs="Arial"/>
                <w:szCs w:val="20"/>
              </w:rPr>
            </w:pPr>
          </w:p>
          <w:p w14:paraId="310D3081" w14:textId="77777777" w:rsidR="003A64DE" w:rsidRPr="003A64DE" w:rsidRDefault="007D1A05" w:rsidP="003A64DE">
            <w:pPr>
              <w:pStyle w:val="AssignmentsLevel2"/>
            </w:pPr>
            <w:hyperlink r:id="rId36" w:history="1">
              <w:r w:rsidR="003A64DE" w:rsidRPr="003A64DE">
                <w:rPr>
                  <w:rStyle w:val="Hyperlink"/>
                </w:rPr>
                <w:t>American Heart Association's Life Simple 7- Simple Factors that Impact Health and Quality of Life</w:t>
              </w:r>
            </w:hyperlink>
            <w:r w:rsidR="003A64DE" w:rsidRPr="003A64DE">
              <w:t xml:space="preserve"> (3:50)</w:t>
            </w:r>
          </w:p>
          <w:p w14:paraId="11D28E0C" w14:textId="77777777" w:rsidR="003A64DE" w:rsidRDefault="007D1A05" w:rsidP="003A64DE">
            <w:pPr>
              <w:pStyle w:val="AssignmentsLevel2"/>
            </w:pPr>
            <w:hyperlink r:id="rId37" w:history="1">
              <w:r w:rsidR="003A64DE" w:rsidRPr="003A64DE">
                <w:rPr>
                  <w:rStyle w:val="Hyperlink"/>
                </w:rPr>
                <w:t>Cardiac Rehab: The Patient Experience St. Luke's Heart Health and Rehabilitation Center</w:t>
              </w:r>
            </w:hyperlink>
            <w:r w:rsidR="003A64DE" w:rsidRPr="003A64DE">
              <w:t xml:space="preserve"> (5:38)</w:t>
            </w:r>
          </w:p>
          <w:p w14:paraId="6A819809" w14:textId="521EF656" w:rsidR="003A64DE" w:rsidRDefault="007D1A05" w:rsidP="003A64DE">
            <w:pPr>
              <w:pStyle w:val="AssignmentsLevel2"/>
            </w:pPr>
            <w:hyperlink r:id="rId38" w:history="1">
              <w:r w:rsidR="003A64DE" w:rsidRPr="00F9231A">
                <w:rPr>
                  <w:rStyle w:val="Hyperlink"/>
                </w:rPr>
                <w:t>A Different Approach To Pain Management: Mindfulness Meditation | Fadel Zeidan | TEDxEmory</w:t>
              </w:r>
            </w:hyperlink>
            <w:r w:rsidR="003A64DE">
              <w:t xml:space="preserve"> (18:36)</w:t>
            </w:r>
          </w:p>
          <w:p w14:paraId="08DD1BAF" w14:textId="77777777" w:rsidR="003A64DE" w:rsidRPr="00F9231A" w:rsidRDefault="003A64DE" w:rsidP="003A64DE">
            <w:pPr>
              <w:pStyle w:val="AssignmentsLevel2"/>
              <w:numPr>
                <w:ilvl w:val="0"/>
                <w:numId w:val="0"/>
              </w:numPr>
              <w:ind w:left="360"/>
            </w:pPr>
          </w:p>
          <w:p w14:paraId="6880F990" w14:textId="47A04555" w:rsidR="003A64DE" w:rsidRPr="00F9231A" w:rsidRDefault="00E95FE1" w:rsidP="002522B3">
            <w:pPr>
              <w:pStyle w:val="AssignmentsLevel1"/>
            </w:pPr>
            <w:r w:rsidRPr="00406E19">
              <w:rPr>
                <w:b/>
              </w:rPr>
              <w:t>Post</w:t>
            </w:r>
            <w:r w:rsidRPr="00406E19">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36F2EB2B" w14:textId="230CCED9" w:rsidR="00135F7B" w:rsidRPr="00F9231A" w:rsidRDefault="000A0C49" w:rsidP="002522B3">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2034B301" w14:textId="1014DDBA" w:rsidR="00135F7B" w:rsidRPr="00F9231A" w:rsidRDefault="003B451F" w:rsidP="002522B3">
            <w:pPr>
              <w:rPr>
                <w:rFonts w:cs="Arial"/>
                <w:szCs w:val="20"/>
              </w:rPr>
            </w:pPr>
            <w:r>
              <w:rPr>
                <w:rFonts w:cs="Arial"/>
                <w:szCs w:val="20"/>
              </w:rPr>
              <w:t>Video = 1 hour</w:t>
            </w:r>
          </w:p>
        </w:tc>
      </w:tr>
      <w:tr w:rsidR="00402167" w:rsidRPr="00F9231A" w14:paraId="761E52B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6F0D4F6" w14:textId="1D80F419" w:rsidR="00402167" w:rsidRDefault="00402167" w:rsidP="4948C66D">
            <w:pPr>
              <w:tabs>
                <w:tab w:val="left" w:pos="2329"/>
              </w:tabs>
              <w:rPr>
                <w:rFonts w:eastAsia="Arial" w:cs="Arial"/>
                <w:b/>
                <w:bCs/>
              </w:rPr>
            </w:pPr>
            <w:r>
              <w:rPr>
                <w:rFonts w:eastAsia="Arial" w:cs="Arial"/>
                <w:b/>
                <w:bCs/>
              </w:rPr>
              <w:t xml:space="preserve">Self-Care Project </w:t>
            </w:r>
          </w:p>
          <w:p w14:paraId="77212AC9" w14:textId="12838748" w:rsidR="00402167" w:rsidRDefault="00402167" w:rsidP="4948C66D">
            <w:pPr>
              <w:tabs>
                <w:tab w:val="left" w:pos="2329"/>
              </w:tabs>
              <w:rPr>
                <w:rFonts w:eastAsia="Arial" w:cs="Arial"/>
                <w:b/>
                <w:bCs/>
              </w:rPr>
            </w:pPr>
          </w:p>
          <w:p w14:paraId="74B77604" w14:textId="4490C822" w:rsidR="00402167" w:rsidRPr="00402167" w:rsidRDefault="00402167" w:rsidP="00D162DE">
            <w:pPr>
              <w:tabs>
                <w:tab w:val="left" w:pos="2329"/>
              </w:tabs>
              <w:rPr>
                <w:rFonts w:eastAsia="Arial" w:cs="Arial"/>
                <w:bCs/>
              </w:rPr>
            </w:pPr>
            <w:r w:rsidRPr="00222211">
              <w:rPr>
                <w:rFonts w:eastAsia="Arial" w:cs="Arial"/>
                <w:b/>
                <w:bCs/>
              </w:rPr>
              <w:t>Continue</w:t>
            </w:r>
            <w:r w:rsidRPr="00402167">
              <w:rPr>
                <w:rFonts w:eastAsia="Arial" w:cs="Arial"/>
                <w:bCs/>
              </w:rPr>
              <w:t xml:space="preserve"> </w:t>
            </w:r>
            <w:r w:rsidR="00CF057A">
              <w:rPr>
                <w:rFonts w:eastAsia="Arial" w:cs="Arial"/>
                <w:bCs/>
              </w:rPr>
              <w:t xml:space="preserve">collecting data daily </w:t>
            </w:r>
            <w:r w:rsidR="00CF057A" w:rsidRPr="00CF057A">
              <w:rPr>
                <w:rFonts w:cs="Arial"/>
                <w:szCs w:val="20"/>
              </w:rPr>
              <w:t xml:space="preserve">for the </w:t>
            </w:r>
            <w:r w:rsidR="00CF057A" w:rsidRPr="00CF057A">
              <w:rPr>
                <w:rFonts w:cs="Arial"/>
                <w:i/>
                <w:szCs w:val="20"/>
              </w:rPr>
              <w:t>Self-Care Project Graph Your Results</w:t>
            </w:r>
            <w:r w:rsidR="00CF057A" w:rsidRPr="00CF057A">
              <w:rPr>
                <w:rFonts w:cs="Arial"/>
                <w:szCs w:val="20"/>
              </w:rPr>
              <w:t xml:space="preserve"> assignment located in Week 4</w:t>
            </w:r>
            <w:r w:rsidRPr="00402167">
              <w:rPr>
                <w:rFonts w:eastAsia="Arial" w:cs="Arial"/>
                <w:bCs/>
              </w:rPr>
              <w:t>.</w:t>
            </w:r>
          </w:p>
        </w:tc>
        <w:tc>
          <w:tcPr>
            <w:tcW w:w="1440" w:type="dxa"/>
            <w:tcBorders>
              <w:left w:val="single" w:sz="4" w:space="0" w:color="000000" w:themeColor="text1"/>
            </w:tcBorders>
            <w:shd w:val="clear" w:color="auto" w:fill="FFFFFF" w:themeFill="background1"/>
          </w:tcPr>
          <w:p w14:paraId="3D376D51" w14:textId="7E897148" w:rsidR="00402167" w:rsidRPr="00F9231A" w:rsidRDefault="000A0C49" w:rsidP="002522B3">
            <w:pPr>
              <w:rPr>
                <w:rFonts w:cs="Arial"/>
                <w:szCs w:val="20"/>
              </w:rPr>
            </w:pPr>
            <w:r>
              <w:rPr>
                <w:rFonts w:cs="Arial"/>
                <w:szCs w:val="20"/>
              </w:rPr>
              <w:t>1.3</w:t>
            </w:r>
          </w:p>
        </w:tc>
        <w:tc>
          <w:tcPr>
            <w:tcW w:w="1440" w:type="dxa"/>
            <w:tcBorders>
              <w:left w:val="single" w:sz="4" w:space="0" w:color="000000" w:themeColor="text1"/>
            </w:tcBorders>
            <w:shd w:val="clear" w:color="auto" w:fill="FFFFFF" w:themeFill="background1"/>
          </w:tcPr>
          <w:p w14:paraId="12698BA1" w14:textId="2C485A8E" w:rsidR="00402167" w:rsidRDefault="00402167" w:rsidP="002522B3">
            <w:pPr>
              <w:rPr>
                <w:rFonts w:cs="Arial"/>
                <w:szCs w:val="20"/>
              </w:rPr>
            </w:pPr>
            <w:r>
              <w:rPr>
                <w:rFonts w:cs="Arial"/>
                <w:szCs w:val="20"/>
              </w:rPr>
              <w:t>Guided project = 1 hour</w:t>
            </w:r>
          </w:p>
        </w:tc>
      </w:tr>
      <w:tr w:rsidR="00C86FF4" w:rsidRPr="00F9231A" w14:paraId="4E71F43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931E92" w14:textId="4C138DBD" w:rsidR="00C86FF4" w:rsidRDefault="00C86FF4" w:rsidP="4948C66D">
            <w:pPr>
              <w:tabs>
                <w:tab w:val="left" w:pos="2329"/>
              </w:tabs>
              <w:rPr>
                <w:rFonts w:eastAsia="Arial" w:cs="Arial"/>
                <w:b/>
                <w:bCs/>
              </w:rPr>
            </w:pPr>
            <w:r>
              <w:rPr>
                <w:rFonts w:eastAsia="Arial" w:cs="Arial"/>
                <w:b/>
                <w:bCs/>
              </w:rPr>
              <w:t>Health Topic Presentation Preparation</w:t>
            </w:r>
          </w:p>
          <w:p w14:paraId="26E53A53" w14:textId="77777777" w:rsidR="00C86FF4" w:rsidRDefault="00C86FF4" w:rsidP="4948C66D">
            <w:pPr>
              <w:tabs>
                <w:tab w:val="left" w:pos="2329"/>
              </w:tabs>
              <w:rPr>
                <w:rFonts w:eastAsia="Arial" w:cs="Arial"/>
                <w:b/>
                <w:bCs/>
              </w:rPr>
            </w:pPr>
          </w:p>
          <w:p w14:paraId="0F74A435" w14:textId="317161D1" w:rsidR="00C86FF4" w:rsidRPr="00C86FF4" w:rsidRDefault="00C86FF4" w:rsidP="4948C66D">
            <w:pPr>
              <w:tabs>
                <w:tab w:val="left" w:pos="2329"/>
              </w:tabs>
              <w:rPr>
                <w:rFonts w:eastAsia="Arial" w:cs="Arial"/>
                <w:bCs/>
              </w:rPr>
            </w:pPr>
            <w:r w:rsidRPr="00222211">
              <w:rPr>
                <w:rFonts w:eastAsia="Arial" w:cs="Arial"/>
                <w:b/>
                <w:bCs/>
              </w:rPr>
              <w:t>Continue</w:t>
            </w:r>
            <w:r w:rsidRPr="00C86FF4">
              <w:rPr>
                <w:rFonts w:eastAsia="Arial" w:cs="Arial"/>
                <w:bCs/>
              </w:rPr>
              <w:t xml:space="preserve"> working on your health </w:t>
            </w:r>
            <w:r>
              <w:rPr>
                <w:rFonts w:eastAsia="Arial" w:cs="Arial"/>
                <w:bCs/>
              </w:rPr>
              <w:t>topic</w:t>
            </w:r>
            <w:r w:rsidRPr="00C86FF4">
              <w:rPr>
                <w:rFonts w:eastAsia="Arial" w:cs="Arial"/>
                <w:bCs/>
              </w:rPr>
              <w:t xml:space="preserve"> presentation.</w:t>
            </w:r>
          </w:p>
        </w:tc>
        <w:tc>
          <w:tcPr>
            <w:tcW w:w="1440" w:type="dxa"/>
            <w:tcBorders>
              <w:left w:val="single" w:sz="4" w:space="0" w:color="000000" w:themeColor="text1"/>
            </w:tcBorders>
            <w:shd w:val="clear" w:color="auto" w:fill="FFFFFF" w:themeFill="background1"/>
          </w:tcPr>
          <w:p w14:paraId="08CC51D6" w14:textId="718D32D8" w:rsidR="00C86FF4" w:rsidRDefault="00C86FF4" w:rsidP="002522B3">
            <w:pPr>
              <w:rPr>
                <w:rFonts w:cs="Arial"/>
                <w:szCs w:val="20"/>
              </w:rPr>
            </w:pPr>
            <w:r>
              <w:rPr>
                <w:rFonts w:cs="Arial"/>
                <w:szCs w:val="20"/>
              </w:rPr>
              <w:t>4.1</w:t>
            </w:r>
          </w:p>
        </w:tc>
        <w:tc>
          <w:tcPr>
            <w:tcW w:w="1440" w:type="dxa"/>
            <w:tcBorders>
              <w:left w:val="single" w:sz="4" w:space="0" w:color="000000" w:themeColor="text1"/>
            </w:tcBorders>
            <w:shd w:val="clear" w:color="auto" w:fill="FFFFFF" w:themeFill="background1"/>
          </w:tcPr>
          <w:p w14:paraId="216C2FC9" w14:textId="77777777" w:rsidR="00C86FF4" w:rsidRDefault="00C86FF4" w:rsidP="002522B3">
            <w:pPr>
              <w:rPr>
                <w:rFonts w:cs="Arial"/>
                <w:szCs w:val="20"/>
              </w:rPr>
            </w:pPr>
          </w:p>
        </w:tc>
      </w:tr>
      <w:tr w:rsidR="00135F7B" w:rsidRPr="00F9231A"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Pr="00F9231A" w:rsidRDefault="4948C66D" w:rsidP="4948C66D">
            <w:pPr>
              <w:tabs>
                <w:tab w:val="left" w:pos="0"/>
                <w:tab w:val="left" w:pos="3720"/>
              </w:tabs>
              <w:outlineLvl w:val="0"/>
              <w:rPr>
                <w:rFonts w:eastAsia="Arial" w:cs="Arial"/>
                <w:i/>
                <w:iCs/>
              </w:rPr>
            </w:pPr>
            <w:r w:rsidRPr="00F9231A">
              <w:rPr>
                <w:rFonts w:eastAsia="Arial" w:cs="Arial"/>
                <w:b/>
                <w:bCs/>
                <w:i/>
                <w:iCs/>
                <w:sz w:val="22"/>
                <w:szCs w:val="22"/>
              </w:rPr>
              <w:t>Graded Assignments</w:t>
            </w:r>
          </w:p>
          <w:p w14:paraId="0A959828" w14:textId="77777777" w:rsidR="00135F7B" w:rsidRPr="00F9231A" w:rsidRDefault="4948C66D" w:rsidP="4948C66D">
            <w:pPr>
              <w:tabs>
                <w:tab w:val="left" w:pos="0"/>
                <w:tab w:val="left" w:pos="3720"/>
              </w:tabs>
              <w:outlineLvl w:val="0"/>
              <w:rPr>
                <w:rFonts w:eastAsia="Arial" w:cs="Arial"/>
                <w:b/>
                <w:bCs/>
                <w:i/>
                <w:iCs/>
              </w:rPr>
            </w:pPr>
            <w:r w:rsidRPr="00F9231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F9231A" w:rsidRDefault="4948C66D" w:rsidP="4948C66D">
            <w:pPr>
              <w:tabs>
                <w:tab w:val="left" w:pos="0"/>
                <w:tab w:val="left" w:pos="3720"/>
              </w:tabs>
              <w:outlineLvl w:val="0"/>
              <w:rPr>
                <w:rFonts w:eastAsia="Arial" w:cs="Arial"/>
                <w:b/>
                <w:bCs/>
                <w:i/>
                <w:iCs/>
              </w:rPr>
            </w:pPr>
            <w:r w:rsidRPr="00F9231A">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F9231A" w:rsidRDefault="4948C66D" w:rsidP="4948C66D">
            <w:pPr>
              <w:rPr>
                <w:rFonts w:eastAsia="Arial" w:cs="Arial"/>
                <w:b/>
                <w:bCs/>
                <w:i/>
                <w:iCs/>
              </w:rPr>
            </w:pPr>
            <w:r w:rsidRPr="00F9231A">
              <w:rPr>
                <w:rFonts w:eastAsia="Arial" w:cs="Arial"/>
                <w:b/>
                <w:bCs/>
                <w:i/>
                <w:iCs/>
              </w:rPr>
              <w:t>AIE</w:t>
            </w:r>
          </w:p>
        </w:tc>
      </w:tr>
      <w:tr w:rsidR="00C74D95" w:rsidRPr="00F9231A" w14:paraId="188046EC" w14:textId="77777777" w:rsidTr="00DE25EE">
        <w:tc>
          <w:tcPr>
            <w:tcW w:w="10170" w:type="dxa"/>
            <w:gridSpan w:val="2"/>
            <w:tcMar>
              <w:top w:w="115" w:type="dxa"/>
              <w:left w:w="115" w:type="dxa"/>
              <w:bottom w:w="115" w:type="dxa"/>
              <w:right w:w="115" w:type="dxa"/>
            </w:tcMar>
          </w:tcPr>
          <w:p w14:paraId="6BBAE2CF" w14:textId="6114090D" w:rsidR="00C74D95" w:rsidRDefault="00C74D95" w:rsidP="00DE25EE">
            <w:pPr>
              <w:rPr>
                <w:rFonts w:cs="Arial"/>
                <w:color w:val="222222"/>
                <w:szCs w:val="20"/>
                <w:shd w:val="clear" w:color="auto" w:fill="FFFFFF"/>
              </w:rPr>
            </w:pPr>
            <w:r w:rsidRPr="00F9231A">
              <w:rPr>
                <w:b/>
                <w:bCs/>
              </w:rPr>
              <w:lastRenderedPageBreak/>
              <w:t xml:space="preserve">Discussion: </w:t>
            </w:r>
            <w:r w:rsidR="004441E4" w:rsidRPr="004441E4">
              <w:rPr>
                <w:rFonts w:cs="Arial"/>
                <w:b/>
                <w:color w:val="222222"/>
                <w:szCs w:val="20"/>
                <w:shd w:val="clear" w:color="auto" w:fill="FFFFFF"/>
              </w:rPr>
              <w:t>Patient C</w:t>
            </w:r>
            <w:r w:rsidRPr="004441E4">
              <w:rPr>
                <w:rFonts w:cs="Arial"/>
                <w:b/>
                <w:color w:val="222222"/>
                <w:szCs w:val="20"/>
                <w:shd w:val="clear" w:color="auto" w:fill="FFFFFF"/>
              </w:rPr>
              <w:t>are</w:t>
            </w:r>
          </w:p>
          <w:p w14:paraId="7B9BFE48" w14:textId="77777777" w:rsidR="00C74D95" w:rsidRDefault="00C74D95" w:rsidP="00DE25EE">
            <w:pPr>
              <w:rPr>
                <w:rFonts w:cs="Arial"/>
                <w:color w:val="222222"/>
                <w:szCs w:val="20"/>
                <w:shd w:val="clear" w:color="auto" w:fill="FFFFFF"/>
              </w:rPr>
            </w:pPr>
          </w:p>
          <w:p w14:paraId="1D985F39" w14:textId="604AD497" w:rsidR="00D162DE" w:rsidRDefault="00C74D95" w:rsidP="00DE25EE">
            <w:r w:rsidRPr="00222211">
              <w:rPr>
                <w:rFonts w:cs="Arial"/>
                <w:b/>
                <w:color w:val="222222"/>
                <w:szCs w:val="20"/>
                <w:shd w:val="clear" w:color="auto" w:fill="FFFFFF"/>
              </w:rPr>
              <w:t>Find</w:t>
            </w:r>
            <w:r w:rsidRPr="00DC2181">
              <w:rPr>
                <w:rFonts w:cs="Arial"/>
                <w:color w:val="222222"/>
                <w:szCs w:val="20"/>
                <w:shd w:val="clear" w:color="auto" w:fill="FFFFFF"/>
              </w:rPr>
              <w:t xml:space="preserve"> an article that discusses </w:t>
            </w:r>
            <w:r w:rsidR="004D7609" w:rsidRPr="00DC2181">
              <w:t>factors influencing</w:t>
            </w:r>
            <w:r w:rsidR="00D162DE">
              <w:t xml:space="preserve"> the</w:t>
            </w:r>
            <w:r w:rsidRPr="00DC2181">
              <w:t xml:space="preserve"> utilization of health services</w:t>
            </w:r>
            <w:r w:rsidRPr="00DC2181">
              <w:rPr>
                <w:rFonts w:cs="Arial"/>
                <w:color w:val="222222"/>
                <w:szCs w:val="20"/>
                <w:shd w:val="clear" w:color="auto" w:fill="FFFFFF"/>
              </w:rPr>
              <w:t xml:space="preserve"> or an article addressing </w:t>
            </w:r>
            <w:r w:rsidRPr="00DC2181">
              <w:t>patient</w:t>
            </w:r>
            <w:r w:rsidR="00D162DE">
              <w:rPr>
                <w:rFonts w:cs="Arial"/>
              </w:rPr>
              <w:t>–</w:t>
            </w:r>
            <w:r w:rsidRPr="00DC2181">
              <w:t>provider interactions</w:t>
            </w:r>
            <w:r>
              <w:t xml:space="preserve">. </w:t>
            </w:r>
            <w:r w:rsidRPr="00DC2181">
              <w:t xml:space="preserve"> </w:t>
            </w:r>
          </w:p>
          <w:p w14:paraId="37265E54" w14:textId="77777777" w:rsidR="00D162DE" w:rsidRDefault="00D162DE" w:rsidP="00DE25EE"/>
          <w:p w14:paraId="2A76FD54" w14:textId="1F90E21F" w:rsidR="00C74D95" w:rsidRDefault="00C74D95" w:rsidP="00DE25EE">
            <w:pPr>
              <w:rPr>
                <w:rFonts w:cs="Arial"/>
                <w:color w:val="222222"/>
                <w:szCs w:val="20"/>
                <w:shd w:val="clear" w:color="auto" w:fill="FFFFFF"/>
              </w:rPr>
            </w:pPr>
            <w:r w:rsidRPr="00222211">
              <w:rPr>
                <w:rFonts w:cs="Arial"/>
                <w:b/>
                <w:color w:val="222222"/>
                <w:szCs w:val="20"/>
                <w:shd w:val="clear" w:color="auto" w:fill="FFFFFF"/>
              </w:rPr>
              <w:t>Summarize</w:t>
            </w:r>
            <w:r>
              <w:rPr>
                <w:rFonts w:cs="Arial"/>
                <w:color w:val="222222"/>
                <w:szCs w:val="20"/>
                <w:shd w:val="clear" w:color="auto" w:fill="FFFFFF"/>
              </w:rPr>
              <w:t xml:space="preserve"> your article</w:t>
            </w:r>
            <w:r w:rsidR="00D162DE">
              <w:t xml:space="preserve"> clearly and logically in 200 to 400</w:t>
            </w:r>
            <w:r w:rsidR="00D162DE" w:rsidRPr="00F9231A">
              <w:t xml:space="preserve"> words</w:t>
            </w:r>
            <w:r>
              <w:rPr>
                <w:rFonts w:cs="Arial"/>
                <w:color w:val="222222"/>
                <w:szCs w:val="20"/>
                <w:shd w:val="clear" w:color="auto" w:fill="FFFFFF"/>
              </w:rPr>
              <w:t>.</w:t>
            </w:r>
          </w:p>
          <w:p w14:paraId="31E14C05" w14:textId="77777777" w:rsidR="00C74D95" w:rsidRPr="00F9231A" w:rsidRDefault="00C74D95" w:rsidP="00DE25EE"/>
          <w:p w14:paraId="2B2E20C1" w14:textId="438674E0" w:rsidR="00C74D95" w:rsidRPr="00F9231A" w:rsidRDefault="00C74D95" w:rsidP="00DE25EE">
            <w:pPr>
              <w:pStyle w:val="AssignmentsLevel1"/>
            </w:pPr>
            <w:r w:rsidRPr="00F9231A">
              <w:rPr>
                <w:b/>
                <w:bCs/>
              </w:rPr>
              <w:t>Pos</w:t>
            </w:r>
            <w:r w:rsidRPr="00222211">
              <w:rPr>
                <w:b/>
              </w:rPr>
              <w:t>t</w:t>
            </w:r>
            <w:r>
              <w:t xml:space="preserve"> </w:t>
            </w:r>
            <w:r w:rsidR="00D162DE">
              <w:t>your summary</w:t>
            </w:r>
            <w:r>
              <w:t xml:space="preserve"> by Thursday with a link to the article</w:t>
            </w:r>
            <w:r w:rsidRPr="00F9231A">
              <w:t xml:space="preserve">. </w:t>
            </w:r>
          </w:p>
          <w:p w14:paraId="23AB43C9" w14:textId="77777777" w:rsidR="00C74D95" w:rsidRPr="00F9231A" w:rsidRDefault="00C74D95" w:rsidP="00DE25EE">
            <w:pPr>
              <w:pStyle w:val="AssignmentsLevel1"/>
            </w:pPr>
          </w:p>
          <w:p w14:paraId="7C544E48" w14:textId="77777777" w:rsidR="00C74D95" w:rsidRPr="00F9231A" w:rsidRDefault="00C74D95" w:rsidP="00DE25EE">
            <w:pPr>
              <w:pStyle w:val="AssignmentsLevel1"/>
            </w:pPr>
            <w:r w:rsidRPr="00F9231A">
              <w:rPr>
                <w:i/>
                <w:iCs/>
              </w:rPr>
              <w:t>Note</w:t>
            </w:r>
            <w:r w:rsidRPr="00F9231A">
              <w:t xml:space="preserve">. Initial answers to the questions are due by 11:59 p.m. (Eastern time) on Thursday. </w:t>
            </w:r>
          </w:p>
          <w:p w14:paraId="494C1F4F" w14:textId="77777777" w:rsidR="00C74D95" w:rsidRPr="00F9231A" w:rsidRDefault="00C74D95" w:rsidP="00DE25EE">
            <w:pPr>
              <w:pStyle w:val="AssignmentsLevel1"/>
            </w:pPr>
          </w:p>
          <w:p w14:paraId="0859FCFC" w14:textId="183E84BA" w:rsidR="00C74D95" w:rsidRPr="00F9231A" w:rsidRDefault="00C74D95" w:rsidP="00D162DE">
            <w:pPr>
              <w:pStyle w:val="AssignmentsLevel1"/>
            </w:pPr>
            <w:r w:rsidRPr="00F9231A">
              <w:rPr>
                <w:b/>
                <w:bCs/>
              </w:rPr>
              <w:t>Respond</w:t>
            </w:r>
            <w:r w:rsidRPr="00F9231A">
              <w:t xml:space="preserve"> to at least </w:t>
            </w:r>
            <w:r w:rsidR="00D162DE">
              <w:t>3</w:t>
            </w:r>
            <w:r w:rsidR="00D162DE" w:rsidRPr="00F9231A">
              <w:t xml:space="preserve"> </w:t>
            </w:r>
            <w:r w:rsidRPr="00F9231A">
              <w:t>students in a manner that is thought provoking and</w:t>
            </w:r>
            <w:r w:rsidR="00D162DE">
              <w:t xml:space="preserve"> that</w:t>
            </w:r>
            <w:r w:rsidRPr="00F9231A">
              <w:t xml:space="preserve"> appropriately challenges or elevates the discussion. All responses must be posted by 11:59 p.m. (Eastern time) on Sunday.</w:t>
            </w:r>
          </w:p>
        </w:tc>
        <w:tc>
          <w:tcPr>
            <w:tcW w:w="1440" w:type="dxa"/>
          </w:tcPr>
          <w:p w14:paraId="7F4AF682" w14:textId="28F9D1CA" w:rsidR="00C74D95" w:rsidRPr="00F9231A" w:rsidRDefault="00C74D95" w:rsidP="00DE25EE">
            <w:pPr>
              <w:tabs>
                <w:tab w:val="left" w:pos="2329"/>
              </w:tabs>
              <w:rPr>
                <w:rFonts w:cs="Arial"/>
                <w:szCs w:val="20"/>
              </w:rPr>
            </w:pPr>
            <w:r>
              <w:rPr>
                <w:rFonts w:cs="Arial"/>
                <w:szCs w:val="20"/>
              </w:rPr>
              <w:t>1.4</w:t>
            </w:r>
            <w:r w:rsidR="004D7609">
              <w:rPr>
                <w:rFonts w:cs="Arial"/>
                <w:szCs w:val="20"/>
              </w:rPr>
              <w:t>, 1.5</w:t>
            </w:r>
          </w:p>
        </w:tc>
        <w:tc>
          <w:tcPr>
            <w:tcW w:w="1440" w:type="dxa"/>
          </w:tcPr>
          <w:p w14:paraId="79DFC472" w14:textId="77777777" w:rsidR="00C74D95" w:rsidRPr="00F9231A" w:rsidRDefault="00C74D95" w:rsidP="00DE25EE">
            <w:pPr>
              <w:tabs>
                <w:tab w:val="left" w:pos="2329"/>
              </w:tabs>
              <w:rPr>
                <w:rFonts w:eastAsia="Arial" w:cs="Arial"/>
              </w:rPr>
            </w:pPr>
            <w:r w:rsidRPr="00F9231A">
              <w:t xml:space="preserve">Discussion: one post and replies to three other posts </w:t>
            </w:r>
            <w:r>
              <w:t xml:space="preserve">and review faculty feedback </w:t>
            </w:r>
            <w:r w:rsidRPr="00F9231A">
              <w:t xml:space="preserve">= </w:t>
            </w:r>
            <w:r w:rsidRPr="00F9231A">
              <w:rPr>
                <w:b/>
                <w:bCs/>
              </w:rPr>
              <w:t>1</w:t>
            </w:r>
            <w:r>
              <w:rPr>
                <w:b/>
                <w:bCs/>
              </w:rPr>
              <w:t>.5</w:t>
            </w:r>
            <w:r w:rsidRPr="00F9231A">
              <w:rPr>
                <w:b/>
                <w:bCs/>
              </w:rPr>
              <w:t xml:space="preserve"> hour </w:t>
            </w:r>
          </w:p>
        </w:tc>
      </w:tr>
      <w:tr w:rsidR="00D32E03" w:rsidRPr="00F9231A" w14:paraId="5AC82ACD" w14:textId="77777777" w:rsidTr="001452AA">
        <w:tc>
          <w:tcPr>
            <w:tcW w:w="10170" w:type="dxa"/>
            <w:gridSpan w:val="2"/>
            <w:tcMar>
              <w:top w:w="115" w:type="dxa"/>
              <w:left w:w="115" w:type="dxa"/>
              <w:bottom w:w="115" w:type="dxa"/>
              <w:right w:w="115" w:type="dxa"/>
            </w:tcMar>
          </w:tcPr>
          <w:p w14:paraId="4F804612" w14:textId="3C59A7BC" w:rsidR="00D32E03" w:rsidRPr="00F9231A" w:rsidRDefault="00D32E03" w:rsidP="001452AA">
            <w:pPr>
              <w:tabs>
                <w:tab w:val="left" w:pos="2329"/>
              </w:tabs>
              <w:rPr>
                <w:b/>
                <w:bCs/>
              </w:rPr>
            </w:pPr>
            <w:r w:rsidRPr="00F9231A">
              <w:rPr>
                <w:b/>
                <w:bCs/>
              </w:rPr>
              <w:t xml:space="preserve">Discussion: </w:t>
            </w:r>
            <w:r w:rsidR="003A64DE">
              <w:rPr>
                <w:b/>
                <w:bCs/>
              </w:rPr>
              <w:t>Pain Management</w:t>
            </w:r>
          </w:p>
          <w:p w14:paraId="3F7D5217" w14:textId="77777777" w:rsidR="00F9231A" w:rsidRDefault="00F9231A" w:rsidP="00F9231A">
            <w:pPr>
              <w:pStyle w:val="AssignmentsLevel2"/>
              <w:numPr>
                <w:ilvl w:val="0"/>
                <w:numId w:val="0"/>
              </w:numPr>
              <w:ind w:left="360" w:hanging="360"/>
              <w:rPr>
                <w:b/>
              </w:rPr>
            </w:pPr>
          </w:p>
          <w:p w14:paraId="79D82A9E" w14:textId="317694C2" w:rsidR="00F9231A" w:rsidRPr="00D162DE" w:rsidRDefault="00F9231A" w:rsidP="00F9231A">
            <w:pPr>
              <w:pStyle w:val="AssignmentsLevel2"/>
              <w:numPr>
                <w:ilvl w:val="0"/>
                <w:numId w:val="0"/>
              </w:numPr>
              <w:ind w:left="360" w:hanging="360"/>
            </w:pPr>
            <w:r w:rsidRPr="00F9231A">
              <w:rPr>
                <w:b/>
              </w:rPr>
              <w:t>Read</w:t>
            </w:r>
            <w:r>
              <w:t xml:space="preserve"> </w:t>
            </w:r>
            <w:r w:rsidRPr="00F9231A">
              <w:t xml:space="preserve">Ch. </w:t>
            </w:r>
            <w:r>
              <w:t>7</w:t>
            </w:r>
            <w:r w:rsidR="00D162DE">
              <w:t xml:space="preserve"> &amp; </w:t>
            </w:r>
            <w:r>
              <w:t>8</w:t>
            </w:r>
            <w:r w:rsidRPr="00F9231A">
              <w:t xml:space="preserve"> of </w:t>
            </w:r>
            <w:r w:rsidRPr="00F9231A">
              <w:rPr>
                <w:i/>
              </w:rPr>
              <w:t>Health Psychology</w:t>
            </w:r>
            <w:r w:rsidR="00D162DE">
              <w:t>.</w:t>
            </w:r>
          </w:p>
          <w:p w14:paraId="4FBF6520" w14:textId="77777777" w:rsidR="00F9231A" w:rsidRDefault="00F9231A" w:rsidP="001452AA">
            <w:pPr>
              <w:pStyle w:val="AssignmentsLevel1"/>
              <w:rPr>
                <w:b/>
              </w:rPr>
            </w:pPr>
          </w:p>
          <w:p w14:paraId="070D1009" w14:textId="272EF6D1" w:rsidR="00D32E03" w:rsidRPr="00F9231A" w:rsidRDefault="00F9231A" w:rsidP="001452AA">
            <w:pPr>
              <w:pStyle w:val="AssignmentsLevel1"/>
            </w:pPr>
            <w:r w:rsidRPr="00F9231A">
              <w:rPr>
                <w:b/>
              </w:rPr>
              <w:t>Watch</w:t>
            </w:r>
            <w:r>
              <w:t xml:space="preserve"> </w:t>
            </w:r>
            <w:hyperlink r:id="rId39" w:history="1">
              <w:r w:rsidRPr="00F9231A">
                <w:rPr>
                  <w:rStyle w:val="Hyperlink"/>
                </w:rPr>
                <w:t>A Different Approach To Pain Management: Mindfulness Meditation | Fadel Zeidan | TEDxEmory</w:t>
              </w:r>
            </w:hyperlink>
            <w:r>
              <w:t xml:space="preserve"> (18:36).</w:t>
            </w:r>
          </w:p>
          <w:p w14:paraId="35073CDE" w14:textId="77777777" w:rsidR="00F9231A" w:rsidRDefault="00F9231A" w:rsidP="001452AA">
            <w:pPr>
              <w:pStyle w:val="AssignmentsLevel1"/>
              <w:rPr>
                <w:b/>
                <w:bCs/>
              </w:rPr>
            </w:pPr>
          </w:p>
          <w:p w14:paraId="1B2CE78A" w14:textId="7FE22349" w:rsidR="00D32E03" w:rsidRPr="00F9231A" w:rsidRDefault="00D32E03" w:rsidP="001452AA">
            <w:pPr>
              <w:pStyle w:val="AssignmentsLevel1"/>
            </w:pPr>
            <w:r w:rsidRPr="00F9231A">
              <w:rPr>
                <w:b/>
                <w:bCs/>
              </w:rPr>
              <w:t>Pos</w:t>
            </w:r>
            <w:r w:rsidRPr="00222211">
              <w:rPr>
                <w:b/>
              </w:rPr>
              <w:t xml:space="preserve">t </w:t>
            </w:r>
            <w:r w:rsidRPr="00F9231A">
              <w:t>a clear and logical response in to the following, providing specific examples to support your answers</w:t>
            </w:r>
            <w:r w:rsidR="00D162DE">
              <w:t>:</w:t>
            </w:r>
          </w:p>
          <w:p w14:paraId="24BB4A70" w14:textId="77777777" w:rsidR="00D32E03" w:rsidRPr="00F9231A" w:rsidRDefault="00D32E03" w:rsidP="001452AA">
            <w:pPr>
              <w:pStyle w:val="AssignmentsLevel1"/>
            </w:pPr>
          </w:p>
          <w:p w14:paraId="40237218" w14:textId="1CC1F364" w:rsidR="00D32E03" w:rsidRPr="00F9231A" w:rsidRDefault="00F9231A" w:rsidP="00F9231A">
            <w:pPr>
              <w:pStyle w:val="AssignmentsLevel2"/>
            </w:pPr>
            <w:r w:rsidRPr="00F9231A">
              <w:t xml:space="preserve">How is </w:t>
            </w:r>
            <w:r w:rsidRPr="00222211">
              <w:rPr>
                <w:i/>
              </w:rPr>
              <w:t>pain</w:t>
            </w:r>
            <w:r w:rsidRPr="00F9231A">
              <w:t xml:space="preserve"> defined? What are three ways to assess and measure pain? What are the three types of pain that present the biggest problems? What are some non-</w:t>
            </w:r>
            <w:r>
              <w:t>pharma</w:t>
            </w:r>
            <w:r w:rsidRPr="00F9231A">
              <w:t xml:space="preserve">logical techniques </w:t>
            </w:r>
            <w:r w:rsidR="00CE0F28">
              <w:t xml:space="preserve">(alternative approaches) </w:t>
            </w:r>
            <w:r w:rsidRPr="00F9231A">
              <w:t xml:space="preserve">that can be used for pain management? How can these alternative approaches help? Do you have any experience with any alternative approaches to pain management? Why are </w:t>
            </w:r>
            <w:r w:rsidR="00D162DE">
              <w:t>h</w:t>
            </w:r>
            <w:r w:rsidRPr="00F9231A">
              <w:t xml:space="preserve">ealth </w:t>
            </w:r>
            <w:r w:rsidR="00D162DE">
              <w:t>p</w:t>
            </w:r>
            <w:r w:rsidRPr="00F9231A">
              <w:t xml:space="preserve">sychologists more important than ever </w:t>
            </w:r>
            <w:r w:rsidR="00222211" w:rsidRPr="00F9231A">
              <w:t>in</w:t>
            </w:r>
            <w:r w:rsidRPr="00F9231A">
              <w:t xml:space="preserve"> pain management</w:t>
            </w:r>
            <w:r w:rsidR="00D162DE">
              <w:t>,</w:t>
            </w:r>
            <w:r w:rsidRPr="00F9231A">
              <w:t xml:space="preserve"> especially given the opioid epidemic?  </w:t>
            </w:r>
          </w:p>
          <w:p w14:paraId="2ADCE088" w14:textId="77777777" w:rsidR="00D32E03" w:rsidRPr="00F9231A" w:rsidRDefault="00D32E03" w:rsidP="001452AA">
            <w:pPr>
              <w:pStyle w:val="AssignmentsLevel1"/>
            </w:pPr>
          </w:p>
          <w:p w14:paraId="769E84C4" w14:textId="351D51D8" w:rsidR="00D32E03" w:rsidRPr="00F9231A" w:rsidRDefault="00D32E03" w:rsidP="001452AA">
            <w:pPr>
              <w:pStyle w:val="AssignmentsLevel1"/>
            </w:pPr>
            <w:r w:rsidRPr="00F9231A">
              <w:rPr>
                <w:i/>
                <w:iCs/>
              </w:rPr>
              <w:t>Note</w:t>
            </w:r>
            <w:r w:rsidR="00D162DE">
              <w:t>:</w:t>
            </w:r>
            <w:r w:rsidRPr="00F9231A">
              <w:t xml:space="preserve"> Initial answers to the questions are due by 11:59 p.m. (Eastern time) on Thursday. </w:t>
            </w:r>
          </w:p>
          <w:p w14:paraId="3A58385B" w14:textId="77777777" w:rsidR="00D32E03" w:rsidRPr="00F9231A" w:rsidRDefault="00D32E03" w:rsidP="001452AA">
            <w:pPr>
              <w:pStyle w:val="AssignmentsLevel1"/>
            </w:pPr>
          </w:p>
          <w:p w14:paraId="6576DD4A" w14:textId="40D989CF" w:rsidR="00D32E03" w:rsidRPr="00F9231A" w:rsidRDefault="00D32E03" w:rsidP="00D162DE">
            <w:pPr>
              <w:pStyle w:val="AssignmentsLevel1"/>
            </w:pPr>
            <w:r w:rsidRPr="00F9231A">
              <w:rPr>
                <w:b/>
                <w:bCs/>
              </w:rPr>
              <w:t>Respond</w:t>
            </w:r>
            <w:r w:rsidRPr="00F9231A">
              <w:t xml:space="preserve"> to at least </w:t>
            </w:r>
            <w:r w:rsidR="00D162DE">
              <w:t>3</w:t>
            </w:r>
            <w:r w:rsidR="00D162DE" w:rsidRPr="00F9231A">
              <w:t xml:space="preserve"> </w:t>
            </w:r>
            <w:r w:rsidRPr="00F9231A">
              <w:t xml:space="preserve">students in a manner that is thought provoking and </w:t>
            </w:r>
            <w:r w:rsidR="00D162DE">
              <w:t xml:space="preserve">that </w:t>
            </w:r>
            <w:r w:rsidRPr="00F9231A">
              <w:t>appropriately challenges or elevates the discussion. All responses must be posted by 11:59 p.m. (Eastern time) on Sunday.</w:t>
            </w:r>
          </w:p>
        </w:tc>
        <w:tc>
          <w:tcPr>
            <w:tcW w:w="1440" w:type="dxa"/>
          </w:tcPr>
          <w:p w14:paraId="1C143EBF" w14:textId="32A8B3BF" w:rsidR="00D32E03" w:rsidRPr="00F9231A" w:rsidRDefault="00E34444" w:rsidP="001452AA">
            <w:pPr>
              <w:tabs>
                <w:tab w:val="left" w:pos="2329"/>
              </w:tabs>
              <w:rPr>
                <w:rFonts w:cs="Arial"/>
                <w:szCs w:val="20"/>
              </w:rPr>
            </w:pPr>
            <w:r>
              <w:rPr>
                <w:rFonts w:cs="Arial"/>
                <w:szCs w:val="20"/>
              </w:rPr>
              <w:t>3.2</w:t>
            </w:r>
          </w:p>
        </w:tc>
        <w:tc>
          <w:tcPr>
            <w:tcW w:w="1440" w:type="dxa"/>
          </w:tcPr>
          <w:p w14:paraId="4FB7D737" w14:textId="3183A11C" w:rsidR="00D32E03" w:rsidRPr="00F9231A" w:rsidRDefault="00D32E03" w:rsidP="001452AA">
            <w:pPr>
              <w:tabs>
                <w:tab w:val="left" w:pos="2329"/>
              </w:tabs>
              <w:rPr>
                <w:rFonts w:eastAsia="Arial" w:cs="Arial"/>
              </w:rPr>
            </w:pPr>
            <w:r w:rsidRPr="00F9231A">
              <w:t xml:space="preserve">Discussion: one post and replies to three other posts </w:t>
            </w:r>
            <w:r w:rsidR="00DD5E8D">
              <w:t xml:space="preserve">and review faculty feedback </w:t>
            </w:r>
            <w:r w:rsidRPr="00F9231A">
              <w:t xml:space="preserve">= </w:t>
            </w:r>
            <w:r w:rsidRPr="00F9231A">
              <w:rPr>
                <w:b/>
                <w:bCs/>
              </w:rPr>
              <w:t>1</w:t>
            </w:r>
            <w:r w:rsidR="00DD5E8D">
              <w:rPr>
                <w:b/>
                <w:bCs/>
              </w:rPr>
              <w:t>.5</w:t>
            </w:r>
            <w:r w:rsidRPr="00F9231A">
              <w:rPr>
                <w:b/>
                <w:bCs/>
              </w:rPr>
              <w:t xml:space="preserve"> hour </w:t>
            </w:r>
          </w:p>
        </w:tc>
      </w:tr>
      <w:tr w:rsidR="00807BF5" w:rsidRPr="00F9231A" w14:paraId="25A02A54" w14:textId="77777777" w:rsidTr="00DE25EE">
        <w:tc>
          <w:tcPr>
            <w:tcW w:w="10170" w:type="dxa"/>
            <w:gridSpan w:val="2"/>
            <w:tcMar>
              <w:top w:w="115" w:type="dxa"/>
              <w:left w:w="115" w:type="dxa"/>
              <w:bottom w:w="115" w:type="dxa"/>
              <w:right w:w="115" w:type="dxa"/>
            </w:tcMar>
          </w:tcPr>
          <w:p w14:paraId="6FEFDC1A" w14:textId="77777777" w:rsidR="00807BF5" w:rsidRDefault="00807BF5" w:rsidP="00DE25EE">
            <w:pPr>
              <w:rPr>
                <w:rFonts w:cs="Arial"/>
                <w:b/>
                <w:szCs w:val="20"/>
              </w:rPr>
            </w:pPr>
            <w:r>
              <w:rPr>
                <w:rFonts w:cs="Arial"/>
                <w:b/>
                <w:szCs w:val="20"/>
              </w:rPr>
              <w:t>Cardiovascular Disease Paper</w:t>
            </w:r>
          </w:p>
          <w:p w14:paraId="5FDBBACB" w14:textId="77777777" w:rsidR="00807BF5" w:rsidRDefault="00807BF5" w:rsidP="00DE25EE">
            <w:pPr>
              <w:rPr>
                <w:rFonts w:cs="Arial"/>
                <w:b/>
                <w:szCs w:val="20"/>
              </w:rPr>
            </w:pPr>
          </w:p>
          <w:p w14:paraId="0B99E693" w14:textId="2F8A5BE2" w:rsidR="00807BF5" w:rsidRPr="00D162DE" w:rsidRDefault="00807BF5" w:rsidP="00DE25EE">
            <w:pPr>
              <w:rPr>
                <w:rFonts w:cs="Arial"/>
                <w:szCs w:val="20"/>
              </w:rPr>
            </w:pPr>
            <w:r w:rsidRPr="003A64DE">
              <w:rPr>
                <w:rFonts w:cs="Arial"/>
                <w:b/>
                <w:szCs w:val="20"/>
              </w:rPr>
              <w:t>Read</w:t>
            </w:r>
            <w:r w:rsidRPr="003A64DE">
              <w:rPr>
                <w:rFonts w:cs="Arial"/>
                <w:szCs w:val="20"/>
              </w:rPr>
              <w:t xml:space="preserve"> Ch. 9 of </w:t>
            </w:r>
            <w:r w:rsidRPr="003A64DE">
              <w:rPr>
                <w:rFonts w:cs="Arial"/>
                <w:i/>
                <w:szCs w:val="20"/>
              </w:rPr>
              <w:t>Health Psychology</w:t>
            </w:r>
            <w:r w:rsidR="00D162DE">
              <w:rPr>
                <w:rFonts w:cs="Arial"/>
                <w:szCs w:val="20"/>
              </w:rPr>
              <w:t>.</w:t>
            </w:r>
          </w:p>
          <w:p w14:paraId="73B549C7" w14:textId="77777777" w:rsidR="00807BF5" w:rsidRDefault="00807BF5" w:rsidP="00DE25EE">
            <w:pPr>
              <w:rPr>
                <w:rFonts w:cs="Arial"/>
                <w:szCs w:val="20"/>
              </w:rPr>
            </w:pPr>
            <w:r w:rsidRPr="003A64DE">
              <w:rPr>
                <w:rFonts w:cs="Arial"/>
                <w:b/>
                <w:szCs w:val="20"/>
              </w:rPr>
              <w:t>Watch</w:t>
            </w:r>
            <w:r w:rsidRPr="003A64DE">
              <w:rPr>
                <w:rFonts w:cs="Arial"/>
                <w:szCs w:val="20"/>
              </w:rPr>
              <w:t xml:space="preserve"> the following:</w:t>
            </w:r>
          </w:p>
          <w:p w14:paraId="0CDC4A16" w14:textId="77777777" w:rsidR="00807BF5" w:rsidRPr="003A64DE" w:rsidRDefault="00807BF5" w:rsidP="00DE25EE">
            <w:pPr>
              <w:rPr>
                <w:rFonts w:cs="Arial"/>
                <w:szCs w:val="20"/>
              </w:rPr>
            </w:pPr>
          </w:p>
          <w:p w14:paraId="7A12EBF4" w14:textId="77777777" w:rsidR="00807BF5" w:rsidRPr="003A64DE" w:rsidRDefault="007D1A05" w:rsidP="00DE25EE">
            <w:pPr>
              <w:pStyle w:val="AssignmentsLevel2"/>
            </w:pPr>
            <w:hyperlink r:id="rId40" w:history="1">
              <w:r w:rsidR="00807BF5" w:rsidRPr="003A64DE">
                <w:rPr>
                  <w:rStyle w:val="Hyperlink"/>
                </w:rPr>
                <w:t>American Heart Association's Life Simple 7- Simple Factors that Impact Health and Quality of Life</w:t>
              </w:r>
            </w:hyperlink>
            <w:r w:rsidR="00807BF5" w:rsidRPr="003A64DE">
              <w:t xml:space="preserve"> (3:50)</w:t>
            </w:r>
          </w:p>
          <w:p w14:paraId="42F2F829" w14:textId="77777777" w:rsidR="00807BF5" w:rsidRPr="003A64DE" w:rsidRDefault="007D1A05" w:rsidP="00DE25EE">
            <w:pPr>
              <w:pStyle w:val="AssignmentsLevel2"/>
            </w:pPr>
            <w:hyperlink r:id="rId41" w:history="1">
              <w:r w:rsidR="00807BF5" w:rsidRPr="003A64DE">
                <w:rPr>
                  <w:rStyle w:val="Hyperlink"/>
                </w:rPr>
                <w:t>Cardiac Rehab: The Patient Experience St. Luke's Heart Health and Rehabilitation Center</w:t>
              </w:r>
            </w:hyperlink>
            <w:r w:rsidR="00807BF5" w:rsidRPr="003A64DE">
              <w:t xml:space="preserve"> (5:38)</w:t>
            </w:r>
          </w:p>
          <w:p w14:paraId="7E2714EF" w14:textId="77777777" w:rsidR="00807BF5" w:rsidRPr="003A64DE" w:rsidRDefault="00807BF5" w:rsidP="00DE25EE">
            <w:pPr>
              <w:rPr>
                <w:rFonts w:cs="Arial"/>
                <w:szCs w:val="20"/>
              </w:rPr>
            </w:pPr>
            <w:r w:rsidRPr="003A64DE">
              <w:rPr>
                <w:rFonts w:cs="Arial"/>
                <w:szCs w:val="20"/>
              </w:rPr>
              <w:t xml:space="preserve"> </w:t>
            </w:r>
          </w:p>
          <w:p w14:paraId="3C5AFF13" w14:textId="7488A8D5" w:rsidR="00807BF5" w:rsidRPr="003A64DE" w:rsidRDefault="00807BF5" w:rsidP="00DE25EE">
            <w:pPr>
              <w:pStyle w:val="AssignmentsLevel1"/>
              <w:rPr>
                <w:i/>
              </w:rPr>
            </w:pPr>
            <w:r w:rsidRPr="003A64DE">
              <w:rPr>
                <w:b/>
              </w:rPr>
              <w:t>Complete</w:t>
            </w:r>
            <w:r w:rsidRPr="003A64DE">
              <w:t xml:space="preserve"> Check Your Health Risks: Regarding Cardiovascular Disease on p</w:t>
            </w:r>
            <w:r w:rsidR="00D162DE">
              <w:t>.</w:t>
            </w:r>
            <w:r w:rsidRPr="003A64DE">
              <w:t xml:space="preserve"> 206 of </w:t>
            </w:r>
            <w:r w:rsidRPr="003A64DE">
              <w:rPr>
                <w:i/>
              </w:rPr>
              <w:t>Health Psychology.</w:t>
            </w:r>
          </w:p>
          <w:p w14:paraId="1485C826" w14:textId="3000E00E" w:rsidR="00807BF5" w:rsidRDefault="00807BF5" w:rsidP="00DE25EE">
            <w:pPr>
              <w:rPr>
                <w:rFonts w:cs="Arial"/>
                <w:szCs w:val="20"/>
              </w:rPr>
            </w:pPr>
            <w:r w:rsidRPr="003A64DE">
              <w:rPr>
                <w:rFonts w:cs="Arial"/>
                <w:b/>
                <w:szCs w:val="20"/>
              </w:rPr>
              <w:t>Write</w:t>
            </w:r>
            <w:r w:rsidRPr="003A64DE">
              <w:rPr>
                <w:rFonts w:cs="Arial"/>
                <w:szCs w:val="20"/>
              </w:rPr>
              <w:t xml:space="preserve"> 1</w:t>
            </w:r>
            <w:r w:rsidR="00D162DE">
              <w:rPr>
                <w:rFonts w:cs="Arial"/>
                <w:szCs w:val="20"/>
              </w:rPr>
              <w:t xml:space="preserve"> </w:t>
            </w:r>
            <w:r w:rsidR="00222211">
              <w:rPr>
                <w:rFonts w:cs="Arial"/>
                <w:szCs w:val="20"/>
              </w:rPr>
              <w:t>to</w:t>
            </w:r>
            <w:r w:rsidR="00D162DE">
              <w:rPr>
                <w:rFonts w:cs="Arial"/>
                <w:szCs w:val="20"/>
              </w:rPr>
              <w:t xml:space="preserve"> </w:t>
            </w:r>
            <w:r w:rsidRPr="003A64DE">
              <w:rPr>
                <w:rFonts w:cs="Arial"/>
                <w:szCs w:val="20"/>
              </w:rPr>
              <w:t>2 pages responding to the following questions:</w:t>
            </w:r>
          </w:p>
          <w:p w14:paraId="6B5C251B" w14:textId="77777777" w:rsidR="00807BF5" w:rsidRPr="003A64DE" w:rsidRDefault="00807BF5" w:rsidP="00DE25EE">
            <w:pPr>
              <w:rPr>
                <w:rFonts w:cs="Arial"/>
                <w:szCs w:val="20"/>
              </w:rPr>
            </w:pPr>
          </w:p>
          <w:p w14:paraId="49086BB4" w14:textId="5D4933E0" w:rsidR="00807BF5" w:rsidRPr="003A64DE" w:rsidRDefault="00807BF5" w:rsidP="00DE25EE">
            <w:pPr>
              <w:pStyle w:val="AssignmentsLevel2"/>
            </w:pPr>
            <w:r w:rsidRPr="003A64DE">
              <w:t xml:space="preserve">What is </w:t>
            </w:r>
            <w:r w:rsidR="00D162DE">
              <w:t>c</w:t>
            </w:r>
            <w:r w:rsidRPr="003A64DE">
              <w:t xml:space="preserve">ardiovascular disease (CVD)? </w:t>
            </w:r>
          </w:p>
          <w:p w14:paraId="6318ABA2" w14:textId="5C580C83" w:rsidR="00807BF5" w:rsidRPr="003A64DE" w:rsidRDefault="00807BF5" w:rsidP="00DE25EE">
            <w:pPr>
              <w:pStyle w:val="AssignmentsLevel2"/>
            </w:pPr>
            <w:r w:rsidRPr="003A64DE">
              <w:t xml:space="preserve">What are the inherent risk factors for cardiovascular disease?  </w:t>
            </w:r>
          </w:p>
          <w:p w14:paraId="447D5E7C" w14:textId="38E4EC42" w:rsidR="00807BF5" w:rsidRPr="003A64DE" w:rsidRDefault="00807BF5" w:rsidP="00DE25EE">
            <w:pPr>
              <w:pStyle w:val="AssignmentsLevel2"/>
            </w:pPr>
            <w:r w:rsidRPr="003A64DE">
              <w:t xml:space="preserve">What are the behavioral risk factors for cardiovascular disease?  </w:t>
            </w:r>
          </w:p>
          <w:p w14:paraId="189EA5D3" w14:textId="414884AE" w:rsidR="00807BF5" w:rsidRPr="003A64DE" w:rsidRDefault="00807BF5" w:rsidP="00DE25EE">
            <w:pPr>
              <w:pStyle w:val="AssignmentsLevel2"/>
            </w:pPr>
            <w:r w:rsidRPr="003A64DE">
              <w:t xml:space="preserve">How does lifestyle relate to cardiovascular health? </w:t>
            </w:r>
          </w:p>
          <w:p w14:paraId="194C3CE9" w14:textId="77777777" w:rsidR="00807BF5" w:rsidRPr="003A64DE" w:rsidRDefault="00807BF5" w:rsidP="00DE25EE">
            <w:pPr>
              <w:pStyle w:val="AssignmentsLevel2"/>
            </w:pPr>
            <w:r w:rsidRPr="003A64DE">
              <w:t xml:space="preserve">What behaviors allow for people to lower their cardiovascular risks?  </w:t>
            </w:r>
          </w:p>
          <w:p w14:paraId="1CC98566" w14:textId="1616E5D9" w:rsidR="00807BF5" w:rsidRPr="003A64DE" w:rsidRDefault="00807BF5" w:rsidP="00DE25EE">
            <w:pPr>
              <w:pStyle w:val="AssignmentsLevel2"/>
            </w:pPr>
            <w:r w:rsidRPr="003A64DE">
              <w:t>What is cardiac rehab</w:t>
            </w:r>
            <w:r w:rsidR="00D162DE">
              <w:t>? H</w:t>
            </w:r>
            <w:r w:rsidRPr="003A64DE">
              <w:t xml:space="preserve">ow is this beneficial to patients?  </w:t>
            </w:r>
          </w:p>
          <w:p w14:paraId="7A0F49DB" w14:textId="77777777" w:rsidR="00807BF5" w:rsidRPr="003A64DE" w:rsidRDefault="00807BF5" w:rsidP="00DE25EE">
            <w:pPr>
              <w:pStyle w:val="AssignmentsLevel2"/>
            </w:pPr>
            <w:r w:rsidRPr="003A64DE">
              <w:t xml:space="preserve">Where do you see health psychology becoming important in this area?  </w:t>
            </w:r>
          </w:p>
          <w:p w14:paraId="3791526A" w14:textId="077C791F" w:rsidR="00807BF5" w:rsidRPr="003A64DE" w:rsidRDefault="00807BF5" w:rsidP="00DE25EE">
            <w:pPr>
              <w:pStyle w:val="AssignmentsLevel2"/>
            </w:pPr>
            <w:r w:rsidRPr="003A64DE">
              <w:t>What are your risks</w:t>
            </w:r>
            <w:r w:rsidR="00D162DE">
              <w:t>? H</w:t>
            </w:r>
            <w:r w:rsidRPr="003A64DE">
              <w:t>ow do you plan to combat them?</w:t>
            </w:r>
          </w:p>
          <w:p w14:paraId="5D139016" w14:textId="77777777" w:rsidR="00807BF5" w:rsidRDefault="00807BF5" w:rsidP="00DE25EE">
            <w:pPr>
              <w:pStyle w:val="AssignmentsLevel1"/>
              <w:rPr>
                <w:b/>
                <w:bCs/>
              </w:rPr>
            </w:pPr>
          </w:p>
          <w:p w14:paraId="528B8531" w14:textId="77777777" w:rsidR="00807BF5" w:rsidRPr="003A64DE" w:rsidRDefault="00807BF5" w:rsidP="00DE25EE">
            <w:pPr>
              <w:pStyle w:val="AssignmentsLevel1"/>
              <w:rPr>
                <w:b/>
                <w:bCs/>
              </w:rPr>
            </w:pPr>
            <w:r w:rsidRPr="00F9231A">
              <w:rPr>
                <w:b/>
              </w:rPr>
              <w:t>Submit</w:t>
            </w:r>
            <w:r w:rsidRPr="00F9231A">
              <w:t xml:space="preserve"> your </w:t>
            </w:r>
            <w:r>
              <w:t>answers</w:t>
            </w:r>
            <w:r w:rsidRPr="00F9231A">
              <w:t xml:space="preserve"> by 11:59 p.m. (Eastern time) on Sunday.</w:t>
            </w:r>
          </w:p>
        </w:tc>
        <w:tc>
          <w:tcPr>
            <w:tcW w:w="1440" w:type="dxa"/>
          </w:tcPr>
          <w:p w14:paraId="4D81838A" w14:textId="77777777" w:rsidR="00807BF5" w:rsidRPr="00F9231A" w:rsidRDefault="00807BF5" w:rsidP="00DE25EE">
            <w:pPr>
              <w:tabs>
                <w:tab w:val="left" w:pos="2329"/>
              </w:tabs>
              <w:rPr>
                <w:rFonts w:cs="Arial"/>
                <w:szCs w:val="20"/>
              </w:rPr>
            </w:pPr>
            <w:r>
              <w:rPr>
                <w:rFonts w:cs="Arial"/>
                <w:szCs w:val="20"/>
              </w:rPr>
              <w:lastRenderedPageBreak/>
              <w:t>3.1</w:t>
            </w:r>
          </w:p>
        </w:tc>
        <w:tc>
          <w:tcPr>
            <w:tcW w:w="1440" w:type="dxa"/>
          </w:tcPr>
          <w:p w14:paraId="7CA01DB2" w14:textId="77777777" w:rsidR="00807BF5" w:rsidRPr="00F9231A" w:rsidRDefault="00807BF5" w:rsidP="00DE25EE">
            <w:pPr>
              <w:tabs>
                <w:tab w:val="left" w:pos="2329"/>
              </w:tabs>
              <w:rPr>
                <w:rFonts w:eastAsia="Arial" w:cs="Arial"/>
              </w:rPr>
            </w:pPr>
            <w:r>
              <w:rPr>
                <w:rFonts w:eastAsia="Arial" w:cs="Arial"/>
              </w:rPr>
              <w:t>Library research and</w:t>
            </w:r>
            <w:r>
              <w:t xml:space="preserve"> review faculty feedback = 2.5</w:t>
            </w:r>
          </w:p>
        </w:tc>
      </w:tr>
      <w:tr w:rsidR="00966630" w:rsidRPr="00F9231A" w14:paraId="711B29EB" w14:textId="77777777" w:rsidTr="00675272">
        <w:tc>
          <w:tcPr>
            <w:tcW w:w="10170" w:type="dxa"/>
            <w:gridSpan w:val="2"/>
            <w:tcMar>
              <w:top w:w="115" w:type="dxa"/>
              <w:left w:w="115" w:type="dxa"/>
              <w:bottom w:w="115" w:type="dxa"/>
              <w:right w:w="115" w:type="dxa"/>
            </w:tcMar>
          </w:tcPr>
          <w:p w14:paraId="621C3E75" w14:textId="4D3F5215" w:rsidR="00966630" w:rsidRPr="00F9231A" w:rsidRDefault="00966630" w:rsidP="00675272">
            <w:pPr>
              <w:tabs>
                <w:tab w:val="left" w:pos="2329"/>
              </w:tabs>
              <w:rPr>
                <w:rFonts w:eastAsia="Arial" w:cs="Arial"/>
                <w:b/>
                <w:bCs/>
              </w:rPr>
            </w:pPr>
            <w:r w:rsidRPr="00F9231A">
              <w:rPr>
                <w:rFonts w:eastAsia="Arial" w:cs="Arial"/>
                <w:b/>
                <w:bCs/>
              </w:rPr>
              <w:t xml:space="preserve">Week </w:t>
            </w:r>
            <w:r w:rsidR="00D162DE">
              <w:rPr>
                <w:rFonts w:eastAsia="Arial" w:cs="Arial"/>
                <w:b/>
                <w:bCs/>
              </w:rPr>
              <w:t>3</w:t>
            </w:r>
            <w:r w:rsidRPr="00F9231A">
              <w:rPr>
                <w:rFonts w:eastAsia="Arial" w:cs="Arial"/>
                <w:b/>
                <w:bCs/>
              </w:rPr>
              <w:t xml:space="preserve"> Quiz</w:t>
            </w:r>
          </w:p>
          <w:p w14:paraId="7094EA10" w14:textId="77777777" w:rsidR="00966630" w:rsidRPr="00F9231A" w:rsidRDefault="00966630" w:rsidP="00675272">
            <w:pPr>
              <w:tabs>
                <w:tab w:val="left" w:pos="2329"/>
              </w:tabs>
              <w:rPr>
                <w:rFonts w:eastAsia="Arial" w:cs="Arial"/>
                <w:b/>
                <w:bCs/>
              </w:rPr>
            </w:pPr>
          </w:p>
          <w:p w14:paraId="1BE466AB" w14:textId="77777777" w:rsidR="00966630" w:rsidRPr="00F9231A" w:rsidRDefault="00966630" w:rsidP="00675272">
            <w:pPr>
              <w:pStyle w:val="AssignmentsLevel1"/>
            </w:pPr>
            <w:r w:rsidRPr="00F9231A">
              <w:rPr>
                <w:rFonts w:eastAsia="Arial"/>
                <w:b/>
                <w:bCs/>
              </w:rPr>
              <w:t xml:space="preserve">Complete </w:t>
            </w:r>
            <w:r w:rsidRPr="00F9231A">
              <w:rPr>
                <w:rFonts w:eastAsia="Arial"/>
                <w:bCs/>
              </w:rPr>
              <w:t>the quiz in Blackboard.</w:t>
            </w:r>
          </w:p>
        </w:tc>
        <w:tc>
          <w:tcPr>
            <w:tcW w:w="1440" w:type="dxa"/>
          </w:tcPr>
          <w:p w14:paraId="24437588" w14:textId="113CD5D6" w:rsidR="00966630" w:rsidRPr="00F9231A" w:rsidRDefault="00222211" w:rsidP="00675272">
            <w:pPr>
              <w:tabs>
                <w:tab w:val="left" w:pos="2329"/>
              </w:tabs>
              <w:rPr>
                <w:rFonts w:cs="Arial"/>
                <w:szCs w:val="20"/>
              </w:rPr>
            </w:pPr>
            <w:r>
              <w:rPr>
                <w:rFonts w:cs="Arial"/>
                <w:szCs w:val="20"/>
              </w:rPr>
              <w:t>3</w:t>
            </w:r>
            <w:r w:rsidR="00966630">
              <w:rPr>
                <w:rFonts w:cs="Arial"/>
                <w:szCs w:val="20"/>
              </w:rPr>
              <w:t>.1</w:t>
            </w:r>
            <w:r>
              <w:rPr>
                <w:rFonts w:cs="Arial"/>
                <w:szCs w:val="20"/>
              </w:rPr>
              <w:t>, 3.2</w:t>
            </w:r>
          </w:p>
        </w:tc>
        <w:tc>
          <w:tcPr>
            <w:tcW w:w="1440" w:type="dxa"/>
          </w:tcPr>
          <w:p w14:paraId="4B0099DA" w14:textId="77777777" w:rsidR="00966630" w:rsidRPr="00F9231A" w:rsidRDefault="00966630" w:rsidP="00675272">
            <w:pPr>
              <w:tabs>
                <w:tab w:val="left" w:pos="2329"/>
              </w:tabs>
              <w:rPr>
                <w:rFonts w:cs="Arial"/>
                <w:szCs w:val="20"/>
              </w:rPr>
            </w:pPr>
            <w:r>
              <w:rPr>
                <w:rFonts w:cs="Arial"/>
                <w:szCs w:val="20"/>
              </w:rPr>
              <w:t>Quiz = 1 hour</w:t>
            </w:r>
          </w:p>
        </w:tc>
      </w:tr>
      <w:tr w:rsidR="00135F7B" w:rsidRPr="00F9231A"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67D15FFB" w:rsidR="00135F7B" w:rsidRPr="00F9231A" w:rsidRDefault="4948C66D" w:rsidP="4948C66D">
            <w:pPr>
              <w:tabs>
                <w:tab w:val="left" w:pos="2329"/>
              </w:tabs>
              <w:rPr>
                <w:rFonts w:eastAsia="Arial" w:cs="Arial"/>
                <w:b/>
                <w:bCs/>
              </w:rPr>
            </w:pPr>
            <w:r w:rsidRPr="00F9231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F9231A"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F9231A"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7F750D3" w:rsidR="00135F7B" w:rsidRPr="00F9231A" w:rsidRDefault="00222211" w:rsidP="002522B3">
            <w:pPr>
              <w:tabs>
                <w:tab w:val="left" w:pos="2329"/>
              </w:tabs>
              <w:rPr>
                <w:rFonts w:cs="Arial"/>
                <w:b/>
                <w:szCs w:val="20"/>
              </w:rPr>
            </w:pPr>
            <w:r>
              <w:rPr>
                <w:rFonts w:cs="Arial"/>
                <w:b/>
                <w:szCs w:val="20"/>
              </w:rPr>
              <w:t>8.5</w:t>
            </w:r>
            <w:r w:rsidR="00400C43">
              <w:rPr>
                <w:rFonts w:cs="Arial"/>
                <w:b/>
                <w:szCs w:val="20"/>
              </w:rPr>
              <w:t xml:space="preserve"> hours</w:t>
            </w:r>
          </w:p>
        </w:tc>
      </w:tr>
    </w:tbl>
    <w:p w14:paraId="714EF0FA" w14:textId="77777777" w:rsidR="005344A9" w:rsidRPr="00F9231A" w:rsidRDefault="005344A9" w:rsidP="0020635A">
      <w:pPr>
        <w:pStyle w:val="Heading1"/>
      </w:pPr>
    </w:p>
    <w:p w14:paraId="45056194" w14:textId="77777777" w:rsidR="00104F2B" w:rsidRPr="00F9231A" w:rsidRDefault="00104F2B" w:rsidP="00104F2B"/>
    <w:p w14:paraId="7A7D3790" w14:textId="77777777" w:rsidR="00104F2B" w:rsidRPr="00F9231A" w:rsidRDefault="00104F2B" w:rsidP="00104F2B">
      <w:pPr>
        <w:sectPr w:rsidR="00104F2B" w:rsidRPr="00F9231A"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9231A"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32EB87DB" w:rsidR="002C1641" w:rsidRPr="00F9231A" w:rsidRDefault="002C1641" w:rsidP="0020635A">
            <w:pPr>
              <w:pStyle w:val="WeeklyTopicHeading1"/>
            </w:pPr>
            <w:bookmarkStart w:id="7" w:name="weekfour"/>
            <w:bookmarkStart w:id="8" w:name="_Toc358980897"/>
            <w:bookmarkEnd w:id="7"/>
            <w:r w:rsidRPr="00F9231A">
              <w:lastRenderedPageBreak/>
              <w:t xml:space="preserve">Week Four: </w:t>
            </w:r>
            <w:bookmarkEnd w:id="8"/>
            <w:r w:rsidR="001E38A4">
              <w:t xml:space="preserve">Health Topic </w:t>
            </w:r>
            <w:r w:rsidR="00CB1CA4">
              <w:t>Presentations</w:t>
            </w:r>
          </w:p>
        </w:tc>
        <w:tc>
          <w:tcPr>
            <w:tcW w:w="1440" w:type="dxa"/>
            <w:tcBorders>
              <w:left w:val="nil"/>
              <w:bottom w:val="single" w:sz="4" w:space="0" w:color="000000" w:themeColor="text1"/>
              <w:right w:val="nil"/>
            </w:tcBorders>
            <w:shd w:val="clear" w:color="auto" w:fill="BF2C37"/>
          </w:tcPr>
          <w:p w14:paraId="409EE099" w14:textId="77777777" w:rsidR="002C1641" w:rsidRPr="00F9231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F9231A" w:rsidRDefault="002C1641" w:rsidP="00FD5474">
            <w:pPr>
              <w:tabs>
                <w:tab w:val="left" w:pos="0"/>
                <w:tab w:val="left" w:pos="3720"/>
              </w:tabs>
              <w:outlineLvl w:val="0"/>
              <w:rPr>
                <w:rFonts w:cs="Arial"/>
                <w:color w:val="FFFFFF"/>
                <w:sz w:val="28"/>
                <w:szCs w:val="28"/>
              </w:rPr>
            </w:pPr>
          </w:p>
        </w:tc>
      </w:tr>
      <w:tr w:rsidR="00BA4B7B" w:rsidRPr="00F9231A"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F9231A" w:rsidRDefault="4948C66D" w:rsidP="4948C66D">
            <w:pPr>
              <w:tabs>
                <w:tab w:val="left" w:pos="0"/>
                <w:tab w:val="left" w:pos="3720"/>
              </w:tabs>
              <w:outlineLvl w:val="0"/>
              <w:rPr>
                <w:rFonts w:eastAsia="Arial" w:cs="Arial"/>
                <w:b/>
                <w:bCs/>
                <w:i/>
                <w:iCs/>
              </w:rPr>
            </w:pPr>
            <w:r w:rsidRPr="00F9231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F9231A" w:rsidRDefault="4948C66D" w:rsidP="4948C66D">
            <w:pPr>
              <w:tabs>
                <w:tab w:val="left" w:pos="0"/>
                <w:tab w:val="left" w:pos="3720"/>
              </w:tabs>
              <w:outlineLvl w:val="0"/>
              <w:rPr>
                <w:rFonts w:eastAsia="Arial" w:cs="Arial"/>
              </w:rPr>
            </w:pPr>
            <w:r w:rsidRPr="00F9231A">
              <w:rPr>
                <w:rFonts w:eastAsia="Arial" w:cs="Arial"/>
                <w:b/>
                <w:bCs/>
                <w:i/>
                <w:iCs/>
              </w:rPr>
              <w:t>Alignment</w:t>
            </w:r>
          </w:p>
        </w:tc>
      </w:tr>
      <w:tr w:rsidR="00C74D95" w:rsidRPr="00F9231A"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339F8C63" w:rsidR="00C74D95" w:rsidRPr="00F9231A" w:rsidRDefault="00C74D95" w:rsidP="00C74D95">
            <w:pPr>
              <w:pStyle w:val="ObjectiveBullet"/>
              <w:numPr>
                <w:ilvl w:val="1"/>
                <w:numId w:val="10"/>
              </w:numPr>
              <w:tabs>
                <w:tab w:val="clear" w:pos="0"/>
              </w:tabs>
            </w:pPr>
            <w:r>
              <w:t>Investigate a health topic and the impact it has on an individual.</w:t>
            </w:r>
          </w:p>
        </w:tc>
        <w:tc>
          <w:tcPr>
            <w:tcW w:w="2880" w:type="dxa"/>
            <w:gridSpan w:val="2"/>
            <w:tcBorders>
              <w:left w:val="nil"/>
              <w:bottom w:val="nil"/>
            </w:tcBorders>
          </w:tcPr>
          <w:p w14:paraId="6888E1A3" w14:textId="09EAC09A" w:rsidR="00C74D95" w:rsidRPr="00F9231A" w:rsidRDefault="00C74D95" w:rsidP="00C74D95">
            <w:pPr>
              <w:tabs>
                <w:tab w:val="left" w:pos="0"/>
                <w:tab w:val="left" w:pos="3720"/>
              </w:tabs>
              <w:outlineLvl w:val="0"/>
              <w:rPr>
                <w:rFonts w:cs="Arial"/>
                <w:szCs w:val="20"/>
              </w:rPr>
            </w:pPr>
            <w:r>
              <w:rPr>
                <w:rFonts w:cs="Arial"/>
                <w:szCs w:val="20"/>
              </w:rPr>
              <w:t>CLO1, CLO2, CLO</w:t>
            </w:r>
            <w:r w:rsidR="00BB7F9B">
              <w:rPr>
                <w:rFonts w:cs="Arial"/>
                <w:szCs w:val="20"/>
              </w:rPr>
              <w:t>5</w:t>
            </w:r>
          </w:p>
        </w:tc>
      </w:tr>
      <w:tr w:rsidR="007F10AB" w:rsidRPr="00F9231A" w14:paraId="600044F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1567932" w14:textId="3C63C3ED" w:rsidR="007F10AB" w:rsidRDefault="007F10AB" w:rsidP="00C74D95">
            <w:pPr>
              <w:pStyle w:val="ObjectiveBullet"/>
              <w:numPr>
                <w:ilvl w:val="1"/>
                <w:numId w:val="10"/>
              </w:numPr>
              <w:tabs>
                <w:tab w:val="clear" w:pos="0"/>
              </w:tabs>
            </w:pPr>
            <w:r>
              <w:t>Explain vaccines and their importance to society.</w:t>
            </w:r>
          </w:p>
        </w:tc>
        <w:tc>
          <w:tcPr>
            <w:tcW w:w="2880" w:type="dxa"/>
            <w:gridSpan w:val="2"/>
            <w:tcBorders>
              <w:left w:val="nil"/>
              <w:bottom w:val="nil"/>
            </w:tcBorders>
          </w:tcPr>
          <w:p w14:paraId="2D744177" w14:textId="45A82E5B" w:rsidR="007F10AB" w:rsidRDefault="007F10AB" w:rsidP="00C74D95">
            <w:pPr>
              <w:tabs>
                <w:tab w:val="left" w:pos="0"/>
                <w:tab w:val="left" w:pos="3720"/>
              </w:tabs>
              <w:outlineLvl w:val="0"/>
              <w:rPr>
                <w:rFonts w:cs="Arial"/>
                <w:szCs w:val="20"/>
              </w:rPr>
            </w:pPr>
            <w:r>
              <w:rPr>
                <w:rFonts w:cs="Arial"/>
                <w:szCs w:val="20"/>
              </w:rPr>
              <w:t>CLO2</w:t>
            </w:r>
          </w:p>
        </w:tc>
      </w:tr>
      <w:tr w:rsidR="00C74D95" w:rsidRPr="00F9231A"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C74D95" w:rsidRPr="00F9231A" w:rsidRDefault="00C74D95" w:rsidP="00C74D95">
            <w:pPr>
              <w:tabs>
                <w:tab w:val="left" w:pos="0"/>
                <w:tab w:val="left" w:pos="3720"/>
              </w:tabs>
              <w:outlineLvl w:val="0"/>
              <w:rPr>
                <w:rFonts w:eastAsia="Arial" w:cs="Arial"/>
                <w:i/>
                <w:iCs/>
              </w:rPr>
            </w:pPr>
            <w:r w:rsidRPr="00F9231A">
              <w:rPr>
                <w:rFonts w:eastAsia="Arial" w:cs="Arial"/>
                <w:b/>
                <w:bCs/>
                <w:i/>
                <w:iCs/>
                <w:sz w:val="22"/>
                <w:szCs w:val="22"/>
              </w:rPr>
              <w:t>Resources, Activities, and Preparation</w:t>
            </w:r>
          </w:p>
          <w:p w14:paraId="405A2F1E" w14:textId="77777777" w:rsidR="00C74D95" w:rsidRPr="00F9231A" w:rsidRDefault="00C74D95" w:rsidP="00C74D95">
            <w:pPr>
              <w:tabs>
                <w:tab w:val="left" w:pos="0"/>
                <w:tab w:val="left" w:pos="3720"/>
              </w:tabs>
              <w:outlineLvl w:val="0"/>
              <w:rPr>
                <w:rFonts w:eastAsia="Arial" w:cs="Arial"/>
                <w:b/>
                <w:bCs/>
                <w:i/>
                <w:iCs/>
              </w:rPr>
            </w:pPr>
            <w:r w:rsidRPr="00F9231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C74D95" w:rsidRPr="00F9231A" w:rsidRDefault="00C74D95" w:rsidP="00C74D95">
            <w:pPr>
              <w:tabs>
                <w:tab w:val="left" w:pos="0"/>
                <w:tab w:val="left" w:pos="3720"/>
              </w:tabs>
              <w:outlineLvl w:val="0"/>
              <w:rPr>
                <w:rFonts w:eastAsia="Arial" w:cs="Arial"/>
                <w:b/>
                <w:bCs/>
                <w:i/>
                <w:iCs/>
              </w:rPr>
            </w:pPr>
            <w:r w:rsidRPr="00F9231A">
              <w:rPr>
                <w:rFonts w:eastAsia="Arial" w:cs="Arial"/>
                <w:b/>
                <w:bCs/>
                <w:i/>
                <w:iCs/>
              </w:rPr>
              <w:t>Alignment</w:t>
            </w:r>
          </w:p>
        </w:tc>
        <w:tc>
          <w:tcPr>
            <w:tcW w:w="1440" w:type="dxa"/>
            <w:tcBorders>
              <w:left w:val="single" w:sz="4" w:space="0" w:color="auto"/>
            </w:tcBorders>
            <w:shd w:val="clear" w:color="auto" w:fill="D8D9DA"/>
          </w:tcPr>
          <w:p w14:paraId="3246E978" w14:textId="77777777" w:rsidR="00C74D95" w:rsidRPr="00F9231A" w:rsidRDefault="00C74D95" w:rsidP="00C74D95">
            <w:pPr>
              <w:tabs>
                <w:tab w:val="left" w:pos="0"/>
                <w:tab w:val="left" w:pos="3720"/>
              </w:tabs>
              <w:outlineLvl w:val="0"/>
              <w:rPr>
                <w:rFonts w:eastAsia="Arial" w:cs="Arial"/>
                <w:b/>
                <w:bCs/>
                <w:i/>
                <w:iCs/>
              </w:rPr>
            </w:pPr>
            <w:r w:rsidRPr="00F9231A">
              <w:rPr>
                <w:rFonts w:eastAsia="Arial" w:cs="Arial"/>
                <w:b/>
                <w:bCs/>
                <w:i/>
                <w:iCs/>
              </w:rPr>
              <w:t>AIE</w:t>
            </w:r>
          </w:p>
        </w:tc>
      </w:tr>
      <w:tr w:rsidR="00C74D95" w:rsidRPr="00F9231A"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925FAB7" w14:textId="77777777" w:rsidR="00C74D95" w:rsidRPr="00F9231A" w:rsidRDefault="00C74D95" w:rsidP="00C74D95">
            <w:pPr>
              <w:tabs>
                <w:tab w:val="left" w:pos="2329"/>
              </w:tabs>
              <w:rPr>
                <w:rFonts w:eastAsia="Arial" w:cs="Arial"/>
                <w:b/>
                <w:bCs/>
              </w:rPr>
            </w:pPr>
            <w:r w:rsidRPr="00F9231A">
              <w:rPr>
                <w:rFonts w:eastAsia="Arial" w:cs="Arial"/>
                <w:b/>
                <w:bCs/>
              </w:rPr>
              <w:t>Readings</w:t>
            </w:r>
          </w:p>
          <w:p w14:paraId="41102E20" w14:textId="77777777" w:rsidR="00C74D95" w:rsidRPr="00F9231A" w:rsidRDefault="00C74D95" w:rsidP="00C74D95">
            <w:pPr>
              <w:tabs>
                <w:tab w:val="left" w:pos="2329"/>
              </w:tabs>
              <w:rPr>
                <w:rFonts w:cs="Arial"/>
                <w:b/>
                <w:szCs w:val="20"/>
              </w:rPr>
            </w:pPr>
          </w:p>
          <w:p w14:paraId="21F53949" w14:textId="77777777" w:rsidR="007F10AB" w:rsidRDefault="00C74D95" w:rsidP="00C74D95">
            <w:pPr>
              <w:pStyle w:val="AssignmentsLevel1"/>
            </w:pPr>
            <w:r w:rsidRPr="00F9231A">
              <w:rPr>
                <w:b/>
              </w:rPr>
              <w:t>Read</w:t>
            </w:r>
            <w:r w:rsidRPr="00F9231A">
              <w:t xml:space="preserve"> </w:t>
            </w:r>
            <w:r w:rsidR="007F10AB" w:rsidRPr="00F9231A">
              <w:t>the following:</w:t>
            </w:r>
          </w:p>
          <w:p w14:paraId="78FA6DF3" w14:textId="77777777" w:rsidR="007F10AB" w:rsidRDefault="007F10AB" w:rsidP="00C74D95">
            <w:pPr>
              <w:pStyle w:val="AssignmentsLevel1"/>
            </w:pPr>
          </w:p>
          <w:p w14:paraId="2B305554" w14:textId="23D12EC8" w:rsidR="00C74D95" w:rsidRDefault="00C74D95" w:rsidP="007F10AB">
            <w:pPr>
              <w:pStyle w:val="AssignmentsLevel2"/>
            </w:pPr>
            <w:r w:rsidRPr="00F9231A">
              <w:t xml:space="preserve">Ch. </w:t>
            </w:r>
            <w:r>
              <w:t>12</w:t>
            </w:r>
            <w:r w:rsidR="000C6F64">
              <w:t>–</w:t>
            </w:r>
            <w:r>
              <w:t>15</w:t>
            </w:r>
            <w:r w:rsidRPr="00F9231A">
              <w:t xml:space="preserve"> of </w:t>
            </w:r>
            <w:r w:rsidRPr="007F10AB">
              <w:rPr>
                <w:i/>
              </w:rPr>
              <w:t>Health Psychology</w:t>
            </w:r>
          </w:p>
          <w:p w14:paraId="00EEC445" w14:textId="29E103BC" w:rsidR="007F10AB" w:rsidRPr="000C6F64" w:rsidRDefault="007F10AB" w:rsidP="007F10AB">
            <w:pPr>
              <w:pStyle w:val="AssignmentsLevel2"/>
            </w:pPr>
            <w:r w:rsidRPr="00F9231A">
              <w:t>Vaccines are not associated with autism</w:t>
            </w:r>
          </w:p>
        </w:tc>
        <w:tc>
          <w:tcPr>
            <w:tcW w:w="1440" w:type="dxa"/>
            <w:tcBorders>
              <w:left w:val="single" w:sz="4" w:space="0" w:color="000000" w:themeColor="text1"/>
            </w:tcBorders>
            <w:shd w:val="clear" w:color="auto" w:fill="FFFFFF" w:themeFill="background1"/>
          </w:tcPr>
          <w:p w14:paraId="62EC3C98" w14:textId="28CA3C51" w:rsidR="00C74D95" w:rsidRPr="00F9231A" w:rsidRDefault="00C74D95" w:rsidP="00C74D95">
            <w:pPr>
              <w:rPr>
                <w:rFonts w:cs="Arial"/>
                <w:szCs w:val="20"/>
              </w:rPr>
            </w:pPr>
            <w:r>
              <w:rPr>
                <w:rFonts w:cs="Arial"/>
                <w:szCs w:val="20"/>
              </w:rPr>
              <w:t>4.1</w:t>
            </w:r>
            <w:r w:rsidR="007F10AB">
              <w:rPr>
                <w:rFonts w:cs="Arial"/>
                <w:szCs w:val="20"/>
              </w:rPr>
              <w:t>, 4.2</w:t>
            </w:r>
          </w:p>
        </w:tc>
        <w:tc>
          <w:tcPr>
            <w:tcW w:w="1440" w:type="dxa"/>
            <w:tcBorders>
              <w:left w:val="single" w:sz="4" w:space="0" w:color="000000" w:themeColor="text1"/>
            </w:tcBorders>
            <w:shd w:val="clear" w:color="auto" w:fill="FFFFFF" w:themeFill="background1"/>
          </w:tcPr>
          <w:p w14:paraId="1BDD6F89" w14:textId="77777777" w:rsidR="00C74D95" w:rsidRPr="00F9231A" w:rsidRDefault="00C74D95" w:rsidP="00C74D95">
            <w:pPr>
              <w:rPr>
                <w:rFonts w:cs="Arial"/>
                <w:szCs w:val="20"/>
              </w:rPr>
            </w:pPr>
          </w:p>
        </w:tc>
      </w:tr>
      <w:tr w:rsidR="00C74D95" w:rsidRPr="00F9231A" w14:paraId="4652905D"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B15ADF2" w14:textId="77777777" w:rsidR="00C74D95" w:rsidRDefault="00C74D95" w:rsidP="00C74D95">
            <w:pPr>
              <w:tabs>
                <w:tab w:val="left" w:pos="2329"/>
              </w:tabs>
              <w:rPr>
                <w:rFonts w:eastAsia="Arial" w:cs="Arial"/>
                <w:b/>
                <w:bCs/>
              </w:rPr>
            </w:pPr>
            <w:r>
              <w:rPr>
                <w:rFonts w:eastAsia="Arial" w:cs="Arial"/>
                <w:b/>
                <w:bCs/>
              </w:rPr>
              <w:t>Videos</w:t>
            </w:r>
          </w:p>
          <w:p w14:paraId="29BEE812" w14:textId="77777777" w:rsidR="00C74D95" w:rsidRDefault="00C74D95" w:rsidP="00C74D95">
            <w:pPr>
              <w:tabs>
                <w:tab w:val="left" w:pos="2329"/>
              </w:tabs>
              <w:rPr>
                <w:rFonts w:eastAsia="Arial" w:cs="Arial"/>
                <w:b/>
                <w:bCs/>
              </w:rPr>
            </w:pPr>
          </w:p>
          <w:p w14:paraId="1BD9B523" w14:textId="77777777" w:rsidR="00C74D95" w:rsidRDefault="00C74D95" w:rsidP="00C74D95">
            <w:pPr>
              <w:rPr>
                <w:rFonts w:cs="Arial"/>
                <w:szCs w:val="20"/>
              </w:rPr>
            </w:pPr>
            <w:r w:rsidRPr="004340AE">
              <w:rPr>
                <w:rFonts w:cs="Arial"/>
                <w:b/>
                <w:szCs w:val="20"/>
              </w:rPr>
              <w:t>Watch</w:t>
            </w:r>
            <w:r w:rsidRPr="004340AE">
              <w:rPr>
                <w:rFonts w:cs="Arial"/>
                <w:szCs w:val="20"/>
              </w:rPr>
              <w:t xml:space="preserve"> the following:</w:t>
            </w:r>
          </w:p>
          <w:p w14:paraId="0A06B4D8" w14:textId="77777777" w:rsidR="00C74D95" w:rsidRPr="004340AE" w:rsidRDefault="00C74D95" w:rsidP="00C74D95">
            <w:pPr>
              <w:rPr>
                <w:rFonts w:cs="Arial"/>
                <w:szCs w:val="20"/>
              </w:rPr>
            </w:pPr>
          </w:p>
          <w:p w14:paraId="3E546DA1" w14:textId="77777777" w:rsidR="00C74D95" w:rsidRPr="004340AE" w:rsidRDefault="007D1A05" w:rsidP="00C74D95">
            <w:pPr>
              <w:pStyle w:val="AssignmentsLevel2"/>
            </w:pPr>
            <w:hyperlink r:id="rId42" w:history="1">
              <w:r w:rsidR="00C74D95" w:rsidRPr="004340AE">
                <w:rPr>
                  <w:rStyle w:val="Hyperlink"/>
                </w:rPr>
                <w:t>A Beginner's Guide to Graphing Data</w:t>
              </w:r>
            </w:hyperlink>
            <w:r w:rsidR="00C74D95" w:rsidRPr="004340AE">
              <w:t xml:space="preserve"> (10:37)</w:t>
            </w:r>
          </w:p>
          <w:p w14:paraId="47FE84F1" w14:textId="7B36940C" w:rsidR="00C74D95" w:rsidRPr="00A3016F" w:rsidRDefault="007D1A05" w:rsidP="00C74D95">
            <w:pPr>
              <w:pStyle w:val="AssignmentsLevel2"/>
              <w:rPr>
                <w:rFonts w:eastAsia="Arial"/>
                <w:b/>
                <w:bCs/>
              </w:rPr>
            </w:pPr>
            <w:hyperlink r:id="rId43" w:history="1">
              <w:r w:rsidR="00C74D95" w:rsidRPr="004340AE">
                <w:rPr>
                  <w:rStyle w:val="Hyperlink"/>
                </w:rPr>
                <w:t>How to make a line graph in Excel (Scientific data)</w:t>
              </w:r>
            </w:hyperlink>
            <w:r w:rsidR="00C74D95" w:rsidRPr="004340AE">
              <w:t xml:space="preserve"> (6:41)</w:t>
            </w:r>
            <w:r w:rsidR="00C74D95">
              <w:t>:</w:t>
            </w:r>
            <w:r w:rsidR="00C74D95" w:rsidRPr="004340AE">
              <w:t xml:space="preserve"> </w:t>
            </w:r>
            <w:r w:rsidR="000C6F64">
              <w:t>Al</w:t>
            </w:r>
            <w:r w:rsidR="00C74D95" w:rsidRPr="004340AE">
              <w:t xml:space="preserve">though this video teaches you how to make a line graph in </w:t>
            </w:r>
            <w:r w:rsidR="00C74D95">
              <w:t>E</w:t>
            </w:r>
            <w:r w:rsidR="00C74D95" w:rsidRPr="004340AE">
              <w:t xml:space="preserve">xcel, you can use this information to make any </w:t>
            </w:r>
            <w:r w:rsidR="00C74D95">
              <w:t>type</w:t>
            </w:r>
            <w:r w:rsidR="00C74D95" w:rsidRPr="004340AE">
              <w:t xml:space="preserve"> of graph.</w:t>
            </w:r>
          </w:p>
          <w:p w14:paraId="0A3EE806" w14:textId="77777777" w:rsidR="00C74D95" w:rsidRDefault="00C74D95" w:rsidP="00C74D95">
            <w:pPr>
              <w:pStyle w:val="AssignmentsLevel2"/>
              <w:numPr>
                <w:ilvl w:val="0"/>
                <w:numId w:val="0"/>
              </w:numPr>
              <w:ind w:left="360" w:hanging="360"/>
            </w:pPr>
          </w:p>
          <w:p w14:paraId="300BF60B" w14:textId="77DA9C66" w:rsidR="00C74D95" w:rsidRPr="00F9231A" w:rsidRDefault="00C74D95" w:rsidP="000C6F64">
            <w:pPr>
              <w:tabs>
                <w:tab w:val="left" w:pos="2329"/>
              </w:tabs>
              <w:rPr>
                <w:rFonts w:eastAsia="Arial" w:cs="Arial"/>
                <w:b/>
                <w:bCs/>
              </w:rPr>
            </w:pPr>
            <w:r w:rsidRPr="004963E9">
              <w:rPr>
                <w:rStyle w:val="Strong"/>
                <w:color w:val="111111"/>
                <w:bdr w:val="none" w:sz="0" w:space="0" w:color="auto" w:frame="1"/>
                <w:shd w:val="clear" w:color="auto" w:fill="FFFFFF"/>
              </w:rPr>
              <w:t>Post</w:t>
            </w:r>
            <w:r w:rsidRPr="004963E9">
              <w:rPr>
                <w:rStyle w:val="apple-converted-space"/>
                <w:color w:val="111111"/>
                <w:shd w:val="clear" w:color="auto" w:fill="FFFFFF"/>
              </w:rPr>
              <w:t xml:space="preserve"> any questions, comments, or observations to share with the class in the Week </w:t>
            </w:r>
            <w:r w:rsidR="000C6F64">
              <w:rPr>
                <w:rStyle w:val="apple-converted-space"/>
                <w:color w:val="111111"/>
                <w:shd w:val="clear" w:color="auto" w:fill="FFFFFF"/>
              </w:rPr>
              <w:t>Four</w:t>
            </w:r>
            <w:r w:rsidR="000C6F64" w:rsidRPr="004963E9">
              <w:rPr>
                <w:rStyle w:val="apple-converted-space"/>
                <w:color w:val="111111"/>
                <w:shd w:val="clear" w:color="auto" w:fill="FFFFFF"/>
              </w:rPr>
              <w:t xml:space="preserve"> </w:t>
            </w:r>
            <w:r w:rsidRPr="004963E9">
              <w:rPr>
                <w:rStyle w:val="apple-converted-space"/>
                <w:color w:val="111111"/>
                <w:shd w:val="clear" w:color="auto" w:fill="FFFFFF"/>
              </w:rPr>
              <w:t>General Q &amp; A discussion forum on Blackboard.</w:t>
            </w:r>
          </w:p>
        </w:tc>
        <w:tc>
          <w:tcPr>
            <w:tcW w:w="1440" w:type="dxa"/>
            <w:tcBorders>
              <w:left w:val="single" w:sz="4" w:space="0" w:color="000000" w:themeColor="text1"/>
            </w:tcBorders>
            <w:shd w:val="clear" w:color="auto" w:fill="FFFFFF" w:themeFill="background1"/>
          </w:tcPr>
          <w:p w14:paraId="55EAD54B" w14:textId="37049473" w:rsidR="00C74D95" w:rsidRDefault="00C74D95" w:rsidP="00C74D95">
            <w:pPr>
              <w:rPr>
                <w:rFonts w:cs="Arial"/>
                <w:szCs w:val="20"/>
              </w:rPr>
            </w:pPr>
            <w:r>
              <w:rPr>
                <w:rFonts w:cs="Arial"/>
                <w:szCs w:val="20"/>
              </w:rPr>
              <w:t>1.3</w:t>
            </w:r>
          </w:p>
        </w:tc>
        <w:tc>
          <w:tcPr>
            <w:tcW w:w="1440" w:type="dxa"/>
            <w:tcBorders>
              <w:left w:val="single" w:sz="4" w:space="0" w:color="000000" w:themeColor="text1"/>
            </w:tcBorders>
            <w:shd w:val="clear" w:color="auto" w:fill="FFFFFF" w:themeFill="background1"/>
          </w:tcPr>
          <w:p w14:paraId="2D057B29" w14:textId="72F77205" w:rsidR="00C74D95" w:rsidRPr="00F9231A" w:rsidRDefault="00C74D95" w:rsidP="00C74D95">
            <w:pPr>
              <w:rPr>
                <w:rFonts w:cs="Arial"/>
                <w:szCs w:val="20"/>
              </w:rPr>
            </w:pPr>
            <w:r>
              <w:rPr>
                <w:rFonts w:cs="Arial"/>
                <w:szCs w:val="20"/>
              </w:rPr>
              <w:t>Video = 1 hour</w:t>
            </w:r>
          </w:p>
        </w:tc>
      </w:tr>
      <w:tr w:rsidR="00966630" w:rsidRPr="004963E9" w14:paraId="13C41A8E" w14:textId="77777777" w:rsidTr="00675272">
        <w:tc>
          <w:tcPr>
            <w:tcW w:w="10170" w:type="dxa"/>
            <w:gridSpan w:val="2"/>
            <w:tcMar>
              <w:top w:w="115" w:type="dxa"/>
              <w:left w:w="115" w:type="dxa"/>
              <w:bottom w:w="115" w:type="dxa"/>
              <w:right w:w="115" w:type="dxa"/>
            </w:tcMar>
          </w:tcPr>
          <w:p w14:paraId="432903BA" w14:textId="77777777" w:rsidR="00966630" w:rsidRPr="00DF7945" w:rsidRDefault="00966630" w:rsidP="00675272">
            <w:pPr>
              <w:rPr>
                <w:b/>
                <w:bCs/>
              </w:rPr>
            </w:pPr>
            <w:r w:rsidRPr="00DF7945">
              <w:rPr>
                <w:b/>
                <w:bCs/>
              </w:rPr>
              <w:t xml:space="preserve">PowerPoint Presentation </w:t>
            </w:r>
            <w:r>
              <w:rPr>
                <w:b/>
                <w:bCs/>
              </w:rPr>
              <w:t>W</w:t>
            </w:r>
            <w:r w:rsidRPr="00DF7945">
              <w:rPr>
                <w:b/>
                <w:bCs/>
              </w:rPr>
              <w:t xml:space="preserve">ith </w:t>
            </w:r>
            <w:r>
              <w:rPr>
                <w:b/>
                <w:bCs/>
              </w:rPr>
              <w:t>A</w:t>
            </w:r>
            <w:r w:rsidRPr="00DF7945">
              <w:rPr>
                <w:b/>
                <w:bCs/>
              </w:rPr>
              <w:t xml:space="preserve">udio </w:t>
            </w:r>
            <w:r>
              <w:rPr>
                <w:b/>
                <w:bCs/>
              </w:rPr>
              <w:t>N</w:t>
            </w:r>
            <w:r w:rsidRPr="00DF7945">
              <w:rPr>
                <w:b/>
                <w:bCs/>
              </w:rPr>
              <w:t xml:space="preserve">arration </w:t>
            </w:r>
            <w:r>
              <w:rPr>
                <w:b/>
                <w:bCs/>
              </w:rPr>
              <w:t>T</w:t>
            </w:r>
            <w:r w:rsidRPr="00DF7945">
              <w:rPr>
                <w:b/>
                <w:bCs/>
              </w:rPr>
              <w:t>utorials</w:t>
            </w:r>
          </w:p>
          <w:p w14:paraId="1780BD61" w14:textId="77777777" w:rsidR="00966630" w:rsidRPr="00DF7945" w:rsidRDefault="00966630" w:rsidP="00675272">
            <w:pPr>
              <w:rPr>
                <w:bCs/>
              </w:rPr>
            </w:pPr>
          </w:p>
          <w:p w14:paraId="40EDFEAA" w14:textId="77777777" w:rsidR="00966630" w:rsidRDefault="00966630" w:rsidP="00675272">
            <w:pPr>
              <w:rPr>
                <w:bCs/>
              </w:rPr>
            </w:pPr>
            <w:r w:rsidRPr="00DF7945">
              <w:rPr>
                <w:bCs/>
              </w:rPr>
              <w:t>You will need to submit a</w:t>
            </w:r>
            <w:r>
              <w:rPr>
                <w:bCs/>
              </w:rPr>
              <w:t xml:space="preserve"> </w:t>
            </w:r>
            <w:r w:rsidRPr="00DF7945">
              <w:rPr>
                <w:bCs/>
              </w:rPr>
              <w:t xml:space="preserve">narrated presentation </w:t>
            </w:r>
            <w:r>
              <w:rPr>
                <w:bCs/>
              </w:rPr>
              <w:t>this week</w:t>
            </w:r>
            <w:r w:rsidRPr="00DF7945">
              <w:rPr>
                <w:bCs/>
              </w:rPr>
              <w:t xml:space="preserve">. </w:t>
            </w:r>
            <w:r>
              <w:rPr>
                <w:bCs/>
              </w:rPr>
              <w:t>The following</w:t>
            </w:r>
            <w:r w:rsidRPr="00DF7945">
              <w:rPr>
                <w:bCs/>
              </w:rPr>
              <w:t xml:space="preserve"> are some tutorials you can </w:t>
            </w:r>
            <w:r>
              <w:rPr>
                <w:bCs/>
              </w:rPr>
              <w:t xml:space="preserve">use to </w:t>
            </w:r>
            <w:r w:rsidRPr="00DF7945">
              <w:rPr>
                <w:bCs/>
              </w:rPr>
              <w:t>familiarize yourself with this functionality in PowerPoint:</w:t>
            </w:r>
          </w:p>
          <w:p w14:paraId="054FA417" w14:textId="77777777" w:rsidR="00966630" w:rsidRPr="00DF7945" w:rsidRDefault="00966630" w:rsidP="00675272">
            <w:pPr>
              <w:rPr>
                <w:bCs/>
              </w:rPr>
            </w:pPr>
          </w:p>
          <w:p w14:paraId="5B56C226" w14:textId="77777777" w:rsidR="00966630" w:rsidRPr="00CB1A47" w:rsidRDefault="007D1A05" w:rsidP="00675272">
            <w:pPr>
              <w:pStyle w:val="AssignmentsLevel2"/>
              <w:rPr>
                <w:rStyle w:val="Hyperlink"/>
                <w:color w:val="auto"/>
                <w:u w:val="none"/>
              </w:rPr>
            </w:pPr>
            <w:hyperlink r:id="rId44" w:anchor="OfficeVersion=2013,_2016" w:history="1">
              <w:r w:rsidR="00966630" w:rsidRPr="00DF7945">
                <w:rPr>
                  <w:rStyle w:val="Hyperlink"/>
                </w:rPr>
                <w:t>Add or delete audio in your PowerPoint presentation</w:t>
              </w:r>
            </w:hyperlink>
          </w:p>
          <w:p w14:paraId="2A6303B2" w14:textId="77777777" w:rsidR="00966630" w:rsidRPr="00CB1A47" w:rsidRDefault="007D1A05" w:rsidP="00675272">
            <w:pPr>
              <w:pStyle w:val="AssignmentsLevel2"/>
            </w:pPr>
            <w:hyperlink r:id="rId45" w:anchor="OfficeVersion=2013,_2016" w:history="1">
              <w:r w:rsidR="00966630" w:rsidRPr="00DF7945">
                <w:rPr>
                  <w:rStyle w:val="Hyperlink"/>
                </w:rPr>
                <w:t>Record a slide show with narration and slide timings</w:t>
              </w:r>
            </w:hyperlink>
          </w:p>
        </w:tc>
        <w:tc>
          <w:tcPr>
            <w:tcW w:w="1440" w:type="dxa"/>
            <w:tcBorders>
              <w:bottom w:val="single" w:sz="4" w:space="0" w:color="000000" w:themeColor="text1"/>
            </w:tcBorders>
          </w:tcPr>
          <w:p w14:paraId="33919FFA" w14:textId="77777777" w:rsidR="00966630" w:rsidRPr="004963E9" w:rsidRDefault="00966630" w:rsidP="00675272">
            <w:pPr>
              <w:rPr>
                <w:rFonts w:cs="Arial"/>
                <w:szCs w:val="20"/>
              </w:rPr>
            </w:pPr>
            <w:r>
              <w:rPr>
                <w:rFonts w:cs="Arial"/>
                <w:szCs w:val="20"/>
              </w:rPr>
              <w:t>N/A</w:t>
            </w:r>
          </w:p>
        </w:tc>
        <w:tc>
          <w:tcPr>
            <w:tcW w:w="1440" w:type="dxa"/>
            <w:tcBorders>
              <w:bottom w:val="single" w:sz="4" w:space="0" w:color="000000" w:themeColor="text1"/>
            </w:tcBorders>
          </w:tcPr>
          <w:p w14:paraId="74B30B44" w14:textId="32509529" w:rsidR="00966630" w:rsidRPr="004963E9" w:rsidRDefault="00966630" w:rsidP="00675272">
            <w:pPr>
              <w:rPr>
                <w:rFonts w:cs="Arial"/>
                <w:szCs w:val="20"/>
              </w:rPr>
            </w:pPr>
          </w:p>
        </w:tc>
      </w:tr>
      <w:tr w:rsidR="00C74D95" w:rsidRPr="00F9231A"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C74D95" w:rsidRPr="00F9231A" w:rsidRDefault="00C74D95" w:rsidP="00C74D95">
            <w:pPr>
              <w:tabs>
                <w:tab w:val="left" w:pos="0"/>
                <w:tab w:val="left" w:pos="3720"/>
              </w:tabs>
              <w:outlineLvl w:val="0"/>
              <w:rPr>
                <w:rFonts w:eastAsia="Arial" w:cs="Arial"/>
                <w:i/>
                <w:iCs/>
              </w:rPr>
            </w:pPr>
            <w:r w:rsidRPr="00F9231A">
              <w:rPr>
                <w:rFonts w:eastAsia="Arial" w:cs="Arial"/>
                <w:b/>
                <w:bCs/>
                <w:i/>
                <w:iCs/>
                <w:sz w:val="22"/>
                <w:szCs w:val="22"/>
              </w:rPr>
              <w:t>Graded Assignments</w:t>
            </w:r>
          </w:p>
          <w:p w14:paraId="7F91660C" w14:textId="77777777" w:rsidR="00C74D95" w:rsidRPr="00F9231A" w:rsidRDefault="00C74D95" w:rsidP="00C74D95">
            <w:pPr>
              <w:tabs>
                <w:tab w:val="left" w:pos="0"/>
                <w:tab w:val="left" w:pos="3720"/>
              </w:tabs>
              <w:outlineLvl w:val="0"/>
              <w:rPr>
                <w:rFonts w:eastAsia="Arial" w:cs="Arial"/>
                <w:b/>
                <w:bCs/>
                <w:i/>
                <w:iCs/>
              </w:rPr>
            </w:pPr>
            <w:r w:rsidRPr="00F9231A">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C74D95" w:rsidRPr="00F9231A" w:rsidRDefault="00C74D95" w:rsidP="00C74D95">
            <w:pPr>
              <w:tabs>
                <w:tab w:val="left" w:pos="0"/>
                <w:tab w:val="left" w:pos="3720"/>
              </w:tabs>
              <w:outlineLvl w:val="0"/>
              <w:rPr>
                <w:rFonts w:eastAsia="Arial" w:cs="Arial"/>
                <w:b/>
                <w:bCs/>
                <w:i/>
                <w:iCs/>
              </w:rPr>
            </w:pPr>
            <w:r w:rsidRPr="00F9231A">
              <w:rPr>
                <w:rFonts w:eastAsia="Arial" w:cs="Arial"/>
                <w:b/>
                <w:bCs/>
                <w:i/>
                <w:iCs/>
              </w:rPr>
              <w:lastRenderedPageBreak/>
              <w:t>Alignment</w:t>
            </w:r>
          </w:p>
        </w:tc>
        <w:tc>
          <w:tcPr>
            <w:tcW w:w="1440" w:type="dxa"/>
            <w:tcBorders>
              <w:left w:val="single" w:sz="4" w:space="0" w:color="000000" w:themeColor="text1"/>
            </w:tcBorders>
            <w:shd w:val="clear" w:color="auto" w:fill="D8D9DA"/>
          </w:tcPr>
          <w:p w14:paraId="3A7B97EE" w14:textId="77777777" w:rsidR="00C74D95" w:rsidRPr="00F9231A" w:rsidRDefault="00C74D95" w:rsidP="00C74D95">
            <w:pPr>
              <w:rPr>
                <w:rFonts w:eastAsia="Arial" w:cs="Arial"/>
                <w:b/>
                <w:bCs/>
                <w:i/>
                <w:iCs/>
              </w:rPr>
            </w:pPr>
            <w:r w:rsidRPr="00F9231A">
              <w:rPr>
                <w:rFonts w:eastAsia="Arial" w:cs="Arial"/>
                <w:b/>
                <w:bCs/>
                <w:i/>
                <w:iCs/>
              </w:rPr>
              <w:t>AIE</w:t>
            </w:r>
          </w:p>
        </w:tc>
      </w:tr>
      <w:tr w:rsidR="007F10AB" w:rsidRPr="00F9231A" w14:paraId="45D4CACB" w14:textId="77777777" w:rsidTr="00935239">
        <w:tc>
          <w:tcPr>
            <w:tcW w:w="10170" w:type="dxa"/>
            <w:gridSpan w:val="2"/>
            <w:tcMar>
              <w:top w:w="115" w:type="dxa"/>
              <w:left w:w="115" w:type="dxa"/>
              <w:bottom w:w="115" w:type="dxa"/>
              <w:right w:w="115" w:type="dxa"/>
            </w:tcMar>
          </w:tcPr>
          <w:p w14:paraId="0411EF42" w14:textId="77777777" w:rsidR="007F10AB" w:rsidRPr="00F9231A" w:rsidRDefault="007F10AB" w:rsidP="00935239">
            <w:r w:rsidRPr="00F9231A">
              <w:rPr>
                <w:b/>
                <w:bCs/>
              </w:rPr>
              <w:t xml:space="preserve">Discussion: </w:t>
            </w:r>
            <w:r w:rsidRPr="00F9231A">
              <w:rPr>
                <w:b/>
              </w:rPr>
              <w:t>Vaccines</w:t>
            </w:r>
            <w:r w:rsidRPr="00F9231A">
              <w:t xml:space="preserve">  </w:t>
            </w:r>
          </w:p>
          <w:p w14:paraId="3F147013" w14:textId="77777777" w:rsidR="007F10AB" w:rsidRPr="00F9231A" w:rsidRDefault="007F10AB" w:rsidP="00935239">
            <w:pPr>
              <w:tabs>
                <w:tab w:val="left" w:pos="2329"/>
              </w:tabs>
              <w:rPr>
                <w:b/>
              </w:rPr>
            </w:pPr>
          </w:p>
          <w:p w14:paraId="0E1C4C1E" w14:textId="77777777" w:rsidR="007F10AB" w:rsidRPr="00F9231A" w:rsidRDefault="007F10AB" w:rsidP="00935239">
            <w:pPr>
              <w:tabs>
                <w:tab w:val="left" w:pos="2329"/>
              </w:tabs>
              <w:rPr>
                <w:b/>
                <w:bCs/>
              </w:rPr>
            </w:pPr>
            <w:r w:rsidRPr="00F9231A">
              <w:rPr>
                <w:b/>
              </w:rPr>
              <w:t>Read</w:t>
            </w:r>
            <w:r w:rsidRPr="00F9231A">
              <w:t xml:space="preserve"> Vaccines are not associated with autism</w:t>
            </w:r>
            <w:r>
              <w:t>.</w:t>
            </w:r>
          </w:p>
          <w:p w14:paraId="6EA0CBC0" w14:textId="77777777" w:rsidR="007F10AB" w:rsidRPr="00F9231A" w:rsidRDefault="007F10AB" w:rsidP="00935239">
            <w:pPr>
              <w:pStyle w:val="AssignmentsLevel1"/>
            </w:pPr>
          </w:p>
          <w:p w14:paraId="29B56F13" w14:textId="77777777" w:rsidR="007F10AB" w:rsidRPr="00F9231A" w:rsidRDefault="007F10AB" w:rsidP="00935239">
            <w:pPr>
              <w:pStyle w:val="AssignmentsLevel1"/>
            </w:pPr>
            <w:r w:rsidRPr="00F9231A">
              <w:rPr>
                <w:b/>
                <w:bCs/>
              </w:rPr>
              <w:t>Pos</w:t>
            </w:r>
            <w:r w:rsidRPr="00222211">
              <w:rPr>
                <w:b/>
              </w:rPr>
              <w:t>t</w:t>
            </w:r>
            <w:r w:rsidRPr="00F9231A">
              <w:t xml:space="preserve"> a clear and logical response to the following, providing specific examples to support your answers</w:t>
            </w:r>
            <w:r>
              <w:t>:</w:t>
            </w:r>
          </w:p>
          <w:p w14:paraId="3072FC27" w14:textId="77777777" w:rsidR="007F10AB" w:rsidRPr="00F9231A" w:rsidRDefault="007F10AB" w:rsidP="00935239">
            <w:pPr>
              <w:pStyle w:val="AssignmentsLevel1"/>
            </w:pPr>
          </w:p>
          <w:p w14:paraId="46402C40" w14:textId="77777777" w:rsidR="007F10AB" w:rsidRPr="00F9231A" w:rsidRDefault="007F10AB" w:rsidP="00935239">
            <w:pPr>
              <w:pStyle w:val="AssignmentsLevel2"/>
            </w:pPr>
            <w:r w:rsidRPr="00F9231A">
              <w:t>What are vaccines</w:t>
            </w:r>
            <w:r>
              <w:t>,</w:t>
            </w:r>
            <w:r w:rsidRPr="00F9231A">
              <w:t xml:space="preserve"> and how do they operate in your immune system? Were you surprised by the meta-analysis? Numerous long-term studies have found no correlation between vaccines and </w:t>
            </w:r>
            <w:r>
              <w:t>a</w:t>
            </w:r>
            <w:r w:rsidRPr="00F9231A">
              <w:t xml:space="preserve">utism, yet many </w:t>
            </w:r>
            <w:r>
              <w:t xml:space="preserve">people </w:t>
            </w:r>
            <w:r w:rsidRPr="00F9231A">
              <w:t xml:space="preserve">believe </w:t>
            </w:r>
            <w:r>
              <w:t>the opposite</w:t>
            </w:r>
            <w:r w:rsidRPr="00F9231A">
              <w:t>. How does social media contribute to this notion? What can be done about this? What would the role of a health psychologist be in counseling parents who are avoiding having their children vaccinated? What is the risk to society if vaccines are not given to the majority of the population?</w:t>
            </w:r>
          </w:p>
          <w:p w14:paraId="26EE630D" w14:textId="77777777" w:rsidR="007F10AB" w:rsidRPr="00F9231A" w:rsidRDefault="007F10AB" w:rsidP="00935239">
            <w:pPr>
              <w:pStyle w:val="AssignmentsLevel1"/>
            </w:pPr>
          </w:p>
          <w:p w14:paraId="225AAE5C" w14:textId="77777777" w:rsidR="007F10AB" w:rsidRPr="00F9231A" w:rsidRDefault="007F10AB" w:rsidP="00935239">
            <w:pPr>
              <w:pStyle w:val="AssignmentsLevel1"/>
            </w:pPr>
            <w:r w:rsidRPr="00F9231A">
              <w:rPr>
                <w:i/>
                <w:iCs/>
              </w:rPr>
              <w:t>Note</w:t>
            </w:r>
            <w:r>
              <w:t>:</w:t>
            </w:r>
            <w:r w:rsidRPr="00F9231A">
              <w:t xml:space="preserve"> Initial answers to the questions are due by 11:59 p.m. (Eastern time) on Thursday. </w:t>
            </w:r>
          </w:p>
          <w:p w14:paraId="0BDFC196" w14:textId="77777777" w:rsidR="007F10AB" w:rsidRPr="00F9231A" w:rsidRDefault="007F10AB" w:rsidP="00935239">
            <w:pPr>
              <w:pStyle w:val="AssignmentsLevel1"/>
            </w:pPr>
          </w:p>
          <w:p w14:paraId="221259E1" w14:textId="77777777" w:rsidR="007F10AB" w:rsidRPr="00F9231A" w:rsidRDefault="007F10AB" w:rsidP="00935239">
            <w:pPr>
              <w:pStyle w:val="AssignmentsLevel1"/>
            </w:pPr>
            <w:r w:rsidRPr="00F9231A">
              <w:rPr>
                <w:b/>
                <w:bCs/>
              </w:rPr>
              <w:t>Respond</w:t>
            </w:r>
            <w:r w:rsidRPr="00F9231A">
              <w:t xml:space="preserve"> to at least </w:t>
            </w:r>
            <w:r>
              <w:t>3</w:t>
            </w:r>
            <w:r w:rsidRPr="00F9231A">
              <w:t xml:space="preserve"> students in a manner that is thought provoking and </w:t>
            </w:r>
            <w:r>
              <w:t xml:space="preserve">that </w:t>
            </w:r>
            <w:r w:rsidRPr="00F9231A">
              <w:t>appropriately challenges or elevates the discussion. All responses must be posted by 11:59 p.m. (Eastern time) on Sunday.</w:t>
            </w:r>
          </w:p>
        </w:tc>
        <w:tc>
          <w:tcPr>
            <w:tcW w:w="1440" w:type="dxa"/>
          </w:tcPr>
          <w:p w14:paraId="350EE408" w14:textId="1EBB7124" w:rsidR="007F10AB" w:rsidRPr="00F9231A" w:rsidRDefault="007F10AB" w:rsidP="00935239">
            <w:pPr>
              <w:tabs>
                <w:tab w:val="left" w:pos="2329"/>
              </w:tabs>
              <w:rPr>
                <w:rFonts w:cs="Arial"/>
                <w:szCs w:val="20"/>
              </w:rPr>
            </w:pPr>
            <w:r>
              <w:rPr>
                <w:rFonts w:cs="Arial"/>
                <w:szCs w:val="20"/>
              </w:rPr>
              <w:t>4.2</w:t>
            </w:r>
          </w:p>
        </w:tc>
        <w:tc>
          <w:tcPr>
            <w:tcW w:w="1440" w:type="dxa"/>
          </w:tcPr>
          <w:p w14:paraId="174ED1D6" w14:textId="77777777" w:rsidR="007F10AB" w:rsidRPr="00F9231A" w:rsidRDefault="007F10AB" w:rsidP="00935239">
            <w:pPr>
              <w:tabs>
                <w:tab w:val="left" w:pos="2329"/>
              </w:tabs>
              <w:rPr>
                <w:rFonts w:eastAsia="Arial" w:cs="Arial"/>
              </w:rPr>
            </w:pPr>
            <w:r w:rsidRPr="00F9231A">
              <w:t xml:space="preserve">Discussion: one post and replies to three other posts </w:t>
            </w:r>
            <w:r>
              <w:t xml:space="preserve">and review faculty feedback </w:t>
            </w:r>
            <w:r w:rsidRPr="00F9231A">
              <w:t xml:space="preserve">= </w:t>
            </w:r>
            <w:r w:rsidRPr="00F9231A">
              <w:rPr>
                <w:b/>
                <w:bCs/>
              </w:rPr>
              <w:t>1</w:t>
            </w:r>
            <w:r>
              <w:rPr>
                <w:b/>
                <w:bCs/>
              </w:rPr>
              <w:t>.5</w:t>
            </w:r>
            <w:r w:rsidRPr="00F9231A">
              <w:rPr>
                <w:b/>
                <w:bCs/>
              </w:rPr>
              <w:t xml:space="preserve"> hour </w:t>
            </w:r>
          </w:p>
        </w:tc>
      </w:tr>
      <w:tr w:rsidR="00C74D95" w:rsidRPr="00F9231A" w14:paraId="0287DB61" w14:textId="77777777" w:rsidTr="4948C66D">
        <w:tc>
          <w:tcPr>
            <w:tcW w:w="10170" w:type="dxa"/>
            <w:gridSpan w:val="2"/>
            <w:tcMar>
              <w:top w:w="115" w:type="dxa"/>
              <w:left w:w="115" w:type="dxa"/>
              <w:bottom w:w="115" w:type="dxa"/>
              <w:right w:w="115" w:type="dxa"/>
            </w:tcMar>
          </w:tcPr>
          <w:p w14:paraId="392FA7CC" w14:textId="1F588B08" w:rsidR="00C74D95" w:rsidRPr="000E1283" w:rsidRDefault="00C74D95" w:rsidP="00C74D95">
            <w:pPr>
              <w:pStyle w:val="AssignmentsLevel1"/>
              <w:rPr>
                <w:b/>
              </w:rPr>
            </w:pPr>
            <w:r>
              <w:rPr>
                <w:b/>
              </w:rPr>
              <w:t xml:space="preserve">Health Topic </w:t>
            </w:r>
            <w:r w:rsidRPr="000E1283">
              <w:rPr>
                <w:b/>
              </w:rPr>
              <w:t>Presentation</w:t>
            </w:r>
          </w:p>
          <w:p w14:paraId="74451094" w14:textId="77777777" w:rsidR="00C74D95" w:rsidRPr="000E1283" w:rsidRDefault="00C74D95" w:rsidP="00C74D95">
            <w:pPr>
              <w:pStyle w:val="AssignmentsLevel1"/>
              <w:rPr>
                <w:b/>
              </w:rPr>
            </w:pPr>
          </w:p>
          <w:p w14:paraId="1899E4F2" w14:textId="18AEE1A1" w:rsidR="00C74D95" w:rsidRPr="000E1283" w:rsidRDefault="00C74D95" w:rsidP="00C74D95">
            <w:pPr>
              <w:pStyle w:val="AssignmentsLevel1"/>
              <w:rPr>
                <w:color w:val="111111"/>
              </w:rPr>
            </w:pPr>
            <w:r>
              <w:rPr>
                <w:color w:val="111111"/>
              </w:rPr>
              <w:t>You</w:t>
            </w:r>
            <w:r w:rsidRPr="000E1283">
              <w:rPr>
                <w:color w:val="111111"/>
              </w:rPr>
              <w:t xml:space="preserve"> will be assigned to a small group or individual project to research a specific </w:t>
            </w:r>
            <w:r>
              <w:rPr>
                <w:color w:val="111111"/>
              </w:rPr>
              <w:t xml:space="preserve">topic </w:t>
            </w:r>
            <w:r w:rsidR="000C6F64">
              <w:rPr>
                <w:color w:val="111111"/>
              </w:rPr>
              <w:t>a</w:t>
            </w:r>
            <w:r>
              <w:rPr>
                <w:color w:val="111111"/>
              </w:rPr>
              <w:t xml:space="preserve">ffecting health </w:t>
            </w:r>
            <w:r w:rsidRPr="000E1283">
              <w:rPr>
                <w:color w:val="111111"/>
              </w:rPr>
              <w:t>from among the following:</w:t>
            </w:r>
          </w:p>
          <w:p w14:paraId="62F0D009" w14:textId="77777777" w:rsidR="00C74D95" w:rsidRPr="000E1283" w:rsidRDefault="00C74D95" w:rsidP="00C74D95">
            <w:pPr>
              <w:pStyle w:val="AssignmentsLevel1"/>
              <w:rPr>
                <w:color w:val="111111"/>
              </w:rPr>
            </w:pPr>
          </w:p>
          <w:p w14:paraId="4B69C4FB" w14:textId="77777777" w:rsidR="00C74D95" w:rsidRPr="000E1283" w:rsidRDefault="00C74D95" w:rsidP="00C74D95">
            <w:pPr>
              <w:pStyle w:val="AssignmentsLevel2"/>
            </w:pPr>
            <w:r>
              <w:t>Smoking tobacco (group)</w:t>
            </w:r>
          </w:p>
          <w:p w14:paraId="33B6B79D" w14:textId="77777777" w:rsidR="00C74D95" w:rsidRPr="000E1283" w:rsidRDefault="00C74D95" w:rsidP="00C74D95">
            <w:pPr>
              <w:pStyle w:val="AssignmentsLevel2"/>
            </w:pPr>
            <w:r>
              <w:t>Diabetes</w:t>
            </w:r>
          </w:p>
          <w:p w14:paraId="03AEC121" w14:textId="77777777" w:rsidR="00C74D95" w:rsidRPr="000E1283" w:rsidRDefault="00C74D95" w:rsidP="00C74D95">
            <w:pPr>
              <w:pStyle w:val="AssignmentsLevel2"/>
            </w:pPr>
            <w:r>
              <w:t>Asthma</w:t>
            </w:r>
          </w:p>
          <w:p w14:paraId="6233C037" w14:textId="77777777" w:rsidR="00C74D95" w:rsidRPr="000E1283" w:rsidRDefault="00C74D95" w:rsidP="00C74D95">
            <w:pPr>
              <w:pStyle w:val="AssignmentsLevel2"/>
            </w:pPr>
            <w:r>
              <w:t>Alcoholism</w:t>
            </w:r>
          </w:p>
          <w:p w14:paraId="7661E4C7" w14:textId="77777777" w:rsidR="00C74D95" w:rsidRPr="000E1283" w:rsidRDefault="00C74D95" w:rsidP="00C74D95">
            <w:pPr>
              <w:pStyle w:val="AssignmentsLevel2"/>
            </w:pPr>
            <w:r>
              <w:t>Obesity</w:t>
            </w:r>
          </w:p>
          <w:p w14:paraId="2492AE97" w14:textId="10A23622" w:rsidR="00C74D95" w:rsidRPr="000E1283" w:rsidRDefault="00C74D95" w:rsidP="00C74D95">
            <w:pPr>
              <w:pStyle w:val="AssignmentsLevel2"/>
            </w:pPr>
            <w:r>
              <w:t xml:space="preserve">Eating </w:t>
            </w:r>
            <w:r w:rsidR="000C6F64">
              <w:t>d</w:t>
            </w:r>
            <w:r>
              <w:t>isorders</w:t>
            </w:r>
            <w:r w:rsidR="000C6F64">
              <w:t>, such as a</w:t>
            </w:r>
            <w:r>
              <w:t xml:space="preserve">norexia, </w:t>
            </w:r>
            <w:r w:rsidR="000C6F64">
              <w:t>b</w:t>
            </w:r>
            <w:r>
              <w:t xml:space="preserve">ulimia, and </w:t>
            </w:r>
            <w:r w:rsidR="000C6F64">
              <w:t>b</w:t>
            </w:r>
            <w:r>
              <w:t xml:space="preserve">inge </w:t>
            </w:r>
            <w:r w:rsidR="000C6F64">
              <w:t>e</w:t>
            </w:r>
            <w:r>
              <w:t>ating</w:t>
            </w:r>
            <w:r w:rsidR="000C6F64">
              <w:t xml:space="preserve"> (</w:t>
            </w:r>
            <w:r>
              <w:t>group</w:t>
            </w:r>
            <w:r w:rsidR="000C6F64">
              <w:t>)</w:t>
            </w:r>
          </w:p>
          <w:p w14:paraId="2A4099EB" w14:textId="30F130D3" w:rsidR="00C74D95" w:rsidRDefault="00C74D95" w:rsidP="00C74D95">
            <w:pPr>
              <w:pStyle w:val="AssignmentsLevel2"/>
            </w:pPr>
            <w:r>
              <w:t xml:space="preserve">Physical </w:t>
            </w:r>
            <w:r w:rsidR="000C6F64">
              <w:t>a</w:t>
            </w:r>
            <w:r>
              <w:t>ctivity/</w:t>
            </w:r>
            <w:r w:rsidR="000C6F64">
              <w:t>e</w:t>
            </w:r>
            <w:r>
              <w:t>xercising (group)</w:t>
            </w:r>
          </w:p>
          <w:p w14:paraId="0B5D95A8" w14:textId="1BBC346B" w:rsidR="00C74D95" w:rsidRPr="000E1283" w:rsidRDefault="00C74D95" w:rsidP="00C74D95">
            <w:pPr>
              <w:pStyle w:val="AssignmentsLevel2"/>
            </w:pPr>
            <w:r>
              <w:t>Alzheimer’s</w:t>
            </w:r>
            <w:r w:rsidR="000C6F64">
              <w:t xml:space="preserve"> disease</w:t>
            </w:r>
          </w:p>
          <w:p w14:paraId="2042F3DF" w14:textId="77777777" w:rsidR="00C74D95" w:rsidRPr="000E1283" w:rsidRDefault="00C74D95" w:rsidP="00C74D95">
            <w:pPr>
              <w:pStyle w:val="AssignmentsLevel1"/>
              <w:rPr>
                <w:color w:val="111111"/>
              </w:rPr>
            </w:pPr>
          </w:p>
          <w:p w14:paraId="43928170" w14:textId="77777777" w:rsidR="00C74D95" w:rsidRPr="000E1283" w:rsidRDefault="00C74D95" w:rsidP="00C74D95">
            <w:pPr>
              <w:pStyle w:val="AssignmentsLevel1"/>
              <w:rPr>
                <w:color w:val="111111"/>
              </w:rPr>
            </w:pPr>
            <w:r w:rsidRPr="000E1283">
              <w:rPr>
                <w:b/>
                <w:color w:val="111111"/>
              </w:rPr>
              <w:t>Research</w:t>
            </w:r>
            <w:r w:rsidRPr="000E1283">
              <w:rPr>
                <w:color w:val="111111"/>
              </w:rPr>
              <w:t xml:space="preserve"> the </w:t>
            </w:r>
            <w:r>
              <w:rPr>
                <w:color w:val="111111"/>
              </w:rPr>
              <w:t xml:space="preserve">specific topic in health </w:t>
            </w:r>
            <w:r w:rsidRPr="000E1283">
              <w:rPr>
                <w:color w:val="111111"/>
              </w:rPr>
              <w:t>your group has been assigned.</w:t>
            </w:r>
          </w:p>
          <w:p w14:paraId="667C6DD7" w14:textId="77777777" w:rsidR="00C74D95" w:rsidRPr="000E1283" w:rsidRDefault="00C74D95" w:rsidP="00C74D95">
            <w:pPr>
              <w:pStyle w:val="AssignmentsLevel1"/>
              <w:rPr>
                <w:color w:val="111111"/>
              </w:rPr>
            </w:pPr>
          </w:p>
          <w:p w14:paraId="4E8ECE3C" w14:textId="0DF8ABC6" w:rsidR="00C74D95" w:rsidRPr="000E1283" w:rsidRDefault="00C74D95" w:rsidP="00C74D95">
            <w:pPr>
              <w:pStyle w:val="AssignmentsLevel1"/>
              <w:rPr>
                <w:color w:val="111111"/>
              </w:rPr>
            </w:pPr>
            <w:r w:rsidRPr="000E1283">
              <w:rPr>
                <w:b/>
                <w:color w:val="111111"/>
              </w:rPr>
              <w:t>Prepare</w:t>
            </w:r>
            <w:r>
              <w:rPr>
                <w:color w:val="111111"/>
              </w:rPr>
              <w:t xml:space="preserve"> a 7</w:t>
            </w:r>
            <w:r w:rsidRPr="000E1283">
              <w:rPr>
                <w:color w:val="111111"/>
              </w:rPr>
              <w:t xml:space="preserve">- </w:t>
            </w:r>
            <w:r>
              <w:rPr>
                <w:color w:val="111111"/>
              </w:rPr>
              <w:t>to 10</w:t>
            </w:r>
            <w:r w:rsidRPr="000E1283">
              <w:rPr>
                <w:color w:val="111111"/>
              </w:rPr>
              <w:t>-minute narrated presentation (using PowerPoint, Prezi, or any other online presentation tool) that instructs the class about the components of your</w:t>
            </w:r>
            <w:r>
              <w:rPr>
                <w:color w:val="111111"/>
              </w:rPr>
              <w:t xml:space="preserve"> topic in health</w:t>
            </w:r>
            <w:r w:rsidRPr="000E1283">
              <w:rPr>
                <w:color w:val="111111"/>
              </w:rPr>
              <w:t xml:space="preserve">. </w:t>
            </w:r>
            <w:r>
              <w:rPr>
                <w:color w:val="111111"/>
              </w:rPr>
              <w:t xml:space="preserve">Use your </w:t>
            </w:r>
            <w:r w:rsidR="000C6F64">
              <w:rPr>
                <w:color w:val="111111"/>
              </w:rPr>
              <w:t xml:space="preserve">text </w:t>
            </w:r>
            <w:r>
              <w:rPr>
                <w:color w:val="111111"/>
              </w:rPr>
              <w:t>as a guide on your topic.</w:t>
            </w:r>
          </w:p>
          <w:p w14:paraId="578ABAAC" w14:textId="77777777" w:rsidR="00C74D95" w:rsidRPr="000E1283" w:rsidRDefault="00C74D95" w:rsidP="00C74D95">
            <w:pPr>
              <w:pStyle w:val="AssignmentsLevel1"/>
              <w:rPr>
                <w:color w:val="111111"/>
              </w:rPr>
            </w:pPr>
          </w:p>
          <w:p w14:paraId="00284163" w14:textId="77777777" w:rsidR="00C74D95" w:rsidRDefault="00C74D95" w:rsidP="00C74D95">
            <w:pPr>
              <w:pStyle w:val="AssignmentsLevel1"/>
              <w:rPr>
                <w:color w:val="111111"/>
              </w:rPr>
            </w:pPr>
            <w:r w:rsidRPr="000E1283">
              <w:rPr>
                <w:b/>
                <w:color w:val="111111"/>
              </w:rPr>
              <w:lastRenderedPageBreak/>
              <w:t>Include</w:t>
            </w:r>
            <w:r w:rsidRPr="000E1283">
              <w:rPr>
                <w:color w:val="111111"/>
              </w:rPr>
              <w:t xml:space="preserve"> the following elements in your presentation:</w:t>
            </w:r>
          </w:p>
          <w:p w14:paraId="236131D5" w14:textId="77777777" w:rsidR="00C74D95" w:rsidRPr="000E1283" w:rsidRDefault="00C74D95" w:rsidP="00C74D95">
            <w:pPr>
              <w:pStyle w:val="AssignmentsLevel1"/>
              <w:rPr>
                <w:color w:val="111111"/>
              </w:rPr>
            </w:pPr>
          </w:p>
          <w:p w14:paraId="62C17B11" w14:textId="17E2926A" w:rsidR="00C74D95" w:rsidRPr="000E1283" w:rsidRDefault="00C74D95" w:rsidP="00C74D95">
            <w:pPr>
              <w:pStyle w:val="AssignmentsLevel2"/>
            </w:pPr>
            <w:r>
              <w:t>Introduc</w:t>
            </w:r>
            <w:r w:rsidR="000C6F64">
              <w:t>tion of</w:t>
            </w:r>
            <w:r>
              <w:t xml:space="preserve"> your topic</w:t>
            </w:r>
          </w:p>
          <w:p w14:paraId="339B165D" w14:textId="1700E38A" w:rsidR="00C74D95" w:rsidRPr="000E1283" w:rsidRDefault="00C74D95" w:rsidP="00C74D95">
            <w:pPr>
              <w:pStyle w:val="AssignmentsLevel2"/>
            </w:pPr>
            <w:r>
              <w:t xml:space="preserve">The </w:t>
            </w:r>
            <w:r w:rsidRPr="000E1283">
              <w:t>essential characteristics</w:t>
            </w:r>
            <w:r>
              <w:t xml:space="preserve"> of your topic</w:t>
            </w:r>
          </w:p>
          <w:p w14:paraId="5FB5C9CC" w14:textId="2F1CCF41" w:rsidR="00C74D95" w:rsidRPr="000E1283" w:rsidRDefault="00C74D95" w:rsidP="00C74D95">
            <w:pPr>
              <w:pStyle w:val="AssignmentsLevel2"/>
            </w:pPr>
            <w:r>
              <w:t>The health risks or benefits of your topic</w:t>
            </w:r>
          </w:p>
          <w:p w14:paraId="5C0B730C" w14:textId="765C88F3" w:rsidR="00C74D95" w:rsidRPr="000E1283" w:rsidRDefault="00C74D95" w:rsidP="00C74D95">
            <w:pPr>
              <w:pStyle w:val="AssignmentsLevel2"/>
            </w:pPr>
            <w:r>
              <w:t>Risks factors or lifestyle choices</w:t>
            </w:r>
          </w:p>
          <w:p w14:paraId="3E496854" w14:textId="67EEF0CB" w:rsidR="00C74D95" w:rsidRDefault="00C74D95" w:rsidP="00C74D95">
            <w:pPr>
              <w:pStyle w:val="AssignmentsLevel2"/>
            </w:pPr>
            <w:r>
              <w:t xml:space="preserve">Long-term and short-term effects </w:t>
            </w:r>
          </w:p>
          <w:p w14:paraId="2134379C" w14:textId="0CAE2BD1" w:rsidR="00C74D95" w:rsidRPr="000E1283" w:rsidRDefault="00C74D95" w:rsidP="00C74D95">
            <w:pPr>
              <w:pStyle w:val="AssignmentsLevel2"/>
            </w:pPr>
            <w:r>
              <w:t>Treatment and barriers to treatment</w:t>
            </w:r>
          </w:p>
          <w:p w14:paraId="6B460E05" w14:textId="77777777" w:rsidR="00C74D95" w:rsidRPr="000E1283" w:rsidRDefault="00C74D95" w:rsidP="00C74D95">
            <w:pPr>
              <w:pStyle w:val="AssignmentsLevel2"/>
              <w:numPr>
                <w:ilvl w:val="0"/>
                <w:numId w:val="0"/>
              </w:numPr>
            </w:pPr>
          </w:p>
          <w:p w14:paraId="727F0B6D" w14:textId="2F73FA39" w:rsidR="00C74D95" w:rsidRDefault="00C74D95" w:rsidP="00C74D95">
            <w:pPr>
              <w:tabs>
                <w:tab w:val="left" w:pos="2329"/>
              </w:tabs>
              <w:rPr>
                <w:rFonts w:cs="Arial"/>
              </w:rPr>
            </w:pPr>
            <w:r w:rsidRPr="00222211">
              <w:rPr>
                <w:rFonts w:cs="Arial"/>
                <w:b/>
                <w:color w:val="111111"/>
                <w:szCs w:val="20"/>
              </w:rPr>
              <w:t>Choose</w:t>
            </w:r>
            <w:r w:rsidRPr="00BF7790">
              <w:rPr>
                <w:rFonts w:cs="Arial"/>
                <w:color w:val="111111"/>
                <w:szCs w:val="20"/>
              </w:rPr>
              <w:t xml:space="preserve"> 1 person to post</w:t>
            </w:r>
            <w:r w:rsidRPr="000E1283">
              <w:rPr>
                <w:rFonts w:cs="Arial"/>
                <w:b/>
                <w:color w:val="111111"/>
                <w:szCs w:val="20"/>
              </w:rPr>
              <w:t xml:space="preserve"> </w:t>
            </w:r>
            <w:r w:rsidRPr="000E1283">
              <w:rPr>
                <w:rFonts w:cs="Arial"/>
                <w:color w:val="111111"/>
                <w:szCs w:val="20"/>
              </w:rPr>
              <w:t>y</w:t>
            </w:r>
            <w:r>
              <w:rPr>
                <w:rFonts w:cs="Arial"/>
                <w:color w:val="111111"/>
                <w:szCs w:val="20"/>
              </w:rPr>
              <w:t>our presentation in the Week Four</w:t>
            </w:r>
            <w:r w:rsidRPr="000E1283">
              <w:rPr>
                <w:rFonts w:cs="Arial"/>
                <w:color w:val="111111"/>
                <w:szCs w:val="20"/>
              </w:rPr>
              <w:t xml:space="preserve"> Discussion: </w:t>
            </w:r>
            <w:r>
              <w:rPr>
                <w:rFonts w:cs="Arial"/>
                <w:color w:val="111111"/>
                <w:szCs w:val="20"/>
              </w:rPr>
              <w:t xml:space="preserve">Small Group Health Topic </w:t>
            </w:r>
            <w:r w:rsidRPr="000E1283">
              <w:rPr>
                <w:rFonts w:cs="Arial"/>
                <w:color w:val="111111"/>
                <w:szCs w:val="20"/>
              </w:rPr>
              <w:t xml:space="preserve">Presentation Review </w:t>
            </w:r>
            <w:r w:rsidRPr="000E1283">
              <w:rPr>
                <w:rFonts w:cs="Arial"/>
              </w:rPr>
              <w:t xml:space="preserve">by 11:59 p.m. (Eastern time) on </w:t>
            </w:r>
            <w:r>
              <w:rPr>
                <w:rFonts w:cs="Arial"/>
              </w:rPr>
              <w:t>Thursday</w:t>
            </w:r>
            <w:r w:rsidRPr="000E1283">
              <w:rPr>
                <w:rFonts w:cs="Arial"/>
              </w:rPr>
              <w:t xml:space="preserve">. </w:t>
            </w:r>
            <w:r>
              <w:rPr>
                <w:rFonts w:cs="Arial"/>
              </w:rPr>
              <w:t xml:space="preserve">  </w:t>
            </w:r>
          </w:p>
          <w:p w14:paraId="4B0AA2A9" w14:textId="77777777" w:rsidR="00C74D95" w:rsidRDefault="00C74D95" w:rsidP="00C74D95">
            <w:pPr>
              <w:tabs>
                <w:tab w:val="left" w:pos="2329"/>
              </w:tabs>
              <w:rPr>
                <w:rFonts w:cs="Arial"/>
              </w:rPr>
            </w:pPr>
          </w:p>
          <w:p w14:paraId="44C6662C" w14:textId="77777777" w:rsidR="00C74D95" w:rsidRDefault="00C74D95" w:rsidP="00C74D95">
            <w:pPr>
              <w:tabs>
                <w:tab w:val="left" w:pos="2329"/>
              </w:tabs>
              <w:rPr>
                <w:rFonts w:cs="Arial"/>
              </w:rPr>
            </w:pPr>
            <w:r w:rsidRPr="00BF7790">
              <w:rPr>
                <w:rFonts w:cs="Arial"/>
                <w:b/>
              </w:rPr>
              <w:t>Submit</w:t>
            </w:r>
            <w:r>
              <w:rPr>
                <w:rFonts w:cs="Arial"/>
              </w:rPr>
              <w:t xml:space="preserve"> your presentation by </w:t>
            </w:r>
            <w:r w:rsidRPr="000E1283">
              <w:rPr>
                <w:rFonts w:cs="Arial"/>
              </w:rPr>
              <w:t xml:space="preserve">11:59 p.m. (Eastern time) on </w:t>
            </w:r>
            <w:r>
              <w:rPr>
                <w:rFonts w:cs="Arial"/>
              </w:rPr>
              <w:t>Thursday</w:t>
            </w:r>
            <w:r w:rsidRPr="000E1283">
              <w:rPr>
                <w:rFonts w:cs="Arial"/>
              </w:rPr>
              <w:t xml:space="preserve">. </w:t>
            </w:r>
            <w:r>
              <w:rPr>
                <w:rFonts w:cs="Arial"/>
              </w:rPr>
              <w:t xml:space="preserve">  </w:t>
            </w:r>
          </w:p>
          <w:p w14:paraId="28B85DBA" w14:textId="77777777" w:rsidR="00C74D95" w:rsidRDefault="00C74D95" w:rsidP="00C74D95">
            <w:pPr>
              <w:pStyle w:val="AssignmentsLevel1"/>
              <w:rPr>
                <w:bCs/>
                <w:i/>
              </w:rPr>
            </w:pPr>
          </w:p>
          <w:p w14:paraId="41632382" w14:textId="6A17AAEC" w:rsidR="00C74D95" w:rsidRPr="00F9231A" w:rsidRDefault="00C74D95" w:rsidP="000C6F64">
            <w:pPr>
              <w:pStyle w:val="AssignmentsLevel1"/>
              <w:rPr>
                <w:b/>
                <w:bCs/>
              </w:rPr>
            </w:pPr>
            <w:r w:rsidRPr="00DD0F1C">
              <w:rPr>
                <w:bCs/>
                <w:i/>
              </w:rPr>
              <w:t>Note</w:t>
            </w:r>
            <w:r w:rsidR="000C6F64">
              <w:rPr>
                <w:bCs/>
              </w:rPr>
              <w:t>:</w:t>
            </w:r>
            <w:r w:rsidRPr="00DD0F1C">
              <w:rPr>
                <w:bCs/>
              </w:rPr>
              <w:t xml:space="preserve"> Each person in your group must submit a copy of the presentation.</w:t>
            </w:r>
          </w:p>
        </w:tc>
        <w:tc>
          <w:tcPr>
            <w:tcW w:w="1440" w:type="dxa"/>
          </w:tcPr>
          <w:p w14:paraId="13560939" w14:textId="318F79D5" w:rsidR="00C74D95" w:rsidRPr="00F9231A" w:rsidRDefault="00C74D95" w:rsidP="00C74D95">
            <w:pPr>
              <w:tabs>
                <w:tab w:val="left" w:pos="2329"/>
              </w:tabs>
              <w:rPr>
                <w:rFonts w:cs="Arial"/>
                <w:szCs w:val="20"/>
              </w:rPr>
            </w:pPr>
            <w:r>
              <w:rPr>
                <w:rFonts w:cs="Arial"/>
                <w:szCs w:val="20"/>
              </w:rPr>
              <w:lastRenderedPageBreak/>
              <w:t>4.1</w:t>
            </w:r>
          </w:p>
        </w:tc>
        <w:tc>
          <w:tcPr>
            <w:tcW w:w="1440" w:type="dxa"/>
          </w:tcPr>
          <w:p w14:paraId="66AC7EC3" w14:textId="4AC79EEE" w:rsidR="00C74D95" w:rsidRPr="00F9231A" w:rsidRDefault="00C74D95" w:rsidP="00C74D95">
            <w:pPr>
              <w:tabs>
                <w:tab w:val="left" w:pos="2329"/>
              </w:tabs>
              <w:rPr>
                <w:rFonts w:eastAsia="Arial" w:cs="Arial"/>
              </w:rPr>
            </w:pPr>
            <w:r>
              <w:rPr>
                <w:rFonts w:eastAsia="Arial" w:cs="Arial"/>
              </w:rPr>
              <w:t xml:space="preserve">Group project and library research </w:t>
            </w:r>
            <w:r>
              <w:t xml:space="preserve">and review faculty feedback </w:t>
            </w:r>
            <w:r>
              <w:rPr>
                <w:rFonts w:eastAsia="Arial" w:cs="Arial"/>
              </w:rPr>
              <w:t>= 3.5 hours</w:t>
            </w:r>
          </w:p>
        </w:tc>
      </w:tr>
      <w:tr w:rsidR="00C74D95" w:rsidRPr="00F9231A" w14:paraId="6C321B4F" w14:textId="77777777" w:rsidTr="001452AA">
        <w:tc>
          <w:tcPr>
            <w:tcW w:w="10170" w:type="dxa"/>
            <w:gridSpan w:val="2"/>
            <w:tcMar>
              <w:top w:w="115" w:type="dxa"/>
              <w:left w:w="115" w:type="dxa"/>
              <w:bottom w:w="115" w:type="dxa"/>
              <w:right w:w="115" w:type="dxa"/>
            </w:tcMar>
          </w:tcPr>
          <w:p w14:paraId="64D62BB3" w14:textId="6841AE27" w:rsidR="00C74D95" w:rsidRPr="005B21ED" w:rsidRDefault="00C74D95" w:rsidP="00C74D95">
            <w:pPr>
              <w:pStyle w:val="AssignmentsLevel1"/>
              <w:rPr>
                <w:b/>
              </w:rPr>
            </w:pPr>
            <w:r w:rsidRPr="005B21ED">
              <w:rPr>
                <w:b/>
                <w:color w:val="111111"/>
              </w:rPr>
              <w:t>Health Topic Presentation Review</w:t>
            </w:r>
            <w:r w:rsidRPr="005B21ED">
              <w:rPr>
                <w:b/>
              </w:rPr>
              <w:t xml:space="preserve"> </w:t>
            </w:r>
          </w:p>
          <w:p w14:paraId="4391AEBC" w14:textId="53C92200" w:rsidR="00C74D95" w:rsidRPr="005B21ED" w:rsidRDefault="00C74D95" w:rsidP="00C74D95">
            <w:pPr>
              <w:pStyle w:val="AssignmentsLevel1"/>
              <w:rPr>
                <w:b/>
              </w:rPr>
            </w:pPr>
          </w:p>
          <w:p w14:paraId="23BA2CF8" w14:textId="08064C09" w:rsidR="00C74D95" w:rsidRPr="00F9231A" w:rsidRDefault="00C74D95" w:rsidP="00C74D95">
            <w:pPr>
              <w:pStyle w:val="AssignmentsLevel1"/>
            </w:pPr>
            <w:r w:rsidRPr="005B21ED">
              <w:rPr>
                <w:b/>
              </w:rPr>
              <w:t>Review</w:t>
            </w:r>
            <w:r>
              <w:t xml:space="preserve"> your classmates’ presentations.</w:t>
            </w:r>
          </w:p>
          <w:p w14:paraId="385BE70F" w14:textId="77777777" w:rsidR="00C74D95" w:rsidRPr="00F9231A" w:rsidRDefault="00C74D95" w:rsidP="00C74D95">
            <w:pPr>
              <w:pStyle w:val="AssignmentsLevel1"/>
            </w:pPr>
          </w:p>
          <w:p w14:paraId="38BBF06F" w14:textId="29050557" w:rsidR="00C74D95" w:rsidRPr="00F9231A" w:rsidRDefault="00C74D95" w:rsidP="000C6F64">
            <w:pPr>
              <w:pStyle w:val="AssignmentsLevel1"/>
            </w:pPr>
            <w:r w:rsidRPr="00F9231A">
              <w:rPr>
                <w:b/>
                <w:bCs/>
              </w:rPr>
              <w:t>Respond</w:t>
            </w:r>
            <w:r w:rsidRPr="00F9231A">
              <w:t xml:space="preserve"> to at least </w:t>
            </w:r>
            <w:r w:rsidR="000C6F64">
              <w:t>3</w:t>
            </w:r>
            <w:r w:rsidR="000C6F64" w:rsidRPr="00F9231A">
              <w:t xml:space="preserve"> </w:t>
            </w:r>
            <w:r>
              <w:t>presentations</w:t>
            </w:r>
            <w:r w:rsidRPr="00F9231A">
              <w:t xml:space="preserve"> in a manner that is thought provoking and </w:t>
            </w:r>
            <w:r w:rsidR="000C6F64">
              <w:t xml:space="preserve">that </w:t>
            </w:r>
            <w:r w:rsidRPr="00F9231A">
              <w:t>appropriately challenges or elevates the discussion. All responses must be posted by 11:59 p.m. (Eastern time) on Sunday.</w:t>
            </w:r>
          </w:p>
        </w:tc>
        <w:tc>
          <w:tcPr>
            <w:tcW w:w="1440" w:type="dxa"/>
          </w:tcPr>
          <w:p w14:paraId="1D039ED4" w14:textId="518389CE" w:rsidR="00C74D95" w:rsidRPr="00F9231A" w:rsidRDefault="00C74D95" w:rsidP="00C74D95">
            <w:pPr>
              <w:tabs>
                <w:tab w:val="left" w:pos="2329"/>
              </w:tabs>
              <w:rPr>
                <w:rFonts w:cs="Arial"/>
                <w:szCs w:val="20"/>
              </w:rPr>
            </w:pPr>
            <w:r>
              <w:rPr>
                <w:rFonts w:cs="Arial"/>
                <w:szCs w:val="20"/>
              </w:rPr>
              <w:t>4.1</w:t>
            </w:r>
          </w:p>
        </w:tc>
        <w:tc>
          <w:tcPr>
            <w:tcW w:w="1440" w:type="dxa"/>
          </w:tcPr>
          <w:p w14:paraId="2EF0EFF3" w14:textId="25D40EB8" w:rsidR="00C74D95" w:rsidRPr="00F9231A" w:rsidRDefault="00C74D95" w:rsidP="00C74D95">
            <w:pPr>
              <w:tabs>
                <w:tab w:val="left" w:pos="2329"/>
              </w:tabs>
              <w:rPr>
                <w:rFonts w:eastAsia="Arial" w:cs="Arial"/>
              </w:rPr>
            </w:pPr>
            <w:r w:rsidRPr="00F9231A">
              <w:t xml:space="preserve">Discussion: one post and replies to three other posts </w:t>
            </w:r>
            <w:r>
              <w:t xml:space="preserve">and review faculty feedback </w:t>
            </w:r>
            <w:r w:rsidRPr="00F9231A">
              <w:t xml:space="preserve">= </w:t>
            </w:r>
            <w:r w:rsidRPr="00F9231A">
              <w:rPr>
                <w:b/>
                <w:bCs/>
              </w:rPr>
              <w:t>1</w:t>
            </w:r>
            <w:r>
              <w:rPr>
                <w:b/>
                <w:bCs/>
              </w:rPr>
              <w:t>.5</w:t>
            </w:r>
            <w:r w:rsidRPr="00F9231A">
              <w:rPr>
                <w:b/>
                <w:bCs/>
              </w:rPr>
              <w:t xml:space="preserve"> hour </w:t>
            </w:r>
          </w:p>
        </w:tc>
      </w:tr>
      <w:tr w:rsidR="00C74D95" w:rsidRPr="00F9231A" w14:paraId="56825092" w14:textId="77777777" w:rsidTr="00400C4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07CF70" w14:textId="13BA2281" w:rsidR="00C74D95" w:rsidRDefault="00CF057A" w:rsidP="00C74D95">
            <w:pPr>
              <w:tabs>
                <w:tab w:val="left" w:pos="2329"/>
              </w:tabs>
              <w:rPr>
                <w:rFonts w:eastAsia="Arial" w:cs="Arial"/>
                <w:b/>
                <w:bCs/>
              </w:rPr>
            </w:pPr>
            <w:r>
              <w:rPr>
                <w:rFonts w:eastAsia="Arial" w:cs="Arial"/>
                <w:b/>
                <w:bCs/>
              </w:rPr>
              <w:t xml:space="preserve">Self-Care Project </w:t>
            </w:r>
            <w:r w:rsidR="00C74D95">
              <w:rPr>
                <w:rFonts w:eastAsia="Arial" w:cs="Arial"/>
                <w:b/>
                <w:bCs/>
              </w:rPr>
              <w:t>Graph</w:t>
            </w:r>
            <w:r w:rsidR="00260469">
              <w:rPr>
                <w:rFonts w:eastAsia="Arial" w:cs="Arial"/>
                <w:b/>
                <w:bCs/>
              </w:rPr>
              <w:t xml:space="preserve"> Your Results</w:t>
            </w:r>
          </w:p>
          <w:p w14:paraId="45E24B45" w14:textId="77777777" w:rsidR="00C74D95" w:rsidRDefault="00C74D95" w:rsidP="00C74D95">
            <w:pPr>
              <w:tabs>
                <w:tab w:val="left" w:pos="2329"/>
              </w:tabs>
              <w:rPr>
                <w:rFonts w:eastAsia="Arial" w:cs="Arial"/>
                <w:b/>
                <w:bCs/>
              </w:rPr>
            </w:pPr>
          </w:p>
          <w:p w14:paraId="26ADDA79" w14:textId="5D0F6870" w:rsidR="00C74D95" w:rsidRDefault="00C74D95" w:rsidP="00C74D95">
            <w:pPr>
              <w:tabs>
                <w:tab w:val="left" w:pos="2329"/>
              </w:tabs>
              <w:rPr>
                <w:rFonts w:eastAsia="Arial" w:cs="Arial"/>
                <w:b/>
                <w:bCs/>
              </w:rPr>
            </w:pPr>
            <w:r>
              <w:rPr>
                <w:rFonts w:eastAsia="Arial" w:cs="Arial"/>
                <w:b/>
                <w:bCs/>
              </w:rPr>
              <w:t>Resources:</w:t>
            </w:r>
          </w:p>
          <w:p w14:paraId="33266B0D" w14:textId="77777777" w:rsidR="00C74D95" w:rsidRDefault="00C74D95" w:rsidP="00C74D95">
            <w:pPr>
              <w:tabs>
                <w:tab w:val="left" w:pos="2329"/>
              </w:tabs>
              <w:rPr>
                <w:rFonts w:eastAsia="Arial" w:cs="Arial"/>
                <w:b/>
                <w:bCs/>
              </w:rPr>
            </w:pPr>
          </w:p>
          <w:p w14:paraId="71760BE9" w14:textId="77777777" w:rsidR="00C74D95" w:rsidRPr="004340AE" w:rsidRDefault="007D1A05" w:rsidP="00C74D95">
            <w:pPr>
              <w:pStyle w:val="AssignmentsLevel2"/>
            </w:pPr>
            <w:hyperlink r:id="rId46" w:history="1">
              <w:r w:rsidR="00C74D95" w:rsidRPr="004340AE">
                <w:rPr>
                  <w:rStyle w:val="Hyperlink"/>
                </w:rPr>
                <w:t>A Beginner's Guide to Graphing Data</w:t>
              </w:r>
            </w:hyperlink>
            <w:r w:rsidR="00C74D95" w:rsidRPr="004340AE">
              <w:t xml:space="preserve"> (10:37)</w:t>
            </w:r>
          </w:p>
          <w:p w14:paraId="58B3D398" w14:textId="40AA99C5" w:rsidR="00C74D95" w:rsidRPr="00A3016F" w:rsidRDefault="007D1A05" w:rsidP="00C74D95">
            <w:pPr>
              <w:pStyle w:val="AssignmentsLevel2"/>
              <w:rPr>
                <w:rFonts w:eastAsia="Arial"/>
                <w:b/>
                <w:bCs/>
              </w:rPr>
            </w:pPr>
            <w:hyperlink r:id="rId47" w:history="1">
              <w:r w:rsidR="00C74D95" w:rsidRPr="004340AE">
                <w:rPr>
                  <w:rStyle w:val="Hyperlink"/>
                </w:rPr>
                <w:t>How to make a line graph in Excel (Scientific data)</w:t>
              </w:r>
            </w:hyperlink>
            <w:r w:rsidR="00C74D95" w:rsidRPr="004340AE">
              <w:t xml:space="preserve"> (6:41)</w:t>
            </w:r>
            <w:r w:rsidR="00C74D95">
              <w:t>:</w:t>
            </w:r>
            <w:r w:rsidR="00C74D95" w:rsidRPr="004340AE">
              <w:t xml:space="preserve"> </w:t>
            </w:r>
            <w:r w:rsidR="000C6F64">
              <w:t>Al</w:t>
            </w:r>
            <w:r w:rsidR="00C74D95" w:rsidRPr="004340AE">
              <w:t xml:space="preserve">though this video teaches you how to make a line graph in </w:t>
            </w:r>
            <w:r w:rsidR="00C74D95">
              <w:t>E</w:t>
            </w:r>
            <w:r w:rsidR="00C74D95" w:rsidRPr="004340AE">
              <w:t xml:space="preserve">xcel, you can use this information to make any </w:t>
            </w:r>
            <w:r w:rsidR="00C74D95">
              <w:t>type</w:t>
            </w:r>
            <w:r w:rsidR="00C74D95" w:rsidRPr="004340AE">
              <w:t xml:space="preserve"> of graph.</w:t>
            </w:r>
          </w:p>
          <w:p w14:paraId="1E38A4F8" w14:textId="77777777" w:rsidR="00C74D95" w:rsidRDefault="00C74D95" w:rsidP="00C74D95">
            <w:pPr>
              <w:tabs>
                <w:tab w:val="left" w:pos="2329"/>
              </w:tabs>
              <w:rPr>
                <w:rFonts w:eastAsia="Arial" w:cs="Arial"/>
                <w:b/>
                <w:bCs/>
              </w:rPr>
            </w:pPr>
          </w:p>
          <w:p w14:paraId="0C1B61E4" w14:textId="64958686" w:rsidR="00CF057A" w:rsidRPr="00CF057A" w:rsidRDefault="00CF057A" w:rsidP="00C74D95">
            <w:pPr>
              <w:tabs>
                <w:tab w:val="left" w:pos="2329"/>
              </w:tabs>
              <w:rPr>
                <w:rFonts w:eastAsia="Arial" w:cs="Arial"/>
                <w:bCs/>
              </w:rPr>
            </w:pPr>
            <w:r>
              <w:rPr>
                <w:rFonts w:eastAsia="Arial" w:cs="Arial"/>
                <w:b/>
                <w:bCs/>
              </w:rPr>
              <w:t>Collect</w:t>
            </w:r>
            <w:r w:rsidRPr="00CF057A">
              <w:rPr>
                <w:rFonts w:eastAsia="Arial" w:cs="Arial"/>
                <w:bCs/>
              </w:rPr>
              <w:t xml:space="preserve"> data daily from Friday of week 2 through Thursday of week 4</w:t>
            </w:r>
            <w:r>
              <w:rPr>
                <w:rFonts w:eastAsia="Arial" w:cs="Arial"/>
                <w:bCs/>
              </w:rPr>
              <w:t xml:space="preserve"> in a chart </w:t>
            </w:r>
            <w:r w:rsidR="00B64286">
              <w:rPr>
                <w:rFonts w:eastAsia="Arial" w:cs="Arial"/>
                <w:bCs/>
              </w:rPr>
              <w:t>like</w:t>
            </w:r>
            <w:r>
              <w:rPr>
                <w:rFonts w:eastAsia="Arial" w:cs="Arial"/>
                <w:bCs/>
              </w:rPr>
              <w:t xml:space="preserve"> the one you used to collect your baseline data</w:t>
            </w:r>
            <w:r w:rsidRPr="00CF057A">
              <w:rPr>
                <w:rFonts w:eastAsia="Arial" w:cs="Arial"/>
                <w:bCs/>
              </w:rPr>
              <w:t>.</w:t>
            </w:r>
            <w:r>
              <w:rPr>
                <w:rFonts w:eastAsia="Arial" w:cs="Arial"/>
                <w:bCs/>
              </w:rPr>
              <w:t xml:space="preserve">  Daily data collection ensures accurate results.</w:t>
            </w:r>
          </w:p>
          <w:p w14:paraId="00CD9BC9" w14:textId="77777777" w:rsidR="00B64286" w:rsidRDefault="00B64286" w:rsidP="00C74D95">
            <w:pPr>
              <w:tabs>
                <w:tab w:val="left" w:pos="2329"/>
              </w:tabs>
              <w:rPr>
                <w:rFonts w:eastAsia="Arial" w:cs="Arial"/>
                <w:b/>
                <w:bCs/>
              </w:rPr>
            </w:pPr>
          </w:p>
          <w:p w14:paraId="5FBF289A" w14:textId="21421FE0" w:rsidR="00CF057A" w:rsidRDefault="00CF057A" w:rsidP="00C74D95">
            <w:pPr>
              <w:tabs>
                <w:tab w:val="left" w:pos="2329"/>
              </w:tabs>
              <w:rPr>
                <w:rFonts w:eastAsia="Arial" w:cs="Arial"/>
                <w:bCs/>
              </w:rPr>
            </w:pPr>
            <w:r>
              <w:rPr>
                <w:rFonts w:eastAsia="Arial" w:cs="Arial"/>
                <w:b/>
                <w:bCs/>
              </w:rPr>
              <w:t>Review</w:t>
            </w:r>
            <w:r w:rsidRPr="00B64286">
              <w:rPr>
                <w:rFonts w:eastAsia="Arial" w:cs="Arial"/>
                <w:bCs/>
              </w:rPr>
              <w:t xml:space="preserve"> your baseline data,</w:t>
            </w:r>
            <w:r w:rsidR="00C74D95" w:rsidRPr="00B64286">
              <w:rPr>
                <w:rFonts w:eastAsia="Arial" w:cs="Arial"/>
                <w:bCs/>
              </w:rPr>
              <w:t xml:space="preserve"> </w:t>
            </w:r>
            <w:r w:rsidR="00C74D95" w:rsidRPr="00402167">
              <w:rPr>
                <w:rFonts w:eastAsia="Arial" w:cs="Arial"/>
                <w:bCs/>
              </w:rPr>
              <w:t xml:space="preserve">the </w:t>
            </w:r>
            <w:r w:rsidR="000C6F64">
              <w:rPr>
                <w:rFonts w:eastAsia="Arial" w:cs="Arial"/>
                <w:bCs/>
              </w:rPr>
              <w:t>2</w:t>
            </w:r>
            <w:r w:rsidR="000C6F64" w:rsidRPr="00402167">
              <w:rPr>
                <w:rFonts w:eastAsia="Arial" w:cs="Arial"/>
                <w:bCs/>
              </w:rPr>
              <w:t xml:space="preserve"> </w:t>
            </w:r>
            <w:r w:rsidR="00C74D95" w:rsidRPr="00402167">
              <w:rPr>
                <w:rFonts w:eastAsia="Arial" w:cs="Arial"/>
                <w:bCs/>
              </w:rPr>
              <w:t>weeks of data you have collected</w:t>
            </w:r>
            <w:r w:rsidR="000C6F64">
              <w:rPr>
                <w:rFonts w:eastAsia="Arial" w:cs="Arial"/>
                <w:bCs/>
              </w:rPr>
              <w:t>,</w:t>
            </w:r>
            <w:r w:rsidR="00C74D95" w:rsidRPr="00402167">
              <w:rPr>
                <w:rFonts w:eastAsia="Arial" w:cs="Arial"/>
                <w:bCs/>
              </w:rPr>
              <w:t xml:space="preserve"> and</w:t>
            </w:r>
            <w:r>
              <w:rPr>
                <w:rFonts w:eastAsia="Arial" w:cs="Arial"/>
                <w:bCs/>
              </w:rPr>
              <w:t xml:space="preserve"> your goal.</w:t>
            </w:r>
            <w:r w:rsidR="00C74D95" w:rsidRPr="00402167">
              <w:rPr>
                <w:rFonts w:eastAsia="Arial" w:cs="Arial"/>
                <w:bCs/>
              </w:rPr>
              <w:t xml:space="preserve"> </w:t>
            </w:r>
          </w:p>
          <w:p w14:paraId="3422B427" w14:textId="77777777" w:rsidR="00B64286" w:rsidRDefault="00B64286" w:rsidP="00C74D95">
            <w:pPr>
              <w:tabs>
                <w:tab w:val="left" w:pos="2329"/>
              </w:tabs>
              <w:rPr>
                <w:rFonts w:eastAsia="Arial" w:cs="Arial"/>
                <w:b/>
                <w:bCs/>
              </w:rPr>
            </w:pPr>
          </w:p>
          <w:p w14:paraId="76A3252D" w14:textId="3AFDC2B0" w:rsidR="00C74D95" w:rsidRPr="00402167" w:rsidRDefault="00CF057A" w:rsidP="00C74D95">
            <w:pPr>
              <w:tabs>
                <w:tab w:val="left" w:pos="2329"/>
              </w:tabs>
              <w:rPr>
                <w:rFonts w:eastAsia="Arial" w:cs="Arial"/>
                <w:bCs/>
              </w:rPr>
            </w:pPr>
            <w:r w:rsidRPr="00B64286">
              <w:rPr>
                <w:rFonts w:eastAsia="Arial" w:cs="Arial"/>
                <w:b/>
                <w:bCs/>
              </w:rPr>
              <w:t>G</w:t>
            </w:r>
            <w:r w:rsidR="00C74D95" w:rsidRPr="00222211">
              <w:rPr>
                <w:rFonts w:eastAsia="Arial" w:cs="Arial"/>
                <w:b/>
                <w:bCs/>
              </w:rPr>
              <w:t>raph</w:t>
            </w:r>
            <w:r w:rsidR="00C74D95" w:rsidRPr="00402167">
              <w:rPr>
                <w:rFonts w:eastAsia="Arial" w:cs="Arial"/>
                <w:bCs/>
              </w:rPr>
              <w:t xml:space="preserve"> your results.</w:t>
            </w:r>
            <w:r w:rsidR="00B64286">
              <w:rPr>
                <w:rFonts w:eastAsia="Arial" w:cs="Arial"/>
                <w:bCs/>
              </w:rPr>
              <w:t xml:space="preserve">  Example chart and graph.</w:t>
            </w:r>
          </w:p>
          <w:p w14:paraId="22BBEDDE" w14:textId="77777777" w:rsidR="00B64286" w:rsidRDefault="00B64286" w:rsidP="00C74D95">
            <w:pPr>
              <w:tabs>
                <w:tab w:val="left" w:pos="2329"/>
              </w:tabs>
              <w:rPr>
                <w:rFonts w:eastAsia="Arial" w:cs="Arial"/>
                <w:b/>
                <w:bCs/>
              </w:rPr>
            </w:pPr>
          </w:p>
          <w:p w14:paraId="69E64C44" w14:textId="77777777" w:rsidR="00C74D95" w:rsidRDefault="00C74D95" w:rsidP="00C74D95">
            <w:pPr>
              <w:tabs>
                <w:tab w:val="left" w:pos="2329"/>
              </w:tabs>
            </w:pPr>
            <w:r>
              <w:rPr>
                <w:rFonts w:eastAsia="Arial" w:cs="Arial"/>
                <w:b/>
                <w:bCs/>
              </w:rPr>
              <w:t>Submit</w:t>
            </w:r>
            <w:r w:rsidRPr="00402167">
              <w:rPr>
                <w:rFonts w:eastAsia="Arial" w:cs="Arial"/>
                <w:bCs/>
              </w:rPr>
              <w:t xml:space="preserve"> your data </w:t>
            </w:r>
            <w:r w:rsidR="00B64286">
              <w:rPr>
                <w:rFonts w:eastAsia="Arial" w:cs="Arial"/>
                <w:bCs/>
              </w:rPr>
              <w:t xml:space="preserve">chart </w:t>
            </w:r>
            <w:r w:rsidRPr="00402167">
              <w:rPr>
                <w:rFonts w:eastAsia="Arial" w:cs="Arial"/>
                <w:bCs/>
              </w:rPr>
              <w:t xml:space="preserve">and </w:t>
            </w:r>
            <w:r w:rsidR="00B64286">
              <w:rPr>
                <w:rFonts w:eastAsia="Arial" w:cs="Arial"/>
                <w:bCs/>
              </w:rPr>
              <w:t xml:space="preserve">results </w:t>
            </w:r>
            <w:r w:rsidRPr="00402167">
              <w:rPr>
                <w:rFonts w:eastAsia="Arial" w:cs="Arial"/>
                <w:bCs/>
              </w:rPr>
              <w:t xml:space="preserve">graph by </w:t>
            </w:r>
            <w:r w:rsidRPr="00F9231A">
              <w:t>11:59 p.m. (Eastern time) on Sunday.</w:t>
            </w:r>
          </w:p>
          <w:p w14:paraId="58E99FC5" w14:textId="77777777" w:rsidR="00B64286" w:rsidRDefault="00B64286" w:rsidP="00C74D95">
            <w:pPr>
              <w:tabs>
                <w:tab w:val="left" w:pos="2329"/>
              </w:tabs>
            </w:pPr>
          </w:p>
          <w:p w14:paraId="6BD62BA7" w14:textId="0985BFAF" w:rsidR="00B64286" w:rsidRPr="00F9231A" w:rsidRDefault="00B64286" w:rsidP="00C74D95">
            <w:pPr>
              <w:tabs>
                <w:tab w:val="left" w:pos="2329"/>
              </w:tabs>
              <w:rPr>
                <w:rFonts w:eastAsia="Arial" w:cs="Arial"/>
                <w:b/>
                <w:bCs/>
              </w:rPr>
            </w:pPr>
            <w:r w:rsidRPr="00CF057A">
              <w:rPr>
                <w:rFonts w:cs="Arial"/>
                <w:b/>
                <w:szCs w:val="20"/>
              </w:rPr>
              <w:t xml:space="preserve">Next Step: </w:t>
            </w:r>
            <w:r>
              <w:rPr>
                <w:rFonts w:cs="Arial"/>
                <w:szCs w:val="20"/>
              </w:rPr>
              <w:t>B</w:t>
            </w:r>
            <w:r w:rsidRPr="00CF057A">
              <w:rPr>
                <w:rFonts w:cs="Arial"/>
                <w:szCs w:val="20"/>
              </w:rPr>
              <w:t xml:space="preserve">egin </w:t>
            </w:r>
            <w:r>
              <w:rPr>
                <w:rFonts w:cs="Arial"/>
                <w:szCs w:val="20"/>
              </w:rPr>
              <w:t>working on</w:t>
            </w:r>
            <w:r w:rsidRPr="00CF057A">
              <w:rPr>
                <w:rFonts w:cs="Arial"/>
                <w:szCs w:val="20"/>
              </w:rPr>
              <w:t xml:space="preserve"> the </w:t>
            </w:r>
            <w:r w:rsidRPr="00CF057A">
              <w:rPr>
                <w:rFonts w:cs="Arial"/>
                <w:i/>
                <w:szCs w:val="20"/>
              </w:rPr>
              <w:t xml:space="preserve">Self-Care Project </w:t>
            </w:r>
            <w:r>
              <w:rPr>
                <w:rFonts w:cs="Arial"/>
                <w:i/>
                <w:szCs w:val="20"/>
              </w:rPr>
              <w:t>Reflection Paper</w:t>
            </w:r>
            <w:r>
              <w:rPr>
                <w:rFonts w:cs="Arial"/>
                <w:szCs w:val="20"/>
              </w:rPr>
              <w:t xml:space="preserve"> assignment located in Week 5</w:t>
            </w:r>
            <w:r w:rsidRPr="00CF057A">
              <w:rPr>
                <w:rFonts w:cs="Arial"/>
                <w:szCs w:val="20"/>
              </w:rPr>
              <w:t xml:space="preserve">. </w:t>
            </w:r>
          </w:p>
        </w:tc>
        <w:tc>
          <w:tcPr>
            <w:tcW w:w="1440" w:type="dxa"/>
            <w:tcBorders>
              <w:left w:val="single" w:sz="4" w:space="0" w:color="000000" w:themeColor="text1"/>
            </w:tcBorders>
            <w:shd w:val="clear" w:color="auto" w:fill="FFFFFF" w:themeFill="background1"/>
          </w:tcPr>
          <w:p w14:paraId="12558CB3" w14:textId="1A02B674" w:rsidR="00C74D95" w:rsidRPr="00F9231A" w:rsidRDefault="00C74D95" w:rsidP="00C74D95">
            <w:pPr>
              <w:rPr>
                <w:rFonts w:cs="Arial"/>
                <w:szCs w:val="20"/>
              </w:rPr>
            </w:pPr>
            <w:r>
              <w:rPr>
                <w:rFonts w:cs="Arial"/>
                <w:szCs w:val="20"/>
              </w:rPr>
              <w:lastRenderedPageBreak/>
              <w:t>1.3</w:t>
            </w:r>
          </w:p>
        </w:tc>
        <w:tc>
          <w:tcPr>
            <w:tcW w:w="1440" w:type="dxa"/>
            <w:tcBorders>
              <w:left w:val="single" w:sz="4" w:space="0" w:color="000000" w:themeColor="text1"/>
            </w:tcBorders>
            <w:shd w:val="clear" w:color="auto" w:fill="FFFFFF" w:themeFill="background1"/>
          </w:tcPr>
          <w:p w14:paraId="77035935" w14:textId="739AB7E2" w:rsidR="00C74D95" w:rsidRPr="00F9231A" w:rsidRDefault="00C74D95" w:rsidP="00C74D95">
            <w:pPr>
              <w:rPr>
                <w:rFonts w:cs="Arial"/>
                <w:szCs w:val="20"/>
              </w:rPr>
            </w:pPr>
            <w:r>
              <w:rPr>
                <w:rFonts w:cs="Arial"/>
                <w:szCs w:val="20"/>
              </w:rPr>
              <w:t xml:space="preserve">Guided project </w:t>
            </w:r>
            <w:r>
              <w:t xml:space="preserve">and review faculty feedback </w:t>
            </w:r>
            <w:r>
              <w:rPr>
                <w:rFonts w:cs="Arial"/>
                <w:szCs w:val="20"/>
              </w:rPr>
              <w:t>= 1.5 hour</w:t>
            </w:r>
          </w:p>
        </w:tc>
      </w:tr>
      <w:tr w:rsidR="00C74D95" w:rsidRPr="00F9231A" w14:paraId="586F3A25" w14:textId="77777777" w:rsidTr="4948C66D">
        <w:tc>
          <w:tcPr>
            <w:tcW w:w="10170" w:type="dxa"/>
            <w:gridSpan w:val="2"/>
            <w:tcMar>
              <w:top w:w="115" w:type="dxa"/>
              <w:left w:w="115" w:type="dxa"/>
              <w:bottom w:w="115" w:type="dxa"/>
              <w:right w:w="115" w:type="dxa"/>
            </w:tcMar>
          </w:tcPr>
          <w:p w14:paraId="79A01A68" w14:textId="78DBBBBD" w:rsidR="00C74D95" w:rsidRPr="00F9231A" w:rsidRDefault="00C74D95" w:rsidP="00C74D95">
            <w:pPr>
              <w:tabs>
                <w:tab w:val="left" w:pos="2329"/>
              </w:tabs>
              <w:rPr>
                <w:rFonts w:eastAsia="Arial" w:cs="Arial"/>
                <w:b/>
                <w:bCs/>
              </w:rPr>
            </w:pPr>
            <w:r w:rsidRPr="00F9231A">
              <w:rPr>
                <w:rFonts w:eastAsia="Arial" w:cs="Arial"/>
                <w:b/>
                <w:bCs/>
              </w:rPr>
              <w:t>Week 4 Quiz</w:t>
            </w:r>
          </w:p>
          <w:p w14:paraId="0E2203A4" w14:textId="77777777" w:rsidR="00C74D95" w:rsidRPr="00F9231A" w:rsidRDefault="00C74D95" w:rsidP="00C74D95">
            <w:pPr>
              <w:tabs>
                <w:tab w:val="left" w:pos="2329"/>
              </w:tabs>
              <w:rPr>
                <w:rFonts w:eastAsia="Arial" w:cs="Arial"/>
                <w:b/>
                <w:bCs/>
              </w:rPr>
            </w:pPr>
          </w:p>
          <w:p w14:paraId="062C5354" w14:textId="49F267CB" w:rsidR="00C74D95" w:rsidRPr="00F9231A" w:rsidRDefault="00C74D95" w:rsidP="00C74D95">
            <w:pPr>
              <w:pStyle w:val="AssignmentsLevel1"/>
            </w:pPr>
            <w:r w:rsidRPr="00F9231A">
              <w:rPr>
                <w:rFonts w:eastAsia="Arial"/>
                <w:b/>
                <w:bCs/>
              </w:rPr>
              <w:t xml:space="preserve">Complete </w:t>
            </w:r>
            <w:r w:rsidRPr="00F9231A">
              <w:rPr>
                <w:rFonts w:eastAsia="Arial"/>
                <w:bCs/>
              </w:rPr>
              <w:t>the quiz in Blackboard.</w:t>
            </w:r>
          </w:p>
        </w:tc>
        <w:tc>
          <w:tcPr>
            <w:tcW w:w="1440" w:type="dxa"/>
          </w:tcPr>
          <w:p w14:paraId="6D8576AF" w14:textId="2585FA76" w:rsidR="00C74D95" w:rsidRPr="00F9231A" w:rsidRDefault="00C74D95" w:rsidP="00C74D95">
            <w:pPr>
              <w:tabs>
                <w:tab w:val="left" w:pos="2329"/>
              </w:tabs>
              <w:rPr>
                <w:rFonts w:cs="Arial"/>
                <w:szCs w:val="20"/>
              </w:rPr>
            </w:pPr>
            <w:r>
              <w:rPr>
                <w:rFonts w:cs="Arial"/>
                <w:szCs w:val="20"/>
              </w:rPr>
              <w:t>4.1</w:t>
            </w:r>
          </w:p>
        </w:tc>
        <w:tc>
          <w:tcPr>
            <w:tcW w:w="1440" w:type="dxa"/>
          </w:tcPr>
          <w:p w14:paraId="3427081E" w14:textId="0DD234BF" w:rsidR="00C74D95" w:rsidRPr="00F9231A" w:rsidRDefault="00C74D95" w:rsidP="00C74D95">
            <w:pPr>
              <w:tabs>
                <w:tab w:val="left" w:pos="2329"/>
              </w:tabs>
              <w:rPr>
                <w:rFonts w:cs="Arial"/>
                <w:szCs w:val="20"/>
              </w:rPr>
            </w:pPr>
            <w:r>
              <w:rPr>
                <w:rFonts w:cs="Arial"/>
                <w:szCs w:val="20"/>
              </w:rPr>
              <w:t>Quiz = 1 hour</w:t>
            </w:r>
          </w:p>
        </w:tc>
      </w:tr>
      <w:tr w:rsidR="00C74D95" w:rsidRPr="00F9231A"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C74D95" w:rsidRPr="00F9231A" w:rsidRDefault="00C74D95" w:rsidP="00C74D95">
            <w:pPr>
              <w:tabs>
                <w:tab w:val="left" w:pos="2329"/>
              </w:tabs>
              <w:rPr>
                <w:rFonts w:eastAsia="Arial" w:cs="Arial"/>
                <w:b/>
                <w:bCs/>
              </w:rPr>
            </w:pPr>
            <w:r w:rsidRPr="00F9231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C74D95" w:rsidRPr="00F9231A" w:rsidRDefault="00C74D95" w:rsidP="00C74D9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C74D95" w:rsidRPr="00F9231A" w:rsidRDefault="00C74D95" w:rsidP="00C74D95">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79D0A659" w:rsidR="00C74D95" w:rsidRPr="00F9231A" w:rsidRDefault="00222211" w:rsidP="00C74D95">
            <w:pPr>
              <w:tabs>
                <w:tab w:val="left" w:pos="2329"/>
              </w:tabs>
              <w:rPr>
                <w:rFonts w:cs="Arial"/>
                <w:b/>
                <w:szCs w:val="20"/>
              </w:rPr>
            </w:pPr>
            <w:r>
              <w:rPr>
                <w:rFonts w:cs="Arial"/>
                <w:b/>
                <w:szCs w:val="20"/>
              </w:rPr>
              <w:t>8.5</w:t>
            </w:r>
            <w:r w:rsidR="00C74D95">
              <w:rPr>
                <w:rFonts w:cs="Arial"/>
                <w:b/>
                <w:szCs w:val="20"/>
              </w:rPr>
              <w:t xml:space="preserve"> hours</w:t>
            </w:r>
          </w:p>
        </w:tc>
      </w:tr>
    </w:tbl>
    <w:p w14:paraId="2258DD43" w14:textId="77777777" w:rsidR="005344A9" w:rsidRPr="00F9231A" w:rsidRDefault="005344A9" w:rsidP="0020635A">
      <w:pPr>
        <w:pStyle w:val="Heading1"/>
      </w:pPr>
    </w:p>
    <w:p w14:paraId="0F2745FC" w14:textId="637E2D2B" w:rsidR="00024E21" w:rsidRPr="00024E21" w:rsidRDefault="4948C66D" w:rsidP="00024E21">
      <w:pPr>
        <w:pStyle w:val="Heading1"/>
      </w:pPr>
      <w:r w:rsidRPr="00F9231A">
        <w:t>Faculty</w:t>
      </w:r>
      <w:r w:rsidR="00024E21">
        <w:t xml:space="preserve"> Notes</w:t>
      </w:r>
    </w:p>
    <w:p w14:paraId="11780AA8" w14:textId="77777777" w:rsidR="0007709C" w:rsidRDefault="0007709C"/>
    <w:p w14:paraId="4AD53EE8" w14:textId="4BF9B73F" w:rsidR="0007709C" w:rsidRDefault="007A2A24" w:rsidP="00070BD3">
      <w:pPr>
        <w:pStyle w:val="AssignmentsLevel2"/>
        <w:numPr>
          <w:ilvl w:val="0"/>
          <w:numId w:val="0"/>
        </w:numPr>
      </w:pPr>
      <w:r>
        <w:rPr>
          <w:b/>
          <w:bCs/>
        </w:rPr>
        <w:t>Health Topic</w:t>
      </w:r>
      <w:r w:rsidRPr="000E1283">
        <w:rPr>
          <w:b/>
          <w:bCs/>
        </w:rPr>
        <w:t xml:space="preserve"> Presentation:</w:t>
      </w:r>
      <w:r w:rsidRPr="000E1283">
        <w:rPr>
          <w:bCs/>
        </w:rPr>
        <w:t xml:space="preserve"> This assignment can be done as individuals, in pairs, or in small groups. If you choose to allow students to work on this assignment as a pair or </w:t>
      </w:r>
      <w:r>
        <w:rPr>
          <w:bCs/>
        </w:rPr>
        <w:t xml:space="preserve">in a </w:t>
      </w:r>
      <w:r w:rsidRPr="000E1283">
        <w:rPr>
          <w:bCs/>
        </w:rPr>
        <w:t xml:space="preserve">small group, tell students that everyone in the pair or small group needs to submit the presentation for grading. Choose your desired setup, and assign the topics before the </w:t>
      </w:r>
      <w:r>
        <w:rPr>
          <w:bCs/>
        </w:rPr>
        <w:t xml:space="preserve">end of </w:t>
      </w:r>
      <w:r w:rsidR="000C6F64">
        <w:rPr>
          <w:bCs/>
        </w:rPr>
        <w:t>W</w:t>
      </w:r>
      <w:r>
        <w:rPr>
          <w:bCs/>
        </w:rPr>
        <w:t>eek 1</w:t>
      </w:r>
      <w:r w:rsidR="004D7609">
        <w:rPr>
          <w:bCs/>
        </w:rPr>
        <w:t xml:space="preserve"> or </w:t>
      </w:r>
      <w:r w:rsidR="00222211">
        <w:rPr>
          <w:bCs/>
        </w:rPr>
        <w:t>create</w:t>
      </w:r>
      <w:r w:rsidR="004D7609">
        <w:rPr>
          <w:bCs/>
        </w:rPr>
        <w:t xml:space="preserve"> a post with the list of topics for students to sign up for their desired topic by the end of </w:t>
      </w:r>
      <w:r w:rsidR="000C6F64">
        <w:rPr>
          <w:bCs/>
        </w:rPr>
        <w:t>W</w:t>
      </w:r>
      <w:r w:rsidR="004D7609">
        <w:rPr>
          <w:bCs/>
        </w:rPr>
        <w:t>eek 1</w:t>
      </w:r>
      <w:r w:rsidRPr="000E1283">
        <w:rPr>
          <w:bCs/>
        </w:rPr>
        <w:t xml:space="preserve">. </w:t>
      </w:r>
      <w:r>
        <w:rPr>
          <w:bCs/>
        </w:rPr>
        <w:t>Post an instructor announcement explaining your desired setup</w:t>
      </w:r>
      <w:r w:rsidR="000C6F64">
        <w:rPr>
          <w:bCs/>
        </w:rPr>
        <w:t>,</w:t>
      </w:r>
      <w:r>
        <w:rPr>
          <w:bCs/>
        </w:rPr>
        <w:t xml:space="preserve"> and let students know which topic they are assigned. </w:t>
      </w:r>
      <w:r w:rsidR="0007709C">
        <w:t xml:space="preserve">Smoking tobacco, </w:t>
      </w:r>
      <w:r w:rsidR="000C6F64">
        <w:t>e</w:t>
      </w:r>
      <w:r w:rsidR="0007709C">
        <w:t xml:space="preserve">ating </w:t>
      </w:r>
      <w:r w:rsidR="000C6F64">
        <w:t>d</w:t>
      </w:r>
      <w:r w:rsidR="0007709C">
        <w:t>isorders (</w:t>
      </w:r>
      <w:r w:rsidR="000C6F64">
        <w:t>a</w:t>
      </w:r>
      <w:r w:rsidR="0007709C">
        <w:t xml:space="preserve">norexia, </w:t>
      </w:r>
      <w:r w:rsidR="000C6F64">
        <w:t>b</w:t>
      </w:r>
      <w:r w:rsidR="0007709C">
        <w:t xml:space="preserve">ulimia, and </w:t>
      </w:r>
      <w:r w:rsidR="000C6F64">
        <w:t>b</w:t>
      </w:r>
      <w:r w:rsidR="0007709C">
        <w:t xml:space="preserve">inge </w:t>
      </w:r>
      <w:r w:rsidR="000C6F64">
        <w:t>e</w:t>
      </w:r>
      <w:r w:rsidR="0007709C">
        <w:t xml:space="preserve">ating), and </w:t>
      </w:r>
      <w:r w:rsidR="000C6F64">
        <w:t>p</w:t>
      </w:r>
      <w:r w:rsidR="0007709C">
        <w:t xml:space="preserve">hysical </w:t>
      </w:r>
      <w:r w:rsidR="000C6F64">
        <w:t>a</w:t>
      </w:r>
      <w:r w:rsidR="0007709C">
        <w:t>ctivity/</w:t>
      </w:r>
      <w:r w:rsidR="000C6F64">
        <w:t>e</w:t>
      </w:r>
      <w:r w:rsidR="0007709C">
        <w:t xml:space="preserve">xercising would be good topics for more than </w:t>
      </w:r>
      <w:r w:rsidR="000C6F64">
        <w:t>one</w:t>
      </w:r>
      <w:r w:rsidR="0007709C">
        <w:t xml:space="preserve"> student.</w:t>
      </w:r>
    </w:p>
    <w:p w14:paraId="4BF4C8DC" w14:textId="5D831BE3" w:rsidR="00DB4448" w:rsidRPr="00F9231A" w:rsidRDefault="00DB4448">
      <w:r w:rsidRPr="00F9231A">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9231A"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14C4E00F" w:rsidR="002C1641" w:rsidRPr="00F9231A" w:rsidRDefault="002C1641" w:rsidP="0020635A">
            <w:pPr>
              <w:pStyle w:val="WeeklyTopicHeading1"/>
            </w:pPr>
            <w:bookmarkStart w:id="9" w:name="weekfive"/>
            <w:bookmarkStart w:id="10" w:name="_Toc358980898"/>
            <w:bookmarkEnd w:id="9"/>
            <w:r w:rsidRPr="00F9231A">
              <w:lastRenderedPageBreak/>
              <w:t xml:space="preserve">Week Five: </w:t>
            </w:r>
            <w:bookmarkEnd w:id="10"/>
            <w:r w:rsidR="005B0ED5">
              <w:t>Managing Chronic Illness</w:t>
            </w:r>
          </w:p>
        </w:tc>
        <w:tc>
          <w:tcPr>
            <w:tcW w:w="1440" w:type="dxa"/>
            <w:tcBorders>
              <w:left w:val="nil"/>
              <w:bottom w:val="single" w:sz="4" w:space="0" w:color="000000" w:themeColor="text1"/>
              <w:right w:val="nil"/>
            </w:tcBorders>
            <w:shd w:val="clear" w:color="auto" w:fill="BF2C37"/>
          </w:tcPr>
          <w:p w14:paraId="5B8B558D" w14:textId="77777777" w:rsidR="002C1641" w:rsidRPr="00F9231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F9231A" w:rsidRDefault="002C1641" w:rsidP="00FD5474">
            <w:pPr>
              <w:tabs>
                <w:tab w:val="left" w:pos="0"/>
                <w:tab w:val="left" w:pos="3720"/>
              </w:tabs>
              <w:outlineLvl w:val="0"/>
              <w:rPr>
                <w:rFonts w:cs="Arial"/>
                <w:color w:val="FFFFFF"/>
                <w:sz w:val="28"/>
                <w:szCs w:val="28"/>
              </w:rPr>
            </w:pPr>
          </w:p>
        </w:tc>
      </w:tr>
      <w:tr w:rsidR="00BA4B7B" w:rsidRPr="00F9231A"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F9231A" w:rsidRDefault="4948C66D" w:rsidP="4948C66D">
            <w:pPr>
              <w:tabs>
                <w:tab w:val="left" w:pos="0"/>
                <w:tab w:val="left" w:pos="3720"/>
              </w:tabs>
              <w:outlineLvl w:val="0"/>
              <w:rPr>
                <w:rFonts w:eastAsia="Arial" w:cs="Arial"/>
                <w:b/>
                <w:bCs/>
                <w:i/>
                <w:iCs/>
              </w:rPr>
            </w:pPr>
            <w:r w:rsidRPr="00F9231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F9231A" w:rsidRDefault="4948C66D" w:rsidP="4948C66D">
            <w:pPr>
              <w:tabs>
                <w:tab w:val="left" w:pos="0"/>
                <w:tab w:val="left" w:pos="3720"/>
              </w:tabs>
              <w:outlineLvl w:val="0"/>
              <w:rPr>
                <w:rFonts w:eastAsia="Arial" w:cs="Arial"/>
              </w:rPr>
            </w:pPr>
            <w:r w:rsidRPr="00F9231A">
              <w:rPr>
                <w:rFonts w:eastAsia="Arial" w:cs="Arial"/>
                <w:b/>
                <w:bCs/>
                <w:i/>
                <w:iCs/>
              </w:rPr>
              <w:t>Alignment</w:t>
            </w:r>
          </w:p>
        </w:tc>
      </w:tr>
      <w:tr w:rsidR="00BA4B7B" w:rsidRPr="00F9231A"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4C34E4AF" w:rsidR="00BA4B7B" w:rsidRPr="00F9231A" w:rsidRDefault="005C0162" w:rsidP="00E523CB">
            <w:pPr>
              <w:pStyle w:val="ObjectiveBullet"/>
              <w:numPr>
                <w:ilvl w:val="1"/>
                <w:numId w:val="11"/>
              </w:numPr>
              <w:tabs>
                <w:tab w:val="clear" w:pos="0"/>
              </w:tabs>
            </w:pPr>
            <w:r>
              <w:t>Evaluate life</w:t>
            </w:r>
            <w:r w:rsidR="000C6F64">
              <w:t xml:space="preserve"> </w:t>
            </w:r>
            <w:r>
              <w:t>choices and how they increase or prevent</w:t>
            </w:r>
            <w:r w:rsidR="00024E21">
              <w:t xml:space="preserve"> disease.</w:t>
            </w:r>
          </w:p>
        </w:tc>
        <w:tc>
          <w:tcPr>
            <w:tcW w:w="2880" w:type="dxa"/>
            <w:gridSpan w:val="2"/>
            <w:tcBorders>
              <w:left w:val="nil"/>
              <w:bottom w:val="nil"/>
            </w:tcBorders>
          </w:tcPr>
          <w:p w14:paraId="11D9FE7F" w14:textId="27C26C03" w:rsidR="00BA4B7B" w:rsidRPr="00F9231A" w:rsidRDefault="00024E21" w:rsidP="00FD5474">
            <w:pPr>
              <w:tabs>
                <w:tab w:val="left" w:pos="0"/>
                <w:tab w:val="left" w:pos="3720"/>
              </w:tabs>
              <w:outlineLvl w:val="0"/>
              <w:rPr>
                <w:rFonts w:cs="Arial"/>
                <w:szCs w:val="20"/>
              </w:rPr>
            </w:pPr>
            <w:r>
              <w:rPr>
                <w:rFonts w:cs="Arial"/>
                <w:szCs w:val="20"/>
              </w:rPr>
              <w:t>CLO1</w:t>
            </w:r>
            <w:r w:rsidR="007A2A24">
              <w:rPr>
                <w:rFonts w:cs="Arial"/>
                <w:szCs w:val="20"/>
              </w:rPr>
              <w:t>,</w:t>
            </w:r>
            <w:r>
              <w:rPr>
                <w:rFonts w:cs="Arial"/>
                <w:szCs w:val="20"/>
              </w:rPr>
              <w:t xml:space="preserve"> CLO2</w:t>
            </w:r>
          </w:p>
        </w:tc>
      </w:tr>
      <w:tr w:rsidR="00BA4B7B" w:rsidRPr="00F9231A"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3C5E2FEA" w:rsidR="00BA4B7B" w:rsidRPr="00F9231A" w:rsidRDefault="00024E21" w:rsidP="00E523CB">
            <w:pPr>
              <w:pStyle w:val="ObjectiveBullet"/>
              <w:numPr>
                <w:ilvl w:val="1"/>
                <w:numId w:val="11"/>
              </w:numPr>
            </w:pPr>
            <w:r>
              <w:t>Examin</w:t>
            </w:r>
            <w:r w:rsidR="005C0162">
              <w:t>e</w:t>
            </w:r>
            <w:r>
              <w:t xml:space="preserve"> factors that affect one’s ability to cope with long-term illnesses.</w:t>
            </w:r>
          </w:p>
        </w:tc>
        <w:tc>
          <w:tcPr>
            <w:tcW w:w="2880" w:type="dxa"/>
            <w:gridSpan w:val="2"/>
            <w:tcBorders>
              <w:top w:val="nil"/>
              <w:left w:val="nil"/>
              <w:bottom w:val="nil"/>
            </w:tcBorders>
          </w:tcPr>
          <w:p w14:paraId="6E666B1C" w14:textId="042A2E4F" w:rsidR="00BA4B7B" w:rsidRPr="00F9231A" w:rsidRDefault="00BB7F9B" w:rsidP="00FD5474">
            <w:pPr>
              <w:tabs>
                <w:tab w:val="left" w:pos="0"/>
                <w:tab w:val="left" w:pos="3720"/>
              </w:tabs>
              <w:outlineLvl w:val="0"/>
              <w:rPr>
                <w:rFonts w:cs="Arial"/>
                <w:szCs w:val="20"/>
              </w:rPr>
            </w:pPr>
            <w:r>
              <w:rPr>
                <w:rFonts w:cs="Arial"/>
                <w:szCs w:val="20"/>
              </w:rPr>
              <w:t>CLO5</w:t>
            </w:r>
            <w:r w:rsidR="007A2A24">
              <w:rPr>
                <w:rFonts w:cs="Arial"/>
                <w:szCs w:val="20"/>
              </w:rPr>
              <w:t>,</w:t>
            </w:r>
            <w:r w:rsidR="00024E21">
              <w:rPr>
                <w:rFonts w:cs="Arial"/>
                <w:szCs w:val="20"/>
              </w:rPr>
              <w:t xml:space="preserve"> CLO1</w:t>
            </w:r>
          </w:p>
        </w:tc>
      </w:tr>
      <w:tr w:rsidR="00557340" w:rsidRPr="00F9231A"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F9231A" w:rsidRDefault="4948C66D" w:rsidP="4948C66D">
            <w:pPr>
              <w:tabs>
                <w:tab w:val="left" w:pos="0"/>
                <w:tab w:val="left" w:pos="3720"/>
              </w:tabs>
              <w:outlineLvl w:val="0"/>
              <w:rPr>
                <w:rFonts w:eastAsia="Arial" w:cs="Arial"/>
                <w:i/>
                <w:iCs/>
              </w:rPr>
            </w:pPr>
            <w:r w:rsidRPr="00F9231A">
              <w:rPr>
                <w:rFonts w:eastAsia="Arial" w:cs="Arial"/>
                <w:b/>
                <w:bCs/>
                <w:i/>
                <w:iCs/>
                <w:sz w:val="22"/>
                <w:szCs w:val="22"/>
              </w:rPr>
              <w:t>Resources, Activities, and Preparation</w:t>
            </w:r>
          </w:p>
          <w:p w14:paraId="407E9C38" w14:textId="77777777" w:rsidR="00557340" w:rsidRPr="00F9231A" w:rsidRDefault="4948C66D" w:rsidP="4948C66D">
            <w:pPr>
              <w:tabs>
                <w:tab w:val="left" w:pos="0"/>
                <w:tab w:val="left" w:pos="3720"/>
              </w:tabs>
              <w:outlineLvl w:val="0"/>
              <w:rPr>
                <w:rFonts w:eastAsia="Arial" w:cs="Arial"/>
                <w:b/>
                <w:bCs/>
                <w:i/>
                <w:iCs/>
              </w:rPr>
            </w:pPr>
            <w:r w:rsidRPr="00F9231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F9231A" w:rsidRDefault="4948C66D" w:rsidP="4948C66D">
            <w:pPr>
              <w:tabs>
                <w:tab w:val="left" w:pos="0"/>
                <w:tab w:val="left" w:pos="3720"/>
              </w:tabs>
              <w:outlineLvl w:val="0"/>
              <w:rPr>
                <w:rFonts w:eastAsia="Arial" w:cs="Arial"/>
                <w:b/>
                <w:bCs/>
                <w:i/>
                <w:iCs/>
              </w:rPr>
            </w:pPr>
            <w:r w:rsidRPr="00F9231A">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F9231A" w:rsidRDefault="4948C66D" w:rsidP="4948C66D">
            <w:pPr>
              <w:tabs>
                <w:tab w:val="left" w:pos="0"/>
                <w:tab w:val="left" w:pos="3720"/>
              </w:tabs>
              <w:outlineLvl w:val="0"/>
              <w:rPr>
                <w:rFonts w:eastAsia="Arial" w:cs="Arial"/>
                <w:b/>
                <w:bCs/>
                <w:i/>
                <w:iCs/>
              </w:rPr>
            </w:pPr>
            <w:r w:rsidRPr="00F9231A">
              <w:rPr>
                <w:rFonts w:eastAsia="Arial" w:cs="Arial"/>
                <w:b/>
                <w:bCs/>
                <w:i/>
                <w:iCs/>
              </w:rPr>
              <w:t>AIE</w:t>
            </w:r>
          </w:p>
        </w:tc>
      </w:tr>
      <w:tr w:rsidR="00557340" w:rsidRPr="00F9231A"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EB57D63" w14:textId="263FDDC3" w:rsidR="00E95FE1" w:rsidRPr="00F9231A" w:rsidRDefault="00E95FE1" w:rsidP="00E95FE1">
            <w:pPr>
              <w:tabs>
                <w:tab w:val="left" w:pos="2329"/>
              </w:tabs>
              <w:rPr>
                <w:rFonts w:eastAsia="Arial" w:cs="Arial"/>
                <w:b/>
                <w:bCs/>
              </w:rPr>
            </w:pPr>
            <w:r>
              <w:rPr>
                <w:rFonts w:eastAsia="Arial" w:cs="Arial"/>
                <w:b/>
                <w:bCs/>
              </w:rPr>
              <w:t>Reading</w:t>
            </w:r>
          </w:p>
          <w:p w14:paraId="53981176" w14:textId="77777777" w:rsidR="00E95FE1" w:rsidRPr="00F9231A" w:rsidRDefault="00E95FE1" w:rsidP="00E95FE1">
            <w:pPr>
              <w:tabs>
                <w:tab w:val="left" w:pos="2329"/>
              </w:tabs>
              <w:rPr>
                <w:rFonts w:cs="Arial"/>
                <w:b/>
                <w:szCs w:val="20"/>
              </w:rPr>
            </w:pPr>
          </w:p>
          <w:p w14:paraId="0BACDD6C" w14:textId="668B4E98" w:rsidR="00557340" w:rsidRPr="00F9231A" w:rsidRDefault="00E95FE1" w:rsidP="00E95FE1">
            <w:pPr>
              <w:pStyle w:val="AssignmentsLevel1"/>
            </w:pPr>
            <w:r w:rsidRPr="00F9231A">
              <w:rPr>
                <w:b/>
              </w:rPr>
              <w:t>Read</w:t>
            </w:r>
            <w:r w:rsidRPr="00F9231A">
              <w:t xml:space="preserve"> Ch. </w:t>
            </w:r>
            <w:r>
              <w:t>16</w:t>
            </w:r>
            <w:r w:rsidRPr="00F9231A">
              <w:t xml:space="preserve"> of </w:t>
            </w:r>
            <w:r w:rsidRPr="00F9231A">
              <w:rPr>
                <w:i/>
              </w:rPr>
              <w:t>Health Psychology</w:t>
            </w:r>
            <w:r>
              <w:rPr>
                <w:i/>
              </w:rPr>
              <w:t>.</w:t>
            </w:r>
          </w:p>
        </w:tc>
        <w:tc>
          <w:tcPr>
            <w:tcW w:w="1440" w:type="dxa"/>
            <w:tcBorders>
              <w:left w:val="single" w:sz="4" w:space="0" w:color="000000" w:themeColor="text1"/>
            </w:tcBorders>
            <w:shd w:val="clear" w:color="auto" w:fill="FFFFFF" w:themeFill="background1"/>
          </w:tcPr>
          <w:p w14:paraId="01B72C77" w14:textId="0D415BA9" w:rsidR="00557340" w:rsidRPr="00F9231A" w:rsidRDefault="005C0162"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B31757E" w14:textId="77777777" w:rsidR="00557340" w:rsidRPr="00F9231A" w:rsidRDefault="00557340" w:rsidP="002522B3">
            <w:pPr>
              <w:rPr>
                <w:rFonts w:cs="Arial"/>
                <w:szCs w:val="20"/>
              </w:rPr>
            </w:pPr>
          </w:p>
        </w:tc>
      </w:tr>
      <w:tr w:rsidR="00557340" w:rsidRPr="00F9231A"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D79F593" w14:textId="77777777" w:rsidR="00E95FE1" w:rsidRDefault="00E95FE1" w:rsidP="00E95FE1">
            <w:pPr>
              <w:tabs>
                <w:tab w:val="left" w:pos="1483"/>
              </w:tabs>
              <w:rPr>
                <w:b/>
              </w:rPr>
            </w:pPr>
            <w:r>
              <w:rPr>
                <w:b/>
              </w:rPr>
              <w:t>Videos</w:t>
            </w:r>
          </w:p>
          <w:p w14:paraId="6866F062" w14:textId="77777777" w:rsidR="00E95FE1" w:rsidRDefault="00E95FE1" w:rsidP="00E95FE1">
            <w:pPr>
              <w:tabs>
                <w:tab w:val="left" w:pos="1483"/>
              </w:tabs>
              <w:rPr>
                <w:b/>
              </w:rPr>
            </w:pPr>
          </w:p>
          <w:p w14:paraId="2E1A79A3" w14:textId="32FE7F50" w:rsidR="00E95FE1" w:rsidRDefault="00E95FE1" w:rsidP="00E95FE1">
            <w:pPr>
              <w:tabs>
                <w:tab w:val="left" w:pos="1483"/>
              </w:tabs>
            </w:pPr>
            <w:r w:rsidRPr="00E95FE1">
              <w:rPr>
                <w:b/>
              </w:rPr>
              <w:t>Watch</w:t>
            </w:r>
            <w:r>
              <w:t xml:space="preserve"> the following:</w:t>
            </w:r>
          </w:p>
          <w:p w14:paraId="48B9249A" w14:textId="77777777" w:rsidR="00E95FE1" w:rsidRDefault="00E95FE1" w:rsidP="00E95FE1">
            <w:pPr>
              <w:tabs>
                <w:tab w:val="left" w:pos="1483"/>
              </w:tabs>
            </w:pPr>
            <w:r>
              <w:tab/>
            </w:r>
          </w:p>
          <w:p w14:paraId="01BDFF3E" w14:textId="77777777" w:rsidR="00E95FE1" w:rsidRDefault="007D1A05" w:rsidP="00E95FE1">
            <w:pPr>
              <w:pStyle w:val="AssignmentsLevel2"/>
            </w:pPr>
            <w:hyperlink r:id="rId48" w:history="1">
              <w:r w:rsidR="00E95FE1" w:rsidRPr="00E95FE1">
                <w:rPr>
                  <w:rStyle w:val="Hyperlink"/>
                </w:rPr>
                <w:t>Carol - "Optimism"</w:t>
              </w:r>
            </w:hyperlink>
            <w:r w:rsidR="00E95FE1">
              <w:t xml:space="preserve"> (4:57)</w:t>
            </w:r>
          </w:p>
          <w:p w14:paraId="70F59216" w14:textId="77777777" w:rsidR="00E95FE1" w:rsidRDefault="007D1A05" w:rsidP="00E95FE1">
            <w:pPr>
              <w:pStyle w:val="AssignmentsLevel2"/>
            </w:pPr>
            <w:hyperlink r:id="rId49" w:history="1">
              <w:r w:rsidR="00E95FE1" w:rsidRPr="00E95FE1">
                <w:rPr>
                  <w:rStyle w:val="Hyperlink"/>
                </w:rPr>
                <w:t>What It's Really Like To Have Cancer</w:t>
              </w:r>
            </w:hyperlink>
            <w:r w:rsidR="00E95FE1">
              <w:t xml:space="preserve"> (4:42)</w:t>
            </w:r>
          </w:p>
          <w:p w14:paraId="3C4C274B" w14:textId="77777777" w:rsidR="00557340" w:rsidRDefault="00557340" w:rsidP="00E95FE1">
            <w:pPr>
              <w:pStyle w:val="AssignmentsLevel1"/>
              <w:ind w:firstLine="720"/>
            </w:pPr>
          </w:p>
          <w:p w14:paraId="762CADFE" w14:textId="355BE0B2" w:rsidR="00E95FE1" w:rsidRPr="00F9231A" w:rsidRDefault="00E95FE1" w:rsidP="00E95FE1">
            <w:pPr>
              <w:pStyle w:val="AssignmentsLevel1"/>
            </w:pPr>
            <w:r w:rsidRPr="00406E19">
              <w:rPr>
                <w:b/>
              </w:rPr>
              <w:t>Post</w:t>
            </w:r>
            <w:r w:rsidRPr="00406E19">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B1BDCD1" w14:textId="3DCE951F" w:rsidR="00557340" w:rsidRPr="00F9231A" w:rsidRDefault="005C0162"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6F2F4FF" w14:textId="4440034C" w:rsidR="00557340" w:rsidRPr="00F9231A" w:rsidRDefault="00E95FE1" w:rsidP="002522B3">
            <w:pPr>
              <w:rPr>
                <w:rFonts w:cs="Arial"/>
                <w:szCs w:val="20"/>
              </w:rPr>
            </w:pPr>
            <w:r>
              <w:rPr>
                <w:rFonts w:cs="Arial"/>
                <w:szCs w:val="20"/>
              </w:rPr>
              <w:t>Video = 1 hour</w:t>
            </w:r>
          </w:p>
        </w:tc>
      </w:tr>
      <w:tr w:rsidR="00557340" w:rsidRPr="00F9231A"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Pr="00F9231A" w:rsidRDefault="4948C66D" w:rsidP="4948C66D">
            <w:pPr>
              <w:tabs>
                <w:tab w:val="left" w:pos="0"/>
                <w:tab w:val="left" w:pos="3720"/>
              </w:tabs>
              <w:outlineLvl w:val="0"/>
              <w:rPr>
                <w:rFonts w:eastAsia="Arial" w:cs="Arial"/>
                <w:i/>
                <w:iCs/>
              </w:rPr>
            </w:pPr>
            <w:r w:rsidRPr="00F9231A">
              <w:rPr>
                <w:rFonts w:eastAsia="Arial" w:cs="Arial"/>
                <w:b/>
                <w:bCs/>
                <w:i/>
                <w:iCs/>
                <w:sz w:val="22"/>
                <w:szCs w:val="22"/>
              </w:rPr>
              <w:t>Graded Assignments</w:t>
            </w:r>
          </w:p>
          <w:p w14:paraId="70C66793" w14:textId="77777777" w:rsidR="00557340" w:rsidRPr="00F9231A" w:rsidRDefault="4948C66D" w:rsidP="4948C66D">
            <w:pPr>
              <w:tabs>
                <w:tab w:val="left" w:pos="0"/>
                <w:tab w:val="left" w:pos="3720"/>
              </w:tabs>
              <w:outlineLvl w:val="0"/>
              <w:rPr>
                <w:rFonts w:eastAsia="Arial" w:cs="Arial"/>
                <w:b/>
                <w:bCs/>
                <w:i/>
                <w:iCs/>
              </w:rPr>
            </w:pPr>
            <w:r w:rsidRPr="00F9231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F9231A" w:rsidRDefault="4948C66D" w:rsidP="4948C66D">
            <w:pPr>
              <w:tabs>
                <w:tab w:val="left" w:pos="0"/>
                <w:tab w:val="left" w:pos="3720"/>
              </w:tabs>
              <w:outlineLvl w:val="0"/>
              <w:rPr>
                <w:rFonts w:eastAsia="Arial" w:cs="Arial"/>
                <w:b/>
                <w:bCs/>
                <w:i/>
                <w:iCs/>
              </w:rPr>
            </w:pPr>
            <w:r w:rsidRPr="00F9231A">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F9231A" w:rsidRDefault="4948C66D" w:rsidP="4948C66D">
            <w:pPr>
              <w:rPr>
                <w:rFonts w:eastAsia="Arial" w:cs="Arial"/>
                <w:b/>
                <w:bCs/>
                <w:i/>
                <w:iCs/>
              </w:rPr>
            </w:pPr>
            <w:r w:rsidRPr="00F9231A">
              <w:rPr>
                <w:rFonts w:eastAsia="Arial" w:cs="Arial"/>
                <w:b/>
                <w:bCs/>
                <w:i/>
                <w:iCs/>
              </w:rPr>
              <w:t>AIE</w:t>
            </w:r>
          </w:p>
        </w:tc>
      </w:tr>
      <w:tr w:rsidR="00D32E03" w:rsidRPr="00F9231A" w14:paraId="711D9AA7" w14:textId="77777777" w:rsidTr="001452AA">
        <w:tc>
          <w:tcPr>
            <w:tcW w:w="10170" w:type="dxa"/>
            <w:gridSpan w:val="2"/>
            <w:tcMar>
              <w:top w:w="115" w:type="dxa"/>
              <w:left w:w="115" w:type="dxa"/>
              <w:bottom w:w="115" w:type="dxa"/>
              <w:right w:w="115" w:type="dxa"/>
            </w:tcMar>
          </w:tcPr>
          <w:p w14:paraId="474D286E" w14:textId="3755ED1D" w:rsidR="00D32E03" w:rsidRPr="00F9231A" w:rsidRDefault="00D32E03" w:rsidP="001452AA">
            <w:pPr>
              <w:tabs>
                <w:tab w:val="left" w:pos="2329"/>
              </w:tabs>
              <w:rPr>
                <w:b/>
                <w:bCs/>
              </w:rPr>
            </w:pPr>
            <w:r w:rsidRPr="00F9231A">
              <w:rPr>
                <w:b/>
                <w:bCs/>
              </w:rPr>
              <w:t xml:space="preserve">Discussion: </w:t>
            </w:r>
            <w:r w:rsidR="005B21ED" w:rsidRPr="005B21ED">
              <w:rPr>
                <w:b/>
                <w:bCs/>
              </w:rPr>
              <w:t>Making Health Psychology Personal</w:t>
            </w:r>
          </w:p>
          <w:p w14:paraId="7614D0D6" w14:textId="77777777" w:rsidR="00D32E03" w:rsidRPr="00F9231A" w:rsidRDefault="00D32E03" w:rsidP="001452AA">
            <w:pPr>
              <w:pStyle w:val="AssignmentsLevel1"/>
            </w:pPr>
          </w:p>
          <w:p w14:paraId="179C8985" w14:textId="24FAAB09" w:rsidR="00D32E03" w:rsidRPr="00F9231A" w:rsidRDefault="00D32E03" w:rsidP="001452AA">
            <w:pPr>
              <w:pStyle w:val="AssignmentsLevel1"/>
            </w:pPr>
            <w:r w:rsidRPr="00F9231A">
              <w:rPr>
                <w:b/>
                <w:bCs/>
              </w:rPr>
              <w:t>Pos</w:t>
            </w:r>
            <w:r w:rsidRPr="00222211">
              <w:rPr>
                <w:b/>
              </w:rPr>
              <w:t>t</w:t>
            </w:r>
            <w:r w:rsidRPr="00F9231A">
              <w:t xml:space="preserve"> a clear and logical response to the following, providing specific examples to support your answers</w:t>
            </w:r>
            <w:r w:rsidR="009407CE">
              <w:t>:</w:t>
            </w:r>
          </w:p>
          <w:p w14:paraId="6B547CD2" w14:textId="77777777" w:rsidR="00D32E03" w:rsidRPr="00F9231A" w:rsidRDefault="00D32E03" w:rsidP="001452AA">
            <w:pPr>
              <w:pStyle w:val="AssignmentsLevel1"/>
            </w:pPr>
          </w:p>
          <w:p w14:paraId="23456566" w14:textId="00164578" w:rsidR="00D32E03" w:rsidRPr="00F9231A" w:rsidRDefault="005B21ED" w:rsidP="005B21ED">
            <w:pPr>
              <w:pStyle w:val="AssignmentsLevel2"/>
            </w:pPr>
            <w:r w:rsidRPr="005B21ED">
              <w:t xml:space="preserve">How can you make health psychology personal? What did you learn in terms of your risks, behaviors, coping style, and stress management? What can you do to cultivate a healthy lifestyle? What recommendations would you make to college students? What recommendations would you make to a young family? How has your view of the importance and impact of </w:t>
            </w:r>
            <w:r w:rsidR="009407CE">
              <w:t>h</w:t>
            </w:r>
            <w:r w:rsidRPr="005B21ED">
              <w:t xml:space="preserve">ealth </w:t>
            </w:r>
            <w:r w:rsidR="009407CE">
              <w:t>p</w:t>
            </w:r>
            <w:r w:rsidRPr="005B21ED">
              <w:t xml:space="preserve">sychology changed during this </w:t>
            </w:r>
            <w:r w:rsidR="009407CE">
              <w:t>course</w:t>
            </w:r>
            <w:r w:rsidRPr="005B21ED">
              <w:t>?</w:t>
            </w:r>
          </w:p>
          <w:p w14:paraId="384FBD1E" w14:textId="77777777" w:rsidR="00D32E03" w:rsidRPr="00F9231A" w:rsidRDefault="00D32E03" w:rsidP="001452AA">
            <w:pPr>
              <w:pStyle w:val="AssignmentsLevel1"/>
            </w:pPr>
          </w:p>
          <w:p w14:paraId="6616F12D" w14:textId="7173CE4E" w:rsidR="00D32E03" w:rsidRPr="00F9231A" w:rsidRDefault="00D32E03" w:rsidP="001452AA">
            <w:pPr>
              <w:pStyle w:val="AssignmentsLevel1"/>
            </w:pPr>
            <w:r w:rsidRPr="00F9231A">
              <w:rPr>
                <w:i/>
                <w:iCs/>
              </w:rPr>
              <w:t>Note</w:t>
            </w:r>
            <w:r w:rsidR="009407CE">
              <w:t>:</w:t>
            </w:r>
            <w:r w:rsidRPr="00F9231A">
              <w:t xml:space="preserve"> Initial answers to the questions are due by 11:59 p.m. (Eastern time) on Thursday. </w:t>
            </w:r>
          </w:p>
          <w:p w14:paraId="192F3DEA" w14:textId="77777777" w:rsidR="00D32E03" w:rsidRPr="00F9231A" w:rsidRDefault="00D32E03" w:rsidP="001452AA">
            <w:pPr>
              <w:pStyle w:val="AssignmentsLevel1"/>
            </w:pPr>
          </w:p>
          <w:p w14:paraId="4467096F" w14:textId="02BE6BA5" w:rsidR="00D32E03" w:rsidRPr="00F9231A" w:rsidRDefault="00D32E03" w:rsidP="009407CE">
            <w:pPr>
              <w:pStyle w:val="AssignmentsLevel1"/>
            </w:pPr>
            <w:r w:rsidRPr="00F9231A">
              <w:rPr>
                <w:b/>
                <w:bCs/>
              </w:rPr>
              <w:t>Respond</w:t>
            </w:r>
            <w:r w:rsidRPr="00F9231A">
              <w:t xml:space="preserve"> to at least </w:t>
            </w:r>
            <w:r w:rsidR="009407CE">
              <w:t>3</w:t>
            </w:r>
            <w:r w:rsidR="009407CE" w:rsidRPr="00F9231A">
              <w:t xml:space="preserve"> </w:t>
            </w:r>
            <w:r w:rsidRPr="00F9231A">
              <w:t xml:space="preserve">students in a manner that is thought provoking and </w:t>
            </w:r>
            <w:r w:rsidR="009407CE">
              <w:t xml:space="preserve">that </w:t>
            </w:r>
            <w:r w:rsidRPr="00F9231A">
              <w:t>appropriately challenges or elevates the discussion. All responses must be posted by 11:59 p.m. (Eastern time) on Sunday.</w:t>
            </w:r>
          </w:p>
        </w:tc>
        <w:tc>
          <w:tcPr>
            <w:tcW w:w="1440" w:type="dxa"/>
          </w:tcPr>
          <w:p w14:paraId="3FE1AF7B" w14:textId="3949FC9D" w:rsidR="00D32E03" w:rsidRPr="00F9231A" w:rsidRDefault="00024E21" w:rsidP="001452AA">
            <w:pPr>
              <w:tabs>
                <w:tab w:val="left" w:pos="2329"/>
              </w:tabs>
              <w:rPr>
                <w:rFonts w:cs="Arial"/>
                <w:szCs w:val="20"/>
              </w:rPr>
            </w:pPr>
            <w:r>
              <w:rPr>
                <w:rFonts w:cs="Arial"/>
                <w:szCs w:val="20"/>
              </w:rPr>
              <w:lastRenderedPageBreak/>
              <w:t>5.1</w:t>
            </w:r>
          </w:p>
        </w:tc>
        <w:tc>
          <w:tcPr>
            <w:tcW w:w="1440" w:type="dxa"/>
          </w:tcPr>
          <w:p w14:paraId="5015D873" w14:textId="063ACC7A" w:rsidR="00D32E03" w:rsidRPr="00F9231A" w:rsidRDefault="00D32E03" w:rsidP="001452AA">
            <w:pPr>
              <w:tabs>
                <w:tab w:val="left" w:pos="2329"/>
              </w:tabs>
              <w:rPr>
                <w:rFonts w:eastAsia="Arial" w:cs="Arial"/>
              </w:rPr>
            </w:pPr>
            <w:r w:rsidRPr="00F9231A">
              <w:t xml:space="preserve">Discussion: one post and replies to three other posts </w:t>
            </w:r>
            <w:r w:rsidR="00DD5E8D">
              <w:t xml:space="preserve">and review faculty feedback </w:t>
            </w:r>
            <w:r w:rsidRPr="00F9231A">
              <w:t xml:space="preserve">= </w:t>
            </w:r>
            <w:r w:rsidRPr="00F9231A">
              <w:rPr>
                <w:b/>
                <w:bCs/>
              </w:rPr>
              <w:t>1</w:t>
            </w:r>
            <w:r w:rsidR="00DD5E8D">
              <w:rPr>
                <w:b/>
                <w:bCs/>
              </w:rPr>
              <w:t>.5</w:t>
            </w:r>
            <w:r w:rsidRPr="00F9231A">
              <w:rPr>
                <w:b/>
                <w:bCs/>
              </w:rPr>
              <w:t xml:space="preserve"> hour </w:t>
            </w:r>
          </w:p>
        </w:tc>
      </w:tr>
      <w:tr w:rsidR="00557340" w:rsidRPr="00F9231A" w14:paraId="2DAA07D0" w14:textId="77777777" w:rsidTr="4948C66D">
        <w:tc>
          <w:tcPr>
            <w:tcW w:w="10170" w:type="dxa"/>
            <w:gridSpan w:val="2"/>
            <w:tcMar>
              <w:top w:w="115" w:type="dxa"/>
              <w:left w:w="115" w:type="dxa"/>
              <w:bottom w:w="115" w:type="dxa"/>
              <w:right w:w="115" w:type="dxa"/>
            </w:tcMar>
          </w:tcPr>
          <w:p w14:paraId="73859E88" w14:textId="0F865628" w:rsidR="00557340" w:rsidRDefault="4948C66D" w:rsidP="002522B3">
            <w:pPr>
              <w:pStyle w:val="AssignmentsLevel1"/>
              <w:rPr>
                <w:rFonts w:cs="Times New Roman"/>
                <w:b/>
                <w:bCs/>
                <w:szCs w:val="24"/>
              </w:rPr>
            </w:pPr>
            <w:r w:rsidRPr="00F9231A">
              <w:rPr>
                <w:b/>
                <w:bCs/>
              </w:rPr>
              <w:t xml:space="preserve">Discussion: </w:t>
            </w:r>
            <w:r w:rsidR="00E95FE1">
              <w:rPr>
                <w:rFonts w:cs="Times New Roman"/>
                <w:b/>
                <w:bCs/>
                <w:szCs w:val="24"/>
              </w:rPr>
              <w:t>The Fighting S</w:t>
            </w:r>
            <w:r w:rsidR="005B21ED" w:rsidRPr="005B21ED">
              <w:rPr>
                <w:rFonts w:cs="Times New Roman"/>
                <w:b/>
                <w:bCs/>
                <w:szCs w:val="24"/>
              </w:rPr>
              <w:t xml:space="preserve">pirit </w:t>
            </w:r>
          </w:p>
          <w:p w14:paraId="52472CC2" w14:textId="77777777" w:rsidR="00E95FE1" w:rsidRDefault="00E95FE1" w:rsidP="005B21ED">
            <w:pPr>
              <w:tabs>
                <w:tab w:val="left" w:pos="1483"/>
              </w:tabs>
              <w:rPr>
                <w:b/>
              </w:rPr>
            </w:pPr>
          </w:p>
          <w:p w14:paraId="28F19263" w14:textId="77777777" w:rsidR="00E95FE1" w:rsidRDefault="005B21ED" w:rsidP="005B21ED">
            <w:pPr>
              <w:tabs>
                <w:tab w:val="left" w:pos="1483"/>
              </w:tabs>
            </w:pPr>
            <w:r w:rsidRPr="00E95FE1">
              <w:rPr>
                <w:b/>
              </w:rPr>
              <w:t>Watch</w:t>
            </w:r>
            <w:r w:rsidR="00E95FE1">
              <w:t xml:space="preserve"> the following</w:t>
            </w:r>
            <w:r>
              <w:t>:</w:t>
            </w:r>
          </w:p>
          <w:p w14:paraId="5B9380B5" w14:textId="3489E3B6" w:rsidR="005B21ED" w:rsidRDefault="005B21ED" w:rsidP="005B21ED">
            <w:pPr>
              <w:tabs>
                <w:tab w:val="left" w:pos="1483"/>
              </w:tabs>
            </w:pPr>
            <w:r>
              <w:tab/>
            </w:r>
          </w:p>
          <w:p w14:paraId="70991E72" w14:textId="3BA4EE36" w:rsidR="00E95FE1" w:rsidRDefault="007D1A05" w:rsidP="00E95FE1">
            <w:pPr>
              <w:pStyle w:val="AssignmentsLevel2"/>
            </w:pPr>
            <w:hyperlink r:id="rId50" w:history="1">
              <w:r w:rsidR="00E95FE1" w:rsidRPr="00E95FE1">
                <w:rPr>
                  <w:rStyle w:val="Hyperlink"/>
                </w:rPr>
                <w:t>Carol - "Optimism"</w:t>
              </w:r>
            </w:hyperlink>
            <w:r w:rsidR="00E95FE1">
              <w:t xml:space="preserve"> (4:57)</w:t>
            </w:r>
          </w:p>
          <w:p w14:paraId="415367C2" w14:textId="2E0BA4E0" w:rsidR="00E95FE1" w:rsidRDefault="007D1A05" w:rsidP="00E95FE1">
            <w:pPr>
              <w:pStyle w:val="AssignmentsLevel2"/>
            </w:pPr>
            <w:hyperlink r:id="rId51" w:history="1">
              <w:r w:rsidR="00E95FE1" w:rsidRPr="00E95FE1">
                <w:rPr>
                  <w:rStyle w:val="Hyperlink"/>
                </w:rPr>
                <w:t>What It's Really Like To Have Cancer</w:t>
              </w:r>
            </w:hyperlink>
            <w:r w:rsidR="00E95FE1">
              <w:t xml:space="preserve"> (4:42)</w:t>
            </w:r>
          </w:p>
          <w:p w14:paraId="47AD2D4B" w14:textId="77777777" w:rsidR="005B21ED" w:rsidRPr="00F9231A" w:rsidRDefault="005B21ED" w:rsidP="002522B3">
            <w:pPr>
              <w:pStyle w:val="AssignmentsLevel1"/>
            </w:pPr>
          </w:p>
          <w:p w14:paraId="681FC103" w14:textId="17087AB0" w:rsidR="00557340" w:rsidRPr="00F9231A" w:rsidRDefault="4948C66D" w:rsidP="002522B3">
            <w:pPr>
              <w:pStyle w:val="AssignmentsLevel1"/>
            </w:pPr>
            <w:r w:rsidRPr="00F9231A">
              <w:rPr>
                <w:b/>
                <w:bCs/>
              </w:rPr>
              <w:t>Pos</w:t>
            </w:r>
            <w:r w:rsidRPr="00222211">
              <w:rPr>
                <w:b/>
              </w:rPr>
              <w:t>t</w:t>
            </w:r>
            <w:r w:rsidRPr="00F9231A">
              <w:t xml:space="preserve"> a clear and logical response to the following, providing specific examples to support your answers</w:t>
            </w:r>
            <w:r w:rsidR="009407CE">
              <w:t>:</w:t>
            </w:r>
          </w:p>
          <w:p w14:paraId="253C88CD" w14:textId="77777777" w:rsidR="00557340" w:rsidRPr="00F9231A" w:rsidRDefault="00557340" w:rsidP="002522B3">
            <w:pPr>
              <w:pStyle w:val="AssignmentsLevel1"/>
            </w:pPr>
          </w:p>
          <w:p w14:paraId="6B04D186" w14:textId="7F5B194E" w:rsidR="005B21ED" w:rsidRPr="00383FC0" w:rsidRDefault="005B21ED" w:rsidP="005B21ED">
            <w:pPr>
              <w:pStyle w:val="AssignmentsLevel2"/>
            </w:pPr>
            <w:r w:rsidRPr="00383FC0">
              <w:t xml:space="preserve">If the negative </w:t>
            </w:r>
            <w:r w:rsidR="009407CE">
              <w:t>e</w:t>
            </w:r>
            <w:r w:rsidRPr="00383FC0">
              <w:t xml:space="preserve">ffect of cancer is a problem for adjustment, then optimism should be an advantage. Do you believe that </w:t>
            </w:r>
            <w:r w:rsidR="009407CE">
              <w:t xml:space="preserve">having </w:t>
            </w:r>
            <w:r w:rsidRPr="00383FC0">
              <w:t xml:space="preserve">a fighting spirit, which reflects an optimistic outlook and a belief that a cancer is controllable, predicts better adjustment for cancer patients?  </w:t>
            </w:r>
          </w:p>
          <w:p w14:paraId="32E6E2CA" w14:textId="47DD58F0" w:rsidR="005B21ED" w:rsidRPr="00383FC0" w:rsidRDefault="005B21ED" w:rsidP="005B21ED">
            <w:pPr>
              <w:pStyle w:val="AssignmentsLevel2"/>
            </w:pPr>
            <w:r w:rsidRPr="00383FC0">
              <w:t xml:space="preserve">Do you believe it helps for long-term survival?  </w:t>
            </w:r>
          </w:p>
          <w:p w14:paraId="5E972271" w14:textId="77777777" w:rsidR="005B21ED" w:rsidRDefault="005B21ED" w:rsidP="005B21ED">
            <w:pPr>
              <w:pStyle w:val="AssignmentsLevel2"/>
            </w:pPr>
            <w:r>
              <w:t xml:space="preserve">How can patients be helped in coping with their disease?  </w:t>
            </w:r>
          </w:p>
          <w:p w14:paraId="671138B1" w14:textId="77777777" w:rsidR="005B21ED" w:rsidRDefault="005B21ED" w:rsidP="005B21ED">
            <w:pPr>
              <w:pStyle w:val="AssignmentsLevel3"/>
            </w:pPr>
            <w:r>
              <w:t xml:space="preserve">What are some things that can be done on an individual basis?  </w:t>
            </w:r>
          </w:p>
          <w:p w14:paraId="1E58EBDA" w14:textId="494D7EB1" w:rsidR="00557340" w:rsidRPr="00F9231A" w:rsidRDefault="005B21ED" w:rsidP="005B21ED">
            <w:pPr>
              <w:pStyle w:val="AssignmentsLevel3"/>
            </w:pPr>
            <w:r>
              <w:t>What are some things that society can do to help those manage a chronic illness?</w:t>
            </w:r>
          </w:p>
          <w:p w14:paraId="545CD9B1" w14:textId="77777777" w:rsidR="00557340" w:rsidRPr="00F9231A" w:rsidRDefault="00557340" w:rsidP="002522B3">
            <w:pPr>
              <w:pStyle w:val="AssignmentsLevel1"/>
            </w:pPr>
          </w:p>
          <w:p w14:paraId="091850CB" w14:textId="64E6B008" w:rsidR="00557340" w:rsidRPr="00F9231A" w:rsidRDefault="4948C66D" w:rsidP="002522B3">
            <w:pPr>
              <w:pStyle w:val="AssignmentsLevel1"/>
            </w:pPr>
            <w:r w:rsidRPr="00F9231A">
              <w:rPr>
                <w:i/>
                <w:iCs/>
              </w:rPr>
              <w:t>Note</w:t>
            </w:r>
            <w:r w:rsidR="009407CE">
              <w:rPr>
                <w:i/>
                <w:iCs/>
              </w:rPr>
              <w:t>:</w:t>
            </w:r>
            <w:r w:rsidRPr="00F9231A">
              <w:t xml:space="preserve"> Initial answers to the questions are due by 11:59 p.m. (Eastern time) on Thursday. </w:t>
            </w:r>
          </w:p>
          <w:p w14:paraId="04E02808" w14:textId="77777777" w:rsidR="00557340" w:rsidRPr="00F9231A" w:rsidRDefault="00557340" w:rsidP="002522B3">
            <w:pPr>
              <w:pStyle w:val="AssignmentsLevel1"/>
            </w:pPr>
          </w:p>
          <w:p w14:paraId="266C7BCC" w14:textId="00FC15ED" w:rsidR="00557340" w:rsidRPr="00F9231A" w:rsidRDefault="4948C66D" w:rsidP="009407CE">
            <w:pPr>
              <w:pStyle w:val="AssignmentsLevel1"/>
            </w:pPr>
            <w:r w:rsidRPr="00F9231A">
              <w:rPr>
                <w:b/>
                <w:bCs/>
              </w:rPr>
              <w:t>Respond</w:t>
            </w:r>
            <w:r w:rsidRPr="00F9231A">
              <w:t xml:space="preserve"> to at least </w:t>
            </w:r>
            <w:r w:rsidR="009407CE">
              <w:t>3</w:t>
            </w:r>
            <w:r w:rsidR="009407CE" w:rsidRPr="00F9231A">
              <w:t xml:space="preserve"> </w:t>
            </w:r>
            <w:r w:rsidRPr="00F9231A">
              <w:t xml:space="preserve">students in a manner that is thought provoking and </w:t>
            </w:r>
            <w:r w:rsidR="009407CE">
              <w:t xml:space="preserve">that </w:t>
            </w:r>
            <w:r w:rsidRPr="00F9231A">
              <w:t>appropriately challenges or elevates the discussion. All responses must be posted by 11:59 p.m. (Eastern time) on Sunday.</w:t>
            </w:r>
          </w:p>
        </w:tc>
        <w:tc>
          <w:tcPr>
            <w:tcW w:w="1440" w:type="dxa"/>
          </w:tcPr>
          <w:p w14:paraId="2AD60020" w14:textId="7C0FFBCF" w:rsidR="00557340" w:rsidRPr="00F9231A" w:rsidRDefault="001268A8" w:rsidP="002522B3">
            <w:pPr>
              <w:tabs>
                <w:tab w:val="left" w:pos="2329"/>
              </w:tabs>
              <w:rPr>
                <w:rFonts w:cs="Arial"/>
                <w:szCs w:val="20"/>
              </w:rPr>
            </w:pPr>
            <w:r>
              <w:rPr>
                <w:rFonts w:cs="Arial"/>
                <w:szCs w:val="20"/>
              </w:rPr>
              <w:t>5.</w:t>
            </w:r>
            <w:r w:rsidR="00024E21">
              <w:rPr>
                <w:rFonts w:cs="Arial"/>
                <w:szCs w:val="20"/>
              </w:rPr>
              <w:t>2</w:t>
            </w:r>
          </w:p>
        </w:tc>
        <w:tc>
          <w:tcPr>
            <w:tcW w:w="1440" w:type="dxa"/>
          </w:tcPr>
          <w:p w14:paraId="6ECF9C3F" w14:textId="522701BD" w:rsidR="00557340" w:rsidRPr="00F9231A" w:rsidRDefault="4948C66D" w:rsidP="4948C66D">
            <w:pPr>
              <w:tabs>
                <w:tab w:val="left" w:pos="2329"/>
              </w:tabs>
              <w:rPr>
                <w:rFonts w:eastAsia="Arial" w:cs="Arial"/>
              </w:rPr>
            </w:pPr>
            <w:r w:rsidRPr="00F9231A">
              <w:t xml:space="preserve">Discussion: one post and replies to three other posts </w:t>
            </w:r>
            <w:r w:rsidR="00DD5E8D">
              <w:t xml:space="preserve">and review faculty feedback </w:t>
            </w:r>
            <w:r w:rsidRPr="00F9231A">
              <w:t xml:space="preserve">= </w:t>
            </w:r>
            <w:r w:rsidRPr="00F9231A">
              <w:rPr>
                <w:b/>
                <w:bCs/>
              </w:rPr>
              <w:t>1</w:t>
            </w:r>
            <w:r w:rsidR="00DD5E8D">
              <w:rPr>
                <w:b/>
                <w:bCs/>
              </w:rPr>
              <w:t>.5</w:t>
            </w:r>
            <w:r w:rsidRPr="00F9231A">
              <w:rPr>
                <w:b/>
                <w:bCs/>
              </w:rPr>
              <w:t xml:space="preserve"> hour </w:t>
            </w:r>
          </w:p>
        </w:tc>
      </w:tr>
      <w:tr w:rsidR="00E95FE1" w:rsidRPr="00F9231A" w14:paraId="74A5E3F0" w14:textId="77777777" w:rsidTr="4948C66D">
        <w:tc>
          <w:tcPr>
            <w:tcW w:w="10170" w:type="dxa"/>
            <w:gridSpan w:val="2"/>
            <w:tcMar>
              <w:top w:w="115" w:type="dxa"/>
              <w:left w:w="115" w:type="dxa"/>
              <w:bottom w:w="115" w:type="dxa"/>
              <w:right w:w="115" w:type="dxa"/>
            </w:tcMar>
          </w:tcPr>
          <w:p w14:paraId="0D0F1A86" w14:textId="664ABCFA" w:rsidR="00E95FE1" w:rsidRPr="001268A8" w:rsidRDefault="00E95FE1" w:rsidP="00BB7845">
            <w:pPr>
              <w:tabs>
                <w:tab w:val="left" w:pos="2329"/>
              </w:tabs>
              <w:rPr>
                <w:rFonts w:eastAsia="Arial" w:cs="Arial"/>
                <w:b/>
                <w:bCs/>
                <w:szCs w:val="20"/>
              </w:rPr>
            </w:pPr>
            <w:r w:rsidRPr="001268A8">
              <w:rPr>
                <w:rFonts w:eastAsia="Arial" w:cs="Arial"/>
                <w:b/>
                <w:bCs/>
                <w:szCs w:val="20"/>
              </w:rPr>
              <w:t>Self-Care Project</w:t>
            </w:r>
            <w:r w:rsidR="00B64286">
              <w:rPr>
                <w:rFonts w:eastAsia="Arial" w:cs="Arial"/>
                <w:b/>
                <w:bCs/>
                <w:szCs w:val="20"/>
              </w:rPr>
              <w:t xml:space="preserve"> </w:t>
            </w:r>
            <w:r w:rsidR="0024312C" w:rsidRPr="001268A8">
              <w:rPr>
                <w:rFonts w:eastAsia="Arial" w:cs="Arial"/>
                <w:b/>
                <w:bCs/>
                <w:szCs w:val="20"/>
              </w:rPr>
              <w:t>Reflection Paper</w:t>
            </w:r>
          </w:p>
          <w:p w14:paraId="42649752" w14:textId="77777777" w:rsidR="00E95FE1" w:rsidRPr="001268A8" w:rsidRDefault="00E95FE1" w:rsidP="00BB7845">
            <w:pPr>
              <w:tabs>
                <w:tab w:val="left" w:pos="2329"/>
              </w:tabs>
              <w:rPr>
                <w:rFonts w:eastAsia="Arial" w:cs="Arial"/>
                <w:b/>
                <w:bCs/>
                <w:szCs w:val="20"/>
              </w:rPr>
            </w:pPr>
          </w:p>
          <w:p w14:paraId="7F15304B" w14:textId="2F32FD1B" w:rsidR="002571E0" w:rsidRDefault="002571E0" w:rsidP="002571E0">
            <w:pPr>
              <w:rPr>
                <w:rFonts w:cs="Arial"/>
                <w:szCs w:val="20"/>
              </w:rPr>
            </w:pPr>
            <w:r w:rsidRPr="001E38A4">
              <w:rPr>
                <w:rFonts w:cs="Arial"/>
                <w:b/>
                <w:szCs w:val="20"/>
              </w:rPr>
              <w:t>Write</w:t>
            </w:r>
            <w:r w:rsidRPr="001268A8">
              <w:rPr>
                <w:rFonts w:cs="Arial"/>
                <w:szCs w:val="20"/>
              </w:rPr>
              <w:t xml:space="preserve"> a 1-</w:t>
            </w:r>
            <w:r w:rsidR="009407CE">
              <w:rPr>
                <w:rFonts w:cs="Arial"/>
                <w:szCs w:val="20"/>
              </w:rPr>
              <w:t xml:space="preserve"> to </w:t>
            </w:r>
            <w:r w:rsidRPr="001268A8">
              <w:rPr>
                <w:rFonts w:cs="Arial"/>
                <w:szCs w:val="20"/>
              </w:rPr>
              <w:t>2</w:t>
            </w:r>
            <w:r w:rsidR="009407CE">
              <w:rPr>
                <w:rFonts w:cs="Arial"/>
                <w:szCs w:val="20"/>
              </w:rPr>
              <w:t>-</w:t>
            </w:r>
            <w:r w:rsidRPr="001268A8">
              <w:rPr>
                <w:rFonts w:cs="Arial"/>
                <w:szCs w:val="20"/>
              </w:rPr>
              <w:t>page paper reflecting on this exercise and answering the following questions:</w:t>
            </w:r>
          </w:p>
          <w:p w14:paraId="076E4C2C" w14:textId="77777777" w:rsidR="003C3C9F" w:rsidRPr="001268A8" w:rsidRDefault="003C3C9F" w:rsidP="002571E0">
            <w:pPr>
              <w:rPr>
                <w:rFonts w:cs="Arial"/>
                <w:szCs w:val="20"/>
              </w:rPr>
            </w:pPr>
          </w:p>
          <w:p w14:paraId="2A32DA08" w14:textId="5224B2EC" w:rsidR="001E38A4" w:rsidRDefault="002571E0" w:rsidP="003C3C9F">
            <w:pPr>
              <w:pStyle w:val="AssignmentsLevel2"/>
            </w:pPr>
            <w:r w:rsidRPr="001268A8">
              <w:t>What is the behavior</w:t>
            </w:r>
            <w:r w:rsidR="009407CE">
              <w:t xml:space="preserve"> or </w:t>
            </w:r>
            <w:r w:rsidRPr="001268A8">
              <w:t xml:space="preserve">routine you chose to increase your health or well-being?  </w:t>
            </w:r>
          </w:p>
          <w:p w14:paraId="128EA33C" w14:textId="64F0F7D3" w:rsidR="001E38A4" w:rsidRDefault="002571E0" w:rsidP="003C3C9F">
            <w:pPr>
              <w:pStyle w:val="AssignmentsLevel2"/>
            </w:pPr>
            <w:r w:rsidRPr="001268A8">
              <w:t>Was it easy or hard to make this change in your behavior</w:t>
            </w:r>
            <w:r w:rsidR="009407CE">
              <w:t>? W</w:t>
            </w:r>
            <w:r w:rsidRPr="001268A8">
              <w:t xml:space="preserve">hy?  </w:t>
            </w:r>
          </w:p>
          <w:p w14:paraId="23AF6CB5" w14:textId="77777777" w:rsidR="001E38A4" w:rsidRDefault="002571E0" w:rsidP="003C3C9F">
            <w:pPr>
              <w:pStyle w:val="AssignmentsLevel2"/>
            </w:pPr>
            <w:r w:rsidRPr="001268A8">
              <w:t xml:space="preserve">What obstacles did you encounter? </w:t>
            </w:r>
          </w:p>
          <w:p w14:paraId="377C35E7" w14:textId="0B604FAB" w:rsidR="001E38A4" w:rsidRDefault="002571E0" w:rsidP="003C3C9F">
            <w:pPr>
              <w:pStyle w:val="AssignmentsLevel2"/>
            </w:pPr>
            <w:r w:rsidRPr="001268A8">
              <w:t xml:space="preserve">How did the change in behavior </w:t>
            </w:r>
            <w:r w:rsidR="009407CE">
              <w:t>affect</w:t>
            </w:r>
            <w:r w:rsidR="009407CE" w:rsidRPr="001268A8">
              <w:t xml:space="preserve"> </w:t>
            </w:r>
            <w:r w:rsidRPr="001268A8">
              <w:t xml:space="preserve">your well-being? </w:t>
            </w:r>
          </w:p>
          <w:p w14:paraId="39400605" w14:textId="08DD09D3" w:rsidR="001E38A4" w:rsidRDefault="002571E0" w:rsidP="003C3C9F">
            <w:pPr>
              <w:pStyle w:val="AssignmentsLevel2"/>
              <w:rPr>
                <w:bCs/>
              </w:rPr>
            </w:pPr>
            <w:r w:rsidRPr="001268A8">
              <w:t>How could you modify your target goal</w:t>
            </w:r>
            <w:r w:rsidR="009407CE">
              <w:t xml:space="preserve"> or </w:t>
            </w:r>
            <w:r w:rsidRPr="001268A8">
              <w:t>behavior to further improve</w:t>
            </w:r>
            <w:r w:rsidR="0024312C" w:rsidRPr="001268A8">
              <w:t xml:space="preserve"> your</w:t>
            </w:r>
            <w:r w:rsidRPr="001268A8">
              <w:t xml:space="preserve"> well-being?</w:t>
            </w:r>
            <w:r w:rsidRPr="001268A8">
              <w:rPr>
                <w:bCs/>
              </w:rPr>
              <w:t xml:space="preserve"> </w:t>
            </w:r>
          </w:p>
          <w:p w14:paraId="6AEAA0C9" w14:textId="506ACA60" w:rsidR="002571E0" w:rsidRPr="001268A8" w:rsidRDefault="003C3C9F" w:rsidP="003C3C9F">
            <w:pPr>
              <w:pStyle w:val="AssignmentsLevel2"/>
            </w:pPr>
            <w:r>
              <w:rPr>
                <w:bCs/>
              </w:rPr>
              <w:t>H</w:t>
            </w:r>
            <w:r w:rsidR="002571E0" w:rsidRPr="001268A8">
              <w:t xml:space="preserve">ow </w:t>
            </w:r>
            <w:r>
              <w:t xml:space="preserve">did </w:t>
            </w:r>
            <w:r w:rsidR="002571E0" w:rsidRPr="001268A8">
              <w:t>the pr</w:t>
            </w:r>
            <w:r>
              <w:t>ocess of behavior change inform your understanding of change?</w:t>
            </w:r>
            <w:r w:rsidR="002571E0" w:rsidRPr="001268A8">
              <w:t xml:space="preserve">  </w:t>
            </w:r>
          </w:p>
          <w:p w14:paraId="5390108F" w14:textId="77777777" w:rsidR="00E95FE1" w:rsidRPr="001268A8" w:rsidRDefault="00E95FE1" w:rsidP="00BB7845">
            <w:pPr>
              <w:tabs>
                <w:tab w:val="left" w:pos="2329"/>
              </w:tabs>
              <w:rPr>
                <w:rFonts w:eastAsia="Arial" w:cs="Arial"/>
                <w:b/>
                <w:bCs/>
                <w:szCs w:val="20"/>
              </w:rPr>
            </w:pPr>
          </w:p>
          <w:p w14:paraId="6ADB1A4E" w14:textId="2B71D17B" w:rsidR="00CC4D4D" w:rsidRPr="001268A8" w:rsidRDefault="00CC4D4D" w:rsidP="00BB7845">
            <w:pPr>
              <w:tabs>
                <w:tab w:val="left" w:pos="2329"/>
              </w:tabs>
              <w:rPr>
                <w:rFonts w:eastAsia="Arial" w:cs="Arial"/>
                <w:b/>
                <w:bCs/>
                <w:szCs w:val="20"/>
              </w:rPr>
            </w:pPr>
            <w:r w:rsidRPr="001268A8">
              <w:rPr>
                <w:rFonts w:cs="Arial"/>
                <w:b/>
                <w:szCs w:val="20"/>
              </w:rPr>
              <w:t>Submit</w:t>
            </w:r>
            <w:r w:rsidRPr="001268A8">
              <w:rPr>
                <w:rFonts w:cs="Arial"/>
                <w:szCs w:val="20"/>
              </w:rPr>
              <w:t xml:space="preserve"> your self-care project </w:t>
            </w:r>
            <w:r w:rsidR="0024312C" w:rsidRPr="001268A8">
              <w:rPr>
                <w:rFonts w:cs="Arial"/>
                <w:szCs w:val="20"/>
              </w:rPr>
              <w:t xml:space="preserve">reflection paper </w:t>
            </w:r>
            <w:r w:rsidRPr="001268A8">
              <w:rPr>
                <w:rFonts w:cs="Arial"/>
                <w:szCs w:val="20"/>
              </w:rPr>
              <w:t>by 11:59 p.m. (Eastern time) on Sunday.</w:t>
            </w:r>
          </w:p>
        </w:tc>
        <w:tc>
          <w:tcPr>
            <w:tcW w:w="1440" w:type="dxa"/>
          </w:tcPr>
          <w:p w14:paraId="728D0AB5" w14:textId="65DCF90A" w:rsidR="00E95FE1" w:rsidRPr="00F9231A" w:rsidRDefault="00437E89" w:rsidP="00BB7845">
            <w:pPr>
              <w:tabs>
                <w:tab w:val="left" w:pos="2329"/>
              </w:tabs>
              <w:rPr>
                <w:rFonts w:cs="Arial"/>
                <w:szCs w:val="20"/>
              </w:rPr>
            </w:pPr>
            <w:r>
              <w:rPr>
                <w:rFonts w:cs="Arial"/>
                <w:szCs w:val="20"/>
              </w:rPr>
              <w:t>1</w:t>
            </w:r>
            <w:r w:rsidR="001268A8">
              <w:rPr>
                <w:rFonts w:cs="Arial"/>
                <w:szCs w:val="20"/>
              </w:rPr>
              <w:t>.</w:t>
            </w:r>
            <w:r w:rsidR="00024E21">
              <w:rPr>
                <w:rFonts w:cs="Arial"/>
                <w:szCs w:val="20"/>
              </w:rPr>
              <w:t>3</w:t>
            </w:r>
          </w:p>
        </w:tc>
        <w:tc>
          <w:tcPr>
            <w:tcW w:w="1440" w:type="dxa"/>
          </w:tcPr>
          <w:p w14:paraId="27E0C302" w14:textId="55A75018" w:rsidR="00E95FE1" w:rsidRPr="00F9231A" w:rsidRDefault="00E95FE1" w:rsidP="00BB7845">
            <w:pPr>
              <w:tabs>
                <w:tab w:val="left" w:pos="2329"/>
              </w:tabs>
              <w:rPr>
                <w:rFonts w:cs="Arial"/>
                <w:szCs w:val="20"/>
              </w:rPr>
            </w:pPr>
            <w:r>
              <w:rPr>
                <w:rFonts w:cs="Arial"/>
                <w:szCs w:val="20"/>
              </w:rPr>
              <w:t xml:space="preserve">Guided project </w:t>
            </w:r>
            <w:r w:rsidR="007425D2">
              <w:rPr>
                <w:rFonts w:cs="Arial"/>
                <w:szCs w:val="20"/>
              </w:rPr>
              <w:t xml:space="preserve">reflective paper </w:t>
            </w:r>
            <w:r w:rsidR="00DD5E8D">
              <w:t xml:space="preserve">and review faculty feedback </w:t>
            </w:r>
            <w:r w:rsidR="007425D2">
              <w:rPr>
                <w:rFonts w:cs="Arial"/>
                <w:szCs w:val="20"/>
              </w:rPr>
              <w:t>= 2</w:t>
            </w:r>
            <w:r w:rsidR="00DD5E8D">
              <w:rPr>
                <w:rFonts w:cs="Arial"/>
                <w:szCs w:val="20"/>
              </w:rPr>
              <w:t>.5</w:t>
            </w:r>
            <w:r>
              <w:rPr>
                <w:rFonts w:cs="Arial"/>
                <w:szCs w:val="20"/>
              </w:rPr>
              <w:t xml:space="preserve"> hour</w:t>
            </w:r>
          </w:p>
        </w:tc>
      </w:tr>
      <w:tr w:rsidR="008C7375" w:rsidRPr="00F9231A" w14:paraId="10497BD2" w14:textId="77777777" w:rsidTr="4948C66D">
        <w:tc>
          <w:tcPr>
            <w:tcW w:w="10170" w:type="dxa"/>
            <w:gridSpan w:val="2"/>
            <w:tcMar>
              <w:top w:w="115" w:type="dxa"/>
              <w:left w:w="115" w:type="dxa"/>
              <w:bottom w:w="115" w:type="dxa"/>
              <w:right w:w="115" w:type="dxa"/>
            </w:tcMar>
          </w:tcPr>
          <w:p w14:paraId="7C6EFF5E" w14:textId="77777777" w:rsidR="008C7375" w:rsidRPr="008C7375" w:rsidRDefault="008C7375" w:rsidP="008C7375">
            <w:pPr>
              <w:tabs>
                <w:tab w:val="left" w:pos="2329"/>
              </w:tabs>
              <w:rPr>
                <w:b/>
                <w:bCs/>
              </w:rPr>
            </w:pPr>
            <w:r w:rsidRPr="008C7375">
              <w:rPr>
                <w:b/>
                <w:bCs/>
              </w:rPr>
              <w:lastRenderedPageBreak/>
              <w:t xml:space="preserve">Post-Course Health Knowledge Quiz </w:t>
            </w:r>
          </w:p>
          <w:p w14:paraId="510FE23C" w14:textId="77777777" w:rsidR="008C7375" w:rsidRDefault="008C7375" w:rsidP="008C7375">
            <w:pPr>
              <w:tabs>
                <w:tab w:val="left" w:pos="2329"/>
              </w:tabs>
              <w:rPr>
                <w:b/>
                <w:bCs/>
              </w:rPr>
            </w:pPr>
          </w:p>
          <w:p w14:paraId="2EAC5FF0" w14:textId="25585F73" w:rsidR="008C7375" w:rsidRDefault="008C7375" w:rsidP="008C7375">
            <w:pPr>
              <w:tabs>
                <w:tab w:val="left" w:pos="2329"/>
              </w:tabs>
              <w:rPr>
                <w:bCs/>
              </w:rPr>
            </w:pPr>
            <w:r>
              <w:rPr>
                <w:b/>
                <w:bCs/>
              </w:rPr>
              <w:t xml:space="preserve">Complete </w:t>
            </w:r>
            <w:r w:rsidRPr="00CD4F6C">
              <w:rPr>
                <w:bCs/>
              </w:rPr>
              <w:t>the P</w:t>
            </w:r>
            <w:r>
              <w:rPr>
                <w:bCs/>
              </w:rPr>
              <w:t>ost</w:t>
            </w:r>
            <w:r w:rsidRPr="00CD4F6C">
              <w:rPr>
                <w:bCs/>
              </w:rPr>
              <w:t>-Course Health Knowledge Quiz</w:t>
            </w:r>
            <w:r>
              <w:rPr>
                <w:bCs/>
              </w:rPr>
              <w:t xml:space="preserve"> </w:t>
            </w:r>
            <w:r w:rsidR="00126DCE">
              <w:rPr>
                <w:bCs/>
              </w:rPr>
              <w:t>at your earliest convenience this week</w:t>
            </w:r>
            <w:r w:rsidRPr="00CD4F6C">
              <w:rPr>
                <w:bCs/>
              </w:rPr>
              <w:t>.</w:t>
            </w:r>
          </w:p>
          <w:p w14:paraId="36A0AE4E" w14:textId="53742642" w:rsidR="00126DCE" w:rsidRDefault="00126DCE" w:rsidP="00126DCE">
            <w:pPr>
              <w:spacing w:before="100" w:beforeAutospacing="1" w:after="100" w:afterAutospacing="1"/>
              <w:rPr>
                <w:b/>
                <w:bCs/>
              </w:rPr>
            </w:pPr>
            <w:r>
              <w:rPr>
                <w:rFonts w:cs="Arial"/>
                <w:b/>
                <w:szCs w:val="20"/>
              </w:rPr>
              <w:t>R</w:t>
            </w:r>
            <w:r w:rsidRPr="00126DCE">
              <w:rPr>
                <w:rFonts w:cs="Arial"/>
                <w:b/>
                <w:szCs w:val="20"/>
              </w:rPr>
              <w:t>ecord</w:t>
            </w:r>
            <w:r>
              <w:rPr>
                <w:rFonts w:cs="Arial"/>
                <w:szCs w:val="20"/>
              </w:rPr>
              <w:t xml:space="preserve"> your score as you will need this information to complete the Week 5 Self-Assessment Reflection assignment.</w:t>
            </w:r>
          </w:p>
        </w:tc>
        <w:tc>
          <w:tcPr>
            <w:tcW w:w="1440" w:type="dxa"/>
          </w:tcPr>
          <w:p w14:paraId="4D4BC27F" w14:textId="65D65D8E" w:rsidR="008C7375" w:rsidRDefault="008C7375" w:rsidP="001E38A4">
            <w:pPr>
              <w:tabs>
                <w:tab w:val="left" w:pos="2329"/>
              </w:tabs>
              <w:rPr>
                <w:rFonts w:cs="Arial"/>
                <w:szCs w:val="20"/>
              </w:rPr>
            </w:pPr>
            <w:r>
              <w:rPr>
                <w:rFonts w:cs="Arial"/>
                <w:szCs w:val="20"/>
              </w:rPr>
              <w:t>Course</w:t>
            </w:r>
          </w:p>
        </w:tc>
        <w:tc>
          <w:tcPr>
            <w:tcW w:w="1440" w:type="dxa"/>
          </w:tcPr>
          <w:p w14:paraId="6E716C02" w14:textId="77777777" w:rsidR="008C7375" w:rsidRDefault="008C7375" w:rsidP="001E38A4">
            <w:pPr>
              <w:tabs>
                <w:tab w:val="left" w:pos="2329"/>
              </w:tabs>
              <w:rPr>
                <w:rFonts w:cs="Arial"/>
                <w:szCs w:val="20"/>
              </w:rPr>
            </w:pPr>
          </w:p>
        </w:tc>
      </w:tr>
      <w:tr w:rsidR="001E38A4" w:rsidRPr="00F9231A" w14:paraId="0F20EDC6" w14:textId="77777777" w:rsidTr="4948C66D">
        <w:tc>
          <w:tcPr>
            <w:tcW w:w="10170" w:type="dxa"/>
            <w:gridSpan w:val="2"/>
            <w:tcMar>
              <w:top w:w="115" w:type="dxa"/>
              <w:left w:w="115" w:type="dxa"/>
              <w:bottom w:w="115" w:type="dxa"/>
              <w:right w:w="115" w:type="dxa"/>
            </w:tcMar>
          </w:tcPr>
          <w:p w14:paraId="7A3BB0B9" w14:textId="15B4C605" w:rsidR="001E38A4" w:rsidRDefault="001E38A4" w:rsidP="001E38A4">
            <w:pPr>
              <w:tabs>
                <w:tab w:val="left" w:pos="2329"/>
              </w:tabs>
              <w:rPr>
                <w:b/>
                <w:bCs/>
              </w:rPr>
            </w:pPr>
            <w:r>
              <w:rPr>
                <w:b/>
                <w:bCs/>
              </w:rPr>
              <w:t>Self-Assessment</w:t>
            </w:r>
            <w:r w:rsidR="008C7375">
              <w:rPr>
                <w:b/>
                <w:bCs/>
              </w:rPr>
              <w:t xml:space="preserve"> Reflection</w:t>
            </w:r>
          </w:p>
          <w:p w14:paraId="14264FC0" w14:textId="77777777" w:rsidR="001E38A4" w:rsidRDefault="001E38A4" w:rsidP="001E38A4">
            <w:pPr>
              <w:tabs>
                <w:tab w:val="left" w:pos="2329"/>
              </w:tabs>
              <w:rPr>
                <w:b/>
                <w:bCs/>
              </w:rPr>
            </w:pPr>
          </w:p>
          <w:p w14:paraId="28A51C81" w14:textId="792396C4" w:rsidR="001E38A4" w:rsidRDefault="001E38A4" w:rsidP="001E38A4">
            <w:pPr>
              <w:tabs>
                <w:tab w:val="left" w:pos="2329"/>
              </w:tabs>
              <w:rPr>
                <w:bCs/>
              </w:rPr>
            </w:pPr>
            <w:r w:rsidRPr="003C3C9F">
              <w:rPr>
                <w:b/>
                <w:bCs/>
              </w:rPr>
              <w:t>Compare</w:t>
            </w:r>
            <w:r>
              <w:rPr>
                <w:bCs/>
              </w:rPr>
              <w:t xml:space="preserve"> your </w:t>
            </w:r>
            <w:r w:rsidR="00333780">
              <w:rPr>
                <w:bCs/>
              </w:rPr>
              <w:t xml:space="preserve">Week 5 </w:t>
            </w:r>
            <w:r w:rsidR="00333780">
              <w:rPr>
                <w:rFonts w:ascii="Helvetica" w:hAnsi="Helvetica" w:cs="Helvetica"/>
                <w:color w:val="000000"/>
                <w:szCs w:val="20"/>
                <w:shd w:val="clear" w:color="auto" w:fill="F4F4F4"/>
              </w:rPr>
              <w:t xml:space="preserve">Post-Course Health Knowledge Quiz </w:t>
            </w:r>
            <w:r>
              <w:rPr>
                <w:bCs/>
              </w:rPr>
              <w:t xml:space="preserve">score with the score you received in </w:t>
            </w:r>
            <w:r w:rsidR="009407CE">
              <w:rPr>
                <w:bCs/>
              </w:rPr>
              <w:t>W</w:t>
            </w:r>
            <w:r>
              <w:rPr>
                <w:bCs/>
              </w:rPr>
              <w:t xml:space="preserve">eek 1 on the </w:t>
            </w:r>
            <w:r w:rsidR="009407CE">
              <w:rPr>
                <w:bCs/>
              </w:rPr>
              <w:t>P</w:t>
            </w:r>
            <w:r w:rsidR="003C3C9F">
              <w:rPr>
                <w:bCs/>
              </w:rPr>
              <w:t>re-</w:t>
            </w:r>
            <w:r w:rsidR="009407CE">
              <w:rPr>
                <w:bCs/>
              </w:rPr>
              <w:t>C</w:t>
            </w:r>
            <w:r w:rsidR="003C3C9F">
              <w:rPr>
                <w:bCs/>
              </w:rPr>
              <w:t>ourse</w:t>
            </w:r>
            <w:r>
              <w:rPr>
                <w:bCs/>
              </w:rPr>
              <w:t xml:space="preserve"> </w:t>
            </w:r>
            <w:r w:rsidR="009407CE">
              <w:rPr>
                <w:bCs/>
              </w:rPr>
              <w:t>H</w:t>
            </w:r>
            <w:r>
              <w:rPr>
                <w:bCs/>
              </w:rPr>
              <w:t xml:space="preserve">ealth </w:t>
            </w:r>
            <w:r w:rsidR="009407CE">
              <w:rPr>
                <w:bCs/>
              </w:rPr>
              <w:t>K</w:t>
            </w:r>
            <w:r>
              <w:rPr>
                <w:bCs/>
              </w:rPr>
              <w:t xml:space="preserve">nowledge </w:t>
            </w:r>
            <w:r w:rsidR="009407CE">
              <w:rPr>
                <w:bCs/>
              </w:rPr>
              <w:t>Q</w:t>
            </w:r>
            <w:r>
              <w:rPr>
                <w:bCs/>
              </w:rPr>
              <w:t xml:space="preserve">uiz.  </w:t>
            </w:r>
          </w:p>
          <w:p w14:paraId="13FFE14D" w14:textId="4DED6B86" w:rsidR="00703287" w:rsidRDefault="00703287" w:rsidP="001E38A4">
            <w:pPr>
              <w:tabs>
                <w:tab w:val="left" w:pos="2329"/>
              </w:tabs>
              <w:rPr>
                <w:bCs/>
              </w:rPr>
            </w:pPr>
            <w:r w:rsidRPr="00703287">
              <w:rPr>
                <w:b/>
                <w:bCs/>
              </w:rPr>
              <w:t>Reflect</w:t>
            </w:r>
            <w:r>
              <w:rPr>
                <w:bCs/>
              </w:rPr>
              <w:t xml:space="preserve"> on your health and this course.</w:t>
            </w:r>
          </w:p>
          <w:p w14:paraId="79D4DD6A" w14:textId="1BC8721E" w:rsidR="00703287" w:rsidRDefault="00703287" w:rsidP="001E38A4">
            <w:pPr>
              <w:tabs>
                <w:tab w:val="left" w:pos="2329"/>
              </w:tabs>
              <w:rPr>
                <w:bCs/>
              </w:rPr>
            </w:pPr>
            <w:r w:rsidRPr="00703287">
              <w:rPr>
                <w:b/>
                <w:bCs/>
              </w:rPr>
              <w:t>Write</w:t>
            </w:r>
            <w:r>
              <w:rPr>
                <w:bCs/>
              </w:rPr>
              <w:t xml:space="preserve"> 1 page answering the following questions:</w:t>
            </w:r>
          </w:p>
          <w:p w14:paraId="17692A8F" w14:textId="77777777" w:rsidR="009407CE" w:rsidRDefault="009407CE" w:rsidP="001E38A4">
            <w:pPr>
              <w:tabs>
                <w:tab w:val="left" w:pos="2329"/>
              </w:tabs>
              <w:rPr>
                <w:bCs/>
              </w:rPr>
            </w:pPr>
          </w:p>
          <w:p w14:paraId="73384E2F" w14:textId="1033BDD4" w:rsidR="00703287" w:rsidRDefault="00703287" w:rsidP="003B065B">
            <w:pPr>
              <w:pStyle w:val="AssignmentsLevel2"/>
            </w:pPr>
            <w:r>
              <w:t>Did your score increase or decrease? How do you feel about that change?</w:t>
            </w:r>
          </w:p>
          <w:p w14:paraId="5A09E6D0" w14:textId="77777777" w:rsidR="00703287" w:rsidRDefault="00066B1C" w:rsidP="003B065B">
            <w:pPr>
              <w:pStyle w:val="AssignmentsLevel2"/>
            </w:pPr>
            <w:r>
              <w:t xml:space="preserve">How has your perception of stress and cardiac disease changed?  </w:t>
            </w:r>
          </w:p>
          <w:p w14:paraId="52836C0F" w14:textId="77777777" w:rsidR="00703287" w:rsidRDefault="00066B1C" w:rsidP="003B065B">
            <w:pPr>
              <w:pStyle w:val="AssignmentsLevel2"/>
            </w:pPr>
            <w:r>
              <w:t xml:space="preserve">What is one thing you are going to do to manage or decrease your stress?  </w:t>
            </w:r>
          </w:p>
          <w:p w14:paraId="2C98C1B8" w14:textId="77777777" w:rsidR="00703287" w:rsidRDefault="00066B1C" w:rsidP="003B065B">
            <w:pPr>
              <w:pStyle w:val="AssignmentsLevel2"/>
            </w:pPr>
            <w:r>
              <w:t>What is one th</w:t>
            </w:r>
            <w:r w:rsidR="00703287">
              <w:t>ing</w:t>
            </w:r>
            <w:r>
              <w:t xml:space="preserve"> you will do to prevent cardiac disease?</w:t>
            </w:r>
            <w:r w:rsidR="00703287">
              <w:t xml:space="preserve">  </w:t>
            </w:r>
          </w:p>
          <w:p w14:paraId="2365B202" w14:textId="2C062DDB" w:rsidR="00066B1C" w:rsidRDefault="00703287" w:rsidP="003B065B">
            <w:pPr>
              <w:pStyle w:val="AssignmentsLevel2"/>
            </w:pPr>
            <w:r>
              <w:t>What health</w:t>
            </w:r>
            <w:r w:rsidR="009407CE">
              <w:t>-</w:t>
            </w:r>
            <w:r>
              <w:t>compromising behaviors have you quit or are in the process of quitting?</w:t>
            </w:r>
          </w:p>
          <w:p w14:paraId="70810853" w14:textId="77777777" w:rsidR="00703287" w:rsidRDefault="00703287" w:rsidP="001E38A4">
            <w:pPr>
              <w:tabs>
                <w:tab w:val="left" w:pos="2329"/>
              </w:tabs>
              <w:rPr>
                <w:bCs/>
              </w:rPr>
            </w:pPr>
          </w:p>
          <w:p w14:paraId="45AAEC09" w14:textId="3263B915" w:rsidR="00703287" w:rsidRPr="001268A8" w:rsidRDefault="00703287" w:rsidP="001E38A4">
            <w:pPr>
              <w:tabs>
                <w:tab w:val="left" w:pos="2329"/>
              </w:tabs>
              <w:rPr>
                <w:rFonts w:eastAsia="Arial" w:cs="Arial"/>
                <w:b/>
                <w:bCs/>
                <w:szCs w:val="20"/>
              </w:rPr>
            </w:pPr>
            <w:r w:rsidRPr="001268A8">
              <w:rPr>
                <w:rFonts w:cs="Arial"/>
                <w:b/>
                <w:szCs w:val="20"/>
              </w:rPr>
              <w:t>Submit</w:t>
            </w:r>
            <w:r w:rsidRPr="001268A8">
              <w:rPr>
                <w:rFonts w:cs="Arial"/>
                <w:szCs w:val="20"/>
              </w:rPr>
              <w:t xml:space="preserve"> your self-</w:t>
            </w:r>
            <w:r>
              <w:rPr>
                <w:rFonts w:cs="Arial"/>
                <w:szCs w:val="20"/>
              </w:rPr>
              <w:t>assessment</w:t>
            </w:r>
            <w:r w:rsidRPr="001268A8">
              <w:rPr>
                <w:rFonts w:cs="Arial"/>
                <w:szCs w:val="20"/>
              </w:rPr>
              <w:t xml:space="preserve"> by 11:59 p.m. (Eastern time) on Sunday.</w:t>
            </w:r>
          </w:p>
        </w:tc>
        <w:tc>
          <w:tcPr>
            <w:tcW w:w="1440" w:type="dxa"/>
          </w:tcPr>
          <w:p w14:paraId="492DDD5A" w14:textId="71BDB486" w:rsidR="001E38A4" w:rsidRDefault="001E38A4" w:rsidP="001E38A4">
            <w:pPr>
              <w:tabs>
                <w:tab w:val="left" w:pos="2329"/>
              </w:tabs>
              <w:rPr>
                <w:rFonts w:cs="Arial"/>
                <w:szCs w:val="20"/>
              </w:rPr>
            </w:pPr>
            <w:r>
              <w:rPr>
                <w:rFonts w:cs="Arial"/>
                <w:szCs w:val="20"/>
              </w:rPr>
              <w:t>Course</w:t>
            </w:r>
          </w:p>
        </w:tc>
        <w:tc>
          <w:tcPr>
            <w:tcW w:w="1440" w:type="dxa"/>
          </w:tcPr>
          <w:p w14:paraId="7F91957E" w14:textId="77777777" w:rsidR="001E38A4" w:rsidRDefault="001E38A4" w:rsidP="001E38A4">
            <w:pPr>
              <w:tabs>
                <w:tab w:val="left" w:pos="2329"/>
              </w:tabs>
              <w:rPr>
                <w:rFonts w:cs="Arial"/>
                <w:szCs w:val="20"/>
              </w:rPr>
            </w:pPr>
          </w:p>
        </w:tc>
      </w:tr>
      <w:tr w:rsidR="001E38A4" w:rsidRPr="00F9231A" w14:paraId="498883F2" w14:textId="77777777" w:rsidTr="00E95FE1">
        <w:tc>
          <w:tcPr>
            <w:tcW w:w="10170" w:type="dxa"/>
            <w:gridSpan w:val="2"/>
            <w:tcMar>
              <w:top w:w="115" w:type="dxa"/>
              <w:left w:w="115" w:type="dxa"/>
              <w:bottom w:w="115" w:type="dxa"/>
              <w:right w:w="115" w:type="dxa"/>
            </w:tcMar>
          </w:tcPr>
          <w:p w14:paraId="693483AD" w14:textId="77777777" w:rsidR="001E38A4" w:rsidRPr="00F9231A" w:rsidRDefault="001E38A4" w:rsidP="001E38A4">
            <w:pPr>
              <w:tabs>
                <w:tab w:val="left" w:pos="2329"/>
              </w:tabs>
              <w:rPr>
                <w:rFonts w:eastAsia="Arial" w:cs="Arial"/>
                <w:b/>
                <w:bCs/>
              </w:rPr>
            </w:pPr>
            <w:r w:rsidRPr="00F9231A">
              <w:rPr>
                <w:rFonts w:eastAsia="Arial" w:cs="Arial"/>
                <w:b/>
                <w:bCs/>
              </w:rPr>
              <w:t>Week 5 Quiz</w:t>
            </w:r>
          </w:p>
          <w:p w14:paraId="1EAC6FAC" w14:textId="77777777" w:rsidR="001E38A4" w:rsidRPr="00F9231A" w:rsidRDefault="001E38A4" w:rsidP="001E38A4">
            <w:pPr>
              <w:tabs>
                <w:tab w:val="left" w:pos="2329"/>
              </w:tabs>
              <w:rPr>
                <w:rFonts w:eastAsia="Arial" w:cs="Arial"/>
                <w:b/>
                <w:bCs/>
              </w:rPr>
            </w:pPr>
          </w:p>
          <w:p w14:paraId="5844DB92" w14:textId="77777777" w:rsidR="001E38A4" w:rsidRPr="00F9231A" w:rsidRDefault="001E38A4" w:rsidP="001E38A4">
            <w:pPr>
              <w:pStyle w:val="AssignmentsLevel1"/>
            </w:pPr>
            <w:r w:rsidRPr="00F9231A">
              <w:rPr>
                <w:rFonts w:eastAsia="Arial"/>
                <w:b/>
                <w:bCs/>
              </w:rPr>
              <w:t xml:space="preserve">Complete </w:t>
            </w:r>
            <w:r w:rsidRPr="00F9231A">
              <w:rPr>
                <w:rFonts w:eastAsia="Arial"/>
                <w:bCs/>
              </w:rPr>
              <w:t>the quiz in Blackboard.</w:t>
            </w:r>
          </w:p>
        </w:tc>
        <w:tc>
          <w:tcPr>
            <w:tcW w:w="1440" w:type="dxa"/>
          </w:tcPr>
          <w:p w14:paraId="64A851D2" w14:textId="092E788A" w:rsidR="001E38A4" w:rsidRPr="00F9231A" w:rsidRDefault="00222211" w:rsidP="001E38A4">
            <w:pPr>
              <w:tabs>
                <w:tab w:val="left" w:pos="2329"/>
              </w:tabs>
              <w:rPr>
                <w:rFonts w:cs="Arial"/>
                <w:szCs w:val="20"/>
              </w:rPr>
            </w:pPr>
            <w:r>
              <w:rPr>
                <w:rFonts w:cs="Arial"/>
                <w:szCs w:val="20"/>
              </w:rPr>
              <w:t>5.1, 5.2</w:t>
            </w:r>
          </w:p>
        </w:tc>
        <w:tc>
          <w:tcPr>
            <w:tcW w:w="1440" w:type="dxa"/>
          </w:tcPr>
          <w:p w14:paraId="2857C0B4" w14:textId="069A0B6F" w:rsidR="001E38A4" w:rsidRPr="00F9231A" w:rsidRDefault="001E38A4" w:rsidP="001E38A4">
            <w:pPr>
              <w:tabs>
                <w:tab w:val="left" w:pos="2329"/>
              </w:tabs>
              <w:rPr>
                <w:rFonts w:cs="Arial"/>
                <w:szCs w:val="20"/>
              </w:rPr>
            </w:pPr>
            <w:r>
              <w:rPr>
                <w:rFonts w:cs="Arial"/>
                <w:szCs w:val="20"/>
              </w:rPr>
              <w:t>Quiz = 1 hour</w:t>
            </w:r>
          </w:p>
        </w:tc>
      </w:tr>
      <w:tr w:rsidR="001E38A4" w:rsidRPr="00F9231A"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1E38A4" w:rsidRPr="00F9231A" w:rsidRDefault="001E38A4" w:rsidP="001E38A4">
            <w:pPr>
              <w:tabs>
                <w:tab w:val="left" w:pos="2329"/>
              </w:tabs>
              <w:rPr>
                <w:rFonts w:eastAsia="Arial" w:cs="Arial"/>
                <w:b/>
                <w:bCs/>
              </w:rPr>
            </w:pPr>
            <w:r w:rsidRPr="00F9231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1E38A4" w:rsidRPr="00F9231A" w:rsidRDefault="001E38A4" w:rsidP="001E38A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1E38A4" w:rsidRPr="00F9231A" w:rsidRDefault="001E38A4" w:rsidP="001E38A4">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45866B1D" w:rsidR="001E38A4" w:rsidRPr="00F9231A" w:rsidRDefault="001E38A4" w:rsidP="001E38A4">
            <w:pPr>
              <w:tabs>
                <w:tab w:val="left" w:pos="2329"/>
              </w:tabs>
              <w:rPr>
                <w:rFonts w:cs="Arial"/>
                <w:b/>
                <w:szCs w:val="20"/>
              </w:rPr>
            </w:pPr>
            <w:r>
              <w:rPr>
                <w:rFonts w:cs="Arial"/>
                <w:b/>
                <w:szCs w:val="20"/>
              </w:rPr>
              <w:t>7.5 hours</w:t>
            </w:r>
          </w:p>
        </w:tc>
      </w:tr>
    </w:tbl>
    <w:p w14:paraId="36018A5A" w14:textId="77777777" w:rsidR="005344A9" w:rsidRPr="00F9231A" w:rsidRDefault="005344A9" w:rsidP="0020635A">
      <w:pPr>
        <w:pStyle w:val="Heading1"/>
      </w:pPr>
    </w:p>
    <w:p w14:paraId="3C48AE1C" w14:textId="77777777" w:rsidR="00177B98" w:rsidRPr="00F9231A" w:rsidRDefault="00177B98" w:rsidP="00177B98">
      <w:pPr>
        <w:pStyle w:val="Heading1"/>
      </w:pPr>
      <w:r w:rsidRPr="00F9231A">
        <w:t>Faculty Notes</w:t>
      </w:r>
    </w:p>
    <w:p w14:paraId="4B4C3D37" w14:textId="77777777" w:rsidR="00177B98" w:rsidRPr="00F9231A" w:rsidRDefault="00177B98" w:rsidP="00177B98">
      <w:pPr>
        <w:pStyle w:val="AssignmentsLevel1"/>
        <w:rPr>
          <w:b/>
        </w:rPr>
      </w:pPr>
    </w:p>
    <w:p w14:paraId="1BA1D0AF" w14:textId="75FE037B" w:rsidR="00177B98" w:rsidRPr="008C7375" w:rsidRDefault="00177B98" w:rsidP="00177B98">
      <w:pPr>
        <w:pStyle w:val="AssignmentsLevel2"/>
        <w:numPr>
          <w:ilvl w:val="0"/>
          <w:numId w:val="0"/>
        </w:numPr>
        <w:rPr>
          <w:bCs/>
        </w:rPr>
      </w:pPr>
      <w:r>
        <w:rPr>
          <w:b/>
          <w:bCs/>
        </w:rPr>
        <w:t xml:space="preserve">Post-Course Health Knowledge Quiz: </w:t>
      </w:r>
      <w:r w:rsidRPr="00092951">
        <w:rPr>
          <w:bCs/>
        </w:rPr>
        <w:t xml:space="preserve">This week students will retake the </w:t>
      </w:r>
      <w:r w:rsidRPr="00092951">
        <w:rPr>
          <w:rFonts w:ascii="Helvetica" w:hAnsi="Helvetica" w:cs="Helvetica"/>
          <w:color w:val="000000"/>
          <w:shd w:val="clear" w:color="auto" w:fill="F4F4F4"/>
        </w:rPr>
        <w:t xml:space="preserve">Week 1 Pre-Course Health Knowledge Quiz </w:t>
      </w:r>
      <w:r w:rsidRPr="00092951">
        <w:rPr>
          <w:bCs/>
        </w:rPr>
        <w:t xml:space="preserve">to see how they have improved.  The Week 5 </w:t>
      </w:r>
      <w:r w:rsidRPr="00092951">
        <w:rPr>
          <w:rFonts w:ascii="Helvetica" w:hAnsi="Helvetica" w:cs="Helvetica"/>
          <w:color w:val="000000"/>
          <w:shd w:val="clear" w:color="auto" w:fill="F4F4F4"/>
        </w:rPr>
        <w:t>Post-Course Health Knowledge Quiz</w:t>
      </w:r>
      <w:r w:rsidRPr="00092951">
        <w:rPr>
          <w:bCs/>
        </w:rPr>
        <w:t xml:space="preserve"> is</w:t>
      </w:r>
      <w:r>
        <w:rPr>
          <w:bCs/>
        </w:rPr>
        <w:t xml:space="preserve"> worth zero points because </w:t>
      </w:r>
      <w:r w:rsidRPr="00177B98">
        <w:rPr>
          <w:bCs/>
        </w:rPr>
        <w:t xml:space="preserve">the credit for taking the quiz is embedded in the </w:t>
      </w:r>
      <w:r>
        <w:rPr>
          <w:bCs/>
        </w:rPr>
        <w:t>Week 5 S</w:t>
      </w:r>
      <w:r w:rsidRPr="00177B98">
        <w:rPr>
          <w:bCs/>
        </w:rPr>
        <w:t>elf-</w:t>
      </w:r>
      <w:r>
        <w:rPr>
          <w:bCs/>
        </w:rPr>
        <w:t>A</w:t>
      </w:r>
      <w:r w:rsidRPr="00177B98">
        <w:rPr>
          <w:bCs/>
        </w:rPr>
        <w:t xml:space="preserve">ssessment </w:t>
      </w:r>
      <w:r>
        <w:rPr>
          <w:bCs/>
        </w:rPr>
        <w:t xml:space="preserve">Reflection </w:t>
      </w:r>
      <w:r w:rsidRPr="00177B98">
        <w:rPr>
          <w:bCs/>
        </w:rPr>
        <w:t>paper</w:t>
      </w:r>
      <w:r>
        <w:rPr>
          <w:bCs/>
        </w:rPr>
        <w:t>.</w:t>
      </w:r>
    </w:p>
    <w:p w14:paraId="5AA5476D" w14:textId="77777777" w:rsidR="005344A9" w:rsidRPr="00F9231A" w:rsidRDefault="005344A9" w:rsidP="005344A9">
      <w:pPr>
        <w:tabs>
          <w:tab w:val="left" w:pos="1065"/>
        </w:tabs>
      </w:pPr>
    </w:p>
    <w:p w14:paraId="11B20408" w14:textId="77777777" w:rsidR="005344A9" w:rsidRPr="00F9231A" w:rsidRDefault="005344A9">
      <w:pPr>
        <w:rPr>
          <w:rFonts w:cs="Arial"/>
          <w:szCs w:val="20"/>
        </w:rPr>
      </w:pPr>
      <w:r w:rsidRPr="00F9231A">
        <w:rPr>
          <w:rFonts w:cs="Arial"/>
          <w:szCs w:val="20"/>
        </w:rPr>
        <w:br w:type="page"/>
      </w:r>
    </w:p>
    <w:p w14:paraId="28EE5AA1" w14:textId="77777777" w:rsidR="00E3447E" w:rsidRPr="00F9231A" w:rsidRDefault="4948C66D" w:rsidP="4948C66D">
      <w:pPr>
        <w:pStyle w:val="Heading1"/>
        <w:rPr>
          <w:color w:val="9C2C2A" w:themeColor="accent1"/>
        </w:rPr>
      </w:pPr>
      <w:bookmarkStart w:id="11" w:name="weeksix"/>
      <w:bookmarkStart w:id="12" w:name="weekseven"/>
      <w:bookmarkEnd w:id="11"/>
      <w:bookmarkEnd w:id="12"/>
      <w:r w:rsidRPr="00F9231A">
        <w:lastRenderedPageBreak/>
        <w:t>Breakdown of Academic Instructional Equivalencies</w:t>
      </w:r>
    </w:p>
    <w:p w14:paraId="5B178EF4" w14:textId="77777777" w:rsidR="00E3447E" w:rsidRPr="00F9231A"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F9231A" w14:paraId="08A669C3" w14:textId="77777777" w:rsidTr="4948C66D">
        <w:tc>
          <w:tcPr>
            <w:tcW w:w="8275" w:type="dxa"/>
            <w:shd w:val="clear" w:color="auto" w:fill="BF2C37"/>
            <w:vAlign w:val="center"/>
          </w:tcPr>
          <w:p w14:paraId="31D416E2" w14:textId="77777777" w:rsidR="00DB4448" w:rsidRPr="00F9231A"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F9231A" w:rsidRDefault="4948C66D" w:rsidP="4948C66D">
            <w:pPr>
              <w:jc w:val="center"/>
              <w:rPr>
                <w:b/>
                <w:bCs/>
              </w:rPr>
            </w:pPr>
            <w:r w:rsidRPr="00F9231A">
              <w:rPr>
                <w:b/>
                <w:bCs/>
                <w:color w:val="FFFFFF" w:themeColor="background1"/>
              </w:rPr>
              <w:t>AIE Hours</w:t>
            </w:r>
          </w:p>
        </w:tc>
      </w:tr>
      <w:tr w:rsidR="00DB4448" w:rsidRPr="00F9231A" w14:paraId="4D04E00D" w14:textId="77777777" w:rsidTr="4948C66D">
        <w:tc>
          <w:tcPr>
            <w:tcW w:w="8275" w:type="dxa"/>
            <w:shd w:val="clear" w:color="auto" w:fill="D8D9DA"/>
            <w:vAlign w:val="center"/>
          </w:tcPr>
          <w:p w14:paraId="733402A0" w14:textId="77777777" w:rsidR="00DB4448" w:rsidRPr="00F9231A" w:rsidRDefault="4948C66D" w:rsidP="4948C66D">
            <w:pPr>
              <w:rPr>
                <w:b/>
                <w:bCs/>
              </w:rPr>
            </w:pPr>
            <w:r w:rsidRPr="00F9231A">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F9231A" w:rsidRDefault="00DB4448" w:rsidP="00AD1885">
            <w:pPr>
              <w:rPr>
                <w:szCs w:val="20"/>
              </w:rPr>
            </w:pPr>
          </w:p>
        </w:tc>
      </w:tr>
      <w:tr w:rsidR="00DB4448" w:rsidRPr="00F9231A" w14:paraId="2FA2DFBD" w14:textId="77777777" w:rsidTr="4948C66D">
        <w:tc>
          <w:tcPr>
            <w:tcW w:w="8275" w:type="dxa"/>
            <w:vAlign w:val="center"/>
          </w:tcPr>
          <w:p w14:paraId="4F14322E" w14:textId="77777777" w:rsidR="00DB4448" w:rsidRPr="00F9231A" w:rsidRDefault="4948C66D" w:rsidP="00AD1885">
            <w:pPr>
              <w:rPr>
                <w:szCs w:val="20"/>
              </w:rPr>
            </w:pPr>
            <w:r w:rsidRPr="00F9231A">
              <w:t>Required</w:t>
            </w:r>
          </w:p>
        </w:tc>
        <w:tc>
          <w:tcPr>
            <w:tcW w:w="1800" w:type="dxa"/>
            <w:tcBorders>
              <w:top w:val="nil"/>
              <w:left w:val="single" w:sz="4" w:space="0" w:color="auto"/>
              <w:bottom w:val="nil"/>
            </w:tcBorders>
            <w:vAlign w:val="center"/>
          </w:tcPr>
          <w:p w14:paraId="54D5F849" w14:textId="664BC515" w:rsidR="00DB4448" w:rsidRPr="00F9231A" w:rsidRDefault="00222211" w:rsidP="00AD1885">
            <w:pPr>
              <w:rPr>
                <w:szCs w:val="20"/>
              </w:rPr>
            </w:pPr>
            <w:r>
              <w:rPr>
                <w:szCs w:val="20"/>
              </w:rPr>
              <w:t>8</w:t>
            </w:r>
            <w:r w:rsidR="00D2163A">
              <w:rPr>
                <w:szCs w:val="20"/>
              </w:rPr>
              <w:t>.5</w:t>
            </w:r>
          </w:p>
        </w:tc>
      </w:tr>
      <w:tr w:rsidR="00DB4448" w:rsidRPr="00F9231A" w14:paraId="7398904C" w14:textId="77777777" w:rsidTr="4948C66D">
        <w:tc>
          <w:tcPr>
            <w:tcW w:w="8275" w:type="dxa"/>
            <w:vAlign w:val="center"/>
          </w:tcPr>
          <w:p w14:paraId="166E199F" w14:textId="77777777" w:rsidR="00DB4448" w:rsidRPr="00F9231A" w:rsidRDefault="4948C66D" w:rsidP="00AD1885">
            <w:pPr>
              <w:rPr>
                <w:szCs w:val="20"/>
              </w:rPr>
            </w:pPr>
            <w:r w:rsidRPr="00F9231A">
              <w:t>Supplemental</w:t>
            </w:r>
          </w:p>
        </w:tc>
        <w:tc>
          <w:tcPr>
            <w:tcW w:w="1800" w:type="dxa"/>
            <w:tcBorders>
              <w:top w:val="nil"/>
              <w:left w:val="single" w:sz="4" w:space="0" w:color="auto"/>
              <w:bottom w:val="nil"/>
            </w:tcBorders>
            <w:vAlign w:val="center"/>
          </w:tcPr>
          <w:p w14:paraId="18D9B8F0" w14:textId="577F4D91" w:rsidR="00DB4448" w:rsidRPr="00F9231A" w:rsidRDefault="00400C43" w:rsidP="00AD1885">
            <w:pPr>
              <w:rPr>
                <w:szCs w:val="20"/>
              </w:rPr>
            </w:pPr>
            <w:r>
              <w:rPr>
                <w:szCs w:val="20"/>
              </w:rPr>
              <w:t>1</w:t>
            </w:r>
          </w:p>
        </w:tc>
      </w:tr>
      <w:tr w:rsidR="00DB4448" w:rsidRPr="00F9231A" w14:paraId="409B9DD3" w14:textId="77777777" w:rsidTr="4948C66D">
        <w:tc>
          <w:tcPr>
            <w:tcW w:w="8275" w:type="dxa"/>
            <w:shd w:val="clear" w:color="auto" w:fill="D8D9DA"/>
            <w:vAlign w:val="center"/>
          </w:tcPr>
          <w:p w14:paraId="3EE4ADE5" w14:textId="77777777" w:rsidR="00DB4448" w:rsidRPr="00F9231A" w:rsidRDefault="4948C66D" w:rsidP="4948C66D">
            <w:pPr>
              <w:rPr>
                <w:b/>
                <w:bCs/>
              </w:rPr>
            </w:pPr>
            <w:r w:rsidRPr="00F9231A">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F9231A" w:rsidRDefault="00DB4448" w:rsidP="00AD1885">
            <w:pPr>
              <w:rPr>
                <w:szCs w:val="20"/>
              </w:rPr>
            </w:pPr>
          </w:p>
        </w:tc>
      </w:tr>
      <w:tr w:rsidR="00DB4448" w:rsidRPr="00F9231A" w14:paraId="3AF486F5" w14:textId="77777777" w:rsidTr="4948C66D">
        <w:tc>
          <w:tcPr>
            <w:tcW w:w="8275" w:type="dxa"/>
            <w:vAlign w:val="center"/>
          </w:tcPr>
          <w:p w14:paraId="2D027EA5" w14:textId="77777777" w:rsidR="00DB4448" w:rsidRPr="00F9231A" w:rsidRDefault="4948C66D" w:rsidP="00AD1885">
            <w:pPr>
              <w:rPr>
                <w:szCs w:val="20"/>
              </w:rPr>
            </w:pPr>
            <w:r w:rsidRPr="00F9231A">
              <w:t>Required</w:t>
            </w:r>
          </w:p>
        </w:tc>
        <w:tc>
          <w:tcPr>
            <w:tcW w:w="1800" w:type="dxa"/>
            <w:tcBorders>
              <w:top w:val="nil"/>
              <w:left w:val="single" w:sz="4" w:space="0" w:color="auto"/>
              <w:bottom w:val="nil"/>
            </w:tcBorders>
            <w:vAlign w:val="center"/>
          </w:tcPr>
          <w:p w14:paraId="53C1555C" w14:textId="1E7F5925" w:rsidR="00DB4448" w:rsidRPr="00F9231A" w:rsidRDefault="00D2163A" w:rsidP="00AD1885">
            <w:pPr>
              <w:rPr>
                <w:szCs w:val="20"/>
              </w:rPr>
            </w:pPr>
            <w:r>
              <w:rPr>
                <w:szCs w:val="20"/>
              </w:rPr>
              <w:t>9</w:t>
            </w:r>
          </w:p>
        </w:tc>
      </w:tr>
      <w:tr w:rsidR="00DB4448" w:rsidRPr="00F9231A" w14:paraId="223C7036" w14:textId="77777777" w:rsidTr="4948C66D">
        <w:tc>
          <w:tcPr>
            <w:tcW w:w="8275" w:type="dxa"/>
            <w:vAlign w:val="center"/>
          </w:tcPr>
          <w:p w14:paraId="51EA4B5B" w14:textId="77777777" w:rsidR="00DB4448" w:rsidRPr="00F9231A" w:rsidRDefault="4948C66D" w:rsidP="00AD1885">
            <w:pPr>
              <w:rPr>
                <w:szCs w:val="20"/>
              </w:rPr>
            </w:pPr>
            <w:r w:rsidRPr="00F9231A">
              <w:t>Supplemental</w:t>
            </w:r>
          </w:p>
        </w:tc>
        <w:tc>
          <w:tcPr>
            <w:tcW w:w="1800" w:type="dxa"/>
            <w:tcBorders>
              <w:top w:val="nil"/>
              <w:left w:val="single" w:sz="4" w:space="0" w:color="auto"/>
              <w:bottom w:val="nil"/>
            </w:tcBorders>
            <w:vAlign w:val="center"/>
          </w:tcPr>
          <w:p w14:paraId="2459C08C" w14:textId="77777777" w:rsidR="00DB4448" w:rsidRPr="00F9231A" w:rsidRDefault="00DB4448" w:rsidP="00AD1885">
            <w:pPr>
              <w:rPr>
                <w:szCs w:val="20"/>
              </w:rPr>
            </w:pPr>
          </w:p>
        </w:tc>
      </w:tr>
      <w:tr w:rsidR="00DB4448" w:rsidRPr="00F9231A" w14:paraId="02E4685A" w14:textId="77777777" w:rsidTr="4948C66D">
        <w:tc>
          <w:tcPr>
            <w:tcW w:w="8275" w:type="dxa"/>
            <w:shd w:val="clear" w:color="auto" w:fill="D8D9DA"/>
            <w:vAlign w:val="center"/>
          </w:tcPr>
          <w:p w14:paraId="03A987AF" w14:textId="77777777" w:rsidR="00DB4448" w:rsidRPr="00F9231A" w:rsidRDefault="4948C66D" w:rsidP="4948C66D">
            <w:pPr>
              <w:rPr>
                <w:b/>
                <w:bCs/>
              </w:rPr>
            </w:pPr>
            <w:r w:rsidRPr="00F9231A">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F9231A" w:rsidRDefault="00DB4448" w:rsidP="00AD1885">
            <w:pPr>
              <w:rPr>
                <w:szCs w:val="20"/>
              </w:rPr>
            </w:pPr>
          </w:p>
        </w:tc>
      </w:tr>
      <w:tr w:rsidR="00DB4448" w:rsidRPr="00F9231A" w14:paraId="7D148981" w14:textId="77777777" w:rsidTr="4948C66D">
        <w:tc>
          <w:tcPr>
            <w:tcW w:w="8275" w:type="dxa"/>
            <w:vAlign w:val="center"/>
          </w:tcPr>
          <w:p w14:paraId="0F840523" w14:textId="77777777" w:rsidR="00DB4448" w:rsidRPr="00F9231A" w:rsidRDefault="4948C66D" w:rsidP="00AD1885">
            <w:pPr>
              <w:rPr>
                <w:szCs w:val="20"/>
              </w:rPr>
            </w:pPr>
            <w:r w:rsidRPr="00F9231A">
              <w:t>Required</w:t>
            </w:r>
          </w:p>
        </w:tc>
        <w:tc>
          <w:tcPr>
            <w:tcW w:w="1800" w:type="dxa"/>
            <w:tcBorders>
              <w:top w:val="nil"/>
              <w:left w:val="single" w:sz="4" w:space="0" w:color="auto"/>
              <w:bottom w:val="nil"/>
            </w:tcBorders>
            <w:vAlign w:val="center"/>
          </w:tcPr>
          <w:p w14:paraId="56C5CB49" w14:textId="256F093F" w:rsidR="00DB4448" w:rsidRPr="00F9231A" w:rsidRDefault="00222211" w:rsidP="00AD1885">
            <w:pPr>
              <w:rPr>
                <w:szCs w:val="20"/>
              </w:rPr>
            </w:pPr>
            <w:r>
              <w:rPr>
                <w:szCs w:val="20"/>
              </w:rPr>
              <w:t>8.5</w:t>
            </w:r>
          </w:p>
        </w:tc>
      </w:tr>
      <w:tr w:rsidR="00DB4448" w:rsidRPr="00F9231A" w14:paraId="60506ACD" w14:textId="77777777" w:rsidTr="4948C66D">
        <w:tc>
          <w:tcPr>
            <w:tcW w:w="8275" w:type="dxa"/>
            <w:vAlign w:val="center"/>
          </w:tcPr>
          <w:p w14:paraId="17EC1FD6" w14:textId="77777777" w:rsidR="00DB4448" w:rsidRPr="00F9231A" w:rsidRDefault="4948C66D" w:rsidP="00AD1885">
            <w:pPr>
              <w:rPr>
                <w:szCs w:val="20"/>
              </w:rPr>
            </w:pPr>
            <w:r w:rsidRPr="00F9231A">
              <w:t>Supplemental</w:t>
            </w:r>
          </w:p>
        </w:tc>
        <w:tc>
          <w:tcPr>
            <w:tcW w:w="1800" w:type="dxa"/>
            <w:tcBorders>
              <w:top w:val="nil"/>
              <w:left w:val="single" w:sz="4" w:space="0" w:color="auto"/>
              <w:bottom w:val="nil"/>
            </w:tcBorders>
            <w:vAlign w:val="center"/>
          </w:tcPr>
          <w:p w14:paraId="588E25E3" w14:textId="77777777" w:rsidR="00DB4448" w:rsidRPr="00F9231A" w:rsidRDefault="00DB4448" w:rsidP="00AD1885">
            <w:pPr>
              <w:rPr>
                <w:szCs w:val="20"/>
              </w:rPr>
            </w:pPr>
          </w:p>
        </w:tc>
      </w:tr>
      <w:tr w:rsidR="00DB4448" w:rsidRPr="00F9231A" w14:paraId="3564B28A" w14:textId="77777777" w:rsidTr="4948C66D">
        <w:tc>
          <w:tcPr>
            <w:tcW w:w="8275" w:type="dxa"/>
            <w:shd w:val="clear" w:color="auto" w:fill="D8D9DA"/>
            <w:vAlign w:val="center"/>
          </w:tcPr>
          <w:p w14:paraId="081E258D" w14:textId="77777777" w:rsidR="00DB4448" w:rsidRPr="00F9231A" w:rsidRDefault="4948C66D" w:rsidP="4948C66D">
            <w:pPr>
              <w:rPr>
                <w:b/>
                <w:bCs/>
              </w:rPr>
            </w:pPr>
            <w:r w:rsidRPr="00F9231A">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F9231A" w:rsidRDefault="00DB4448" w:rsidP="00AD1885">
            <w:pPr>
              <w:rPr>
                <w:szCs w:val="20"/>
              </w:rPr>
            </w:pPr>
          </w:p>
        </w:tc>
      </w:tr>
      <w:tr w:rsidR="00DB4448" w:rsidRPr="00F9231A" w14:paraId="225F9FA0" w14:textId="77777777" w:rsidTr="4948C66D">
        <w:tc>
          <w:tcPr>
            <w:tcW w:w="8275" w:type="dxa"/>
            <w:vAlign w:val="center"/>
          </w:tcPr>
          <w:p w14:paraId="73222FCC" w14:textId="77777777" w:rsidR="00DB4448" w:rsidRPr="00F9231A" w:rsidRDefault="4948C66D" w:rsidP="00AD1885">
            <w:pPr>
              <w:rPr>
                <w:szCs w:val="20"/>
              </w:rPr>
            </w:pPr>
            <w:r w:rsidRPr="00F9231A">
              <w:t>Required</w:t>
            </w:r>
          </w:p>
        </w:tc>
        <w:tc>
          <w:tcPr>
            <w:tcW w:w="1800" w:type="dxa"/>
            <w:tcBorders>
              <w:top w:val="nil"/>
              <w:left w:val="single" w:sz="4" w:space="0" w:color="auto"/>
              <w:bottom w:val="nil"/>
            </w:tcBorders>
            <w:vAlign w:val="center"/>
          </w:tcPr>
          <w:p w14:paraId="019092E2" w14:textId="0B9B5AFE" w:rsidR="00DB4448" w:rsidRPr="00F9231A" w:rsidRDefault="00222211" w:rsidP="00AD1885">
            <w:pPr>
              <w:rPr>
                <w:szCs w:val="20"/>
              </w:rPr>
            </w:pPr>
            <w:r>
              <w:rPr>
                <w:szCs w:val="20"/>
              </w:rPr>
              <w:t>8.5</w:t>
            </w:r>
          </w:p>
        </w:tc>
      </w:tr>
      <w:tr w:rsidR="00DB4448" w:rsidRPr="00F9231A" w14:paraId="12650CA1" w14:textId="77777777" w:rsidTr="4948C66D">
        <w:tc>
          <w:tcPr>
            <w:tcW w:w="8275" w:type="dxa"/>
            <w:vAlign w:val="center"/>
          </w:tcPr>
          <w:p w14:paraId="497B8774" w14:textId="77777777" w:rsidR="00DB4448" w:rsidRPr="00F9231A" w:rsidRDefault="4948C66D" w:rsidP="00AD1885">
            <w:pPr>
              <w:rPr>
                <w:szCs w:val="20"/>
              </w:rPr>
            </w:pPr>
            <w:r w:rsidRPr="00F9231A">
              <w:t>Supplemental</w:t>
            </w:r>
          </w:p>
        </w:tc>
        <w:tc>
          <w:tcPr>
            <w:tcW w:w="1800" w:type="dxa"/>
            <w:tcBorders>
              <w:top w:val="nil"/>
              <w:left w:val="single" w:sz="4" w:space="0" w:color="auto"/>
              <w:bottom w:val="nil"/>
            </w:tcBorders>
            <w:vAlign w:val="center"/>
          </w:tcPr>
          <w:p w14:paraId="230859AD" w14:textId="77777777" w:rsidR="00DB4448" w:rsidRPr="00F9231A" w:rsidRDefault="00DB4448" w:rsidP="00AD1885">
            <w:pPr>
              <w:rPr>
                <w:szCs w:val="20"/>
              </w:rPr>
            </w:pPr>
          </w:p>
        </w:tc>
      </w:tr>
      <w:tr w:rsidR="00DB4448" w:rsidRPr="00F9231A" w14:paraId="2AED4D49" w14:textId="77777777" w:rsidTr="4948C66D">
        <w:tc>
          <w:tcPr>
            <w:tcW w:w="8275" w:type="dxa"/>
            <w:shd w:val="clear" w:color="auto" w:fill="D8D9DA"/>
            <w:vAlign w:val="center"/>
          </w:tcPr>
          <w:p w14:paraId="49A23A9B" w14:textId="1DF1A697" w:rsidR="00DB4448" w:rsidRPr="00F9231A" w:rsidRDefault="4948C66D" w:rsidP="4948C66D">
            <w:pPr>
              <w:rPr>
                <w:b/>
                <w:bCs/>
              </w:rPr>
            </w:pPr>
            <w:r w:rsidRPr="00F9231A">
              <w:rPr>
                <w:b/>
                <w:bCs/>
              </w:rPr>
              <w:t>Week</w:t>
            </w:r>
            <w:r w:rsidR="008D42E6">
              <w:rPr>
                <w:b/>
                <w:bCs/>
              </w:rPr>
              <w:t xml:space="preserve"> </w:t>
            </w:r>
            <w:r w:rsidRPr="00F9231A">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F9231A" w:rsidRDefault="00DB4448" w:rsidP="00AD1885">
            <w:pPr>
              <w:rPr>
                <w:szCs w:val="20"/>
              </w:rPr>
            </w:pPr>
          </w:p>
        </w:tc>
      </w:tr>
      <w:tr w:rsidR="00DB4448" w:rsidRPr="00F9231A" w14:paraId="0B9D476E" w14:textId="77777777" w:rsidTr="4948C66D">
        <w:tc>
          <w:tcPr>
            <w:tcW w:w="8275" w:type="dxa"/>
            <w:vAlign w:val="center"/>
          </w:tcPr>
          <w:p w14:paraId="6CBAA04A" w14:textId="77777777" w:rsidR="00DB4448" w:rsidRPr="00F9231A" w:rsidRDefault="4948C66D" w:rsidP="00AD1885">
            <w:pPr>
              <w:rPr>
                <w:szCs w:val="20"/>
              </w:rPr>
            </w:pPr>
            <w:r w:rsidRPr="00F9231A">
              <w:t>Required</w:t>
            </w:r>
          </w:p>
        </w:tc>
        <w:tc>
          <w:tcPr>
            <w:tcW w:w="1800" w:type="dxa"/>
            <w:tcBorders>
              <w:top w:val="nil"/>
              <w:left w:val="single" w:sz="4" w:space="0" w:color="auto"/>
              <w:bottom w:val="nil"/>
            </w:tcBorders>
            <w:vAlign w:val="center"/>
          </w:tcPr>
          <w:p w14:paraId="4EA42E9E" w14:textId="4B043E78" w:rsidR="00DB4448" w:rsidRPr="00F9231A" w:rsidRDefault="007425D2" w:rsidP="00AD1885">
            <w:pPr>
              <w:rPr>
                <w:szCs w:val="20"/>
              </w:rPr>
            </w:pPr>
            <w:r>
              <w:rPr>
                <w:szCs w:val="20"/>
              </w:rPr>
              <w:t>7</w:t>
            </w:r>
            <w:r w:rsidR="00D2163A">
              <w:rPr>
                <w:szCs w:val="20"/>
              </w:rPr>
              <w:t>.5</w:t>
            </w:r>
          </w:p>
        </w:tc>
      </w:tr>
      <w:tr w:rsidR="00DB4448" w:rsidRPr="00F9231A" w14:paraId="7DE8B15D" w14:textId="77777777" w:rsidTr="4948C66D">
        <w:tc>
          <w:tcPr>
            <w:tcW w:w="8275" w:type="dxa"/>
            <w:vAlign w:val="center"/>
          </w:tcPr>
          <w:p w14:paraId="2BCA0D3F" w14:textId="77777777" w:rsidR="00DB4448" w:rsidRPr="00F9231A" w:rsidRDefault="4948C66D" w:rsidP="00AD1885">
            <w:pPr>
              <w:rPr>
                <w:szCs w:val="20"/>
              </w:rPr>
            </w:pPr>
            <w:r w:rsidRPr="00F9231A">
              <w:t>Supplemental</w:t>
            </w:r>
          </w:p>
        </w:tc>
        <w:tc>
          <w:tcPr>
            <w:tcW w:w="1800" w:type="dxa"/>
            <w:tcBorders>
              <w:top w:val="nil"/>
              <w:left w:val="single" w:sz="4" w:space="0" w:color="auto"/>
              <w:bottom w:val="nil"/>
            </w:tcBorders>
            <w:vAlign w:val="center"/>
          </w:tcPr>
          <w:p w14:paraId="016AEBE7" w14:textId="77777777" w:rsidR="00DB4448" w:rsidRPr="00F9231A" w:rsidRDefault="00DB4448" w:rsidP="00AD1885">
            <w:pPr>
              <w:rPr>
                <w:szCs w:val="20"/>
              </w:rPr>
            </w:pPr>
          </w:p>
        </w:tc>
      </w:tr>
      <w:tr w:rsidR="00DB4448" w:rsidRPr="00F9231A" w14:paraId="22080DED" w14:textId="77777777" w:rsidTr="4948C66D">
        <w:tc>
          <w:tcPr>
            <w:tcW w:w="8275" w:type="dxa"/>
            <w:shd w:val="clear" w:color="auto" w:fill="BF2C37"/>
            <w:vAlign w:val="center"/>
          </w:tcPr>
          <w:p w14:paraId="15DB5B67" w14:textId="77777777" w:rsidR="00DB4448" w:rsidRPr="00F9231A"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F9231A" w:rsidRDefault="00DB4448" w:rsidP="00AD1885">
            <w:pPr>
              <w:rPr>
                <w:szCs w:val="20"/>
              </w:rPr>
            </w:pPr>
          </w:p>
        </w:tc>
      </w:tr>
      <w:tr w:rsidR="00DB4448" w:rsidRPr="00F9231A" w14:paraId="6BCACC30" w14:textId="77777777" w:rsidTr="4948C66D">
        <w:tc>
          <w:tcPr>
            <w:tcW w:w="8275" w:type="dxa"/>
            <w:vAlign w:val="center"/>
          </w:tcPr>
          <w:p w14:paraId="2A0AFF09" w14:textId="77777777" w:rsidR="00DB4448" w:rsidRPr="00F9231A" w:rsidRDefault="4948C66D" w:rsidP="4948C66D">
            <w:pPr>
              <w:rPr>
                <w:b/>
                <w:bCs/>
              </w:rPr>
            </w:pPr>
            <w:r w:rsidRPr="00F9231A">
              <w:rPr>
                <w:b/>
                <w:bCs/>
              </w:rPr>
              <w:t>Total Required Hours</w:t>
            </w:r>
          </w:p>
        </w:tc>
        <w:tc>
          <w:tcPr>
            <w:tcW w:w="1800" w:type="dxa"/>
            <w:tcBorders>
              <w:top w:val="nil"/>
              <w:left w:val="single" w:sz="4" w:space="0" w:color="auto"/>
              <w:bottom w:val="nil"/>
            </w:tcBorders>
            <w:vAlign w:val="center"/>
          </w:tcPr>
          <w:p w14:paraId="02E6D01E" w14:textId="4F6BE9D4" w:rsidR="00DB4448" w:rsidRPr="00F9231A" w:rsidRDefault="00222211" w:rsidP="00AD1885">
            <w:pPr>
              <w:rPr>
                <w:szCs w:val="20"/>
              </w:rPr>
            </w:pPr>
            <w:r>
              <w:rPr>
                <w:szCs w:val="20"/>
              </w:rPr>
              <w:t>42</w:t>
            </w:r>
          </w:p>
        </w:tc>
      </w:tr>
      <w:tr w:rsidR="00DB4448" w:rsidRPr="00F9231A" w14:paraId="419D8A56" w14:textId="77777777" w:rsidTr="4948C66D">
        <w:tc>
          <w:tcPr>
            <w:tcW w:w="8275" w:type="dxa"/>
            <w:vAlign w:val="center"/>
          </w:tcPr>
          <w:p w14:paraId="5E083D9B" w14:textId="77777777" w:rsidR="00DB4448" w:rsidRPr="00F9231A" w:rsidRDefault="4948C66D" w:rsidP="4948C66D">
            <w:pPr>
              <w:rPr>
                <w:b/>
                <w:bCs/>
              </w:rPr>
            </w:pPr>
            <w:r w:rsidRPr="00F9231A">
              <w:rPr>
                <w:b/>
                <w:bCs/>
              </w:rPr>
              <w:t>Total Supplemental Hours</w:t>
            </w:r>
          </w:p>
        </w:tc>
        <w:tc>
          <w:tcPr>
            <w:tcW w:w="1800" w:type="dxa"/>
            <w:tcBorders>
              <w:top w:val="nil"/>
              <w:left w:val="single" w:sz="4" w:space="0" w:color="auto"/>
              <w:bottom w:val="nil"/>
            </w:tcBorders>
            <w:vAlign w:val="center"/>
          </w:tcPr>
          <w:p w14:paraId="7D3050ED" w14:textId="1A20A824" w:rsidR="00DB4448" w:rsidRPr="00F9231A" w:rsidRDefault="00D2163A" w:rsidP="00AD1885">
            <w:pPr>
              <w:rPr>
                <w:szCs w:val="20"/>
              </w:rPr>
            </w:pPr>
            <w:r>
              <w:rPr>
                <w:szCs w:val="20"/>
              </w:rPr>
              <w:t>1</w:t>
            </w:r>
          </w:p>
        </w:tc>
      </w:tr>
      <w:tr w:rsidR="00DB4448" w:rsidRPr="00F9231A" w14:paraId="377B71EB" w14:textId="77777777" w:rsidTr="4948C66D">
        <w:tc>
          <w:tcPr>
            <w:tcW w:w="8275" w:type="dxa"/>
            <w:vAlign w:val="center"/>
          </w:tcPr>
          <w:p w14:paraId="53D0D0FE" w14:textId="77777777" w:rsidR="00DB4448" w:rsidRPr="00F9231A" w:rsidRDefault="4948C66D" w:rsidP="4948C66D">
            <w:pPr>
              <w:rPr>
                <w:b/>
                <w:bCs/>
              </w:rPr>
            </w:pPr>
            <w:r w:rsidRPr="00F9231A">
              <w:rPr>
                <w:b/>
                <w:bCs/>
              </w:rPr>
              <w:t>Total Hours</w:t>
            </w:r>
          </w:p>
        </w:tc>
        <w:tc>
          <w:tcPr>
            <w:tcW w:w="1800" w:type="dxa"/>
            <w:tcBorders>
              <w:top w:val="nil"/>
              <w:left w:val="single" w:sz="4" w:space="0" w:color="auto"/>
              <w:bottom w:val="single" w:sz="4" w:space="0" w:color="auto"/>
            </w:tcBorders>
            <w:vAlign w:val="center"/>
          </w:tcPr>
          <w:p w14:paraId="0CEE929E" w14:textId="20281B53" w:rsidR="00DB4448" w:rsidRPr="00F9231A" w:rsidRDefault="00222211" w:rsidP="00AD1885">
            <w:pPr>
              <w:rPr>
                <w:szCs w:val="20"/>
              </w:rPr>
            </w:pPr>
            <w:r>
              <w:rPr>
                <w:szCs w:val="20"/>
              </w:rPr>
              <w:t>43</w:t>
            </w:r>
          </w:p>
        </w:tc>
      </w:tr>
    </w:tbl>
    <w:p w14:paraId="15CE18E5" w14:textId="77777777" w:rsidR="00E3447E" w:rsidRPr="00F9231A" w:rsidRDefault="00E3447E" w:rsidP="00E3447E">
      <w:pPr>
        <w:tabs>
          <w:tab w:val="left" w:pos="360"/>
        </w:tabs>
        <w:spacing w:before="60" w:after="60"/>
        <w:rPr>
          <w:rFonts w:cs="Arial"/>
          <w:szCs w:val="20"/>
        </w:rPr>
      </w:pPr>
    </w:p>
    <w:p w14:paraId="1E9DB879" w14:textId="77777777" w:rsidR="006B3B68" w:rsidRPr="00F9231A" w:rsidRDefault="006B3B68" w:rsidP="00DA45E4">
      <w:pPr>
        <w:rPr>
          <w:rFonts w:cs="Arial"/>
          <w:szCs w:val="20"/>
        </w:rPr>
      </w:pPr>
    </w:p>
    <w:sectPr w:rsidR="006B3B68" w:rsidRPr="00F9231A"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CE86E" w14:textId="77777777" w:rsidR="007D1A05" w:rsidRDefault="007D1A05">
      <w:r>
        <w:separator/>
      </w:r>
    </w:p>
  </w:endnote>
  <w:endnote w:type="continuationSeparator" w:id="0">
    <w:p w14:paraId="46F89411" w14:textId="77777777" w:rsidR="007D1A05" w:rsidRDefault="007D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3C654E70" w:rsidR="00333780" w:rsidRDefault="00333780" w:rsidP="00E63573">
    <w:pPr>
      <w:pStyle w:val="Footer"/>
      <w:jc w:val="right"/>
    </w:pPr>
    <w:r>
      <w:t>Version 1</w:t>
    </w:r>
    <w:r w:rsidR="00092951">
      <w:t>.1</w:t>
    </w:r>
  </w:p>
  <w:p w14:paraId="1E3311F9" w14:textId="30080FFF" w:rsidR="00333780" w:rsidRDefault="00177B98" w:rsidP="00E63573">
    <w:pPr>
      <w:pStyle w:val="Footer"/>
      <w:jc w:val="right"/>
    </w:pPr>
    <w:r>
      <w:t>April</w:t>
    </w:r>
    <w:r w:rsidR="00333780">
      <w:t xml:space="preserv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7AA7D6D2" w:rsidR="00333780" w:rsidRDefault="00333780" w:rsidP="00E63573">
    <w:pPr>
      <w:pStyle w:val="Footer"/>
      <w:jc w:val="right"/>
    </w:pPr>
    <w:r>
      <w:t>Version 1</w:t>
    </w:r>
    <w:r w:rsidR="00092951">
      <w:t>.1</w:t>
    </w:r>
  </w:p>
  <w:p w14:paraId="3741314E" w14:textId="2800FBF3" w:rsidR="00333780" w:rsidRPr="00E63573" w:rsidRDefault="00092951" w:rsidP="00E63573">
    <w:pPr>
      <w:pStyle w:val="Footer"/>
      <w:jc w:val="right"/>
    </w:pPr>
    <w:r>
      <w:t>April</w:t>
    </w:r>
    <w:r w:rsidR="00333780">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9885D" w14:textId="77777777" w:rsidR="007D1A05" w:rsidRDefault="007D1A05">
      <w:r>
        <w:separator/>
      </w:r>
    </w:p>
  </w:footnote>
  <w:footnote w:type="continuationSeparator" w:id="0">
    <w:p w14:paraId="37E1E164" w14:textId="77777777" w:rsidR="007D1A05" w:rsidRDefault="007D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E29A6" w14:textId="04D9EA88" w:rsidR="00333780" w:rsidRPr="0042566D" w:rsidRDefault="00333780" w:rsidP="00E661A1">
    <w:pPr>
      <w:pStyle w:val="AssignmentsLevel2"/>
      <w:numPr>
        <w:ilvl w:val="0"/>
        <w:numId w:val="0"/>
      </w:numPr>
      <w:rPr>
        <w:sz w:val="19"/>
        <w:szCs w:val="19"/>
        <w:highlight w:val="yellow"/>
      </w:rPr>
    </w:pPr>
  </w:p>
  <w:p w14:paraId="5CD6287E" w14:textId="1D5E72CB" w:rsidR="00333780" w:rsidRPr="000F2AAD" w:rsidRDefault="00333780" w:rsidP="000F2AAD">
    <w:pPr>
      <w:spacing w:after="240"/>
      <w:rPr>
        <w:noProof/>
      </w:rPr>
    </w:pPr>
    <w:r w:rsidRPr="00D32E03">
      <w:t>PSY305: Health Psychology</w:t>
    </w:r>
    <w:r w:rsidRPr="004E0436">
      <w:ptab w:relativeTo="margin" w:alignment="right" w:leader="none"/>
    </w:r>
    <w:r w:rsidRPr="004E0436">
      <w:fldChar w:fldCharType="begin"/>
    </w:r>
    <w:r w:rsidRPr="004E0436">
      <w:instrText xml:space="preserve"> PAGE   \* MERGEFORMAT </w:instrText>
    </w:r>
    <w:r w:rsidRPr="004E0436">
      <w:fldChar w:fldCharType="separate"/>
    </w:r>
    <w:r w:rsidR="00126DCE">
      <w:rPr>
        <w:noProof/>
      </w:rPr>
      <w:t>26</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333780" w:rsidRPr="00B21089" w:rsidRDefault="00333780"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333780" w:rsidRPr="00D07152" w:rsidRDefault="00333780" w:rsidP="00472CF6">
    <w:pPr>
      <w:pStyle w:val="Heading1"/>
      <w:jc w:val="right"/>
    </w:pPr>
    <w:r>
      <w:t>Faculty Instructional Guide</w:t>
    </w:r>
  </w:p>
  <w:p w14:paraId="4D70E99B" w14:textId="7B1D43D1" w:rsidR="00333780" w:rsidRPr="00825CE5" w:rsidRDefault="00333780" w:rsidP="00472CF6">
    <w:pPr>
      <w:pStyle w:val="Heading1"/>
      <w:jc w:val="right"/>
    </w:pPr>
    <w:r>
      <w:t>PSY305: Health Psychology</w:t>
    </w:r>
  </w:p>
  <w:p w14:paraId="7FBEB639" w14:textId="77777777" w:rsidR="00333780" w:rsidRDefault="00333780"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C7279B7"/>
    <w:multiLevelType w:val="hybridMultilevel"/>
    <w:tmpl w:val="69AED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380005"/>
    <w:multiLevelType w:val="hybridMultilevel"/>
    <w:tmpl w:val="D64C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9639F"/>
    <w:multiLevelType w:val="hybridMultilevel"/>
    <w:tmpl w:val="16120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28530C"/>
    <w:multiLevelType w:val="multilevel"/>
    <w:tmpl w:val="76BA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F6640FD"/>
    <w:multiLevelType w:val="hybridMultilevel"/>
    <w:tmpl w:val="BCEE8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895578"/>
    <w:multiLevelType w:val="hybridMultilevel"/>
    <w:tmpl w:val="3982BB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245592"/>
    <w:multiLevelType w:val="hybridMultilevel"/>
    <w:tmpl w:val="FD58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8"/>
  </w:num>
  <w:num w:numId="4">
    <w:abstractNumId w:val="10"/>
  </w:num>
  <w:num w:numId="5">
    <w:abstractNumId w:val="21"/>
  </w:num>
  <w:num w:numId="6">
    <w:abstractNumId w:val="22"/>
  </w:num>
  <w:num w:numId="7">
    <w:abstractNumId w:val="20"/>
  </w:num>
  <w:num w:numId="8">
    <w:abstractNumId w:val="0"/>
  </w:num>
  <w:num w:numId="9">
    <w:abstractNumId w:val="16"/>
  </w:num>
  <w:num w:numId="10">
    <w:abstractNumId w:val="1"/>
  </w:num>
  <w:num w:numId="11">
    <w:abstractNumId w:val="2"/>
  </w:num>
  <w:num w:numId="12">
    <w:abstractNumId w:val="3"/>
  </w:num>
  <w:num w:numId="13">
    <w:abstractNumId w:val="12"/>
  </w:num>
  <w:num w:numId="14">
    <w:abstractNumId w:val="11"/>
  </w:num>
  <w:num w:numId="15">
    <w:abstractNumId w:val="17"/>
  </w:num>
  <w:num w:numId="16">
    <w:abstractNumId w:val="5"/>
  </w:num>
  <w:num w:numId="17">
    <w:abstractNumId w:val="9"/>
  </w:num>
  <w:num w:numId="18">
    <w:abstractNumId w:val="13"/>
  </w:num>
  <w:num w:numId="19">
    <w:abstractNumId w:val="6"/>
  </w:num>
  <w:num w:numId="20">
    <w:abstractNumId w:val="4"/>
  </w:num>
  <w:num w:numId="21">
    <w:abstractNumId w:val="14"/>
  </w:num>
  <w:num w:numId="22">
    <w:abstractNumId w:val="7"/>
  </w:num>
  <w:num w:numId="23">
    <w:abstractNumId w:val="15"/>
  </w:num>
  <w:num w:numId="24">
    <w:abstractNumId w:val="22"/>
  </w:num>
  <w:num w:numId="25">
    <w:abstractNumId w:val="22"/>
  </w:num>
  <w:num w:numId="26">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4F73"/>
    <w:rsid w:val="0001644E"/>
    <w:rsid w:val="00020817"/>
    <w:rsid w:val="0002170C"/>
    <w:rsid w:val="0002346C"/>
    <w:rsid w:val="00024E21"/>
    <w:rsid w:val="00026A82"/>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6B1C"/>
    <w:rsid w:val="0006700A"/>
    <w:rsid w:val="000671BB"/>
    <w:rsid w:val="000676EC"/>
    <w:rsid w:val="00070A28"/>
    <w:rsid w:val="00070BD3"/>
    <w:rsid w:val="00070E70"/>
    <w:rsid w:val="00072525"/>
    <w:rsid w:val="00073135"/>
    <w:rsid w:val="00074D05"/>
    <w:rsid w:val="00074D33"/>
    <w:rsid w:val="00075B61"/>
    <w:rsid w:val="0007709C"/>
    <w:rsid w:val="00080454"/>
    <w:rsid w:val="00080F0C"/>
    <w:rsid w:val="000824B6"/>
    <w:rsid w:val="0008292E"/>
    <w:rsid w:val="00082EF6"/>
    <w:rsid w:val="00085D23"/>
    <w:rsid w:val="000915C5"/>
    <w:rsid w:val="00092951"/>
    <w:rsid w:val="00093883"/>
    <w:rsid w:val="0009418F"/>
    <w:rsid w:val="00094646"/>
    <w:rsid w:val="0009705D"/>
    <w:rsid w:val="000A095F"/>
    <w:rsid w:val="000A0C49"/>
    <w:rsid w:val="000A3848"/>
    <w:rsid w:val="000A3E70"/>
    <w:rsid w:val="000A5265"/>
    <w:rsid w:val="000A5B26"/>
    <w:rsid w:val="000A684C"/>
    <w:rsid w:val="000B0ED5"/>
    <w:rsid w:val="000B114F"/>
    <w:rsid w:val="000B1174"/>
    <w:rsid w:val="000B2909"/>
    <w:rsid w:val="000B3249"/>
    <w:rsid w:val="000B63DE"/>
    <w:rsid w:val="000C1433"/>
    <w:rsid w:val="000C1DB9"/>
    <w:rsid w:val="000C6C78"/>
    <w:rsid w:val="000C6F64"/>
    <w:rsid w:val="000C6F81"/>
    <w:rsid w:val="000C78CF"/>
    <w:rsid w:val="000D0639"/>
    <w:rsid w:val="000D0717"/>
    <w:rsid w:val="000D1E00"/>
    <w:rsid w:val="000D4407"/>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8A8"/>
    <w:rsid w:val="00126DCE"/>
    <w:rsid w:val="00126FF3"/>
    <w:rsid w:val="001279C2"/>
    <w:rsid w:val="00130C2A"/>
    <w:rsid w:val="00132272"/>
    <w:rsid w:val="00132A2A"/>
    <w:rsid w:val="0013537D"/>
    <w:rsid w:val="00135F7B"/>
    <w:rsid w:val="0013631E"/>
    <w:rsid w:val="00136E30"/>
    <w:rsid w:val="00141674"/>
    <w:rsid w:val="00141D54"/>
    <w:rsid w:val="00144E2A"/>
    <w:rsid w:val="001452AA"/>
    <w:rsid w:val="00145DB0"/>
    <w:rsid w:val="00147E92"/>
    <w:rsid w:val="00151A77"/>
    <w:rsid w:val="001523FE"/>
    <w:rsid w:val="00155E62"/>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7751C"/>
    <w:rsid w:val="00177A89"/>
    <w:rsid w:val="00177B98"/>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2DFF"/>
    <w:rsid w:val="001E384E"/>
    <w:rsid w:val="001E38A4"/>
    <w:rsid w:val="001E5275"/>
    <w:rsid w:val="001E643C"/>
    <w:rsid w:val="001E6E8A"/>
    <w:rsid w:val="001E7BBA"/>
    <w:rsid w:val="001F007B"/>
    <w:rsid w:val="001F5025"/>
    <w:rsid w:val="00200422"/>
    <w:rsid w:val="002038EB"/>
    <w:rsid w:val="00204755"/>
    <w:rsid w:val="0020478E"/>
    <w:rsid w:val="00204F02"/>
    <w:rsid w:val="0020548D"/>
    <w:rsid w:val="0020635A"/>
    <w:rsid w:val="00206BBF"/>
    <w:rsid w:val="00206CF4"/>
    <w:rsid w:val="00207465"/>
    <w:rsid w:val="002112CD"/>
    <w:rsid w:val="0021285A"/>
    <w:rsid w:val="0022041B"/>
    <w:rsid w:val="00222211"/>
    <w:rsid w:val="002224DA"/>
    <w:rsid w:val="00223559"/>
    <w:rsid w:val="00224A60"/>
    <w:rsid w:val="00225662"/>
    <w:rsid w:val="00225ABC"/>
    <w:rsid w:val="002268F1"/>
    <w:rsid w:val="00227305"/>
    <w:rsid w:val="00227745"/>
    <w:rsid w:val="00230DAF"/>
    <w:rsid w:val="002328D3"/>
    <w:rsid w:val="0023411A"/>
    <w:rsid w:val="00241FC8"/>
    <w:rsid w:val="002423C5"/>
    <w:rsid w:val="0024312C"/>
    <w:rsid w:val="002444E7"/>
    <w:rsid w:val="00245045"/>
    <w:rsid w:val="00245F45"/>
    <w:rsid w:val="0024609D"/>
    <w:rsid w:val="002468DF"/>
    <w:rsid w:val="00250E1B"/>
    <w:rsid w:val="002522B3"/>
    <w:rsid w:val="00254182"/>
    <w:rsid w:val="002559E7"/>
    <w:rsid w:val="002569A5"/>
    <w:rsid w:val="002571E0"/>
    <w:rsid w:val="0025775F"/>
    <w:rsid w:val="00260385"/>
    <w:rsid w:val="00260469"/>
    <w:rsid w:val="00260DA0"/>
    <w:rsid w:val="0026345D"/>
    <w:rsid w:val="002650B8"/>
    <w:rsid w:val="002661BB"/>
    <w:rsid w:val="00266656"/>
    <w:rsid w:val="002743AD"/>
    <w:rsid w:val="00274B8A"/>
    <w:rsid w:val="00274BFA"/>
    <w:rsid w:val="00275C68"/>
    <w:rsid w:val="00283727"/>
    <w:rsid w:val="002865E3"/>
    <w:rsid w:val="00286A0A"/>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2700"/>
    <w:rsid w:val="002C59B3"/>
    <w:rsid w:val="002C64CE"/>
    <w:rsid w:val="002D343F"/>
    <w:rsid w:val="002D4219"/>
    <w:rsid w:val="002D4285"/>
    <w:rsid w:val="002D44E9"/>
    <w:rsid w:val="002D6021"/>
    <w:rsid w:val="002D6548"/>
    <w:rsid w:val="002D699B"/>
    <w:rsid w:val="002E1232"/>
    <w:rsid w:val="002E51F3"/>
    <w:rsid w:val="002E57A4"/>
    <w:rsid w:val="002E5B68"/>
    <w:rsid w:val="002E5FF1"/>
    <w:rsid w:val="002E6C4E"/>
    <w:rsid w:val="002F08B7"/>
    <w:rsid w:val="002F0D95"/>
    <w:rsid w:val="002F1A27"/>
    <w:rsid w:val="002F21AF"/>
    <w:rsid w:val="002F22CD"/>
    <w:rsid w:val="002F355E"/>
    <w:rsid w:val="002F3C05"/>
    <w:rsid w:val="002F53E9"/>
    <w:rsid w:val="002F673B"/>
    <w:rsid w:val="002F6A5E"/>
    <w:rsid w:val="002F6F2D"/>
    <w:rsid w:val="00300E72"/>
    <w:rsid w:val="00301041"/>
    <w:rsid w:val="00302978"/>
    <w:rsid w:val="00303FC7"/>
    <w:rsid w:val="003047EE"/>
    <w:rsid w:val="0030503C"/>
    <w:rsid w:val="00305EC7"/>
    <w:rsid w:val="00306856"/>
    <w:rsid w:val="003122C2"/>
    <w:rsid w:val="0031393B"/>
    <w:rsid w:val="0031522C"/>
    <w:rsid w:val="00320A54"/>
    <w:rsid w:val="0032143C"/>
    <w:rsid w:val="003219F5"/>
    <w:rsid w:val="00325315"/>
    <w:rsid w:val="0032571E"/>
    <w:rsid w:val="00333780"/>
    <w:rsid w:val="003348A4"/>
    <w:rsid w:val="0033509B"/>
    <w:rsid w:val="00335197"/>
    <w:rsid w:val="00335961"/>
    <w:rsid w:val="00335FF9"/>
    <w:rsid w:val="00337058"/>
    <w:rsid w:val="00340AF2"/>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D27"/>
    <w:rsid w:val="00377197"/>
    <w:rsid w:val="003773D7"/>
    <w:rsid w:val="00380405"/>
    <w:rsid w:val="0038232D"/>
    <w:rsid w:val="00384A8F"/>
    <w:rsid w:val="00385FCB"/>
    <w:rsid w:val="003907E9"/>
    <w:rsid w:val="00396246"/>
    <w:rsid w:val="003A1FA4"/>
    <w:rsid w:val="003A347D"/>
    <w:rsid w:val="003A369D"/>
    <w:rsid w:val="003A3E88"/>
    <w:rsid w:val="003A5F0E"/>
    <w:rsid w:val="003A64DE"/>
    <w:rsid w:val="003A7392"/>
    <w:rsid w:val="003B065B"/>
    <w:rsid w:val="003B11AF"/>
    <w:rsid w:val="003B3045"/>
    <w:rsid w:val="003B451F"/>
    <w:rsid w:val="003B5A4A"/>
    <w:rsid w:val="003C3C9F"/>
    <w:rsid w:val="003C53FC"/>
    <w:rsid w:val="003C5536"/>
    <w:rsid w:val="003C6F92"/>
    <w:rsid w:val="003D1B21"/>
    <w:rsid w:val="003D3EE1"/>
    <w:rsid w:val="003D644E"/>
    <w:rsid w:val="003D7C90"/>
    <w:rsid w:val="003E31A7"/>
    <w:rsid w:val="003E5220"/>
    <w:rsid w:val="003E5C7D"/>
    <w:rsid w:val="003E7816"/>
    <w:rsid w:val="003F4008"/>
    <w:rsid w:val="003F4859"/>
    <w:rsid w:val="003F5642"/>
    <w:rsid w:val="003F69CF"/>
    <w:rsid w:val="003F7651"/>
    <w:rsid w:val="00400C43"/>
    <w:rsid w:val="00401196"/>
    <w:rsid w:val="00401E44"/>
    <w:rsid w:val="00402167"/>
    <w:rsid w:val="004031BB"/>
    <w:rsid w:val="004034A3"/>
    <w:rsid w:val="004045AD"/>
    <w:rsid w:val="00405664"/>
    <w:rsid w:val="00405788"/>
    <w:rsid w:val="004109FE"/>
    <w:rsid w:val="0041322F"/>
    <w:rsid w:val="004143CB"/>
    <w:rsid w:val="00417C60"/>
    <w:rsid w:val="00417F14"/>
    <w:rsid w:val="0042358F"/>
    <w:rsid w:val="00423F5C"/>
    <w:rsid w:val="004251B3"/>
    <w:rsid w:val="0042566D"/>
    <w:rsid w:val="00427237"/>
    <w:rsid w:val="00430518"/>
    <w:rsid w:val="00432341"/>
    <w:rsid w:val="00433025"/>
    <w:rsid w:val="00436985"/>
    <w:rsid w:val="00437E89"/>
    <w:rsid w:val="004421FA"/>
    <w:rsid w:val="004441E4"/>
    <w:rsid w:val="00445F59"/>
    <w:rsid w:val="00446446"/>
    <w:rsid w:val="00446623"/>
    <w:rsid w:val="00451471"/>
    <w:rsid w:val="00451ADA"/>
    <w:rsid w:val="00454C1A"/>
    <w:rsid w:val="00455ECA"/>
    <w:rsid w:val="00455F9B"/>
    <w:rsid w:val="004577F1"/>
    <w:rsid w:val="00461050"/>
    <w:rsid w:val="004614A2"/>
    <w:rsid w:val="00461CA1"/>
    <w:rsid w:val="0046404A"/>
    <w:rsid w:val="00465134"/>
    <w:rsid w:val="0046528D"/>
    <w:rsid w:val="00467E51"/>
    <w:rsid w:val="004713D1"/>
    <w:rsid w:val="00472CF6"/>
    <w:rsid w:val="0047555E"/>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4F8D"/>
    <w:rsid w:val="004B69CB"/>
    <w:rsid w:val="004B75AD"/>
    <w:rsid w:val="004B75D5"/>
    <w:rsid w:val="004C410E"/>
    <w:rsid w:val="004C5EC2"/>
    <w:rsid w:val="004D09EA"/>
    <w:rsid w:val="004D13AE"/>
    <w:rsid w:val="004D4553"/>
    <w:rsid w:val="004D7609"/>
    <w:rsid w:val="004D772E"/>
    <w:rsid w:val="004E635B"/>
    <w:rsid w:val="004E68AB"/>
    <w:rsid w:val="004F138A"/>
    <w:rsid w:val="004F3079"/>
    <w:rsid w:val="004F3E41"/>
    <w:rsid w:val="004F41B8"/>
    <w:rsid w:val="004F458E"/>
    <w:rsid w:val="004F487F"/>
    <w:rsid w:val="004F609C"/>
    <w:rsid w:val="005041BD"/>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8CC"/>
    <w:rsid w:val="00540F6A"/>
    <w:rsid w:val="00541A8C"/>
    <w:rsid w:val="005449BB"/>
    <w:rsid w:val="005472D7"/>
    <w:rsid w:val="0055365D"/>
    <w:rsid w:val="005546E1"/>
    <w:rsid w:val="0055524B"/>
    <w:rsid w:val="00557340"/>
    <w:rsid w:val="005602F0"/>
    <w:rsid w:val="00562CC9"/>
    <w:rsid w:val="0056515E"/>
    <w:rsid w:val="00566A4F"/>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7D8"/>
    <w:rsid w:val="00597ABC"/>
    <w:rsid w:val="005A1AFC"/>
    <w:rsid w:val="005A2175"/>
    <w:rsid w:val="005B037C"/>
    <w:rsid w:val="005B0ED5"/>
    <w:rsid w:val="005B10FE"/>
    <w:rsid w:val="005B21ED"/>
    <w:rsid w:val="005B3281"/>
    <w:rsid w:val="005B452A"/>
    <w:rsid w:val="005B56E9"/>
    <w:rsid w:val="005C0162"/>
    <w:rsid w:val="005C0742"/>
    <w:rsid w:val="005C1120"/>
    <w:rsid w:val="005C14C4"/>
    <w:rsid w:val="005C232C"/>
    <w:rsid w:val="005C3371"/>
    <w:rsid w:val="005C5AB1"/>
    <w:rsid w:val="005C61BD"/>
    <w:rsid w:val="005C6FB6"/>
    <w:rsid w:val="005C7DDC"/>
    <w:rsid w:val="005D02FB"/>
    <w:rsid w:val="005D1828"/>
    <w:rsid w:val="005D2181"/>
    <w:rsid w:val="005D2869"/>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251D"/>
    <w:rsid w:val="00665158"/>
    <w:rsid w:val="00665B98"/>
    <w:rsid w:val="00665F01"/>
    <w:rsid w:val="006666C3"/>
    <w:rsid w:val="00666DA8"/>
    <w:rsid w:val="00666F5F"/>
    <w:rsid w:val="00667D21"/>
    <w:rsid w:val="00674F96"/>
    <w:rsid w:val="00675272"/>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47D2"/>
    <w:rsid w:val="006B7AF1"/>
    <w:rsid w:val="006C1058"/>
    <w:rsid w:val="006C16E1"/>
    <w:rsid w:val="006C3555"/>
    <w:rsid w:val="006C3591"/>
    <w:rsid w:val="006C6F8C"/>
    <w:rsid w:val="006C7888"/>
    <w:rsid w:val="006D0B34"/>
    <w:rsid w:val="006D68FF"/>
    <w:rsid w:val="006D6909"/>
    <w:rsid w:val="006E27B1"/>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0A98"/>
    <w:rsid w:val="00701114"/>
    <w:rsid w:val="00703287"/>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5D2"/>
    <w:rsid w:val="00742678"/>
    <w:rsid w:val="00742AB6"/>
    <w:rsid w:val="00747069"/>
    <w:rsid w:val="00755991"/>
    <w:rsid w:val="00757D42"/>
    <w:rsid w:val="0076011B"/>
    <w:rsid w:val="007603E4"/>
    <w:rsid w:val="007633A3"/>
    <w:rsid w:val="00763FFD"/>
    <w:rsid w:val="00767616"/>
    <w:rsid w:val="00767A4B"/>
    <w:rsid w:val="0077111C"/>
    <w:rsid w:val="00771A94"/>
    <w:rsid w:val="007754EE"/>
    <w:rsid w:val="00777DC1"/>
    <w:rsid w:val="00782F97"/>
    <w:rsid w:val="00786C22"/>
    <w:rsid w:val="00787545"/>
    <w:rsid w:val="00787BBD"/>
    <w:rsid w:val="00787CE9"/>
    <w:rsid w:val="0079013C"/>
    <w:rsid w:val="00790EA5"/>
    <w:rsid w:val="0079112D"/>
    <w:rsid w:val="007916AE"/>
    <w:rsid w:val="00796DD9"/>
    <w:rsid w:val="00797266"/>
    <w:rsid w:val="007A1E1C"/>
    <w:rsid w:val="007A2A24"/>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1A05"/>
    <w:rsid w:val="007D2F00"/>
    <w:rsid w:val="007D3841"/>
    <w:rsid w:val="007D45B6"/>
    <w:rsid w:val="007D6398"/>
    <w:rsid w:val="007E32FD"/>
    <w:rsid w:val="007E38CC"/>
    <w:rsid w:val="007E6AA2"/>
    <w:rsid w:val="007E6D42"/>
    <w:rsid w:val="007E7C6D"/>
    <w:rsid w:val="007F10AB"/>
    <w:rsid w:val="007F1477"/>
    <w:rsid w:val="007F1B4D"/>
    <w:rsid w:val="007F339F"/>
    <w:rsid w:val="007F777E"/>
    <w:rsid w:val="008007C9"/>
    <w:rsid w:val="0080103D"/>
    <w:rsid w:val="0080197B"/>
    <w:rsid w:val="00802ED7"/>
    <w:rsid w:val="00804CAC"/>
    <w:rsid w:val="0080573F"/>
    <w:rsid w:val="00807BF5"/>
    <w:rsid w:val="00812F57"/>
    <w:rsid w:val="00820F58"/>
    <w:rsid w:val="0082264A"/>
    <w:rsid w:val="00824D94"/>
    <w:rsid w:val="00825564"/>
    <w:rsid w:val="00825CE5"/>
    <w:rsid w:val="00832562"/>
    <w:rsid w:val="008333A9"/>
    <w:rsid w:val="008338CF"/>
    <w:rsid w:val="00833C78"/>
    <w:rsid w:val="0083526B"/>
    <w:rsid w:val="00835604"/>
    <w:rsid w:val="00842155"/>
    <w:rsid w:val="008426FD"/>
    <w:rsid w:val="00842C6F"/>
    <w:rsid w:val="0084625A"/>
    <w:rsid w:val="00850DBC"/>
    <w:rsid w:val="008568EC"/>
    <w:rsid w:val="00860D9F"/>
    <w:rsid w:val="008611DF"/>
    <w:rsid w:val="00861D27"/>
    <w:rsid w:val="00861D9D"/>
    <w:rsid w:val="008627AC"/>
    <w:rsid w:val="00863353"/>
    <w:rsid w:val="008636AC"/>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734"/>
    <w:rsid w:val="008B58E3"/>
    <w:rsid w:val="008C1122"/>
    <w:rsid w:val="008C24A4"/>
    <w:rsid w:val="008C2C06"/>
    <w:rsid w:val="008C46B4"/>
    <w:rsid w:val="008C4F02"/>
    <w:rsid w:val="008C4FA2"/>
    <w:rsid w:val="008C7375"/>
    <w:rsid w:val="008D1753"/>
    <w:rsid w:val="008D31C4"/>
    <w:rsid w:val="008D42E6"/>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4368"/>
    <w:rsid w:val="00934AAD"/>
    <w:rsid w:val="00935239"/>
    <w:rsid w:val="0094017A"/>
    <w:rsid w:val="009405D3"/>
    <w:rsid w:val="009407CE"/>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6630"/>
    <w:rsid w:val="00967565"/>
    <w:rsid w:val="00971078"/>
    <w:rsid w:val="00974932"/>
    <w:rsid w:val="00974FA3"/>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4A4"/>
    <w:rsid w:val="009F489D"/>
    <w:rsid w:val="009F63C1"/>
    <w:rsid w:val="009F6FAF"/>
    <w:rsid w:val="009F734E"/>
    <w:rsid w:val="00A003D3"/>
    <w:rsid w:val="00A02910"/>
    <w:rsid w:val="00A03F14"/>
    <w:rsid w:val="00A0489E"/>
    <w:rsid w:val="00A13AC3"/>
    <w:rsid w:val="00A16AF5"/>
    <w:rsid w:val="00A226FB"/>
    <w:rsid w:val="00A25446"/>
    <w:rsid w:val="00A26E97"/>
    <w:rsid w:val="00A27AF0"/>
    <w:rsid w:val="00A3078A"/>
    <w:rsid w:val="00A3146E"/>
    <w:rsid w:val="00A33E9A"/>
    <w:rsid w:val="00A34329"/>
    <w:rsid w:val="00A347F5"/>
    <w:rsid w:val="00A34CBE"/>
    <w:rsid w:val="00A35613"/>
    <w:rsid w:val="00A37E71"/>
    <w:rsid w:val="00A4048B"/>
    <w:rsid w:val="00A404A5"/>
    <w:rsid w:val="00A407E7"/>
    <w:rsid w:val="00A41D92"/>
    <w:rsid w:val="00A420E7"/>
    <w:rsid w:val="00A448F7"/>
    <w:rsid w:val="00A4786A"/>
    <w:rsid w:val="00A5031D"/>
    <w:rsid w:val="00A50F29"/>
    <w:rsid w:val="00A51574"/>
    <w:rsid w:val="00A517B3"/>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6FF4"/>
    <w:rsid w:val="00AF7475"/>
    <w:rsid w:val="00B00FB2"/>
    <w:rsid w:val="00B03F08"/>
    <w:rsid w:val="00B0408C"/>
    <w:rsid w:val="00B07325"/>
    <w:rsid w:val="00B076FD"/>
    <w:rsid w:val="00B1202D"/>
    <w:rsid w:val="00B13C84"/>
    <w:rsid w:val="00B14512"/>
    <w:rsid w:val="00B145FF"/>
    <w:rsid w:val="00B15B97"/>
    <w:rsid w:val="00B200C3"/>
    <w:rsid w:val="00B21D4E"/>
    <w:rsid w:val="00B2284F"/>
    <w:rsid w:val="00B2437E"/>
    <w:rsid w:val="00B247F1"/>
    <w:rsid w:val="00B25EE9"/>
    <w:rsid w:val="00B2621F"/>
    <w:rsid w:val="00B26CD5"/>
    <w:rsid w:val="00B321EF"/>
    <w:rsid w:val="00B35B59"/>
    <w:rsid w:val="00B36CD1"/>
    <w:rsid w:val="00B47775"/>
    <w:rsid w:val="00B52106"/>
    <w:rsid w:val="00B53274"/>
    <w:rsid w:val="00B542E9"/>
    <w:rsid w:val="00B57648"/>
    <w:rsid w:val="00B61390"/>
    <w:rsid w:val="00B631A2"/>
    <w:rsid w:val="00B64286"/>
    <w:rsid w:val="00B704F6"/>
    <w:rsid w:val="00B72B82"/>
    <w:rsid w:val="00B7455D"/>
    <w:rsid w:val="00B749D8"/>
    <w:rsid w:val="00B75122"/>
    <w:rsid w:val="00B7695F"/>
    <w:rsid w:val="00B77BF1"/>
    <w:rsid w:val="00B80EE9"/>
    <w:rsid w:val="00B81C62"/>
    <w:rsid w:val="00B81FC6"/>
    <w:rsid w:val="00B853C5"/>
    <w:rsid w:val="00B85F49"/>
    <w:rsid w:val="00B865B1"/>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B7845"/>
    <w:rsid w:val="00BB7F9B"/>
    <w:rsid w:val="00BC10C1"/>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4335"/>
    <w:rsid w:val="00BF64A5"/>
    <w:rsid w:val="00BF7790"/>
    <w:rsid w:val="00C00AAB"/>
    <w:rsid w:val="00C02CF0"/>
    <w:rsid w:val="00C036FD"/>
    <w:rsid w:val="00C03857"/>
    <w:rsid w:val="00C04139"/>
    <w:rsid w:val="00C0441F"/>
    <w:rsid w:val="00C0677C"/>
    <w:rsid w:val="00C11A5E"/>
    <w:rsid w:val="00C2279E"/>
    <w:rsid w:val="00C25266"/>
    <w:rsid w:val="00C26CDE"/>
    <w:rsid w:val="00C316CA"/>
    <w:rsid w:val="00C343AE"/>
    <w:rsid w:val="00C3597A"/>
    <w:rsid w:val="00C40F7B"/>
    <w:rsid w:val="00C436A4"/>
    <w:rsid w:val="00C473B8"/>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3E94"/>
    <w:rsid w:val="00C74D95"/>
    <w:rsid w:val="00C76E8A"/>
    <w:rsid w:val="00C82FE2"/>
    <w:rsid w:val="00C832F7"/>
    <w:rsid w:val="00C83414"/>
    <w:rsid w:val="00C83B41"/>
    <w:rsid w:val="00C858D8"/>
    <w:rsid w:val="00C86176"/>
    <w:rsid w:val="00C86C04"/>
    <w:rsid w:val="00C86FF4"/>
    <w:rsid w:val="00C90D3F"/>
    <w:rsid w:val="00C9409E"/>
    <w:rsid w:val="00C96957"/>
    <w:rsid w:val="00CA0C97"/>
    <w:rsid w:val="00CA1A34"/>
    <w:rsid w:val="00CA2AA7"/>
    <w:rsid w:val="00CA341D"/>
    <w:rsid w:val="00CA5C1B"/>
    <w:rsid w:val="00CB07B3"/>
    <w:rsid w:val="00CB1CA4"/>
    <w:rsid w:val="00CB295E"/>
    <w:rsid w:val="00CB51EE"/>
    <w:rsid w:val="00CC0717"/>
    <w:rsid w:val="00CC20D5"/>
    <w:rsid w:val="00CC322F"/>
    <w:rsid w:val="00CC4D4D"/>
    <w:rsid w:val="00CC5A67"/>
    <w:rsid w:val="00CC63E5"/>
    <w:rsid w:val="00CD4F6C"/>
    <w:rsid w:val="00CD4F80"/>
    <w:rsid w:val="00CD6537"/>
    <w:rsid w:val="00CD6B32"/>
    <w:rsid w:val="00CD6C5E"/>
    <w:rsid w:val="00CE0F28"/>
    <w:rsid w:val="00CE17FB"/>
    <w:rsid w:val="00CE360E"/>
    <w:rsid w:val="00CE4223"/>
    <w:rsid w:val="00CE514D"/>
    <w:rsid w:val="00CE64E7"/>
    <w:rsid w:val="00CF057A"/>
    <w:rsid w:val="00CF2FDE"/>
    <w:rsid w:val="00CF3246"/>
    <w:rsid w:val="00CF3AA9"/>
    <w:rsid w:val="00CF4355"/>
    <w:rsid w:val="00CF43C0"/>
    <w:rsid w:val="00CF4E74"/>
    <w:rsid w:val="00D024D7"/>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2DE"/>
    <w:rsid w:val="00D16688"/>
    <w:rsid w:val="00D166E6"/>
    <w:rsid w:val="00D209F4"/>
    <w:rsid w:val="00D2163A"/>
    <w:rsid w:val="00D2235C"/>
    <w:rsid w:val="00D22655"/>
    <w:rsid w:val="00D25415"/>
    <w:rsid w:val="00D25D92"/>
    <w:rsid w:val="00D26687"/>
    <w:rsid w:val="00D26AD6"/>
    <w:rsid w:val="00D31740"/>
    <w:rsid w:val="00D3223B"/>
    <w:rsid w:val="00D32E03"/>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3D21"/>
    <w:rsid w:val="00DA45E4"/>
    <w:rsid w:val="00DA49C4"/>
    <w:rsid w:val="00DA4D48"/>
    <w:rsid w:val="00DA6C01"/>
    <w:rsid w:val="00DA7102"/>
    <w:rsid w:val="00DB1E05"/>
    <w:rsid w:val="00DB4448"/>
    <w:rsid w:val="00DB4EB7"/>
    <w:rsid w:val="00DB5A48"/>
    <w:rsid w:val="00DC1E48"/>
    <w:rsid w:val="00DC2181"/>
    <w:rsid w:val="00DC3920"/>
    <w:rsid w:val="00DC3AEC"/>
    <w:rsid w:val="00DC3BAA"/>
    <w:rsid w:val="00DC677C"/>
    <w:rsid w:val="00DC7472"/>
    <w:rsid w:val="00DC7D4C"/>
    <w:rsid w:val="00DD1173"/>
    <w:rsid w:val="00DD40D1"/>
    <w:rsid w:val="00DD4819"/>
    <w:rsid w:val="00DD4FB2"/>
    <w:rsid w:val="00DD5E8D"/>
    <w:rsid w:val="00DD6296"/>
    <w:rsid w:val="00DD631B"/>
    <w:rsid w:val="00DE25EE"/>
    <w:rsid w:val="00DE5C3E"/>
    <w:rsid w:val="00DF25F2"/>
    <w:rsid w:val="00DF2764"/>
    <w:rsid w:val="00DF2BB9"/>
    <w:rsid w:val="00DF3DB6"/>
    <w:rsid w:val="00DF499F"/>
    <w:rsid w:val="00DF576A"/>
    <w:rsid w:val="00DF5BE9"/>
    <w:rsid w:val="00E00215"/>
    <w:rsid w:val="00E00C86"/>
    <w:rsid w:val="00E01865"/>
    <w:rsid w:val="00E03696"/>
    <w:rsid w:val="00E10278"/>
    <w:rsid w:val="00E10519"/>
    <w:rsid w:val="00E12001"/>
    <w:rsid w:val="00E127B5"/>
    <w:rsid w:val="00E1317F"/>
    <w:rsid w:val="00E137F4"/>
    <w:rsid w:val="00E15C6B"/>
    <w:rsid w:val="00E17229"/>
    <w:rsid w:val="00E22529"/>
    <w:rsid w:val="00E230C8"/>
    <w:rsid w:val="00E3055C"/>
    <w:rsid w:val="00E32ACA"/>
    <w:rsid w:val="00E33D22"/>
    <w:rsid w:val="00E33DB6"/>
    <w:rsid w:val="00E3415C"/>
    <w:rsid w:val="00E34279"/>
    <w:rsid w:val="00E34444"/>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61A1"/>
    <w:rsid w:val="00E676CE"/>
    <w:rsid w:val="00E70B01"/>
    <w:rsid w:val="00E70D29"/>
    <w:rsid w:val="00E718FE"/>
    <w:rsid w:val="00E72B8B"/>
    <w:rsid w:val="00E72F5E"/>
    <w:rsid w:val="00E74579"/>
    <w:rsid w:val="00E7491D"/>
    <w:rsid w:val="00E75D87"/>
    <w:rsid w:val="00E76D5B"/>
    <w:rsid w:val="00E829F3"/>
    <w:rsid w:val="00E84576"/>
    <w:rsid w:val="00E86DC9"/>
    <w:rsid w:val="00E8790E"/>
    <w:rsid w:val="00E9067D"/>
    <w:rsid w:val="00E93328"/>
    <w:rsid w:val="00E956DC"/>
    <w:rsid w:val="00E95FE1"/>
    <w:rsid w:val="00E97A70"/>
    <w:rsid w:val="00E97F3E"/>
    <w:rsid w:val="00EA03E5"/>
    <w:rsid w:val="00EA17C9"/>
    <w:rsid w:val="00EA17EF"/>
    <w:rsid w:val="00EA23B9"/>
    <w:rsid w:val="00EA3689"/>
    <w:rsid w:val="00EA38A4"/>
    <w:rsid w:val="00EA4FF2"/>
    <w:rsid w:val="00EA760A"/>
    <w:rsid w:val="00EB2306"/>
    <w:rsid w:val="00EB2375"/>
    <w:rsid w:val="00EB281D"/>
    <w:rsid w:val="00EB2955"/>
    <w:rsid w:val="00EB2CCE"/>
    <w:rsid w:val="00EB31FA"/>
    <w:rsid w:val="00EB431B"/>
    <w:rsid w:val="00EB4C0D"/>
    <w:rsid w:val="00EC0C01"/>
    <w:rsid w:val="00EC2BAE"/>
    <w:rsid w:val="00EC3945"/>
    <w:rsid w:val="00EC433B"/>
    <w:rsid w:val="00EC4CE0"/>
    <w:rsid w:val="00EC4E49"/>
    <w:rsid w:val="00EC5E69"/>
    <w:rsid w:val="00EC7351"/>
    <w:rsid w:val="00ED07D0"/>
    <w:rsid w:val="00ED21A4"/>
    <w:rsid w:val="00ED3407"/>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05B"/>
    <w:rsid w:val="00F0682B"/>
    <w:rsid w:val="00F10420"/>
    <w:rsid w:val="00F12485"/>
    <w:rsid w:val="00F15201"/>
    <w:rsid w:val="00F153CC"/>
    <w:rsid w:val="00F20546"/>
    <w:rsid w:val="00F2062C"/>
    <w:rsid w:val="00F235B7"/>
    <w:rsid w:val="00F245C6"/>
    <w:rsid w:val="00F260C9"/>
    <w:rsid w:val="00F3101D"/>
    <w:rsid w:val="00F321D4"/>
    <w:rsid w:val="00F3542B"/>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41FA"/>
    <w:rsid w:val="00F84322"/>
    <w:rsid w:val="00F85071"/>
    <w:rsid w:val="00F86888"/>
    <w:rsid w:val="00F91696"/>
    <w:rsid w:val="00F9231A"/>
    <w:rsid w:val="00F96FF0"/>
    <w:rsid w:val="00FA1212"/>
    <w:rsid w:val="00FA1A53"/>
    <w:rsid w:val="00FA1B07"/>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F9D929E2-4945-4EB7-BCCD-EB6D31DA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semiHidden/>
    <w:rsid w:val="00721FDA"/>
    <w:rPr>
      <w:sz w:val="16"/>
      <w:szCs w:val="16"/>
    </w:rPr>
  </w:style>
  <w:style w:type="paragraph" w:styleId="CommentText">
    <w:name w:val="annotation text"/>
    <w:basedOn w:val="Normal"/>
    <w:link w:val="CommentTextChar"/>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CC5A67"/>
    <w:rPr>
      <w:color w:val="808080"/>
      <w:shd w:val="clear" w:color="auto" w:fill="E6E6E6"/>
    </w:rPr>
  </w:style>
  <w:style w:type="character" w:customStyle="1" w:styleId="watch-title">
    <w:name w:val="watch-title"/>
    <w:basedOn w:val="DefaultParagraphFont"/>
    <w:rsid w:val="00155E62"/>
  </w:style>
  <w:style w:type="character" w:customStyle="1" w:styleId="il">
    <w:name w:val="il"/>
    <w:basedOn w:val="DefaultParagraphFont"/>
    <w:rsid w:val="00325315"/>
  </w:style>
  <w:style w:type="character" w:customStyle="1" w:styleId="apple-converted-space">
    <w:name w:val="apple-converted-space"/>
    <w:basedOn w:val="DefaultParagraphFont"/>
    <w:rsid w:val="00EC0C01"/>
  </w:style>
  <w:style w:type="character" w:styleId="Strong">
    <w:name w:val="Strong"/>
    <w:basedOn w:val="DefaultParagraphFont"/>
    <w:uiPriority w:val="22"/>
    <w:qFormat/>
    <w:rsid w:val="00EC0C01"/>
    <w:rPr>
      <w:b/>
      <w:bCs/>
    </w:rPr>
  </w:style>
  <w:style w:type="character" w:customStyle="1" w:styleId="UnresolvedMention2">
    <w:name w:val="Unresolved Mention2"/>
    <w:basedOn w:val="DefaultParagraphFont"/>
    <w:uiPriority w:val="99"/>
    <w:semiHidden/>
    <w:unhideWhenUsed/>
    <w:rsid w:val="00FA1B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75791430">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186945842">
      <w:bodyDiv w:val="1"/>
      <w:marLeft w:val="0"/>
      <w:marRight w:val="0"/>
      <w:marTop w:val="0"/>
      <w:marBottom w:val="0"/>
      <w:divBdr>
        <w:top w:val="none" w:sz="0" w:space="0" w:color="auto"/>
        <w:left w:val="none" w:sz="0" w:space="0" w:color="auto"/>
        <w:bottom w:val="none" w:sz="0" w:space="0" w:color="auto"/>
        <w:right w:val="none" w:sz="0" w:space="0" w:color="auto"/>
      </w:divBdr>
    </w:div>
    <w:div w:id="1214808051">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77808618">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885405696">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youtu.be/xxiqk7wfPEQ" TargetMode="External"/><Relationship Id="rId26" Type="http://schemas.openxmlformats.org/officeDocument/2006/relationships/hyperlink" Target="https://youtu.be/gAkjx25o4eI" TargetMode="External"/><Relationship Id="rId39" Type="http://schemas.openxmlformats.org/officeDocument/2006/relationships/hyperlink" Target="https://youtu.be/OLQJJDrbj6Q" TargetMode="External"/><Relationship Id="rId21" Type="http://schemas.openxmlformats.org/officeDocument/2006/relationships/hyperlink" Target="https://healthpsychology.org/what-is-health-psychology/" TargetMode="External"/><Relationship Id="rId34" Type="http://schemas.openxmlformats.org/officeDocument/2006/relationships/hyperlink" Target="https://youtu.be/v-t1Z5-oPtU" TargetMode="External"/><Relationship Id="rId42" Type="http://schemas.openxmlformats.org/officeDocument/2006/relationships/hyperlink" Target="https://youtu.be/9BkbYeTC6Mo" TargetMode="External"/><Relationship Id="rId47" Type="http://schemas.openxmlformats.org/officeDocument/2006/relationships/hyperlink" Target="https://youtu.be/Xn7Sd5Uu42A" TargetMode="External"/><Relationship Id="rId50" Type="http://schemas.openxmlformats.org/officeDocument/2006/relationships/hyperlink" Target="https://youtu.be/ioeFud3HRr4"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support.office.com/en-us/article/Add-or-delete-audio-in-your-PowerPoint-presentation-c3b2a9fd-2547-41d9-9182-3dfaa58f1316?ui=en-US&amp;rs=en-US&amp;ad=US" TargetMode="External"/><Relationship Id="rId11" Type="http://schemas.openxmlformats.org/officeDocument/2006/relationships/footnotes" Target="footnotes.xml"/><Relationship Id="rId24" Type="http://schemas.openxmlformats.org/officeDocument/2006/relationships/hyperlink" Target="https://acestoohigh.com/got-your-ace-score/" TargetMode="External"/><Relationship Id="rId32" Type="http://schemas.openxmlformats.org/officeDocument/2006/relationships/hyperlink" Target="https://youtu.be/86HUcX8ZtAk" TargetMode="External"/><Relationship Id="rId37" Type="http://schemas.openxmlformats.org/officeDocument/2006/relationships/hyperlink" Target="https://youtu.be/XfQDFESD3V4" TargetMode="External"/><Relationship Id="rId40" Type="http://schemas.openxmlformats.org/officeDocument/2006/relationships/hyperlink" Target="https://youtu.be/WGECqL1qb1A" TargetMode="External"/><Relationship Id="rId45" Type="http://schemas.openxmlformats.org/officeDocument/2006/relationships/hyperlink" Target="https://support.office.com/en-us/article/Record-a-slide-show-with-narration-and-slide-timings-0b9502c6-5f6c-40ae-b1e7-e47d8741161c"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s://youtu.be/95ovIJ3dsNk" TargetMode="External"/><Relationship Id="rId31" Type="http://schemas.openxmlformats.org/officeDocument/2006/relationships/hyperlink" Target="https://youtu.be/gAkjx25o4eI" TargetMode="External"/><Relationship Id="rId44" Type="http://schemas.openxmlformats.org/officeDocument/2006/relationships/hyperlink" Target="https://support.office.com/en-us/article/Add-or-delete-audio-in-your-PowerPoint-presentation-c3b2a9fd-2547-41d9-9182-3dfaa58f1316?ui=en-US&amp;rs=en-US&amp;ad=US"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youtu.be/xxiqk7wfPEQ" TargetMode="External"/><Relationship Id="rId27" Type="http://schemas.openxmlformats.org/officeDocument/2006/relationships/hyperlink" Target="https://youtu.be/86HUcX8ZtAk" TargetMode="External"/><Relationship Id="rId30" Type="http://schemas.openxmlformats.org/officeDocument/2006/relationships/hyperlink" Target="https://support.office.com/en-us/article/Record-a-slide-show-with-narration-and-slide-timings-0b9502c6-5f6c-40ae-b1e7-e47d8741161c" TargetMode="External"/><Relationship Id="rId35" Type="http://schemas.openxmlformats.org/officeDocument/2006/relationships/hyperlink" Target="https://www.mindtools.com/pages/article/newTCS_82.htm" TargetMode="External"/><Relationship Id="rId43" Type="http://schemas.openxmlformats.org/officeDocument/2006/relationships/hyperlink" Target="https://youtu.be/Xn7Sd5Uu42A" TargetMode="External"/><Relationship Id="rId48" Type="http://schemas.openxmlformats.org/officeDocument/2006/relationships/hyperlink" Target="https://youtu.be/ioeFud3HRr4" TargetMode="External"/><Relationship Id="rId8" Type="http://schemas.openxmlformats.org/officeDocument/2006/relationships/styles" Target="styles.xml"/><Relationship Id="rId51" Type="http://schemas.openxmlformats.org/officeDocument/2006/relationships/hyperlink" Target="https://youtu.be/WsE0todqBXY"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healthpsychology.org/what-is-health-psychology/" TargetMode="External"/><Relationship Id="rId25" Type="http://schemas.openxmlformats.org/officeDocument/2006/relationships/hyperlink" Target="https://youtu.be/v-t1Z5-oPtU" TargetMode="External"/><Relationship Id="rId33" Type="http://schemas.openxmlformats.org/officeDocument/2006/relationships/hyperlink" Target="https://youtu.be/kgTL5G1ibIo" TargetMode="External"/><Relationship Id="rId38" Type="http://schemas.openxmlformats.org/officeDocument/2006/relationships/hyperlink" Target="https://youtu.be/OLQJJDrbj6Q" TargetMode="External"/><Relationship Id="rId46" Type="http://schemas.openxmlformats.org/officeDocument/2006/relationships/hyperlink" Target="https://youtu.be/9BkbYeTC6Mo" TargetMode="External"/><Relationship Id="rId20" Type="http://schemas.openxmlformats.org/officeDocument/2006/relationships/hyperlink" Target="https://sites.gmercyu.edu/student-resources/adobe-connect-resources/" TargetMode="External"/><Relationship Id="rId41" Type="http://schemas.openxmlformats.org/officeDocument/2006/relationships/hyperlink" Target="https://youtu.be/XfQDFESD3V4"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youtu.be/95ovIJ3dsNk" TargetMode="External"/><Relationship Id="rId28" Type="http://schemas.openxmlformats.org/officeDocument/2006/relationships/hyperlink" Target="https://youtu.be/kgTL5G1ibIo" TargetMode="External"/><Relationship Id="rId36" Type="http://schemas.openxmlformats.org/officeDocument/2006/relationships/hyperlink" Target="https://youtu.be/WGECqL1qb1A" TargetMode="External"/><Relationship Id="rId49" Type="http://schemas.openxmlformats.org/officeDocument/2006/relationships/hyperlink" Target="https://youtu.be/WsE0todqBX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9A756D94-A5FE-41D8-96FA-331BFB237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4</TotalTime>
  <Pages>25</Pages>
  <Words>5655</Words>
  <Characters>32235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7</cp:revision>
  <cp:lastPrinted>2009-04-23T17:02:00Z</cp:lastPrinted>
  <dcterms:created xsi:type="dcterms:W3CDTF">2018-04-25T19:02:00Z</dcterms:created>
  <dcterms:modified xsi:type="dcterms:W3CDTF">2019-03-07T21:55:00Z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