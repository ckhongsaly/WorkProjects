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C54880" w:rsidRDefault="005C1120" w:rsidP="0020635A">
      <w:pPr>
        <w:pStyle w:val="Heading1"/>
      </w:pPr>
      <w:r w:rsidRPr="00C54880">
        <w:t xml:space="preserve">Course </w:t>
      </w:r>
      <w:r w:rsidR="00732A3B" w:rsidRPr="00C54880">
        <w:t>Description</w:t>
      </w:r>
      <w:r w:rsidRPr="00C54880">
        <w:t xml:space="preserve"> </w:t>
      </w:r>
    </w:p>
    <w:p w14:paraId="0D279BCC" w14:textId="77777777" w:rsidR="00121460" w:rsidRPr="00C54880" w:rsidRDefault="00121460" w:rsidP="00DC3920">
      <w:pPr>
        <w:rPr>
          <w:rFonts w:cs="Arial"/>
        </w:rPr>
      </w:pPr>
    </w:p>
    <w:p w14:paraId="1CA9AFC7" w14:textId="7AABF5C5" w:rsidR="00E676CE" w:rsidRDefault="00D946AF" w:rsidP="00DC3920">
      <w:pPr>
        <w:rPr>
          <w:rFonts w:eastAsiaTheme="minorHAnsi" w:cs="Arial"/>
          <w:b/>
          <w:szCs w:val="20"/>
        </w:rPr>
      </w:pPr>
      <w:r w:rsidRPr="00C54880">
        <w:rPr>
          <w:rFonts w:eastAsiaTheme="minorHAnsi" w:cs="Arial"/>
          <w:szCs w:val="20"/>
        </w:rPr>
        <w:t>This course is designed to help students become more proficient in using the basic psychological counseling techniques used in the helping relationship. Through active out</w:t>
      </w:r>
      <w:r w:rsidR="00792ADA">
        <w:rPr>
          <w:rFonts w:eastAsiaTheme="minorHAnsi" w:cs="Arial"/>
          <w:szCs w:val="20"/>
        </w:rPr>
        <w:t>-</w:t>
      </w:r>
      <w:r w:rsidRPr="00C54880">
        <w:rPr>
          <w:rFonts w:eastAsiaTheme="minorHAnsi" w:cs="Arial"/>
          <w:szCs w:val="20"/>
        </w:rPr>
        <w:t>of</w:t>
      </w:r>
      <w:r w:rsidR="00792ADA">
        <w:rPr>
          <w:rFonts w:eastAsiaTheme="minorHAnsi" w:cs="Arial"/>
          <w:szCs w:val="20"/>
        </w:rPr>
        <w:t>-</w:t>
      </w:r>
      <w:r w:rsidRPr="00C54880">
        <w:rPr>
          <w:rFonts w:eastAsiaTheme="minorHAnsi" w:cs="Arial"/>
          <w:szCs w:val="20"/>
        </w:rPr>
        <w:t>class and residency experiences and trainings</w:t>
      </w:r>
      <w:r w:rsidR="00792ADA">
        <w:rPr>
          <w:rFonts w:eastAsiaTheme="minorHAnsi" w:cs="Arial"/>
          <w:szCs w:val="20"/>
        </w:rPr>
        <w:t>,</w:t>
      </w:r>
      <w:r w:rsidRPr="00C54880">
        <w:rPr>
          <w:rFonts w:eastAsiaTheme="minorHAnsi" w:cs="Arial"/>
          <w:szCs w:val="20"/>
        </w:rPr>
        <w:t xml:space="preserve"> students will develop basic counseling skills. Mock counseling practice and video demonstration of learned counseling skills is a key component of this course. This course has a residency requirement. </w:t>
      </w:r>
      <w:r w:rsidRPr="00C54880">
        <w:rPr>
          <w:rFonts w:eastAsiaTheme="minorHAnsi" w:cs="Arial"/>
          <w:b/>
          <w:szCs w:val="20"/>
        </w:rPr>
        <w:t>Only open to degree students or with permission of the Program Director.</w:t>
      </w:r>
    </w:p>
    <w:p w14:paraId="32007B4E" w14:textId="5787392D" w:rsidR="0046751C" w:rsidRDefault="0046751C" w:rsidP="00DC3920">
      <w:pPr>
        <w:rPr>
          <w:rFonts w:eastAsiaTheme="minorHAnsi" w:cs="Arial"/>
          <w:b/>
          <w:szCs w:val="20"/>
        </w:rPr>
      </w:pPr>
    </w:p>
    <w:p w14:paraId="6DC9AA34" w14:textId="548F4CD9" w:rsidR="0046751C" w:rsidRPr="001876DD" w:rsidRDefault="0046751C" w:rsidP="0046751C">
      <w:pPr>
        <w:pStyle w:val="APACitation"/>
        <w:ind w:left="0" w:firstLine="0"/>
        <w:rPr>
          <w:color w:val="000000" w:themeColor="text1"/>
        </w:rPr>
      </w:pPr>
      <w:r w:rsidRPr="006571CE">
        <w:rPr>
          <w:i/>
          <w:color w:val="000000" w:themeColor="text1"/>
        </w:rPr>
        <w:t xml:space="preserve">Note: </w:t>
      </w:r>
      <w:r w:rsidRPr="00C177B6">
        <w:rPr>
          <w:color w:val="000000" w:themeColor="text1"/>
        </w:rPr>
        <w:t>The residency portion of the course is mandatory. You cannot pass this cours</w:t>
      </w:r>
      <w:r>
        <w:rPr>
          <w:color w:val="000000" w:themeColor="text1"/>
        </w:rPr>
        <w:t>e without attending the residency weekend being held in Week three.</w:t>
      </w:r>
    </w:p>
    <w:p w14:paraId="79A94504" w14:textId="77777777" w:rsidR="0046751C" w:rsidRPr="00C54880" w:rsidRDefault="0046751C" w:rsidP="00DC3920">
      <w:pPr>
        <w:rPr>
          <w:rFonts w:cs="Arial"/>
          <w:szCs w:val="20"/>
        </w:rPr>
      </w:pPr>
    </w:p>
    <w:p w14:paraId="70B7B829" w14:textId="77777777" w:rsidR="00067FE1" w:rsidRPr="00C54880" w:rsidRDefault="00067FE1" w:rsidP="00DC3920">
      <w:pPr>
        <w:rPr>
          <w:rFonts w:cs="Arial"/>
        </w:rPr>
      </w:pPr>
    </w:p>
    <w:p w14:paraId="34C93252" w14:textId="77777777" w:rsidR="00121460" w:rsidRPr="00C54880" w:rsidRDefault="00121460" w:rsidP="0020635A">
      <w:pPr>
        <w:pStyle w:val="Heading1"/>
        <w:rPr>
          <w:color w:val="9C2C2A"/>
        </w:rPr>
      </w:pPr>
      <w:r w:rsidRPr="00C54880">
        <w:t>University Learning Outcomes (ULO)</w:t>
      </w:r>
    </w:p>
    <w:p w14:paraId="259C4324" w14:textId="77777777" w:rsidR="00121460" w:rsidRPr="00C54880" w:rsidRDefault="00121460" w:rsidP="00121460">
      <w:pPr>
        <w:tabs>
          <w:tab w:val="left" w:pos="0"/>
        </w:tabs>
        <w:rPr>
          <w:rFonts w:cs="Arial"/>
          <w:szCs w:val="22"/>
        </w:rPr>
      </w:pPr>
    </w:p>
    <w:p w14:paraId="67239A8D" w14:textId="77777777" w:rsidR="0034629B" w:rsidRPr="00C54880" w:rsidRDefault="0034629B" w:rsidP="0034629B">
      <w:pPr>
        <w:pStyle w:val="AssignmentsLevel2"/>
        <w:rPr>
          <w:b/>
          <w:bCs/>
        </w:rPr>
      </w:pPr>
      <w:r w:rsidRPr="00C54880">
        <w:rPr>
          <w:b/>
          <w:bCs/>
        </w:rPr>
        <w:t>ULO1: </w:t>
      </w:r>
      <w:r w:rsidRPr="00C54880">
        <w:rPr>
          <w:bCs/>
        </w:rPr>
        <w:t>Knowledge of Human Cultures and the Physical and Natural World</w:t>
      </w:r>
    </w:p>
    <w:p w14:paraId="5BED09E8" w14:textId="77777777" w:rsidR="0034629B" w:rsidRPr="00C54880" w:rsidRDefault="0034629B" w:rsidP="0034629B">
      <w:pPr>
        <w:pStyle w:val="AssignmentsLevel2"/>
        <w:rPr>
          <w:b/>
          <w:bCs/>
        </w:rPr>
      </w:pPr>
      <w:r w:rsidRPr="00C54880">
        <w:rPr>
          <w:b/>
          <w:bCs/>
        </w:rPr>
        <w:t>ULO2: </w:t>
      </w:r>
      <w:r w:rsidRPr="00C54880">
        <w:rPr>
          <w:bCs/>
        </w:rPr>
        <w:t>Intellectual and Practical Skills</w:t>
      </w:r>
    </w:p>
    <w:p w14:paraId="2FA1FEB2" w14:textId="77777777" w:rsidR="0034629B" w:rsidRPr="00C54880" w:rsidRDefault="0034629B" w:rsidP="0034629B">
      <w:pPr>
        <w:pStyle w:val="AssignmentsLevel2"/>
        <w:rPr>
          <w:b/>
          <w:bCs/>
        </w:rPr>
      </w:pPr>
      <w:r w:rsidRPr="00C54880">
        <w:rPr>
          <w:b/>
          <w:bCs/>
        </w:rPr>
        <w:t>ULO3: </w:t>
      </w:r>
      <w:r w:rsidRPr="00C54880">
        <w:rPr>
          <w:bCs/>
        </w:rPr>
        <w:t>Personal and Social Responsibility</w:t>
      </w:r>
    </w:p>
    <w:p w14:paraId="74B4BE57" w14:textId="77777777" w:rsidR="0034629B" w:rsidRPr="00C54880" w:rsidRDefault="0034629B" w:rsidP="0034629B">
      <w:pPr>
        <w:pStyle w:val="AssignmentsLevel2"/>
        <w:rPr>
          <w:b/>
          <w:bCs/>
        </w:rPr>
      </w:pPr>
      <w:r w:rsidRPr="00C54880">
        <w:rPr>
          <w:b/>
          <w:bCs/>
        </w:rPr>
        <w:t>ULO4: </w:t>
      </w:r>
      <w:r w:rsidRPr="00C54880">
        <w:rPr>
          <w:bCs/>
        </w:rPr>
        <w:t>Integrative and Applied Learning</w:t>
      </w:r>
      <w:r w:rsidRPr="00C54880">
        <w:rPr>
          <w:bCs/>
        </w:rPr>
        <w:softHyphen/>
      </w:r>
    </w:p>
    <w:p w14:paraId="54F6FAFA" w14:textId="77777777" w:rsidR="0034629B" w:rsidRPr="00C54880" w:rsidRDefault="0034629B" w:rsidP="0034629B">
      <w:pPr>
        <w:pStyle w:val="AssignmentsLevel2"/>
        <w:rPr>
          <w:b/>
          <w:bCs/>
        </w:rPr>
      </w:pPr>
      <w:r w:rsidRPr="00C54880">
        <w:rPr>
          <w:b/>
          <w:bCs/>
        </w:rPr>
        <w:t>ULO5: </w:t>
      </w:r>
      <w:r w:rsidRPr="00C54880">
        <w:rPr>
          <w:bCs/>
        </w:rPr>
        <w:t>Immersed in the Critical Concerns of the Sisters of Mercy of the Americas</w:t>
      </w:r>
    </w:p>
    <w:p w14:paraId="328DBEB0" w14:textId="77777777" w:rsidR="00825564" w:rsidRPr="00C54880" w:rsidRDefault="00825564" w:rsidP="00825564">
      <w:pPr>
        <w:rPr>
          <w:rFonts w:cs="Arial"/>
        </w:rPr>
      </w:pPr>
    </w:p>
    <w:p w14:paraId="02D92482" w14:textId="77777777" w:rsidR="00132272" w:rsidRPr="00C54880" w:rsidRDefault="00132272" w:rsidP="0020635A">
      <w:pPr>
        <w:pStyle w:val="Heading1"/>
      </w:pPr>
      <w:r w:rsidRPr="00C54880">
        <w:t xml:space="preserve">Program Learning Outcomes (PLO) </w:t>
      </w:r>
    </w:p>
    <w:p w14:paraId="08A3ABED" w14:textId="77777777" w:rsidR="00824D94" w:rsidRPr="00C54880" w:rsidRDefault="00824D94" w:rsidP="00824D94">
      <w:pPr>
        <w:rPr>
          <w:rFonts w:cs="Arial"/>
        </w:rPr>
      </w:pPr>
    </w:p>
    <w:p w14:paraId="10259473" w14:textId="77777777" w:rsidR="002B638D" w:rsidRPr="00980894" w:rsidRDefault="002B638D" w:rsidP="002B638D">
      <w:pPr>
        <w:pStyle w:val="AssignmentsLevel2"/>
        <w:rPr>
          <w:iCs/>
          <w:color w:val="000000"/>
        </w:rPr>
      </w:pPr>
      <w:r w:rsidRPr="00980894">
        <w:rPr>
          <w:b/>
          <w:iCs/>
          <w:color w:val="000000"/>
        </w:rPr>
        <w:t>PLO1:</w:t>
      </w:r>
      <w:r w:rsidRPr="00980894">
        <w:rPr>
          <w:iCs/>
          <w:color w:val="000000"/>
        </w:rPr>
        <w:t xml:space="preserve"> </w:t>
      </w:r>
      <w:r w:rsidRPr="00040204">
        <w:t xml:space="preserve">Establish a counseling identity. </w:t>
      </w:r>
      <w:r w:rsidRPr="00012243">
        <w:t>(ULO1, 3, 4, 5)</w:t>
      </w:r>
    </w:p>
    <w:p w14:paraId="0CBCCCA8" w14:textId="77777777" w:rsidR="002B638D" w:rsidRPr="00980894" w:rsidRDefault="002B638D" w:rsidP="002B638D">
      <w:pPr>
        <w:pStyle w:val="AssignmentsLevel2"/>
        <w:rPr>
          <w:iCs/>
          <w:color w:val="000000"/>
        </w:rPr>
      </w:pPr>
      <w:r w:rsidRPr="00980894">
        <w:rPr>
          <w:b/>
          <w:iCs/>
          <w:color w:val="000000"/>
        </w:rPr>
        <w:t>PLO2:</w:t>
      </w:r>
      <w:r w:rsidRPr="00980894">
        <w:rPr>
          <w:iCs/>
          <w:color w:val="000000"/>
        </w:rPr>
        <w:t xml:space="preserve"> </w:t>
      </w:r>
      <w:r w:rsidRPr="00040204">
        <w:t xml:space="preserve">Exhibit a strong consistent counseling disposition. </w:t>
      </w:r>
      <w:r w:rsidRPr="00012243">
        <w:t>(ULO1, 3, 4, 5)</w:t>
      </w:r>
    </w:p>
    <w:p w14:paraId="42040A72" w14:textId="77777777" w:rsidR="002B638D" w:rsidRPr="00040204" w:rsidRDefault="002B638D" w:rsidP="002B638D">
      <w:pPr>
        <w:pStyle w:val="AssignmentsLevel2"/>
        <w:rPr>
          <w:iCs/>
          <w:color w:val="000000"/>
        </w:rPr>
      </w:pPr>
      <w:r w:rsidRPr="00040204">
        <w:rPr>
          <w:b/>
          <w:iCs/>
          <w:color w:val="000000"/>
        </w:rPr>
        <w:t>PLO3:</w:t>
      </w:r>
      <w:r w:rsidRPr="00040204">
        <w:rPr>
          <w:iCs/>
          <w:color w:val="000000"/>
        </w:rPr>
        <w:t xml:space="preserve"> </w:t>
      </w:r>
      <w:r w:rsidRPr="00040204">
        <w:t>Demonstrate proficiency in counseling knowledge and skills as outlined in the 2016 CACREP Standards as applicable to each student conce</w:t>
      </w:r>
      <w:r>
        <w:t xml:space="preserve">ntration area. </w:t>
      </w:r>
      <w:r w:rsidRPr="00012243">
        <w:t>(ULO1, 2, 3, 4, 5)</w:t>
      </w:r>
    </w:p>
    <w:p w14:paraId="301180D8" w14:textId="77777777" w:rsidR="002B638D" w:rsidRPr="00040204" w:rsidRDefault="002B638D" w:rsidP="002B638D">
      <w:pPr>
        <w:pStyle w:val="AssignmentsLevel2"/>
        <w:rPr>
          <w:iCs/>
          <w:color w:val="000000"/>
        </w:rPr>
      </w:pPr>
      <w:r w:rsidRPr="00040204">
        <w:rPr>
          <w:b/>
          <w:iCs/>
          <w:color w:val="000000"/>
        </w:rPr>
        <w:t>PLO4:</w:t>
      </w:r>
      <w:r w:rsidRPr="00040204">
        <w:rPr>
          <w:iCs/>
          <w:color w:val="000000"/>
        </w:rPr>
        <w:t xml:space="preserve"> </w:t>
      </w:r>
      <w:r w:rsidRPr="00040204">
        <w:t>Demonstrate a multicultural sensitivity, kno</w:t>
      </w:r>
      <w:r>
        <w:t xml:space="preserve">wledge and competency. </w:t>
      </w:r>
      <w:r w:rsidRPr="00012243">
        <w:t>(ULO1, 3, 5)</w:t>
      </w:r>
    </w:p>
    <w:p w14:paraId="2A88B89C" w14:textId="77777777" w:rsidR="002B638D" w:rsidRPr="00040204" w:rsidRDefault="002B638D" w:rsidP="002B638D">
      <w:pPr>
        <w:pStyle w:val="AssignmentsLevel2"/>
        <w:rPr>
          <w:iCs/>
          <w:color w:val="000000"/>
        </w:rPr>
      </w:pPr>
      <w:r w:rsidRPr="00040204">
        <w:rPr>
          <w:b/>
          <w:iCs/>
          <w:color w:val="000000"/>
        </w:rPr>
        <w:t>PLO5:</w:t>
      </w:r>
      <w:r w:rsidRPr="00040204">
        <w:rPr>
          <w:iCs/>
          <w:color w:val="000000"/>
        </w:rPr>
        <w:t xml:space="preserve"> </w:t>
      </w:r>
      <w:r w:rsidRPr="00040204">
        <w:t>Implement the ethical guidelines of the American Counseling Association and its divisions in al</w:t>
      </w:r>
      <w:r>
        <w:t xml:space="preserve">l counseling practice. </w:t>
      </w:r>
      <w:r w:rsidRPr="00012243">
        <w:t>(ULO2, 3, 4)</w:t>
      </w:r>
    </w:p>
    <w:p w14:paraId="5A1EFFDA" w14:textId="77777777" w:rsidR="002B638D" w:rsidRPr="00040204" w:rsidRDefault="002B638D" w:rsidP="002B638D">
      <w:pPr>
        <w:pStyle w:val="AssignmentsLevel2"/>
        <w:rPr>
          <w:iCs/>
          <w:color w:val="000000"/>
        </w:rPr>
      </w:pPr>
      <w:r w:rsidRPr="00040204">
        <w:rPr>
          <w:b/>
          <w:iCs/>
          <w:color w:val="000000"/>
        </w:rPr>
        <w:t>PLO6:</w:t>
      </w:r>
      <w:r w:rsidRPr="00040204">
        <w:rPr>
          <w:iCs/>
          <w:color w:val="000000"/>
        </w:rPr>
        <w:t xml:space="preserve"> </w:t>
      </w:r>
      <w:r w:rsidRPr="00040204">
        <w:rPr>
          <w:color w:val="222222"/>
        </w:rPr>
        <w:t xml:space="preserve">Use evidence-based intervention and assessment techniques. </w:t>
      </w:r>
      <w:r w:rsidRPr="00012243">
        <w:rPr>
          <w:color w:val="222222"/>
        </w:rPr>
        <w:t>(ULO2,4)</w:t>
      </w:r>
    </w:p>
    <w:p w14:paraId="724A3D76" w14:textId="77777777" w:rsidR="002B638D" w:rsidRPr="00040204" w:rsidRDefault="002B638D" w:rsidP="002B638D">
      <w:pPr>
        <w:pStyle w:val="AssignmentsLevel2"/>
        <w:rPr>
          <w:iCs/>
          <w:color w:val="000000"/>
        </w:rPr>
      </w:pPr>
      <w:bookmarkStart w:id="0" w:name="_Hlk522003124"/>
      <w:r w:rsidRPr="00040204">
        <w:rPr>
          <w:b/>
          <w:iCs/>
          <w:color w:val="000000"/>
        </w:rPr>
        <w:t>PLO7:</w:t>
      </w:r>
      <w:r w:rsidRPr="00040204">
        <w:rPr>
          <w:iCs/>
          <w:color w:val="000000"/>
        </w:rPr>
        <w:t xml:space="preserve"> </w:t>
      </w:r>
      <w:r w:rsidRPr="00040204">
        <w:t xml:space="preserve">Articulate the necessity of counseling advocacy and engage in advocacy activities with regard to the Mercy tradition. </w:t>
      </w:r>
      <w:r>
        <w:t>(ULO5)</w:t>
      </w:r>
    </w:p>
    <w:bookmarkEnd w:id="0"/>
    <w:p w14:paraId="2524CDF5" w14:textId="77777777" w:rsidR="002B638D" w:rsidRPr="00040204" w:rsidRDefault="002B638D" w:rsidP="002B638D">
      <w:pPr>
        <w:pStyle w:val="AssignmentsLevel2"/>
        <w:rPr>
          <w:iCs/>
          <w:color w:val="000000"/>
        </w:rPr>
      </w:pPr>
      <w:r w:rsidRPr="00040204">
        <w:rPr>
          <w:b/>
          <w:iCs/>
          <w:color w:val="000000"/>
        </w:rPr>
        <w:t>PLO8:</w:t>
      </w:r>
      <w:r w:rsidRPr="00040204">
        <w:rPr>
          <w:iCs/>
          <w:color w:val="000000"/>
        </w:rPr>
        <w:t xml:space="preserve"> </w:t>
      </w:r>
      <w:r w:rsidRPr="00040204">
        <w:rPr>
          <w:color w:val="222222"/>
        </w:rPr>
        <w:t xml:space="preserve">Engage in life-long learning. </w:t>
      </w:r>
      <w:r w:rsidRPr="00012243">
        <w:rPr>
          <w:color w:val="222222"/>
        </w:rPr>
        <w:t>(ULO1, 2, 3, 4)</w:t>
      </w:r>
      <w:r w:rsidRPr="00040204">
        <w:rPr>
          <w:color w:val="222222"/>
        </w:rPr>
        <w:t xml:space="preserve">  </w:t>
      </w:r>
    </w:p>
    <w:p w14:paraId="5372293E" w14:textId="728B29B9" w:rsidR="00104F2B" w:rsidRPr="00C54880" w:rsidRDefault="00104F2B" w:rsidP="00265089">
      <w:pPr>
        <w:tabs>
          <w:tab w:val="left" w:pos="0"/>
        </w:tabs>
        <w:ind w:left="360"/>
        <w:rPr>
          <w:rFonts w:cs="Arial"/>
        </w:rPr>
      </w:pPr>
    </w:p>
    <w:p w14:paraId="1DB2AEA8" w14:textId="77777777" w:rsidR="00DB442D" w:rsidRPr="00C54880" w:rsidRDefault="00DB442D" w:rsidP="00104F2B">
      <w:pPr>
        <w:rPr>
          <w:rFonts w:cs="Arial"/>
          <w:szCs w:val="20"/>
        </w:rPr>
      </w:pPr>
    </w:p>
    <w:p w14:paraId="7DB22BA3" w14:textId="45302D2B" w:rsidR="00D25D20" w:rsidRPr="00C54880" w:rsidRDefault="00D25D20" w:rsidP="00D25D20">
      <w:pPr>
        <w:pStyle w:val="Heading1"/>
      </w:pPr>
      <w:r w:rsidRPr="00C54880">
        <w:t xml:space="preserve">Course Learning Outcomes (CLO) </w:t>
      </w:r>
    </w:p>
    <w:p w14:paraId="0BC19778" w14:textId="77777777" w:rsidR="00254182" w:rsidRPr="00C54880" w:rsidRDefault="00254182" w:rsidP="00E127B5">
      <w:pPr>
        <w:tabs>
          <w:tab w:val="left" w:pos="0"/>
        </w:tabs>
        <w:rPr>
          <w:rFonts w:cs="Arial"/>
          <w:szCs w:val="20"/>
        </w:rPr>
      </w:pPr>
    </w:p>
    <w:p w14:paraId="4DC498E9" w14:textId="4AEF9347" w:rsidR="00D946AF" w:rsidRPr="00C54880" w:rsidRDefault="00067FE1" w:rsidP="00C72E55">
      <w:pPr>
        <w:pStyle w:val="AssignmentsLevel2"/>
        <w:numPr>
          <w:ilvl w:val="0"/>
          <w:numId w:val="49"/>
        </w:numPr>
        <w:rPr>
          <w:b/>
        </w:rPr>
      </w:pPr>
      <w:r w:rsidRPr="00C54880">
        <w:rPr>
          <w:b/>
        </w:rPr>
        <w:lastRenderedPageBreak/>
        <w:t>CLO</w:t>
      </w:r>
      <w:r w:rsidR="00D946AF" w:rsidRPr="00C54880">
        <w:rPr>
          <w:b/>
        </w:rPr>
        <w:t>1</w:t>
      </w:r>
      <w:r w:rsidRPr="00C54880">
        <w:rPr>
          <w:b/>
        </w:rPr>
        <w:t xml:space="preserve">: </w:t>
      </w:r>
      <w:r w:rsidR="00D946AF" w:rsidRPr="00C54880">
        <w:t>Identify and explain the goals of counseling in relation to the client</w:t>
      </w:r>
      <w:r w:rsidR="005F51E9">
        <w:t>.</w:t>
      </w:r>
    </w:p>
    <w:p w14:paraId="0A2B0182" w14:textId="14AD8369" w:rsidR="00D946AF" w:rsidRPr="00C54880" w:rsidRDefault="00D946AF" w:rsidP="00C72E55">
      <w:pPr>
        <w:pStyle w:val="AssignmentsLevel2"/>
        <w:numPr>
          <w:ilvl w:val="0"/>
          <w:numId w:val="49"/>
        </w:numPr>
      </w:pPr>
      <w:r w:rsidRPr="00C54880">
        <w:rPr>
          <w:b/>
        </w:rPr>
        <w:t>CLO2</w:t>
      </w:r>
      <w:r w:rsidRPr="005D69EA">
        <w:rPr>
          <w:b/>
        </w:rPr>
        <w:t xml:space="preserve">: </w:t>
      </w:r>
      <w:r w:rsidRPr="00C54880">
        <w:t>Demonstrate significant attributes of the effective counselor</w:t>
      </w:r>
      <w:r w:rsidR="005F51E9">
        <w:t>,</w:t>
      </w:r>
      <w:r w:rsidRPr="00C54880">
        <w:t xml:space="preserve"> and begin to incorporate those attributes into one’s counseling style</w:t>
      </w:r>
      <w:r w:rsidR="005F51E9">
        <w:t>.</w:t>
      </w:r>
    </w:p>
    <w:p w14:paraId="050C3D2F" w14:textId="6C955D6C" w:rsidR="00D946AF" w:rsidRPr="00C54880" w:rsidRDefault="00D946AF" w:rsidP="00C72E55">
      <w:pPr>
        <w:pStyle w:val="AssignmentsLevel2"/>
        <w:numPr>
          <w:ilvl w:val="0"/>
          <w:numId w:val="49"/>
        </w:numPr>
      </w:pPr>
      <w:r w:rsidRPr="00C54880">
        <w:rPr>
          <w:b/>
        </w:rPr>
        <w:t>CLO3:</w:t>
      </w:r>
      <w:r w:rsidRPr="00C54880">
        <w:t xml:space="preserve"> Employ appropriate fundamental skills in mock counseling sessions.</w:t>
      </w:r>
    </w:p>
    <w:p w14:paraId="39F62B5F" w14:textId="32C35C78" w:rsidR="004F138A" w:rsidRPr="00C54880" w:rsidRDefault="00D946AF" w:rsidP="00C72E55">
      <w:pPr>
        <w:pStyle w:val="AssignmentsLevel2"/>
        <w:numPr>
          <w:ilvl w:val="0"/>
          <w:numId w:val="49"/>
        </w:numPr>
      </w:pPr>
      <w:r w:rsidRPr="00C54880">
        <w:rPr>
          <w:rFonts w:eastAsiaTheme="minorHAnsi"/>
          <w:b/>
        </w:rPr>
        <w:t>CLO4:</w:t>
      </w:r>
      <w:r w:rsidRPr="00C54880">
        <w:rPr>
          <w:rFonts w:eastAsiaTheme="minorHAnsi"/>
        </w:rPr>
        <w:t xml:space="preserve"> Develop a greater awareness of oneself in the counseling role.</w:t>
      </w:r>
    </w:p>
    <w:p w14:paraId="34AE93A4" w14:textId="77777777" w:rsidR="00D946AF" w:rsidRPr="00C54880" w:rsidRDefault="00D946AF" w:rsidP="0020635A">
      <w:pPr>
        <w:pStyle w:val="Heading1"/>
        <w:rPr>
          <w:sz w:val="20"/>
          <w:szCs w:val="20"/>
        </w:rPr>
      </w:pPr>
    </w:p>
    <w:p w14:paraId="11759701" w14:textId="7C2B80B4" w:rsidR="003355E6" w:rsidRPr="00C54880" w:rsidRDefault="0033558A" w:rsidP="003355E6">
      <w:pPr>
        <w:rPr>
          <w:rFonts w:cs="Arial"/>
          <w:b/>
          <w:bCs/>
          <w:color w:val="C00000"/>
          <w:sz w:val="22"/>
          <w:szCs w:val="22"/>
        </w:rPr>
      </w:pPr>
      <w:r w:rsidRPr="00C54880">
        <w:rPr>
          <w:rFonts w:cs="Arial"/>
          <w:b/>
          <w:bCs/>
          <w:color w:val="C00000"/>
          <w:sz w:val="22"/>
          <w:szCs w:val="22"/>
        </w:rPr>
        <w:t>Competencies and Outcomes Addressed</w:t>
      </w:r>
    </w:p>
    <w:p w14:paraId="2BE8912B" w14:textId="77777777" w:rsidR="0033558A" w:rsidRPr="00C54880" w:rsidRDefault="0033558A" w:rsidP="003355E6">
      <w:pPr>
        <w:rPr>
          <w:rFonts w:cs="Arial"/>
          <w:b/>
          <w:bCs/>
          <w:color w:val="9C2C2A" w:themeColor="accent1"/>
          <w:sz w:val="22"/>
          <w:szCs w:val="22"/>
        </w:rPr>
      </w:pPr>
    </w:p>
    <w:p w14:paraId="3F543797" w14:textId="77777777" w:rsidR="0034629B" w:rsidRPr="00C54880" w:rsidRDefault="0034629B" w:rsidP="0034629B">
      <w:pPr>
        <w:rPr>
          <w:rFonts w:cs="Arial"/>
          <w:b/>
          <w:bCs/>
          <w:szCs w:val="20"/>
        </w:rPr>
      </w:pPr>
      <w:r w:rsidRPr="00C54880">
        <w:rPr>
          <w:rFonts w:cs="Arial"/>
          <w:b/>
          <w:bCs/>
          <w:szCs w:val="20"/>
        </w:rPr>
        <w:t>CACREP Standards:</w:t>
      </w:r>
    </w:p>
    <w:p w14:paraId="1CE56630" w14:textId="77777777" w:rsidR="0034629B" w:rsidRPr="00C54880" w:rsidRDefault="0034629B" w:rsidP="0034629B">
      <w:pPr>
        <w:rPr>
          <w:rFonts w:cs="Arial"/>
          <w:b/>
          <w:bCs/>
          <w:szCs w:val="20"/>
        </w:rPr>
      </w:pPr>
    </w:p>
    <w:p w14:paraId="278DFA1C" w14:textId="77777777" w:rsidR="0034629B" w:rsidRPr="00C54880" w:rsidRDefault="0034629B" w:rsidP="00DE1908">
      <w:pPr>
        <w:pStyle w:val="ListParagraph"/>
        <w:numPr>
          <w:ilvl w:val="0"/>
          <w:numId w:val="16"/>
        </w:numPr>
        <w:spacing w:line="276" w:lineRule="auto"/>
        <w:rPr>
          <w:rFonts w:cs="Arial"/>
          <w:b/>
          <w:bCs/>
          <w:szCs w:val="20"/>
        </w:rPr>
      </w:pPr>
      <w:r w:rsidRPr="00C54880">
        <w:rPr>
          <w:rFonts w:cs="Arial"/>
          <w:b/>
          <w:bCs/>
          <w:szCs w:val="20"/>
        </w:rPr>
        <w:t>5-a:</w:t>
      </w:r>
      <w:r w:rsidRPr="00C54880">
        <w:rPr>
          <w:rFonts w:cs="Arial"/>
          <w:bCs/>
          <w:szCs w:val="20"/>
        </w:rPr>
        <w:t xml:space="preserve"> theories and models of counseling</w:t>
      </w:r>
    </w:p>
    <w:p w14:paraId="0CC0C045" w14:textId="77777777" w:rsidR="0034629B" w:rsidRPr="00C54880" w:rsidRDefault="0034629B" w:rsidP="00DE1908">
      <w:pPr>
        <w:pStyle w:val="ListParagraph"/>
        <w:numPr>
          <w:ilvl w:val="0"/>
          <w:numId w:val="16"/>
        </w:numPr>
        <w:spacing w:line="276" w:lineRule="auto"/>
        <w:rPr>
          <w:rFonts w:cs="Arial"/>
          <w:b/>
          <w:bCs/>
          <w:szCs w:val="20"/>
        </w:rPr>
      </w:pPr>
      <w:r w:rsidRPr="00C54880">
        <w:rPr>
          <w:rFonts w:cs="Arial"/>
          <w:b/>
          <w:bCs/>
          <w:szCs w:val="20"/>
        </w:rPr>
        <w:t>5-d:</w:t>
      </w:r>
      <w:r w:rsidRPr="00C54880">
        <w:rPr>
          <w:rFonts w:cs="Arial"/>
          <w:bCs/>
          <w:szCs w:val="20"/>
        </w:rPr>
        <w:t xml:space="preserve"> ethical and culturally relevant strategies for establishing and maintaining in-person and technology-assisted relationships</w:t>
      </w:r>
    </w:p>
    <w:p w14:paraId="599CBE1A" w14:textId="77777777" w:rsidR="0034629B" w:rsidRPr="00C54880" w:rsidRDefault="0034629B" w:rsidP="00DE1908">
      <w:pPr>
        <w:pStyle w:val="ListParagraph"/>
        <w:numPr>
          <w:ilvl w:val="0"/>
          <w:numId w:val="16"/>
        </w:numPr>
        <w:spacing w:line="276" w:lineRule="auto"/>
        <w:rPr>
          <w:rFonts w:cs="Arial"/>
          <w:b/>
          <w:bCs/>
          <w:szCs w:val="20"/>
        </w:rPr>
      </w:pPr>
      <w:r w:rsidRPr="00C54880">
        <w:rPr>
          <w:rFonts w:cs="Arial"/>
          <w:b/>
          <w:bCs/>
          <w:szCs w:val="20"/>
        </w:rPr>
        <w:t>5-f:</w:t>
      </w:r>
      <w:r w:rsidRPr="00C54880">
        <w:rPr>
          <w:rFonts w:cs="Arial"/>
          <w:color w:val="000000"/>
          <w:sz w:val="23"/>
          <w:szCs w:val="23"/>
        </w:rPr>
        <w:t xml:space="preserve"> </w:t>
      </w:r>
      <w:r w:rsidRPr="00C54880">
        <w:rPr>
          <w:rFonts w:cs="Arial"/>
          <w:bCs/>
          <w:szCs w:val="20"/>
        </w:rPr>
        <w:t>counselor characteristics and behaviors that influence the counseling process</w:t>
      </w:r>
    </w:p>
    <w:p w14:paraId="6D35DDA2" w14:textId="77777777" w:rsidR="0034629B" w:rsidRPr="00C54880" w:rsidRDefault="0034629B" w:rsidP="00DE1908">
      <w:pPr>
        <w:pStyle w:val="ListParagraph"/>
        <w:numPr>
          <w:ilvl w:val="0"/>
          <w:numId w:val="16"/>
        </w:numPr>
        <w:spacing w:line="276" w:lineRule="auto"/>
        <w:rPr>
          <w:rFonts w:cs="Arial"/>
          <w:b/>
          <w:bCs/>
          <w:szCs w:val="20"/>
        </w:rPr>
      </w:pPr>
      <w:r w:rsidRPr="00C54880">
        <w:rPr>
          <w:rFonts w:cs="Arial"/>
          <w:b/>
          <w:bCs/>
          <w:szCs w:val="20"/>
        </w:rPr>
        <w:t>5-g:</w:t>
      </w:r>
      <w:r w:rsidRPr="00C54880">
        <w:rPr>
          <w:rFonts w:cs="Arial"/>
          <w:bCs/>
          <w:szCs w:val="20"/>
        </w:rPr>
        <w:t xml:space="preserve"> essential interviewing, counseling, and case conceptualization skills</w:t>
      </w:r>
    </w:p>
    <w:p w14:paraId="46848929" w14:textId="77777777" w:rsidR="0034629B" w:rsidRPr="00C54880" w:rsidRDefault="0034629B" w:rsidP="00DE1908">
      <w:pPr>
        <w:pStyle w:val="ListParagraph"/>
        <w:numPr>
          <w:ilvl w:val="0"/>
          <w:numId w:val="16"/>
        </w:numPr>
        <w:spacing w:line="276" w:lineRule="auto"/>
        <w:rPr>
          <w:rFonts w:cs="Arial"/>
          <w:bCs/>
          <w:szCs w:val="20"/>
        </w:rPr>
      </w:pPr>
      <w:r w:rsidRPr="00C54880">
        <w:rPr>
          <w:rFonts w:cs="Arial"/>
          <w:b/>
          <w:bCs/>
          <w:szCs w:val="20"/>
        </w:rPr>
        <w:t xml:space="preserve">5-j:  </w:t>
      </w:r>
      <w:r w:rsidRPr="00C54880">
        <w:rPr>
          <w:rFonts w:cs="Arial"/>
          <w:bCs/>
          <w:szCs w:val="20"/>
        </w:rPr>
        <w:t>evidence-based counseling strategies and techniques for prevention and intervention</w:t>
      </w:r>
    </w:p>
    <w:p w14:paraId="658EC6BB" w14:textId="77777777" w:rsidR="0034629B" w:rsidRPr="00C54880" w:rsidRDefault="0034629B" w:rsidP="00DE1908">
      <w:pPr>
        <w:pStyle w:val="ListParagraph"/>
        <w:numPr>
          <w:ilvl w:val="0"/>
          <w:numId w:val="16"/>
        </w:numPr>
        <w:spacing w:line="276" w:lineRule="auto"/>
        <w:rPr>
          <w:rFonts w:cs="Arial"/>
          <w:bCs/>
          <w:szCs w:val="20"/>
        </w:rPr>
      </w:pPr>
      <w:r w:rsidRPr="00C54880">
        <w:rPr>
          <w:rFonts w:cs="Arial"/>
          <w:b/>
          <w:bCs/>
          <w:szCs w:val="20"/>
        </w:rPr>
        <w:t xml:space="preserve">5-n: </w:t>
      </w:r>
      <w:r w:rsidRPr="00C54880">
        <w:rPr>
          <w:rFonts w:cs="Arial"/>
          <w:bCs/>
          <w:szCs w:val="20"/>
        </w:rPr>
        <w:t>processes for aiding students in developing a personal model of counseling</w:t>
      </w:r>
    </w:p>
    <w:p w14:paraId="316ACFCC" w14:textId="77777777" w:rsidR="0034629B" w:rsidRPr="00C54880" w:rsidRDefault="0034629B" w:rsidP="00DE1908">
      <w:pPr>
        <w:pStyle w:val="ListParagraph"/>
        <w:numPr>
          <w:ilvl w:val="0"/>
          <w:numId w:val="16"/>
        </w:numPr>
        <w:spacing w:line="276" w:lineRule="auto"/>
        <w:rPr>
          <w:rFonts w:cs="Arial"/>
          <w:b/>
          <w:bCs/>
          <w:szCs w:val="20"/>
        </w:rPr>
      </w:pPr>
      <w:r w:rsidRPr="00C54880">
        <w:rPr>
          <w:rFonts w:cs="Arial"/>
          <w:b/>
          <w:bCs/>
          <w:szCs w:val="20"/>
        </w:rPr>
        <w:t>8-b:</w:t>
      </w:r>
      <w:r w:rsidRPr="00C54880">
        <w:rPr>
          <w:rFonts w:cs="Arial"/>
          <w:bCs/>
          <w:szCs w:val="20"/>
        </w:rPr>
        <w:t xml:space="preserve"> identification of evidence-based counseling practices</w:t>
      </w:r>
    </w:p>
    <w:p w14:paraId="69B2931C" w14:textId="77777777" w:rsidR="0034629B" w:rsidRPr="00C54880" w:rsidRDefault="0034629B" w:rsidP="0034629B">
      <w:pPr>
        <w:rPr>
          <w:rFonts w:cs="Arial"/>
          <w:b/>
          <w:bCs/>
          <w:szCs w:val="20"/>
        </w:rPr>
      </w:pPr>
    </w:p>
    <w:p w14:paraId="02C27663" w14:textId="77777777" w:rsidR="0034629B" w:rsidRPr="00C54880" w:rsidRDefault="0034629B" w:rsidP="0034629B">
      <w:pPr>
        <w:rPr>
          <w:rFonts w:cs="Arial"/>
          <w:bCs/>
          <w:szCs w:val="20"/>
        </w:rPr>
      </w:pPr>
    </w:p>
    <w:p w14:paraId="794465F0" w14:textId="77777777" w:rsidR="0034629B" w:rsidRPr="00C54880" w:rsidRDefault="0034629B" w:rsidP="0034629B">
      <w:pPr>
        <w:rPr>
          <w:rFonts w:cs="Arial"/>
          <w:b/>
          <w:bCs/>
          <w:szCs w:val="20"/>
        </w:rPr>
      </w:pPr>
      <w:r w:rsidRPr="00C54880">
        <w:rPr>
          <w:rFonts w:cs="Arial"/>
          <w:b/>
          <w:bCs/>
          <w:szCs w:val="20"/>
        </w:rPr>
        <w:t>PDE Standards:</w:t>
      </w:r>
    </w:p>
    <w:p w14:paraId="5007AE50" w14:textId="77777777" w:rsidR="0034629B" w:rsidRPr="00C54880" w:rsidRDefault="0034629B" w:rsidP="0034629B">
      <w:pPr>
        <w:rPr>
          <w:rFonts w:cs="Arial"/>
          <w:b/>
          <w:bCs/>
          <w:szCs w:val="20"/>
        </w:rPr>
      </w:pPr>
    </w:p>
    <w:p w14:paraId="74F59CEB" w14:textId="6AF0C3DE" w:rsidR="0034629B" w:rsidRPr="001A7C06" w:rsidRDefault="0034629B" w:rsidP="009A185E">
      <w:pPr>
        <w:pStyle w:val="ListParagraph"/>
        <w:numPr>
          <w:ilvl w:val="0"/>
          <w:numId w:val="17"/>
        </w:numPr>
        <w:spacing w:line="276" w:lineRule="auto"/>
        <w:ind w:left="360"/>
        <w:rPr>
          <w:rFonts w:cs="Arial"/>
          <w:bCs/>
          <w:szCs w:val="20"/>
        </w:rPr>
      </w:pPr>
      <w:r w:rsidRPr="005F51E9">
        <w:rPr>
          <w:rFonts w:cs="Arial"/>
          <w:b/>
          <w:bCs/>
          <w:szCs w:val="20"/>
        </w:rPr>
        <w:t xml:space="preserve">II.B.-1: </w:t>
      </w:r>
      <w:r w:rsidRPr="005F51E9">
        <w:rPr>
          <w:rFonts w:cs="Arial"/>
          <w:bCs/>
          <w:szCs w:val="20"/>
        </w:rPr>
        <w:t>Understand that counseling theories and appropriate counseling interventions can begin the process to develop a personal model of counseling</w:t>
      </w:r>
    </w:p>
    <w:p w14:paraId="0D91CBE6" w14:textId="77777777" w:rsidR="0034629B" w:rsidRPr="00C54880" w:rsidRDefault="0034629B" w:rsidP="00C72E55">
      <w:pPr>
        <w:pStyle w:val="ListParagraph"/>
        <w:numPr>
          <w:ilvl w:val="0"/>
          <w:numId w:val="17"/>
        </w:numPr>
        <w:spacing w:line="276" w:lineRule="auto"/>
        <w:ind w:left="360"/>
        <w:rPr>
          <w:rFonts w:cs="Arial"/>
          <w:b/>
          <w:bCs/>
          <w:szCs w:val="20"/>
        </w:rPr>
      </w:pPr>
      <w:r w:rsidRPr="00C54880">
        <w:rPr>
          <w:rFonts w:cs="Arial"/>
          <w:b/>
          <w:bCs/>
          <w:szCs w:val="20"/>
        </w:rPr>
        <w:t xml:space="preserve">II.B.-2: </w:t>
      </w:r>
      <w:r w:rsidRPr="00C54880">
        <w:rPr>
          <w:rFonts w:cs="Arial"/>
          <w:bCs/>
          <w:szCs w:val="20"/>
        </w:rPr>
        <w:t xml:space="preserve">Understand essential interviewing and counseling skills; </w:t>
      </w:r>
    </w:p>
    <w:p w14:paraId="2D47F904" w14:textId="77777777" w:rsidR="0034629B" w:rsidRPr="00C54880" w:rsidRDefault="0034629B" w:rsidP="00C72E55">
      <w:pPr>
        <w:pStyle w:val="ListParagraph"/>
        <w:numPr>
          <w:ilvl w:val="0"/>
          <w:numId w:val="17"/>
        </w:numPr>
        <w:spacing w:line="276" w:lineRule="auto"/>
        <w:ind w:left="360"/>
        <w:rPr>
          <w:rFonts w:cs="Arial"/>
          <w:b/>
          <w:bCs/>
          <w:szCs w:val="20"/>
        </w:rPr>
      </w:pPr>
      <w:r w:rsidRPr="00C54880">
        <w:rPr>
          <w:rFonts w:cs="Arial"/>
          <w:b/>
          <w:bCs/>
          <w:szCs w:val="20"/>
        </w:rPr>
        <w:t xml:space="preserve">IV.A.-5: </w:t>
      </w:r>
      <w:r w:rsidRPr="00C54880">
        <w:rPr>
          <w:rFonts w:cs="Arial"/>
          <w:bCs/>
          <w:szCs w:val="20"/>
        </w:rPr>
        <w:t>Know how to build effective working teams of school staff, parents, and community members to promote the academic, career, and personal/social development of students</w:t>
      </w:r>
    </w:p>
    <w:p w14:paraId="06130B53" w14:textId="77777777" w:rsidR="003355E6" w:rsidRPr="00C54880" w:rsidRDefault="003355E6" w:rsidP="0020635A">
      <w:pPr>
        <w:pStyle w:val="Heading1"/>
        <w:rPr>
          <w:sz w:val="20"/>
          <w:szCs w:val="20"/>
        </w:rPr>
      </w:pPr>
    </w:p>
    <w:p w14:paraId="33EAB80D" w14:textId="73D24C57" w:rsidR="004F138A" w:rsidRPr="00C54880" w:rsidRDefault="00245770" w:rsidP="0020635A">
      <w:pPr>
        <w:pStyle w:val="Heading1"/>
        <w:rPr>
          <w:color w:val="9C2C2A" w:themeColor="accent1"/>
        </w:rPr>
      </w:pPr>
      <w:r w:rsidRPr="00245770">
        <w:rPr>
          <w:rFonts w:eastAsia="Calibri"/>
        </w:rPr>
        <w:t>Student Expectations</w:t>
      </w:r>
      <w:r w:rsidRPr="00C54880">
        <w:rPr>
          <w:color w:val="9C2C2A" w:themeColor="accent1"/>
        </w:rPr>
        <w:t xml:space="preserve"> </w:t>
      </w:r>
    </w:p>
    <w:p w14:paraId="4EA38AB6" w14:textId="77777777" w:rsidR="004F138A" w:rsidRPr="00C54880" w:rsidRDefault="004F138A" w:rsidP="004F138A">
      <w:pPr>
        <w:tabs>
          <w:tab w:val="left" w:pos="0"/>
        </w:tabs>
        <w:rPr>
          <w:rFonts w:cs="Arial"/>
          <w:b/>
          <w:color w:val="9C2C2A"/>
          <w:sz w:val="22"/>
          <w:szCs w:val="22"/>
        </w:rPr>
      </w:pPr>
    </w:p>
    <w:p w14:paraId="730D4699" w14:textId="72ABD49B" w:rsidR="004F138A" w:rsidRPr="00C54880" w:rsidRDefault="004F138A" w:rsidP="002522B3">
      <w:pPr>
        <w:pStyle w:val="AssignmentsLevel1"/>
      </w:pPr>
      <w:r w:rsidRPr="00C54880">
        <w:t>Students are expected to</w:t>
      </w:r>
      <w:r w:rsidR="005F51E9">
        <w:t xml:space="preserve"> do the following</w:t>
      </w:r>
      <w:r w:rsidRPr="00C54880">
        <w:t>:</w:t>
      </w:r>
    </w:p>
    <w:p w14:paraId="76C77F32" w14:textId="77777777" w:rsidR="00D07152" w:rsidRPr="00C54880" w:rsidRDefault="00D07152" w:rsidP="002522B3">
      <w:pPr>
        <w:pStyle w:val="AssignmentsLevel1"/>
      </w:pPr>
    </w:p>
    <w:p w14:paraId="5F5A5DA8" w14:textId="11FE0017" w:rsidR="004F138A" w:rsidRPr="00C54880" w:rsidRDefault="007633A3" w:rsidP="00DE1908">
      <w:pPr>
        <w:pStyle w:val="AssignmentsLevel2"/>
        <w:numPr>
          <w:ilvl w:val="0"/>
          <w:numId w:val="37"/>
        </w:numPr>
      </w:pPr>
      <w:r w:rsidRPr="00C54880">
        <w:t>A</w:t>
      </w:r>
      <w:r w:rsidR="001C0DAF" w:rsidRPr="00C54880">
        <w:t>sk</w:t>
      </w:r>
      <w:r w:rsidR="004F138A" w:rsidRPr="00C54880">
        <w:t xml:space="preserve"> probing and insightful questions related to course content.</w:t>
      </w:r>
    </w:p>
    <w:p w14:paraId="28C7DC76" w14:textId="0C5AE845" w:rsidR="004F138A" w:rsidRPr="00C54880" w:rsidRDefault="007633A3" w:rsidP="00DE1908">
      <w:pPr>
        <w:pStyle w:val="AssignmentsLevel2"/>
        <w:numPr>
          <w:ilvl w:val="0"/>
          <w:numId w:val="37"/>
        </w:numPr>
      </w:pPr>
      <w:r w:rsidRPr="00C54880">
        <w:t>M</w:t>
      </w:r>
      <w:r w:rsidR="004F138A" w:rsidRPr="00C54880">
        <w:t>ake meaningful and relevant connections and application to their own learning process.</w:t>
      </w:r>
    </w:p>
    <w:p w14:paraId="14BB3193" w14:textId="55D2A44C" w:rsidR="0081176F" w:rsidRPr="00C54880" w:rsidRDefault="007633A3" w:rsidP="00DE1908">
      <w:pPr>
        <w:pStyle w:val="AssignmentsLevel2"/>
        <w:numPr>
          <w:ilvl w:val="0"/>
          <w:numId w:val="37"/>
        </w:numPr>
      </w:pPr>
      <w:r w:rsidRPr="00C54880">
        <w:t>B</w:t>
      </w:r>
      <w:r w:rsidR="004F138A" w:rsidRPr="00C54880">
        <w:t>e productive and contributing members of class discussions.</w:t>
      </w:r>
    </w:p>
    <w:p w14:paraId="2FC4E399" w14:textId="5D251636" w:rsidR="004F138A" w:rsidRPr="00C54880" w:rsidRDefault="004F138A" w:rsidP="00E127B5">
      <w:pPr>
        <w:tabs>
          <w:tab w:val="left" w:pos="0"/>
        </w:tabs>
        <w:rPr>
          <w:rFonts w:cs="Arial"/>
          <w:szCs w:val="20"/>
        </w:rPr>
      </w:pPr>
    </w:p>
    <w:p w14:paraId="26F5A072" w14:textId="6DFC4A1B" w:rsidR="00C72E55" w:rsidRPr="00C54880" w:rsidRDefault="00C72E55" w:rsidP="00C72E55">
      <w:pPr>
        <w:rPr>
          <w:rFonts w:cs="Arial"/>
          <w:szCs w:val="20"/>
        </w:rPr>
      </w:pPr>
      <w:r w:rsidRPr="00C54880">
        <w:rPr>
          <w:rFonts w:cs="Arial"/>
          <w:b/>
          <w:szCs w:val="20"/>
        </w:rPr>
        <w:t>Self-Disclosure:</w:t>
      </w:r>
      <w:r w:rsidRPr="00C54880">
        <w:rPr>
          <w:rFonts w:cs="Arial"/>
          <w:szCs w:val="20"/>
        </w:rPr>
        <w:t xml:space="preserve"> As is common in most graduate Counseling courses, there will be opportunities in this class to talk about yourself and share personal thoughts, feelings, opinions, ideas</w:t>
      </w:r>
      <w:r w:rsidR="006D574B">
        <w:rPr>
          <w:rFonts w:cs="Arial"/>
          <w:szCs w:val="20"/>
        </w:rPr>
        <w:t>,</w:t>
      </w:r>
      <w:r w:rsidRPr="00C54880">
        <w:rPr>
          <w:rFonts w:cs="Arial"/>
          <w:szCs w:val="20"/>
        </w:rPr>
        <w:t xml:space="preserve"> and experiences both in the </w:t>
      </w:r>
      <w:r>
        <w:rPr>
          <w:rFonts w:cs="Arial"/>
          <w:szCs w:val="20"/>
        </w:rPr>
        <w:t xml:space="preserve">online </w:t>
      </w:r>
      <w:r w:rsidRPr="00C54880">
        <w:rPr>
          <w:rFonts w:cs="Arial"/>
          <w:szCs w:val="20"/>
        </w:rPr>
        <w:t>exercises</w:t>
      </w:r>
      <w:r>
        <w:rPr>
          <w:rFonts w:cs="Arial"/>
          <w:szCs w:val="20"/>
        </w:rPr>
        <w:t xml:space="preserve"> and during the residency</w:t>
      </w:r>
      <w:r w:rsidRPr="00C54880">
        <w:rPr>
          <w:rFonts w:cs="Arial"/>
          <w:szCs w:val="20"/>
        </w:rPr>
        <w:t xml:space="preserve">.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w:t>
      </w:r>
      <w:r w:rsidRPr="00C54880">
        <w:rPr>
          <w:rFonts w:cs="Arial"/>
          <w:szCs w:val="20"/>
        </w:rPr>
        <w:lastRenderedPageBreak/>
        <w:t>from the lesson plan or normal group pr</w:t>
      </w:r>
      <w:r>
        <w:rPr>
          <w:rFonts w:cs="Arial"/>
          <w:szCs w:val="20"/>
        </w:rPr>
        <w:t>ocess related to course learning</w:t>
      </w:r>
      <w:r w:rsidRPr="00C54880">
        <w:rPr>
          <w:rFonts w:cs="Arial"/>
          <w:szCs w:val="20"/>
        </w:rPr>
        <w:t>.  Although this course may be therapeutic for some students, it is not intended to serve the purpose of therapy.</w:t>
      </w:r>
    </w:p>
    <w:p w14:paraId="3818F448" w14:textId="77777777" w:rsidR="00C72E55" w:rsidRPr="00C54880" w:rsidRDefault="00C72E55" w:rsidP="00C72E55">
      <w:pPr>
        <w:rPr>
          <w:rFonts w:cs="Arial"/>
          <w:szCs w:val="20"/>
        </w:rPr>
      </w:pPr>
    </w:p>
    <w:p w14:paraId="306030D8" w14:textId="77777777" w:rsidR="00C72E55" w:rsidRPr="00C54880" w:rsidRDefault="00C72E55" w:rsidP="00C72E55">
      <w:pPr>
        <w:rPr>
          <w:rFonts w:cs="Arial"/>
          <w:szCs w:val="20"/>
        </w:rPr>
      </w:pPr>
      <w:r w:rsidRPr="00C54880">
        <w:rPr>
          <w:rFonts w:cs="Arial"/>
          <w:b/>
          <w:szCs w:val="20"/>
        </w:rPr>
        <w:t>Student Distress:</w:t>
      </w:r>
      <w:r w:rsidRPr="00C54880">
        <w:rPr>
          <w:rFonts w:cs="Arial"/>
          <w:szCs w:val="20"/>
        </w:rPr>
        <w:t xml:space="preserve"> If any of our class topics trigger past trauma or present distress for you, please reach out to </w:t>
      </w:r>
      <w:r>
        <w:rPr>
          <w:rFonts w:cs="Arial"/>
          <w:szCs w:val="20"/>
        </w:rPr>
        <w:t>a</w:t>
      </w:r>
      <w:r w:rsidRPr="00C54880">
        <w:rPr>
          <w:rFonts w:cs="Arial"/>
          <w:szCs w:val="20"/>
        </w:rPr>
        <w:t xml:space="preserve"> helping professional for support.  I will be happy to give you a referral as needed, just ask.</w:t>
      </w:r>
    </w:p>
    <w:p w14:paraId="753E9B44" w14:textId="77777777" w:rsidR="00C72E55" w:rsidRPr="00C54880" w:rsidRDefault="00C72E55" w:rsidP="00C72E55">
      <w:pPr>
        <w:rPr>
          <w:rFonts w:cs="Arial"/>
          <w:szCs w:val="20"/>
        </w:rPr>
      </w:pPr>
    </w:p>
    <w:p w14:paraId="7DD786DF" w14:textId="2359DF9D" w:rsidR="00C72E55" w:rsidRPr="00C54880" w:rsidRDefault="00C72E55" w:rsidP="00C72E55">
      <w:pPr>
        <w:rPr>
          <w:rFonts w:cs="Arial"/>
          <w:szCs w:val="20"/>
        </w:rPr>
      </w:pPr>
      <w:r w:rsidRPr="00C54880">
        <w:rPr>
          <w:rFonts w:cs="Arial"/>
          <w:b/>
          <w:szCs w:val="20"/>
        </w:rPr>
        <w:t>Confidentiality:</w:t>
      </w:r>
      <w:r w:rsidRPr="00C54880">
        <w:rPr>
          <w:rFonts w:cs="Arial"/>
          <w:szCs w:val="20"/>
        </w:rPr>
        <w:t xml:space="preserve"> Both the instructor and students will need to protect the confidentiality of persons who may be described in various aspects of this course. Please practice discretion at all times. Caution: Descriptions may reveal more than names do.  Your comments are not confidential where state law requires the reporting of threats of harm, violence, or child abuse and neglect (from evidence or suspicion), and when information is subpoenaed by the courts.</w:t>
      </w:r>
    </w:p>
    <w:p w14:paraId="627F87AF" w14:textId="77777777" w:rsidR="000E5FD9" w:rsidRPr="00C54880" w:rsidRDefault="000E5FD9" w:rsidP="0020635A">
      <w:pPr>
        <w:pStyle w:val="Heading1"/>
      </w:pPr>
    </w:p>
    <w:p w14:paraId="2F5C2506" w14:textId="77777777" w:rsidR="00721FDA" w:rsidRPr="00C54880" w:rsidRDefault="00EE72BE" w:rsidP="0020635A">
      <w:pPr>
        <w:pStyle w:val="Heading1"/>
      </w:pPr>
      <w:r w:rsidRPr="00C54880">
        <w:t xml:space="preserve">Required </w:t>
      </w:r>
      <w:r w:rsidR="00721FDA" w:rsidRPr="00C54880">
        <w:t>Course Materials</w:t>
      </w:r>
    </w:p>
    <w:p w14:paraId="5BC1F45D" w14:textId="77777777" w:rsidR="006A5C8A" w:rsidRPr="00C54880" w:rsidRDefault="006A5C8A" w:rsidP="00DA45E4">
      <w:pPr>
        <w:pStyle w:val="APACitation"/>
      </w:pPr>
    </w:p>
    <w:p w14:paraId="504F1D47" w14:textId="59B485B7" w:rsidR="00036E72" w:rsidRPr="00C54880" w:rsidRDefault="00A2185E" w:rsidP="00036E72">
      <w:pPr>
        <w:pStyle w:val="Title"/>
        <w:ind w:left="720" w:hanging="720"/>
        <w:rPr>
          <w:b w:val="0"/>
          <w:bCs/>
          <w:color w:val="auto"/>
          <w:sz w:val="20"/>
          <w:szCs w:val="20"/>
        </w:rPr>
      </w:pPr>
      <w:r w:rsidRPr="00C54880">
        <w:rPr>
          <w:b w:val="0"/>
          <w:bCs/>
          <w:color w:val="auto"/>
          <w:sz w:val="20"/>
          <w:szCs w:val="20"/>
        </w:rPr>
        <w:t>Ivey, A.</w:t>
      </w:r>
      <w:r w:rsidR="005F51E9">
        <w:rPr>
          <w:b w:val="0"/>
          <w:bCs/>
          <w:color w:val="auto"/>
          <w:sz w:val="20"/>
          <w:szCs w:val="20"/>
        </w:rPr>
        <w:t xml:space="preserve"> </w:t>
      </w:r>
      <w:r w:rsidRPr="00C54880">
        <w:rPr>
          <w:b w:val="0"/>
          <w:bCs/>
          <w:color w:val="auto"/>
          <w:sz w:val="20"/>
          <w:szCs w:val="20"/>
        </w:rPr>
        <w:t>E., Ivey, M.</w:t>
      </w:r>
      <w:r w:rsidR="005F51E9">
        <w:rPr>
          <w:b w:val="0"/>
          <w:bCs/>
          <w:color w:val="auto"/>
          <w:sz w:val="20"/>
          <w:szCs w:val="20"/>
        </w:rPr>
        <w:t xml:space="preserve"> </w:t>
      </w:r>
      <w:r w:rsidR="00036E72" w:rsidRPr="00C54880">
        <w:rPr>
          <w:b w:val="0"/>
          <w:bCs/>
          <w:color w:val="auto"/>
          <w:sz w:val="20"/>
          <w:szCs w:val="20"/>
        </w:rPr>
        <w:t>B.</w:t>
      </w:r>
      <w:r w:rsidR="005F51E9">
        <w:rPr>
          <w:b w:val="0"/>
          <w:bCs/>
          <w:color w:val="auto"/>
          <w:sz w:val="20"/>
          <w:szCs w:val="20"/>
        </w:rPr>
        <w:t>,</w:t>
      </w:r>
      <w:r w:rsidR="00036E72" w:rsidRPr="00C54880">
        <w:rPr>
          <w:b w:val="0"/>
          <w:bCs/>
          <w:color w:val="auto"/>
          <w:sz w:val="20"/>
          <w:szCs w:val="20"/>
        </w:rPr>
        <w:t xml:space="preserve"> &amp; Zalaquett, C.</w:t>
      </w:r>
      <w:r w:rsidR="005F51E9">
        <w:rPr>
          <w:b w:val="0"/>
          <w:bCs/>
          <w:color w:val="auto"/>
          <w:sz w:val="20"/>
          <w:szCs w:val="20"/>
        </w:rPr>
        <w:t xml:space="preserve"> </w:t>
      </w:r>
      <w:r w:rsidR="00036E72" w:rsidRPr="00C54880">
        <w:rPr>
          <w:b w:val="0"/>
          <w:bCs/>
          <w:color w:val="auto"/>
          <w:sz w:val="20"/>
          <w:szCs w:val="20"/>
        </w:rPr>
        <w:t xml:space="preserve">P. (2018). </w:t>
      </w:r>
      <w:r w:rsidR="00155772" w:rsidRPr="00C54880">
        <w:rPr>
          <w:b w:val="0"/>
          <w:bCs/>
          <w:i/>
          <w:iCs/>
          <w:color w:val="auto"/>
          <w:sz w:val="20"/>
          <w:szCs w:val="20"/>
        </w:rPr>
        <w:t xml:space="preserve">Intentional </w:t>
      </w:r>
      <w:r w:rsidR="005F51E9">
        <w:rPr>
          <w:b w:val="0"/>
          <w:bCs/>
          <w:i/>
          <w:iCs/>
          <w:color w:val="auto"/>
          <w:sz w:val="20"/>
          <w:szCs w:val="20"/>
        </w:rPr>
        <w:t>i</w:t>
      </w:r>
      <w:r w:rsidR="00155772" w:rsidRPr="00C54880">
        <w:rPr>
          <w:b w:val="0"/>
          <w:bCs/>
          <w:i/>
          <w:iCs/>
          <w:color w:val="auto"/>
          <w:sz w:val="20"/>
          <w:szCs w:val="20"/>
        </w:rPr>
        <w:t xml:space="preserve">nterviewing and </w:t>
      </w:r>
      <w:r w:rsidR="005F51E9">
        <w:rPr>
          <w:b w:val="0"/>
          <w:bCs/>
          <w:i/>
          <w:iCs/>
          <w:color w:val="auto"/>
          <w:sz w:val="20"/>
          <w:szCs w:val="20"/>
        </w:rPr>
        <w:t>c</w:t>
      </w:r>
      <w:r w:rsidR="00F62E91">
        <w:rPr>
          <w:b w:val="0"/>
          <w:bCs/>
          <w:i/>
          <w:iCs/>
          <w:color w:val="auto"/>
          <w:sz w:val="20"/>
          <w:szCs w:val="20"/>
        </w:rPr>
        <w:t>ounseling</w:t>
      </w:r>
      <w:r w:rsidR="00036E72" w:rsidRPr="00C54880">
        <w:rPr>
          <w:b w:val="0"/>
          <w:bCs/>
          <w:color w:val="auto"/>
          <w:sz w:val="20"/>
          <w:szCs w:val="20"/>
        </w:rPr>
        <w:t xml:space="preserve"> (9</w:t>
      </w:r>
      <w:r w:rsidR="00036E72" w:rsidRPr="005B58AE">
        <w:rPr>
          <w:b w:val="0"/>
          <w:bCs/>
          <w:color w:val="auto"/>
          <w:sz w:val="20"/>
          <w:szCs w:val="20"/>
        </w:rPr>
        <w:t>th</w:t>
      </w:r>
      <w:r w:rsidR="00036E72" w:rsidRPr="00C54880">
        <w:rPr>
          <w:b w:val="0"/>
          <w:bCs/>
          <w:color w:val="auto"/>
          <w:sz w:val="20"/>
          <w:szCs w:val="20"/>
        </w:rPr>
        <w:t xml:space="preserve"> ed.). Boston, MA: Cengage Learning.</w:t>
      </w:r>
    </w:p>
    <w:p w14:paraId="02109BF2" w14:textId="3DC0BD78" w:rsidR="0021245D" w:rsidRPr="00C54880" w:rsidRDefault="00874E10" w:rsidP="0021245D">
      <w:pPr>
        <w:pStyle w:val="Title"/>
        <w:ind w:left="720" w:hanging="720"/>
        <w:rPr>
          <w:b w:val="0"/>
          <w:bCs/>
          <w:color w:val="auto"/>
          <w:sz w:val="20"/>
          <w:szCs w:val="20"/>
        </w:rPr>
      </w:pPr>
      <w:r w:rsidRPr="00C54880">
        <w:rPr>
          <w:b w:val="0"/>
          <w:bCs/>
          <w:color w:val="auto"/>
          <w:sz w:val="20"/>
          <w:szCs w:val="20"/>
        </w:rPr>
        <w:t xml:space="preserve">     </w:t>
      </w:r>
      <w:r w:rsidR="0021245D" w:rsidRPr="00C54880">
        <w:rPr>
          <w:b w:val="0"/>
          <w:bCs/>
          <w:color w:val="auto"/>
          <w:sz w:val="20"/>
          <w:szCs w:val="20"/>
        </w:rPr>
        <w:t>ISBN:  9781305865785 (text)  ISBN: 9781337528368 (ebook)</w:t>
      </w:r>
    </w:p>
    <w:p w14:paraId="523B389A" w14:textId="49F60F75" w:rsidR="0021245D" w:rsidRPr="00C54880" w:rsidRDefault="0021245D" w:rsidP="0021245D">
      <w:pPr>
        <w:tabs>
          <w:tab w:val="left" w:pos="0"/>
        </w:tabs>
        <w:rPr>
          <w:rFonts w:cs="Arial"/>
          <w:szCs w:val="20"/>
        </w:rPr>
      </w:pPr>
    </w:p>
    <w:p w14:paraId="6CBBE7C2" w14:textId="30E9C017" w:rsidR="00BB7326" w:rsidRPr="00C54880" w:rsidRDefault="00BB7326" w:rsidP="00BB7326">
      <w:pPr>
        <w:tabs>
          <w:tab w:val="left" w:pos="0"/>
        </w:tabs>
        <w:rPr>
          <w:rFonts w:cs="Arial"/>
          <w:szCs w:val="20"/>
        </w:rPr>
      </w:pPr>
      <w:r w:rsidRPr="00C54880">
        <w:rPr>
          <w:rFonts w:cs="Arial"/>
          <w:szCs w:val="20"/>
        </w:rPr>
        <w:t xml:space="preserve">You are required to have access to a </w:t>
      </w:r>
      <w:r w:rsidR="00E14EFF">
        <w:rPr>
          <w:rFonts w:cs="Arial"/>
          <w:szCs w:val="20"/>
        </w:rPr>
        <w:t>video camera (</w:t>
      </w:r>
      <w:r w:rsidR="00EC58AE">
        <w:rPr>
          <w:rFonts w:cs="Arial"/>
          <w:szCs w:val="20"/>
        </w:rPr>
        <w:t xml:space="preserve">smartphone </w:t>
      </w:r>
      <w:r w:rsidR="00E14EFF">
        <w:rPr>
          <w:rFonts w:cs="Arial"/>
          <w:szCs w:val="20"/>
        </w:rPr>
        <w:t xml:space="preserve">or </w:t>
      </w:r>
      <w:r w:rsidRPr="00C54880">
        <w:rPr>
          <w:rFonts w:cs="Arial"/>
          <w:szCs w:val="20"/>
        </w:rPr>
        <w:t>webcam and a microphone</w:t>
      </w:r>
      <w:r w:rsidR="00E14EFF">
        <w:rPr>
          <w:rFonts w:cs="Arial"/>
          <w:szCs w:val="20"/>
        </w:rPr>
        <w:t xml:space="preserve">) and a scanner </w:t>
      </w:r>
      <w:r w:rsidR="00EC58AE">
        <w:rPr>
          <w:rFonts w:cs="Arial"/>
          <w:szCs w:val="20"/>
        </w:rPr>
        <w:t>(or scanner app)</w:t>
      </w:r>
      <w:r w:rsidRPr="00C54880">
        <w:rPr>
          <w:rFonts w:cs="Arial"/>
          <w:szCs w:val="20"/>
        </w:rPr>
        <w:t xml:space="preserve"> for this course.</w:t>
      </w:r>
    </w:p>
    <w:p w14:paraId="4474DD9C" w14:textId="52667D24" w:rsidR="00297359" w:rsidRPr="00C54880" w:rsidRDefault="00297359" w:rsidP="00BB7326">
      <w:pPr>
        <w:tabs>
          <w:tab w:val="left" w:pos="0"/>
        </w:tabs>
        <w:rPr>
          <w:rFonts w:cs="Arial"/>
          <w:szCs w:val="20"/>
        </w:rPr>
      </w:pPr>
    </w:p>
    <w:p w14:paraId="03F8E22A" w14:textId="77777777" w:rsidR="00297359" w:rsidRPr="00C54880" w:rsidRDefault="00297359" w:rsidP="00297359">
      <w:pPr>
        <w:tabs>
          <w:tab w:val="left" w:pos="0"/>
        </w:tabs>
        <w:spacing w:line="276" w:lineRule="auto"/>
        <w:rPr>
          <w:rFonts w:cs="Arial"/>
          <w:b/>
          <w:szCs w:val="20"/>
        </w:rPr>
      </w:pPr>
      <w:r w:rsidRPr="00C54880">
        <w:rPr>
          <w:rFonts w:cs="Arial"/>
          <w:b/>
          <w:szCs w:val="20"/>
        </w:rPr>
        <w:t>Supplemental</w:t>
      </w:r>
    </w:p>
    <w:p w14:paraId="232D603F" w14:textId="5BB8731F" w:rsidR="006C05CD" w:rsidRPr="00C54880" w:rsidRDefault="00297359" w:rsidP="005F51E9">
      <w:pPr>
        <w:tabs>
          <w:tab w:val="left" w:pos="0"/>
        </w:tabs>
        <w:rPr>
          <w:rFonts w:cs="Arial"/>
          <w:szCs w:val="20"/>
        </w:rPr>
      </w:pPr>
      <w:r w:rsidRPr="00C54880">
        <w:rPr>
          <w:rFonts w:cs="Arial"/>
          <w:szCs w:val="20"/>
        </w:rPr>
        <w:t xml:space="preserve">American Psychological Association (2010). </w:t>
      </w:r>
      <w:r w:rsidRPr="00BE6467">
        <w:rPr>
          <w:rFonts w:cs="Arial"/>
          <w:i/>
          <w:szCs w:val="20"/>
        </w:rPr>
        <w:t xml:space="preserve">Publication </w:t>
      </w:r>
      <w:r w:rsidR="005F51E9">
        <w:rPr>
          <w:rFonts w:cs="Arial"/>
          <w:i/>
          <w:szCs w:val="20"/>
        </w:rPr>
        <w:t>m</w:t>
      </w:r>
      <w:r w:rsidRPr="00BE6467">
        <w:rPr>
          <w:rFonts w:cs="Arial"/>
          <w:i/>
          <w:szCs w:val="20"/>
        </w:rPr>
        <w:t>anual of the American Psychological Association</w:t>
      </w:r>
      <w:r w:rsidR="00157D32">
        <w:rPr>
          <w:rFonts w:cs="Arial"/>
          <w:szCs w:val="20"/>
        </w:rPr>
        <w:t xml:space="preserve"> (6</w:t>
      </w:r>
      <w:r w:rsidR="00157D32" w:rsidRPr="005B58AE">
        <w:rPr>
          <w:rFonts w:cs="Arial"/>
          <w:szCs w:val="20"/>
        </w:rPr>
        <w:t>th</w:t>
      </w:r>
      <w:r w:rsidR="00157D32" w:rsidRPr="005F51E9">
        <w:rPr>
          <w:rFonts w:cs="Arial"/>
          <w:szCs w:val="20"/>
        </w:rPr>
        <w:t xml:space="preserve"> </w:t>
      </w:r>
      <w:r w:rsidR="00157D32">
        <w:rPr>
          <w:rFonts w:cs="Arial"/>
          <w:szCs w:val="20"/>
        </w:rPr>
        <w:t>ed.)</w:t>
      </w:r>
      <w:r w:rsidRPr="00C54880">
        <w:rPr>
          <w:rFonts w:cs="Arial"/>
          <w:szCs w:val="20"/>
        </w:rPr>
        <w:t>. Washington, DC</w:t>
      </w:r>
      <w:r w:rsidR="005F51E9">
        <w:rPr>
          <w:rFonts w:cs="Arial"/>
          <w:szCs w:val="20"/>
        </w:rPr>
        <w:t>: Author</w:t>
      </w:r>
      <w:r w:rsidR="006C05CD" w:rsidRPr="00C54880">
        <w:rPr>
          <w:rFonts w:cs="Arial"/>
          <w:szCs w:val="20"/>
        </w:rPr>
        <w:t>.</w:t>
      </w:r>
      <w:r w:rsidRPr="00C54880">
        <w:rPr>
          <w:rFonts w:cs="Arial"/>
          <w:szCs w:val="20"/>
        </w:rPr>
        <w:t xml:space="preserve">  ISBN: </w:t>
      </w:r>
      <w:r w:rsidR="006C05CD" w:rsidRPr="00C54880">
        <w:rPr>
          <w:rFonts w:cs="Arial"/>
          <w:szCs w:val="20"/>
        </w:rPr>
        <w:t xml:space="preserve">9781433805615 (soft cover)   ISBN: 9781433813757 (ebook)  </w:t>
      </w:r>
    </w:p>
    <w:p w14:paraId="6B2CBD1F" w14:textId="26316735" w:rsidR="00A57227" w:rsidRPr="00C54880" w:rsidRDefault="00A57227" w:rsidP="002522B3">
      <w:pPr>
        <w:spacing w:before="100" w:beforeAutospacing="1" w:after="100" w:afterAutospacing="1"/>
        <w:rPr>
          <w:rFonts w:cs="Arial"/>
          <w:bCs/>
          <w:iCs/>
        </w:rPr>
      </w:pPr>
      <w:bookmarkStart w:id="1" w:name="_GoBack"/>
      <w:bookmarkEnd w:id="1"/>
    </w:p>
    <w:p w14:paraId="3B22C68C" w14:textId="57F4F375" w:rsidR="00A57227" w:rsidRPr="00C54880" w:rsidRDefault="00A57227" w:rsidP="002522B3">
      <w:pPr>
        <w:spacing w:before="100" w:beforeAutospacing="1" w:after="100" w:afterAutospacing="1"/>
        <w:rPr>
          <w:rFonts w:cs="Arial"/>
          <w:bCs/>
          <w:iCs/>
        </w:rPr>
        <w:sectPr w:rsidR="00A57227" w:rsidRPr="00C54880" w:rsidSect="00C11352">
          <w:headerReference w:type="default" r:id="rId13"/>
          <w:footerReference w:type="default" r:id="rId14"/>
          <w:headerReference w:type="first" r:id="rId15"/>
          <w:footerReference w:type="first" r:id="rId16"/>
          <w:pgSz w:w="15840" w:h="12240" w:orient="landscape" w:code="1"/>
          <w:pgMar w:top="1440" w:right="1440" w:bottom="1098" w:left="1440" w:header="720" w:footer="450" w:gutter="0"/>
          <w:cols w:space="720"/>
          <w:titlePg/>
          <w:docGrid w:linePitch="360"/>
        </w:sectPr>
      </w:pPr>
    </w:p>
    <w:tbl>
      <w:tblPr>
        <w:tblStyle w:val="TableGrid1"/>
        <w:tblW w:w="5246" w:type="pct"/>
        <w:tblInd w:w="-95" w:type="dxa"/>
        <w:tblLook w:val="04A0" w:firstRow="1" w:lastRow="0" w:firstColumn="1" w:lastColumn="0" w:noHBand="0" w:noVBand="1"/>
      </w:tblPr>
      <w:tblGrid>
        <w:gridCol w:w="8643"/>
        <w:gridCol w:w="2267"/>
        <w:gridCol w:w="2914"/>
      </w:tblGrid>
      <w:tr w:rsidR="007F50E3" w:rsidRPr="00C54880" w14:paraId="59F35846" w14:textId="77777777" w:rsidTr="00373ABA">
        <w:tc>
          <w:tcPr>
            <w:tcW w:w="3126" w:type="pct"/>
            <w:tcBorders>
              <w:bottom w:val="single" w:sz="4" w:space="0" w:color="auto"/>
              <w:right w:val="nil"/>
            </w:tcBorders>
            <w:shd w:val="clear" w:color="auto" w:fill="BF2C37"/>
            <w:vAlign w:val="center"/>
          </w:tcPr>
          <w:p w14:paraId="6F95FA5F" w14:textId="77777777" w:rsidR="007F50E3" w:rsidRPr="00C54880" w:rsidRDefault="007F50E3" w:rsidP="00373ABA">
            <w:pPr>
              <w:ind w:left="859" w:hanging="859"/>
              <w:rPr>
                <w:b/>
                <w:color w:val="FFFFFF" w:themeColor="background1"/>
                <w:szCs w:val="20"/>
              </w:rPr>
            </w:pPr>
            <w:r w:rsidRPr="00C54880">
              <w:rPr>
                <w:b/>
                <w:color w:val="FFFFFF" w:themeColor="background1"/>
                <w:szCs w:val="20"/>
              </w:rPr>
              <w:lastRenderedPageBreak/>
              <w:t>Assessment</w:t>
            </w:r>
          </w:p>
        </w:tc>
        <w:tc>
          <w:tcPr>
            <w:tcW w:w="820" w:type="pct"/>
            <w:tcBorders>
              <w:left w:val="nil"/>
              <w:bottom w:val="single" w:sz="4" w:space="0" w:color="auto"/>
              <w:right w:val="nil"/>
            </w:tcBorders>
            <w:shd w:val="clear" w:color="auto" w:fill="BF2C37"/>
            <w:vAlign w:val="center"/>
          </w:tcPr>
          <w:p w14:paraId="67B2FADB" w14:textId="77777777" w:rsidR="007F50E3" w:rsidRPr="00C54880" w:rsidRDefault="007F50E3" w:rsidP="00373ABA">
            <w:pPr>
              <w:ind w:left="859" w:hanging="859"/>
              <w:jc w:val="center"/>
              <w:rPr>
                <w:b/>
                <w:color w:val="FFFFFF" w:themeColor="background1"/>
                <w:szCs w:val="20"/>
              </w:rPr>
            </w:pPr>
            <w:r w:rsidRPr="00C54880">
              <w:rPr>
                <w:b/>
                <w:color w:val="FFFFFF" w:themeColor="background1"/>
                <w:szCs w:val="20"/>
              </w:rPr>
              <w:t>Point Value</w:t>
            </w:r>
          </w:p>
        </w:tc>
        <w:tc>
          <w:tcPr>
            <w:tcW w:w="1054" w:type="pct"/>
            <w:tcBorders>
              <w:left w:val="nil"/>
              <w:bottom w:val="single" w:sz="4" w:space="0" w:color="auto"/>
            </w:tcBorders>
            <w:shd w:val="clear" w:color="auto" w:fill="BF2C37"/>
            <w:vAlign w:val="center"/>
          </w:tcPr>
          <w:p w14:paraId="584E9693" w14:textId="77777777" w:rsidR="007F50E3" w:rsidRPr="00C54880" w:rsidRDefault="007F50E3" w:rsidP="00373ABA">
            <w:pPr>
              <w:ind w:left="859" w:hanging="859"/>
              <w:jc w:val="center"/>
              <w:rPr>
                <w:b/>
                <w:color w:val="FFFFFF" w:themeColor="background1"/>
                <w:szCs w:val="20"/>
              </w:rPr>
            </w:pPr>
            <w:r w:rsidRPr="00C54880">
              <w:rPr>
                <w:b/>
                <w:color w:val="FFFFFF" w:themeColor="background1"/>
                <w:szCs w:val="20"/>
              </w:rPr>
              <w:t>Due</w:t>
            </w:r>
          </w:p>
        </w:tc>
      </w:tr>
      <w:tr w:rsidR="007F50E3" w:rsidRPr="00C54880" w14:paraId="69A8C4FF" w14:textId="77777777" w:rsidTr="00373ABA">
        <w:tc>
          <w:tcPr>
            <w:tcW w:w="3126" w:type="pct"/>
            <w:tcBorders>
              <w:right w:val="nil"/>
            </w:tcBorders>
            <w:shd w:val="clear" w:color="auto" w:fill="D8D9DA"/>
            <w:vAlign w:val="center"/>
          </w:tcPr>
          <w:p w14:paraId="678E4B38" w14:textId="77777777" w:rsidR="007F50E3" w:rsidRPr="00C54880" w:rsidRDefault="007F50E3" w:rsidP="00373ABA">
            <w:pPr>
              <w:ind w:left="859" w:hanging="859"/>
              <w:rPr>
                <w:szCs w:val="20"/>
              </w:rPr>
            </w:pPr>
            <w:r w:rsidRPr="00C54880">
              <w:rPr>
                <w:b/>
                <w:szCs w:val="20"/>
              </w:rPr>
              <w:t xml:space="preserve">Week 1 </w:t>
            </w:r>
          </w:p>
        </w:tc>
        <w:tc>
          <w:tcPr>
            <w:tcW w:w="820" w:type="pct"/>
            <w:tcBorders>
              <w:left w:val="nil"/>
              <w:right w:val="nil"/>
            </w:tcBorders>
            <w:shd w:val="clear" w:color="auto" w:fill="D8D9DA"/>
            <w:vAlign w:val="center"/>
          </w:tcPr>
          <w:p w14:paraId="58E8A2B8" w14:textId="77777777" w:rsidR="007F50E3" w:rsidRPr="00C54880" w:rsidRDefault="007F50E3" w:rsidP="00373ABA">
            <w:pPr>
              <w:ind w:left="859" w:hanging="859"/>
              <w:jc w:val="center"/>
              <w:rPr>
                <w:szCs w:val="20"/>
              </w:rPr>
            </w:pPr>
          </w:p>
        </w:tc>
        <w:tc>
          <w:tcPr>
            <w:tcW w:w="1054" w:type="pct"/>
            <w:tcBorders>
              <w:left w:val="nil"/>
            </w:tcBorders>
            <w:shd w:val="clear" w:color="auto" w:fill="D8D9DA"/>
            <w:vAlign w:val="center"/>
          </w:tcPr>
          <w:p w14:paraId="6FB764F4" w14:textId="77777777" w:rsidR="007F50E3" w:rsidRPr="00C54880" w:rsidRDefault="007F50E3" w:rsidP="00373ABA">
            <w:pPr>
              <w:ind w:left="859" w:hanging="859"/>
              <w:jc w:val="center"/>
              <w:rPr>
                <w:szCs w:val="20"/>
              </w:rPr>
            </w:pPr>
          </w:p>
        </w:tc>
      </w:tr>
      <w:tr w:rsidR="007F50E3" w:rsidRPr="00C83831" w14:paraId="23DD1FA0" w14:textId="77777777" w:rsidTr="00373ABA">
        <w:tc>
          <w:tcPr>
            <w:tcW w:w="3126" w:type="pct"/>
            <w:vAlign w:val="center"/>
          </w:tcPr>
          <w:p w14:paraId="0A9A5B42" w14:textId="77777777" w:rsidR="007F50E3" w:rsidRPr="00C83831" w:rsidRDefault="007F50E3" w:rsidP="00373ABA">
            <w:pPr>
              <w:rPr>
                <w:szCs w:val="20"/>
              </w:rPr>
            </w:pPr>
            <w:r w:rsidRPr="00C83831">
              <w:rPr>
                <w:szCs w:val="20"/>
              </w:rPr>
              <w:t xml:space="preserve">Discussion: </w:t>
            </w:r>
            <w:r w:rsidRPr="00C83831">
              <w:t>Mock Counseling Sessions Prep</w:t>
            </w:r>
          </w:p>
        </w:tc>
        <w:tc>
          <w:tcPr>
            <w:tcW w:w="820" w:type="pct"/>
            <w:vAlign w:val="center"/>
          </w:tcPr>
          <w:p w14:paraId="5EABA6AD" w14:textId="77777777" w:rsidR="007F50E3" w:rsidRPr="00C83831" w:rsidRDefault="007F50E3" w:rsidP="00373ABA">
            <w:pPr>
              <w:ind w:left="859" w:hanging="859"/>
              <w:jc w:val="center"/>
              <w:rPr>
                <w:szCs w:val="20"/>
              </w:rPr>
            </w:pPr>
            <w:r w:rsidRPr="00C83831">
              <w:rPr>
                <w:szCs w:val="20"/>
              </w:rPr>
              <w:t>20</w:t>
            </w:r>
          </w:p>
        </w:tc>
        <w:tc>
          <w:tcPr>
            <w:tcW w:w="1054" w:type="pct"/>
            <w:vAlign w:val="center"/>
          </w:tcPr>
          <w:p w14:paraId="7A26216C" w14:textId="77777777" w:rsidR="007F50E3" w:rsidRPr="00C83831" w:rsidRDefault="007F50E3" w:rsidP="00373ABA">
            <w:pPr>
              <w:ind w:left="859" w:hanging="859"/>
              <w:jc w:val="center"/>
              <w:rPr>
                <w:szCs w:val="20"/>
              </w:rPr>
            </w:pPr>
          </w:p>
        </w:tc>
      </w:tr>
      <w:tr w:rsidR="007F50E3" w:rsidRPr="00C83831" w14:paraId="3D5C89DB" w14:textId="77777777" w:rsidTr="00373ABA">
        <w:tc>
          <w:tcPr>
            <w:tcW w:w="3126" w:type="pct"/>
            <w:tcBorders>
              <w:bottom w:val="single" w:sz="4" w:space="0" w:color="auto"/>
            </w:tcBorders>
            <w:vAlign w:val="center"/>
          </w:tcPr>
          <w:p w14:paraId="75130C79" w14:textId="77777777" w:rsidR="007F50E3" w:rsidRPr="00C83831" w:rsidRDefault="007F50E3" w:rsidP="00373ABA">
            <w:pPr>
              <w:rPr>
                <w:szCs w:val="20"/>
              </w:rPr>
            </w:pPr>
            <w:r w:rsidRPr="00C83831">
              <w:rPr>
                <w:szCs w:val="20"/>
              </w:rPr>
              <w:t xml:space="preserve">Journal: </w:t>
            </w:r>
            <w:r w:rsidRPr="00C83831">
              <w:t>Competencies Reflection</w:t>
            </w:r>
          </w:p>
        </w:tc>
        <w:tc>
          <w:tcPr>
            <w:tcW w:w="820" w:type="pct"/>
            <w:tcBorders>
              <w:bottom w:val="single" w:sz="4" w:space="0" w:color="auto"/>
            </w:tcBorders>
            <w:vAlign w:val="center"/>
          </w:tcPr>
          <w:p w14:paraId="76D26581" w14:textId="77777777" w:rsidR="007F50E3" w:rsidRPr="00C83831" w:rsidRDefault="007F50E3" w:rsidP="00373ABA">
            <w:pPr>
              <w:ind w:left="859" w:hanging="859"/>
              <w:jc w:val="center"/>
              <w:rPr>
                <w:szCs w:val="20"/>
              </w:rPr>
            </w:pPr>
            <w:r w:rsidRPr="00C83831">
              <w:rPr>
                <w:szCs w:val="20"/>
              </w:rPr>
              <w:t>25</w:t>
            </w:r>
          </w:p>
        </w:tc>
        <w:tc>
          <w:tcPr>
            <w:tcW w:w="1054" w:type="pct"/>
            <w:tcBorders>
              <w:bottom w:val="single" w:sz="4" w:space="0" w:color="auto"/>
            </w:tcBorders>
            <w:vAlign w:val="center"/>
          </w:tcPr>
          <w:p w14:paraId="008D0745" w14:textId="77777777" w:rsidR="007F50E3" w:rsidRPr="00C83831" w:rsidRDefault="007F50E3" w:rsidP="00373ABA">
            <w:pPr>
              <w:ind w:left="859" w:hanging="859"/>
              <w:jc w:val="center"/>
              <w:rPr>
                <w:szCs w:val="20"/>
              </w:rPr>
            </w:pPr>
          </w:p>
        </w:tc>
      </w:tr>
      <w:tr w:rsidR="007F50E3" w:rsidRPr="00C83831" w14:paraId="56075DF6" w14:textId="77777777" w:rsidTr="00373ABA">
        <w:tc>
          <w:tcPr>
            <w:tcW w:w="3126" w:type="pct"/>
            <w:tcBorders>
              <w:bottom w:val="single" w:sz="4" w:space="0" w:color="auto"/>
            </w:tcBorders>
            <w:vAlign w:val="center"/>
          </w:tcPr>
          <w:p w14:paraId="22215B59" w14:textId="742F76FA" w:rsidR="007F50E3" w:rsidRPr="00C83831" w:rsidRDefault="007F50E3" w:rsidP="00373ABA">
            <w:pPr>
              <w:rPr>
                <w:szCs w:val="20"/>
              </w:rPr>
            </w:pPr>
            <w:r w:rsidRPr="00C83831">
              <w:rPr>
                <w:szCs w:val="20"/>
              </w:rPr>
              <w:t xml:space="preserve">Consent Form Practice Video Submission </w:t>
            </w:r>
            <w:r w:rsidR="005F51E9">
              <w:rPr>
                <w:szCs w:val="20"/>
              </w:rPr>
              <w:t>and</w:t>
            </w:r>
            <w:r w:rsidRPr="00C83831">
              <w:rPr>
                <w:szCs w:val="20"/>
              </w:rPr>
              <w:t xml:space="preserve"> Critique Paper</w:t>
            </w:r>
          </w:p>
        </w:tc>
        <w:tc>
          <w:tcPr>
            <w:tcW w:w="820" w:type="pct"/>
            <w:tcBorders>
              <w:bottom w:val="single" w:sz="4" w:space="0" w:color="auto"/>
            </w:tcBorders>
            <w:vAlign w:val="center"/>
          </w:tcPr>
          <w:p w14:paraId="74BA1A87" w14:textId="77777777" w:rsidR="007F50E3" w:rsidRPr="00C83831" w:rsidRDefault="007F50E3" w:rsidP="00373ABA">
            <w:pPr>
              <w:ind w:left="859" w:hanging="859"/>
              <w:jc w:val="center"/>
              <w:rPr>
                <w:szCs w:val="20"/>
              </w:rPr>
            </w:pPr>
            <w:r w:rsidRPr="00C83831">
              <w:rPr>
                <w:szCs w:val="20"/>
              </w:rPr>
              <w:t>50</w:t>
            </w:r>
          </w:p>
        </w:tc>
        <w:tc>
          <w:tcPr>
            <w:tcW w:w="1054" w:type="pct"/>
            <w:tcBorders>
              <w:bottom w:val="single" w:sz="4" w:space="0" w:color="auto"/>
            </w:tcBorders>
            <w:vAlign w:val="center"/>
          </w:tcPr>
          <w:p w14:paraId="2298ABE6" w14:textId="77777777" w:rsidR="007F50E3" w:rsidRPr="00C83831" w:rsidRDefault="007F50E3" w:rsidP="00373ABA">
            <w:pPr>
              <w:ind w:left="859" w:hanging="859"/>
              <w:jc w:val="center"/>
              <w:rPr>
                <w:szCs w:val="20"/>
              </w:rPr>
            </w:pPr>
          </w:p>
        </w:tc>
      </w:tr>
      <w:tr w:rsidR="007F50E3" w:rsidRPr="00C54880" w14:paraId="33339F41" w14:textId="77777777" w:rsidTr="00373ABA">
        <w:tc>
          <w:tcPr>
            <w:tcW w:w="3126" w:type="pct"/>
            <w:tcBorders>
              <w:right w:val="nil"/>
            </w:tcBorders>
            <w:shd w:val="clear" w:color="auto" w:fill="D8D9DA"/>
            <w:vAlign w:val="center"/>
          </w:tcPr>
          <w:p w14:paraId="73AC842D" w14:textId="77777777" w:rsidR="007F50E3" w:rsidRPr="00C54880" w:rsidRDefault="007F50E3" w:rsidP="00373ABA">
            <w:pPr>
              <w:ind w:left="859" w:hanging="859"/>
              <w:rPr>
                <w:szCs w:val="20"/>
              </w:rPr>
            </w:pPr>
            <w:r w:rsidRPr="00C54880">
              <w:rPr>
                <w:b/>
                <w:szCs w:val="20"/>
              </w:rPr>
              <w:t xml:space="preserve">Week 2 </w:t>
            </w:r>
          </w:p>
        </w:tc>
        <w:tc>
          <w:tcPr>
            <w:tcW w:w="820" w:type="pct"/>
            <w:tcBorders>
              <w:left w:val="nil"/>
              <w:right w:val="nil"/>
            </w:tcBorders>
            <w:shd w:val="clear" w:color="auto" w:fill="D8D9DA"/>
            <w:vAlign w:val="center"/>
          </w:tcPr>
          <w:p w14:paraId="3C579C12" w14:textId="77777777" w:rsidR="007F50E3" w:rsidRPr="00C54880" w:rsidRDefault="007F50E3" w:rsidP="00373ABA">
            <w:pPr>
              <w:ind w:left="859" w:hanging="859"/>
              <w:jc w:val="center"/>
              <w:rPr>
                <w:b/>
                <w:szCs w:val="20"/>
              </w:rPr>
            </w:pPr>
          </w:p>
        </w:tc>
        <w:tc>
          <w:tcPr>
            <w:tcW w:w="1054" w:type="pct"/>
            <w:tcBorders>
              <w:left w:val="nil"/>
            </w:tcBorders>
            <w:shd w:val="clear" w:color="auto" w:fill="D8D9DA"/>
            <w:vAlign w:val="center"/>
          </w:tcPr>
          <w:p w14:paraId="080B43C5" w14:textId="77777777" w:rsidR="007F50E3" w:rsidRPr="00C54880" w:rsidRDefault="007F50E3" w:rsidP="00373ABA">
            <w:pPr>
              <w:ind w:left="859" w:hanging="859"/>
              <w:jc w:val="center"/>
              <w:rPr>
                <w:szCs w:val="20"/>
              </w:rPr>
            </w:pPr>
          </w:p>
        </w:tc>
      </w:tr>
      <w:tr w:rsidR="007F50E3" w:rsidRPr="00C83831" w14:paraId="7CCC1C95" w14:textId="77777777" w:rsidTr="00373ABA">
        <w:tc>
          <w:tcPr>
            <w:tcW w:w="3126" w:type="pct"/>
            <w:vAlign w:val="center"/>
          </w:tcPr>
          <w:p w14:paraId="5E714D6A" w14:textId="77777777" w:rsidR="007F50E3" w:rsidRPr="00C83831" w:rsidRDefault="007F50E3" w:rsidP="00373ABA">
            <w:pPr>
              <w:ind w:left="859" w:hanging="859"/>
              <w:rPr>
                <w:szCs w:val="20"/>
              </w:rPr>
            </w:pPr>
            <w:r w:rsidRPr="00C83831">
              <w:rPr>
                <w:szCs w:val="20"/>
              </w:rPr>
              <w:t xml:space="preserve">Discussion: </w:t>
            </w:r>
            <w:r w:rsidRPr="00C83831">
              <w:t>Rogers’ Client-Centered Theor</w:t>
            </w:r>
            <w:r w:rsidRPr="00C83831">
              <w:rPr>
                <w:szCs w:val="20"/>
              </w:rPr>
              <w:t>y</w:t>
            </w:r>
          </w:p>
        </w:tc>
        <w:tc>
          <w:tcPr>
            <w:tcW w:w="820" w:type="pct"/>
            <w:vAlign w:val="center"/>
          </w:tcPr>
          <w:p w14:paraId="3BB3BC51" w14:textId="77777777" w:rsidR="007F50E3" w:rsidRPr="00C83831" w:rsidRDefault="007F50E3" w:rsidP="00373ABA">
            <w:pPr>
              <w:ind w:left="859" w:hanging="859"/>
              <w:jc w:val="center"/>
              <w:rPr>
                <w:szCs w:val="20"/>
              </w:rPr>
            </w:pPr>
            <w:r w:rsidRPr="00C83831">
              <w:rPr>
                <w:szCs w:val="20"/>
              </w:rPr>
              <w:t>20</w:t>
            </w:r>
          </w:p>
        </w:tc>
        <w:tc>
          <w:tcPr>
            <w:tcW w:w="1054" w:type="pct"/>
            <w:vAlign w:val="center"/>
          </w:tcPr>
          <w:p w14:paraId="794C3CF9" w14:textId="77777777" w:rsidR="007F50E3" w:rsidRPr="00C83831" w:rsidRDefault="007F50E3" w:rsidP="00373ABA">
            <w:pPr>
              <w:ind w:left="859" w:hanging="859"/>
              <w:jc w:val="center"/>
              <w:rPr>
                <w:szCs w:val="20"/>
              </w:rPr>
            </w:pPr>
          </w:p>
        </w:tc>
      </w:tr>
      <w:tr w:rsidR="007F50E3" w:rsidRPr="00C83831" w14:paraId="525DE699" w14:textId="77777777" w:rsidTr="00373ABA">
        <w:tc>
          <w:tcPr>
            <w:tcW w:w="3126" w:type="pct"/>
            <w:vAlign w:val="center"/>
          </w:tcPr>
          <w:p w14:paraId="3D717159" w14:textId="77777777" w:rsidR="007F50E3" w:rsidRPr="00C83831" w:rsidRDefault="007F50E3" w:rsidP="00373ABA">
            <w:pPr>
              <w:pStyle w:val="Title"/>
              <w:rPr>
                <w:b w:val="0"/>
                <w:bCs/>
                <w:color w:val="auto"/>
                <w:sz w:val="20"/>
                <w:szCs w:val="20"/>
              </w:rPr>
            </w:pPr>
            <w:r w:rsidRPr="00C83831">
              <w:rPr>
                <w:b w:val="0"/>
                <w:bCs/>
                <w:color w:val="auto"/>
                <w:sz w:val="20"/>
                <w:szCs w:val="20"/>
              </w:rPr>
              <w:t>Discussion: Using Questions Effectively</w:t>
            </w:r>
          </w:p>
        </w:tc>
        <w:tc>
          <w:tcPr>
            <w:tcW w:w="820" w:type="pct"/>
            <w:vAlign w:val="center"/>
          </w:tcPr>
          <w:p w14:paraId="4416287E" w14:textId="77777777" w:rsidR="007F50E3" w:rsidRPr="00C83831" w:rsidRDefault="007F50E3" w:rsidP="00373ABA">
            <w:pPr>
              <w:ind w:left="859" w:hanging="859"/>
              <w:jc w:val="center"/>
              <w:rPr>
                <w:szCs w:val="20"/>
              </w:rPr>
            </w:pPr>
            <w:r w:rsidRPr="00C83831">
              <w:rPr>
                <w:szCs w:val="20"/>
              </w:rPr>
              <w:t>20</w:t>
            </w:r>
          </w:p>
        </w:tc>
        <w:tc>
          <w:tcPr>
            <w:tcW w:w="1054" w:type="pct"/>
            <w:vAlign w:val="center"/>
          </w:tcPr>
          <w:p w14:paraId="211C365A" w14:textId="77777777" w:rsidR="007F50E3" w:rsidRPr="00C83831" w:rsidRDefault="007F50E3" w:rsidP="00373ABA">
            <w:pPr>
              <w:ind w:left="859" w:hanging="859"/>
              <w:jc w:val="center"/>
              <w:rPr>
                <w:szCs w:val="20"/>
              </w:rPr>
            </w:pPr>
          </w:p>
        </w:tc>
      </w:tr>
      <w:tr w:rsidR="007F50E3" w:rsidRPr="00C83831" w14:paraId="093276C9" w14:textId="77777777" w:rsidTr="00373ABA">
        <w:tc>
          <w:tcPr>
            <w:tcW w:w="3126" w:type="pct"/>
            <w:vAlign w:val="center"/>
          </w:tcPr>
          <w:p w14:paraId="7764557E" w14:textId="77777777" w:rsidR="007F50E3" w:rsidRPr="00C83831" w:rsidRDefault="007F50E3" w:rsidP="00373ABA">
            <w:pPr>
              <w:rPr>
                <w:szCs w:val="20"/>
              </w:rPr>
            </w:pPr>
            <w:r w:rsidRPr="00C83831">
              <w:rPr>
                <w:szCs w:val="20"/>
              </w:rPr>
              <w:t>Journal: Observing Behavior</w:t>
            </w:r>
          </w:p>
        </w:tc>
        <w:tc>
          <w:tcPr>
            <w:tcW w:w="820" w:type="pct"/>
            <w:vAlign w:val="center"/>
          </w:tcPr>
          <w:p w14:paraId="5F30C1C6" w14:textId="77777777" w:rsidR="007F50E3" w:rsidRPr="00C83831" w:rsidRDefault="007F50E3" w:rsidP="00373ABA">
            <w:pPr>
              <w:ind w:left="859" w:hanging="859"/>
              <w:jc w:val="center"/>
              <w:rPr>
                <w:szCs w:val="20"/>
              </w:rPr>
            </w:pPr>
            <w:r w:rsidRPr="00C83831">
              <w:rPr>
                <w:szCs w:val="20"/>
              </w:rPr>
              <w:t>25</w:t>
            </w:r>
          </w:p>
        </w:tc>
        <w:tc>
          <w:tcPr>
            <w:tcW w:w="1054" w:type="pct"/>
            <w:vAlign w:val="center"/>
          </w:tcPr>
          <w:p w14:paraId="6C86C4A2" w14:textId="77777777" w:rsidR="007F50E3" w:rsidRPr="00C83831" w:rsidRDefault="007F50E3" w:rsidP="00373ABA">
            <w:pPr>
              <w:ind w:left="859" w:hanging="859"/>
              <w:jc w:val="center"/>
              <w:rPr>
                <w:szCs w:val="20"/>
              </w:rPr>
            </w:pPr>
          </w:p>
        </w:tc>
      </w:tr>
      <w:tr w:rsidR="007F50E3" w:rsidRPr="00C83831" w14:paraId="379BD33E" w14:textId="77777777" w:rsidTr="00373ABA">
        <w:tc>
          <w:tcPr>
            <w:tcW w:w="3126" w:type="pct"/>
            <w:vAlign w:val="center"/>
          </w:tcPr>
          <w:p w14:paraId="7003C147" w14:textId="0195812C" w:rsidR="007F50E3" w:rsidRPr="00C83831" w:rsidRDefault="007F50E3" w:rsidP="00373ABA">
            <w:pPr>
              <w:ind w:left="859" w:hanging="859"/>
              <w:rPr>
                <w:szCs w:val="20"/>
              </w:rPr>
            </w:pPr>
            <w:r w:rsidRPr="00C83831">
              <w:rPr>
                <w:szCs w:val="20"/>
              </w:rPr>
              <w:t>Mock</w:t>
            </w:r>
            <w:r w:rsidRPr="00C83831">
              <w:t xml:space="preserve"> Counseling Session </w:t>
            </w:r>
            <w:r w:rsidR="00C76F77">
              <w:t>1</w:t>
            </w:r>
            <w:r w:rsidRPr="00C83831">
              <w:t xml:space="preserve"> </w:t>
            </w:r>
            <w:r w:rsidR="005F51E9">
              <w:t>Recording</w:t>
            </w:r>
            <w:r w:rsidRPr="00C83831">
              <w:rPr>
                <w:szCs w:val="20"/>
              </w:rPr>
              <w:t xml:space="preserve"> </w:t>
            </w:r>
            <w:r w:rsidR="005F51E9">
              <w:rPr>
                <w:szCs w:val="20"/>
              </w:rPr>
              <w:t>and</w:t>
            </w:r>
            <w:r w:rsidRPr="00C83831">
              <w:rPr>
                <w:szCs w:val="20"/>
              </w:rPr>
              <w:t xml:space="preserve"> Critique Paper</w:t>
            </w:r>
          </w:p>
        </w:tc>
        <w:tc>
          <w:tcPr>
            <w:tcW w:w="820" w:type="pct"/>
            <w:vAlign w:val="center"/>
          </w:tcPr>
          <w:p w14:paraId="5B1AACD7" w14:textId="77777777" w:rsidR="007F50E3" w:rsidRPr="00C83831" w:rsidRDefault="007F50E3" w:rsidP="00373ABA">
            <w:pPr>
              <w:ind w:left="859" w:hanging="859"/>
              <w:jc w:val="center"/>
              <w:rPr>
                <w:szCs w:val="20"/>
              </w:rPr>
            </w:pPr>
            <w:r w:rsidRPr="00C83831">
              <w:rPr>
                <w:szCs w:val="20"/>
              </w:rPr>
              <w:t>80</w:t>
            </w:r>
          </w:p>
        </w:tc>
        <w:tc>
          <w:tcPr>
            <w:tcW w:w="1054" w:type="pct"/>
            <w:vAlign w:val="center"/>
          </w:tcPr>
          <w:p w14:paraId="29658B40" w14:textId="77777777" w:rsidR="007F50E3" w:rsidRPr="00C83831" w:rsidRDefault="007F50E3" w:rsidP="00373ABA">
            <w:pPr>
              <w:ind w:left="859" w:hanging="859"/>
              <w:jc w:val="center"/>
              <w:rPr>
                <w:szCs w:val="20"/>
              </w:rPr>
            </w:pPr>
          </w:p>
        </w:tc>
      </w:tr>
      <w:tr w:rsidR="007F50E3" w:rsidRPr="00C54880" w14:paraId="02B8AD6A" w14:textId="77777777" w:rsidTr="00373ABA">
        <w:tc>
          <w:tcPr>
            <w:tcW w:w="3126" w:type="pct"/>
            <w:tcBorders>
              <w:right w:val="nil"/>
            </w:tcBorders>
            <w:shd w:val="clear" w:color="auto" w:fill="D8D9DA"/>
            <w:vAlign w:val="center"/>
          </w:tcPr>
          <w:p w14:paraId="7003C5D1" w14:textId="77777777" w:rsidR="007F50E3" w:rsidRPr="00C54880" w:rsidRDefault="007F50E3" w:rsidP="00373ABA">
            <w:pPr>
              <w:ind w:left="859" w:hanging="859"/>
              <w:rPr>
                <w:szCs w:val="20"/>
              </w:rPr>
            </w:pPr>
            <w:r w:rsidRPr="00C54880">
              <w:rPr>
                <w:b/>
                <w:szCs w:val="20"/>
              </w:rPr>
              <w:t>Week 3</w:t>
            </w:r>
          </w:p>
        </w:tc>
        <w:tc>
          <w:tcPr>
            <w:tcW w:w="820" w:type="pct"/>
            <w:tcBorders>
              <w:left w:val="nil"/>
              <w:right w:val="nil"/>
            </w:tcBorders>
            <w:shd w:val="clear" w:color="auto" w:fill="D8D9DA"/>
            <w:vAlign w:val="center"/>
          </w:tcPr>
          <w:p w14:paraId="5BC8CA07" w14:textId="77777777" w:rsidR="007F50E3" w:rsidRPr="00C54880" w:rsidRDefault="007F50E3" w:rsidP="00373ABA">
            <w:pPr>
              <w:ind w:left="859" w:hanging="859"/>
              <w:jc w:val="center"/>
              <w:rPr>
                <w:b/>
                <w:szCs w:val="20"/>
              </w:rPr>
            </w:pPr>
          </w:p>
        </w:tc>
        <w:tc>
          <w:tcPr>
            <w:tcW w:w="1054" w:type="pct"/>
            <w:tcBorders>
              <w:left w:val="nil"/>
            </w:tcBorders>
            <w:shd w:val="clear" w:color="auto" w:fill="D8D9DA"/>
            <w:vAlign w:val="center"/>
          </w:tcPr>
          <w:p w14:paraId="40FB45FC" w14:textId="77777777" w:rsidR="007F50E3" w:rsidRPr="00C54880" w:rsidRDefault="007F50E3" w:rsidP="00373ABA">
            <w:pPr>
              <w:ind w:left="859" w:hanging="859"/>
              <w:jc w:val="center"/>
              <w:rPr>
                <w:szCs w:val="20"/>
              </w:rPr>
            </w:pPr>
          </w:p>
        </w:tc>
      </w:tr>
      <w:tr w:rsidR="007F50E3" w:rsidRPr="00C83831" w14:paraId="1A6BDD05" w14:textId="77777777" w:rsidTr="00373ABA">
        <w:tc>
          <w:tcPr>
            <w:tcW w:w="3126" w:type="pct"/>
            <w:vAlign w:val="center"/>
          </w:tcPr>
          <w:p w14:paraId="01E17F52" w14:textId="5F139BEE" w:rsidR="007F50E3" w:rsidRPr="00C83831" w:rsidRDefault="007F50E3" w:rsidP="00373ABA">
            <w:pPr>
              <w:pStyle w:val="Title"/>
              <w:rPr>
                <w:rFonts w:eastAsia="Times New Roman"/>
                <w:b w:val="0"/>
                <w:bCs/>
                <w:color w:val="auto"/>
                <w:sz w:val="20"/>
                <w:szCs w:val="20"/>
              </w:rPr>
            </w:pPr>
            <w:r w:rsidRPr="00C83831">
              <w:rPr>
                <w:b w:val="0"/>
                <w:bCs/>
                <w:color w:val="auto"/>
                <w:sz w:val="20"/>
                <w:szCs w:val="20"/>
              </w:rPr>
              <w:t xml:space="preserve">Discussion (Small Group): Mock Counseling Session </w:t>
            </w:r>
            <w:r w:rsidR="00C76F77">
              <w:rPr>
                <w:b w:val="0"/>
                <w:bCs/>
                <w:color w:val="auto"/>
                <w:sz w:val="20"/>
                <w:szCs w:val="20"/>
              </w:rPr>
              <w:t>1</w:t>
            </w:r>
            <w:r w:rsidRPr="00C83831">
              <w:rPr>
                <w:b w:val="0"/>
                <w:bCs/>
                <w:color w:val="auto"/>
                <w:sz w:val="20"/>
                <w:szCs w:val="20"/>
              </w:rPr>
              <w:t xml:space="preserve"> </w:t>
            </w:r>
            <w:r w:rsidR="005F51E9">
              <w:rPr>
                <w:b w:val="0"/>
                <w:bCs/>
                <w:color w:val="auto"/>
                <w:sz w:val="20"/>
                <w:szCs w:val="20"/>
              </w:rPr>
              <w:t>Recording</w:t>
            </w:r>
            <w:r w:rsidRPr="00C83831">
              <w:rPr>
                <w:b w:val="0"/>
                <w:bCs/>
                <w:color w:val="auto"/>
                <w:sz w:val="20"/>
                <w:szCs w:val="20"/>
              </w:rPr>
              <w:t xml:space="preserve"> Peer Review</w:t>
            </w:r>
          </w:p>
        </w:tc>
        <w:tc>
          <w:tcPr>
            <w:tcW w:w="820" w:type="pct"/>
            <w:vAlign w:val="center"/>
          </w:tcPr>
          <w:p w14:paraId="42DE2F07" w14:textId="77777777" w:rsidR="007F50E3" w:rsidRPr="00C83831" w:rsidRDefault="007F50E3" w:rsidP="00373ABA">
            <w:pPr>
              <w:ind w:left="859" w:hanging="859"/>
              <w:jc w:val="center"/>
              <w:rPr>
                <w:szCs w:val="20"/>
              </w:rPr>
            </w:pPr>
            <w:r w:rsidRPr="00C83831">
              <w:rPr>
                <w:szCs w:val="20"/>
              </w:rPr>
              <w:t>20</w:t>
            </w:r>
          </w:p>
        </w:tc>
        <w:tc>
          <w:tcPr>
            <w:tcW w:w="1054" w:type="pct"/>
            <w:vAlign w:val="center"/>
          </w:tcPr>
          <w:p w14:paraId="60BEFFE5" w14:textId="77777777" w:rsidR="007F50E3" w:rsidRPr="00C83831" w:rsidRDefault="007F50E3" w:rsidP="00373ABA">
            <w:pPr>
              <w:ind w:left="859" w:hanging="859"/>
              <w:jc w:val="center"/>
              <w:rPr>
                <w:szCs w:val="20"/>
              </w:rPr>
            </w:pPr>
          </w:p>
        </w:tc>
      </w:tr>
      <w:tr w:rsidR="007F50E3" w:rsidRPr="00C83831" w14:paraId="44E4FD07" w14:textId="77777777" w:rsidTr="00373ABA">
        <w:tc>
          <w:tcPr>
            <w:tcW w:w="3126" w:type="pct"/>
            <w:vAlign w:val="center"/>
          </w:tcPr>
          <w:p w14:paraId="370AC0B7" w14:textId="2DC8153F" w:rsidR="007F50E3" w:rsidRPr="00C83831" w:rsidRDefault="007F50E3" w:rsidP="00373ABA">
            <w:pPr>
              <w:rPr>
                <w:szCs w:val="20"/>
              </w:rPr>
            </w:pPr>
            <w:r w:rsidRPr="00C83831">
              <w:rPr>
                <w:szCs w:val="20"/>
              </w:rPr>
              <w:t>Journal: Encouraging, Paraphrasing</w:t>
            </w:r>
            <w:r w:rsidR="005F51E9">
              <w:rPr>
                <w:szCs w:val="20"/>
              </w:rPr>
              <w:t>, and</w:t>
            </w:r>
            <w:r w:rsidRPr="00C83831">
              <w:rPr>
                <w:szCs w:val="20"/>
              </w:rPr>
              <w:t xml:space="preserve"> Summarizing</w:t>
            </w:r>
          </w:p>
        </w:tc>
        <w:tc>
          <w:tcPr>
            <w:tcW w:w="820" w:type="pct"/>
            <w:vAlign w:val="center"/>
          </w:tcPr>
          <w:p w14:paraId="328FF34A" w14:textId="77777777" w:rsidR="007F50E3" w:rsidRPr="00C83831" w:rsidRDefault="007F50E3" w:rsidP="00373ABA">
            <w:pPr>
              <w:ind w:left="859" w:hanging="859"/>
              <w:jc w:val="center"/>
              <w:rPr>
                <w:szCs w:val="20"/>
              </w:rPr>
            </w:pPr>
            <w:r w:rsidRPr="00C83831">
              <w:rPr>
                <w:szCs w:val="20"/>
              </w:rPr>
              <w:t>25</w:t>
            </w:r>
          </w:p>
        </w:tc>
        <w:tc>
          <w:tcPr>
            <w:tcW w:w="1054" w:type="pct"/>
            <w:vAlign w:val="center"/>
          </w:tcPr>
          <w:p w14:paraId="57752A4F" w14:textId="77777777" w:rsidR="007F50E3" w:rsidRPr="00C83831" w:rsidRDefault="007F50E3" w:rsidP="00373ABA">
            <w:pPr>
              <w:ind w:left="859" w:hanging="859"/>
              <w:jc w:val="center"/>
              <w:rPr>
                <w:szCs w:val="20"/>
              </w:rPr>
            </w:pPr>
          </w:p>
        </w:tc>
      </w:tr>
      <w:tr w:rsidR="007F50E3" w:rsidRPr="00C83831" w14:paraId="23099F06" w14:textId="77777777" w:rsidTr="00373ABA">
        <w:trPr>
          <w:trHeight w:val="296"/>
        </w:trPr>
        <w:tc>
          <w:tcPr>
            <w:tcW w:w="3126" w:type="pct"/>
            <w:vAlign w:val="center"/>
          </w:tcPr>
          <w:p w14:paraId="1FCBD7B4" w14:textId="77777777" w:rsidR="007F50E3" w:rsidRPr="00C83831" w:rsidRDefault="007F50E3" w:rsidP="00373ABA">
            <w:pPr>
              <w:rPr>
                <w:szCs w:val="20"/>
              </w:rPr>
            </w:pPr>
            <w:r w:rsidRPr="00C83831">
              <w:rPr>
                <w:szCs w:val="20"/>
              </w:rPr>
              <w:t>Residency Weekend Activities</w:t>
            </w:r>
          </w:p>
        </w:tc>
        <w:tc>
          <w:tcPr>
            <w:tcW w:w="820" w:type="pct"/>
            <w:vAlign w:val="center"/>
          </w:tcPr>
          <w:p w14:paraId="6A1EC5EA" w14:textId="77777777" w:rsidR="007F50E3" w:rsidRPr="00C83831" w:rsidRDefault="007F50E3" w:rsidP="00373ABA">
            <w:pPr>
              <w:ind w:left="859" w:hanging="859"/>
              <w:jc w:val="center"/>
              <w:rPr>
                <w:szCs w:val="20"/>
              </w:rPr>
            </w:pPr>
            <w:r w:rsidRPr="00C83831">
              <w:rPr>
                <w:szCs w:val="20"/>
              </w:rPr>
              <w:t>50</w:t>
            </w:r>
          </w:p>
        </w:tc>
        <w:tc>
          <w:tcPr>
            <w:tcW w:w="1054" w:type="pct"/>
            <w:vAlign w:val="center"/>
          </w:tcPr>
          <w:p w14:paraId="399BA4AF" w14:textId="77777777" w:rsidR="007F50E3" w:rsidRPr="00C83831" w:rsidRDefault="007F50E3" w:rsidP="00373ABA">
            <w:pPr>
              <w:ind w:left="859" w:hanging="859"/>
              <w:jc w:val="center"/>
              <w:rPr>
                <w:szCs w:val="20"/>
              </w:rPr>
            </w:pPr>
          </w:p>
        </w:tc>
      </w:tr>
      <w:tr w:rsidR="007F50E3" w:rsidRPr="00C83831" w14:paraId="497368E9" w14:textId="77777777" w:rsidTr="00373ABA">
        <w:tc>
          <w:tcPr>
            <w:tcW w:w="3126" w:type="pct"/>
            <w:vAlign w:val="center"/>
          </w:tcPr>
          <w:p w14:paraId="43266DAA" w14:textId="2E4F5D6D" w:rsidR="007F50E3" w:rsidRPr="00C83831" w:rsidRDefault="007F50E3" w:rsidP="00373ABA">
            <w:pPr>
              <w:rPr>
                <w:szCs w:val="20"/>
              </w:rPr>
            </w:pPr>
            <w:r w:rsidRPr="00C83831">
              <w:rPr>
                <w:szCs w:val="20"/>
              </w:rPr>
              <w:t xml:space="preserve">Mock Counseling Session </w:t>
            </w:r>
            <w:r w:rsidR="00C76F77">
              <w:t>2</w:t>
            </w:r>
            <w:r w:rsidRPr="00C83831">
              <w:t xml:space="preserve"> </w:t>
            </w:r>
            <w:r w:rsidR="005F51E9">
              <w:t>Recording and</w:t>
            </w:r>
            <w:r w:rsidRPr="00C83831">
              <w:rPr>
                <w:szCs w:val="20"/>
              </w:rPr>
              <w:t xml:space="preserve"> Critique Paper</w:t>
            </w:r>
            <w:r w:rsidRPr="00C83831">
              <w:t xml:space="preserve"> (</w:t>
            </w:r>
            <w:r w:rsidRPr="00C83831">
              <w:rPr>
                <w:szCs w:val="20"/>
              </w:rPr>
              <w:t>Residency Assignment</w:t>
            </w:r>
            <w:r w:rsidRPr="00C83831">
              <w:t>)</w:t>
            </w:r>
          </w:p>
        </w:tc>
        <w:tc>
          <w:tcPr>
            <w:tcW w:w="820" w:type="pct"/>
            <w:vAlign w:val="center"/>
          </w:tcPr>
          <w:p w14:paraId="3449ED59" w14:textId="77777777" w:rsidR="007F50E3" w:rsidRPr="00C83831" w:rsidRDefault="007F50E3" w:rsidP="00373ABA">
            <w:pPr>
              <w:ind w:left="859" w:hanging="859"/>
              <w:jc w:val="center"/>
              <w:rPr>
                <w:szCs w:val="20"/>
              </w:rPr>
            </w:pPr>
            <w:r w:rsidRPr="00C83831">
              <w:rPr>
                <w:szCs w:val="20"/>
              </w:rPr>
              <w:t>80</w:t>
            </w:r>
          </w:p>
        </w:tc>
        <w:tc>
          <w:tcPr>
            <w:tcW w:w="1054" w:type="pct"/>
            <w:vAlign w:val="center"/>
          </w:tcPr>
          <w:p w14:paraId="132339F7" w14:textId="77777777" w:rsidR="007F50E3" w:rsidRPr="00C83831" w:rsidRDefault="007F50E3" w:rsidP="00373ABA">
            <w:pPr>
              <w:ind w:left="859" w:hanging="859"/>
              <w:jc w:val="center"/>
              <w:rPr>
                <w:szCs w:val="20"/>
              </w:rPr>
            </w:pPr>
          </w:p>
        </w:tc>
      </w:tr>
      <w:tr w:rsidR="007F50E3" w:rsidRPr="00C54880" w14:paraId="7D96D499" w14:textId="77777777" w:rsidTr="00373ABA">
        <w:tc>
          <w:tcPr>
            <w:tcW w:w="3126" w:type="pct"/>
            <w:tcBorders>
              <w:right w:val="nil"/>
            </w:tcBorders>
            <w:shd w:val="clear" w:color="auto" w:fill="D8D9DA"/>
            <w:vAlign w:val="center"/>
          </w:tcPr>
          <w:p w14:paraId="6B8C849D" w14:textId="77777777" w:rsidR="007F50E3" w:rsidRPr="00C54880" w:rsidRDefault="007F50E3" w:rsidP="00373ABA">
            <w:pPr>
              <w:ind w:left="859" w:hanging="859"/>
              <w:rPr>
                <w:szCs w:val="20"/>
              </w:rPr>
            </w:pPr>
            <w:r w:rsidRPr="00C54880">
              <w:rPr>
                <w:b/>
                <w:szCs w:val="20"/>
              </w:rPr>
              <w:t xml:space="preserve">Week 4 </w:t>
            </w:r>
          </w:p>
        </w:tc>
        <w:tc>
          <w:tcPr>
            <w:tcW w:w="820" w:type="pct"/>
            <w:tcBorders>
              <w:left w:val="nil"/>
              <w:right w:val="nil"/>
            </w:tcBorders>
            <w:shd w:val="clear" w:color="auto" w:fill="D8D9DA"/>
            <w:vAlign w:val="center"/>
          </w:tcPr>
          <w:p w14:paraId="08C8704D" w14:textId="77777777" w:rsidR="007F50E3" w:rsidRPr="00C54880" w:rsidRDefault="007F50E3" w:rsidP="00373ABA">
            <w:pPr>
              <w:ind w:left="859" w:hanging="859"/>
              <w:jc w:val="center"/>
              <w:rPr>
                <w:b/>
                <w:szCs w:val="20"/>
              </w:rPr>
            </w:pPr>
          </w:p>
        </w:tc>
        <w:tc>
          <w:tcPr>
            <w:tcW w:w="1054" w:type="pct"/>
            <w:tcBorders>
              <w:left w:val="nil"/>
            </w:tcBorders>
            <w:shd w:val="clear" w:color="auto" w:fill="D8D9DA"/>
            <w:vAlign w:val="center"/>
          </w:tcPr>
          <w:p w14:paraId="0C88F7CB" w14:textId="77777777" w:rsidR="007F50E3" w:rsidRPr="00C54880" w:rsidRDefault="007F50E3" w:rsidP="00373ABA">
            <w:pPr>
              <w:ind w:left="859" w:hanging="859"/>
              <w:jc w:val="center"/>
              <w:rPr>
                <w:szCs w:val="20"/>
              </w:rPr>
            </w:pPr>
          </w:p>
        </w:tc>
      </w:tr>
      <w:tr w:rsidR="007F50E3" w:rsidRPr="00C83831" w14:paraId="1310B79A" w14:textId="77777777" w:rsidTr="00373ABA">
        <w:tc>
          <w:tcPr>
            <w:tcW w:w="3126" w:type="pct"/>
            <w:tcBorders>
              <w:bottom w:val="single" w:sz="4" w:space="0" w:color="auto"/>
            </w:tcBorders>
            <w:vAlign w:val="center"/>
          </w:tcPr>
          <w:p w14:paraId="1E66F815" w14:textId="77777777" w:rsidR="007F50E3" w:rsidRPr="00C83831" w:rsidRDefault="007F50E3" w:rsidP="00373ABA">
            <w:pPr>
              <w:pStyle w:val="AssignmentsLevel1"/>
            </w:pPr>
            <w:r w:rsidRPr="00C83831">
              <w:t>Discussion: Reflection and Exploring Feelings</w:t>
            </w:r>
          </w:p>
        </w:tc>
        <w:tc>
          <w:tcPr>
            <w:tcW w:w="820" w:type="pct"/>
            <w:tcBorders>
              <w:bottom w:val="single" w:sz="4" w:space="0" w:color="auto"/>
            </w:tcBorders>
            <w:vAlign w:val="center"/>
          </w:tcPr>
          <w:p w14:paraId="6F47F2E6" w14:textId="77777777" w:rsidR="007F50E3" w:rsidRPr="00C83831" w:rsidRDefault="007F50E3" w:rsidP="00373ABA">
            <w:pPr>
              <w:ind w:left="859" w:hanging="859"/>
              <w:jc w:val="center"/>
              <w:rPr>
                <w:szCs w:val="20"/>
              </w:rPr>
            </w:pPr>
            <w:r w:rsidRPr="00C83831">
              <w:rPr>
                <w:szCs w:val="20"/>
              </w:rPr>
              <w:t>20</w:t>
            </w:r>
          </w:p>
        </w:tc>
        <w:tc>
          <w:tcPr>
            <w:tcW w:w="1054" w:type="pct"/>
            <w:tcBorders>
              <w:bottom w:val="single" w:sz="4" w:space="0" w:color="auto"/>
            </w:tcBorders>
            <w:vAlign w:val="center"/>
          </w:tcPr>
          <w:p w14:paraId="363E6761" w14:textId="77777777" w:rsidR="007F50E3" w:rsidRPr="00C83831" w:rsidRDefault="007F50E3" w:rsidP="00373ABA">
            <w:pPr>
              <w:ind w:left="859" w:hanging="859"/>
              <w:jc w:val="center"/>
              <w:rPr>
                <w:szCs w:val="20"/>
              </w:rPr>
            </w:pPr>
          </w:p>
        </w:tc>
      </w:tr>
      <w:tr w:rsidR="007F50E3" w:rsidRPr="00C83831" w14:paraId="5BFA3653" w14:textId="77777777" w:rsidTr="00373ABA">
        <w:tc>
          <w:tcPr>
            <w:tcW w:w="3126" w:type="pct"/>
            <w:tcBorders>
              <w:bottom w:val="single" w:sz="4" w:space="0" w:color="auto"/>
            </w:tcBorders>
            <w:vAlign w:val="center"/>
          </w:tcPr>
          <w:p w14:paraId="03604DBD" w14:textId="77777777" w:rsidR="007F50E3" w:rsidRPr="00C83831" w:rsidRDefault="007F50E3" w:rsidP="00373ABA">
            <w:pPr>
              <w:pStyle w:val="AssignmentsLevel1"/>
              <w:rPr>
                <w:bCs/>
              </w:rPr>
            </w:pPr>
            <w:r w:rsidRPr="00C83831">
              <w:rPr>
                <w:bCs/>
              </w:rPr>
              <w:t>Journal: Reflecting Feelings Assessment</w:t>
            </w:r>
          </w:p>
        </w:tc>
        <w:tc>
          <w:tcPr>
            <w:tcW w:w="820" w:type="pct"/>
            <w:tcBorders>
              <w:bottom w:val="single" w:sz="4" w:space="0" w:color="auto"/>
            </w:tcBorders>
            <w:vAlign w:val="center"/>
          </w:tcPr>
          <w:p w14:paraId="20930761" w14:textId="77777777" w:rsidR="007F50E3" w:rsidRPr="00C83831" w:rsidRDefault="007F50E3" w:rsidP="00373ABA">
            <w:pPr>
              <w:ind w:left="859" w:hanging="859"/>
              <w:jc w:val="center"/>
              <w:rPr>
                <w:szCs w:val="20"/>
              </w:rPr>
            </w:pPr>
            <w:r w:rsidRPr="00C83831">
              <w:rPr>
                <w:szCs w:val="20"/>
              </w:rPr>
              <w:t>25</w:t>
            </w:r>
          </w:p>
        </w:tc>
        <w:tc>
          <w:tcPr>
            <w:tcW w:w="1054" w:type="pct"/>
            <w:tcBorders>
              <w:bottom w:val="single" w:sz="4" w:space="0" w:color="auto"/>
            </w:tcBorders>
            <w:vAlign w:val="center"/>
          </w:tcPr>
          <w:p w14:paraId="438EE529" w14:textId="77777777" w:rsidR="007F50E3" w:rsidRPr="00C83831" w:rsidRDefault="007F50E3" w:rsidP="00373ABA">
            <w:pPr>
              <w:ind w:left="859" w:hanging="859"/>
              <w:jc w:val="center"/>
              <w:rPr>
                <w:szCs w:val="20"/>
              </w:rPr>
            </w:pPr>
          </w:p>
        </w:tc>
      </w:tr>
      <w:tr w:rsidR="007F50E3" w:rsidRPr="00C83831" w14:paraId="1D93F3A8" w14:textId="77777777" w:rsidTr="00373ABA">
        <w:tc>
          <w:tcPr>
            <w:tcW w:w="3126" w:type="pct"/>
            <w:tcBorders>
              <w:bottom w:val="single" w:sz="4" w:space="0" w:color="auto"/>
            </w:tcBorders>
            <w:vAlign w:val="center"/>
          </w:tcPr>
          <w:p w14:paraId="29030597" w14:textId="53BF594E" w:rsidR="007F50E3" w:rsidRPr="00C83831" w:rsidRDefault="007F50E3" w:rsidP="00373ABA">
            <w:pPr>
              <w:rPr>
                <w:szCs w:val="20"/>
              </w:rPr>
            </w:pPr>
            <w:r w:rsidRPr="00C83831">
              <w:rPr>
                <w:bCs/>
                <w:szCs w:val="20"/>
              </w:rPr>
              <w:t xml:space="preserve">Residency Weekend Reflection </w:t>
            </w:r>
            <w:r w:rsidR="005F51E9">
              <w:rPr>
                <w:bCs/>
                <w:szCs w:val="20"/>
              </w:rPr>
              <w:t>and</w:t>
            </w:r>
            <w:r w:rsidRPr="00C83831">
              <w:rPr>
                <w:bCs/>
                <w:szCs w:val="20"/>
              </w:rPr>
              <w:t xml:space="preserve"> Midterm Assessment of Skills Paper</w:t>
            </w:r>
          </w:p>
        </w:tc>
        <w:tc>
          <w:tcPr>
            <w:tcW w:w="820" w:type="pct"/>
            <w:tcBorders>
              <w:bottom w:val="single" w:sz="4" w:space="0" w:color="auto"/>
            </w:tcBorders>
            <w:vAlign w:val="center"/>
          </w:tcPr>
          <w:p w14:paraId="73FA39DC" w14:textId="77777777" w:rsidR="007F50E3" w:rsidRPr="00C83831" w:rsidRDefault="007F50E3" w:rsidP="00373ABA">
            <w:pPr>
              <w:ind w:left="859" w:hanging="859"/>
              <w:jc w:val="center"/>
              <w:rPr>
                <w:szCs w:val="20"/>
              </w:rPr>
            </w:pPr>
            <w:r w:rsidRPr="00C83831">
              <w:rPr>
                <w:szCs w:val="20"/>
              </w:rPr>
              <w:t>50</w:t>
            </w:r>
          </w:p>
        </w:tc>
        <w:tc>
          <w:tcPr>
            <w:tcW w:w="1054" w:type="pct"/>
            <w:tcBorders>
              <w:bottom w:val="single" w:sz="4" w:space="0" w:color="auto"/>
            </w:tcBorders>
            <w:vAlign w:val="center"/>
          </w:tcPr>
          <w:p w14:paraId="618A9C1D" w14:textId="77777777" w:rsidR="007F50E3" w:rsidRPr="00C83831" w:rsidRDefault="007F50E3" w:rsidP="00373ABA">
            <w:pPr>
              <w:jc w:val="center"/>
              <w:rPr>
                <w:szCs w:val="20"/>
              </w:rPr>
            </w:pPr>
          </w:p>
        </w:tc>
      </w:tr>
      <w:tr w:rsidR="007F50E3" w:rsidRPr="00C83831" w14:paraId="1AF467DF" w14:textId="77777777" w:rsidTr="00373ABA">
        <w:tc>
          <w:tcPr>
            <w:tcW w:w="3126" w:type="pct"/>
            <w:tcBorders>
              <w:bottom w:val="single" w:sz="4" w:space="0" w:color="auto"/>
            </w:tcBorders>
            <w:vAlign w:val="center"/>
          </w:tcPr>
          <w:p w14:paraId="4FF735D1" w14:textId="77777777" w:rsidR="007F50E3" w:rsidRPr="00C83831" w:rsidRDefault="007F50E3" w:rsidP="00373ABA">
            <w:pPr>
              <w:rPr>
                <w:szCs w:val="20"/>
              </w:rPr>
            </w:pPr>
            <w:r w:rsidRPr="00C83831">
              <w:rPr>
                <w:szCs w:val="20"/>
              </w:rPr>
              <w:t>Research Paper Topic Submission</w:t>
            </w:r>
          </w:p>
        </w:tc>
        <w:tc>
          <w:tcPr>
            <w:tcW w:w="820" w:type="pct"/>
            <w:tcBorders>
              <w:bottom w:val="single" w:sz="4" w:space="0" w:color="auto"/>
            </w:tcBorders>
            <w:vAlign w:val="center"/>
          </w:tcPr>
          <w:p w14:paraId="59D87F32" w14:textId="77777777" w:rsidR="007F50E3" w:rsidRPr="00C83831" w:rsidRDefault="007F50E3" w:rsidP="00373ABA">
            <w:pPr>
              <w:ind w:left="859" w:hanging="859"/>
              <w:jc w:val="center"/>
              <w:rPr>
                <w:szCs w:val="20"/>
              </w:rPr>
            </w:pPr>
            <w:r w:rsidRPr="00C83831">
              <w:rPr>
                <w:szCs w:val="20"/>
              </w:rPr>
              <w:t>10</w:t>
            </w:r>
          </w:p>
        </w:tc>
        <w:tc>
          <w:tcPr>
            <w:tcW w:w="1054" w:type="pct"/>
            <w:tcBorders>
              <w:bottom w:val="single" w:sz="4" w:space="0" w:color="auto"/>
            </w:tcBorders>
            <w:vAlign w:val="center"/>
          </w:tcPr>
          <w:p w14:paraId="61948D0F" w14:textId="77777777" w:rsidR="007F50E3" w:rsidRPr="00C83831" w:rsidRDefault="007F50E3" w:rsidP="00373ABA">
            <w:pPr>
              <w:jc w:val="center"/>
              <w:rPr>
                <w:szCs w:val="20"/>
              </w:rPr>
            </w:pPr>
          </w:p>
        </w:tc>
      </w:tr>
      <w:tr w:rsidR="007F50E3" w:rsidRPr="00C54880" w14:paraId="42198D62" w14:textId="77777777" w:rsidTr="00373ABA">
        <w:tc>
          <w:tcPr>
            <w:tcW w:w="3126" w:type="pct"/>
            <w:tcBorders>
              <w:right w:val="nil"/>
            </w:tcBorders>
            <w:shd w:val="clear" w:color="auto" w:fill="D8D9DA"/>
            <w:vAlign w:val="center"/>
          </w:tcPr>
          <w:p w14:paraId="2D418D4F" w14:textId="77777777" w:rsidR="007F50E3" w:rsidRPr="00C54880" w:rsidRDefault="007F50E3" w:rsidP="00373ABA">
            <w:pPr>
              <w:ind w:left="859" w:hanging="859"/>
              <w:rPr>
                <w:szCs w:val="20"/>
              </w:rPr>
            </w:pPr>
            <w:r w:rsidRPr="00C54880">
              <w:rPr>
                <w:b/>
                <w:szCs w:val="20"/>
              </w:rPr>
              <w:t xml:space="preserve">Week 5 </w:t>
            </w:r>
          </w:p>
        </w:tc>
        <w:tc>
          <w:tcPr>
            <w:tcW w:w="820" w:type="pct"/>
            <w:tcBorders>
              <w:left w:val="nil"/>
              <w:right w:val="nil"/>
            </w:tcBorders>
            <w:shd w:val="clear" w:color="auto" w:fill="D8D9DA"/>
            <w:vAlign w:val="center"/>
          </w:tcPr>
          <w:p w14:paraId="46D6EB7C" w14:textId="77777777" w:rsidR="007F50E3" w:rsidRPr="00C54880" w:rsidRDefault="007F50E3" w:rsidP="00373ABA">
            <w:pPr>
              <w:ind w:left="859" w:hanging="859"/>
              <w:jc w:val="center"/>
              <w:rPr>
                <w:b/>
                <w:szCs w:val="20"/>
              </w:rPr>
            </w:pPr>
          </w:p>
        </w:tc>
        <w:tc>
          <w:tcPr>
            <w:tcW w:w="1054" w:type="pct"/>
            <w:tcBorders>
              <w:left w:val="nil"/>
            </w:tcBorders>
            <w:shd w:val="clear" w:color="auto" w:fill="D8D9DA"/>
            <w:vAlign w:val="center"/>
          </w:tcPr>
          <w:p w14:paraId="3E14E171" w14:textId="77777777" w:rsidR="007F50E3" w:rsidRPr="00C54880" w:rsidRDefault="007F50E3" w:rsidP="00373ABA">
            <w:pPr>
              <w:ind w:left="859" w:hanging="859"/>
              <w:jc w:val="center"/>
              <w:rPr>
                <w:szCs w:val="20"/>
              </w:rPr>
            </w:pPr>
          </w:p>
        </w:tc>
      </w:tr>
      <w:tr w:rsidR="007F50E3" w:rsidRPr="00C83831" w14:paraId="015D7ABE" w14:textId="77777777" w:rsidTr="00373ABA">
        <w:tc>
          <w:tcPr>
            <w:tcW w:w="3126" w:type="pct"/>
            <w:vAlign w:val="center"/>
          </w:tcPr>
          <w:p w14:paraId="6951C091" w14:textId="6ED1D49C" w:rsidR="007F50E3" w:rsidRPr="00C83831" w:rsidRDefault="007F50E3" w:rsidP="00373ABA">
            <w:pPr>
              <w:rPr>
                <w:szCs w:val="20"/>
              </w:rPr>
            </w:pPr>
            <w:r w:rsidRPr="00C83831">
              <w:rPr>
                <w:szCs w:val="20"/>
              </w:rPr>
              <w:t xml:space="preserve">Discussion: Confrontation </w:t>
            </w:r>
            <w:r w:rsidR="005F51E9">
              <w:rPr>
                <w:szCs w:val="20"/>
              </w:rPr>
              <w:t>and</w:t>
            </w:r>
            <w:r w:rsidRPr="00C83831">
              <w:rPr>
                <w:szCs w:val="20"/>
              </w:rPr>
              <w:t xml:space="preserve"> Challenging Skills</w:t>
            </w:r>
          </w:p>
        </w:tc>
        <w:tc>
          <w:tcPr>
            <w:tcW w:w="820" w:type="pct"/>
            <w:shd w:val="clear" w:color="auto" w:fill="FFFFFF" w:themeFill="background1"/>
            <w:vAlign w:val="center"/>
          </w:tcPr>
          <w:p w14:paraId="00555DF6" w14:textId="77777777" w:rsidR="007F50E3" w:rsidRPr="00C83831" w:rsidRDefault="007F50E3" w:rsidP="00373ABA">
            <w:pPr>
              <w:ind w:left="859" w:hanging="859"/>
              <w:jc w:val="center"/>
              <w:rPr>
                <w:szCs w:val="20"/>
              </w:rPr>
            </w:pPr>
            <w:r w:rsidRPr="00C83831">
              <w:rPr>
                <w:szCs w:val="20"/>
              </w:rPr>
              <w:t>20</w:t>
            </w:r>
          </w:p>
        </w:tc>
        <w:tc>
          <w:tcPr>
            <w:tcW w:w="1054" w:type="pct"/>
            <w:vAlign w:val="center"/>
          </w:tcPr>
          <w:p w14:paraId="66024D54" w14:textId="77777777" w:rsidR="007F50E3" w:rsidRPr="00C83831" w:rsidRDefault="007F50E3" w:rsidP="00373ABA">
            <w:pPr>
              <w:ind w:left="859" w:hanging="859"/>
              <w:jc w:val="center"/>
              <w:rPr>
                <w:szCs w:val="20"/>
              </w:rPr>
            </w:pPr>
          </w:p>
        </w:tc>
      </w:tr>
      <w:tr w:rsidR="007F50E3" w:rsidRPr="00C83831" w14:paraId="3097CF7C" w14:textId="77777777" w:rsidTr="00373ABA">
        <w:tc>
          <w:tcPr>
            <w:tcW w:w="3126" w:type="pct"/>
            <w:vAlign w:val="center"/>
          </w:tcPr>
          <w:p w14:paraId="7A3A8A1C" w14:textId="02D64542" w:rsidR="007F50E3" w:rsidRPr="00C83831" w:rsidRDefault="007F50E3" w:rsidP="00373ABA">
            <w:pPr>
              <w:rPr>
                <w:szCs w:val="20"/>
              </w:rPr>
            </w:pPr>
            <w:r w:rsidRPr="00C83831">
              <w:rPr>
                <w:szCs w:val="20"/>
              </w:rPr>
              <w:t xml:space="preserve">Journal: Confrontation </w:t>
            </w:r>
            <w:r w:rsidR="005F51E9">
              <w:rPr>
                <w:szCs w:val="20"/>
              </w:rPr>
              <w:t>and</w:t>
            </w:r>
            <w:r w:rsidRPr="00C83831">
              <w:rPr>
                <w:szCs w:val="20"/>
              </w:rPr>
              <w:t xml:space="preserve"> Challenging Skills</w:t>
            </w:r>
          </w:p>
        </w:tc>
        <w:tc>
          <w:tcPr>
            <w:tcW w:w="820" w:type="pct"/>
            <w:shd w:val="clear" w:color="auto" w:fill="FFFFFF" w:themeFill="background1"/>
            <w:vAlign w:val="center"/>
          </w:tcPr>
          <w:p w14:paraId="32D15221" w14:textId="77777777" w:rsidR="007F50E3" w:rsidRPr="00C83831" w:rsidRDefault="007F50E3" w:rsidP="00373ABA">
            <w:pPr>
              <w:ind w:left="859" w:hanging="859"/>
              <w:jc w:val="center"/>
              <w:rPr>
                <w:szCs w:val="20"/>
              </w:rPr>
            </w:pPr>
            <w:r w:rsidRPr="00C83831">
              <w:rPr>
                <w:szCs w:val="20"/>
              </w:rPr>
              <w:t>25</w:t>
            </w:r>
          </w:p>
        </w:tc>
        <w:tc>
          <w:tcPr>
            <w:tcW w:w="1054" w:type="pct"/>
            <w:vAlign w:val="center"/>
          </w:tcPr>
          <w:p w14:paraId="2348880B" w14:textId="77777777" w:rsidR="007F50E3" w:rsidRPr="00C83831" w:rsidRDefault="007F50E3" w:rsidP="00373ABA">
            <w:pPr>
              <w:ind w:left="859" w:hanging="859"/>
              <w:jc w:val="center"/>
              <w:rPr>
                <w:szCs w:val="20"/>
              </w:rPr>
            </w:pPr>
          </w:p>
        </w:tc>
      </w:tr>
      <w:tr w:rsidR="007F50E3" w:rsidRPr="00C83831" w14:paraId="762E437B" w14:textId="77777777" w:rsidTr="00373ABA">
        <w:tc>
          <w:tcPr>
            <w:tcW w:w="3126" w:type="pct"/>
            <w:vAlign w:val="center"/>
          </w:tcPr>
          <w:p w14:paraId="4AFF9872" w14:textId="77777777" w:rsidR="007F50E3" w:rsidRPr="00C83831" w:rsidRDefault="007F50E3" w:rsidP="00373ABA">
            <w:pPr>
              <w:rPr>
                <w:szCs w:val="20"/>
              </w:rPr>
            </w:pPr>
            <w:r w:rsidRPr="00C83831">
              <w:t xml:space="preserve">Research Paper </w:t>
            </w:r>
            <w:r w:rsidRPr="00C83831">
              <w:rPr>
                <w:szCs w:val="20"/>
              </w:rPr>
              <w:t xml:space="preserve">Annotated Bibliography </w:t>
            </w:r>
          </w:p>
        </w:tc>
        <w:tc>
          <w:tcPr>
            <w:tcW w:w="820" w:type="pct"/>
            <w:vAlign w:val="center"/>
          </w:tcPr>
          <w:p w14:paraId="4A88236E" w14:textId="77777777" w:rsidR="007F50E3" w:rsidRPr="00C83831" w:rsidRDefault="007F50E3" w:rsidP="00373ABA">
            <w:pPr>
              <w:ind w:left="859" w:hanging="859"/>
              <w:jc w:val="center"/>
              <w:rPr>
                <w:szCs w:val="20"/>
              </w:rPr>
            </w:pPr>
            <w:r w:rsidRPr="00C83831">
              <w:rPr>
                <w:szCs w:val="20"/>
              </w:rPr>
              <w:t>20</w:t>
            </w:r>
          </w:p>
        </w:tc>
        <w:tc>
          <w:tcPr>
            <w:tcW w:w="1054" w:type="pct"/>
            <w:vAlign w:val="center"/>
          </w:tcPr>
          <w:p w14:paraId="63C420E1" w14:textId="77777777" w:rsidR="007F50E3" w:rsidRPr="00C83831" w:rsidRDefault="007F50E3" w:rsidP="00373ABA">
            <w:pPr>
              <w:ind w:left="859" w:hanging="859"/>
              <w:jc w:val="center"/>
              <w:rPr>
                <w:szCs w:val="20"/>
              </w:rPr>
            </w:pPr>
          </w:p>
        </w:tc>
      </w:tr>
      <w:tr w:rsidR="007F50E3" w:rsidRPr="00C83831" w14:paraId="2CECCF9C" w14:textId="77777777" w:rsidTr="00373ABA">
        <w:tc>
          <w:tcPr>
            <w:tcW w:w="3126" w:type="pct"/>
            <w:tcBorders>
              <w:bottom w:val="single" w:sz="4" w:space="0" w:color="auto"/>
            </w:tcBorders>
            <w:vAlign w:val="center"/>
          </w:tcPr>
          <w:p w14:paraId="67DFCD87" w14:textId="104891EF" w:rsidR="007F50E3" w:rsidRPr="00C83831" w:rsidRDefault="007F50E3" w:rsidP="00373ABA">
            <w:pPr>
              <w:rPr>
                <w:szCs w:val="20"/>
              </w:rPr>
            </w:pPr>
            <w:r w:rsidRPr="00C83831">
              <w:rPr>
                <w:szCs w:val="20"/>
              </w:rPr>
              <w:t>Mock Counseling Session</w:t>
            </w:r>
            <w:r w:rsidRPr="00C83831">
              <w:t xml:space="preserve"> </w:t>
            </w:r>
            <w:r w:rsidR="00C76F77">
              <w:t>3</w:t>
            </w:r>
            <w:r w:rsidRPr="00C83831">
              <w:t xml:space="preserve"> </w:t>
            </w:r>
            <w:r w:rsidR="005F51E9">
              <w:t>Recording and</w:t>
            </w:r>
            <w:r w:rsidRPr="00C83831">
              <w:rPr>
                <w:szCs w:val="20"/>
              </w:rPr>
              <w:t xml:space="preserve"> Critique Paper</w:t>
            </w:r>
          </w:p>
        </w:tc>
        <w:tc>
          <w:tcPr>
            <w:tcW w:w="820" w:type="pct"/>
            <w:tcBorders>
              <w:bottom w:val="single" w:sz="4" w:space="0" w:color="auto"/>
            </w:tcBorders>
            <w:vAlign w:val="center"/>
          </w:tcPr>
          <w:p w14:paraId="0FDC9A06" w14:textId="77777777" w:rsidR="007F50E3" w:rsidRPr="00C83831" w:rsidRDefault="007F50E3" w:rsidP="00373ABA">
            <w:pPr>
              <w:ind w:left="859" w:hanging="859"/>
              <w:jc w:val="center"/>
              <w:rPr>
                <w:szCs w:val="20"/>
              </w:rPr>
            </w:pPr>
            <w:r w:rsidRPr="00C83831">
              <w:rPr>
                <w:szCs w:val="20"/>
              </w:rPr>
              <w:t>80</w:t>
            </w:r>
          </w:p>
        </w:tc>
        <w:tc>
          <w:tcPr>
            <w:tcW w:w="1054" w:type="pct"/>
            <w:tcBorders>
              <w:bottom w:val="single" w:sz="4" w:space="0" w:color="auto"/>
            </w:tcBorders>
            <w:vAlign w:val="center"/>
          </w:tcPr>
          <w:p w14:paraId="1D0D93D3" w14:textId="77777777" w:rsidR="007F50E3" w:rsidRPr="00C83831" w:rsidRDefault="007F50E3" w:rsidP="00373ABA">
            <w:pPr>
              <w:ind w:left="859" w:hanging="859"/>
              <w:jc w:val="center"/>
              <w:rPr>
                <w:szCs w:val="20"/>
              </w:rPr>
            </w:pPr>
          </w:p>
        </w:tc>
      </w:tr>
      <w:tr w:rsidR="007F50E3" w:rsidRPr="00C54880" w14:paraId="1D301C57" w14:textId="77777777" w:rsidTr="00373ABA">
        <w:tc>
          <w:tcPr>
            <w:tcW w:w="3126" w:type="pct"/>
            <w:tcBorders>
              <w:top w:val="single" w:sz="4" w:space="0" w:color="auto"/>
              <w:left w:val="single" w:sz="4" w:space="0" w:color="auto"/>
              <w:bottom w:val="single" w:sz="4" w:space="0" w:color="auto"/>
              <w:right w:val="nil"/>
            </w:tcBorders>
            <w:shd w:val="clear" w:color="auto" w:fill="D9D9D9" w:themeFill="background1" w:themeFillShade="D9"/>
            <w:vAlign w:val="center"/>
          </w:tcPr>
          <w:p w14:paraId="13E551DE" w14:textId="77777777" w:rsidR="007F50E3" w:rsidRPr="00C54880" w:rsidRDefault="007F50E3" w:rsidP="00373ABA">
            <w:pPr>
              <w:rPr>
                <w:szCs w:val="20"/>
              </w:rPr>
            </w:pPr>
            <w:r w:rsidRPr="00C54880">
              <w:rPr>
                <w:b/>
                <w:szCs w:val="20"/>
              </w:rPr>
              <w:t>Week 6</w:t>
            </w:r>
          </w:p>
        </w:tc>
        <w:tc>
          <w:tcPr>
            <w:tcW w:w="820" w:type="pct"/>
            <w:tcBorders>
              <w:top w:val="single" w:sz="4" w:space="0" w:color="auto"/>
              <w:left w:val="nil"/>
              <w:bottom w:val="single" w:sz="4" w:space="0" w:color="auto"/>
              <w:right w:val="nil"/>
            </w:tcBorders>
            <w:shd w:val="clear" w:color="auto" w:fill="D9D9D9" w:themeFill="background1" w:themeFillShade="D9"/>
            <w:vAlign w:val="center"/>
          </w:tcPr>
          <w:p w14:paraId="5F825BFB" w14:textId="77777777" w:rsidR="007F50E3" w:rsidRPr="00C54880" w:rsidRDefault="007F50E3" w:rsidP="00373ABA">
            <w:pPr>
              <w:ind w:left="859" w:hanging="859"/>
              <w:jc w:val="center"/>
              <w:rPr>
                <w:b/>
                <w:szCs w:val="20"/>
              </w:rPr>
            </w:pPr>
          </w:p>
        </w:tc>
        <w:tc>
          <w:tcPr>
            <w:tcW w:w="1054"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270F9E14" w14:textId="77777777" w:rsidR="007F50E3" w:rsidRPr="00C54880" w:rsidRDefault="007F50E3" w:rsidP="00373ABA">
            <w:pPr>
              <w:ind w:left="859" w:hanging="859"/>
              <w:jc w:val="center"/>
              <w:rPr>
                <w:szCs w:val="20"/>
              </w:rPr>
            </w:pPr>
          </w:p>
        </w:tc>
      </w:tr>
      <w:tr w:rsidR="007F50E3" w:rsidRPr="00C83831" w14:paraId="53755587" w14:textId="77777777" w:rsidTr="00373ABA">
        <w:tc>
          <w:tcPr>
            <w:tcW w:w="3126" w:type="pct"/>
            <w:tcBorders>
              <w:top w:val="single" w:sz="4" w:space="0" w:color="auto"/>
            </w:tcBorders>
            <w:vAlign w:val="center"/>
          </w:tcPr>
          <w:p w14:paraId="59BBFC7D" w14:textId="118B41C7" w:rsidR="007F50E3" w:rsidRPr="00C83831" w:rsidRDefault="007F50E3" w:rsidP="00373ABA">
            <w:pPr>
              <w:rPr>
                <w:szCs w:val="20"/>
              </w:rPr>
            </w:pPr>
            <w:r w:rsidRPr="00C83831">
              <w:t xml:space="preserve">Discussion (Small Group): Mock Counseling Session </w:t>
            </w:r>
            <w:r w:rsidR="00C76F77">
              <w:t>3</w:t>
            </w:r>
            <w:r w:rsidRPr="00C83831">
              <w:t xml:space="preserve"> </w:t>
            </w:r>
            <w:r w:rsidR="005F51E9">
              <w:t>Recording</w:t>
            </w:r>
            <w:r w:rsidRPr="00C83831">
              <w:t xml:space="preserve"> Peer Review</w:t>
            </w:r>
          </w:p>
        </w:tc>
        <w:tc>
          <w:tcPr>
            <w:tcW w:w="820" w:type="pct"/>
            <w:tcBorders>
              <w:top w:val="single" w:sz="4" w:space="0" w:color="auto"/>
            </w:tcBorders>
            <w:vAlign w:val="center"/>
          </w:tcPr>
          <w:p w14:paraId="1BD21ACF" w14:textId="77777777" w:rsidR="007F50E3" w:rsidRPr="00C83831" w:rsidRDefault="007F50E3" w:rsidP="00373ABA">
            <w:pPr>
              <w:ind w:left="859" w:hanging="859"/>
              <w:jc w:val="center"/>
              <w:rPr>
                <w:szCs w:val="20"/>
              </w:rPr>
            </w:pPr>
            <w:r w:rsidRPr="00C83831">
              <w:rPr>
                <w:szCs w:val="20"/>
              </w:rPr>
              <w:t>20</w:t>
            </w:r>
          </w:p>
        </w:tc>
        <w:tc>
          <w:tcPr>
            <w:tcW w:w="1054" w:type="pct"/>
            <w:tcBorders>
              <w:top w:val="single" w:sz="4" w:space="0" w:color="auto"/>
            </w:tcBorders>
            <w:vAlign w:val="center"/>
          </w:tcPr>
          <w:p w14:paraId="665B310B" w14:textId="77777777" w:rsidR="007F50E3" w:rsidRPr="00C83831" w:rsidRDefault="007F50E3" w:rsidP="00373ABA">
            <w:pPr>
              <w:ind w:left="859" w:hanging="859"/>
              <w:jc w:val="center"/>
              <w:rPr>
                <w:szCs w:val="20"/>
              </w:rPr>
            </w:pPr>
          </w:p>
        </w:tc>
      </w:tr>
      <w:tr w:rsidR="007F50E3" w:rsidRPr="00C83831" w14:paraId="0BA3BA37" w14:textId="77777777" w:rsidTr="00373ABA">
        <w:tc>
          <w:tcPr>
            <w:tcW w:w="3126" w:type="pct"/>
            <w:vAlign w:val="center"/>
          </w:tcPr>
          <w:p w14:paraId="575EF069" w14:textId="59916C3A" w:rsidR="007F50E3" w:rsidRPr="00C83831" w:rsidRDefault="007F50E3" w:rsidP="00373ABA">
            <w:pPr>
              <w:rPr>
                <w:szCs w:val="20"/>
              </w:rPr>
            </w:pPr>
            <w:r w:rsidRPr="00C83831">
              <w:t xml:space="preserve">Discussion: Reflecting Meaning </w:t>
            </w:r>
            <w:r w:rsidR="005F51E9">
              <w:t>and</w:t>
            </w:r>
            <w:r w:rsidRPr="00C83831">
              <w:t xml:space="preserve"> Reframing; Action Skills and Use of Self</w:t>
            </w:r>
          </w:p>
        </w:tc>
        <w:tc>
          <w:tcPr>
            <w:tcW w:w="820" w:type="pct"/>
            <w:shd w:val="clear" w:color="auto" w:fill="FFFFFF" w:themeFill="background1"/>
            <w:vAlign w:val="center"/>
          </w:tcPr>
          <w:p w14:paraId="7039DA36" w14:textId="77777777" w:rsidR="007F50E3" w:rsidRPr="00C83831" w:rsidRDefault="007F50E3" w:rsidP="00373ABA">
            <w:pPr>
              <w:ind w:left="859" w:hanging="859"/>
              <w:jc w:val="center"/>
              <w:rPr>
                <w:szCs w:val="20"/>
              </w:rPr>
            </w:pPr>
            <w:r w:rsidRPr="00C83831">
              <w:rPr>
                <w:szCs w:val="20"/>
              </w:rPr>
              <w:t>20</w:t>
            </w:r>
          </w:p>
        </w:tc>
        <w:tc>
          <w:tcPr>
            <w:tcW w:w="1054" w:type="pct"/>
            <w:vAlign w:val="center"/>
          </w:tcPr>
          <w:p w14:paraId="7675434C" w14:textId="77777777" w:rsidR="007F50E3" w:rsidRPr="00C83831" w:rsidRDefault="007F50E3" w:rsidP="00373ABA">
            <w:pPr>
              <w:ind w:left="859" w:hanging="859"/>
              <w:jc w:val="center"/>
              <w:rPr>
                <w:szCs w:val="20"/>
              </w:rPr>
            </w:pPr>
          </w:p>
        </w:tc>
      </w:tr>
      <w:tr w:rsidR="007F50E3" w:rsidRPr="00C83831" w14:paraId="116F17C4" w14:textId="77777777" w:rsidTr="00373ABA">
        <w:tc>
          <w:tcPr>
            <w:tcW w:w="3126" w:type="pct"/>
            <w:vAlign w:val="center"/>
          </w:tcPr>
          <w:p w14:paraId="232B9059" w14:textId="3AF1CB8E" w:rsidR="007F50E3" w:rsidRPr="00C83831" w:rsidRDefault="007F50E3" w:rsidP="00373ABA">
            <w:pPr>
              <w:rPr>
                <w:szCs w:val="20"/>
              </w:rPr>
            </w:pPr>
            <w:r w:rsidRPr="00C83831">
              <w:t xml:space="preserve">Journal: Reflecting Meaning </w:t>
            </w:r>
            <w:r w:rsidR="005F51E9">
              <w:t>and</w:t>
            </w:r>
            <w:r w:rsidRPr="00C83831">
              <w:t xml:space="preserve"> Reframing; Action Skills and Use of Self</w:t>
            </w:r>
          </w:p>
        </w:tc>
        <w:tc>
          <w:tcPr>
            <w:tcW w:w="820" w:type="pct"/>
            <w:shd w:val="clear" w:color="auto" w:fill="FFFFFF" w:themeFill="background1"/>
            <w:vAlign w:val="center"/>
          </w:tcPr>
          <w:p w14:paraId="594D5AEE" w14:textId="77777777" w:rsidR="007F50E3" w:rsidRPr="00C83831" w:rsidRDefault="007F50E3" w:rsidP="00373ABA">
            <w:pPr>
              <w:ind w:left="859" w:hanging="859"/>
              <w:jc w:val="center"/>
              <w:rPr>
                <w:szCs w:val="20"/>
              </w:rPr>
            </w:pPr>
            <w:r w:rsidRPr="00C83831">
              <w:rPr>
                <w:szCs w:val="20"/>
              </w:rPr>
              <w:t>25</w:t>
            </w:r>
          </w:p>
        </w:tc>
        <w:tc>
          <w:tcPr>
            <w:tcW w:w="1054" w:type="pct"/>
            <w:vAlign w:val="center"/>
          </w:tcPr>
          <w:p w14:paraId="07A649EF" w14:textId="77777777" w:rsidR="007F50E3" w:rsidRPr="00C83831" w:rsidRDefault="007F50E3" w:rsidP="00373ABA">
            <w:pPr>
              <w:ind w:left="859" w:hanging="859"/>
              <w:jc w:val="center"/>
              <w:rPr>
                <w:szCs w:val="20"/>
              </w:rPr>
            </w:pPr>
          </w:p>
        </w:tc>
      </w:tr>
      <w:tr w:rsidR="007F50E3" w:rsidRPr="00C83831" w14:paraId="1020FF86" w14:textId="77777777" w:rsidTr="00373ABA">
        <w:tc>
          <w:tcPr>
            <w:tcW w:w="3126" w:type="pct"/>
            <w:tcBorders>
              <w:bottom w:val="single" w:sz="4" w:space="0" w:color="auto"/>
            </w:tcBorders>
            <w:vAlign w:val="center"/>
          </w:tcPr>
          <w:p w14:paraId="6DEF67AF" w14:textId="17E3BC8A" w:rsidR="007F50E3" w:rsidRPr="00C83831" w:rsidRDefault="007F50E3" w:rsidP="00373ABA">
            <w:pPr>
              <w:rPr>
                <w:szCs w:val="20"/>
              </w:rPr>
            </w:pPr>
            <w:r w:rsidRPr="00C83831">
              <w:rPr>
                <w:szCs w:val="20"/>
              </w:rPr>
              <w:t>Mock</w:t>
            </w:r>
            <w:r w:rsidRPr="00C83831">
              <w:t xml:space="preserve"> Counseling Session </w:t>
            </w:r>
            <w:r w:rsidR="00C76F77">
              <w:t>4</w:t>
            </w:r>
            <w:r w:rsidRPr="00C83831">
              <w:t xml:space="preserve"> </w:t>
            </w:r>
            <w:r w:rsidR="005F51E9">
              <w:t>Recording and</w:t>
            </w:r>
            <w:r w:rsidRPr="00C83831">
              <w:rPr>
                <w:szCs w:val="20"/>
              </w:rPr>
              <w:t xml:space="preserve"> Critique Paper</w:t>
            </w:r>
          </w:p>
        </w:tc>
        <w:tc>
          <w:tcPr>
            <w:tcW w:w="820" w:type="pct"/>
            <w:tcBorders>
              <w:bottom w:val="single" w:sz="4" w:space="0" w:color="auto"/>
            </w:tcBorders>
            <w:vAlign w:val="center"/>
          </w:tcPr>
          <w:p w14:paraId="1469883B" w14:textId="77777777" w:rsidR="007F50E3" w:rsidRPr="00C83831" w:rsidRDefault="007F50E3" w:rsidP="00373ABA">
            <w:pPr>
              <w:ind w:left="859" w:hanging="859"/>
              <w:jc w:val="center"/>
              <w:rPr>
                <w:szCs w:val="20"/>
              </w:rPr>
            </w:pPr>
            <w:r w:rsidRPr="00C83831">
              <w:rPr>
                <w:szCs w:val="20"/>
              </w:rPr>
              <w:t>80</w:t>
            </w:r>
          </w:p>
        </w:tc>
        <w:tc>
          <w:tcPr>
            <w:tcW w:w="1054" w:type="pct"/>
            <w:tcBorders>
              <w:bottom w:val="single" w:sz="4" w:space="0" w:color="auto"/>
            </w:tcBorders>
            <w:vAlign w:val="center"/>
          </w:tcPr>
          <w:p w14:paraId="2F9C0964" w14:textId="77777777" w:rsidR="007F50E3" w:rsidRPr="00C83831" w:rsidRDefault="007F50E3" w:rsidP="00373ABA">
            <w:pPr>
              <w:ind w:left="859" w:hanging="859"/>
              <w:jc w:val="center"/>
              <w:rPr>
                <w:szCs w:val="20"/>
              </w:rPr>
            </w:pPr>
          </w:p>
        </w:tc>
      </w:tr>
      <w:tr w:rsidR="007F50E3" w:rsidRPr="00C54880" w14:paraId="12535AA6" w14:textId="77777777" w:rsidTr="00373ABA">
        <w:tc>
          <w:tcPr>
            <w:tcW w:w="3126" w:type="pct"/>
            <w:tcBorders>
              <w:top w:val="single" w:sz="4" w:space="0" w:color="auto"/>
              <w:left w:val="single" w:sz="4" w:space="0" w:color="auto"/>
              <w:bottom w:val="single" w:sz="4" w:space="0" w:color="auto"/>
              <w:right w:val="nil"/>
            </w:tcBorders>
            <w:shd w:val="clear" w:color="auto" w:fill="D9D9D9" w:themeFill="background1" w:themeFillShade="D9"/>
            <w:vAlign w:val="center"/>
          </w:tcPr>
          <w:p w14:paraId="5CF76203" w14:textId="77777777" w:rsidR="007F50E3" w:rsidRPr="00C54880" w:rsidRDefault="007F50E3" w:rsidP="00373ABA">
            <w:pPr>
              <w:rPr>
                <w:szCs w:val="20"/>
              </w:rPr>
            </w:pPr>
            <w:r w:rsidRPr="00C54880">
              <w:rPr>
                <w:b/>
                <w:szCs w:val="20"/>
              </w:rPr>
              <w:t>Week 7</w:t>
            </w:r>
          </w:p>
        </w:tc>
        <w:tc>
          <w:tcPr>
            <w:tcW w:w="820" w:type="pct"/>
            <w:tcBorders>
              <w:top w:val="single" w:sz="4" w:space="0" w:color="auto"/>
              <w:left w:val="nil"/>
              <w:bottom w:val="single" w:sz="4" w:space="0" w:color="auto"/>
              <w:right w:val="nil"/>
            </w:tcBorders>
            <w:shd w:val="clear" w:color="auto" w:fill="D9D9D9" w:themeFill="background1" w:themeFillShade="D9"/>
            <w:vAlign w:val="center"/>
          </w:tcPr>
          <w:p w14:paraId="1977FEFC" w14:textId="77777777" w:rsidR="007F50E3" w:rsidRPr="00C54880" w:rsidRDefault="007F50E3" w:rsidP="00373ABA">
            <w:pPr>
              <w:ind w:left="859" w:hanging="859"/>
              <w:jc w:val="center"/>
              <w:rPr>
                <w:b/>
                <w:szCs w:val="20"/>
              </w:rPr>
            </w:pPr>
          </w:p>
        </w:tc>
        <w:tc>
          <w:tcPr>
            <w:tcW w:w="1054"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2B7DC09F" w14:textId="77777777" w:rsidR="007F50E3" w:rsidRPr="00C54880" w:rsidRDefault="007F50E3" w:rsidP="00373ABA">
            <w:pPr>
              <w:ind w:left="859" w:hanging="859"/>
              <w:jc w:val="center"/>
              <w:rPr>
                <w:szCs w:val="20"/>
              </w:rPr>
            </w:pPr>
          </w:p>
        </w:tc>
      </w:tr>
      <w:tr w:rsidR="007F50E3" w:rsidRPr="00C54880" w14:paraId="0AD4E712" w14:textId="77777777" w:rsidTr="00373ABA">
        <w:tc>
          <w:tcPr>
            <w:tcW w:w="3126" w:type="pct"/>
            <w:tcBorders>
              <w:top w:val="single" w:sz="4" w:space="0" w:color="auto"/>
            </w:tcBorders>
            <w:vAlign w:val="center"/>
          </w:tcPr>
          <w:p w14:paraId="22C93F57" w14:textId="0785CE0B" w:rsidR="007F50E3" w:rsidRPr="00C54880" w:rsidRDefault="007F50E3" w:rsidP="00373ABA">
            <w:pPr>
              <w:rPr>
                <w:szCs w:val="20"/>
              </w:rPr>
            </w:pPr>
            <w:r w:rsidRPr="00E802B9">
              <w:t xml:space="preserve">Discussion (Small Group): Mock Counseling Session </w:t>
            </w:r>
            <w:r w:rsidR="00A428F3">
              <w:t>4</w:t>
            </w:r>
            <w:r w:rsidRPr="00E802B9">
              <w:t xml:space="preserve"> </w:t>
            </w:r>
            <w:r w:rsidR="005F51E9">
              <w:t>Recording</w:t>
            </w:r>
            <w:r w:rsidRPr="00E802B9">
              <w:t xml:space="preserve"> Peer Review</w:t>
            </w:r>
          </w:p>
        </w:tc>
        <w:tc>
          <w:tcPr>
            <w:tcW w:w="820" w:type="pct"/>
            <w:tcBorders>
              <w:top w:val="single" w:sz="4" w:space="0" w:color="auto"/>
            </w:tcBorders>
            <w:vAlign w:val="center"/>
          </w:tcPr>
          <w:p w14:paraId="1D8FA674" w14:textId="77777777" w:rsidR="007F50E3" w:rsidRPr="00C54880" w:rsidRDefault="007F50E3" w:rsidP="00373ABA">
            <w:pPr>
              <w:ind w:left="859" w:hanging="859"/>
              <w:jc w:val="center"/>
              <w:rPr>
                <w:szCs w:val="20"/>
              </w:rPr>
            </w:pPr>
            <w:r w:rsidRPr="00C54880">
              <w:rPr>
                <w:szCs w:val="20"/>
              </w:rPr>
              <w:t>20</w:t>
            </w:r>
          </w:p>
        </w:tc>
        <w:tc>
          <w:tcPr>
            <w:tcW w:w="1054" w:type="pct"/>
            <w:tcBorders>
              <w:top w:val="single" w:sz="4" w:space="0" w:color="auto"/>
            </w:tcBorders>
            <w:vAlign w:val="center"/>
          </w:tcPr>
          <w:p w14:paraId="2AF16C4F" w14:textId="77777777" w:rsidR="007F50E3" w:rsidRPr="00C54880" w:rsidRDefault="007F50E3" w:rsidP="00373ABA">
            <w:pPr>
              <w:ind w:left="859" w:hanging="859"/>
              <w:jc w:val="center"/>
              <w:rPr>
                <w:szCs w:val="20"/>
              </w:rPr>
            </w:pPr>
          </w:p>
        </w:tc>
      </w:tr>
      <w:tr w:rsidR="007F50E3" w:rsidRPr="00C54880" w14:paraId="05B7876E" w14:textId="77777777" w:rsidTr="00373ABA">
        <w:tc>
          <w:tcPr>
            <w:tcW w:w="3126" w:type="pct"/>
            <w:vAlign w:val="center"/>
          </w:tcPr>
          <w:p w14:paraId="24B1653F" w14:textId="77777777" w:rsidR="007F50E3" w:rsidRPr="00C54880" w:rsidRDefault="007F50E3" w:rsidP="00373ABA">
            <w:pPr>
              <w:rPr>
                <w:szCs w:val="20"/>
              </w:rPr>
            </w:pPr>
            <w:r w:rsidRPr="00C54880">
              <w:rPr>
                <w:szCs w:val="20"/>
              </w:rPr>
              <w:t>Discussion: Determining Personal Style</w:t>
            </w:r>
          </w:p>
        </w:tc>
        <w:tc>
          <w:tcPr>
            <w:tcW w:w="820" w:type="pct"/>
            <w:shd w:val="clear" w:color="auto" w:fill="FFFFFF" w:themeFill="background1"/>
            <w:vAlign w:val="center"/>
          </w:tcPr>
          <w:p w14:paraId="4485F535" w14:textId="77777777" w:rsidR="007F50E3" w:rsidRPr="00C54880" w:rsidRDefault="007F50E3" w:rsidP="00373ABA">
            <w:pPr>
              <w:ind w:left="859" w:hanging="859"/>
              <w:jc w:val="center"/>
              <w:rPr>
                <w:szCs w:val="20"/>
              </w:rPr>
            </w:pPr>
            <w:r w:rsidRPr="00C54880">
              <w:rPr>
                <w:szCs w:val="20"/>
              </w:rPr>
              <w:t>20</w:t>
            </w:r>
          </w:p>
        </w:tc>
        <w:tc>
          <w:tcPr>
            <w:tcW w:w="1054" w:type="pct"/>
            <w:vAlign w:val="center"/>
          </w:tcPr>
          <w:p w14:paraId="621CCB7E" w14:textId="77777777" w:rsidR="007F50E3" w:rsidRPr="00C54880" w:rsidRDefault="007F50E3" w:rsidP="00373ABA">
            <w:pPr>
              <w:ind w:left="859" w:hanging="859"/>
              <w:jc w:val="center"/>
              <w:rPr>
                <w:szCs w:val="20"/>
              </w:rPr>
            </w:pPr>
          </w:p>
        </w:tc>
      </w:tr>
      <w:tr w:rsidR="007F50E3" w:rsidRPr="00C54880" w14:paraId="6504700B" w14:textId="77777777" w:rsidTr="00373ABA">
        <w:tc>
          <w:tcPr>
            <w:tcW w:w="3126" w:type="pct"/>
            <w:vAlign w:val="center"/>
          </w:tcPr>
          <w:p w14:paraId="6CD33497" w14:textId="77777777" w:rsidR="007F50E3" w:rsidRPr="00C54880" w:rsidRDefault="007F50E3" w:rsidP="00373ABA">
            <w:pPr>
              <w:rPr>
                <w:szCs w:val="20"/>
              </w:rPr>
            </w:pPr>
            <w:r w:rsidRPr="00C54880">
              <w:rPr>
                <w:szCs w:val="20"/>
              </w:rPr>
              <w:t xml:space="preserve">Final Skills Reflection Paper </w:t>
            </w:r>
          </w:p>
        </w:tc>
        <w:tc>
          <w:tcPr>
            <w:tcW w:w="820" w:type="pct"/>
            <w:vAlign w:val="center"/>
          </w:tcPr>
          <w:p w14:paraId="7D957671" w14:textId="77777777" w:rsidR="007F50E3" w:rsidRPr="00C54880" w:rsidRDefault="007F50E3" w:rsidP="00373ABA">
            <w:pPr>
              <w:ind w:left="859" w:hanging="859"/>
              <w:jc w:val="center"/>
              <w:rPr>
                <w:szCs w:val="20"/>
              </w:rPr>
            </w:pPr>
            <w:r w:rsidRPr="00C54880">
              <w:rPr>
                <w:szCs w:val="20"/>
              </w:rPr>
              <w:t>75</w:t>
            </w:r>
          </w:p>
        </w:tc>
        <w:tc>
          <w:tcPr>
            <w:tcW w:w="1054" w:type="pct"/>
            <w:vAlign w:val="center"/>
          </w:tcPr>
          <w:p w14:paraId="69EDDB56" w14:textId="77777777" w:rsidR="007F50E3" w:rsidRPr="00C54880" w:rsidRDefault="007F50E3" w:rsidP="00373ABA">
            <w:pPr>
              <w:ind w:left="859" w:hanging="859"/>
              <w:jc w:val="center"/>
              <w:rPr>
                <w:szCs w:val="20"/>
              </w:rPr>
            </w:pPr>
          </w:p>
        </w:tc>
      </w:tr>
      <w:tr w:rsidR="007F50E3" w:rsidRPr="00C54880" w14:paraId="46298FD5" w14:textId="77777777" w:rsidTr="00373ABA">
        <w:tc>
          <w:tcPr>
            <w:tcW w:w="3126" w:type="pct"/>
            <w:tcBorders>
              <w:bottom w:val="single" w:sz="4" w:space="0" w:color="auto"/>
            </w:tcBorders>
            <w:vAlign w:val="center"/>
          </w:tcPr>
          <w:p w14:paraId="764B5539" w14:textId="77777777" w:rsidR="007F50E3" w:rsidRPr="00C54880" w:rsidRDefault="007F50E3" w:rsidP="00373ABA">
            <w:pPr>
              <w:rPr>
                <w:szCs w:val="20"/>
              </w:rPr>
            </w:pPr>
            <w:r w:rsidRPr="00C54880">
              <w:rPr>
                <w:szCs w:val="20"/>
              </w:rPr>
              <w:t>Counseling Skills Research Paper</w:t>
            </w:r>
          </w:p>
        </w:tc>
        <w:tc>
          <w:tcPr>
            <w:tcW w:w="820" w:type="pct"/>
            <w:tcBorders>
              <w:bottom w:val="single" w:sz="4" w:space="0" w:color="auto"/>
            </w:tcBorders>
            <w:vAlign w:val="center"/>
          </w:tcPr>
          <w:p w14:paraId="431155E1" w14:textId="77777777" w:rsidR="007F50E3" w:rsidRPr="00C54880" w:rsidRDefault="007F50E3" w:rsidP="00373ABA">
            <w:pPr>
              <w:ind w:left="859" w:hanging="859"/>
              <w:jc w:val="center"/>
              <w:rPr>
                <w:szCs w:val="20"/>
              </w:rPr>
            </w:pPr>
            <w:r w:rsidRPr="00C54880">
              <w:rPr>
                <w:szCs w:val="20"/>
              </w:rPr>
              <w:t>75</w:t>
            </w:r>
          </w:p>
        </w:tc>
        <w:tc>
          <w:tcPr>
            <w:tcW w:w="1054" w:type="pct"/>
            <w:tcBorders>
              <w:bottom w:val="single" w:sz="4" w:space="0" w:color="auto"/>
            </w:tcBorders>
            <w:vAlign w:val="center"/>
          </w:tcPr>
          <w:p w14:paraId="0B18816B" w14:textId="77777777" w:rsidR="007F50E3" w:rsidRPr="00C54880" w:rsidRDefault="007F50E3" w:rsidP="00373ABA">
            <w:pPr>
              <w:ind w:left="859" w:hanging="859"/>
              <w:jc w:val="center"/>
              <w:rPr>
                <w:szCs w:val="20"/>
              </w:rPr>
            </w:pPr>
          </w:p>
        </w:tc>
      </w:tr>
      <w:tr w:rsidR="007F50E3" w:rsidRPr="00C54880" w14:paraId="0AD27780" w14:textId="77777777" w:rsidTr="00373ABA">
        <w:tc>
          <w:tcPr>
            <w:tcW w:w="3126" w:type="pct"/>
            <w:tcBorders>
              <w:top w:val="single" w:sz="4" w:space="0" w:color="auto"/>
              <w:left w:val="single" w:sz="4" w:space="0" w:color="auto"/>
              <w:bottom w:val="single" w:sz="4" w:space="0" w:color="auto"/>
              <w:right w:val="nil"/>
            </w:tcBorders>
            <w:shd w:val="clear" w:color="auto" w:fill="BF2C37"/>
            <w:vAlign w:val="center"/>
          </w:tcPr>
          <w:p w14:paraId="437FAD6E" w14:textId="77777777" w:rsidR="007F50E3" w:rsidRPr="00C54880" w:rsidRDefault="007F50E3" w:rsidP="00373ABA">
            <w:pPr>
              <w:ind w:left="859" w:hanging="859"/>
              <w:rPr>
                <w:color w:val="FFFFFF" w:themeColor="background1"/>
                <w:szCs w:val="20"/>
              </w:rPr>
            </w:pPr>
            <w:r w:rsidRPr="00C54880">
              <w:rPr>
                <w:b/>
                <w:color w:val="FFFFFF" w:themeColor="background1"/>
                <w:szCs w:val="20"/>
              </w:rPr>
              <w:t>Total Points</w:t>
            </w:r>
          </w:p>
        </w:tc>
        <w:tc>
          <w:tcPr>
            <w:tcW w:w="820" w:type="pct"/>
            <w:tcBorders>
              <w:top w:val="single" w:sz="4" w:space="0" w:color="auto"/>
              <w:left w:val="nil"/>
              <w:bottom w:val="single" w:sz="4" w:space="0" w:color="auto"/>
              <w:right w:val="nil"/>
            </w:tcBorders>
            <w:shd w:val="clear" w:color="auto" w:fill="BF2C37"/>
            <w:vAlign w:val="center"/>
          </w:tcPr>
          <w:p w14:paraId="142D20A4" w14:textId="77777777" w:rsidR="007F50E3" w:rsidRPr="00C54880" w:rsidRDefault="007F50E3" w:rsidP="00373ABA">
            <w:pPr>
              <w:ind w:left="859" w:hanging="859"/>
              <w:jc w:val="center"/>
              <w:rPr>
                <w:b/>
                <w:color w:val="FFFFFF" w:themeColor="background1"/>
                <w:szCs w:val="20"/>
              </w:rPr>
            </w:pPr>
            <w:r w:rsidRPr="00C54880">
              <w:rPr>
                <w:b/>
                <w:color w:val="FFFFFF" w:themeColor="background1"/>
                <w:szCs w:val="20"/>
              </w:rPr>
              <w:t>1000</w:t>
            </w:r>
          </w:p>
        </w:tc>
        <w:tc>
          <w:tcPr>
            <w:tcW w:w="1054" w:type="pct"/>
            <w:tcBorders>
              <w:top w:val="single" w:sz="4" w:space="0" w:color="auto"/>
              <w:left w:val="nil"/>
              <w:bottom w:val="single" w:sz="4" w:space="0" w:color="auto"/>
              <w:right w:val="single" w:sz="4" w:space="0" w:color="auto"/>
            </w:tcBorders>
            <w:shd w:val="clear" w:color="auto" w:fill="BF2C37"/>
            <w:vAlign w:val="center"/>
          </w:tcPr>
          <w:p w14:paraId="2249F897" w14:textId="77777777" w:rsidR="007F50E3" w:rsidRPr="00C54880" w:rsidRDefault="007F50E3" w:rsidP="00373ABA">
            <w:pPr>
              <w:ind w:left="859" w:hanging="859"/>
              <w:jc w:val="center"/>
              <w:rPr>
                <w:b/>
                <w:color w:val="FFFFFF" w:themeColor="background1"/>
                <w:szCs w:val="20"/>
              </w:rPr>
            </w:pPr>
          </w:p>
        </w:tc>
      </w:tr>
    </w:tbl>
    <w:p w14:paraId="20C94225" w14:textId="77777777" w:rsidR="00A57227" w:rsidRPr="00C54880" w:rsidRDefault="00A57227" w:rsidP="00FD5B5B">
      <w:pPr>
        <w:pStyle w:val="Heading1"/>
      </w:pPr>
    </w:p>
    <w:p w14:paraId="2B3E6069" w14:textId="77777777" w:rsidR="00861D9D" w:rsidRPr="00C54880" w:rsidRDefault="00861D9D" w:rsidP="00CB6BFA">
      <w:pPr>
        <w:rPr>
          <w:rFonts w:cs="Arial"/>
        </w:rPr>
        <w:sectPr w:rsidR="00861D9D" w:rsidRPr="00C54880" w:rsidSect="00DA1207">
          <w:headerReference w:type="first" r:id="rId17"/>
          <w:pgSz w:w="15840" w:h="12240" w:orient="landscape" w:code="1"/>
          <w:pgMar w:top="1440" w:right="1440" w:bottom="1440" w:left="1440" w:header="720" w:footer="720" w:gutter="0"/>
          <w:cols w:space="180"/>
          <w:docGrid w:linePitch="360"/>
        </w:sectPr>
      </w:pPr>
    </w:p>
    <w:p w14:paraId="30243920" w14:textId="77777777" w:rsidR="00B46109" w:rsidRPr="00464801" w:rsidRDefault="00B46109" w:rsidP="00B46109">
      <w:pPr>
        <w:pStyle w:val="APACitation"/>
        <w:ind w:left="0" w:firstLine="0"/>
        <w:rPr>
          <w:color w:val="BD313B"/>
          <w:sz w:val="22"/>
          <w:szCs w:val="22"/>
        </w:rPr>
      </w:pPr>
      <w:r w:rsidRPr="00464801">
        <w:rPr>
          <w:b/>
          <w:color w:val="BD313B"/>
          <w:sz w:val="22"/>
          <w:szCs w:val="22"/>
        </w:rPr>
        <w:lastRenderedPageBreak/>
        <w:t>Grading Scale</w:t>
      </w:r>
    </w:p>
    <w:p w14:paraId="78B04149" w14:textId="77777777" w:rsidR="00B46109" w:rsidRDefault="00B46109" w:rsidP="00B46109">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1620"/>
      </w:tblGrid>
      <w:tr w:rsidR="00B46109" w:rsidRPr="00464801" w14:paraId="483D7389" w14:textId="77777777" w:rsidTr="00B46109">
        <w:tc>
          <w:tcPr>
            <w:tcW w:w="1458"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CC5845C" w14:textId="77777777" w:rsidR="00B46109" w:rsidRPr="00464801" w:rsidRDefault="00B46109" w:rsidP="00B46109">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1620"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60737431" w14:textId="77777777" w:rsidR="00B46109" w:rsidRPr="00464801" w:rsidRDefault="00B46109" w:rsidP="002F33E0">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46109" w:rsidRPr="00464801" w14:paraId="146508B6"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8632A5"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F51E903" w14:textId="354BAA07"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93</w:t>
            </w:r>
            <w:r w:rsidR="005F51E9">
              <w:rPr>
                <w:rFonts w:ascii="Arial" w:hAnsi="Arial" w:cs="Arial"/>
                <w:color w:val="000000"/>
                <w:sz w:val="20"/>
                <w:szCs w:val="20"/>
              </w:rPr>
              <w:t>–</w:t>
            </w:r>
            <w:r w:rsidRPr="00464801">
              <w:rPr>
                <w:rFonts w:ascii="Arial" w:hAnsi="Arial" w:cs="Arial"/>
                <w:color w:val="000000"/>
                <w:sz w:val="20"/>
                <w:szCs w:val="20"/>
              </w:rPr>
              <w:t>100</w:t>
            </w:r>
          </w:p>
        </w:tc>
      </w:tr>
      <w:tr w:rsidR="00B46109" w:rsidRPr="00464801" w14:paraId="12F122E5"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BE1D2"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9E2F580" w14:textId="32C69234"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90</w:t>
            </w:r>
            <w:r w:rsidR="005F51E9">
              <w:rPr>
                <w:rFonts w:ascii="Arial" w:hAnsi="Arial" w:cs="Arial"/>
                <w:color w:val="000000"/>
                <w:sz w:val="20"/>
                <w:szCs w:val="20"/>
              </w:rPr>
              <w:t>–</w:t>
            </w:r>
            <w:r w:rsidRPr="00464801">
              <w:rPr>
                <w:rFonts w:ascii="Arial" w:hAnsi="Arial" w:cs="Arial"/>
                <w:color w:val="000000"/>
                <w:sz w:val="20"/>
                <w:szCs w:val="20"/>
              </w:rPr>
              <w:t>92</w:t>
            </w:r>
          </w:p>
        </w:tc>
      </w:tr>
      <w:tr w:rsidR="00B46109" w:rsidRPr="00464801" w14:paraId="5C419DC4"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46B41"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B238211" w14:textId="06E3AF8F"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87</w:t>
            </w:r>
            <w:r w:rsidR="005F51E9">
              <w:rPr>
                <w:rFonts w:ascii="Arial" w:hAnsi="Arial" w:cs="Arial"/>
                <w:color w:val="000000"/>
                <w:sz w:val="20"/>
                <w:szCs w:val="20"/>
              </w:rPr>
              <w:t>–</w:t>
            </w:r>
            <w:r w:rsidRPr="00464801">
              <w:rPr>
                <w:rFonts w:ascii="Arial" w:hAnsi="Arial" w:cs="Arial"/>
                <w:color w:val="000000"/>
                <w:sz w:val="20"/>
                <w:szCs w:val="20"/>
              </w:rPr>
              <w:t>89</w:t>
            </w:r>
          </w:p>
        </w:tc>
      </w:tr>
      <w:tr w:rsidR="00B46109" w:rsidRPr="00464801" w14:paraId="18D31599"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4E4F01"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339BB4B" w14:textId="67D2AC2E"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83</w:t>
            </w:r>
            <w:r w:rsidR="005F51E9">
              <w:rPr>
                <w:rFonts w:ascii="Arial" w:hAnsi="Arial" w:cs="Arial"/>
                <w:color w:val="000000"/>
                <w:sz w:val="20"/>
                <w:szCs w:val="20"/>
              </w:rPr>
              <w:t>–</w:t>
            </w:r>
            <w:r w:rsidRPr="00464801">
              <w:rPr>
                <w:rFonts w:ascii="Arial" w:hAnsi="Arial" w:cs="Arial"/>
                <w:color w:val="000000"/>
                <w:sz w:val="20"/>
                <w:szCs w:val="20"/>
              </w:rPr>
              <w:t>86</w:t>
            </w:r>
          </w:p>
        </w:tc>
      </w:tr>
      <w:tr w:rsidR="00B46109" w:rsidRPr="00464801" w14:paraId="65E46400"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050E4"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25C3184" w14:textId="18245980" w:rsidR="00B46109" w:rsidRPr="003A00AE" w:rsidRDefault="00B46109" w:rsidP="00B46109">
            <w:pPr>
              <w:pStyle w:val="NormalWeb"/>
              <w:ind w:left="346"/>
              <w:rPr>
                <w:rFonts w:ascii="Arial" w:hAnsi="Arial" w:cs="Arial"/>
                <w:sz w:val="20"/>
                <w:szCs w:val="20"/>
              </w:rPr>
            </w:pPr>
            <w:r w:rsidRPr="003A00AE">
              <w:rPr>
                <w:rFonts w:ascii="Arial" w:hAnsi="Arial" w:cs="Arial"/>
                <w:color w:val="000000" w:themeColor="text1"/>
                <w:sz w:val="20"/>
                <w:szCs w:val="20"/>
              </w:rPr>
              <w:t>80</w:t>
            </w:r>
            <w:r w:rsidR="005F51E9">
              <w:rPr>
                <w:rFonts w:ascii="Arial" w:hAnsi="Arial" w:cs="Arial"/>
                <w:color w:val="000000"/>
                <w:sz w:val="20"/>
                <w:szCs w:val="20"/>
              </w:rPr>
              <w:t>–</w:t>
            </w:r>
            <w:r w:rsidRPr="003A00AE">
              <w:rPr>
                <w:rFonts w:ascii="Arial" w:hAnsi="Arial" w:cs="Arial"/>
                <w:color w:val="000000" w:themeColor="text1"/>
                <w:sz w:val="20"/>
                <w:szCs w:val="20"/>
              </w:rPr>
              <w:t>82</w:t>
            </w:r>
          </w:p>
        </w:tc>
      </w:tr>
      <w:tr w:rsidR="00B46109" w:rsidRPr="00464801" w14:paraId="4495E05E"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DD460B"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4D4D902" w14:textId="458A2F7C"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77</w:t>
            </w:r>
            <w:r w:rsidR="005F51E9">
              <w:rPr>
                <w:rFonts w:ascii="Arial" w:hAnsi="Arial" w:cs="Arial"/>
                <w:color w:val="000000"/>
                <w:sz w:val="20"/>
                <w:szCs w:val="20"/>
              </w:rPr>
              <w:t>–</w:t>
            </w:r>
            <w:r w:rsidRPr="00464801">
              <w:rPr>
                <w:rFonts w:ascii="Arial" w:hAnsi="Arial" w:cs="Arial"/>
                <w:color w:val="000000"/>
                <w:sz w:val="20"/>
                <w:szCs w:val="20"/>
              </w:rPr>
              <w:t>79</w:t>
            </w:r>
          </w:p>
        </w:tc>
      </w:tr>
      <w:tr w:rsidR="00B46109" w:rsidRPr="00464801" w14:paraId="50F1B3D4"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D4A4B"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2A7F86A" w14:textId="614C736C"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73</w:t>
            </w:r>
            <w:r w:rsidR="005F51E9">
              <w:rPr>
                <w:rFonts w:ascii="Arial" w:hAnsi="Arial" w:cs="Arial"/>
                <w:color w:val="000000"/>
                <w:sz w:val="20"/>
                <w:szCs w:val="20"/>
              </w:rPr>
              <w:t>–</w:t>
            </w:r>
            <w:r w:rsidRPr="00464801">
              <w:rPr>
                <w:rFonts w:ascii="Arial" w:hAnsi="Arial" w:cs="Arial"/>
                <w:color w:val="000000"/>
                <w:sz w:val="20"/>
                <w:szCs w:val="20"/>
              </w:rPr>
              <w:t>76</w:t>
            </w:r>
          </w:p>
        </w:tc>
      </w:tr>
      <w:tr w:rsidR="00B46109" w:rsidRPr="00464801" w14:paraId="72C6F156"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8CA421"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5817735" w14:textId="4CF4EC19"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70</w:t>
            </w:r>
            <w:r w:rsidR="005F51E9">
              <w:rPr>
                <w:rFonts w:ascii="Arial" w:hAnsi="Arial" w:cs="Arial"/>
                <w:color w:val="000000"/>
                <w:sz w:val="20"/>
                <w:szCs w:val="20"/>
              </w:rPr>
              <w:t>–</w:t>
            </w:r>
            <w:r w:rsidRPr="00464801">
              <w:rPr>
                <w:rFonts w:ascii="Arial" w:hAnsi="Arial" w:cs="Arial"/>
                <w:color w:val="000000"/>
                <w:sz w:val="20"/>
                <w:szCs w:val="20"/>
              </w:rPr>
              <w:t>72</w:t>
            </w:r>
          </w:p>
        </w:tc>
      </w:tr>
      <w:tr w:rsidR="00B46109" w:rsidRPr="00464801" w14:paraId="250B31C6"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255C37"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54F7A15" w14:textId="6B124A34"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67</w:t>
            </w:r>
            <w:r w:rsidR="005F51E9">
              <w:rPr>
                <w:rFonts w:ascii="Arial" w:hAnsi="Arial" w:cs="Arial"/>
                <w:color w:val="000000"/>
                <w:sz w:val="20"/>
                <w:szCs w:val="20"/>
              </w:rPr>
              <w:t>–</w:t>
            </w:r>
            <w:r w:rsidRPr="00464801">
              <w:rPr>
                <w:rFonts w:ascii="Arial" w:hAnsi="Arial" w:cs="Arial"/>
                <w:color w:val="000000"/>
                <w:sz w:val="20"/>
                <w:szCs w:val="20"/>
              </w:rPr>
              <w:t>69</w:t>
            </w:r>
          </w:p>
        </w:tc>
      </w:tr>
      <w:tr w:rsidR="00B46109" w:rsidRPr="00464801" w14:paraId="39DB0D2D"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8150F9"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10C2458" w14:textId="37B5A5E7"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63</w:t>
            </w:r>
            <w:r w:rsidR="005F51E9">
              <w:rPr>
                <w:rFonts w:ascii="Arial" w:hAnsi="Arial" w:cs="Arial"/>
                <w:color w:val="000000"/>
                <w:sz w:val="20"/>
                <w:szCs w:val="20"/>
              </w:rPr>
              <w:t>–</w:t>
            </w:r>
            <w:r w:rsidRPr="00464801">
              <w:rPr>
                <w:rFonts w:ascii="Arial" w:hAnsi="Arial" w:cs="Arial"/>
                <w:color w:val="000000"/>
                <w:sz w:val="20"/>
                <w:szCs w:val="20"/>
              </w:rPr>
              <w:t>66</w:t>
            </w:r>
          </w:p>
        </w:tc>
      </w:tr>
      <w:tr w:rsidR="00B46109" w:rsidRPr="00464801" w14:paraId="102DFBA2" w14:textId="77777777" w:rsidTr="00B46109">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953C95"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F41F3AD" w14:textId="4EAA4FE1"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60</w:t>
            </w:r>
            <w:r w:rsidR="005F51E9">
              <w:rPr>
                <w:rFonts w:ascii="Arial" w:hAnsi="Arial" w:cs="Arial"/>
                <w:color w:val="000000"/>
                <w:sz w:val="20"/>
                <w:szCs w:val="20"/>
              </w:rPr>
              <w:t>–</w:t>
            </w:r>
            <w:r w:rsidRPr="00464801">
              <w:rPr>
                <w:rFonts w:ascii="Arial" w:hAnsi="Arial" w:cs="Arial"/>
                <w:color w:val="000000"/>
                <w:sz w:val="20"/>
                <w:szCs w:val="20"/>
              </w:rPr>
              <w:t>62</w:t>
            </w:r>
          </w:p>
        </w:tc>
      </w:tr>
      <w:tr w:rsidR="00B46109" w:rsidRPr="00464801" w14:paraId="0EFD7F2D" w14:textId="77777777" w:rsidTr="00B46109">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1B29C7" w14:textId="77777777" w:rsidR="00B46109" w:rsidRPr="00464801" w:rsidRDefault="00B46109" w:rsidP="00B46109">
            <w:pPr>
              <w:pStyle w:val="NormalWeb"/>
              <w:jc w:val="center"/>
              <w:rPr>
                <w:rFonts w:ascii="Arial" w:hAnsi="Arial" w:cs="Arial"/>
                <w:sz w:val="20"/>
                <w:szCs w:val="20"/>
              </w:rPr>
            </w:pPr>
            <w:r w:rsidRPr="00464801">
              <w:rPr>
                <w:rFonts w:ascii="Arial" w:hAnsi="Arial" w:cs="Arial"/>
                <w:color w:val="000000"/>
                <w:sz w:val="20"/>
                <w:szCs w:val="20"/>
              </w:rPr>
              <w:t>F</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1E8C69" w14:textId="77777777" w:rsidR="00B46109" w:rsidRPr="00464801" w:rsidRDefault="00B46109" w:rsidP="00B46109">
            <w:pPr>
              <w:pStyle w:val="NormalWeb"/>
              <w:ind w:left="346"/>
              <w:rPr>
                <w:rFonts w:ascii="Arial" w:hAnsi="Arial" w:cs="Arial"/>
                <w:sz w:val="20"/>
                <w:szCs w:val="20"/>
              </w:rPr>
            </w:pPr>
            <w:r w:rsidRPr="00464801">
              <w:rPr>
                <w:rFonts w:ascii="Arial" w:hAnsi="Arial" w:cs="Arial"/>
                <w:color w:val="000000"/>
                <w:sz w:val="20"/>
                <w:szCs w:val="20"/>
              </w:rPr>
              <w:t>59</w:t>
            </w:r>
          </w:p>
        </w:tc>
      </w:tr>
    </w:tbl>
    <w:p w14:paraId="2E048B75" w14:textId="77777777" w:rsidR="00B46109" w:rsidRDefault="00B46109" w:rsidP="00B46109">
      <w:pPr>
        <w:pStyle w:val="APACitation"/>
        <w:ind w:left="0" w:firstLine="0"/>
      </w:pPr>
    </w:p>
    <w:p w14:paraId="7F66E47D" w14:textId="77777777" w:rsidR="00B46109" w:rsidRDefault="00B46109" w:rsidP="00B46109">
      <w:pPr>
        <w:pStyle w:val="Heading1"/>
      </w:pPr>
    </w:p>
    <w:p w14:paraId="29587936" w14:textId="77777777" w:rsidR="00B46109" w:rsidRDefault="00B46109" w:rsidP="00B46109">
      <w:pPr>
        <w:pStyle w:val="Heading1"/>
      </w:pPr>
    </w:p>
    <w:p w14:paraId="422ED260" w14:textId="77777777" w:rsidR="00B46109" w:rsidRDefault="00B46109" w:rsidP="00B46109">
      <w:pPr>
        <w:pStyle w:val="Heading1"/>
      </w:pPr>
    </w:p>
    <w:p w14:paraId="19498AD6" w14:textId="77777777" w:rsidR="00B46109" w:rsidRPr="0018779D" w:rsidRDefault="00B46109" w:rsidP="00B46109">
      <w:pPr>
        <w:rPr>
          <w:rFonts w:eastAsiaTheme="minorHAnsi" w:cs="Arial"/>
          <w:b/>
          <w:sz w:val="22"/>
          <w:szCs w:val="22"/>
        </w:rPr>
      </w:pPr>
    </w:p>
    <w:p w14:paraId="3560050A" w14:textId="77777777" w:rsidR="00B46109" w:rsidRDefault="00B46109" w:rsidP="00B46109">
      <w:pPr>
        <w:rPr>
          <w:rFonts w:eastAsiaTheme="minorHAnsi" w:cs="Arial"/>
          <w:sz w:val="22"/>
          <w:szCs w:val="22"/>
        </w:rPr>
      </w:pPr>
    </w:p>
    <w:p w14:paraId="3FAE2D8B" w14:textId="77777777" w:rsidR="00B46109" w:rsidRDefault="00B46109" w:rsidP="00B46109">
      <w:pPr>
        <w:pStyle w:val="Heading1"/>
      </w:pPr>
    </w:p>
    <w:p w14:paraId="18161054" w14:textId="77777777" w:rsidR="00B46109" w:rsidRDefault="00B46109" w:rsidP="00B46109">
      <w:pPr>
        <w:pStyle w:val="Heading1"/>
      </w:pPr>
    </w:p>
    <w:p w14:paraId="217D3066" w14:textId="77777777" w:rsidR="00B46109" w:rsidRDefault="00B46109" w:rsidP="00B46109">
      <w:pPr>
        <w:pStyle w:val="Heading1"/>
      </w:pPr>
    </w:p>
    <w:p w14:paraId="5AB67047" w14:textId="77777777" w:rsidR="00B46109" w:rsidRDefault="00B46109" w:rsidP="00B46109">
      <w:pPr>
        <w:pStyle w:val="Heading1"/>
      </w:pPr>
    </w:p>
    <w:p w14:paraId="6868DA30" w14:textId="77777777" w:rsidR="00B46109" w:rsidRDefault="00B46109" w:rsidP="002522B3">
      <w:pPr>
        <w:pStyle w:val="Heading1"/>
      </w:pPr>
    </w:p>
    <w:p w14:paraId="226802DB" w14:textId="77777777" w:rsidR="00B46109" w:rsidRDefault="00B46109" w:rsidP="002522B3">
      <w:pPr>
        <w:pStyle w:val="Heading1"/>
      </w:pPr>
    </w:p>
    <w:p w14:paraId="08F47CE0" w14:textId="77777777" w:rsidR="00B46109" w:rsidRDefault="00B46109" w:rsidP="002522B3">
      <w:pPr>
        <w:pStyle w:val="Heading1"/>
      </w:pPr>
    </w:p>
    <w:p w14:paraId="637BD98A" w14:textId="77777777" w:rsidR="00B46109" w:rsidRDefault="00B46109" w:rsidP="002522B3">
      <w:pPr>
        <w:pStyle w:val="Heading1"/>
      </w:pPr>
    </w:p>
    <w:p w14:paraId="65D36BFC" w14:textId="77777777" w:rsidR="00B46109" w:rsidRDefault="00B46109" w:rsidP="002522B3">
      <w:pPr>
        <w:pStyle w:val="Heading1"/>
      </w:pPr>
    </w:p>
    <w:p w14:paraId="616849FE" w14:textId="77777777" w:rsidR="00B46109" w:rsidRDefault="00B46109" w:rsidP="002522B3">
      <w:pPr>
        <w:pStyle w:val="Heading1"/>
      </w:pPr>
    </w:p>
    <w:p w14:paraId="7D5CE2D2" w14:textId="77777777" w:rsidR="00B46109" w:rsidRDefault="00B46109" w:rsidP="002522B3">
      <w:pPr>
        <w:pStyle w:val="Heading1"/>
      </w:pPr>
    </w:p>
    <w:p w14:paraId="0F5028ED" w14:textId="21922620" w:rsidR="002522B3" w:rsidRPr="00C54880" w:rsidRDefault="002522B3" w:rsidP="002522B3">
      <w:pPr>
        <w:pStyle w:val="Heading1"/>
      </w:pPr>
      <w:r w:rsidRPr="00C54880">
        <w:t>Course Schedule</w:t>
      </w:r>
    </w:p>
    <w:p w14:paraId="113EC44C" w14:textId="77777777" w:rsidR="002522B3" w:rsidRPr="00C54880"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4169"/>
        <w:gridCol w:w="6217"/>
      </w:tblGrid>
      <w:tr w:rsidR="002522B3" w:rsidRPr="00C54880" w14:paraId="1917DAF5" w14:textId="77777777" w:rsidTr="00885B56">
        <w:tc>
          <w:tcPr>
            <w:tcW w:w="1086" w:type="pct"/>
            <w:shd w:val="clear" w:color="auto" w:fill="BF2C37"/>
            <w:vAlign w:val="center"/>
          </w:tcPr>
          <w:p w14:paraId="2FFD53EE" w14:textId="77777777" w:rsidR="002522B3" w:rsidRPr="00C54880" w:rsidRDefault="002522B3" w:rsidP="002522B3">
            <w:pPr>
              <w:tabs>
                <w:tab w:val="left" w:pos="0"/>
                <w:tab w:val="left" w:pos="3720"/>
              </w:tabs>
              <w:spacing w:before="40" w:after="40"/>
              <w:jc w:val="center"/>
              <w:outlineLvl w:val="0"/>
              <w:rPr>
                <w:rFonts w:cs="Arial"/>
                <w:b/>
                <w:color w:val="FFFFFF" w:themeColor="background1"/>
                <w:szCs w:val="20"/>
              </w:rPr>
            </w:pPr>
            <w:r w:rsidRPr="00C54880">
              <w:rPr>
                <w:rFonts w:cs="Arial"/>
                <w:b/>
                <w:color w:val="FFFFFF" w:themeColor="background1"/>
                <w:szCs w:val="20"/>
              </w:rPr>
              <w:t>Week</w:t>
            </w:r>
          </w:p>
        </w:tc>
        <w:tc>
          <w:tcPr>
            <w:tcW w:w="1571" w:type="pct"/>
            <w:shd w:val="clear" w:color="auto" w:fill="BF2C37"/>
            <w:vAlign w:val="center"/>
          </w:tcPr>
          <w:p w14:paraId="24898D68" w14:textId="77777777" w:rsidR="002522B3" w:rsidRPr="00C54880" w:rsidRDefault="002522B3" w:rsidP="002522B3">
            <w:pPr>
              <w:tabs>
                <w:tab w:val="left" w:pos="0"/>
                <w:tab w:val="left" w:pos="3720"/>
              </w:tabs>
              <w:spacing w:before="40" w:after="40"/>
              <w:jc w:val="center"/>
              <w:outlineLvl w:val="0"/>
              <w:rPr>
                <w:rFonts w:cs="Arial"/>
                <w:b/>
                <w:color w:val="FFFFFF" w:themeColor="background1"/>
                <w:szCs w:val="20"/>
              </w:rPr>
            </w:pPr>
            <w:r w:rsidRPr="00C54880">
              <w:rPr>
                <w:rFonts w:cs="Arial"/>
                <w:b/>
                <w:color w:val="FFFFFF" w:themeColor="background1"/>
                <w:szCs w:val="20"/>
              </w:rPr>
              <w:t>Start</w:t>
            </w:r>
          </w:p>
        </w:tc>
        <w:tc>
          <w:tcPr>
            <w:tcW w:w="2343" w:type="pct"/>
            <w:shd w:val="clear" w:color="auto" w:fill="BF2C37"/>
            <w:vAlign w:val="center"/>
          </w:tcPr>
          <w:p w14:paraId="4C028E3F" w14:textId="77777777" w:rsidR="002522B3" w:rsidRPr="00C54880" w:rsidRDefault="002522B3" w:rsidP="002522B3">
            <w:pPr>
              <w:tabs>
                <w:tab w:val="left" w:pos="0"/>
                <w:tab w:val="left" w:pos="3720"/>
              </w:tabs>
              <w:spacing w:before="40" w:after="40"/>
              <w:jc w:val="center"/>
              <w:outlineLvl w:val="0"/>
              <w:rPr>
                <w:rFonts w:cs="Arial"/>
                <w:b/>
                <w:color w:val="FFFFFF" w:themeColor="background1"/>
                <w:szCs w:val="20"/>
              </w:rPr>
            </w:pPr>
            <w:r w:rsidRPr="00C54880">
              <w:rPr>
                <w:rFonts w:cs="Arial"/>
                <w:b/>
                <w:color w:val="FFFFFF" w:themeColor="background1"/>
                <w:szCs w:val="20"/>
              </w:rPr>
              <w:t>End</w:t>
            </w:r>
          </w:p>
        </w:tc>
      </w:tr>
      <w:tr w:rsidR="002522B3" w:rsidRPr="00C54880" w14:paraId="1E1CD524" w14:textId="77777777" w:rsidTr="00885B56">
        <w:tc>
          <w:tcPr>
            <w:tcW w:w="1086" w:type="pct"/>
            <w:vAlign w:val="center"/>
          </w:tcPr>
          <w:p w14:paraId="4337BB33"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One</w:t>
            </w:r>
          </w:p>
        </w:tc>
        <w:tc>
          <w:tcPr>
            <w:tcW w:w="1571" w:type="pct"/>
            <w:vAlign w:val="center"/>
          </w:tcPr>
          <w:p w14:paraId="4C157755"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&lt;insert start date&gt;</w:t>
            </w:r>
          </w:p>
        </w:tc>
        <w:tc>
          <w:tcPr>
            <w:tcW w:w="2343" w:type="pct"/>
            <w:vAlign w:val="center"/>
          </w:tcPr>
          <w:p w14:paraId="6E8FCF9E"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&lt;insert end date&gt;</w:t>
            </w:r>
          </w:p>
        </w:tc>
      </w:tr>
      <w:tr w:rsidR="002522B3" w:rsidRPr="00C54880" w14:paraId="34FD8B73" w14:textId="77777777" w:rsidTr="00885B56">
        <w:tc>
          <w:tcPr>
            <w:tcW w:w="1086" w:type="pct"/>
            <w:shd w:val="clear" w:color="auto" w:fill="D8D9DA"/>
            <w:vAlign w:val="center"/>
          </w:tcPr>
          <w:p w14:paraId="5329798E"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Two</w:t>
            </w:r>
          </w:p>
        </w:tc>
        <w:tc>
          <w:tcPr>
            <w:tcW w:w="1571" w:type="pct"/>
            <w:shd w:val="clear" w:color="auto" w:fill="D8D9DA"/>
            <w:vAlign w:val="center"/>
          </w:tcPr>
          <w:p w14:paraId="79290E41"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54880" w14:paraId="047DAF5F" w14:textId="77777777" w:rsidTr="00885B56">
        <w:tc>
          <w:tcPr>
            <w:tcW w:w="1086" w:type="pct"/>
            <w:vAlign w:val="center"/>
          </w:tcPr>
          <w:p w14:paraId="7DDB8D7F"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Three</w:t>
            </w:r>
          </w:p>
        </w:tc>
        <w:tc>
          <w:tcPr>
            <w:tcW w:w="1571" w:type="pct"/>
            <w:vAlign w:val="center"/>
          </w:tcPr>
          <w:p w14:paraId="6AD02F5B"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2CF1CDB3" w:rsidR="002522B3" w:rsidRPr="00C54880" w:rsidRDefault="002522B3" w:rsidP="002522B3">
            <w:pPr>
              <w:tabs>
                <w:tab w:val="left" w:pos="0"/>
                <w:tab w:val="left" w:pos="3720"/>
              </w:tabs>
              <w:spacing w:before="40" w:after="40"/>
              <w:jc w:val="center"/>
              <w:outlineLvl w:val="0"/>
              <w:rPr>
                <w:rFonts w:cs="Arial"/>
                <w:b/>
                <w:color w:val="000000" w:themeColor="text1"/>
                <w:sz w:val="20"/>
                <w:szCs w:val="20"/>
              </w:rPr>
            </w:pPr>
          </w:p>
        </w:tc>
      </w:tr>
      <w:tr w:rsidR="002522B3" w:rsidRPr="00C54880" w14:paraId="01060EF4" w14:textId="77777777" w:rsidTr="00885B56">
        <w:tc>
          <w:tcPr>
            <w:tcW w:w="1086" w:type="pct"/>
            <w:shd w:val="clear" w:color="auto" w:fill="D8D9DA"/>
            <w:vAlign w:val="center"/>
          </w:tcPr>
          <w:p w14:paraId="64BD9365"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Four</w:t>
            </w:r>
          </w:p>
        </w:tc>
        <w:tc>
          <w:tcPr>
            <w:tcW w:w="1571" w:type="pct"/>
            <w:shd w:val="clear" w:color="auto" w:fill="D8D9DA"/>
            <w:vAlign w:val="center"/>
          </w:tcPr>
          <w:p w14:paraId="57CC7942"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54880" w14:paraId="5488B988" w14:textId="77777777" w:rsidTr="00885B56">
        <w:tc>
          <w:tcPr>
            <w:tcW w:w="1086" w:type="pct"/>
            <w:vAlign w:val="center"/>
          </w:tcPr>
          <w:p w14:paraId="6078480F"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Five</w:t>
            </w:r>
          </w:p>
        </w:tc>
        <w:tc>
          <w:tcPr>
            <w:tcW w:w="1571" w:type="pct"/>
            <w:vAlign w:val="center"/>
          </w:tcPr>
          <w:p w14:paraId="017141BE"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C54880" w:rsidRDefault="002522B3" w:rsidP="002522B3">
            <w:pPr>
              <w:tabs>
                <w:tab w:val="left" w:pos="0"/>
                <w:tab w:val="left" w:pos="3720"/>
              </w:tabs>
              <w:spacing w:before="40" w:after="40"/>
              <w:jc w:val="center"/>
              <w:outlineLvl w:val="0"/>
              <w:rPr>
                <w:rFonts w:cs="Arial"/>
                <w:color w:val="000000" w:themeColor="text1"/>
                <w:sz w:val="20"/>
                <w:szCs w:val="20"/>
              </w:rPr>
            </w:pPr>
          </w:p>
        </w:tc>
      </w:tr>
      <w:tr w:rsidR="008A0717" w:rsidRPr="00C54880" w14:paraId="32D3338F" w14:textId="77777777" w:rsidTr="008A0717">
        <w:tc>
          <w:tcPr>
            <w:tcW w:w="1086" w:type="pct"/>
            <w:shd w:val="clear" w:color="auto" w:fill="D9D9D9" w:themeFill="background1" w:themeFillShade="D9"/>
            <w:vAlign w:val="center"/>
          </w:tcPr>
          <w:p w14:paraId="39EED0C8" w14:textId="585F93AF" w:rsidR="008A0717" w:rsidRPr="00C54880" w:rsidRDefault="008A0717" w:rsidP="008A0717">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Six</w:t>
            </w:r>
          </w:p>
        </w:tc>
        <w:tc>
          <w:tcPr>
            <w:tcW w:w="1571" w:type="pct"/>
            <w:shd w:val="clear" w:color="auto" w:fill="D9D9D9" w:themeFill="background1" w:themeFillShade="D9"/>
            <w:vAlign w:val="center"/>
          </w:tcPr>
          <w:p w14:paraId="19CC6126" w14:textId="77777777" w:rsidR="008A0717" w:rsidRPr="00C54880" w:rsidRDefault="008A0717" w:rsidP="008A0717">
            <w:pPr>
              <w:tabs>
                <w:tab w:val="left" w:pos="0"/>
                <w:tab w:val="left" w:pos="3720"/>
              </w:tabs>
              <w:spacing w:before="40" w:after="40"/>
              <w:jc w:val="center"/>
              <w:outlineLvl w:val="0"/>
              <w:rPr>
                <w:rFonts w:cs="Arial"/>
                <w:color w:val="000000" w:themeColor="text1"/>
                <w:szCs w:val="20"/>
              </w:rPr>
            </w:pPr>
          </w:p>
        </w:tc>
        <w:tc>
          <w:tcPr>
            <w:tcW w:w="2343" w:type="pct"/>
            <w:shd w:val="clear" w:color="auto" w:fill="D9D9D9" w:themeFill="background1" w:themeFillShade="D9"/>
            <w:vAlign w:val="center"/>
          </w:tcPr>
          <w:p w14:paraId="50B7B623" w14:textId="77777777" w:rsidR="008A0717" w:rsidRPr="00C54880" w:rsidRDefault="008A0717" w:rsidP="008A0717">
            <w:pPr>
              <w:tabs>
                <w:tab w:val="left" w:pos="0"/>
                <w:tab w:val="left" w:pos="3720"/>
              </w:tabs>
              <w:spacing w:before="40" w:after="40"/>
              <w:jc w:val="center"/>
              <w:outlineLvl w:val="0"/>
              <w:rPr>
                <w:rFonts w:cs="Arial"/>
                <w:color w:val="000000" w:themeColor="text1"/>
                <w:szCs w:val="20"/>
              </w:rPr>
            </w:pPr>
          </w:p>
        </w:tc>
      </w:tr>
      <w:tr w:rsidR="008A0717" w:rsidRPr="00C54880" w14:paraId="75DCE576" w14:textId="77777777" w:rsidTr="00885B56">
        <w:tc>
          <w:tcPr>
            <w:tcW w:w="1086" w:type="pct"/>
            <w:vAlign w:val="center"/>
          </w:tcPr>
          <w:p w14:paraId="795833CF" w14:textId="5E25B52B" w:rsidR="008A0717" w:rsidRPr="00C54880" w:rsidRDefault="008A0717" w:rsidP="008A0717">
            <w:pPr>
              <w:tabs>
                <w:tab w:val="left" w:pos="0"/>
                <w:tab w:val="left" w:pos="3720"/>
              </w:tabs>
              <w:spacing w:before="40" w:after="40"/>
              <w:jc w:val="center"/>
              <w:outlineLvl w:val="0"/>
              <w:rPr>
                <w:rFonts w:cs="Arial"/>
                <w:color w:val="000000" w:themeColor="text1"/>
                <w:sz w:val="20"/>
                <w:szCs w:val="20"/>
              </w:rPr>
            </w:pPr>
            <w:r w:rsidRPr="00C54880">
              <w:rPr>
                <w:rFonts w:cs="Arial"/>
                <w:color w:val="000000" w:themeColor="text1"/>
                <w:sz w:val="20"/>
                <w:szCs w:val="20"/>
              </w:rPr>
              <w:t>Seven</w:t>
            </w:r>
          </w:p>
        </w:tc>
        <w:tc>
          <w:tcPr>
            <w:tcW w:w="1571" w:type="pct"/>
            <w:vAlign w:val="center"/>
          </w:tcPr>
          <w:p w14:paraId="47C8940B" w14:textId="77777777" w:rsidR="008A0717" w:rsidRPr="00C54880" w:rsidRDefault="008A0717" w:rsidP="008A0717">
            <w:pPr>
              <w:tabs>
                <w:tab w:val="left" w:pos="0"/>
                <w:tab w:val="left" w:pos="3720"/>
              </w:tabs>
              <w:spacing w:before="40" w:after="40"/>
              <w:jc w:val="center"/>
              <w:outlineLvl w:val="0"/>
              <w:rPr>
                <w:rFonts w:cs="Arial"/>
                <w:color w:val="000000" w:themeColor="text1"/>
                <w:szCs w:val="20"/>
              </w:rPr>
            </w:pPr>
          </w:p>
        </w:tc>
        <w:tc>
          <w:tcPr>
            <w:tcW w:w="2343" w:type="pct"/>
            <w:vAlign w:val="center"/>
          </w:tcPr>
          <w:p w14:paraId="74E44FF8" w14:textId="77777777" w:rsidR="008A0717" w:rsidRPr="00C54880" w:rsidRDefault="008A0717" w:rsidP="008A0717">
            <w:pPr>
              <w:tabs>
                <w:tab w:val="left" w:pos="0"/>
                <w:tab w:val="left" w:pos="3720"/>
              </w:tabs>
              <w:spacing w:before="40" w:after="40"/>
              <w:jc w:val="center"/>
              <w:outlineLvl w:val="0"/>
              <w:rPr>
                <w:rFonts w:cs="Arial"/>
                <w:color w:val="000000" w:themeColor="text1"/>
                <w:szCs w:val="20"/>
              </w:rPr>
            </w:pPr>
          </w:p>
        </w:tc>
      </w:tr>
    </w:tbl>
    <w:p w14:paraId="6C46DDD2" w14:textId="72B496CD" w:rsidR="00704919" w:rsidRPr="00C54880" w:rsidRDefault="00704919" w:rsidP="002522B3">
      <w:pPr>
        <w:rPr>
          <w:rFonts w:cs="Arial"/>
          <w:color w:val="FFFFFF" w:themeColor="background1"/>
          <w:sz w:val="22"/>
          <w:szCs w:val="22"/>
        </w:rPr>
        <w:sectPr w:rsidR="00704919" w:rsidRPr="00C54880" w:rsidSect="00C82FE2">
          <w:pgSz w:w="15840" w:h="12240" w:orient="landscape" w:code="1"/>
          <w:pgMar w:top="1440" w:right="1440" w:bottom="1440" w:left="1440" w:header="720" w:footer="720" w:gutter="0"/>
          <w:cols w:space="720"/>
          <w:docGrid w:linePitch="360"/>
        </w:sectPr>
      </w:pPr>
    </w:p>
    <w:p w14:paraId="2E413830" w14:textId="77777777" w:rsidR="008D6189" w:rsidRDefault="008D6189" w:rsidP="0020635A">
      <w:pPr>
        <w:pStyle w:val="Heading1"/>
        <w:rPr>
          <w:color w:val="auto"/>
        </w:rPr>
      </w:pPr>
    </w:p>
    <w:p w14:paraId="178EA5B8" w14:textId="77777777" w:rsidR="008D6189" w:rsidRDefault="008D6189" w:rsidP="0020635A">
      <w:pPr>
        <w:pStyle w:val="Heading1"/>
        <w:rPr>
          <w:color w:val="auto"/>
        </w:rPr>
      </w:pPr>
    </w:p>
    <w:p w14:paraId="27D84403" w14:textId="77777777" w:rsidR="008D6189" w:rsidRDefault="008D6189" w:rsidP="0020635A">
      <w:pPr>
        <w:pStyle w:val="Heading1"/>
        <w:rPr>
          <w:color w:val="auto"/>
        </w:rPr>
      </w:pPr>
    </w:p>
    <w:p w14:paraId="6DB441BB" w14:textId="77777777" w:rsidR="008D6189" w:rsidRDefault="008D6189" w:rsidP="0020635A">
      <w:pPr>
        <w:pStyle w:val="Heading1"/>
        <w:rPr>
          <w:color w:val="auto"/>
        </w:rPr>
      </w:pPr>
    </w:p>
    <w:p w14:paraId="3747309B" w14:textId="77777777" w:rsidR="008D6189" w:rsidRDefault="008D6189" w:rsidP="0020635A">
      <w:pPr>
        <w:pStyle w:val="Heading1"/>
        <w:rPr>
          <w:color w:val="auto"/>
        </w:rPr>
      </w:pPr>
    </w:p>
    <w:p w14:paraId="5BA2F129" w14:textId="3B794B36" w:rsidR="00625B51" w:rsidRPr="00191586" w:rsidRDefault="008F09AD" w:rsidP="0020635A">
      <w:pPr>
        <w:pStyle w:val="Heading1"/>
        <w:rPr>
          <w:color w:val="auto"/>
        </w:rPr>
      </w:pPr>
      <w:r w:rsidRPr="00191586">
        <w:rPr>
          <w:color w:val="auto"/>
        </w:rPr>
        <w:lastRenderedPageBreak/>
        <w:t>Weekly Learning Modules</w:t>
      </w:r>
    </w:p>
    <w:p w14:paraId="150AA211" w14:textId="77777777" w:rsidR="008F09AD" w:rsidRPr="00C54880" w:rsidRDefault="008F09AD">
      <w:pPr>
        <w:pStyle w:val="AssignmentsLevel2"/>
        <w:numPr>
          <w:ilvl w:val="0"/>
          <w:numId w:val="0"/>
        </w:numPr>
        <w:rPr>
          <w:color w:val="FFFFFF" w:themeColor="background1"/>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C54880" w14:paraId="4F5632B2" w14:textId="77777777" w:rsidTr="5DF8CA7F">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7072B956" w:rsidR="002D44E9" w:rsidRPr="005F51E9" w:rsidRDefault="002D44E9" w:rsidP="00DA033B">
            <w:pPr>
              <w:tabs>
                <w:tab w:val="left" w:pos="0"/>
                <w:tab w:val="left" w:pos="3720"/>
              </w:tabs>
              <w:outlineLvl w:val="0"/>
              <w:rPr>
                <w:rFonts w:cs="Arial"/>
                <w:b/>
                <w:color w:val="FFFFFF" w:themeColor="background1"/>
                <w:sz w:val="22"/>
                <w:szCs w:val="22"/>
              </w:rPr>
            </w:pPr>
            <w:bookmarkStart w:id="2" w:name="weekone"/>
            <w:bookmarkStart w:id="3" w:name="_Toc358980894"/>
            <w:bookmarkEnd w:id="2"/>
            <w:r w:rsidRPr="00191586">
              <w:rPr>
                <w:rFonts w:cs="Arial"/>
                <w:b/>
                <w:color w:val="FFFFFF" w:themeColor="background1"/>
                <w:sz w:val="24"/>
              </w:rPr>
              <w:t xml:space="preserve">Week One: </w:t>
            </w:r>
            <w:bookmarkEnd w:id="3"/>
            <w:r w:rsidR="00F1331A" w:rsidRPr="00191586">
              <w:rPr>
                <w:rFonts w:cs="Arial"/>
                <w:b/>
                <w:color w:val="FFFFFF" w:themeColor="background1"/>
                <w:sz w:val="24"/>
              </w:rPr>
              <w:t>Foundation of Counseling Skills and Intentional Interviewing</w:t>
            </w:r>
            <w:r w:rsidR="00F1331A" w:rsidRPr="00191586" w:rsidDel="00F1331A">
              <w:rPr>
                <w:rFonts w:cs="Arial"/>
                <w:b/>
                <w:bCs/>
                <w:color w:val="FFFFFF" w:themeColor="background1"/>
                <w:sz w:val="24"/>
              </w:rPr>
              <w:t xml:space="preserve"> </w:t>
            </w:r>
          </w:p>
        </w:tc>
      </w:tr>
      <w:tr w:rsidR="00A534FA" w:rsidRPr="00C54880" w14:paraId="56C3EF6A" w14:textId="77777777" w:rsidTr="5DF8CA7F">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C54880" w:rsidRDefault="00A534FA" w:rsidP="00C02CF0">
            <w:pPr>
              <w:tabs>
                <w:tab w:val="left" w:pos="0"/>
                <w:tab w:val="left" w:pos="3720"/>
              </w:tabs>
              <w:outlineLvl w:val="0"/>
              <w:rPr>
                <w:rFonts w:cs="Arial"/>
                <w:b/>
                <w:i/>
                <w:szCs w:val="20"/>
              </w:rPr>
            </w:pPr>
            <w:r w:rsidRPr="00C54880">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C54880" w:rsidRDefault="00A534FA" w:rsidP="00C02CF0">
            <w:pPr>
              <w:tabs>
                <w:tab w:val="left" w:pos="0"/>
                <w:tab w:val="left" w:pos="3720"/>
              </w:tabs>
              <w:outlineLvl w:val="0"/>
              <w:rPr>
                <w:rFonts w:cs="Arial"/>
                <w:szCs w:val="20"/>
              </w:rPr>
            </w:pPr>
            <w:r w:rsidRPr="00C54880">
              <w:rPr>
                <w:rFonts w:cs="Arial"/>
                <w:b/>
                <w:i/>
                <w:szCs w:val="20"/>
              </w:rPr>
              <w:t>Alignment</w:t>
            </w:r>
          </w:p>
        </w:tc>
      </w:tr>
      <w:tr w:rsidR="00A534FA" w:rsidRPr="00C54880" w14:paraId="2FF8BAF6" w14:textId="77777777" w:rsidTr="5DF8CA7F">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5AA00591" w:rsidR="00A534FA" w:rsidRPr="00C54880" w:rsidRDefault="00D05C2E" w:rsidP="00246010">
            <w:pPr>
              <w:pStyle w:val="ObjectiveBullet"/>
              <w:numPr>
                <w:ilvl w:val="1"/>
                <w:numId w:val="5"/>
              </w:numPr>
              <w:tabs>
                <w:tab w:val="clear" w:pos="0"/>
              </w:tabs>
            </w:pPr>
            <w:r w:rsidRPr="00C54880">
              <w:t>Explain ethical standards and laws related to the field of counseling.</w:t>
            </w:r>
          </w:p>
        </w:tc>
        <w:tc>
          <w:tcPr>
            <w:tcW w:w="2880" w:type="dxa"/>
            <w:gridSpan w:val="2"/>
            <w:tcBorders>
              <w:top w:val="single" w:sz="4" w:space="0" w:color="auto"/>
              <w:left w:val="single" w:sz="4" w:space="0" w:color="auto"/>
              <w:bottom w:val="nil"/>
              <w:right w:val="single" w:sz="4" w:space="0" w:color="auto"/>
            </w:tcBorders>
          </w:tcPr>
          <w:p w14:paraId="51547426" w14:textId="346BD674" w:rsidR="00A534FA" w:rsidRPr="00C54880" w:rsidRDefault="00CA0774" w:rsidP="00C02CF0">
            <w:pPr>
              <w:tabs>
                <w:tab w:val="left" w:pos="0"/>
                <w:tab w:val="left" w:pos="3720"/>
              </w:tabs>
              <w:outlineLvl w:val="0"/>
              <w:rPr>
                <w:rFonts w:cs="Arial"/>
                <w:szCs w:val="20"/>
              </w:rPr>
            </w:pPr>
            <w:r w:rsidRPr="00C54880">
              <w:rPr>
                <w:rFonts w:cs="Arial"/>
                <w:szCs w:val="20"/>
              </w:rPr>
              <w:t xml:space="preserve">CLO1 </w:t>
            </w:r>
          </w:p>
        </w:tc>
      </w:tr>
      <w:tr w:rsidR="00C467F9" w:rsidRPr="00C54880" w14:paraId="0243E072" w14:textId="77777777" w:rsidTr="5DF8CA7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4CDD0D11" w:rsidR="00C467F9" w:rsidRPr="00C54880" w:rsidRDefault="00C467F9" w:rsidP="00C467F9">
            <w:pPr>
              <w:pStyle w:val="ObjectiveBullet"/>
              <w:numPr>
                <w:ilvl w:val="1"/>
                <w:numId w:val="5"/>
              </w:numPr>
            </w:pPr>
            <w:r w:rsidRPr="00C54880">
              <w:rPr>
                <w:bCs/>
              </w:rPr>
              <w:t xml:space="preserve"> Examine your identity as a multicultural being and your multicultural competence.</w:t>
            </w:r>
          </w:p>
        </w:tc>
        <w:tc>
          <w:tcPr>
            <w:tcW w:w="2880" w:type="dxa"/>
            <w:gridSpan w:val="2"/>
            <w:tcBorders>
              <w:top w:val="nil"/>
              <w:left w:val="single" w:sz="4" w:space="0" w:color="auto"/>
              <w:bottom w:val="nil"/>
              <w:right w:val="single" w:sz="4" w:space="0" w:color="auto"/>
            </w:tcBorders>
          </w:tcPr>
          <w:p w14:paraId="6A66BBEA" w14:textId="12148C0F" w:rsidR="00C467F9" w:rsidRPr="00C54880" w:rsidRDefault="00C467F9" w:rsidP="00C467F9">
            <w:pPr>
              <w:tabs>
                <w:tab w:val="left" w:pos="0"/>
                <w:tab w:val="left" w:pos="3720"/>
              </w:tabs>
              <w:outlineLvl w:val="0"/>
              <w:rPr>
                <w:rFonts w:cs="Arial"/>
                <w:szCs w:val="20"/>
              </w:rPr>
            </w:pPr>
            <w:r w:rsidRPr="00C54880">
              <w:rPr>
                <w:rFonts w:cs="Arial"/>
                <w:szCs w:val="20"/>
              </w:rPr>
              <w:t>CLO4</w:t>
            </w:r>
          </w:p>
        </w:tc>
      </w:tr>
      <w:tr w:rsidR="00C467F9" w:rsidRPr="00C54880" w14:paraId="3FC8ADAE" w14:textId="77777777" w:rsidTr="5DF8CA7F">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062021" w14:textId="20B3CF6A" w:rsidR="00C467F9" w:rsidRPr="00C54880" w:rsidRDefault="00C467F9" w:rsidP="00C467F9">
            <w:pPr>
              <w:pStyle w:val="ObjectiveBullet"/>
              <w:numPr>
                <w:ilvl w:val="1"/>
                <w:numId w:val="5"/>
              </w:numPr>
            </w:pPr>
            <w:r w:rsidRPr="00C54880">
              <w:t>Demonstrate the skill of obtaining informed consent.</w:t>
            </w:r>
          </w:p>
        </w:tc>
        <w:tc>
          <w:tcPr>
            <w:tcW w:w="2880" w:type="dxa"/>
            <w:gridSpan w:val="2"/>
            <w:tcBorders>
              <w:top w:val="nil"/>
              <w:left w:val="single" w:sz="4" w:space="0" w:color="auto"/>
              <w:bottom w:val="nil"/>
              <w:right w:val="single" w:sz="4" w:space="0" w:color="auto"/>
            </w:tcBorders>
          </w:tcPr>
          <w:p w14:paraId="630B33A2" w14:textId="70A229AF" w:rsidR="00C467F9" w:rsidRPr="00C54880" w:rsidRDefault="00C467F9" w:rsidP="00C467F9">
            <w:pPr>
              <w:tabs>
                <w:tab w:val="left" w:pos="0"/>
                <w:tab w:val="left" w:pos="3720"/>
              </w:tabs>
              <w:outlineLvl w:val="0"/>
              <w:rPr>
                <w:rFonts w:cs="Arial"/>
                <w:szCs w:val="20"/>
              </w:rPr>
            </w:pPr>
            <w:r w:rsidRPr="00C54880">
              <w:rPr>
                <w:rFonts w:cs="Arial"/>
                <w:szCs w:val="20"/>
              </w:rPr>
              <w:t xml:space="preserve">CLO1 </w:t>
            </w:r>
          </w:p>
        </w:tc>
      </w:tr>
      <w:tr w:rsidR="00C467F9" w:rsidRPr="00C54880" w14:paraId="0B015682" w14:textId="77777777" w:rsidTr="5DF8CA7F">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6A65228B" w14:textId="5A28E704" w:rsidR="00C467F9" w:rsidRPr="00C54880" w:rsidRDefault="006C3F0A" w:rsidP="00C467F9">
            <w:pPr>
              <w:pStyle w:val="ObjectiveBullet"/>
              <w:numPr>
                <w:ilvl w:val="1"/>
                <w:numId w:val="5"/>
              </w:numPr>
            </w:pPr>
            <w:r>
              <w:t>A</w:t>
            </w:r>
            <w:r w:rsidR="00C467F9" w:rsidRPr="00C54880">
              <w:t>pply the micro skills of attending and empathy.</w:t>
            </w:r>
          </w:p>
        </w:tc>
        <w:tc>
          <w:tcPr>
            <w:tcW w:w="2880" w:type="dxa"/>
            <w:gridSpan w:val="2"/>
            <w:tcBorders>
              <w:top w:val="nil"/>
              <w:left w:val="single" w:sz="4" w:space="0" w:color="auto"/>
              <w:bottom w:val="single" w:sz="4" w:space="0" w:color="auto"/>
              <w:right w:val="single" w:sz="4" w:space="0" w:color="auto"/>
            </w:tcBorders>
          </w:tcPr>
          <w:p w14:paraId="44EB1E97" w14:textId="1D1566B9" w:rsidR="00C467F9" w:rsidRPr="00C54880" w:rsidRDefault="00C467F9" w:rsidP="00C467F9">
            <w:pPr>
              <w:tabs>
                <w:tab w:val="left" w:pos="0"/>
                <w:tab w:val="left" w:pos="3720"/>
              </w:tabs>
              <w:outlineLvl w:val="0"/>
              <w:rPr>
                <w:rFonts w:cs="Arial"/>
                <w:szCs w:val="20"/>
              </w:rPr>
            </w:pPr>
            <w:r w:rsidRPr="00C54880">
              <w:rPr>
                <w:rFonts w:cs="Arial"/>
                <w:szCs w:val="20"/>
              </w:rPr>
              <w:t xml:space="preserve">CLO2, CLO3, CLO4 </w:t>
            </w:r>
          </w:p>
        </w:tc>
      </w:tr>
      <w:tr w:rsidR="00555E45" w:rsidRPr="00C54880" w14:paraId="74A2D45C" w14:textId="77777777" w:rsidTr="5DF8CA7F">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55E45" w:rsidRPr="00C54880" w:rsidRDefault="00555E45" w:rsidP="00555E45">
            <w:pPr>
              <w:tabs>
                <w:tab w:val="left" w:pos="0"/>
                <w:tab w:val="left" w:pos="3720"/>
              </w:tabs>
              <w:outlineLvl w:val="0"/>
              <w:rPr>
                <w:rFonts w:cs="Arial"/>
                <w:i/>
                <w:szCs w:val="20"/>
              </w:rPr>
            </w:pPr>
            <w:r w:rsidRPr="00C54880">
              <w:rPr>
                <w:rFonts w:cs="Arial"/>
                <w:b/>
                <w:i/>
                <w:sz w:val="22"/>
                <w:szCs w:val="20"/>
              </w:rPr>
              <w:t>Resources, Activities, and Preparation</w:t>
            </w:r>
          </w:p>
          <w:p w14:paraId="10BBBF29" w14:textId="45A92FBD" w:rsidR="00555E45" w:rsidRPr="00C54880" w:rsidRDefault="00555E45" w:rsidP="00555E45">
            <w:pPr>
              <w:tabs>
                <w:tab w:val="left" w:pos="0"/>
                <w:tab w:val="left" w:pos="3720"/>
              </w:tabs>
              <w:outlineLvl w:val="0"/>
              <w:rPr>
                <w:rFonts w:cs="Arial"/>
                <w:b/>
                <w:i/>
                <w:szCs w:val="20"/>
              </w:rPr>
            </w:pPr>
            <w:r w:rsidRPr="00C5488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55E45" w:rsidRPr="00C54880" w:rsidRDefault="00555E45" w:rsidP="00555E45">
            <w:pPr>
              <w:tabs>
                <w:tab w:val="left" w:pos="0"/>
                <w:tab w:val="left" w:pos="3720"/>
              </w:tabs>
              <w:outlineLvl w:val="0"/>
              <w:rPr>
                <w:rFonts w:cs="Arial"/>
                <w:b/>
                <w:i/>
                <w:szCs w:val="20"/>
              </w:rPr>
            </w:pPr>
            <w:r w:rsidRPr="00C54880">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55E45" w:rsidRPr="00C54880" w:rsidRDefault="00555E45" w:rsidP="00555E45">
            <w:pPr>
              <w:tabs>
                <w:tab w:val="left" w:pos="0"/>
                <w:tab w:val="left" w:pos="3720"/>
              </w:tabs>
              <w:outlineLvl w:val="0"/>
              <w:rPr>
                <w:rFonts w:cs="Arial"/>
                <w:b/>
                <w:i/>
                <w:szCs w:val="20"/>
              </w:rPr>
            </w:pPr>
            <w:r w:rsidRPr="00C54880">
              <w:rPr>
                <w:rFonts w:cs="Arial"/>
                <w:b/>
                <w:i/>
                <w:szCs w:val="20"/>
              </w:rPr>
              <w:t>AIE</w:t>
            </w:r>
          </w:p>
        </w:tc>
      </w:tr>
      <w:tr w:rsidR="009D4EA7" w:rsidRPr="00C54880" w14:paraId="567E6E2A" w14:textId="77777777" w:rsidTr="5DF8CA7F">
        <w:tc>
          <w:tcPr>
            <w:tcW w:w="10170" w:type="dxa"/>
            <w:gridSpan w:val="2"/>
            <w:tcMar>
              <w:top w:w="115" w:type="dxa"/>
              <w:left w:w="115" w:type="dxa"/>
              <w:bottom w:w="115" w:type="dxa"/>
              <w:right w:w="115" w:type="dxa"/>
            </w:tcMar>
          </w:tcPr>
          <w:p w14:paraId="69FD9E0B" w14:textId="77777777" w:rsidR="009D4EA7" w:rsidRPr="00C54880" w:rsidRDefault="009D4EA7" w:rsidP="009D4EA7">
            <w:pPr>
              <w:rPr>
                <w:rFonts w:cs="Arial"/>
                <w:b/>
                <w:szCs w:val="20"/>
              </w:rPr>
            </w:pPr>
            <w:r w:rsidRPr="00C54880">
              <w:rPr>
                <w:rFonts w:cs="Arial"/>
                <w:b/>
                <w:szCs w:val="20"/>
              </w:rPr>
              <w:t>Tutorials</w:t>
            </w:r>
          </w:p>
          <w:p w14:paraId="41A50083" w14:textId="77777777" w:rsidR="009D4EA7" w:rsidRPr="00C54880" w:rsidRDefault="009D4EA7" w:rsidP="009D4EA7">
            <w:pPr>
              <w:rPr>
                <w:rFonts w:cs="Arial"/>
                <w:b/>
                <w:szCs w:val="20"/>
              </w:rPr>
            </w:pPr>
          </w:p>
          <w:p w14:paraId="7211665F" w14:textId="72EED438" w:rsidR="009D4EA7" w:rsidRPr="00C54880" w:rsidRDefault="009D4EA7" w:rsidP="009D4EA7">
            <w:pPr>
              <w:rPr>
                <w:rFonts w:cs="Arial"/>
                <w:szCs w:val="20"/>
              </w:rPr>
            </w:pPr>
            <w:r w:rsidRPr="00C54880">
              <w:rPr>
                <w:rFonts w:cs="Arial"/>
                <w:szCs w:val="20"/>
              </w:rPr>
              <w:t>During this course</w:t>
            </w:r>
            <w:r w:rsidR="005F51E9">
              <w:rPr>
                <w:rFonts w:cs="Arial"/>
                <w:szCs w:val="20"/>
              </w:rPr>
              <w:t>,</w:t>
            </w:r>
            <w:r w:rsidRPr="00C54880">
              <w:rPr>
                <w:rFonts w:cs="Arial"/>
                <w:szCs w:val="20"/>
              </w:rPr>
              <w:t xml:space="preserve"> you will be asked to use and participate in various technologies to complete activities and assignments. </w:t>
            </w:r>
          </w:p>
          <w:p w14:paraId="209140FA" w14:textId="77777777" w:rsidR="009D4EA7" w:rsidRPr="00C54880" w:rsidRDefault="009D4EA7" w:rsidP="009D4EA7">
            <w:pPr>
              <w:rPr>
                <w:rFonts w:cs="Arial"/>
                <w:szCs w:val="20"/>
              </w:rPr>
            </w:pPr>
          </w:p>
          <w:p w14:paraId="7F767109" w14:textId="1E6E5D09" w:rsidR="009D4EA7" w:rsidRDefault="009D4EA7" w:rsidP="009D4EA7">
            <w:pPr>
              <w:rPr>
                <w:rFonts w:cs="Arial"/>
                <w:szCs w:val="20"/>
              </w:rPr>
            </w:pPr>
            <w:r w:rsidRPr="00C54880">
              <w:rPr>
                <w:rFonts w:cs="Arial"/>
                <w:b/>
                <w:szCs w:val="20"/>
              </w:rPr>
              <w:t>Review</w:t>
            </w:r>
            <w:r w:rsidRPr="00C54880">
              <w:rPr>
                <w:rFonts w:cs="Arial"/>
                <w:szCs w:val="20"/>
              </w:rPr>
              <w:t xml:space="preserve"> the tutorials available on Blackboard</w:t>
            </w:r>
            <w:r w:rsidR="005F51E9">
              <w:rPr>
                <w:rFonts w:cs="Arial"/>
                <w:szCs w:val="20"/>
              </w:rPr>
              <w:t>,</w:t>
            </w:r>
            <w:r w:rsidRPr="00C54880">
              <w:rPr>
                <w:rFonts w:cs="Arial"/>
                <w:szCs w:val="20"/>
              </w:rPr>
              <w:t xml:space="preserve"> as needed. </w:t>
            </w:r>
          </w:p>
          <w:p w14:paraId="0AF3EAA7" w14:textId="77777777" w:rsidR="0068474C" w:rsidRPr="00C54880" w:rsidRDefault="0068474C" w:rsidP="009D4EA7">
            <w:pPr>
              <w:rPr>
                <w:rFonts w:cs="Arial"/>
                <w:szCs w:val="20"/>
              </w:rPr>
            </w:pPr>
          </w:p>
          <w:p w14:paraId="4E38EA40" w14:textId="65BD58B4" w:rsidR="009D4EA7" w:rsidRPr="00C54880" w:rsidRDefault="009D4EA7" w:rsidP="009D4EA7">
            <w:pPr>
              <w:rPr>
                <w:rFonts w:cs="Arial"/>
                <w:b/>
                <w:szCs w:val="20"/>
              </w:rPr>
            </w:pPr>
            <w:r w:rsidRPr="00C54880">
              <w:rPr>
                <w:rFonts w:cs="Arial"/>
                <w:b/>
                <w:szCs w:val="20"/>
              </w:rPr>
              <w:t>Click</w:t>
            </w:r>
            <w:r w:rsidRPr="00C54880">
              <w:rPr>
                <w:rFonts w:cs="Arial"/>
                <w:szCs w:val="20"/>
              </w:rPr>
              <w:t xml:space="preserve"> the </w:t>
            </w:r>
            <w:r w:rsidRPr="00191586">
              <w:rPr>
                <w:rFonts w:cs="Arial"/>
                <w:b/>
                <w:szCs w:val="20"/>
              </w:rPr>
              <w:t>Technology Tutorials</w:t>
            </w:r>
            <w:r w:rsidRPr="00C54880">
              <w:rPr>
                <w:rFonts w:cs="Arial"/>
                <w:szCs w:val="20"/>
              </w:rPr>
              <w:t xml:space="preserve"> button from the menu on the left. </w:t>
            </w:r>
          </w:p>
        </w:tc>
        <w:tc>
          <w:tcPr>
            <w:tcW w:w="1440" w:type="dxa"/>
            <w:tcBorders>
              <w:bottom w:val="single" w:sz="4" w:space="0" w:color="000000" w:themeColor="text1"/>
            </w:tcBorders>
          </w:tcPr>
          <w:p w14:paraId="787F8AEA" w14:textId="02AECAF0" w:rsidR="009D4EA7" w:rsidRPr="00C54880" w:rsidRDefault="009D4EA7" w:rsidP="009D4EA7">
            <w:pPr>
              <w:rPr>
                <w:rFonts w:cs="Arial"/>
                <w:szCs w:val="20"/>
              </w:rPr>
            </w:pPr>
            <w:r w:rsidRPr="00C54880">
              <w:rPr>
                <w:rFonts w:cs="Arial"/>
                <w:szCs w:val="20"/>
              </w:rPr>
              <w:t>N/A</w:t>
            </w:r>
          </w:p>
        </w:tc>
        <w:tc>
          <w:tcPr>
            <w:tcW w:w="1440" w:type="dxa"/>
            <w:tcBorders>
              <w:bottom w:val="single" w:sz="4" w:space="0" w:color="000000" w:themeColor="text1"/>
            </w:tcBorders>
          </w:tcPr>
          <w:p w14:paraId="500121E7" w14:textId="06ABFEBB" w:rsidR="009D4EA7" w:rsidRPr="00C54880" w:rsidRDefault="009D4EA7" w:rsidP="009D4EA7">
            <w:pPr>
              <w:rPr>
                <w:rFonts w:cs="Arial"/>
                <w:szCs w:val="20"/>
              </w:rPr>
            </w:pPr>
            <w:r w:rsidRPr="00C54880">
              <w:rPr>
                <w:rFonts w:cs="Arial"/>
                <w:szCs w:val="20"/>
              </w:rPr>
              <w:t>N/A</w:t>
            </w:r>
          </w:p>
        </w:tc>
      </w:tr>
      <w:tr w:rsidR="009D4EA7" w:rsidRPr="00C54880" w14:paraId="0D16A743" w14:textId="77777777" w:rsidTr="5DF8CA7F">
        <w:tc>
          <w:tcPr>
            <w:tcW w:w="10170" w:type="dxa"/>
            <w:gridSpan w:val="2"/>
            <w:tcMar>
              <w:top w:w="115" w:type="dxa"/>
              <w:left w:w="115" w:type="dxa"/>
              <w:bottom w:w="115" w:type="dxa"/>
              <w:right w:w="115" w:type="dxa"/>
            </w:tcMar>
          </w:tcPr>
          <w:p w14:paraId="2619482B" w14:textId="4BF7203A" w:rsidR="009D4EA7" w:rsidRPr="00C54880" w:rsidRDefault="009D4EA7" w:rsidP="009D4EA7">
            <w:pPr>
              <w:rPr>
                <w:rFonts w:cs="Arial"/>
                <w:b/>
                <w:szCs w:val="20"/>
              </w:rPr>
            </w:pPr>
            <w:r w:rsidRPr="00C54880">
              <w:rPr>
                <w:rFonts w:cs="Arial"/>
                <w:b/>
                <w:szCs w:val="20"/>
              </w:rPr>
              <w:t>Weekly Participation and Discussion</w:t>
            </w:r>
          </w:p>
          <w:p w14:paraId="19C8B32A" w14:textId="77777777" w:rsidR="009D4EA7" w:rsidRPr="00C54880" w:rsidRDefault="009D4EA7" w:rsidP="009D4EA7">
            <w:pPr>
              <w:pStyle w:val="AssignmentsLevel1"/>
            </w:pPr>
          </w:p>
          <w:p w14:paraId="738AD151" w14:textId="77777777" w:rsidR="001B7043" w:rsidRDefault="009D4EA7" w:rsidP="009D4EA7">
            <w:pPr>
              <w:pStyle w:val="AssignmentsLevel1"/>
            </w:pPr>
            <w:r w:rsidRPr="00C54880">
              <w:t>The purpose of the weekly discussions is to provide you with a way to synthesize the concepts presented in this course. Each week, you will respond to the discussion questions with a substantive post of 200</w:t>
            </w:r>
            <w:r w:rsidR="00B0356F">
              <w:t xml:space="preserve"> to 250</w:t>
            </w:r>
            <w:r w:rsidR="004E6900">
              <w:t xml:space="preserve"> </w:t>
            </w:r>
            <w:r w:rsidRPr="00C54880">
              <w:t>words that addresses all the prompt</w:t>
            </w:r>
            <w:r w:rsidR="00FF066A">
              <w:t>s for the question by 11:59 PM</w:t>
            </w:r>
            <w:r w:rsidRPr="00C54880">
              <w:t xml:space="preserve"> EST of the listed due date. </w:t>
            </w:r>
          </w:p>
          <w:p w14:paraId="01E8DF59" w14:textId="77777777" w:rsidR="001B7043" w:rsidRDefault="001B7043" w:rsidP="009D4EA7">
            <w:pPr>
              <w:pStyle w:val="AssignmentsLevel1"/>
            </w:pPr>
          </w:p>
          <w:p w14:paraId="1511636B" w14:textId="34D31E26" w:rsidR="009D4EA7" w:rsidRPr="00C54880" w:rsidRDefault="009D4EA7" w:rsidP="009D4EA7">
            <w:pPr>
              <w:pStyle w:val="AssignmentsLevel1"/>
            </w:pPr>
            <w:r w:rsidRPr="00C54880">
              <w:t>By the conclusion of each week</w:t>
            </w:r>
            <w:r w:rsidR="00FF066A">
              <w:t>, Sunday at 11:59 PM</w:t>
            </w:r>
            <w:r w:rsidRPr="00C54880">
              <w:t xml:space="preserve"> EST, you will make at least </w:t>
            </w:r>
            <w:r w:rsidR="00452C0A">
              <w:t>one</w:t>
            </w:r>
            <w:r w:rsidR="00452C0A" w:rsidRPr="00C54880">
              <w:t xml:space="preserve"> </w:t>
            </w:r>
            <w:r w:rsidRPr="00C54880">
              <w:t>substantive comment of 100</w:t>
            </w:r>
            <w:r w:rsidR="00B0557D">
              <w:t xml:space="preserve"> to 150</w:t>
            </w:r>
            <w:r w:rsidR="004E6900">
              <w:t xml:space="preserve"> </w:t>
            </w:r>
            <w:r w:rsidRPr="00C54880">
              <w:t xml:space="preserve">words to </w:t>
            </w:r>
            <w:r w:rsidR="00452C0A">
              <w:t>three</w:t>
            </w:r>
            <w:r w:rsidR="005F51E9" w:rsidRPr="00C54880">
              <w:t xml:space="preserve"> </w:t>
            </w:r>
            <w:r w:rsidRPr="00C54880">
              <w:t xml:space="preserve">of your classmates’ </w:t>
            </w:r>
            <w:r w:rsidRPr="005C4DEA">
              <w:t xml:space="preserve">posts </w:t>
            </w:r>
            <w:r w:rsidR="00A813F0" w:rsidRPr="005C4DEA">
              <w:t>in the Feedback discussion starter thread</w:t>
            </w:r>
            <w:r w:rsidR="00A813F0">
              <w:t xml:space="preserve"> </w:t>
            </w:r>
            <w:r w:rsidRPr="00C54880">
              <w:t>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9D4EA7" w:rsidRPr="00C54880" w:rsidRDefault="009D4EA7" w:rsidP="009D4EA7">
            <w:pPr>
              <w:pStyle w:val="AssignmentsLevel1"/>
            </w:pPr>
          </w:p>
          <w:p w14:paraId="7A5A9F05" w14:textId="0DF31A0A" w:rsidR="009D4EA7" w:rsidRPr="00C54880" w:rsidRDefault="009D4EA7" w:rsidP="009D4EA7">
            <w:pPr>
              <w:rPr>
                <w:rFonts w:cs="Arial"/>
                <w:color w:val="0000FF"/>
                <w:szCs w:val="20"/>
                <w:u w:val="single"/>
              </w:rPr>
            </w:pPr>
            <w:r w:rsidRPr="00C54880">
              <w:rPr>
                <w:rFonts w:cs="Arial"/>
                <w:b/>
              </w:rPr>
              <w:lastRenderedPageBreak/>
              <w:t>Review</w:t>
            </w:r>
            <w:r w:rsidRPr="00C54880">
              <w:rPr>
                <w:rFonts w:cs="Arial"/>
              </w:rPr>
              <w:t xml:space="preserve"> </w:t>
            </w:r>
            <w:hyperlink r:id="rId18" w:history="1">
              <w:r w:rsidRPr="00C54880">
                <w:rPr>
                  <w:rStyle w:val="Hyperlink"/>
                  <w:rFonts w:cs="Arial"/>
                </w:rPr>
                <w:t>the RISE Model for Peer Feedback</w:t>
              </w:r>
            </w:hyperlink>
            <w:r w:rsidRPr="00C54880">
              <w:rPr>
                <w:rFonts w:cs="Arial"/>
                <w:szCs w:val="20"/>
              </w:rPr>
              <w:t xml:space="preserve">. </w:t>
            </w:r>
          </w:p>
        </w:tc>
        <w:tc>
          <w:tcPr>
            <w:tcW w:w="1440" w:type="dxa"/>
            <w:tcBorders>
              <w:bottom w:val="single" w:sz="4" w:space="0" w:color="000000" w:themeColor="text1"/>
            </w:tcBorders>
          </w:tcPr>
          <w:p w14:paraId="01938831" w14:textId="5E8CCE64" w:rsidR="009D4EA7" w:rsidRPr="00C54880" w:rsidRDefault="00E74872" w:rsidP="009D4EA7">
            <w:pPr>
              <w:rPr>
                <w:rFonts w:cs="Arial"/>
                <w:szCs w:val="20"/>
              </w:rPr>
            </w:pPr>
            <w:r>
              <w:rPr>
                <w:rFonts w:cs="Arial"/>
                <w:szCs w:val="20"/>
              </w:rPr>
              <w:lastRenderedPageBreak/>
              <w:t>COURSE</w:t>
            </w:r>
          </w:p>
        </w:tc>
        <w:tc>
          <w:tcPr>
            <w:tcW w:w="1440" w:type="dxa"/>
            <w:tcBorders>
              <w:bottom w:val="single" w:sz="4" w:space="0" w:color="000000" w:themeColor="text1"/>
            </w:tcBorders>
          </w:tcPr>
          <w:p w14:paraId="13DC7F91" w14:textId="3EB30BA5" w:rsidR="009D4EA7" w:rsidRPr="00C54880" w:rsidRDefault="00752922" w:rsidP="009D4EA7">
            <w:pPr>
              <w:rPr>
                <w:rFonts w:cs="Arial"/>
                <w:szCs w:val="20"/>
              </w:rPr>
            </w:pPr>
            <w:r>
              <w:rPr>
                <w:rFonts w:cs="Arial"/>
                <w:szCs w:val="20"/>
              </w:rPr>
              <w:t>N/A</w:t>
            </w:r>
          </w:p>
        </w:tc>
      </w:tr>
      <w:tr w:rsidR="00752922" w:rsidRPr="00C54880" w14:paraId="331672C4" w14:textId="77777777" w:rsidTr="5DF8CA7F">
        <w:tc>
          <w:tcPr>
            <w:tcW w:w="10170" w:type="dxa"/>
            <w:gridSpan w:val="2"/>
            <w:tcMar>
              <w:top w:w="115" w:type="dxa"/>
              <w:left w:w="115" w:type="dxa"/>
              <w:bottom w:w="115" w:type="dxa"/>
              <w:right w:w="115" w:type="dxa"/>
            </w:tcMar>
          </w:tcPr>
          <w:p w14:paraId="63EF9221" w14:textId="1A2787FB" w:rsidR="00752922" w:rsidRPr="00C54880" w:rsidRDefault="00752922" w:rsidP="00752922">
            <w:pPr>
              <w:tabs>
                <w:tab w:val="left" w:pos="2329"/>
              </w:tabs>
              <w:rPr>
                <w:rFonts w:cs="Arial"/>
                <w:b/>
                <w:szCs w:val="20"/>
              </w:rPr>
            </w:pPr>
            <w:r w:rsidRPr="00C54880">
              <w:rPr>
                <w:rFonts w:cs="Arial"/>
                <w:b/>
                <w:szCs w:val="20"/>
              </w:rPr>
              <w:t>Readings</w:t>
            </w:r>
          </w:p>
          <w:p w14:paraId="78C5E2A3" w14:textId="77777777" w:rsidR="00752922" w:rsidRPr="00C54880" w:rsidRDefault="00752922" w:rsidP="00752922">
            <w:pPr>
              <w:tabs>
                <w:tab w:val="left" w:pos="2329"/>
              </w:tabs>
              <w:rPr>
                <w:rFonts w:cs="Arial"/>
                <w:b/>
                <w:szCs w:val="20"/>
              </w:rPr>
            </w:pPr>
          </w:p>
          <w:p w14:paraId="779FD52F" w14:textId="2472DFCF" w:rsidR="00752922" w:rsidRDefault="00752922" w:rsidP="00752922">
            <w:pPr>
              <w:pStyle w:val="AssignmentsLevel1"/>
            </w:pPr>
            <w:r w:rsidRPr="00C54880">
              <w:rPr>
                <w:b/>
              </w:rPr>
              <w:t>Read</w:t>
            </w:r>
            <w:r w:rsidRPr="00C54880">
              <w:t xml:space="preserve"> the following:</w:t>
            </w:r>
          </w:p>
          <w:p w14:paraId="6600CEDB" w14:textId="77777777" w:rsidR="005F51E9" w:rsidRPr="00C54880" w:rsidRDefault="005F51E9" w:rsidP="00752922">
            <w:pPr>
              <w:pStyle w:val="AssignmentsLevel1"/>
            </w:pPr>
          </w:p>
          <w:p w14:paraId="49C25EDD" w14:textId="67360518" w:rsidR="00752922" w:rsidRPr="00B4163F" w:rsidRDefault="00752922" w:rsidP="0068474C">
            <w:pPr>
              <w:pStyle w:val="AssignmentsLevel2"/>
            </w:pPr>
            <w:r w:rsidRPr="00C54880">
              <w:t xml:space="preserve">Preface, </w:t>
            </w:r>
            <w:r w:rsidR="005F51E9">
              <w:t>Ch.</w:t>
            </w:r>
            <w:r w:rsidR="005F51E9" w:rsidRPr="00C54880">
              <w:t xml:space="preserve"> </w:t>
            </w:r>
            <w:r w:rsidRPr="00C54880">
              <w:t>1</w:t>
            </w:r>
            <w:r w:rsidR="005F51E9">
              <w:t>–</w:t>
            </w:r>
            <w:r w:rsidRPr="00C54880">
              <w:t xml:space="preserve">3 of </w:t>
            </w:r>
            <w:r w:rsidRPr="005F51E9">
              <w:rPr>
                <w:i/>
              </w:rPr>
              <w:t>Intentional</w:t>
            </w:r>
            <w:r w:rsidRPr="0068474C">
              <w:rPr>
                <w:i/>
              </w:rPr>
              <w:t xml:space="preserve"> Interviewing and Counseling</w:t>
            </w:r>
          </w:p>
          <w:p w14:paraId="04CFDACB" w14:textId="77777777" w:rsidR="00752922" w:rsidRDefault="00752922" w:rsidP="00752922">
            <w:pPr>
              <w:pStyle w:val="AssignmentsLevel2"/>
              <w:numPr>
                <w:ilvl w:val="0"/>
                <w:numId w:val="0"/>
              </w:numPr>
              <w:ind w:left="360" w:hanging="360"/>
              <w:rPr>
                <w:b/>
              </w:rPr>
            </w:pPr>
          </w:p>
          <w:p w14:paraId="04D8EF4F" w14:textId="40025A73" w:rsidR="00752922" w:rsidRPr="00C54880" w:rsidRDefault="00752922" w:rsidP="00752922">
            <w:pPr>
              <w:pStyle w:val="AssignmentsLevel2"/>
              <w:numPr>
                <w:ilvl w:val="0"/>
                <w:numId w:val="0"/>
              </w:numPr>
              <w:ind w:left="360" w:hanging="360"/>
            </w:pPr>
            <w:r w:rsidRPr="00375315">
              <w:rPr>
                <w:b/>
              </w:rPr>
              <w:t xml:space="preserve">Review </w:t>
            </w:r>
            <w:r w:rsidRPr="00375315">
              <w:t xml:space="preserve">the </w:t>
            </w:r>
            <w:hyperlink r:id="rId19" w:history="1">
              <w:r w:rsidRPr="00375315">
                <w:rPr>
                  <w:rStyle w:val="Hyperlink"/>
                </w:rPr>
                <w:t>APA Citation Guide</w:t>
              </w:r>
            </w:hyperlink>
            <w:r w:rsidRPr="00375315">
              <w:t xml:space="preserve"> in the Keiss Library.</w:t>
            </w:r>
          </w:p>
          <w:p w14:paraId="40BE289D" w14:textId="6A87F5EE" w:rsidR="00752922" w:rsidRPr="00C54880" w:rsidRDefault="00752922" w:rsidP="00752922">
            <w:pPr>
              <w:pStyle w:val="AssignmentsLevel2"/>
              <w:numPr>
                <w:ilvl w:val="0"/>
                <w:numId w:val="0"/>
              </w:numPr>
              <w:ind w:left="360" w:hanging="360"/>
            </w:pPr>
          </w:p>
          <w:p w14:paraId="5A948192" w14:textId="3F453CF5" w:rsidR="00752922" w:rsidRPr="00C54880" w:rsidRDefault="00752922" w:rsidP="00752922">
            <w:pPr>
              <w:rPr>
                <w:rFonts w:cs="Arial"/>
              </w:rPr>
            </w:pPr>
            <w:r w:rsidRPr="00C54880">
              <w:rPr>
                <w:rStyle w:val="Strong"/>
                <w:rFonts w:cs="Arial"/>
                <w:color w:val="111111"/>
                <w:szCs w:val="20"/>
                <w:bdr w:val="none" w:sz="0" w:space="0" w:color="auto" w:frame="1"/>
                <w:shd w:val="clear" w:color="auto" w:fill="FFFFFF"/>
              </w:rPr>
              <w:t>Post</w:t>
            </w:r>
            <w:r w:rsidRPr="00C54880">
              <w:rPr>
                <w:rStyle w:val="apple-converted-space"/>
                <w:rFonts w:cs="Arial"/>
                <w:color w:val="111111"/>
                <w:szCs w:val="20"/>
                <w:shd w:val="clear" w:color="auto" w:fill="FFFFFF"/>
              </w:rPr>
              <w:t xml:space="preserve"> any questions, comments, or observations to share with the class in the </w:t>
            </w:r>
            <w:r w:rsidR="001B0E50">
              <w:rPr>
                <w:rStyle w:val="apple-converted-space"/>
                <w:rFonts w:cs="Arial"/>
                <w:color w:val="111111"/>
                <w:szCs w:val="20"/>
                <w:shd w:val="clear" w:color="auto" w:fill="FFFFFF"/>
              </w:rPr>
              <w:t xml:space="preserve">General </w:t>
            </w:r>
            <w:r w:rsidRPr="00C54880">
              <w:rPr>
                <w:rStyle w:val="apple-converted-space"/>
                <w:rFonts w:cs="Arial"/>
                <w:color w:val="111111"/>
                <w:szCs w:val="20"/>
                <w:shd w:val="clear" w:color="auto" w:fill="FFFFFF"/>
              </w:rPr>
              <w:t>Q &amp; A discussion forum.</w:t>
            </w:r>
          </w:p>
        </w:tc>
        <w:tc>
          <w:tcPr>
            <w:tcW w:w="1440" w:type="dxa"/>
            <w:tcBorders>
              <w:bottom w:val="single" w:sz="4" w:space="0" w:color="000000" w:themeColor="text1"/>
            </w:tcBorders>
          </w:tcPr>
          <w:p w14:paraId="0E3BAFB5" w14:textId="201E8AAF" w:rsidR="00752922" w:rsidRPr="00C54880" w:rsidRDefault="00752922" w:rsidP="00752922">
            <w:pPr>
              <w:rPr>
                <w:rFonts w:cs="Arial"/>
                <w:szCs w:val="20"/>
              </w:rPr>
            </w:pPr>
            <w:r w:rsidRPr="00C54880">
              <w:rPr>
                <w:rFonts w:cs="Arial"/>
                <w:szCs w:val="20"/>
              </w:rPr>
              <w:t>Week 1</w:t>
            </w:r>
          </w:p>
        </w:tc>
        <w:tc>
          <w:tcPr>
            <w:tcW w:w="1440" w:type="dxa"/>
            <w:tcBorders>
              <w:bottom w:val="single" w:sz="4" w:space="0" w:color="000000" w:themeColor="text1"/>
            </w:tcBorders>
          </w:tcPr>
          <w:p w14:paraId="22D07B49" w14:textId="4DFB7B8E" w:rsidR="00752922" w:rsidRPr="00C54880" w:rsidRDefault="00752922" w:rsidP="00752922">
            <w:pPr>
              <w:rPr>
                <w:rFonts w:cs="Arial"/>
                <w:szCs w:val="20"/>
              </w:rPr>
            </w:pPr>
            <w:r w:rsidRPr="00C54880">
              <w:rPr>
                <w:rFonts w:cs="Arial"/>
                <w:szCs w:val="20"/>
              </w:rPr>
              <w:t xml:space="preserve">Readings = </w:t>
            </w:r>
            <w:r w:rsidRPr="00C54880">
              <w:rPr>
                <w:rFonts w:cs="Arial"/>
                <w:b/>
                <w:szCs w:val="20"/>
              </w:rPr>
              <w:t>1 hour</w:t>
            </w:r>
          </w:p>
        </w:tc>
      </w:tr>
      <w:tr w:rsidR="00752922" w:rsidRPr="00C54880" w14:paraId="2730DC40" w14:textId="77777777" w:rsidTr="5DF8CA7F">
        <w:tc>
          <w:tcPr>
            <w:tcW w:w="10170" w:type="dxa"/>
            <w:gridSpan w:val="2"/>
            <w:tcMar>
              <w:top w:w="115" w:type="dxa"/>
              <w:left w:w="115" w:type="dxa"/>
              <w:bottom w:w="115" w:type="dxa"/>
              <w:right w:w="115" w:type="dxa"/>
            </w:tcMar>
          </w:tcPr>
          <w:p w14:paraId="187E3801" w14:textId="77777777" w:rsidR="00752922" w:rsidRPr="00C54880" w:rsidRDefault="00752922" w:rsidP="00752922">
            <w:pPr>
              <w:tabs>
                <w:tab w:val="left" w:pos="2329"/>
              </w:tabs>
              <w:rPr>
                <w:rFonts w:cs="Arial"/>
                <w:b/>
                <w:szCs w:val="20"/>
              </w:rPr>
            </w:pPr>
            <w:r w:rsidRPr="00C54880">
              <w:rPr>
                <w:rFonts w:cs="Arial"/>
                <w:b/>
                <w:szCs w:val="20"/>
              </w:rPr>
              <w:t>Videos</w:t>
            </w:r>
          </w:p>
          <w:p w14:paraId="3D372D0B" w14:textId="77777777" w:rsidR="00752922" w:rsidRPr="00C54880" w:rsidRDefault="00752922" w:rsidP="00752922">
            <w:pPr>
              <w:tabs>
                <w:tab w:val="left" w:pos="2329"/>
              </w:tabs>
              <w:rPr>
                <w:rFonts w:cs="Arial"/>
                <w:b/>
                <w:szCs w:val="20"/>
              </w:rPr>
            </w:pPr>
          </w:p>
          <w:p w14:paraId="08C7DF0F" w14:textId="319340DE" w:rsidR="00752922" w:rsidRDefault="00752922" w:rsidP="00752922">
            <w:pPr>
              <w:pStyle w:val="AssignmentsLevel1"/>
            </w:pPr>
            <w:r w:rsidRPr="00C54880">
              <w:rPr>
                <w:b/>
              </w:rPr>
              <w:t>Watch</w:t>
            </w:r>
            <w:r w:rsidRPr="00C54880">
              <w:t xml:space="preserve"> the following:</w:t>
            </w:r>
          </w:p>
          <w:p w14:paraId="792C489B" w14:textId="77777777" w:rsidR="005F51E9" w:rsidRPr="00C54880" w:rsidRDefault="005F51E9" w:rsidP="00752922">
            <w:pPr>
              <w:pStyle w:val="AssignmentsLevel1"/>
            </w:pPr>
          </w:p>
          <w:p w14:paraId="76C4F0AD" w14:textId="77777777" w:rsidR="00752922" w:rsidRPr="00C54880" w:rsidRDefault="00AD3081" w:rsidP="00752922">
            <w:pPr>
              <w:pStyle w:val="AssignmentsLevel1"/>
              <w:numPr>
                <w:ilvl w:val="0"/>
                <w:numId w:val="11"/>
              </w:numPr>
              <w:ind w:left="420" w:hanging="354"/>
            </w:pPr>
            <w:hyperlink r:id="rId20" w:history="1">
              <w:r w:rsidR="00752922" w:rsidRPr="00C54880">
                <w:rPr>
                  <w:rStyle w:val="Hyperlink"/>
                </w:rPr>
                <w:t>Non-Verbal Listening Skills</w:t>
              </w:r>
            </w:hyperlink>
            <w:r w:rsidR="00752922" w:rsidRPr="00C54880">
              <w:rPr>
                <w:rStyle w:val="Hyperlink"/>
                <w:color w:val="auto"/>
                <w:u w:val="none"/>
              </w:rPr>
              <w:t xml:space="preserve"> (3:25)</w:t>
            </w:r>
          </w:p>
          <w:p w14:paraId="7C521FD2" w14:textId="77777777" w:rsidR="00752922" w:rsidRPr="00C54880" w:rsidRDefault="00AD3081" w:rsidP="00752922">
            <w:pPr>
              <w:pStyle w:val="AssignmentsLevel1"/>
              <w:numPr>
                <w:ilvl w:val="0"/>
                <w:numId w:val="11"/>
              </w:numPr>
              <w:ind w:left="420" w:hanging="354"/>
              <w:rPr>
                <w:b/>
              </w:rPr>
            </w:pPr>
            <w:hyperlink r:id="rId21" w:history="1">
              <w:r w:rsidR="00752922" w:rsidRPr="00C54880">
                <w:rPr>
                  <w:rStyle w:val="Hyperlink"/>
                </w:rPr>
                <w:t>Becca's Attending Skills – Good</w:t>
              </w:r>
              <w:r w:rsidR="00752922" w:rsidRPr="00C54880">
                <w:rPr>
                  <w:rStyle w:val="Hyperlink"/>
                  <w:color w:val="auto"/>
                  <w:u w:val="none"/>
                </w:rPr>
                <w:t xml:space="preserve"> </w:t>
              </w:r>
            </w:hyperlink>
            <w:r w:rsidR="00752922" w:rsidRPr="00C54880">
              <w:rPr>
                <w:rStyle w:val="Hyperlink"/>
                <w:color w:val="auto"/>
                <w:u w:val="none"/>
              </w:rPr>
              <w:t>(3:46)</w:t>
            </w:r>
          </w:p>
          <w:p w14:paraId="759BA89B" w14:textId="6AA29C88" w:rsidR="00752922" w:rsidRPr="008D4C53" w:rsidRDefault="00AD3081" w:rsidP="00752922">
            <w:pPr>
              <w:pStyle w:val="AssignmentsLevel1"/>
              <w:numPr>
                <w:ilvl w:val="0"/>
                <w:numId w:val="11"/>
              </w:numPr>
              <w:ind w:left="420" w:hanging="354"/>
              <w:rPr>
                <w:rStyle w:val="Hyperlink"/>
                <w:b/>
                <w:color w:val="auto"/>
                <w:u w:val="none"/>
              </w:rPr>
            </w:pPr>
            <w:hyperlink r:id="rId22" w:history="1">
              <w:r w:rsidR="00752922" w:rsidRPr="00C54880">
                <w:rPr>
                  <w:rStyle w:val="Hyperlink"/>
                </w:rPr>
                <w:t>Becca's Attending Skills – Bad</w:t>
              </w:r>
            </w:hyperlink>
            <w:r w:rsidR="00752922" w:rsidRPr="00C54880">
              <w:rPr>
                <w:rStyle w:val="Hyperlink"/>
                <w:color w:val="auto"/>
                <w:u w:val="none"/>
              </w:rPr>
              <w:t xml:space="preserve"> (2:35)</w:t>
            </w:r>
          </w:p>
          <w:p w14:paraId="7B5C0D01" w14:textId="2EB70563" w:rsidR="00752922" w:rsidRPr="00F00F8A" w:rsidRDefault="00AD3081" w:rsidP="00752922">
            <w:pPr>
              <w:pStyle w:val="AssignmentsLevel1"/>
              <w:numPr>
                <w:ilvl w:val="0"/>
                <w:numId w:val="11"/>
              </w:numPr>
              <w:ind w:left="420" w:hanging="354"/>
              <w:rPr>
                <w:rStyle w:val="Hyperlink"/>
                <w:b/>
                <w:color w:val="000000" w:themeColor="text1"/>
                <w:u w:val="none"/>
              </w:rPr>
            </w:pPr>
            <w:hyperlink r:id="rId23" w:history="1">
              <w:r w:rsidR="00752922" w:rsidRPr="00F00F8A">
                <w:rPr>
                  <w:rStyle w:val="Hyperlink"/>
                </w:rPr>
                <w:t>Informed Consent Demo</w:t>
              </w:r>
            </w:hyperlink>
            <w:r w:rsidR="00752922">
              <w:rPr>
                <w:rStyle w:val="Hyperlink"/>
              </w:rPr>
              <w:t xml:space="preserve"> </w:t>
            </w:r>
            <w:r w:rsidR="00752922" w:rsidRPr="00F00F8A">
              <w:rPr>
                <w:rStyle w:val="Hyperlink"/>
                <w:color w:val="000000" w:themeColor="text1"/>
                <w:u w:val="none"/>
              </w:rPr>
              <w:t>(6:25)</w:t>
            </w:r>
          </w:p>
          <w:p w14:paraId="6FA0431C" w14:textId="77777777" w:rsidR="00752922" w:rsidRPr="00C54880" w:rsidRDefault="00752922" w:rsidP="00752922">
            <w:pPr>
              <w:pStyle w:val="AssignmentsLevel1"/>
              <w:rPr>
                <w:rStyle w:val="Hyperlink"/>
              </w:rPr>
            </w:pPr>
          </w:p>
          <w:p w14:paraId="00FBC1C4" w14:textId="35FBA076" w:rsidR="00752922" w:rsidRPr="00C54880" w:rsidRDefault="00752922" w:rsidP="00752922">
            <w:pPr>
              <w:tabs>
                <w:tab w:val="left" w:pos="2329"/>
              </w:tabs>
              <w:rPr>
                <w:rFonts w:cs="Arial"/>
                <w:b/>
                <w:szCs w:val="20"/>
              </w:rPr>
            </w:pPr>
            <w:r w:rsidRPr="00C54880">
              <w:rPr>
                <w:rStyle w:val="Strong"/>
                <w:rFonts w:cs="Arial"/>
                <w:color w:val="111111"/>
                <w:szCs w:val="20"/>
                <w:bdr w:val="none" w:sz="0" w:space="0" w:color="auto" w:frame="1"/>
                <w:shd w:val="clear" w:color="auto" w:fill="FFFFFF"/>
              </w:rPr>
              <w:t>Post</w:t>
            </w:r>
            <w:r w:rsidRPr="00C54880">
              <w:rPr>
                <w:rStyle w:val="apple-converted-space"/>
                <w:rFonts w:cs="Arial"/>
                <w:color w:val="111111"/>
                <w:szCs w:val="20"/>
                <w:shd w:val="clear" w:color="auto" w:fill="FFFFFF"/>
              </w:rPr>
              <w:t xml:space="preserve"> any questions, comments, or observations to share with the class in the </w:t>
            </w:r>
            <w:r w:rsidR="001B0E50">
              <w:rPr>
                <w:rStyle w:val="apple-converted-space"/>
                <w:rFonts w:cs="Arial"/>
                <w:color w:val="111111"/>
                <w:szCs w:val="20"/>
                <w:shd w:val="clear" w:color="auto" w:fill="FFFFFF"/>
              </w:rPr>
              <w:t xml:space="preserve">General </w:t>
            </w:r>
            <w:r w:rsidR="001B0E50" w:rsidRPr="00C54880">
              <w:rPr>
                <w:rStyle w:val="apple-converted-space"/>
                <w:rFonts w:cs="Arial"/>
                <w:color w:val="111111"/>
                <w:szCs w:val="20"/>
                <w:shd w:val="clear" w:color="auto" w:fill="FFFFFF"/>
              </w:rPr>
              <w:t xml:space="preserve">Q &amp; A </w:t>
            </w:r>
            <w:r w:rsidRPr="00C54880">
              <w:rPr>
                <w:rStyle w:val="apple-converted-space"/>
                <w:rFonts w:cs="Arial"/>
                <w:color w:val="111111"/>
                <w:szCs w:val="20"/>
                <w:shd w:val="clear" w:color="auto" w:fill="FFFFFF"/>
              </w:rPr>
              <w:t>discussion forum.</w:t>
            </w:r>
          </w:p>
        </w:tc>
        <w:tc>
          <w:tcPr>
            <w:tcW w:w="1440" w:type="dxa"/>
            <w:tcBorders>
              <w:bottom w:val="single" w:sz="4" w:space="0" w:color="000000" w:themeColor="text1"/>
            </w:tcBorders>
          </w:tcPr>
          <w:p w14:paraId="55452483" w14:textId="75E2A9A8" w:rsidR="00752922" w:rsidRPr="00C54880" w:rsidRDefault="00752922" w:rsidP="00752922">
            <w:pPr>
              <w:rPr>
                <w:rFonts w:cs="Arial"/>
                <w:szCs w:val="20"/>
              </w:rPr>
            </w:pPr>
            <w:r w:rsidRPr="00C54880">
              <w:rPr>
                <w:rFonts w:cs="Arial"/>
                <w:szCs w:val="20"/>
              </w:rPr>
              <w:t>Week 1</w:t>
            </w:r>
          </w:p>
        </w:tc>
        <w:tc>
          <w:tcPr>
            <w:tcW w:w="1440" w:type="dxa"/>
            <w:tcBorders>
              <w:bottom w:val="single" w:sz="4" w:space="0" w:color="000000" w:themeColor="text1"/>
            </w:tcBorders>
          </w:tcPr>
          <w:p w14:paraId="5896AB27" w14:textId="10EFB54B" w:rsidR="00752922" w:rsidRPr="00C54880" w:rsidRDefault="00752922" w:rsidP="00752922">
            <w:pPr>
              <w:rPr>
                <w:rFonts w:cs="Arial"/>
                <w:szCs w:val="20"/>
              </w:rPr>
            </w:pPr>
            <w:r w:rsidRPr="00C54880">
              <w:rPr>
                <w:rFonts w:cs="Arial"/>
                <w:szCs w:val="20"/>
              </w:rPr>
              <w:t xml:space="preserve">Videos = </w:t>
            </w:r>
            <w:r w:rsidRPr="00C54880">
              <w:rPr>
                <w:rFonts w:cs="Arial"/>
                <w:b/>
                <w:szCs w:val="20"/>
              </w:rPr>
              <w:t>.5 hours</w:t>
            </w:r>
          </w:p>
        </w:tc>
      </w:tr>
      <w:tr w:rsidR="00752922" w:rsidRPr="00C54880" w14:paraId="107140BF" w14:textId="77777777" w:rsidTr="5DF8CA7F">
        <w:tc>
          <w:tcPr>
            <w:tcW w:w="10170" w:type="dxa"/>
            <w:gridSpan w:val="2"/>
            <w:tcMar>
              <w:top w:w="115" w:type="dxa"/>
              <w:left w:w="115" w:type="dxa"/>
              <w:bottom w:w="115" w:type="dxa"/>
              <w:right w:w="115" w:type="dxa"/>
            </w:tcMar>
          </w:tcPr>
          <w:p w14:paraId="59AC13BD" w14:textId="495161A2" w:rsidR="00752922" w:rsidRPr="00C54880" w:rsidRDefault="00752922" w:rsidP="00752922">
            <w:pPr>
              <w:tabs>
                <w:tab w:val="left" w:pos="2329"/>
              </w:tabs>
              <w:rPr>
                <w:rFonts w:cs="Arial"/>
                <w:b/>
              </w:rPr>
            </w:pPr>
            <w:r w:rsidRPr="00C54880">
              <w:rPr>
                <w:rFonts w:cs="Arial"/>
                <w:b/>
              </w:rPr>
              <w:t xml:space="preserve">Discussion: Personal Introductions </w:t>
            </w:r>
          </w:p>
          <w:p w14:paraId="69288E36" w14:textId="77777777" w:rsidR="00752922" w:rsidRPr="00C54880" w:rsidRDefault="00752922" w:rsidP="00752922">
            <w:pPr>
              <w:tabs>
                <w:tab w:val="left" w:pos="2329"/>
              </w:tabs>
              <w:rPr>
                <w:rFonts w:cs="Arial"/>
                <w:b/>
              </w:rPr>
            </w:pPr>
          </w:p>
          <w:p w14:paraId="2C9187DB" w14:textId="22403F81" w:rsidR="00752922" w:rsidRPr="00C54880" w:rsidRDefault="00752922" w:rsidP="00752922">
            <w:pPr>
              <w:tabs>
                <w:tab w:val="left" w:pos="2329"/>
              </w:tabs>
              <w:rPr>
                <w:rFonts w:cs="Arial"/>
              </w:rPr>
            </w:pPr>
            <w:r w:rsidRPr="00C54880">
              <w:rPr>
                <w:rFonts w:cs="Arial"/>
                <w:b/>
              </w:rPr>
              <w:t>Write</w:t>
            </w:r>
            <w:r w:rsidRPr="00C54880">
              <w:rPr>
                <w:rFonts w:cs="Arial"/>
              </w:rPr>
              <w:t xml:space="preserve"> a post introducing yourself to the class. Discuss the following in your post: </w:t>
            </w:r>
          </w:p>
          <w:p w14:paraId="381C2638" w14:textId="77777777" w:rsidR="00752922" w:rsidRPr="00C54880" w:rsidRDefault="00752922" w:rsidP="00752922">
            <w:pPr>
              <w:tabs>
                <w:tab w:val="left" w:pos="2329"/>
              </w:tabs>
              <w:rPr>
                <w:rFonts w:cs="Arial"/>
              </w:rPr>
            </w:pPr>
          </w:p>
          <w:p w14:paraId="75F67B54" w14:textId="0D1EFDC8" w:rsidR="00752922" w:rsidRPr="00C54880" w:rsidRDefault="00752922" w:rsidP="00752922">
            <w:pPr>
              <w:pStyle w:val="AssignmentsLevel2"/>
              <w:ind w:left="420"/>
            </w:pPr>
            <w:r w:rsidRPr="00C54880">
              <w:t xml:space="preserve">Your personal introduction about yourself, family, </w:t>
            </w:r>
            <w:r w:rsidR="005F51E9">
              <w:t xml:space="preserve">and </w:t>
            </w:r>
            <w:r w:rsidRPr="00C54880">
              <w:t xml:space="preserve">hobbies </w:t>
            </w:r>
          </w:p>
          <w:p w14:paraId="228A00A5" w14:textId="6E393F59" w:rsidR="00752922" w:rsidRPr="00C54880" w:rsidRDefault="00752922" w:rsidP="00752922">
            <w:pPr>
              <w:pStyle w:val="AssignmentsLevel2"/>
              <w:ind w:left="420"/>
            </w:pPr>
            <w:r w:rsidRPr="00C54880">
              <w:t>What you do in your professional life</w:t>
            </w:r>
          </w:p>
          <w:p w14:paraId="2E6C6EC8" w14:textId="7412F22F" w:rsidR="00752922" w:rsidRPr="00C54880" w:rsidRDefault="00752922" w:rsidP="00752922">
            <w:pPr>
              <w:pStyle w:val="AssignmentsLevel2"/>
              <w:ind w:left="420"/>
            </w:pPr>
            <w:r w:rsidRPr="00C54880">
              <w:t>Your reasons for taking this course</w:t>
            </w:r>
            <w:r w:rsidR="005F51E9">
              <w:t>, as well as</w:t>
            </w:r>
            <w:r w:rsidRPr="00C54880">
              <w:t xml:space="preserve"> what you want to get out of it </w:t>
            </w:r>
          </w:p>
          <w:p w14:paraId="6250526E" w14:textId="2EA2AA3E" w:rsidR="00752922" w:rsidRPr="00C54880" w:rsidRDefault="00752922" w:rsidP="00752922">
            <w:pPr>
              <w:pStyle w:val="AssignmentsLevel2"/>
              <w:ind w:left="420"/>
            </w:pPr>
            <w:r w:rsidRPr="00C54880">
              <w:t>Your short- and long-term goals (</w:t>
            </w:r>
            <w:r w:rsidR="005F51E9">
              <w:t xml:space="preserve">both </w:t>
            </w:r>
            <w:r w:rsidRPr="00C54880">
              <w:t>professionally and personally)</w:t>
            </w:r>
          </w:p>
          <w:p w14:paraId="36E10E9A" w14:textId="78891560" w:rsidR="00752922" w:rsidRPr="00C54880" w:rsidRDefault="00752922" w:rsidP="00752922">
            <w:pPr>
              <w:pStyle w:val="AssignmentsLevel2"/>
              <w:ind w:left="420"/>
            </w:pPr>
            <w:r w:rsidRPr="00C54880">
              <w:t xml:space="preserve">Anything else you would like </w:t>
            </w:r>
            <w:r w:rsidR="005F51E9">
              <w:t>the class</w:t>
            </w:r>
            <w:r w:rsidR="005F51E9" w:rsidRPr="00C54880">
              <w:t xml:space="preserve"> </w:t>
            </w:r>
            <w:r w:rsidRPr="00C54880">
              <w:t xml:space="preserve">to know about you  </w:t>
            </w:r>
          </w:p>
          <w:p w14:paraId="72F9F399" w14:textId="35B2F02E" w:rsidR="00752922" w:rsidRPr="00C54880" w:rsidRDefault="00752922" w:rsidP="00752922">
            <w:pPr>
              <w:tabs>
                <w:tab w:val="left" w:pos="2329"/>
              </w:tabs>
              <w:rPr>
                <w:rFonts w:cs="Arial"/>
              </w:rPr>
            </w:pPr>
          </w:p>
          <w:p w14:paraId="2CB4D992" w14:textId="749EFC26" w:rsidR="00752922" w:rsidRPr="00C54880" w:rsidRDefault="00752922" w:rsidP="00752922">
            <w:pPr>
              <w:tabs>
                <w:tab w:val="left" w:pos="2329"/>
              </w:tabs>
              <w:rPr>
                <w:rFonts w:cs="Arial"/>
              </w:rPr>
            </w:pPr>
            <w:r w:rsidRPr="00C54880">
              <w:rPr>
                <w:rFonts w:cs="Arial"/>
                <w:b/>
              </w:rPr>
              <w:t>Post</w:t>
            </w:r>
            <w:r w:rsidRPr="00C54880">
              <w:rPr>
                <w:rFonts w:cs="Arial"/>
              </w:rPr>
              <w:t xml:space="preserve"> </w:t>
            </w:r>
            <w:r w:rsidR="00FF066A">
              <w:rPr>
                <w:rFonts w:cs="Arial"/>
              </w:rPr>
              <w:t xml:space="preserve">your introduction by 11:59 </w:t>
            </w:r>
            <w:r w:rsidR="00FF066A">
              <w:t>PM</w:t>
            </w:r>
            <w:r w:rsidR="00FF066A" w:rsidRPr="00C54880">
              <w:rPr>
                <w:rFonts w:cs="Arial"/>
              </w:rPr>
              <w:t xml:space="preserve"> </w:t>
            </w:r>
            <w:r w:rsidRPr="00C54880">
              <w:rPr>
                <w:rFonts w:cs="Arial"/>
              </w:rPr>
              <w:t>(Eastern time) on Thursday.</w:t>
            </w:r>
          </w:p>
          <w:p w14:paraId="269B7C66" w14:textId="77777777" w:rsidR="00752922" w:rsidRPr="00C54880" w:rsidRDefault="00752922" w:rsidP="00752922">
            <w:pPr>
              <w:tabs>
                <w:tab w:val="left" w:pos="2329"/>
              </w:tabs>
              <w:rPr>
                <w:rFonts w:cs="Arial"/>
              </w:rPr>
            </w:pPr>
          </w:p>
          <w:p w14:paraId="0EAB525C" w14:textId="77777777" w:rsidR="009E38AA" w:rsidRDefault="00752922" w:rsidP="00752922">
            <w:pPr>
              <w:tabs>
                <w:tab w:val="left" w:pos="2329"/>
              </w:tabs>
              <w:rPr>
                <w:rFonts w:cs="Arial"/>
              </w:rPr>
            </w:pPr>
            <w:r w:rsidRPr="00C54880">
              <w:rPr>
                <w:rFonts w:cs="Arial"/>
                <w:b/>
              </w:rPr>
              <w:t>Review</w:t>
            </w:r>
            <w:r w:rsidRPr="00C54880">
              <w:rPr>
                <w:rFonts w:cs="Arial"/>
              </w:rPr>
              <w:t xml:space="preserve"> your classmates’ introductions. </w:t>
            </w:r>
          </w:p>
          <w:p w14:paraId="27385BBF" w14:textId="77777777" w:rsidR="009E38AA" w:rsidRDefault="009E38AA" w:rsidP="00752922">
            <w:pPr>
              <w:tabs>
                <w:tab w:val="left" w:pos="2329"/>
              </w:tabs>
              <w:rPr>
                <w:rFonts w:cs="Arial"/>
              </w:rPr>
            </w:pPr>
          </w:p>
          <w:p w14:paraId="7A03239F" w14:textId="77A41B9A" w:rsidR="00752922" w:rsidRPr="00C54880" w:rsidRDefault="00752922" w:rsidP="00752922">
            <w:pPr>
              <w:tabs>
                <w:tab w:val="left" w:pos="2329"/>
              </w:tabs>
              <w:rPr>
                <w:rFonts w:cs="Arial"/>
              </w:rPr>
            </w:pPr>
            <w:r w:rsidRPr="009E38AA">
              <w:rPr>
                <w:rFonts w:cs="Arial"/>
                <w:b/>
              </w:rPr>
              <w:t>Respond</w:t>
            </w:r>
            <w:r w:rsidRPr="00C54880">
              <w:rPr>
                <w:rFonts w:cs="Arial"/>
              </w:rPr>
              <w:t xml:space="preserve"> to at least three of your classmates’ posts</w:t>
            </w:r>
            <w:r w:rsidR="009E38AA">
              <w:rPr>
                <w:rFonts w:cs="Arial"/>
              </w:rPr>
              <w:t xml:space="preserve"> by 11:59 </w:t>
            </w:r>
            <w:r w:rsidR="009E38AA">
              <w:t>PM</w:t>
            </w:r>
            <w:r w:rsidR="009E38AA">
              <w:rPr>
                <w:rFonts w:cs="Arial"/>
              </w:rPr>
              <w:t xml:space="preserve"> (Eastern time) on Sunday</w:t>
            </w:r>
            <w:r w:rsidRPr="00C54880">
              <w:rPr>
                <w:rFonts w:cs="Arial"/>
              </w:rPr>
              <w:t xml:space="preserve">. Let </w:t>
            </w:r>
            <w:r w:rsidR="00623E48">
              <w:rPr>
                <w:rFonts w:cs="Arial"/>
              </w:rPr>
              <w:t>the class</w:t>
            </w:r>
            <w:r w:rsidR="00623E48" w:rsidRPr="00C54880">
              <w:rPr>
                <w:rFonts w:cs="Arial"/>
              </w:rPr>
              <w:t xml:space="preserve"> </w:t>
            </w:r>
            <w:r w:rsidRPr="00C54880">
              <w:rPr>
                <w:rFonts w:cs="Arial"/>
              </w:rPr>
              <w:t xml:space="preserve">know </w:t>
            </w:r>
            <w:r w:rsidRPr="00C54880">
              <w:rPr>
                <w:rFonts w:cs="Arial"/>
              </w:rPr>
              <w:lastRenderedPageBreak/>
              <w:t xml:space="preserve">that you heard </w:t>
            </w:r>
            <w:r w:rsidR="00623E48">
              <w:rPr>
                <w:rFonts w:cs="Arial"/>
              </w:rPr>
              <w:t>them</w:t>
            </w:r>
            <w:r w:rsidR="00623E48" w:rsidRPr="00C54880">
              <w:rPr>
                <w:rFonts w:cs="Arial"/>
              </w:rPr>
              <w:t xml:space="preserve"> </w:t>
            </w:r>
            <w:r w:rsidRPr="00C54880">
              <w:rPr>
                <w:rFonts w:cs="Arial"/>
              </w:rPr>
              <w:t>and that you have a better understanding o</w:t>
            </w:r>
            <w:r w:rsidR="00FF066A">
              <w:rPr>
                <w:rFonts w:cs="Arial"/>
              </w:rPr>
              <w:t xml:space="preserve">f who </w:t>
            </w:r>
            <w:r w:rsidR="00623E48">
              <w:rPr>
                <w:rFonts w:cs="Arial"/>
              </w:rPr>
              <w:t xml:space="preserve">they </w:t>
            </w:r>
            <w:r w:rsidR="00FF066A">
              <w:rPr>
                <w:rFonts w:cs="Arial"/>
              </w:rPr>
              <w:t>are.</w:t>
            </w:r>
          </w:p>
        </w:tc>
        <w:tc>
          <w:tcPr>
            <w:tcW w:w="1440" w:type="dxa"/>
          </w:tcPr>
          <w:p w14:paraId="657A9274" w14:textId="50DC0726" w:rsidR="00752922" w:rsidRPr="00C54880" w:rsidRDefault="00752922" w:rsidP="00752922">
            <w:pPr>
              <w:tabs>
                <w:tab w:val="left" w:pos="2329"/>
              </w:tabs>
              <w:rPr>
                <w:rFonts w:cs="Arial"/>
                <w:szCs w:val="20"/>
              </w:rPr>
            </w:pPr>
            <w:r w:rsidRPr="00C54880">
              <w:rPr>
                <w:rFonts w:cs="Arial"/>
                <w:szCs w:val="20"/>
              </w:rPr>
              <w:lastRenderedPageBreak/>
              <w:t>N/A</w:t>
            </w:r>
          </w:p>
        </w:tc>
        <w:tc>
          <w:tcPr>
            <w:tcW w:w="1440" w:type="dxa"/>
          </w:tcPr>
          <w:p w14:paraId="2A516A8C" w14:textId="4F22AB16" w:rsidR="00752922" w:rsidRPr="00C54880" w:rsidRDefault="00752922" w:rsidP="00752922">
            <w:pPr>
              <w:tabs>
                <w:tab w:val="left" w:pos="2329"/>
              </w:tabs>
              <w:rPr>
                <w:rFonts w:cs="Arial"/>
              </w:rPr>
            </w:pPr>
            <w:r w:rsidRPr="00C54880">
              <w:rPr>
                <w:rFonts w:cs="Arial"/>
                <w:szCs w:val="20"/>
              </w:rPr>
              <w:t xml:space="preserve">Introduction post and share = </w:t>
            </w:r>
            <w:r w:rsidRPr="00C54880">
              <w:rPr>
                <w:rFonts w:cs="Arial"/>
                <w:b/>
                <w:szCs w:val="20"/>
              </w:rPr>
              <w:t>1 hour</w:t>
            </w:r>
          </w:p>
        </w:tc>
      </w:tr>
      <w:tr w:rsidR="00752922" w:rsidRPr="00C54880" w14:paraId="7890AFB5" w14:textId="77777777" w:rsidTr="5DF8CA7F">
        <w:tc>
          <w:tcPr>
            <w:tcW w:w="10170" w:type="dxa"/>
            <w:gridSpan w:val="2"/>
            <w:tcMar>
              <w:top w:w="115" w:type="dxa"/>
              <w:left w:w="115" w:type="dxa"/>
              <w:bottom w:w="115" w:type="dxa"/>
              <w:right w:w="115" w:type="dxa"/>
            </w:tcMar>
          </w:tcPr>
          <w:p w14:paraId="479667F8" w14:textId="4B5215C3" w:rsidR="00752922" w:rsidRPr="00C54880" w:rsidRDefault="00752922" w:rsidP="00752922">
            <w:pPr>
              <w:tabs>
                <w:tab w:val="left" w:pos="2329"/>
              </w:tabs>
              <w:rPr>
                <w:rFonts w:cs="Arial"/>
                <w:b/>
              </w:rPr>
            </w:pPr>
            <w:r w:rsidRPr="00C54880">
              <w:rPr>
                <w:rFonts w:cs="Arial"/>
                <w:b/>
              </w:rPr>
              <w:t>Mock Counseling Session</w:t>
            </w:r>
            <w:r w:rsidR="005730E6">
              <w:rPr>
                <w:rFonts w:cs="Arial"/>
                <w:b/>
              </w:rPr>
              <w:t xml:space="preserve"> Videos and Peer Review Discussions</w:t>
            </w:r>
            <w:r w:rsidRPr="00C54880">
              <w:rPr>
                <w:rFonts w:cs="Arial"/>
                <w:b/>
              </w:rPr>
              <w:t xml:space="preserve"> Assignment Preparation</w:t>
            </w:r>
          </w:p>
          <w:p w14:paraId="1D306B59" w14:textId="6592F95D" w:rsidR="00752922" w:rsidRPr="00C54880" w:rsidRDefault="00752922" w:rsidP="00752922">
            <w:pPr>
              <w:tabs>
                <w:tab w:val="left" w:pos="2329"/>
              </w:tabs>
              <w:rPr>
                <w:rFonts w:cs="Arial"/>
                <w:b/>
              </w:rPr>
            </w:pPr>
          </w:p>
          <w:p w14:paraId="26500F46" w14:textId="2342AF43" w:rsidR="00752922" w:rsidRPr="00C54880" w:rsidRDefault="00752922" w:rsidP="003C5063">
            <w:pPr>
              <w:tabs>
                <w:tab w:val="left" w:pos="2329"/>
              </w:tabs>
              <w:rPr>
                <w:rFonts w:cs="Arial"/>
              </w:rPr>
            </w:pPr>
            <w:r w:rsidRPr="00C54880">
              <w:rPr>
                <w:rFonts w:cs="Arial"/>
                <w:b/>
              </w:rPr>
              <w:t>Resources:</w:t>
            </w:r>
            <w:r w:rsidRPr="00C54880">
              <w:rPr>
                <w:rFonts w:cs="Arial"/>
              </w:rPr>
              <w:t xml:space="preserve">  Informed Consent Form</w:t>
            </w:r>
          </w:p>
          <w:p w14:paraId="718DF06A" w14:textId="13821612" w:rsidR="000E397F" w:rsidRPr="000E397F" w:rsidRDefault="5DF8CA7F" w:rsidP="5DF8CA7F">
            <w:pPr>
              <w:tabs>
                <w:tab w:val="left" w:pos="2329"/>
              </w:tabs>
              <w:ind w:left="1239"/>
              <w:rPr>
                <w:rFonts w:eastAsia="Arial" w:cs="Arial"/>
              </w:rPr>
            </w:pPr>
            <w:r>
              <w:t xml:space="preserve"> Mock Counseling Session Videos and Peer Review Discussion Requirements</w:t>
            </w:r>
          </w:p>
          <w:p w14:paraId="6D4D0C6A" w14:textId="77777777" w:rsidR="000E397F" w:rsidRPr="000E397F" w:rsidRDefault="000E397F" w:rsidP="000E397F">
            <w:pPr>
              <w:tabs>
                <w:tab w:val="left" w:pos="2329"/>
              </w:tabs>
              <w:rPr>
                <w:rFonts w:cs="Arial"/>
                <w:b/>
              </w:rPr>
            </w:pPr>
          </w:p>
          <w:p w14:paraId="3FE22CBA" w14:textId="77777777" w:rsidR="000E397F" w:rsidRPr="000E397F" w:rsidRDefault="000E397F" w:rsidP="000E397F">
            <w:pPr>
              <w:tabs>
                <w:tab w:val="left" w:pos="2329"/>
              </w:tabs>
              <w:rPr>
                <w:rFonts w:cs="Arial"/>
              </w:rPr>
            </w:pPr>
            <w:r w:rsidRPr="000E397F">
              <w:rPr>
                <w:rFonts w:cs="Arial"/>
                <w:b/>
              </w:rPr>
              <w:t>Review</w:t>
            </w:r>
            <w:r w:rsidRPr="000E397F">
              <w:rPr>
                <w:rFonts w:cs="Arial"/>
              </w:rPr>
              <w:t xml:space="preserve"> the </w:t>
            </w:r>
            <w:r w:rsidRPr="000E397F">
              <w:rPr>
                <w:rFonts w:cs="Arial"/>
                <w:i/>
              </w:rPr>
              <w:t xml:space="preserve">Mock Counseling Session Videos and Peer Review Discussion Requirements </w:t>
            </w:r>
            <w:r w:rsidRPr="000E397F">
              <w:rPr>
                <w:rFonts w:cs="Arial"/>
              </w:rPr>
              <w:t>document.</w:t>
            </w:r>
          </w:p>
          <w:p w14:paraId="62DABCE6" w14:textId="77777777" w:rsidR="000E397F" w:rsidRPr="000E397F" w:rsidRDefault="000E397F" w:rsidP="000E397F">
            <w:pPr>
              <w:tabs>
                <w:tab w:val="left" w:pos="2329"/>
              </w:tabs>
              <w:rPr>
                <w:rFonts w:cs="Arial"/>
              </w:rPr>
            </w:pPr>
          </w:p>
          <w:p w14:paraId="7345C87D" w14:textId="1F398E95" w:rsidR="00752922" w:rsidRPr="00C54880" w:rsidRDefault="000E397F" w:rsidP="000E397F">
            <w:pPr>
              <w:tabs>
                <w:tab w:val="left" w:pos="2329"/>
              </w:tabs>
              <w:rPr>
                <w:rFonts w:cs="Arial"/>
              </w:rPr>
            </w:pPr>
            <w:r w:rsidRPr="000E397F">
              <w:rPr>
                <w:rFonts w:cs="Arial"/>
                <w:b/>
                <w:bCs/>
              </w:rPr>
              <w:t>Post</w:t>
            </w:r>
            <w:r w:rsidRPr="000E397F">
              <w:rPr>
                <w:rFonts w:cs="Arial"/>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Q &amp; A</w:t>
            </w:r>
            <w:r w:rsidR="00087EAB" w:rsidRPr="000E397F">
              <w:rPr>
                <w:rFonts w:cs="Arial"/>
              </w:rPr>
              <w:t xml:space="preserve"> </w:t>
            </w:r>
            <w:r w:rsidRPr="000E397F">
              <w:rPr>
                <w:rFonts w:cs="Arial"/>
              </w:rPr>
              <w:t>discussion forum.</w:t>
            </w:r>
          </w:p>
        </w:tc>
        <w:tc>
          <w:tcPr>
            <w:tcW w:w="1440" w:type="dxa"/>
          </w:tcPr>
          <w:p w14:paraId="57294C9C" w14:textId="2D166C31" w:rsidR="00752922" w:rsidRPr="00C54880" w:rsidRDefault="00FC1D3A" w:rsidP="00752922">
            <w:pPr>
              <w:tabs>
                <w:tab w:val="left" w:pos="2329"/>
              </w:tabs>
              <w:rPr>
                <w:rFonts w:cs="Arial"/>
                <w:szCs w:val="20"/>
              </w:rPr>
            </w:pPr>
            <w:r>
              <w:rPr>
                <w:rFonts w:cs="Arial"/>
                <w:szCs w:val="20"/>
              </w:rPr>
              <w:t>N/A</w:t>
            </w:r>
          </w:p>
        </w:tc>
        <w:tc>
          <w:tcPr>
            <w:tcW w:w="1440" w:type="dxa"/>
          </w:tcPr>
          <w:p w14:paraId="666CD768" w14:textId="22EC278F" w:rsidR="00752922" w:rsidRPr="00C54880" w:rsidRDefault="00FC1D3A" w:rsidP="00752922">
            <w:pPr>
              <w:tabs>
                <w:tab w:val="left" w:pos="2329"/>
              </w:tabs>
              <w:rPr>
                <w:rFonts w:cs="Arial"/>
              </w:rPr>
            </w:pPr>
            <w:r>
              <w:rPr>
                <w:rFonts w:cs="Arial"/>
              </w:rPr>
              <w:t>N/A</w:t>
            </w:r>
          </w:p>
        </w:tc>
      </w:tr>
      <w:tr w:rsidR="00752922" w:rsidRPr="00C54880" w14:paraId="4C904782" w14:textId="77777777" w:rsidTr="5DF8CA7F">
        <w:tc>
          <w:tcPr>
            <w:tcW w:w="10170" w:type="dxa"/>
            <w:gridSpan w:val="2"/>
            <w:tcMar>
              <w:top w:w="115" w:type="dxa"/>
              <w:left w:w="115" w:type="dxa"/>
              <w:bottom w:w="115" w:type="dxa"/>
              <w:right w:w="115" w:type="dxa"/>
            </w:tcMar>
          </w:tcPr>
          <w:p w14:paraId="561413A0" w14:textId="6182DD3D" w:rsidR="00752922" w:rsidRPr="00C54880" w:rsidRDefault="00752922" w:rsidP="00752922">
            <w:pPr>
              <w:tabs>
                <w:tab w:val="left" w:pos="2329"/>
              </w:tabs>
              <w:rPr>
                <w:rFonts w:cs="Arial"/>
                <w:b/>
                <w:szCs w:val="20"/>
              </w:rPr>
            </w:pPr>
            <w:r w:rsidRPr="00C54880">
              <w:rPr>
                <w:rFonts w:cs="Arial"/>
                <w:b/>
                <w:szCs w:val="20"/>
              </w:rPr>
              <w:t>Counseling Skills Research Paper Preparation</w:t>
            </w:r>
          </w:p>
          <w:p w14:paraId="746E62A5" w14:textId="49CB4CF3" w:rsidR="00752922" w:rsidRPr="00C54880" w:rsidRDefault="00752922" w:rsidP="00752922">
            <w:pPr>
              <w:tabs>
                <w:tab w:val="left" w:pos="2329"/>
              </w:tabs>
              <w:rPr>
                <w:rFonts w:cs="Arial"/>
                <w:b/>
                <w:szCs w:val="20"/>
              </w:rPr>
            </w:pPr>
          </w:p>
          <w:p w14:paraId="1753ED9B" w14:textId="0DD21865" w:rsidR="00752922" w:rsidRPr="00C54880" w:rsidRDefault="00752922" w:rsidP="00752922">
            <w:pPr>
              <w:tabs>
                <w:tab w:val="left" w:pos="2329"/>
              </w:tabs>
              <w:rPr>
                <w:rFonts w:cs="Arial"/>
                <w:b/>
                <w:szCs w:val="20"/>
              </w:rPr>
            </w:pPr>
            <w:r w:rsidRPr="00C54880">
              <w:rPr>
                <w:rFonts w:cs="Arial"/>
                <w:b/>
                <w:szCs w:val="20"/>
              </w:rPr>
              <w:t xml:space="preserve">Resource: </w:t>
            </w:r>
            <w:r w:rsidRPr="00C54880">
              <w:rPr>
                <w:rFonts w:cs="Arial"/>
                <w:szCs w:val="20"/>
              </w:rPr>
              <w:t>Counseling Skills Research Paper</w:t>
            </w:r>
            <w:r>
              <w:rPr>
                <w:rFonts w:cs="Arial"/>
                <w:szCs w:val="20"/>
              </w:rPr>
              <w:t xml:space="preserve"> Requirements</w:t>
            </w:r>
          </w:p>
          <w:p w14:paraId="5B41D350" w14:textId="77777777" w:rsidR="00752922" w:rsidRPr="00C54880" w:rsidRDefault="00752922" w:rsidP="00752922">
            <w:pPr>
              <w:tabs>
                <w:tab w:val="left" w:pos="2329"/>
              </w:tabs>
              <w:rPr>
                <w:rFonts w:cs="Arial"/>
                <w:szCs w:val="20"/>
                <w:u w:val="single"/>
              </w:rPr>
            </w:pPr>
          </w:p>
          <w:p w14:paraId="587C816E" w14:textId="7D8A6D02" w:rsidR="00752922" w:rsidRPr="00C54880" w:rsidRDefault="00752922" w:rsidP="00752922">
            <w:pPr>
              <w:spacing w:line="276" w:lineRule="auto"/>
              <w:rPr>
                <w:rFonts w:cs="Arial"/>
                <w:szCs w:val="20"/>
              </w:rPr>
            </w:pPr>
            <w:r w:rsidRPr="00C54880">
              <w:rPr>
                <w:rFonts w:cs="Arial"/>
                <w:szCs w:val="20"/>
              </w:rPr>
              <w:t xml:space="preserve">You will be researching a topic related to the use of counseling skills that is of personal and/or professional interest. This is an opportunity for you to do further in-depth reading and research into a specific counseling skill, the ethics related to that skill, and the use of the skill with clients. </w:t>
            </w:r>
          </w:p>
          <w:p w14:paraId="3B7E4CF3" w14:textId="77777777" w:rsidR="00752922" w:rsidRPr="00C54880" w:rsidRDefault="00752922" w:rsidP="00752922">
            <w:pPr>
              <w:pStyle w:val="ListParagraph"/>
              <w:spacing w:line="276" w:lineRule="auto"/>
              <w:ind w:left="0"/>
              <w:rPr>
                <w:rFonts w:cs="Arial"/>
                <w:szCs w:val="20"/>
              </w:rPr>
            </w:pPr>
          </w:p>
          <w:p w14:paraId="26557BED" w14:textId="77777777" w:rsidR="00CE7149" w:rsidRPr="00CE7149" w:rsidRDefault="00CE7149" w:rsidP="00CE7149">
            <w:pPr>
              <w:tabs>
                <w:tab w:val="left" w:pos="2329"/>
              </w:tabs>
            </w:pPr>
            <w:r w:rsidRPr="00CE7149">
              <w:rPr>
                <w:b/>
              </w:rPr>
              <w:t xml:space="preserve">Review </w:t>
            </w:r>
            <w:r w:rsidRPr="00CE7149">
              <w:t xml:space="preserve">the </w:t>
            </w:r>
            <w:r w:rsidRPr="00CE7149">
              <w:rPr>
                <w:i/>
              </w:rPr>
              <w:t>Counseling Skills Research Paper Requirements</w:t>
            </w:r>
            <w:r w:rsidRPr="00CE7149">
              <w:t xml:space="preserve"> document.</w:t>
            </w:r>
          </w:p>
          <w:p w14:paraId="1C878453" w14:textId="77777777" w:rsidR="008406E4" w:rsidRDefault="008406E4" w:rsidP="00752922">
            <w:pPr>
              <w:tabs>
                <w:tab w:val="left" w:pos="2329"/>
              </w:tabs>
              <w:rPr>
                <w:b/>
              </w:rPr>
            </w:pPr>
          </w:p>
          <w:p w14:paraId="5ACCFC3C" w14:textId="2567DC9F" w:rsidR="00752922" w:rsidRPr="00C54880" w:rsidRDefault="008406E4" w:rsidP="00752922">
            <w:pPr>
              <w:tabs>
                <w:tab w:val="left" w:pos="2329"/>
              </w:tabs>
              <w:rPr>
                <w:rFonts w:cs="Arial"/>
                <w:b/>
              </w:rPr>
            </w:pPr>
            <w:r w:rsidRPr="00375315">
              <w:rPr>
                <w:b/>
              </w:rPr>
              <w:t>Post</w:t>
            </w:r>
            <w:r w:rsidRPr="00375315">
              <w:t xml:space="preserve"> any questions, comments, or observations to share with the class in the General Q &amp; A discussion forum.</w:t>
            </w:r>
          </w:p>
        </w:tc>
        <w:tc>
          <w:tcPr>
            <w:tcW w:w="1440" w:type="dxa"/>
          </w:tcPr>
          <w:p w14:paraId="04F57A7E" w14:textId="457EB45B" w:rsidR="00752922" w:rsidRPr="00C54880" w:rsidRDefault="00752922" w:rsidP="00752922">
            <w:pPr>
              <w:tabs>
                <w:tab w:val="left" w:pos="2329"/>
              </w:tabs>
              <w:rPr>
                <w:rFonts w:cs="Arial"/>
                <w:szCs w:val="20"/>
              </w:rPr>
            </w:pPr>
            <w:r w:rsidRPr="00C54880">
              <w:rPr>
                <w:rFonts w:cs="Arial"/>
                <w:szCs w:val="20"/>
              </w:rPr>
              <w:t>Varies</w:t>
            </w:r>
          </w:p>
        </w:tc>
        <w:tc>
          <w:tcPr>
            <w:tcW w:w="1440" w:type="dxa"/>
          </w:tcPr>
          <w:p w14:paraId="5868EE71" w14:textId="0883E7DB" w:rsidR="00752922" w:rsidRPr="00C54880" w:rsidRDefault="00752922" w:rsidP="00752922">
            <w:pPr>
              <w:tabs>
                <w:tab w:val="left" w:pos="2329"/>
              </w:tabs>
              <w:rPr>
                <w:rFonts w:cs="Arial"/>
              </w:rPr>
            </w:pPr>
            <w:r w:rsidRPr="00C54880">
              <w:rPr>
                <w:rFonts w:cs="Arial"/>
                <w:szCs w:val="20"/>
              </w:rPr>
              <w:t xml:space="preserve">Library research /Guided Project = </w:t>
            </w:r>
            <w:r w:rsidRPr="00C54880">
              <w:rPr>
                <w:rFonts w:cs="Arial"/>
                <w:b/>
                <w:szCs w:val="20"/>
              </w:rPr>
              <w:t>1 hour</w:t>
            </w:r>
          </w:p>
        </w:tc>
      </w:tr>
      <w:tr w:rsidR="00752922" w:rsidRPr="00C54880" w14:paraId="3D7E20C7" w14:textId="77777777" w:rsidTr="5DF8CA7F">
        <w:tc>
          <w:tcPr>
            <w:tcW w:w="10170" w:type="dxa"/>
            <w:gridSpan w:val="2"/>
            <w:tcMar>
              <w:top w:w="115" w:type="dxa"/>
              <w:left w:w="115" w:type="dxa"/>
              <w:bottom w:w="115" w:type="dxa"/>
              <w:right w:w="115" w:type="dxa"/>
            </w:tcMar>
          </w:tcPr>
          <w:p w14:paraId="7060DEC0" w14:textId="0416CAE7" w:rsidR="00752922" w:rsidRDefault="00752922" w:rsidP="00752922">
            <w:pPr>
              <w:tabs>
                <w:tab w:val="left" w:pos="2329"/>
              </w:tabs>
              <w:rPr>
                <w:rFonts w:cs="Arial"/>
                <w:b/>
                <w:szCs w:val="20"/>
              </w:rPr>
            </w:pPr>
            <w:r w:rsidRPr="00F82A36">
              <w:rPr>
                <w:rFonts w:cs="Arial"/>
                <w:b/>
                <w:szCs w:val="20"/>
              </w:rPr>
              <w:t>SafeAssign</w:t>
            </w:r>
          </w:p>
          <w:p w14:paraId="7972B050" w14:textId="77777777" w:rsidR="00752922" w:rsidRPr="00F82A36" w:rsidRDefault="00752922" w:rsidP="00752922">
            <w:pPr>
              <w:tabs>
                <w:tab w:val="left" w:pos="2329"/>
              </w:tabs>
              <w:rPr>
                <w:rFonts w:cs="Arial"/>
                <w:b/>
                <w:szCs w:val="20"/>
              </w:rPr>
            </w:pPr>
          </w:p>
          <w:p w14:paraId="16D0252F" w14:textId="57264C89" w:rsidR="00752922" w:rsidRPr="00C54880" w:rsidRDefault="00752922" w:rsidP="00752922">
            <w:pPr>
              <w:tabs>
                <w:tab w:val="left" w:pos="2329"/>
              </w:tabs>
              <w:rPr>
                <w:rFonts w:cs="Arial"/>
                <w:b/>
                <w:szCs w:val="20"/>
              </w:rPr>
            </w:pPr>
            <w:r w:rsidRPr="00E67676">
              <w:rPr>
                <w:rFonts w:cs="Arial"/>
                <w:szCs w:val="20"/>
              </w:rPr>
              <w:t>During this course, two of your assignments will be submitted through SafeAssign. SafeAssign</w:t>
            </w:r>
            <w:r>
              <w:rPr>
                <w:rFonts w:cs="Arial"/>
                <w:szCs w:val="20"/>
              </w:rPr>
              <w:t xml:space="preserve"> </w:t>
            </w:r>
            <w:r w:rsidRPr="00E67676">
              <w:rPr>
                <w:rFonts w:cs="Arial"/>
                <w:szCs w:val="20"/>
              </w:rPr>
              <w:t>generates an originality report that compares your submission to existing sources. You and your instructor will be able to view the reports created by SafeAssign. For additional support in submitting SafeAssign assignments and viewing originality reports, read th</w:t>
            </w:r>
            <w:r>
              <w:rPr>
                <w:rFonts w:cs="Arial"/>
                <w:szCs w:val="20"/>
              </w:rPr>
              <w:t xml:space="preserve">is Blackboard Help document on </w:t>
            </w:r>
            <w:hyperlink r:id="rId24" w:history="1">
              <w:r w:rsidRPr="00375315">
                <w:rPr>
                  <w:rStyle w:val="Hyperlink"/>
                  <w:rFonts w:cs="Arial"/>
                  <w:szCs w:val="20"/>
                </w:rPr>
                <w:t>SafeAssign</w:t>
              </w:r>
            </w:hyperlink>
            <w:r w:rsidRPr="00375315">
              <w:rPr>
                <w:rFonts w:cs="Arial"/>
                <w:szCs w:val="20"/>
              </w:rPr>
              <w:t>.</w:t>
            </w:r>
            <w:r w:rsidRPr="00E67676">
              <w:rPr>
                <w:rFonts w:cs="Arial"/>
                <w:szCs w:val="20"/>
              </w:rPr>
              <w:t xml:space="preserve"> </w:t>
            </w:r>
          </w:p>
        </w:tc>
        <w:tc>
          <w:tcPr>
            <w:tcW w:w="1440" w:type="dxa"/>
          </w:tcPr>
          <w:p w14:paraId="4A2F3C70" w14:textId="23CA0152" w:rsidR="00752922" w:rsidRPr="00C54880" w:rsidRDefault="00752922" w:rsidP="00752922">
            <w:pPr>
              <w:tabs>
                <w:tab w:val="left" w:pos="2329"/>
              </w:tabs>
              <w:rPr>
                <w:rFonts w:cs="Arial"/>
                <w:szCs w:val="20"/>
              </w:rPr>
            </w:pPr>
            <w:r w:rsidRPr="00375315">
              <w:rPr>
                <w:rFonts w:cs="Arial"/>
                <w:szCs w:val="20"/>
              </w:rPr>
              <w:t>N/A</w:t>
            </w:r>
          </w:p>
        </w:tc>
        <w:tc>
          <w:tcPr>
            <w:tcW w:w="1440" w:type="dxa"/>
          </w:tcPr>
          <w:p w14:paraId="112E6FA7" w14:textId="77777777" w:rsidR="00752922" w:rsidRPr="00C54880" w:rsidRDefault="00752922" w:rsidP="00752922">
            <w:pPr>
              <w:tabs>
                <w:tab w:val="left" w:pos="2329"/>
              </w:tabs>
              <w:rPr>
                <w:rFonts w:cs="Arial"/>
                <w:szCs w:val="20"/>
              </w:rPr>
            </w:pPr>
          </w:p>
        </w:tc>
      </w:tr>
      <w:tr w:rsidR="00752922" w:rsidRPr="00C54880" w14:paraId="56B41A95" w14:textId="77777777" w:rsidTr="5DF8CA7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752922" w:rsidRPr="00C54880" w:rsidRDefault="00752922" w:rsidP="00752922">
            <w:pPr>
              <w:tabs>
                <w:tab w:val="left" w:pos="0"/>
                <w:tab w:val="left" w:pos="3720"/>
              </w:tabs>
              <w:outlineLvl w:val="0"/>
              <w:rPr>
                <w:rFonts w:cs="Arial"/>
                <w:i/>
                <w:szCs w:val="20"/>
              </w:rPr>
            </w:pPr>
            <w:r w:rsidRPr="00C54880">
              <w:rPr>
                <w:rFonts w:cs="Arial"/>
                <w:b/>
                <w:i/>
                <w:sz w:val="22"/>
                <w:szCs w:val="20"/>
              </w:rPr>
              <w:t>Supplemental Resources and Activities</w:t>
            </w:r>
          </w:p>
          <w:p w14:paraId="2C92EE39" w14:textId="4081F1D0" w:rsidR="00752922" w:rsidRPr="00C54880" w:rsidRDefault="00752922" w:rsidP="00752922">
            <w:pPr>
              <w:tabs>
                <w:tab w:val="left" w:pos="0"/>
                <w:tab w:val="left" w:pos="3720"/>
              </w:tabs>
              <w:outlineLvl w:val="0"/>
              <w:rPr>
                <w:rFonts w:cs="Arial"/>
                <w:b/>
                <w:i/>
                <w:szCs w:val="20"/>
              </w:rPr>
            </w:pPr>
            <w:r w:rsidRPr="00C54880">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752922" w:rsidRPr="00C54880" w:rsidRDefault="00752922" w:rsidP="00752922">
            <w:pPr>
              <w:tabs>
                <w:tab w:val="left" w:pos="0"/>
                <w:tab w:val="left" w:pos="3720"/>
              </w:tabs>
              <w:outlineLvl w:val="0"/>
              <w:rPr>
                <w:rFonts w:cs="Arial"/>
                <w:b/>
                <w:i/>
                <w:szCs w:val="20"/>
              </w:rPr>
            </w:pPr>
            <w:r w:rsidRPr="00C54880">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752922" w:rsidRPr="00C54880" w:rsidRDefault="00752922" w:rsidP="00752922">
            <w:pPr>
              <w:tabs>
                <w:tab w:val="left" w:pos="0"/>
                <w:tab w:val="left" w:pos="3720"/>
              </w:tabs>
              <w:outlineLvl w:val="0"/>
              <w:rPr>
                <w:rFonts w:cs="Arial"/>
                <w:b/>
                <w:i/>
                <w:szCs w:val="20"/>
              </w:rPr>
            </w:pPr>
            <w:r w:rsidRPr="00C54880">
              <w:rPr>
                <w:rFonts w:cs="Arial"/>
                <w:b/>
                <w:i/>
                <w:szCs w:val="20"/>
              </w:rPr>
              <w:t>AIE</w:t>
            </w:r>
          </w:p>
        </w:tc>
      </w:tr>
      <w:tr w:rsidR="00752922" w:rsidRPr="00C54880" w14:paraId="7AF72875" w14:textId="77777777" w:rsidTr="5DF8CA7F">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752922" w:rsidRPr="00C54880" w:rsidRDefault="00752922" w:rsidP="00752922">
            <w:pPr>
              <w:rPr>
                <w:rFonts w:cs="Arial"/>
                <w:b/>
                <w:szCs w:val="20"/>
              </w:rPr>
            </w:pPr>
            <w:r w:rsidRPr="00C54880">
              <w:rPr>
                <w:rFonts w:cs="Arial"/>
                <w:b/>
                <w:szCs w:val="20"/>
              </w:rPr>
              <w:t xml:space="preserve">Adobe Connect Live Discussion </w:t>
            </w:r>
          </w:p>
          <w:p w14:paraId="26854DCD" w14:textId="77777777" w:rsidR="00752922" w:rsidRPr="00C54880" w:rsidRDefault="00752922" w:rsidP="00752922">
            <w:pPr>
              <w:pStyle w:val="AssignmentsLevel1"/>
            </w:pPr>
          </w:p>
          <w:p w14:paraId="1C4A0FA4" w14:textId="77777777" w:rsidR="00752922" w:rsidRPr="00C54880" w:rsidRDefault="00752922" w:rsidP="00752922">
            <w:pPr>
              <w:pStyle w:val="AssignmentsLevel1"/>
            </w:pPr>
            <w:r w:rsidRPr="00C54880">
              <w:rPr>
                <w:b/>
              </w:rPr>
              <w:t>Review</w:t>
            </w:r>
            <w:r w:rsidRPr="00C54880">
              <w:t xml:space="preserve"> </w:t>
            </w:r>
            <w:hyperlink r:id="rId25" w:history="1">
              <w:r w:rsidRPr="00C54880">
                <w:rPr>
                  <w:rStyle w:val="Hyperlink"/>
                </w:rPr>
                <w:t>Adobe Connect Resources</w:t>
              </w:r>
            </w:hyperlink>
            <w:r w:rsidRPr="00C54880">
              <w:t xml:space="preserve">.  </w:t>
            </w:r>
          </w:p>
          <w:p w14:paraId="217830CD" w14:textId="77777777" w:rsidR="00752922" w:rsidRPr="00C54880" w:rsidRDefault="00752922" w:rsidP="00752922">
            <w:pPr>
              <w:pStyle w:val="AssignmentsLevel1"/>
            </w:pPr>
          </w:p>
          <w:p w14:paraId="1AF4EAC9" w14:textId="541F6200" w:rsidR="00752922" w:rsidRPr="00C54880" w:rsidRDefault="00752922" w:rsidP="00752922">
            <w:pPr>
              <w:pStyle w:val="AssignmentsLevel1"/>
            </w:pPr>
            <w:r w:rsidRPr="00C54880">
              <w:rPr>
                <w:b/>
              </w:rPr>
              <w:t>Participate</w:t>
            </w:r>
            <w:r w:rsidRPr="00C54880">
              <w:t xml:space="preserve"> in the scheduled live session with the course instructor. This session will provide an overview of the </w:t>
            </w:r>
            <w:r w:rsidR="00F0312C">
              <w:lastRenderedPageBreak/>
              <w:t>course</w:t>
            </w:r>
            <w:r w:rsidR="00F0312C" w:rsidRPr="00C54880">
              <w:t xml:space="preserve"> </w:t>
            </w:r>
            <w:r w:rsidRPr="00C54880">
              <w:t>and discuss the major assignments in the course.</w:t>
            </w:r>
          </w:p>
          <w:p w14:paraId="40DFF158" w14:textId="77777777" w:rsidR="00752922" w:rsidRPr="00C54880" w:rsidRDefault="00752922" w:rsidP="00752922">
            <w:pPr>
              <w:pStyle w:val="AssignmentsLevel1"/>
            </w:pPr>
          </w:p>
          <w:p w14:paraId="6A3A8C04" w14:textId="77777777" w:rsidR="00752922" w:rsidRPr="00C54880" w:rsidRDefault="00752922" w:rsidP="00752922">
            <w:pPr>
              <w:pStyle w:val="AssignmentsLevel1"/>
            </w:pPr>
            <w:r w:rsidRPr="00C54880">
              <w:rPr>
                <w:b/>
              </w:rPr>
              <w:t>Prepare</w:t>
            </w:r>
            <w:r w:rsidRPr="00C54880">
              <w:t xml:space="preserve"> to ask questions concerning the content of the week and the course as a whole.</w:t>
            </w:r>
          </w:p>
          <w:p w14:paraId="1A3971A1" w14:textId="6DC239CA" w:rsidR="00752922" w:rsidRPr="00C54880" w:rsidRDefault="00752922" w:rsidP="00752922">
            <w:pPr>
              <w:pStyle w:val="AssignmentsLevel1"/>
            </w:pPr>
          </w:p>
          <w:p w14:paraId="631A677E" w14:textId="28C8F3B3" w:rsidR="00752922" w:rsidRPr="00C54880" w:rsidRDefault="00752922" w:rsidP="00752922">
            <w:pPr>
              <w:pStyle w:val="AssignmentsLevel1"/>
              <w:rPr>
                <w:b/>
              </w:rPr>
            </w:pPr>
            <w:r w:rsidRPr="00C54880">
              <w:rPr>
                <w:i/>
              </w:rPr>
              <w:t>Note:</w:t>
            </w:r>
            <w:r w:rsidRPr="00C54880">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6F933F96" w:rsidR="00752922" w:rsidRPr="00C54880" w:rsidRDefault="00752922" w:rsidP="00752922">
            <w:pPr>
              <w:tabs>
                <w:tab w:val="left" w:pos="0"/>
                <w:tab w:val="left" w:pos="3720"/>
              </w:tabs>
              <w:outlineLvl w:val="0"/>
              <w:rPr>
                <w:rFonts w:cs="Arial"/>
                <w:szCs w:val="20"/>
              </w:rPr>
            </w:pPr>
            <w:r w:rsidRPr="00C54880">
              <w:rPr>
                <w:rFonts w:cs="Arial"/>
                <w:szCs w:val="20"/>
              </w:rPr>
              <w:lastRenderedPageBreak/>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752922" w:rsidRPr="00C54880" w:rsidRDefault="00752922" w:rsidP="00752922">
            <w:pPr>
              <w:tabs>
                <w:tab w:val="left" w:pos="0"/>
                <w:tab w:val="left" w:pos="3720"/>
              </w:tabs>
              <w:outlineLvl w:val="0"/>
              <w:rPr>
                <w:rFonts w:cs="Arial"/>
                <w:szCs w:val="20"/>
              </w:rPr>
            </w:pPr>
            <w:r w:rsidRPr="00C54880">
              <w:rPr>
                <w:rFonts w:cs="Arial"/>
                <w:szCs w:val="20"/>
              </w:rPr>
              <w:t xml:space="preserve">Live Discussion: lecture and discussion = </w:t>
            </w:r>
            <w:r w:rsidRPr="00C54880">
              <w:rPr>
                <w:rFonts w:cs="Arial"/>
                <w:b/>
                <w:szCs w:val="20"/>
              </w:rPr>
              <w:t>1 hour</w:t>
            </w:r>
          </w:p>
          <w:p w14:paraId="5BBD918F" w14:textId="77777777" w:rsidR="00752922" w:rsidRPr="00C54880" w:rsidRDefault="00752922" w:rsidP="00752922">
            <w:pPr>
              <w:rPr>
                <w:rFonts w:cs="Arial"/>
                <w:szCs w:val="20"/>
              </w:rPr>
            </w:pPr>
          </w:p>
          <w:p w14:paraId="1285F41E" w14:textId="77777777" w:rsidR="00752922" w:rsidRPr="00C54880" w:rsidRDefault="00752922" w:rsidP="00752922">
            <w:pPr>
              <w:rPr>
                <w:rFonts w:cs="Arial"/>
                <w:szCs w:val="20"/>
              </w:rPr>
            </w:pPr>
          </w:p>
          <w:p w14:paraId="37F2DC38" w14:textId="77777777" w:rsidR="00752922" w:rsidRPr="00C54880" w:rsidRDefault="00752922" w:rsidP="00752922">
            <w:pPr>
              <w:jc w:val="center"/>
              <w:rPr>
                <w:rFonts w:cs="Arial"/>
                <w:szCs w:val="20"/>
              </w:rPr>
            </w:pPr>
          </w:p>
        </w:tc>
      </w:tr>
      <w:tr w:rsidR="00752922" w:rsidRPr="00C54880" w14:paraId="7E3C6C62" w14:textId="77777777" w:rsidTr="5DF8CA7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752922" w:rsidRPr="00C54880" w:rsidRDefault="00752922" w:rsidP="00752922">
            <w:pPr>
              <w:tabs>
                <w:tab w:val="left" w:pos="0"/>
                <w:tab w:val="left" w:pos="3720"/>
              </w:tabs>
              <w:outlineLvl w:val="0"/>
              <w:rPr>
                <w:rFonts w:cs="Arial"/>
                <w:i/>
                <w:szCs w:val="20"/>
              </w:rPr>
            </w:pPr>
            <w:r w:rsidRPr="00C54880">
              <w:rPr>
                <w:rFonts w:cs="Arial"/>
                <w:b/>
                <w:i/>
                <w:sz w:val="22"/>
                <w:szCs w:val="20"/>
              </w:rPr>
              <w:t>Graded Assignments</w:t>
            </w:r>
          </w:p>
          <w:p w14:paraId="56FDB840" w14:textId="6E7BC4BE" w:rsidR="00752922" w:rsidRPr="00C54880" w:rsidRDefault="00752922" w:rsidP="00752922">
            <w:pPr>
              <w:tabs>
                <w:tab w:val="left" w:pos="0"/>
                <w:tab w:val="left" w:pos="3720"/>
              </w:tabs>
              <w:outlineLvl w:val="0"/>
              <w:rPr>
                <w:rFonts w:cs="Arial"/>
                <w:b/>
                <w:i/>
                <w:szCs w:val="20"/>
              </w:rPr>
            </w:pPr>
            <w:r w:rsidRPr="00C5488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752922" w:rsidRPr="00C54880" w:rsidRDefault="00752922" w:rsidP="00752922">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000000" w:themeColor="text1"/>
            </w:tcBorders>
            <w:shd w:val="clear" w:color="auto" w:fill="D8D9DA"/>
          </w:tcPr>
          <w:p w14:paraId="297B6773" w14:textId="72E6778B" w:rsidR="00752922" w:rsidRPr="00C54880" w:rsidRDefault="00752922" w:rsidP="00752922">
            <w:pPr>
              <w:rPr>
                <w:rFonts w:cs="Arial"/>
                <w:b/>
                <w:i/>
                <w:szCs w:val="20"/>
              </w:rPr>
            </w:pPr>
            <w:r w:rsidRPr="00C54880">
              <w:rPr>
                <w:rFonts w:cs="Arial"/>
                <w:b/>
                <w:i/>
                <w:szCs w:val="20"/>
              </w:rPr>
              <w:t>AIE</w:t>
            </w:r>
          </w:p>
        </w:tc>
      </w:tr>
      <w:tr w:rsidR="00752922" w:rsidRPr="00C54880" w14:paraId="6B66D01B" w14:textId="77777777" w:rsidTr="5DF8CA7F">
        <w:tc>
          <w:tcPr>
            <w:tcW w:w="10170" w:type="dxa"/>
            <w:gridSpan w:val="2"/>
            <w:tcMar>
              <w:top w:w="115" w:type="dxa"/>
              <w:left w:w="115" w:type="dxa"/>
              <w:bottom w:w="115" w:type="dxa"/>
              <w:right w:w="115" w:type="dxa"/>
            </w:tcMar>
          </w:tcPr>
          <w:p w14:paraId="18A34CE4" w14:textId="653A8285" w:rsidR="00752922" w:rsidRPr="00C54880" w:rsidRDefault="00752922" w:rsidP="00752922">
            <w:pPr>
              <w:tabs>
                <w:tab w:val="left" w:pos="2329"/>
              </w:tabs>
              <w:rPr>
                <w:rFonts w:cs="Arial"/>
                <w:b/>
              </w:rPr>
            </w:pPr>
            <w:r w:rsidRPr="00C54880">
              <w:rPr>
                <w:rFonts w:cs="Arial"/>
                <w:b/>
              </w:rPr>
              <w:t>Discussion: Mock Counseling Sessions Prep</w:t>
            </w:r>
          </w:p>
          <w:p w14:paraId="6690C529" w14:textId="77777777" w:rsidR="00752922" w:rsidRPr="00C54880" w:rsidRDefault="00752922" w:rsidP="00752922">
            <w:pPr>
              <w:pStyle w:val="AssignmentsLevel2"/>
              <w:numPr>
                <w:ilvl w:val="0"/>
                <w:numId w:val="0"/>
              </w:numPr>
              <w:rPr>
                <w:rStyle w:val="Hyperlink"/>
              </w:rPr>
            </w:pPr>
          </w:p>
          <w:p w14:paraId="74106D01" w14:textId="6F084005" w:rsidR="00752922" w:rsidRPr="00C54880" w:rsidRDefault="00752922" w:rsidP="00752922">
            <w:pPr>
              <w:pStyle w:val="AssignmentsLevel1"/>
              <w:rPr>
                <w:b/>
              </w:rPr>
            </w:pPr>
            <w:r w:rsidRPr="00C54880">
              <w:t xml:space="preserve">As you prepare to conduct your first Mock Counseling </w:t>
            </w:r>
            <w:r w:rsidR="00F0312C">
              <w:t>Recording</w:t>
            </w:r>
            <w:r w:rsidRPr="00C54880">
              <w:t xml:space="preserve"> assignment, it is normal to be feeling a range of emotions from being overwhelmed and nervous to being excited.  </w:t>
            </w:r>
          </w:p>
          <w:p w14:paraId="4C73181F" w14:textId="3F71BCE0" w:rsidR="00752922" w:rsidRPr="00C54880" w:rsidRDefault="00752922" w:rsidP="00752922">
            <w:pPr>
              <w:pStyle w:val="AssignmentsLevel1"/>
              <w:rPr>
                <w:b/>
              </w:rPr>
            </w:pPr>
          </w:p>
          <w:p w14:paraId="7671487B" w14:textId="553B01E5" w:rsidR="00752922" w:rsidRPr="00C54880" w:rsidRDefault="00752922" w:rsidP="00752922">
            <w:pPr>
              <w:tabs>
                <w:tab w:val="left" w:pos="2329"/>
              </w:tabs>
              <w:rPr>
                <w:rFonts w:cs="Arial"/>
              </w:rPr>
            </w:pPr>
            <w:r w:rsidRPr="00C54880">
              <w:rPr>
                <w:rFonts w:cs="Arial"/>
                <w:b/>
              </w:rPr>
              <w:t xml:space="preserve">Write </w:t>
            </w:r>
            <w:r w:rsidRPr="00C54880">
              <w:rPr>
                <w:rFonts w:cs="Arial"/>
              </w:rPr>
              <w:t>a clear and logical 200- to 250-word response to the following questions</w:t>
            </w:r>
            <w:r w:rsidR="00F0312C">
              <w:rPr>
                <w:rFonts w:cs="Arial"/>
              </w:rPr>
              <w:t>,</w:t>
            </w:r>
            <w:r w:rsidRPr="00C54880">
              <w:rPr>
                <w:rFonts w:cs="Arial"/>
              </w:rPr>
              <w:t xml:space="preserve"> providing specific examples to support your answers in the </w:t>
            </w:r>
            <w:r w:rsidRPr="00FE3116">
              <w:rPr>
                <w:rFonts w:cs="Arial"/>
              </w:rPr>
              <w:t>Mock Counseling Sessions Prep</w:t>
            </w:r>
            <w:r w:rsidR="00FF066A">
              <w:rPr>
                <w:rFonts w:cs="Arial"/>
              </w:rPr>
              <w:t xml:space="preserve"> discussion forum by 11:59 </w:t>
            </w:r>
            <w:r w:rsidR="00FF066A">
              <w:t>PM</w:t>
            </w:r>
            <w:r w:rsidRPr="00C54880">
              <w:rPr>
                <w:rFonts w:cs="Arial"/>
              </w:rPr>
              <w:t xml:space="preserve"> (Eastern time) on Thursday</w:t>
            </w:r>
            <w:r w:rsidR="00F0312C">
              <w:rPr>
                <w:rFonts w:cs="Arial"/>
              </w:rPr>
              <w:t>:</w:t>
            </w:r>
          </w:p>
          <w:p w14:paraId="72F6941C" w14:textId="77777777" w:rsidR="00752922" w:rsidRPr="00C54880" w:rsidRDefault="00752922" w:rsidP="00752922">
            <w:pPr>
              <w:tabs>
                <w:tab w:val="left" w:pos="2329"/>
              </w:tabs>
              <w:rPr>
                <w:rFonts w:cs="Arial"/>
                <w:b/>
                <w:szCs w:val="20"/>
              </w:rPr>
            </w:pPr>
          </w:p>
          <w:p w14:paraId="789CF912" w14:textId="77777777" w:rsidR="00752922" w:rsidRPr="00C54880" w:rsidRDefault="00752922" w:rsidP="00752922">
            <w:pPr>
              <w:pStyle w:val="AssignmentsLevel3"/>
              <w:numPr>
                <w:ilvl w:val="0"/>
                <w:numId w:val="13"/>
              </w:numPr>
              <w:ind w:left="420"/>
              <w:rPr>
                <w:b/>
              </w:rPr>
            </w:pPr>
            <w:r w:rsidRPr="00C54880">
              <w:t xml:space="preserve">How do you feel about modeling the micro skills required to demonstrate intentional counseling?  </w:t>
            </w:r>
          </w:p>
          <w:p w14:paraId="390C0DF7" w14:textId="2B784BBB" w:rsidR="00752922" w:rsidRPr="00C54880" w:rsidRDefault="00752922" w:rsidP="00752922">
            <w:pPr>
              <w:pStyle w:val="AssignmentsLevel3"/>
              <w:numPr>
                <w:ilvl w:val="0"/>
                <w:numId w:val="13"/>
              </w:numPr>
              <w:ind w:left="420"/>
              <w:rPr>
                <w:b/>
              </w:rPr>
            </w:pPr>
            <w:r w:rsidRPr="00C54880">
              <w:t>What is your assessment of your counseling style, strengths</w:t>
            </w:r>
            <w:r w:rsidR="00F0312C">
              <w:t>,</w:t>
            </w:r>
            <w:r w:rsidRPr="00C54880">
              <w:t xml:space="preserve"> and weaknesses?  </w:t>
            </w:r>
          </w:p>
          <w:p w14:paraId="1E80A243" w14:textId="095CDAB7" w:rsidR="00752922" w:rsidRPr="00C54880" w:rsidRDefault="00752922" w:rsidP="00752922">
            <w:pPr>
              <w:pStyle w:val="AssignmentsLevel3"/>
              <w:numPr>
                <w:ilvl w:val="0"/>
                <w:numId w:val="13"/>
              </w:numPr>
              <w:ind w:left="420"/>
              <w:rPr>
                <w:b/>
              </w:rPr>
            </w:pPr>
            <w:r w:rsidRPr="00C54880">
              <w:t xml:space="preserve">What do </w:t>
            </w:r>
            <w:r w:rsidR="00F0312C">
              <w:t xml:space="preserve">you </w:t>
            </w:r>
            <w:r w:rsidRPr="00C54880">
              <w:t xml:space="preserve">anticipate will be </w:t>
            </w:r>
            <w:r>
              <w:t xml:space="preserve">easy </w:t>
            </w:r>
            <w:r w:rsidRPr="00C54880">
              <w:t xml:space="preserve">about these </w:t>
            </w:r>
            <w:r w:rsidR="00F0312C">
              <w:t>recording</w:t>
            </w:r>
            <w:r w:rsidRPr="00C54880">
              <w:t xml:space="preserve"> assignments? </w:t>
            </w:r>
            <w:r>
              <w:t>What will be challenging?</w:t>
            </w:r>
          </w:p>
          <w:p w14:paraId="47DD9C89" w14:textId="77777777" w:rsidR="00752922" w:rsidRPr="00C54880" w:rsidRDefault="00752922" w:rsidP="00752922">
            <w:pPr>
              <w:pStyle w:val="AssignmentsLevel3"/>
              <w:numPr>
                <w:ilvl w:val="0"/>
                <w:numId w:val="13"/>
              </w:numPr>
              <w:ind w:left="420"/>
              <w:rPr>
                <w:b/>
              </w:rPr>
            </w:pPr>
            <w:r w:rsidRPr="00C54880">
              <w:t xml:space="preserve">Discuss your anxieties or expectations going into your first session. </w:t>
            </w:r>
          </w:p>
          <w:p w14:paraId="5064231D" w14:textId="11ECAB98" w:rsidR="00752922" w:rsidRDefault="00752922" w:rsidP="00752922">
            <w:pPr>
              <w:pStyle w:val="AssignmentsLevel1"/>
              <w:rPr>
                <w:b/>
              </w:rPr>
            </w:pPr>
          </w:p>
          <w:p w14:paraId="16CEBE71" w14:textId="548E108E" w:rsidR="00752922" w:rsidRPr="000B7051" w:rsidRDefault="00752922" w:rsidP="000B7051">
            <w:pPr>
              <w:tabs>
                <w:tab w:val="left" w:pos="2329"/>
              </w:tabs>
              <w:rPr>
                <w:b/>
              </w:rPr>
            </w:pPr>
            <w:r w:rsidRPr="00E73CF4">
              <w:rPr>
                <w:b/>
              </w:rPr>
              <w:t xml:space="preserve">Review </w:t>
            </w:r>
            <w:r>
              <w:t xml:space="preserve">your </w:t>
            </w:r>
            <w:r w:rsidR="000B7051">
              <w:t xml:space="preserve">classmates’ thread posts and </w:t>
            </w:r>
            <w:r w:rsidR="000B7051">
              <w:rPr>
                <w:b/>
              </w:rPr>
              <w:t>w</w:t>
            </w:r>
            <w:r w:rsidRPr="00C54880">
              <w:rPr>
                <w:b/>
              </w:rPr>
              <w:t>rite</w:t>
            </w:r>
            <w:r w:rsidRPr="00C54880">
              <w:t xml:space="preserve"> a response that is thought provoking and</w:t>
            </w:r>
            <w:r w:rsidR="00F0312C">
              <w:t xml:space="preserve"> that</w:t>
            </w:r>
            <w:r w:rsidRPr="00C54880">
              <w:t xml:space="preserve"> appropriately challenges or elevates the discussion</w:t>
            </w:r>
            <w:r>
              <w:t>.</w:t>
            </w:r>
            <w:r w:rsidRPr="00C54880">
              <w:t xml:space="preserve"> Consider commenting on the following:</w:t>
            </w:r>
          </w:p>
          <w:p w14:paraId="146CABC0" w14:textId="77777777" w:rsidR="00752922" w:rsidRPr="00C54880" w:rsidRDefault="00752922" w:rsidP="00752922">
            <w:pPr>
              <w:pStyle w:val="AssignmentsLevel1"/>
            </w:pPr>
          </w:p>
          <w:p w14:paraId="2805AF28" w14:textId="77777777" w:rsidR="00752922" w:rsidRPr="00C54880" w:rsidRDefault="00752922" w:rsidP="00752922">
            <w:pPr>
              <w:pStyle w:val="AssignmentsLevel1"/>
              <w:numPr>
                <w:ilvl w:val="0"/>
                <w:numId w:val="19"/>
              </w:numPr>
              <w:ind w:left="330"/>
            </w:pPr>
            <w:r w:rsidRPr="00C54880">
              <w:t>Posts that resonate or connect with you</w:t>
            </w:r>
          </w:p>
          <w:p w14:paraId="7D1D532A" w14:textId="45747102" w:rsidR="00752922" w:rsidRPr="00C54880" w:rsidRDefault="00752922" w:rsidP="00752922">
            <w:pPr>
              <w:pStyle w:val="AssignmentsLevel1"/>
              <w:numPr>
                <w:ilvl w:val="0"/>
                <w:numId w:val="19"/>
              </w:numPr>
              <w:ind w:left="330"/>
            </w:pPr>
            <w:r w:rsidRPr="00C54880">
              <w:t xml:space="preserve">Suggestions, strategies, or advice on preparing for the first </w:t>
            </w:r>
            <w:r w:rsidR="00F0312C">
              <w:t>recorded</w:t>
            </w:r>
            <w:r w:rsidRPr="00C54880">
              <w:t xml:space="preserve"> counseling session</w:t>
            </w:r>
          </w:p>
          <w:p w14:paraId="613306DF" w14:textId="6B6F5588" w:rsidR="00752922" w:rsidRDefault="00752922" w:rsidP="00752922">
            <w:pPr>
              <w:pStyle w:val="AssignmentsLevel1"/>
              <w:numPr>
                <w:ilvl w:val="0"/>
                <w:numId w:val="19"/>
              </w:numPr>
              <w:ind w:left="330"/>
            </w:pPr>
            <w:r w:rsidRPr="00C54880">
              <w:t xml:space="preserve">A response to something a student commented about your post  </w:t>
            </w:r>
          </w:p>
          <w:p w14:paraId="52BF6244" w14:textId="77777777" w:rsidR="00752922" w:rsidRDefault="00752922" w:rsidP="00752922">
            <w:pPr>
              <w:tabs>
                <w:tab w:val="left" w:pos="2329"/>
              </w:tabs>
            </w:pPr>
          </w:p>
          <w:p w14:paraId="51DDB85D" w14:textId="20058726" w:rsidR="00752922" w:rsidRPr="00AE6113" w:rsidRDefault="00752922" w:rsidP="00752922">
            <w:pPr>
              <w:tabs>
                <w:tab w:val="left" w:pos="2329"/>
              </w:tabs>
            </w:pPr>
            <w:r>
              <w:rPr>
                <w:b/>
              </w:rPr>
              <w:t xml:space="preserve">Post </w:t>
            </w:r>
            <w:r>
              <w:t xml:space="preserve">your reply in </w:t>
            </w:r>
            <w:r w:rsidRPr="00083975">
              <w:t>the F</w:t>
            </w:r>
            <w:r>
              <w:t>eedback</w:t>
            </w:r>
            <w:r w:rsidR="00FF066A">
              <w:t xml:space="preserve"> discussion starter by 11:59 PM</w:t>
            </w:r>
            <w:r>
              <w:t xml:space="preserve"> (Eastern time) on Sunday.</w:t>
            </w:r>
          </w:p>
          <w:p w14:paraId="41F6B661" w14:textId="77777777" w:rsidR="00752922" w:rsidRDefault="00752922" w:rsidP="00752922">
            <w:pPr>
              <w:tabs>
                <w:tab w:val="left" w:pos="2329"/>
              </w:tabs>
              <w:rPr>
                <w:rFonts w:eastAsia="Arial" w:cs="Arial"/>
                <w:bCs/>
              </w:rPr>
            </w:pPr>
          </w:p>
          <w:p w14:paraId="5FF1C7CF" w14:textId="669C28C7" w:rsidR="00752922" w:rsidRPr="00C54880" w:rsidRDefault="00752922" w:rsidP="00F0312C">
            <w:pPr>
              <w:tabs>
                <w:tab w:val="left" w:pos="2329"/>
              </w:tabs>
              <w:rPr>
                <w:b/>
              </w:rPr>
            </w:pPr>
            <w:r w:rsidRPr="003E78DE">
              <w:rPr>
                <w:i/>
              </w:rPr>
              <w:t>Note:</w:t>
            </w:r>
            <w:r>
              <w:t xml:space="preserve"> </w:t>
            </w:r>
            <w:r w:rsidRPr="00C559C8">
              <w:t xml:space="preserve">This </w:t>
            </w:r>
            <w:r>
              <w:t>assignment</w:t>
            </w:r>
            <w:r w:rsidRPr="00C559C8">
              <w:t xml:space="preserve"> </w:t>
            </w:r>
            <w:r w:rsidRPr="00F0312C">
              <w:t xml:space="preserve">requires a </w:t>
            </w:r>
            <w:r w:rsidRPr="003E78DE">
              <w:t xml:space="preserve">minimum of three </w:t>
            </w:r>
            <w:r w:rsidR="003E78DE">
              <w:t>f</w:t>
            </w:r>
            <w:r w:rsidRPr="003E78DE">
              <w:t>eedback posts</w:t>
            </w:r>
            <w:r w:rsidR="00F0312C" w:rsidRPr="00F0312C">
              <w:t>,</w:t>
            </w:r>
            <w:r w:rsidRPr="00F0312C">
              <w:t xml:space="preserve"> at least </w:t>
            </w:r>
            <w:r w:rsidRPr="004A3C52">
              <w:t>one</w:t>
            </w:r>
            <w:r w:rsidRPr="00F0312C">
              <w:t xml:space="preserve"> to classmates and </w:t>
            </w:r>
            <w:r w:rsidRPr="004A3C52">
              <w:t>two</w:t>
            </w:r>
            <w:r w:rsidRPr="00F0312C">
              <w:t xml:space="preserve"> in</w:t>
            </w:r>
            <w:r w:rsidRPr="00C559C8">
              <w:t xml:space="preserve"> respons</w:t>
            </w:r>
            <w:r>
              <w:t xml:space="preserve">e to classmates’ posts to you.  </w:t>
            </w:r>
          </w:p>
        </w:tc>
        <w:tc>
          <w:tcPr>
            <w:tcW w:w="1440" w:type="dxa"/>
          </w:tcPr>
          <w:p w14:paraId="598B356D" w14:textId="08EB3A4D" w:rsidR="00752922" w:rsidRPr="00C54880" w:rsidRDefault="00752922" w:rsidP="00752922">
            <w:pPr>
              <w:tabs>
                <w:tab w:val="left" w:pos="2329"/>
              </w:tabs>
              <w:rPr>
                <w:rFonts w:cs="Arial"/>
                <w:szCs w:val="20"/>
              </w:rPr>
            </w:pPr>
            <w:r w:rsidRPr="00C54880">
              <w:rPr>
                <w:rFonts w:cs="Arial"/>
                <w:szCs w:val="20"/>
              </w:rPr>
              <w:t>1.4</w:t>
            </w:r>
          </w:p>
        </w:tc>
        <w:tc>
          <w:tcPr>
            <w:tcW w:w="1440" w:type="dxa"/>
          </w:tcPr>
          <w:p w14:paraId="2FFF30A7" w14:textId="77777777" w:rsidR="00752922" w:rsidRPr="00C54880" w:rsidRDefault="00752922" w:rsidP="00752922">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4C8D7FA6" w14:textId="6EA05C91" w:rsidR="00752922" w:rsidRPr="00C54880" w:rsidRDefault="00752922" w:rsidP="00752922">
            <w:pPr>
              <w:tabs>
                <w:tab w:val="left" w:pos="2329"/>
              </w:tabs>
              <w:rPr>
                <w:rFonts w:cs="Arial"/>
                <w:szCs w:val="20"/>
              </w:rPr>
            </w:pPr>
          </w:p>
        </w:tc>
      </w:tr>
      <w:tr w:rsidR="00752922" w:rsidRPr="00C54880" w14:paraId="327FC6CD" w14:textId="77777777" w:rsidTr="5DF8CA7F">
        <w:tc>
          <w:tcPr>
            <w:tcW w:w="10170" w:type="dxa"/>
            <w:gridSpan w:val="2"/>
            <w:tcMar>
              <w:top w:w="115" w:type="dxa"/>
              <w:left w:w="115" w:type="dxa"/>
              <w:bottom w:w="115" w:type="dxa"/>
              <w:right w:w="115" w:type="dxa"/>
            </w:tcMar>
          </w:tcPr>
          <w:p w14:paraId="165452FB" w14:textId="5A23B10D" w:rsidR="00752922" w:rsidRPr="00C54880" w:rsidRDefault="00752922" w:rsidP="00752922">
            <w:pPr>
              <w:tabs>
                <w:tab w:val="left" w:pos="2329"/>
              </w:tabs>
              <w:rPr>
                <w:rFonts w:cs="Arial"/>
                <w:b/>
                <w:szCs w:val="20"/>
              </w:rPr>
            </w:pPr>
            <w:r w:rsidRPr="00C54880">
              <w:rPr>
                <w:rFonts w:cs="Arial"/>
                <w:b/>
                <w:szCs w:val="20"/>
              </w:rPr>
              <w:t xml:space="preserve">Journal: Competencies Reflection </w:t>
            </w:r>
          </w:p>
          <w:p w14:paraId="6BB80F4E" w14:textId="77777777" w:rsidR="00752922" w:rsidRPr="00C54880" w:rsidRDefault="00752922" w:rsidP="00752922">
            <w:pPr>
              <w:tabs>
                <w:tab w:val="left" w:pos="2329"/>
              </w:tabs>
              <w:rPr>
                <w:rFonts w:cs="Arial"/>
                <w:b/>
                <w:szCs w:val="20"/>
              </w:rPr>
            </w:pPr>
          </w:p>
          <w:p w14:paraId="56EDA259" w14:textId="55F06832" w:rsidR="00752922" w:rsidRPr="00C54880" w:rsidRDefault="00752922" w:rsidP="00752922">
            <w:pPr>
              <w:tabs>
                <w:tab w:val="left" w:pos="2329"/>
              </w:tabs>
              <w:rPr>
                <w:rFonts w:cs="Arial"/>
                <w:szCs w:val="20"/>
              </w:rPr>
            </w:pPr>
            <w:r w:rsidRPr="00C54880">
              <w:rPr>
                <w:rFonts w:cs="Arial"/>
                <w:b/>
                <w:szCs w:val="20"/>
              </w:rPr>
              <w:t xml:space="preserve">Review </w:t>
            </w:r>
            <w:r w:rsidRPr="00D5026B">
              <w:rPr>
                <w:rFonts w:cs="Arial"/>
                <w:szCs w:val="20"/>
              </w:rPr>
              <w:t>and</w:t>
            </w:r>
            <w:r w:rsidRPr="00C54880">
              <w:rPr>
                <w:rFonts w:cs="Arial"/>
                <w:b/>
                <w:szCs w:val="20"/>
              </w:rPr>
              <w:t xml:space="preserve"> reflect</w:t>
            </w:r>
            <w:r w:rsidRPr="00C54880">
              <w:rPr>
                <w:rFonts w:cs="Arial"/>
                <w:szCs w:val="20"/>
              </w:rPr>
              <w:t xml:space="preserve"> on the Personal Reflection on Ethics, Multicultural Competence, Positive Psychology, and </w:t>
            </w:r>
            <w:r w:rsidRPr="00C54880">
              <w:rPr>
                <w:rFonts w:cs="Arial"/>
                <w:szCs w:val="20"/>
              </w:rPr>
              <w:lastRenderedPageBreak/>
              <w:t>Therapeutic Lifestyle Changes questions/prompts on p</w:t>
            </w:r>
            <w:r w:rsidR="00F0312C">
              <w:rPr>
                <w:rFonts w:cs="Arial"/>
                <w:szCs w:val="20"/>
              </w:rPr>
              <w:t>.</w:t>
            </w:r>
            <w:r w:rsidRPr="00C54880">
              <w:rPr>
                <w:rFonts w:cs="Arial"/>
                <w:szCs w:val="20"/>
              </w:rPr>
              <w:t xml:space="preserve"> 55</w:t>
            </w:r>
            <w:r w:rsidR="00F0312C">
              <w:rPr>
                <w:rFonts w:cs="Arial"/>
                <w:szCs w:val="20"/>
              </w:rPr>
              <w:t xml:space="preserve"> in</w:t>
            </w:r>
            <w:r w:rsidRPr="00C54880">
              <w:rPr>
                <w:rFonts w:cs="Arial"/>
                <w:szCs w:val="20"/>
              </w:rPr>
              <w:t xml:space="preserve"> Ch. 2 of </w:t>
            </w:r>
            <w:r w:rsidRPr="00C54880">
              <w:rPr>
                <w:rFonts w:cs="Arial"/>
                <w:i/>
                <w:szCs w:val="20"/>
              </w:rPr>
              <w:t>Intentional Interviewing and Counseling</w:t>
            </w:r>
            <w:r w:rsidRPr="00C54880">
              <w:rPr>
                <w:rFonts w:cs="Arial"/>
                <w:szCs w:val="20"/>
              </w:rPr>
              <w:t xml:space="preserve">.    </w:t>
            </w:r>
          </w:p>
          <w:p w14:paraId="757A248B" w14:textId="77777777" w:rsidR="00752922" w:rsidRPr="00C54880" w:rsidRDefault="00752922" w:rsidP="00752922">
            <w:pPr>
              <w:tabs>
                <w:tab w:val="left" w:pos="2329"/>
              </w:tabs>
              <w:rPr>
                <w:rFonts w:cs="Arial"/>
                <w:szCs w:val="20"/>
              </w:rPr>
            </w:pPr>
          </w:p>
          <w:p w14:paraId="4C3BB69A" w14:textId="4635C746" w:rsidR="00752922" w:rsidRPr="00C54880" w:rsidRDefault="00752922" w:rsidP="00752922">
            <w:pPr>
              <w:tabs>
                <w:tab w:val="left" w:pos="2329"/>
              </w:tabs>
              <w:rPr>
                <w:rFonts w:cs="Arial"/>
                <w:szCs w:val="20"/>
              </w:rPr>
            </w:pPr>
            <w:r w:rsidRPr="00C54880">
              <w:rPr>
                <w:rFonts w:cs="Arial"/>
                <w:b/>
                <w:szCs w:val="20"/>
              </w:rPr>
              <w:t xml:space="preserve">Write </w:t>
            </w:r>
            <w:r w:rsidRPr="00C54880">
              <w:rPr>
                <w:rFonts w:cs="Arial"/>
                <w:szCs w:val="20"/>
              </w:rPr>
              <w:t>a 150</w:t>
            </w:r>
            <w:r>
              <w:rPr>
                <w:rFonts w:cs="Arial"/>
                <w:szCs w:val="20"/>
              </w:rPr>
              <w:t>-</w:t>
            </w:r>
            <w:r w:rsidRPr="00C54880">
              <w:rPr>
                <w:rFonts w:cs="Arial"/>
                <w:szCs w:val="20"/>
              </w:rPr>
              <w:t xml:space="preserve"> to 250</w:t>
            </w:r>
            <w:r>
              <w:rPr>
                <w:rFonts w:cs="Arial"/>
                <w:szCs w:val="20"/>
              </w:rPr>
              <w:t>-</w:t>
            </w:r>
            <w:r w:rsidRPr="00C54880">
              <w:rPr>
                <w:rFonts w:cs="Arial"/>
                <w:szCs w:val="20"/>
              </w:rPr>
              <w:t>word journal entry response using the questions/</w:t>
            </w:r>
            <w:r w:rsidR="00FF066A">
              <w:rPr>
                <w:rFonts w:cs="Arial"/>
                <w:szCs w:val="20"/>
              </w:rPr>
              <w:t xml:space="preserve">prompts as a guide by 11:59 </w:t>
            </w:r>
            <w:r w:rsidR="00FF066A">
              <w:t>PM</w:t>
            </w:r>
            <w:r w:rsidRPr="00C54880">
              <w:rPr>
                <w:rFonts w:cs="Arial"/>
                <w:szCs w:val="20"/>
              </w:rPr>
              <w:t xml:space="preserve"> (</w:t>
            </w:r>
            <w:r w:rsidRPr="00C54880">
              <w:rPr>
                <w:rFonts w:cs="Arial"/>
              </w:rPr>
              <w:t>Eastern time</w:t>
            </w:r>
            <w:r w:rsidRPr="00C54880">
              <w:rPr>
                <w:rFonts w:cs="Arial"/>
                <w:szCs w:val="20"/>
              </w:rPr>
              <w:t>) on Sunday.</w:t>
            </w:r>
          </w:p>
        </w:tc>
        <w:tc>
          <w:tcPr>
            <w:tcW w:w="1440" w:type="dxa"/>
          </w:tcPr>
          <w:p w14:paraId="29D914AA" w14:textId="4D867CC8" w:rsidR="00752922" w:rsidRPr="00C54880" w:rsidRDefault="00752922" w:rsidP="00752922">
            <w:pPr>
              <w:tabs>
                <w:tab w:val="left" w:pos="2329"/>
              </w:tabs>
              <w:rPr>
                <w:rFonts w:cs="Arial"/>
                <w:szCs w:val="20"/>
              </w:rPr>
            </w:pPr>
            <w:r w:rsidRPr="00C54880">
              <w:rPr>
                <w:rFonts w:cs="Arial"/>
                <w:szCs w:val="20"/>
              </w:rPr>
              <w:lastRenderedPageBreak/>
              <w:t>1.1, 1.2</w:t>
            </w:r>
          </w:p>
        </w:tc>
        <w:tc>
          <w:tcPr>
            <w:tcW w:w="1440" w:type="dxa"/>
          </w:tcPr>
          <w:p w14:paraId="07FA9055" w14:textId="586B90C0" w:rsidR="00752922" w:rsidRPr="00C54880" w:rsidRDefault="00752922" w:rsidP="00752922">
            <w:pPr>
              <w:tabs>
                <w:tab w:val="left" w:pos="2329"/>
              </w:tabs>
              <w:rPr>
                <w:rFonts w:cs="Arial"/>
                <w:szCs w:val="20"/>
              </w:rPr>
            </w:pPr>
            <w:r w:rsidRPr="00C54880">
              <w:rPr>
                <w:rFonts w:cs="Arial"/>
              </w:rPr>
              <w:t xml:space="preserve">Journal: one private post = </w:t>
            </w:r>
            <w:r w:rsidRPr="00C54880">
              <w:rPr>
                <w:rFonts w:cs="Arial"/>
                <w:b/>
              </w:rPr>
              <w:t>1 hour</w:t>
            </w:r>
          </w:p>
        </w:tc>
      </w:tr>
      <w:tr w:rsidR="00752922" w:rsidRPr="00C54880" w14:paraId="74AB15FB" w14:textId="77777777" w:rsidTr="5DF8CA7F">
        <w:tc>
          <w:tcPr>
            <w:tcW w:w="10170" w:type="dxa"/>
            <w:gridSpan w:val="2"/>
            <w:tcMar>
              <w:top w:w="115" w:type="dxa"/>
              <w:left w:w="115" w:type="dxa"/>
              <w:bottom w:w="115" w:type="dxa"/>
              <w:right w:w="115" w:type="dxa"/>
            </w:tcMar>
          </w:tcPr>
          <w:p w14:paraId="4A014C20" w14:textId="29F72CBA" w:rsidR="00752922" w:rsidRPr="00C54880" w:rsidRDefault="00752922" w:rsidP="00752922">
            <w:pPr>
              <w:tabs>
                <w:tab w:val="left" w:pos="2329"/>
              </w:tabs>
              <w:rPr>
                <w:rFonts w:cs="Arial"/>
                <w:b/>
              </w:rPr>
            </w:pPr>
            <w:r w:rsidRPr="00C54880">
              <w:rPr>
                <w:rFonts w:cs="Arial"/>
                <w:b/>
              </w:rPr>
              <w:t xml:space="preserve">Consent Form Practice </w:t>
            </w:r>
            <w:r w:rsidR="00F0312C">
              <w:rPr>
                <w:rFonts w:cs="Arial"/>
                <w:b/>
              </w:rPr>
              <w:t>Recording</w:t>
            </w:r>
            <w:r w:rsidRPr="00C54880">
              <w:rPr>
                <w:rFonts w:cs="Arial"/>
                <w:b/>
              </w:rPr>
              <w:t xml:space="preserve"> </w:t>
            </w:r>
            <w:r w:rsidR="00F0312C">
              <w:rPr>
                <w:rFonts w:cs="Arial"/>
                <w:b/>
              </w:rPr>
              <w:t>and</w:t>
            </w:r>
            <w:r w:rsidRPr="00C54880">
              <w:rPr>
                <w:rFonts w:cs="Arial"/>
                <w:b/>
              </w:rPr>
              <w:t xml:space="preserve"> Critique Paper</w:t>
            </w:r>
          </w:p>
          <w:p w14:paraId="2ED25000" w14:textId="77777777" w:rsidR="00752922" w:rsidRPr="00C54880" w:rsidRDefault="00752922" w:rsidP="00752922">
            <w:pPr>
              <w:pStyle w:val="AssignmentsLevel1"/>
              <w:rPr>
                <w:b/>
              </w:rPr>
            </w:pPr>
          </w:p>
          <w:p w14:paraId="5553EAD0" w14:textId="41F63166" w:rsidR="00752922" w:rsidRPr="00C54880" w:rsidRDefault="00752922" w:rsidP="00752922">
            <w:pPr>
              <w:rPr>
                <w:rFonts w:cs="Arial"/>
              </w:rPr>
            </w:pPr>
            <w:r w:rsidRPr="00C54880">
              <w:rPr>
                <w:rFonts w:cs="Arial"/>
                <w:b/>
              </w:rPr>
              <w:t>Resource</w:t>
            </w:r>
            <w:r w:rsidR="00F0312C">
              <w:rPr>
                <w:rFonts w:cs="Arial"/>
                <w:b/>
              </w:rPr>
              <w:t>s</w:t>
            </w:r>
            <w:r w:rsidR="00F0312C" w:rsidRPr="00D5026B">
              <w:rPr>
                <w:rFonts w:cs="Arial"/>
                <w:b/>
              </w:rPr>
              <w:t>:</w:t>
            </w:r>
            <w:r w:rsidRPr="00D5026B">
              <w:rPr>
                <w:rFonts w:cs="Arial"/>
                <w:b/>
              </w:rPr>
              <w:t xml:space="preserve"> </w:t>
            </w:r>
          </w:p>
          <w:p w14:paraId="0F640D19" w14:textId="6D7A4F8D" w:rsidR="00752922" w:rsidRDefault="00752922" w:rsidP="00752922">
            <w:pPr>
              <w:rPr>
                <w:rFonts w:cs="Arial"/>
              </w:rPr>
            </w:pPr>
          </w:p>
          <w:p w14:paraId="084AB43F" w14:textId="2699C83A" w:rsidR="00752922" w:rsidRPr="0032682C" w:rsidRDefault="00AD3081" w:rsidP="00752922">
            <w:pPr>
              <w:pStyle w:val="AssignmentsLevel2"/>
              <w:ind w:left="330"/>
              <w:rPr>
                <w:b/>
              </w:rPr>
            </w:pPr>
            <w:hyperlink r:id="rId26" w:history="1">
              <w:r w:rsidR="00752922" w:rsidRPr="00CB011E">
                <w:rPr>
                  <w:rStyle w:val="Hyperlink"/>
                </w:rPr>
                <w:t>Informed Consent Demo</w:t>
              </w:r>
            </w:hyperlink>
            <w:r w:rsidR="00752922" w:rsidRPr="00CB011E">
              <w:t xml:space="preserve"> (</w:t>
            </w:r>
            <w:r w:rsidR="00752922">
              <w:t>6:25)</w:t>
            </w:r>
          </w:p>
          <w:p w14:paraId="6C9B9BA7" w14:textId="77777777" w:rsidR="00752922" w:rsidRPr="00C54880" w:rsidRDefault="00AD3081" w:rsidP="00752922">
            <w:pPr>
              <w:pStyle w:val="AssignmentsLevel2"/>
              <w:ind w:left="330"/>
              <w:rPr>
                <w:rStyle w:val="Hyperlink"/>
                <w:color w:val="auto"/>
                <w:u w:val="none"/>
              </w:rPr>
            </w:pPr>
            <w:hyperlink r:id="rId27" w:history="1">
              <w:r w:rsidR="00752922" w:rsidRPr="00C54880">
                <w:rPr>
                  <w:rStyle w:val="Hyperlink"/>
                </w:rPr>
                <w:t>How To Create a YouTube Account and Upload a Video</w:t>
              </w:r>
            </w:hyperlink>
          </w:p>
          <w:p w14:paraId="0A95D770" w14:textId="43CE77FC" w:rsidR="00752922" w:rsidRPr="00C54880" w:rsidRDefault="00752922" w:rsidP="00752922">
            <w:pPr>
              <w:pStyle w:val="AssignmentsLevel2"/>
              <w:ind w:left="330"/>
            </w:pPr>
            <w:r w:rsidRPr="00C54880">
              <w:t xml:space="preserve">Informed Consent </w:t>
            </w:r>
            <w:r>
              <w:t>F</w:t>
            </w:r>
            <w:r w:rsidRPr="00C54880">
              <w:t>orm</w:t>
            </w:r>
          </w:p>
          <w:p w14:paraId="3176A806" w14:textId="77777777" w:rsidR="00752922" w:rsidRPr="00C54880" w:rsidRDefault="00752922" w:rsidP="00752922">
            <w:pPr>
              <w:pStyle w:val="AssignmentsLevel1"/>
              <w:rPr>
                <w:b/>
              </w:rPr>
            </w:pPr>
          </w:p>
          <w:p w14:paraId="3018BAD5" w14:textId="583E7F8A" w:rsidR="00752922" w:rsidRPr="00C54880" w:rsidRDefault="00752922" w:rsidP="00752922">
            <w:pPr>
              <w:pStyle w:val="AssignmentsLevel1"/>
            </w:pPr>
            <w:r w:rsidRPr="00C54880">
              <w:rPr>
                <w:b/>
              </w:rPr>
              <w:t>Read</w:t>
            </w:r>
            <w:r w:rsidRPr="00C54880">
              <w:t xml:space="preserve"> the Informed Consent </w:t>
            </w:r>
            <w:r>
              <w:t>F</w:t>
            </w:r>
            <w:r w:rsidRPr="00C54880">
              <w:t xml:space="preserve">orm. This form must be included for </w:t>
            </w:r>
            <w:r w:rsidR="00F0312C">
              <w:t>all</w:t>
            </w:r>
            <w:r w:rsidR="00F0312C" w:rsidRPr="00D5026B">
              <w:t xml:space="preserve"> </w:t>
            </w:r>
            <w:r w:rsidR="00F0312C">
              <w:t>recorded</w:t>
            </w:r>
            <w:r w:rsidR="00F0312C" w:rsidRPr="00C54880">
              <w:t xml:space="preserve"> </w:t>
            </w:r>
            <w:r w:rsidRPr="00C54880">
              <w:t>Mock Counseling Session assignments.</w:t>
            </w:r>
          </w:p>
          <w:p w14:paraId="3FC45040" w14:textId="77777777" w:rsidR="00752922" w:rsidRPr="00C54880" w:rsidRDefault="00752922" w:rsidP="00752922">
            <w:pPr>
              <w:pStyle w:val="AssignmentsLevel1"/>
            </w:pPr>
          </w:p>
          <w:p w14:paraId="69477D0A" w14:textId="760C289D" w:rsidR="00752922" w:rsidRPr="00C54880" w:rsidRDefault="00752922" w:rsidP="00752922">
            <w:pPr>
              <w:pStyle w:val="AssignmentsLevel1"/>
            </w:pPr>
            <w:r w:rsidRPr="00C54880">
              <w:rPr>
                <w:b/>
              </w:rPr>
              <w:t>Review</w:t>
            </w:r>
            <w:r w:rsidRPr="00C54880">
              <w:t xml:space="preserve"> the</w:t>
            </w:r>
            <w:r w:rsidRPr="00C54880">
              <w:rPr>
                <w:b/>
              </w:rPr>
              <w:t xml:space="preserve"> </w:t>
            </w:r>
            <w:r w:rsidRPr="00C54880">
              <w:t>details and sample language on</w:t>
            </w:r>
            <w:r w:rsidRPr="00C54880">
              <w:rPr>
                <w:b/>
              </w:rPr>
              <w:t xml:space="preserve"> </w:t>
            </w:r>
            <w:r w:rsidR="00F0312C">
              <w:t>i</w:t>
            </w:r>
            <w:r w:rsidRPr="00C54880">
              <w:t xml:space="preserve">nformed </w:t>
            </w:r>
            <w:r w:rsidR="00F0312C">
              <w:t>c</w:t>
            </w:r>
            <w:r w:rsidRPr="00C54880">
              <w:t>onsent</w:t>
            </w:r>
            <w:r w:rsidRPr="00C54880">
              <w:rPr>
                <w:b/>
              </w:rPr>
              <w:t xml:space="preserve"> </w:t>
            </w:r>
            <w:r w:rsidRPr="00C54880">
              <w:t>on p</w:t>
            </w:r>
            <w:r w:rsidR="00F0312C">
              <w:t>.</w:t>
            </w:r>
            <w:r w:rsidRPr="00C54880">
              <w:t xml:space="preserve"> 30</w:t>
            </w:r>
            <w:r w:rsidR="00F0312C">
              <w:t xml:space="preserve"> in</w:t>
            </w:r>
            <w:r w:rsidRPr="00C54880">
              <w:t xml:space="preserve"> Ch. </w:t>
            </w:r>
            <w:r w:rsidRPr="00C54880">
              <w:rPr>
                <w:shd w:val="clear" w:color="auto" w:fill="FFFFFF" w:themeFill="background1"/>
              </w:rPr>
              <w:t xml:space="preserve">2 of </w:t>
            </w:r>
            <w:r w:rsidRPr="00C54880">
              <w:rPr>
                <w:bCs/>
                <w:i/>
                <w:iCs/>
              </w:rPr>
              <w:t>Intentional Interviewing and Counseling</w:t>
            </w:r>
            <w:r w:rsidRPr="00C54880">
              <w:rPr>
                <w:shd w:val="clear" w:color="auto" w:fill="FFFFFF" w:themeFill="background1"/>
              </w:rPr>
              <w:t>.</w:t>
            </w:r>
            <w:r w:rsidRPr="00C54880">
              <w:t xml:space="preserve"> </w:t>
            </w:r>
          </w:p>
          <w:p w14:paraId="7694E802" w14:textId="77777777" w:rsidR="00752922" w:rsidRPr="00C54880" w:rsidRDefault="00752922" w:rsidP="00752922">
            <w:pPr>
              <w:pStyle w:val="AssignmentsLevel1"/>
              <w:rPr>
                <w:b/>
              </w:rPr>
            </w:pPr>
          </w:p>
          <w:p w14:paraId="49958CD6" w14:textId="5073FEBF" w:rsidR="00752922" w:rsidRPr="00C54880" w:rsidRDefault="00752922" w:rsidP="00752922">
            <w:pPr>
              <w:pStyle w:val="AssignmentsLevel1"/>
            </w:pPr>
            <w:r w:rsidRPr="00C54880">
              <w:rPr>
                <w:b/>
              </w:rPr>
              <w:t>Identify</w:t>
            </w:r>
            <w:r w:rsidRPr="00C54880">
              <w:t xml:space="preserve"> three individuals </w:t>
            </w:r>
            <w:r>
              <w:t xml:space="preserve">(above the age of 18) </w:t>
            </w:r>
            <w:r w:rsidRPr="00C54880">
              <w:t>to serve as mock clients</w:t>
            </w:r>
            <w:r w:rsidR="00F0312C">
              <w:t>,</w:t>
            </w:r>
            <w:r w:rsidRPr="00C54880">
              <w:t xml:space="preserve"> and practice going through the consent form. For each practice session, be sure to find a quiet location</w:t>
            </w:r>
            <w:r w:rsidR="00F0312C">
              <w:t>,</w:t>
            </w:r>
            <w:r w:rsidRPr="00C54880">
              <w:t xml:space="preserve"> and schedule enough time for questions, discussion, and feedback.  </w:t>
            </w:r>
          </w:p>
          <w:p w14:paraId="0948CE2E" w14:textId="77777777" w:rsidR="00752922" w:rsidRPr="00C54880" w:rsidRDefault="00752922" w:rsidP="00752922">
            <w:pPr>
              <w:pStyle w:val="AssignmentsLevel1"/>
            </w:pPr>
          </w:p>
          <w:p w14:paraId="491A656B" w14:textId="77777777" w:rsidR="00752922" w:rsidRPr="00C54880" w:rsidRDefault="00752922" w:rsidP="00752922">
            <w:pPr>
              <w:pStyle w:val="AssignmentsLevel1"/>
            </w:pPr>
            <w:r w:rsidRPr="00C54880">
              <w:t xml:space="preserve">During the session, you should review the following: </w:t>
            </w:r>
          </w:p>
          <w:p w14:paraId="14B1A83E" w14:textId="77777777" w:rsidR="00752922" w:rsidRPr="00C54880" w:rsidRDefault="00752922" w:rsidP="00752922">
            <w:pPr>
              <w:pStyle w:val="AssignmentsLevel1"/>
            </w:pPr>
          </w:p>
          <w:p w14:paraId="7E901B5A" w14:textId="61632748" w:rsidR="00752922" w:rsidRPr="00C54880" w:rsidRDefault="00F0312C" w:rsidP="00752922">
            <w:pPr>
              <w:pStyle w:val="AssignmentsLevel1"/>
              <w:numPr>
                <w:ilvl w:val="0"/>
                <w:numId w:val="20"/>
              </w:numPr>
              <w:ind w:left="420"/>
            </w:pPr>
            <w:r>
              <w:t>T</w:t>
            </w:r>
            <w:r w:rsidR="00752922" w:rsidRPr="00C54880">
              <w:t>he purpose of the mock counseling sessions</w:t>
            </w:r>
          </w:p>
          <w:p w14:paraId="79763AD0" w14:textId="27AB1E6D" w:rsidR="00752922" w:rsidRPr="00C54880" w:rsidRDefault="00F0312C" w:rsidP="00752922">
            <w:pPr>
              <w:pStyle w:val="AssignmentsLevel1"/>
              <w:numPr>
                <w:ilvl w:val="0"/>
                <w:numId w:val="20"/>
              </w:numPr>
              <w:ind w:left="420"/>
            </w:pPr>
            <w:r>
              <w:t>T</w:t>
            </w:r>
            <w:r w:rsidR="00752922" w:rsidRPr="00C54880">
              <w:t>he mock client</w:t>
            </w:r>
            <w:r>
              <w:t>’</w:t>
            </w:r>
            <w:r w:rsidR="00752922" w:rsidRPr="00C54880">
              <w:t>s rights and responsibilities</w:t>
            </w:r>
          </w:p>
          <w:p w14:paraId="47BB25CA" w14:textId="56E14294" w:rsidR="00752922" w:rsidRPr="00C54880" w:rsidRDefault="00F0312C" w:rsidP="00752922">
            <w:pPr>
              <w:pStyle w:val="AssignmentsLevel1"/>
              <w:numPr>
                <w:ilvl w:val="0"/>
                <w:numId w:val="20"/>
              </w:numPr>
              <w:ind w:left="420"/>
            </w:pPr>
            <w:r>
              <w:t>Recording</w:t>
            </w:r>
            <w:r w:rsidRPr="00C54880">
              <w:t xml:space="preserve"> </w:t>
            </w:r>
            <w:r w:rsidR="00752922" w:rsidRPr="00C54880">
              <w:t>requirements and how confidentiality will be maintained</w:t>
            </w:r>
          </w:p>
          <w:p w14:paraId="71A58355" w14:textId="77777777" w:rsidR="00752922" w:rsidRPr="00C54880" w:rsidRDefault="00752922" w:rsidP="00752922">
            <w:pPr>
              <w:pStyle w:val="AssignmentsLevel1"/>
            </w:pPr>
          </w:p>
          <w:p w14:paraId="75AC429F" w14:textId="4CF04EC1" w:rsidR="00752922" w:rsidRPr="00C54880" w:rsidRDefault="00752922" w:rsidP="00752922">
            <w:pPr>
              <w:pStyle w:val="AssignmentsLevel1"/>
            </w:pPr>
            <w:r w:rsidRPr="00C54880">
              <w:t xml:space="preserve">Each session must end with the mock client signing the </w:t>
            </w:r>
            <w:r w:rsidRPr="004E2F73">
              <w:t>Informed Consent</w:t>
            </w:r>
            <w:r w:rsidRPr="00C54880">
              <w:rPr>
                <w:i/>
              </w:rPr>
              <w:t xml:space="preserve"> </w:t>
            </w:r>
            <w:r w:rsidRPr="00C54880">
              <w:t>form.</w:t>
            </w:r>
          </w:p>
          <w:p w14:paraId="6C84B995" w14:textId="77777777" w:rsidR="00752922" w:rsidRPr="00C54880" w:rsidRDefault="00752922" w:rsidP="00752922">
            <w:pPr>
              <w:pStyle w:val="AssignmentsLevel1"/>
            </w:pPr>
          </w:p>
          <w:p w14:paraId="69A4FC7E" w14:textId="0F0920FB" w:rsidR="00752922" w:rsidRPr="00C54880" w:rsidRDefault="00752922" w:rsidP="00752922">
            <w:pPr>
              <w:pStyle w:val="AssignmentsLevel1"/>
            </w:pPr>
            <w:r w:rsidRPr="00D42F98">
              <w:rPr>
                <w:b/>
              </w:rPr>
              <w:t>Choose</w:t>
            </w:r>
            <w:r w:rsidRPr="00C54880">
              <w:t xml:space="preserve"> one of the three mock sessions to </w:t>
            </w:r>
            <w:r w:rsidR="00F0312C">
              <w:t>record</w:t>
            </w:r>
            <w:r w:rsidRPr="00C54880">
              <w:t xml:space="preserve"> using a smartphone camera set to video mode</w:t>
            </w:r>
            <w:r w:rsidR="00F0312C">
              <w:t>,</w:t>
            </w:r>
            <w:r w:rsidRPr="00C54880">
              <w:t xml:space="preserve"> or a webcam</w:t>
            </w:r>
            <w:r w:rsidR="00F0312C">
              <w:t xml:space="preserve"> and </w:t>
            </w:r>
            <w:r w:rsidRPr="00C54880">
              <w:t xml:space="preserve">microphone. </w:t>
            </w:r>
          </w:p>
          <w:p w14:paraId="79774C08" w14:textId="77777777" w:rsidR="00752922" w:rsidRPr="00C54880" w:rsidRDefault="00752922" w:rsidP="00752922">
            <w:pPr>
              <w:pStyle w:val="AssignmentsLevel1"/>
            </w:pPr>
          </w:p>
          <w:p w14:paraId="43786D7F" w14:textId="02159FD1" w:rsidR="00752922" w:rsidRPr="00545DAC" w:rsidRDefault="00752922" w:rsidP="00752922">
            <w:r>
              <w:rPr>
                <w:rStyle w:val="CommentReference"/>
                <w:sz w:val="24"/>
              </w:rPr>
              <w:t>W</w:t>
            </w:r>
            <w:r w:rsidRPr="00545DAC">
              <w:t>hat you need to do to prepare to record this video:</w:t>
            </w:r>
          </w:p>
          <w:p w14:paraId="7E0D8BAE" w14:textId="77777777" w:rsidR="00752922" w:rsidRPr="00545DAC" w:rsidRDefault="00752922" w:rsidP="00752922"/>
          <w:p w14:paraId="7410EADA" w14:textId="05C389B7" w:rsidR="00752922" w:rsidRDefault="00752922" w:rsidP="004E2F73">
            <w:pPr>
              <w:pStyle w:val="AssignmentsLevel2"/>
            </w:pPr>
            <w:r w:rsidRPr="00545DAC">
              <w:t xml:space="preserve">Do not script this out! Scripting it out will make the process much more difficult. </w:t>
            </w:r>
            <w:r w:rsidR="0013143D">
              <w:t>Y</w:t>
            </w:r>
            <w:r w:rsidRPr="00545DAC">
              <w:t>our skill development</w:t>
            </w:r>
            <w:r w:rsidR="0013143D">
              <w:t xml:space="preserve"> should be on display</w:t>
            </w:r>
            <w:r w:rsidRPr="00545DAC">
              <w:t xml:space="preserve">.  </w:t>
            </w:r>
          </w:p>
          <w:p w14:paraId="695D0E5E" w14:textId="152B93A9" w:rsidR="00752922" w:rsidRDefault="00752922" w:rsidP="0086068D">
            <w:pPr>
              <w:pStyle w:val="AssignmentsLevel2"/>
            </w:pPr>
            <w:r w:rsidRPr="00545DAC">
              <w:lastRenderedPageBreak/>
              <w:t>Do not have papers or writing materials in your possession during the mock session.</w:t>
            </w:r>
          </w:p>
          <w:p w14:paraId="48A5649F" w14:textId="482699B5" w:rsidR="00752922" w:rsidRPr="00545DAC" w:rsidRDefault="00752922" w:rsidP="0086068D">
            <w:pPr>
              <w:pStyle w:val="AssignmentsLevel2"/>
            </w:pPr>
            <w:r w:rsidRPr="00545DAC">
              <w:t>Find three individuals who are willing to be a role</w:t>
            </w:r>
            <w:r w:rsidR="0013143D">
              <w:t>-</w:t>
            </w:r>
            <w:r w:rsidRPr="00545DAC">
              <w:t xml:space="preserve">play client. The best person to use would be an acquaintance or a friend of a friend. </w:t>
            </w:r>
            <w:r w:rsidR="0013143D">
              <w:t xml:space="preserve">It is </w:t>
            </w:r>
            <w:r w:rsidRPr="00545DAC">
              <w:t>strongly suggest</w:t>
            </w:r>
            <w:r w:rsidR="0013143D">
              <w:t>ed</w:t>
            </w:r>
            <w:r w:rsidRPr="00545DAC">
              <w:t xml:space="preserve"> </w:t>
            </w:r>
            <w:r w:rsidR="0013143D">
              <w:t xml:space="preserve">that </w:t>
            </w:r>
            <w:r w:rsidRPr="00545DAC">
              <w:t>you do not use a family member or a close friend</w:t>
            </w:r>
            <w:r w:rsidR="0013143D">
              <w:t>,</w:t>
            </w:r>
            <w:r w:rsidRPr="00545DAC">
              <w:t xml:space="preserve"> as they will be more guarded and less spontaneous, making the role</w:t>
            </w:r>
            <w:r w:rsidR="0013143D">
              <w:t>-</w:t>
            </w:r>
            <w:r w:rsidRPr="00545DAC">
              <w:t>play harder for you.</w:t>
            </w:r>
          </w:p>
          <w:p w14:paraId="0C120E6B" w14:textId="3073C9BB" w:rsidR="00752922" w:rsidRDefault="00752922" w:rsidP="0086068D">
            <w:pPr>
              <w:pStyle w:val="AssignmentsLevel2"/>
            </w:pPr>
            <w:r w:rsidRPr="00545DAC">
              <w:t>Practice the skills required until you feel okay using the conditions before recording the session. Remember, you will never feel 100% ready. If you get to feeling</w:t>
            </w:r>
            <w:r w:rsidR="0013143D">
              <w:t xml:space="preserve"> about</w:t>
            </w:r>
            <w:r w:rsidRPr="00545DAC">
              <w:t xml:space="preserve"> 60% ready, that is enough.  </w:t>
            </w:r>
          </w:p>
          <w:p w14:paraId="70ACBC13" w14:textId="0F532022" w:rsidR="00752922" w:rsidRDefault="00752922" w:rsidP="0086068D">
            <w:pPr>
              <w:pStyle w:val="AssignmentsLevel2"/>
            </w:pPr>
            <w:r w:rsidRPr="00545DAC">
              <w:t>Do your best</w:t>
            </w:r>
            <w:r w:rsidR="0013143D">
              <w:t>,</w:t>
            </w:r>
            <w:r w:rsidRPr="00545DAC">
              <w:t xml:space="preserve"> and do not fret. You are learning</w:t>
            </w:r>
            <w:r w:rsidR="0013143D">
              <w:t>,</w:t>
            </w:r>
            <w:r w:rsidRPr="00545DAC">
              <w:t xml:space="preserve"> and now is the time to make any mistakes</w:t>
            </w:r>
            <w:r w:rsidRPr="00234A9D">
              <w:t>!</w:t>
            </w:r>
          </w:p>
          <w:p w14:paraId="2806CB48" w14:textId="2AD7E432" w:rsidR="008E763E" w:rsidRDefault="008E763E" w:rsidP="00752922">
            <w:pPr>
              <w:pStyle w:val="AssignmentsLevel1"/>
            </w:pPr>
          </w:p>
          <w:p w14:paraId="77934B5A" w14:textId="34616AD6" w:rsidR="008E763E" w:rsidRPr="00C54880" w:rsidRDefault="008E763E" w:rsidP="008E763E">
            <w:pPr>
              <w:rPr>
                <w:rFonts w:cs="Arial"/>
              </w:rPr>
            </w:pPr>
            <w:r w:rsidRPr="00C54880">
              <w:rPr>
                <w:rFonts w:cs="Arial"/>
                <w:b/>
              </w:rPr>
              <w:t>Upload</w:t>
            </w:r>
            <w:r w:rsidRPr="00C54880">
              <w:rPr>
                <w:rFonts w:cs="Arial"/>
              </w:rPr>
              <w:t xml:space="preserve"> the </w:t>
            </w:r>
            <w:r>
              <w:rPr>
                <w:rFonts w:cs="Arial"/>
              </w:rPr>
              <w:t xml:space="preserve">informed consent </w:t>
            </w:r>
            <w:r w:rsidRPr="00C54880">
              <w:rPr>
                <w:rFonts w:cs="Arial"/>
              </w:rPr>
              <w:t>mock counseling session to your YouTube channel. Make sure your channel is set to private and only shared with your instructor and assigned group members.</w:t>
            </w:r>
          </w:p>
          <w:p w14:paraId="3800DD68" w14:textId="4AC8CF89" w:rsidR="00752922" w:rsidRPr="00C54880" w:rsidRDefault="00752922" w:rsidP="00752922">
            <w:pPr>
              <w:pStyle w:val="AssignmentsLevel1"/>
              <w:rPr>
                <w:b/>
              </w:rPr>
            </w:pPr>
          </w:p>
          <w:p w14:paraId="143AB2EE" w14:textId="79AF6E8A" w:rsidR="00752922" w:rsidRPr="00C54880" w:rsidRDefault="00752922" w:rsidP="00752922">
            <w:pPr>
              <w:pStyle w:val="AssignmentsLevel1"/>
            </w:pPr>
            <w:r w:rsidRPr="00C54880">
              <w:rPr>
                <w:b/>
              </w:rPr>
              <w:t>Reflect</w:t>
            </w:r>
            <w:r w:rsidRPr="00C54880">
              <w:t xml:space="preserve"> on your ability to explain informed consent to your client and</w:t>
            </w:r>
            <w:r w:rsidRPr="00C54880">
              <w:rPr>
                <w:b/>
              </w:rPr>
              <w:t xml:space="preserve"> </w:t>
            </w:r>
            <w:r w:rsidRPr="00C54880">
              <w:t xml:space="preserve">the </w:t>
            </w:r>
            <w:r w:rsidR="0013143D">
              <w:t>recording</w:t>
            </w:r>
            <w:r w:rsidR="0013143D" w:rsidRPr="00C54880">
              <w:t xml:space="preserve"> </w:t>
            </w:r>
            <w:r w:rsidRPr="00C54880">
              <w:t xml:space="preserve">process. </w:t>
            </w:r>
          </w:p>
          <w:p w14:paraId="2AEF0744" w14:textId="77777777" w:rsidR="00752922" w:rsidRPr="00C54880" w:rsidRDefault="00752922" w:rsidP="00752922">
            <w:pPr>
              <w:pStyle w:val="AssignmentsLevel1"/>
              <w:rPr>
                <w:b/>
              </w:rPr>
            </w:pPr>
          </w:p>
          <w:p w14:paraId="182D1177" w14:textId="1E04B44F" w:rsidR="00752922" w:rsidRDefault="00752922" w:rsidP="00752922">
            <w:pPr>
              <w:pStyle w:val="AssignmentsLevel1"/>
              <w:rPr>
                <w:b/>
              </w:rPr>
            </w:pPr>
            <w:r w:rsidRPr="00C54880">
              <w:rPr>
                <w:b/>
              </w:rPr>
              <w:t xml:space="preserve">Write </w:t>
            </w:r>
            <w:r w:rsidRPr="00C54880">
              <w:t>a 750- to 1</w:t>
            </w:r>
            <w:r w:rsidR="0013143D">
              <w:t>,</w:t>
            </w:r>
            <w:r w:rsidRPr="00C54880">
              <w:t>000-word reflective critical analysis that addresses</w:t>
            </w:r>
            <w:r w:rsidRPr="00C54880">
              <w:rPr>
                <w:b/>
              </w:rPr>
              <w:t xml:space="preserve"> </w:t>
            </w:r>
            <w:r w:rsidRPr="00C54880">
              <w:t>the following questions:</w:t>
            </w:r>
            <w:r w:rsidRPr="00C54880">
              <w:rPr>
                <w:b/>
              </w:rPr>
              <w:t xml:space="preserve"> </w:t>
            </w:r>
          </w:p>
          <w:p w14:paraId="3585FA04" w14:textId="77777777" w:rsidR="0013143D" w:rsidRPr="00C54880" w:rsidRDefault="0013143D" w:rsidP="00752922">
            <w:pPr>
              <w:pStyle w:val="AssignmentsLevel1"/>
            </w:pPr>
          </w:p>
          <w:p w14:paraId="1403C751" w14:textId="77777777" w:rsidR="00752922" w:rsidRPr="00C54880" w:rsidRDefault="00752922" w:rsidP="0086068D">
            <w:pPr>
              <w:pStyle w:val="AssignmentsLevel2"/>
            </w:pPr>
            <w:r w:rsidRPr="00C54880">
              <w:t>What do you think you did well?</w:t>
            </w:r>
          </w:p>
          <w:p w14:paraId="70023408" w14:textId="77777777" w:rsidR="00752922" w:rsidRPr="00C54880" w:rsidRDefault="00752922" w:rsidP="0086068D">
            <w:pPr>
              <w:pStyle w:val="AssignmentsLevel2"/>
            </w:pPr>
            <w:r w:rsidRPr="00C54880">
              <w:t>What did you think you could have done better?</w:t>
            </w:r>
          </w:p>
          <w:p w14:paraId="1F930D4C" w14:textId="77777777" w:rsidR="00752922" w:rsidRPr="00C54880" w:rsidRDefault="00752922" w:rsidP="0086068D">
            <w:pPr>
              <w:pStyle w:val="AssignmentsLevel2"/>
            </w:pPr>
            <w:r w:rsidRPr="00C54880">
              <w:t>What is your evaluation of your overall style?</w:t>
            </w:r>
          </w:p>
          <w:p w14:paraId="6771CFC9" w14:textId="77777777" w:rsidR="00752922" w:rsidRPr="00C54880" w:rsidRDefault="00752922" w:rsidP="0086068D">
            <w:pPr>
              <w:pStyle w:val="AssignmentsLevel2"/>
            </w:pPr>
            <w:r w:rsidRPr="00C54880">
              <w:t>Does the session flow?</w:t>
            </w:r>
          </w:p>
          <w:p w14:paraId="143D2E2F" w14:textId="77777777" w:rsidR="00752922" w:rsidRPr="00C54880" w:rsidRDefault="00752922" w:rsidP="0086068D">
            <w:pPr>
              <w:pStyle w:val="AssignmentsLevel2"/>
            </w:pPr>
            <w:r w:rsidRPr="00C54880">
              <w:t>What did you learn?</w:t>
            </w:r>
          </w:p>
          <w:p w14:paraId="0A218497" w14:textId="77777777" w:rsidR="00752922" w:rsidRPr="00C54880" w:rsidRDefault="00752922" w:rsidP="0086068D">
            <w:pPr>
              <w:pStyle w:val="AssignmentsLevel2"/>
            </w:pPr>
            <w:r w:rsidRPr="00C54880">
              <w:t>What do you want to learn more about?</w:t>
            </w:r>
          </w:p>
          <w:p w14:paraId="24BE55BB" w14:textId="3633EDFF" w:rsidR="008E763E" w:rsidRDefault="008E763E" w:rsidP="00752922">
            <w:pPr>
              <w:pStyle w:val="AssignmentsLevel1"/>
              <w:rPr>
                <w:b/>
              </w:rPr>
            </w:pPr>
          </w:p>
          <w:p w14:paraId="43609599" w14:textId="64CCED74" w:rsidR="00752922" w:rsidRPr="00367D95" w:rsidRDefault="00752922" w:rsidP="00752922">
            <w:pPr>
              <w:pStyle w:val="AssignmentsLevel1"/>
            </w:pPr>
            <w:r w:rsidRPr="00DC43C7">
              <w:rPr>
                <w:b/>
              </w:rPr>
              <w:t xml:space="preserve">Scan </w:t>
            </w:r>
            <w:r>
              <w:t>the signed consent form for the recorded session</w:t>
            </w:r>
            <w:r w:rsidRPr="00367D95">
              <w:t>.</w:t>
            </w:r>
          </w:p>
          <w:p w14:paraId="541741D3" w14:textId="77777777" w:rsidR="00752922" w:rsidRDefault="00752922" w:rsidP="00752922">
            <w:pPr>
              <w:pStyle w:val="AssignmentsLevel1"/>
              <w:rPr>
                <w:b/>
              </w:rPr>
            </w:pPr>
          </w:p>
          <w:p w14:paraId="0F94F20B" w14:textId="6C7F6C12" w:rsidR="00752922" w:rsidRPr="00C54880" w:rsidRDefault="00752922" w:rsidP="00D11335">
            <w:pPr>
              <w:pStyle w:val="AssignmentsLevel1"/>
            </w:pPr>
            <w:r w:rsidRPr="00C54880">
              <w:rPr>
                <w:b/>
              </w:rPr>
              <w:t>Submit</w:t>
            </w:r>
            <w:r w:rsidRPr="00C54880">
              <w:t xml:space="preserve"> your </w:t>
            </w:r>
            <w:r w:rsidR="005A4669">
              <w:t>C</w:t>
            </w:r>
            <w:r>
              <w:t xml:space="preserve">ritique </w:t>
            </w:r>
            <w:r w:rsidR="005A4669">
              <w:t xml:space="preserve">Paper </w:t>
            </w:r>
            <w:r>
              <w:t>with</w:t>
            </w:r>
            <w:r w:rsidRPr="00C54880">
              <w:t xml:space="preserve"> the link to your YouTube video</w:t>
            </w:r>
            <w:r>
              <w:t xml:space="preserve"> and the signed informed consent form</w:t>
            </w:r>
            <w:r w:rsidR="00D11335">
              <w:t xml:space="preserve"> by 11:59 PM</w:t>
            </w:r>
            <w:r w:rsidRPr="00C54880">
              <w:t xml:space="preserve"> (Eastern time) on Sunday.</w:t>
            </w:r>
          </w:p>
        </w:tc>
        <w:tc>
          <w:tcPr>
            <w:tcW w:w="1440" w:type="dxa"/>
          </w:tcPr>
          <w:p w14:paraId="60165AB3" w14:textId="2F2DEC92" w:rsidR="00752922" w:rsidRPr="00C54880" w:rsidRDefault="00752922" w:rsidP="00752922">
            <w:pPr>
              <w:tabs>
                <w:tab w:val="left" w:pos="2329"/>
              </w:tabs>
              <w:rPr>
                <w:rFonts w:cs="Arial"/>
                <w:szCs w:val="20"/>
              </w:rPr>
            </w:pPr>
            <w:r w:rsidRPr="00C54880">
              <w:rPr>
                <w:rFonts w:cs="Arial"/>
                <w:szCs w:val="20"/>
              </w:rPr>
              <w:lastRenderedPageBreak/>
              <w:t>1.3</w:t>
            </w:r>
          </w:p>
        </w:tc>
        <w:tc>
          <w:tcPr>
            <w:tcW w:w="1440" w:type="dxa"/>
          </w:tcPr>
          <w:p w14:paraId="40C559FF" w14:textId="52299F61" w:rsidR="00752922" w:rsidRPr="00C54880" w:rsidRDefault="00752922" w:rsidP="00752922">
            <w:pPr>
              <w:rPr>
                <w:rFonts w:cs="Arial"/>
              </w:rPr>
            </w:pPr>
            <w:r w:rsidRPr="00C54880">
              <w:rPr>
                <w:rFonts w:cs="Arial"/>
              </w:rPr>
              <w:t xml:space="preserve">Video Presentation &amp; critique paper: one private post = </w:t>
            </w:r>
            <w:r w:rsidRPr="00C54880">
              <w:rPr>
                <w:rFonts w:cs="Arial"/>
                <w:b/>
              </w:rPr>
              <w:t>2 hours</w:t>
            </w:r>
          </w:p>
          <w:p w14:paraId="54A26289" w14:textId="78283169" w:rsidR="00752922" w:rsidRPr="00C54880" w:rsidRDefault="00752922" w:rsidP="00752922">
            <w:pPr>
              <w:tabs>
                <w:tab w:val="left" w:pos="2329"/>
              </w:tabs>
              <w:rPr>
                <w:rFonts w:cs="Arial"/>
                <w:szCs w:val="20"/>
              </w:rPr>
            </w:pPr>
          </w:p>
        </w:tc>
      </w:tr>
      <w:tr w:rsidR="00752922" w:rsidRPr="00C54880" w14:paraId="55ABB741" w14:textId="77777777" w:rsidTr="5DF8CA7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752922" w:rsidRPr="00C54880" w:rsidRDefault="00752922" w:rsidP="00752922">
            <w:pPr>
              <w:tabs>
                <w:tab w:val="left" w:pos="2329"/>
              </w:tabs>
              <w:rPr>
                <w:rFonts w:cs="Arial"/>
                <w:b/>
                <w:szCs w:val="20"/>
              </w:rPr>
            </w:pPr>
            <w:r w:rsidRPr="00C5488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752922" w:rsidRPr="00C54880" w:rsidRDefault="00752922" w:rsidP="0075292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752922" w:rsidRPr="00C54880" w:rsidRDefault="00752922" w:rsidP="00752922">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7578F69" w:rsidR="00752922" w:rsidRPr="00C54880" w:rsidRDefault="00752922" w:rsidP="00752922">
            <w:pPr>
              <w:tabs>
                <w:tab w:val="left" w:pos="2329"/>
              </w:tabs>
              <w:rPr>
                <w:rFonts w:cs="Arial"/>
                <w:b/>
                <w:szCs w:val="20"/>
              </w:rPr>
            </w:pPr>
            <w:r w:rsidRPr="00C54880">
              <w:rPr>
                <w:rFonts w:cs="Arial"/>
                <w:b/>
                <w:szCs w:val="20"/>
              </w:rPr>
              <w:t>8.5 hours</w:t>
            </w:r>
          </w:p>
        </w:tc>
      </w:tr>
    </w:tbl>
    <w:p w14:paraId="401955EB" w14:textId="77777777" w:rsidR="006324AB" w:rsidRPr="00C54880" w:rsidRDefault="006324AB" w:rsidP="00100350">
      <w:pPr>
        <w:tabs>
          <w:tab w:val="left" w:pos="360"/>
        </w:tabs>
        <w:spacing w:before="60" w:after="60"/>
        <w:rPr>
          <w:rFonts w:cs="Arial"/>
          <w:szCs w:val="20"/>
        </w:rPr>
      </w:pPr>
    </w:p>
    <w:p w14:paraId="115C8BCB" w14:textId="3C51630B" w:rsidR="008867EB" w:rsidRPr="00C54880" w:rsidRDefault="002650B8" w:rsidP="0020635A">
      <w:pPr>
        <w:pStyle w:val="Heading1"/>
      </w:pPr>
      <w:r w:rsidRPr="00C54880">
        <w:t>Faculty Note</w:t>
      </w:r>
      <w:r w:rsidR="005344A9" w:rsidRPr="00C54880">
        <w:t>s</w:t>
      </w:r>
      <w:bookmarkStart w:id="4" w:name="weektwo"/>
      <w:bookmarkEnd w:id="4"/>
    </w:p>
    <w:p w14:paraId="397B08F2" w14:textId="50AB11E2" w:rsidR="00EA005F" w:rsidRPr="00C54880" w:rsidRDefault="00EA005F" w:rsidP="005344A9">
      <w:pPr>
        <w:rPr>
          <w:rFonts w:cs="Arial"/>
        </w:rPr>
      </w:pPr>
    </w:p>
    <w:p w14:paraId="18EC642F" w14:textId="77777777" w:rsidR="008B6C2A" w:rsidRDefault="008B6C2A" w:rsidP="008B6C2A">
      <w:pPr>
        <w:pStyle w:val="AssignmentsLevel1"/>
        <w:rPr>
          <w:b/>
          <w:bCs/>
          <w:u w:val="single"/>
        </w:rPr>
      </w:pPr>
      <w:r w:rsidRPr="00CA341D">
        <w:rPr>
          <w:b/>
          <w:bCs/>
          <w:u w:val="single"/>
        </w:rPr>
        <w:t>Course Setup</w:t>
      </w:r>
    </w:p>
    <w:p w14:paraId="3FCC1C5E" w14:textId="77777777" w:rsidR="008B6C2A" w:rsidRDefault="008B6C2A" w:rsidP="008B6C2A">
      <w:pPr>
        <w:pStyle w:val="AssignmentsLevel1"/>
        <w:rPr>
          <w:b/>
          <w:bCs/>
          <w:u w:val="single"/>
        </w:rPr>
      </w:pPr>
    </w:p>
    <w:p w14:paraId="14690BF5" w14:textId="77777777" w:rsidR="008B6C2A" w:rsidRPr="00F235B7" w:rsidRDefault="008B6C2A" w:rsidP="008B6C2A">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05D46427" w14:textId="77777777" w:rsidR="008B6C2A" w:rsidRDefault="008B6C2A" w:rsidP="005344A9">
      <w:pPr>
        <w:rPr>
          <w:rFonts w:cs="Arial"/>
          <w:b/>
        </w:rPr>
      </w:pPr>
    </w:p>
    <w:p w14:paraId="7BD17023" w14:textId="77777777" w:rsidR="005C18C1" w:rsidRDefault="005C18C1" w:rsidP="005C18C1">
      <w:pPr>
        <w:rPr>
          <w:rFonts w:cs="Arial"/>
          <w:b/>
        </w:rPr>
      </w:pPr>
    </w:p>
    <w:p w14:paraId="65B2000C" w14:textId="42A0DAAC" w:rsidR="009F0A5D" w:rsidRPr="007771E8" w:rsidRDefault="5DF8CA7F" w:rsidP="009F0A5D">
      <w:pPr>
        <w:pStyle w:val="AssignmentsLevel1"/>
        <w:rPr>
          <w:highlight w:val="yellow"/>
        </w:rPr>
      </w:pPr>
      <w:r w:rsidRPr="5DF8CA7F">
        <w:rPr>
          <w:b/>
          <w:bCs/>
        </w:rPr>
        <w:t xml:space="preserve">Discussion Forums </w:t>
      </w:r>
      <w:r>
        <w:t>(not including the small-group peer review discussions):</w:t>
      </w:r>
      <w:r w:rsidRPr="5DF8CA7F">
        <w:rPr>
          <w:b/>
          <w:bCs/>
        </w:rPr>
        <w:t xml:space="preserve">: </w:t>
      </w:r>
      <w:r>
        <w:t xml:space="preserve">To create a deeper level of discussion, each Friday post a starter thread labelled </w:t>
      </w:r>
      <w:r w:rsidRPr="5DF8CA7F">
        <w:rPr>
          <w:i/>
          <w:iCs/>
        </w:rPr>
        <w:t>Feedback</w:t>
      </w:r>
      <w:r>
        <w:t xml:space="preserve"> in each discussion forum. This will ensure that feedback provided by students to their classmates will appear in one discussion thread as opposed to single discussions occurring in isolation.  The following directions should be added to the Feedback discussion starter thread:</w:t>
      </w:r>
    </w:p>
    <w:p w14:paraId="78B8B4BB" w14:textId="77777777" w:rsidR="009F0A5D" w:rsidRPr="007771E8" w:rsidRDefault="009F0A5D" w:rsidP="009F0A5D">
      <w:pPr>
        <w:pStyle w:val="AssignmentsLevel1"/>
        <w:rPr>
          <w:highlight w:val="yellow"/>
        </w:rPr>
      </w:pPr>
    </w:p>
    <w:p w14:paraId="60FA6B1C" w14:textId="77777777" w:rsidR="009F0A5D" w:rsidRPr="007771E8" w:rsidRDefault="5DF8CA7F" w:rsidP="5DF8CA7F">
      <w:pPr>
        <w:tabs>
          <w:tab w:val="left" w:pos="2329"/>
        </w:tabs>
        <w:ind w:left="720"/>
        <w:rPr>
          <w:rFonts w:eastAsia="Arial" w:cs="Arial"/>
        </w:rPr>
      </w:pPr>
      <w:r>
        <w:t xml:space="preserve">Click </w:t>
      </w:r>
      <w:r w:rsidRPr="5DF8CA7F">
        <w:rPr>
          <w:i/>
          <w:iCs/>
        </w:rPr>
        <w:t>Reply</w:t>
      </w:r>
      <w:r>
        <w:t xml:space="preserve"> to add your feedback, replies, and commentary</w:t>
      </w:r>
    </w:p>
    <w:p w14:paraId="01EBF0B6" w14:textId="77777777" w:rsidR="009F0A5D" w:rsidRPr="007771E8" w:rsidRDefault="009F0A5D" w:rsidP="5DF8CA7F">
      <w:pPr>
        <w:tabs>
          <w:tab w:val="left" w:pos="2329"/>
        </w:tabs>
        <w:rPr>
          <w:rFonts w:eastAsia="Arial" w:cs="Arial"/>
        </w:rPr>
      </w:pPr>
    </w:p>
    <w:p w14:paraId="537E19EF" w14:textId="77777777" w:rsidR="009F0A5D" w:rsidRPr="007771E8" w:rsidRDefault="5DF8CA7F" w:rsidP="5DF8CA7F">
      <w:pPr>
        <w:rPr>
          <w:rFonts w:eastAsia="Arial" w:cs="Arial"/>
        </w:rPr>
      </w:pPr>
      <w:r>
        <w:t>At the start of the course, post the following announcement to students letting them know to post to the starter thread for their responses to classmates:</w:t>
      </w:r>
    </w:p>
    <w:p w14:paraId="27B5B8ED" w14:textId="77777777" w:rsidR="009F0A5D" w:rsidRPr="007771E8" w:rsidRDefault="5DF8CA7F" w:rsidP="5DF8CA7F">
      <w:pPr>
        <w:rPr>
          <w:rFonts w:eastAsia="Arial" w:cs="Arial"/>
        </w:rPr>
      </w:pPr>
      <w:r w:rsidRPr="5DF8CA7F">
        <w:rPr>
          <w:rFonts w:eastAsia="Arial" w:cs="Arial"/>
        </w:rPr>
        <w:t xml:space="preserve"> </w:t>
      </w:r>
    </w:p>
    <w:p w14:paraId="01841113" w14:textId="77777777" w:rsidR="009F0A5D" w:rsidRPr="007771E8" w:rsidRDefault="5DF8CA7F" w:rsidP="5DF8CA7F">
      <w:pPr>
        <w:ind w:left="720"/>
        <w:rPr>
          <w:rFonts w:eastAsia="Arial" w:cs="Arial"/>
        </w:rPr>
      </w:pPr>
      <w:r w:rsidRPr="5DF8CA7F">
        <w:rPr>
          <w:b/>
          <w:bCs/>
        </w:rPr>
        <w:t>Announcement</w:t>
      </w:r>
      <w:r>
        <w:t>: Additional Discussion Question information</w:t>
      </w:r>
    </w:p>
    <w:p w14:paraId="428FC97D" w14:textId="77777777" w:rsidR="009F0A5D" w:rsidRPr="007771E8" w:rsidRDefault="009F0A5D" w:rsidP="5DF8CA7F">
      <w:pPr>
        <w:ind w:left="720"/>
        <w:rPr>
          <w:rFonts w:eastAsia="Arial" w:cs="Arial"/>
        </w:rPr>
      </w:pPr>
    </w:p>
    <w:p w14:paraId="2131941C" w14:textId="77777777" w:rsidR="009F0A5D" w:rsidRPr="007771E8" w:rsidRDefault="5DF8CA7F" w:rsidP="5DF8CA7F">
      <w:pPr>
        <w:ind w:left="720"/>
        <w:rPr>
          <w:rFonts w:eastAsia="Arial" w:cs="Arial"/>
        </w:rPr>
      </w:pPr>
      <w:r>
        <w:t>Class,</w:t>
      </w:r>
    </w:p>
    <w:p w14:paraId="060BB0FF" w14:textId="77777777" w:rsidR="009F0A5D" w:rsidRPr="007771E8" w:rsidRDefault="5DF8CA7F" w:rsidP="5DF8CA7F">
      <w:pPr>
        <w:ind w:left="720"/>
        <w:rPr>
          <w:rFonts w:eastAsia="Arial" w:cs="Arial"/>
        </w:rPr>
      </w:pPr>
      <w:r w:rsidRPr="5DF8CA7F">
        <w:rPr>
          <w:rFonts w:eastAsia="Arial" w:cs="Arial"/>
        </w:rPr>
        <w:t xml:space="preserve"> </w:t>
      </w:r>
    </w:p>
    <w:p w14:paraId="0991CA4E" w14:textId="77777777" w:rsidR="009F0A5D" w:rsidRPr="001A2B42" w:rsidRDefault="5DF8CA7F" w:rsidP="5DF8CA7F">
      <w:pPr>
        <w:ind w:left="720"/>
        <w:rPr>
          <w:rFonts w:eastAsia="Arial" w:cs="Arial"/>
        </w:rPr>
      </w:pPr>
      <w:r>
        <w:t>You will post your initial discussion post in the discussion forum.  To create a deeper level of discussion amongst ourselves, I will be posting a discussion starter thread each Friday for you to post your required responses to your classmates.</w:t>
      </w:r>
    </w:p>
    <w:p w14:paraId="5ED8B30E" w14:textId="19DD5436" w:rsidR="00DB1248" w:rsidRDefault="00DB1248" w:rsidP="005344A9">
      <w:pPr>
        <w:rPr>
          <w:rFonts w:cs="Arial"/>
          <w:b/>
        </w:rPr>
      </w:pPr>
    </w:p>
    <w:p w14:paraId="7A6732BF" w14:textId="799E6D04" w:rsidR="00E75D87" w:rsidRPr="00C54880" w:rsidRDefault="00E75D87" w:rsidP="002522B3">
      <w:pPr>
        <w:pStyle w:val="AssignmentsLevel1"/>
        <w:rPr>
          <w:b/>
        </w:rPr>
      </w:pPr>
    </w:p>
    <w:p w14:paraId="4C12DFF9" w14:textId="0A4FEAA6" w:rsidR="00C11A5E" w:rsidRPr="00C54880" w:rsidRDefault="00C11A5E" w:rsidP="002522B3">
      <w:pPr>
        <w:pStyle w:val="AssignmentsLevel1"/>
      </w:pPr>
      <w:r w:rsidRPr="00C54880">
        <w:rPr>
          <w:b/>
        </w:rPr>
        <w:t>Adobe Connect:</w:t>
      </w:r>
      <w:r w:rsidRPr="00C54880">
        <w:t xml:space="preserve"> Students should post any questions or comments they have to the Announcement forum. The instructor can then </w:t>
      </w:r>
      <w:r w:rsidR="008561BC" w:rsidRPr="00C54880">
        <w:t xml:space="preserve">use </w:t>
      </w:r>
      <w:r w:rsidRPr="00C54880">
        <w:t xml:space="preserve">those questions that come up in the first part of the week to tailor the live Adobe Connect class session that would be scheduled toward the later part of the week. That 1-hour synchronous session will allow students the opportunity to go over any questions they had </w:t>
      </w:r>
      <w:r w:rsidR="008561BC" w:rsidRPr="00C54880">
        <w:t xml:space="preserve">on </w:t>
      </w:r>
      <w:r w:rsidRPr="00C54880">
        <w:t>the homework and clarify any misconceptions they have about the course content. All Adobe Connect sessions should be recorded and a link to the recording posted to the course page so any student who misses the session can review it later in the week.</w:t>
      </w:r>
    </w:p>
    <w:p w14:paraId="0B272BCD" w14:textId="77777777" w:rsidR="00C11A5E" w:rsidRPr="00C54880" w:rsidRDefault="00C11A5E" w:rsidP="002522B3">
      <w:pPr>
        <w:pStyle w:val="AssignmentsLevel1"/>
      </w:pPr>
    </w:p>
    <w:p w14:paraId="0498B720" w14:textId="77777777" w:rsidR="00DC0F9A" w:rsidRDefault="00C11A5E" w:rsidP="00D30B55">
      <w:pPr>
        <w:pStyle w:val="AssignmentsLevel1"/>
      </w:pPr>
      <w:r w:rsidRPr="00C54880">
        <w:rPr>
          <w:i/>
        </w:rPr>
        <w:t>Note:</w:t>
      </w:r>
      <w:r w:rsidRPr="00C54880">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4A5CC990" w14:textId="0D25627C" w:rsidR="0079751C" w:rsidRDefault="0079751C">
      <w:pPr>
        <w:rPr>
          <w:b/>
          <w:szCs w:val="20"/>
          <w:u w:val="single"/>
        </w:rPr>
      </w:pPr>
      <w:r>
        <w:rPr>
          <w:b/>
          <w:szCs w:val="20"/>
          <w:u w:val="single"/>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C54880" w14:paraId="25E80193" w14:textId="77777777" w:rsidTr="5DF8CA7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680AF74B" w:rsidR="005B10FE" w:rsidRPr="00C54880" w:rsidRDefault="005B10FE" w:rsidP="00703907">
            <w:pPr>
              <w:pStyle w:val="WeeklyTopicHeading1"/>
            </w:pPr>
            <w:bookmarkStart w:id="5" w:name="_Toc358980895"/>
            <w:r w:rsidRPr="00C54880">
              <w:lastRenderedPageBreak/>
              <w:t xml:space="preserve">Week Two: </w:t>
            </w:r>
            <w:bookmarkEnd w:id="5"/>
            <w:r w:rsidR="009C2560" w:rsidRPr="00C54880">
              <w:t>Micro Skills Application: Basic Observation and Questioning Skills</w:t>
            </w:r>
            <w:r w:rsidR="009C2560" w:rsidRPr="00C54880" w:rsidDel="009C2560">
              <w:t xml:space="preserve"> </w:t>
            </w:r>
          </w:p>
        </w:tc>
        <w:tc>
          <w:tcPr>
            <w:tcW w:w="1440" w:type="dxa"/>
            <w:tcBorders>
              <w:left w:val="nil"/>
              <w:bottom w:val="single" w:sz="4" w:space="0" w:color="000000" w:themeColor="text1"/>
              <w:right w:val="nil"/>
            </w:tcBorders>
            <w:shd w:val="clear" w:color="auto" w:fill="BF2C37"/>
          </w:tcPr>
          <w:p w14:paraId="083D526B" w14:textId="77777777" w:rsidR="005B10FE" w:rsidRPr="00C54880"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C54880" w:rsidRDefault="005B10FE" w:rsidP="005B10FE">
            <w:pPr>
              <w:tabs>
                <w:tab w:val="left" w:pos="0"/>
                <w:tab w:val="left" w:pos="3720"/>
              </w:tabs>
              <w:outlineLvl w:val="0"/>
              <w:rPr>
                <w:rFonts w:cs="Arial"/>
                <w:color w:val="FFFFFF"/>
                <w:sz w:val="28"/>
                <w:szCs w:val="28"/>
              </w:rPr>
            </w:pPr>
          </w:p>
        </w:tc>
      </w:tr>
      <w:tr w:rsidR="00FD5474" w:rsidRPr="00C54880" w14:paraId="5E73B8A8" w14:textId="77777777" w:rsidTr="5DF8CA7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C54880" w:rsidRDefault="00FD5474" w:rsidP="005B10FE">
            <w:pPr>
              <w:tabs>
                <w:tab w:val="left" w:pos="0"/>
                <w:tab w:val="left" w:pos="3720"/>
              </w:tabs>
              <w:outlineLvl w:val="0"/>
              <w:rPr>
                <w:rFonts w:cs="Arial"/>
                <w:b/>
                <w:i/>
                <w:szCs w:val="20"/>
              </w:rPr>
            </w:pPr>
            <w:r w:rsidRPr="00C5488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C54880" w:rsidRDefault="00FD5474" w:rsidP="005B10FE">
            <w:pPr>
              <w:tabs>
                <w:tab w:val="left" w:pos="0"/>
                <w:tab w:val="left" w:pos="3720"/>
              </w:tabs>
              <w:outlineLvl w:val="0"/>
              <w:rPr>
                <w:rFonts w:cs="Arial"/>
                <w:szCs w:val="20"/>
              </w:rPr>
            </w:pPr>
            <w:r w:rsidRPr="00C54880">
              <w:rPr>
                <w:rFonts w:cs="Arial"/>
                <w:b/>
                <w:i/>
                <w:szCs w:val="20"/>
              </w:rPr>
              <w:t>Alignment</w:t>
            </w:r>
          </w:p>
        </w:tc>
      </w:tr>
      <w:tr w:rsidR="00514432" w:rsidRPr="00C54880" w14:paraId="3CF6529F" w14:textId="77777777" w:rsidTr="5DF8CA7F">
        <w:trPr>
          <w:trHeight w:val="128"/>
        </w:trPr>
        <w:tc>
          <w:tcPr>
            <w:tcW w:w="10170" w:type="dxa"/>
            <w:gridSpan w:val="2"/>
            <w:tcBorders>
              <w:top w:val="single" w:sz="4" w:space="0" w:color="000000" w:themeColor="text1"/>
              <w:bottom w:val="nil"/>
              <w:right w:val="single" w:sz="4" w:space="0" w:color="000000" w:themeColor="text1"/>
            </w:tcBorders>
            <w:tcMar>
              <w:top w:w="115" w:type="dxa"/>
              <w:left w:w="115" w:type="dxa"/>
              <w:bottom w:w="115" w:type="dxa"/>
              <w:right w:w="115" w:type="dxa"/>
            </w:tcMar>
          </w:tcPr>
          <w:p w14:paraId="5E284000" w14:textId="226D6C9B" w:rsidR="00514432" w:rsidRPr="00C54880" w:rsidRDefault="00B2343A" w:rsidP="00246010">
            <w:pPr>
              <w:pStyle w:val="ObjectiveBullet"/>
              <w:numPr>
                <w:ilvl w:val="1"/>
                <w:numId w:val="8"/>
              </w:numPr>
            </w:pPr>
            <w:r w:rsidRPr="00C54880">
              <w:t>Identify nonverbal behaviors.</w:t>
            </w:r>
          </w:p>
        </w:tc>
        <w:tc>
          <w:tcPr>
            <w:tcW w:w="2880" w:type="dxa"/>
            <w:gridSpan w:val="2"/>
            <w:tcBorders>
              <w:top w:val="single" w:sz="4" w:space="0" w:color="000000" w:themeColor="text1"/>
              <w:left w:val="single" w:sz="4" w:space="0" w:color="000000" w:themeColor="text1"/>
              <w:bottom w:val="nil"/>
            </w:tcBorders>
          </w:tcPr>
          <w:p w14:paraId="492C20E2" w14:textId="60C0AD73" w:rsidR="00514432" w:rsidRPr="00C54880" w:rsidRDefault="00C467F9" w:rsidP="005B10FE">
            <w:pPr>
              <w:tabs>
                <w:tab w:val="left" w:pos="0"/>
                <w:tab w:val="left" w:pos="3720"/>
              </w:tabs>
              <w:outlineLvl w:val="0"/>
              <w:rPr>
                <w:rFonts w:cs="Arial"/>
                <w:szCs w:val="20"/>
              </w:rPr>
            </w:pPr>
            <w:r w:rsidRPr="00C54880">
              <w:rPr>
                <w:rFonts w:cs="Arial"/>
                <w:szCs w:val="20"/>
              </w:rPr>
              <w:t>CLO</w:t>
            </w:r>
            <w:r w:rsidR="00106FBC" w:rsidRPr="00C54880">
              <w:rPr>
                <w:rFonts w:cs="Arial"/>
                <w:szCs w:val="20"/>
              </w:rPr>
              <w:t>2</w:t>
            </w:r>
          </w:p>
        </w:tc>
      </w:tr>
      <w:tr w:rsidR="00C467F9" w:rsidRPr="00C54880" w14:paraId="1871CCC3" w14:textId="77777777" w:rsidTr="5DF8CA7F">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5929FCE9" w14:textId="7B5C93BB" w:rsidR="00C467F9" w:rsidRPr="00C54880" w:rsidRDefault="00C467F9" w:rsidP="00C467F9">
            <w:pPr>
              <w:pStyle w:val="ObjectiveBullet"/>
              <w:numPr>
                <w:ilvl w:val="1"/>
                <w:numId w:val="8"/>
              </w:numPr>
            </w:pPr>
            <w:r w:rsidRPr="00C54880">
              <w:t xml:space="preserve">Demonstrate the use of </w:t>
            </w:r>
            <w:r w:rsidR="0013143D">
              <w:t>o</w:t>
            </w:r>
            <w:r w:rsidRPr="00C54880">
              <w:t xml:space="preserve">pen and </w:t>
            </w:r>
            <w:r w:rsidR="0013143D">
              <w:t>c</w:t>
            </w:r>
            <w:r w:rsidRPr="00C54880">
              <w:t>losed questioning to enhance interactions.</w:t>
            </w:r>
          </w:p>
        </w:tc>
        <w:tc>
          <w:tcPr>
            <w:tcW w:w="2880" w:type="dxa"/>
            <w:gridSpan w:val="2"/>
            <w:tcBorders>
              <w:top w:val="nil"/>
              <w:left w:val="single" w:sz="4" w:space="0" w:color="000000" w:themeColor="text1"/>
              <w:bottom w:val="nil"/>
            </w:tcBorders>
          </w:tcPr>
          <w:p w14:paraId="3AD85641" w14:textId="3EB0C697" w:rsidR="00C467F9" w:rsidRPr="00C54880" w:rsidRDefault="00106FBC" w:rsidP="00C467F9">
            <w:pPr>
              <w:tabs>
                <w:tab w:val="left" w:pos="0"/>
                <w:tab w:val="left" w:pos="3720"/>
              </w:tabs>
              <w:outlineLvl w:val="0"/>
              <w:rPr>
                <w:rFonts w:cs="Arial"/>
                <w:szCs w:val="20"/>
              </w:rPr>
            </w:pPr>
            <w:r w:rsidRPr="00C54880">
              <w:rPr>
                <w:rFonts w:cs="Arial"/>
                <w:szCs w:val="20"/>
              </w:rPr>
              <w:t>CLO2</w:t>
            </w:r>
          </w:p>
        </w:tc>
      </w:tr>
      <w:tr w:rsidR="00C467F9" w:rsidRPr="00C54880" w14:paraId="5201703F" w14:textId="77777777" w:rsidTr="5DF8CA7F">
        <w:trPr>
          <w:trHeight w:val="15"/>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F30AF59" w14:textId="4020FBBE" w:rsidR="00C467F9" w:rsidRPr="00C54880" w:rsidRDefault="00C467F9" w:rsidP="00C467F9">
            <w:pPr>
              <w:pStyle w:val="ObjectiveBullet"/>
              <w:numPr>
                <w:ilvl w:val="1"/>
                <w:numId w:val="8"/>
              </w:numPr>
            </w:pPr>
            <w:r w:rsidRPr="00C54880">
              <w:t>Apply Rogers' client-centered theory.</w:t>
            </w:r>
          </w:p>
        </w:tc>
        <w:tc>
          <w:tcPr>
            <w:tcW w:w="2880" w:type="dxa"/>
            <w:gridSpan w:val="2"/>
            <w:tcBorders>
              <w:top w:val="nil"/>
              <w:left w:val="single" w:sz="4" w:space="0" w:color="000000" w:themeColor="text1"/>
              <w:bottom w:val="nil"/>
            </w:tcBorders>
          </w:tcPr>
          <w:p w14:paraId="29C3A799" w14:textId="25F07C9F" w:rsidR="00C467F9" w:rsidRPr="00C54880" w:rsidRDefault="00C467F9" w:rsidP="00C467F9">
            <w:pPr>
              <w:tabs>
                <w:tab w:val="left" w:pos="0"/>
                <w:tab w:val="left" w:pos="3720"/>
              </w:tabs>
              <w:outlineLvl w:val="0"/>
              <w:rPr>
                <w:rFonts w:cs="Arial"/>
                <w:szCs w:val="20"/>
              </w:rPr>
            </w:pPr>
            <w:r w:rsidRPr="00C54880">
              <w:rPr>
                <w:rFonts w:cs="Arial"/>
                <w:szCs w:val="20"/>
              </w:rPr>
              <w:t>CLO</w:t>
            </w:r>
            <w:r w:rsidR="00106FBC" w:rsidRPr="00C54880">
              <w:rPr>
                <w:rFonts w:cs="Arial"/>
                <w:szCs w:val="20"/>
              </w:rPr>
              <w:t>2</w:t>
            </w:r>
          </w:p>
        </w:tc>
      </w:tr>
      <w:tr w:rsidR="00C467F9" w:rsidRPr="00C54880" w14:paraId="568C9EB4" w14:textId="77777777" w:rsidTr="5DF8CA7F">
        <w:trPr>
          <w:trHeight w:val="425"/>
        </w:trPr>
        <w:tc>
          <w:tcPr>
            <w:tcW w:w="10170" w:type="dxa"/>
            <w:gridSpan w:val="2"/>
            <w:tcBorders>
              <w:top w:val="nil"/>
              <w:bottom w:val="single" w:sz="4" w:space="0" w:color="000000" w:themeColor="text1"/>
              <w:right w:val="single" w:sz="4" w:space="0" w:color="000000" w:themeColor="text1"/>
            </w:tcBorders>
            <w:tcMar>
              <w:top w:w="115" w:type="dxa"/>
              <w:left w:w="115" w:type="dxa"/>
              <w:bottom w:w="115" w:type="dxa"/>
              <w:right w:w="115" w:type="dxa"/>
            </w:tcMar>
          </w:tcPr>
          <w:p w14:paraId="10F7C1D5" w14:textId="53B4AB21" w:rsidR="00C467F9" w:rsidRPr="00C54880" w:rsidRDefault="00B7049F" w:rsidP="00341633">
            <w:pPr>
              <w:pStyle w:val="ObjectiveBullet"/>
              <w:numPr>
                <w:ilvl w:val="1"/>
                <w:numId w:val="8"/>
              </w:numPr>
            </w:pPr>
            <w:r>
              <w:t>A</w:t>
            </w:r>
            <w:r w:rsidR="00C467F9" w:rsidRPr="00C54880">
              <w:t xml:space="preserve">pply the micro skills of </w:t>
            </w:r>
            <w:r w:rsidR="00341633">
              <w:t>observation and questioning</w:t>
            </w:r>
            <w:r w:rsidR="00C467F9" w:rsidRPr="00C54880">
              <w:t>.</w:t>
            </w:r>
          </w:p>
        </w:tc>
        <w:tc>
          <w:tcPr>
            <w:tcW w:w="2880" w:type="dxa"/>
            <w:gridSpan w:val="2"/>
            <w:tcBorders>
              <w:top w:val="nil"/>
              <w:left w:val="single" w:sz="4" w:space="0" w:color="000000" w:themeColor="text1"/>
              <w:bottom w:val="single" w:sz="4" w:space="0" w:color="000000" w:themeColor="text1"/>
            </w:tcBorders>
          </w:tcPr>
          <w:p w14:paraId="0BD3C72C" w14:textId="6DEB62E9" w:rsidR="00C467F9" w:rsidRPr="00C54880" w:rsidRDefault="00106FBC" w:rsidP="00341633">
            <w:pPr>
              <w:tabs>
                <w:tab w:val="left" w:pos="0"/>
                <w:tab w:val="left" w:pos="3720"/>
              </w:tabs>
              <w:outlineLvl w:val="0"/>
              <w:rPr>
                <w:rFonts w:cs="Arial"/>
                <w:szCs w:val="20"/>
              </w:rPr>
            </w:pPr>
            <w:r w:rsidRPr="00C54880">
              <w:rPr>
                <w:rFonts w:cs="Arial"/>
                <w:szCs w:val="20"/>
              </w:rPr>
              <w:t>CLO3, CLO4</w:t>
            </w:r>
            <w:r w:rsidR="00C467F9" w:rsidRPr="00C54880">
              <w:rPr>
                <w:rFonts w:cs="Arial"/>
                <w:szCs w:val="20"/>
              </w:rPr>
              <w:t xml:space="preserve"> </w:t>
            </w:r>
          </w:p>
        </w:tc>
      </w:tr>
      <w:tr w:rsidR="00AB01FF" w:rsidRPr="00C54880" w14:paraId="6B2625DE" w14:textId="77777777" w:rsidTr="5DF8CA7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C54880" w:rsidRDefault="00AB01FF" w:rsidP="002522B3">
            <w:pPr>
              <w:tabs>
                <w:tab w:val="left" w:pos="0"/>
                <w:tab w:val="left" w:pos="3720"/>
              </w:tabs>
              <w:outlineLvl w:val="0"/>
              <w:rPr>
                <w:rFonts w:cs="Arial"/>
                <w:i/>
                <w:szCs w:val="20"/>
              </w:rPr>
            </w:pPr>
            <w:r w:rsidRPr="00C54880">
              <w:rPr>
                <w:rFonts w:cs="Arial"/>
                <w:b/>
                <w:i/>
                <w:sz w:val="22"/>
                <w:szCs w:val="20"/>
              </w:rPr>
              <w:t>Resources, Activities, and Preparation</w:t>
            </w:r>
          </w:p>
          <w:p w14:paraId="426DE66E" w14:textId="6860CDC9" w:rsidR="00AB01FF" w:rsidRPr="00C54880" w:rsidRDefault="009D107E" w:rsidP="002522B3">
            <w:pPr>
              <w:tabs>
                <w:tab w:val="left" w:pos="0"/>
                <w:tab w:val="left" w:pos="3720"/>
              </w:tabs>
              <w:outlineLvl w:val="0"/>
              <w:rPr>
                <w:rFonts w:cs="Arial"/>
                <w:b/>
                <w:i/>
                <w:szCs w:val="20"/>
              </w:rPr>
            </w:pPr>
            <w:r w:rsidRPr="00C54880">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C54880" w:rsidRDefault="00AB01FF" w:rsidP="002522B3">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auto"/>
            </w:tcBorders>
            <w:shd w:val="clear" w:color="auto" w:fill="D8D9DA"/>
          </w:tcPr>
          <w:p w14:paraId="362CAE44" w14:textId="77777777" w:rsidR="00AB01FF" w:rsidRPr="00C54880" w:rsidRDefault="00AB01FF" w:rsidP="002522B3">
            <w:pPr>
              <w:tabs>
                <w:tab w:val="left" w:pos="0"/>
                <w:tab w:val="left" w:pos="3720"/>
              </w:tabs>
              <w:outlineLvl w:val="0"/>
              <w:rPr>
                <w:rFonts w:cs="Arial"/>
                <w:b/>
                <w:i/>
                <w:szCs w:val="20"/>
              </w:rPr>
            </w:pPr>
            <w:r w:rsidRPr="00C54880">
              <w:rPr>
                <w:rFonts w:cs="Arial"/>
                <w:b/>
                <w:i/>
                <w:szCs w:val="20"/>
              </w:rPr>
              <w:t>AIE</w:t>
            </w:r>
          </w:p>
        </w:tc>
      </w:tr>
      <w:tr w:rsidR="00AB01FF" w:rsidRPr="00C54880" w14:paraId="71AA7A0F" w14:textId="77777777" w:rsidTr="5DF8CA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F5D53F" w14:textId="77777777" w:rsidR="006B43D8" w:rsidRPr="00C54880" w:rsidRDefault="006B43D8" w:rsidP="006B43D8">
            <w:pPr>
              <w:tabs>
                <w:tab w:val="left" w:pos="2329"/>
              </w:tabs>
              <w:rPr>
                <w:rFonts w:cs="Arial"/>
                <w:b/>
                <w:szCs w:val="20"/>
              </w:rPr>
            </w:pPr>
            <w:r w:rsidRPr="00C54880">
              <w:rPr>
                <w:rFonts w:cs="Arial"/>
                <w:b/>
                <w:szCs w:val="20"/>
              </w:rPr>
              <w:t>Readings</w:t>
            </w:r>
          </w:p>
          <w:p w14:paraId="4D0293F9" w14:textId="77777777" w:rsidR="006B43D8" w:rsidRPr="00C54880" w:rsidRDefault="006B43D8" w:rsidP="006B43D8">
            <w:pPr>
              <w:tabs>
                <w:tab w:val="left" w:pos="2329"/>
              </w:tabs>
              <w:rPr>
                <w:rFonts w:cs="Arial"/>
                <w:b/>
                <w:szCs w:val="20"/>
              </w:rPr>
            </w:pPr>
          </w:p>
          <w:p w14:paraId="79A7B2C8" w14:textId="79673870" w:rsidR="00570F42" w:rsidRDefault="006B43D8" w:rsidP="006B43D8">
            <w:pPr>
              <w:pStyle w:val="AssignmentsLevel1"/>
            </w:pPr>
            <w:r w:rsidRPr="00C54880">
              <w:rPr>
                <w:b/>
              </w:rPr>
              <w:t>Read</w:t>
            </w:r>
            <w:r w:rsidRPr="00C54880">
              <w:t xml:space="preserve"> the following:</w:t>
            </w:r>
          </w:p>
          <w:p w14:paraId="07ED0E89" w14:textId="77777777" w:rsidR="0013143D" w:rsidRPr="00C54880" w:rsidRDefault="0013143D" w:rsidP="006B43D8">
            <w:pPr>
              <w:pStyle w:val="AssignmentsLevel1"/>
            </w:pPr>
          </w:p>
          <w:p w14:paraId="7A4A9492" w14:textId="553619E9" w:rsidR="006B43D8" w:rsidRPr="00C54880" w:rsidRDefault="0013143D" w:rsidP="00486F1A">
            <w:pPr>
              <w:pStyle w:val="AssignmentsLevel2"/>
            </w:pPr>
            <w:r>
              <w:t>Ch.</w:t>
            </w:r>
            <w:r w:rsidRPr="00C54880">
              <w:t xml:space="preserve"> </w:t>
            </w:r>
            <w:r w:rsidR="006B43D8" w:rsidRPr="00C54880">
              <w:t xml:space="preserve">4 </w:t>
            </w:r>
            <w:r w:rsidR="00570F42" w:rsidRPr="00C54880">
              <w:t>&amp;</w:t>
            </w:r>
            <w:r w:rsidR="002B7699" w:rsidRPr="00C54880">
              <w:t xml:space="preserve"> </w:t>
            </w:r>
            <w:r w:rsidR="006B43D8" w:rsidRPr="00C54880">
              <w:t xml:space="preserve">5 of </w:t>
            </w:r>
            <w:r w:rsidR="00B52D41" w:rsidRPr="00486F1A">
              <w:rPr>
                <w:i/>
              </w:rPr>
              <w:t>Intentional Interviewing and C</w:t>
            </w:r>
            <w:r w:rsidR="006B43D8" w:rsidRPr="00486F1A">
              <w:rPr>
                <w:i/>
              </w:rPr>
              <w:t>ounseling</w:t>
            </w:r>
          </w:p>
          <w:p w14:paraId="1A3295F5" w14:textId="77777777" w:rsidR="006B43D8" w:rsidRPr="00C54880" w:rsidRDefault="006B43D8" w:rsidP="006B43D8">
            <w:pPr>
              <w:pStyle w:val="AssignmentsLevel2"/>
              <w:numPr>
                <w:ilvl w:val="0"/>
                <w:numId w:val="0"/>
              </w:numPr>
              <w:ind w:left="360" w:hanging="360"/>
            </w:pPr>
          </w:p>
          <w:p w14:paraId="40DBD742" w14:textId="742445A7" w:rsidR="000D6206" w:rsidRPr="00C54880" w:rsidRDefault="006B43D8" w:rsidP="006B43D8">
            <w:pPr>
              <w:pStyle w:val="AssignmentsLevel1"/>
              <w:rPr>
                <w:b/>
              </w:rPr>
            </w:pPr>
            <w:r w:rsidRPr="00C54880">
              <w:rPr>
                <w:rStyle w:val="Strong"/>
                <w:color w:val="111111"/>
                <w:bdr w:val="none" w:sz="0" w:space="0" w:color="auto" w:frame="1"/>
                <w:shd w:val="clear" w:color="auto" w:fill="FFFFFF"/>
              </w:rPr>
              <w:t>Post</w:t>
            </w:r>
            <w:r w:rsidRPr="00C54880">
              <w:rPr>
                <w:rStyle w:val="apple-converted-space"/>
                <w:color w:val="111111"/>
                <w:shd w:val="clear" w:color="auto" w:fill="FFFFFF"/>
              </w:rPr>
              <w:t xml:space="preserve"> any questions, comments, or observations to share with the class in the </w:t>
            </w:r>
            <w:r w:rsidR="00087EAB">
              <w:rPr>
                <w:rStyle w:val="apple-converted-space"/>
                <w:color w:val="111111"/>
                <w:shd w:val="clear" w:color="auto" w:fill="FFFFFF"/>
              </w:rPr>
              <w:t xml:space="preserve">General </w:t>
            </w:r>
            <w:r w:rsidRPr="00C54880">
              <w:rPr>
                <w:rStyle w:val="apple-converted-space"/>
                <w:color w:val="111111"/>
                <w:shd w:val="clear" w:color="auto" w:fill="FFFFFF"/>
              </w:rPr>
              <w:t>Q &amp; A discussion forum</w:t>
            </w:r>
            <w:r w:rsidR="00D25358" w:rsidRPr="00C54880">
              <w:rPr>
                <w:rStyle w:val="apple-converted-space"/>
                <w:color w:val="111111"/>
                <w:shd w:val="clear" w:color="auto" w:fill="FFFFFF"/>
              </w:rPr>
              <w:t>.</w:t>
            </w:r>
            <w:r w:rsidRPr="00C54880">
              <w:rPr>
                <w:rStyle w:val="apple-converted-space"/>
                <w:color w:val="111111"/>
                <w:shd w:val="clear" w:color="auto" w:fill="FFFFFF"/>
              </w:rPr>
              <w:t xml:space="preserve"> </w:t>
            </w:r>
          </w:p>
        </w:tc>
        <w:tc>
          <w:tcPr>
            <w:tcW w:w="1440" w:type="dxa"/>
            <w:tcBorders>
              <w:left w:val="single" w:sz="4" w:space="0" w:color="000000" w:themeColor="text1"/>
            </w:tcBorders>
            <w:shd w:val="clear" w:color="auto" w:fill="FFFFFF" w:themeFill="background1"/>
          </w:tcPr>
          <w:p w14:paraId="4CDDD345" w14:textId="1229A738" w:rsidR="00AB01FF" w:rsidRPr="00C54880" w:rsidRDefault="00DA3394" w:rsidP="002522B3">
            <w:pPr>
              <w:rPr>
                <w:rFonts w:cs="Arial"/>
                <w:szCs w:val="20"/>
              </w:rPr>
            </w:pPr>
            <w:r w:rsidRPr="00C54880">
              <w:rPr>
                <w:rFonts w:cs="Arial"/>
                <w:szCs w:val="20"/>
              </w:rPr>
              <w:t>Week 2</w:t>
            </w:r>
          </w:p>
        </w:tc>
        <w:tc>
          <w:tcPr>
            <w:tcW w:w="1440" w:type="dxa"/>
            <w:tcBorders>
              <w:left w:val="single" w:sz="4" w:space="0" w:color="000000" w:themeColor="text1"/>
            </w:tcBorders>
            <w:shd w:val="clear" w:color="auto" w:fill="FFFFFF" w:themeFill="background1"/>
          </w:tcPr>
          <w:p w14:paraId="74FEE52A" w14:textId="2EBD4D84" w:rsidR="00AB01FF" w:rsidRPr="00C54880" w:rsidRDefault="00516397" w:rsidP="002522B3">
            <w:pPr>
              <w:rPr>
                <w:rFonts w:cs="Arial"/>
                <w:szCs w:val="20"/>
              </w:rPr>
            </w:pPr>
            <w:r w:rsidRPr="00C54880">
              <w:rPr>
                <w:rFonts w:cs="Arial"/>
                <w:szCs w:val="20"/>
              </w:rPr>
              <w:t xml:space="preserve">Readings = </w:t>
            </w:r>
            <w:r w:rsidRPr="00C54880">
              <w:rPr>
                <w:rFonts w:cs="Arial"/>
                <w:b/>
                <w:szCs w:val="20"/>
              </w:rPr>
              <w:t>1 hour</w:t>
            </w:r>
          </w:p>
        </w:tc>
      </w:tr>
      <w:tr w:rsidR="00C963F2" w:rsidRPr="00C54880" w14:paraId="6DE11637" w14:textId="77777777" w:rsidTr="5DF8CA7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F1E46F" w14:textId="77777777" w:rsidR="00C963F2" w:rsidRPr="00C54880" w:rsidRDefault="00C963F2" w:rsidP="00C963F2">
            <w:pPr>
              <w:pStyle w:val="AssignmentsLevel1"/>
              <w:rPr>
                <w:b/>
              </w:rPr>
            </w:pPr>
            <w:r w:rsidRPr="00C54880">
              <w:rPr>
                <w:b/>
              </w:rPr>
              <w:t>Videos</w:t>
            </w:r>
          </w:p>
          <w:p w14:paraId="1D6A19C7" w14:textId="77777777" w:rsidR="00C963F2" w:rsidRPr="00C54880" w:rsidRDefault="00C963F2" w:rsidP="00C963F2">
            <w:pPr>
              <w:pStyle w:val="AssignmentsLevel1"/>
              <w:rPr>
                <w:b/>
              </w:rPr>
            </w:pPr>
          </w:p>
          <w:p w14:paraId="222A2D64" w14:textId="756B6648" w:rsidR="008561BC" w:rsidRDefault="00C963F2" w:rsidP="00C963F2">
            <w:pPr>
              <w:pStyle w:val="AssignmentsLevel1"/>
            </w:pPr>
            <w:r w:rsidRPr="00C54880">
              <w:rPr>
                <w:b/>
              </w:rPr>
              <w:t>Watch</w:t>
            </w:r>
            <w:r w:rsidRPr="00C54880">
              <w:t xml:space="preserve"> the following:</w:t>
            </w:r>
          </w:p>
          <w:p w14:paraId="343FDD15" w14:textId="77777777" w:rsidR="0013143D" w:rsidRPr="00C54880" w:rsidRDefault="0013143D" w:rsidP="00C963F2">
            <w:pPr>
              <w:pStyle w:val="AssignmentsLevel1"/>
            </w:pPr>
          </w:p>
          <w:p w14:paraId="571A7857" w14:textId="0AD8D124" w:rsidR="00C963F2" w:rsidRPr="00C54880" w:rsidRDefault="00AD3081" w:rsidP="0013143D">
            <w:pPr>
              <w:pStyle w:val="AssignmentsLevel2"/>
              <w:numPr>
                <w:ilvl w:val="0"/>
                <w:numId w:val="41"/>
              </w:numPr>
              <w:ind w:left="330"/>
            </w:pPr>
            <w:hyperlink r:id="rId28" w:history="1">
              <w:r w:rsidR="00C963F2" w:rsidRPr="00C54880">
                <w:rPr>
                  <w:rStyle w:val="Hyperlink"/>
                </w:rPr>
                <w:t>Rogers in Ten Minutes</w:t>
              </w:r>
            </w:hyperlink>
            <w:r w:rsidR="009E3A58" w:rsidRPr="00C54880">
              <w:rPr>
                <w:rStyle w:val="Hyperlink"/>
                <w:color w:val="auto"/>
                <w:u w:val="none"/>
              </w:rPr>
              <w:t xml:space="preserve"> (10:06)</w:t>
            </w:r>
          </w:p>
          <w:p w14:paraId="2D877A8C" w14:textId="66471FB3" w:rsidR="00C963F2" w:rsidRPr="00C54880" w:rsidRDefault="00AD3081" w:rsidP="0013143D">
            <w:pPr>
              <w:pStyle w:val="AssignmentsLevel2"/>
              <w:numPr>
                <w:ilvl w:val="0"/>
                <w:numId w:val="41"/>
              </w:numPr>
              <w:ind w:left="330"/>
            </w:pPr>
            <w:hyperlink r:id="rId29" w:history="1">
              <w:r w:rsidR="007464CB" w:rsidRPr="00C54880">
                <w:rPr>
                  <w:rStyle w:val="Hyperlink"/>
                </w:rPr>
                <w:t>Person-Centered Therapy Role Play</w:t>
              </w:r>
            </w:hyperlink>
            <w:r w:rsidR="009E3A58" w:rsidRPr="00C54880">
              <w:rPr>
                <w:rStyle w:val="Hyperlink"/>
                <w:color w:val="auto"/>
                <w:u w:val="none"/>
              </w:rPr>
              <w:t xml:space="preserve"> (8:55)</w:t>
            </w:r>
            <w:r w:rsidR="0013143D">
              <w:rPr>
                <w:rStyle w:val="Hyperlink"/>
                <w:color w:val="auto"/>
                <w:u w:val="none"/>
              </w:rPr>
              <w:t>:</w:t>
            </w:r>
            <w:r w:rsidR="007464CB" w:rsidRPr="00C54880">
              <w:rPr>
                <w:rStyle w:val="Hyperlink"/>
                <w:color w:val="auto"/>
                <w:u w:val="none"/>
              </w:rPr>
              <w:t xml:space="preserve"> </w:t>
            </w:r>
            <w:r w:rsidR="00D30B55" w:rsidRPr="00C54880">
              <w:rPr>
                <w:rStyle w:val="Hyperlink"/>
                <w:color w:val="auto"/>
                <w:u w:val="none"/>
              </w:rPr>
              <w:t xml:space="preserve">This video is on Roger’s </w:t>
            </w:r>
            <w:r w:rsidR="0013143D">
              <w:rPr>
                <w:rStyle w:val="Hyperlink"/>
                <w:color w:val="auto"/>
                <w:u w:val="none"/>
              </w:rPr>
              <w:t>c</w:t>
            </w:r>
            <w:r w:rsidR="007464CB" w:rsidRPr="00C54880">
              <w:rPr>
                <w:rStyle w:val="Hyperlink"/>
                <w:color w:val="auto"/>
                <w:u w:val="none"/>
              </w:rPr>
              <w:t xml:space="preserve">ore </w:t>
            </w:r>
            <w:r w:rsidR="0013143D">
              <w:rPr>
                <w:rStyle w:val="Hyperlink"/>
                <w:color w:val="auto"/>
                <w:u w:val="none"/>
              </w:rPr>
              <w:t>c</w:t>
            </w:r>
            <w:r w:rsidR="007464CB" w:rsidRPr="00C54880">
              <w:rPr>
                <w:rStyle w:val="Hyperlink"/>
                <w:color w:val="auto"/>
                <w:u w:val="none"/>
              </w:rPr>
              <w:t>onditions</w:t>
            </w:r>
            <w:r w:rsidR="00D30B55" w:rsidRPr="00C54880">
              <w:rPr>
                <w:rStyle w:val="Hyperlink"/>
                <w:color w:val="auto"/>
                <w:u w:val="none"/>
              </w:rPr>
              <w:t>.</w:t>
            </w:r>
          </w:p>
          <w:p w14:paraId="134CF05F" w14:textId="77777777" w:rsidR="000D6206" w:rsidRPr="00C54880" w:rsidRDefault="000D6206" w:rsidP="000D6206">
            <w:pPr>
              <w:rPr>
                <w:rStyle w:val="Strong"/>
                <w:rFonts w:cs="Arial"/>
                <w:color w:val="111111"/>
                <w:szCs w:val="20"/>
                <w:bdr w:val="none" w:sz="0" w:space="0" w:color="auto" w:frame="1"/>
                <w:shd w:val="clear" w:color="auto" w:fill="FFFFFF"/>
              </w:rPr>
            </w:pPr>
          </w:p>
          <w:p w14:paraId="7B44DA01" w14:textId="38B7B0CE" w:rsidR="00A708F9" w:rsidRPr="00C54880" w:rsidRDefault="000D6206" w:rsidP="00A708F9">
            <w:pPr>
              <w:rPr>
                <w:rFonts w:cs="Arial"/>
                <w:color w:val="111111"/>
                <w:szCs w:val="20"/>
                <w:shd w:val="clear" w:color="auto" w:fill="FFFFFF"/>
              </w:rPr>
            </w:pPr>
            <w:r w:rsidRPr="00C54880">
              <w:rPr>
                <w:rStyle w:val="Strong"/>
                <w:rFonts w:cs="Arial"/>
                <w:color w:val="111111"/>
                <w:szCs w:val="20"/>
                <w:bdr w:val="none" w:sz="0" w:space="0" w:color="auto" w:frame="1"/>
                <w:shd w:val="clear" w:color="auto" w:fill="FFFFFF"/>
              </w:rPr>
              <w:t>Post</w:t>
            </w:r>
            <w:r w:rsidRPr="00C54880">
              <w:rPr>
                <w:rStyle w:val="apple-converted-space"/>
                <w:rFonts w:cs="Arial"/>
                <w:color w:val="111111"/>
                <w:szCs w:val="20"/>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Pr="00C54880">
              <w:rPr>
                <w:rStyle w:val="apple-converted-space"/>
                <w:rFonts w:cs="Arial"/>
                <w:color w:val="111111"/>
                <w:szCs w:val="20"/>
                <w:shd w:val="clear" w:color="auto" w:fill="FFFFFF"/>
              </w:rPr>
              <w:t>Q &amp; A discussion forum</w:t>
            </w:r>
            <w:r w:rsidR="004E2BC4" w:rsidRPr="00C54880">
              <w:rPr>
                <w:rStyle w:val="apple-converted-space"/>
                <w:rFonts w:cs="Arial"/>
                <w:color w:val="111111"/>
                <w:szCs w:val="20"/>
                <w:shd w:val="clear" w:color="auto" w:fill="FFFFFF"/>
              </w:rPr>
              <w:t>.</w:t>
            </w:r>
          </w:p>
        </w:tc>
        <w:tc>
          <w:tcPr>
            <w:tcW w:w="1440" w:type="dxa"/>
            <w:tcBorders>
              <w:left w:val="single" w:sz="4" w:space="0" w:color="000000" w:themeColor="text1"/>
            </w:tcBorders>
            <w:shd w:val="clear" w:color="auto" w:fill="FFFFFF" w:themeFill="background1"/>
          </w:tcPr>
          <w:p w14:paraId="1B6C56C5" w14:textId="7867A348" w:rsidR="00C963F2" w:rsidRPr="00C54880" w:rsidRDefault="00DA3394" w:rsidP="002522B3">
            <w:pPr>
              <w:rPr>
                <w:rFonts w:cs="Arial"/>
                <w:szCs w:val="20"/>
              </w:rPr>
            </w:pPr>
            <w:r w:rsidRPr="00C54880">
              <w:rPr>
                <w:rFonts w:cs="Arial"/>
                <w:szCs w:val="20"/>
              </w:rPr>
              <w:t>Week 2</w:t>
            </w:r>
          </w:p>
        </w:tc>
        <w:tc>
          <w:tcPr>
            <w:tcW w:w="1440" w:type="dxa"/>
            <w:tcBorders>
              <w:left w:val="single" w:sz="4" w:space="0" w:color="000000" w:themeColor="text1"/>
            </w:tcBorders>
            <w:shd w:val="clear" w:color="auto" w:fill="FFFFFF" w:themeFill="background1"/>
          </w:tcPr>
          <w:p w14:paraId="26498787" w14:textId="6D736516" w:rsidR="00C963F2" w:rsidRPr="00C54880" w:rsidRDefault="00601596" w:rsidP="002522B3">
            <w:pPr>
              <w:rPr>
                <w:rFonts w:cs="Arial"/>
                <w:szCs w:val="20"/>
              </w:rPr>
            </w:pPr>
            <w:r w:rsidRPr="00C54880">
              <w:rPr>
                <w:rFonts w:cs="Arial"/>
                <w:szCs w:val="20"/>
              </w:rPr>
              <w:t xml:space="preserve">Videos = </w:t>
            </w:r>
            <w:r w:rsidRPr="00C54880">
              <w:rPr>
                <w:rFonts w:cs="Arial"/>
                <w:b/>
                <w:szCs w:val="20"/>
              </w:rPr>
              <w:t>.5 hours</w:t>
            </w:r>
          </w:p>
        </w:tc>
      </w:tr>
      <w:tr w:rsidR="00AB01FF" w:rsidRPr="00C54880" w14:paraId="02C0F053" w14:textId="77777777" w:rsidTr="5DF8CA7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C54880" w:rsidRDefault="00AB01FF" w:rsidP="002522B3">
            <w:pPr>
              <w:tabs>
                <w:tab w:val="left" w:pos="0"/>
                <w:tab w:val="left" w:pos="3720"/>
              </w:tabs>
              <w:outlineLvl w:val="0"/>
              <w:rPr>
                <w:rFonts w:cs="Arial"/>
                <w:i/>
                <w:szCs w:val="20"/>
              </w:rPr>
            </w:pPr>
            <w:r w:rsidRPr="00C54880">
              <w:rPr>
                <w:rFonts w:cs="Arial"/>
                <w:b/>
                <w:i/>
                <w:sz w:val="22"/>
                <w:szCs w:val="20"/>
              </w:rPr>
              <w:t>Graded Assignments</w:t>
            </w:r>
          </w:p>
          <w:p w14:paraId="1B5736DD" w14:textId="2BF18DAA" w:rsidR="00AB01FF" w:rsidRPr="00C54880" w:rsidRDefault="00AB01FF" w:rsidP="009D107E">
            <w:pPr>
              <w:tabs>
                <w:tab w:val="left" w:pos="0"/>
                <w:tab w:val="left" w:pos="3720"/>
              </w:tabs>
              <w:outlineLvl w:val="0"/>
              <w:rPr>
                <w:rFonts w:cs="Arial"/>
                <w:b/>
                <w:i/>
                <w:szCs w:val="20"/>
              </w:rPr>
            </w:pPr>
            <w:r w:rsidRPr="00C54880">
              <w:rPr>
                <w:rFonts w:cs="Arial"/>
                <w:i/>
                <w:szCs w:val="20"/>
              </w:rPr>
              <w:t xml:space="preserve">Complete these </w:t>
            </w:r>
            <w:r w:rsidR="009D107E" w:rsidRPr="00C54880">
              <w:rPr>
                <w:rFonts w:cs="Arial"/>
                <w:i/>
                <w:szCs w:val="20"/>
              </w:rPr>
              <w:t>graded</w:t>
            </w:r>
            <w:r w:rsidRPr="00C54880">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C54880" w:rsidRDefault="00AB01FF" w:rsidP="002522B3">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C54880" w:rsidRDefault="00AB01FF" w:rsidP="002522B3">
            <w:pPr>
              <w:rPr>
                <w:rFonts w:cs="Arial"/>
                <w:b/>
                <w:i/>
                <w:szCs w:val="20"/>
              </w:rPr>
            </w:pPr>
            <w:r w:rsidRPr="00C54880">
              <w:rPr>
                <w:rFonts w:cs="Arial"/>
                <w:b/>
                <w:i/>
                <w:szCs w:val="20"/>
              </w:rPr>
              <w:t>AIE</w:t>
            </w:r>
          </w:p>
        </w:tc>
      </w:tr>
      <w:tr w:rsidR="007304C6" w:rsidRPr="00C54880" w14:paraId="2C004E85" w14:textId="77777777" w:rsidTr="5DF8CA7F">
        <w:tc>
          <w:tcPr>
            <w:tcW w:w="10170" w:type="dxa"/>
            <w:gridSpan w:val="2"/>
            <w:tcMar>
              <w:top w:w="115" w:type="dxa"/>
              <w:left w:w="115" w:type="dxa"/>
              <w:bottom w:w="115" w:type="dxa"/>
              <w:right w:w="115" w:type="dxa"/>
            </w:tcMar>
          </w:tcPr>
          <w:p w14:paraId="5D28FAD0" w14:textId="50C9213D" w:rsidR="007304C6" w:rsidRPr="00C54880" w:rsidRDefault="007304C6" w:rsidP="00DB442D">
            <w:pPr>
              <w:tabs>
                <w:tab w:val="left" w:pos="2329"/>
              </w:tabs>
              <w:rPr>
                <w:rFonts w:cs="Arial"/>
                <w:b/>
              </w:rPr>
            </w:pPr>
            <w:r w:rsidRPr="00C54880">
              <w:rPr>
                <w:rFonts w:cs="Arial"/>
                <w:b/>
              </w:rPr>
              <w:t>Discussion: Rogers</w:t>
            </w:r>
            <w:r w:rsidR="00CF70BE" w:rsidRPr="00C54880">
              <w:rPr>
                <w:rFonts w:cs="Arial"/>
                <w:b/>
              </w:rPr>
              <w:t>'</w:t>
            </w:r>
            <w:r w:rsidRPr="00C54880">
              <w:rPr>
                <w:rFonts w:cs="Arial"/>
                <w:b/>
              </w:rPr>
              <w:t xml:space="preserve"> Client</w:t>
            </w:r>
            <w:r w:rsidR="008561BC" w:rsidRPr="00C54880">
              <w:rPr>
                <w:rFonts w:cs="Arial"/>
                <w:b/>
              </w:rPr>
              <w:t>-</w:t>
            </w:r>
            <w:r w:rsidRPr="00C54880">
              <w:rPr>
                <w:rFonts w:cs="Arial"/>
                <w:b/>
              </w:rPr>
              <w:t>Center</w:t>
            </w:r>
            <w:r w:rsidR="008561BC" w:rsidRPr="00C54880">
              <w:rPr>
                <w:rFonts w:cs="Arial"/>
                <w:b/>
              </w:rPr>
              <w:t>ed</w:t>
            </w:r>
            <w:r w:rsidRPr="00C54880">
              <w:rPr>
                <w:rFonts w:cs="Arial"/>
                <w:b/>
              </w:rPr>
              <w:t xml:space="preserve"> Theory</w:t>
            </w:r>
          </w:p>
          <w:p w14:paraId="082AEAF6" w14:textId="77777777" w:rsidR="007304C6" w:rsidRPr="00C54880" w:rsidRDefault="007304C6" w:rsidP="00DB442D">
            <w:pPr>
              <w:pStyle w:val="AssignmentsLevel1"/>
            </w:pPr>
          </w:p>
          <w:p w14:paraId="71849A55" w14:textId="78E133CE" w:rsidR="007304C6" w:rsidRPr="00C54880" w:rsidRDefault="009D5165" w:rsidP="00DB442D">
            <w:pPr>
              <w:pStyle w:val="AssignmentsLevel1"/>
              <w:rPr>
                <w:b/>
                <w:i/>
                <w:iCs/>
              </w:rPr>
            </w:pPr>
            <w:r w:rsidRPr="00C54880">
              <w:rPr>
                <w:b/>
              </w:rPr>
              <w:lastRenderedPageBreak/>
              <w:t xml:space="preserve">Write </w:t>
            </w:r>
            <w:r w:rsidRPr="00C54880">
              <w:t>a clear and logical 200</w:t>
            </w:r>
            <w:r w:rsidR="00DB6DFD" w:rsidRPr="00C54880">
              <w:t>- to 250-</w:t>
            </w:r>
            <w:r w:rsidRPr="00C54880">
              <w:t>word response</w:t>
            </w:r>
            <w:r w:rsidR="00B14257" w:rsidRPr="00C54880">
              <w:t xml:space="preserve"> to the following</w:t>
            </w:r>
            <w:r w:rsidR="00A21DB8" w:rsidRPr="00C54880">
              <w:t xml:space="preserve"> questions</w:t>
            </w:r>
            <w:r w:rsidR="0013143D">
              <w:t>,</w:t>
            </w:r>
            <w:r w:rsidR="00A21DB8" w:rsidRPr="00C54880">
              <w:t xml:space="preserve"> </w:t>
            </w:r>
            <w:r w:rsidR="0021135C" w:rsidRPr="00C54880">
              <w:t xml:space="preserve">providing specific examples to support your answers </w:t>
            </w:r>
            <w:r w:rsidR="000E70BC" w:rsidRPr="00C54880">
              <w:t xml:space="preserve">in the </w:t>
            </w:r>
            <w:r w:rsidR="000E70BC" w:rsidRPr="00EE606B">
              <w:rPr>
                <w:iCs/>
              </w:rPr>
              <w:t>Rogers' Client-Centered Theory</w:t>
            </w:r>
            <w:r w:rsidR="000E70BC" w:rsidRPr="00C54880">
              <w:rPr>
                <w:b/>
                <w:i/>
                <w:iCs/>
              </w:rPr>
              <w:t xml:space="preserve"> </w:t>
            </w:r>
            <w:r w:rsidR="000E70BC" w:rsidRPr="00C54880">
              <w:t xml:space="preserve">discussion forum </w:t>
            </w:r>
            <w:r w:rsidR="0021135C" w:rsidRPr="00C54880">
              <w:t xml:space="preserve">by </w:t>
            </w:r>
            <w:r w:rsidR="00A21DB8" w:rsidRPr="00C54880">
              <w:t xml:space="preserve">11:59 </w:t>
            </w:r>
            <w:r w:rsidR="00FF066A">
              <w:t>PM</w:t>
            </w:r>
            <w:r w:rsidR="00FF066A" w:rsidRPr="00C54880">
              <w:t xml:space="preserve"> </w:t>
            </w:r>
            <w:r w:rsidR="00A21DB8" w:rsidRPr="00C54880">
              <w:t>(Eastern time) on Thursday</w:t>
            </w:r>
            <w:r w:rsidR="0013143D">
              <w:t>:</w:t>
            </w:r>
          </w:p>
          <w:p w14:paraId="0721AD36" w14:textId="77777777" w:rsidR="007304C6" w:rsidRPr="00C54880" w:rsidRDefault="007304C6" w:rsidP="00DB442D">
            <w:pPr>
              <w:pStyle w:val="AssignmentsLevel1"/>
            </w:pPr>
          </w:p>
          <w:p w14:paraId="31FEADAF" w14:textId="6EFCCCEB" w:rsidR="007304C6" w:rsidRPr="00C54880" w:rsidRDefault="007304C6" w:rsidP="00EF6377">
            <w:pPr>
              <w:pStyle w:val="AssignmentsLevel2"/>
              <w:numPr>
                <w:ilvl w:val="0"/>
                <w:numId w:val="23"/>
              </w:numPr>
              <w:ind w:left="420"/>
            </w:pPr>
            <w:r w:rsidRPr="00C54880">
              <w:t xml:space="preserve">What do you think of </w:t>
            </w:r>
            <w:r w:rsidR="008561BC" w:rsidRPr="00C54880">
              <w:t>c</w:t>
            </w:r>
            <w:r w:rsidRPr="00C54880">
              <w:t>lient</w:t>
            </w:r>
            <w:r w:rsidR="008561BC" w:rsidRPr="00C54880">
              <w:t>-c</w:t>
            </w:r>
            <w:r w:rsidRPr="00C54880">
              <w:t xml:space="preserve">entered </w:t>
            </w:r>
            <w:r w:rsidR="008561BC" w:rsidRPr="00C54880">
              <w:t>t</w:t>
            </w:r>
            <w:r w:rsidRPr="00C54880">
              <w:t>heory? Which components of the theory make the most sense to you</w:t>
            </w:r>
            <w:r w:rsidR="0013143D">
              <w:t>,</w:t>
            </w:r>
            <w:r w:rsidRPr="00C54880">
              <w:t xml:space="preserve"> and which do not? </w:t>
            </w:r>
            <w:r w:rsidR="0013143D">
              <w:t>F</w:t>
            </w:r>
            <w:r w:rsidRPr="00C54880">
              <w:t xml:space="preserve">ully explain your response.  </w:t>
            </w:r>
          </w:p>
          <w:p w14:paraId="1259EDD7" w14:textId="77777777" w:rsidR="007304C6" w:rsidRPr="00C54880" w:rsidRDefault="007304C6" w:rsidP="00EF6377">
            <w:pPr>
              <w:pStyle w:val="AssignmentsLevel2"/>
              <w:numPr>
                <w:ilvl w:val="0"/>
                <w:numId w:val="23"/>
              </w:numPr>
              <w:ind w:left="420"/>
            </w:pPr>
            <w:r w:rsidRPr="00C54880">
              <w:t>Knowing yourself, which parts would be the hardest for you to implement?</w:t>
            </w:r>
          </w:p>
          <w:p w14:paraId="04A99D87" w14:textId="672ED1F8" w:rsidR="007304C6" w:rsidRPr="00C54880" w:rsidRDefault="007304C6" w:rsidP="00DB442D">
            <w:pPr>
              <w:pStyle w:val="AssignmentsLevel1"/>
            </w:pPr>
          </w:p>
          <w:p w14:paraId="18E158F2" w14:textId="26098020" w:rsidR="000E7041" w:rsidRPr="000B7051" w:rsidRDefault="00D30C18" w:rsidP="00DB442D">
            <w:pPr>
              <w:tabs>
                <w:tab w:val="left" w:pos="2329"/>
              </w:tabs>
              <w:rPr>
                <w:b/>
              </w:rPr>
            </w:pPr>
            <w:r w:rsidRPr="00E73CF4">
              <w:rPr>
                <w:b/>
              </w:rPr>
              <w:t xml:space="preserve">Review </w:t>
            </w:r>
            <w:r>
              <w:t xml:space="preserve">your </w:t>
            </w:r>
            <w:r w:rsidR="000B7051">
              <w:t xml:space="preserve">classmates’ thread posts and </w:t>
            </w:r>
            <w:r w:rsidR="000B7051">
              <w:rPr>
                <w:rFonts w:cs="Arial"/>
                <w:b/>
              </w:rPr>
              <w:t>w</w:t>
            </w:r>
            <w:r w:rsidR="00DD6BB9" w:rsidRPr="00C54880">
              <w:rPr>
                <w:rFonts w:cs="Arial"/>
                <w:b/>
              </w:rPr>
              <w:t>rite</w:t>
            </w:r>
            <w:r w:rsidR="00DD6BB9" w:rsidRPr="00C54880">
              <w:rPr>
                <w:rFonts w:cs="Arial"/>
              </w:rPr>
              <w:t xml:space="preserve"> </w:t>
            </w:r>
            <w:r w:rsidR="000E2451" w:rsidRPr="00C54880">
              <w:rPr>
                <w:rFonts w:cs="Arial"/>
              </w:rPr>
              <w:t>a response</w:t>
            </w:r>
            <w:r w:rsidR="007304C6" w:rsidRPr="00C54880">
              <w:rPr>
                <w:rFonts w:cs="Arial"/>
              </w:rPr>
              <w:t xml:space="preserve"> </w:t>
            </w:r>
            <w:r w:rsidR="0083090E" w:rsidRPr="00C54880">
              <w:rPr>
                <w:rFonts w:cs="Arial"/>
              </w:rPr>
              <w:t xml:space="preserve">that is thought provoking and </w:t>
            </w:r>
            <w:r w:rsidR="0013143D">
              <w:rPr>
                <w:rFonts w:cs="Arial"/>
              </w:rPr>
              <w:t xml:space="preserve">that </w:t>
            </w:r>
            <w:r w:rsidR="0083090E" w:rsidRPr="00C54880">
              <w:rPr>
                <w:rFonts w:cs="Arial"/>
              </w:rPr>
              <w:t xml:space="preserve">appropriately challenges or elevates the discussion </w:t>
            </w:r>
            <w:r w:rsidR="007304C6" w:rsidRPr="00C54880">
              <w:rPr>
                <w:rFonts w:cs="Arial"/>
              </w:rPr>
              <w:t xml:space="preserve">to </w:t>
            </w:r>
            <w:r w:rsidR="008D2DFC" w:rsidRPr="00C54880">
              <w:rPr>
                <w:rFonts w:cs="Arial"/>
              </w:rPr>
              <w:t xml:space="preserve">by 11:59 </w:t>
            </w:r>
            <w:r w:rsidR="00FF066A">
              <w:t>PM</w:t>
            </w:r>
            <w:r w:rsidR="00FF066A" w:rsidRPr="00C54880">
              <w:rPr>
                <w:rFonts w:cs="Arial"/>
              </w:rPr>
              <w:t xml:space="preserve"> </w:t>
            </w:r>
            <w:r w:rsidR="008D2DFC" w:rsidRPr="00C54880">
              <w:rPr>
                <w:rFonts w:cs="Arial"/>
              </w:rPr>
              <w:t>(Eastern Time) on Sunday</w:t>
            </w:r>
            <w:r w:rsidR="0069357D" w:rsidRPr="00C54880">
              <w:rPr>
                <w:rFonts w:cs="Arial"/>
              </w:rPr>
              <w:t xml:space="preserve">. Consider the following in your post: </w:t>
            </w:r>
            <w:r w:rsidR="00D97F00" w:rsidRPr="00C54880">
              <w:rPr>
                <w:rFonts w:cs="Arial"/>
              </w:rPr>
              <w:t xml:space="preserve"> </w:t>
            </w:r>
          </w:p>
          <w:p w14:paraId="7A0CF33F" w14:textId="312E4FAD" w:rsidR="007304C6" w:rsidRPr="00C54880" w:rsidRDefault="007304C6" w:rsidP="00DB442D">
            <w:pPr>
              <w:tabs>
                <w:tab w:val="left" w:pos="2329"/>
              </w:tabs>
              <w:rPr>
                <w:rFonts w:cs="Arial"/>
              </w:rPr>
            </w:pPr>
          </w:p>
          <w:p w14:paraId="5DDCA25C" w14:textId="21E7A1AC" w:rsidR="007304C6" w:rsidRPr="00C54880" w:rsidRDefault="0013143D" w:rsidP="00EF6377">
            <w:pPr>
              <w:pStyle w:val="ListParagraph"/>
              <w:numPr>
                <w:ilvl w:val="0"/>
                <w:numId w:val="24"/>
              </w:numPr>
              <w:tabs>
                <w:tab w:val="left" w:pos="2329"/>
              </w:tabs>
              <w:ind w:left="420"/>
              <w:rPr>
                <w:rFonts w:cs="Arial"/>
              </w:rPr>
            </w:pPr>
            <w:r>
              <w:rPr>
                <w:rFonts w:cs="Arial"/>
              </w:rPr>
              <w:t>A</w:t>
            </w:r>
            <w:r w:rsidR="007304C6" w:rsidRPr="00C54880">
              <w:rPr>
                <w:rFonts w:cs="Arial"/>
              </w:rPr>
              <w:t>ssist your classmates in understanding any concepts of the theory that did</w:t>
            </w:r>
            <w:r w:rsidR="008561BC" w:rsidRPr="00C54880">
              <w:rPr>
                <w:rFonts w:cs="Arial"/>
              </w:rPr>
              <w:t xml:space="preserve"> </w:t>
            </w:r>
            <w:r w:rsidR="007304C6" w:rsidRPr="00C54880">
              <w:rPr>
                <w:rFonts w:cs="Arial"/>
              </w:rPr>
              <w:t>n</w:t>
            </w:r>
            <w:r w:rsidR="008561BC" w:rsidRPr="00C54880">
              <w:rPr>
                <w:rFonts w:cs="Arial"/>
              </w:rPr>
              <w:t>o</w:t>
            </w:r>
            <w:r w:rsidR="007304C6" w:rsidRPr="00C54880">
              <w:rPr>
                <w:rFonts w:cs="Arial"/>
              </w:rPr>
              <w:t>t make sense to them</w:t>
            </w:r>
            <w:r>
              <w:rPr>
                <w:rFonts w:cs="Arial"/>
              </w:rPr>
              <w:t>.</w:t>
            </w:r>
          </w:p>
          <w:p w14:paraId="744D819B" w14:textId="0AE8FFA0" w:rsidR="007304C6" w:rsidRPr="00C54880" w:rsidRDefault="0013143D" w:rsidP="00EF6377">
            <w:pPr>
              <w:pStyle w:val="ListParagraph"/>
              <w:numPr>
                <w:ilvl w:val="0"/>
                <w:numId w:val="24"/>
              </w:numPr>
              <w:tabs>
                <w:tab w:val="left" w:pos="2329"/>
              </w:tabs>
              <w:ind w:left="420"/>
              <w:rPr>
                <w:rFonts w:cs="Arial"/>
              </w:rPr>
            </w:pPr>
            <w:r>
              <w:rPr>
                <w:rFonts w:cs="Arial"/>
              </w:rPr>
              <w:t>D</w:t>
            </w:r>
            <w:r w:rsidR="007304C6" w:rsidRPr="00C54880">
              <w:rPr>
                <w:rFonts w:cs="Arial"/>
              </w:rPr>
              <w:t>iscuss how something a fellow student posted assisted you in making sense of a component you were having difficulty with</w:t>
            </w:r>
            <w:r>
              <w:rPr>
                <w:rFonts w:cs="Arial"/>
              </w:rPr>
              <w:t>.</w:t>
            </w:r>
          </w:p>
          <w:p w14:paraId="5C71FD82" w14:textId="70AD8163" w:rsidR="007304C6" w:rsidRPr="00C54880" w:rsidRDefault="0013143D" w:rsidP="00EF6377">
            <w:pPr>
              <w:pStyle w:val="ListParagraph"/>
              <w:numPr>
                <w:ilvl w:val="0"/>
                <w:numId w:val="24"/>
              </w:numPr>
              <w:tabs>
                <w:tab w:val="left" w:pos="2329"/>
              </w:tabs>
              <w:ind w:left="420"/>
              <w:rPr>
                <w:rFonts w:cs="Arial"/>
              </w:rPr>
            </w:pPr>
            <w:r>
              <w:rPr>
                <w:rFonts w:cs="Arial"/>
              </w:rPr>
              <w:t>S</w:t>
            </w:r>
            <w:r w:rsidR="003F73C2" w:rsidRPr="00C54880">
              <w:rPr>
                <w:rFonts w:cs="Arial"/>
              </w:rPr>
              <w:t>hare</w:t>
            </w:r>
            <w:r w:rsidR="007304C6" w:rsidRPr="00C54880">
              <w:rPr>
                <w:rFonts w:cs="Arial"/>
              </w:rPr>
              <w:t xml:space="preserve"> ideas on how to implement those parts of the theory fellow students felt they would have difficulty implementing</w:t>
            </w:r>
            <w:r>
              <w:rPr>
                <w:rFonts w:cs="Arial"/>
              </w:rPr>
              <w:t>.</w:t>
            </w:r>
          </w:p>
          <w:p w14:paraId="1C175B24" w14:textId="7CB61F5F" w:rsidR="007304C6" w:rsidRPr="00C54880" w:rsidRDefault="0013143D" w:rsidP="00EF6377">
            <w:pPr>
              <w:pStyle w:val="ListParagraph"/>
              <w:numPr>
                <w:ilvl w:val="0"/>
                <w:numId w:val="24"/>
              </w:numPr>
              <w:tabs>
                <w:tab w:val="left" w:pos="2329"/>
              </w:tabs>
              <w:ind w:left="420"/>
              <w:rPr>
                <w:rFonts w:cs="Arial"/>
              </w:rPr>
            </w:pPr>
            <w:r>
              <w:rPr>
                <w:rFonts w:cs="Arial"/>
              </w:rPr>
              <w:t>S</w:t>
            </w:r>
            <w:r w:rsidR="003F73C2" w:rsidRPr="00C54880">
              <w:rPr>
                <w:rFonts w:cs="Arial"/>
              </w:rPr>
              <w:t>hare</w:t>
            </w:r>
            <w:r w:rsidR="008561BC" w:rsidRPr="00C54880">
              <w:rPr>
                <w:rFonts w:cs="Arial"/>
              </w:rPr>
              <w:t xml:space="preserve"> a</w:t>
            </w:r>
            <w:r w:rsidR="007304C6" w:rsidRPr="00C54880">
              <w:rPr>
                <w:rFonts w:cs="Arial"/>
              </w:rPr>
              <w:t>nything else you would like to include</w:t>
            </w:r>
            <w:r>
              <w:rPr>
                <w:rFonts w:cs="Arial"/>
              </w:rPr>
              <w:t>.</w:t>
            </w:r>
            <w:r w:rsidR="007304C6" w:rsidRPr="00C54880">
              <w:rPr>
                <w:rFonts w:cs="Arial"/>
              </w:rPr>
              <w:t xml:space="preserve"> </w:t>
            </w:r>
          </w:p>
          <w:p w14:paraId="2CAC1BBD" w14:textId="77777777" w:rsidR="007304C6" w:rsidRPr="00D30C18" w:rsidRDefault="0013143D" w:rsidP="00EE606B">
            <w:pPr>
              <w:pStyle w:val="ListParagraph"/>
              <w:numPr>
                <w:ilvl w:val="0"/>
                <w:numId w:val="24"/>
              </w:numPr>
              <w:tabs>
                <w:tab w:val="left" w:pos="2329"/>
              </w:tabs>
              <w:ind w:left="420"/>
              <w:rPr>
                <w:rFonts w:cs="Arial"/>
                <w:b/>
              </w:rPr>
            </w:pPr>
            <w:r>
              <w:rPr>
                <w:rFonts w:cs="Arial"/>
              </w:rPr>
              <w:t>R</w:t>
            </w:r>
            <w:r w:rsidR="00CB2F95" w:rsidRPr="00C54880">
              <w:rPr>
                <w:rFonts w:cs="Arial"/>
              </w:rPr>
              <w:t>espon</w:t>
            </w:r>
            <w:r w:rsidR="00821629" w:rsidRPr="00C54880">
              <w:rPr>
                <w:rFonts w:cs="Arial"/>
              </w:rPr>
              <w:t>d</w:t>
            </w:r>
            <w:r w:rsidR="00CB2F95" w:rsidRPr="00C54880">
              <w:rPr>
                <w:rFonts w:cs="Arial"/>
              </w:rPr>
              <w:t xml:space="preserve"> to something a student commented about your post</w:t>
            </w:r>
            <w:r>
              <w:rPr>
                <w:rFonts w:cs="Arial"/>
              </w:rPr>
              <w:t>.</w:t>
            </w:r>
          </w:p>
          <w:p w14:paraId="1490D49C" w14:textId="0B67C551" w:rsidR="00D30C18" w:rsidRDefault="00D30C18" w:rsidP="00D30C18">
            <w:pPr>
              <w:tabs>
                <w:tab w:val="left" w:pos="2329"/>
              </w:tabs>
            </w:pPr>
          </w:p>
          <w:p w14:paraId="1339251D" w14:textId="77777777" w:rsidR="00D30C18" w:rsidRPr="00AE6113" w:rsidRDefault="00D30C18" w:rsidP="00D30C18">
            <w:pPr>
              <w:tabs>
                <w:tab w:val="left" w:pos="2329"/>
              </w:tabs>
            </w:pPr>
            <w:r>
              <w:rPr>
                <w:b/>
              </w:rPr>
              <w:t xml:space="preserve">Post </w:t>
            </w:r>
            <w:r>
              <w:t xml:space="preserve">your reply in </w:t>
            </w:r>
            <w:r w:rsidRPr="00083975">
              <w:t>the F</w:t>
            </w:r>
            <w:r>
              <w:t>eedback discussion starter by 11:59 PM (Eastern time) on Sunday.</w:t>
            </w:r>
          </w:p>
          <w:p w14:paraId="1251851B" w14:textId="77777777" w:rsidR="00D30C18" w:rsidRDefault="00D30C18" w:rsidP="00D30C18">
            <w:pPr>
              <w:tabs>
                <w:tab w:val="left" w:pos="2329"/>
              </w:tabs>
              <w:rPr>
                <w:rFonts w:eastAsia="Arial" w:cs="Arial"/>
                <w:bCs/>
              </w:rPr>
            </w:pPr>
          </w:p>
          <w:p w14:paraId="534E52CC" w14:textId="5C6C1FCB" w:rsidR="00D30C18" w:rsidRPr="00D30C18" w:rsidRDefault="00D30C18" w:rsidP="00D30C18">
            <w:pPr>
              <w:tabs>
                <w:tab w:val="left" w:pos="2329"/>
              </w:tabs>
              <w:rPr>
                <w:rFonts w:cs="Arial"/>
                <w:b/>
              </w:rPr>
            </w:pPr>
            <w:r w:rsidRPr="003E78DE">
              <w:rPr>
                <w:i/>
              </w:rPr>
              <w:t>Note:</w:t>
            </w:r>
            <w:r>
              <w:t xml:space="preserve"> </w:t>
            </w:r>
            <w:r w:rsidRPr="00C559C8">
              <w:t xml:space="preserve">This </w:t>
            </w:r>
            <w:r>
              <w:t>assignment</w:t>
            </w:r>
            <w:r w:rsidRPr="00C559C8">
              <w:t xml:space="preserve"> </w:t>
            </w:r>
            <w:r w:rsidRPr="00F0312C">
              <w:t xml:space="preserve">requires a </w:t>
            </w:r>
            <w:r w:rsidRPr="003E78DE">
              <w:t xml:space="preserve">minimum of three </w:t>
            </w:r>
            <w:r>
              <w:t>f</w:t>
            </w:r>
            <w:r w:rsidRPr="003E78DE">
              <w:t>eedback posts</w:t>
            </w:r>
            <w:r w:rsidRPr="00F0312C">
              <w:t xml:space="preserve">, at least </w:t>
            </w:r>
            <w:r w:rsidRPr="004A3C52">
              <w:t>one</w:t>
            </w:r>
            <w:r w:rsidRPr="00F0312C">
              <w:t xml:space="preserve"> to classmates and </w:t>
            </w:r>
            <w:r w:rsidRPr="004A3C52">
              <w:t>two</w:t>
            </w:r>
            <w:r w:rsidRPr="00F0312C">
              <w:t xml:space="preserve"> in</w:t>
            </w:r>
            <w:r w:rsidRPr="00C559C8">
              <w:t xml:space="preserve"> respons</w:t>
            </w:r>
            <w:r>
              <w:t xml:space="preserve">e to classmates’ posts to you.  </w:t>
            </w:r>
          </w:p>
        </w:tc>
        <w:tc>
          <w:tcPr>
            <w:tcW w:w="1440" w:type="dxa"/>
          </w:tcPr>
          <w:p w14:paraId="7ECB489A" w14:textId="00107E61" w:rsidR="007304C6" w:rsidRPr="00C54880" w:rsidRDefault="006B441D" w:rsidP="00DB442D">
            <w:pPr>
              <w:tabs>
                <w:tab w:val="left" w:pos="2329"/>
              </w:tabs>
              <w:rPr>
                <w:rFonts w:cs="Arial"/>
                <w:szCs w:val="20"/>
              </w:rPr>
            </w:pPr>
            <w:r w:rsidRPr="00C54880">
              <w:rPr>
                <w:rFonts w:cs="Arial"/>
                <w:szCs w:val="20"/>
              </w:rPr>
              <w:lastRenderedPageBreak/>
              <w:t>2.2</w:t>
            </w:r>
          </w:p>
        </w:tc>
        <w:tc>
          <w:tcPr>
            <w:tcW w:w="1440" w:type="dxa"/>
          </w:tcPr>
          <w:p w14:paraId="50410C7A" w14:textId="5111C671" w:rsidR="00CF2DD8" w:rsidRPr="00C54880" w:rsidRDefault="00CF2DD8" w:rsidP="00DB442D">
            <w:pPr>
              <w:tabs>
                <w:tab w:val="left" w:pos="2329"/>
              </w:tabs>
              <w:rPr>
                <w:rFonts w:cs="Arial"/>
                <w:szCs w:val="20"/>
              </w:rPr>
            </w:pPr>
            <w:r w:rsidRPr="00C54880">
              <w:rPr>
                <w:rFonts w:cs="Arial"/>
              </w:rPr>
              <w:t xml:space="preserve">Discussion: one post and </w:t>
            </w:r>
            <w:r w:rsidRPr="00C54880">
              <w:rPr>
                <w:rFonts w:cs="Arial"/>
              </w:rPr>
              <w:lastRenderedPageBreak/>
              <w:t xml:space="preserve">replies to three other posts = </w:t>
            </w:r>
            <w:r w:rsidR="005D102D" w:rsidRPr="00C54880">
              <w:rPr>
                <w:rFonts w:cs="Arial"/>
                <w:b/>
                <w:bCs/>
              </w:rPr>
              <w:t>1</w:t>
            </w:r>
            <w:r w:rsidRPr="00C54880">
              <w:rPr>
                <w:rFonts w:cs="Arial"/>
                <w:b/>
                <w:bCs/>
              </w:rPr>
              <w:t xml:space="preserve"> hour</w:t>
            </w:r>
          </w:p>
          <w:p w14:paraId="57AD3CBF" w14:textId="5DFB84F8" w:rsidR="007304C6" w:rsidRPr="00C54880" w:rsidRDefault="007304C6" w:rsidP="00DB442D">
            <w:pPr>
              <w:tabs>
                <w:tab w:val="left" w:pos="2329"/>
              </w:tabs>
              <w:rPr>
                <w:rFonts w:cs="Arial"/>
                <w:szCs w:val="20"/>
              </w:rPr>
            </w:pPr>
          </w:p>
        </w:tc>
      </w:tr>
      <w:tr w:rsidR="001D216A" w:rsidRPr="00C54880" w14:paraId="48DEF53E" w14:textId="77777777" w:rsidTr="5DF8CA7F">
        <w:tc>
          <w:tcPr>
            <w:tcW w:w="10170" w:type="dxa"/>
            <w:gridSpan w:val="2"/>
            <w:tcMar>
              <w:top w:w="115" w:type="dxa"/>
              <w:left w:w="115" w:type="dxa"/>
              <w:bottom w:w="115" w:type="dxa"/>
              <w:right w:w="115" w:type="dxa"/>
            </w:tcMar>
          </w:tcPr>
          <w:p w14:paraId="7CEEA1E8" w14:textId="2B7BC6E1" w:rsidR="001D216A" w:rsidRPr="00CC5A6D" w:rsidRDefault="002356B4" w:rsidP="00070773">
            <w:pPr>
              <w:tabs>
                <w:tab w:val="left" w:pos="2329"/>
              </w:tabs>
              <w:rPr>
                <w:rFonts w:cs="Arial"/>
                <w:b/>
                <w:szCs w:val="20"/>
              </w:rPr>
            </w:pPr>
            <w:r w:rsidRPr="00CC5A6D">
              <w:rPr>
                <w:rFonts w:cs="Arial"/>
                <w:b/>
                <w:szCs w:val="20"/>
              </w:rPr>
              <w:t xml:space="preserve">Discussion: </w:t>
            </w:r>
            <w:r w:rsidRPr="00CC5A6D">
              <w:rPr>
                <w:rFonts w:cs="Arial"/>
                <w:b/>
                <w:szCs w:val="20"/>
                <w:shd w:val="clear" w:color="auto" w:fill="FFFFFF" w:themeFill="background1"/>
              </w:rPr>
              <w:t>Using Questions Effectively</w:t>
            </w:r>
          </w:p>
          <w:p w14:paraId="6F46D54B" w14:textId="77777777" w:rsidR="00F82A64" w:rsidRPr="00CC5A6D" w:rsidRDefault="00F82A64" w:rsidP="00F82A64">
            <w:pPr>
              <w:pStyle w:val="AssignmentsLevel1"/>
            </w:pPr>
          </w:p>
          <w:p w14:paraId="3374C4EB" w14:textId="483DB5CA" w:rsidR="00EF6377" w:rsidRPr="00CC5A6D" w:rsidRDefault="00EF6377" w:rsidP="00EF6377">
            <w:pPr>
              <w:pStyle w:val="AssignmentsLevel1"/>
            </w:pPr>
            <w:r w:rsidRPr="00CC5A6D">
              <w:rPr>
                <w:b/>
              </w:rPr>
              <w:t>Review</w:t>
            </w:r>
            <w:r w:rsidRPr="00CC5A6D">
              <w:t xml:space="preserve"> the following mock counseling session:</w:t>
            </w:r>
          </w:p>
          <w:p w14:paraId="0273E1A6" w14:textId="77777777" w:rsidR="00EF6377" w:rsidRPr="00CC5A6D" w:rsidRDefault="00EF6377" w:rsidP="00EF6377">
            <w:pPr>
              <w:pStyle w:val="AssignmentsLevel1"/>
            </w:pPr>
          </w:p>
          <w:p w14:paraId="21B34C08" w14:textId="77777777" w:rsidR="00EF6377" w:rsidRPr="00CC5A6D" w:rsidRDefault="00AD3081" w:rsidP="00EF6377">
            <w:pPr>
              <w:pStyle w:val="AssignmentsLevel2"/>
              <w:ind w:left="420"/>
            </w:pPr>
            <w:hyperlink r:id="rId30" w:history="1">
              <w:r w:rsidR="00EF6377" w:rsidRPr="00CC5A6D">
                <w:rPr>
                  <w:rStyle w:val="Hyperlink"/>
                </w:rPr>
                <w:t>Open and Closed Questions</w:t>
              </w:r>
            </w:hyperlink>
            <w:r w:rsidR="00EF6377" w:rsidRPr="00CC5A6D">
              <w:t xml:space="preserve"> (7:19)</w:t>
            </w:r>
          </w:p>
          <w:p w14:paraId="76788E84" w14:textId="77777777" w:rsidR="00EF6377" w:rsidRPr="00CC5A6D" w:rsidRDefault="00EF6377" w:rsidP="00EF6377">
            <w:pPr>
              <w:pStyle w:val="AssignmentsLevel1"/>
            </w:pPr>
          </w:p>
          <w:p w14:paraId="0A006654" w14:textId="479FC03A" w:rsidR="00EF6377" w:rsidRPr="00CC5A6D" w:rsidRDefault="00EF6377" w:rsidP="00EF6377">
            <w:pPr>
              <w:pStyle w:val="AssignmentsLevel1"/>
            </w:pPr>
            <w:r w:rsidRPr="00CC5A6D">
              <w:rPr>
                <w:b/>
              </w:rPr>
              <w:t xml:space="preserve">List </w:t>
            </w:r>
            <w:r w:rsidRPr="00CC5A6D">
              <w:t>the open and closed questions used in the mock counseling session video</w:t>
            </w:r>
            <w:r w:rsidR="0013143D">
              <w:t>,</w:t>
            </w:r>
            <w:r w:rsidRPr="00CC5A6D">
              <w:t xml:space="preserve"> and </w:t>
            </w:r>
            <w:r w:rsidRPr="00CC5A6D">
              <w:rPr>
                <w:b/>
              </w:rPr>
              <w:t>write</w:t>
            </w:r>
            <w:r w:rsidRPr="00CC5A6D">
              <w:t xml:space="preserve"> a clear and logical 150- to 200-word response to the following questions </w:t>
            </w:r>
            <w:r w:rsidR="00E357E9">
              <w:t xml:space="preserve">in the </w:t>
            </w:r>
            <w:r w:rsidR="00E357E9" w:rsidRPr="00EE606B">
              <w:rPr>
                <w:shd w:val="clear" w:color="auto" w:fill="FFFFFF" w:themeFill="background1"/>
              </w:rPr>
              <w:t>Using Questions Effectively</w:t>
            </w:r>
            <w:r w:rsidR="00E357E9" w:rsidRPr="00CC5A6D">
              <w:t xml:space="preserve"> </w:t>
            </w:r>
            <w:r w:rsidR="00E357E9">
              <w:t xml:space="preserve">discussion forum </w:t>
            </w:r>
            <w:r w:rsidRPr="00CC5A6D">
              <w:t xml:space="preserve">by 11:59 </w:t>
            </w:r>
            <w:r w:rsidR="00FF066A">
              <w:t>PM</w:t>
            </w:r>
            <w:r w:rsidR="00FF066A" w:rsidRPr="00CC5A6D">
              <w:t xml:space="preserve"> </w:t>
            </w:r>
            <w:r w:rsidRPr="00CC5A6D">
              <w:t>(Eastern time) on Thursday:</w:t>
            </w:r>
          </w:p>
          <w:p w14:paraId="4C62481B" w14:textId="77777777" w:rsidR="00EF6377" w:rsidRPr="00CC5A6D" w:rsidRDefault="00EF6377" w:rsidP="00EF6377">
            <w:pPr>
              <w:pStyle w:val="AssignmentsLevel1"/>
            </w:pPr>
          </w:p>
          <w:p w14:paraId="65332505" w14:textId="77777777" w:rsidR="00EF6377" w:rsidRPr="00CC5A6D" w:rsidRDefault="00EF6377" w:rsidP="00EF6377">
            <w:pPr>
              <w:pStyle w:val="AssignmentsLevel2"/>
              <w:ind w:left="420"/>
            </w:pPr>
            <w:r w:rsidRPr="00CC5A6D">
              <w:t xml:space="preserve">What are the pros and cons of using questions as a counseling skill?  </w:t>
            </w:r>
          </w:p>
          <w:p w14:paraId="7887023B" w14:textId="24DFDD00" w:rsidR="00F82A64" w:rsidRPr="00CC5A6D" w:rsidRDefault="00EF6377" w:rsidP="00EF6377">
            <w:pPr>
              <w:pStyle w:val="AssignmentsLevel2"/>
              <w:ind w:left="420"/>
            </w:pPr>
            <w:r w:rsidRPr="00CC5A6D">
              <w:t>Reflecting on your mock counseling sessions, do you find yourself thinking of questions while your mock client is speaking? Are you asking questions to fill space? Are they necessary to ask?</w:t>
            </w:r>
          </w:p>
          <w:p w14:paraId="5CBE8B40" w14:textId="75169979" w:rsidR="00F82A64" w:rsidRPr="00CC5A6D" w:rsidRDefault="00F82A64" w:rsidP="003F4764">
            <w:pPr>
              <w:tabs>
                <w:tab w:val="left" w:pos="2329"/>
              </w:tabs>
              <w:rPr>
                <w:rFonts w:cs="Arial"/>
                <w:szCs w:val="20"/>
              </w:rPr>
            </w:pPr>
          </w:p>
          <w:p w14:paraId="385E3844" w14:textId="34D93774" w:rsidR="005056FC" w:rsidRPr="00027BE0" w:rsidRDefault="005056FC" w:rsidP="005056FC">
            <w:pPr>
              <w:autoSpaceDE w:val="0"/>
              <w:autoSpaceDN w:val="0"/>
              <w:adjustRightInd w:val="0"/>
              <w:rPr>
                <w:rFonts w:cs="Arial"/>
                <w:b/>
                <w:bCs/>
                <w:szCs w:val="20"/>
              </w:rPr>
            </w:pPr>
            <w:r w:rsidRPr="002E2C46">
              <w:rPr>
                <w:rFonts w:cs="Arial"/>
                <w:b/>
                <w:bCs/>
                <w:szCs w:val="20"/>
              </w:rPr>
              <w:t xml:space="preserve">Review </w:t>
            </w:r>
            <w:r w:rsidR="00027BE0">
              <w:rPr>
                <w:rFonts w:cs="Arial"/>
                <w:szCs w:val="20"/>
              </w:rPr>
              <w:t xml:space="preserve">your classmates’ thread posts and </w:t>
            </w:r>
            <w:r w:rsidR="00027BE0">
              <w:rPr>
                <w:rFonts w:cs="Arial"/>
                <w:b/>
                <w:bCs/>
                <w:szCs w:val="20"/>
              </w:rPr>
              <w:t>w</w:t>
            </w:r>
            <w:r w:rsidRPr="002E2C46">
              <w:rPr>
                <w:rFonts w:cs="Arial"/>
                <w:b/>
                <w:bCs/>
                <w:szCs w:val="20"/>
              </w:rPr>
              <w:t>rite</w:t>
            </w:r>
            <w:r w:rsidRPr="002E2C46">
              <w:rPr>
                <w:rFonts w:cs="Arial"/>
                <w:szCs w:val="20"/>
              </w:rPr>
              <w:t xml:space="preserve"> a response that is thought provoking and </w:t>
            </w:r>
            <w:r w:rsidR="0013143D" w:rsidRPr="002E2C46">
              <w:rPr>
                <w:rFonts w:cs="Arial"/>
                <w:szCs w:val="20"/>
              </w:rPr>
              <w:t xml:space="preserve">that </w:t>
            </w:r>
            <w:r w:rsidRPr="002E2C46">
              <w:rPr>
                <w:rFonts w:cs="Arial"/>
                <w:szCs w:val="20"/>
              </w:rPr>
              <w:t xml:space="preserve">appropriately challenges or elevates the discussion. </w:t>
            </w:r>
          </w:p>
          <w:p w14:paraId="11A15043" w14:textId="77777777" w:rsidR="005056FC" w:rsidRPr="002E2C46" w:rsidRDefault="005056FC" w:rsidP="005056FC">
            <w:pPr>
              <w:autoSpaceDE w:val="0"/>
              <w:autoSpaceDN w:val="0"/>
              <w:adjustRightInd w:val="0"/>
              <w:rPr>
                <w:rFonts w:ascii="AppleSystemUIFont" w:hAnsi="AppleSystemUIFont" w:cs="AppleSystemUIFont"/>
                <w:sz w:val="24"/>
              </w:rPr>
            </w:pPr>
          </w:p>
          <w:p w14:paraId="7490DFB8" w14:textId="677267F8" w:rsidR="005056FC" w:rsidRPr="002E2C46" w:rsidRDefault="005056FC" w:rsidP="005056FC">
            <w:pPr>
              <w:autoSpaceDE w:val="0"/>
              <w:autoSpaceDN w:val="0"/>
              <w:adjustRightInd w:val="0"/>
              <w:rPr>
                <w:rFonts w:cs="Arial"/>
                <w:szCs w:val="20"/>
              </w:rPr>
            </w:pPr>
            <w:r w:rsidRPr="002E2C46">
              <w:rPr>
                <w:rFonts w:cs="Arial"/>
                <w:b/>
                <w:bCs/>
                <w:szCs w:val="20"/>
              </w:rPr>
              <w:t xml:space="preserve">Post </w:t>
            </w:r>
            <w:r w:rsidRPr="002E2C46">
              <w:rPr>
                <w:rFonts w:cs="Arial"/>
                <w:szCs w:val="20"/>
              </w:rPr>
              <w:t xml:space="preserve">your reply in the Feedback discussion starter by 11:59 </w:t>
            </w:r>
            <w:r w:rsidR="00FF066A" w:rsidRPr="0013143D">
              <w:t>PM</w:t>
            </w:r>
            <w:r w:rsidR="00FF066A" w:rsidRPr="002E2C46">
              <w:rPr>
                <w:rFonts w:cs="Arial"/>
                <w:szCs w:val="20"/>
              </w:rPr>
              <w:t xml:space="preserve"> </w:t>
            </w:r>
            <w:r w:rsidRPr="002E2C46">
              <w:rPr>
                <w:rFonts w:cs="Arial"/>
                <w:szCs w:val="20"/>
              </w:rPr>
              <w:t>(Eastern time) on Sunday.</w:t>
            </w:r>
          </w:p>
          <w:p w14:paraId="74E39DB0" w14:textId="77777777" w:rsidR="005056FC" w:rsidRPr="002E2C46" w:rsidRDefault="005056FC" w:rsidP="005056FC">
            <w:pPr>
              <w:autoSpaceDE w:val="0"/>
              <w:autoSpaceDN w:val="0"/>
              <w:adjustRightInd w:val="0"/>
              <w:rPr>
                <w:rFonts w:cs="Arial"/>
                <w:szCs w:val="20"/>
              </w:rPr>
            </w:pPr>
          </w:p>
          <w:p w14:paraId="0075EB0B" w14:textId="39857F8B" w:rsidR="00443D78" w:rsidRPr="00C54880" w:rsidRDefault="005056FC" w:rsidP="005056FC">
            <w:pPr>
              <w:tabs>
                <w:tab w:val="left" w:pos="2329"/>
              </w:tabs>
              <w:rPr>
                <w:rFonts w:cs="Arial"/>
                <w:b/>
              </w:rPr>
            </w:pPr>
            <w:r w:rsidRPr="002E2C46">
              <w:rPr>
                <w:rFonts w:cs="Arial"/>
                <w:i/>
                <w:szCs w:val="20"/>
              </w:rPr>
              <w:t>Note:</w:t>
            </w:r>
            <w:r w:rsidRPr="002E2C46">
              <w:rPr>
                <w:rFonts w:cs="Arial"/>
                <w:szCs w:val="20"/>
              </w:rPr>
              <w:t xml:space="preserve"> This assignment requires a </w:t>
            </w:r>
            <w:r w:rsidRPr="002E2C46">
              <w:rPr>
                <w:rFonts w:cs="Arial"/>
                <w:bCs/>
                <w:szCs w:val="20"/>
              </w:rPr>
              <w:t xml:space="preserve">minimum of three </w:t>
            </w:r>
            <w:r w:rsidR="002E2C46" w:rsidRPr="002E2C46">
              <w:rPr>
                <w:rFonts w:cs="Arial"/>
                <w:bCs/>
                <w:szCs w:val="20"/>
              </w:rPr>
              <w:t>feedback</w:t>
            </w:r>
            <w:r w:rsidRPr="002E2C46">
              <w:rPr>
                <w:rFonts w:cs="Arial"/>
                <w:bCs/>
                <w:szCs w:val="20"/>
              </w:rPr>
              <w:t xml:space="preserve"> posts</w:t>
            </w:r>
            <w:r w:rsidRPr="002E2C46">
              <w:rPr>
                <w:rFonts w:cs="Arial"/>
                <w:szCs w:val="20"/>
              </w:rPr>
              <w:t xml:space="preserve">; at least </w:t>
            </w:r>
            <w:r w:rsidRPr="004A3C52">
              <w:rPr>
                <w:rFonts w:cs="Arial"/>
                <w:bCs/>
                <w:color w:val="353535"/>
                <w:szCs w:val="20"/>
              </w:rPr>
              <w:t>one</w:t>
            </w:r>
            <w:r w:rsidRPr="002E2C46">
              <w:rPr>
                <w:rFonts w:cs="Arial"/>
                <w:color w:val="353535"/>
                <w:szCs w:val="20"/>
              </w:rPr>
              <w:t xml:space="preserve"> </w:t>
            </w:r>
            <w:r w:rsidRPr="004A3C52">
              <w:rPr>
                <w:rFonts w:cs="Arial"/>
                <w:color w:val="353535"/>
                <w:szCs w:val="20"/>
              </w:rPr>
              <w:t xml:space="preserve">to classmates and </w:t>
            </w:r>
            <w:r w:rsidRPr="004A3C52">
              <w:rPr>
                <w:rFonts w:cs="Arial"/>
                <w:bCs/>
                <w:szCs w:val="20"/>
              </w:rPr>
              <w:t>two</w:t>
            </w:r>
            <w:r w:rsidRPr="004A3C52">
              <w:rPr>
                <w:rFonts w:cs="Arial"/>
                <w:color w:val="353535"/>
                <w:szCs w:val="20"/>
              </w:rPr>
              <w:t xml:space="preserve"> </w:t>
            </w:r>
            <w:r w:rsidRPr="00A9641B">
              <w:rPr>
                <w:rFonts w:cs="Arial"/>
                <w:szCs w:val="20"/>
              </w:rPr>
              <w:t>in response to classmates’ posts to you.</w:t>
            </w:r>
          </w:p>
        </w:tc>
        <w:tc>
          <w:tcPr>
            <w:tcW w:w="1440" w:type="dxa"/>
          </w:tcPr>
          <w:p w14:paraId="46C6AFA1" w14:textId="7DD34E8C" w:rsidR="001D216A" w:rsidRPr="00C54880" w:rsidRDefault="00200D16" w:rsidP="00070773">
            <w:pPr>
              <w:tabs>
                <w:tab w:val="left" w:pos="2329"/>
              </w:tabs>
              <w:rPr>
                <w:rFonts w:cs="Arial"/>
                <w:szCs w:val="20"/>
              </w:rPr>
            </w:pPr>
            <w:r w:rsidRPr="00C54880">
              <w:rPr>
                <w:rFonts w:cs="Arial"/>
                <w:szCs w:val="20"/>
              </w:rPr>
              <w:lastRenderedPageBreak/>
              <w:t>2.3</w:t>
            </w:r>
          </w:p>
        </w:tc>
        <w:tc>
          <w:tcPr>
            <w:tcW w:w="1440" w:type="dxa"/>
          </w:tcPr>
          <w:p w14:paraId="217A4205" w14:textId="77777777" w:rsidR="005D102D" w:rsidRPr="00C54880" w:rsidRDefault="005D102D" w:rsidP="005D102D">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4F4C9AE4" w14:textId="2CBC2479" w:rsidR="001D216A" w:rsidRPr="00C54880" w:rsidRDefault="001D216A" w:rsidP="00070773">
            <w:pPr>
              <w:tabs>
                <w:tab w:val="left" w:pos="2329"/>
              </w:tabs>
              <w:rPr>
                <w:rFonts w:cs="Arial"/>
                <w:szCs w:val="20"/>
              </w:rPr>
            </w:pPr>
          </w:p>
        </w:tc>
      </w:tr>
      <w:tr w:rsidR="002356B4" w:rsidRPr="00C54880" w14:paraId="5B8A76FF" w14:textId="77777777" w:rsidTr="5DF8CA7F">
        <w:tc>
          <w:tcPr>
            <w:tcW w:w="10170" w:type="dxa"/>
            <w:gridSpan w:val="2"/>
            <w:tcMar>
              <w:top w:w="115" w:type="dxa"/>
              <w:left w:w="115" w:type="dxa"/>
              <w:bottom w:w="115" w:type="dxa"/>
              <w:right w:w="115" w:type="dxa"/>
            </w:tcMar>
          </w:tcPr>
          <w:p w14:paraId="610C6E4D" w14:textId="27D27EF4" w:rsidR="00F82A64" w:rsidRPr="00C54880" w:rsidRDefault="00364442" w:rsidP="00F82A64">
            <w:pPr>
              <w:tabs>
                <w:tab w:val="left" w:pos="2329"/>
              </w:tabs>
              <w:rPr>
                <w:rFonts w:cs="Arial"/>
                <w:b/>
              </w:rPr>
            </w:pPr>
            <w:r w:rsidRPr="00C54880">
              <w:rPr>
                <w:rFonts w:cs="Arial"/>
                <w:b/>
                <w:szCs w:val="20"/>
              </w:rPr>
              <w:t xml:space="preserve">Journal: </w:t>
            </w:r>
            <w:r w:rsidR="00E972B0" w:rsidRPr="00C54880">
              <w:rPr>
                <w:rFonts w:cs="Arial"/>
                <w:b/>
                <w:szCs w:val="20"/>
              </w:rPr>
              <w:t>Observing Behavior</w:t>
            </w:r>
            <w:r w:rsidR="001205DA" w:rsidRPr="00C54880">
              <w:rPr>
                <w:rFonts w:cs="Arial"/>
                <w:b/>
                <w:szCs w:val="20"/>
              </w:rPr>
              <w:t xml:space="preserve"> </w:t>
            </w:r>
          </w:p>
          <w:p w14:paraId="34F0778F" w14:textId="77777777" w:rsidR="00F82A64" w:rsidRPr="00C54880" w:rsidRDefault="00F82A64" w:rsidP="00F82A64">
            <w:pPr>
              <w:tabs>
                <w:tab w:val="left" w:pos="2329"/>
              </w:tabs>
              <w:rPr>
                <w:rFonts w:cs="Arial"/>
                <w:b/>
                <w:szCs w:val="20"/>
              </w:rPr>
            </w:pPr>
          </w:p>
          <w:p w14:paraId="08277EE5" w14:textId="638748E5" w:rsidR="00F82A64" w:rsidRPr="00C54880" w:rsidRDefault="0013143D" w:rsidP="00F82A64">
            <w:pPr>
              <w:tabs>
                <w:tab w:val="left" w:pos="2329"/>
              </w:tabs>
              <w:rPr>
                <w:rFonts w:cs="Arial"/>
                <w:szCs w:val="20"/>
              </w:rPr>
            </w:pPr>
            <w:r w:rsidRPr="00A9641B">
              <w:rPr>
                <w:rFonts w:cs="Arial"/>
                <w:b/>
                <w:szCs w:val="20"/>
              </w:rPr>
              <w:t>S</w:t>
            </w:r>
            <w:r w:rsidR="00F82A64" w:rsidRPr="00A9641B">
              <w:rPr>
                <w:rFonts w:cs="Arial"/>
                <w:b/>
                <w:szCs w:val="20"/>
              </w:rPr>
              <w:t>it</w:t>
            </w:r>
            <w:r w:rsidR="00F82A64" w:rsidRPr="00C54880">
              <w:rPr>
                <w:rFonts w:cs="Arial"/>
                <w:szCs w:val="20"/>
              </w:rPr>
              <w:t xml:space="preserve"> with a significant person in your life</w:t>
            </w:r>
            <w:r w:rsidRPr="00C54880">
              <w:rPr>
                <w:rFonts w:cs="Arial"/>
                <w:szCs w:val="20"/>
              </w:rPr>
              <w:t xml:space="preserve"> </w:t>
            </w:r>
            <w:r>
              <w:rPr>
                <w:rFonts w:cs="Arial"/>
                <w:szCs w:val="20"/>
              </w:rPr>
              <w:t>a</w:t>
            </w:r>
            <w:r w:rsidRPr="00C54880">
              <w:rPr>
                <w:rFonts w:cs="Arial"/>
                <w:szCs w:val="20"/>
              </w:rPr>
              <w:t>t least</w:t>
            </w:r>
            <w:r w:rsidRPr="00C54880">
              <w:rPr>
                <w:rFonts w:cs="Arial"/>
                <w:b/>
                <w:szCs w:val="20"/>
              </w:rPr>
              <w:t xml:space="preserve"> </w:t>
            </w:r>
            <w:r w:rsidR="00C9223A">
              <w:rPr>
                <w:rFonts w:cs="Arial"/>
                <w:szCs w:val="20"/>
              </w:rPr>
              <w:t>three</w:t>
            </w:r>
            <w:r w:rsidRPr="00E9028A">
              <w:rPr>
                <w:rFonts w:cs="Arial"/>
                <w:szCs w:val="20"/>
              </w:rPr>
              <w:t xml:space="preserve"> times</w:t>
            </w:r>
            <w:r w:rsidRPr="00C54880">
              <w:rPr>
                <w:rFonts w:cs="Arial"/>
                <w:szCs w:val="20"/>
              </w:rPr>
              <w:t xml:space="preserve"> </w:t>
            </w:r>
            <w:r>
              <w:rPr>
                <w:rFonts w:cs="Arial"/>
                <w:szCs w:val="20"/>
              </w:rPr>
              <w:t xml:space="preserve">this week </w:t>
            </w:r>
            <w:r w:rsidRPr="00C54880">
              <w:rPr>
                <w:rFonts w:cs="Arial"/>
                <w:szCs w:val="20"/>
              </w:rPr>
              <w:t>(the more you can do the better)</w:t>
            </w:r>
            <w:r w:rsidR="00F82A64" w:rsidRPr="00C54880">
              <w:rPr>
                <w:rFonts w:cs="Arial"/>
                <w:szCs w:val="20"/>
              </w:rPr>
              <w:t xml:space="preserve"> while </w:t>
            </w:r>
            <w:r w:rsidR="00670B9A" w:rsidRPr="00C54880">
              <w:rPr>
                <w:rFonts w:cs="Arial"/>
                <w:szCs w:val="20"/>
              </w:rPr>
              <w:t>she</w:t>
            </w:r>
            <w:r>
              <w:rPr>
                <w:rFonts w:cs="Arial"/>
                <w:szCs w:val="20"/>
              </w:rPr>
              <w:t xml:space="preserve"> or he</w:t>
            </w:r>
            <w:r w:rsidR="00670B9A" w:rsidRPr="00C54880">
              <w:rPr>
                <w:rFonts w:cs="Arial"/>
                <w:szCs w:val="20"/>
              </w:rPr>
              <w:t xml:space="preserve"> </w:t>
            </w:r>
            <w:r w:rsidR="00B232D3" w:rsidRPr="00C54880">
              <w:rPr>
                <w:rFonts w:cs="Arial"/>
                <w:szCs w:val="20"/>
              </w:rPr>
              <w:t xml:space="preserve">talks about </w:t>
            </w:r>
            <w:r>
              <w:rPr>
                <w:rFonts w:cs="Arial"/>
                <w:szCs w:val="20"/>
              </w:rPr>
              <w:t>her or his</w:t>
            </w:r>
            <w:r w:rsidR="00F82A64" w:rsidRPr="00C54880">
              <w:rPr>
                <w:rFonts w:cs="Arial"/>
                <w:szCs w:val="20"/>
              </w:rPr>
              <w:t xml:space="preserve"> day for 5–7 minutes</w:t>
            </w:r>
            <w:r>
              <w:rPr>
                <w:rFonts w:cs="Arial"/>
                <w:szCs w:val="20"/>
              </w:rPr>
              <w:t>,</w:t>
            </w:r>
            <w:r w:rsidR="00F82A64" w:rsidRPr="00C54880">
              <w:rPr>
                <w:rFonts w:cs="Arial"/>
                <w:szCs w:val="20"/>
              </w:rPr>
              <w:t xml:space="preserve"> </w:t>
            </w:r>
            <w:r>
              <w:rPr>
                <w:rFonts w:cs="Arial"/>
                <w:szCs w:val="20"/>
              </w:rPr>
              <w:t>and</w:t>
            </w:r>
            <w:r w:rsidR="00F82A64" w:rsidRPr="00C54880">
              <w:rPr>
                <w:rFonts w:cs="Arial"/>
                <w:szCs w:val="20"/>
              </w:rPr>
              <w:t xml:space="preserve"> </w:t>
            </w:r>
            <w:r w:rsidR="00F82A64" w:rsidRPr="00030060">
              <w:rPr>
                <w:rFonts w:cs="Arial"/>
                <w:b/>
                <w:szCs w:val="20"/>
              </w:rPr>
              <w:t>practice</w:t>
            </w:r>
            <w:r w:rsidR="00F82A64" w:rsidRPr="00C54880">
              <w:rPr>
                <w:rFonts w:cs="Arial"/>
                <w:szCs w:val="20"/>
              </w:rPr>
              <w:t xml:space="preserve"> using </w:t>
            </w:r>
            <w:r w:rsidR="00E972B0" w:rsidRPr="00C54880">
              <w:rPr>
                <w:rFonts w:cs="Arial"/>
              </w:rPr>
              <w:t>the skills covered this week</w:t>
            </w:r>
            <w:r w:rsidR="00F82A64" w:rsidRPr="00C54880">
              <w:rPr>
                <w:rFonts w:cs="Arial"/>
                <w:szCs w:val="20"/>
              </w:rPr>
              <w:t xml:space="preserve"> to enhance the discussion.  </w:t>
            </w:r>
          </w:p>
          <w:p w14:paraId="6E3BD7C7" w14:textId="77777777" w:rsidR="00F82A64" w:rsidRPr="00C54880" w:rsidRDefault="00F82A64" w:rsidP="00F82A64">
            <w:pPr>
              <w:tabs>
                <w:tab w:val="left" w:pos="2329"/>
              </w:tabs>
              <w:rPr>
                <w:rFonts w:cs="Arial"/>
                <w:szCs w:val="20"/>
              </w:rPr>
            </w:pPr>
          </w:p>
          <w:p w14:paraId="08D1DD2A" w14:textId="657C8284" w:rsidR="00F82A64" w:rsidRPr="00C54880" w:rsidRDefault="00F82A64" w:rsidP="00F82A64">
            <w:pPr>
              <w:rPr>
                <w:rFonts w:cs="Arial"/>
                <w:bCs/>
                <w:bdr w:val="none" w:sz="0" w:space="0" w:color="auto" w:frame="1"/>
              </w:rPr>
            </w:pPr>
            <w:r w:rsidRPr="00C54880">
              <w:rPr>
                <w:rFonts w:cs="Arial"/>
                <w:b/>
              </w:rPr>
              <w:t>Write</w:t>
            </w:r>
            <w:r w:rsidR="00062924" w:rsidRPr="00C54880">
              <w:rPr>
                <w:rFonts w:cs="Arial"/>
              </w:rPr>
              <w:t xml:space="preserve"> a</w:t>
            </w:r>
            <w:r w:rsidR="00B232D3" w:rsidRPr="00C54880">
              <w:rPr>
                <w:rFonts w:cs="Arial"/>
              </w:rPr>
              <w:t xml:space="preserve"> </w:t>
            </w:r>
            <w:r w:rsidR="00BE6A67">
              <w:rPr>
                <w:rFonts w:cs="Arial"/>
              </w:rPr>
              <w:t>200</w:t>
            </w:r>
            <w:r w:rsidR="00062924" w:rsidRPr="00C54880">
              <w:rPr>
                <w:rFonts w:cs="Arial"/>
              </w:rPr>
              <w:t>- to 250-</w:t>
            </w:r>
            <w:r w:rsidRPr="00C54880">
              <w:rPr>
                <w:rFonts w:cs="Arial"/>
              </w:rPr>
              <w:t xml:space="preserve">word </w:t>
            </w:r>
            <w:r w:rsidR="009533C6" w:rsidRPr="00C54880">
              <w:rPr>
                <w:rFonts w:cs="Arial"/>
                <w:szCs w:val="20"/>
              </w:rPr>
              <w:t>journal entry response</w:t>
            </w:r>
            <w:r w:rsidR="00062924" w:rsidRPr="00C54880">
              <w:rPr>
                <w:rFonts w:cs="Arial"/>
              </w:rPr>
              <w:t xml:space="preserve"> </w:t>
            </w:r>
            <w:r w:rsidRPr="00C54880">
              <w:rPr>
                <w:rFonts w:cs="Arial"/>
              </w:rPr>
              <w:t>covering the following</w:t>
            </w:r>
            <w:r w:rsidR="00A6538B" w:rsidRPr="00C54880">
              <w:rPr>
                <w:rFonts w:cs="Arial"/>
              </w:rPr>
              <w:t xml:space="preserve"> </w:t>
            </w:r>
            <w:r w:rsidR="00FF7916" w:rsidRPr="00C54880">
              <w:rPr>
                <w:rFonts w:cs="Arial"/>
              </w:rPr>
              <w:t xml:space="preserve">by 11:59 </w:t>
            </w:r>
            <w:r w:rsidR="00FF066A">
              <w:t>PM</w:t>
            </w:r>
            <w:r w:rsidR="00FF7916" w:rsidRPr="00C54880">
              <w:rPr>
                <w:rFonts w:cs="Arial"/>
              </w:rPr>
              <w:t xml:space="preserve"> (Eastern time) on Sunday</w:t>
            </w:r>
            <w:r w:rsidRPr="00C54880">
              <w:rPr>
                <w:rFonts w:cs="Arial"/>
                <w:bCs/>
                <w:bdr w:val="none" w:sz="0" w:space="0" w:color="auto" w:frame="1"/>
              </w:rPr>
              <w:t>:</w:t>
            </w:r>
          </w:p>
          <w:p w14:paraId="761E4F13" w14:textId="77777777" w:rsidR="00F82A64" w:rsidRPr="00C54880" w:rsidRDefault="00F82A64" w:rsidP="00F82A64">
            <w:pPr>
              <w:rPr>
                <w:rFonts w:cs="Arial"/>
              </w:rPr>
            </w:pPr>
          </w:p>
          <w:p w14:paraId="7B188442" w14:textId="1A51FE3E" w:rsidR="000C0C53" w:rsidRPr="0013143D" w:rsidRDefault="003673E7" w:rsidP="00030060">
            <w:pPr>
              <w:pStyle w:val="AssignmentsLevel2"/>
            </w:pPr>
            <w:r w:rsidRPr="0013143D">
              <w:t>Explain</w:t>
            </w:r>
            <w:r w:rsidR="00F82A64" w:rsidRPr="0013143D">
              <w:t xml:space="preserve"> you</w:t>
            </w:r>
            <w:r w:rsidRPr="0013143D">
              <w:t>r</w:t>
            </w:r>
            <w:r w:rsidR="00F82A64" w:rsidRPr="0013143D">
              <w:t xml:space="preserve"> experience</w:t>
            </w:r>
            <w:r w:rsidRPr="0013143D">
              <w:t xml:space="preserve"> using these skills.</w:t>
            </w:r>
            <w:r w:rsidR="000C0C53" w:rsidRPr="0013143D">
              <w:t xml:space="preserve"> </w:t>
            </w:r>
            <w:r w:rsidR="00F82A64" w:rsidRPr="0013143D">
              <w:t xml:space="preserve">How well could you model these skills? </w:t>
            </w:r>
          </w:p>
          <w:p w14:paraId="56C934C4" w14:textId="0827EDD6" w:rsidR="00F82A64" w:rsidRPr="0013143D" w:rsidRDefault="00F82A64" w:rsidP="00030060">
            <w:pPr>
              <w:pStyle w:val="AssignmentsLevel2"/>
            </w:pPr>
            <w:r w:rsidRPr="0013143D">
              <w:t xml:space="preserve">Which </w:t>
            </w:r>
            <w:r w:rsidR="000C0C53" w:rsidRPr="0013143D">
              <w:t>skills</w:t>
            </w:r>
            <w:r w:rsidRPr="0013143D">
              <w:t xml:space="preserve"> did you rely on the most</w:t>
            </w:r>
            <w:r w:rsidR="0013143D">
              <w:t xml:space="preserve">? Which skills did you rely on </w:t>
            </w:r>
            <w:r w:rsidRPr="0013143D">
              <w:t>the least?</w:t>
            </w:r>
          </w:p>
          <w:p w14:paraId="7FFA3624" w14:textId="77777777" w:rsidR="00F82A64" w:rsidRPr="00F21E0D" w:rsidRDefault="00F82A64" w:rsidP="00030060">
            <w:pPr>
              <w:pStyle w:val="AssignmentsLevel2"/>
            </w:pPr>
            <w:r w:rsidRPr="00F21E0D">
              <w:t>How helpful did you find these skills in the discussion process?</w:t>
            </w:r>
          </w:p>
          <w:p w14:paraId="3CFBF558" w14:textId="77777777" w:rsidR="00F82A64" w:rsidRPr="00807D71" w:rsidRDefault="00F82A64" w:rsidP="00030060">
            <w:pPr>
              <w:pStyle w:val="AssignmentsLevel2"/>
            </w:pPr>
            <w:r w:rsidRPr="00807D71">
              <w:t>How could these skills be used in other areas of your life (family, social, or work)?</w:t>
            </w:r>
          </w:p>
          <w:p w14:paraId="01B1389E" w14:textId="4A1C2842" w:rsidR="00F82A64" w:rsidRPr="00030060" w:rsidRDefault="00A562A2" w:rsidP="00030060">
            <w:pPr>
              <w:pStyle w:val="AssignmentsLevel2"/>
            </w:pPr>
            <w:r w:rsidRPr="00807D71">
              <w:t>Include any additional details.</w:t>
            </w:r>
          </w:p>
          <w:p w14:paraId="3541406C" w14:textId="77777777" w:rsidR="00A562A2" w:rsidRPr="00C54880" w:rsidRDefault="00A562A2" w:rsidP="00A562A2">
            <w:pPr>
              <w:pStyle w:val="AssignmentsLevel2"/>
              <w:numPr>
                <w:ilvl w:val="0"/>
                <w:numId w:val="0"/>
              </w:numPr>
              <w:tabs>
                <w:tab w:val="left" w:pos="2329"/>
              </w:tabs>
              <w:ind w:left="720"/>
              <w:rPr>
                <w:b/>
              </w:rPr>
            </w:pPr>
          </w:p>
          <w:p w14:paraId="1B859FB3" w14:textId="2B86996E" w:rsidR="00F82A64" w:rsidRPr="00C54880" w:rsidRDefault="00F82A64" w:rsidP="00F82A64">
            <w:pPr>
              <w:tabs>
                <w:tab w:val="left" w:pos="2329"/>
              </w:tabs>
              <w:rPr>
                <w:rFonts w:cs="Arial"/>
                <w:b/>
              </w:rPr>
            </w:pPr>
            <w:r w:rsidRPr="00C54880">
              <w:rPr>
                <w:rFonts w:cs="Arial"/>
              </w:rPr>
              <w:t xml:space="preserve">Remember, this is a </w:t>
            </w:r>
            <w:r w:rsidR="00F21E0D">
              <w:rPr>
                <w:rFonts w:cs="Arial"/>
              </w:rPr>
              <w:t>j</w:t>
            </w:r>
            <w:r w:rsidRPr="00C54880">
              <w:rPr>
                <w:rFonts w:cs="Arial"/>
              </w:rPr>
              <w:t xml:space="preserve">ournal </w:t>
            </w:r>
            <w:r w:rsidR="00F21E0D">
              <w:rPr>
                <w:rFonts w:cs="Arial"/>
              </w:rPr>
              <w:t>r</w:t>
            </w:r>
            <w:r w:rsidRPr="00C54880">
              <w:rPr>
                <w:rFonts w:cs="Arial"/>
              </w:rPr>
              <w:t>eflection and</w:t>
            </w:r>
            <w:r w:rsidR="00F21E0D">
              <w:rPr>
                <w:rFonts w:cs="Arial"/>
              </w:rPr>
              <w:t>,</w:t>
            </w:r>
            <w:r w:rsidRPr="00C54880">
              <w:rPr>
                <w:rFonts w:cs="Arial"/>
              </w:rPr>
              <w:t xml:space="preserve"> as such</w:t>
            </w:r>
            <w:r w:rsidR="00A562A2" w:rsidRPr="00C54880">
              <w:rPr>
                <w:rFonts w:cs="Arial"/>
              </w:rPr>
              <w:t>,</w:t>
            </w:r>
            <w:r w:rsidRPr="00C54880">
              <w:rPr>
                <w:rFonts w:cs="Arial"/>
              </w:rPr>
              <w:t xml:space="preserve"> you </w:t>
            </w:r>
            <w:r w:rsidR="00751D2E" w:rsidRPr="00C54880">
              <w:rPr>
                <w:rFonts w:cs="Arial"/>
              </w:rPr>
              <w:t>must</w:t>
            </w:r>
            <w:r w:rsidRPr="00C54880">
              <w:rPr>
                <w:rFonts w:cs="Arial"/>
              </w:rPr>
              <w:t xml:space="preserve"> be </w:t>
            </w:r>
            <w:r w:rsidR="00F21E0D">
              <w:rPr>
                <w:rFonts w:cs="Arial"/>
              </w:rPr>
              <w:t xml:space="preserve">open and </w:t>
            </w:r>
            <w:r w:rsidRPr="00C54880">
              <w:rPr>
                <w:rFonts w:cs="Arial"/>
              </w:rPr>
              <w:t xml:space="preserve">honest with your self-assessment. Students seeking the highest number of points possible for this assignment will be </w:t>
            </w:r>
            <w:r w:rsidR="00F21E0D">
              <w:rPr>
                <w:rFonts w:cs="Arial"/>
              </w:rPr>
              <w:t xml:space="preserve">open and </w:t>
            </w:r>
            <w:r w:rsidRPr="00C54880">
              <w:rPr>
                <w:rFonts w:cs="Arial"/>
              </w:rPr>
              <w:t>honest with themselves.</w:t>
            </w:r>
          </w:p>
        </w:tc>
        <w:tc>
          <w:tcPr>
            <w:tcW w:w="1440" w:type="dxa"/>
          </w:tcPr>
          <w:p w14:paraId="704C4A66" w14:textId="2F81BBE4" w:rsidR="002356B4" w:rsidRPr="00C54880" w:rsidRDefault="005A3823" w:rsidP="00070773">
            <w:pPr>
              <w:tabs>
                <w:tab w:val="left" w:pos="2329"/>
              </w:tabs>
              <w:rPr>
                <w:rFonts w:cs="Arial"/>
                <w:szCs w:val="20"/>
              </w:rPr>
            </w:pPr>
            <w:r w:rsidRPr="00C54880">
              <w:rPr>
                <w:rFonts w:cs="Arial"/>
                <w:szCs w:val="20"/>
              </w:rPr>
              <w:t>2.1</w:t>
            </w:r>
          </w:p>
        </w:tc>
        <w:tc>
          <w:tcPr>
            <w:tcW w:w="1440" w:type="dxa"/>
          </w:tcPr>
          <w:p w14:paraId="39CF29FC" w14:textId="69F3502A" w:rsidR="002356B4" w:rsidRPr="00C54880" w:rsidRDefault="005A3823" w:rsidP="00070773">
            <w:pPr>
              <w:tabs>
                <w:tab w:val="left" w:pos="2329"/>
              </w:tabs>
              <w:rPr>
                <w:rFonts w:cs="Arial"/>
                <w:szCs w:val="20"/>
              </w:rPr>
            </w:pPr>
            <w:r w:rsidRPr="00C54880">
              <w:rPr>
                <w:rFonts w:cs="Arial"/>
              </w:rPr>
              <w:t xml:space="preserve">Journal: one private post = </w:t>
            </w:r>
            <w:r w:rsidR="00863F8A" w:rsidRPr="00C54880">
              <w:rPr>
                <w:rFonts w:cs="Arial"/>
                <w:b/>
              </w:rPr>
              <w:t>1 hour</w:t>
            </w:r>
          </w:p>
        </w:tc>
      </w:tr>
      <w:tr w:rsidR="00D71E19" w:rsidRPr="00C54880" w14:paraId="07B536E6" w14:textId="77777777" w:rsidTr="5DF8CA7F">
        <w:tc>
          <w:tcPr>
            <w:tcW w:w="10170" w:type="dxa"/>
            <w:gridSpan w:val="2"/>
            <w:tcMar>
              <w:top w:w="115" w:type="dxa"/>
              <w:left w:w="115" w:type="dxa"/>
              <w:bottom w:w="115" w:type="dxa"/>
              <w:right w:w="115" w:type="dxa"/>
            </w:tcMar>
          </w:tcPr>
          <w:p w14:paraId="54434AA0" w14:textId="6EB42E13" w:rsidR="002356B4" w:rsidRPr="00C54880" w:rsidRDefault="002356B4" w:rsidP="002356B4">
            <w:pPr>
              <w:tabs>
                <w:tab w:val="left" w:pos="2329"/>
              </w:tabs>
              <w:rPr>
                <w:rFonts w:cs="Arial"/>
                <w:b/>
                <w:szCs w:val="20"/>
              </w:rPr>
            </w:pPr>
            <w:r w:rsidRPr="00C54880">
              <w:rPr>
                <w:rFonts w:cs="Arial"/>
                <w:b/>
                <w:szCs w:val="20"/>
              </w:rPr>
              <w:t xml:space="preserve">Mock Counseling Session </w:t>
            </w:r>
            <w:r w:rsidR="00F21E0D">
              <w:rPr>
                <w:rFonts w:cs="Arial"/>
                <w:b/>
                <w:szCs w:val="20"/>
              </w:rPr>
              <w:t>1</w:t>
            </w:r>
            <w:r w:rsidR="00F21E0D" w:rsidRPr="00C54880">
              <w:rPr>
                <w:rFonts w:cs="Arial"/>
                <w:b/>
                <w:szCs w:val="20"/>
              </w:rPr>
              <w:t xml:space="preserve"> </w:t>
            </w:r>
            <w:r w:rsidRPr="00C54880">
              <w:rPr>
                <w:rFonts w:cs="Arial"/>
                <w:b/>
                <w:szCs w:val="20"/>
              </w:rPr>
              <w:t xml:space="preserve">Video </w:t>
            </w:r>
            <w:r w:rsidR="00F21E0D">
              <w:rPr>
                <w:rFonts w:cs="Arial"/>
                <w:b/>
                <w:szCs w:val="20"/>
              </w:rPr>
              <w:t>and</w:t>
            </w:r>
            <w:r w:rsidRPr="00C54880">
              <w:rPr>
                <w:rFonts w:cs="Arial"/>
                <w:b/>
                <w:szCs w:val="20"/>
              </w:rPr>
              <w:t xml:space="preserve"> </w:t>
            </w:r>
            <w:r w:rsidR="00C5292D">
              <w:rPr>
                <w:rFonts w:cs="Arial"/>
                <w:b/>
                <w:szCs w:val="20"/>
              </w:rPr>
              <w:t>Self-</w:t>
            </w:r>
            <w:r w:rsidRPr="00C54880">
              <w:rPr>
                <w:rFonts w:cs="Arial"/>
                <w:b/>
                <w:szCs w:val="20"/>
              </w:rPr>
              <w:t xml:space="preserve">Critique Paper </w:t>
            </w:r>
          </w:p>
          <w:p w14:paraId="3492C4E0" w14:textId="77777777" w:rsidR="002356B4" w:rsidRPr="00C54880" w:rsidRDefault="002356B4" w:rsidP="002356B4">
            <w:pPr>
              <w:tabs>
                <w:tab w:val="left" w:pos="2329"/>
              </w:tabs>
              <w:rPr>
                <w:rFonts w:cs="Arial"/>
                <w:b/>
                <w:szCs w:val="20"/>
              </w:rPr>
            </w:pPr>
          </w:p>
          <w:p w14:paraId="79045604" w14:textId="77777777" w:rsidR="00627AB0" w:rsidRPr="00C54880" w:rsidRDefault="00627AB0" w:rsidP="00627AB0">
            <w:pPr>
              <w:tabs>
                <w:tab w:val="left" w:pos="2329"/>
              </w:tabs>
              <w:rPr>
                <w:rFonts w:cs="Arial"/>
              </w:rPr>
            </w:pPr>
            <w:r w:rsidRPr="00C54880">
              <w:rPr>
                <w:rFonts w:cs="Arial"/>
                <w:b/>
              </w:rPr>
              <w:t>Resources:</w:t>
            </w:r>
            <w:r w:rsidRPr="00C54880">
              <w:rPr>
                <w:rFonts w:cs="Arial"/>
              </w:rPr>
              <w:t xml:space="preserve">  Informed Consent Form</w:t>
            </w:r>
          </w:p>
          <w:p w14:paraId="3664BF01" w14:textId="6E76DCE9" w:rsidR="00627AB0" w:rsidRPr="000E397F" w:rsidRDefault="5DF8CA7F" w:rsidP="5DF8CA7F">
            <w:pPr>
              <w:tabs>
                <w:tab w:val="left" w:pos="2329"/>
              </w:tabs>
              <w:ind w:left="1239"/>
              <w:rPr>
                <w:rFonts w:eastAsia="Arial" w:cs="Arial"/>
              </w:rPr>
            </w:pPr>
            <w:r>
              <w:t xml:space="preserve"> Mock Counseling Session Videos and Peer Review Discussion Requirements</w:t>
            </w:r>
          </w:p>
          <w:p w14:paraId="0CC16387" w14:textId="7213D734" w:rsidR="00E134AE" w:rsidRPr="00C54880" w:rsidRDefault="00E134AE" w:rsidP="002356B4">
            <w:pPr>
              <w:rPr>
                <w:rFonts w:cs="Arial"/>
              </w:rPr>
            </w:pPr>
          </w:p>
          <w:p w14:paraId="6149D820" w14:textId="18FC856C" w:rsidR="001651D5" w:rsidRPr="00C54880" w:rsidRDefault="00532617" w:rsidP="002356B4">
            <w:pPr>
              <w:rPr>
                <w:rFonts w:cs="Arial"/>
              </w:rPr>
            </w:pPr>
            <w:r w:rsidRPr="00C54880">
              <w:rPr>
                <w:rFonts w:cs="Arial"/>
                <w:b/>
              </w:rPr>
              <w:t>Choose</w:t>
            </w:r>
            <w:r w:rsidRPr="00C54880">
              <w:rPr>
                <w:rFonts w:cs="Arial"/>
              </w:rPr>
              <w:t xml:space="preserve"> a mock client for a </w:t>
            </w:r>
            <w:r w:rsidR="00B81612">
              <w:rPr>
                <w:rFonts w:cs="Arial"/>
              </w:rPr>
              <w:t>25</w:t>
            </w:r>
            <w:r w:rsidR="009A326A" w:rsidRPr="00C54880">
              <w:rPr>
                <w:rFonts w:cs="Arial"/>
              </w:rPr>
              <w:t>-</w:t>
            </w:r>
            <w:r w:rsidRPr="00C54880">
              <w:rPr>
                <w:rFonts w:cs="Arial"/>
              </w:rPr>
              <w:t xml:space="preserve"> to</w:t>
            </w:r>
            <w:r w:rsidR="002356B4" w:rsidRPr="00C54880">
              <w:rPr>
                <w:rFonts w:cs="Arial"/>
              </w:rPr>
              <w:t xml:space="preserve"> </w:t>
            </w:r>
            <w:r w:rsidR="00B81612">
              <w:rPr>
                <w:rFonts w:cs="Arial"/>
              </w:rPr>
              <w:t>30</w:t>
            </w:r>
            <w:r w:rsidR="005332CB" w:rsidRPr="00C54880">
              <w:rPr>
                <w:rFonts w:cs="Arial"/>
              </w:rPr>
              <w:t>-minute</w:t>
            </w:r>
            <w:r w:rsidR="002356B4" w:rsidRPr="00C54880">
              <w:rPr>
                <w:rFonts w:cs="Arial"/>
              </w:rPr>
              <w:t xml:space="preserve"> mock counseling session</w:t>
            </w:r>
            <w:r w:rsidR="001651D5" w:rsidRPr="00C54880">
              <w:rPr>
                <w:rFonts w:cs="Arial"/>
              </w:rPr>
              <w:t>.</w:t>
            </w:r>
          </w:p>
          <w:p w14:paraId="2898F242" w14:textId="77777777" w:rsidR="00E134AE" w:rsidRPr="00C54880" w:rsidRDefault="00E134AE" w:rsidP="002356B4">
            <w:pPr>
              <w:rPr>
                <w:rFonts w:cs="Arial"/>
              </w:rPr>
            </w:pPr>
          </w:p>
          <w:p w14:paraId="2F52E5D8" w14:textId="68AD4439" w:rsidR="00250B4F" w:rsidRPr="00C54880" w:rsidRDefault="001651D5" w:rsidP="002356B4">
            <w:pPr>
              <w:rPr>
                <w:rFonts w:cs="Arial"/>
              </w:rPr>
            </w:pPr>
            <w:r w:rsidRPr="00C54880">
              <w:rPr>
                <w:rFonts w:cs="Arial"/>
                <w:b/>
              </w:rPr>
              <w:t>R</w:t>
            </w:r>
            <w:r w:rsidR="005332CB" w:rsidRPr="00C54880">
              <w:rPr>
                <w:rFonts w:cs="Arial"/>
                <w:b/>
              </w:rPr>
              <w:t xml:space="preserve">eview </w:t>
            </w:r>
            <w:r w:rsidR="005332CB" w:rsidRPr="00C54880">
              <w:rPr>
                <w:rFonts w:cs="Arial"/>
              </w:rPr>
              <w:t>the assignment with them</w:t>
            </w:r>
            <w:r w:rsidR="00F21E0D">
              <w:rPr>
                <w:rFonts w:cs="Arial"/>
              </w:rPr>
              <w:t>,</w:t>
            </w:r>
            <w:r w:rsidR="00CE7BCB" w:rsidRPr="00C54880">
              <w:rPr>
                <w:rFonts w:cs="Arial"/>
              </w:rPr>
              <w:t xml:space="preserve"> including the </w:t>
            </w:r>
            <w:r w:rsidR="00F21E0D">
              <w:rPr>
                <w:rFonts w:cs="Arial"/>
              </w:rPr>
              <w:t>I</w:t>
            </w:r>
            <w:r w:rsidR="00CE7BCB" w:rsidRPr="00C54880">
              <w:rPr>
                <w:rFonts w:cs="Arial"/>
              </w:rPr>
              <w:t xml:space="preserve">nformed </w:t>
            </w:r>
            <w:r w:rsidR="00807D71">
              <w:rPr>
                <w:rFonts w:cs="Arial"/>
              </w:rPr>
              <w:t>c</w:t>
            </w:r>
            <w:r w:rsidR="00CE7BCB" w:rsidRPr="00C54880">
              <w:rPr>
                <w:rFonts w:cs="Arial"/>
              </w:rPr>
              <w:t>onsent form</w:t>
            </w:r>
            <w:r w:rsidR="00F21E0D">
              <w:rPr>
                <w:rFonts w:cs="Arial"/>
              </w:rPr>
              <w:t>,</w:t>
            </w:r>
            <w:r w:rsidR="005332CB" w:rsidRPr="00C54880">
              <w:rPr>
                <w:rFonts w:cs="Arial"/>
              </w:rPr>
              <w:t xml:space="preserve"> </w:t>
            </w:r>
            <w:r w:rsidRPr="00C9223A">
              <w:rPr>
                <w:rFonts w:cs="Arial"/>
              </w:rPr>
              <w:t>and</w:t>
            </w:r>
            <w:r w:rsidR="005332CB" w:rsidRPr="00C54880">
              <w:rPr>
                <w:rFonts w:cs="Arial"/>
                <w:b/>
              </w:rPr>
              <w:t xml:space="preserve"> secure</w:t>
            </w:r>
            <w:r w:rsidR="005332CB" w:rsidRPr="00C54880">
              <w:rPr>
                <w:rFonts w:cs="Arial"/>
              </w:rPr>
              <w:t xml:space="preserve"> their permission.  </w:t>
            </w:r>
          </w:p>
          <w:p w14:paraId="65D4BAB1" w14:textId="77777777" w:rsidR="00250B4F" w:rsidRPr="00C54880" w:rsidRDefault="00250B4F" w:rsidP="002356B4">
            <w:pPr>
              <w:rPr>
                <w:rFonts w:cs="Arial"/>
              </w:rPr>
            </w:pPr>
          </w:p>
          <w:p w14:paraId="732FD10D" w14:textId="1BFC7E72" w:rsidR="002356B4" w:rsidRPr="00C54880" w:rsidRDefault="00B64022" w:rsidP="00C9223A">
            <w:pPr>
              <w:pStyle w:val="AssignmentsLevel2"/>
            </w:pPr>
            <w:r w:rsidRPr="00C54880">
              <w:t xml:space="preserve">During the </w:t>
            </w:r>
            <w:r w:rsidR="00F21E0D">
              <w:t>recorded</w:t>
            </w:r>
            <w:r w:rsidR="00F21E0D" w:rsidRPr="00C54880">
              <w:t xml:space="preserve"> </w:t>
            </w:r>
            <w:r w:rsidRPr="00C54880">
              <w:t xml:space="preserve">session, you should begin by reviewing the Informed Consent form with each client before beginning the session. </w:t>
            </w:r>
            <w:r w:rsidR="002356B4" w:rsidRPr="00C54880">
              <w:t xml:space="preserve">This form should be signed by each person that you </w:t>
            </w:r>
            <w:r w:rsidR="00F21E0D">
              <w:t>record,</w:t>
            </w:r>
            <w:r w:rsidR="00F21E0D" w:rsidRPr="00C54880">
              <w:t xml:space="preserve"> </w:t>
            </w:r>
            <w:r w:rsidR="002356B4" w:rsidRPr="00C54880">
              <w:t xml:space="preserve">and you should </w:t>
            </w:r>
            <w:r w:rsidR="002356B4" w:rsidRPr="00C54880">
              <w:lastRenderedPageBreak/>
              <w:t xml:space="preserve">keep this form for the duration of the </w:t>
            </w:r>
            <w:r w:rsidRPr="00C54880">
              <w:t>course</w:t>
            </w:r>
            <w:r w:rsidR="00F21E0D">
              <w:t>.</w:t>
            </w:r>
            <w:r w:rsidR="002356B4" w:rsidRPr="00C54880">
              <w:t xml:space="preserve">  </w:t>
            </w:r>
            <w:r w:rsidR="005332CB" w:rsidRPr="00C54880">
              <w:t xml:space="preserve">You will scan the signed consent form and attach it to your </w:t>
            </w:r>
            <w:r w:rsidR="00F21E0D">
              <w:t>c</w:t>
            </w:r>
            <w:r w:rsidR="005332CB" w:rsidRPr="00C54880">
              <w:t xml:space="preserve">ritique </w:t>
            </w:r>
            <w:r w:rsidR="00F21E0D">
              <w:t>p</w:t>
            </w:r>
            <w:r w:rsidR="005332CB" w:rsidRPr="00C54880">
              <w:t xml:space="preserve">aper for each </w:t>
            </w:r>
            <w:r w:rsidR="00F21E0D">
              <w:t>recorded</w:t>
            </w:r>
            <w:r w:rsidR="005332CB" w:rsidRPr="00C54880">
              <w:t xml:space="preserve"> assignment.</w:t>
            </w:r>
          </w:p>
          <w:p w14:paraId="0C73DC1B" w14:textId="77777777" w:rsidR="002356B4" w:rsidRPr="00C54880" w:rsidRDefault="002356B4" w:rsidP="002356B4">
            <w:pPr>
              <w:ind w:left="720"/>
              <w:rPr>
                <w:rFonts w:cs="Arial"/>
              </w:rPr>
            </w:pPr>
          </w:p>
          <w:p w14:paraId="4E294493" w14:textId="18645191" w:rsidR="007B611E" w:rsidRPr="00C54880" w:rsidRDefault="007B611E" w:rsidP="002356B4">
            <w:pPr>
              <w:rPr>
                <w:rFonts w:cs="Arial"/>
              </w:rPr>
            </w:pPr>
            <w:r w:rsidRPr="00C54880">
              <w:rPr>
                <w:rFonts w:cs="Arial"/>
                <w:b/>
              </w:rPr>
              <w:t>Set</w:t>
            </w:r>
            <w:r w:rsidR="00F21E0D">
              <w:rPr>
                <w:rFonts w:cs="Arial"/>
                <w:b/>
              </w:rPr>
              <w:t xml:space="preserve"> </w:t>
            </w:r>
            <w:r w:rsidRPr="00C54880">
              <w:rPr>
                <w:rFonts w:cs="Arial"/>
                <w:b/>
              </w:rPr>
              <w:t>up</w:t>
            </w:r>
            <w:r w:rsidRPr="00C54880">
              <w:rPr>
                <w:rFonts w:cs="Arial"/>
              </w:rPr>
              <w:t xml:space="preserve"> the video recorder</w:t>
            </w:r>
            <w:r w:rsidR="00F21E0D">
              <w:rPr>
                <w:rFonts w:cs="Arial"/>
              </w:rPr>
              <w:t>,</w:t>
            </w:r>
            <w:r w:rsidRPr="00C54880">
              <w:rPr>
                <w:rFonts w:cs="Arial"/>
              </w:rPr>
              <w:t xml:space="preserve"> </w:t>
            </w:r>
            <w:r w:rsidRPr="00C9223A">
              <w:rPr>
                <w:rFonts w:cs="Arial"/>
              </w:rPr>
              <w:t>and</w:t>
            </w:r>
            <w:r w:rsidRPr="00C54880">
              <w:rPr>
                <w:rFonts w:cs="Arial"/>
                <w:b/>
              </w:rPr>
              <w:t xml:space="preserve"> conduct</w:t>
            </w:r>
            <w:r w:rsidRPr="00C54880">
              <w:rPr>
                <w:rFonts w:cs="Arial"/>
              </w:rPr>
              <w:t xml:space="preserve"> your </w:t>
            </w:r>
            <w:r w:rsidR="004722B1">
              <w:rPr>
                <w:rFonts w:cs="Arial"/>
              </w:rPr>
              <w:t>25</w:t>
            </w:r>
            <w:r w:rsidR="004722B1" w:rsidRPr="00C54880">
              <w:rPr>
                <w:rFonts w:cs="Arial"/>
              </w:rPr>
              <w:t xml:space="preserve">- to </w:t>
            </w:r>
            <w:r w:rsidR="004722B1">
              <w:rPr>
                <w:rFonts w:cs="Arial"/>
              </w:rPr>
              <w:t>30</w:t>
            </w:r>
            <w:r w:rsidR="004722B1" w:rsidRPr="00C54880">
              <w:rPr>
                <w:rFonts w:cs="Arial"/>
              </w:rPr>
              <w:t xml:space="preserve">-minute </w:t>
            </w:r>
            <w:r w:rsidRPr="00C54880">
              <w:rPr>
                <w:rFonts w:cs="Arial"/>
              </w:rPr>
              <w:t>mock counseling session</w:t>
            </w:r>
            <w:r w:rsidR="008424F5" w:rsidRPr="00C54880">
              <w:rPr>
                <w:rFonts w:cs="Arial"/>
              </w:rPr>
              <w:t>.</w:t>
            </w:r>
          </w:p>
          <w:p w14:paraId="2AB6ABF9" w14:textId="3CF0361D" w:rsidR="008424F5" w:rsidRPr="00C54880" w:rsidRDefault="008424F5" w:rsidP="002356B4">
            <w:pPr>
              <w:rPr>
                <w:rFonts w:cs="Arial"/>
              </w:rPr>
            </w:pPr>
          </w:p>
          <w:p w14:paraId="7171ECEF" w14:textId="22CD8C5E" w:rsidR="004A0B41" w:rsidRPr="00C54880" w:rsidRDefault="004A0B41" w:rsidP="004A0B41">
            <w:pPr>
              <w:rPr>
                <w:rFonts w:cs="Arial"/>
              </w:rPr>
            </w:pPr>
            <w:r w:rsidRPr="00C54880">
              <w:rPr>
                <w:rFonts w:cs="Arial"/>
                <w:b/>
              </w:rPr>
              <w:t>Upload</w:t>
            </w:r>
            <w:r w:rsidRPr="00C54880">
              <w:rPr>
                <w:rFonts w:cs="Arial"/>
              </w:rPr>
              <w:t xml:space="preserve"> the mock counseling session to your YouTube channel. Make sure your channel is set to private and only shared with your instructor and assigned group members.</w:t>
            </w:r>
          </w:p>
          <w:p w14:paraId="7D80CBA6" w14:textId="77777777" w:rsidR="004A0B41" w:rsidRDefault="004A0B41" w:rsidP="003E6209">
            <w:pPr>
              <w:rPr>
                <w:rFonts w:cs="Arial"/>
                <w:b/>
              </w:rPr>
            </w:pPr>
          </w:p>
          <w:p w14:paraId="272D8E4B" w14:textId="309E0848" w:rsidR="003E6209" w:rsidRPr="00C54880" w:rsidRDefault="5DF8CA7F" w:rsidP="5DF8CA7F">
            <w:pPr>
              <w:rPr>
                <w:rFonts w:eastAsia="Arial" w:cs="Arial"/>
              </w:rPr>
            </w:pPr>
            <w:r w:rsidRPr="5DF8CA7F">
              <w:rPr>
                <w:b/>
                <w:bCs/>
              </w:rPr>
              <w:t>Select</w:t>
            </w:r>
            <w:r w:rsidRPr="5DF8CA7F">
              <w:rPr>
                <w:rFonts w:eastAsia="Arial" w:cs="Arial"/>
                <w:b/>
                <w:bCs/>
              </w:rPr>
              <w:t xml:space="preserve"> </w:t>
            </w:r>
            <w:r>
              <w:t>a 10-minute segment to evaluate</w:t>
            </w:r>
            <w:r w:rsidRPr="5DF8CA7F">
              <w:rPr>
                <w:rFonts w:eastAsia="Arial" w:cs="Arial"/>
              </w:rPr>
              <w:t xml:space="preserve"> </w:t>
            </w:r>
            <w:r>
              <w:t>and</w:t>
            </w:r>
            <w:r w:rsidRPr="5DF8CA7F">
              <w:rPr>
                <w:b/>
                <w:bCs/>
              </w:rPr>
              <w:t xml:space="preserve"> write</w:t>
            </w:r>
            <w:r>
              <w:t xml:space="preserve"> a critical analysis in terms of the skills demonstrated</w:t>
            </w:r>
            <w:r w:rsidRPr="5DF8CA7F">
              <w:rPr>
                <w:rFonts w:eastAsia="Arial" w:cs="Arial"/>
              </w:rPr>
              <w:t>,</w:t>
            </w:r>
            <w:r>
              <w:t xml:space="preserve"> as well as other aspects of the session (flow, timing, etc.). The critique paper is meant as learning experience for you and an opportunity to reflect on the recording process. Note at the start of your critique paper which 10-minute segment you chose (i.e.</w:t>
            </w:r>
            <w:r w:rsidRPr="5DF8CA7F">
              <w:rPr>
                <w:rFonts w:eastAsia="Arial" w:cs="Arial"/>
              </w:rPr>
              <w:t xml:space="preserve">, </w:t>
            </w:r>
            <w:r>
              <w:t>“The critique is from minute 2:03–10:05</w:t>
            </w:r>
            <w:r w:rsidRPr="5DF8CA7F">
              <w:rPr>
                <w:rFonts w:eastAsia="Arial" w:cs="Arial"/>
              </w:rPr>
              <w:t xml:space="preserve">.”).  </w:t>
            </w:r>
          </w:p>
          <w:p w14:paraId="39C5A81F" w14:textId="77777777" w:rsidR="003E6209" w:rsidRPr="00C54880" w:rsidRDefault="003E6209" w:rsidP="002356B4">
            <w:pPr>
              <w:rPr>
                <w:rFonts w:cs="Arial"/>
                <w:b/>
              </w:rPr>
            </w:pPr>
          </w:p>
          <w:p w14:paraId="0F42DAD3" w14:textId="59CC0C9A" w:rsidR="003E6209" w:rsidRPr="00C54880" w:rsidRDefault="00D24B17" w:rsidP="003E6209">
            <w:pPr>
              <w:rPr>
                <w:rFonts w:cs="Arial"/>
              </w:rPr>
            </w:pPr>
            <w:r w:rsidRPr="00C54880">
              <w:rPr>
                <w:rFonts w:cs="Arial"/>
              </w:rPr>
              <w:t>Your paper should address</w:t>
            </w:r>
            <w:r w:rsidR="00E63ABC" w:rsidRPr="00C54880">
              <w:rPr>
                <w:rFonts w:cs="Arial"/>
              </w:rPr>
              <w:t xml:space="preserve"> the </w:t>
            </w:r>
            <w:r w:rsidR="003E6209" w:rsidRPr="00C54880">
              <w:rPr>
                <w:rFonts w:cs="Arial"/>
              </w:rPr>
              <w:t xml:space="preserve">following questions: </w:t>
            </w:r>
          </w:p>
          <w:p w14:paraId="040C5BD9" w14:textId="77777777" w:rsidR="00D24B17" w:rsidRPr="00C54880" w:rsidRDefault="00D24B17" w:rsidP="003E6209">
            <w:pPr>
              <w:rPr>
                <w:rFonts w:cs="Arial"/>
              </w:rPr>
            </w:pPr>
          </w:p>
          <w:p w14:paraId="12D18F85" w14:textId="173E7866" w:rsidR="003E6209" w:rsidRPr="0072444E" w:rsidRDefault="00D24B17" w:rsidP="0072444E">
            <w:pPr>
              <w:pStyle w:val="AssignmentsLevel2"/>
              <w:ind w:left="337"/>
            </w:pPr>
            <w:r w:rsidRPr="0072444E">
              <w:t>What did</w:t>
            </w:r>
            <w:r w:rsidR="003E6209" w:rsidRPr="0072444E">
              <w:t xml:space="preserve"> </w:t>
            </w:r>
            <w:r w:rsidRPr="0072444E">
              <w:t xml:space="preserve">you do </w:t>
            </w:r>
            <w:r w:rsidR="003E6209" w:rsidRPr="0072444E">
              <w:t>well?</w:t>
            </w:r>
          </w:p>
          <w:p w14:paraId="0C7BA402" w14:textId="7ACEDC89" w:rsidR="003E6209" w:rsidRPr="0072444E" w:rsidRDefault="003E6209" w:rsidP="0072444E">
            <w:pPr>
              <w:pStyle w:val="AssignmentsLevel2"/>
              <w:ind w:left="337"/>
            </w:pPr>
            <w:r w:rsidRPr="0072444E">
              <w:t xml:space="preserve">What could </w:t>
            </w:r>
            <w:r w:rsidR="00D24B17" w:rsidRPr="0072444E">
              <w:t xml:space="preserve">you </w:t>
            </w:r>
            <w:r w:rsidRPr="0072444E">
              <w:t>have done better?</w:t>
            </w:r>
          </w:p>
          <w:p w14:paraId="7E4F8729" w14:textId="77777777" w:rsidR="003E6209" w:rsidRPr="0072444E" w:rsidRDefault="003E6209" w:rsidP="0072444E">
            <w:pPr>
              <w:pStyle w:val="AssignmentsLevel2"/>
              <w:ind w:left="337"/>
            </w:pPr>
            <w:r w:rsidRPr="0072444E">
              <w:t>What is your evaluation of your overall style?</w:t>
            </w:r>
          </w:p>
          <w:p w14:paraId="4C013711" w14:textId="77777777" w:rsidR="003E6209" w:rsidRPr="0072444E" w:rsidRDefault="003E6209" w:rsidP="0072444E">
            <w:pPr>
              <w:pStyle w:val="AssignmentsLevel2"/>
              <w:ind w:left="337"/>
            </w:pPr>
            <w:r w:rsidRPr="0072444E">
              <w:t>Does the session flow?</w:t>
            </w:r>
          </w:p>
          <w:p w14:paraId="65AA54B9" w14:textId="77777777" w:rsidR="003E6209" w:rsidRPr="0072444E" w:rsidRDefault="003E6209" w:rsidP="0072444E">
            <w:pPr>
              <w:pStyle w:val="AssignmentsLevel2"/>
              <w:ind w:left="337"/>
            </w:pPr>
            <w:r w:rsidRPr="0072444E">
              <w:t>What did you learn?</w:t>
            </w:r>
          </w:p>
          <w:p w14:paraId="431AD6F2" w14:textId="04619E68" w:rsidR="003E6209" w:rsidRPr="0072444E" w:rsidRDefault="003E6209" w:rsidP="0072444E">
            <w:pPr>
              <w:pStyle w:val="AssignmentsLevel2"/>
              <w:ind w:left="337"/>
            </w:pPr>
            <w:r w:rsidRPr="0072444E">
              <w:t xml:space="preserve">What </w:t>
            </w:r>
            <w:r w:rsidR="00CC24A9" w:rsidRPr="0072444E">
              <w:t>do you want to learn more about or what questions do you have?</w:t>
            </w:r>
          </w:p>
          <w:p w14:paraId="33C18EA8" w14:textId="51118C66" w:rsidR="00CC24A9" w:rsidRPr="00C54880" w:rsidRDefault="00CC24A9" w:rsidP="003E6209">
            <w:pPr>
              <w:rPr>
                <w:rFonts w:cs="Arial"/>
              </w:rPr>
            </w:pPr>
          </w:p>
          <w:p w14:paraId="443E6368" w14:textId="5FE3247D" w:rsidR="005332CB" w:rsidRPr="00C54880" w:rsidRDefault="00CC24A9" w:rsidP="002356B4">
            <w:pPr>
              <w:rPr>
                <w:rFonts w:cs="Arial"/>
              </w:rPr>
            </w:pPr>
            <w:r w:rsidRPr="00C54880">
              <w:rPr>
                <w:rFonts w:cs="Arial"/>
                <w:b/>
              </w:rPr>
              <w:t>S</w:t>
            </w:r>
            <w:r w:rsidR="003E6209" w:rsidRPr="00C54880">
              <w:rPr>
                <w:rFonts w:cs="Arial"/>
                <w:b/>
              </w:rPr>
              <w:t xml:space="preserve">can </w:t>
            </w:r>
            <w:r w:rsidRPr="00C54880">
              <w:rPr>
                <w:rFonts w:cs="Arial"/>
              </w:rPr>
              <w:t>the</w:t>
            </w:r>
            <w:r w:rsidR="00BE15EB" w:rsidRPr="00C54880">
              <w:rPr>
                <w:rFonts w:cs="Arial"/>
              </w:rPr>
              <w:t xml:space="preserve"> signed consent form.</w:t>
            </w:r>
          </w:p>
          <w:p w14:paraId="6FFDE2B6" w14:textId="3F02FCF6" w:rsidR="00E25559" w:rsidRDefault="00E25559" w:rsidP="00E25559">
            <w:pPr>
              <w:pStyle w:val="AssignmentsLevel1"/>
              <w:rPr>
                <w:b/>
              </w:rPr>
            </w:pPr>
          </w:p>
          <w:p w14:paraId="74BD938A" w14:textId="1782CEA6" w:rsidR="00D71E19" w:rsidRPr="00C54880" w:rsidRDefault="00E25559" w:rsidP="002356B4">
            <w:pPr>
              <w:rPr>
                <w:rFonts w:cs="Arial"/>
              </w:rPr>
            </w:pPr>
            <w:r>
              <w:rPr>
                <w:rFonts w:cs="Arial"/>
                <w:b/>
              </w:rPr>
              <w:t>Submit</w:t>
            </w:r>
            <w:r>
              <w:rPr>
                <w:rFonts w:cs="Arial"/>
              </w:rPr>
              <w:t xml:space="preserve"> a link to your YouTube video </w:t>
            </w:r>
            <w:r w:rsidR="00F21E0D">
              <w:rPr>
                <w:rFonts w:cs="Arial"/>
              </w:rPr>
              <w:t xml:space="preserve">and </w:t>
            </w:r>
            <w:r>
              <w:rPr>
                <w:rFonts w:cs="Arial"/>
              </w:rPr>
              <w:t xml:space="preserve">your reflective critical analysis </w:t>
            </w:r>
            <w:r w:rsidR="00D20806">
              <w:rPr>
                <w:szCs w:val="20"/>
              </w:rPr>
              <w:t xml:space="preserve">by 11:59 </w:t>
            </w:r>
            <w:r w:rsidR="00D20806">
              <w:t>PM</w:t>
            </w:r>
            <w:r w:rsidRPr="00F17DE0">
              <w:rPr>
                <w:szCs w:val="20"/>
              </w:rPr>
              <w:t xml:space="preserve"> (Eastern Time) on </w:t>
            </w:r>
            <w:r>
              <w:rPr>
                <w:rFonts w:cs="Arial"/>
              </w:rPr>
              <w:t>Sunday.</w:t>
            </w:r>
          </w:p>
        </w:tc>
        <w:tc>
          <w:tcPr>
            <w:tcW w:w="1440" w:type="dxa"/>
          </w:tcPr>
          <w:p w14:paraId="27D21856" w14:textId="0C4885F6" w:rsidR="00D71E19" w:rsidRPr="00C54880" w:rsidRDefault="001973DA" w:rsidP="00D71E19">
            <w:pPr>
              <w:tabs>
                <w:tab w:val="left" w:pos="2329"/>
              </w:tabs>
              <w:rPr>
                <w:rFonts w:cs="Arial"/>
                <w:szCs w:val="20"/>
              </w:rPr>
            </w:pPr>
            <w:r>
              <w:rPr>
                <w:rFonts w:cs="Arial"/>
                <w:szCs w:val="20"/>
              </w:rPr>
              <w:lastRenderedPageBreak/>
              <w:t>2.4</w:t>
            </w:r>
          </w:p>
        </w:tc>
        <w:tc>
          <w:tcPr>
            <w:tcW w:w="1440" w:type="dxa"/>
          </w:tcPr>
          <w:p w14:paraId="4190FACE" w14:textId="4C999063" w:rsidR="00242809" w:rsidRPr="00C54880" w:rsidRDefault="00242809" w:rsidP="00242809">
            <w:pPr>
              <w:rPr>
                <w:rFonts w:cs="Arial"/>
              </w:rPr>
            </w:pPr>
            <w:r w:rsidRPr="00C54880">
              <w:rPr>
                <w:rFonts w:cs="Arial"/>
              </w:rPr>
              <w:t>Video Presentation &amp; cri</w:t>
            </w:r>
            <w:r w:rsidR="00B02582">
              <w:rPr>
                <w:rFonts w:cs="Arial"/>
              </w:rPr>
              <w:t xml:space="preserve">tique paper: one private post = </w:t>
            </w:r>
            <w:r w:rsidR="00B02582">
              <w:rPr>
                <w:rFonts w:cs="Arial"/>
                <w:b/>
              </w:rPr>
              <w:t>1.</w:t>
            </w:r>
            <w:r w:rsidR="000A045C">
              <w:rPr>
                <w:rFonts w:cs="Arial"/>
                <w:b/>
              </w:rPr>
              <w:t>5</w:t>
            </w:r>
            <w:r w:rsidRPr="00C54880">
              <w:rPr>
                <w:rFonts w:cs="Arial"/>
                <w:b/>
              </w:rPr>
              <w:t xml:space="preserve"> hours</w:t>
            </w:r>
          </w:p>
          <w:p w14:paraId="41FC50D1" w14:textId="175896B9" w:rsidR="00D71E19" w:rsidRPr="00C54880" w:rsidRDefault="00D71E19" w:rsidP="00D71E19">
            <w:pPr>
              <w:tabs>
                <w:tab w:val="left" w:pos="2329"/>
              </w:tabs>
              <w:rPr>
                <w:rFonts w:cs="Arial"/>
                <w:szCs w:val="20"/>
              </w:rPr>
            </w:pPr>
          </w:p>
        </w:tc>
      </w:tr>
      <w:tr w:rsidR="0072444E" w:rsidRPr="00C54880" w14:paraId="1DC79502" w14:textId="77777777" w:rsidTr="5DF8CA7F">
        <w:tc>
          <w:tcPr>
            <w:tcW w:w="10170" w:type="dxa"/>
            <w:gridSpan w:val="2"/>
            <w:tcMar>
              <w:top w:w="115" w:type="dxa"/>
              <w:left w:w="115" w:type="dxa"/>
              <w:bottom w:w="115" w:type="dxa"/>
              <w:right w:w="115" w:type="dxa"/>
            </w:tcMar>
          </w:tcPr>
          <w:p w14:paraId="61673199" w14:textId="762A4693" w:rsidR="0072444E" w:rsidRPr="00F17DE0" w:rsidRDefault="0072444E" w:rsidP="0072444E">
            <w:pPr>
              <w:pStyle w:val="AssignmentsLevel1"/>
              <w:rPr>
                <w:b/>
                <w:bCs/>
              </w:rPr>
            </w:pPr>
            <w:r>
              <w:rPr>
                <w:b/>
              </w:rPr>
              <w:t xml:space="preserve">Discussion (Small Group): </w:t>
            </w:r>
            <w:r w:rsidRPr="00F17DE0">
              <w:rPr>
                <w:b/>
              </w:rPr>
              <w:t xml:space="preserve">Mock Counseling Session </w:t>
            </w:r>
            <w:r w:rsidR="00F21E0D">
              <w:rPr>
                <w:b/>
              </w:rPr>
              <w:t>1</w:t>
            </w:r>
            <w:r w:rsidR="00F21E0D" w:rsidRPr="00F17DE0">
              <w:rPr>
                <w:b/>
              </w:rPr>
              <w:t xml:space="preserve"> </w:t>
            </w:r>
            <w:r w:rsidR="00B45B20">
              <w:rPr>
                <w:b/>
                <w:bCs/>
              </w:rPr>
              <w:t>Video</w:t>
            </w:r>
            <w:r w:rsidRPr="00F17DE0">
              <w:rPr>
                <w:b/>
                <w:bCs/>
              </w:rPr>
              <w:t xml:space="preserve"> </w:t>
            </w:r>
            <w:r w:rsidRPr="00F17DE0">
              <w:rPr>
                <w:b/>
              </w:rPr>
              <w:t>Peer Review</w:t>
            </w:r>
          </w:p>
          <w:p w14:paraId="4EE69E50" w14:textId="77777777" w:rsidR="0072444E" w:rsidRPr="00C54880" w:rsidRDefault="0072444E" w:rsidP="0072444E">
            <w:pPr>
              <w:tabs>
                <w:tab w:val="left" w:pos="2329"/>
              </w:tabs>
              <w:rPr>
                <w:rFonts w:cs="Arial"/>
                <w:b/>
                <w:szCs w:val="20"/>
              </w:rPr>
            </w:pPr>
          </w:p>
          <w:p w14:paraId="39A5093F" w14:textId="2C75509E" w:rsidR="0072444E" w:rsidRPr="00C54880" w:rsidRDefault="0072444E" w:rsidP="00A820C6">
            <w:pPr>
              <w:pStyle w:val="AssignmentsLevel1"/>
            </w:pPr>
            <w:r w:rsidRPr="00515301">
              <w:rPr>
                <w:b/>
              </w:rPr>
              <w:t>Submit</w:t>
            </w:r>
            <w:r w:rsidRPr="00515301">
              <w:t xml:space="preserve"> </w:t>
            </w:r>
            <w:r>
              <w:t>the link f</w:t>
            </w:r>
            <w:r w:rsidRPr="00515301">
              <w:t>o</w:t>
            </w:r>
            <w:r>
              <w:t>r</w:t>
            </w:r>
            <w:r w:rsidRPr="00515301">
              <w:t xml:space="preserve"> your YouTube video </w:t>
            </w:r>
            <w:r>
              <w:t xml:space="preserve">with </w:t>
            </w:r>
            <w:r w:rsidRPr="002F4A5D">
              <w:t xml:space="preserve">the timing of the </w:t>
            </w:r>
            <w:r>
              <w:t>10</w:t>
            </w:r>
            <w:r w:rsidRPr="002F4A5D">
              <w:t>-minute segment that you want others to view (</w:t>
            </w:r>
            <w:r w:rsidR="00F21E0D">
              <w:t xml:space="preserve">i.e., minute </w:t>
            </w:r>
            <w:r w:rsidRPr="002F4A5D">
              <w:t>2:03–12:03</w:t>
            </w:r>
            <w:r>
              <w:t xml:space="preserve">) </w:t>
            </w:r>
            <w:r w:rsidRPr="00515301">
              <w:t xml:space="preserve">in the </w:t>
            </w:r>
            <w:r w:rsidRPr="00A820C6">
              <w:t xml:space="preserve">Mock Counseling Session </w:t>
            </w:r>
            <w:r w:rsidR="00F21E0D">
              <w:t xml:space="preserve">1 </w:t>
            </w:r>
            <w:r w:rsidR="00B45B20" w:rsidRPr="00B45B20">
              <w:rPr>
                <w:bCs/>
              </w:rPr>
              <w:t xml:space="preserve">Video </w:t>
            </w:r>
            <w:r w:rsidR="00B45B20" w:rsidRPr="00B45B20">
              <w:t xml:space="preserve">Peer Review </w:t>
            </w:r>
            <w:r w:rsidR="00FF066A">
              <w:t>discussion forum by 11:59 PM</w:t>
            </w:r>
            <w:r w:rsidRPr="00515301">
              <w:t xml:space="preserve"> (E</w:t>
            </w:r>
            <w:r w:rsidR="001B0E50">
              <w:t xml:space="preserve">astern </w:t>
            </w:r>
            <w:r w:rsidRPr="00515301">
              <w:t>T</w:t>
            </w:r>
            <w:r w:rsidR="001B0E50">
              <w:t>ime</w:t>
            </w:r>
            <w:r w:rsidRPr="00515301">
              <w:t>) on Sunday.</w:t>
            </w:r>
          </w:p>
        </w:tc>
        <w:tc>
          <w:tcPr>
            <w:tcW w:w="1440" w:type="dxa"/>
          </w:tcPr>
          <w:p w14:paraId="0B608EFB" w14:textId="2CB6B6E0" w:rsidR="0072444E" w:rsidRPr="00C54880" w:rsidRDefault="001973DA" w:rsidP="0072444E">
            <w:pPr>
              <w:tabs>
                <w:tab w:val="left" w:pos="2329"/>
              </w:tabs>
              <w:rPr>
                <w:rFonts w:cs="Arial"/>
                <w:szCs w:val="20"/>
              </w:rPr>
            </w:pPr>
            <w:r>
              <w:rPr>
                <w:rFonts w:cs="Arial"/>
                <w:szCs w:val="20"/>
              </w:rPr>
              <w:t>N/A</w:t>
            </w:r>
          </w:p>
        </w:tc>
        <w:tc>
          <w:tcPr>
            <w:tcW w:w="1440" w:type="dxa"/>
          </w:tcPr>
          <w:p w14:paraId="1259E58A" w14:textId="621D13CF" w:rsidR="0072444E" w:rsidRPr="00C54880" w:rsidRDefault="0072444E" w:rsidP="0072444E">
            <w:pPr>
              <w:rPr>
                <w:rFonts w:cs="Arial"/>
              </w:rPr>
            </w:pPr>
            <w:r>
              <w:rPr>
                <w:rFonts w:cs="Arial"/>
                <w:szCs w:val="20"/>
              </w:rPr>
              <w:t>N/A</w:t>
            </w:r>
          </w:p>
        </w:tc>
      </w:tr>
      <w:tr w:rsidR="0072444E" w:rsidRPr="00C54880" w14:paraId="74FD6B40" w14:textId="77777777" w:rsidTr="5DF8CA7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72444E" w:rsidRPr="00C54880" w:rsidRDefault="0072444E" w:rsidP="0072444E">
            <w:pPr>
              <w:tabs>
                <w:tab w:val="left" w:pos="2329"/>
              </w:tabs>
              <w:rPr>
                <w:rFonts w:cs="Arial"/>
                <w:b/>
                <w:szCs w:val="20"/>
              </w:rPr>
            </w:pPr>
            <w:r w:rsidRPr="00C5488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72444E" w:rsidRPr="00C54880" w:rsidRDefault="0072444E" w:rsidP="0072444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72444E" w:rsidRPr="00C54880" w:rsidRDefault="0072444E" w:rsidP="0072444E">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489FBAAB" w:rsidR="0072444E" w:rsidRPr="00C54880" w:rsidRDefault="00000AC0" w:rsidP="0072444E">
            <w:pPr>
              <w:tabs>
                <w:tab w:val="left" w:pos="2329"/>
              </w:tabs>
              <w:rPr>
                <w:rFonts w:cs="Arial"/>
                <w:b/>
                <w:szCs w:val="20"/>
              </w:rPr>
            </w:pPr>
            <w:r>
              <w:rPr>
                <w:rFonts w:cs="Arial"/>
                <w:b/>
                <w:szCs w:val="20"/>
              </w:rPr>
              <w:t>6</w:t>
            </w:r>
            <w:r w:rsidR="0072444E" w:rsidRPr="00C54880">
              <w:rPr>
                <w:rFonts w:cs="Arial"/>
                <w:b/>
                <w:szCs w:val="20"/>
              </w:rPr>
              <w:t xml:space="preserve"> hours</w:t>
            </w:r>
          </w:p>
        </w:tc>
      </w:tr>
    </w:tbl>
    <w:p w14:paraId="3E5B92DA" w14:textId="77777777" w:rsidR="00104F2B" w:rsidRPr="00C54880" w:rsidRDefault="00104F2B" w:rsidP="0020635A">
      <w:pPr>
        <w:pStyle w:val="Heading1"/>
      </w:pPr>
    </w:p>
    <w:p w14:paraId="76DB7E18" w14:textId="77777777" w:rsidR="00984315" w:rsidRPr="00C54880" w:rsidRDefault="00984315" w:rsidP="00984315">
      <w:pPr>
        <w:pStyle w:val="Heading1"/>
      </w:pPr>
      <w:r w:rsidRPr="00C54880">
        <w:t>Faculty Notes</w:t>
      </w:r>
    </w:p>
    <w:p w14:paraId="2232105E" w14:textId="5D81478B" w:rsidR="0007574A" w:rsidRDefault="0007574A" w:rsidP="0007574A">
      <w:pPr>
        <w:rPr>
          <w:szCs w:val="20"/>
        </w:rPr>
      </w:pPr>
    </w:p>
    <w:p w14:paraId="224FED84" w14:textId="4C3BCE55" w:rsidR="00391FF5" w:rsidRDefault="00984315" w:rsidP="00984315">
      <w:pPr>
        <w:pStyle w:val="AssignmentsLevel1"/>
      </w:pPr>
      <w:r>
        <w:rPr>
          <w:b/>
        </w:rPr>
        <w:t xml:space="preserve">Discussion (Small Group): </w:t>
      </w:r>
      <w:r w:rsidRPr="00F17DE0">
        <w:rPr>
          <w:b/>
        </w:rPr>
        <w:t xml:space="preserve">Mock Counseling Session </w:t>
      </w:r>
      <w:r>
        <w:rPr>
          <w:b/>
        </w:rPr>
        <w:t>1</w:t>
      </w:r>
      <w:r w:rsidRPr="00F17DE0">
        <w:rPr>
          <w:b/>
        </w:rPr>
        <w:t xml:space="preserve"> </w:t>
      </w:r>
      <w:r>
        <w:rPr>
          <w:b/>
          <w:bCs/>
        </w:rPr>
        <w:t>Video</w:t>
      </w:r>
      <w:r w:rsidRPr="00F17DE0">
        <w:rPr>
          <w:b/>
          <w:bCs/>
        </w:rPr>
        <w:t xml:space="preserve"> </w:t>
      </w:r>
      <w:r w:rsidRPr="00F17DE0">
        <w:rPr>
          <w:b/>
        </w:rPr>
        <w:t>Peer Review</w:t>
      </w:r>
      <w:r w:rsidR="00855895">
        <w:rPr>
          <w:b/>
        </w:rPr>
        <w:t xml:space="preserve">: </w:t>
      </w:r>
      <w:r w:rsidR="00780670" w:rsidRPr="00780670">
        <w:t>This is a small group</w:t>
      </w:r>
      <w:r w:rsidR="00780670">
        <w:rPr>
          <w:b/>
        </w:rPr>
        <w:t xml:space="preserve"> </w:t>
      </w:r>
      <w:r w:rsidR="00391FF5">
        <w:t xml:space="preserve">peer review assignment.  </w:t>
      </w:r>
      <w:r w:rsidR="00391FF5" w:rsidRPr="00855895">
        <w:t>You will need</w:t>
      </w:r>
      <w:r w:rsidR="00391FF5">
        <w:t xml:space="preserve"> to </w:t>
      </w:r>
      <w:r w:rsidR="00391FF5">
        <w:lastRenderedPageBreak/>
        <w:t xml:space="preserve">divide the class into small groups of 3 to 4 students </w:t>
      </w:r>
      <w:r w:rsidR="00D873A1">
        <w:t>no later than Monday AM of Week 2.</w:t>
      </w:r>
    </w:p>
    <w:p w14:paraId="12EAF7D4" w14:textId="77777777" w:rsidR="00391FF5" w:rsidRDefault="00391FF5" w:rsidP="00984315">
      <w:pPr>
        <w:pStyle w:val="AssignmentsLevel1"/>
      </w:pPr>
    </w:p>
    <w:p w14:paraId="1B531A49" w14:textId="6F57B5EB" w:rsidR="00780670" w:rsidRDefault="00780670" w:rsidP="00984315">
      <w:pPr>
        <w:pStyle w:val="AssignmentsLevel1"/>
      </w:pPr>
      <w:r>
        <w:t>You can set this assignment up in one of two ways.</w:t>
      </w:r>
    </w:p>
    <w:p w14:paraId="2B38949E" w14:textId="77777777" w:rsidR="00780670" w:rsidRDefault="00780670" w:rsidP="00984315">
      <w:pPr>
        <w:pStyle w:val="AssignmentsLevel1"/>
      </w:pPr>
    </w:p>
    <w:p w14:paraId="71A520D6" w14:textId="65DC358D" w:rsidR="00984315" w:rsidRDefault="00324A80" w:rsidP="00984315">
      <w:pPr>
        <w:pStyle w:val="AssignmentsLevel1"/>
      </w:pPr>
      <w:r w:rsidRPr="00BD434A">
        <w:rPr>
          <w:b/>
        </w:rPr>
        <w:t>Option 1:</w:t>
      </w:r>
      <w:r>
        <w:t xml:space="preserve"> </w:t>
      </w:r>
      <w:r w:rsidR="009C470E">
        <w:t>Use the existing discussion board set up and p</w:t>
      </w:r>
      <w:r w:rsidR="00163BE1">
        <w:t xml:space="preserve">ost an instructor announcement </w:t>
      </w:r>
      <w:r w:rsidR="009C470E">
        <w:t xml:space="preserve">providing the student groupings and </w:t>
      </w:r>
      <w:r w:rsidR="00163BE1">
        <w:t>explainin</w:t>
      </w:r>
      <w:r w:rsidR="00E13210">
        <w:t xml:space="preserve">g </w:t>
      </w:r>
      <w:r w:rsidR="00A527C7">
        <w:t xml:space="preserve">that students should review the posted videos from their groupmates’ and provide feedback.  </w:t>
      </w:r>
    </w:p>
    <w:p w14:paraId="0FE99267" w14:textId="0EA22375" w:rsidR="00E13210" w:rsidRDefault="00E13210" w:rsidP="00984315">
      <w:pPr>
        <w:pStyle w:val="AssignmentsLevel1"/>
      </w:pPr>
    </w:p>
    <w:p w14:paraId="3F81BF74" w14:textId="66328510" w:rsidR="00E13210" w:rsidRPr="00DB68AC" w:rsidRDefault="00E13210" w:rsidP="00DB68AC">
      <w:pPr>
        <w:pStyle w:val="AssignmentsLevel1"/>
        <w:numPr>
          <w:ilvl w:val="0"/>
          <w:numId w:val="50"/>
        </w:numPr>
        <w:rPr>
          <w:b/>
          <w:bCs/>
          <w:i/>
        </w:rPr>
      </w:pPr>
      <w:r w:rsidRPr="00BD434A">
        <w:t>Grading Note:</w:t>
      </w:r>
      <w:r w:rsidRPr="00E13210">
        <w:t xml:space="preserve"> The Mock Counseling Session 1 </w:t>
      </w:r>
      <w:r w:rsidR="00DB68AC">
        <w:rPr>
          <w:bCs/>
        </w:rPr>
        <w:t>v</w:t>
      </w:r>
      <w:r w:rsidRPr="00E13210">
        <w:rPr>
          <w:bCs/>
        </w:rPr>
        <w:t>ideo</w:t>
      </w:r>
      <w:r w:rsidRPr="00E13210">
        <w:rPr>
          <w:b/>
          <w:bCs/>
        </w:rPr>
        <w:t xml:space="preserve"> </w:t>
      </w:r>
      <w:r w:rsidRPr="00E13210">
        <w:t xml:space="preserve">is submitted to the discussion board in week </w:t>
      </w:r>
      <w:r w:rsidR="00C95DFB">
        <w:t>2.</w:t>
      </w:r>
      <w:r w:rsidRPr="00E13210">
        <w:t xml:space="preserve">  The peer review portion of this assignment occurs in week </w:t>
      </w:r>
      <w:r w:rsidR="00AB1660">
        <w:t>3</w:t>
      </w:r>
      <w:r w:rsidRPr="00E13210">
        <w:t xml:space="preserve">.  The grading column for this assignment is labelled </w:t>
      </w:r>
      <w:r w:rsidR="00DB68AC" w:rsidRPr="00DB68AC">
        <w:rPr>
          <w:i/>
        </w:rPr>
        <w:t xml:space="preserve">Discussion (Small Group): Mock Counseling Session 1 </w:t>
      </w:r>
      <w:r w:rsidR="00DB68AC" w:rsidRPr="00DB68AC">
        <w:rPr>
          <w:bCs/>
          <w:i/>
        </w:rPr>
        <w:t xml:space="preserve">Video </w:t>
      </w:r>
      <w:r w:rsidR="00DB68AC" w:rsidRPr="00DB68AC">
        <w:rPr>
          <w:i/>
        </w:rPr>
        <w:t>Peer Review</w:t>
      </w:r>
      <w:r w:rsidRPr="00DB68AC">
        <w:t xml:space="preserve"> </w:t>
      </w:r>
      <w:r w:rsidRPr="00E13210">
        <w:t xml:space="preserve">and is graded in week </w:t>
      </w:r>
      <w:r w:rsidR="00AB1660">
        <w:t>3</w:t>
      </w:r>
      <w:r w:rsidRPr="00E13210">
        <w:t>.</w:t>
      </w:r>
    </w:p>
    <w:p w14:paraId="7D36EF28" w14:textId="1374568D" w:rsidR="00E13210" w:rsidRDefault="00E13210" w:rsidP="00984315">
      <w:pPr>
        <w:pStyle w:val="AssignmentsLevel1"/>
        <w:rPr>
          <w:b/>
          <w:bCs/>
        </w:rPr>
      </w:pPr>
    </w:p>
    <w:p w14:paraId="5D9B0775" w14:textId="76FF13F3" w:rsidR="00F244D6" w:rsidRDefault="002E0E20" w:rsidP="00F244D6">
      <w:pPr>
        <w:rPr>
          <w:rFonts w:cs="Arial"/>
        </w:rPr>
      </w:pPr>
      <w:r w:rsidRPr="00BD434A">
        <w:rPr>
          <w:b/>
          <w:bCs/>
        </w:rPr>
        <w:t>Option</w:t>
      </w:r>
      <w:r w:rsidR="0029194C" w:rsidRPr="00BD434A">
        <w:rPr>
          <w:b/>
          <w:bCs/>
        </w:rPr>
        <w:t xml:space="preserve"> 2:</w:t>
      </w:r>
      <w:r w:rsidR="0029194C">
        <w:rPr>
          <w:bCs/>
        </w:rPr>
        <w:t xml:space="preserve"> </w:t>
      </w:r>
      <w:r w:rsidR="00470ED3">
        <w:rPr>
          <w:bCs/>
        </w:rPr>
        <w:t xml:space="preserve">You can set up the small groups using the groups feature in </w:t>
      </w:r>
      <w:r w:rsidR="00BF4AD8">
        <w:rPr>
          <w:bCs/>
        </w:rPr>
        <w:t>Blackboard in which case you will need to set up the discussion forum</w:t>
      </w:r>
      <w:r w:rsidR="00F244D6">
        <w:rPr>
          <w:bCs/>
        </w:rPr>
        <w:t xml:space="preserve"> within the Groups page</w:t>
      </w:r>
      <w:r w:rsidR="00F244D6" w:rsidRPr="00F244D6">
        <w:rPr>
          <w:bCs/>
        </w:rPr>
        <w:t>.</w:t>
      </w:r>
      <w:r w:rsidR="00F244D6" w:rsidRPr="00F244D6">
        <w:rPr>
          <w:rFonts w:cs="Arial"/>
        </w:rPr>
        <w:t xml:space="preserve"> </w:t>
      </w:r>
      <w:r w:rsidR="00E8674E">
        <w:rPr>
          <w:rFonts w:cs="Arial"/>
        </w:rPr>
        <w:t>In week 2, y</w:t>
      </w:r>
      <w:r w:rsidR="00F56958">
        <w:rPr>
          <w:rFonts w:cs="Arial"/>
        </w:rPr>
        <w:t>ou will need to create the student groups in the Groups page, set up the discussion forums within each group, and then create a link to the Groups</w:t>
      </w:r>
      <w:r w:rsidR="009E4638">
        <w:rPr>
          <w:rFonts w:cs="Arial"/>
        </w:rPr>
        <w:t xml:space="preserve"> page in week 3.</w:t>
      </w:r>
      <w:r w:rsidR="00F56958">
        <w:rPr>
          <w:rFonts w:cs="Arial"/>
        </w:rPr>
        <w:t xml:space="preserve"> </w:t>
      </w:r>
      <w:r w:rsidR="00F244D6" w:rsidRPr="00F244D6">
        <w:rPr>
          <w:rFonts w:cs="Arial"/>
        </w:rPr>
        <w:t xml:space="preserve">For help </w:t>
      </w:r>
      <w:hyperlink r:id="rId31" w:history="1">
        <w:r w:rsidR="00F244D6" w:rsidRPr="00F244D6">
          <w:rPr>
            <w:rStyle w:val="Hyperlink"/>
            <w:rFonts w:cs="Arial"/>
          </w:rPr>
          <w:t>setting up the small groups in Blackboard</w:t>
        </w:r>
      </w:hyperlink>
      <w:r w:rsidR="00F244D6" w:rsidRPr="00F244D6">
        <w:rPr>
          <w:rFonts w:cs="Arial"/>
        </w:rPr>
        <w:t xml:space="preserve">, view </w:t>
      </w:r>
      <w:hyperlink r:id="rId32" w:history="1">
        <w:r w:rsidR="00F244D6" w:rsidRPr="00F244D6">
          <w:rPr>
            <w:rStyle w:val="Hyperlink"/>
            <w:rFonts w:cs="Arial"/>
          </w:rPr>
          <w:t>Blackboard Learn Quick Hit Video: Groups Management</w:t>
        </w:r>
      </w:hyperlink>
      <w:r w:rsidR="00F244D6" w:rsidRPr="00F244D6">
        <w:rPr>
          <w:rFonts w:cs="Arial"/>
        </w:rPr>
        <w:t>.</w:t>
      </w:r>
    </w:p>
    <w:p w14:paraId="7D2E7762" w14:textId="77777777" w:rsidR="00BD434A" w:rsidRDefault="00BD434A" w:rsidP="00F244D6">
      <w:pPr>
        <w:rPr>
          <w:rFonts w:cs="Arial"/>
        </w:rPr>
      </w:pPr>
    </w:p>
    <w:p w14:paraId="7C71B999" w14:textId="7765EF7A" w:rsidR="00BD434A" w:rsidRPr="00DB68AC" w:rsidRDefault="00BD434A" w:rsidP="00BD434A">
      <w:pPr>
        <w:pStyle w:val="AssignmentsLevel1"/>
        <w:numPr>
          <w:ilvl w:val="0"/>
          <w:numId w:val="50"/>
        </w:numPr>
        <w:rPr>
          <w:b/>
          <w:bCs/>
          <w:i/>
        </w:rPr>
      </w:pPr>
      <w:r w:rsidRPr="00BD434A">
        <w:t>Grading Note:</w:t>
      </w:r>
      <w:r w:rsidRPr="00E13210">
        <w:t xml:space="preserve"> The Mock Counseling Session 1 </w:t>
      </w:r>
      <w:r>
        <w:rPr>
          <w:bCs/>
        </w:rPr>
        <w:t>v</w:t>
      </w:r>
      <w:r w:rsidRPr="00E13210">
        <w:rPr>
          <w:bCs/>
        </w:rPr>
        <w:t>ideo</w:t>
      </w:r>
      <w:r w:rsidRPr="00E13210">
        <w:rPr>
          <w:b/>
          <w:bCs/>
        </w:rPr>
        <w:t xml:space="preserve"> </w:t>
      </w:r>
      <w:r w:rsidRPr="00E13210">
        <w:t xml:space="preserve">is submitted to the discussion board in week </w:t>
      </w:r>
      <w:r>
        <w:t>2.</w:t>
      </w:r>
      <w:r w:rsidRPr="00E13210">
        <w:t xml:space="preserve">  The peer review portion of this assignment occurs in week </w:t>
      </w:r>
      <w:r w:rsidR="00C124C1">
        <w:t>3</w:t>
      </w:r>
      <w:r w:rsidRPr="00E13210">
        <w:t>.  The</w:t>
      </w:r>
      <w:r w:rsidR="009E4638">
        <w:t>re will be multiple</w:t>
      </w:r>
      <w:r w:rsidRPr="00E13210">
        <w:t xml:space="preserve"> grading column</w:t>
      </w:r>
      <w:r w:rsidR="009E4638">
        <w:t>s</w:t>
      </w:r>
      <w:r w:rsidRPr="00E13210">
        <w:t xml:space="preserve"> for this assignment </w:t>
      </w:r>
      <w:r w:rsidR="009E4638">
        <w:t>based on</w:t>
      </w:r>
      <w:r w:rsidR="00AD441D">
        <w:t xml:space="preserve"> the number of groups created; one column for each group.  The grading columns will be </w:t>
      </w:r>
      <w:r w:rsidRPr="00E13210">
        <w:t xml:space="preserve">labelled </w:t>
      </w:r>
      <w:r w:rsidRPr="00A0335C">
        <w:rPr>
          <w:i/>
        </w:rPr>
        <w:t>Small Group</w:t>
      </w:r>
      <w:r w:rsidR="00A0335C" w:rsidRPr="00A0335C">
        <w:rPr>
          <w:i/>
        </w:rPr>
        <w:t xml:space="preserve"> Discussion: </w:t>
      </w:r>
      <w:r w:rsidRPr="00A0335C">
        <w:rPr>
          <w:i/>
        </w:rPr>
        <w:t xml:space="preserve">Mock Counseling Session 1 </w:t>
      </w:r>
      <w:r w:rsidRPr="00A0335C">
        <w:rPr>
          <w:bCs/>
          <w:i/>
        </w:rPr>
        <w:t xml:space="preserve">Video </w:t>
      </w:r>
      <w:r w:rsidRPr="00A0335C">
        <w:rPr>
          <w:i/>
        </w:rPr>
        <w:t>Peer Review</w:t>
      </w:r>
      <w:r w:rsidR="00AD441D" w:rsidRPr="00A0335C">
        <w:t>.</w:t>
      </w:r>
      <w:r w:rsidR="00AD441D">
        <w:t xml:space="preserve">  </w:t>
      </w:r>
      <w:r w:rsidR="004437CC">
        <w:t>Grading for this</w:t>
      </w:r>
      <w:r w:rsidR="00AD441D">
        <w:t xml:space="preserve"> assignment will </w:t>
      </w:r>
      <w:r w:rsidR="004437CC">
        <w:t xml:space="preserve">occur </w:t>
      </w:r>
      <w:r w:rsidRPr="00E13210">
        <w:t xml:space="preserve">in week </w:t>
      </w:r>
      <w:r w:rsidR="00C124C1">
        <w:t>3</w:t>
      </w:r>
      <w:r w:rsidRPr="00E13210">
        <w:t>.</w:t>
      </w:r>
    </w:p>
    <w:p w14:paraId="540FC7D3" w14:textId="77777777" w:rsidR="00BD434A" w:rsidRPr="00F05314" w:rsidRDefault="00BD434A" w:rsidP="00F244D6">
      <w:pPr>
        <w:rPr>
          <w:rFonts w:cs="Arial"/>
          <w:highlight w:val="yellow"/>
        </w:rPr>
      </w:pPr>
    </w:p>
    <w:p w14:paraId="067A5B42" w14:textId="3A302708" w:rsidR="00984315" w:rsidRPr="00F05314" w:rsidRDefault="00984315" w:rsidP="00984315">
      <w:pPr>
        <w:rPr>
          <w:rFonts w:cs="Arial"/>
          <w:highlight w:val="yellow"/>
        </w:rPr>
      </w:pPr>
    </w:p>
    <w:p w14:paraId="1D427EB6" w14:textId="77777777" w:rsidR="00984315" w:rsidRPr="00F05314" w:rsidRDefault="00984315" w:rsidP="00984315">
      <w:pPr>
        <w:rPr>
          <w:rFonts w:cs="Arial"/>
          <w:highlight w:val="yellow"/>
        </w:rPr>
      </w:pPr>
    </w:p>
    <w:p w14:paraId="09D0843A" w14:textId="77777777" w:rsidR="00984315" w:rsidRPr="00F05314" w:rsidRDefault="00984315" w:rsidP="00984315">
      <w:pPr>
        <w:rPr>
          <w:rFonts w:cs="Arial"/>
          <w:highlight w:val="yellow"/>
        </w:rPr>
      </w:pPr>
    </w:p>
    <w:p w14:paraId="440140F7" w14:textId="77777777" w:rsidR="00984315" w:rsidRPr="00C54880" w:rsidRDefault="00984315" w:rsidP="00984315">
      <w:pPr>
        <w:rPr>
          <w:rFonts w:cs="Arial"/>
        </w:rPr>
      </w:pPr>
    </w:p>
    <w:p w14:paraId="729BE81E" w14:textId="077ECACD" w:rsidR="00551AA1" w:rsidRDefault="00551AA1">
      <w:pPr>
        <w:rPr>
          <w:rFonts w:cs="Arial"/>
        </w:rPr>
      </w:pPr>
      <w:r>
        <w:rPr>
          <w:rFonts w:cs="Arial"/>
        </w:rPr>
        <w:br w:type="page"/>
      </w:r>
    </w:p>
    <w:p w14:paraId="20F991E5" w14:textId="77777777" w:rsidR="002C6B64" w:rsidRDefault="002C6B64" w:rsidP="00104F2B">
      <w:pPr>
        <w:rPr>
          <w:rFonts w:cs="Arial"/>
        </w:rPr>
      </w:pPr>
      <w:bookmarkStart w:id="6" w:name="weekthree"/>
      <w:bookmarkEnd w:id="6"/>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6B64" w:rsidRPr="00C54880" w14:paraId="75897DA4" w14:textId="77777777" w:rsidTr="002C6B64">
        <w:trPr>
          <w:trHeight w:val="535"/>
        </w:trPr>
        <w:tc>
          <w:tcPr>
            <w:tcW w:w="10170" w:type="dxa"/>
            <w:gridSpan w:val="2"/>
            <w:tcBorders>
              <w:top w:val="single" w:sz="4" w:space="0" w:color="000000" w:themeColor="text1"/>
              <w:left w:val="single" w:sz="4" w:space="0" w:color="000000" w:themeColor="text1"/>
              <w:bottom w:val="single" w:sz="4" w:space="0" w:color="000000" w:themeColor="text1"/>
              <w:right w:val="nil"/>
            </w:tcBorders>
            <w:shd w:val="clear" w:color="auto" w:fill="BF2C37"/>
            <w:tcMar>
              <w:top w:w="0" w:type="dxa"/>
              <w:left w:w="115" w:type="dxa"/>
              <w:bottom w:w="0" w:type="dxa"/>
              <w:right w:w="115" w:type="dxa"/>
            </w:tcMar>
            <w:vAlign w:val="center"/>
          </w:tcPr>
          <w:p w14:paraId="1C3310DF" w14:textId="77777777" w:rsidR="002C6B64" w:rsidRPr="00C54880" w:rsidRDefault="002C6B64" w:rsidP="001B0E50">
            <w:pPr>
              <w:pStyle w:val="WeeklyTopicHeading1"/>
            </w:pPr>
            <w:bookmarkStart w:id="7" w:name="_Toc358980896"/>
            <w:r w:rsidRPr="002C6B64">
              <w:t>Week Three:</w:t>
            </w:r>
            <w:bookmarkEnd w:id="7"/>
            <w:r w:rsidRPr="002C6B64">
              <w:t xml:space="preserve"> Encouraging, Paraphrasing, Summarizing: Active Listening</w:t>
            </w:r>
          </w:p>
        </w:tc>
        <w:tc>
          <w:tcPr>
            <w:tcW w:w="1440" w:type="dxa"/>
            <w:tcBorders>
              <w:top w:val="single" w:sz="4" w:space="0" w:color="000000" w:themeColor="text1"/>
              <w:left w:val="nil"/>
              <w:bottom w:val="single" w:sz="4" w:space="0" w:color="000000" w:themeColor="text1"/>
              <w:right w:val="nil"/>
            </w:tcBorders>
            <w:shd w:val="clear" w:color="auto" w:fill="BF2C37"/>
          </w:tcPr>
          <w:p w14:paraId="6E1AF2E8" w14:textId="77777777" w:rsidR="002C6B64" w:rsidRPr="00C54880" w:rsidRDefault="002C6B64" w:rsidP="001B0E50">
            <w:pPr>
              <w:tabs>
                <w:tab w:val="left" w:pos="0"/>
                <w:tab w:val="left" w:pos="3720"/>
              </w:tabs>
              <w:outlineLvl w:val="0"/>
              <w:rPr>
                <w:rFonts w:cs="Arial"/>
                <w:color w:val="FFFFFF"/>
                <w:sz w:val="28"/>
                <w:szCs w:val="28"/>
              </w:rPr>
            </w:pPr>
          </w:p>
        </w:tc>
        <w:tc>
          <w:tcPr>
            <w:tcW w:w="1440" w:type="dxa"/>
            <w:tcBorders>
              <w:top w:val="single" w:sz="4" w:space="0" w:color="000000" w:themeColor="text1"/>
              <w:left w:val="nil"/>
              <w:bottom w:val="single" w:sz="4" w:space="0" w:color="000000" w:themeColor="text1"/>
              <w:right w:val="single" w:sz="4" w:space="0" w:color="000000" w:themeColor="text1"/>
            </w:tcBorders>
            <w:shd w:val="clear" w:color="auto" w:fill="BF2C37"/>
          </w:tcPr>
          <w:p w14:paraId="1AE59B74" w14:textId="77777777" w:rsidR="002C6B64" w:rsidRPr="00C54880" w:rsidRDefault="002C6B64" w:rsidP="001B0E50">
            <w:pPr>
              <w:tabs>
                <w:tab w:val="left" w:pos="0"/>
                <w:tab w:val="left" w:pos="3720"/>
              </w:tabs>
              <w:outlineLvl w:val="0"/>
              <w:rPr>
                <w:rFonts w:cs="Arial"/>
                <w:color w:val="FFFFFF"/>
                <w:sz w:val="28"/>
                <w:szCs w:val="28"/>
              </w:rPr>
            </w:pPr>
          </w:p>
        </w:tc>
      </w:tr>
      <w:tr w:rsidR="002C6B64" w:rsidRPr="00C54880" w14:paraId="1C42466A" w14:textId="77777777" w:rsidTr="001B0E50">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6A5E7E0" w14:textId="77777777" w:rsidR="002C6B64" w:rsidRPr="00C54880" w:rsidRDefault="002C6B64" w:rsidP="001B0E50">
            <w:pPr>
              <w:tabs>
                <w:tab w:val="left" w:pos="0"/>
                <w:tab w:val="left" w:pos="3720"/>
              </w:tabs>
              <w:outlineLvl w:val="0"/>
              <w:rPr>
                <w:rFonts w:cs="Arial"/>
                <w:b/>
                <w:i/>
                <w:szCs w:val="20"/>
              </w:rPr>
            </w:pPr>
            <w:r w:rsidRPr="00C5488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5BD5A6A" w14:textId="77777777" w:rsidR="002C6B64" w:rsidRPr="00C54880" w:rsidRDefault="002C6B64" w:rsidP="001B0E50">
            <w:pPr>
              <w:tabs>
                <w:tab w:val="left" w:pos="0"/>
                <w:tab w:val="left" w:pos="3720"/>
              </w:tabs>
              <w:outlineLvl w:val="0"/>
              <w:rPr>
                <w:rFonts w:cs="Arial"/>
                <w:szCs w:val="20"/>
              </w:rPr>
            </w:pPr>
            <w:r w:rsidRPr="00C54880">
              <w:rPr>
                <w:rFonts w:cs="Arial"/>
                <w:b/>
                <w:i/>
                <w:szCs w:val="20"/>
              </w:rPr>
              <w:t>Alignment</w:t>
            </w:r>
          </w:p>
        </w:tc>
      </w:tr>
      <w:tr w:rsidR="002C6B64" w:rsidRPr="00C54880" w14:paraId="0B26EF44" w14:textId="77777777" w:rsidTr="001B0E50">
        <w:trPr>
          <w:trHeight w:val="128"/>
        </w:trPr>
        <w:tc>
          <w:tcPr>
            <w:tcW w:w="10170" w:type="dxa"/>
            <w:gridSpan w:val="2"/>
            <w:tcBorders>
              <w:top w:val="single" w:sz="4" w:space="0" w:color="000000" w:themeColor="text1"/>
              <w:bottom w:val="nil"/>
              <w:right w:val="single" w:sz="4" w:space="0" w:color="000000" w:themeColor="text1"/>
            </w:tcBorders>
            <w:tcMar>
              <w:top w:w="115" w:type="dxa"/>
              <w:left w:w="115" w:type="dxa"/>
              <w:bottom w:w="115" w:type="dxa"/>
              <w:right w:w="115" w:type="dxa"/>
            </w:tcMar>
          </w:tcPr>
          <w:p w14:paraId="359402EF" w14:textId="77777777" w:rsidR="002C6B64" w:rsidRPr="00C54880" w:rsidRDefault="002C6B64" w:rsidP="001B0E50">
            <w:pPr>
              <w:pStyle w:val="ObjectiveBullet"/>
              <w:numPr>
                <w:ilvl w:val="0"/>
                <w:numId w:val="26"/>
              </w:numPr>
            </w:pPr>
            <w:r>
              <w:t>A</w:t>
            </w:r>
            <w:r w:rsidRPr="00C54880">
              <w:t xml:space="preserve">pply the micro skills of </w:t>
            </w:r>
            <w:r>
              <w:t>e</w:t>
            </w:r>
            <w:r w:rsidRPr="00C54880">
              <w:t xml:space="preserve">ncouraging, </w:t>
            </w:r>
            <w:r>
              <w:t>p</w:t>
            </w:r>
            <w:r w:rsidRPr="00C54880">
              <w:t xml:space="preserve">araphrasing, and </w:t>
            </w:r>
            <w:r>
              <w:t>s</w:t>
            </w:r>
            <w:r w:rsidRPr="00C54880">
              <w:t>ummarizing.</w:t>
            </w:r>
          </w:p>
        </w:tc>
        <w:tc>
          <w:tcPr>
            <w:tcW w:w="2880" w:type="dxa"/>
            <w:gridSpan w:val="2"/>
            <w:tcBorders>
              <w:top w:val="single" w:sz="4" w:space="0" w:color="000000" w:themeColor="text1"/>
              <w:left w:val="single" w:sz="4" w:space="0" w:color="000000" w:themeColor="text1"/>
              <w:bottom w:val="nil"/>
            </w:tcBorders>
          </w:tcPr>
          <w:p w14:paraId="0A416E08" w14:textId="77777777" w:rsidR="002C6B64" w:rsidRPr="00C54880" w:rsidRDefault="002C6B64" w:rsidP="001B0E50">
            <w:pPr>
              <w:tabs>
                <w:tab w:val="left" w:pos="0"/>
                <w:tab w:val="left" w:pos="3720"/>
              </w:tabs>
              <w:outlineLvl w:val="0"/>
              <w:rPr>
                <w:rFonts w:cs="Arial"/>
                <w:szCs w:val="20"/>
              </w:rPr>
            </w:pPr>
            <w:r w:rsidRPr="00C54880">
              <w:rPr>
                <w:rFonts w:cs="Arial"/>
                <w:szCs w:val="20"/>
              </w:rPr>
              <w:t>CLO3, CLO4</w:t>
            </w:r>
          </w:p>
        </w:tc>
      </w:tr>
      <w:tr w:rsidR="002C6B64" w:rsidRPr="00C54880" w14:paraId="66010CAF" w14:textId="77777777" w:rsidTr="001B0E50">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6FB5CCAE" w14:textId="77777777" w:rsidR="002C6B64" w:rsidRPr="00C54880" w:rsidRDefault="002C6B64" w:rsidP="001B0E50">
            <w:pPr>
              <w:pStyle w:val="ObjectiveBullet"/>
              <w:numPr>
                <w:ilvl w:val="0"/>
                <w:numId w:val="27"/>
              </w:numPr>
            </w:pPr>
            <w:r w:rsidRPr="00C54880">
              <w:t xml:space="preserve">Critique the application of </w:t>
            </w:r>
            <w:r>
              <w:t xml:space="preserve">the </w:t>
            </w:r>
            <w:r w:rsidRPr="00C54880">
              <w:t xml:space="preserve">micro skills of </w:t>
            </w:r>
            <w:r>
              <w:t xml:space="preserve">observation and questioning by </w:t>
            </w:r>
            <w:r w:rsidRPr="00C54880">
              <w:t>other student counselors.</w:t>
            </w:r>
          </w:p>
        </w:tc>
        <w:tc>
          <w:tcPr>
            <w:tcW w:w="2880" w:type="dxa"/>
            <w:gridSpan w:val="2"/>
            <w:tcBorders>
              <w:top w:val="nil"/>
              <w:left w:val="single" w:sz="4" w:space="0" w:color="000000" w:themeColor="text1"/>
              <w:bottom w:val="nil"/>
            </w:tcBorders>
          </w:tcPr>
          <w:p w14:paraId="2C7A2C45" w14:textId="77777777" w:rsidR="002C6B64" w:rsidRPr="00C54880" w:rsidRDefault="002C6B64" w:rsidP="001B0E50">
            <w:pPr>
              <w:tabs>
                <w:tab w:val="left" w:pos="0"/>
                <w:tab w:val="left" w:pos="3720"/>
              </w:tabs>
              <w:outlineLvl w:val="0"/>
              <w:rPr>
                <w:rFonts w:cs="Arial"/>
                <w:szCs w:val="20"/>
              </w:rPr>
            </w:pPr>
            <w:r w:rsidRPr="00C54880">
              <w:rPr>
                <w:rFonts w:cs="Arial"/>
                <w:szCs w:val="20"/>
              </w:rPr>
              <w:t>CLO2, CLO3</w:t>
            </w:r>
          </w:p>
        </w:tc>
      </w:tr>
      <w:tr w:rsidR="002C6B64" w:rsidRPr="00C54880" w14:paraId="1851A4F2" w14:textId="77777777" w:rsidTr="001B0E50">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51508990" w14:textId="77777777" w:rsidR="002C6B64" w:rsidRPr="00C54880" w:rsidRDefault="002C6B64" w:rsidP="001B0E50">
            <w:pPr>
              <w:pStyle w:val="ObjectiveBullet"/>
              <w:numPr>
                <w:ilvl w:val="0"/>
                <w:numId w:val="27"/>
              </w:numPr>
            </w:pPr>
            <w:r w:rsidRPr="00C54880">
              <w:t>Evaluate educational </w:t>
            </w:r>
            <w:r w:rsidRPr="00C54880">
              <w:rPr>
                <w:bCs/>
              </w:rPr>
              <w:t>research</w:t>
            </w:r>
            <w:r w:rsidRPr="00C54880">
              <w:t> related to counseling skills, ethics</w:t>
            </w:r>
            <w:r>
              <w:t>,</w:t>
            </w:r>
            <w:r w:rsidRPr="00C54880">
              <w:t xml:space="preserve"> and </w:t>
            </w:r>
            <w:r>
              <w:t xml:space="preserve">their </w:t>
            </w:r>
            <w:r w:rsidRPr="00C54880">
              <w:t>use with clients.</w:t>
            </w:r>
          </w:p>
        </w:tc>
        <w:tc>
          <w:tcPr>
            <w:tcW w:w="2880" w:type="dxa"/>
            <w:gridSpan w:val="2"/>
            <w:tcBorders>
              <w:top w:val="nil"/>
              <w:left w:val="single" w:sz="4" w:space="0" w:color="000000" w:themeColor="text1"/>
              <w:bottom w:val="nil"/>
            </w:tcBorders>
          </w:tcPr>
          <w:p w14:paraId="19BA3A0C" w14:textId="77777777" w:rsidR="002C6B64" w:rsidRPr="00C54880" w:rsidRDefault="002C6B64" w:rsidP="001B0E50">
            <w:pPr>
              <w:tabs>
                <w:tab w:val="left" w:pos="0"/>
                <w:tab w:val="left" w:pos="3720"/>
              </w:tabs>
              <w:outlineLvl w:val="0"/>
              <w:rPr>
                <w:rFonts w:cs="Arial"/>
                <w:szCs w:val="20"/>
              </w:rPr>
            </w:pPr>
            <w:r w:rsidRPr="00C54880">
              <w:rPr>
                <w:rFonts w:cs="Arial"/>
                <w:szCs w:val="20"/>
              </w:rPr>
              <w:t>CLO2, CLO4</w:t>
            </w:r>
          </w:p>
        </w:tc>
      </w:tr>
      <w:tr w:rsidR="002C6B64" w:rsidRPr="00C54880" w14:paraId="5B4CA522" w14:textId="77777777" w:rsidTr="001B0E50">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F318F70" w14:textId="77777777" w:rsidR="002C6B64" w:rsidRPr="00C54880" w:rsidRDefault="002C6B64" w:rsidP="001B0E50">
            <w:pPr>
              <w:tabs>
                <w:tab w:val="left" w:pos="0"/>
                <w:tab w:val="left" w:pos="3720"/>
              </w:tabs>
              <w:outlineLvl w:val="0"/>
              <w:rPr>
                <w:rFonts w:cs="Arial"/>
                <w:i/>
                <w:szCs w:val="20"/>
              </w:rPr>
            </w:pPr>
            <w:r w:rsidRPr="00C54880">
              <w:rPr>
                <w:rFonts w:cs="Arial"/>
                <w:b/>
                <w:i/>
                <w:sz w:val="22"/>
                <w:szCs w:val="20"/>
              </w:rPr>
              <w:t>Resources, Activities, and Preparation</w:t>
            </w:r>
          </w:p>
          <w:p w14:paraId="7B588603" w14:textId="77777777" w:rsidR="002C6B64" w:rsidRPr="00C54880" w:rsidRDefault="002C6B64" w:rsidP="001B0E50">
            <w:pPr>
              <w:tabs>
                <w:tab w:val="left" w:pos="0"/>
                <w:tab w:val="left" w:pos="3720"/>
              </w:tabs>
              <w:outlineLvl w:val="0"/>
              <w:rPr>
                <w:rFonts w:cs="Arial"/>
                <w:b/>
                <w:i/>
                <w:szCs w:val="20"/>
              </w:rPr>
            </w:pPr>
            <w:r w:rsidRPr="00C54880">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E1A287D" w14:textId="77777777" w:rsidR="002C6B64" w:rsidRPr="00C54880" w:rsidRDefault="002C6B64" w:rsidP="001B0E50">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auto"/>
            </w:tcBorders>
            <w:shd w:val="clear" w:color="auto" w:fill="D8D9DA"/>
          </w:tcPr>
          <w:p w14:paraId="1C8FFF94" w14:textId="77777777" w:rsidR="002C6B64" w:rsidRPr="00C54880" w:rsidRDefault="002C6B64" w:rsidP="001B0E50">
            <w:pPr>
              <w:tabs>
                <w:tab w:val="left" w:pos="0"/>
                <w:tab w:val="left" w:pos="3720"/>
              </w:tabs>
              <w:outlineLvl w:val="0"/>
              <w:rPr>
                <w:rFonts w:cs="Arial"/>
                <w:b/>
                <w:i/>
                <w:szCs w:val="20"/>
              </w:rPr>
            </w:pPr>
            <w:r w:rsidRPr="00C54880">
              <w:rPr>
                <w:rFonts w:cs="Arial"/>
                <w:b/>
                <w:i/>
                <w:szCs w:val="20"/>
              </w:rPr>
              <w:t>AIE</w:t>
            </w:r>
          </w:p>
        </w:tc>
      </w:tr>
      <w:tr w:rsidR="002C6B64" w:rsidRPr="00C54880" w14:paraId="43E50706" w14:textId="77777777" w:rsidTr="001B0E5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67F76C" w14:textId="77777777" w:rsidR="002C6B64" w:rsidRPr="00C54880" w:rsidRDefault="002C6B64" w:rsidP="001B0E50">
            <w:pPr>
              <w:tabs>
                <w:tab w:val="left" w:pos="2329"/>
              </w:tabs>
              <w:rPr>
                <w:rFonts w:cs="Arial"/>
                <w:b/>
                <w:szCs w:val="20"/>
              </w:rPr>
            </w:pPr>
            <w:r w:rsidRPr="00C54880">
              <w:rPr>
                <w:rFonts w:cs="Arial"/>
                <w:b/>
                <w:szCs w:val="20"/>
              </w:rPr>
              <w:t>Readings</w:t>
            </w:r>
          </w:p>
          <w:p w14:paraId="7D8BBD8D" w14:textId="77777777" w:rsidR="002C6B64" w:rsidRPr="00C54880" w:rsidRDefault="002C6B64" w:rsidP="001B0E50">
            <w:pPr>
              <w:tabs>
                <w:tab w:val="left" w:pos="2329"/>
              </w:tabs>
              <w:rPr>
                <w:rFonts w:cs="Arial"/>
                <w:b/>
                <w:szCs w:val="20"/>
              </w:rPr>
            </w:pPr>
          </w:p>
          <w:p w14:paraId="74F3C9D3" w14:textId="77777777" w:rsidR="002C6B64" w:rsidRDefault="002C6B64" w:rsidP="001B0E50">
            <w:pPr>
              <w:pStyle w:val="AssignmentsLevel1"/>
            </w:pPr>
            <w:r w:rsidRPr="00C54880">
              <w:rPr>
                <w:b/>
              </w:rPr>
              <w:t>Read</w:t>
            </w:r>
            <w:r w:rsidRPr="00C54880">
              <w:t xml:space="preserve"> the following:</w:t>
            </w:r>
          </w:p>
          <w:p w14:paraId="47928A61" w14:textId="77777777" w:rsidR="002C6B64" w:rsidRPr="00C54880" w:rsidRDefault="002C6B64" w:rsidP="001B0E50">
            <w:pPr>
              <w:pStyle w:val="AssignmentsLevel1"/>
            </w:pPr>
          </w:p>
          <w:p w14:paraId="5BD38646" w14:textId="77777777" w:rsidR="002C6B64" w:rsidRPr="00A820C6" w:rsidRDefault="002C6B64" w:rsidP="001B0E50">
            <w:pPr>
              <w:pStyle w:val="AssignmentsLevel2"/>
              <w:rPr>
                <w:i/>
              </w:rPr>
            </w:pPr>
            <w:r>
              <w:t>Ch.</w:t>
            </w:r>
            <w:r w:rsidRPr="00C54880">
              <w:t xml:space="preserve"> 6 </w:t>
            </w:r>
            <w:r w:rsidRPr="00807D71">
              <w:t>of</w:t>
            </w:r>
            <w:r w:rsidRPr="00C54880">
              <w:t xml:space="preserve"> </w:t>
            </w:r>
            <w:r w:rsidRPr="00A820C6">
              <w:rPr>
                <w:i/>
              </w:rPr>
              <w:t>Intentional Interviewing and Counseling</w:t>
            </w:r>
          </w:p>
          <w:p w14:paraId="5CD31FDE" w14:textId="77777777" w:rsidR="002C6B64" w:rsidRPr="00C54880" w:rsidRDefault="002C6B64" w:rsidP="001B0E50">
            <w:pPr>
              <w:pStyle w:val="AssignmentsLevel2"/>
              <w:numPr>
                <w:ilvl w:val="0"/>
                <w:numId w:val="0"/>
              </w:numPr>
              <w:ind w:left="360" w:hanging="360"/>
            </w:pPr>
          </w:p>
          <w:p w14:paraId="2A7A6BD4" w14:textId="2C67AA1C" w:rsidR="002C6B64" w:rsidRPr="00C54880" w:rsidRDefault="002C6B64" w:rsidP="001B0E50">
            <w:pPr>
              <w:rPr>
                <w:rFonts w:cs="Arial"/>
              </w:rPr>
            </w:pPr>
            <w:r w:rsidRPr="00C54880">
              <w:rPr>
                <w:rStyle w:val="Strong"/>
                <w:rFonts w:cs="Arial"/>
                <w:color w:val="111111"/>
                <w:bdr w:val="none" w:sz="0" w:space="0" w:color="auto" w:frame="1"/>
                <w:shd w:val="clear" w:color="auto" w:fill="FFFFFF"/>
              </w:rPr>
              <w:t>Post</w:t>
            </w:r>
            <w:r w:rsidRPr="00C54880">
              <w:rPr>
                <w:rStyle w:val="apple-converted-space"/>
                <w:rFonts w:cs="Arial"/>
                <w:color w:val="111111"/>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Q &amp; A</w:t>
            </w:r>
            <w:r w:rsidR="00087EAB" w:rsidRPr="00C54880">
              <w:rPr>
                <w:rStyle w:val="apple-converted-space"/>
                <w:rFonts w:cs="Arial"/>
                <w:color w:val="111111"/>
                <w:shd w:val="clear" w:color="auto" w:fill="FFFFFF"/>
              </w:rPr>
              <w:t xml:space="preserve"> </w:t>
            </w:r>
            <w:r w:rsidRPr="00C54880">
              <w:rPr>
                <w:rStyle w:val="apple-converted-space"/>
                <w:rFonts w:cs="Arial"/>
                <w:color w:val="111111"/>
                <w:shd w:val="clear" w:color="auto" w:fill="FFFFFF"/>
              </w:rPr>
              <w:t>discussion forum.</w:t>
            </w:r>
          </w:p>
        </w:tc>
        <w:tc>
          <w:tcPr>
            <w:tcW w:w="1440" w:type="dxa"/>
            <w:tcBorders>
              <w:left w:val="single" w:sz="4" w:space="0" w:color="000000" w:themeColor="text1"/>
            </w:tcBorders>
            <w:shd w:val="clear" w:color="auto" w:fill="FFFFFF" w:themeFill="background1"/>
          </w:tcPr>
          <w:p w14:paraId="3587783C" w14:textId="77777777" w:rsidR="002C6B64" w:rsidRPr="00C54880" w:rsidRDefault="002C6B64" w:rsidP="001B0E50">
            <w:pPr>
              <w:rPr>
                <w:rFonts w:cs="Arial"/>
                <w:szCs w:val="20"/>
              </w:rPr>
            </w:pPr>
            <w:r w:rsidRPr="00C54880">
              <w:rPr>
                <w:rFonts w:cs="Arial"/>
                <w:szCs w:val="20"/>
              </w:rPr>
              <w:t>Week 3</w:t>
            </w:r>
          </w:p>
        </w:tc>
        <w:tc>
          <w:tcPr>
            <w:tcW w:w="1440" w:type="dxa"/>
            <w:tcBorders>
              <w:left w:val="single" w:sz="4" w:space="0" w:color="000000" w:themeColor="text1"/>
            </w:tcBorders>
            <w:shd w:val="clear" w:color="auto" w:fill="FFFFFF" w:themeFill="background1"/>
          </w:tcPr>
          <w:p w14:paraId="291C75EE" w14:textId="77777777" w:rsidR="002C6B64" w:rsidRPr="00C54880" w:rsidRDefault="002C6B64" w:rsidP="001B0E50">
            <w:pPr>
              <w:rPr>
                <w:rFonts w:cs="Arial"/>
                <w:szCs w:val="20"/>
              </w:rPr>
            </w:pPr>
            <w:r w:rsidRPr="00C54880">
              <w:rPr>
                <w:rFonts w:cs="Arial"/>
                <w:szCs w:val="20"/>
              </w:rPr>
              <w:t xml:space="preserve">Readings = </w:t>
            </w:r>
            <w:r w:rsidRPr="00C54880">
              <w:rPr>
                <w:rFonts w:cs="Arial"/>
                <w:b/>
                <w:szCs w:val="20"/>
              </w:rPr>
              <w:t>1 hour</w:t>
            </w:r>
          </w:p>
        </w:tc>
      </w:tr>
      <w:tr w:rsidR="002C6B64" w:rsidRPr="00C54880" w14:paraId="6023825C" w14:textId="77777777" w:rsidTr="001B0E5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44B49AC" w14:textId="77777777" w:rsidR="002C6B64" w:rsidRPr="00C54880" w:rsidRDefault="002C6B64" w:rsidP="001B0E50">
            <w:pPr>
              <w:tabs>
                <w:tab w:val="left" w:pos="2329"/>
              </w:tabs>
              <w:rPr>
                <w:rFonts w:cs="Arial"/>
                <w:b/>
                <w:szCs w:val="20"/>
              </w:rPr>
            </w:pPr>
            <w:r w:rsidRPr="00C54880">
              <w:rPr>
                <w:rFonts w:cs="Arial"/>
                <w:b/>
                <w:szCs w:val="20"/>
              </w:rPr>
              <w:t>Videos</w:t>
            </w:r>
          </w:p>
          <w:p w14:paraId="175612D2" w14:textId="77777777" w:rsidR="002C6B64" w:rsidRPr="00C54880" w:rsidRDefault="002C6B64" w:rsidP="001B0E50">
            <w:pPr>
              <w:tabs>
                <w:tab w:val="left" w:pos="2329"/>
              </w:tabs>
              <w:rPr>
                <w:rFonts w:cs="Arial"/>
                <w:b/>
                <w:szCs w:val="20"/>
              </w:rPr>
            </w:pPr>
          </w:p>
          <w:p w14:paraId="5C1CB2C4" w14:textId="77777777" w:rsidR="002C6B64" w:rsidRDefault="002C6B64" w:rsidP="001B0E50">
            <w:pPr>
              <w:pStyle w:val="AssignmentsLevel1"/>
            </w:pPr>
            <w:r w:rsidRPr="00C54880">
              <w:rPr>
                <w:b/>
              </w:rPr>
              <w:t>Watch</w:t>
            </w:r>
            <w:r w:rsidRPr="00C54880">
              <w:t xml:space="preserve"> the following:</w:t>
            </w:r>
          </w:p>
          <w:p w14:paraId="5402F70C" w14:textId="77777777" w:rsidR="002C6B64" w:rsidRPr="00C54880" w:rsidRDefault="002C6B64" w:rsidP="001B0E50">
            <w:pPr>
              <w:pStyle w:val="AssignmentsLevel1"/>
            </w:pPr>
          </w:p>
          <w:p w14:paraId="10CC6C24" w14:textId="77777777" w:rsidR="002C6B64" w:rsidRPr="00C54880" w:rsidRDefault="00AD3081" w:rsidP="001B0E50">
            <w:pPr>
              <w:pStyle w:val="AssignmentsLevel2"/>
              <w:numPr>
                <w:ilvl w:val="0"/>
                <w:numId w:val="42"/>
              </w:numPr>
              <w:ind w:left="420"/>
            </w:pPr>
            <w:hyperlink r:id="rId33" w:history="1">
              <w:r w:rsidR="002C6B64" w:rsidRPr="00C54880">
                <w:rPr>
                  <w:rStyle w:val="Hyperlink"/>
                </w:rPr>
                <w:t>Reflecting, Paraphrasing and Summarizing</w:t>
              </w:r>
            </w:hyperlink>
            <w:r w:rsidR="002C6B64" w:rsidRPr="00C54880">
              <w:rPr>
                <w:rStyle w:val="Hyperlink"/>
                <w:color w:val="auto"/>
                <w:u w:val="none"/>
              </w:rPr>
              <w:t xml:space="preserve"> (3:43)</w:t>
            </w:r>
          </w:p>
          <w:p w14:paraId="0D5D6052" w14:textId="77777777" w:rsidR="002C6B64" w:rsidRPr="00C54880" w:rsidRDefault="00AD3081" w:rsidP="001B0E50">
            <w:pPr>
              <w:pStyle w:val="AssignmentsLevel2"/>
              <w:numPr>
                <w:ilvl w:val="0"/>
                <w:numId w:val="42"/>
              </w:numPr>
              <w:ind w:left="420"/>
              <w:rPr>
                <w:rStyle w:val="Hyperlink"/>
                <w:b/>
                <w:color w:val="auto"/>
                <w:u w:val="none"/>
              </w:rPr>
            </w:pPr>
            <w:hyperlink r:id="rId34" w:history="1">
              <w:r w:rsidR="002C6B64" w:rsidRPr="00C54880">
                <w:rPr>
                  <w:rStyle w:val="Hyperlink"/>
                </w:rPr>
                <w:t>Integration of Basic Skills</w:t>
              </w:r>
            </w:hyperlink>
            <w:r w:rsidR="002C6B64" w:rsidRPr="00C54880">
              <w:rPr>
                <w:rStyle w:val="Hyperlink"/>
                <w:color w:val="auto"/>
                <w:u w:val="none"/>
              </w:rPr>
              <w:t xml:space="preserve"> (4:09)</w:t>
            </w:r>
          </w:p>
          <w:p w14:paraId="5244E8F4" w14:textId="77777777" w:rsidR="002C6B64" w:rsidRPr="00C54880" w:rsidRDefault="00AD3081" w:rsidP="001B0E50">
            <w:pPr>
              <w:pStyle w:val="AssignmentsLevel2"/>
              <w:numPr>
                <w:ilvl w:val="0"/>
                <w:numId w:val="42"/>
              </w:numPr>
              <w:ind w:left="420"/>
              <w:rPr>
                <w:rStyle w:val="Hyperlink"/>
                <w:b/>
                <w:color w:val="auto"/>
                <w:u w:val="none"/>
              </w:rPr>
            </w:pPr>
            <w:hyperlink r:id="rId35" w:history="1">
              <w:r w:rsidR="002C6B64" w:rsidRPr="00C54880">
                <w:rPr>
                  <w:rStyle w:val="Hyperlink"/>
                </w:rPr>
                <w:t>Restatements and Summarizing</w:t>
              </w:r>
            </w:hyperlink>
            <w:r w:rsidR="002C6B64" w:rsidRPr="00C54880">
              <w:rPr>
                <w:rStyle w:val="Hyperlink"/>
                <w:color w:val="auto"/>
                <w:u w:val="none"/>
              </w:rPr>
              <w:t xml:space="preserve"> (9:44)</w:t>
            </w:r>
          </w:p>
          <w:p w14:paraId="38A9B733" w14:textId="77777777" w:rsidR="002C6B64" w:rsidRPr="00C54880" w:rsidRDefault="002C6B64" w:rsidP="001B0E50">
            <w:pPr>
              <w:pStyle w:val="AssignmentsLevel2"/>
              <w:numPr>
                <w:ilvl w:val="0"/>
                <w:numId w:val="0"/>
              </w:numPr>
              <w:ind w:left="360" w:hanging="360"/>
              <w:rPr>
                <w:rStyle w:val="Hyperlink"/>
              </w:rPr>
            </w:pPr>
          </w:p>
          <w:p w14:paraId="61E60235" w14:textId="4E565F17" w:rsidR="002C6B64" w:rsidRPr="00C54880" w:rsidRDefault="002C6B64" w:rsidP="001B0E50">
            <w:pPr>
              <w:tabs>
                <w:tab w:val="left" w:pos="2329"/>
              </w:tabs>
              <w:rPr>
                <w:rFonts w:cs="Arial"/>
                <w:color w:val="111111"/>
                <w:szCs w:val="20"/>
                <w:shd w:val="clear" w:color="auto" w:fill="FFFFFF"/>
              </w:rPr>
            </w:pPr>
            <w:r w:rsidRPr="00C54880">
              <w:rPr>
                <w:rStyle w:val="Strong"/>
                <w:rFonts w:cs="Arial"/>
                <w:color w:val="111111"/>
                <w:szCs w:val="20"/>
                <w:bdr w:val="none" w:sz="0" w:space="0" w:color="auto" w:frame="1"/>
                <w:shd w:val="clear" w:color="auto" w:fill="FFFFFF"/>
              </w:rPr>
              <w:t>Post</w:t>
            </w:r>
            <w:r w:rsidRPr="00C54880">
              <w:rPr>
                <w:rStyle w:val="apple-converted-space"/>
                <w:rFonts w:cs="Arial"/>
                <w:color w:val="111111"/>
                <w:szCs w:val="20"/>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 xml:space="preserve">Q &amp; A </w:t>
            </w:r>
            <w:r w:rsidRPr="00C54880">
              <w:rPr>
                <w:rStyle w:val="apple-converted-space"/>
                <w:rFonts w:cs="Arial"/>
                <w:color w:val="111111"/>
                <w:szCs w:val="20"/>
                <w:shd w:val="clear" w:color="auto" w:fill="FFFFFF"/>
              </w:rPr>
              <w:t>discussion forum.</w:t>
            </w:r>
          </w:p>
        </w:tc>
        <w:tc>
          <w:tcPr>
            <w:tcW w:w="1440" w:type="dxa"/>
            <w:tcBorders>
              <w:left w:val="single" w:sz="4" w:space="0" w:color="000000" w:themeColor="text1"/>
            </w:tcBorders>
            <w:shd w:val="clear" w:color="auto" w:fill="FFFFFF" w:themeFill="background1"/>
          </w:tcPr>
          <w:p w14:paraId="4FEF8D8F" w14:textId="77777777" w:rsidR="002C6B64" w:rsidRPr="00C54880" w:rsidRDefault="002C6B64" w:rsidP="001B0E50">
            <w:pPr>
              <w:rPr>
                <w:rFonts w:cs="Arial"/>
                <w:szCs w:val="20"/>
              </w:rPr>
            </w:pPr>
            <w:r w:rsidRPr="00C54880">
              <w:rPr>
                <w:rFonts w:cs="Arial"/>
                <w:szCs w:val="20"/>
              </w:rPr>
              <w:t>Week 3</w:t>
            </w:r>
          </w:p>
        </w:tc>
        <w:tc>
          <w:tcPr>
            <w:tcW w:w="1440" w:type="dxa"/>
            <w:tcBorders>
              <w:left w:val="single" w:sz="4" w:space="0" w:color="000000" w:themeColor="text1"/>
            </w:tcBorders>
            <w:shd w:val="clear" w:color="auto" w:fill="FFFFFF" w:themeFill="background1"/>
          </w:tcPr>
          <w:p w14:paraId="34168CC7" w14:textId="77777777" w:rsidR="002C6B64" w:rsidRPr="00C54880" w:rsidRDefault="002C6B64" w:rsidP="001B0E50">
            <w:pPr>
              <w:rPr>
                <w:rFonts w:cs="Arial"/>
                <w:szCs w:val="20"/>
              </w:rPr>
            </w:pPr>
            <w:r w:rsidRPr="00C54880">
              <w:rPr>
                <w:rFonts w:cs="Arial"/>
                <w:szCs w:val="20"/>
              </w:rPr>
              <w:t xml:space="preserve">Videos = </w:t>
            </w:r>
            <w:r w:rsidRPr="00C54880">
              <w:rPr>
                <w:rFonts w:cs="Arial"/>
                <w:b/>
                <w:szCs w:val="20"/>
              </w:rPr>
              <w:t>.5 hours</w:t>
            </w:r>
          </w:p>
        </w:tc>
      </w:tr>
      <w:tr w:rsidR="002C6B64" w:rsidRPr="00C54880" w14:paraId="7D20F35F" w14:textId="77777777" w:rsidTr="001B0E5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D4CFBFB" w14:textId="77777777" w:rsidR="002C6B64" w:rsidRPr="00C54880" w:rsidRDefault="002C6B64" w:rsidP="001B0E50">
            <w:pPr>
              <w:pStyle w:val="AssignmentsLevel1"/>
              <w:rPr>
                <w:b/>
              </w:rPr>
            </w:pPr>
            <w:r w:rsidRPr="00C54880">
              <w:rPr>
                <w:b/>
              </w:rPr>
              <w:t xml:space="preserve">Counseling Skills Research Paper Assignment </w:t>
            </w:r>
            <w:r>
              <w:rPr>
                <w:b/>
              </w:rPr>
              <w:t>P</w:t>
            </w:r>
            <w:r w:rsidRPr="00C54880">
              <w:rPr>
                <w:b/>
              </w:rPr>
              <w:t>rep</w:t>
            </w:r>
          </w:p>
          <w:p w14:paraId="1D6BAFFE" w14:textId="77777777" w:rsidR="002C6B64" w:rsidRPr="00C54880" w:rsidRDefault="002C6B64" w:rsidP="001B0E50">
            <w:pPr>
              <w:pStyle w:val="AssignmentsLevel1"/>
              <w:rPr>
                <w:b/>
              </w:rPr>
            </w:pPr>
          </w:p>
          <w:p w14:paraId="474B54A7" w14:textId="77777777" w:rsidR="002C6B64" w:rsidRDefault="002C6B64" w:rsidP="001B0E50">
            <w:pPr>
              <w:pStyle w:val="AssignmentsLevel1"/>
            </w:pPr>
            <w:r w:rsidRPr="00A820C6">
              <w:rPr>
                <w:b/>
              </w:rPr>
              <w:t>Begin</w:t>
            </w:r>
            <w:r w:rsidRPr="00C54880">
              <w:t xml:space="preserve"> researching</w:t>
            </w:r>
            <w:r>
              <w:t xml:space="preserve"> your</w:t>
            </w:r>
            <w:r w:rsidRPr="00C54880">
              <w:t xml:space="preserve"> selected counseling skills topic.</w:t>
            </w:r>
          </w:p>
          <w:p w14:paraId="2FFB590B" w14:textId="77777777" w:rsidR="002C6B64" w:rsidRDefault="002C6B64" w:rsidP="001B0E50">
            <w:pPr>
              <w:pStyle w:val="AssignmentsLevel1"/>
            </w:pPr>
          </w:p>
          <w:p w14:paraId="5893D4AF" w14:textId="63A96E75" w:rsidR="002C6B64" w:rsidRPr="00C54880" w:rsidRDefault="002C6B64" w:rsidP="001B0E50">
            <w:pPr>
              <w:pStyle w:val="AssignmentsLevel1"/>
            </w:pPr>
            <w:r w:rsidRPr="00C54880">
              <w:rPr>
                <w:rStyle w:val="Strong"/>
                <w:color w:val="111111"/>
                <w:bdr w:val="none" w:sz="0" w:space="0" w:color="auto" w:frame="1"/>
                <w:shd w:val="clear" w:color="auto" w:fill="FFFFFF"/>
              </w:rPr>
              <w:t>Post</w:t>
            </w:r>
            <w:r w:rsidRPr="00C54880">
              <w:rPr>
                <w:rStyle w:val="apple-converted-space"/>
                <w:color w:val="111111"/>
                <w:shd w:val="clear" w:color="auto" w:fill="FFFFFF"/>
              </w:rPr>
              <w:t xml:space="preserve"> any questions, comments, or observations to share with the class in the </w:t>
            </w:r>
            <w:r w:rsidR="00087EAB">
              <w:rPr>
                <w:rStyle w:val="apple-converted-space"/>
                <w:color w:val="111111"/>
                <w:shd w:val="clear" w:color="auto" w:fill="FFFFFF"/>
              </w:rPr>
              <w:t xml:space="preserve">General </w:t>
            </w:r>
            <w:r w:rsidR="00087EAB" w:rsidRPr="00C54880">
              <w:rPr>
                <w:rStyle w:val="apple-converted-space"/>
                <w:color w:val="111111"/>
                <w:shd w:val="clear" w:color="auto" w:fill="FFFFFF"/>
              </w:rPr>
              <w:t xml:space="preserve">Q &amp; A </w:t>
            </w:r>
            <w:r w:rsidRPr="00C54880">
              <w:rPr>
                <w:rStyle w:val="apple-converted-space"/>
                <w:color w:val="111111"/>
                <w:shd w:val="clear" w:color="auto" w:fill="FFFFFF"/>
              </w:rPr>
              <w:t>discussion forum.</w:t>
            </w:r>
          </w:p>
        </w:tc>
        <w:tc>
          <w:tcPr>
            <w:tcW w:w="1440" w:type="dxa"/>
            <w:tcBorders>
              <w:left w:val="single" w:sz="4" w:space="0" w:color="000000" w:themeColor="text1"/>
            </w:tcBorders>
            <w:shd w:val="clear" w:color="auto" w:fill="FFFFFF" w:themeFill="background1"/>
          </w:tcPr>
          <w:p w14:paraId="3A5327AC" w14:textId="77777777" w:rsidR="002C6B64" w:rsidRPr="00C54880" w:rsidRDefault="002C6B64" w:rsidP="001B0E50">
            <w:pPr>
              <w:rPr>
                <w:rFonts w:cs="Arial"/>
                <w:szCs w:val="20"/>
              </w:rPr>
            </w:pPr>
            <w:r w:rsidRPr="00C54880">
              <w:rPr>
                <w:rFonts w:cs="Arial"/>
                <w:szCs w:val="20"/>
              </w:rPr>
              <w:t>3.3</w:t>
            </w:r>
          </w:p>
        </w:tc>
        <w:tc>
          <w:tcPr>
            <w:tcW w:w="1440" w:type="dxa"/>
            <w:tcBorders>
              <w:left w:val="single" w:sz="4" w:space="0" w:color="000000" w:themeColor="text1"/>
            </w:tcBorders>
            <w:shd w:val="clear" w:color="auto" w:fill="FFFFFF" w:themeFill="background1"/>
          </w:tcPr>
          <w:p w14:paraId="2325D31E" w14:textId="77777777" w:rsidR="002C6B64" w:rsidRPr="00C54880" w:rsidRDefault="002C6B64" w:rsidP="001B0E50">
            <w:pPr>
              <w:rPr>
                <w:rFonts w:cs="Arial"/>
                <w:szCs w:val="20"/>
              </w:rPr>
            </w:pPr>
            <w:r w:rsidRPr="00C54880">
              <w:rPr>
                <w:rFonts w:cs="Arial"/>
                <w:szCs w:val="20"/>
              </w:rPr>
              <w:t xml:space="preserve">Library research /Guided Project = </w:t>
            </w:r>
            <w:r w:rsidRPr="00C54880">
              <w:rPr>
                <w:rFonts w:cs="Arial"/>
                <w:b/>
                <w:szCs w:val="20"/>
              </w:rPr>
              <w:t>1 hour</w:t>
            </w:r>
          </w:p>
        </w:tc>
      </w:tr>
      <w:tr w:rsidR="002C6B64" w:rsidRPr="00C54880" w14:paraId="52E2F8B5" w14:textId="77777777" w:rsidTr="001B0E50">
        <w:tc>
          <w:tcPr>
            <w:tcW w:w="10170" w:type="dxa"/>
            <w:gridSpan w:val="2"/>
            <w:tcMar>
              <w:top w:w="115" w:type="dxa"/>
              <w:left w:w="115" w:type="dxa"/>
              <w:bottom w:w="115" w:type="dxa"/>
              <w:right w:w="115" w:type="dxa"/>
            </w:tcMar>
          </w:tcPr>
          <w:p w14:paraId="74257CAB" w14:textId="77777777" w:rsidR="002C6B64" w:rsidRPr="005C4DEA" w:rsidRDefault="002C6B64" w:rsidP="001B0E50">
            <w:pPr>
              <w:ind w:left="360" w:hanging="360"/>
              <w:rPr>
                <w:rFonts w:cs="Arial"/>
                <w:b/>
                <w:szCs w:val="20"/>
              </w:rPr>
            </w:pPr>
            <w:r w:rsidRPr="005C4DEA">
              <w:rPr>
                <w:rFonts w:cs="Arial"/>
                <w:b/>
                <w:szCs w:val="20"/>
              </w:rPr>
              <w:lastRenderedPageBreak/>
              <w:t>Residency Schedule</w:t>
            </w:r>
          </w:p>
          <w:p w14:paraId="5D2CA162" w14:textId="77777777" w:rsidR="002C6B64" w:rsidRPr="005C4DEA" w:rsidRDefault="002C6B64" w:rsidP="001B0E50">
            <w:pPr>
              <w:ind w:left="360" w:hanging="360"/>
              <w:rPr>
                <w:rFonts w:cs="Arial"/>
                <w:b/>
                <w:szCs w:val="20"/>
              </w:rPr>
            </w:pPr>
          </w:p>
          <w:p w14:paraId="143810C9" w14:textId="18840B02" w:rsidR="002C6B64" w:rsidRDefault="002C6B64" w:rsidP="001B0E50">
            <w:pPr>
              <w:pStyle w:val="AssignmentsLevel1"/>
            </w:pPr>
            <w:r w:rsidRPr="005C4DEA">
              <w:t>This weekend, you will follow a daily schedule of classroom instruction</w:t>
            </w:r>
            <w:r w:rsidR="00E65A25" w:rsidRPr="005C4DEA">
              <w:t>, discussions</w:t>
            </w:r>
            <w:r w:rsidRPr="005C4DEA">
              <w:t>, small-</w:t>
            </w:r>
            <w:r w:rsidR="00E65A25" w:rsidRPr="005C4DEA">
              <w:t>group</w:t>
            </w:r>
            <w:r w:rsidRPr="005C4DEA">
              <w:t xml:space="preserve"> counseling practice</w:t>
            </w:r>
            <w:r w:rsidR="00E65A25" w:rsidRPr="005C4DEA">
              <w:t xml:space="preserve"> and peer reviews</w:t>
            </w:r>
            <w:r w:rsidR="00283D72" w:rsidRPr="005C4DEA">
              <w:t>.</w:t>
            </w:r>
          </w:p>
          <w:p w14:paraId="1CA70DF7" w14:textId="4FCF8616" w:rsidR="0046751C" w:rsidRDefault="0046751C" w:rsidP="001B0E50">
            <w:pPr>
              <w:pStyle w:val="AssignmentsLevel1"/>
            </w:pPr>
          </w:p>
          <w:p w14:paraId="6757CD29" w14:textId="5D902AB9" w:rsidR="0046751C" w:rsidRPr="0046751C" w:rsidRDefault="0046751C" w:rsidP="0046751C">
            <w:pPr>
              <w:pStyle w:val="APACitation"/>
              <w:ind w:left="0" w:firstLine="0"/>
              <w:rPr>
                <w:color w:val="000000" w:themeColor="text1"/>
              </w:rPr>
            </w:pPr>
            <w:r w:rsidRPr="006571CE">
              <w:rPr>
                <w:i/>
                <w:color w:val="000000" w:themeColor="text1"/>
              </w:rPr>
              <w:t xml:space="preserve">Note: </w:t>
            </w:r>
            <w:r w:rsidRPr="00C177B6">
              <w:rPr>
                <w:color w:val="000000" w:themeColor="text1"/>
              </w:rPr>
              <w:t>The residency portion of the course is mandatory. You cannot pass this cours</w:t>
            </w:r>
            <w:r>
              <w:rPr>
                <w:color w:val="000000" w:themeColor="text1"/>
              </w:rPr>
              <w:t>e without attending the residency weekend.</w:t>
            </w:r>
          </w:p>
          <w:p w14:paraId="45E89CE0" w14:textId="77777777" w:rsidR="002C6B64" w:rsidRPr="005C4DEA" w:rsidRDefault="002C6B64" w:rsidP="001B0E50">
            <w:pPr>
              <w:ind w:left="360" w:hanging="360"/>
              <w:rPr>
                <w:rFonts w:cs="Arial"/>
                <w:szCs w:val="20"/>
              </w:rPr>
            </w:pPr>
          </w:p>
          <w:p w14:paraId="07D71D83" w14:textId="77777777" w:rsidR="002C6B64" w:rsidRPr="00C54880" w:rsidRDefault="002C6B64" w:rsidP="001B0E50">
            <w:pPr>
              <w:ind w:left="360" w:hanging="360"/>
            </w:pPr>
            <w:r w:rsidRPr="005C4DEA">
              <w:rPr>
                <w:rFonts w:cs="Arial"/>
                <w:b/>
                <w:szCs w:val="20"/>
              </w:rPr>
              <w:t xml:space="preserve">Review </w:t>
            </w:r>
            <w:r w:rsidRPr="005C4DEA">
              <w:rPr>
                <w:rFonts w:cs="Arial"/>
                <w:szCs w:val="20"/>
              </w:rPr>
              <w:t>the Residency Schedule.</w:t>
            </w:r>
          </w:p>
        </w:tc>
        <w:tc>
          <w:tcPr>
            <w:tcW w:w="1440" w:type="dxa"/>
          </w:tcPr>
          <w:p w14:paraId="6293DFCA" w14:textId="77777777" w:rsidR="002C6B64" w:rsidRPr="00C54880" w:rsidRDefault="002C6B64" w:rsidP="001B0E50">
            <w:pPr>
              <w:tabs>
                <w:tab w:val="left" w:pos="2329"/>
              </w:tabs>
              <w:rPr>
                <w:rFonts w:cs="Arial"/>
                <w:szCs w:val="20"/>
              </w:rPr>
            </w:pPr>
          </w:p>
        </w:tc>
        <w:tc>
          <w:tcPr>
            <w:tcW w:w="1440" w:type="dxa"/>
          </w:tcPr>
          <w:p w14:paraId="5DFD20DF" w14:textId="77777777" w:rsidR="002C6B64" w:rsidRPr="00C54880" w:rsidRDefault="002C6B64" w:rsidP="001B0E50">
            <w:pPr>
              <w:tabs>
                <w:tab w:val="left" w:pos="2329"/>
              </w:tabs>
              <w:rPr>
                <w:rFonts w:cs="Arial"/>
                <w:szCs w:val="20"/>
              </w:rPr>
            </w:pPr>
          </w:p>
        </w:tc>
      </w:tr>
      <w:tr w:rsidR="002C6B64" w:rsidRPr="00C54880" w14:paraId="11812D09" w14:textId="77777777" w:rsidTr="001B0E50">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6C0E98" w14:textId="77777777" w:rsidR="002C6B64" w:rsidRPr="00C54880" w:rsidRDefault="002C6B64" w:rsidP="001B0E50">
            <w:pPr>
              <w:tabs>
                <w:tab w:val="left" w:pos="0"/>
                <w:tab w:val="left" w:pos="3720"/>
              </w:tabs>
              <w:outlineLvl w:val="0"/>
              <w:rPr>
                <w:rFonts w:cs="Arial"/>
                <w:i/>
                <w:szCs w:val="20"/>
              </w:rPr>
            </w:pPr>
            <w:r w:rsidRPr="00C54880">
              <w:rPr>
                <w:rFonts w:cs="Arial"/>
                <w:b/>
                <w:i/>
                <w:sz w:val="22"/>
                <w:szCs w:val="20"/>
              </w:rPr>
              <w:t>Graded Assignments</w:t>
            </w:r>
          </w:p>
          <w:p w14:paraId="1478CB11" w14:textId="77777777" w:rsidR="002C6B64" w:rsidRPr="00C54880" w:rsidRDefault="002C6B64" w:rsidP="001B0E50">
            <w:pPr>
              <w:tabs>
                <w:tab w:val="left" w:pos="0"/>
                <w:tab w:val="left" w:pos="3720"/>
              </w:tabs>
              <w:outlineLvl w:val="0"/>
              <w:rPr>
                <w:rFonts w:cs="Arial"/>
                <w:b/>
                <w:i/>
                <w:szCs w:val="20"/>
              </w:rPr>
            </w:pPr>
            <w:r w:rsidRPr="00C5488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130997" w14:textId="77777777" w:rsidR="002C6B64" w:rsidRPr="00C54880" w:rsidRDefault="002C6B64" w:rsidP="001B0E50">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000000" w:themeColor="text1"/>
            </w:tcBorders>
            <w:shd w:val="clear" w:color="auto" w:fill="D8D9DA"/>
          </w:tcPr>
          <w:p w14:paraId="6A63CB75" w14:textId="77777777" w:rsidR="002C6B64" w:rsidRPr="00C54880" w:rsidRDefault="002C6B64" w:rsidP="001B0E50">
            <w:pPr>
              <w:rPr>
                <w:rFonts w:cs="Arial"/>
                <w:b/>
                <w:i/>
                <w:szCs w:val="20"/>
              </w:rPr>
            </w:pPr>
            <w:r w:rsidRPr="00C54880">
              <w:rPr>
                <w:rFonts w:cs="Arial"/>
                <w:b/>
                <w:i/>
                <w:szCs w:val="20"/>
              </w:rPr>
              <w:t>AIE</w:t>
            </w:r>
          </w:p>
        </w:tc>
      </w:tr>
      <w:tr w:rsidR="002C6B64" w:rsidRPr="00C54880" w14:paraId="711DA78B" w14:textId="77777777" w:rsidTr="001B0E50">
        <w:tc>
          <w:tcPr>
            <w:tcW w:w="10170" w:type="dxa"/>
            <w:gridSpan w:val="2"/>
            <w:tcMar>
              <w:top w:w="115" w:type="dxa"/>
              <w:left w:w="115" w:type="dxa"/>
              <w:bottom w:w="115" w:type="dxa"/>
              <w:right w:w="115" w:type="dxa"/>
            </w:tcMar>
          </w:tcPr>
          <w:p w14:paraId="23A96A78" w14:textId="1CFCD463" w:rsidR="002C6B64" w:rsidRPr="00F17DE0" w:rsidRDefault="002C6B64" w:rsidP="001B0E50">
            <w:pPr>
              <w:pStyle w:val="AssignmentsLevel1"/>
              <w:rPr>
                <w:b/>
                <w:bCs/>
              </w:rPr>
            </w:pPr>
            <w:r>
              <w:rPr>
                <w:b/>
              </w:rPr>
              <w:t xml:space="preserve">Discussion (Small Group): </w:t>
            </w:r>
            <w:r w:rsidRPr="00F17DE0">
              <w:rPr>
                <w:b/>
              </w:rPr>
              <w:t xml:space="preserve">Mock Counseling Session </w:t>
            </w:r>
            <w:r>
              <w:rPr>
                <w:b/>
              </w:rPr>
              <w:t>1</w:t>
            </w:r>
            <w:r w:rsidRPr="00F17DE0">
              <w:rPr>
                <w:b/>
              </w:rPr>
              <w:t xml:space="preserve"> </w:t>
            </w:r>
            <w:r w:rsidR="00B45B20">
              <w:rPr>
                <w:b/>
                <w:bCs/>
              </w:rPr>
              <w:t>Video</w:t>
            </w:r>
            <w:r w:rsidRPr="00F17DE0">
              <w:rPr>
                <w:b/>
                <w:bCs/>
              </w:rPr>
              <w:t xml:space="preserve"> </w:t>
            </w:r>
            <w:r w:rsidRPr="00F17DE0">
              <w:rPr>
                <w:b/>
              </w:rPr>
              <w:t>Peer Review</w:t>
            </w:r>
          </w:p>
          <w:p w14:paraId="356639E9" w14:textId="77777777" w:rsidR="002C6B64" w:rsidRPr="00F17DE0" w:rsidRDefault="002C6B64" w:rsidP="001B0E50">
            <w:pPr>
              <w:pStyle w:val="AssignmentsLevel1"/>
              <w:rPr>
                <w:b/>
                <w:bCs/>
              </w:rPr>
            </w:pPr>
          </w:p>
          <w:p w14:paraId="2DC881F4" w14:textId="77777777" w:rsidR="002C6B64" w:rsidRPr="00F17DE0" w:rsidRDefault="002C6B64" w:rsidP="001B0E50">
            <w:pPr>
              <w:pStyle w:val="AssignmentsLevel1"/>
            </w:pPr>
            <w:r w:rsidRPr="00F17DE0">
              <w:rPr>
                <w:b/>
              </w:rPr>
              <w:t>View</w:t>
            </w:r>
            <w:r w:rsidRPr="00F17DE0">
              <w:t xml:space="preserve"> the 10-minute segment of each group member</w:t>
            </w:r>
            <w:r>
              <w:t>’</w:t>
            </w:r>
            <w:r w:rsidRPr="00F17DE0">
              <w:t>s mock counseling session.</w:t>
            </w:r>
          </w:p>
          <w:p w14:paraId="002E2D1C" w14:textId="77777777" w:rsidR="002C6B64" w:rsidRPr="00F17DE0" w:rsidRDefault="002C6B64" w:rsidP="001B0E50">
            <w:pPr>
              <w:pStyle w:val="AssignmentsLevel1"/>
            </w:pPr>
          </w:p>
          <w:p w14:paraId="068538E2" w14:textId="77777777" w:rsidR="002C6B64" w:rsidRPr="00F17DE0" w:rsidRDefault="002C6B64" w:rsidP="001B0E50">
            <w:pPr>
              <w:pStyle w:val="AssignmentsLevel1"/>
            </w:pPr>
            <w:r w:rsidRPr="00F17DE0">
              <w:rPr>
                <w:b/>
              </w:rPr>
              <w:t>Write</w:t>
            </w:r>
            <w:r w:rsidRPr="00F17DE0">
              <w:t xml:space="preserve"> a peer review post to each group member</w:t>
            </w:r>
            <w:r>
              <w:t>,</w:t>
            </w:r>
            <w:r w:rsidRPr="00F17DE0">
              <w:t xml:space="preserve"> providing feedback that is specific, observable, nonjudgmental, and supportive to each group member. Highlight </w:t>
            </w:r>
            <w:r>
              <w:t>the</w:t>
            </w:r>
            <w:r w:rsidRPr="00F17DE0">
              <w:t xml:space="preserve"> skills </w:t>
            </w:r>
            <w:r>
              <w:t>the class</w:t>
            </w:r>
            <w:r w:rsidRPr="00F17DE0">
              <w:t xml:space="preserve"> ha</w:t>
            </w:r>
            <w:r>
              <w:t>s</w:t>
            </w:r>
            <w:r w:rsidRPr="00F17DE0">
              <w:t xml:space="preserve"> learned so far that were used in the session, what worked well</w:t>
            </w:r>
            <w:r>
              <w:t>,</w:t>
            </w:r>
            <w:r w:rsidRPr="00F17DE0">
              <w:t xml:space="preserve"> and what could have been better. </w:t>
            </w:r>
          </w:p>
          <w:p w14:paraId="3FE3E1F0" w14:textId="77777777" w:rsidR="002C6B64" w:rsidRPr="00F17DE0" w:rsidRDefault="002C6B64" w:rsidP="001B0E50">
            <w:pPr>
              <w:pStyle w:val="AssignmentsLevel1"/>
            </w:pPr>
          </w:p>
          <w:p w14:paraId="245F8001" w14:textId="25D9276B" w:rsidR="002C6B64" w:rsidRPr="00F17DE0" w:rsidRDefault="002C6B64" w:rsidP="001B0E50">
            <w:pPr>
              <w:pStyle w:val="AssignmentsLevel1"/>
            </w:pPr>
            <w:r w:rsidRPr="00F17DE0">
              <w:rPr>
                <w:b/>
              </w:rPr>
              <w:t xml:space="preserve">Submit </w:t>
            </w:r>
            <w:r w:rsidRPr="00F17DE0">
              <w:t xml:space="preserve">your peer feedback post to the </w:t>
            </w:r>
            <w:r w:rsidRPr="00E30668">
              <w:t>Mock Counseling Session 1</w:t>
            </w:r>
            <w:r w:rsidRPr="00F17DE0">
              <w:rPr>
                <w:i/>
              </w:rPr>
              <w:t xml:space="preserve"> </w:t>
            </w:r>
            <w:r w:rsidR="00B45B20" w:rsidRPr="00B45B20">
              <w:rPr>
                <w:bCs/>
              </w:rPr>
              <w:t xml:space="preserve">Video </w:t>
            </w:r>
            <w:r w:rsidR="00B45B20" w:rsidRPr="00B45B20">
              <w:t>Peer Review</w:t>
            </w:r>
            <w:r w:rsidR="00B45B20" w:rsidRPr="00F17DE0">
              <w:t xml:space="preserve"> </w:t>
            </w:r>
            <w:r w:rsidRPr="00F17DE0">
              <w:t>discussion board</w:t>
            </w:r>
            <w:r w:rsidRPr="00F17DE0">
              <w:rPr>
                <w:i/>
              </w:rPr>
              <w:t xml:space="preserve"> </w:t>
            </w:r>
            <w:r>
              <w:t>by 11:59 PM</w:t>
            </w:r>
            <w:r w:rsidRPr="00F17DE0">
              <w:t xml:space="preserve"> (Eastern Time) on Tuesday.  </w:t>
            </w:r>
          </w:p>
          <w:p w14:paraId="7EBE6274" w14:textId="77777777" w:rsidR="002C6B64" w:rsidRPr="00F17DE0" w:rsidRDefault="002C6B64" w:rsidP="001B0E50">
            <w:pPr>
              <w:pStyle w:val="AssignmentsLevel1"/>
            </w:pPr>
          </w:p>
          <w:p w14:paraId="68D3EFE7" w14:textId="77777777" w:rsidR="002C6B64" w:rsidRPr="00F17DE0" w:rsidRDefault="002C6B64" w:rsidP="001B0E50">
            <w:pPr>
              <w:pStyle w:val="AssignmentsLevel1"/>
            </w:pPr>
            <w:r w:rsidRPr="00F17DE0">
              <w:rPr>
                <w:b/>
              </w:rPr>
              <w:t xml:space="preserve">Review </w:t>
            </w:r>
            <w:r w:rsidRPr="00E30668">
              <w:t>and</w:t>
            </w:r>
            <w:r w:rsidRPr="00F17DE0">
              <w:rPr>
                <w:b/>
              </w:rPr>
              <w:t xml:space="preserve"> reflect </w:t>
            </w:r>
            <w:r w:rsidRPr="00F17DE0">
              <w:t xml:space="preserve">on the peer feedback you received from each group member on your </w:t>
            </w:r>
            <w:r>
              <w:t>recording</w:t>
            </w:r>
            <w:r w:rsidRPr="00F17DE0">
              <w:t xml:space="preserve"> segment.  </w:t>
            </w:r>
          </w:p>
          <w:p w14:paraId="25A7632F" w14:textId="77777777" w:rsidR="002C6B64" w:rsidRPr="00F17DE0" w:rsidRDefault="002C6B64" w:rsidP="001B0E50">
            <w:pPr>
              <w:pStyle w:val="AssignmentsLevel1"/>
            </w:pPr>
          </w:p>
          <w:p w14:paraId="2194DBFE" w14:textId="77777777" w:rsidR="002C6B64" w:rsidRPr="00F17DE0" w:rsidRDefault="002C6B64" w:rsidP="001B0E50">
            <w:pPr>
              <w:pStyle w:val="AssignmentsLevel1"/>
            </w:pPr>
            <w:r w:rsidRPr="00F17DE0">
              <w:rPr>
                <w:b/>
              </w:rPr>
              <w:t xml:space="preserve">Write </w:t>
            </w:r>
            <w:r w:rsidRPr="00F17DE0">
              <w:t xml:space="preserve">a response to each peer review with your feedback (not your defense) on how you will incorporate this feedback and use it going forward, citing specific examples.  </w:t>
            </w:r>
          </w:p>
          <w:p w14:paraId="66C8518C" w14:textId="77777777" w:rsidR="002C6B64" w:rsidRPr="00F17DE0" w:rsidRDefault="002C6B64" w:rsidP="001B0E50">
            <w:pPr>
              <w:pStyle w:val="AssignmentsLevel1"/>
            </w:pPr>
          </w:p>
          <w:p w14:paraId="2DED637E" w14:textId="77777777" w:rsidR="002C6B64" w:rsidRDefault="002C6B64" w:rsidP="001B0E50">
            <w:pPr>
              <w:pStyle w:val="AssignmentsLevel1"/>
              <w:rPr>
                <w:b/>
              </w:rPr>
            </w:pPr>
            <w:r w:rsidRPr="00F17DE0">
              <w:rPr>
                <w:b/>
              </w:rPr>
              <w:t>Submit</w:t>
            </w:r>
            <w:r w:rsidRPr="00F17DE0">
              <w:t xml:space="preserve"> your peer </w:t>
            </w:r>
            <w:r>
              <w:t>review response post by 11:59 PM</w:t>
            </w:r>
            <w:r w:rsidRPr="00F17DE0">
              <w:t xml:space="preserve"> (Eastern Time) on Thursday.</w:t>
            </w:r>
          </w:p>
        </w:tc>
        <w:tc>
          <w:tcPr>
            <w:tcW w:w="1440" w:type="dxa"/>
          </w:tcPr>
          <w:p w14:paraId="070EA761" w14:textId="77777777" w:rsidR="002C6B64" w:rsidRPr="00C54880" w:rsidRDefault="002C6B64" w:rsidP="001B0E50">
            <w:pPr>
              <w:tabs>
                <w:tab w:val="left" w:pos="2329"/>
              </w:tabs>
              <w:rPr>
                <w:rFonts w:cs="Arial"/>
                <w:szCs w:val="20"/>
              </w:rPr>
            </w:pPr>
            <w:r w:rsidRPr="00F17DE0">
              <w:rPr>
                <w:rFonts w:cs="Arial"/>
                <w:szCs w:val="20"/>
              </w:rPr>
              <w:t>3.2</w:t>
            </w:r>
          </w:p>
        </w:tc>
        <w:tc>
          <w:tcPr>
            <w:tcW w:w="1440" w:type="dxa"/>
          </w:tcPr>
          <w:p w14:paraId="5837D61B" w14:textId="77777777" w:rsidR="002C6B64" w:rsidRDefault="002C6B64" w:rsidP="001B0E50">
            <w:pPr>
              <w:tabs>
                <w:tab w:val="left" w:pos="2329"/>
              </w:tabs>
              <w:rPr>
                <w:rFonts w:cs="Arial"/>
                <w:szCs w:val="20"/>
              </w:rPr>
            </w:pPr>
            <w:r w:rsidRPr="00F17DE0">
              <w:rPr>
                <w:rFonts w:cs="Arial"/>
                <w:szCs w:val="20"/>
              </w:rPr>
              <w:t xml:space="preserve">Discussion: one post and replies to three other posts = </w:t>
            </w:r>
            <w:r w:rsidRPr="00F17DE0">
              <w:rPr>
                <w:rFonts w:cs="Arial"/>
                <w:b/>
                <w:bCs/>
                <w:szCs w:val="20"/>
              </w:rPr>
              <w:t>3 hours</w:t>
            </w:r>
          </w:p>
        </w:tc>
      </w:tr>
      <w:tr w:rsidR="002C6B64" w:rsidRPr="00C54880" w14:paraId="7FDA79E9" w14:textId="77777777" w:rsidTr="001B0E50">
        <w:tc>
          <w:tcPr>
            <w:tcW w:w="10170" w:type="dxa"/>
            <w:gridSpan w:val="2"/>
            <w:tcMar>
              <w:top w:w="115" w:type="dxa"/>
              <w:left w:w="115" w:type="dxa"/>
              <w:bottom w:w="115" w:type="dxa"/>
              <w:right w:w="115" w:type="dxa"/>
            </w:tcMar>
          </w:tcPr>
          <w:p w14:paraId="19B16241" w14:textId="77777777" w:rsidR="002C6B64" w:rsidRPr="00C54880" w:rsidRDefault="002C6B64" w:rsidP="001B0E50">
            <w:pPr>
              <w:tabs>
                <w:tab w:val="left" w:pos="2329"/>
              </w:tabs>
              <w:rPr>
                <w:rFonts w:cs="Arial"/>
                <w:b/>
                <w:szCs w:val="20"/>
              </w:rPr>
            </w:pPr>
            <w:r w:rsidRPr="00C54880">
              <w:rPr>
                <w:rFonts w:cs="Arial"/>
                <w:b/>
                <w:szCs w:val="20"/>
              </w:rPr>
              <w:t>Journal: Encouraging, Paraphrasing</w:t>
            </w:r>
            <w:r>
              <w:rPr>
                <w:rFonts w:cs="Arial"/>
                <w:b/>
                <w:szCs w:val="20"/>
              </w:rPr>
              <w:t>, and</w:t>
            </w:r>
            <w:r w:rsidRPr="00C54880">
              <w:rPr>
                <w:rFonts w:cs="Arial"/>
                <w:b/>
                <w:szCs w:val="20"/>
              </w:rPr>
              <w:t xml:space="preserve"> Summarizing</w:t>
            </w:r>
          </w:p>
          <w:p w14:paraId="45131AAD" w14:textId="77777777" w:rsidR="002C6B64" w:rsidRPr="00C54880" w:rsidRDefault="002C6B64" w:rsidP="001B0E50">
            <w:pPr>
              <w:tabs>
                <w:tab w:val="left" w:pos="2329"/>
              </w:tabs>
              <w:rPr>
                <w:rFonts w:cs="Arial"/>
                <w:szCs w:val="20"/>
              </w:rPr>
            </w:pPr>
          </w:p>
          <w:p w14:paraId="08F32822" w14:textId="77777777" w:rsidR="002C6B64" w:rsidRPr="00C54880" w:rsidRDefault="002C6B64" w:rsidP="001B0E50">
            <w:pPr>
              <w:tabs>
                <w:tab w:val="left" w:pos="2329"/>
              </w:tabs>
              <w:rPr>
                <w:rFonts w:cs="Arial"/>
                <w:szCs w:val="20"/>
              </w:rPr>
            </w:pPr>
            <w:r w:rsidRPr="00C54880">
              <w:rPr>
                <w:rFonts w:cs="Arial"/>
                <w:b/>
                <w:szCs w:val="20"/>
              </w:rPr>
              <w:t>Complete</w:t>
            </w:r>
            <w:r w:rsidRPr="00C54880">
              <w:rPr>
                <w:rFonts w:cs="Arial"/>
                <w:szCs w:val="20"/>
              </w:rPr>
              <w:t xml:space="preserve"> Exercise 6.2 in </w:t>
            </w:r>
            <w:r>
              <w:rPr>
                <w:rFonts w:cs="Arial"/>
                <w:szCs w:val="20"/>
              </w:rPr>
              <w:t>Ch.</w:t>
            </w:r>
            <w:r w:rsidRPr="00C54880">
              <w:rPr>
                <w:rFonts w:cs="Arial"/>
                <w:szCs w:val="20"/>
              </w:rPr>
              <w:t xml:space="preserve"> 6 of </w:t>
            </w:r>
            <w:r w:rsidRPr="00C54880">
              <w:rPr>
                <w:rFonts w:cs="Arial"/>
                <w:bCs/>
                <w:i/>
                <w:iCs/>
                <w:szCs w:val="20"/>
              </w:rPr>
              <w:t>Intentional Interviewing and Counseling.</w:t>
            </w:r>
          </w:p>
          <w:p w14:paraId="73574630" w14:textId="77777777" w:rsidR="002C6B64" w:rsidRPr="00C54880" w:rsidRDefault="002C6B64" w:rsidP="001B0E50">
            <w:pPr>
              <w:tabs>
                <w:tab w:val="left" w:pos="2329"/>
              </w:tabs>
              <w:rPr>
                <w:rFonts w:cs="Arial"/>
                <w:szCs w:val="20"/>
              </w:rPr>
            </w:pPr>
            <w:r w:rsidRPr="00C54880">
              <w:rPr>
                <w:rFonts w:cs="Arial"/>
                <w:b/>
                <w:szCs w:val="20"/>
              </w:rPr>
              <w:t>Post</w:t>
            </w:r>
            <w:r w:rsidRPr="00C54880">
              <w:rPr>
                <w:rFonts w:cs="Arial"/>
                <w:szCs w:val="20"/>
              </w:rPr>
              <w:t xml:space="preserve"> responses t</w:t>
            </w:r>
            <w:r>
              <w:rPr>
                <w:rFonts w:cs="Arial"/>
                <w:szCs w:val="20"/>
              </w:rPr>
              <w:t xml:space="preserve">o the stated prompts by 11:59 </w:t>
            </w:r>
            <w:r>
              <w:t>PM</w:t>
            </w:r>
            <w:r w:rsidRPr="00C54880">
              <w:rPr>
                <w:rFonts w:cs="Arial"/>
                <w:szCs w:val="20"/>
              </w:rPr>
              <w:t xml:space="preserve"> </w:t>
            </w:r>
            <w:r w:rsidRPr="00C54880">
              <w:rPr>
                <w:rFonts w:cs="Arial"/>
              </w:rPr>
              <w:t>(Eastern Time) on Thursday.</w:t>
            </w:r>
          </w:p>
        </w:tc>
        <w:tc>
          <w:tcPr>
            <w:tcW w:w="1440" w:type="dxa"/>
          </w:tcPr>
          <w:p w14:paraId="762C9539" w14:textId="77777777" w:rsidR="002C6B64" w:rsidRPr="00C54880" w:rsidRDefault="002C6B64" w:rsidP="001B0E50">
            <w:pPr>
              <w:tabs>
                <w:tab w:val="left" w:pos="2329"/>
              </w:tabs>
              <w:rPr>
                <w:rFonts w:cs="Arial"/>
                <w:szCs w:val="20"/>
              </w:rPr>
            </w:pPr>
            <w:r w:rsidRPr="00C54880">
              <w:rPr>
                <w:rFonts w:cs="Arial"/>
                <w:szCs w:val="20"/>
              </w:rPr>
              <w:t>3.1</w:t>
            </w:r>
          </w:p>
        </w:tc>
        <w:tc>
          <w:tcPr>
            <w:tcW w:w="1440" w:type="dxa"/>
          </w:tcPr>
          <w:p w14:paraId="27659A3A" w14:textId="77777777" w:rsidR="002C6B64" w:rsidRPr="00C54880" w:rsidRDefault="002C6B64" w:rsidP="001B0E50">
            <w:pPr>
              <w:tabs>
                <w:tab w:val="left" w:pos="2329"/>
              </w:tabs>
              <w:rPr>
                <w:rFonts w:cs="Arial"/>
              </w:rPr>
            </w:pPr>
            <w:r w:rsidRPr="00C54880">
              <w:rPr>
                <w:rFonts w:cs="Arial"/>
              </w:rPr>
              <w:t xml:space="preserve">Journal: one private post = </w:t>
            </w:r>
            <w:r w:rsidRPr="00C54880">
              <w:rPr>
                <w:rFonts w:cs="Arial"/>
                <w:b/>
              </w:rPr>
              <w:t>.5 hour</w:t>
            </w:r>
          </w:p>
        </w:tc>
      </w:tr>
      <w:tr w:rsidR="002C6B64" w:rsidRPr="00C54880" w14:paraId="406F67CF" w14:textId="77777777" w:rsidTr="001B0E50">
        <w:tc>
          <w:tcPr>
            <w:tcW w:w="10170" w:type="dxa"/>
            <w:gridSpan w:val="2"/>
            <w:tcMar>
              <w:top w:w="115" w:type="dxa"/>
              <w:left w:w="115" w:type="dxa"/>
              <w:bottom w:w="115" w:type="dxa"/>
              <w:right w:w="115" w:type="dxa"/>
            </w:tcMar>
          </w:tcPr>
          <w:p w14:paraId="7B83CD7C" w14:textId="6E99BD87" w:rsidR="002C6B64" w:rsidRPr="00C54880" w:rsidRDefault="002C6B64" w:rsidP="001B0E50">
            <w:pPr>
              <w:tabs>
                <w:tab w:val="left" w:pos="2329"/>
              </w:tabs>
              <w:rPr>
                <w:rFonts w:cs="Arial"/>
                <w:b/>
                <w:szCs w:val="20"/>
              </w:rPr>
            </w:pPr>
            <w:r w:rsidRPr="00C54880">
              <w:rPr>
                <w:rFonts w:cs="Arial"/>
                <w:b/>
                <w:szCs w:val="20"/>
              </w:rPr>
              <w:t xml:space="preserve">Mock Counseling Session </w:t>
            </w:r>
            <w:r>
              <w:rPr>
                <w:rFonts w:cs="Arial"/>
                <w:b/>
                <w:szCs w:val="20"/>
              </w:rPr>
              <w:t>2</w:t>
            </w:r>
            <w:r w:rsidRPr="00C54880">
              <w:rPr>
                <w:rFonts w:cs="Arial"/>
                <w:b/>
                <w:szCs w:val="20"/>
              </w:rPr>
              <w:t xml:space="preserve"> </w:t>
            </w:r>
            <w:r w:rsidR="0098139B">
              <w:rPr>
                <w:rFonts w:cs="Arial"/>
                <w:b/>
                <w:szCs w:val="20"/>
              </w:rPr>
              <w:t>Video</w:t>
            </w:r>
            <w:r>
              <w:rPr>
                <w:rFonts w:cs="Arial"/>
                <w:b/>
                <w:szCs w:val="20"/>
              </w:rPr>
              <w:t xml:space="preserve"> and</w:t>
            </w:r>
            <w:r w:rsidRPr="00C54880">
              <w:rPr>
                <w:rFonts w:cs="Arial"/>
                <w:b/>
                <w:szCs w:val="20"/>
              </w:rPr>
              <w:t xml:space="preserve"> </w:t>
            </w:r>
            <w:r w:rsidR="0098139B">
              <w:rPr>
                <w:rFonts w:cs="Arial"/>
                <w:b/>
                <w:szCs w:val="20"/>
              </w:rPr>
              <w:t>Self-</w:t>
            </w:r>
            <w:r w:rsidRPr="00C54880">
              <w:rPr>
                <w:rFonts w:cs="Arial"/>
                <w:b/>
                <w:szCs w:val="20"/>
              </w:rPr>
              <w:t>Critique Paper – Residency Assignment</w:t>
            </w:r>
          </w:p>
          <w:p w14:paraId="0A6F1958" w14:textId="77777777" w:rsidR="002C6B64" w:rsidRPr="00C54880" w:rsidRDefault="002C6B64" w:rsidP="001B0E50">
            <w:pPr>
              <w:tabs>
                <w:tab w:val="left" w:pos="2329"/>
              </w:tabs>
              <w:rPr>
                <w:rFonts w:cs="Arial"/>
                <w:b/>
                <w:szCs w:val="20"/>
              </w:rPr>
            </w:pPr>
          </w:p>
          <w:p w14:paraId="74C3265A" w14:textId="77777777" w:rsidR="00773131" w:rsidRPr="00C54880" w:rsidRDefault="00773131" w:rsidP="00773131">
            <w:pPr>
              <w:tabs>
                <w:tab w:val="left" w:pos="2329"/>
              </w:tabs>
              <w:rPr>
                <w:rFonts w:cs="Arial"/>
              </w:rPr>
            </w:pPr>
            <w:r w:rsidRPr="00C54880">
              <w:rPr>
                <w:rFonts w:cs="Arial"/>
                <w:b/>
              </w:rPr>
              <w:t>Resources:</w:t>
            </w:r>
            <w:r w:rsidRPr="00C54880">
              <w:rPr>
                <w:rFonts w:cs="Arial"/>
              </w:rPr>
              <w:t xml:space="preserve">  Informed Consent Form</w:t>
            </w:r>
          </w:p>
          <w:p w14:paraId="7DA3305F" w14:textId="77777777" w:rsidR="00773131" w:rsidRPr="000E397F" w:rsidRDefault="00773131" w:rsidP="00773131">
            <w:pPr>
              <w:tabs>
                <w:tab w:val="left" w:pos="2329"/>
              </w:tabs>
              <w:ind w:left="1239"/>
              <w:rPr>
                <w:rFonts w:cs="Arial"/>
              </w:rPr>
            </w:pPr>
            <w:r w:rsidRPr="000E397F">
              <w:rPr>
                <w:rFonts w:cs="Arial"/>
              </w:rPr>
              <w:lastRenderedPageBreak/>
              <w:t>Mock Counseling Session Videos and Peer Review Discussion Requirements</w:t>
            </w:r>
          </w:p>
          <w:p w14:paraId="270414D1" w14:textId="77777777" w:rsidR="002C6B64" w:rsidRPr="00C54880" w:rsidRDefault="002C6B64" w:rsidP="001B0E50">
            <w:pPr>
              <w:rPr>
                <w:rFonts w:cs="Arial"/>
              </w:rPr>
            </w:pPr>
          </w:p>
          <w:p w14:paraId="629F4AC0" w14:textId="77777777" w:rsidR="002C6B64" w:rsidRPr="00C54880" w:rsidRDefault="002C6B64" w:rsidP="001B0E50">
            <w:pPr>
              <w:rPr>
                <w:rFonts w:cs="Arial"/>
              </w:rPr>
            </w:pPr>
            <w:r w:rsidRPr="00C54880">
              <w:rPr>
                <w:rFonts w:cs="Arial"/>
                <w:b/>
              </w:rPr>
              <w:t>Choose</w:t>
            </w:r>
            <w:r w:rsidRPr="00C54880">
              <w:rPr>
                <w:rFonts w:cs="Arial"/>
              </w:rPr>
              <w:t xml:space="preserve"> a mock client for a 30- to 45-minute mock counseling session.</w:t>
            </w:r>
          </w:p>
          <w:p w14:paraId="140383C4" w14:textId="77777777" w:rsidR="002C6B64" w:rsidRPr="00C54880" w:rsidRDefault="002C6B64" w:rsidP="001B0E50">
            <w:pPr>
              <w:rPr>
                <w:rFonts w:cs="Arial"/>
              </w:rPr>
            </w:pPr>
          </w:p>
          <w:p w14:paraId="65E2ABC6" w14:textId="77777777" w:rsidR="002C6B64" w:rsidRPr="00C54880" w:rsidRDefault="002C6B64" w:rsidP="001B0E50">
            <w:pPr>
              <w:rPr>
                <w:rFonts w:cs="Arial"/>
              </w:rPr>
            </w:pPr>
            <w:r w:rsidRPr="00C54880">
              <w:rPr>
                <w:rFonts w:cs="Arial"/>
                <w:b/>
              </w:rPr>
              <w:t xml:space="preserve">Review </w:t>
            </w:r>
            <w:r w:rsidRPr="00C54880">
              <w:rPr>
                <w:rFonts w:cs="Arial"/>
              </w:rPr>
              <w:t>the assignment with them</w:t>
            </w:r>
            <w:r>
              <w:rPr>
                <w:rFonts w:cs="Arial"/>
              </w:rPr>
              <w:t>,</w:t>
            </w:r>
            <w:r w:rsidRPr="00C54880">
              <w:rPr>
                <w:rFonts w:cs="Arial"/>
              </w:rPr>
              <w:t xml:space="preserve"> including the </w:t>
            </w:r>
            <w:r>
              <w:rPr>
                <w:rFonts w:cs="Arial"/>
              </w:rPr>
              <w:t>I</w:t>
            </w:r>
            <w:r w:rsidRPr="00C54880">
              <w:rPr>
                <w:rFonts w:cs="Arial"/>
              </w:rPr>
              <w:t xml:space="preserve">nformed </w:t>
            </w:r>
            <w:r>
              <w:rPr>
                <w:rFonts w:cs="Arial"/>
              </w:rPr>
              <w:t>c</w:t>
            </w:r>
            <w:r w:rsidRPr="00C54880">
              <w:rPr>
                <w:rFonts w:cs="Arial"/>
              </w:rPr>
              <w:t>onsent form</w:t>
            </w:r>
            <w:r>
              <w:rPr>
                <w:rFonts w:cs="Arial"/>
              </w:rPr>
              <w:t>,</w:t>
            </w:r>
            <w:r w:rsidRPr="00C54880">
              <w:rPr>
                <w:rFonts w:cs="Arial"/>
              </w:rPr>
              <w:t xml:space="preserve"> </w:t>
            </w:r>
            <w:r w:rsidRPr="00E9028A">
              <w:rPr>
                <w:rFonts w:cs="Arial"/>
              </w:rPr>
              <w:t>and</w:t>
            </w:r>
            <w:r w:rsidRPr="00C54880">
              <w:rPr>
                <w:rFonts w:cs="Arial"/>
                <w:b/>
              </w:rPr>
              <w:t xml:space="preserve"> secure</w:t>
            </w:r>
            <w:r w:rsidRPr="00C54880">
              <w:rPr>
                <w:rFonts w:cs="Arial"/>
              </w:rPr>
              <w:t xml:space="preserve"> their permission.  </w:t>
            </w:r>
          </w:p>
          <w:p w14:paraId="43E4C643" w14:textId="77777777" w:rsidR="002C6B64" w:rsidRPr="00C54880" w:rsidRDefault="002C6B64" w:rsidP="001B0E50">
            <w:pPr>
              <w:rPr>
                <w:rFonts w:cs="Arial"/>
              </w:rPr>
            </w:pPr>
          </w:p>
          <w:p w14:paraId="3A96D16E" w14:textId="77777777" w:rsidR="002C6B64" w:rsidRPr="00C54880" w:rsidRDefault="002C6B64" w:rsidP="001B0E50">
            <w:pPr>
              <w:pStyle w:val="AssignmentsLevel2"/>
            </w:pPr>
            <w:r w:rsidRPr="00C54880">
              <w:t xml:space="preserve">During the </w:t>
            </w:r>
            <w:r>
              <w:t>recorded</w:t>
            </w:r>
            <w:r w:rsidRPr="00C54880">
              <w:t xml:space="preserve"> session, you should begin by reviewing the Informed Consent form with each client before beginning the session. This form should be signed by each person that you </w:t>
            </w:r>
            <w:r>
              <w:t>record,</w:t>
            </w:r>
            <w:r w:rsidRPr="00C54880">
              <w:t xml:space="preserve"> and you should keep this form for the duration of the course</w:t>
            </w:r>
            <w:r>
              <w:t>.</w:t>
            </w:r>
            <w:r w:rsidRPr="00C54880">
              <w:t xml:space="preserve">  You will scan the signed consent form and attach it to your </w:t>
            </w:r>
            <w:r>
              <w:t>c</w:t>
            </w:r>
            <w:r w:rsidRPr="00C54880">
              <w:t xml:space="preserve">ritique </w:t>
            </w:r>
            <w:r>
              <w:t>p</w:t>
            </w:r>
            <w:r w:rsidRPr="00C54880">
              <w:t xml:space="preserve">aper for each </w:t>
            </w:r>
            <w:r>
              <w:t>recorded</w:t>
            </w:r>
            <w:r w:rsidRPr="00C54880">
              <w:t xml:space="preserve"> assignment.</w:t>
            </w:r>
          </w:p>
          <w:p w14:paraId="46ED41AD" w14:textId="77777777" w:rsidR="002C6B64" w:rsidRPr="00C54880" w:rsidRDefault="002C6B64" w:rsidP="001B0E50">
            <w:pPr>
              <w:ind w:left="720"/>
              <w:rPr>
                <w:rFonts w:cs="Arial"/>
              </w:rPr>
            </w:pPr>
          </w:p>
          <w:p w14:paraId="16FD6616" w14:textId="77777777" w:rsidR="002C6B64" w:rsidRPr="00C54880" w:rsidRDefault="002C6B64" w:rsidP="001B0E50">
            <w:pPr>
              <w:rPr>
                <w:rFonts w:cs="Arial"/>
              </w:rPr>
            </w:pPr>
            <w:r w:rsidRPr="00C54880">
              <w:rPr>
                <w:rFonts w:cs="Arial"/>
                <w:b/>
              </w:rPr>
              <w:t>Set</w:t>
            </w:r>
            <w:r>
              <w:rPr>
                <w:rFonts w:cs="Arial"/>
                <w:b/>
              </w:rPr>
              <w:t xml:space="preserve"> </w:t>
            </w:r>
            <w:r w:rsidRPr="00C54880">
              <w:rPr>
                <w:rFonts w:cs="Arial"/>
                <w:b/>
              </w:rPr>
              <w:t>up</w:t>
            </w:r>
            <w:r w:rsidRPr="00C54880">
              <w:rPr>
                <w:rFonts w:cs="Arial"/>
              </w:rPr>
              <w:t xml:space="preserve"> the video recorder</w:t>
            </w:r>
            <w:r>
              <w:rPr>
                <w:rFonts w:cs="Arial"/>
              </w:rPr>
              <w:t>,</w:t>
            </w:r>
            <w:r w:rsidRPr="00C54880">
              <w:rPr>
                <w:rFonts w:cs="Arial"/>
              </w:rPr>
              <w:t xml:space="preserve"> </w:t>
            </w:r>
            <w:r w:rsidRPr="00E9028A">
              <w:rPr>
                <w:rFonts w:cs="Arial"/>
              </w:rPr>
              <w:t>and</w:t>
            </w:r>
            <w:r w:rsidRPr="00C54880">
              <w:rPr>
                <w:rFonts w:cs="Arial"/>
                <w:b/>
              </w:rPr>
              <w:t xml:space="preserve"> conduct</w:t>
            </w:r>
            <w:r w:rsidRPr="00C54880">
              <w:rPr>
                <w:rFonts w:cs="Arial"/>
              </w:rPr>
              <w:t xml:space="preserve"> your 30- to 45-minute mock counseling session.</w:t>
            </w:r>
          </w:p>
          <w:p w14:paraId="12422479" w14:textId="77777777" w:rsidR="002C6B64" w:rsidRPr="00C54880" w:rsidRDefault="002C6B64" w:rsidP="001B0E50">
            <w:pPr>
              <w:rPr>
                <w:rFonts w:cs="Arial"/>
              </w:rPr>
            </w:pPr>
          </w:p>
          <w:p w14:paraId="0E7DFE91" w14:textId="77777777" w:rsidR="002C6B64" w:rsidRPr="00C54880" w:rsidRDefault="002C6B64" w:rsidP="001B0E50">
            <w:pPr>
              <w:rPr>
                <w:rFonts w:cs="Arial"/>
              </w:rPr>
            </w:pPr>
            <w:r w:rsidRPr="00C54880">
              <w:rPr>
                <w:rFonts w:cs="Arial"/>
                <w:b/>
              </w:rPr>
              <w:t>Upload</w:t>
            </w:r>
            <w:r w:rsidRPr="00C54880">
              <w:rPr>
                <w:rFonts w:cs="Arial"/>
              </w:rPr>
              <w:t xml:space="preserve"> the mock counseling session to your YouTube channel. Make sure your channel is set to private and only shared with your instructor and assigned group members.</w:t>
            </w:r>
          </w:p>
          <w:p w14:paraId="129BB487" w14:textId="77777777" w:rsidR="002C6B64" w:rsidRDefault="002C6B64" w:rsidP="001B0E50">
            <w:pPr>
              <w:rPr>
                <w:rFonts w:cs="Arial"/>
                <w:b/>
              </w:rPr>
            </w:pPr>
          </w:p>
          <w:p w14:paraId="7A696D31" w14:textId="77777777" w:rsidR="002C6B64" w:rsidRPr="00C54880" w:rsidRDefault="002C6B64" w:rsidP="001B0E50">
            <w:pPr>
              <w:rPr>
                <w:rFonts w:cs="Arial"/>
              </w:rPr>
            </w:pPr>
            <w:r w:rsidRPr="00C54880">
              <w:rPr>
                <w:rFonts w:cs="Arial"/>
                <w:b/>
              </w:rPr>
              <w:t xml:space="preserve">Select </w:t>
            </w:r>
            <w:r w:rsidRPr="00C54880">
              <w:rPr>
                <w:rFonts w:cs="Arial"/>
              </w:rPr>
              <w:t xml:space="preserve">a </w:t>
            </w:r>
            <w:r w:rsidRPr="00E9028A">
              <w:rPr>
                <w:rFonts w:cs="Arial"/>
              </w:rPr>
              <w:t>10-minute segment</w:t>
            </w:r>
            <w:r w:rsidRPr="00C54880">
              <w:rPr>
                <w:rFonts w:cs="Arial"/>
              </w:rPr>
              <w:t xml:space="preserve"> to evaluate</w:t>
            </w:r>
            <w:r>
              <w:rPr>
                <w:rFonts w:cs="Arial"/>
              </w:rPr>
              <w:t>,</w:t>
            </w:r>
            <w:r w:rsidRPr="00C54880">
              <w:rPr>
                <w:rFonts w:cs="Arial"/>
              </w:rPr>
              <w:t xml:space="preserve"> </w:t>
            </w:r>
            <w:r w:rsidRPr="00E9028A">
              <w:rPr>
                <w:rFonts w:cs="Arial"/>
              </w:rPr>
              <w:t>and</w:t>
            </w:r>
            <w:r w:rsidRPr="00C54880">
              <w:rPr>
                <w:rFonts w:cs="Arial"/>
                <w:b/>
              </w:rPr>
              <w:t xml:space="preserve"> write</w:t>
            </w:r>
            <w:r w:rsidRPr="00C54880">
              <w:rPr>
                <w:rFonts w:cs="Arial"/>
              </w:rPr>
              <w:t xml:space="preserve"> a critical analysis in terms of the skills demonstrated</w:t>
            </w:r>
            <w:r>
              <w:rPr>
                <w:rFonts w:cs="Arial"/>
              </w:rPr>
              <w:t>,</w:t>
            </w:r>
            <w:r w:rsidRPr="00C54880">
              <w:rPr>
                <w:rFonts w:cs="Arial"/>
              </w:rPr>
              <w:t xml:space="preserve"> as well as other aspects of the session (flow, timing, etc.). The critique paper is meant as learning experience for you and an opportunity to reflect on the </w:t>
            </w:r>
            <w:r>
              <w:rPr>
                <w:rFonts w:cs="Arial"/>
              </w:rPr>
              <w:t xml:space="preserve">recording </w:t>
            </w:r>
            <w:r w:rsidRPr="00C54880">
              <w:rPr>
                <w:rFonts w:cs="Arial"/>
              </w:rPr>
              <w:t xml:space="preserve">process. Note at the start of your critique paper which </w:t>
            </w:r>
            <w:r>
              <w:rPr>
                <w:rFonts w:cs="Arial"/>
              </w:rPr>
              <w:t>10</w:t>
            </w:r>
            <w:r w:rsidRPr="00C54880">
              <w:rPr>
                <w:rFonts w:cs="Arial"/>
              </w:rPr>
              <w:t>-minute segment you chose (i.e.</w:t>
            </w:r>
            <w:r>
              <w:rPr>
                <w:rFonts w:cs="Arial"/>
              </w:rPr>
              <w:t>,</w:t>
            </w:r>
            <w:r w:rsidRPr="00C54880">
              <w:rPr>
                <w:rFonts w:cs="Arial"/>
              </w:rPr>
              <w:t xml:space="preserve"> </w:t>
            </w:r>
            <w:r>
              <w:rPr>
                <w:rFonts w:cs="Arial"/>
              </w:rPr>
              <w:t>“The c</w:t>
            </w:r>
            <w:r w:rsidRPr="00C54880">
              <w:rPr>
                <w:rFonts w:cs="Arial"/>
              </w:rPr>
              <w:t>ritique is from minute 2:03–10:05</w:t>
            </w:r>
            <w:r>
              <w:rPr>
                <w:rFonts w:cs="Arial"/>
              </w:rPr>
              <w:t>.”</w:t>
            </w:r>
            <w:r w:rsidRPr="00C54880">
              <w:rPr>
                <w:rFonts w:cs="Arial"/>
              </w:rPr>
              <w:t xml:space="preserve">).  </w:t>
            </w:r>
          </w:p>
          <w:p w14:paraId="398EDBF3" w14:textId="77777777" w:rsidR="002C6B64" w:rsidRPr="00C54880" w:rsidRDefault="002C6B64" w:rsidP="001B0E50">
            <w:pPr>
              <w:rPr>
                <w:rFonts w:cs="Arial"/>
                <w:b/>
              </w:rPr>
            </w:pPr>
          </w:p>
          <w:p w14:paraId="3898C987" w14:textId="77777777" w:rsidR="002C6B64" w:rsidRPr="00C54880" w:rsidRDefault="002C6B64" w:rsidP="001B0E50">
            <w:pPr>
              <w:rPr>
                <w:rFonts w:cs="Arial"/>
              </w:rPr>
            </w:pPr>
            <w:r w:rsidRPr="00C54880">
              <w:rPr>
                <w:rFonts w:cs="Arial"/>
              </w:rPr>
              <w:t xml:space="preserve">Your paper should address the following questions: </w:t>
            </w:r>
          </w:p>
          <w:p w14:paraId="5878081F" w14:textId="77777777" w:rsidR="002C6B64" w:rsidRPr="00C54880" w:rsidRDefault="002C6B64" w:rsidP="001B0E50">
            <w:pPr>
              <w:rPr>
                <w:rFonts w:cs="Arial"/>
              </w:rPr>
            </w:pPr>
          </w:p>
          <w:p w14:paraId="0FDC836D" w14:textId="77777777" w:rsidR="002C6B64" w:rsidRPr="0072444E" w:rsidRDefault="002C6B64" w:rsidP="001B0E50">
            <w:pPr>
              <w:pStyle w:val="AssignmentsLevel2"/>
              <w:ind w:left="337"/>
            </w:pPr>
            <w:r w:rsidRPr="0072444E">
              <w:t>What did you do well?</w:t>
            </w:r>
          </w:p>
          <w:p w14:paraId="19AAB13C" w14:textId="77777777" w:rsidR="002C6B64" w:rsidRPr="0072444E" w:rsidRDefault="002C6B64" w:rsidP="001B0E50">
            <w:pPr>
              <w:pStyle w:val="AssignmentsLevel2"/>
              <w:ind w:left="337"/>
            </w:pPr>
            <w:r w:rsidRPr="0072444E">
              <w:t>What could you have done better?</w:t>
            </w:r>
          </w:p>
          <w:p w14:paraId="445E0CF5" w14:textId="77777777" w:rsidR="002C6B64" w:rsidRPr="0072444E" w:rsidRDefault="002C6B64" w:rsidP="001B0E50">
            <w:pPr>
              <w:pStyle w:val="AssignmentsLevel2"/>
              <w:ind w:left="337"/>
            </w:pPr>
            <w:r w:rsidRPr="0072444E">
              <w:t>What is your evaluation of your overall style?</w:t>
            </w:r>
          </w:p>
          <w:p w14:paraId="6723FBC0" w14:textId="77777777" w:rsidR="002C6B64" w:rsidRPr="0072444E" w:rsidRDefault="002C6B64" w:rsidP="001B0E50">
            <w:pPr>
              <w:pStyle w:val="AssignmentsLevel2"/>
              <w:ind w:left="337"/>
            </w:pPr>
            <w:r w:rsidRPr="0072444E">
              <w:t>Does the session flow?</w:t>
            </w:r>
          </w:p>
          <w:p w14:paraId="6A7DF267" w14:textId="77777777" w:rsidR="002C6B64" w:rsidRPr="0072444E" w:rsidRDefault="002C6B64" w:rsidP="001B0E50">
            <w:pPr>
              <w:pStyle w:val="AssignmentsLevel2"/>
              <w:ind w:left="337"/>
            </w:pPr>
            <w:r w:rsidRPr="0072444E">
              <w:t>What did you learn?</w:t>
            </w:r>
          </w:p>
          <w:p w14:paraId="7CC94AB5" w14:textId="77777777" w:rsidR="002C6B64" w:rsidRPr="0072444E" w:rsidRDefault="002C6B64" w:rsidP="001B0E50">
            <w:pPr>
              <w:pStyle w:val="AssignmentsLevel2"/>
              <w:ind w:left="337"/>
            </w:pPr>
            <w:r w:rsidRPr="0072444E">
              <w:t>What do you want to learn more about or what questions do you have?</w:t>
            </w:r>
          </w:p>
          <w:p w14:paraId="5143F42B" w14:textId="77777777" w:rsidR="002C6B64" w:rsidRPr="00C54880" w:rsidRDefault="002C6B64" w:rsidP="001B0E50">
            <w:pPr>
              <w:rPr>
                <w:rFonts w:cs="Arial"/>
              </w:rPr>
            </w:pPr>
          </w:p>
          <w:p w14:paraId="36FAFD8C" w14:textId="77777777" w:rsidR="002C6B64" w:rsidRPr="00C54880" w:rsidRDefault="002C6B64" w:rsidP="001B0E50">
            <w:pPr>
              <w:rPr>
                <w:rFonts w:cs="Arial"/>
              </w:rPr>
            </w:pPr>
            <w:r w:rsidRPr="00C54880">
              <w:rPr>
                <w:rFonts w:cs="Arial"/>
                <w:b/>
              </w:rPr>
              <w:t xml:space="preserve">Scan </w:t>
            </w:r>
            <w:r w:rsidRPr="00C54880">
              <w:rPr>
                <w:rFonts w:cs="Arial"/>
              </w:rPr>
              <w:t>the signed consent form.</w:t>
            </w:r>
          </w:p>
          <w:p w14:paraId="55DDBB3A" w14:textId="77777777" w:rsidR="002C6B64" w:rsidRDefault="002C6B64" w:rsidP="001B0E50">
            <w:pPr>
              <w:pStyle w:val="AssignmentsLevel1"/>
              <w:rPr>
                <w:b/>
              </w:rPr>
            </w:pPr>
          </w:p>
          <w:p w14:paraId="366471F8" w14:textId="77777777" w:rsidR="002C6B64" w:rsidRPr="00C54880" w:rsidRDefault="002C6B64" w:rsidP="001B0E50">
            <w:pPr>
              <w:rPr>
                <w:rFonts w:cs="Arial"/>
              </w:rPr>
            </w:pPr>
            <w:r>
              <w:rPr>
                <w:rFonts w:cs="Arial"/>
                <w:b/>
              </w:rPr>
              <w:t>Submit</w:t>
            </w:r>
            <w:r>
              <w:rPr>
                <w:rFonts w:cs="Arial"/>
              </w:rPr>
              <w:t xml:space="preserve"> a link to your YouTube video and your reflective critical analysis </w:t>
            </w:r>
            <w:r>
              <w:rPr>
                <w:szCs w:val="20"/>
              </w:rPr>
              <w:t xml:space="preserve">by 11:59 </w:t>
            </w:r>
            <w:r>
              <w:t>PM</w:t>
            </w:r>
            <w:r w:rsidRPr="00F17DE0">
              <w:rPr>
                <w:szCs w:val="20"/>
              </w:rPr>
              <w:t xml:space="preserve"> (Eastern Time) on </w:t>
            </w:r>
            <w:r>
              <w:rPr>
                <w:rFonts w:cs="Arial"/>
              </w:rPr>
              <w:t>Sunday.</w:t>
            </w:r>
          </w:p>
        </w:tc>
        <w:tc>
          <w:tcPr>
            <w:tcW w:w="1440" w:type="dxa"/>
            <w:tcBorders>
              <w:bottom w:val="single" w:sz="4" w:space="0" w:color="000000" w:themeColor="text1"/>
            </w:tcBorders>
          </w:tcPr>
          <w:p w14:paraId="4674FF06" w14:textId="77777777" w:rsidR="002C6B64" w:rsidRPr="00C54880" w:rsidRDefault="002C6B64" w:rsidP="001B0E50">
            <w:pPr>
              <w:tabs>
                <w:tab w:val="left" w:pos="2329"/>
              </w:tabs>
              <w:rPr>
                <w:rFonts w:cs="Arial"/>
                <w:szCs w:val="20"/>
              </w:rPr>
            </w:pPr>
            <w:r w:rsidRPr="00C54880">
              <w:rPr>
                <w:rFonts w:cs="Arial"/>
                <w:szCs w:val="20"/>
              </w:rPr>
              <w:lastRenderedPageBreak/>
              <w:t>3.1</w:t>
            </w:r>
          </w:p>
        </w:tc>
        <w:tc>
          <w:tcPr>
            <w:tcW w:w="1440" w:type="dxa"/>
            <w:tcBorders>
              <w:bottom w:val="single" w:sz="4" w:space="0" w:color="000000" w:themeColor="text1"/>
            </w:tcBorders>
          </w:tcPr>
          <w:p w14:paraId="11687168" w14:textId="77777777" w:rsidR="002C6B64" w:rsidRPr="00C54880" w:rsidRDefault="002C6B64" w:rsidP="001B0E50">
            <w:pPr>
              <w:rPr>
                <w:rFonts w:cs="Arial"/>
              </w:rPr>
            </w:pPr>
            <w:r>
              <w:rPr>
                <w:rFonts w:cs="Arial"/>
              </w:rPr>
              <w:t>N/A</w:t>
            </w:r>
          </w:p>
          <w:p w14:paraId="6ED36FA8" w14:textId="77777777" w:rsidR="002C6B64" w:rsidRPr="00C54880" w:rsidRDefault="002C6B64" w:rsidP="001B0E50">
            <w:pPr>
              <w:tabs>
                <w:tab w:val="left" w:pos="2329"/>
              </w:tabs>
              <w:rPr>
                <w:rFonts w:cs="Arial"/>
                <w:szCs w:val="20"/>
              </w:rPr>
            </w:pPr>
          </w:p>
        </w:tc>
      </w:tr>
      <w:tr w:rsidR="002C6B64" w:rsidRPr="00C54880" w14:paraId="1FF16093" w14:textId="77777777" w:rsidTr="001B0E50">
        <w:tc>
          <w:tcPr>
            <w:tcW w:w="1440" w:type="dxa"/>
            <w:tcBorders>
              <w:right w:val="nil"/>
            </w:tcBorders>
            <w:shd w:val="clear" w:color="auto" w:fill="E6E6E6"/>
            <w:tcMar>
              <w:top w:w="115" w:type="dxa"/>
              <w:left w:w="115" w:type="dxa"/>
              <w:bottom w:w="115" w:type="dxa"/>
              <w:right w:w="115" w:type="dxa"/>
            </w:tcMar>
          </w:tcPr>
          <w:p w14:paraId="0CEE39B5" w14:textId="77777777" w:rsidR="002C6B64" w:rsidRPr="00C54880" w:rsidRDefault="002C6B64" w:rsidP="001B0E50">
            <w:pPr>
              <w:tabs>
                <w:tab w:val="left" w:pos="2329"/>
              </w:tabs>
              <w:rPr>
                <w:rFonts w:cs="Arial"/>
                <w:b/>
                <w:szCs w:val="20"/>
              </w:rPr>
            </w:pPr>
            <w:r w:rsidRPr="00C54880">
              <w:rPr>
                <w:rFonts w:cs="Arial"/>
                <w:b/>
                <w:szCs w:val="20"/>
              </w:rPr>
              <w:t>Total</w:t>
            </w:r>
          </w:p>
        </w:tc>
        <w:tc>
          <w:tcPr>
            <w:tcW w:w="8730" w:type="dxa"/>
            <w:tcBorders>
              <w:left w:val="nil"/>
              <w:right w:val="single" w:sz="4" w:space="0" w:color="000000" w:themeColor="text1"/>
            </w:tcBorders>
            <w:shd w:val="clear" w:color="auto" w:fill="E6E6E6"/>
            <w:tcMar>
              <w:top w:w="115" w:type="dxa"/>
              <w:left w:w="115" w:type="dxa"/>
              <w:bottom w:w="115" w:type="dxa"/>
              <w:right w:w="115" w:type="dxa"/>
            </w:tcMar>
          </w:tcPr>
          <w:p w14:paraId="2A288F80" w14:textId="77777777" w:rsidR="002C6B64" w:rsidRPr="00C54880" w:rsidRDefault="002C6B64" w:rsidP="001B0E50">
            <w:pPr>
              <w:tabs>
                <w:tab w:val="left" w:pos="2329"/>
              </w:tabs>
              <w:rPr>
                <w:rFonts w:cs="Arial"/>
                <w:b/>
                <w:szCs w:val="20"/>
              </w:rPr>
            </w:pPr>
          </w:p>
        </w:tc>
        <w:tc>
          <w:tcPr>
            <w:tcW w:w="1440" w:type="dxa"/>
            <w:tcBorders>
              <w:left w:val="single" w:sz="4" w:space="0" w:color="000000" w:themeColor="text1"/>
              <w:right w:val="nil"/>
            </w:tcBorders>
            <w:shd w:val="clear" w:color="auto" w:fill="E6E6E6"/>
          </w:tcPr>
          <w:p w14:paraId="7115E48F" w14:textId="77777777" w:rsidR="002C6B64" w:rsidRPr="00C54880" w:rsidRDefault="002C6B64" w:rsidP="001B0E50">
            <w:pPr>
              <w:tabs>
                <w:tab w:val="left" w:pos="2329"/>
              </w:tabs>
              <w:rPr>
                <w:rFonts w:cs="Arial"/>
                <w:b/>
                <w:szCs w:val="20"/>
              </w:rPr>
            </w:pPr>
            <w:r>
              <w:rPr>
                <w:rFonts w:cs="Arial"/>
                <w:b/>
                <w:szCs w:val="20"/>
              </w:rPr>
              <w:t>6</w:t>
            </w:r>
            <w:r w:rsidRPr="00C54880">
              <w:rPr>
                <w:rFonts w:cs="Arial"/>
                <w:b/>
                <w:szCs w:val="20"/>
              </w:rPr>
              <w:t xml:space="preserve"> hours</w:t>
            </w:r>
          </w:p>
        </w:tc>
        <w:tc>
          <w:tcPr>
            <w:tcW w:w="1440" w:type="dxa"/>
            <w:tcBorders>
              <w:left w:val="nil"/>
            </w:tcBorders>
            <w:shd w:val="clear" w:color="auto" w:fill="E6E6E6"/>
          </w:tcPr>
          <w:p w14:paraId="6FEE3197" w14:textId="77777777" w:rsidR="002C6B64" w:rsidRPr="00C54880" w:rsidRDefault="002C6B64" w:rsidP="001B0E50">
            <w:pPr>
              <w:tabs>
                <w:tab w:val="left" w:pos="2329"/>
              </w:tabs>
              <w:rPr>
                <w:rFonts w:cs="Arial"/>
                <w:b/>
                <w:szCs w:val="20"/>
              </w:rPr>
            </w:pPr>
          </w:p>
        </w:tc>
      </w:tr>
    </w:tbl>
    <w:p w14:paraId="3114F97F" w14:textId="0B2DC775" w:rsidR="002C6B64" w:rsidRDefault="002C6B64"/>
    <w:p w14:paraId="34EE8F76" w14:textId="77777777" w:rsidR="002C6B64" w:rsidRPr="00C54880" w:rsidRDefault="002C6B64" w:rsidP="002C6B64">
      <w:pPr>
        <w:pStyle w:val="Heading1"/>
      </w:pPr>
      <w:r w:rsidRPr="00C54880">
        <w:t>Faculty Notes</w:t>
      </w:r>
    </w:p>
    <w:p w14:paraId="3F028406" w14:textId="77777777" w:rsidR="002C6B64" w:rsidRDefault="002C6B64" w:rsidP="002C6B64">
      <w:pPr>
        <w:pStyle w:val="Heading1"/>
      </w:pPr>
    </w:p>
    <w:p w14:paraId="5E8FB212" w14:textId="77777777" w:rsidR="002C6B64" w:rsidRPr="00CC2DBD" w:rsidRDefault="002C6B64" w:rsidP="002C6B64">
      <w:pPr>
        <w:ind w:left="360" w:hanging="360"/>
        <w:rPr>
          <w:rFonts w:cs="Arial"/>
          <w:szCs w:val="20"/>
        </w:rPr>
      </w:pPr>
      <w:r w:rsidRPr="00C54880">
        <w:rPr>
          <w:rFonts w:cs="Arial"/>
          <w:b/>
          <w:szCs w:val="20"/>
        </w:rPr>
        <w:t>Residency Schedule</w:t>
      </w:r>
      <w:r>
        <w:rPr>
          <w:rFonts w:cs="Arial"/>
          <w:szCs w:val="20"/>
        </w:rPr>
        <w:t xml:space="preserve"> – please contact the Program Director to receive the Residency Schedule document.</w:t>
      </w:r>
    </w:p>
    <w:p w14:paraId="76499045" w14:textId="77777777" w:rsidR="002C6B64" w:rsidRDefault="002C6B64"/>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54880"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37C6BBF1" w:rsidR="002C1641" w:rsidRPr="00C54880" w:rsidRDefault="002C1641" w:rsidP="00866D37">
            <w:pPr>
              <w:pStyle w:val="WeeklyTopicHeading1"/>
            </w:pPr>
            <w:bookmarkStart w:id="8" w:name="weekfour"/>
            <w:bookmarkEnd w:id="8"/>
            <w:r w:rsidRPr="00C54880">
              <w:t xml:space="preserve">Week Four: </w:t>
            </w:r>
            <w:r w:rsidR="00477E94" w:rsidRPr="00C54880">
              <w:t>Micro Skills Application: Reflecting Feelings and Skills Integration</w:t>
            </w:r>
            <w:r w:rsidR="00477E94" w:rsidRPr="00C54880" w:rsidDel="00477E94">
              <w:t xml:space="preserve"> </w:t>
            </w:r>
          </w:p>
        </w:tc>
        <w:tc>
          <w:tcPr>
            <w:tcW w:w="1440" w:type="dxa"/>
            <w:tcBorders>
              <w:left w:val="nil"/>
              <w:bottom w:val="single" w:sz="4" w:space="0" w:color="000000" w:themeColor="text1"/>
              <w:right w:val="nil"/>
            </w:tcBorders>
            <w:shd w:val="clear" w:color="auto" w:fill="BF2C37"/>
          </w:tcPr>
          <w:p w14:paraId="2655ECBD" w14:textId="77777777" w:rsidR="002C1641" w:rsidRPr="00C5488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C54880" w:rsidRDefault="002C1641" w:rsidP="00FD5474">
            <w:pPr>
              <w:tabs>
                <w:tab w:val="left" w:pos="0"/>
                <w:tab w:val="left" w:pos="3720"/>
              </w:tabs>
              <w:outlineLvl w:val="0"/>
              <w:rPr>
                <w:rFonts w:cs="Arial"/>
                <w:color w:val="FFFFFF"/>
                <w:sz w:val="28"/>
                <w:szCs w:val="28"/>
              </w:rPr>
            </w:pPr>
          </w:p>
        </w:tc>
      </w:tr>
      <w:tr w:rsidR="00BA4B7B" w:rsidRPr="00C54880"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C54880" w:rsidRDefault="00BA4B7B" w:rsidP="00FD5474">
            <w:pPr>
              <w:tabs>
                <w:tab w:val="left" w:pos="0"/>
                <w:tab w:val="left" w:pos="3720"/>
              </w:tabs>
              <w:outlineLvl w:val="0"/>
              <w:rPr>
                <w:rFonts w:cs="Arial"/>
                <w:b/>
                <w:i/>
                <w:szCs w:val="20"/>
              </w:rPr>
            </w:pPr>
            <w:r w:rsidRPr="00C5488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C54880" w:rsidRDefault="00BA4B7B" w:rsidP="00FD5474">
            <w:pPr>
              <w:tabs>
                <w:tab w:val="left" w:pos="0"/>
                <w:tab w:val="left" w:pos="3720"/>
              </w:tabs>
              <w:outlineLvl w:val="0"/>
              <w:rPr>
                <w:rFonts w:cs="Arial"/>
                <w:szCs w:val="20"/>
              </w:rPr>
            </w:pPr>
            <w:r w:rsidRPr="00C54880">
              <w:rPr>
                <w:rFonts w:cs="Arial"/>
                <w:b/>
                <w:i/>
                <w:szCs w:val="20"/>
              </w:rPr>
              <w:t>Alignment</w:t>
            </w:r>
          </w:p>
        </w:tc>
      </w:tr>
      <w:tr w:rsidR="00BA4B7B" w:rsidRPr="00C54880"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661CDE2B" w:rsidR="00BA4B7B" w:rsidRPr="00C54880" w:rsidRDefault="001973DA" w:rsidP="00A435EC">
            <w:pPr>
              <w:pStyle w:val="ObjectiveBullet"/>
              <w:numPr>
                <w:ilvl w:val="1"/>
                <w:numId w:val="9"/>
              </w:numPr>
              <w:tabs>
                <w:tab w:val="clear" w:pos="0"/>
              </w:tabs>
            </w:pPr>
            <w:r>
              <w:t>A</w:t>
            </w:r>
            <w:r w:rsidR="00AE4B25" w:rsidRPr="00C54880">
              <w:t xml:space="preserve">pply the micro skill of </w:t>
            </w:r>
            <w:r w:rsidR="00807D71">
              <w:t>r</w:t>
            </w:r>
            <w:r w:rsidR="00AE4B25" w:rsidRPr="00C54880">
              <w:t xml:space="preserve">eflecting </w:t>
            </w:r>
            <w:r w:rsidR="00807D71">
              <w:t>f</w:t>
            </w:r>
            <w:r w:rsidR="00AE4B25" w:rsidRPr="00C54880">
              <w:t>eelings.</w:t>
            </w:r>
          </w:p>
        </w:tc>
        <w:tc>
          <w:tcPr>
            <w:tcW w:w="2880" w:type="dxa"/>
            <w:gridSpan w:val="2"/>
            <w:tcBorders>
              <w:left w:val="nil"/>
              <w:bottom w:val="nil"/>
            </w:tcBorders>
          </w:tcPr>
          <w:p w14:paraId="01245692" w14:textId="73E0F0E7" w:rsidR="00BA4B7B" w:rsidRPr="00C54880" w:rsidRDefault="00C1556E" w:rsidP="00622B07">
            <w:pPr>
              <w:tabs>
                <w:tab w:val="left" w:pos="0"/>
                <w:tab w:val="left" w:pos="3720"/>
              </w:tabs>
              <w:outlineLvl w:val="0"/>
              <w:rPr>
                <w:rFonts w:cs="Arial"/>
                <w:szCs w:val="20"/>
              </w:rPr>
            </w:pPr>
            <w:r w:rsidRPr="00C54880">
              <w:rPr>
                <w:rFonts w:cs="Arial"/>
                <w:szCs w:val="20"/>
              </w:rPr>
              <w:t>CLO3, CLO4</w:t>
            </w:r>
          </w:p>
        </w:tc>
      </w:tr>
      <w:tr w:rsidR="00BA4B7B" w:rsidRPr="00C54880" w14:paraId="548650FA" w14:textId="77777777" w:rsidTr="00A25167">
        <w:trPr>
          <w:trHeight w:val="128"/>
        </w:trPr>
        <w:tc>
          <w:tcPr>
            <w:tcW w:w="10170" w:type="dxa"/>
            <w:gridSpan w:val="2"/>
            <w:tcBorders>
              <w:top w:val="nil"/>
              <w:bottom w:val="nil"/>
              <w:right w:val="nil"/>
            </w:tcBorders>
            <w:tcMar>
              <w:top w:w="115" w:type="dxa"/>
              <w:left w:w="115" w:type="dxa"/>
              <w:bottom w:w="115" w:type="dxa"/>
              <w:right w:w="115" w:type="dxa"/>
            </w:tcMar>
          </w:tcPr>
          <w:p w14:paraId="2FF066A8" w14:textId="01C2F52F" w:rsidR="00BA4B7B" w:rsidRPr="00C54880" w:rsidRDefault="00CB3416" w:rsidP="00DE1908">
            <w:pPr>
              <w:pStyle w:val="ObjectiveBullet"/>
              <w:numPr>
                <w:ilvl w:val="0"/>
                <w:numId w:val="28"/>
              </w:numPr>
            </w:pPr>
            <w:r w:rsidRPr="00C54880">
              <w:t>Self-assess the implementation of reflection and open questions</w:t>
            </w:r>
            <w:r w:rsidR="00172295">
              <w:t xml:space="preserve"> or</w:t>
            </w:r>
            <w:r w:rsidRPr="00C54880">
              <w:t xml:space="preserve"> probes for exploring feelings in mock counseling sessions.</w:t>
            </w:r>
          </w:p>
        </w:tc>
        <w:tc>
          <w:tcPr>
            <w:tcW w:w="2880" w:type="dxa"/>
            <w:gridSpan w:val="2"/>
            <w:tcBorders>
              <w:top w:val="nil"/>
              <w:left w:val="nil"/>
              <w:bottom w:val="nil"/>
            </w:tcBorders>
          </w:tcPr>
          <w:p w14:paraId="349F0B6E" w14:textId="504CAB5C" w:rsidR="00BA4B7B" w:rsidRPr="00C54880" w:rsidRDefault="00C1556E" w:rsidP="004D283D">
            <w:pPr>
              <w:tabs>
                <w:tab w:val="left" w:pos="0"/>
                <w:tab w:val="left" w:pos="3720"/>
              </w:tabs>
              <w:outlineLvl w:val="0"/>
              <w:rPr>
                <w:rFonts w:cs="Arial"/>
                <w:szCs w:val="20"/>
              </w:rPr>
            </w:pPr>
            <w:r w:rsidRPr="00C54880">
              <w:rPr>
                <w:rFonts w:cs="Arial"/>
                <w:szCs w:val="20"/>
              </w:rPr>
              <w:t>CLO2</w:t>
            </w:r>
          </w:p>
        </w:tc>
      </w:tr>
      <w:tr w:rsidR="00A25167" w:rsidRPr="00C54880" w14:paraId="4A6C164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3033395" w14:textId="3503E951" w:rsidR="00A25167" w:rsidRPr="00C54880" w:rsidRDefault="00CB3416" w:rsidP="00DE1908">
            <w:pPr>
              <w:pStyle w:val="ObjectiveBullet"/>
              <w:numPr>
                <w:ilvl w:val="0"/>
                <w:numId w:val="28"/>
              </w:numPr>
            </w:pPr>
            <w:r w:rsidRPr="00C54880">
              <w:t>Evaluate educational </w:t>
            </w:r>
            <w:r w:rsidRPr="00C54880">
              <w:rPr>
                <w:bCs/>
              </w:rPr>
              <w:t>research</w:t>
            </w:r>
            <w:r w:rsidRPr="00C54880">
              <w:t> related to counseling skills, ethics</w:t>
            </w:r>
            <w:r w:rsidR="00172295">
              <w:t>,</w:t>
            </w:r>
            <w:r w:rsidRPr="00C54880">
              <w:t xml:space="preserve"> and </w:t>
            </w:r>
            <w:r w:rsidR="00172295">
              <w:t xml:space="preserve">their </w:t>
            </w:r>
            <w:r w:rsidRPr="00C54880">
              <w:t>use with clients.</w:t>
            </w:r>
          </w:p>
        </w:tc>
        <w:tc>
          <w:tcPr>
            <w:tcW w:w="2880" w:type="dxa"/>
            <w:gridSpan w:val="2"/>
            <w:tcBorders>
              <w:top w:val="nil"/>
              <w:left w:val="nil"/>
              <w:bottom w:val="single" w:sz="4" w:space="0" w:color="000000" w:themeColor="text1"/>
            </w:tcBorders>
          </w:tcPr>
          <w:p w14:paraId="3CDECD05" w14:textId="016B24C2" w:rsidR="00A25167" w:rsidRPr="00C54880" w:rsidRDefault="00C1556E" w:rsidP="004D283D">
            <w:pPr>
              <w:tabs>
                <w:tab w:val="left" w:pos="0"/>
                <w:tab w:val="left" w:pos="3720"/>
              </w:tabs>
              <w:outlineLvl w:val="0"/>
              <w:rPr>
                <w:rFonts w:cs="Arial"/>
                <w:szCs w:val="20"/>
              </w:rPr>
            </w:pPr>
            <w:r w:rsidRPr="00C54880">
              <w:rPr>
                <w:rFonts w:cs="Arial"/>
                <w:szCs w:val="20"/>
              </w:rPr>
              <w:t>CLO2, CLO4</w:t>
            </w:r>
          </w:p>
        </w:tc>
      </w:tr>
      <w:tr w:rsidR="00135F7B" w:rsidRPr="00C54880"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C54880" w:rsidRDefault="00135F7B" w:rsidP="002522B3">
            <w:pPr>
              <w:tabs>
                <w:tab w:val="left" w:pos="0"/>
                <w:tab w:val="left" w:pos="3720"/>
              </w:tabs>
              <w:outlineLvl w:val="0"/>
              <w:rPr>
                <w:rFonts w:cs="Arial"/>
                <w:i/>
                <w:szCs w:val="20"/>
              </w:rPr>
            </w:pPr>
            <w:r w:rsidRPr="00C54880">
              <w:rPr>
                <w:rFonts w:cs="Arial"/>
                <w:b/>
                <w:i/>
                <w:sz w:val="22"/>
                <w:szCs w:val="20"/>
              </w:rPr>
              <w:t>Resources, Activities, and Preparation</w:t>
            </w:r>
          </w:p>
          <w:p w14:paraId="668E1AC7" w14:textId="2087B50F" w:rsidR="00135F7B" w:rsidRPr="00C54880" w:rsidRDefault="00DB4448" w:rsidP="002522B3">
            <w:pPr>
              <w:tabs>
                <w:tab w:val="left" w:pos="0"/>
                <w:tab w:val="left" w:pos="3720"/>
              </w:tabs>
              <w:outlineLvl w:val="0"/>
              <w:rPr>
                <w:rFonts w:cs="Arial"/>
                <w:b/>
                <w:i/>
                <w:szCs w:val="20"/>
              </w:rPr>
            </w:pPr>
            <w:r w:rsidRPr="00C54880">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C54880" w:rsidRDefault="00135F7B" w:rsidP="002522B3">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auto"/>
            </w:tcBorders>
            <w:shd w:val="clear" w:color="auto" w:fill="D8D9DA"/>
          </w:tcPr>
          <w:p w14:paraId="26D2CE03" w14:textId="77777777" w:rsidR="00135F7B" w:rsidRPr="00C54880" w:rsidRDefault="00135F7B" w:rsidP="002522B3">
            <w:pPr>
              <w:tabs>
                <w:tab w:val="left" w:pos="0"/>
                <w:tab w:val="left" w:pos="3720"/>
              </w:tabs>
              <w:outlineLvl w:val="0"/>
              <w:rPr>
                <w:rFonts w:cs="Arial"/>
                <w:b/>
                <w:i/>
                <w:szCs w:val="20"/>
              </w:rPr>
            </w:pPr>
            <w:r w:rsidRPr="00C54880">
              <w:rPr>
                <w:rFonts w:cs="Arial"/>
                <w:b/>
                <w:i/>
                <w:szCs w:val="20"/>
              </w:rPr>
              <w:t>AIE</w:t>
            </w:r>
          </w:p>
        </w:tc>
      </w:tr>
      <w:tr w:rsidR="00135F7B" w:rsidRPr="00C54880"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E930DC" w14:textId="77777777" w:rsidR="0035419D" w:rsidRPr="00C54880" w:rsidRDefault="0035419D" w:rsidP="0035419D">
            <w:pPr>
              <w:tabs>
                <w:tab w:val="left" w:pos="2329"/>
              </w:tabs>
              <w:rPr>
                <w:rFonts w:cs="Arial"/>
                <w:b/>
                <w:szCs w:val="20"/>
              </w:rPr>
            </w:pPr>
            <w:r w:rsidRPr="00C54880">
              <w:rPr>
                <w:rFonts w:cs="Arial"/>
                <w:b/>
                <w:szCs w:val="20"/>
              </w:rPr>
              <w:t>Readings</w:t>
            </w:r>
          </w:p>
          <w:p w14:paraId="3F044A14" w14:textId="77777777" w:rsidR="0035419D" w:rsidRPr="00C54880" w:rsidRDefault="0035419D" w:rsidP="0035419D">
            <w:pPr>
              <w:tabs>
                <w:tab w:val="left" w:pos="2329"/>
              </w:tabs>
              <w:rPr>
                <w:rFonts w:cs="Arial"/>
                <w:b/>
                <w:szCs w:val="20"/>
              </w:rPr>
            </w:pPr>
          </w:p>
          <w:p w14:paraId="229AB929" w14:textId="3C219295" w:rsidR="0035419D" w:rsidRDefault="0035419D" w:rsidP="0035419D">
            <w:pPr>
              <w:pStyle w:val="AssignmentsLevel1"/>
            </w:pPr>
            <w:r w:rsidRPr="00C54880">
              <w:rPr>
                <w:b/>
              </w:rPr>
              <w:t>Read</w:t>
            </w:r>
            <w:r w:rsidRPr="00C54880">
              <w:t xml:space="preserve"> the following:</w:t>
            </w:r>
          </w:p>
          <w:p w14:paraId="6F013BDD" w14:textId="77777777" w:rsidR="00172295" w:rsidRPr="00C54880" w:rsidRDefault="00172295" w:rsidP="0035419D">
            <w:pPr>
              <w:pStyle w:val="AssignmentsLevel1"/>
            </w:pPr>
          </w:p>
          <w:p w14:paraId="24BE0FD8" w14:textId="0AEFF97D" w:rsidR="0035419D" w:rsidRPr="00C54880" w:rsidRDefault="00172295" w:rsidP="0035419D">
            <w:pPr>
              <w:pStyle w:val="AssignmentsLevel2"/>
            </w:pPr>
            <w:r>
              <w:t>Ch.</w:t>
            </w:r>
            <w:r w:rsidRPr="00C54880">
              <w:t xml:space="preserve"> </w:t>
            </w:r>
            <w:r w:rsidR="0035419D" w:rsidRPr="00C54880">
              <w:t xml:space="preserve">7 &amp; 8 of </w:t>
            </w:r>
            <w:r w:rsidR="00B52D41" w:rsidRPr="00C54880">
              <w:rPr>
                <w:bCs/>
                <w:i/>
                <w:iCs/>
              </w:rPr>
              <w:t>Intentional Interviewing and C</w:t>
            </w:r>
            <w:r w:rsidR="0035419D" w:rsidRPr="00C54880">
              <w:rPr>
                <w:bCs/>
                <w:i/>
                <w:iCs/>
              </w:rPr>
              <w:t>ounseling</w:t>
            </w:r>
          </w:p>
          <w:p w14:paraId="2A72A2EB" w14:textId="77777777" w:rsidR="0035419D" w:rsidRPr="00C54880" w:rsidRDefault="0035419D" w:rsidP="0035419D">
            <w:pPr>
              <w:pStyle w:val="AssignmentsLevel2"/>
              <w:numPr>
                <w:ilvl w:val="0"/>
                <w:numId w:val="0"/>
              </w:numPr>
              <w:ind w:left="360" w:hanging="360"/>
            </w:pPr>
          </w:p>
          <w:p w14:paraId="5ABDED76" w14:textId="1CF6C7DA" w:rsidR="000D6206" w:rsidRPr="00C54880" w:rsidRDefault="0035419D" w:rsidP="0035419D">
            <w:pPr>
              <w:rPr>
                <w:rFonts w:cs="Arial"/>
              </w:rPr>
            </w:pPr>
            <w:r w:rsidRPr="00C54880">
              <w:rPr>
                <w:rStyle w:val="Strong"/>
                <w:rFonts w:cs="Arial"/>
                <w:color w:val="111111"/>
                <w:bdr w:val="none" w:sz="0" w:space="0" w:color="auto" w:frame="1"/>
                <w:shd w:val="clear" w:color="auto" w:fill="FFFFFF"/>
              </w:rPr>
              <w:t>Post</w:t>
            </w:r>
            <w:r w:rsidRPr="00C54880">
              <w:rPr>
                <w:rStyle w:val="apple-converted-space"/>
                <w:rFonts w:cs="Arial"/>
                <w:color w:val="111111"/>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Q &amp; A</w:t>
            </w:r>
            <w:r w:rsidR="00087EAB" w:rsidRPr="00C54880">
              <w:rPr>
                <w:rStyle w:val="apple-converted-space"/>
                <w:rFonts w:cs="Arial"/>
                <w:color w:val="111111"/>
                <w:shd w:val="clear" w:color="auto" w:fill="FFFFFF"/>
              </w:rPr>
              <w:t xml:space="preserve"> </w:t>
            </w:r>
            <w:r w:rsidRPr="00C54880">
              <w:rPr>
                <w:rStyle w:val="apple-converted-space"/>
                <w:rFonts w:cs="Arial"/>
                <w:color w:val="111111"/>
                <w:shd w:val="clear" w:color="auto" w:fill="FFFFFF"/>
              </w:rPr>
              <w:t>discussion forum</w:t>
            </w:r>
            <w:r w:rsidR="00DA3394" w:rsidRPr="00C54880">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434BC0E0" w14:textId="4051E326" w:rsidR="00135F7B" w:rsidRPr="00C54880" w:rsidRDefault="003D7E3E" w:rsidP="002522B3">
            <w:pPr>
              <w:rPr>
                <w:rFonts w:cs="Arial"/>
                <w:szCs w:val="20"/>
              </w:rPr>
            </w:pPr>
            <w:r w:rsidRPr="00C54880">
              <w:rPr>
                <w:rFonts w:cs="Arial"/>
                <w:szCs w:val="20"/>
              </w:rPr>
              <w:t>Week 4</w:t>
            </w:r>
          </w:p>
        </w:tc>
        <w:tc>
          <w:tcPr>
            <w:tcW w:w="1440" w:type="dxa"/>
            <w:tcBorders>
              <w:left w:val="single" w:sz="4" w:space="0" w:color="000000" w:themeColor="text1"/>
            </w:tcBorders>
            <w:shd w:val="clear" w:color="auto" w:fill="FFFFFF" w:themeFill="background1"/>
          </w:tcPr>
          <w:p w14:paraId="4C3338A0" w14:textId="56F5BA93" w:rsidR="00135F7B" w:rsidRPr="00C54880" w:rsidRDefault="00601596" w:rsidP="002522B3">
            <w:pPr>
              <w:rPr>
                <w:rFonts w:cs="Arial"/>
                <w:szCs w:val="20"/>
              </w:rPr>
            </w:pPr>
            <w:r w:rsidRPr="00C54880">
              <w:rPr>
                <w:rFonts w:cs="Arial"/>
                <w:szCs w:val="20"/>
              </w:rPr>
              <w:t xml:space="preserve">Readings = </w:t>
            </w:r>
            <w:r w:rsidRPr="00C54880">
              <w:rPr>
                <w:rFonts w:cs="Arial"/>
                <w:b/>
                <w:szCs w:val="20"/>
              </w:rPr>
              <w:t>1 hour</w:t>
            </w:r>
          </w:p>
        </w:tc>
      </w:tr>
      <w:tr w:rsidR="00EE08FD" w:rsidRPr="00C54880" w14:paraId="7381A88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856D91" w14:textId="53952314" w:rsidR="00EE08FD" w:rsidRPr="00C54880" w:rsidRDefault="00EE08FD" w:rsidP="00EE08FD">
            <w:pPr>
              <w:pStyle w:val="AssignmentsLevel1"/>
              <w:rPr>
                <w:b/>
              </w:rPr>
            </w:pPr>
            <w:r w:rsidRPr="00C54880">
              <w:rPr>
                <w:b/>
              </w:rPr>
              <w:t>Videos</w:t>
            </w:r>
          </w:p>
          <w:p w14:paraId="1B6F8684" w14:textId="77777777" w:rsidR="00F01458" w:rsidRPr="00C54880" w:rsidRDefault="00F01458" w:rsidP="00A266D6">
            <w:pPr>
              <w:pStyle w:val="AssignmentsLevel1"/>
              <w:rPr>
                <w:b/>
              </w:rPr>
            </w:pPr>
          </w:p>
          <w:p w14:paraId="4B27DEA4" w14:textId="77777777" w:rsidR="00F01458" w:rsidRPr="00C54880" w:rsidRDefault="00F01458" w:rsidP="00A266D6">
            <w:pPr>
              <w:pStyle w:val="AssignmentsLevel1"/>
            </w:pPr>
            <w:r w:rsidRPr="00C54880">
              <w:rPr>
                <w:b/>
              </w:rPr>
              <w:t>Watch</w:t>
            </w:r>
            <w:r w:rsidRPr="00C54880">
              <w:t xml:space="preserve"> the following:</w:t>
            </w:r>
          </w:p>
          <w:p w14:paraId="6D6F84D5" w14:textId="77777777" w:rsidR="00EE08FD" w:rsidRPr="00C54880" w:rsidRDefault="00EE08FD" w:rsidP="00A266D6">
            <w:pPr>
              <w:pStyle w:val="AssignmentsLevel1"/>
              <w:rPr>
                <w:b/>
              </w:rPr>
            </w:pPr>
          </w:p>
          <w:p w14:paraId="2B4A23D3" w14:textId="77777777" w:rsidR="00F77E6D" w:rsidRPr="00C54880" w:rsidRDefault="00AD3081" w:rsidP="00F77E6D">
            <w:pPr>
              <w:pStyle w:val="AssignmentsLevel2"/>
              <w:rPr>
                <w:rStyle w:val="Hyperlink"/>
                <w:b/>
                <w:color w:val="auto"/>
                <w:u w:val="none"/>
              </w:rPr>
            </w:pPr>
            <w:hyperlink r:id="rId36" w:history="1">
              <w:r w:rsidR="00282A3C" w:rsidRPr="00C54880">
                <w:rPr>
                  <w:rStyle w:val="Hyperlink"/>
                </w:rPr>
                <w:t>Exploring Feelings</w:t>
              </w:r>
            </w:hyperlink>
            <w:r w:rsidR="00282A3C" w:rsidRPr="00C54880">
              <w:rPr>
                <w:rStyle w:val="Hyperlink"/>
                <w:color w:val="auto"/>
                <w:u w:val="none"/>
              </w:rPr>
              <w:t xml:space="preserve"> (6:36)</w:t>
            </w:r>
          </w:p>
          <w:p w14:paraId="1B616E84" w14:textId="2E025A2C" w:rsidR="00A266D6" w:rsidRPr="00C54880" w:rsidRDefault="00AD3081" w:rsidP="00F77E6D">
            <w:pPr>
              <w:pStyle w:val="AssignmentsLevel2"/>
              <w:rPr>
                <w:rStyle w:val="Hyperlink"/>
                <w:b/>
                <w:color w:val="auto"/>
                <w:u w:val="none"/>
              </w:rPr>
            </w:pPr>
            <w:hyperlink r:id="rId37" w:history="1">
              <w:r w:rsidR="00A266D6" w:rsidRPr="00C54880">
                <w:rPr>
                  <w:rStyle w:val="Hyperlink"/>
                </w:rPr>
                <w:t>Going Deeper (Reflections of Feeling &amp; Meaning)</w:t>
              </w:r>
            </w:hyperlink>
            <w:r w:rsidR="00A266D6" w:rsidRPr="00C54880">
              <w:rPr>
                <w:rStyle w:val="Hyperlink"/>
                <w:color w:val="FF0000"/>
                <w:u w:val="none"/>
              </w:rPr>
              <w:t xml:space="preserve"> </w:t>
            </w:r>
            <w:r w:rsidR="00A266D6" w:rsidRPr="00C54880">
              <w:rPr>
                <w:rStyle w:val="Hyperlink"/>
                <w:color w:val="auto"/>
                <w:u w:val="none"/>
              </w:rPr>
              <w:t>(4:28)</w:t>
            </w:r>
          </w:p>
          <w:p w14:paraId="01ED30DA" w14:textId="77777777" w:rsidR="00A266D6" w:rsidRPr="00C54880" w:rsidRDefault="00A266D6" w:rsidP="00A266D6">
            <w:pPr>
              <w:pStyle w:val="AssignmentsLevel2"/>
              <w:numPr>
                <w:ilvl w:val="0"/>
                <w:numId w:val="0"/>
              </w:numPr>
              <w:ind w:left="360"/>
              <w:rPr>
                <w:rStyle w:val="Hyperlink"/>
              </w:rPr>
            </w:pPr>
          </w:p>
          <w:p w14:paraId="6919A89F" w14:textId="35A82613" w:rsidR="000D6206" w:rsidRPr="00C54880" w:rsidRDefault="00F01458" w:rsidP="00F01458">
            <w:pPr>
              <w:rPr>
                <w:rFonts w:cs="Arial"/>
                <w:b/>
              </w:rPr>
            </w:pPr>
            <w:r w:rsidRPr="00C54880">
              <w:rPr>
                <w:rStyle w:val="Strong"/>
                <w:rFonts w:cs="Arial"/>
                <w:color w:val="111111"/>
                <w:szCs w:val="20"/>
                <w:bdr w:val="none" w:sz="0" w:space="0" w:color="auto" w:frame="1"/>
                <w:shd w:val="clear" w:color="auto" w:fill="FFFFFF"/>
              </w:rPr>
              <w:t>Post</w:t>
            </w:r>
            <w:r w:rsidRPr="00C54880">
              <w:rPr>
                <w:rStyle w:val="apple-converted-space"/>
                <w:rFonts w:cs="Arial"/>
                <w:color w:val="111111"/>
                <w:szCs w:val="20"/>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 xml:space="preserve">Q &amp; A </w:t>
            </w:r>
            <w:r w:rsidRPr="00C54880">
              <w:rPr>
                <w:rStyle w:val="apple-converted-space"/>
                <w:rFonts w:cs="Arial"/>
                <w:color w:val="111111"/>
                <w:szCs w:val="20"/>
                <w:shd w:val="clear" w:color="auto" w:fill="FFFFFF"/>
              </w:rPr>
              <w:t>discussion forum.</w:t>
            </w:r>
          </w:p>
        </w:tc>
        <w:tc>
          <w:tcPr>
            <w:tcW w:w="1440" w:type="dxa"/>
            <w:tcBorders>
              <w:left w:val="single" w:sz="4" w:space="0" w:color="000000" w:themeColor="text1"/>
            </w:tcBorders>
            <w:shd w:val="clear" w:color="auto" w:fill="FFFFFF" w:themeFill="background1"/>
          </w:tcPr>
          <w:p w14:paraId="1866C63D" w14:textId="1929B697" w:rsidR="00EE08FD" w:rsidRPr="00C54880" w:rsidRDefault="00D54A41" w:rsidP="002522B3">
            <w:pPr>
              <w:rPr>
                <w:rFonts w:cs="Arial"/>
                <w:szCs w:val="20"/>
              </w:rPr>
            </w:pPr>
            <w:r w:rsidRPr="00C54880">
              <w:rPr>
                <w:rFonts w:cs="Arial"/>
                <w:szCs w:val="20"/>
              </w:rPr>
              <w:t>Week 4</w:t>
            </w:r>
          </w:p>
        </w:tc>
        <w:tc>
          <w:tcPr>
            <w:tcW w:w="1440" w:type="dxa"/>
            <w:tcBorders>
              <w:left w:val="single" w:sz="4" w:space="0" w:color="000000" w:themeColor="text1"/>
            </w:tcBorders>
            <w:shd w:val="clear" w:color="auto" w:fill="FFFFFF" w:themeFill="background1"/>
          </w:tcPr>
          <w:p w14:paraId="39CFC9E8" w14:textId="57CE1397" w:rsidR="00EE08FD" w:rsidRPr="00C54880" w:rsidRDefault="00364442" w:rsidP="002522B3">
            <w:pPr>
              <w:rPr>
                <w:rFonts w:cs="Arial"/>
                <w:szCs w:val="20"/>
              </w:rPr>
            </w:pPr>
            <w:r w:rsidRPr="00C54880">
              <w:rPr>
                <w:rFonts w:cs="Arial"/>
                <w:szCs w:val="20"/>
              </w:rPr>
              <w:t xml:space="preserve">Videos = </w:t>
            </w:r>
            <w:r w:rsidRPr="00C54880">
              <w:rPr>
                <w:rFonts w:cs="Arial"/>
                <w:b/>
                <w:szCs w:val="20"/>
              </w:rPr>
              <w:t>.5 hours</w:t>
            </w:r>
          </w:p>
        </w:tc>
      </w:tr>
      <w:tr w:rsidR="00135F7B" w:rsidRPr="00C54880"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C54880" w:rsidRDefault="00135F7B" w:rsidP="002522B3">
            <w:pPr>
              <w:tabs>
                <w:tab w:val="left" w:pos="0"/>
                <w:tab w:val="left" w:pos="3720"/>
              </w:tabs>
              <w:outlineLvl w:val="0"/>
              <w:rPr>
                <w:rFonts w:cs="Arial"/>
                <w:i/>
                <w:szCs w:val="20"/>
              </w:rPr>
            </w:pPr>
            <w:r w:rsidRPr="00C54880">
              <w:rPr>
                <w:rFonts w:cs="Arial"/>
                <w:b/>
                <w:i/>
                <w:sz w:val="22"/>
                <w:szCs w:val="20"/>
              </w:rPr>
              <w:t>Graded Assignments</w:t>
            </w:r>
          </w:p>
          <w:p w14:paraId="332AD2BA" w14:textId="07DF928F" w:rsidR="00135F7B" w:rsidRPr="00C54880" w:rsidRDefault="00135F7B" w:rsidP="00DB4448">
            <w:pPr>
              <w:tabs>
                <w:tab w:val="left" w:pos="0"/>
                <w:tab w:val="left" w:pos="3720"/>
              </w:tabs>
              <w:outlineLvl w:val="0"/>
              <w:rPr>
                <w:rFonts w:cs="Arial"/>
                <w:b/>
                <w:i/>
                <w:szCs w:val="20"/>
              </w:rPr>
            </w:pPr>
            <w:r w:rsidRPr="00C54880">
              <w:rPr>
                <w:rFonts w:cs="Arial"/>
                <w:i/>
                <w:szCs w:val="20"/>
              </w:rPr>
              <w:t xml:space="preserve">Complete these </w:t>
            </w:r>
            <w:r w:rsidR="00DB4448" w:rsidRPr="00C54880">
              <w:rPr>
                <w:rFonts w:cs="Arial"/>
                <w:i/>
                <w:szCs w:val="20"/>
              </w:rPr>
              <w:t>graded</w:t>
            </w:r>
            <w:r w:rsidRPr="00C54880">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C54880" w:rsidRDefault="00135F7B" w:rsidP="002522B3">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000000" w:themeColor="text1"/>
            </w:tcBorders>
            <w:shd w:val="clear" w:color="auto" w:fill="D8D9DA"/>
          </w:tcPr>
          <w:p w14:paraId="77CDD571" w14:textId="77777777" w:rsidR="00135F7B" w:rsidRPr="00C54880" w:rsidRDefault="00135F7B" w:rsidP="002522B3">
            <w:pPr>
              <w:rPr>
                <w:rFonts w:cs="Arial"/>
                <w:b/>
                <w:i/>
                <w:szCs w:val="20"/>
              </w:rPr>
            </w:pPr>
            <w:r w:rsidRPr="00C54880">
              <w:rPr>
                <w:rFonts w:cs="Arial"/>
                <w:b/>
                <w:i/>
                <w:szCs w:val="20"/>
              </w:rPr>
              <w:t>AIE</w:t>
            </w:r>
          </w:p>
        </w:tc>
      </w:tr>
      <w:tr w:rsidR="00AF5F58" w:rsidRPr="00C54880" w14:paraId="3D7E74A6" w14:textId="77777777" w:rsidTr="00F7249A">
        <w:trPr>
          <w:trHeight w:val="3583"/>
        </w:trPr>
        <w:tc>
          <w:tcPr>
            <w:tcW w:w="10170" w:type="dxa"/>
            <w:gridSpan w:val="2"/>
            <w:tcMar>
              <w:top w:w="115" w:type="dxa"/>
              <w:left w:w="115" w:type="dxa"/>
              <w:bottom w:w="115" w:type="dxa"/>
              <w:right w:w="115" w:type="dxa"/>
            </w:tcMar>
          </w:tcPr>
          <w:p w14:paraId="374DE869" w14:textId="70305104" w:rsidR="00AF5F58" w:rsidRPr="00C54880" w:rsidRDefault="00F96B54" w:rsidP="00AF5F58">
            <w:pPr>
              <w:tabs>
                <w:tab w:val="left" w:pos="2329"/>
              </w:tabs>
              <w:rPr>
                <w:rFonts w:cs="Arial"/>
                <w:b/>
              </w:rPr>
            </w:pPr>
            <w:r w:rsidRPr="00C54880">
              <w:rPr>
                <w:rFonts w:cs="Arial"/>
                <w:b/>
              </w:rPr>
              <w:lastRenderedPageBreak/>
              <w:t xml:space="preserve">Discussion: </w:t>
            </w:r>
            <w:r w:rsidR="00AF5F58" w:rsidRPr="00C54880">
              <w:rPr>
                <w:rFonts w:cs="Arial"/>
                <w:b/>
              </w:rPr>
              <w:t>Reflection and Exploring Feelings</w:t>
            </w:r>
          </w:p>
          <w:p w14:paraId="42D9DCDC" w14:textId="77777777" w:rsidR="00AF5F58" w:rsidRPr="00C54880" w:rsidRDefault="00AF5F58" w:rsidP="00AF5F58">
            <w:pPr>
              <w:tabs>
                <w:tab w:val="left" w:pos="2329"/>
              </w:tabs>
              <w:rPr>
                <w:rFonts w:cs="Arial"/>
                <w:b/>
              </w:rPr>
            </w:pPr>
          </w:p>
          <w:p w14:paraId="3AFAC029" w14:textId="66A82EAE" w:rsidR="00AF5F58" w:rsidRPr="00C54880" w:rsidRDefault="00AF5F58" w:rsidP="00AF5F58">
            <w:pPr>
              <w:tabs>
                <w:tab w:val="left" w:pos="2329"/>
              </w:tabs>
              <w:rPr>
                <w:rStyle w:val="Hyperlink"/>
                <w:rFonts w:cs="Arial"/>
                <w:color w:val="auto"/>
                <w:u w:val="none"/>
              </w:rPr>
            </w:pPr>
            <w:r w:rsidRPr="00C54880">
              <w:rPr>
                <w:rFonts w:cs="Arial"/>
                <w:b/>
              </w:rPr>
              <w:t>Review</w:t>
            </w:r>
            <w:r w:rsidRPr="00C54880">
              <w:rPr>
                <w:rFonts w:cs="Arial"/>
              </w:rPr>
              <w:t xml:space="preserve"> </w:t>
            </w:r>
            <w:hyperlink r:id="rId38" w:history="1">
              <w:r w:rsidRPr="00C54880">
                <w:rPr>
                  <w:rStyle w:val="Hyperlink"/>
                  <w:rFonts w:cs="Arial"/>
                </w:rPr>
                <w:t>Bad Demonstration - Reflecting Skills</w:t>
              </w:r>
            </w:hyperlink>
            <w:r w:rsidR="00DB3403" w:rsidRPr="00C54880">
              <w:rPr>
                <w:rStyle w:val="Hyperlink"/>
                <w:rFonts w:cs="Arial"/>
              </w:rPr>
              <w:t xml:space="preserve"> (1:48)</w:t>
            </w:r>
            <w:r w:rsidRPr="00C54880">
              <w:rPr>
                <w:rStyle w:val="Hyperlink"/>
                <w:rFonts w:cs="Arial"/>
                <w:color w:val="auto"/>
                <w:u w:val="none"/>
              </w:rPr>
              <w:t>.</w:t>
            </w:r>
          </w:p>
          <w:p w14:paraId="2A8F22D9" w14:textId="2E142BFC" w:rsidR="00DB3403" w:rsidRPr="00C54880" w:rsidRDefault="00DB3403" w:rsidP="00AF5F58">
            <w:pPr>
              <w:tabs>
                <w:tab w:val="left" w:pos="2329"/>
              </w:tabs>
              <w:rPr>
                <w:rFonts w:cs="Arial"/>
              </w:rPr>
            </w:pPr>
          </w:p>
          <w:p w14:paraId="21A0AF18" w14:textId="3B6234BE" w:rsidR="004A24FF" w:rsidRPr="00C54880" w:rsidRDefault="00AF5F58" w:rsidP="004E3849">
            <w:pPr>
              <w:tabs>
                <w:tab w:val="left" w:pos="2329"/>
              </w:tabs>
              <w:rPr>
                <w:rFonts w:cs="Arial"/>
              </w:rPr>
            </w:pPr>
            <w:r w:rsidRPr="00C54880">
              <w:rPr>
                <w:rFonts w:cs="Arial"/>
                <w:b/>
              </w:rPr>
              <w:t>Write</w:t>
            </w:r>
            <w:r w:rsidRPr="00C54880">
              <w:rPr>
                <w:rFonts w:cs="Arial"/>
              </w:rPr>
              <w:t xml:space="preserve"> a clear and logical </w:t>
            </w:r>
            <w:r w:rsidR="000F2C01" w:rsidRPr="00C54880">
              <w:rPr>
                <w:rFonts w:cs="Arial"/>
              </w:rPr>
              <w:t xml:space="preserve">150- to 200-word </w:t>
            </w:r>
            <w:r w:rsidRPr="00C54880">
              <w:rPr>
                <w:rFonts w:cs="Arial"/>
              </w:rPr>
              <w:t>response to the following</w:t>
            </w:r>
            <w:r w:rsidR="000F2C01" w:rsidRPr="00C54880">
              <w:rPr>
                <w:rFonts w:cs="Arial"/>
              </w:rPr>
              <w:t xml:space="preserve"> prompt</w:t>
            </w:r>
            <w:r w:rsidR="00CE70F5">
              <w:rPr>
                <w:rFonts w:cs="Arial"/>
              </w:rPr>
              <w:t>,</w:t>
            </w:r>
            <w:r w:rsidRPr="00C54880">
              <w:rPr>
                <w:rFonts w:cs="Arial"/>
              </w:rPr>
              <w:t xml:space="preserve"> providing specific examples to support your </w:t>
            </w:r>
            <w:r w:rsidR="004E3849" w:rsidRPr="00C54880">
              <w:rPr>
                <w:rFonts w:cs="Arial"/>
              </w:rPr>
              <w:t>answers</w:t>
            </w:r>
            <w:r w:rsidR="00726266" w:rsidRPr="00C54880">
              <w:rPr>
                <w:rFonts w:cs="Arial"/>
              </w:rPr>
              <w:t xml:space="preserve"> in the </w:t>
            </w:r>
            <w:r w:rsidR="00726266" w:rsidRPr="00EC140F">
              <w:rPr>
                <w:rFonts w:cs="Arial"/>
              </w:rPr>
              <w:t>Reflection and Exploring Feelings</w:t>
            </w:r>
            <w:r w:rsidR="004E3849" w:rsidRPr="00C54880">
              <w:rPr>
                <w:rFonts w:cs="Arial"/>
              </w:rPr>
              <w:t xml:space="preserve"> </w:t>
            </w:r>
            <w:r w:rsidR="00726266" w:rsidRPr="00C54880">
              <w:rPr>
                <w:rFonts w:cs="Arial"/>
              </w:rPr>
              <w:t xml:space="preserve">discussion forum </w:t>
            </w:r>
            <w:r w:rsidR="00D20806">
              <w:rPr>
                <w:rFonts w:cs="Arial"/>
              </w:rPr>
              <w:t xml:space="preserve">by 11:59 </w:t>
            </w:r>
            <w:r w:rsidR="00D20806">
              <w:t>PM</w:t>
            </w:r>
            <w:r w:rsidR="004A24FF" w:rsidRPr="00C54880">
              <w:rPr>
                <w:rFonts w:cs="Arial"/>
              </w:rPr>
              <w:t xml:space="preserve"> (Eastern Time) on Thursday</w:t>
            </w:r>
            <w:r w:rsidR="008D6189">
              <w:rPr>
                <w:rFonts w:cs="Arial"/>
              </w:rPr>
              <w:t>:</w:t>
            </w:r>
          </w:p>
          <w:p w14:paraId="6F16BE7A" w14:textId="4BB609BF" w:rsidR="00AF5F58" w:rsidRPr="00C54880" w:rsidRDefault="00AF5F58" w:rsidP="00AF5F58">
            <w:pPr>
              <w:tabs>
                <w:tab w:val="left" w:pos="2329"/>
              </w:tabs>
              <w:rPr>
                <w:rFonts w:cs="Arial"/>
              </w:rPr>
            </w:pPr>
          </w:p>
          <w:p w14:paraId="0F8688F2" w14:textId="206EB183" w:rsidR="00AF5F58" w:rsidRPr="00C54880" w:rsidRDefault="0004453E" w:rsidP="00DE1908">
            <w:pPr>
              <w:pStyle w:val="AssignmentsLevel2"/>
              <w:numPr>
                <w:ilvl w:val="0"/>
                <w:numId w:val="45"/>
              </w:numPr>
            </w:pPr>
            <w:r w:rsidRPr="00C54880">
              <w:t>Based on your readings, identify where in the session you would use reflection and open question</w:t>
            </w:r>
            <w:r w:rsidR="008D6189">
              <w:t xml:space="preserve">s or </w:t>
            </w:r>
            <w:r w:rsidRPr="00C54880">
              <w:t>prob</w:t>
            </w:r>
            <w:r w:rsidR="008D6189">
              <w:t>ing</w:t>
            </w:r>
            <w:r w:rsidRPr="00C54880">
              <w:t xml:space="preserve"> statements to assist the client in exploring their feelings.</w:t>
            </w:r>
            <w:r w:rsidR="000F4CC6" w:rsidRPr="00C54880">
              <w:t xml:space="preserve"> </w:t>
            </w:r>
            <w:r w:rsidRPr="00C54880">
              <w:t>Be very specific about client statements, your proposed response, and the type of proposed response (i.e., reflection or open question</w:t>
            </w:r>
            <w:r w:rsidR="008D6189">
              <w:t>s</w:t>
            </w:r>
            <w:r w:rsidRPr="00C54880">
              <w:t>/probe statements).</w:t>
            </w:r>
          </w:p>
          <w:p w14:paraId="3119386B" w14:textId="77777777" w:rsidR="001B43FA" w:rsidRPr="00C54880" w:rsidRDefault="001B43FA" w:rsidP="00AF5F58">
            <w:pPr>
              <w:tabs>
                <w:tab w:val="left" w:pos="2329"/>
              </w:tabs>
              <w:rPr>
                <w:rFonts w:cs="Arial"/>
              </w:rPr>
            </w:pPr>
          </w:p>
          <w:p w14:paraId="6524E4E7" w14:textId="277B3F87" w:rsidR="008575AD" w:rsidRPr="00027BE0" w:rsidRDefault="001B43FA" w:rsidP="00027BE0">
            <w:pPr>
              <w:tabs>
                <w:tab w:val="left" w:pos="2329"/>
              </w:tabs>
              <w:rPr>
                <w:rFonts w:cs="Arial"/>
              </w:rPr>
            </w:pPr>
            <w:r w:rsidRPr="00C54880">
              <w:rPr>
                <w:rFonts w:cs="Arial"/>
                <w:b/>
                <w:bCs/>
              </w:rPr>
              <w:t xml:space="preserve">Review </w:t>
            </w:r>
            <w:r w:rsidRPr="00C54880">
              <w:rPr>
                <w:rFonts w:cs="Arial"/>
              </w:rPr>
              <w:t xml:space="preserve">your classmates’ </w:t>
            </w:r>
            <w:r w:rsidR="001D7C50">
              <w:rPr>
                <w:rFonts w:cs="Arial"/>
              </w:rPr>
              <w:t xml:space="preserve">thread </w:t>
            </w:r>
            <w:r w:rsidRPr="00C54880">
              <w:rPr>
                <w:rFonts w:cs="Arial"/>
              </w:rPr>
              <w:t>posts</w:t>
            </w:r>
            <w:r w:rsidR="00027BE0">
              <w:rPr>
                <w:rFonts w:cs="Arial"/>
              </w:rPr>
              <w:t xml:space="preserve"> and </w:t>
            </w:r>
            <w:r w:rsidR="00027BE0">
              <w:rPr>
                <w:rFonts w:cs="Arial"/>
                <w:b/>
                <w:bCs/>
                <w:szCs w:val="20"/>
              </w:rPr>
              <w:t>w</w:t>
            </w:r>
            <w:r w:rsidR="008575AD" w:rsidRPr="002E2C46">
              <w:rPr>
                <w:rFonts w:cs="Arial"/>
                <w:b/>
                <w:bCs/>
                <w:szCs w:val="20"/>
              </w:rPr>
              <w:t>rite</w:t>
            </w:r>
            <w:r w:rsidR="008575AD" w:rsidRPr="002E2C46">
              <w:rPr>
                <w:rFonts w:cs="Arial"/>
                <w:szCs w:val="20"/>
              </w:rPr>
              <w:t xml:space="preserve"> a response that is thought provoking and that appropriately challenges or elevates the discussion. </w:t>
            </w:r>
          </w:p>
          <w:p w14:paraId="536E59D8" w14:textId="77777777" w:rsidR="008575AD" w:rsidRPr="002E2C46" w:rsidRDefault="008575AD" w:rsidP="008575AD">
            <w:pPr>
              <w:autoSpaceDE w:val="0"/>
              <w:autoSpaceDN w:val="0"/>
              <w:adjustRightInd w:val="0"/>
              <w:rPr>
                <w:rFonts w:ascii="AppleSystemUIFont" w:hAnsi="AppleSystemUIFont" w:cs="AppleSystemUIFont"/>
                <w:sz w:val="24"/>
              </w:rPr>
            </w:pPr>
          </w:p>
          <w:p w14:paraId="4B798AD6" w14:textId="77777777" w:rsidR="008575AD" w:rsidRPr="002E2C46" w:rsidRDefault="008575AD" w:rsidP="008575AD">
            <w:pPr>
              <w:autoSpaceDE w:val="0"/>
              <w:autoSpaceDN w:val="0"/>
              <w:adjustRightInd w:val="0"/>
              <w:rPr>
                <w:rFonts w:cs="Arial"/>
                <w:szCs w:val="20"/>
              </w:rPr>
            </w:pPr>
            <w:r w:rsidRPr="002E2C46">
              <w:rPr>
                <w:rFonts w:cs="Arial"/>
                <w:b/>
                <w:bCs/>
                <w:szCs w:val="20"/>
              </w:rPr>
              <w:t xml:space="preserve">Post </w:t>
            </w:r>
            <w:r w:rsidRPr="002E2C46">
              <w:rPr>
                <w:rFonts w:cs="Arial"/>
                <w:szCs w:val="20"/>
              </w:rPr>
              <w:t xml:space="preserve">your reply in the Feedback discussion starter by 11:59 </w:t>
            </w:r>
            <w:r w:rsidRPr="0013143D">
              <w:t>PM</w:t>
            </w:r>
            <w:r w:rsidRPr="002E2C46">
              <w:rPr>
                <w:rFonts w:cs="Arial"/>
                <w:szCs w:val="20"/>
              </w:rPr>
              <w:t xml:space="preserve"> (Eastern time) on Sunday.</w:t>
            </w:r>
          </w:p>
          <w:p w14:paraId="10D005A4" w14:textId="77777777" w:rsidR="008575AD" w:rsidRPr="002E2C46" w:rsidRDefault="008575AD" w:rsidP="008575AD">
            <w:pPr>
              <w:autoSpaceDE w:val="0"/>
              <w:autoSpaceDN w:val="0"/>
              <w:adjustRightInd w:val="0"/>
              <w:rPr>
                <w:rFonts w:cs="Arial"/>
                <w:szCs w:val="20"/>
              </w:rPr>
            </w:pPr>
          </w:p>
          <w:p w14:paraId="17139E09" w14:textId="17752C83" w:rsidR="008575AD" w:rsidRPr="00C54880" w:rsidRDefault="008575AD" w:rsidP="008575AD">
            <w:pPr>
              <w:tabs>
                <w:tab w:val="left" w:pos="2329"/>
              </w:tabs>
              <w:rPr>
                <w:rFonts w:cs="Arial"/>
                <w:b/>
                <w:bCs/>
                <w:szCs w:val="20"/>
              </w:rPr>
            </w:pPr>
            <w:r w:rsidRPr="002E2C46">
              <w:rPr>
                <w:rFonts w:cs="Arial"/>
                <w:i/>
                <w:szCs w:val="20"/>
              </w:rPr>
              <w:t>Note:</w:t>
            </w:r>
            <w:r w:rsidRPr="002E2C46">
              <w:rPr>
                <w:rFonts w:cs="Arial"/>
                <w:szCs w:val="20"/>
              </w:rPr>
              <w:t xml:space="preserve"> This assignment requires a </w:t>
            </w:r>
            <w:r w:rsidRPr="002E2C46">
              <w:rPr>
                <w:rFonts w:cs="Arial"/>
                <w:bCs/>
                <w:szCs w:val="20"/>
              </w:rPr>
              <w:t>minimum of three feedback posts</w:t>
            </w:r>
            <w:r w:rsidRPr="002E2C46">
              <w:rPr>
                <w:rFonts w:cs="Arial"/>
                <w:szCs w:val="20"/>
              </w:rPr>
              <w:t xml:space="preserve">; at least </w:t>
            </w:r>
            <w:r w:rsidRPr="004A3C52">
              <w:rPr>
                <w:rFonts w:cs="Arial"/>
                <w:bCs/>
                <w:color w:val="353535"/>
                <w:szCs w:val="20"/>
              </w:rPr>
              <w:t>one</w:t>
            </w:r>
            <w:r w:rsidRPr="002E2C46">
              <w:rPr>
                <w:rFonts w:cs="Arial"/>
                <w:color w:val="353535"/>
                <w:szCs w:val="20"/>
              </w:rPr>
              <w:t xml:space="preserve"> </w:t>
            </w:r>
            <w:r w:rsidRPr="004A3C52">
              <w:rPr>
                <w:rFonts w:cs="Arial"/>
                <w:color w:val="353535"/>
                <w:szCs w:val="20"/>
              </w:rPr>
              <w:t xml:space="preserve">to classmates and </w:t>
            </w:r>
            <w:r w:rsidRPr="004A3C52">
              <w:rPr>
                <w:rFonts w:cs="Arial"/>
                <w:bCs/>
                <w:szCs w:val="20"/>
              </w:rPr>
              <w:t>two</w:t>
            </w:r>
            <w:r w:rsidRPr="004A3C52">
              <w:rPr>
                <w:rFonts w:cs="Arial"/>
                <w:color w:val="353535"/>
                <w:szCs w:val="20"/>
              </w:rPr>
              <w:t xml:space="preserve"> </w:t>
            </w:r>
            <w:r w:rsidRPr="00A9641B">
              <w:rPr>
                <w:rFonts w:cs="Arial"/>
                <w:szCs w:val="20"/>
              </w:rPr>
              <w:t>in response to classmates’ posts to you.</w:t>
            </w:r>
          </w:p>
        </w:tc>
        <w:tc>
          <w:tcPr>
            <w:tcW w:w="1440" w:type="dxa"/>
          </w:tcPr>
          <w:p w14:paraId="66A26F72" w14:textId="01CC6F1E" w:rsidR="00AF5F58" w:rsidRPr="00C54880" w:rsidRDefault="003D7E3E" w:rsidP="002522B3">
            <w:pPr>
              <w:tabs>
                <w:tab w:val="left" w:pos="2329"/>
              </w:tabs>
              <w:rPr>
                <w:rFonts w:cs="Arial"/>
                <w:szCs w:val="20"/>
              </w:rPr>
            </w:pPr>
            <w:r w:rsidRPr="00C54880">
              <w:rPr>
                <w:rFonts w:cs="Arial"/>
                <w:szCs w:val="20"/>
              </w:rPr>
              <w:t>4.1</w:t>
            </w:r>
          </w:p>
        </w:tc>
        <w:tc>
          <w:tcPr>
            <w:tcW w:w="1440" w:type="dxa"/>
          </w:tcPr>
          <w:p w14:paraId="009A60C1" w14:textId="672E5A11" w:rsidR="00AF5F58" w:rsidRPr="00C54880" w:rsidRDefault="00A12385" w:rsidP="002522B3">
            <w:pPr>
              <w:tabs>
                <w:tab w:val="left" w:pos="2329"/>
              </w:tabs>
              <w:rPr>
                <w:rFonts w:cs="Arial"/>
                <w:b/>
              </w:rPr>
            </w:pPr>
            <w:r w:rsidRPr="00C54880">
              <w:rPr>
                <w:rFonts w:cs="Arial"/>
              </w:rPr>
              <w:t xml:space="preserve">Discussion: one post and replies to three other posts = </w:t>
            </w:r>
            <w:r w:rsidRPr="00C54880">
              <w:rPr>
                <w:rFonts w:cs="Arial"/>
                <w:b/>
                <w:bCs/>
              </w:rPr>
              <w:t>1 hour</w:t>
            </w:r>
          </w:p>
        </w:tc>
      </w:tr>
      <w:tr w:rsidR="0090032F" w:rsidRPr="00C54880" w14:paraId="6D2F3008" w14:textId="77777777" w:rsidTr="002522B3">
        <w:tc>
          <w:tcPr>
            <w:tcW w:w="10170" w:type="dxa"/>
            <w:gridSpan w:val="2"/>
            <w:tcMar>
              <w:top w:w="115" w:type="dxa"/>
              <w:left w:w="115" w:type="dxa"/>
              <w:bottom w:w="115" w:type="dxa"/>
              <w:right w:w="115" w:type="dxa"/>
            </w:tcMar>
          </w:tcPr>
          <w:p w14:paraId="5AD8CBCB" w14:textId="13AD14B4" w:rsidR="0090032F" w:rsidRPr="00C54880" w:rsidRDefault="00F96B54" w:rsidP="0090032F">
            <w:pPr>
              <w:tabs>
                <w:tab w:val="left" w:pos="2329"/>
              </w:tabs>
              <w:rPr>
                <w:rFonts w:cs="Arial"/>
                <w:b/>
                <w:szCs w:val="20"/>
              </w:rPr>
            </w:pPr>
            <w:r w:rsidRPr="00C54880">
              <w:rPr>
                <w:rFonts w:cs="Arial"/>
                <w:b/>
                <w:szCs w:val="20"/>
              </w:rPr>
              <w:t xml:space="preserve">Journal: </w:t>
            </w:r>
            <w:r w:rsidR="0090032F" w:rsidRPr="00C54880">
              <w:rPr>
                <w:rFonts w:cs="Arial"/>
                <w:b/>
                <w:szCs w:val="20"/>
              </w:rPr>
              <w:t>Reflecting Feelings Assessment</w:t>
            </w:r>
            <w:r w:rsidR="001205DA" w:rsidRPr="00C54880">
              <w:rPr>
                <w:rFonts w:cs="Arial"/>
                <w:b/>
                <w:szCs w:val="20"/>
              </w:rPr>
              <w:t xml:space="preserve"> </w:t>
            </w:r>
          </w:p>
          <w:p w14:paraId="3C8347ED" w14:textId="77777777" w:rsidR="0090032F" w:rsidRPr="00C54880" w:rsidRDefault="0090032F" w:rsidP="0090032F">
            <w:pPr>
              <w:tabs>
                <w:tab w:val="left" w:pos="2329"/>
              </w:tabs>
              <w:rPr>
                <w:rFonts w:cs="Arial"/>
                <w:b/>
                <w:szCs w:val="20"/>
              </w:rPr>
            </w:pPr>
          </w:p>
          <w:p w14:paraId="136B1336" w14:textId="0E7F22A7" w:rsidR="0090032F" w:rsidRPr="00C54880" w:rsidRDefault="008D6189" w:rsidP="0090032F">
            <w:pPr>
              <w:tabs>
                <w:tab w:val="left" w:pos="2329"/>
              </w:tabs>
              <w:rPr>
                <w:rFonts w:cs="Arial"/>
                <w:szCs w:val="20"/>
              </w:rPr>
            </w:pPr>
            <w:r w:rsidRPr="00EC140F">
              <w:rPr>
                <w:rFonts w:cs="Arial"/>
                <w:b/>
                <w:szCs w:val="20"/>
              </w:rPr>
              <w:t>S</w:t>
            </w:r>
            <w:r w:rsidR="0090032F" w:rsidRPr="00EC140F">
              <w:rPr>
                <w:rFonts w:cs="Arial"/>
                <w:b/>
                <w:szCs w:val="20"/>
              </w:rPr>
              <w:t>it</w:t>
            </w:r>
            <w:r w:rsidR="0090032F" w:rsidRPr="00C54880">
              <w:rPr>
                <w:rFonts w:cs="Arial"/>
                <w:szCs w:val="20"/>
              </w:rPr>
              <w:t xml:space="preserve"> with a significant person in your life </w:t>
            </w:r>
            <w:r w:rsidRPr="008D6189">
              <w:rPr>
                <w:rFonts w:cs="Arial"/>
                <w:szCs w:val="20"/>
              </w:rPr>
              <w:t xml:space="preserve">at </w:t>
            </w:r>
            <w:r w:rsidRPr="00EC140F">
              <w:rPr>
                <w:rFonts w:cs="Arial"/>
                <w:szCs w:val="20"/>
              </w:rPr>
              <w:t>least three times this week</w:t>
            </w:r>
            <w:r w:rsidRPr="008D6189">
              <w:rPr>
                <w:rFonts w:cs="Arial"/>
                <w:szCs w:val="20"/>
              </w:rPr>
              <w:t xml:space="preserve"> </w:t>
            </w:r>
            <w:r w:rsidRPr="00C54880">
              <w:rPr>
                <w:rFonts w:cs="Arial"/>
                <w:szCs w:val="20"/>
              </w:rPr>
              <w:t xml:space="preserve">(the more you can do the better) </w:t>
            </w:r>
            <w:r w:rsidR="0090032F" w:rsidRPr="00C54880">
              <w:rPr>
                <w:rFonts w:cs="Arial"/>
                <w:szCs w:val="20"/>
              </w:rPr>
              <w:t>while they talk about their day for 5–7 minutes</w:t>
            </w:r>
            <w:r>
              <w:rPr>
                <w:rFonts w:cs="Arial"/>
                <w:szCs w:val="20"/>
              </w:rPr>
              <w:t>,</w:t>
            </w:r>
            <w:r w:rsidR="0090032F" w:rsidRPr="00C54880">
              <w:rPr>
                <w:rFonts w:cs="Arial"/>
                <w:szCs w:val="20"/>
              </w:rPr>
              <w:t xml:space="preserve"> and </w:t>
            </w:r>
            <w:r w:rsidR="0090032F" w:rsidRPr="00EC140F">
              <w:rPr>
                <w:rFonts w:cs="Arial"/>
                <w:b/>
                <w:szCs w:val="20"/>
              </w:rPr>
              <w:t>practice</w:t>
            </w:r>
            <w:r w:rsidR="0090032F" w:rsidRPr="00C54880">
              <w:rPr>
                <w:rFonts w:cs="Arial"/>
                <w:szCs w:val="20"/>
              </w:rPr>
              <w:t xml:space="preserve"> using </w:t>
            </w:r>
            <w:r w:rsidR="0090032F" w:rsidRPr="00C54880">
              <w:rPr>
                <w:rFonts w:cs="Arial"/>
              </w:rPr>
              <w:t>reflection and open questions</w:t>
            </w:r>
            <w:r>
              <w:rPr>
                <w:rFonts w:cs="Arial"/>
              </w:rPr>
              <w:t xml:space="preserve"> or </w:t>
            </w:r>
            <w:r w:rsidR="0090032F" w:rsidRPr="00C54880">
              <w:rPr>
                <w:rFonts w:cs="Arial"/>
              </w:rPr>
              <w:t xml:space="preserve">probes for exploring feeling </w:t>
            </w:r>
            <w:r w:rsidR="0090032F" w:rsidRPr="00C54880">
              <w:rPr>
                <w:rFonts w:cs="Arial"/>
                <w:szCs w:val="20"/>
              </w:rPr>
              <w:t xml:space="preserve">skills to enhance the discussion of feelings as they discuss their day.  </w:t>
            </w:r>
          </w:p>
          <w:p w14:paraId="0DCCB65E" w14:textId="77777777" w:rsidR="0090032F" w:rsidRPr="00C54880" w:rsidRDefault="0090032F" w:rsidP="0090032F">
            <w:pPr>
              <w:tabs>
                <w:tab w:val="left" w:pos="2329"/>
              </w:tabs>
              <w:rPr>
                <w:rFonts w:cs="Arial"/>
                <w:szCs w:val="20"/>
              </w:rPr>
            </w:pPr>
          </w:p>
          <w:p w14:paraId="017CED06" w14:textId="77777777" w:rsidR="0090032F" w:rsidRPr="00C54880" w:rsidRDefault="0090032F" w:rsidP="0090032F">
            <w:pPr>
              <w:tabs>
                <w:tab w:val="left" w:pos="2329"/>
              </w:tabs>
              <w:rPr>
                <w:rFonts w:cs="Arial"/>
                <w:szCs w:val="20"/>
              </w:rPr>
            </w:pPr>
            <w:r w:rsidRPr="00C54880">
              <w:rPr>
                <w:rFonts w:cs="Arial"/>
                <w:b/>
                <w:szCs w:val="20"/>
              </w:rPr>
              <w:t>Post</w:t>
            </w:r>
            <w:r w:rsidRPr="00C54880">
              <w:rPr>
                <w:rFonts w:cs="Arial"/>
                <w:szCs w:val="20"/>
              </w:rPr>
              <w:t xml:space="preserve"> a clear and logical response in 150 to 250 words to this experience in your journal covering the following:</w:t>
            </w:r>
          </w:p>
          <w:p w14:paraId="309DAD7D" w14:textId="77777777" w:rsidR="0090032F" w:rsidRPr="00C54880" w:rsidRDefault="0090032F" w:rsidP="0090032F">
            <w:pPr>
              <w:tabs>
                <w:tab w:val="left" w:pos="2329"/>
              </w:tabs>
              <w:rPr>
                <w:rFonts w:cs="Arial"/>
                <w:szCs w:val="20"/>
              </w:rPr>
            </w:pPr>
          </w:p>
          <w:p w14:paraId="2C1551A1" w14:textId="69F88F0A" w:rsidR="0090032F" w:rsidRPr="00C54880" w:rsidRDefault="0090032F" w:rsidP="0090032F">
            <w:pPr>
              <w:pStyle w:val="AssignmentsLevel2"/>
            </w:pPr>
            <w:r w:rsidRPr="00C54880">
              <w:t>How well could you model these skills? Which ones did you rely on the most</w:t>
            </w:r>
            <w:r w:rsidR="008D6189">
              <w:t xml:space="preserve">? Which ones did you rely on </w:t>
            </w:r>
            <w:r w:rsidRPr="00C54880">
              <w:t>the least?</w:t>
            </w:r>
          </w:p>
          <w:p w14:paraId="48E95BD3" w14:textId="77777777" w:rsidR="0090032F" w:rsidRPr="00C54880" w:rsidRDefault="0090032F" w:rsidP="0090032F">
            <w:pPr>
              <w:pStyle w:val="AssignmentsLevel2"/>
            </w:pPr>
            <w:r w:rsidRPr="00C54880">
              <w:t>How helpful did you find these skills in the discussion process?</w:t>
            </w:r>
          </w:p>
          <w:p w14:paraId="3B74970A" w14:textId="77777777" w:rsidR="0090032F" w:rsidRPr="00C54880" w:rsidRDefault="0090032F" w:rsidP="0090032F">
            <w:pPr>
              <w:pStyle w:val="AssignmentsLevel2"/>
            </w:pPr>
            <w:r w:rsidRPr="00C54880">
              <w:t>How could these skills be used in other areas of your life (family, social, or work)?</w:t>
            </w:r>
          </w:p>
          <w:p w14:paraId="02D333A7" w14:textId="77777777" w:rsidR="0090032F" w:rsidRPr="00C54880" w:rsidRDefault="0090032F" w:rsidP="0090032F">
            <w:pPr>
              <w:pStyle w:val="AssignmentsLevel2"/>
              <w:rPr>
                <w:b/>
              </w:rPr>
            </w:pPr>
            <w:r w:rsidRPr="00C54880">
              <w:t>Is there anything else you would like to include?</w:t>
            </w:r>
          </w:p>
          <w:p w14:paraId="7B71390C" w14:textId="77777777" w:rsidR="0090032F" w:rsidRPr="00C54880" w:rsidRDefault="0090032F" w:rsidP="0090032F">
            <w:pPr>
              <w:tabs>
                <w:tab w:val="left" w:pos="2329"/>
              </w:tabs>
              <w:rPr>
                <w:rFonts w:cs="Arial"/>
                <w:b/>
                <w:szCs w:val="20"/>
              </w:rPr>
            </w:pPr>
          </w:p>
          <w:p w14:paraId="41A68815" w14:textId="580FC490" w:rsidR="0090032F" w:rsidRPr="00C54880" w:rsidRDefault="0090032F" w:rsidP="0090032F">
            <w:pPr>
              <w:tabs>
                <w:tab w:val="left" w:pos="2329"/>
              </w:tabs>
              <w:rPr>
                <w:rFonts w:cs="Arial"/>
              </w:rPr>
            </w:pPr>
            <w:r w:rsidRPr="00C54880">
              <w:rPr>
                <w:rFonts w:cs="Arial"/>
              </w:rPr>
              <w:t xml:space="preserve">Remember, this is a </w:t>
            </w:r>
            <w:r w:rsidR="008D6189">
              <w:rPr>
                <w:rFonts w:cs="Arial"/>
              </w:rPr>
              <w:t>j</w:t>
            </w:r>
            <w:r w:rsidRPr="00C54880">
              <w:rPr>
                <w:rFonts w:cs="Arial"/>
              </w:rPr>
              <w:t xml:space="preserve">ournal </w:t>
            </w:r>
            <w:r w:rsidR="008D6189">
              <w:rPr>
                <w:rFonts w:cs="Arial"/>
              </w:rPr>
              <w:t>r</w:t>
            </w:r>
            <w:r w:rsidRPr="00C54880">
              <w:rPr>
                <w:rFonts w:cs="Arial"/>
              </w:rPr>
              <w:t xml:space="preserve">eflection and, as such, you are required to be </w:t>
            </w:r>
            <w:r w:rsidR="008D6189">
              <w:rPr>
                <w:rFonts w:cs="Arial"/>
              </w:rPr>
              <w:t xml:space="preserve">open and </w:t>
            </w:r>
            <w:r w:rsidRPr="00C54880">
              <w:rPr>
                <w:rFonts w:cs="Arial"/>
              </w:rPr>
              <w:t xml:space="preserve">honest with your self-assessment. Students seeking the highest number of points possible for this assignment will be </w:t>
            </w:r>
            <w:r w:rsidR="008D6189">
              <w:rPr>
                <w:rFonts w:cs="Arial"/>
              </w:rPr>
              <w:t xml:space="preserve">open and </w:t>
            </w:r>
            <w:r w:rsidRPr="00C54880">
              <w:rPr>
                <w:rFonts w:cs="Arial"/>
              </w:rPr>
              <w:t>honest with themselves.</w:t>
            </w:r>
          </w:p>
          <w:p w14:paraId="2CBF6ED0" w14:textId="77777777" w:rsidR="0090032F" w:rsidRPr="00C54880" w:rsidRDefault="0090032F" w:rsidP="0090032F">
            <w:pPr>
              <w:tabs>
                <w:tab w:val="left" w:pos="2329"/>
              </w:tabs>
              <w:rPr>
                <w:rFonts w:cs="Arial"/>
              </w:rPr>
            </w:pPr>
          </w:p>
          <w:p w14:paraId="14653D38" w14:textId="48053E23" w:rsidR="0090032F" w:rsidRPr="00C54880" w:rsidRDefault="0090032F" w:rsidP="0090032F">
            <w:pPr>
              <w:tabs>
                <w:tab w:val="left" w:pos="2329"/>
              </w:tabs>
              <w:rPr>
                <w:rFonts w:cs="Arial"/>
                <w:b/>
              </w:rPr>
            </w:pPr>
            <w:r w:rsidRPr="00C54880">
              <w:rPr>
                <w:rFonts w:cs="Arial"/>
                <w:b/>
              </w:rPr>
              <w:lastRenderedPageBreak/>
              <w:t>Submit</w:t>
            </w:r>
            <w:r w:rsidRPr="00C54880">
              <w:rPr>
                <w:rFonts w:cs="Arial"/>
              </w:rPr>
              <w:t xml:space="preserve"> your journal </w:t>
            </w:r>
            <w:r w:rsidR="00FF066A">
              <w:rPr>
                <w:rFonts w:cs="Arial"/>
              </w:rPr>
              <w:t xml:space="preserve">reflection by 11:59 </w:t>
            </w:r>
            <w:r w:rsidR="00FF066A">
              <w:t>PM</w:t>
            </w:r>
            <w:r w:rsidRPr="00C54880">
              <w:rPr>
                <w:rFonts w:cs="Arial"/>
              </w:rPr>
              <w:t xml:space="preserve"> (Eastern time) on Sunday.</w:t>
            </w:r>
          </w:p>
        </w:tc>
        <w:tc>
          <w:tcPr>
            <w:tcW w:w="1440" w:type="dxa"/>
          </w:tcPr>
          <w:p w14:paraId="0AEA5AAC" w14:textId="4A1244E7" w:rsidR="0090032F" w:rsidRPr="00C54880" w:rsidRDefault="0090032F" w:rsidP="0090032F">
            <w:pPr>
              <w:tabs>
                <w:tab w:val="left" w:pos="2329"/>
              </w:tabs>
              <w:rPr>
                <w:rFonts w:cs="Arial"/>
                <w:szCs w:val="20"/>
              </w:rPr>
            </w:pPr>
            <w:r w:rsidRPr="00C54880">
              <w:rPr>
                <w:rFonts w:cs="Arial"/>
                <w:szCs w:val="20"/>
              </w:rPr>
              <w:lastRenderedPageBreak/>
              <w:t>4.1, 4.2</w:t>
            </w:r>
          </w:p>
        </w:tc>
        <w:tc>
          <w:tcPr>
            <w:tcW w:w="1440" w:type="dxa"/>
          </w:tcPr>
          <w:p w14:paraId="5BA53D58" w14:textId="08F044F4" w:rsidR="0090032F" w:rsidRPr="00C54880" w:rsidRDefault="0090032F" w:rsidP="0090032F">
            <w:pPr>
              <w:tabs>
                <w:tab w:val="left" w:pos="2329"/>
              </w:tabs>
              <w:rPr>
                <w:rFonts w:cs="Arial"/>
                <w:szCs w:val="20"/>
              </w:rPr>
            </w:pPr>
            <w:r w:rsidRPr="00C54880">
              <w:rPr>
                <w:rFonts w:cs="Arial"/>
              </w:rPr>
              <w:t xml:space="preserve">Journal: one private post = </w:t>
            </w:r>
            <w:r w:rsidR="001205DA" w:rsidRPr="00C54880">
              <w:rPr>
                <w:rFonts w:cs="Arial"/>
                <w:b/>
              </w:rPr>
              <w:t>1 hour</w:t>
            </w:r>
          </w:p>
        </w:tc>
      </w:tr>
      <w:tr w:rsidR="0090032F" w:rsidRPr="00C54880" w14:paraId="668D3E20" w14:textId="77777777" w:rsidTr="002522B3">
        <w:tc>
          <w:tcPr>
            <w:tcW w:w="10170" w:type="dxa"/>
            <w:gridSpan w:val="2"/>
            <w:tcMar>
              <w:top w:w="115" w:type="dxa"/>
              <w:left w:w="115" w:type="dxa"/>
              <w:bottom w:w="115" w:type="dxa"/>
              <w:right w:w="115" w:type="dxa"/>
            </w:tcMar>
          </w:tcPr>
          <w:p w14:paraId="755F62B9" w14:textId="35079331" w:rsidR="0090032F" w:rsidRPr="00C54880" w:rsidRDefault="0090032F" w:rsidP="0090032F">
            <w:pPr>
              <w:tabs>
                <w:tab w:val="left" w:pos="2329"/>
              </w:tabs>
              <w:rPr>
                <w:rFonts w:cs="Arial"/>
                <w:b/>
                <w:bCs/>
                <w:szCs w:val="20"/>
              </w:rPr>
            </w:pPr>
            <w:r w:rsidRPr="00C54880">
              <w:rPr>
                <w:rFonts w:cs="Arial"/>
                <w:b/>
                <w:bCs/>
                <w:szCs w:val="20"/>
              </w:rPr>
              <w:t xml:space="preserve">Residency Weekend Reflection </w:t>
            </w:r>
            <w:r w:rsidR="008D6189">
              <w:rPr>
                <w:rFonts w:cs="Arial"/>
                <w:b/>
                <w:bCs/>
                <w:szCs w:val="20"/>
              </w:rPr>
              <w:t>and</w:t>
            </w:r>
            <w:r w:rsidRPr="00C54880">
              <w:rPr>
                <w:rFonts w:cs="Arial"/>
                <w:b/>
                <w:bCs/>
                <w:szCs w:val="20"/>
              </w:rPr>
              <w:t xml:space="preserve"> Midterm Assessment of Skills Paper</w:t>
            </w:r>
          </w:p>
          <w:p w14:paraId="675B40D4" w14:textId="77777777" w:rsidR="0090032F" w:rsidRPr="00C54880" w:rsidRDefault="0090032F" w:rsidP="0090032F">
            <w:pPr>
              <w:tabs>
                <w:tab w:val="left" w:pos="2329"/>
              </w:tabs>
              <w:rPr>
                <w:rFonts w:cs="Arial"/>
                <w:b/>
                <w:bCs/>
                <w:szCs w:val="20"/>
              </w:rPr>
            </w:pPr>
          </w:p>
          <w:p w14:paraId="32D2EBE5" w14:textId="6C437FBF" w:rsidR="0090032F" w:rsidRPr="00C54880" w:rsidRDefault="0090032F" w:rsidP="0090032F">
            <w:pPr>
              <w:tabs>
                <w:tab w:val="left" w:pos="2329"/>
              </w:tabs>
              <w:rPr>
                <w:rFonts w:cs="Arial"/>
                <w:bCs/>
                <w:szCs w:val="20"/>
              </w:rPr>
            </w:pPr>
            <w:r w:rsidRPr="00C54880">
              <w:rPr>
                <w:rFonts w:cs="Arial"/>
                <w:bCs/>
                <w:szCs w:val="20"/>
              </w:rPr>
              <w:t xml:space="preserve">On Sunday of the Residency Weekend, you completed the Mock Counseling Session </w:t>
            </w:r>
            <w:r w:rsidR="008D6189">
              <w:rPr>
                <w:rFonts w:cs="Arial"/>
                <w:bCs/>
                <w:szCs w:val="20"/>
              </w:rPr>
              <w:t>Recording</w:t>
            </w:r>
            <w:r w:rsidR="008D6189" w:rsidRPr="00C54880">
              <w:rPr>
                <w:rFonts w:cs="Arial"/>
                <w:bCs/>
                <w:szCs w:val="20"/>
              </w:rPr>
              <w:t xml:space="preserve"> </w:t>
            </w:r>
            <w:r w:rsidRPr="00C54880">
              <w:rPr>
                <w:rFonts w:cs="Arial"/>
                <w:bCs/>
                <w:szCs w:val="20"/>
              </w:rPr>
              <w:t xml:space="preserve">2 and received feedback from your instructor, small group, and classmates.    </w:t>
            </w:r>
          </w:p>
          <w:p w14:paraId="60B072BA" w14:textId="77777777" w:rsidR="0090032F" w:rsidRPr="00C54880" w:rsidRDefault="0090032F" w:rsidP="0090032F">
            <w:pPr>
              <w:tabs>
                <w:tab w:val="left" w:pos="2329"/>
              </w:tabs>
              <w:rPr>
                <w:rFonts w:cs="Arial"/>
                <w:bCs/>
                <w:szCs w:val="20"/>
              </w:rPr>
            </w:pPr>
          </w:p>
          <w:p w14:paraId="6C2E2ECC" w14:textId="26CE0F6B" w:rsidR="0090032F" w:rsidRPr="00C54880" w:rsidRDefault="0090032F" w:rsidP="0090032F">
            <w:pPr>
              <w:tabs>
                <w:tab w:val="left" w:pos="2329"/>
              </w:tabs>
              <w:rPr>
                <w:rFonts w:cs="Arial"/>
                <w:bCs/>
                <w:szCs w:val="20"/>
              </w:rPr>
            </w:pPr>
            <w:r w:rsidRPr="00C54880">
              <w:rPr>
                <w:rFonts w:cs="Arial"/>
                <w:b/>
                <w:bCs/>
                <w:szCs w:val="20"/>
              </w:rPr>
              <w:t xml:space="preserve">Write </w:t>
            </w:r>
            <w:r w:rsidRPr="00C54880">
              <w:rPr>
                <w:rFonts w:cs="Arial"/>
                <w:bCs/>
                <w:szCs w:val="20"/>
              </w:rPr>
              <w:t xml:space="preserve">a </w:t>
            </w:r>
            <w:r w:rsidR="00EA58AE" w:rsidRPr="00C54880">
              <w:rPr>
                <w:rFonts w:cs="Arial"/>
                <w:bCs/>
                <w:szCs w:val="20"/>
              </w:rPr>
              <w:t>1</w:t>
            </w:r>
            <w:r w:rsidR="008D6189">
              <w:rPr>
                <w:rFonts w:cs="Arial"/>
                <w:bCs/>
                <w:szCs w:val="20"/>
              </w:rPr>
              <w:t>,</w:t>
            </w:r>
            <w:r w:rsidR="00EA58AE" w:rsidRPr="00C54880">
              <w:rPr>
                <w:rFonts w:cs="Arial"/>
                <w:bCs/>
                <w:szCs w:val="20"/>
              </w:rPr>
              <w:t xml:space="preserve">400- to </w:t>
            </w:r>
            <w:r w:rsidR="003B3090" w:rsidRPr="00C54880">
              <w:rPr>
                <w:rFonts w:cs="Arial"/>
                <w:bCs/>
                <w:szCs w:val="20"/>
              </w:rPr>
              <w:t>1</w:t>
            </w:r>
            <w:r w:rsidR="008D6189">
              <w:rPr>
                <w:rFonts w:cs="Arial"/>
                <w:bCs/>
                <w:szCs w:val="20"/>
              </w:rPr>
              <w:t>,</w:t>
            </w:r>
            <w:r w:rsidR="003B3090" w:rsidRPr="00C54880">
              <w:rPr>
                <w:rFonts w:cs="Arial"/>
                <w:bCs/>
                <w:szCs w:val="20"/>
              </w:rPr>
              <w:t>750-word</w:t>
            </w:r>
            <w:r w:rsidRPr="00C54880">
              <w:rPr>
                <w:rFonts w:cs="Arial"/>
                <w:bCs/>
                <w:szCs w:val="20"/>
              </w:rPr>
              <w:t xml:space="preserve"> reflection paper on the following:</w:t>
            </w:r>
          </w:p>
          <w:p w14:paraId="36656CA4" w14:textId="77777777" w:rsidR="00C648A9" w:rsidRPr="00C54880" w:rsidRDefault="00C648A9" w:rsidP="0090032F">
            <w:pPr>
              <w:tabs>
                <w:tab w:val="left" w:pos="2329"/>
              </w:tabs>
              <w:rPr>
                <w:rFonts w:cs="Arial"/>
                <w:bCs/>
                <w:szCs w:val="20"/>
              </w:rPr>
            </w:pPr>
          </w:p>
          <w:p w14:paraId="42C63129" w14:textId="02FA99AA" w:rsidR="0090032F" w:rsidRPr="00C54880" w:rsidRDefault="0090032F" w:rsidP="00AD1DA8">
            <w:pPr>
              <w:pStyle w:val="ListParagraph"/>
              <w:numPr>
                <w:ilvl w:val="0"/>
                <w:numId w:val="13"/>
              </w:numPr>
              <w:tabs>
                <w:tab w:val="left" w:pos="2329"/>
              </w:tabs>
              <w:ind w:left="337"/>
              <w:rPr>
                <w:rFonts w:cs="Arial"/>
                <w:bCs/>
                <w:szCs w:val="20"/>
              </w:rPr>
            </w:pPr>
            <w:r w:rsidRPr="00C54880">
              <w:rPr>
                <w:rFonts w:cs="Arial"/>
                <w:bCs/>
                <w:szCs w:val="20"/>
              </w:rPr>
              <w:t>Your overall experience of the Residency Weekend, including what you learned, what you valued, what worked</w:t>
            </w:r>
            <w:r w:rsidR="008D6189">
              <w:rPr>
                <w:rFonts w:cs="Arial"/>
                <w:bCs/>
                <w:szCs w:val="20"/>
              </w:rPr>
              <w:t xml:space="preserve"> and </w:t>
            </w:r>
            <w:r w:rsidRPr="00C54880">
              <w:rPr>
                <w:rFonts w:cs="Arial"/>
                <w:bCs/>
                <w:szCs w:val="20"/>
              </w:rPr>
              <w:t>did</w:t>
            </w:r>
            <w:r w:rsidR="008D6189">
              <w:rPr>
                <w:rFonts w:cs="Arial"/>
                <w:bCs/>
                <w:szCs w:val="20"/>
              </w:rPr>
              <w:t xml:space="preserve"> </w:t>
            </w:r>
            <w:r w:rsidRPr="00C54880">
              <w:rPr>
                <w:rFonts w:cs="Arial"/>
                <w:bCs/>
                <w:szCs w:val="20"/>
              </w:rPr>
              <w:t>n</w:t>
            </w:r>
            <w:r w:rsidR="008D6189">
              <w:rPr>
                <w:rFonts w:cs="Arial"/>
                <w:bCs/>
                <w:szCs w:val="20"/>
              </w:rPr>
              <w:t>o</w:t>
            </w:r>
            <w:r w:rsidRPr="00C54880">
              <w:rPr>
                <w:rFonts w:cs="Arial"/>
                <w:bCs/>
                <w:szCs w:val="20"/>
              </w:rPr>
              <w:t>t work, what questions you may still have, and any other valuable reflections worth sharing</w:t>
            </w:r>
          </w:p>
          <w:p w14:paraId="4858BED9" w14:textId="0C52363D" w:rsidR="0090032F" w:rsidRPr="00C54880" w:rsidRDefault="0090032F" w:rsidP="00AD1DA8">
            <w:pPr>
              <w:pStyle w:val="ListParagraph"/>
              <w:numPr>
                <w:ilvl w:val="0"/>
                <w:numId w:val="13"/>
              </w:numPr>
              <w:tabs>
                <w:tab w:val="left" w:pos="2329"/>
              </w:tabs>
              <w:ind w:left="337"/>
              <w:rPr>
                <w:rFonts w:cs="Arial"/>
                <w:bCs/>
                <w:szCs w:val="20"/>
              </w:rPr>
            </w:pPr>
            <w:r w:rsidRPr="00C54880">
              <w:rPr>
                <w:rFonts w:cs="Arial"/>
                <w:bCs/>
                <w:szCs w:val="20"/>
              </w:rPr>
              <w:t xml:space="preserve">A summary of the feedback you received from all sources about your counseling skills, strengths, and areas </w:t>
            </w:r>
            <w:r w:rsidR="008D6189">
              <w:rPr>
                <w:rFonts w:cs="Arial"/>
                <w:bCs/>
                <w:szCs w:val="20"/>
              </w:rPr>
              <w:t xml:space="preserve">in which </w:t>
            </w:r>
            <w:r w:rsidRPr="00C54880">
              <w:rPr>
                <w:rFonts w:cs="Arial"/>
                <w:bCs/>
                <w:szCs w:val="20"/>
              </w:rPr>
              <w:t xml:space="preserve">to continue growing </w:t>
            </w:r>
          </w:p>
          <w:p w14:paraId="0F9E5337" w14:textId="7B2F3828" w:rsidR="0090032F" w:rsidRPr="00C54880" w:rsidRDefault="0090032F" w:rsidP="00AD1DA8">
            <w:pPr>
              <w:pStyle w:val="ListParagraph"/>
              <w:numPr>
                <w:ilvl w:val="0"/>
                <w:numId w:val="13"/>
              </w:numPr>
              <w:tabs>
                <w:tab w:val="left" w:pos="2329"/>
              </w:tabs>
              <w:ind w:left="337"/>
              <w:rPr>
                <w:rFonts w:cs="Arial"/>
                <w:bCs/>
                <w:szCs w:val="20"/>
              </w:rPr>
            </w:pPr>
            <w:r w:rsidRPr="00C54880">
              <w:rPr>
                <w:rFonts w:cs="Arial"/>
                <w:bCs/>
                <w:szCs w:val="20"/>
              </w:rPr>
              <w:t xml:space="preserve">Each skill </w:t>
            </w:r>
            <w:r w:rsidR="008D6189">
              <w:rPr>
                <w:rFonts w:cs="Arial"/>
                <w:bCs/>
                <w:szCs w:val="20"/>
              </w:rPr>
              <w:t>you</w:t>
            </w:r>
            <w:r w:rsidR="008D6189" w:rsidRPr="00C54880">
              <w:rPr>
                <w:rFonts w:cs="Arial"/>
                <w:bCs/>
                <w:szCs w:val="20"/>
              </w:rPr>
              <w:t xml:space="preserve"> </w:t>
            </w:r>
            <w:r w:rsidRPr="00C54880">
              <w:rPr>
                <w:rFonts w:cs="Arial"/>
                <w:bCs/>
                <w:szCs w:val="20"/>
              </w:rPr>
              <w:t xml:space="preserve">have learned so far in the course (including </w:t>
            </w:r>
            <w:r w:rsidR="008D6189">
              <w:rPr>
                <w:rFonts w:cs="Arial"/>
                <w:bCs/>
                <w:szCs w:val="20"/>
              </w:rPr>
              <w:t>W</w:t>
            </w:r>
            <w:r w:rsidRPr="00C54880">
              <w:rPr>
                <w:rFonts w:cs="Arial"/>
                <w:bCs/>
                <w:szCs w:val="20"/>
              </w:rPr>
              <w:t>eek 4) and your personal assessment of your skill level and comfort using each in mock counseling sessions</w:t>
            </w:r>
          </w:p>
          <w:p w14:paraId="47EB2A4A" w14:textId="07B0E060" w:rsidR="0090032F" w:rsidRPr="00C54880" w:rsidRDefault="0090032F" w:rsidP="00AD1DA8">
            <w:pPr>
              <w:pStyle w:val="ListParagraph"/>
              <w:numPr>
                <w:ilvl w:val="0"/>
                <w:numId w:val="13"/>
              </w:numPr>
              <w:tabs>
                <w:tab w:val="left" w:pos="2329"/>
              </w:tabs>
              <w:ind w:left="337"/>
              <w:rPr>
                <w:rFonts w:cs="Arial"/>
                <w:bCs/>
                <w:szCs w:val="20"/>
              </w:rPr>
            </w:pPr>
            <w:r w:rsidRPr="00C54880">
              <w:rPr>
                <w:rFonts w:cs="Arial"/>
                <w:bCs/>
                <w:szCs w:val="20"/>
              </w:rPr>
              <w:t>Your measurable plan for continued success, growth</w:t>
            </w:r>
            <w:r w:rsidR="008D6189">
              <w:rPr>
                <w:rFonts w:cs="Arial"/>
                <w:bCs/>
                <w:szCs w:val="20"/>
              </w:rPr>
              <w:t>,</w:t>
            </w:r>
            <w:r w:rsidRPr="00C54880">
              <w:rPr>
                <w:rFonts w:cs="Arial"/>
                <w:bCs/>
                <w:szCs w:val="20"/>
              </w:rPr>
              <w:t xml:space="preserve"> or improvement (how will you measure your outcomes should be included)</w:t>
            </w:r>
          </w:p>
          <w:p w14:paraId="3DEBE20A" w14:textId="77777777" w:rsidR="00410E86" w:rsidRPr="00C54880" w:rsidRDefault="00410E86" w:rsidP="00410E86">
            <w:pPr>
              <w:pStyle w:val="ListParagraph"/>
              <w:tabs>
                <w:tab w:val="left" w:pos="2329"/>
              </w:tabs>
              <w:rPr>
                <w:rFonts w:cs="Arial"/>
                <w:bCs/>
                <w:szCs w:val="20"/>
              </w:rPr>
            </w:pPr>
          </w:p>
          <w:p w14:paraId="337B6E8F" w14:textId="68800406" w:rsidR="0090032F" w:rsidRPr="00C54880" w:rsidRDefault="00410E86" w:rsidP="0090032F">
            <w:pPr>
              <w:pStyle w:val="AssignmentsLevel1"/>
            </w:pPr>
            <w:r w:rsidRPr="00C54880">
              <w:rPr>
                <w:b/>
                <w:bCs/>
              </w:rPr>
              <w:t xml:space="preserve">Submit </w:t>
            </w:r>
            <w:r w:rsidRPr="00C54880">
              <w:rPr>
                <w:bCs/>
              </w:rPr>
              <w:t xml:space="preserve">your course reflection </w:t>
            </w:r>
            <w:r w:rsidR="00D20806">
              <w:t>by 11:59 PM</w:t>
            </w:r>
            <w:r w:rsidRPr="00C54880">
              <w:t xml:space="preserve"> (Eastern time) on Sunday.</w:t>
            </w:r>
          </w:p>
        </w:tc>
        <w:tc>
          <w:tcPr>
            <w:tcW w:w="1440" w:type="dxa"/>
          </w:tcPr>
          <w:p w14:paraId="214D388C" w14:textId="714092A7" w:rsidR="0090032F" w:rsidRPr="00C54880" w:rsidRDefault="0090032F" w:rsidP="0090032F">
            <w:pPr>
              <w:tabs>
                <w:tab w:val="left" w:pos="2329"/>
              </w:tabs>
              <w:rPr>
                <w:rFonts w:cs="Arial"/>
                <w:szCs w:val="20"/>
              </w:rPr>
            </w:pPr>
            <w:r w:rsidRPr="00C54880">
              <w:rPr>
                <w:rFonts w:cs="Arial"/>
                <w:szCs w:val="20"/>
              </w:rPr>
              <w:t>4.2</w:t>
            </w:r>
          </w:p>
        </w:tc>
        <w:tc>
          <w:tcPr>
            <w:tcW w:w="1440" w:type="dxa"/>
          </w:tcPr>
          <w:p w14:paraId="2A7F091C" w14:textId="6ECC3A7C" w:rsidR="0090032F" w:rsidRPr="00C54880" w:rsidRDefault="00C278E0" w:rsidP="0090032F">
            <w:pPr>
              <w:rPr>
                <w:rFonts w:cs="Arial"/>
                <w:szCs w:val="20"/>
              </w:rPr>
            </w:pPr>
            <w:r w:rsidRPr="00C54880">
              <w:rPr>
                <w:rFonts w:cs="Arial"/>
              </w:rPr>
              <w:t xml:space="preserve">Reflective </w:t>
            </w:r>
            <w:r w:rsidR="0090032F" w:rsidRPr="00C54880">
              <w:rPr>
                <w:rFonts w:cs="Arial"/>
              </w:rPr>
              <w:t xml:space="preserve">Assignment: one private post = </w:t>
            </w:r>
            <w:r w:rsidRPr="00C54880">
              <w:rPr>
                <w:rFonts w:cs="Arial"/>
                <w:b/>
              </w:rPr>
              <w:t>1</w:t>
            </w:r>
            <w:r w:rsidR="0090032F" w:rsidRPr="00C54880">
              <w:rPr>
                <w:rFonts w:cs="Arial"/>
                <w:b/>
              </w:rPr>
              <w:t xml:space="preserve"> hours</w:t>
            </w:r>
          </w:p>
        </w:tc>
      </w:tr>
      <w:tr w:rsidR="0090032F" w:rsidRPr="00C54880" w14:paraId="414F32AE" w14:textId="77777777" w:rsidTr="003A6AB3">
        <w:tc>
          <w:tcPr>
            <w:tcW w:w="10170" w:type="dxa"/>
            <w:gridSpan w:val="2"/>
            <w:tcMar>
              <w:top w:w="115" w:type="dxa"/>
              <w:left w:w="115" w:type="dxa"/>
              <w:bottom w:w="115" w:type="dxa"/>
              <w:right w:w="115" w:type="dxa"/>
            </w:tcMar>
          </w:tcPr>
          <w:p w14:paraId="029A8DA5" w14:textId="2D5623E0" w:rsidR="0090032F" w:rsidRPr="00C54880" w:rsidRDefault="0090032F" w:rsidP="0090032F">
            <w:pPr>
              <w:tabs>
                <w:tab w:val="left" w:pos="2329"/>
              </w:tabs>
              <w:rPr>
                <w:rFonts w:cs="Arial"/>
                <w:b/>
                <w:szCs w:val="20"/>
              </w:rPr>
            </w:pPr>
            <w:r w:rsidRPr="00C54880">
              <w:rPr>
                <w:rFonts w:cs="Arial"/>
                <w:b/>
                <w:szCs w:val="20"/>
              </w:rPr>
              <w:t>Research Paper Topic Submission</w:t>
            </w:r>
          </w:p>
          <w:p w14:paraId="608E4EF0" w14:textId="77777777" w:rsidR="0090032F" w:rsidRPr="00C54880" w:rsidRDefault="0090032F" w:rsidP="0090032F">
            <w:pPr>
              <w:tabs>
                <w:tab w:val="left" w:pos="2329"/>
              </w:tabs>
              <w:rPr>
                <w:rFonts w:cs="Arial"/>
                <w:szCs w:val="20"/>
                <w:u w:val="single"/>
              </w:rPr>
            </w:pPr>
          </w:p>
          <w:p w14:paraId="7B9CC782" w14:textId="754EBFE6" w:rsidR="0090032F" w:rsidRPr="00C54880" w:rsidRDefault="0090032F" w:rsidP="0090032F">
            <w:pPr>
              <w:rPr>
                <w:rFonts w:cs="Arial"/>
                <w:szCs w:val="20"/>
              </w:rPr>
            </w:pPr>
            <w:r w:rsidRPr="00C54880">
              <w:rPr>
                <w:rFonts w:cs="Arial"/>
                <w:b/>
                <w:szCs w:val="20"/>
              </w:rPr>
              <w:t>Review</w:t>
            </w:r>
            <w:r w:rsidRPr="00C54880">
              <w:rPr>
                <w:rFonts w:cs="Arial"/>
                <w:szCs w:val="20"/>
              </w:rPr>
              <w:t xml:space="preserve"> the </w:t>
            </w:r>
            <w:r w:rsidRPr="00EC140F">
              <w:rPr>
                <w:rFonts w:cs="Arial"/>
                <w:szCs w:val="20"/>
              </w:rPr>
              <w:t>Counseling Skills Research Paper Requirements</w:t>
            </w:r>
            <w:r w:rsidRPr="00C54880">
              <w:rPr>
                <w:rFonts w:cs="Arial"/>
                <w:szCs w:val="20"/>
              </w:rPr>
              <w:t xml:space="preserve"> document.</w:t>
            </w:r>
          </w:p>
          <w:p w14:paraId="38A2AB90" w14:textId="0FF70433" w:rsidR="00FF222A" w:rsidRPr="00375315" w:rsidRDefault="00FF222A" w:rsidP="00FF222A">
            <w:r w:rsidRPr="00375315">
              <w:rPr>
                <w:b/>
              </w:rPr>
              <w:t>Write</w:t>
            </w:r>
            <w:r w:rsidRPr="00375315">
              <w:t xml:space="preserve"> a draft identifying the </w:t>
            </w:r>
            <w:r w:rsidR="003A2AC1">
              <w:rPr>
                <w:rFonts w:cs="Arial"/>
                <w:szCs w:val="20"/>
              </w:rPr>
              <w:t>counseling skill</w:t>
            </w:r>
            <w:r w:rsidR="00340B7F">
              <w:rPr>
                <w:rFonts w:cs="Arial"/>
                <w:szCs w:val="20"/>
              </w:rPr>
              <w:t>s topic</w:t>
            </w:r>
            <w:r w:rsidRPr="00375315">
              <w:t xml:space="preserve"> you will use for this paper by addressing the following:</w:t>
            </w:r>
          </w:p>
          <w:p w14:paraId="539C88F4" w14:textId="77777777" w:rsidR="00FF222A" w:rsidRPr="00375315" w:rsidRDefault="00FF222A" w:rsidP="00FF222A"/>
          <w:p w14:paraId="03A7019F" w14:textId="43234AB5" w:rsidR="00FF222A" w:rsidRPr="000D58EA" w:rsidRDefault="00FF222A" w:rsidP="000D58EA">
            <w:pPr>
              <w:pStyle w:val="ListParagraph"/>
              <w:numPr>
                <w:ilvl w:val="0"/>
                <w:numId w:val="47"/>
              </w:numPr>
              <w:rPr>
                <w:iCs/>
                <w:color w:val="000000"/>
                <w:lang w:val="en"/>
              </w:rPr>
            </w:pPr>
            <w:r w:rsidRPr="00375315">
              <w:rPr>
                <w:iCs/>
                <w:color w:val="000000"/>
                <w:lang w:val="en"/>
              </w:rPr>
              <w:t xml:space="preserve">Identification of the </w:t>
            </w:r>
            <w:r w:rsidR="00340B7F">
              <w:rPr>
                <w:rFonts w:cs="Arial"/>
                <w:szCs w:val="20"/>
              </w:rPr>
              <w:t>counseling skills topic</w:t>
            </w:r>
            <w:r w:rsidRPr="00375315">
              <w:rPr>
                <w:iCs/>
                <w:color w:val="000000"/>
                <w:lang w:val="en"/>
              </w:rPr>
              <w:t xml:space="preserve"> through a concise statement of the situation or goal</w:t>
            </w:r>
          </w:p>
          <w:p w14:paraId="6954B354" w14:textId="6ED21D9C" w:rsidR="00E63333" w:rsidRPr="000D58EA" w:rsidRDefault="000D58EA" w:rsidP="0090032F">
            <w:pPr>
              <w:pStyle w:val="ListParagraph"/>
              <w:numPr>
                <w:ilvl w:val="0"/>
                <w:numId w:val="47"/>
              </w:numPr>
              <w:rPr>
                <w:iCs/>
                <w:color w:val="000000"/>
                <w:lang w:val="en"/>
              </w:rPr>
            </w:pPr>
            <w:r>
              <w:rPr>
                <w:iCs/>
                <w:color w:val="000000"/>
                <w:lang w:val="en"/>
              </w:rPr>
              <w:t>Rationale</w:t>
            </w:r>
            <w:r w:rsidR="00FF222A" w:rsidRPr="00375315">
              <w:rPr>
                <w:iCs/>
                <w:color w:val="000000"/>
                <w:lang w:val="en"/>
              </w:rPr>
              <w:t xml:space="preserve"> for </w:t>
            </w:r>
            <w:r>
              <w:rPr>
                <w:iCs/>
                <w:color w:val="000000"/>
                <w:lang w:val="en"/>
              </w:rPr>
              <w:t>studying this skill</w:t>
            </w:r>
          </w:p>
          <w:p w14:paraId="3121ABCF" w14:textId="213B1CD1" w:rsidR="00E63333" w:rsidRDefault="00E63333" w:rsidP="0090032F">
            <w:pPr>
              <w:rPr>
                <w:rFonts w:cs="Arial"/>
                <w:b/>
                <w:szCs w:val="20"/>
              </w:rPr>
            </w:pPr>
          </w:p>
          <w:p w14:paraId="1F5D7012" w14:textId="3EC66399" w:rsidR="0090032F" w:rsidRPr="00C54880" w:rsidRDefault="0090032F" w:rsidP="0090032F">
            <w:pPr>
              <w:rPr>
                <w:rFonts w:cs="Arial"/>
                <w:szCs w:val="20"/>
              </w:rPr>
            </w:pPr>
            <w:r w:rsidRPr="00C54880">
              <w:rPr>
                <w:rFonts w:cs="Arial"/>
                <w:b/>
                <w:szCs w:val="20"/>
              </w:rPr>
              <w:t>Submit</w:t>
            </w:r>
            <w:r w:rsidRPr="00C54880">
              <w:rPr>
                <w:rFonts w:cs="Arial"/>
                <w:szCs w:val="20"/>
              </w:rPr>
              <w:t xml:space="preserve"> your </w:t>
            </w:r>
            <w:r w:rsidR="002D2C7D">
              <w:rPr>
                <w:rFonts w:cs="Arial"/>
                <w:szCs w:val="20"/>
              </w:rPr>
              <w:t>draft</w:t>
            </w:r>
            <w:r w:rsidRPr="00C54880">
              <w:rPr>
                <w:rFonts w:cs="Arial"/>
                <w:szCs w:val="20"/>
              </w:rPr>
              <w:t xml:space="preserve"> for instructor approval by </w:t>
            </w:r>
            <w:r w:rsidR="00D20806">
              <w:rPr>
                <w:rFonts w:cs="Arial"/>
              </w:rPr>
              <w:t xml:space="preserve">11:59 </w:t>
            </w:r>
            <w:r w:rsidR="00D20806">
              <w:t>PM</w:t>
            </w:r>
            <w:r w:rsidR="00FF222A">
              <w:rPr>
                <w:rFonts w:cs="Arial"/>
              </w:rPr>
              <w:t xml:space="preserve"> (E</w:t>
            </w:r>
            <w:r w:rsidRPr="00C54880">
              <w:rPr>
                <w:rFonts w:cs="Arial"/>
              </w:rPr>
              <w:t xml:space="preserve">astern time) on </w:t>
            </w:r>
            <w:r w:rsidR="009C37E4">
              <w:rPr>
                <w:rFonts w:cs="Arial"/>
              </w:rPr>
              <w:t>Wedne</w:t>
            </w:r>
            <w:r w:rsidRPr="00C54880">
              <w:rPr>
                <w:rFonts w:cs="Arial"/>
              </w:rPr>
              <w:t>sday.</w:t>
            </w:r>
          </w:p>
        </w:tc>
        <w:tc>
          <w:tcPr>
            <w:tcW w:w="1440" w:type="dxa"/>
            <w:tcBorders>
              <w:bottom w:val="single" w:sz="4" w:space="0" w:color="000000" w:themeColor="text1"/>
            </w:tcBorders>
          </w:tcPr>
          <w:p w14:paraId="5EA128BF" w14:textId="2CF9AE54" w:rsidR="0090032F" w:rsidRPr="00C54880" w:rsidRDefault="0090032F" w:rsidP="0090032F">
            <w:pPr>
              <w:tabs>
                <w:tab w:val="left" w:pos="2329"/>
              </w:tabs>
              <w:rPr>
                <w:rFonts w:cs="Arial"/>
                <w:szCs w:val="20"/>
              </w:rPr>
            </w:pPr>
            <w:r w:rsidRPr="00C54880">
              <w:rPr>
                <w:rFonts w:cs="Arial"/>
                <w:szCs w:val="20"/>
              </w:rPr>
              <w:t>4.3</w:t>
            </w:r>
          </w:p>
        </w:tc>
        <w:tc>
          <w:tcPr>
            <w:tcW w:w="1440" w:type="dxa"/>
            <w:tcBorders>
              <w:bottom w:val="single" w:sz="4" w:space="0" w:color="000000" w:themeColor="text1"/>
            </w:tcBorders>
          </w:tcPr>
          <w:p w14:paraId="7923A5C0" w14:textId="77777777" w:rsidR="00F25D48" w:rsidRPr="00C54880" w:rsidRDefault="00F9425C" w:rsidP="0090032F">
            <w:pPr>
              <w:tabs>
                <w:tab w:val="left" w:pos="2329"/>
              </w:tabs>
              <w:rPr>
                <w:rFonts w:cs="Arial"/>
                <w:szCs w:val="20"/>
              </w:rPr>
            </w:pPr>
            <w:r w:rsidRPr="00C54880">
              <w:rPr>
                <w:rFonts w:cs="Arial"/>
                <w:szCs w:val="20"/>
              </w:rPr>
              <w:t xml:space="preserve">Library research /Guided Project = </w:t>
            </w:r>
            <w:r w:rsidRPr="00C54880">
              <w:rPr>
                <w:rFonts w:cs="Arial"/>
                <w:b/>
                <w:szCs w:val="20"/>
              </w:rPr>
              <w:t>1 hour</w:t>
            </w:r>
            <w:r w:rsidRPr="00C54880">
              <w:rPr>
                <w:rFonts w:cs="Arial"/>
                <w:szCs w:val="20"/>
              </w:rPr>
              <w:t xml:space="preserve"> </w:t>
            </w:r>
          </w:p>
          <w:p w14:paraId="31F1486D" w14:textId="77777777" w:rsidR="00F25D48" w:rsidRPr="00C54880" w:rsidRDefault="00F25D48" w:rsidP="0090032F">
            <w:pPr>
              <w:tabs>
                <w:tab w:val="left" w:pos="2329"/>
              </w:tabs>
              <w:rPr>
                <w:rFonts w:cs="Arial"/>
                <w:szCs w:val="20"/>
              </w:rPr>
            </w:pPr>
          </w:p>
          <w:p w14:paraId="67A508CB" w14:textId="679A9FCC" w:rsidR="0090032F" w:rsidRPr="00C54880" w:rsidRDefault="0090032F" w:rsidP="0090032F">
            <w:pPr>
              <w:tabs>
                <w:tab w:val="left" w:pos="2329"/>
              </w:tabs>
              <w:rPr>
                <w:rFonts w:cs="Arial"/>
                <w:szCs w:val="20"/>
              </w:rPr>
            </w:pPr>
            <w:r w:rsidRPr="00C54880">
              <w:rPr>
                <w:rFonts w:cs="Arial"/>
                <w:szCs w:val="20"/>
              </w:rPr>
              <w:t xml:space="preserve">Research Topic submission = </w:t>
            </w:r>
            <w:r w:rsidR="00483990" w:rsidRPr="00C54880">
              <w:rPr>
                <w:rFonts w:cs="Arial"/>
                <w:b/>
                <w:szCs w:val="20"/>
              </w:rPr>
              <w:t>.</w:t>
            </w:r>
            <w:r w:rsidRPr="00C54880">
              <w:rPr>
                <w:rFonts w:cs="Arial"/>
                <w:b/>
                <w:szCs w:val="20"/>
              </w:rPr>
              <w:t>5 hours</w:t>
            </w:r>
          </w:p>
        </w:tc>
      </w:tr>
      <w:tr w:rsidR="0090032F" w:rsidRPr="00C54880" w14:paraId="240E4C5C" w14:textId="77777777" w:rsidTr="003A6A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90032F" w:rsidRPr="00C54880" w:rsidRDefault="0090032F" w:rsidP="0090032F">
            <w:pPr>
              <w:tabs>
                <w:tab w:val="left" w:pos="2329"/>
              </w:tabs>
              <w:rPr>
                <w:rFonts w:cs="Arial"/>
                <w:b/>
                <w:szCs w:val="20"/>
              </w:rPr>
            </w:pPr>
            <w:r w:rsidRPr="00C54880">
              <w:rPr>
                <w:rFonts w:cs="Arial"/>
                <w:b/>
                <w:szCs w:val="20"/>
              </w:rPr>
              <w:t>Total</w:t>
            </w:r>
          </w:p>
        </w:tc>
        <w:tc>
          <w:tcPr>
            <w:tcW w:w="8730" w:type="dxa"/>
            <w:tcBorders>
              <w:left w:val="nil"/>
              <w:bottom w:val="single" w:sz="4" w:space="0" w:color="000000" w:themeColor="text1"/>
              <w:right w:val="single" w:sz="4" w:space="0" w:color="000000" w:themeColor="text1"/>
            </w:tcBorders>
            <w:shd w:val="clear" w:color="auto" w:fill="E6E6E6"/>
            <w:tcMar>
              <w:top w:w="115" w:type="dxa"/>
              <w:left w:w="115" w:type="dxa"/>
              <w:bottom w:w="115" w:type="dxa"/>
              <w:right w:w="115" w:type="dxa"/>
            </w:tcMar>
          </w:tcPr>
          <w:p w14:paraId="228522C9" w14:textId="77777777" w:rsidR="0090032F" w:rsidRPr="00C54880" w:rsidRDefault="0090032F" w:rsidP="0090032F">
            <w:pPr>
              <w:tabs>
                <w:tab w:val="left" w:pos="2329"/>
              </w:tabs>
              <w:rPr>
                <w:rFonts w:cs="Arial"/>
                <w:b/>
                <w:szCs w:val="20"/>
              </w:rPr>
            </w:pPr>
          </w:p>
        </w:tc>
        <w:tc>
          <w:tcPr>
            <w:tcW w:w="1440" w:type="dxa"/>
            <w:tcBorders>
              <w:left w:val="single" w:sz="4" w:space="0" w:color="000000" w:themeColor="text1"/>
              <w:bottom w:val="single" w:sz="4" w:space="0" w:color="000000" w:themeColor="text1"/>
              <w:right w:val="nil"/>
            </w:tcBorders>
            <w:shd w:val="clear" w:color="auto" w:fill="E6E6E6"/>
          </w:tcPr>
          <w:p w14:paraId="6894358F" w14:textId="025CEDC5" w:rsidR="0090032F" w:rsidRPr="00C54880" w:rsidRDefault="00483990" w:rsidP="0090032F">
            <w:pPr>
              <w:tabs>
                <w:tab w:val="left" w:pos="2329"/>
              </w:tabs>
              <w:rPr>
                <w:rFonts w:cs="Arial"/>
                <w:b/>
                <w:szCs w:val="20"/>
              </w:rPr>
            </w:pPr>
            <w:r w:rsidRPr="00C54880">
              <w:rPr>
                <w:rFonts w:cs="Arial"/>
                <w:b/>
                <w:szCs w:val="20"/>
              </w:rPr>
              <w:t>6</w:t>
            </w:r>
            <w:r w:rsidR="003A6AB3" w:rsidRPr="00C54880">
              <w:rPr>
                <w:rFonts w:cs="Arial"/>
                <w:b/>
                <w:szCs w:val="20"/>
              </w:rPr>
              <w:t xml:space="preserve"> hours</w:t>
            </w:r>
          </w:p>
        </w:tc>
        <w:tc>
          <w:tcPr>
            <w:tcW w:w="1440" w:type="dxa"/>
            <w:tcBorders>
              <w:left w:val="nil"/>
              <w:bottom w:val="single" w:sz="4" w:space="0" w:color="000000" w:themeColor="text1"/>
            </w:tcBorders>
            <w:shd w:val="clear" w:color="auto" w:fill="E6E6E6"/>
          </w:tcPr>
          <w:p w14:paraId="18D7A62A" w14:textId="5108E9EC" w:rsidR="0090032F" w:rsidRPr="00C54880" w:rsidRDefault="0090032F" w:rsidP="0090032F">
            <w:pPr>
              <w:tabs>
                <w:tab w:val="left" w:pos="2329"/>
              </w:tabs>
              <w:rPr>
                <w:rFonts w:cs="Arial"/>
                <w:b/>
                <w:szCs w:val="20"/>
              </w:rPr>
            </w:pPr>
          </w:p>
        </w:tc>
      </w:tr>
    </w:tbl>
    <w:p w14:paraId="6838D615" w14:textId="77777777" w:rsidR="00084C11" w:rsidRDefault="00084C11" w:rsidP="002F33E0">
      <w:pPr>
        <w:pStyle w:val="Heading1"/>
      </w:pPr>
    </w:p>
    <w:p w14:paraId="7EC54117" w14:textId="77777777" w:rsidR="002F33E0" w:rsidRDefault="002F33E0" w:rsidP="002F33E0">
      <w:pPr>
        <w:rPr>
          <w:b/>
          <w:szCs w:val="20"/>
          <w:u w:val="single"/>
        </w:rPr>
      </w:pPr>
    </w:p>
    <w:p w14:paraId="740502B4" w14:textId="77777777" w:rsidR="002F462E" w:rsidRDefault="002F462E" w:rsidP="00484A5A">
      <w:pPr>
        <w:widowControl w:val="0"/>
        <w:rPr>
          <w:rFonts w:cs="Arial"/>
        </w:rPr>
      </w:pPr>
    </w:p>
    <w:p w14:paraId="30805A89" w14:textId="5CC1C5FD" w:rsidR="000B0BA7" w:rsidRDefault="000B0BA7">
      <w:pPr>
        <w:rPr>
          <w:rFonts w:cs="Arial"/>
        </w:rPr>
      </w:pPr>
      <w:r>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54880"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5B2DAE89" w:rsidR="002C1641" w:rsidRPr="00C54880" w:rsidRDefault="002C1641" w:rsidP="008D4656">
            <w:pPr>
              <w:pStyle w:val="WeeklyTopicHeading1"/>
            </w:pPr>
            <w:bookmarkStart w:id="9" w:name="weekfive"/>
            <w:bookmarkStart w:id="10" w:name="_Toc358980898"/>
            <w:bookmarkEnd w:id="9"/>
            <w:r w:rsidRPr="00C54880">
              <w:lastRenderedPageBreak/>
              <w:t>Week Five</w:t>
            </w:r>
            <w:r w:rsidRPr="00C54880">
              <w:rPr>
                <w:szCs w:val="24"/>
              </w:rPr>
              <w:t xml:space="preserve">: </w:t>
            </w:r>
            <w:bookmarkEnd w:id="10"/>
            <w:r w:rsidR="006E62D6" w:rsidRPr="00C54880">
              <w:t>Micro Skills Application: Focusing and Confronting</w:t>
            </w:r>
          </w:p>
        </w:tc>
        <w:tc>
          <w:tcPr>
            <w:tcW w:w="1440" w:type="dxa"/>
            <w:tcBorders>
              <w:left w:val="nil"/>
              <w:bottom w:val="single" w:sz="4" w:space="0" w:color="000000" w:themeColor="text1"/>
              <w:right w:val="nil"/>
            </w:tcBorders>
            <w:shd w:val="clear" w:color="auto" w:fill="BF2C37"/>
          </w:tcPr>
          <w:p w14:paraId="048BA29C" w14:textId="77777777" w:rsidR="002C1641" w:rsidRPr="00C5488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C54880" w:rsidRDefault="002C1641" w:rsidP="00FD5474">
            <w:pPr>
              <w:tabs>
                <w:tab w:val="left" w:pos="0"/>
                <w:tab w:val="left" w:pos="3720"/>
              </w:tabs>
              <w:outlineLvl w:val="0"/>
              <w:rPr>
                <w:rFonts w:cs="Arial"/>
                <w:color w:val="FFFFFF"/>
                <w:sz w:val="28"/>
                <w:szCs w:val="28"/>
              </w:rPr>
            </w:pPr>
          </w:p>
        </w:tc>
      </w:tr>
      <w:tr w:rsidR="00BA4B7B" w:rsidRPr="00C54880" w14:paraId="72FFBD60" w14:textId="77777777" w:rsidTr="00A2032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C54880" w:rsidRDefault="00BA4B7B" w:rsidP="00FD5474">
            <w:pPr>
              <w:tabs>
                <w:tab w:val="left" w:pos="0"/>
                <w:tab w:val="left" w:pos="3720"/>
              </w:tabs>
              <w:outlineLvl w:val="0"/>
              <w:rPr>
                <w:rFonts w:cs="Arial"/>
                <w:b/>
                <w:i/>
                <w:szCs w:val="20"/>
              </w:rPr>
            </w:pPr>
            <w:r w:rsidRPr="00C5488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C54880" w:rsidRDefault="00BA4B7B" w:rsidP="00FD5474">
            <w:pPr>
              <w:tabs>
                <w:tab w:val="left" w:pos="0"/>
                <w:tab w:val="left" w:pos="3720"/>
              </w:tabs>
              <w:outlineLvl w:val="0"/>
              <w:rPr>
                <w:rFonts w:cs="Arial"/>
                <w:szCs w:val="20"/>
              </w:rPr>
            </w:pPr>
            <w:r w:rsidRPr="00C54880">
              <w:rPr>
                <w:rFonts w:cs="Arial"/>
                <w:b/>
                <w:i/>
                <w:szCs w:val="20"/>
              </w:rPr>
              <w:t>Alignment</w:t>
            </w:r>
          </w:p>
        </w:tc>
      </w:tr>
      <w:tr w:rsidR="00BA4B7B" w:rsidRPr="00C54880" w14:paraId="020F9533" w14:textId="77777777" w:rsidTr="00A2032C">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58110615" w14:textId="0C9AE706" w:rsidR="00BA4B7B" w:rsidRPr="00C54880" w:rsidRDefault="00033700" w:rsidP="00A435EC">
            <w:pPr>
              <w:pStyle w:val="ObjectiveBullet"/>
              <w:numPr>
                <w:ilvl w:val="1"/>
                <w:numId w:val="10"/>
              </w:numPr>
              <w:tabs>
                <w:tab w:val="clear" w:pos="0"/>
              </w:tabs>
            </w:pPr>
            <w:r w:rsidRPr="00C54880">
              <w:t>Explain the impact that</w:t>
            </w:r>
            <w:r w:rsidR="001D2359" w:rsidRPr="00C54880">
              <w:t xml:space="preserve"> discrepancies, incongruities, and conflicts</w:t>
            </w:r>
            <w:r w:rsidRPr="00C54880">
              <w:t xml:space="preserve"> have on </w:t>
            </w:r>
            <w:r w:rsidR="00A2032C" w:rsidRPr="00C54880">
              <w:t>wellbeing.</w:t>
            </w:r>
          </w:p>
        </w:tc>
        <w:tc>
          <w:tcPr>
            <w:tcW w:w="2880" w:type="dxa"/>
            <w:gridSpan w:val="2"/>
            <w:tcBorders>
              <w:left w:val="single" w:sz="4" w:space="0" w:color="000000" w:themeColor="text1"/>
              <w:bottom w:val="nil"/>
            </w:tcBorders>
          </w:tcPr>
          <w:p w14:paraId="2023375C" w14:textId="7A3C55A5" w:rsidR="00BA4B7B" w:rsidRPr="00C54880" w:rsidRDefault="00C1556E" w:rsidP="00FD5474">
            <w:pPr>
              <w:tabs>
                <w:tab w:val="left" w:pos="0"/>
                <w:tab w:val="left" w:pos="3720"/>
              </w:tabs>
              <w:outlineLvl w:val="0"/>
              <w:rPr>
                <w:rFonts w:cs="Arial"/>
                <w:szCs w:val="20"/>
              </w:rPr>
            </w:pPr>
            <w:r w:rsidRPr="00C54880">
              <w:rPr>
                <w:rFonts w:cs="Arial"/>
                <w:szCs w:val="20"/>
              </w:rPr>
              <w:t>CLO2</w:t>
            </w:r>
          </w:p>
        </w:tc>
      </w:tr>
      <w:tr w:rsidR="00BA4B7B" w:rsidRPr="00C54880" w14:paraId="74744858" w14:textId="77777777" w:rsidTr="008A58E9">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2B0E250C" w14:textId="304D2E28" w:rsidR="00D133C4" w:rsidRPr="00C54880" w:rsidRDefault="004A2EBC" w:rsidP="00DE1908">
            <w:pPr>
              <w:pStyle w:val="ObjectiveBullet"/>
              <w:numPr>
                <w:ilvl w:val="0"/>
                <w:numId w:val="29"/>
              </w:numPr>
            </w:pPr>
            <w:r w:rsidRPr="00C54880">
              <w:t xml:space="preserve">Assess </w:t>
            </w:r>
            <w:r w:rsidR="00680D3F" w:rsidRPr="00C54880">
              <w:t>the role that</w:t>
            </w:r>
            <w:r w:rsidR="0035349D" w:rsidRPr="00C54880">
              <w:t xml:space="preserve"> your cultural identity</w:t>
            </w:r>
            <w:r w:rsidR="00680D3F" w:rsidRPr="00C54880">
              <w:t xml:space="preserve"> development plays in becoming a better counselor</w:t>
            </w:r>
            <w:r w:rsidR="00EA2D8D">
              <w:t xml:space="preserve"> or </w:t>
            </w:r>
            <w:r w:rsidR="00680D3F" w:rsidRPr="00C54880">
              <w:t>therapist</w:t>
            </w:r>
            <w:r w:rsidR="005C4DEA">
              <w:t>.</w:t>
            </w:r>
          </w:p>
        </w:tc>
        <w:tc>
          <w:tcPr>
            <w:tcW w:w="2880" w:type="dxa"/>
            <w:gridSpan w:val="2"/>
            <w:tcBorders>
              <w:top w:val="nil"/>
              <w:left w:val="single" w:sz="4" w:space="0" w:color="000000" w:themeColor="text1"/>
              <w:bottom w:val="nil"/>
            </w:tcBorders>
          </w:tcPr>
          <w:p w14:paraId="58B009C9" w14:textId="1FBEADD3" w:rsidR="004D283D" w:rsidRPr="00C54880" w:rsidRDefault="00C1556E" w:rsidP="00C1556E">
            <w:pPr>
              <w:tabs>
                <w:tab w:val="left" w:pos="0"/>
                <w:tab w:val="left" w:pos="3720"/>
              </w:tabs>
              <w:outlineLvl w:val="0"/>
              <w:rPr>
                <w:rFonts w:cs="Arial"/>
                <w:szCs w:val="20"/>
              </w:rPr>
            </w:pPr>
            <w:r w:rsidRPr="00C54880">
              <w:rPr>
                <w:rFonts w:cs="Arial"/>
                <w:szCs w:val="20"/>
              </w:rPr>
              <w:t>CLO2</w:t>
            </w:r>
          </w:p>
        </w:tc>
      </w:tr>
      <w:tr w:rsidR="008A58E9" w:rsidRPr="00C54880" w14:paraId="4AAEE155" w14:textId="77777777" w:rsidTr="008A58E9">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20FDBF8F" w14:textId="160DCB6D" w:rsidR="008A58E9" w:rsidRPr="00C54880" w:rsidRDefault="00A92795" w:rsidP="00DE1908">
            <w:pPr>
              <w:pStyle w:val="ObjectiveBullet"/>
              <w:numPr>
                <w:ilvl w:val="0"/>
                <w:numId w:val="29"/>
              </w:numPr>
            </w:pPr>
            <w:r>
              <w:t>A</w:t>
            </w:r>
            <w:r w:rsidR="008A58E9" w:rsidRPr="00C54880">
              <w:t xml:space="preserve">pply the micro skills of </w:t>
            </w:r>
            <w:r w:rsidR="00EA2D8D">
              <w:t>f</w:t>
            </w:r>
            <w:r w:rsidR="008A58E9" w:rsidRPr="00C54880">
              <w:t xml:space="preserve">ocusing and </w:t>
            </w:r>
            <w:r w:rsidR="00EA2D8D">
              <w:t>c</w:t>
            </w:r>
            <w:r w:rsidR="008A58E9" w:rsidRPr="00C54880">
              <w:t>onfronting.</w:t>
            </w:r>
          </w:p>
        </w:tc>
        <w:tc>
          <w:tcPr>
            <w:tcW w:w="2880" w:type="dxa"/>
            <w:gridSpan w:val="2"/>
            <w:tcBorders>
              <w:top w:val="nil"/>
              <w:left w:val="single" w:sz="4" w:space="0" w:color="000000" w:themeColor="text1"/>
              <w:bottom w:val="nil"/>
            </w:tcBorders>
          </w:tcPr>
          <w:p w14:paraId="41AAA5FE" w14:textId="67D8303B" w:rsidR="008A58E9" w:rsidRPr="00C54880" w:rsidRDefault="00792186" w:rsidP="0089555E">
            <w:pPr>
              <w:tabs>
                <w:tab w:val="left" w:pos="0"/>
                <w:tab w:val="left" w:pos="3720"/>
              </w:tabs>
              <w:outlineLvl w:val="0"/>
              <w:rPr>
                <w:rFonts w:cs="Arial"/>
                <w:szCs w:val="20"/>
              </w:rPr>
            </w:pPr>
            <w:r w:rsidRPr="00C54880">
              <w:rPr>
                <w:rFonts w:cs="Arial"/>
                <w:szCs w:val="20"/>
              </w:rPr>
              <w:t>CLO3, CLO4</w:t>
            </w:r>
          </w:p>
        </w:tc>
      </w:tr>
      <w:tr w:rsidR="008A58E9" w:rsidRPr="00C54880" w14:paraId="6D6B2BFE" w14:textId="77777777" w:rsidTr="008A58E9">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32074E79" w14:textId="517B732F" w:rsidR="008A58E9" w:rsidRPr="00C54880" w:rsidRDefault="008A58E9" w:rsidP="00DE1908">
            <w:pPr>
              <w:pStyle w:val="ObjectiveBullet"/>
              <w:numPr>
                <w:ilvl w:val="0"/>
                <w:numId w:val="29"/>
              </w:numPr>
            </w:pPr>
            <w:r w:rsidRPr="00C54880">
              <w:t>Self-assess the integration of the intentional interviewing skills in mock counseling sessions.</w:t>
            </w:r>
          </w:p>
        </w:tc>
        <w:tc>
          <w:tcPr>
            <w:tcW w:w="2880" w:type="dxa"/>
            <w:gridSpan w:val="2"/>
            <w:tcBorders>
              <w:top w:val="nil"/>
              <w:left w:val="single" w:sz="4" w:space="0" w:color="000000" w:themeColor="text1"/>
              <w:bottom w:val="nil"/>
            </w:tcBorders>
          </w:tcPr>
          <w:p w14:paraId="5D5A5491" w14:textId="03D7096B" w:rsidR="008A58E9" w:rsidRPr="00C54880" w:rsidRDefault="00792186" w:rsidP="0089555E">
            <w:pPr>
              <w:tabs>
                <w:tab w:val="left" w:pos="0"/>
                <w:tab w:val="left" w:pos="3720"/>
              </w:tabs>
              <w:outlineLvl w:val="0"/>
              <w:rPr>
                <w:rFonts w:cs="Arial"/>
                <w:szCs w:val="20"/>
              </w:rPr>
            </w:pPr>
            <w:r w:rsidRPr="00C54880">
              <w:rPr>
                <w:rFonts w:cs="Arial"/>
                <w:szCs w:val="20"/>
              </w:rPr>
              <w:t>CLO2</w:t>
            </w:r>
          </w:p>
        </w:tc>
      </w:tr>
      <w:tr w:rsidR="00557340" w:rsidRPr="00C54880"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C54880" w:rsidRDefault="00557340" w:rsidP="002522B3">
            <w:pPr>
              <w:tabs>
                <w:tab w:val="left" w:pos="0"/>
                <w:tab w:val="left" w:pos="3720"/>
              </w:tabs>
              <w:outlineLvl w:val="0"/>
              <w:rPr>
                <w:rFonts w:cs="Arial"/>
                <w:i/>
                <w:szCs w:val="20"/>
              </w:rPr>
            </w:pPr>
            <w:r w:rsidRPr="00C54880">
              <w:rPr>
                <w:rFonts w:cs="Arial"/>
                <w:b/>
                <w:i/>
                <w:sz w:val="22"/>
                <w:szCs w:val="20"/>
              </w:rPr>
              <w:t>Resources, Activities, and Preparation</w:t>
            </w:r>
          </w:p>
          <w:p w14:paraId="6540F40F" w14:textId="3C965E74" w:rsidR="00557340" w:rsidRPr="00C54880" w:rsidRDefault="00DB4448" w:rsidP="002522B3">
            <w:pPr>
              <w:tabs>
                <w:tab w:val="left" w:pos="0"/>
                <w:tab w:val="left" w:pos="3720"/>
              </w:tabs>
              <w:outlineLvl w:val="0"/>
              <w:rPr>
                <w:rFonts w:cs="Arial"/>
                <w:b/>
                <w:i/>
                <w:szCs w:val="20"/>
              </w:rPr>
            </w:pPr>
            <w:r w:rsidRPr="00C54880">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C54880" w:rsidRDefault="00557340" w:rsidP="002522B3">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auto"/>
            </w:tcBorders>
            <w:shd w:val="clear" w:color="auto" w:fill="D8D9DA"/>
          </w:tcPr>
          <w:p w14:paraId="3278377D" w14:textId="77777777" w:rsidR="00557340" w:rsidRPr="00C54880" w:rsidRDefault="00557340" w:rsidP="002522B3">
            <w:pPr>
              <w:tabs>
                <w:tab w:val="left" w:pos="0"/>
                <w:tab w:val="left" w:pos="3720"/>
              </w:tabs>
              <w:outlineLvl w:val="0"/>
              <w:rPr>
                <w:rFonts w:cs="Arial"/>
                <w:b/>
                <w:i/>
                <w:szCs w:val="20"/>
              </w:rPr>
            </w:pPr>
            <w:r w:rsidRPr="00C54880">
              <w:rPr>
                <w:rFonts w:cs="Arial"/>
                <w:b/>
                <w:i/>
                <w:szCs w:val="20"/>
              </w:rPr>
              <w:t>AIE</w:t>
            </w:r>
          </w:p>
        </w:tc>
      </w:tr>
      <w:tr w:rsidR="00557340" w:rsidRPr="00C54880"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5E6074" w14:textId="77777777" w:rsidR="00484A5A" w:rsidRPr="00C54880" w:rsidRDefault="00484A5A" w:rsidP="00484A5A">
            <w:pPr>
              <w:tabs>
                <w:tab w:val="left" w:pos="2329"/>
              </w:tabs>
              <w:rPr>
                <w:rFonts w:cs="Arial"/>
                <w:b/>
                <w:szCs w:val="20"/>
              </w:rPr>
            </w:pPr>
            <w:r w:rsidRPr="00C54880">
              <w:rPr>
                <w:rFonts w:cs="Arial"/>
                <w:b/>
                <w:szCs w:val="20"/>
              </w:rPr>
              <w:t>Readings</w:t>
            </w:r>
          </w:p>
          <w:p w14:paraId="48A716CF" w14:textId="77777777" w:rsidR="00484A5A" w:rsidRPr="00C54880" w:rsidRDefault="00484A5A" w:rsidP="00484A5A">
            <w:pPr>
              <w:tabs>
                <w:tab w:val="left" w:pos="2329"/>
              </w:tabs>
              <w:rPr>
                <w:rFonts w:cs="Arial"/>
                <w:b/>
                <w:szCs w:val="20"/>
              </w:rPr>
            </w:pPr>
          </w:p>
          <w:p w14:paraId="4D22E6C7" w14:textId="25445C3A" w:rsidR="00484A5A" w:rsidRDefault="00484A5A" w:rsidP="00484A5A">
            <w:pPr>
              <w:pStyle w:val="AssignmentsLevel1"/>
            </w:pPr>
            <w:r w:rsidRPr="00C54880">
              <w:rPr>
                <w:b/>
              </w:rPr>
              <w:t>Read</w:t>
            </w:r>
            <w:r w:rsidRPr="00C54880">
              <w:t xml:space="preserve"> the following:</w:t>
            </w:r>
          </w:p>
          <w:p w14:paraId="4A92E633" w14:textId="77777777" w:rsidR="00EA2D8D" w:rsidRPr="00C54880" w:rsidRDefault="00EA2D8D" w:rsidP="00484A5A">
            <w:pPr>
              <w:pStyle w:val="AssignmentsLevel1"/>
            </w:pPr>
          </w:p>
          <w:p w14:paraId="4EFC497E" w14:textId="34444043" w:rsidR="00484A5A" w:rsidRPr="00C54880" w:rsidRDefault="00EA2D8D" w:rsidP="00484A5A">
            <w:pPr>
              <w:pStyle w:val="AssignmentsLevel2"/>
            </w:pPr>
            <w:r>
              <w:t>Ch.</w:t>
            </w:r>
            <w:r w:rsidRPr="00C54880">
              <w:t xml:space="preserve"> </w:t>
            </w:r>
            <w:r w:rsidR="00484A5A" w:rsidRPr="00C54880">
              <w:t xml:space="preserve">9 &amp; 10 of </w:t>
            </w:r>
            <w:r w:rsidR="00B52D41" w:rsidRPr="00C54880">
              <w:rPr>
                <w:bCs/>
                <w:i/>
                <w:iCs/>
              </w:rPr>
              <w:t>Intentional Interviewing and C</w:t>
            </w:r>
            <w:r w:rsidR="00484A5A" w:rsidRPr="00C54880">
              <w:rPr>
                <w:bCs/>
                <w:i/>
                <w:iCs/>
              </w:rPr>
              <w:t>ounseling</w:t>
            </w:r>
          </w:p>
          <w:p w14:paraId="3F9C4183" w14:textId="77777777" w:rsidR="00484A5A" w:rsidRPr="00C54880" w:rsidRDefault="00484A5A" w:rsidP="00484A5A">
            <w:pPr>
              <w:pStyle w:val="AssignmentsLevel2"/>
              <w:numPr>
                <w:ilvl w:val="0"/>
                <w:numId w:val="0"/>
              </w:numPr>
              <w:ind w:left="360" w:hanging="360"/>
            </w:pPr>
          </w:p>
          <w:p w14:paraId="6427E381" w14:textId="64326CB5" w:rsidR="000D6206" w:rsidRPr="00C54880" w:rsidRDefault="00484A5A" w:rsidP="00484A5A">
            <w:pPr>
              <w:rPr>
                <w:rFonts w:cs="Arial"/>
              </w:rPr>
            </w:pPr>
            <w:r w:rsidRPr="00C54880">
              <w:rPr>
                <w:rStyle w:val="Strong"/>
                <w:rFonts w:cs="Arial"/>
                <w:color w:val="111111"/>
                <w:bdr w:val="none" w:sz="0" w:space="0" w:color="auto" w:frame="1"/>
                <w:shd w:val="clear" w:color="auto" w:fill="FFFFFF"/>
              </w:rPr>
              <w:t>Post</w:t>
            </w:r>
            <w:r w:rsidRPr="00C54880">
              <w:rPr>
                <w:rStyle w:val="apple-converted-space"/>
                <w:rFonts w:cs="Arial"/>
                <w:color w:val="111111"/>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Q &amp; A</w:t>
            </w:r>
            <w:r w:rsidR="00087EAB" w:rsidRPr="00C54880">
              <w:rPr>
                <w:rStyle w:val="apple-converted-space"/>
                <w:rFonts w:cs="Arial"/>
                <w:color w:val="111111"/>
                <w:shd w:val="clear" w:color="auto" w:fill="FFFFFF"/>
              </w:rPr>
              <w:t xml:space="preserve"> </w:t>
            </w:r>
            <w:r w:rsidRPr="00C54880">
              <w:rPr>
                <w:rStyle w:val="apple-converted-space"/>
                <w:rFonts w:cs="Arial"/>
                <w:color w:val="111111"/>
                <w:shd w:val="clear" w:color="auto" w:fill="FFFFFF"/>
              </w:rPr>
              <w:t>discussion forum</w:t>
            </w:r>
            <w:r w:rsidR="00B1457E" w:rsidRPr="00C54880">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694FA9E5" w14:textId="6E890F92" w:rsidR="00557340" w:rsidRPr="00C54880" w:rsidRDefault="00D54A41" w:rsidP="002522B3">
            <w:pPr>
              <w:rPr>
                <w:rFonts w:cs="Arial"/>
                <w:szCs w:val="20"/>
              </w:rPr>
            </w:pPr>
            <w:r w:rsidRPr="00C54880">
              <w:rPr>
                <w:rFonts w:cs="Arial"/>
                <w:szCs w:val="20"/>
              </w:rPr>
              <w:t>Week 5</w:t>
            </w:r>
          </w:p>
        </w:tc>
        <w:tc>
          <w:tcPr>
            <w:tcW w:w="1440" w:type="dxa"/>
            <w:tcBorders>
              <w:left w:val="single" w:sz="4" w:space="0" w:color="000000" w:themeColor="text1"/>
            </w:tcBorders>
            <w:shd w:val="clear" w:color="auto" w:fill="FFFFFF" w:themeFill="background1"/>
          </w:tcPr>
          <w:p w14:paraId="3035B4D2" w14:textId="2C036BC0" w:rsidR="00557340" w:rsidRPr="00C54880" w:rsidRDefault="00601596" w:rsidP="002522B3">
            <w:pPr>
              <w:rPr>
                <w:rFonts w:cs="Arial"/>
                <w:szCs w:val="20"/>
              </w:rPr>
            </w:pPr>
            <w:r w:rsidRPr="00C54880">
              <w:rPr>
                <w:rFonts w:cs="Arial"/>
                <w:szCs w:val="20"/>
              </w:rPr>
              <w:t xml:space="preserve">Readings = </w:t>
            </w:r>
            <w:r w:rsidRPr="00C54880">
              <w:rPr>
                <w:rFonts w:cs="Arial"/>
                <w:b/>
                <w:szCs w:val="20"/>
              </w:rPr>
              <w:t>1 hour</w:t>
            </w:r>
          </w:p>
        </w:tc>
      </w:tr>
      <w:tr w:rsidR="003A6AB3" w:rsidRPr="00C54880" w14:paraId="3B3B29DB" w14:textId="77777777" w:rsidTr="00C467F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F447B91" w14:textId="77777777" w:rsidR="003A6AB3" w:rsidRPr="00C54880" w:rsidRDefault="003A6AB3" w:rsidP="00C467F9">
            <w:pPr>
              <w:pStyle w:val="AssignmentsLevel1"/>
              <w:rPr>
                <w:b/>
              </w:rPr>
            </w:pPr>
            <w:r w:rsidRPr="00C54880">
              <w:rPr>
                <w:b/>
              </w:rPr>
              <w:t>Videos</w:t>
            </w:r>
          </w:p>
          <w:p w14:paraId="21453FC5" w14:textId="77777777" w:rsidR="003A6AB3" w:rsidRPr="00C54880" w:rsidRDefault="003A6AB3" w:rsidP="00C467F9">
            <w:pPr>
              <w:pStyle w:val="AssignmentsLevel1"/>
              <w:rPr>
                <w:b/>
              </w:rPr>
            </w:pPr>
          </w:p>
          <w:p w14:paraId="78AC3717" w14:textId="77777777" w:rsidR="003A6AB3" w:rsidRPr="00C54880" w:rsidRDefault="003A6AB3" w:rsidP="00C467F9">
            <w:pPr>
              <w:pStyle w:val="AssignmentsLevel1"/>
            </w:pPr>
            <w:r w:rsidRPr="00C54880">
              <w:rPr>
                <w:b/>
              </w:rPr>
              <w:t>Watch</w:t>
            </w:r>
            <w:r w:rsidRPr="00C54880">
              <w:t xml:space="preserve"> the following:</w:t>
            </w:r>
          </w:p>
          <w:p w14:paraId="01CA54FC" w14:textId="77777777" w:rsidR="003A6AB3" w:rsidRPr="00C54880" w:rsidRDefault="003A6AB3" w:rsidP="00C467F9">
            <w:pPr>
              <w:pStyle w:val="AssignmentsLevel1"/>
              <w:rPr>
                <w:b/>
              </w:rPr>
            </w:pPr>
          </w:p>
          <w:p w14:paraId="7997E12D" w14:textId="75BEBBC7" w:rsidR="005D2393" w:rsidRPr="0043495C" w:rsidRDefault="00AD3081" w:rsidP="0043495C">
            <w:pPr>
              <w:pStyle w:val="AssignmentsLevel2"/>
              <w:numPr>
                <w:ilvl w:val="0"/>
                <w:numId w:val="15"/>
              </w:numPr>
              <w:ind w:left="420"/>
              <w:rPr>
                <w:rStyle w:val="Hyperlink"/>
                <w:color w:val="auto"/>
              </w:rPr>
            </w:pPr>
            <w:hyperlink r:id="rId39" w:history="1">
              <w:r w:rsidR="003A6AB3" w:rsidRPr="00C54880">
                <w:rPr>
                  <w:rStyle w:val="Hyperlink"/>
                </w:rPr>
                <w:t>Confrontation "This is a Waste of Time"</w:t>
              </w:r>
            </w:hyperlink>
            <w:r w:rsidR="003A6AB3" w:rsidRPr="00C54880">
              <w:rPr>
                <w:rStyle w:val="Hyperlink"/>
                <w:color w:val="auto"/>
                <w:u w:val="none"/>
              </w:rPr>
              <w:t xml:space="preserve"> </w:t>
            </w:r>
            <w:r w:rsidR="00DC77EB">
              <w:rPr>
                <w:rStyle w:val="Hyperlink"/>
                <w:color w:val="auto"/>
                <w:u w:val="none"/>
              </w:rPr>
              <w:t>(</w:t>
            </w:r>
            <w:r w:rsidR="003A6AB3" w:rsidRPr="00C54880">
              <w:rPr>
                <w:rStyle w:val="Hyperlink"/>
                <w:color w:val="auto"/>
                <w:u w:val="none"/>
              </w:rPr>
              <w:t>9:00</w:t>
            </w:r>
            <w:r w:rsidR="00DC77EB">
              <w:rPr>
                <w:rStyle w:val="Hyperlink"/>
                <w:color w:val="auto"/>
                <w:u w:val="none"/>
              </w:rPr>
              <w:t>)</w:t>
            </w:r>
          </w:p>
          <w:p w14:paraId="3136C578" w14:textId="31E3D5D4" w:rsidR="0043495C" w:rsidRPr="0043495C" w:rsidRDefault="00AD3081" w:rsidP="0043495C">
            <w:pPr>
              <w:pStyle w:val="AssignmentsLevel2"/>
              <w:numPr>
                <w:ilvl w:val="0"/>
                <w:numId w:val="15"/>
              </w:numPr>
              <w:ind w:left="420"/>
              <w:rPr>
                <w:rStyle w:val="Hyperlink"/>
                <w:color w:val="auto"/>
              </w:rPr>
            </w:pPr>
            <w:hyperlink r:id="rId40" w:history="1">
              <w:r w:rsidR="0043495C" w:rsidRPr="0043495C">
                <w:rPr>
                  <w:rStyle w:val="Hyperlink"/>
                </w:rPr>
                <w:t>Focusing Skills</w:t>
              </w:r>
            </w:hyperlink>
            <w:r w:rsidR="0043495C" w:rsidRPr="0043495C">
              <w:t xml:space="preserve"> (3:12)</w:t>
            </w:r>
          </w:p>
          <w:p w14:paraId="6F2358E2" w14:textId="77777777" w:rsidR="003A6AB3" w:rsidRPr="00C54880" w:rsidRDefault="003A6AB3" w:rsidP="00C467F9">
            <w:pPr>
              <w:rPr>
                <w:rStyle w:val="Strong"/>
                <w:rFonts w:cs="Arial"/>
                <w:szCs w:val="20"/>
                <w:bdr w:val="none" w:sz="0" w:space="0" w:color="auto" w:frame="1"/>
                <w:shd w:val="clear" w:color="auto" w:fill="FFFFFF"/>
              </w:rPr>
            </w:pPr>
          </w:p>
          <w:p w14:paraId="3A15D5C8" w14:textId="15321B8B" w:rsidR="003A6AB3" w:rsidRPr="00C54880" w:rsidRDefault="003A6AB3" w:rsidP="00C467F9">
            <w:pPr>
              <w:rPr>
                <w:rFonts w:cs="Arial"/>
                <w:b/>
              </w:rPr>
            </w:pPr>
            <w:r w:rsidRPr="00C54880">
              <w:rPr>
                <w:rStyle w:val="Strong"/>
                <w:rFonts w:cs="Arial"/>
                <w:szCs w:val="20"/>
                <w:bdr w:val="none" w:sz="0" w:space="0" w:color="auto" w:frame="1"/>
                <w:shd w:val="clear" w:color="auto" w:fill="FFFFFF"/>
              </w:rPr>
              <w:t>Post</w:t>
            </w:r>
            <w:r w:rsidRPr="00C54880">
              <w:rPr>
                <w:rStyle w:val="apple-converted-space"/>
                <w:rFonts w:cs="Arial"/>
                <w:szCs w:val="20"/>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Q &amp; A</w:t>
            </w:r>
            <w:r w:rsidR="00087EAB" w:rsidRPr="00C54880">
              <w:rPr>
                <w:rStyle w:val="apple-converted-space"/>
                <w:rFonts w:cs="Arial"/>
                <w:szCs w:val="20"/>
                <w:shd w:val="clear" w:color="auto" w:fill="FFFFFF"/>
              </w:rPr>
              <w:t xml:space="preserve"> </w:t>
            </w:r>
            <w:r w:rsidRPr="00C54880">
              <w:rPr>
                <w:rStyle w:val="apple-converted-space"/>
                <w:rFonts w:cs="Arial"/>
                <w:szCs w:val="20"/>
                <w:shd w:val="clear" w:color="auto" w:fill="FFFFFF"/>
              </w:rPr>
              <w:t>discussion forum</w:t>
            </w:r>
            <w:r w:rsidR="00F25D48" w:rsidRPr="00C54880">
              <w:rPr>
                <w:rStyle w:val="apple-converted-space"/>
                <w:rFonts w:cs="Arial"/>
                <w:szCs w:val="20"/>
                <w:shd w:val="clear" w:color="auto" w:fill="FFFFFF"/>
              </w:rPr>
              <w:t>.</w:t>
            </w:r>
          </w:p>
        </w:tc>
        <w:tc>
          <w:tcPr>
            <w:tcW w:w="1440" w:type="dxa"/>
            <w:tcBorders>
              <w:left w:val="single" w:sz="4" w:space="0" w:color="000000" w:themeColor="text1"/>
            </w:tcBorders>
            <w:shd w:val="clear" w:color="auto" w:fill="FFFFFF" w:themeFill="background1"/>
          </w:tcPr>
          <w:p w14:paraId="72B720E9" w14:textId="77777777" w:rsidR="003A6AB3" w:rsidRPr="00C54880" w:rsidRDefault="003A6AB3" w:rsidP="00C467F9">
            <w:pPr>
              <w:rPr>
                <w:rFonts w:cs="Arial"/>
                <w:szCs w:val="20"/>
              </w:rPr>
            </w:pPr>
            <w:r w:rsidRPr="00C54880">
              <w:rPr>
                <w:rFonts w:cs="Arial"/>
                <w:szCs w:val="20"/>
              </w:rPr>
              <w:t>Week 5</w:t>
            </w:r>
          </w:p>
        </w:tc>
        <w:tc>
          <w:tcPr>
            <w:tcW w:w="1440" w:type="dxa"/>
            <w:tcBorders>
              <w:left w:val="single" w:sz="4" w:space="0" w:color="000000" w:themeColor="text1"/>
            </w:tcBorders>
            <w:shd w:val="clear" w:color="auto" w:fill="FFFFFF" w:themeFill="background1"/>
          </w:tcPr>
          <w:p w14:paraId="767680E1" w14:textId="17D25C27" w:rsidR="003A6AB3" w:rsidRPr="00C54880" w:rsidRDefault="00364442" w:rsidP="00C467F9">
            <w:pPr>
              <w:rPr>
                <w:rFonts w:cs="Arial"/>
                <w:szCs w:val="20"/>
              </w:rPr>
            </w:pPr>
            <w:r w:rsidRPr="00C54880">
              <w:rPr>
                <w:rFonts w:cs="Arial"/>
                <w:szCs w:val="20"/>
              </w:rPr>
              <w:t xml:space="preserve">Videos = </w:t>
            </w:r>
            <w:r w:rsidRPr="00C54880">
              <w:rPr>
                <w:rFonts w:cs="Arial"/>
                <w:b/>
                <w:szCs w:val="20"/>
              </w:rPr>
              <w:t>.5 hours</w:t>
            </w:r>
          </w:p>
        </w:tc>
      </w:tr>
      <w:tr w:rsidR="003A6AB3" w:rsidRPr="00C54880" w14:paraId="1EA53813" w14:textId="77777777" w:rsidTr="00C467F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06085F" w14:textId="6850BA21" w:rsidR="007F665F" w:rsidRPr="00C54880" w:rsidRDefault="003A6AB3" w:rsidP="00C467F9">
            <w:pPr>
              <w:pStyle w:val="AssignmentsLevel1"/>
              <w:rPr>
                <w:b/>
              </w:rPr>
            </w:pPr>
            <w:r w:rsidRPr="00C54880">
              <w:rPr>
                <w:b/>
              </w:rPr>
              <w:t xml:space="preserve">Counseling Skills Research Paper Assignment </w:t>
            </w:r>
            <w:r w:rsidR="00EA2D8D">
              <w:rPr>
                <w:b/>
              </w:rPr>
              <w:t>P</w:t>
            </w:r>
            <w:r w:rsidRPr="00C54880">
              <w:rPr>
                <w:b/>
              </w:rPr>
              <w:t>rep</w:t>
            </w:r>
          </w:p>
          <w:p w14:paraId="187BCD5A" w14:textId="77777777" w:rsidR="007F665F" w:rsidRPr="00C54880" w:rsidRDefault="007F665F" w:rsidP="007F665F">
            <w:pPr>
              <w:pStyle w:val="AssignmentsLevel1"/>
              <w:rPr>
                <w:b/>
              </w:rPr>
            </w:pPr>
          </w:p>
          <w:p w14:paraId="0E5FCBC7" w14:textId="58CFE8F8" w:rsidR="007F665F" w:rsidRDefault="007F665F" w:rsidP="007F665F">
            <w:pPr>
              <w:pStyle w:val="AssignmentsLevel1"/>
            </w:pPr>
            <w:r w:rsidRPr="00DC77EB">
              <w:rPr>
                <w:b/>
              </w:rPr>
              <w:t>Continue</w:t>
            </w:r>
            <w:r w:rsidRPr="00C54880">
              <w:t xml:space="preserve"> researching </w:t>
            </w:r>
            <w:r w:rsidR="00CC4499">
              <w:t xml:space="preserve">your </w:t>
            </w:r>
            <w:r w:rsidRPr="00C54880">
              <w:t>selected counseling skills topic.</w:t>
            </w:r>
          </w:p>
          <w:p w14:paraId="0FE49E51" w14:textId="514C5B03" w:rsidR="00AD1DA8" w:rsidRDefault="00AD1DA8" w:rsidP="007F665F">
            <w:pPr>
              <w:pStyle w:val="AssignmentsLevel1"/>
            </w:pPr>
          </w:p>
          <w:p w14:paraId="6979F8DA" w14:textId="7491F954" w:rsidR="00AD1DA8" w:rsidRPr="00C54880" w:rsidRDefault="00AD1DA8" w:rsidP="007F665F">
            <w:pPr>
              <w:pStyle w:val="AssignmentsLevel1"/>
              <w:rPr>
                <w:b/>
              </w:rPr>
            </w:pPr>
            <w:r w:rsidRPr="00C54880">
              <w:rPr>
                <w:rStyle w:val="Strong"/>
                <w:bdr w:val="none" w:sz="0" w:space="0" w:color="auto" w:frame="1"/>
                <w:shd w:val="clear" w:color="auto" w:fill="FFFFFF"/>
              </w:rPr>
              <w:t>Post</w:t>
            </w:r>
            <w:r w:rsidRPr="00C54880">
              <w:rPr>
                <w:rStyle w:val="apple-converted-space"/>
                <w:shd w:val="clear" w:color="auto" w:fill="FFFFFF"/>
              </w:rPr>
              <w:t xml:space="preserve"> any questions, comments, or observations to share with the class in the </w:t>
            </w:r>
            <w:r w:rsidR="00087EAB">
              <w:rPr>
                <w:rStyle w:val="apple-converted-space"/>
                <w:color w:val="111111"/>
                <w:shd w:val="clear" w:color="auto" w:fill="FFFFFF"/>
              </w:rPr>
              <w:t xml:space="preserve">General </w:t>
            </w:r>
            <w:r w:rsidR="00087EAB" w:rsidRPr="00C54880">
              <w:rPr>
                <w:rStyle w:val="apple-converted-space"/>
                <w:color w:val="111111"/>
                <w:shd w:val="clear" w:color="auto" w:fill="FFFFFF"/>
              </w:rPr>
              <w:t>Q &amp; A</w:t>
            </w:r>
            <w:r w:rsidR="00087EAB" w:rsidRPr="00C54880">
              <w:rPr>
                <w:rStyle w:val="apple-converted-space"/>
                <w:shd w:val="clear" w:color="auto" w:fill="FFFFFF"/>
              </w:rPr>
              <w:t xml:space="preserve"> </w:t>
            </w:r>
            <w:r w:rsidRPr="00C54880">
              <w:rPr>
                <w:rStyle w:val="apple-converted-space"/>
                <w:shd w:val="clear" w:color="auto" w:fill="FFFFFF"/>
              </w:rPr>
              <w:t>discussion forum.</w:t>
            </w:r>
          </w:p>
        </w:tc>
        <w:tc>
          <w:tcPr>
            <w:tcW w:w="1440" w:type="dxa"/>
            <w:tcBorders>
              <w:left w:val="single" w:sz="4" w:space="0" w:color="000000" w:themeColor="text1"/>
            </w:tcBorders>
            <w:shd w:val="clear" w:color="auto" w:fill="FFFFFF" w:themeFill="background1"/>
          </w:tcPr>
          <w:p w14:paraId="074CAC06" w14:textId="14596E52" w:rsidR="003A6AB3" w:rsidRPr="00C54880" w:rsidRDefault="0059255F" w:rsidP="00C467F9">
            <w:pPr>
              <w:rPr>
                <w:rFonts w:cs="Arial"/>
                <w:szCs w:val="20"/>
              </w:rPr>
            </w:pPr>
            <w:r>
              <w:rPr>
                <w:rFonts w:cs="Arial"/>
                <w:szCs w:val="20"/>
              </w:rPr>
              <w:t>3.3, 7.4</w:t>
            </w:r>
          </w:p>
        </w:tc>
        <w:tc>
          <w:tcPr>
            <w:tcW w:w="1440" w:type="dxa"/>
            <w:tcBorders>
              <w:left w:val="single" w:sz="4" w:space="0" w:color="000000" w:themeColor="text1"/>
            </w:tcBorders>
            <w:shd w:val="clear" w:color="auto" w:fill="FFFFFF" w:themeFill="background1"/>
          </w:tcPr>
          <w:p w14:paraId="23701A14" w14:textId="3565E955" w:rsidR="003A6AB3" w:rsidRPr="00C54880" w:rsidRDefault="007F665F" w:rsidP="00C467F9">
            <w:pPr>
              <w:rPr>
                <w:rFonts w:cs="Arial"/>
                <w:szCs w:val="20"/>
              </w:rPr>
            </w:pPr>
            <w:r w:rsidRPr="00C54880">
              <w:rPr>
                <w:rFonts w:cs="Arial"/>
                <w:szCs w:val="20"/>
              </w:rPr>
              <w:t xml:space="preserve">Library research /Guided Project = </w:t>
            </w:r>
            <w:r w:rsidRPr="00C54880">
              <w:rPr>
                <w:rFonts w:cs="Arial"/>
                <w:b/>
                <w:szCs w:val="20"/>
              </w:rPr>
              <w:t>1 hour</w:t>
            </w:r>
          </w:p>
        </w:tc>
      </w:tr>
      <w:tr w:rsidR="00557340" w:rsidRPr="00C54880"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C54880" w:rsidRDefault="00557340" w:rsidP="002522B3">
            <w:pPr>
              <w:tabs>
                <w:tab w:val="left" w:pos="0"/>
                <w:tab w:val="left" w:pos="3720"/>
              </w:tabs>
              <w:outlineLvl w:val="0"/>
              <w:rPr>
                <w:rFonts w:cs="Arial"/>
                <w:i/>
                <w:szCs w:val="20"/>
              </w:rPr>
            </w:pPr>
            <w:r w:rsidRPr="00C54880">
              <w:rPr>
                <w:rFonts w:cs="Arial"/>
                <w:b/>
                <w:i/>
                <w:sz w:val="22"/>
                <w:szCs w:val="20"/>
              </w:rPr>
              <w:lastRenderedPageBreak/>
              <w:t>Graded Assignments</w:t>
            </w:r>
          </w:p>
          <w:p w14:paraId="3A7B6A4D" w14:textId="1CC6E1A2" w:rsidR="00557340" w:rsidRPr="00C54880" w:rsidRDefault="00557340" w:rsidP="00DB4448">
            <w:pPr>
              <w:tabs>
                <w:tab w:val="left" w:pos="0"/>
                <w:tab w:val="left" w:pos="3720"/>
              </w:tabs>
              <w:outlineLvl w:val="0"/>
              <w:rPr>
                <w:rFonts w:cs="Arial"/>
                <w:b/>
                <w:i/>
                <w:szCs w:val="20"/>
              </w:rPr>
            </w:pPr>
            <w:r w:rsidRPr="00C54880">
              <w:rPr>
                <w:rFonts w:cs="Arial"/>
                <w:i/>
                <w:szCs w:val="20"/>
              </w:rPr>
              <w:t xml:space="preserve">Complete these </w:t>
            </w:r>
            <w:r w:rsidR="00DB4448" w:rsidRPr="00C54880">
              <w:rPr>
                <w:rFonts w:cs="Arial"/>
                <w:i/>
                <w:szCs w:val="20"/>
              </w:rPr>
              <w:t>graded</w:t>
            </w:r>
            <w:r w:rsidRPr="00C54880">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C54880" w:rsidRDefault="00557340" w:rsidP="002522B3">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C54880" w:rsidRDefault="00557340" w:rsidP="002522B3">
            <w:pPr>
              <w:rPr>
                <w:rFonts w:cs="Arial"/>
                <w:b/>
                <w:i/>
                <w:szCs w:val="20"/>
              </w:rPr>
            </w:pPr>
            <w:r w:rsidRPr="00C54880">
              <w:rPr>
                <w:rFonts w:cs="Arial"/>
                <w:b/>
                <w:i/>
                <w:szCs w:val="20"/>
              </w:rPr>
              <w:t>AIE</w:t>
            </w:r>
          </w:p>
        </w:tc>
      </w:tr>
      <w:tr w:rsidR="00672B70" w:rsidRPr="00C54880" w14:paraId="3F6197B8" w14:textId="77777777" w:rsidTr="00650D2F">
        <w:tc>
          <w:tcPr>
            <w:tcW w:w="10170" w:type="dxa"/>
            <w:gridSpan w:val="2"/>
            <w:shd w:val="clear" w:color="auto" w:fill="FFFFFF" w:themeFill="background1"/>
            <w:tcMar>
              <w:top w:w="115" w:type="dxa"/>
              <w:left w:w="115" w:type="dxa"/>
              <w:bottom w:w="115" w:type="dxa"/>
              <w:right w:w="115" w:type="dxa"/>
            </w:tcMar>
          </w:tcPr>
          <w:p w14:paraId="058C08E3" w14:textId="1CB7F743" w:rsidR="00672B70" w:rsidRPr="00C54880" w:rsidRDefault="00C648A9" w:rsidP="00B13186">
            <w:pPr>
              <w:tabs>
                <w:tab w:val="left" w:pos="2329"/>
              </w:tabs>
              <w:rPr>
                <w:rFonts w:cs="Arial"/>
                <w:szCs w:val="20"/>
              </w:rPr>
            </w:pPr>
            <w:r w:rsidRPr="00C54880">
              <w:rPr>
                <w:rFonts w:cs="Arial"/>
                <w:b/>
                <w:szCs w:val="20"/>
              </w:rPr>
              <w:t xml:space="preserve">Discussion: </w:t>
            </w:r>
            <w:r w:rsidR="00200B27" w:rsidRPr="00C54880">
              <w:rPr>
                <w:rFonts w:cs="Arial"/>
                <w:b/>
                <w:szCs w:val="20"/>
              </w:rPr>
              <w:t xml:space="preserve">Confrontation </w:t>
            </w:r>
            <w:r w:rsidR="00CC4499">
              <w:rPr>
                <w:rFonts w:cs="Arial"/>
                <w:b/>
                <w:szCs w:val="20"/>
              </w:rPr>
              <w:t>and</w:t>
            </w:r>
            <w:r w:rsidR="00200B27" w:rsidRPr="00C54880">
              <w:rPr>
                <w:rFonts w:cs="Arial"/>
                <w:b/>
                <w:szCs w:val="20"/>
              </w:rPr>
              <w:t xml:space="preserve"> Challenging Skills</w:t>
            </w:r>
            <w:r w:rsidR="00200B27" w:rsidRPr="00C54880">
              <w:rPr>
                <w:rFonts w:cs="Arial"/>
                <w:szCs w:val="20"/>
              </w:rPr>
              <w:t xml:space="preserve"> </w:t>
            </w:r>
          </w:p>
          <w:p w14:paraId="55D65826" w14:textId="77777777" w:rsidR="00D130DB" w:rsidRPr="00C54880" w:rsidRDefault="00D130DB" w:rsidP="00B13186">
            <w:pPr>
              <w:tabs>
                <w:tab w:val="left" w:pos="2329"/>
              </w:tabs>
              <w:rPr>
                <w:rFonts w:cs="Arial"/>
                <w:b/>
              </w:rPr>
            </w:pPr>
          </w:p>
          <w:p w14:paraId="09BA760B" w14:textId="78B6F7C1" w:rsidR="00E07A5B" w:rsidRPr="00C54880" w:rsidRDefault="00650D2F" w:rsidP="00B13186">
            <w:pPr>
              <w:tabs>
                <w:tab w:val="left" w:pos="2329"/>
              </w:tabs>
              <w:rPr>
                <w:rFonts w:cs="Arial"/>
              </w:rPr>
            </w:pPr>
            <w:r w:rsidRPr="00C54880">
              <w:rPr>
                <w:rFonts w:cs="Arial"/>
                <w:b/>
              </w:rPr>
              <w:t>Observe</w:t>
            </w:r>
            <w:r w:rsidR="00E5788D" w:rsidRPr="00C54880">
              <w:rPr>
                <w:rFonts w:cs="Arial"/>
              </w:rPr>
              <w:t xml:space="preserve"> yourself for one day. Think</w:t>
            </w:r>
            <w:r w:rsidRPr="00C54880">
              <w:rPr>
                <w:rFonts w:cs="Arial"/>
              </w:rPr>
              <w:t xml:space="preserve"> about the discrepancies, incongruities, and conflicts </w:t>
            </w:r>
            <w:r w:rsidR="00E5788D" w:rsidRPr="00C54880">
              <w:rPr>
                <w:rFonts w:cs="Arial"/>
              </w:rPr>
              <w:t xml:space="preserve">that you have noticed </w:t>
            </w:r>
            <w:r w:rsidRPr="00C54880">
              <w:rPr>
                <w:rFonts w:cs="Arial"/>
              </w:rPr>
              <w:t>within you</w:t>
            </w:r>
            <w:r w:rsidR="006A3E9C" w:rsidRPr="00C54880">
              <w:rPr>
                <w:rFonts w:cs="Arial"/>
              </w:rPr>
              <w:t>rself</w:t>
            </w:r>
            <w:r w:rsidR="0058590E" w:rsidRPr="00C54880">
              <w:rPr>
                <w:rFonts w:cs="Arial"/>
              </w:rPr>
              <w:t>. P</w:t>
            </w:r>
            <w:r w:rsidRPr="00C54880">
              <w:rPr>
                <w:rFonts w:cs="Arial"/>
              </w:rPr>
              <w:t xml:space="preserve">ay attention to </w:t>
            </w:r>
            <w:r w:rsidR="0058590E" w:rsidRPr="00C54880">
              <w:rPr>
                <w:rFonts w:cs="Arial"/>
              </w:rPr>
              <w:t xml:space="preserve">the </w:t>
            </w:r>
            <w:r w:rsidRPr="00C54880">
              <w:rPr>
                <w:rFonts w:cs="Arial"/>
              </w:rPr>
              <w:t>internal feelings</w:t>
            </w:r>
            <w:r w:rsidR="0058590E" w:rsidRPr="00C54880">
              <w:rPr>
                <w:rFonts w:cs="Arial"/>
              </w:rPr>
              <w:t xml:space="preserve"> associated with those discrepancies, incongruities, and conflicts</w:t>
            </w:r>
            <w:r w:rsidRPr="00C54880">
              <w:rPr>
                <w:rFonts w:cs="Arial"/>
              </w:rPr>
              <w:t xml:space="preserve">.  </w:t>
            </w:r>
          </w:p>
          <w:p w14:paraId="32AF073C" w14:textId="7FB54E40" w:rsidR="00E07A5B" w:rsidRPr="00C54880" w:rsidRDefault="00E07A5B" w:rsidP="00B13186">
            <w:pPr>
              <w:tabs>
                <w:tab w:val="left" w:pos="2329"/>
              </w:tabs>
              <w:rPr>
                <w:rFonts w:cs="Arial"/>
              </w:rPr>
            </w:pPr>
          </w:p>
          <w:p w14:paraId="20DDD3BF" w14:textId="7998CE8F" w:rsidR="00E07A5B" w:rsidRPr="00C54880" w:rsidRDefault="00CC4499" w:rsidP="00E07A5B">
            <w:pPr>
              <w:tabs>
                <w:tab w:val="left" w:pos="2329"/>
              </w:tabs>
              <w:rPr>
                <w:rFonts w:cs="Arial"/>
              </w:rPr>
            </w:pPr>
            <w:r>
              <w:rPr>
                <w:rFonts w:cs="Arial"/>
                <w:b/>
              </w:rPr>
              <w:t>W</w:t>
            </w:r>
            <w:r w:rsidR="00E07A5B" w:rsidRPr="00C54880">
              <w:rPr>
                <w:rFonts w:cs="Arial"/>
                <w:b/>
              </w:rPr>
              <w:t xml:space="preserve">rite </w:t>
            </w:r>
            <w:r w:rsidR="00E07A5B" w:rsidRPr="00C54880">
              <w:rPr>
                <w:rFonts w:cs="Arial"/>
              </w:rPr>
              <w:t>a 150- to 250-word reflection</w:t>
            </w:r>
            <w:r w:rsidR="00A04B02" w:rsidRPr="00C54880">
              <w:rPr>
                <w:rFonts w:cs="Arial"/>
              </w:rPr>
              <w:t xml:space="preserve"> </w:t>
            </w:r>
            <w:r w:rsidR="007870BB" w:rsidRPr="00C54880">
              <w:rPr>
                <w:rFonts w:cs="Arial"/>
              </w:rPr>
              <w:t>focusing on the experience</w:t>
            </w:r>
            <w:r>
              <w:rPr>
                <w:rFonts w:cs="Arial"/>
              </w:rPr>
              <w:t>, b</w:t>
            </w:r>
            <w:r w:rsidRPr="00C54880">
              <w:rPr>
                <w:rFonts w:cs="Arial"/>
              </w:rPr>
              <w:t>eing mindful to follow the course guidelines for self-disclosure,</w:t>
            </w:r>
            <w:r w:rsidR="007870BB" w:rsidRPr="00C54880">
              <w:rPr>
                <w:rFonts w:cs="Arial"/>
              </w:rPr>
              <w:t xml:space="preserve"> and responding to the</w:t>
            </w:r>
            <w:r w:rsidR="00A04B02" w:rsidRPr="00C54880">
              <w:rPr>
                <w:rFonts w:cs="Arial"/>
              </w:rPr>
              <w:t xml:space="preserve"> following questions</w:t>
            </w:r>
            <w:r>
              <w:rPr>
                <w:rFonts w:cs="Arial"/>
              </w:rPr>
              <w:t>:</w:t>
            </w:r>
            <w:r w:rsidR="00CA0096" w:rsidRPr="00C54880">
              <w:rPr>
                <w:rFonts w:cs="Arial"/>
              </w:rPr>
              <w:t xml:space="preserve">  </w:t>
            </w:r>
          </w:p>
          <w:p w14:paraId="6987FC10" w14:textId="77777777" w:rsidR="00E07A5B" w:rsidRPr="00C54880" w:rsidRDefault="00E07A5B" w:rsidP="00B13186">
            <w:pPr>
              <w:tabs>
                <w:tab w:val="left" w:pos="2329"/>
              </w:tabs>
              <w:rPr>
                <w:rFonts w:cs="Arial"/>
              </w:rPr>
            </w:pPr>
          </w:p>
          <w:p w14:paraId="6F0C0048" w14:textId="1BAEF308" w:rsidR="006660B0" w:rsidRPr="00C54880" w:rsidRDefault="006660B0" w:rsidP="00166C87">
            <w:pPr>
              <w:pStyle w:val="AssignmentsLevel2"/>
            </w:pPr>
            <w:r w:rsidRPr="00C54880">
              <w:t>How do you feel about decisions</w:t>
            </w:r>
            <w:r w:rsidR="00FE4E03" w:rsidRPr="00C54880">
              <w:t xml:space="preserve"> made during the day</w:t>
            </w:r>
            <w:r w:rsidRPr="00C54880">
              <w:t>?</w:t>
            </w:r>
            <w:r w:rsidR="00FE4E03" w:rsidRPr="00C54880">
              <w:t xml:space="preserve"> Do you have mixe</w:t>
            </w:r>
            <w:r w:rsidR="00CC4499">
              <w:t>d</w:t>
            </w:r>
            <w:r w:rsidR="00FE4E03" w:rsidRPr="00C54880">
              <w:t xml:space="preserve"> feelings?  </w:t>
            </w:r>
            <w:r w:rsidRPr="00C54880">
              <w:t xml:space="preserve">  </w:t>
            </w:r>
          </w:p>
          <w:p w14:paraId="3A73CF01" w14:textId="2F93B4B8" w:rsidR="006660B0" w:rsidRPr="00C54880" w:rsidRDefault="006660B0" w:rsidP="00166C87">
            <w:pPr>
              <w:pStyle w:val="AssignmentsLevel2"/>
            </w:pPr>
            <w:r w:rsidRPr="00C54880">
              <w:t xml:space="preserve">In what ways do you find yourself in conflict with others?  </w:t>
            </w:r>
          </w:p>
          <w:p w14:paraId="07D93527" w14:textId="77777777" w:rsidR="006660B0" w:rsidRPr="00C54880" w:rsidRDefault="006660B0" w:rsidP="00166C87">
            <w:pPr>
              <w:pStyle w:val="AssignmentsLevel2"/>
            </w:pPr>
            <w:r w:rsidRPr="00C54880">
              <w:t xml:space="preserve">How do you work through your discrepancies and conflicts?  </w:t>
            </w:r>
          </w:p>
          <w:p w14:paraId="2E95BCD1" w14:textId="77777777" w:rsidR="00650D2F" w:rsidRPr="00C54880" w:rsidRDefault="00650D2F" w:rsidP="00B13186">
            <w:pPr>
              <w:tabs>
                <w:tab w:val="left" w:pos="2329"/>
              </w:tabs>
              <w:rPr>
                <w:rFonts w:cs="Arial"/>
              </w:rPr>
            </w:pPr>
          </w:p>
          <w:p w14:paraId="0E2EEA4C" w14:textId="2CFCF4AD" w:rsidR="001C0872" w:rsidRPr="00027BE0" w:rsidRDefault="008575AD" w:rsidP="001C0872">
            <w:pPr>
              <w:autoSpaceDE w:val="0"/>
              <w:autoSpaceDN w:val="0"/>
              <w:adjustRightInd w:val="0"/>
              <w:rPr>
                <w:rFonts w:cs="Arial"/>
                <w:b/>
                <w:bCs/>
                <w:szCs w:val="20"/>
              </w:rPr>
            </w:pPr>
            <w:r w:rsidRPr="002E2C46">
              <w:rPr>
                <w:rFonts w:cs="Arial"/>
                <w:b/>
                <w:bCs/>
                <w:szCs w:val="20"/>
              </w:rPr>
              <w:t xml:space="preserve">Review </w:t>
            </w:r>
            <w:r w:rsidR="00027BE0">
              <w:rPr>
                <w:rFonts w:cs="Arial"/>
                <w:szCs w:val="20"/>
              </w:rPr>
              <w:t xml:space="preserve">your classmates’ thread posts and </w:t>
            </w:r>
            <w:r w:rsidR="00027BE0">
              <w:rPr>
                <w:rFonts w:cs="Arial"/>
                <w:b/>
                <w:bCs/>
                <w:szCs w:val="20"/>
              </w:rPr>
              <w:t>w</w:t>
            </w:r>
            <w:r w:rsidRPr="002E2C46">
              <w:rPr>
                <w:rFonts w:cs="Arial"/>
                <w:b/>
                <w:bCs/>
                <w:szCs w:val="20"/>
              </w:rPr>
              <w:t>rite</w:t>
            </w:r>
            <w:r w:rsidRPr="002E2C46">
              <w:rPr>
                <w:rFonts w:cs="Arial"/>
                <w:szCs w:val="20"/>
              </w:rPr>
              <w:t xml:space="preserve"> a response that is thought provoking and that appropriately challenges or elevates the discussion</w:t>
            </w:r>
            <w:r w:rsidR="001C0872">
              <w:rPr>
                <w:rFonts w:cs="Arial"/>
                <w:szCs w:val="20"/>
              </w:rPr>
              <w:t xml:space="preserve">. </w:t>
            </w:r>
            <w:r w:rsidR="001C0872" w:rsidRPr="00C54880">
              <w:rPr>
                <w:bCs/>
              </w:rPr>
              <w:t xml:space="preserve">Consider commenting on the following: </w:t>
            </w:r>
          </w:p>
          <w:p w14:paraId="38DF0FDF" w14:textId="77777777" w:rsidR="001C0872" w:rsidRPr="00C54880" w:rsidRDefault="001C0872" w:rsidP="001C0872">
            <w:pPr>
              <w:pStyle w:val="AssignmentsLevel1"/>
            </w:pPr>
          </w:p>
          <w:p w14:paraId="6070A292" w14:textId="77777777" w:rsidR="001C0872" w:rsidRPr="00C54880" w:rsidRDefault="001C0872" w:rsidP="001C0872">
            <w:pPr>
              <w:pStyle w:val="AssignmentsLevel2"/>
            </w:pPr>
            <w:r w:rsidRPr="00C54880">
              <w:t>What resonates or connects with you</w:t>
            </w:r>
          </w:p>
          <w:p w14:paraId="5C199C98" w14:textId="77777777" w:rsidR="001C0872" w:rsidRPr="00C54880" w:rsidRDefault="001C0872" w:rsidP="001C0872">
            <w:pPr>
              <w:pStyle w:val="AssignmentsLevel2"/>
            </w:pPr>
            <w:r w:rsidRPr="00C54880">
              <w:t xml:space="preserve">Suggestions or strategies to others on preparing for the first </w:t>
            </w:r>
            <w:r>
              <w:t>recorded</w:t>
            </w:r>
            <w:r w:rsidRPr="00C54880">
              <w:t xml:space="preserve"> counseling session</w:t>
            </w:r>
          </w:p>
          <w:p w14:paraId="5D996017" w14:textId="77777777" w:rsidR="001C0872" w:rsidRPr="00C54880" w:rsidRDefault="001C0872" w:rsidP="001C0872">
            <w:pPr>
              <w:pStyle w:val="AssignmentsLevel2"/>
            </w:pPr>
            <w:r w:rsidRPr="00C54880">
              <w:t>Anything else you would like to include or share</w:t>
            </w:r>
          </w:p>
          <w:p w14:paraId="60082945" w14:textId="77777777" w:rsidR="001C0872" w:rsidRPr="00C54880" w:rsidRDefault="001C0872" w:rsidP="001C0872">
            <w:pPr>
              <w:pStyle w:val="AssignmentsLevel2"/>
            </w:pPr>
            <w:r w:rsidRPr="00C54880">
              <w:t>A response to something a</w:t>
            </w:r>
            <w:r>
              <w:t>nother</w:t>
            </w:r>
            <w:r w:rsidRPr="00C54880">
              <w:t xml:space="preserve"> student commented about your post  </w:t>
            </w:r>
          </w:p>
          <w:p w14:paraId="193B85F3" w14:textId="77777777" w:rsidR="008575AD" w:rsidRPr="002E2C46" w:rsidRDefault="008575AD" w:rsidP="008575AD">
            <w:pPr>
              <w:autoSpaceDE w:val="0"/>
              <w:autoSpaceDN w:val="0"/>
              <w:adjustRightInd w:val="0"/>
              <w:rPr>
                <w:rFonts w:ascii="AppleSystemUIFont" w:hAnsi="AppleSystemUIFont" w:cs="AppleSystemUIFont"/>
                <w:sz w:val="24"/>
              </w:rPr>
            </w:pPr>
          </w:p>
          <w:p w14:paraId="1B8E83A9" w14:textId="77777777" w:rsidR="008575AD" w:rsidRPr="002E2C46" w:rsidRDefault="008575AD" w:rsidP="008575AD">
            <w:pPr>
              <w:autoSpaceDE w:val="0"/>
              <w:autoSpaceDN w:val="0"/>
              <w:adjustRightInd w:val="0"/>
              <w:rPr>
                <w:rFonts w:cs="Arial"/>
                <w:szCs w:val="20"/>
              </w:rPr>
            </w:pPr>
            <w:r w:rsidRPr="002E2C46">
              <w:rPr>
                <w:rFonts w:cs="Arial"/>
                <w:b/>
                <w:bCs/>
                <w:szCs w:val="20"/>
              </w:rPr>
              <w:t xml:space="preserve">Post </w:t>
            </w:r>
            <w:r w:rsidRPr="002E2C46">
              <w:rPr>
                <w:rFonts w:cs="Arial"/>
                <w:szCs w:val="20"/>
              </w:rPr>
              <w:t xml:space="preserve">your reply in the Feedback discussion starter by 11:59 </w:t>
            </w:r>
            <w:r w:rsidRPr="0013143D">
              <w:t>PM</w:t>
            </w:r>
            <w:r w:rsidRPr="002E2C46">
              <w:rPr>
                <w:rFonts w:cs="Arial"/>
                <w:szCs w:val="20"/>
              </w:rPr>
              <w:t xml:space="preserve"> (Eastern time) on Sunday.</w:t>
            </w:r>
          </w:p>
          <w:p w14:paraId="455DAFB4" w14:textId="77777777" w:rsidR="008575AD" w:rsidRPr="002E2C46" w:rsidRDefault="008575AD" w:rsidP="008575AD">
            <w:pPr>
              <w:autoSpaceDE w:val="0"/>
              <w:autoSpaceDN w:val="0"/>
              <w:adjustRightInd w:val="0"/>
              <w:rPr>
                <w:rFonts w:cs="Arial"/>
                <w:szCs w:val="20"/>
              </w:rPr>
            </w:pPr>
          </w:p>
          <w:p w14:paraId="415668B6" w14:textId="3C5D1857" w:rsidR="001E360D" w:rsidRPr="001E360D" w:rsidRDefault="008575AD" w:rsidP="001E360D">
            <w:pPr>
              <w:tabs>
                <w:tab w:val="left" w:pos="2329"/>
              </w:tabs>
              <w:rPr>
                <w:rFonts w:cs="Arial"/>
                <w:szCs w:val="20"/>
              </w:rPr>
            </w:pPr>
            <w:r w:rsidRPr="002E2C46">
              <w:rPr>
                <w:rFonts w:cs="Arial"/>
                <w:i/>
                <w:szCs w:val="20"/>
              </w:rPr>
              <w:t>Note:</w:t>
            </w:r>
            <w:r w:rsidRPr="002E2C46">
              <w:rPr>
                <w:rFonts w:cs="Arial"/>
                <w:szCs w:val="20"/>
              </w:rPr>
              <w:t xml:space="preserve"> This assignment requires a </w:t>
            </w:r>
            <w:r w:rsidRPr="002E2C46">
              <w:rPr>
                <w:rFonts w:cs="Arial"/>
                <w:bCs/>
                <w:szCs w:val="20"/>
              </w:rPr>
              <w:t>minimum of three feedback posts</w:t>
            </w:r>
            <w:r w:rsidRPr="002E2C46">
              <w:rPr>
                <w:rFonts w:cs="Arial"/>
                <w:szCs w:val="20"/>
              </w:rPr>
              <w:t xml:space="preserve">; at least </w:t>
            </w:r>
            <w:r w:rsidRPr="004A3C52">
              <w:rPr>
                <w:rFonts w:cs="Arial"/>
                <w:bCs/>
                <w:color w:val="353535"/>
                <w:szCs w:val="20"/>
              </w:rPr>
              <w:t>one</w:t>
            </w:r>
            <w:r w:rsidRPr="002E2C46">
              <w:rPr>
                <w:rFonts w:cs="Arial"/>
                <w:color w:val="353535"/>
                <w:szCs w:val="20"/>
              </w:rPr>
              <w:t xml:space="preserve"> </w:t>
            </w:r>
            <w:r w:rsidRPr="004A3C52">
              <w:rPr>
                <w:rFonts w:cs="Arial"/>
                <w:color w:val="353535"/>
                <w:szCs w:val="20"/>
              </w:rPr>
              <w:t xml:space="preserve">to classmates and </w:t>
            </w:r>
            <w:r w:rsidRPr="004A3C52">
              <w:rPr>
                <w:rFonts w:cs="Arial"/>
                <w:bCs/>
                <w:szCs w:val="20"/>
              </w:rPr>
              <w:t>two</w:t>
            </w:r>
            <w:r w:rsidRPr="004A3C52">
              <w:rPr>
                <w:rFonts w:cs="Arial"/>
                <w:color w:val="353535"/>
                <w:szCs w:val="20"/>
              </w:rPr>
              <w:t xml:space="preserve"> </w:t>
            </w:r>
            <w:r w:rsidRPr="00A9641B">
              <w:rPr>
                <w:rFonts w:cs="Arial"/>
                <w:szCs w:val="20"/>
              </w:rPr>
              <w:t>in response to classmates’ posts to you.</w:t>
            </w:r>
          </w:p>
        </w:tc>
        <w:tc>
          <w:tcPr>
            <w:tcW w:w="1440" w:type="dxa"/>
          </w:tcPr>
          <w:p w14:paraId="2AFBE4E3" w14:textId="081032E7" w:rsidR="00672B70" w:rsidRPr="00C54880" w:rsidRDefault="008A58E9" w:rsidP="002522B3">
            <w:pPr>
              <w:tabs>
                <w:tab w:val="left" w:pos="2329"/>
              </w:tabs>
              <w:rPr>
                <w:rFonts w:cs="Arial"/>
                <w:szCs w:val="20"/>
              </w:rPr>
            </w:pPr>
            <w:r w:rsidRPr="00C54880">
              <w:rPr>
                <w:rFonts w:cs="Arial"/>
                <w:szCs w:val="20"/>
              </w:rPr>
              <w:t>5.1</w:t>
            </w:r>
          </w:p>
        </w:tc>
        <w:tc>
          <w:tcPr>
            <w:tcW w:w="1440" w:type="dxa"/>
          </w:tcPr>
          <w:p w14:paraId="1C8898FB" w14:textId="2F310426" w:rsidR="00672B70" w:rsidRPr="00C54880" w:rsidRDefault="00A12385" w:rsidP="002522B3">
            <w:pPr>
              <w:tabs>
                <w:tab w:val="left" w:pos="2329"/>
              </w:tabs>
              <w:rPr>
                <w:rFonts w:cs="Arial"/>
              </w:rPr>
            </w:pPr>
            <w:r w:rsidRPr="00C54880">
              <w:rPr>
                <w:rFonts w:cs="Arial"/>
              </w:rPr>
              <w:t xml:space="preserve">Discussion: one post and replies to three other posts = </w:t>
            </w:r>
            <w:r w:rsidRPr="00C54880">
              <w:rPr>
                <w:rFonts w:cs="Arial"/>
                <w:b/>
                <w:bCs/>
              </w:rPr>
              <w:t>1 hour</w:t>
            </w:r>
          </w:p>
        </w:tc>
      </w:tr>
      <w:tr w:rsidR="00557340" w:rsidRPr="00C54880" w14:paraId="6C02D106" w14:textId="77777777" w:rsidTr="00A02DB5">
        <w:tc>
          <w:tcPr>
            <w:tcW w:w="10170" w:type="dxa"/>
            <w:gridSpan w:val="2"/>
            <w:shd w:val="clear" w:color="auto" w:fill="FFFFFF" w:themeFill="background1"/>
            <w:tcMar>
              <w:top w:w="115" w:type="dxa"/>
              <w:left w:w="115" w:type="dxa"/>
              <w:bottom w:w="115" w:type="dxa"/>
              <w:right w:w="115" w:type="dxa"/>
            </w:tcMar>
          </w:tcPr>
          <w:p w14:paraId="1F44B131" w14:textId="7AE00E59" w:rsidR="00557340" w:rsidRPr="00C54880" w:rsidRDefault="00364442" w:rsidP="00EA37BB">
            <w:pPr>
              <w:pStyle w:val="AssignmentsLevel1"/>
            </w:pPr>
            <w:r w:rsidRPr="00C54880">
              <w:rPr>
                <w:b/>
              </w:rPr>
              <w:t xml:space="preserve">Journal: </w:t>
            </w:r>
            <w:r w:rsidR="003855B4" w:rsidRPr="00C54880">
              <w:rPr>
                <w:b/>
              </w:rPr>
              <w:t xml:space="preserve">Confronting </w:t>
            </w:r>
            <w:r w:rsidR="00CC4499">
              <w:rPr>
                <w:b/>
              </w:rPr>
              <w:t>and</w:t>
            </w:r>
            <w:r w:rsidR="003855B4" w:rsidRPr="00C54880">
              <w:rPr>
                <w:b/>
              </w:rPr>
              <w:t xml:space="preserve"> Challenging Skills</w:t>
            </w:r>
            <w:r w:rsidR="003855B4" w:rsidRPr="00C54880">
              <w:t xml:space="preserve"> </w:t>
            </w:r>
          </w:p>
          <w:p w14:paraId="20726F0A" w14:textId="77777777" w:rsidR="00D130DB" w:rsidRPr="00C54880" w:rsidRDefault="00D130DB" w:rsidP="00EA37BB">
            <w:pPr>
              <w:pStyle w:val="AssignmentsLevel1"/>
            </w:pPr>
          </w:p>
          <w:p w14:paraId="3467EF9D" w14:textId="326E5227" w:rsidR="00A92495" w:rsidRPr="00C54880" w:rsidRDefault="00D075BB" w:rsidP="00BA3D54">
            <w:pPr>
              <w:pStyle w:val="AssignmentsLevel1"/>
              <w:rPr>
                <w:bCs/>
                <w:i/>
                <w:iCs/>
              </w:rPr>
            </w:pPr>
            <w:r w:rsidRPr="00C54880">
              <w:rPr>
                <w:b/>
              </w:rPr>
              <w:t>Complete</w:t>
            </w:r>
            <w:r w:rsidR="00FB337C" w:rsidRPr="00C54880">
              <w:t xml:space="preserve"> E</w:t>
            </w:r>
            <w:r w:rsidRPr="00C54880">
              <w:t xml:space="preserve">xercise 10.4 in </w:t>
            </w:r>
            <w:r w:rsidR="00CC4499">
              <w:t>Ch.</w:t>
            </w:r>
            <w:r w:rsidR="00CC4499" w:rsidRPr="00C54880">
              <w:t xml:space="preserve"> </w:t>
            </w:r>
            <w:r w:rsidRPr="00C54880">
              <w:t xml:space="preserve">10 of </w:t>
            </w:r>
            <w:r w:rsidRPr="00C54880">
              <w:rPr>
                <w:bCs/>
                <w:i/>
                <w:iCs/>
              </w:rPr>
              <w:t>Intentional Interviewing and Counseling</w:t>
            </w:r>
            <w:r w:rsidR="00A92495" w:rsidRPr="00C54880">
              <w:rPr>
                <w:bCs/>
                <w:i/>
                <w:iCs/>
              </w:rPr>
              <w:t>.</w:t>
            </w:r>
            <w:r w:rsidR="001B66D5" w:rsidRPr="00C54880">
              <w:rPr>
                <w:bCs/>
                <w:i/>
                <w:iCs/>
              </w:rPr>
              <w:t xml:space="preserve"> </w:t>
            </w:r>
          </w:p>
          <w:p w14:paraId="1BA2469C" w14:textId="5E558C73" w:rsidR="00C42077" w:rsidRPr="00C54880" w:rsidRDefault="00C42077" w:rsidP="00BA3D54">
            <w:pPr>
              <w:pStyle w:val="AssignmentsLevel1"/>
              <w:rPr>
                <w:bCs/>
                <w:iCs/>
              </w:rPr>
            </w:pPr>
          </w:p>
          <w:p w14:paraId="268C92A7" w14:textId="3B4F57D4" w:rsidR="00A02DB5" w:rsidRPr="00C54880" w:rsidRDefault="00A92495" w:rsidP="00C42077">
            <w:pPr>
              <w:pStyle w:val="AssignmentsLevel1"/>
            </w:pPr>
            <w:r w:rsidRPr="00C54880">
              <w:rPr>
                <w:b/>
                <w:bCs/>
                <w:iCs/>
              </w:rPr>
              <w:t>Write</w:t>
            </w:r>
            <w:r w:rsidR="001B66D5" w:rsidRPr="00C54880">
              <w:t xml:space="preserve"> </w:t>
            </w:r>
            <w:r w:rsidRPr="00C54880">
              <w:t xml:space="preserve">a </w:t>
            </w:r>
            <w:r w:rsidR="001B66D5" w:rsidRPr="00C54880">
              <w:t>350- to 700-</w:t>
            </w:r>
            <w:r w:rsidR="00BA3D54" w:rsidRPr="00C54880">
              <w:t>word</w:t>
            </w:r>
            <w:r w:rsidR="00C42077" w:rsidRPr="00C54880">
              <w:t xml:space="preserve"> journal entry </w:t>
            </w:r>
            <w:r w:rsidR="00D075BB" w:rsidRPr="00C54880">
              <w:t xml:space="preserve">to the stated </w:t>
            </w:r>
            <w:r w:rsidR="00C42077" w:rsidRPr="00C54880">
              <w:t xml:space="preserve">questions </w:t>
            </w:r>
            <w:r w:rsidR="00D20806">
              <w:t>by 11:59 PM</w:t>
            </w:r>
            <w:r w:rsidR="00D075BB" w:rsidRPr="00C54880">
              <w:t xml:space="preserve"> (Eastern Time) on </w:t>
            </w:r>
            <w:r w:rsidR="00C42077" w:rsidRPr="00C54880">
              <w:t>Sun</w:t>
            </w:r>
            <w:r w:rsidR="00D075BB" w:rsidRPr="00C54880">
              <w:t>day.</w:t>
            </w:r>
          </w:p>
        </w:tc>
        <w:tc>
          <w:tcPr>
            <w:tcW w:w="1440" w:type="dxa"/>
          </w:tcPr>
          <w:p w14:paraId="79E2DE37" w14:textId="47CE7B37" w:rsidR="00557340" w:rsidRPr="00C54880" w:rsidRDefault="008A58E9" w:rsidP="002522B3">
            <w:pPr>
              <w:tabs>
                <w:tab w:val="left" w:pos="2329"/>
              </w:tabs>
              <w:rPr>
                <w:rFonts w:cs="Arial"/>
                <w:szCs w:val="20"/>
              </w:rPr>
            </w:pPr>
            <w:r w:rsidRPr="00C54880">
              <w:rPr>
                <w:rFonts w:cs="Arial"/>
                <w:szCs w:val="20"/>
              </w:rPr>
              <w:t>5.2</w:t>
            </w:r>
          </w:p>
        </w:tc>
        <w:tc>
          <w:tcPr>
            <w:tcW w:w="1440" w:type="dxa"/>
          </w:tcPr>
          <w:p w14:paraId="0F73E41C" w14:textId="6B602554" w:rsidR="00557340" w:rsidRPr="00C54880" w:rsidRDefault="0045712E" w:rsidP="002522B3">
            <w:pPr>
              <w:tabs>
                <w:tab w:val="left" w:pos="2329"/>
              </w:tabs>
              <w:rPr>
                <w:rFonts w:cs="Arial"/>
                <w:szCs w:val="20"/>
              </w:rPr>
            </w:pPr>
            <w:r w:rsidRPr="00C54880">
              <w:rPr>
                <w:rFonts w:cs="Arial"/>
              </w:rPr>
              <w:t xml:space="preserve">Journal: one private post = </w:t>
            </w:r>
            <w:r w:rsidR="00A71D6A" w:rsidRPr="00C54880">
              <w:rPr>
                <w:rFonts w:cs="Arial"/>
                <w:b/>
              </w:rPr>
              <w:t>1</w:t>
            </w:r>
            <w:r w:rsidRPr="00C54880">
              <w:rPr>
                <w:rFonts w:cs="Arial"/>
                <w:b/>
              </w:rPr>
              <w:t xml:space="preserve"> hour</w:t>
            </w:r>
          </w:p>
        </w:tc>
      </w:tr>
      <w:tr w:rsidR="00557340" w:rsidRPr="00C54880" w14:paraId="38B7E863" w14:textId="77777777" w:rsidTr="002522B3">
        <w:tc>
          <w:tcPr>
            <w:tcW w:w="10170" w:type="dxa"/>
            <w:gridSpan w:val="2"/>
            <w:tcMar>
              <w:top w:w="115" w:type="dxa"/>
              <w:left w:w="115" w:type="dxa"/>
              <w:bottom w:w="115" w:type="dxa"/>
              <w:right w:w="115" w:type="dxa"/>
            </w:tcMar>
          </w:tcPr>
          <w:p w14:paraId="24E2AF43" w14:textId="62850578" w:rsidR="00557340" w:rsidRPr="00C54880" w:rsidRDefault="005A4A53" w:rsidP="004F686B">
            <w:pPr>
              <w:pStyle w:val="AssignmentsLevel1"/>
            </w:pPr>
            <w:r w:rsidRPr="00C54880">
              <w:rPr>
                <w:b/>
              </w:rPr>
              <w:t xml:space="preserve">Research Paper </w:t>
            </w:r>
            <w:r w:rsidR="00200B27" w:rsidRPr="00C54880">
              <w:rPr>
                <w:b/>
              </w:rPr>
              <w:t>Annotated Bibliography</w:t>
            </w:r>
          </w:p>
          <w:p w14:paraId="7BC3EA90" w14:textId="41CA3BFC" w:rsidR="00570E11" w:rsidRPr="00C54880" w:rsidRDefault="00570E11" w:rsidP="00570E11">
            <w:pPr>
              <w:rPr>
                <w:rFonts w:cs="Arial"/>
                <w:szCs w:val="20"/>
              </w:rPr>
            </w:pPr>
          </w:p>
          <w:p w14:paraId="50C2856B" w14:textId="65E29809" w:rsidR="00EF44CB" w:rsidRPr="00C54880" w:rsidRDefault="00832172" w:rsidP="00AA248A">
            <w:pPr>
              <w:spacing w:line="276" w:lineRule="auto"/>
              <w:rPr>
                <w:rFonts w:cs="Arial"/>
                <w:szCs w:val="20"/>
              </w:rPr>
            </w:pPr>
            <w:r w:rsidRPr="00C54880">
              <w:rPr>
                <w:rFonts w:cs="Arial"/>
                <w:b/>
                <w:szCs w:val="20"/>
              </w:rPr>
              <w:t>Locate</w:t>
            </w:r>
            <w:r w:rsidR="00570E11" w:rsidRPr="00C54880">
              <w:rPr>
                <w:rFonts w:cs="Arial"/>
                <w:szCs w:val="20"/>
              </w:rPr>
              <w:t xml:space="preserve"> a minimum of five (5) quality, scholarly resources</w:t>
            </w:r>
            <w:r w:rsidR="00EF44CB" w:rsidRPr="00C54880">
              <w:rPr>
                <w:rFonts w:cs="Arial"/>
                <w:szCs w:val="20"/>
              </w:rPr>
              <w:t xml:space="preserve"> related to your </w:t>
            </w:r>
            <w:r w:rsidRPr="00C54880">
              <w:rPr>
                <w:rFonts w:cs="Arial"/>
                <w:szCs w:val="20"/>
              </w:rPr>
              <w:t xml:space="preserve">selected research </w:t>
            </w:r>
            <w:r w:rsidR="00336A4A" w:rsidRPr="00C54880">
              <w:rPr>
                <w:rFonts w:cs="Arial"/>
                <w:szCs w:val="20"/>
              </w:rPr>
              <w:t>topic of interest.</w:t>
            </w:r>
          </w:p>
          <w:p w14:paraId="1C6627C2" w14:textId="77777777" w:rsidR="00336A4A" w:rsidRPr="00C54880" w:rsidRDefault="00336A4A" w:rsidP="00AA248A">
            <w:pPr>
              <w:spacing w:line="276" w:lineRule="auto"/>
              <w:rPr>
                <w:rFonts w:cs="Arial"/>
                <w:szCs w:val="20"/>
              </w:rPr>
            </w:pPr>
          </w:p>
          <w:p w14:paraId="260A7DDE" w14:textId="357D7490" w:rsidR="00570E11" w:rsidRPr="00C54880" w:rsidRDefault="00570E11" w:rsidP="00AA248A">
            <w:pPr>
              <w:spacing w:line="276" w:lineRule="auto"/>
              <w:rPr>
                <w:rFonts w:cs="Arial"/>
                <w:szCs w:val="20"/>
              </w:rPr>
            </w:pPr>
            <w:r w:rsidRPr="00C54880">
              <w:rPr>
                <w:rFonts w:cs="Arial"/>
                <w:b/>
                <w:szCs w:val="20"/>
              </w:rPr>
              <w:t>Read</w:t>
            </w:r>
            <w:r w:rsidRPr="00C54880">
              <w:rPr>
                <w:rFonts w:cs="Arial"/>
                <w:szCs w:val="20"/>
              </w:rPr>
              <w:t xml:space="preserve"> each article thoroughly </w:t>
            </w:r>
            <w:r w:rsidR="002C7B6E" w:rsidRPr="00C54880">
              <w:rPr>
                <w:rFonts w:cs="Arial"/>
                <w:szCs w:val="20"/>
              </w:rPr>
              <w:t>to</w:t>
            </w:r>
            <w:r w:rsidRPr="00C54880">
              <w:rPr>
                <w:rFonts w:cs="Arial"/>
                <w:szCs w:val="20"/>
              </w:rPr>
              <w:t xml:space="preserve"> summarize it for the annotated bibliography. Your summary should not be a restatement of the article abstract.  </w:t>
            </w:r>
          </w:p>
          <w:p w14:paraId="7B8B6252" w14:textId="77777777" w:rsidR="00570E11" w:rsidRPr="00C54880" w:rsidRDefault="00570E11" w:rsidP="00570E11">
            <w:pPr>
              <w:ind w:left="540"/>
              <w:rPr>
                <w:rFonts w:cs="Arial"/>
                <w:szCs w:val="20"/>
              </w:rPr>
            </w:pPr>
          </w:p>
          <w:p w14:paraId="2D47D83B" w14:textId="2F45B2ED" w:rsidR="00570E11" w:rsidRDefault="00570E11" w:rsidP="00AA248A">
            <w:pPr>
              <w:spacing w:line="276" w:lineRule="auto"/>
              <w:rPr>
                <w:rFonts w:cs="Arial"/>
                <w:szCs w:val="20"/>
              </w:rPr>
            </w:pPr>
            <w:r w:rsidRPr="00C54880">
              <w:rPr>
                <w:rFonts w:cs="Arial"/>
                <w:b/>
                <w:bCs/>
                <w:szCs w:val="20"/>
              </w:rPr>
              <w:t xml:space="preserve">Prepare </w:t>
            </w:r>
            <w:r w:rsidRPr="00C54880">
              <w:rPr>
                <w:rFonts w:cs="Arial"/>
                <w:szCs w:val="20"/>
              </w:rPr>
              <w:t xml:space="preserve">an annotated bibliography that includes a </w:t>
            </w:r>
            <w:r w:rsidR="00CC4499">
              <w:rPr>
                <w:rFonts w:cs="Arial"/>
                <w:szCs w:val="20"/>
              </w:rPr>
              <w:t>1-</w:t>
            </w:r>
            <w:r w:rsidRPr="00C54880">
              <w:rPr>
                <w:rFonts w:cs="Arial"/>
                <w:szCs w:val="20"/>
              </w:rPr>
              <w:t xml:space="preserve">paragraph summary for each source. Each source entry </w:t>
            </w:r>
            <w:r w:rsidR="00CC4499">
              <w:rPr>
                <w:rFonts w:cs="Arial"/>
                <w:szCs w:val="20"/>
              </w:rPr>
              <w:t>must</w:t>
            </w:r>
            <w:r w:rsidR="00CC4499" w:rsidRPr="00C54880">
              <w:rPr>
                <w:rFonts w:cs="Arial"/>
                <w:szCs w:val="20"/>
              </w:rPr>
              <w:t xml:space="preserve"> </w:t>
            </w:r>
            <w:r w:rsidRPr="00C54880">
              <w:rPr>
                <w:rFonts w:cs="Arial"/>
                <w:szCs w:val="20"/>
              </w:rPr>
              <w:t xml:space="preserve">include the following: </w:t>
            </w:r>
          </w:p>
          <w:p w14:paraId="0E425F1C" w14:textId="77777777" w:rsidR="00CC4499" w:rsidRPr="00C54880" w:rsidRDefault="00CC4499" w:rsidP="00AA248A">
            <w:pPr>
              <w:spacing w:line="276" w:lineRule="auto"/>
              <w:rPr>
                <w:rFonts w:cs="Arial"/>
                <w:szCs w:val="20"/>
              </w:rPr>
            </w:pPr>
          </w:p>
          <w:p w14:paraId="383F0D66" w14:textId="77777777" w:rsidR="00570E11" w:rsidRPr="00C54880" w:rsidRDefault="00570E11" w:rsidP="002D1657">
            <w:pPr>
              <w:pStyle w:val="AssignmentsLevel2"/>
            </w:pPr>
            <w:r w:rsidRPr="00C54880">
              <w:t xml:space="preserve">A formal APA reference </w:t>
            </w:r>
          </w:p>
          <w:p w14:paraId="65F1E435" w14:textId="77777777" w:rsidR="00570E11" w:rsidRPr="00C54880" w:rsidRDefault="00570E11" w:rsidP="002D1657">
            <w:pPr>
              <w:pStyle w:val="AssignmentsLevel2"/>
            </w:pPr>
            <w:r w:rsidRPr="00C54880">
              <w:t xml:space="preserve">The purpose of the study </w:t>
            </w:r>
          </w:p>
          <w:p w14:paraId="0BCCC383" w14:textId="77777777" w:rsidR="00570E11" w:rsidRPr="00C54880" w:rsidRDefault="00570E11" w:rsidP="002D1657">
            <w:pPr>
              <w:pStyle w:val="AssignmentsLevel2"/>
            </w:pPr>
            <w:r w:rsidRPr="00C54880">
              <w:t>The major findings</w:t>
            </w:r>
          </w:p>
          <w:p w14:paraId="49752E8A" w14:textId="77777777" w:rsidR="00570E11" w:rsidRPr="00C54880" w:rsidRDefault="00570E11" w:rsidP="002D1657">
            <w:pPr>
              <w:pStyle w:val="AssignmentsLevel2"/>
            </w:pPr>
            <w:r w:rsidRPr="00C54880">
              <w:t>An evaluation of the importance of the resource for your research paper</w:t>
            </w:r>
          </w:p>
          <w:p w14:paraId="5532C30C" w14:textId="77777777" w:rsidR="00AA248A" w:rsidRPr="00C54880" w:rsidRDefault="00AA248A" w:rsidP="00AA248A">
            <w:pPr>
              <w:spacing w:line="276" w:lineRule="auto"/>
              <w:rPr>
                <w:rFonts w:cs="Arial"/>
                <w:szCs w:val="20"/>
              </w:rPr>
            </w:pPr>
          </w:p>
          <w:p w14:paraId="641E0AD8" w14:textId="2202A91E" w:rsidR="005A4A53" w:rsidRPr="00C54880" w:rsidRDefault="00AA248A" w:rsidP="00B01053">
            <w:pPr>
              <w:spacing w:line="276" w:lineRule="auto"/>
            </w:pPr>
            <w:r w:rsidRPr="00C54880">
              <w:rPr>
                <w:rFonts w:cs="Arial"/>
                <w:b/>
                <w:szCs w:val="20"/>
              </w:rPr>
              <w:t>Submit</w:t>
            </w:r>
            <w:r w:rsidR="00570E11" w:rsidRPr="00C54880">
              <w:rPr>
                <w:rFonts w:cs="Arial"/>
                <w:szCs w:val="20"/>
              </w:rPr>
              <w:t xml:space="preserve"> of your Annotated Bi</w:t>
            </w:r>
            <w:r w:rsidR="00D20806">
              <w:rPr>
                <w:rFonts w:cs="Arial"/>
                <w:szCs w:val="20"/>
              </w:rPr>
              <w:t xml:space="preserve">bliography is due by 11:59 </w:t>
            </w:r>
            <w:r w:rsidR="00D20806">
              <w:t>PM</w:t>
            </w:r>
            <w:r w:rsidR="00EB2742" w:rsidRPr="00C54880">
              <w:rPr>
                <w:rFonts w:cs="Arial"/>
                <w:szCs w:val="20"/>
              </w:rPr>
              <w:t xml:space="preserve"> (Eastern T</w:t>
            </w:r>
            <w:r w:rsidR="00570E11" w:rsidRPr="00C54880">
              <w:rPr>
                <w:rFonts w:cs="Arial"/>
                <w:szCs w:val="20"/>
              </w:rPr>
              <w:t>ime) on Sunday.</w:t>
            </w:r>
          </w:p>
        </w:tc>
        <w:tc>
          <w:tcPr>
            <w:tcW w:w="1440" w:type="dxa"/>
          </w:tcPr>
          <w:p w14:paraId="6F92F820" w14:textId="036AD61C" w:rsidR="00557340" w:rsidRPr="00C54880" w:rsidRDefault="00275C69" w:rsidP="002522B3">
            <w:pPr>
              <w:tabs>
                <w:tab w:val="left" w:pos="2329"/>
              </w:tabs>
              <w:rPr>
                <w:rFonts w:cs="Arial"/>
                <w:szCs w:val="20"/>
              </w:rPr>
            </w:pPr>
            <w:r>
              <w:rPr>
                <w:rFonts w:cs="Arial"/>
                <w:szCs w:val="20"/>
              </w:rPr>
              <w:lastRenderedPageBreak/>
              <w:t>3.3</w:t>
            </w:r>
          </w:p>
        </w:tc>
        <w:tc>
          <w:tcPr>
            <w:tcW w:w="1440" w:type="dxa"/>
          </w:tcPr>
          <w:p w14:paraId="7445E6E6" w14:textId="7051E5C5" w:rsidR="00557340" w:rsidRPr="00C54880" w:rsidRDefault="00190AEF" w:rsidP="002522B3">
            <w:pPr>
              <w:tabs>
                <w:tab w:val="left" w:pos="2329"/>
              </w:tabs>
              <w:rPr>
                <w:rFonts w:cs="Arial"/>
                <w:szCs w:val="20"/>
              </w:rPr>
            </w:pPr>
            <w:r w:rsidRPr="00C54880">
              <w:rPr>
                <w:rFonts w:cs="Arial"/>
                <w:szCs w:val="20"/>
              </w:rPr>
              <w:t xml:space="preserve">Annotated Bibliography submission = </w:t>
            </w:r>
            <w:r w:rsidRPr="00C54880">
              <w:rPr>
                <w:rFonts w:cs="Arial"/>
                <w:b/>
                <w:szCs w:val="20"/>
              </w:rPr>
              <w:lastRenderedPageBreak/>
              <w:t>.5 hours</w:t>
            </w:r>
          </w:p>
        </w:tc>
      </w:tr>
      <w:tr w:rsidR="00EA2635" w:rsidRPr="00C54880" w14:paraId="1488F253" w14:textId="77777777" w:rsidTr="003A6AB3">
        <w:tc>
          <w:tcPr>
            <w:tcW w:w="10170" w:type="dxa"/>
            <w:gridSpan w:val="2"/>
            <w:tcMar>
              <w:top w:w="115" w:type="dxa"/>
              <w:left w:w="115" w:type="dxa"/>
              <w:bottom w:w="115" w:type="dxa"/>
              <w:right w:w="115" w:type="dxa"/>
            </w:tcMar>
          </w:tcPr>
          <w:p w14:paraId="5854A5BD" w14:textId="5A9392E7" w:rsidR="00FB0246" w:rsidRPr="00C54880" w:rsidRDefault="00FB0246" w:rsidP="00FB0246">
            <w:pPr>
              <w:tabs>
                <w:tab w:val="left" w:pos="2329"/>
              </w:tabs>
              <w:rPr>
                <w:rFonts w:cs="Arial"/>
                <w:b/>
                <w:szCs w:val="20"/>
              </w:rPr>
            </w:pPr>
            <w:r w:rsidRPr="00C54880">
              <w:rPr>
                <w:rFonts w:cs="Arial"/>
                <w:b/>
                <w:szCs w:val="20"/>
              </w:rPr>
              <w:t xml:space="preserve">Mock Counseling Session </w:t>
            </w:r>
            <w:r w:rsidR="00CC4499">
              <w:rPr>
                <w:rFonts w:cs="Arial"/>
                <w:b/>
                <w:szCs w:val="20"/>
              </w:rPr>
              <w:t>3</w:t>
            </w:r>
            <w:r w:rsidR="00CC4499" w:rsidRPr="00C54880">
              <w:rPr>
                <w:rFonts w:cs="Arial"/>
                <w:b/>
                <w:szCs w:val="20"/>
              </w:rPr>
              <w:t xml:space="preserve"> </w:t>
            </w:r>
            <w:r w:rsidRPr="00C54880">
              <w:rPr>
                <w:rFonts w:cs="Arial"/>
                <w:b/>
                <w:szCs w:val="20"/>
              </w:rPr>
              <w:t xml:space="preserve">Video </w:t>
            </w:r>
            <w:r w:rsidR="00CC4499">
              <w:rPr>
                <w:rFonts w:cs="Arial"/>
                <w:b/>
                <w:szCs w:val="20"/>
              </w:rPr>
              <w:t>and</w:t>
            </w:r>
            <w:r w:rsidRPr="00C54880">
              <w:rPr>
                <w:rFonts w:cs="Arial"/>
                <w:b/>
                <w:szCs w:val="20"/>
              </w:rPr>
              <w:t xml:space="preserve"> </w:t>
            </w:r>
            <w:r w:rsidR="0098139B">
              <w:rPr>
                <w:rFonts w:cs="Arial"/>
                <w:b/>
                <w:szCs w:val="20"/>
              </w:rPr>
              <w:t>Self-</w:t>
            </w:r>
            <w:r w:rsidRPr="00C54880">
              <w:rPr>
                <w:rFonts w:cs="Arial"/>
                <w:b/>
                <w:szCs w:val="20"/>
              </w:rPr>
              <w:t xml:space="preserve">Critique Paper </w:t>
            </w:r>
          </w:p>
          <w:p w14:paraId="42673ACC" w14:textId="77777777" w:rsidR="00FB0246" w:rsidRPr="00C54880" w:rsidRDefault="00FB0246" w:rsidP="00FB0246">
            <w:pPr>
              <w:tabs>
                <w:tab w:val="left" w:pos="2329"/>
              </w:tabs>
              <w:rPr>
                <w:rFonts w:cs="Arial"/>
                <w:b/>
                <w:szCs w:val="20"/>
              </w:rPr>
            </w:pPr>
          </w:p>
          <w:p w14:paraId="5AC0629C" w14:textId="77777777" w:rsidR="00773131" w:rsidRPr="00C54880" w:rsidRDefault="00773131" w:rsidP="00773131">
            <w:pPr>
              <w:tabs>
                <w:tab w:val="left" w:pos="2329"/>
              </w:tabs>
              <w:rPr>
                <w:rFonts w:cs="Arial"/>
              </w:rPr>
            </w:pPr>
            <w:r w:rsidRPr="00C54880">
              <w:rPr>
                <w:rFonts w:cs="Arial"/>
                <w:b/>
              </w:rPr>
              <w:t>Resources:</w:t>
            </w:r>
            <w:r w:rsidRPr="00C54880">
              <w:rPr>
                <w:rFonts w:cs="Arial"/>
              </w:rPr>
              <w:t xml:space="preserve">  Informed Consent Form</w:t>
            </w:r>
          </w:p>
          <w:p w14:paraId="2193EF43" w14:textId="77777777" w:rsidR="00773131" w:rsidRPr="000E397F" w:rsidRDefault="00773131" w:rsidP="00773131">
            <w:pPr>
              <w:tabs>
                <w:tab w:val="left" w:pos="2329"/>
              </w:tabs>
              <w:ind w:left="1239"/>
              <w:rPr>
                <w:rFonts w:cs="Arial"/>
              </w:rPr>
            </w:pPr>
            <w:r w:rsidRPr="000E397F">
              <w:rPr>
                <w:rFonts w:cs="Arial"/>
              </w:rPr>
              <w:t>Mock Counseling Session Videos and Peer Review Discussion Requirements</w:t>
            </w:r>
          </w:p>
          <w:p w14:paraId="630AD579" w14:textId="77777777" w:rsidR="00FB0246" w:rsidRPr="00C54880" w:rsidRDefault="00FB0246" w:rsidP="00FB0246">
            <w:pPr>
              <w:rPr>
                <w:rFonts w:cs="Arial"/>
              </w:rPr>
            </w:pPr>
          </w:p>
          <w:p w14:paraId="31AC74ED" w14:textId="77777777" w:rsidR="00FB0246" w:rsidRPr="00C54880" w:rsidRDefault="00FB0246" w:rsidP="00FB0246">
            <w:pPr>
              <w:rPr>
                <w:rFonts w:cs="Arial"/>
              </w:rPr>
            </w:pPr>
            <w:r w:rsidRPr="00C54880">
              <w:rPr>
                <w:rFonts w:cs="Arial"/>
                <w:b/>
              </w:rPr>
              <w:t>Choose</w:t>
            </w:r>
            <w:r w:rsidRPr="00C54880">
              <w:rPr>
                <w:rFonts w:cs="Arial"/>
              </w:rPr>
              <w:t xml:space="preserve"> a mock client for a 30- to 45-minute mock counseling session.</w:t>
            </w:r>
          </w:p>
          <w:p w14:paraId="400E6623" w14:textId="77777777" w:rsidR="00FB0246" w:rsidRPr="00C54880" w:rsidRDefault="00FB0246" w:rsidP="00FB0246">
            <w:pPr>
              <w:rPr>
                <w:rFonts w:cs="Arial"/>
              </w:rPr>
            </w:pPr>
          </w:p>
          <w:p w14:paraId="6617B86C" w14:textId="77777777" w:rsidR="00807D71" w:rsidRPr="00C54880" w:rsidRDefault="00807D71" w:rsidP="00807D71">
            <w:pPr>
              <w:rPr>
                <w:rFonts w:cs="Arial"/>
              </w:rPr>
            </w:pPr>
            <w:r w:rsidRPr="00C54880">
              <w:rPr>
                <w:rFonts w:cs="Arial"/>
                <w:b/>
              </w:rPr>
              <w:t xml:space="preserve">Review </w:t>
            </w:r>
            <w:r w:rsidRPr="00C54880">
              <w:rPr>
                <w:rFonts w:cs="Arial"/>
              </w:rPr>
              <w:t>the assignment with them</w:t>
            </w:r>
            <w:r>
              <w:rPr>
                <w:rFonts w:cs="Arial"/>
              </w:rPr>
              <w:t>,</w:t>
            </w:r>
            <w:r w:rsidRPr="00C54880">
              <w:rPr>
                <w:rFonts w:cs="Arial"/>
              </w:rPr>
              <w:t xml:space="preserve"> including the </w:t>
            </w:r>
            <w:r>
              <w:rPr>
                <w:rFonts w:cs="Arial"/>
              </w:rPr>
              <w:t>I</w:t>
            </w:r>
            <w:r w:rsidRPr="00C54880">
              <w:rPr>
                <w:rFonts w:cs="Arial"/>
              </w:rPr>
              <w:t xml:space="preserve">nformed </w:t>
            </w:r>
            <w:r>
              <w:rPr>
                <w:rFonts w:cs="Arial"/>
              </w:rPr>
              <w:t>c</w:t>
            </w:r>
            <w:r w:rsidRPr="00C54880">
              <w:rPr>
                <w:rFonts w:cs="Arial"/>
              </w:rPr>
              <w:t>onsent form</w:t>
            </w:r>
            <w:r>
              <w:rPr>
                <w:rFonts w:cs="Arial"/>
              </w:rPr>
              <w:t>,</w:t>
            </w:r>
            <w:r w:rsidRPr="00C54880">
              <w:rPr>
                <w:rFonts w:cs="Arial"/>
              </w:rPr>
              <w:t xml:space="preserve"> </w:t>
            </w:r>
            <w:r w:rsidRPr="00E9028A">
              <w:rPr>
                <w:rFonts w:cs="Arial"/>
              </w:rPr>
              <w:t>and</w:t>
            </w:r>
            <w:r w:rsidRPr="00C54880">
              <w:rPr>
                <w:rFonts w:cs="Arial"/>
                <w:b/>
              </w:rPr>
              <w:t xml:space="preserve"> secure</w:t>
            </w:r>
            <w:r w:rsidRPr="00C54880">
              <w:rPr>
                <w:rFonts w:cs="Arial"/>
              </w:rPr>
              <w:t xml:space="preserve"> their permission.  </w:t>
            </w:r>
          </w:p>
          <w:p w14:paraId="370AEC04" w14:textId="77777777" w:rsidR="00807D71" w:rsidRPr="00C54880" w:rsidRDefault="00807D71" w:rsidP="00807D71">
            <w:pPr>
              <w:rPr>
                <w:rFonts w:cs="Arial"/>
              </w:rPr>
            </w:pPr>
          </w:p>
          <w:p w14:paraId="390D14B1" w14:textId="77777777" w:rsidR="00807D71" w:rsidRPr="00C54880" w:rsidRDefault="00807D71" w:rsidP="00807D71">
            <w:pPr>
              <w:pStyle w:val="AssignmentsLevel2"/>
            </w:pPr>
            <w:r w:rsidRPr="00C54880">
              <w:t xml:space="preserve">During the </w:t>
            </w:r>
            <w:r>
              <w:t>recorded</w:t>
            </w:r>
            <w:r w:rsidRPr="00C54880">
              <w:t xml:space="preserve"> session, you should begin by reviewing the Informed Consent form with each client before beginning the session. This form should be signed by each person that you </w:t>
            </w:r>
            <w:r>
              <w:t>record,</w:t>
            </w:r>
            <w:r w:rsidRPr="00C54880">
              <w:t xml:space="preserve"> and you should keep this form for the duration of the course</w:t>
            </w:r>
            <w:r>
              <w:t>.</w:t>
            </w:r>
            <w:r w:rsidRPr="00C54880">
              <w:t xml:space="preserve">  You will scan the signed consent form and attach it to your </w:t>
            </w:r>
            <w:r>
              <w:t>c</w:t>
            </w:r>
            <w:r w:rsidRPr="00C54880">
              <w:t xml:space="preserve">ritique </w:t>
            </w:r>
            <w:r>
              <w:t>p</w:t>
            </w:r>
            <w:r w:rsidRPr="00C54880">
              <w:t xml:space="preserve">aper for each </w:t>
            </w:r>
            <w:r>
              <w:t>recorded</w:t>
            </w:r>
            <w:r w:rsidRPr="00C54880">
              <w:t xml:space="preserve"> assignment.</w:t>
            </w:r>
          </w:p>
          <w:p w14:paraId="45DFAFD4" w14:textId="77777777" w:rsidR="00807D71" w:rsidRPr="00C54880" w:rsidRDefault="00807D71" w:rsidP="00807D71">
            <w:pPr>
              <w:ind w:left="720"/>
              <w:rPr>
                <w:rFonts w:cs="Arial"/>
              </w:rPr>
            </w:pPr>
          </w:p>
          <w:p w14:paraId="31693694" w14:textId="2E4C59CA" w:rsidR="00807D71" w:rsidRPr="00C54880" w:rsidRDefault="00807D71" w:rsidP="00807D71">
            <w:pPr>
              <w:rPr>
                <w:rFonts w:cs="Arial"/>
              </w:rPr>
            </w:pPr>
            <w:r w:rsidRPr="00C54880">
              <w:rPr>
                <w:rFonts w:cs="Arial"/>
                <w:b/>
              </w:rPr>
              <w:t>Set</w:t>
            </w:r>
            <w:r>
              <w:rPr>
                <w:rFonts w:cs="Arial"/>
                <w:b/>
              </w:rPr>
              <w:t xml:space="preserve"> </w:t>
            </w:r>
            <w:r w:rsidRPr="00C54880">
              <w:rPr>
                <w:rFonts w:cs="Arial"/>
                <w:b/>
              </w:rPr>
              <w:t>up</w:t>
            </w:r>
            <w:r w:rsidRPr="00C54880">
              <w:rPr>
                <w:rFonts w:cs="Arial"/>
              </w:rPr>
              <w:t xml:space="preserve"> the video recorder</w:t>
            </w:r>
            <w:r>
              <w:rPr>
                <w:rFonts w:cs="Arial"/>
              </w:rPr>
              <w:t>,</w:t>
            </w:r>
            <w:r w:rsidRPr="00C54880">
              <w:rPr>
                <w:rFonts w:cs="Arial"/>
              </w:rPr>
              <w:t xml:space="preserve"> </w:t>
            </w:r>
            <w:r w:rsidRPr="00E9028A">
              <w:rPr>
                <w:rFonts w:cs="Arial"/>
              </w:rPr>
              <w:t>and</w:t>
            </w:r>
            <w:r w:rsidRPr="00C54880">
              <w:rPr>
                <w:rFonts w:cs="Arial"/>
                <w:b/>
              </w:rPr>
              <w:t xml:space="preserve"> conduct</w:t>
            </w:r>
            <w:r w:rsidRPr="00C54880">
              <w:rPr>
                <w:rFonts w:cs="Arial"/>
              </w:rPr>
              <w:t xml:space="preserve"> your </w:t>
            </w:r>
            <w:r w:rsidR="006B2CCE" w:rsidRPr="00C54880">
              <w:rPr>
                <w:rFonts w:cs="Arial"/>
              </w:rPr>
              <w:t xml:space="preserve">30- to 45-minute </w:t>
            </w:r>
            <w:r w:rsidRPr="00C54880">
              <w:rPr>
                <w:rFonts w:cs="Arial"/>
              </w:rPr>
              <w:t>mock counseling session.</w:t>
            </w:r>
          </w:p>
          <w:p w14:paraId="2C5F8816" w14:textId="77777777" w:rsidR="00807D71" w:rsidRPr="00C54880" w:rsidRDefault="00807D71" w:rsidP="00807D71">
            <w:pPr>
              <w:rPr>
                <w:rFonts w:cs="Arial"/>
              </w:rPr>
            </w:pPr>
          </w:p>
          <w:p w14:paraId="67F46FEF" w14:textId="77777777" w:rsidR="00807D71" w:rsidRPr="00C54880" w:rsidRDefault="00807D71" w:rsidP="00807D71">
            <w:pPr>
              <w:rPr>
                <w:rFonts w:cs="Arial"/>
              </w:rPr>
            </w:pPr>
            <w:r w:rsidRPr="00C54880">
              <w:rPr>
                <w:rFonts w:cs="Arial"/>
                <w:b/>
              </w:rPr>
              <w:t>Upload</w:t>
            </w:r>
            <w:r w:rsidRPr="00C54880">
              <w:rPr>
                <w:rFonts w:cs="Arial"/>
              </w:rPr>
              <w:t xml:space="preserve"> the mock counseling session to your YouTube channel. Make sure your channel is set to private and only shared with your instructor and assigned group members.</w:t>
            </w:r>
          </w:p>
          <w:p w14:paraId="277709A7" w14:textId="77777777" w:rsidR="00807D71" w:rsidRDefault="00807D71" w:rsidP="00807D71">
            <w:pPr>
              <w:rPr>
                <w:rFonts w:cs="Arial"/>
                <w:b/>
              </w:rPr>
            </w:pPr>
          </w:p>
          <w:p w14:paraId="1CBA1FBD" w14:textId="77777777" w:rsidR="00807D71" w:rsidRPr="00C54880" w:rsidRDefault="00807D71" w:rsidP="00807D71">
            <w:pPr>
              <w:rPr>
                <w:rFonts w:cs="Arial"/>
              </w:rPr>
            </w:pPr>
            <w:r w:rsidRPr="00C54880">
              <w:rPr>
                <w:rFonts w:cs="Arial"/>
                <w:b/>
              </w:rPr>
              <w:t xml:space="preserve">Select </w:t>
            </w:r>
            <w:r w:rsidRPr="00C54880">
              <w:rPr>
                <w:rFonts w:cs="Arial"/>
              </w:rPr>
              <w:t xml:space="preserve">a </w:t>
            </w:r>
            <w:r w:rsidRPr="00E9028A">
              <w:rPr>
                <w:rFonts w:cs="Arial"/>
              </w:rPr>
              <w:t>10-minute segment</w:t>
            </w:r>
            <w:r w:rsidRPr="00C54880">
              <w:rPr>
                <w:rFonts w:cs="Arial"/>
              </w:rPr>
              <w:t xml:space="preserve"> to evaluate</w:t>
            </w:r>
            <w:r>
              <w:rPr>
                <w:rFonts w:cs="Arial"/>
              </w:rPr>
              <w:t>,</w:t>
            </w:r>
            <w:r w:rsidRPr="00C54880">
              <w:rPr>
                <w:rFonts w:cs="Arial"/>
              </w:rPr>
              <w:t xml:space="preserve"> </w:t>
            </w:r>
            <w:r w:rsidRPr="00E9028A">
              <w:rPr>
                <w:rFonts w:cs="Arial"/>
              </w:rPr>
              <w:t>and</w:t>
            </w:r>
            <w:r w:rsidRPr="00C54880">
              <w:rPr>
                <w:rFonts w:cs="Arial"/>
                <w:b/>
              </w:rPr>
              <w:t xml:space="preserve"> write</w:t>
            </w:r>
            <w:r w:rsidRPr="00C54880">
              <w:rPr>
                <w:rFonts w:cs="Arial"/>
              </w:rPr>
              <w:t xml:space="preserve"> a critical analysis in terms of the skills demonstrated</w:t>
            </w:r>
            <w:r>
              <w:rPr>
                <w:rFonts w:cs="Arial"/>
              </w:rPr>
              <w:t>,</w:t>
            </w:r>
            <w:r w:rsidRPr="00C54880">
              <w:rPr>
                <w:rFonts w:cs="Arial"/>
              </w:rPr>
              <w:t xml:space="preserve"> as well as other aspects of the session (flow, timing, etc.). The critique paper is meant as learning experience for you and an opportunity to reflect on the </w:t>
            </w:r>
            <w:r>
              <w:rPr>
                <w:rFonts w:cs="Arial"/>
              </w:rPr>
              <w:t xml:space="preserve">recording </w:t>
            </w:r>
            <w:r w:rsidRPr="00C54880">
              <w:rPr>
                <w:rFonts w:cs="Arial"/>
              </w:rPr>
              <w:t xml:space="preserve">process. Note at the start of your critique paper which </w:t>
            </w:r>
            <w:r>
              <w:rPr>
                <w:rFonts w:cs="Arial"/>
              </w:rPr>
              <w:t>10</w:t>
            </w:r>
            <w:r w:rsidRPr="00C54880">
              <w:rPr>
                <w:rFonts w:cs="Arial"/>
              </w:rPr>
              <w:t>-minute segment you chose (i.e.</w:t>
            </w:r>
            <w:r>
              <w:rPr>
                <w:rFonts w:cs="Arial"/>
              </w:rPr>
              <w:t>,</w:t>
            </w:r>
            <w:r w:rsidRPr="00C54880">
              <w:rPr>
                <w:rFonts w:cs="Arial"/>
              </w:rPr>
              <w:t xml:space="preserve"> </w:t>
            </w:r>
            <w:r>
              <w:rPr>
                <w:rFonts w:cs="Arial"/>
              </w:rPr>
              <w:t>“The c</w:t>
            </w:r>
            <w:r w:rsidRPr="00C54880">
              <w:rPr>
                <w:rFonts w:cs="Arial"/>
              </w:rPr>
              <w:t>ritique is from minute 2:03–10:05</w:t>
            </w:r>
            <w:r>
              <w:rPr>
                <w:rFonts w:cs="Arial"/>
              </w:rPr>
              <w:t>.”</w:t>
            </w:r>
            <w:r w:rsidRPr="00C54880">
              <w:rPr>
                <w:rFonts w:cs="Arial"/>
              </w:rPr>
              <w:t xml:space="preserve">).  </w:t>
            </w:r>
          </w:p>
          <w:p w14:paraId="2B6067DC" w14:textId="77777777" w:rsidR="00807D71" w:rsidRPr="00C54880" w:rsidRDefault="00807D71" w:rsidP="00807D71">
            <w:pPr>
              <w:rPr>
                <w:rFonts w:cs="Arial"/>
                <w:b/>
              </w:rPr>
            </w:pPr>
          </w:p>
          <w:p w14:paraId="2C7D205D" w14:textId="77777777" w:rsidR="00807D71" w:rsidRPr="00C54880" w:rsidRDefault="00807D71" w:rsidP="00807D71">
            <w:pPr>
              <w:rPr>
                <w:rFonts w:cs="Arial"/>
              </w:rPr>
            </w:pPr>
            <w:r w:rsidRPr="00C54880">
              <w:rPr>
                <w:rFonts w:cs="Arial"/>
              </w:rPr>
              <w:lastRenderedPageBreak/>
              <w:t xml:space="preserve">Your paper should address the following questions: </w:t>
            </w:r>
          </w:p>
          <w:p w14:paraId="574F6786" w14:textId="77777777" w:rsidR="00807D71" w:rsidRPr="00C54880" w:rsidRDefault="00807D71" w:rsidP="00807D71">
            <w:pPr>
              <w:rPr>
                <w:rFonts w:cs="Arial"/>
              </w:rPr>
            </w:pPr>
          </w:p>
          <w:p w14:paraId="1C43746C" w14:textId="77777777" w:rsidR="00807D71" w:rsidRPr="0072444E" w:rsidRDefault="00807D71" w:rsidP="00807D71">
            <w:pPr>
              <w:pStyle w:val="AssignmentsLevel2"/>
              <w:ind w:left="337"/>
            </w:pPr>
            <w:r w:rsidRPr="0072444E">
              <w:t>What did you do well?</w:t>
            </w:r>
          </w:p>
          <w:p w14:paraId="62D6068F" w14:textId="77777777" w:rsidR="00807D71" w:rsidRPr="0072444E" w:rsidRDefault="00807D71" w:rsidP="00807D71">
            <w:pPr>
              <w:pStyle w:val="AssignmentsLevel2"/>
              <w:ind w:left="337"/>
            </w:pPr>
            <w:r w:rsidRPr="0072444E">
              <w:t>What could you have done better?</w:t>
            </w:r>
          </w:p>
          <w:p w14:paraId="47C6860C" w14:textId="77777777" w:rsidR="00807D71" w:rsidRPr="0072444E" w:rsidRDefault="00807D71" w:rsidP="00807D71">
            <w:pPr>
              <w:pStyle w:val="AssignmentsLevel2"/>
              <w:ind w:left="337"/>
            </w:pPr>
            <w:r w:rsidRPr="0072444E">
              <w:t>What is your evaluation of your overall style?</w:t>
            </w:r>
          </w:p>
          <w:p w14:paraId="26115BFE" w14:textId="77777777" w:rsidR="00807D71" w:rsidRPr="0072444E" w:rsidRDefault="00807D71" w:rsidP="00807D71">
            <w:pPr>
              <w:pStyle w:val="AssignmentsLevel2"/>
              <w:ind w:left="337"/>
            </w:pPr>
            <w:r w:rsidRPr="0072444E">
              <w:t>Does the session flow?</w:t>
            </w:r>
          </w:p>
          <w:p w14:paraId="0302ECC1" w14:textId="77777777" w:rsidR="00807D71" w:rsidRPr="0072444E" w:rsidRDefault="00807D71" w:rsidP="00807D71">
            <w:pPr>
              <w:pStyle w:val="AssignmentsLevel2"/>
              <w:ind w:left="337"/>
            </w:pPr>
            <w:r w:rsidRPr="0072444E">
              <w:t>What did you learn?</w:t>
            </w:r>
          </w:p>
          <w:p w14:paraId="2241548C" w14:textId="77777777" w:rsidR="00807D71" w:rsidRPr="0072444E" w:rsidRDefault="00807D71" w:rsidP="00807D71">
            <w:pPr>
              <w:pStyle w:val="AssignmentsLevel2"/>
              <w:ind w:left="337"/>
            </w:pPr>
            <w:r w:rsidRPr="0072444E">
              <w:t>What do you want to learn more about or what questions do you have?</w:t>
            </w:r>
          </w:p>
          <w:p w14:paraId="3F554DB0" w14:textId="77777777" w:rsidR="00807D71" w:rsidRPr="00C54880" w:rsidRDefault="00807D71" w:rsidP="00807D71">
            <w:pPr>
              <w:rPr>
                <w:rFonts w:cs="Arial"/>
              </w:rPr>
            </w:pPr>
          </w:p>
          <w:p w14:paraId="469226B7" w14:textId="77777777" w:rsidR="00807D71" w:rsidRPr="00C54880" w:rsidRDefault="00807D71" w:rsidP="00807D71">
            <w:pPr>
              <w:rPr>
                <w:rFonts w:cs="Arial"/>
              </w:rPr>
            </w:pPr>
            <w:r w:rsidRPr="00C54880">
              <w:rPr>
                <w:rFonts w:cs="Arial"/>
                <w:b/>
              </w:rPr>
              <w:t xml:space="preserve">Scan </w:t>
            </w:r>
            <w:r w:rsidRPr="00C54880">
              <w:rPr>
                <w:rFonts w:cs="Arial"/>
              </w:rPr>
              <w:t>the signed consent form.</w:t>
            </w:r>
          </w:p>
          <w:p w14:paraId="6FE402C9" w14:textId="77777777" w:rsidR="00807D71" w:rsidRDefault="00807D71" w:rsidP="00807D71">
            <w:pPr>
              <w:pStyle w:val="AssignmentsLevel1"/>
              <w:rPr>
                <w:b/>
              </w:rPr>
            </w:pPr>
          </w:p>
          <w:p w14:paraId="08F8087C" w14:textId="21464772" w:rsidR="006C0655" w:rsidRPr="00C54880" w:rsidRDefault="00807D71" w:rsidP="008B09AA">
            <w:pPr>
              <w:tabs>
                <w:tab w:val="left" w:pos="2329"/>
              </w:tabs>
              <w:rPr>
                <w:rFonts w:cs="Arial"/>
                <w:b/>
                <w:strike/>
                <w:szCs w:val="20"/>
              </w:rPr>
            </w:pPr>
            <w:r>
              <w:rPr>
                <w:rFonts w:cs="Arial"/>
                <w:b/>
              </w:rPr>
              <w:t>Submit</w:t>
            </w:r>
            <w:r>
              <w:rPr>
                <w:rFonts w:cs="Arial"/>
              </w:rPr>
              <w:t xml:space="preserve"> a link to your YouTube video and your reflective critical analysis </w:t>
            </w:r>
            <w:r>
              <w:rPr>
                <w:szCs w:val="20"/>
              </w:rPr>
              <w:t xml:space="preserve">by 11:59 </w:t>
            </w:r>
            <w:r>
              <w:t>PM</w:t>
            </w:r>
            <w:r w:rsidRPr="00F17DE0">
              <w:rPr>
                <w:szCs w:val="20"/>
              </w:rPr>
              <w:t xml:space="preserve"> (Eastern Time) on </w:t>
            </w:r>
            <w:r>
              <w:rPr>
                <w:rFonts w:cs="Arial"/>
              </w:rPr>
              <w:t>Sunday.</w:t>
            </w:r>
          </w:p>
        </w:tc>
        <w:tc>
          <w:tcPr>
            <w:tcW w:w="1440" w:type="dxa"/>
            <w:tcBorders>
              <w:bottom w:val="single" w:sz="4" w:space="0" w:color="000000" w:themeColor="text1"/>
            </w:tcBorders>
          </w:tcPr>
          <w:p w14:paraId="2E6A35D8" w14:textId="50F490FA" w:rsidR="00EA2635" w:rsidRPr="00C54880" w:rsidRDefault="005419FD" w:rsidP="002522B3">
            <w:pPr>
              <w:tabs>
                <w:tab w:val="left" w:pos="2329"/>
              </w:tabs>
              <w:rPr>
                <w:rFonts w:cs="Arial"/>
                <w:szCs w:val="20"/>
              </w:rPr>
            </w:pPr>
            <w:r w:rsidRPr="00C54880">
              <w:rPr>
                <w:rFonts w:cs="Arial"/>
                <w:szCs w:val="20"/>
              </w:rPr>
              <w:lastRenderedPageBreak/>
              <w:t>5.3, 5.4</w:t>
            </w:r>
          </w:p>
        </w:tc>
        <w:tc>
          <w:tcPr>
            <w:tcW w:w="1440" w:type="dxa"/>
            <w:tcBorders>
              <w:bottom w:val="single" w:sz="4" w:space="0" w:color="000000" w:themeColor="text1"/>
            </w:tcBorders>
          </w:tcPr>
          <w:p w14:paraId="0F9D2E48" w14:textId="351A3D12" w:rsidR="0090032F" w:rsidRPr="00C54880" w:rsidRDefault="0090032F" w:rsidP="0090032F">
            <w:pPr>
              <w:rPr>
                <w:rFonts w:cs="Arial"/>
              </w:rPr>
            </w:pPr>
            <w:r w:rsidRPr="00C54880">
              <w:rPr>
                <w:rFonts w:cs="Arial"/>
              </w:rPr>
              <w:t xml:space="preserve">Video Presentation &amp; critique paper: one private post = </w:t>
            </w:r>
            <w:r w:rsidR="00E0464D">
              <w:rPr>
                <w:rFonts w:cs="Arial"/>
                <w:b/>
              </w:rPr>
              <w:t>1.5</w:t>
            </w:r>
            <w:r w:rsidRPr="00C54880">
              <w:rPr>
                <w:rFonts w:cs="Arial"/>
                <w:b/>
              </w:rPr>
              <w:t xml:space="preserve"> hours</w:t>
            </w:r>
          </w:p>
          <w:p w14:paraId="3BA06D2C" w14:textId="2CD41A50" w:rsidR="00EA2635" w:rsidRPr="00C54880" w:rsidRDefault="00EA2635" w:rsidP="002522B3">
            <w:pPr>
              <w:tabs>
                <w:tab w:val="left" w:pos="2329"/>
              </w:tabs>
              <w:rPr>
                <w:rFonts w:cs="Arial"/>
                <w:szCs w:val="20"/>
              </w:rPr>
            </w:pPr>
          </w:p>
        </w:tc>
      </w:tr>
      <w:tr w:rsidR="000B0BA7" w:rsidRPr="00C54880" w14:paraId="6DECB212" w14:textId="77777777" w:rsidTr="00373ABA">
        <w:tc>
          <w:tcPr>
            <w:tcW w:w="10170" w:type="dxa"/>
            <w:gridSpan w:val="2"/>
            <w:tcMar>
              <w:top w:w="115" w:type="dxa"/>
              <w:left w:w="115" w:type="dxa"/>
              <w:bottom w:w="115" w:type="dxa"/>
              <w:right w:w="115" w:type="dxa"/>
            </w:tcMar>
          </w:tcPr>
          <w:p w14:paraId="5FD47411" w14:textId="7E048548" w:rsidR="000B0BA7" w:rsidRPr="00F17DE0" w:rsidRDefault="000B0BA7" w:rsidP="00373ABA">
            <w:pPr>
              <w:pStyle w:val="AssignmentsLevel1"/>
              <w:rPr>
                <w:b/>
                <w:bCs/>
              </w:rPr>
            </w:pPr>
            <w:r>
              <w:rPr>
                <w:b/>
              </w:rPr>
              <w:t xml:space="preserve">Discussion (Small Group): </w:t>
            </w:r>
            <w:r w:rsidRPr="00F17DE0">
              <w:rPr>
                <w:b/>
              </w:rPr>
              <w:t>Mock Counseling Session</w:t>
            </w:r>
            <w:r w:rsidR="00764C1C">
              <w:rPr>
                <w:b/>
              </w:rPr>
              <w:t xml:space="preserve"> </w:t>
            </w:r>
            <w:r w:rsidR="00CC4499">
              <w:rPr>
                <w:b/>
              </w:rPr>
              <w:t>3</w:t>
            </w:r>
            <w:r w:rsidR="00CC4499" w:rsidRPr="00F17DE0">
              <w:rPr>
                <w:b/>
              </w:rPr>
              <w:t xml:space="preserve"> </w:t>
            </w:r>
            <w:r w:rsidR="0098139B">
              <w:rPr>
                <w:b/>
                <w:bCs/>
              </w:rPr>
              <w:t>Video</w:t>
            </w:r>
            <w:r w:rsidRPr="00F17DE0">
              <w:rPr>
                <w:b/>
                <w:bCs/>
              </w:rPr>
              <w:t xml:space="preserve"> </w:t>
            </w:r>
            <w:r w:rsidRPr="00F17DE0">
              <w:rPr>
                <w:b/>
              </w:rPr>
              <w:t>Peer Review</w:t>
            </w:r>
          </w:p>
          <w:p w14:paraId="74758D16" w14:textId="77777777" w:rsidR="000B0BA7" w:rsidRPr="00C54880" w:rsidRDefault="000B0BA7" w:rsidP="00373ABA">
            <w:pPr>
              <w:tabs>
                <w:tab w:val="left" w:pos="2329"/>
              </w:tabs>
              <w:rPr>
                <w:rFonts w:cs="Arial"/>
                <w:b/>
                <w:szCs w:val="20"/>
              </w:rPr>
            </w:pPr>
          </w:p>
          <w:p w14:paraId="4345D39B" w14:textId="0E7A210E" w:rsidR="000B0BA7" w:rsidRPr="00C54880" w:rsidRDefault="000B0BA7" w:rsidP="00C17218">
            <w:pPr>
              <w:pStyle w:val="AssignmentsLevel1"/>
            </w:pPr>
            <w:r w:rsidRPr="00515301">
              <w:rPr>
                <w:b/>
              </w:rPr>
              <w:t>Submit</w:t>
            </w:r>
            <w:r w:rsidRPr="00515301">
              <w:t xml:space="preserve"> </w:t>
            </w:r>
            <w:r>
              <w:t>the link f</w:t>
            </w:r>
            <w:r w:rsidRPr="00515301">
              <w:t>o</w:t>
            </w:r>
            <w:r>
              <w:t>r</w:t>
            </w:r>
            <w:r w:rsidRPr="00515301">
              <w:t xml:space="preserve"> your YouTube video </w:t>
            </w:r>
            <w:r>
              <w:t xml:space="preserve">with </w:t>
            </w:r>
            <w:r w:rsidRPr="002F4A5D">
              <w:t xml:space="preserve">the timing of the </w:t>
            </w:r>
            <w:r>
              <w:t>10</w:t>
            </w:r>
            <w:r w:rsidRPr="002F4A5D">
              <w:t>-minute segment that you want others to view (</w:t>
            </w:r>
            <w:r w:rsidR="00CC4499">
              <w:t xml:space="preserve">i.e., minute </w:t>
            </w:r>
            <w:r w:rsidRPr="002F4A5D">
              <w:t>2:03–12:03</w:t>
            </w:r>
            <w:r>
              <w:t xml:space="preserve">) </w:t>
            </w:r>
            <w:r w:rsidRPr="00515301">
              <w:t xml:space="preserve">in the </w:t>
            </w:r>
            <w:r w:rsidRPr="006177BC">
              <w:t xml:space="preserve">Mock Counseling Session </w:t>
            </w:r>
            <w:r w:rsidR="006177BC">
              <w:t>3</w:t>
            </w:r>
            <w:r w:rsidR="00FF066A">
              <w:t xml:space="preserve"> </w:t>
            </w:r>
            <w:r w:rsidR="0098139B" w:rsidRPr="00B45B20">
              <w:rPr>
                <w:bCs/>
              </w:rPr>
              <w:t xml:space="preserve">Video </w:t>
            </w:r>
            <w:r w:rsidR="0098139B" w:rsidRPr="00B45B20">
              <w:t>Peer Review</w:t>
            </w:r>
            <w:r w:rsidR="0098139B" w:rsidRPr="00F17DE0">
              <w:t xml:space="preserve"> </w:t>
            </w:r>
            <w:r w:rsidR="00FF066A">
              <w:t>discussion forum by 11:59 PM</w:t>
            </w:r>
            <w:r w:rsidRPr="00515301">
              <w:t xml:space="preserve"> (E</w:t>
            </w:r>
            <w:r w:rsidR="001B0E50">
              <w:t xml:space="preserve">astern </w:t>
            </w:r>
            <w:r w:rsidRPr="00515301">
              <w:t>T</w:t>
            </w:r>
            <w:r w:rsidR="001B0E50">
              <w:t>ime</w:t>
            </w:r>
            <w:r w:rsidRPr="00515301">
              <w:t>) on Sunday.</w:t>
            </w:r>
          </w:p>
        </w:tc>
        <w:tc>
          <w:tcPr>
            <w:tcW w:w="1440" w:type="dxa"/>
          </w:tcPr>
          <w:p w14:paraId="68D3C5DC" w14:textId="06287F64" w:rsidR="000B0BA7" w:rsidRPr="00C54880" w:rsidRDefault="00552EFE" w:rsidP="00373ABA">
            <w:pPr>
              <w:tabs>
                <w:tab w:val="left" w:pos="2329"/>
              </w:tabs>
              <w:rPr>
                <w:rFonts w:cs="Arial"/>
                <w:szCs w:val="20"/>
              </w:rPr>
            </w:pPr>
            <w:r>
              <w:rPr>
                <w:rFonts w:cs="Arial"/>
                <w:szCs w:val="20"/>
              </w:rPr>
              <w:t>N/A</w:t>
            </w:r>
          </w:p>
        </w:tc>
        <w:tc>
          <w:tcPr>
            <w:tcW w:w="1440" w:type="dxa"/>
          </w:tcPr>
          <w:p w14:paraId="1F5A7FFC" w14:textId="77777777" w:rsidR="000B0BA7" w:rsidRPr="00C54880" w:rsidRDefault="000B0BA7" w:rsidP="00373ABA">
            <w:pPr>
              <w:rPr>
                <w:rFonts w:cs="Arial"/>
              </w:rPr>
            </w:pPr>
            <w:r>
              <w:rPr>
                <w:rFonts w:cs="Arial"/>
                <w:szCs w:val="20"/>
              </w:rPr>
              <w:t>N/A</w:t>
            </w:r>
          </w:p>
        </w:tc>
      </w:tr>
      <w:tr w:rsidR="00557340" w:rsidRPr="00C54880" w14:paraId="5D4C9E05" w14:textId="77777777" w:rsidTr="003A6A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C54880" w:rsidRDefault="00557340" w:rsidP="002522B3">
            <w:pPr>
              <w:tabs>
                <w:tab w:val="left" w:pos="2329"/>
              </w:tabs>
              <w:rPr>
                <w:rFonts w:cs="Arial"/>
                <w:b/>
                <w:szCs w:val="20"/>
              </w:rPr>
            </w:pPr>
            <w:r w:rsidRPr="00C54880">
              <w:rPr>
                <w:rFonts w:cs="Arial"/>
                <w:b/>
                <w:szCs w:val="20"/>
              </w:rPr>
              <w:t>Total</w:t>
            </w:r>
          </w:p>
        </w:tc>
        <w:tc>
          <w:tcPr>
            <w:tcW w:w="8730" w:type="dxa"/>
            <w:tcBorders>
              <w:left w:val="nil"/>
              <w:bottom w:val="single" w:sz="4" w:space="0" w:color="000000" w:themeColor="text1"/>
              <w:right w:val="single" w:sz="4" w:space="0" w:color="000000" w:themeColor="text1"/>
            </w:tcBorders>
            <w:shd w:val="clear" w:color="auto" w:fill="E6E6E6"/>
            <w:tcMar>
              <w:top w:w="115" w:type="dxa"/>
              <w:left w:w="115" w:type="dxa"/>
              <w:bottom w:w="115" w:type="dxa"/>
              <w:right w:w="115" w:type="dxa"/>
            </w:tcMar>
          </w:tcPr>
          <w:p w14:paraId="748006EC" w14:textId="77777777" w:rsidR="00557340" w:rsidRPr="00C54880" w:rsidRDefault="00557340" w:rsidP="002522B3">
            <w:pPr>
              <w:tabs>
                <w:tab w:val="left" w:pos="2329"/>
              </w:tabs>
              <w:rPr>
                <w:rFonts w:cs="Arial"/>
                <w:b/>
                <w:szCs w:val="20"/>
              </w:rPr>
            </w:pPr>
          </w:p>
        </w:tc>
        <w:tc>
          <w:tcPr>
            <w:tcW w:w="1440" w:type="dxa"/>
            <w:tcBorders>
              <w:left w:val="single" w:sz="4" w:space="0" w:color="000000" w:themeColor="text1"/>
              <w:bottom w:val="single" w:sz="4" w:space="0" w:color="000000" w:themeColor="text1"/>
              <w:right w:val="nil"/>
            </w:tcBorders>
            <w:shd w:val="clear" w:color="auto" w:fill="E6E6E6"/>
          </w:tcPr>
          <w:p w14:paraId="6E9682CC" w14:textId="4E1209E8" w:rsidR="00557340" w:rsidRPr="00C54880" w:rsidRDefault="00ED4089" w:rsidP="002522B3">
            <w:pPr>
              <w:tabs>
                <w:tab w:val="left" w:pos="2329"/>
              </w:tabs>
              <w:rPr>
                <w:rFonts w:cs="Arial"/>
                <w:b/>
                <w:szCs w:val="20"/>
              </w:rPr>
            </w:pPr>
            <w:r>
              <w:rPr>
                <w:rFonts w:cs="Arial"/>
                <w:b/>
                <w:szCs w:val="20"/>
              </w:rPr>
              <w:t>6.5</w:t>
            </w:r>
            <w:r w:rsidR="003A6AB3" w:rsidRPr="00C54880">
              <w:rPr>
                <w:rFonts w:cs="Arial"/>
                <w:b/>
                <w:szCs w:val="20"/>
              </w:rPr>
              <w:t xml:space="preserve"> hours</w:t>
            </w:r>
          </w:p>
        </w:tc>
        <w:tc>
          <w:tcPr>
            <w:tcW w:w="1440" w:type="dxa"/>
            <w:tcBorders>
              <w:left w:val="nil"/>
              <w:bottom w:val="single" w:sz="4" w:space="0" w:color="000000" w:themeColor="text1"/>
            </w:tcBorders>
            <w:shd w:val="clear" w:color="auto" w:fill="E6E6E6"/>
          </w:tcPr>
          <w:p w14:paraId="1F24AEA4" w14:textId="5F604423" w:rsidR="00557340" w:rsidRPr="00C54880" w:rsidRDefault="00557340" w:rsidP="002522B3">
            <w:pPr>
              <w:tabs>
                <w:tab w:val="left" w:pos="2329"/>
              </w:tabs>
              <w:rPr>
                <w:rFonts w:cs="Arial"/>
                <w:b/>
                <w:szCs w:val="20"/>
              </w:rPr>
            </w:pPr>
          </w:p>
        </w:tc>
      </w:tr>
    </w:tbl>
    <w:p w14:paraId="23436BB8" w14:textId="77777777" w:rsidR="005344A9" w:rsidRDefault="005344A9" w:rsidP="0020635A">
      <w:pPr>
        <w:pStyle w:val="Heading1"/>
      </w:pPr>
    </w:p>
    <w:p w14:paraId="5D96693A" w14:textId="77777777" w:rsidR="00207CD3" w:rsidRPr="00C54880" w:rsidRDefault="00207CD3" w:rsidP="00207CD3">
      <w:pPr>
        <w:pStyle w:val="Heading1"/>
      </w:pPr>
      <w:r w:rsidRPr="00C54880">
        <w:t>Faculty Notes</w:t>
      </w:r>
    </w:p>
    <w:p w14:paraId="70454D8A" w14:textId="77777777" w:rsidR="00197C7E" w:rsidRDefault="00197C7E" w:rsidP="00197C7E">
      <w:pPr>
        <w:rPr>
          <w:b/>
          <w:szCs w:val="20"/>
          <w:u w:val="single"/>
        </w:rPr>
      </w:pPr>
    </w:p>
    <w:p w14:paraId="6AA7B71A" w14:textId="1CF1379F" w:rsidR="00207CD3" w:rsidRDefault="00207CD3" w:rsidP="00207CD3">
      <w:pPr>
        <w:pStyle w:val="AssignmentsLevel1"/>
      </w:pPr>
      <w:r>
        <w:rPr>
          <w:b/>
        </w:rPr>
        <w:t xml:space="preserve">Discussion (Small Group): </w:t>
      </w:r>
      <w:r w:rsidRPr="00F17DE0">
        <w:rPr>
          <w:b/>
        </w:rPr>
        <w:t xml:space="preserve">Mock Counseling Session </w:t>
      </w:r>
      <w:r w:rsidR="00B0452D">
        <w:rPr>
          <w:b/>
        </w:rPr>
        <w:t>3</w:t>
      </w:r>
      <w:r w:rsidRPr="00F17DE0">
        <w:rPr>
          <w:b/>
        </w:rPr>
        <w:t xml:space="preserve"> </w:t>
      </w:r>
      <w:r>
        <w:rPr>
          <w:b/>
          <w:bCs/>
        </w:rPr>
        <w:t>Video</w:t>
      </w:r>
      <w:r w:rsidRPr="00F17DE0">
        <w:rPr>
          <w:b/>
          <w:bCs/>
        </w:rPr>
        <w:t xml:space="preserve"> </w:t>
      </w:r>
      <w:r w:rsidRPr="00F17DE0">
        <w:rPr>
          <w:b/>
        </w:rPr>
        <w:t>Peer Review</w:t>
      </w:r>
      <w:r>
        <w:rPr>
          <w:b/>
        </w:rPr>
        <w:t xml:space="preserve">: </w:t>
      </w:r>
      <w:r w:rsidRPr="00780670">
        <w:t>This is a small group</w:t>
      </w:r>
      <w:r>
        <w:rPr>
          <w:b/>
        </w:rPr>
        <w:t xml:space="preserve"> </w:t>
      </w:r>
      <w:r>
        <w:t xml:space="preserve">peer review assignment.  </w:t>
      </w:r>
      <w:r w:rsidRPr="00855895">
        <w:t>You will need</w:t>
      </w:r>
      <w:r>
        <w:t xml:space="preserve"> to divide the class into small groups of 3 to 4 students no later than Monday AM</w:t>
      </w:r>
      <w:r w:rsidR="00B0452D">
        <w:t xml:space="preserve"> of Week 5</w:t>
      </w:r>
      <w:r>
        <w:t>.</w:t>
      </w:r>
      <w:r w:rsidR="00B0452D">
        <w:t xml:space="preserve"> (You can use the same small groups as in the week 2 small group assignment).</w:t>
      </w:r>
    </w:p>
    <w:p w14:paraId="3F284F1D" w14:textId="77777777" w:rsidR="00207CD3" w:rsidRDefault="00207CD3" w:rsidP="00207CD3">
      <w:pPr>
        <w:pStyle w:val="AssignmentsLevel1"/>
      </w:pPr>
    </w:p>
    <w:p w14:paraId="086FF03E" w14:textId="77777777" w:rsidR="00207CD3" w:rsidRDefault="00207CD3" w:rsidP="00207CD3">
      <w:pPr>
        <w:pStyle w:val="AssignmentsLevel1"/>
      </w:pPr>
      <w:r>
        <w:t>You can set this assignment up in one of two ways.</w:t>
      </w:r>
    </w:p>
    <w:p w14:paraId="496032CB" w14:textId="77777777" w:rsidR="00207CD3" w:rsidRDefault="00207CD3" w:rsidP="00207CD3">
      <w:pPr>
        <w:pStyle w:val="AssignmentsLevel1"/>
      </w:pPr>
    </w:p>
    <w:p w14:paraId="0A897F66" w14:textId="77777777" w:rsidR="00207CD3" w:rsidRDefault="00207CD3" w:rsidP="00207CD3">
      <w:pPr>
        <w:pStyle w:val="AssignmentsLevel1"/>
      </w:pPr>
      <w:r w:rsidRPr="00BD434A">
        <w:rPr>
          <w:b/>
        </w:rPr>
        <w:t>Option 1:</w:t>
      </w:r>
      <w:r>
        <w:t xml:space="preserve"> Use the existing discussion board set up and post an instructor announcement providing the student groupings and explaining that students should review the posted videos from their groupmates’ and provide feedback.  </w:t>
      </w:r>
    </w:p>
    <w:p w14:paraId="57E923E0" w14:textId="77777777" w:rsidR="00207CD3" w:rsidRDefault="00207CD3" w:rsidP="00207CD3">
      <w:pPr>
        <w:pStyle w:val="AssignmentsLevel1"/>
      </w:pPr>
    </w:p>
    <w:p w14:paraId="26122E94" w14:textId="6B9DF7E3" w:rsidR="00207CD3" w:rsidRPr="00DB68AC" w:rsidRDefault="00207CD3" w:rsidP="00207CD3">
      <w:pPr>
        <w:pStyle w:val="AssignmentsLevel1"/>
        <w:numPr>
          <w:ilvl w:val="0"/>
          <w:numId w:val="50"/>
        </w:numPr>
        <w:rPr>
          <w:b/>
          <w:bCs/>
          <w:i/>
        </w:rPr>
      </w:pPr>
      <w:r w:rsidRPr="00BD434A">
        <w:t>Grading Note:</w:t>
      </w:r>
      <w:r w:rsidRPr="00E13210">
        <w:t xml:space="preserve"> The Mock Counseling Session </w:t>
      </w:r>
      <w:r w:rsidR="00C124C1">
        <w:t>3</w:t>
      </w:r>
      <w:r w:rsidRPr="00E13210">
        <w:t xml:space="preserve"> </w:t>
      </w:r>
      <w:r>
        <w:rPr>
          <w:bCs/>
        </w:rPr>
        <w:t>v</w:t>
      </w:r>
      <w:r w:rsidRPr="00E13210">
        <w:rPr>
          <w:bCs/>
        </w:rPr>
        <w:t>ideo</w:t>
      </w:r>
      <w:r w:rsidRPr="00E13210">
        <w:rPr>
          <w:b/>
          <w:bCs/>
        </w:rPr>
        <w:t xml:space="preserve"> </w:t>
      </w:r>
      <w:r w:rsidRPr="00E13210">
        <w:t xml:space="preserve">is submitted to the discussion board in week </w:t>
      </w:r>
      <w:r w:rsidR="00C124C1">
        <w:t>5</w:t>
      </w:r>
      <w:r>
        <w:t>.</w:t>
      </w:r>
      <w:r w:rsidRPr="00E13210">
        <w:t xml:space="preserve">  The peer review portion of this assignment occurs in week </w:t>
      </w:r>
      <w:r w:rsidR="00C124C1">
        <w:t>6</w:t>
      </w:r>
      <w:r w:rsidRPr="00E13210">
        <w:t xml:space="preserve">.  The grading column for this assignment is labelled </w:t>
      </w:r>
      <w:r w:rsidRPr="00DB68AC">
        <w:rPr>
          <w:i/>
        </w:rPr>
        <w:t xml:space="preserve">Discussion (Small Group): Mock Counseling Session </w:t>
      </w:r>
      <w:r w:rsidR="00C124C1">
        <w:rPr>
          <w:i/>
        </w:rPr>
        <w:t>3</w:t>
      </w:r>
      <w:r w:rsidRPr="00DB68AC">
        <w:rPr>
          <w:i/>
        </w:rPr>
        <w:t xml:space="preserve"> </w:t>
      </w:r>
      <w:r w:rsidRPr="00DB68AC">
        <w:rPr>
          <w:bCs/>
          <w:i/>
        </w:rPr>
        <w:t xml:space="preserve">Video </w:t>
      </w:r>
      <w:r w:rsidRPr="00DB68AC">
        <w:rPr>
          <w:i/>
        </w:rPr>
        <w:t>Peer Review</w:t>
      </w:r>
      <w:r w:rsidRPr="00DB68AC">
        <w:t xml:space="preserve"> </w:t>
      </w:r>
      <w:r w:rsidRPr="00E13210">
        <w:t xml:space="preserve">and is graded in week </w:t>
      </w:r>
      <w:r w:rsidR="00C124C1">
        <w:t>6</w:t>
      </w:r>
      <w:r w:rsidRPr="00E13210">
        <w:t>.</w:t>
      </w:r>
    </w:p>
    <w:p w14:paraId="2291B451" w14:textId="77777777" w:rsidR="00207CD3" w:rsidRDefault="00207CD3" w:rsidP="00207CD3">
      <w:pPr>
        <w:pStyle w:val="AssignmentsLevel1"/>
        <w:rPr>
          <w:b/>
          <w:bCs/>
        </w:rPr>
      </w:pPr>
    </w:p>
    <w:p w14:paraId="4ABF4504" w14:textId="5928256D" w:rsidR="00207CD3" w:rsidRDefault="00207CD3" w:rsidP="00207CD3">
      <w:pPr>
        <w:rPr>
          <w:rFonts w:cs="Arial"/>
        </w:rPr>
      </w:pPr>
      <w:r w:rsidRPr="00BD434A">
        <w:rPr>
          <w:b/>
          <w:bCs/>
        </w:rPr>
        <w:lastRenderedPageBreak/>
        <w:t>Option 2:</w:t>
      </w:r>
      <w:r>
        <w:rPr>
          <w:bCs/>
        </w:rPr>
        <w:t xml:space="preserve"> You can </w:t>
      </w:r>
      <w:r w:rsidR="00F734D1">
        <w:rPr>
          <w:bCs/>
        </w:rPr>
        <w:t xml:space="preserve">use the </w:t>
      </w:r>
      <w:r>
        <w:rPr>
          <w:bCs/>
        </w:rPr>
        <w:t xml:space="preserve">small groups </w:t>
      </w:r>
      <w:r w:rsidR="00F734D1">
        <w:rPr>
          <w:bCs/>
        </w:rPr>
        <w:t xml:space="preserve">previously set up </w:t>
      </w:r>
      <w:r>
        <w:rPr>
          <w:bCs/>
        </w:rPr>
        <w:t xml:space="preserve">using the groups feature in Blackboard in which case you will need to </w:t>
      </w:r>
      <w:r w:rsidR="00F734D1">
        <w:rPr>
          <w:bCs/>
        </w:rPr>
        <w:t>add</w:t>
      </w:r>
      <w:r>
        <w:rPr>
          <w:bCs/>
        </w:rPr>
        <w:t xml:space="preserve"> the discussion forum within the Groups page</w:t>
      </w:r>
      <w:r w:rsidRPr="00F244D6">
        <w:rPr>
          <w:bCs/>
        </w:rPr>
        <w:t>.</w:t>
      </w:r>
      <w:r w:rsidRPr="00F244D6">
        <w:rPr>
          <w:rFonts w:cs="Arial"/>
        </w:rPr>
        <w:t xml:space="preserve"> </w:t>
      </w:r>
      <w:r>
        <w:rPr>
          <w:rFonts w:cs="Arial"/>
        </w:rPr>
        <w:t xml:space="preserve">In week </w:t>
      </w:r>
      <w:r w:rsidR="00EA4026">
        <w:rPr>
          <w:rFonts w:cs="Arial"/>
        </w:rPr>
        <w:t>5</w:t>
      </w:r>
      <w:r>
        <w:rPr>
          <w:rFonts w:cs="Arial"/>
        </w:rPr>
        <w:t xml:space="preserve">, you will need to create the student groups in the Groups page, set up the discussion forums within each group, and then create a link to the Groups page in week </w:t>
      </w:r>
      <w:r w:rsidR="00EA4026">
        <w:rPr>
          <w:rFonts w:cs="Arial"/>
        </w:rPr>
        <w:t>6</w:t>
      </w:r>
      <w:r>
        <w:rPr>
          <w:rFonts w:cs="Arial"/>
        </w:rPr>
        <w:t xml:space="preserve">. </w:t>
      </w:r>
      <w:r w:rsidRPr="00F244D6">
        <w:rPr>
          <w:rFonts w:cs="Arial"/>
        </w:rPr>
        <w:t xml:space="preserve">For help </w:t>
      </w:r>
      <w:hyperlink r:id="rId41" w:history="1">
        <w:r w:rsidRPr="00F244D6">
          <w:rPr>
            <w:rStyle w:val="Hyperlink"/>
            <w:rFonts w:cs="Arial"/>
          </w:rPr>
          <w:t>setting up the small groups in Blackboard</w:t>
        </w:r>
      </w:hyperlink>
      <w:r w:rsidRPr="00F244D6">
        <w:rPr>
          <w:rFonts w:cs="Arial"/>
        </w:rPr>
        <w:t xml:space="preserve">, view </w:t>
      </w:r>
      <w:hyperlink r:id="rId42" w:history="1">
        <w:r w:rsidRPr="00F244D6">
          <w:rPr>
            <w:rStyle w:val="Hyperlink"/>
            <w:rFonts w:cs="Arial"/>
          </w:rPr>
          <w:t>Blackboard Learn Quick Hit Video: Groups Management</w:t>
        </w:r>
      </w:hyperlink>
      <w:r w:rsidRPr="00F244D6">
        <w:rPr>
          <w:rFonts w:cs="Arial"/>
        </w:rPr>
        <w:t>.</w:t>
      </w:r>
    </w:p>
    <w:p w14:paraId="26C79022" w14:textId="77777777" w:rsidR="00207CD3" w:rsidRDefault="00207CD3" w:rsidP="00207CD3">
      <w:pPr>
        <w:rPr>
          <w:rFonts w:cs="Arial"/>
        </w:rPr>
      </w:pPr>
    </w:p>
    <w:p w14:paraId="50F12E7C" w14:textId="542462E7" w:rsidR="00207CD3" w:rsidRPr="00DB68AC" w:rsidRDefault="00207CD3" w:rsidP="00207CD3">
      <w:pPr>
        <w:pStyle w:val="AssignmentsLevel1"/>
        <w:numPr>
          <w:ilvl w:val="0"/>
          <w:numId w:val="50"/>
        </w:numPr>
        <w:rPr>
          <w:b/>
          <w:bCs/>
          <w:i/>
        </w:rPr>
      </w:pPr>
      <w:r w:rsidRPr="00BD434A">
        <w:t>Grading Note:</w:t>
      </w:r>
      <w:r w:rsidRPr="00E13210">
        <w:t xml:space="preserve"> The Mock Counseling Session </w:t>
      </w:r>
      <w:r w:rsidR="00F734D1">
        <w:t>3</w:t>
      </w:r>
      <w:r w:rsidRPr="00E13210">
        <w:t xml:space="preserve"> </w:t>
      </w:r>
      <w:r>
        <w:rPr>
          <w:bCs/>
        </w:rPr>
        <w:t>v</w:t>
      </w:r>
      <w:r w:rsidRPr="00E13210">
        <w:rPr>
          <w:bCs/>
        </w:rPr>
        <w:t>ideo</w:t>
      </w:r>
      <w:r w:rsidRPr="00E13210">
        <w:rPr>
          <w:b/>
          <w:bCs/>
        </w:rPr>
        <w:t xml:space="preserve"> </w:t>
      </w:r>
      <w:r w:rsidRPr="00E13210">
        <w:t xml:space="preserve">is submitted to the discussion board in week </w:t>
      </w:r>
      <w:r w:rsidR="00F734D1">
        <w:t>5</w:t>
      </w:r>
      <w:r>
        <w:t>.</w:t>
      </w:r>
      <w:r w:rsidRPr="00E13210">
        <w:t xml:space="preserve">  The peer review portion of this assignment occurs in week </w:t>
      </w:r>
      <w:r w:rsidR="00F734D1">
        <w:t>6</w:t>
      </w:r>
      <w:r w:rsidRPr="00E13210">
        <w:t>.  The</w:t>
      </w:r>
      <w:r>
        <w:t>re will be multiple</w:t>
      </w:r>
      <w:r w:rsidRPr="00E13210">
        <w:t xml:space="preserve"> grading column</w:t>
      </w:r>
      <w:r>
        <w:t>s</w:t>
      </w:r>
      <w:r w:rsidRPr="00E13210">
        <w:t xml:space="preserve"> for this assignment </w:t>
      </w:r>
      <w:r>
        <w:t xml:space="preserve">based on the number of groups created; one column for each group.  The grading columns will be </w:t>
      </w:r>
      <w:r w:rsidRPr="00E13210">
        <w:t xml:space="preserve">labelled </w:t>
      </w:r>
      <w:r w:rsidRPr="00A0335C">
        <w:rPr>
          <w:i/>
        </w:rPr>
        <w:t xml:space="preserve">Small Group Discussion: Mock Counseling Session </w:t>
      </w:r>
      <w:r w:rsidR="005847FF">
        <w:rPr>
          <w:i/>
        </w:rPr>
        <w:t>3</w:t>
      </w:r>
      <w:r w:rsidRPr="00A0335C">
        <w:rPr>
          <w:i/>
        </w:rPr>
        <w:t xml:space="preserve"> </w:t>
      </w:r>
      <w:r w:rsidRPr="00A0335C">
        <w:rPr>
          <w:bCs/>
          <w:i/>
        </w:rPr>
        <w:t xml:space="preserve">Video </w:t>
      </w:r>
      <w:r w:rsidRPr="00A0335C">
        <w:rPr>
          <w:i/>
        </w:rPr>
        <w:t>Peer Review</w:t>
      </w:r>
      <w:r w:rsidRPr="00A0335C">
        <w:t>.</w:t>
      </w:r>
      <w:r>
        <w:t xml:space="preserve">  Grading for this assignment will occur </w:t>
      </w:r>
      <w:r w:rsidRPr="00E13210">
        <w:t xml:space="preserve">in week </w:t>
      </w:r>
      <w:r w:rsidR="005847FF">
        <w:t>6</w:t>
      </w:r>
      <w:r w:rsidRPr="00E13210">
        <w:t>.</w:t>
      </w:r>
    </w:p>
    <w:p w14:paraId="4F91257C" w14:textId="77777777" w:rsidR="00207CD3" w:rsidRPr="00F05314" w:rsidRDefault="00207CD3" w:rsidP="00207CD3">
      <w:pPr>
        <w:rPr>
          <w:rFonts w:cs="Arial"/>
          <w:highlight w:val="yellow"/>
        </w:rPr>
      </w:pPr>
    </w:p>
    <w:p w14:paraId="3E1DCBAF" w14:textId="49103E72" w:rsidR="008A4793" w:rsidRDefault="008A4793">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15F6" w:rsidRPr="00C54880" w14:paraId="0B008A03" w14:textId="77777777" w:rsidTr="003D469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849B9A" w14:textId="0C95AD7E" w:rsidR="006E62D6" w:rsidRPr="00C54880" w:rsidRDefault="00D815F6" w:rsidP="0081176F">
            <w:pPr>
              <w:pStyle w:val="WeeklyTopicHeading1"/>
              <w:rPr>
                <w:bCs/>
                <w:szCs w:val="24"/>
              </w:rPr>
            </w:pPr>
            <w:r w:rsidRPr="00C54880">
              <w:lastRenderedPageBreak/>
              <w:t>Week Six</w:t>
            </w:r>
            <w:r w:rsidRPr="00C54880">
              <w:rPr>
                <w:szCs w:val="24"/>
              </w:rPr>
              <w:t xml:space="preserve">: </w:t>
            </w:r>
            <w:r w:rsidR="006E62D6" w:rsidRPr="00C54880">
              <w:t xml:space="preserve">Micro Skills Application: Reframing </w:t>
            </w:r>
            <w:r w:rsidR="00CC4499">
              <w:t>and</w:t>
            </w:r>
            <w:r w:rsidR="006E62D6" w:rsidRPr="00C54880">
              <w:t xml:space="preserve"> Interpretation</w:t>
            </w:r>
            <w:r w:rsidR="006E62D6" w:rsidRPr="00C54880" w:rsidDel="006E62D6">
              <w:rPr>
                <w:bCs/>
                <w:szCs w:val="24"/>
              </w:rPr>
              <w:t xml:space="preserve"> </w:t>
            </w:r>
          </w:p>
        </w:tc>
        <w:tc>
          <w:tcPr>
            <w:tcW w:w="1440" w:type="dxa"/>
            <w:tcBorders>
              <w:left w:val="nil"/>
              <w:bottom w:val="single" w:sz="4" w:space="0" w:color="000000" w:themeColor="text1"/>
              <w:right w:val="nil"/>
            </w:tcBorders>
            <w:shd w:val="clear" w:color="auto" w:fill="BF2C37"/>
          </w:tcPr>
          <w:p w14:paraId="48522961" w14:textId="77777777" w:rsidR="00D815F6" w:rsidRPr="00C54880" w:rsidRDefault="00D815F6" w:rsidP="0081176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30A3E31" w14:textId="77777777" w:rsidR="00D815F6" w:rsidRPr="00C54880" w:rsidRDefault="00D815F6" w:rsidP="0081176F">
            <w:pPr>
              <w:tabs>
                <w:tab w:val="left" w:pos="0"/>
                <w:tab w:val="left" w:pos="3720"/>
              </w:tabs>
              <w:outlineLvl w:val="0"/>
              <w:rPr>
                <w:rFonts w:cs="Arial"/>
                <w:color w:val="FFFFFF"/>
                <w:sz w:val="28"/>
                <w:szCs w:val="28"/>
              </w:rPr>
            </w:pPr>
          </w:p>
        </w:tc>
      </w:tr>
      <w:tr w:rsidR="00D815F6" w:rsidRPr="00C54880" w14:paraId="504A2651" w14:textId="77777777" w:rsidTr="003D469A">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BB4F03" w14:textId="77777777" w:rsidR="00D815F6" w:rsidRPr="00C54880" w:rsidRDefault="00D815F6" w:rsidP="0081176F">
            <w:pPr>
              <w:tabs>
                <w:tab w:val="left" w:pos="0"/>
                <w:tab w:val="left" w:pos="3720"/>
              </w:tabs>
              <w:outlineLvl w:val="0"/>
              <w:rPr>
                <w:rFonts w:cs="Arial"/>
                <w:b/>
                <w:i/>
                <w:szCs w:val="20"/>
              </w:rPr>
            </w:pPr>
            <w:r w:rsidRPr="00C5488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2D2E939" w14:textId="77777777" w:rsidR="00D815F6" w:rsidRPr="00C54880" w:rsidRDefault="00D815F6" w:rsidP="0081176F">
            <w:pPr>
              <w:tabs>
                <w:tab w:val="left" w:pos="0"/>
                <w:tab w:val="left" w:pos="3720"/>
              </w:tabs>
              <w:outlineLvl w:val="0"/>
              <w:rPr>
                <w:rFonts w:cs="Arial"/>
                <w:szCs w:val="20"/>
              </w:rPr>
            </w:pPr>
            <w:r w:rsidRPr="00C54880">
              <w:rPr>
                <w:rFonts w:cs="Arial"/>
                <w:b/>
                <w:i/>
                <w:szCs w:val="20"/>
              </w:rPr>
              <w:t>Alignment</w:t>
            </w:r>
          </w:p>
        </w:tc>
      </w:tr>
      <w:tr w:rsidR="00D815F6" w:rsidRPr="00C54880" w14:paraId="1FF11933" w14:textId="77777777" w:rsidTr="003D469A">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47ACDFDF" w14:textId="271F1836" w:rsidR="00D815F6" w:rsidRPr="00C54880" w:rsidRDefault="00351889" w:rsidP="00DE1908">
            <w:pPr>
              <w:pStyle w:val="ObjectiveBullet"/>
              <w:numPr>
                <w:ilvl w:val="0"/>
                <w:numId w:val="30"/>
              </w:numPr>
              <w:tabs>
                <w:tab w:val="clear" w:pos="0"/>
              </w:tabs>
            </w:pPr>
            <w:r w:rsidRPr="00C54880">
              <w:t>Determine how to appropriately apply </w:t>
            </w:r>
            <w:r w:rsidR="00E50361" w:rsidRPr="00C54880">
              <w:t xml:space="preserve">the micro skills of </w:t>
            </w:r>
            <w:r w:rsidR="00CC4499">
              <w:t>r</w:t>
            </w:r>
            <w:r w:rsidRPr="00C54880">
              <w:t xml:space="preserve">eframing and </w:t>
            </w:r>
            <w:r w:rsidR="00CC4499">
              <w:t>i</w:t>
            </w:r>
            <w:r w:rsidRPr="00C54880">
              <w:t>nterpretation.</w:t>
            </w:r>
          </w:p>
        </w:tc>
        <w:tc>
          <w:tcPr>
            <w:tcW w:w="2880" w:type="dxa"/>
            <w:gridSpan w:val="2"/>
            <w:tcBorders>
              <w:left w:val="single" w:sz="4" w:space="0" w:color="000000" w:themeColor="text1"/>
              <w:bottom w:val="nil"/>
            </w:tcBorders>
          </w:tcPr>
          <w:p w14:paraId="4E153DCF" w14:textId="32A8F5AE" w:rsidR="00D815F6" w:rsidRPr="00C54880" w:rsidRDefault="00792186" w:rsidP="0081176F">
            <w:pPr>
              <w:tabs>
                <w:tab w:val="left" w:pos="0"/>
                <w:tab w:val="left" w:pos="3720"/>
              </w:tabs>
              <w:outlineLvl w:val="0"/>
              <w:rPr>
                <w:rFonts w:cs="Arial"/>
                <w:szCs w:val="20"/>
              </w:rPr>
            </w:pPr>
            <w:r w:rsidRPr="00C54880">
              <w:rPr>
                <w:rFonts w:cs="Arial"/>
                <w:szCs w:val="20"/>
              </w:rPr>
              <w:t>CLO2, CLO4</w:t>
            </w:r>
          </w:p>
        </w:tc>
      </w:tr>
      <w:tr w:rsidR="00D815F6" w:rsidRPr="00C54880" w14:paraId="2B784A5B" w14:textId="77777777" w:rsidTr="003D469A">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4FABF261" w14:textId="60C31624" w:rsidR="00D815F6" w:rsidRPr="00C54880" w:rsidRDefault="008D18B7" w:rsidP="00DE1908">
            <w:pPr>
              <w:pStyle w:val="ObjectiveBullet"/>
              <w:numPr>
                <w:ilvl w:val="0"/>
                <w:numId w:val="30"/>
              </w:numPr>
            </w:pPr>
            <w:r w:rsidRPr="00C54880">
              <w:t>Self-assess the integration of the intentional interviewing skills in mock counseling sessions.</w:t>
            </w:r>
          </w:p>
        </w:tc>
        <w:tc>
          <w:tcPr>
            <w:tcW w:w="2880" w:type="dxa"/>
            <w:gridSpan w:val="2"/>
            <w:tcBorders>
              <w:top w:val="nil"/>
              <w:left w:val="single" w:sz="4" w:space="0" w:color="000000" w:themeColor="text1"/>
              <w:bottom w:val="nil"/>
            </w:tcBorders>
          </w:tcPr>
          <w:p w14:paraId="663F74FF" w14:textId="53D61805" w:rsidR="00D815F6" w:rsidRPr="00C54880" w:rsidRDefault="00792186" w:rsidP="0081176F">
            <w:pPr>
              <w:tabs>
                <w:tab w:val="left" w:pos="0"/>
                <w:tab w:val="left" w:pos="3720"/>
              </w:tabs>
              <w:outlineLvl w:val="0"/>
              <w:rPr>
                <w:rFonts w:cs="Arial"/>
                <w:szCs w:val="20"/>
              </w:rPr>
            </w:pPr>
            <w:r w:rsidRPr="00C54880">
              <w:rPr>
                <w:rFonts w:cs="Arial"/>
                <w:szCs w:val="20"/>
              </w:rPr>
              <w:t>CLO2</w:t>
            </w:r>
          </w:p>
        </w:tc>
      </w:tr>
      <w:tr w:rsidR="008D18B7" w:rsidRPr="00C54880" w14:paraId="629448D1" w14:textId="77777777" w:rsidTr="003D469A">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AC9CA0F" w14:textId="4BDCAE14" w:rsidR="008D18B7" w:rsidRPr="00C54880" w:rsidRDefault="008D18B7" w:rsidP="00DE1908">
            <w:pPr>
              <w:pStyle w:val="ObjectiveBullet"/>
              <w:numPr>
                <w:ilvl w:val="0"/>
                <w:numId w:val="30"/>
              </w:numPr>
            </w:pPr>
            <w:r w:rsidRPr="00C54880">
              <w:t xml:space="preserve">Critique the application of </w:t>
            </w:r>
            <w:r w:rsidR="00CC53F5">
              <w:t xml:space="preserve">the </w:t>
            </w:r>
            <w:r w:rsidRPr="00C54880">
              <w:t>micro skills</w:t>
            </w:r>
            <w:r w:rsidR="00CC53F5">
              <w:t xml:space="preserve"> of </w:t>
            </w:r>
            <w:r w:rsidR="00CC4499">
              <w:t>f</w:t>
            </w:r>
            <w:r w:rsidR="00CC53F5">
              <w:t xml:space="preserve">ocusing and </w:t>
            </w:r>
            <w:r w:rsidR="00CC4499">
              <w:t>c</w:t>
            </w:r>
            <w:r w:rsidR="00CC53F5">
              <w:t>onfronting</w:t>
            </w:r>
            <w:r w:rsidR="00AA215E">
              <w:t xml:space="preserve"> by</w:t>
            </w:r>
            <w:r w:rsidRPr="00C54880">
              <w:t xml:space="preserve"> other student counselors.</w:t>
            </w:r>
          </w:p>
        </w:tc>
        <w:tc>
          <w:tcPr>
            <w:tcW w:w="2880" w:type="dxa"/>
            <w:gridSpan w:val="2"/>
            <w:tcBorders>
              <w:top w:val="nil"/>
              <w:left w:val="single" w:sz="4" w:space="0" w:color="000000" w:themeColor="text1"/>
              <w:bottom w:val="nil"/>
            </w:tcBorders>
          </w:tcPr>
          <w:p w14:paraId="4A596569" w14:textId="187E5D65" w:rsidR="008D18B7" w:rsidRPr="00C54880" w:rsidRDefault="00792186" w:rsidP="0089555E">
            <w:pPr>
              <w:tabs>
                <w:tab w:val="left" w:pos="0"/>
                <w:tab w:val="left" w:pos="3720"/>
              </w:tabs>
              <w:outlineLvl w:val="0"/>
              <w:rPr>
                <w:rFonts w:cs="Arial"/>
                <w:szCs w:val="20"/>
              </w:rPr>
            </w:pPr>
            <w:r w:rsidRPr="00C54880">
              <w:rPr>
                <w:rFonts w:cs="Arial"/>
                <w:szCs w:val="20"/>
              </w:rPr>
              <w:t>CLO2, CLO3</w:t>
            </w:r>
          </w:p>
        </w:tc>
      </w:tr>
      <w:tr w:rsidR="00D815F6" w:rsidRPr="00C54880" w14:paraId="1BBE72A2" w14:textId="77777777" w:rsidTr="003D469A">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0C9583B" w14:textId="77777777" w:rsidR="00D815F6" w:rsidRPr="00C54880" w:rsidRDefault="00D815F6" w:rsidP="0081176F">
            <w:pPr>
              <w:tabs>
                <w:tab w:val="left" w:pos="0"/>
                <w:tab w:val="left" w:pos="3720"/>
              </w:tabs>
              <w:outlineLvl w:val="0"/>
              <w:rPr>
                <w:rFonts w:cs="Arial"/>
                <w:i/>
                <w:szCs w:val="20"/>
              </w:rPr>
            </w:pPr>
            <w:r w:rsidRPr="00C54880">
              <w:rPr>
                <w:rFonts w:cs="Arial"/>
                <w:b/>
                <w:i/>
                <w:sz w:val="22"/>
                <w:szCs w:val="20"/>
              </w:rPr>
              <w:t>Resources, Activities, and Preparation</w:t>
            </w:r>
          </w:p>
          <w:p w14:paraId="074A9ABE" w14:textId="77777777" w:rsidR="00D815F6" w:rsidRPr="00C54880" w:rsidRDefault="00D815F6" w:rsidP="0081176F">
            <w:pPr>
              <w:tabs>
                <w:tab w:val="left" w:pos="0"/>
                <w:tab w:val="left" w:pos="3720"/>
              </w:tabs>
              <w:outlineLvl w:val="0"/>
              <w:rPr>
                <w:rFonts w:cs="Arial"/>
                <w:b/>
                <w:i/>
                <w:szCs w:val="20"/>
              </w:rPr>
            </w:pPr>
            <w:r w:rsidRPr="00C54880">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1F0D31" w14:textId="77777777" w:rsidR="00D815F6" w:rsidRPr="00C54880" w:rsidRDefault="00D815F6" w:rsidP="0081176F">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auto"/>
            </w:tcBorders>
            <w:shd w:val="clear" w:color="auto" w:fill="D8D9DA"/>
          </w:tcPr>
          <w:p w14:paraId="4649E40C" w14:textId="77777777" w:rsidR="00D815F6" w:rsidRPr="00C54880" w:rsidRDefault="00D815F6" w:rsidP="0081176F">
            <w:pPr>
              <w:tabs>
                <w:tab w:val="left" w:pos="0"/>
                <w:tab w:val="left" w:pos="3720"/>
              </w:tabs>
              <w:outlineLvl w:val="0"/>
              <w:rPr>
                <w:rFonts w:cs="Arial"/>
                <w:b/>
                <w:i/>
                <w:szCs w:val="20"/>
              </w:rPr>
            </w:pPr>
            <w:r w:rsidRPr="00C54880">
              <w:rPr>
                <w:rFonts w:cs="Arial"/>
                <w:b/>
                <w:i/>
                <w:szCs w:val="20"/>
              </w:rPr>
              <w:t>AIE</w:t>
            </w:r>
          </w:p>
        </w:tc>
      </w:tr>
      <w:tr w:rsidR="00D815F6" w:rsidRPr="00C54880" w14:paraId="5B990917" w14:textId="77777777" w:rsidTr="003D469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FE878E" w14:textId="0D0766A7" w:rsidR="00B1457E" w:rsidRPr="00C54880" w:rsidRDefault="00B1457E" w:rsidP="00C17041">
            <w:pPr>
              <w:pStyle w:val="AssignmentsLevel1"/>
              <w:rPr>
                <w:b/>
              </w:rPr>
            </w:pPr>
            <w:r w:rsidRPr="00C54880">
              <w:rPr>
                <w:b/>
              </w:rPr>
              <w:t>Readings</w:t>
            </w:r>
          </w:p>
          <w:p w14:paraId="1C62AF5C" w14:textId="77777777" w:rsidR="00B1457E" w:rsidRPr="00C54880" w:rsidRDefault="00B1457E" w:rsidP="00C17041">
            <w:pPr>
              <w:pStyle w:val="AssignmentsLevel1"/>
              <w:rPr>
                <w:b/>
              </w:rPr>
            </w:pPr>
          </w:p>
          <w:p w14:paraId="78599C59" w14:textId="67B9E6AF" w:rsidR="00C17041" w:rsidRDefault="00C17041" w:rsidP="00C17041">
            <w:pPr>
              <w:pStyle w:val="AssignmentsLevel1"/>
            </w:pPr>
            <w:r w:rsidRPr="00C54880">
              <w:rPr>
                <w:b/>
              </w:rPr>
              <w:t>Read</w:t>
            </w:r>
            <w:r w:rsidRPr="00C54880">
              <w:t xml:space="preserve"> the following:</w:t>
            </w:r>
          </w:p>
          <w:p w14:paraId="61D3BCD6" w14:textId="77777777" w:rsidR="00CC4499" w:rsidRPr="00C54880" w:rsidRDefault="00CC4499" w:rsidP="00C17041">
            <w:pPr>
              <w:pStyle w:val="AssignmentsLevel1"/>
            </w:pPr>
          </w:p>
          <w:p w14:paraId="20CFF02E" w14:textId="793B5AED" w:rsidR="00C17041" w:rsidRPr="00C54880" w:rsidRDefault="00CC4499" w:rsidP="00C17041">
            <w:pPr>
              <w:pStyle w:val="AssignmentsLevel2"/>
            </w:pPr>
            <w:r>
              <w:t>Ch.</w:t>
            </w:r>
            <w:r w:rsidRPr="00C54880">
              <w:t xml:space="preserve"> </w:t>
            </w:r>
            <w:r w:rsidR="00C17041" w:rsidRPr="00C54880">
              <w:t xml:space="preserve">11 &amp; 12 of </w:t>
            </w:r>
            <w:r w:rsidR="00B52D41" w:rsidRPr="00C54880">
              <w:rPr>
                <w:bCs/>
                <w:i/>
                <w:iCs/>
              </w:rPr>
              <w:t>Intentional Interviewing and C</w:t>
            </w:r>
            <w:r w:rsidR="00C17041" w:rsidRPr="00C54880">
              <w:rPr>
                <w:bCs/>
                <w:i/>
                <w:iCs/>
              </w:rPr>
              <w:t>ounseling</w:t>
            </w:r>
          </w:p>
          <w:p w14:paraId="643DD346" w14:textId="77777777" w:rsidR="00C17041" w:rsidRPr="00C54880" w:rsidRDefault="00C17041" w:rsidP="00C17041">
            <w:pPr>
              <w:pStyle w:val="AssignmentsLevel2"/>
              <w:numPr>
                <w:ilvl w:val="0"/>
                <w:numId w:val="0"/>
              </w:numPr>
              <w:ind w:left="360" w:hanging="360"/>
            </w:pPr>
          </w:p>
          <w:p w14:paraId="35842F8E" w14:textId="051EE0F0" w:rsidR="00D815F6" w:rsidRPr="00C54880" w:rsidRDefault="00C17041" w:rsidP="00C17041">
            <w:pPr>
              <w:rPr>
                <w:rFonts w:cs="Arial"/>
              </w:rPr>
            </w:pPr>
            <w:r w:rsidRPr="00C54880">
              <w:rPr>
                <w:rStyle w:val="Strong"/>
                <w:rFonts w:cs="Arial"/>
                <w:color w:val="111111"/>
                <w:bdr w:val="none" w:sz="0" w:space="0" w:color="auto" w:frame="1"/>
                <w:shd w:val="clear" w:color="auto" w:fill="FFFFFF"/>
              </w:rPr>
              <w:t>Post</w:t>
            </w:r>
            <w:r w:rsidRPr="00C54880">
              <w:rPr>
                <w:rStyle w:val="apple-converted-space"/>
                <w:rFonts w:cs="Arial"/>
                <w:color w:val="111111"/>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Q &amp; A</w:t>
            </w:r>
            <w:r w:rsidR="00087EAB" w:rsidRPr="00C54880">
              <w:rPr>
                <w:rStyle w:val="apple-converted-space"/>
                <w:rFonts w:cs="Arial"/>
                <w:color w:val="111111"/>
                <w:shd w:val="clear" w:color="auto" w:fill="FFFFFF"/>
              </w:rPr>
              <w:t xml:space="preserve"> </w:t>
            </w:r>
            <w:r w:rsidRPr="00C54880">
              <w:rPr>
                <w:rStyle w:val="apple-converted-space"/>
                <w:rFonts w:cs="Arial"/>
                <w:color w:val="111111"/>
                <w:shd w:val="clear" w:color="auto" w:fill="FFFFFF"/>
              </w:rPr>
              <w:t>discussion forum</w:t>
            </w:r>
            <w:r w:rsidR="00B1457E" w:rsidRPr="00C54880">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2B2129B6" w14:textId="12507C3A" w:rsidR="00D815F6" w:rsidRPr="00C54880" w:rsidRDefault="005419FD" w:rsidP="0081176F">
            <w:pPr>
              <w:rPr>
                <w:rFonts w:cs="Arial"/>
                <w:szCs w:val="20"/>
              </w:rPr>
            </w:pPr>
            <w:r w:rsidRPr="00C54880">
              <w:rPr>
                <w:rFonts w:cs="Arial"/>
                <w:szCs w:val="20"/>
              </w:rPr>
              <w:t>6.1</w:t>
            </w:r>
          </w:p>
        </w:tc>
        <w:tc>
          <w:tcPr>
            <w:tcW w:w="1440" w:type="dxa"/>
            <w:tcBorders>
              <w:left w:val="single" w:sz="4" w:space="0" w:color="000000" w:themeColor="text1"/>
            </w:tcBorders>
            <w:shd w:val="clear" w:color="auto" w:fill="FFFFFF" w:themeFill="background1"/>
          </w:tcPr>
          <w:p w14:paraId="3249FDC4" w14:textId="1A497021" w:rsidR="00D815F6" w:rsidRPr="00C54880" w:rsidRDefault="00601596" w:rsidP="0081176F">
            <w:pPr>
              <w:rPr>
                <w:rFonts w:cs="Arial"/>
                <w:szCs w:val="20"/>
              </w:rPr>
            </w:pPr>
            <w:r w:rsidRPr="00C54880">
              <w:rPr>
                <w:rFonts w:cs="Arial"/>
                <w:szCs w:val="20"/>
              </w:rPr>
              <w:t xml:space="preserve">Readings = </w:t>
            </w:r>
            <w:r w:rsidRPr="00C54880">
              <w:rPr>
                <w:rFonts w:cs="Arial"/>
                <w:b/>
                <w:szCs w:val="20"/>
              </w:rPr>
              <w:t>1 hour</w:t>
            </w:r>
          </w:p>
        </w:tc>
      </w:tr>
      <w:tr w:rsidR="007F665F" w:rsidRPr="00C54880" w14:paraId="42D976FC" w14:textId="77777777" w:rsidTr="003D469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497A765" w14:textId="77777777" w:rsidR="007F665F" w:rsidRPr="00C54880" w:rsidRDefault="007F665F" w:rsidP="00C467F9">
            <w:pPr>
              <w:pStyle w:val="AssignmentsLevel1"/>
              <w:rPr>
                <w:b/>
              </w:rPr>
            </w:pPr>
            <w:r w:rsidRPr="00C54880">
              <w:rPr>
                <w:b/>
              </w:rPr>
              <w:t>Counseling Skills Research Paper Assignment prep</w:t>
            </w:r>
          </w:p>
          <w:p w14:paraId="08FD9FAB" w14:textId="77777777" w:rsidR="007F665F" w:rsidRPr="00C54880" w:rsidRDefault="007F665F" w:rsidP="00C467F9">
            <w:pPr>
              <w:pStyle w:val="AssignmentsLevel1"/>
              <w:rPr>
                <w:b/>
              </w:rPr>
            </w:pPr>
          </w:p>
          <w:p w14:paraId="2AC6920E" w14:textId="70485C15" w:rsidR="007F665F" w:rsidRPr="00C54880" w:rsidRDefault="007F665F" w:rsidP="00C467F9">
            <w:pPr>
              <w:pStyle w:val="AssignmentsLevel1"/>
            </w:pPr>
            <w:r w:rsidRPr="00C17218">
              <w:rPr>
                <w:b/>
              </w:rPr>
              <w:t>Continue</w:t>
            </w:r>
            <w:r w:rsidRPr="00C54880">
              <w:t xml:space="preserve"> researching </w:t>
            </w:r>
            <w:r w:rsidR="00CC4499">
              <w:t xml:space="preserve">your </w:t>
            </w:r>
            <w:r w:rsidRPr="00C54880">
              <w:t>selected counseling skills topic.</w:t>
            </w:r>
          </w:p>
          <w:p w14:paraId="41548EC6" w14:textId="15897092" w:rsidR="0022366C" w:rsidRPr="00C54880" w:rsidRDefault="0022366C" w:rsidP="00C467F9">
            <w:pPr>
              <w:pStyle w:val="AssignmentsLevel1"/>
            </w:pPr>
          </w:p>
          <w:p w14:paraId="04E30BA9" w14:textId="43F99CE9" w:rsidR="0022366C" w:rsidRPr="00C54880" w:rsidRDefault="0022366C" w:rsidP="00C467F9">
            <w:pPr>
              <w:pStyle w:val="AssignmentsLevel1"/>
              <w:rPr>
                <w:b/>
              </w:rPr>
            </w:pPr>
            <w:r w:rsidRPr="00C54880">
              <w:rPr>
                <w:rStyle w:val="Strong"/>
                <w:color w:val="111111"/>
                <w:bdr w:val="none" w:sz="0" w:space="0" w:color="auto" w:frame="1"/>
                <w:shd w:val="clear" w:color="auto" w:fill="FFFFFF"/>
              </w:rPr>
              <w:t>Post</w:t>
            </w:r>
            <w:r w:rsidRPr="00C54880">
              <w:rPr>
                <w:rStyle w:val="apple-converted-space"/>
                <w:color w:val="111111"/>
                <w:shd w:val="clear" w:color="auto" w:fill="FFFFFF"/>
              </w:rPr>
              <w:t xml:space="preserve"> any questions, comments, or observations to share with the class in the </w:t>
            </w:r>
            <w:r w:rsidR="00087EAB">
              <w:rPr>
                <w:rStyle w:val="apple-converted-space"/>
                <w:color w:val="111111"/>
                <w:shd w:val="clear" w:color="auto" w:fill="FFFFFF"/>
              </w:rPr>
              <w:t xml:space="preserve">General </w:t>
            </w:r>
            <w:r w:rsidR="00087EAB" w:rsidRPr="00C54880">
              <w:rPr>
                <w:rStyle w:val="apple-converted-space"/>
                <w:color w:val="111111"/>
                <w:shd w:val="clear" w:color="auto" w:fill="FFFFFF"/>
              </w:rPr>
              <w:t xml:space="preserve">Q &amp; A </w:t>
            </w:r>
            <w:r w:rsidRPr="00C54880">
              <w:rPr>
                <w:rStyle w:val="apple-converted-space"/>
                <w:color w:val="111111"/>
                <w:shd w:val="clear" w:color="auto" w:fill="FFFFFF"/>
              </w:rPr>
              <w:t>discussion forum.</w:t>
            </w:r>
          </w:p>
        </w:tc>
        <w:tc>
          <w:tcPr>
            <w:tcW w:w="1440" w:type="dxa"/>
            <w:tcBorders>
              <w:left w:val="single" w:sz="4" w:space="0" w:color="000000" w:themeColor="text1"/>
            </w:tcBorders>
            <w:shd w:val="clear" w:color="auto" w:fill="FFFFFF" w:themeFill="background1"/>
          </w:tcPr>
          <w:p w14:paraId="15431023" w14:textId="3F260F12" w:rsidR="007F665F" w:rsidRPr="00C54880" w:rsidRDefault="00F7470E" w:rsidP="00C467F9">
            <w:pPr>
              <w:rPr>
                <w:rFonts w:cs="Arial"/>
                <w:szCs w:val="20"/>
              </w:rPr>
            </w:pPr>
            <w:r>
              <w:rPr>
                <w:rFonts w:cs="Arial"/>
                <w:szCs w:val="20"/>
              </w:rPr>
              <w:t>7</w:t>
            </w:r>
            <w:r w:rsidR="007F665F" w:rsidRPr="00C54880">
              <w:rPr>
                <w:rFonts w:cs="Arial"/>
                <w:szCs w:val="20"/>
              </w:rPr>
              <w:t>.4</w:t>
            </w:r>
          </w:p>
        </w:tc>
        <w:tc>
          <w:tcPr>
            <w:tcW w:w="1440" w:type="dxa"/>
            <w:tcBorders>
              <w:left w:val="single" w:sz="4" w:space="0" w:color="000000" w:themeColor="text1"/>
            </w:tcBorders>
            <w:shd w:val="clear" w:color="auto" w:fill="FFFFFF" w:themeFill="background1"/>
          </w:tcPr>
          <w:p w14:paraId="48CEDBF7" w14:textId="77777777" w:rsidR="007F665F" w:rsidRPr="00C54880" w:rsidRDefault="007F665F" w:rsidP="00C467F9">
            <w:pPr>
              <w:rPr>
                <w:rFonts w:cs="Arial"/>
                <w:szCs w:val="20"/>
              </w:rPr>
            </w:pPr>
            <w:r w:rsidRPr="00C54880">
              <w:rPr>
                <w:rFonts w:cs="Arial"/>
                <w:szCs w:val="20"/>
              </w:rPr>
              <w:t xml:space="preserve">Library research /Guided Project = </w:t>
            </w:r>
            <w:r w:rsidRPr="00C54880">
              <w:rPr>
                <w:rFonts w:cs="Arial"/>
                <w:b/>
                <w:szCs w:val="20"/>
              </w:rPr>
              <w:t>1 hour</w:t>
            </w:r>
          </w:p>
        </w:tc>
      </w:tr>
      <w:tr w:rsidR="00D815F6" w:rsidRPr="00C54880" w14:paraId="317E3B2D" w14:textId="77777777" w:rsidTr="003D469A">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E63B63B" w14:textId="77777777" w:rsidR="00D815F6" w:rsidRPr="00C54880" w:rsidRDefault="00D815F6" w:rsidP="0081176F">
            <w:pPr>
              <w:tabs>
                <w:tab w:val="left" w:pos="0"/>
                <w:tab w:val="left" w:pos="3720"/>
              </w:tabs>
              <w:outlineLvl w:val="0"/>
              <w:rPr>
                <w:rFonts w:cs="Arial"/>
                <w:i/>
                <w:szCs w:val="20"/>
              </w:rPr>
            </w:pPr>
            <w:r w:rsidRPr="00C54880">
              <w:rPr>
                <w:rFonts w:cs="Arial"/>
                <w:b/>
                <w:i/>
                <w:sz w:val="22"/>
                <w:szCs w:val="20"/>
              </w:rPr>
              <w:t>Graded Assignments</w:t>
            </w:r>
          </w:p>
          <w:p w14:paraId="0252F5DD" w14:textId="77777777" w:rsidR="00D815F6" w:rsidRPr="00C54880" w:rsidRDefault="00D815F6" w:rsidP="0081176F">
            <w:pPr>
              <w:tabs>
                <w:tab w:val="left" w:pos="0"/>
                <w:tab w:val="left" w:pos="3720"/>
              </w:tabs>
              <w:outlineLvl w:val="0"/>
              <w:rPr>
                <w:rFonts w:cs="Arial"/>
                <w:b/>
                <w:i/>
                <w:szCs w:val="20"/>
              </w:rPr>
            </w:pPr>
            <w:r w:rsidRPr="00C5488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3AEDFA6" w14:textId="77777777" w:rsidR="00D815F6" w:rsidRPr="00C54880" w:rsidRDefault="00D815F6" w:rsidP="0081176F">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000000" w:themeColor="text1"/>
            </w:tcBorders>
            <w:shd w:val="clear" w:color="auto" w:fill="D8D9DA"/>
          </w:tcPr>
          <w:p w14:paraId="26C6BE46" w14:textId="77777777" w:rsidR="00D815F6" w:rsidRPr="00C54880" w:rsidRDefault="00D815F6" w:rsidP="0081176F">
            <w:pPr>
              <w:rPr>
                <w:rFonts w:cs="Arial"/>
                <w:b/>
                <w:i/>
                <w:szCs w:val="20"/>
              </w:rPr>
            </w:pPr>
            <w:r w:rsidRPr="00C54880">
              <w:rPr>
                <w:rFonts w:cs="Arial"/>
                <w:b/>
                <w:i/>
                <w:szCs w:val="20"/>
              </w:rPr>
              <w:t>AIE</w:t>
            </w:r>
          </w:p>
        </w:tc>
      </w:tr>
      <w:tr w:rsidR="00E50361" w:rsidRPr="00C54880" w14:paraId="3002E3D4" w14:textId="77777777" w:rsidTr="003D469A">
        <w:tc>
          <w:tcPr>
            <w:tcW w:w="10170" w:type="dxa"/>
            <w:gridSpan w:val="2"/>
            <w:tcMar>
              <w:top w:w="115" w:type="dxa"/>
              <w:left w:w="115" w:type="dxa"/>
              <w:bottom w:w="115" w:type="dxa"/>
              <w:right w:w="115" w:type="dxa"/>
            </w:tcMar>
          </w:tcPr>
          <w:p w14:paraId="1FA65A79" w14:textId="2BEE6348" w:rsidR="00293E37" w:rsidRPr="00C54880" w:rsidRDefault="00A02E5E" w:rsidP="00293E37">
            <w:pPr>
              <w:pStyle w:val="AssignmentsLevel1"/>
              <w:rPr>
                <w:b/>
                <w:bCs/>
              </w:rPr>
            </w:pPr>
            <w:r w:rsidRPr="00C54880">
              <w:rPr>
                <w:b/>
              </w:rPr>
              <w:t>Discussion</w:t>
            </w:r>
            <w:r w:rsidR="00D06E04">
              <w:rPr>
                <w:b/>
              </w:rPr>
              <w:t xml:space="preserve"> (Small Group)</w:t>
            </w:r>
            <w:r w:rsidRPr="00C54880">
              <w:rPr>
                <w:b/>
              </w:rPr>
              <w:t xml:space="preserve">: </w:t>
            </w:r>
            <w:r w:rsidR="00293E37" w:rsidRPr="00C54880">
              <w:rPr>
                <w:b/>
              </w:rPr>
              <w:t xml:space="preserve">Mock Counseling Session </w:t>
            </w:r>
            <w:r w:rsidR="00CC4499">
              <w:rPr>
                <w:b/>
              </w:rPr>
              <w:t>3</w:t>
            </w:r>
            <w:r w:rsidR="00CC4499" w:rsidRPr="00C54880">
              <w:rPr>
                <w:b/>
              </w:rPr>
              <w:t xml:space="preserve"> </w:t>
            </w:r>
            <w:r w:rsidR="0098139B">
              <w:rPr>
                <w:b/>
                <w:bCs/>
              </w:rPr>
              <w:t>Video</w:t>
            </w:r>
            <w:r w:rsidR="00293E37" w:rsidRPr="00C54880">
              <w:rPr>
                <w:b/>
                <w:bCs/>
              </w:rPr>
              <w:t xml:space="preserve"> </w:t>
            </w:r>
            <w:r w:rsidR="003D469A" w:rsidRPr="00F17DE0">
              <w:rPr>
                <w:b/>
              </w:rPr>
              <w:t>Peer Review</w:t>
            </w:r>
          </w:p>
          <w:p w14:paraId="4BE98C27" w14:textId="77777777" w:rsidR="00293E37" w:rsidRPr="00C54880" w:rsidRDefault="00293E37" w:rsidP="00293E37">
            <w:pPr>
              <w:pStyle w:val="AssignmentsLevel1"/>
              <w:rPr>
                <w:b/>
                <w:bCs/>
              </w:rPr>
            </w:pPr>
          </w:p>
          <w:p w14:paraId="7E4F849D" w14:textId="6CAB8992" w:rsidR="003D469A" w:rsidRPr="00F17DE0" w:rsidRDefault="003D469A" w:rsidP="003D469A">
            <w:pPr>
              <w:pStyle w:val="AssignmentsLevel1"/>
            </w:pPr>
            <w:r w:rsidRPr="00F17DE0">
              <w:rPr>
                <w:b/>
              </w:rPr>
              <w:t>View</w:t>
            </w:r>
            <w:r w:rsidRPr="00F17DE0">
              <w:t xml:space="preserve"> the 10-minute segment of each group member</w:t>
            </w:r>
            <w:r w:rsidR="00CC4499">
              <w:t>’</w:t>
            </w:r>
            <w:r w:rsidRPr="00F17DE0">
              <w:t>s mock counseling session.</w:t>
            </w:r>
          </w:p>
          <w:p w14:paraId="4B9F8521" w14:textId="77777777" w:rsidR="003D469A" w:rsidRPr="00F17DE0" w:rsidRDefault="003D469A" w:rsidP="003D469A">
            <w:pPr>
              <w:pStyle w:val="AssignmentsLevel1"/>
            </w:pPr>
          </w:p>
          <w:p w14:paraId="41C313D6" w14:textId="706C4157" w:rsidR="003D469A" w:rsidRPr="00F17DE0" w:rsidRDefault="003D469A" w:rsidP="003D469A">
            <w:pPr>
              <w:pStyle w:val="AssignmentsLevel1"/>
            </w:pPr>
            <w:r w:rsidRPr="00F17DE0">
              <w:rPr>
                <w:b/>
              </w:rPr>
              <w:t>Write</w:t>
            </w:r>
            <w:r w:rsidRPr="00F17DE0">
              <w:t xml:space="preserve"> a peer review post to each group member</w:t>
            </w:r>
            <w:r w:rsidR="00CC4499">
              <w:t>,</w:t>
            </w:r>
            <w:r w:rsidRPr="00F17DE0">
              <w:t xml:space="preserve"> providing feedback that is specific, observable, nonjudgmental, and supportive to each group member. Highlight what skills </w:t>
            </w:r>
            <w:r w:rsidR="00CC4499">
              <w:t>the class</w:t>
            </w:r>
            <w:r w:rsidR="00CC4499" w:rsidRPr="00F17DE0">
              <w:t xml:space="preserve"> </w:t>
            </w:r>
            <w:r w:rsidRPr="00F17DE0">
              <w:t>ha</w:t>
            </w:r>
            <w:r w:rsidR="00CC4499">
              <w:t>s</w:t>
            </w:r>
            <w:r w:rsidRPr="00F17DE0">
              <w:t xml:space="preserve"> learned so far that were used in the session, what worked well</w:t>
            </w:r>
            <w:r w:rsidR="00CC4499">
              <w:t>,</w:t>
            </w:r>
            <w:r w:rsidRPr="00F17DE0">
              <w:t xml:space="preserve"> and what could have been better. </w:t>
            </w:r>
          </w:p>
          <w:p w14:paraId="3E6E8991" w14:textId="77777777" w:rsidR="00293E37" w:rsidRPr="00C54880" w:rsidRDefault="00293E37" w:rsidP="00293E37">
            <w:pPr>
              <w:pStyle w:val="AssignmentsLevel1"/>
            </w:pPr>
          </w:p>
          <w:p w14:paraId="7FB12BFC" w14:textId="73639500" w:rsidR="003D469A" w:rsidRPr="00F17DE0" w:rsidRDefault="003D469A" w:rsidP="003D469A">
            <w:pPr>
              <w:pStyle w:val="AssignmentsLevel1"/>
            </w:pPr>
            <w:r w:rsidRPr="00F17DE0">
              <w:rPr>
                <w:b/>
              </w:rPr>
              <w:lastRenderedPageBreak/>
              <w:t xml:space="preserve">Submit </w:t>
            </w:r>
            <w:r w:rsidRPr="00F17DE0">
              <w:t xml:space="preserve">your peer feedback post to the </w:t>
            </w:r>
            <w:r w:rsidRPr="00342723">
              <w:t xml:space="preserve">Mock Counseling Session </w:t>
            </w:r>
            <w:r w:rsidR="00CC4499" w:rsidRPr="00342723">
              <w:t>3</w:t>
            </w:r>
            <w:r w:rsidR="00CC4499" w:rsidRPr="00F17DE0">
              <w:rPr>
                <w:i/>
              </w:rPr>
              <w:t xml:space="preserve"> </w:t>
            </w:r>
            <w:r w:rsidR="0098139B" w:rsidRPr="00B45B20">
              <w:rPr>
                <w:bCs/>
              </w:rPr>
              <w:t xml:space="preserve">Video </w:t>
            </w:r>
            <w:r w:rsidR="0098139B" w:rsidRPr="00B45B20">
              <w:t>Peer Review</w:t>
            </w:r>
            <w:r w:rsidR="0098139B" w:rsidRPr="00F17DE0">
              <w:t xml:space="preserve"> </w:t>
            </w:r>
            <w:r w:rsidRPr="00F17DE0">
              <w:t>discussion board</w:t>
            </w:r>
            <w:r w:rsidRPr="00F17DE0">
              <w:rPr>
                <w:i/>
              </w:rPr>
              <w:t xml:space="preserve"> </w:t>
            </w:r>
            <w:r w:rsidR="00D20806">
              <w:t>by 11:59 PM</w:t>
            </w:r>
            <w:r w:rsidRPr="00F17DE0">
              <w:t xml:space="preserve"> (Eastern Time) on Tuesday.  </w:t>
            </w:r>
          </w:p>
          <w:p w14:paraId="1C3F18AB" w14:textId="77777777" w:rsidR="00293E37" w:rsidRPr="00C54880" w:rsidRDefault="00293E37" w:rsidP="00293E37">
            <w:pPr>
              <w:pStyle w:val="AssignmentsLevel1"/>
            </w:pPr>
          </w:p>
          <w:p w14:paraId="1CF5E970" w14:textId="0E204A81" w:rsidR="003D469A" w:rsidRPr="00F17DE0" w:rsidRDefault="003D469A" w:rsidP="003D469A">
            <w:pPr>
              <w:pStyle w:val="AssignmentsLevel1"/>
            </w:pPr>
            <w:r w:rsidRPr="00F17DE0">
              <w:rPr>
                <w:b/>
              </w:rPr>
              <w:t xml:space="preserve">Review </w:t>
            </w:r>
            <w:r w:rsidRPr="00342723">
              <w:t>and</w:t>
            </w:r>
            <w:r w:rsidRPr="00F17DE0">
              <w:rPr>
                <w:b/>
              </w:rPr>
              <w:t xml:space="preserve"> reflect </w:t>
            </w:r>
            <w:r w:rsidRPr="00F17DE0">
              <w:t xml:space="preserve">on the peer feedback you received from each group member on your </w:t>
            </w:r>
            <w:r w:rsidR="00CC4499">
              <w:t>recorded</w:t>
            </w:r>
            <w:r w:rsidRPr="00F17DE0">
              <w:t xml:space="preserve"> segment.  </w:t>
            </w:r>
          </w:p>
          <w:p w14:paraId="210920B7" w14:textId="77777777" w:rsidR="003D469A" w:rsidRPr="00F17DE0" w:rsidRDefault="003D469A" w:rsidP="003D469A">
            <w:pPr>
              <w:pStyle w:val="AssignmentsLevel1"/>
            </w:pPr>
          </w:p>
          <w:p w14:paraId="7638DAB4" w14:textId="77777777" w:rsidR="003D469A" w:rsidRPr="00F17DE0" w:rsidRDefault="003D469A" w:rsidP="003D469A">
            <w:pPr>
              <w:pStyle w:val="AssignmentsLevel1"/>
            </w:pPr>
            <w:r w:rsidRPr="00F17DE0">
              <w:rPr>
                <w:b/>
              </w:rPr>
              <w:t xml:space="preserve">Write </w:t>
            </w:r>
            <w:r w:rsidRPr="00F17DE0">
              <w:t xml:space="preserve">a response to each peer review with your feedback (not your defense) on how you will incorporate this feedback and use it going forward, citing specific examples.  </w:t>
            </w:r>
          </w:p>
          <w:p w14:paraId="7E2B1D81" w14:textId="77777777" w:rsidR="003D469A" w:rsidRPr="00F17DE0" w:rsidRDefault="003D469A" w:rsidP="003D469A">
            <w:pPr>
              <w:pStyle w:val="AssignmentsLevel1"/>
            </w:pPr>
          </w:p>
          <w:p w14:paraId="608766E4" w14:textId="39F69406" w:rsidR="00E50361" w:rsidRPr="00C54880" w:rsidRDefault="003D469A" w:rsidP="003D469A">
            <w:pPr>
              <w:pStyle w:val="AssignmentsLevel2"/>
              <w:numPr>
                <w:ilvl w:val="0"/>
                <w:numId w:val="0"/>
              </w:numPr>
            </w:pPr>
            <w:r w:rsidRPr="00F17DE0">
              <w:rPr>
                <w:b/>
              </w:rPr>
              <w:t>Submit</w:t>
            </w:r>
            <w:r w:rsidRPr="00F17DE0">
              <w:t xml:space="preserve"> your peer </w:t>
            </w:r>
            <w:r w:rsidR="00D20806">
              <w:t>review response post by 11:59 PM</w:t>
            </w:r>
            <w:r w:rsidRPr="00F17DE0">
              <w:t xml:space="preserve"> (Eastern Time) on Thursday.</w:t>
            </w:r>
          </w:p>
        </w:tc>
        <w:tc>
          <w:tcPr>
            <w:tcW w:w="1440" w:type="dxa"/>
          </w:tcPr>
          <w:p w14:paraId="4583185D" w14:textId="1998C6C2" w:rsidR="00E50361" w:rsidRPr="00C54880" w:rsidRDefault="003B2EB6" w:rsidP="0089555E">
            <w:pPr>
              <w:tabs>
                <w:tab w:val="left" w:pos="2329"/>
              </w:tabs>
              <w:rPr>
                <w:rFonts w:cs="Arial"/>
                <w:szCs w:val="20"/>
              </w:rPr>
            </w:pPr>
            <w:r w:rsidRPr="00C54880">
              <w:rPr>
                <w:rFonts w:cs="Arial"/>
                <w:szCs w:val="20"/>
              </w:rPr>
              <w:lastRenderedPageBreak/>
              <w:t>6.3</w:t>
            </w:r>
          </w:p>
        </w:tc>
        <w:tc>
          <w:tcPr>
            <w:tcW w:w="1440" w:type="dxa"/>
          </w:tcPr>
          <w:p w14:paraId="514A71F7" w14:textId="682332A1" w:rsidR="00E50361" w:rsidRPr="00C54880" w:rsidRDefault="00A12385" w:rsidP="0089555E">
            <w:pPr>
              <w:tabs>
                <w:tab w:val="left" w:pos="2329"/>
              </w:tabs>
              <w:rPr>
                <w:rFonts w:cs="Arial"/>
              </w:rPr>
            </w:pPr>
            <w:r w:rsidRPr="00C54880">
              <w:rPr>
                <w:rFonts w:cs="Arial"/>
              </w:rPr>
              <w:t xml:space="preserve">Discussion: one post and replies to three other posts = </w:t>
            </w:r>
            <w:r w:rsidR="00E0464D">
              <w:rPr>
                <w:rFonts w:cs="Arial"/>
                <w:b/>
                <w:bCs/>
              </w:rPr>
              <w:t>3</w:t>
            </w:r>
            <w:r w:rsidRPr="00C54880">
              <w:rPr>
                <w:rFonts w:cs="Arial"/>
                <w:b/>
                <w:bCs/>
              </w:rPr>
              <w:t xml:space="preserve"> hour</w:t>
            </w:r>
            <w:r w:rsidR="00E0464D">
              <w:rPr>
                <w:rFonts w:cs="Arial"/>
                <w:b/>
                <w:bCs/>
              </w:rPr>
              <w:t>s</w:t>
            </w:r>
          </w:p>
        </w:tc>
      </w:tr>
      <w:tr w:rsidR="00E50361" w:rsidRPr="00C54880" w14:paraId="6C1F833C" w14:textId="77777777" w:rsidTr="003D469A">
        <w:tc>
          <w:tcPr>
            <w:tcW w:w="10170" w:type="dxa"/>
            <w:gridSpan w:val="2"/>
            <w:shd w:val="clear" w:color="auto" w:fill="FFFFFF" w:themeFill="background1"/>
            <w:tcMar>
              <w:top w:w="115" w:type="dxa"/>
              <w:left w:w="115" w:type="dxa"/>
              <w:bottom w:w="115" w:type="dxa"/>
              <w:right w:w="115" w:type="dxa"/>
            </w:tcMar>
          </w:tcPr>
          <w:p w14:paraId="7E8782AB" w14:textId="5DAA1DE1" w:rsidR="00E50361" w:rsidRPr="00C54880" w:rsidRDefault="00C648A9" w:rsidP="0089555E">
            <w:pPr>
              <w:pStyle w:val="AssignmentsLevel1"/>
              <w:rPr>
                <w:bCs/>
              </w:rPr>
            </w:pPr>
            <w:r w:rsidRPr="00C54880">
              <w:rPr>
                <w:b/>
              </w:rPr>
              <w:t xml:space="preserve">Discussion: </w:t>
            </w:r>
            <w:r w:rsidR="00E50361" w:rsidRPr="00C54880">
              <w:rPr>
                <w:b/>
                <w:bCs/>
              </w:rPr>
              <w:t xml:space="preserve">Reflecting Meaning </w:t>
            </w:r>
            <w:r w:rsidR="00CC4499">
              <w:rPr>
                <w:b/>
                <w:bCs/>
              </w:rPr>
              <w:t>and</w:t>
            </w:r>
            <w:r w:rsidR="00E50361" w:rsidRPr="00C54880">
              <w:rPr>
                <w:b/>
                <w:bCs/>
              </w:rPr>
              <w:t xml:space="preserve"> Reframing; Action Skills and Use of Self</w:t>
            </w:r>
          </w:p>
          <w:p w14:paraId="2FACD096" w14:textId="77777777" w:rsidR="00E50361" w:rsidRPr="00C54880" w:rsidRDefault="00E50361" w:rsidP="0089555E">
            <w:pPr>
              <w:pStyle w:val="AssignmentsLevel1"/>
            </w:pPr>
          </w:p>
          <w:p w14:paraId="0E0DCF69" w14:textId="64BC64AE" w:rsidR="008169C8" w:rsidRPr="00C54880" w:rsidRDefault="00E50361" w:rsidP="008169C8">
            <w:pPr>
              <w:pStyle w:val="AssignmentsLevel1"/>
              <w:rPr>
                <w:bCs/>
                <w:i/>
                <w:iCs/>
              </w:rPr>
            </w:pPr>
            <w:r w:rsidRPr="00C54880">
              <w:rPr>
                <w:b/>
              </w:rPr>
              <w:t>Complete</w:t>
            </w:r>
            <w:r w:rsidRPr="00C54880">
              <w:t xml:space="preserve"> Exercise 11.3</w:t>
            </w:r>
            <w:r w:rsidR="00F0082E" w:rsidRPr="00C54880">
              <w:t xml:space="preserve"> in </w:t>
            </w:r>
            <w:r w:rsidR="00CC4499">
              <w:t>Ch.</w:t>
            </w:r>
            <w:r w:rsidR="00CC4499" w:rsidRPr="00C54880">
              <w:t xml:space="preserve"> </w:t>
            </w:r>
            <w:r w:rsidR="00F0082E" w:rsidRPr="00C54880">
              <w:t xml:space="preserve">11 of </w:t>
            </w:r>
            <w:r w:rsidR="008169C8" w:rsidRPr="00C54880">
              <w:rPr>
                <w:bCs/>
                <w:i/>
                <w:iCs/>
              </w:rPr>
              <w:t xml:space="preserve">Intentional Interviewing and Counseling. </w:t>
            </w:r>
          </w:p>
          <w:p w14:paraId="48BB8672" w14:textId="11611990" w:rsidR="00F0082E" w:rsidRPr="00C54880" w:rsidRDefault="00F0082E" w:rsidP="0089555E">
            <w:pPr>
              <w:pStyle w:val="AssignmentsLevel1"/>
            </w:pPr>
          </w:p>
          <w:p w14:paraId="145221DD" w14:textId="5CFFBA13" w:rsidR="005D5C06" w:rsidRPr="00C54880" w:rsidRDefault="005D5C06" w:rsidP="0089555E">
            <w:pPr>
              <w:pStyle w:val="AssignmentsLevel1"/>
            </w:pPr>
            <w:r w:rsidRPr="00C54880">
              <w:rPr>
                <w:b/>
              </w:rPr>
              <w:t>Post</w:t>
            </w:r>
            <w:r w:rsidRPr="00C54880">
              <w:t xml:space="preserve"> responses t</w:t>
            </w:r>
            <w:r w:rsidR="00D20806">
              <w:t>o the stated prompts by 11:59 PM</w:t>
            </w:r>
            <w:r w:rsidRPr="00C54880">
              <w:t xml:space="preserve"> (Eastern Time) on Thursday.</w:t>
            </w:r>
          </w:p>
          <w:p w14:paraId="4F84C2EA" w14:textId="792551B5" w:rsidR="002505F7" w:rsidRDefault="002505F7" w:rsidP="00226662">
            <w:pPr>
              <w:pStyle w:val="AssignmentsLevel1"/>
            </w:pPr>
          </w:p>
          <w:p w14:paraId="3ED6BF68" w14:textId="55725EEE" w:rsidR="002505F7" w:rsidRPr="00234C93" w:rsidRDefault="002505F7" w:rsidP="002505F7">
            <w:pPr>
              <w:autoSpaceDE w:val="0"/>
              <w:autoSpaceDN w:val="0"/>
              <w:adjustRightInd w:val="0"/>
              <w:rPr>
                <w:rFonts w:cs="Arial"/>
                <w:b/>
                <w:bCs/>
                <w:szCs w:val="20"/>
              </w:rPr>
            </w:pPr>
            <w:r w:rsidRPr="002E2C46">
              <w:rPr>
                <w:rFonts w:cs="Arial"/>
                <w:b/>
                <w:bCs/>
                <w:szCs w:val="20"/>
              </w:rPr>
              <w:t xml:space="preserve">Review </w:t>
            </w:r>
            <w:r w:rsidR="00234C93">
              <w:rPr>
                <w:rFonts w:cs="Arial"/>
                <w:szCs w:val="20"/>
              </w:rPr>
              <w:t xml:space="preserve">your classmates’ thread </w:t>
            </w:r>
            <w:r w:rsidR="00027BE0">
              <w:rPr>
                <w:rFonts w:cs="Arial"/>
                <w:szCs w:val="20"/>
              </w:rPr>
              <w:t>posts and</w:t>
            </w:r>
            <w:r w:rsidR="00234C93">
              <w:rPr>
                <w:rFonts w:cs="Arial"/>
                <w:b/>
                <w:bCs/>
                <w:szCs w:val="20"/>
              </w:rPr>
              <w:t xml:space="preserve"> w</w:t>
            </w:r>
            <w:r w:rsidRPr="002E2C46">
              <w:rPr>
                <w:rFonts w:cs="Arial"/>
                <w:b/>
                <w:bCs/>
                <w:szCs w:val="20"/>
              </w:rPr>
              <w:t>rite</w:t>
            </w:r>
            <w:r w:rsidRPr="002E2C46">
              <w:rPr>
                <w:rFonts w:cs="Arial"/>
                <w:szCs w:val="20"/>
              </w:rPr>
              <w:t xml:space="preserve"> a response that is thought provoking and that appropriately challenges or elevates the discussion. </w:t>
            </w:r>
          </w:p>
          <w:p w14:paraId="4F79C728" w14:textId="77777777" w:rsidR="002505F7" w:rsidRPr="002E2C46" w:rsidRDefault="002505F7" w:rsidP="002505F7">
            <w:pPr>
              <w:autoSpaceDE w:val="0"/>
              <w:autoSpaceDN w:val="0"/>
              <w:adjustRightInd w:val="0"/>
              <w:rPr>
                <w:rFonts w:ascii="AppleSystemUIFont" w:hAnsi="AppleSystemUIFont" w:cs="AppleSystemUIFont"/>
                <w:sz w:val="24"/>
              </w:rPr>
            </w:pPr>
          </w:p>
          <w:p w14:paraId="0DDA2339" w14:textId="77777777" w:rsidR="002505F7" w:rsidRPr="002E2C46" w:rsidRDefault="002505F7" w:rsidP="002505F7">
            <w:pPr>
              <w:autoSpaceDE w:val="0"/>
              <w:autoSpaceDN w:val="0"/>
              <w:adjustRightInd w:val="0"/>
              <w:rPr>
                <w:rFonts w:cs="Arial"/>
                <w:szCs w:val="20"/>
              </w:rPr>
            </w:pPr>
            <w:r w:rsidRPr="002E2C46">
              <w:rPr>
                <w:rFonts w:cs="Arial"/>
                <w:b/>
                <w:bCs/>
                <w:szCs w:val="20"/>
              </w:rPr>
              <w:t xml:space="preserve">Post </w:t>
            </w:r>
            <w:r w:rsidRPr="002E2C46">
              <w:rPr>
                <w:rFonts w:cs="Arial"/>
                <w:szCs w:val="20"/>
              </w:rPr>
              <w:t xml:space="preserve">your reply in the Feedback discussion starter by 11:59 </w:t>
            </w:r>
            <w:r w:rsidRPr="0013143D">
              <w:t>PM</w:t>
            </w:r>
            <w:r w:rsidRPr="002E2C46">
              <w:rPr>
                <w:rFonts w:cs="Arial"/>
                <w:szCs w:val="20"/>
              </w:rPr>
              <w:t xml:space="preserve"> (Eastern time) on Sunday.</w:t>
            </w:r>
          </w:p>
          <w:p w14:paraId="04860572" w14:textId="77777777" w:rsidR="002505F7" w:rsidRPr="002E2C46" w:rsidRDefault="002505F7" w:rsidP="002505F7">
            <w:pPr>
              <w:autoSpaceDE w:val="0"/>
              <w:autoSpaceDN w:val="0"/>
              <w:adjustRightInd w:val="0"/>
              <w:rPr>
                <w:rFonts w:cs="Arial"/>
                <w:szCs w:val="20"/>
              </w:rPr>
            </w:pPr>
          </w:p>
          <w:p w14:paraId="79C8E3B1" w14:textId="248BA1AF" w:rsidR="002505F7" w:rsidRPr="00C54880" w:rsidRDefault="002505F7" w:rsidP="002505F7">
            <w:pPr>
              <w:pStyle w:val="AssignmentsLevel1"/>
            </w:pPr>
            <w:r w:rsidRPr="002E2C46">
              <w:rPr>
                <w:i/>
              </w:rPr>
              <w:t>Note:</w:t>
            </w:r>
            <w:r w:rsidRPr="002E2C46">
              <w:t xml:space="preserve"> This assignment requires a </w:t>
            </w:r>
            <w:r w:rsidRPr="002E2C46">
              <w:rPr>
                <w:bCs/>
              </w:rPr>
              <w:t>minimum of three feedback posts</w:t>
            </w:r>
            <w:r w:rsidRPr="002E2C46">
              <w:t xml:space="preserve">; at least </w:t>
            </w:r>
            <w:r w:rsidRPr="004A3C52">
              <w:rPr>
                <w:bCs/>
                <w:color w:val="353535"/>
              </w:rPr>
              <w:t>one</w:t>
            </w:r>
            <w:r w:rsidRPr="002E2C46">
              <w:rPr>
                <w:color w:val="353535"/>
              </w:rPr>
              <w:t xml:space="preserve"> </w:t>
            </w:r>
            <w:r w:rsidRPr="004A3C52">
              <w:rPr>
                <w:color w:val="353535"/>
              </w:rPr>
              <w:t xml:space="preserve">to classmates and </w:t>
            </w:r>
            <w:r w:rsidRPr="004A3C52">
              <w:rPr>
                <w:bCs/>
              </w:rPr>
              <w:t>two</w:t>
            </w:r>
            <w:r w:rsidRPr="004A3C52">
              <w:rPr>
                <w:color w:val="353535"/>
              </w:rPr>
              <w:t xml:space="preserve"> </w:t>
            </w:r>
            <w:r w:rsidRPr="00A9641B">
              <w:t>in response to classmates’ posts to you.</w:t>
            </w:r>
          </w:p>
        </w:tc>
        <w:tc>
          <w:tcPr>
            <w:tcW w:w="1440" w:type="dxa"/>
          </w:tcPr>
          <w:p w14:paraId="2AD3E561" w14:textId="196FC954" w:rsidR="00E50361" w:rsidRPr="00C54880" w:rsidRDefault="003B2EB6" w:rsidP="0089555E">
            <w:pPr>
              <w:tabs>
                <w:tab w:val="left" w:pos="2329"/>
              </w:tabs>
              <w:rPr>
                <w:rFonts w:cs="Arial"/>
                <w:szCs w:val="20"/>
              </w:rPr>
            </w:pPr>
            <w:r w:rsidRPr="00C54880">
              <w:rPr>
                <w:rFonts w:cs="Arial"/>
                <w:szCs w:val="20"/>
              </w:rPr>
              <w:t>6.1</w:t>
            </w:r>
          </w:p>
        </w:tc>
        <w:tc>
          <w:tcPr>
            <w:tcW w:w="1440" w:type="dxa"/>
          </w:tcPr>
          <w:p w14:paraId="1E137941" w14:textId="6EA4D9F7" w:rsidR="00E50361" w:rsidRPr="00C54880" w:rsidRDefault="00E50361" w:rsidP="0089555E">
            <w:pPr>
              <w:tabs>
                <w:tab w:val="left" w:pos="2329"/>
              </w:tabs>
              <w:rPr>
                <w:rFonts w:cs="Arial"/>
                <w:szCs w:val="20"/>
              </w:rPr>
            </w:pPr>
            <w:r w:rsidRPr="00C54880">
              <w:rPr>
                <w:rFonts w:cs="Arial"/>
                <w:b/>
              </w:rPr>
              <w:t xml:space="preserve"> </w:t>
            </w:r>
            <w:r w:rsidR="00A12385" w:rsidRPr="00C54880">
              <w:rPr>
                <w:rFonts w:cs="Arial"/>
              </w:rPr>
              <w:t xml:space="preserve">Discussion: one post and replies to three other posts = </w:t>
            </w:r>
            <w:r w:rsidR="00A12385" w:rsidRPr="00C54880">
              <w:rPr>
                <w:rFonts w:cs="Arial"/>
                <w:b/>
                <w:bCs/>
              </w:rPr>
              <w:t>1 hour</w:t>
            </w:r>
          </w:p>
        </w:tc>
      </w:tr>
      <w:tr w:rsidR="00D815F6" w:rsidRPr="00C54880" w14:paraId="35A45BDC" w14:textId="77777777" w:rsidTr="003D469A">
        <w:tc>
          <w:tcPr>
            <w:tcW w:w="10170" w:type="dxa"/>
            <w:gridSpan w:val="2"/>
            <w:shd w:val="clear" w:color="auto" w:fill="FFFFFF" w:themeFill="background1"/>
            <w:tcMar>
              <w:top w:w="115" w:type="dxa"/>
              <w:left w:w="115" w:type="dxa"/>
              <w:bottom w:w="115" w:type="dxa"/>
              <w:right w:w="115" w:type="dxa"/>
            </w:tcMar>
          </w:tcPr>
          <w:p w14:paraId="02C2B501" w14:textId="5986AF6C" w:rsidR="00D815F6" w:rsidRPr="00C54880" w:rsidRDefault="00143463" w:rsidP="0081176F">
            <w:pPr>
              <w:pStyle w:val="AssignmentsLevel1"/>
              <w:rPr>
                <w:bCs/>
              </w:rPr>
            </w:pPr>
            <w:r w:rsidRPr="00C54880">
              <w:rPr>
                <w:b/>
                <w:bCs/>
              </w:rPr>
              <w:t>Journal</w:t>
            </w:r>
            <w:r w:rsidR="00364442" w:rsidRPr="00C54880">
              <w:rPr>
                <w:b/>
                <w:bCs/>
              </w:rPr>
              <w:t>:</w:t>
            </w:r>
            <w:r w:rsidRPr="00C54880">
              <w:rPr>
                <w:b/>
                <w:bCs/>
              </w:rPr>
              <w:t xml:space="preserve"> Reflecting Meaning </w:t>
            </w:r>
            <w:r w:rsidR="00CC4499">
              <w:rPr>
                <w:b/>
                <w:bCs/>
              </w:rPr>
              <w:t>and</w:t>
            </w:r>
            <w:r w:rsidRPr="00C54880">
              <w:rPr>
                <w:b/>
                <w:bCs/>
              </w:rPr>
              <w:t xml:space="preserve"> Reframing; Action Skills and Use of Self</w:t>
            </w:r>
            <w:r w:rsidRPr="00C54880">
              <w:rPr>
                <w:bCs/>
              </w:rPr>
              <w:t xml:space="preserve"> </w:t>
            </w:r>
          </w:p>
          <w:p w14:paraId="691677B5" w14:textId="1DFB47B4" w:rsidR="00B75AB6" w:rsidRPr="00C54880" w:rsidRDefault="00B75AB6" w:rsidP="0081176F">
            <w:pPr>
              <w:pStyle w:val="AssignmentsLevel1"/>
              <w:rPr>
                <w:bCs/>
              </w:rPr>
            </w:pPr>
          </w:p>
          <w:p w14:paraId="3632EF28" w14:textId="46282F98" w:rsidR="00DC5F72" w:rsidRPr="00C54880" w:rsidRDefault="00DC5F72" w:rsidP="00DC5F72">
            <w:pPr>
              <w:pStyle w:val="AssignmentsLevel1"/>
            </w:pPr>
            <w:r w:rsidRPr="00C54880">
              <w:rPr>
                <w:b/>
                <w:bCs/>
                <w:iCs/>
              </w:rPr>
              <w:t>Complete</w:t>
            </w:r>
            <w:r w:rsidRPr="00C54880">
              <w:rPr>
                <w:bCs/>
                <w:iCs/>
              </w:rPr>
              <w:t xml:space="preserve"> Exercises 12.1 </w:t>
            </w:r>
            <w:r w:rsidR="00CC4499">
              <w:rPr>
                <w:bCs/>
                <w:iCs/>
              </w:rPr>
              <w:t>&amp;</w:t>
            </w:r>
            <w:r w:rsidR="00CC4499" w:rsidRPr="00C54880">
              <w:rPr>
                <w:bCs/>
                <w:iCs/>
              </w:rPr>
              <w:t xml:space="preserve"> </w:t>
            </w:r>
            <w:r w:rsidRPr="00C54880">
              <w:rPr>
                <w:bCs/>
                <w:iCs/>
              </w:rPr>
              <w:t xml:space="preserve">12.2 </w:t>
            </w:r>
            <w:r w:rsidRPr="00C54880">
              <w:t xml:space="preserve">in </w:t>
            </w:r>
            <w:r w:rsidR="00CC4499">
              <w:t>Ch.</w:t>
            </w:r>
            <w:r w:rsidR="00CC4499" w:rsidRPr="00C54880">
              <w:t xml:space="preserve"> </w:t>
            </w:r>
            <w:r w:rsidRPr="00C54880">
              <w:t xml:space="preserve">11 of </w:t>
            </w:r>
            <w:r w:rsidRPr="00C54880">
              <w:rPr>
                <w:bCs/>
                <w:i/>
                <w:iCs/>
              </w:rPr>
              <w:t>Intentional Interviewing and Counseling.</w:t>
            </w:r>
          </w:p>
          <w:p w14:paraId="5B0DB483" w14:textId="39287A61" w:rsidR="00DC5F72" w:rsidRPr="00C54880" w:rsidRDefault="00DC5F72" w:rsidP="00DC5F72">
            <w:pPr>
              <w:pStyle w:val="AssignmentsLevel1"/>
              <w:rPr>
                <w:bCs/>
              </w:rPr>
            </w:pPr>
          </w:p>
          <w:p w14:paraId="61CC3361" w14:textId="40C7BBA7" w:rsidR="00D3758A" w:rsidRPr="00C54880" w:rsidRDefault="00DC5F72" w:rsidP="00DC5F72">
            <w:pPr>
              <w:pStyle w:val="AssignmentsLevel1"/>
            </w:pPr>
            <w:r w:rsidRPr="00C54880">
              <w:rPr>
                <w:b/>
                <w:bCs/>
              </w:rPr>
              <w:t>Write</w:t>
            </w:r>
            <w:r w:rsidRPr="00C54880">
              <w:rPr>
                <w:bCs/>
              </w:rPr>
              <w:t xml:space="preserve"> a 350- to 700-word journal entry addressing the stated prompts </w:t>
            </w:r>
            <w:r w:rsidR="00D20806">
              <w:t>by 11:59 PM</w:t>
            </w:r>
            <w:r w:rsidRPr="00C54880">
              <w:t xml:space="preserve"> (Eastern Time) on Sunday.</w:t>
            </w:r>
          </w:p>
        </w:tc>
        <w:tc>
          <w:tcPr>
            <w:tcW w:w="1440" w:type="dxa"/>
          </w:tcPr>
          <w:p w14:paraId="71DBF444" w14:textId="2FD0950F" w:rsidR="00D815F6" w:rsidRPr="00C54880" w:rsidRDefault="003B2EB6" w:rsidP="0081176F">
            <w:pPr>
              <w:tabs>
                <w:tab w:val="left" w:pos="2329"/>
              </w:tabs>
              <w:rPr>
                <w:rFonts w:cs="Arial"/>
                <w:szCs w:val="20"/>
              </w:rPr>
            </w:pPr>
            <w:r w:rsidRPr="00C54880">
              <w:rPr>
                <w:rFonts w:cs="Arial"/>
                <w:szCs w:val="20"/>
              </w:rPr>
              <w:t>6.1</w:t>
            </w:r>
          </w:p>
        </w:tc>
        <w:tc>
          <w:tcPr>
            <w:tcW w:w="1440" w:type="dxa"/>
          </w:tcPr>
          <w:p w14:paraId="1E36C15A" w14:textId="2285FFEE" w:rsidR="00D815F6" w:rsidRPr="00C54880" w:rsidRDefault="0045712E" w:rsidP="0081176F">
            <w:pPr>
              <w:tabs>
                <w:tab w:val="left" w:pos="2329"/>
              </w:tabs>
              <w:rPr>
                <w:rFonts w:cs="Arial"/>
                <w:szCs w:val="20"/>
              </w:rPr>
            </w:pPr>
            <w:r w:rsidRPr="00C54880">
              <w:rPr>
                <w:rFonts w:cs="Arial"/>
              </w:rPr>
              <w:t xml:space="preserve">Journal: one private post = </w:t>
            </w:r>
            <w:r w:rsidR="00DC5F72" w:rsidRPr="00C54880">
              <w:rPr>
                <w:rFonts w:cs="Arial"/>
                <w:b/>
              </w:rPr>
              <w:t>1</w:t>
            </w:r>
            <w:r w:rsidRPr="00C54880">
              <w:rPr>
                <w:rFonts w:cs="Arial"/>
                <w:b/>
              </w:rPr>
              <w:t xml:space="preserve"> hour</w:t>
            </w:r>
          </w:p>
        </w:tc>
      </w:tr>
      <w:tr w:rsidR="00D815F6" w:rsidRPr="00C54880" w14:paraId="53E08D45" w14:textId="77777777" w:rsidTr="003D469A">
        <w:tc>
          <w:tcPr>
            <w:tcW w:w="10170" w:type="dxa"/>
            <w:gridSpan w:val="2"/>
            <w:tcMar>
              <w:top w:w="115" w:type="dxa"/>
              <w:left w:w="115" w:type="dxa"/>
              <w:bottom w:w="115" w:type="dxa"/>
              <w:right w:w="115" w:type="dxa"/>
            </w:tcMar>
          </w:tcPr>
          <w:p w14:paraId="58D9DBFD" w14:textId="1D53A47E" w:rsidR="00116914" w:rsidRPr="00C54880" w:rsidRDefault="00116914" w:rsidP="00116914">
            <w:pPr>
              <w:tabs>
                <w:tab w:val="left" w:pos="2329"/>
              </w:tabs>
              <w:rPr>
                <w:rFonts w:cs="Arial"/>
                <w:b/>
                <w:szCs w:val="20"/>
              </w:rPr>
            </w:pPr>
            <w:r w:rsidRPr="00C54880">
              <w:rPr>
                <w:rFonts w:cs="Arial"/>
                <w:b/>
                <w:szCs w:val="20"/>
              </w:rPr>
              <w:t xml:space="preserve">Mock Counseling Session Four Video </w:t>
            </w:r>
            <w:r w:rsidR="00CC4499">
              <w:rPr>
                <w:rFonts w:cs="Arial"/>
                <w:b/>
                <w:szCs w:val="20"/>
              </w:rPr>
              <w:t>and</w:t>
            </w:r>
            <w:r w:rsidRPr="00C54880">
              <w:rPr>
                <w:rFonts w:cs="Arial"/>
                <w:b/>
                <w:szCs w:val="20"/>
              </w:rPr>
              <w:t xml:space="preserve"> </w:t>
            </w:r>
            <w:r w:rsidR="00315599">
              <w:rPr>
                <w:rFonts w:cs="Arial"/>
                <w:b/>
                <w:szCs w:val="20"/>
              </w:rPr>
              <w:t>Self-</w:t>
            </w:r>
            <w:r w:rsidRPr="00C54880">
              <w:rPr>
                <w:rFonts w:cs="Arial"/>
                <w:b/>
                <w:szCs w:val="20"/>
              </w:rPr>
              <w:t xml:space="preserve">Critique Paper </w:t>
            </w:r>
          </w:p>
          <w:p w14:paraId="38D958E5" w14:textId="77777777" w:rsidR="00116914" w:rsidRPr="00C54880" w:rsidRDefault="00116914" w:rsidP="00116914">
            <w:pPr>
              <w:tabs>
                <w:tab w:val="left" w:pos="2329"/>
              </w:tabs>
              <w:rPr>
                <w:rFonts w:cs="Arial"/>
                <w:b/>
                <w:szCs w:val="20"/>
              </w:rPr>
            </w:pPr>
          </w:p>
          <w:p w14:paraId="70B23B95" w14:textId="77777777" w:rsidR="00773131" w:rsidRPr="00C54880" w:rsidRDefault="00773131" w:rsidP="00773131">
            <w:pPr>
              <w:tabs>
                <w:tab w:val="left" w:pos="2329"/>
              </w:tabs>
              <w:rPr>
                <w:rFonts w:cs="Arial"/>
              </w:rPr>
            </w:pPr>
            <w:r w:rsidRPr="00C54880">
              <w:rPr>
                <w:rFonts w:cs="Arial"/>
                <w:b/>
              </w:rPr>
              <w:t>Resources:</w:t>
            </w:r>
            <w:r w:rsidRPr="00C54880">
              <w:rPr>
                <w:rFonts w:cs="Arial"/>
              </w:rPr>
              <w:t xml:space="preserve">  Informed Consent Form</w:t>
            </w:r>
          </w:p>
          <w:p w14:paraId="00A4C728" w14:textId="77777777" w:rsidR="00773131" w:rsidRPr="000E397F" w:rsidRDefault="00773131" w:rsidP="00773131">
            <w:pPr>
              <w:tabs>
                <w:tab w:val="left" w:pos="2329"/>
              </w:tabs>
              <w:ind w:left="1239"/>
              <w:rPr>
                <w:rFonts w:cs="Arial"/>
              </w:rPr>
            </w:pPr>
            <w:r w:rsidRPr="000E397F">
              <w:rPr>
                <w:rFonts w:cs="Arial"/>
              </w:rPr>
              <w:t>Mock Counseling Session Videos and Peer Review Discussion Requirements</w:t>
            </w:r>
          </w:p>
          <w:p w14:paraId="519119B4" w14:textId="77777777" w:rsidR="00116914" w:rsidRPr="00C54880" w:rsidRDefault="00116914" w:rsidP="00116914">
            <w:pPr>
              <w:rPr>
                <w:rFonts w:cs="Arial"/>
              </w:rPr>
            </w:pPr>
          </w:p>
          <w:p w14:paraId="4693FF28" w14:textId="77777777" w:rsidR="00116914" w:rsidRPr="00C54880" w:rsidRDefault="00116914" w:rsidP="00116914">
            <w:pPr>
              <w:rPr>
                <w:rFonts w:cs="Arial"/>
              </w:rPr>
            </w:pPr>
            <w:r w:rsidRPr="00C54880">
              <w:rPr>
                <w:rFonts w:cs="Arial"/>
                <w:b/>
              </w:rPr>
              <w:t>Choose</w:t>
            </w:r>
            <w:r w:rsidRPr="00C54880">
              <w:rPr>
                <w:rFonts w:cs="Arial"/>
              </w:rPr>
              <w:t xml:space="preserve"> a mock client for a 30- to 45-minute mock counseling session.</w:t>
            </w:r>
          </w:p>
          <w:p w14:paraId="36B08988" w14:textId="77777777" w:rsidR="00116914" w:rsidRPr="00C54880" w:rsidRDefault="00116914" w:rsidP="00116914">
            <w:pPr>
              <w:rPr>
                <w:rFonts w:cs="Arial"/>
              </w:rPr>
            </w:pPr>
          </w:p>
          <w:p w14:paraId="70DF1620" w14:textId="77777777" w:rsidR="00807D71" w:rsidRPr="00C54880" w:rsidRDefault="00807D71" w:rsidP="00807D71">
            <w:pPr>
              <w:rPr>
                <w:rFonts w:cs="Arial"/>
              </w:rPr>
            </w:pPr>
            <w:r w:rsidRPr="00C54880">
              <w:rPr>
                <w:rFonts w:cs="Arial"/>
                <w:b/>
              </w:rPr>
              <w:t xml:space="preserve">Review </w:t>
            </w:r>
            <w:r w:rsidRPr="00C54880">
              <w:rPr>
                <w:rFonts w:cs="Arial"/>
              </w:rPr>
              <w:t>the assignment with them</w:t>
            </w:r>
            <w:r>
              <w:rPr>
                <w:rFonts w:cs="Arial"/>
              </w:rPr>
              <w:t>,</w:t>
            </w:r>
            <w:r w:rsidRPr="00C54880">
              <w:rPr>
                <w:rFonts w:cs="Arial"/>
              </w:rPr>
              <w:t xml:space="preserve"> including the </w:t>
            </w:r>
            <w:r>
              <w:rPr>
                <w:rFonts w:cs="Arial"/>
              </w:rPr>
              <w:t>I</w:t>
            </w:r>
            <w:r w:rsidRPr="00C54880">
              <w:rPr>
                <w:rFonts w:cs="Arial"/>
              </w:rPr>
              <w:t xml:space="preserve">nformed </w:t>
            </w:r>
            <w:r>
              <w:rPr>
                <w:rFonts w:cs="Arial"/>
              </w:rPr>
              <w:t>c</w:t>
            </w:r>
            <w:r w:rsidRPr="00C54880">
              <w:rPr>
                <w:rFonts w:cs="Arial"/>
              </w:rPr>
              <w:t>onsent form</w:t>
            </w:r>
            <w:r>
              <w:rPr>
                <w:rFonts w:cs="Arial"/>
              </w:rPr>
              <w:t>,</w:t>
            </w:r>
            <w:r w:rsidRPr="00C54880">
              <w:rPr>
                <w:rFonts w:cs="Arial"/>
              </w:rPr>
              <w:t xml:space="preserve"> </w:t>
            </w:r>
            <w:r w:rsidRPr="00E9028A">
              <w:rPr>
                <w:rFonts w:cs="Arial"/>
              </w:rPr>
              <w:t>and</w:t>
            </w:r>
            <w:r w:rsidRPr="00C54880">
              <w:rPr>
                <w:rFonts w:cs="Arial"/>
                <w:b/>
              </w:rPr>
              <w:t xml:space="preserve"> secure</w:t>
            </w:r>
            <w:r w:rsidRPr="00C54880">
              <w:rPr>
                <w:rFonts w:cs="Arial"/>
              </w:rPr>
              <w:t xml:space="preserve"> their permission.  </w:t>
            </w:r>
          </w:p>
          <w:p w14:paraId="3960B4D9" w14:textId="77777777" w:rsidR="00807D71" w:rsidRPr="00C54880" w:rsidRDefault="00807D71" w:rsidP="00807D71">
            <w:pPr>
              <w:rPr>
                <w:rFonts w:cs="Arial"/>
              </w:rPr>
            </w:pPr>
          </w:p>
          <w:p w14:paraId="4E06BFF9" w14:textId="77777777" w:rsidR="00807D71" w:rsidRPr="00C54880" w:rsidRDefault="00807D71" w:rsidP="00807D71">
            <w:pPr>
              <w:pStyle w:val="AssignmentsLevel2"/>
            </w:pPr>
            <w:r w:rsidRPr="00C54880">
              <w:lastRenderedPageBreak/>
              <w:t xml:space="preserve">During the </w:t>
            </w:r>
            <w:r>
              <w:t>recorded</w:t>
            </w:r>
            <w:r w:rsidRPr="00C54880">
              <w:t xml:space="preserve"> session, you should begin by reviewing the Informed Consent form with each client before beginning the session. This form should be signed by each person that you </w:t>
            </w:r>
            <w:r>
              <w:t>record,</w:t>
            </w:r>
            <w:r w:rsidRPr="00C54880">
              <w:t xml:space="preserve"> and you should keep this form for the duration of the course</w:t>
            </w:r>
            <w:r>
              <w:t>.</w:t>
            </w:r>
            <w:r w:rsidRPr="00C54880">
              <w:t xml:space="preserve">  You will scan the signed consent form and attach it to your </w:t>
            </w:r>
            <w:r>
              <w:t>c</w:t>
            </w:r>
            <w:r w:rsidRPr="00C54880">
              <w:t xml:space="preserve">ritique </w:t>
            </w:r>
            <w:r>
              <w:t>p</w:t>
            </w:r>
            <w:r w:rsidRPr="00C54880">
              <w:t xml:space="preserve">aper for each </w:t>
            </w:r>
            <w:r>
              <w:t>recorded</w:t>
            </w:r>
            <w:r w:rsidRPr="00C54880">
              <w:t xml:space="preserve"> assignment.</w:t>
            </w:r>
          </w:p>
          <w:p w14:paraId="73FF96CF" w14:textId="77777777" w:rsidR="00807D71" w:rsidRPr="00C54880" w:rsidRDefault="00807D71" w:rsidP="00807D71">
            <w:pPr>
              <w:ind w:left="720"/>
              <w:rPr>
                <w:rFonts w:cs="Arial"/>
              </w:rPr>
            </w:pPr>
          </w:p>
          <w:p w14:paraId="2F497DDC" w14:textId="119721E6" w:rsidR="00807D71" w:rsidRPr="00C54880" w:rsidRDefault="00807D71" w:rsidP="00807D71">
            <w:pPr>
              <w:rPr>
                <w:rFonts w:cs="Arial"/>
              </w:rPr>
            </w:pPr>
            <w:r w:rsidRPr="00C54880">
              <w:rPr>
                <w:rFonts w:cs="Arial"/>
                <w:b/>
              </w:rPr>
              <w:t>Set</w:t>
            </w:r>
            <w:r>
              <w:rPr>
                <w:rFonts w:cs="Arial"/>
                <w:b/>
              </w:rPr>
              <w:t xml:space="preserve"> </w:t>
            </w:r>
            <w:r w:rsidRPr="00C54880">
              <w:rPr>
                <w:rFonts w:cs="Arial"/>
                <w:b/>
              </w:rPr>
              <w:t>up</w:t>
            </w:r>
            <w:r w:rsidRPr="00C54880">
              <w:rPr>
                <w:rFonts w:cs="Arial"/>
              </w:rPr>
              <w:t xml:space="preserve"> the video recorder</w:t>
            </w:r>
            <w:r>
              <w:rPr>
                <w:rFonts w:cs="Arial"/>
              </w:rPr>
              <w:t>,</w:t>
            </w:r>
            <w:r w:rsidRPr="00C54880">
              <w:rPr>
                <w:rFonts w:cs="Arial"/>
              </w:rPr>
              <w:t xml:space="preserve"> </w:t>
            </w:r>
            <w:r w:rsidRPr="00E9028A">
              <w:rPr>
                <w:rFonts w:cs="Arial"/>
              </w:rPr>
              <w:t>and</w:t>
            </w:r>
            <w:r w:rsidRPr="00C54880">
              <w:rPr>
                <w:rFonts w:cs="Arial"/>
                <w:b/>
              </w:rPr>
              <w:t xml:space="preserve"> conduct</w:t>
            </w:r>
            <w:r w:rsidRPr="00C54880">
              <w:rPr>
                <w:rFonts w:cs="Arial"/>
              </w:rPr>
              <w:t xml:space="preserve"> your </w:t>
            </w:r>
            <w:r w:rsidR="00814FD8">
              <w:rPr>
                <w:rFonts w:cs="Arial"/>
              </w:rPr>
              <w:t>30</w:t>
            </w:r>
            <w:r w:rsidRPr="00C54880">
              <w:rPr>
                <w:rFonts w:cs="Arial"/>
              </w:rPr>
              <w:t xml:space="preserve">- to </w:t>
            </w:r>
            <w:r w:rsidR="00814FD8">
              <w:rPr>
                <w:rFonts w:cs="Arial"/>
              </w:rPr>
              <w:t>45</w:t>
            </w:r>
            <w:r w:rsidRPr="00C54880">
              <w:rPr>
                <w:rFonts w:cs="Arial"/>
              </w:rPr>
              <w:t>-minute mock counseling session.</w:t>
            </w:r>
          </w:p>
          <w:p w14:paraId="316E21BC" w14:textId="77777777" w:rsidR="00807D71" w:rsidRPr="00C54880" w:rsidRDefault="00807D71" w:rsidP="00807D71">
            <w:pPr>
              <w:rPr>
                <w:rFonts w:cs="Arial"/>
              </w:rPr>
            </w:pPr>
          </w:p>
          <w:p w14:paraId="691107B4" w14:textId="77777777" w:rsidR="00807D71" w:rsidRPr="00C54880" w:rsidRDefault="00807D71" w:rsidP="00807D71">
            <w:pPr>
              <w:rPr>
                <w:rFonts w:cs="Arial"/>
              </w:rPr>
            </w:pPr>
            <w:r w:rsidRPr="00C54880">
              <w:rPr>
                <w:rFonts w:cs="Arial"/>
                <w:b/>
              </w:rPr>
              <w:t>Upload</w:t>
            </w:r>
            <w:r w:rsidRPr="00C54880">
              <w:rPr>
                <w:rFonts w:cs="Arial"/>
              </w:rPr>
              <w:t xml:space="preserve"> the mock counseling session to your YouTube channel. Make sure your channel is set to private and only shared with your instructor and assigned group members.</w:t>
            </w:r>
          </w:p>
          <w:p w14:paraId="4D617F7F" w14:textId="77777777" w:rsidR="00807D71" w:rsidRDefault="00807D71" w:rsidP="00807D71">
            <w:pPr>
              <w:rPr>
                <w:rFonts w:cs="Arial"/>
                <w:b/>
              </w:rPr>
            </w:pPr>
          </w:p>
          <w:p w14:paraId="306515B0" w14:textId="77777777" w:rsidR="00807D71" w:rsidRPr="00C54880" w:rsidRDefault="00807D71" w:rsidP="00807D71">
            <w:pPr>
              <w:rPr>
                <w:rFonts w:cs="Arial"/>
              </w:rPr>
            </w:pPr>
            <w:r w:rsidRPr="00C54880">
              <w:rPr>
                <w:rFonts w:cs="Arial"/>
                <w:b/>
              </w:rPr>
              <w:t xml:space="preserve">Select </w:t>
            </w:r>
            <w:r w:rsidRPr="00C54880">
              <w:rPr>
                <w:rFonts w:cs="Arial"/>
              </w:rPr>
              <w:t xml:space="preserve">a </w:t>
            </w:r>
            <w:r w:rsidRPr="00E9028A">
              <w:rPr>
                <w:rFonts w:cs="Arial"/>
              </w:rPr>
              <w:t>10-minute segment</w:t>
            </w:r>
            <w:r w:rsidRPr="00C54880">
              <w:rPr>
                <w:rFonts w:cs="Arial"/>
              </w:rPr>
              <w:t xml:space="preserve"> to evaluate</w:t>
            </w:r>
            <w:r>
              <w:rPr>
                <w:rFonts w:cs="Arial"/>
              </w:rPr>
              <w:t>,</w:t>
            </w:r>
            <w:r w:rsidRPr="00C54880">
              <w:rPr>
                <w:rFonts w:cs="Arial"/>
              </w:rPr>
              <w:t xml:space="preserve"> </w:t>
            </w:r>
            <w:r w:rsidRPr="00E9028A">
              <w:rPr>
                <w:rFonts w:cs="Arial"/>
              </w:rPr>
              <w:t>and</w:t>
            </w:r>
            <w:r w:rsidRPr="00C54880">
              <w:rPr>
                <w:rFonts w:cs="Arial"/>
                <w:b/>
              </w:rPr>
              <w:t xml:space="preserve"> write</w:t>
            </w:r>
            <w:r w:rsidRPr="00C54880">
              <w:rPr>
                <w:rFonts w:cs="Arial"/>
              </w:rPr>
              <w:t xml:space="preserve"> a critical analysis in terms of the skills demonstrated</w:t>
            </w:r>
            <w:r>
              <w:rPr>
                <w:rFonts w:cs="Arial"/>
              </w:rPr>
              <w:t>,</w:t>
            </w:r>
            <w:r w:rsidRPr="00C54880">
              <w:rPr>
                <w:rFonts w:cs="Arial"/>
              </w:rPr>
              <w:t xml:space="preserve"> as well as other aspects of the session (flow, timing, etc.). The critique paper is meant as learning experience for you and an opportunity to reflect on the </w:t>
            </w:r>
            <w:r>
              <w:rPr>
                <w:rFonts w:cs="Arial"/>
              </w:rPr>
              <w:t xml:space="preserve">recording </w:t>
            </w:r>
            <w:r w:rsidRPr="00C54880">
              <w:rPr>
                <w:rFonts w:cs="Arial"/>
              </w:rPr>
              <w:t xml:space="preserve">process. Note at the start of your critique paper which </w:t>
            </w:r>
            <w:r>
              <w:rPr>
                <w:rFonts w:cs="Arial"/>
              </w:rPr>
              <w:t>10</w:t>
            </w:r>
            <w:r w:rsidRPr="00C54880">
              <w:rPr>
                <w:rFonts w:cs="Arial"/>
              </w:rPr>
              <w:t>-minute segment you chose (i.e.</w:t>
            </w:r>
            <w:r>
              <w:rPr>
                <w:rFonts w:cs="Arial"/>
              </w:rPr>
              <w:t>,</w:t>
            </w:r>
            <w:r w:rsidRPr="00C54880">
              <w:rPr>
                <w:rFonts w:cs="Arial"/>
              </w:rPr>
              <w:t xml:space="preserve"> </w:t>
            </w:r>
            <w:r>
              <w:rPr>
                <w:rFonts w:cs="Arial"/>
              </w:rPr>
              <w:t>“The c</w:t>
            </w:r>
            <w:r w:rsidRPr="00C54880">
              <w:rPr>
                <w:rFonts w:cs="Arial"/>
              </w:rPr>
              <w:t>ritique is from minute 2:03–10:05</w:t>
            </w:r>
            <w:r>
              <w:rPr>
                <w:rFonts w:cs="Arial"/>
              </w:rPr>
              <w:t>.”</w:t>
            </w:r>
            <w:r w:rsidRPr="00C54880">
              <w:rPr>
                <w:rFonts w:cs="Arial"/>
              </w:rPr>
              <w:t xml:space="preserve">).  </w:t>
            </w:r>
          </w:p>
          <w:p w14:paraId="30FDBFA7" w14:textId="77777777" w:rsidR="00807D71" w:rsidRPr="00C54880" w:rsidRDefault="00807D71" w:rsidP="00807D71">
            <w:pPr>
              <w:rPr>
                <w:rFonts w:cs="Arial"/>
                <w:b/>
              </w:rPr>
            </w:pPr>
          </w:p>
          <w:p w14:paraId="11AE44C9" w14:textId="77777777" w:rsidR="00807D71" w:rsidRPr="00C54880" w:rsidRDefault="00807D71" w:rsidP="00807D71">
            <w:pPr>
              <w:rPr>
                <w:rFonts w:cs="Arial"/>
              </w:rPr>
            </w:pPr>
            <w:r w:rsidRPr="00C54880">
              <w:rPr>
                <w:rFonts w:cs="Arial"/>
              </w:rPr>
              <w:t xml:space="preserve">Your paper should address the following questions: </w:t>
            </w:r>
          </w:p>
          <w:p w14:paraId="659181B3" w14:textId="77777777" w:rsidR="00807D71" w:rsidRPr="00C54880" w:rsidRDefault="00807D71" w:rsidP="00807D71">
            <w:pPr>
              <w:rPr>
                <w:rFonts w:cs="Arial"/>
              </w:rPr>
            </w:pPr>
          </w:p>
          <w:p w14:paraId="1A299017" w14:textId="77777777" w:rsidR="00807D71" w:rsidRPr="0072444E" w:rsidRDefault="00807D71" w:rsidP="00807D71">
            <w:pPr>
              <w:pStyle w:val="AssignmentsLevel2"/>
              <w:ind w:left="337"/>
            </w:pPr>
            <w:r w:rsidRPr="0072444E">
              <w:t>What did you do well?</w:t>
            </w:r>
          </w:p>
          <w:p w14:paraId="47897096" w14:textId="77777777" w:rsidR="00807D71" w:rsidRPr="0072444E" w:rsidRDefault="00807D71" w:rsidP="00807D71">
            <w:pPr>
              <w:pStyle w:val="AssignmentsLevel2"/>
              <w:ind w:left="337"/>
            </w:pPr>
            <w:r w:rsidRPr="0072444E">
              <w:t>What could you have done better?</w:t>
            </w:r>
          </w:p>
          <w:p w14:paraId="7EB1071A" w14:textId="77777777" w:rsidR="00807D71" w:rsidRPr="0072444E" w:rsidRDefault="00807D71" w:rsidP="00807D71">
            <w:pPr>
              <w:pStyle w:val="AssignmentsLevel2"/>
              <w:ind w:left="337"/>
            </w:pPr>
            <w:r w:rsidRPr="0072444E">
              <w:t>What is your evaluation of your overall style?</w:t>
            </w:r>
          </w:p>
          <w:p w14:paraId="686A5DC3" w14:textId="77777777" w:rsidR="00807D71" w:rsidRPr="0072444E" w:rsidRDefault="00807D71" w:rsidP="00807D71">
            <w:pPr>
              <w:pStyle w:val="AssignmentsLevel2"/>
              <w:ind w:left="337"/>
            </w:pPr>
            <w:r w:rsidRPr="0072444E">
              <w:t>Does the session flow?</w:t>
            </w:r>
          </w:p>
          <w:p w14:paraId="539C02A4" w14:textId="77777777" w:rsidR="00807D71" w:rsidRPr="0072444E" w:rsidRDefault="00807D71" w:rsidP="00807D71">
            <w:pPr>
              <w:pStyle w:val="AssignmentsLevel2"/>
              <w:ind w:left="337"/>
            </w:pPr>
            <w:r w:rsidRPr="0072444E">
              <w:t>What did you learn?</w:t>
            </w:r>
          </w:p>
          <w:p w14:paraId="231E30A3" w14:textId="77777777" w:rsidR="00807D71" w:rsidRPr="0072444E" w:rsidRDefault="00807D71" w:rsidP="00807D71">
            <w:pPr>
              <w:pStyle w:val="AssignmentsLevel2"/>
              <w:ind w:left="337"/>
            </w:pPr>
            <w:r w:rsidRPr="0072444E">
              <w:t>What do you want to learn more about or what questions do you have?</w:t>
            </w:r>
          </w:p>
          <w:p w14:paraId="583C95A2" w14:textId="77777777" w:rsidR="00807D71" w:rsidRPr="00C54880" w:rsidRDefault="00807D71" w:rsidP="00807D71">
            <w:pPr>
              <w:rPr>
                <w:rFonts w:cs="Arial"/>
              </w:rPr>
            </w:pPr>
          </w:p>
          <w:p w14:paraId="27455F70" w14:textId="77777777" w:rsidR="00807D71" w:rsidRPr="00C54880" w:rsidRDefault="00807D71" w:rsidP="00807D71">
            <w:pPr>
              <w:rPr>
                <w:rFonts w:cs="Arial"/>
              </w:rPr>
            </w:pPr>
            <w:r w:rsidRPr="00C54880">
              <w:rPr>
                <w:rFonts w:cs="Arial"/>
                <w:b/>
              </w:rPr>
              <w:t xml:space="preserve">Scan </w:t>
            </w:r>
            <w:r w:rsidRPr="00C54880">
              <w:rPr>
                <w:rFonts w:cs="Arial"/>
              </w:rPr>
              <w:t>the signed consent form.</w:t>
            </w:r>
          </w:p>
          <w:p w14:paraId="2B6B21A2" w14:textId="77777777" w:rsidR="00807D71" w:rsidRDefault="00807D71" w:rsidP="00807D71">
            <w:pPr>
              <w:pStyle w:val="AssignmentsLevel1"/>
              <w:rPr>
                <w:b/>
              </w:rPr>
            </w:pPr>
          </w:p>
          <w:p w14:paraId="0497E74E" w14:textId="32D52157" w:rsidR="00D815F6" w:rsidRPr="00C54880" w:rsidRDefault="00807D71" w:rsidP="008B09AA">
            <w:pPr>
              <w:tabs>
                <w:tab w:val="left" w:pos="2329"/>
              </w:tabs>
              <w:rPr>
                <w:rFonts w:cs="Arial"/>
                <w:b/>
                <w:strike/>
                <w:szCs w:val="20"/>
              </w:rPr>
            </w:pPr>
            <w:r>
              <w:rPr>
                <w:rFonts w:cs="Arial"/>
                <w:b/>
              </w:rPr>
              <w:t>Submit</w:t>
            </w:r>
            <w:r>
              <w:rPr>
                <w:rFonts w:cs="Arial"/>
              </w:rPr>
              <w:t xml:space="preserve"> a link to your YouTube video and your reflective critical analysis </w:t>
            </w:r>
            <w:r>
              <w:rPr>
                <w:szCs w:val="20"/>
              </w:rPr>
              <w:t xml:space="preserve">by 11:59 </w:t>
            </w:r>
            <w:r>
              <w:t>PM</w:t>
            </w:r>
            <w:r w:rsidRPr="00F17DE0">
              <w:rPr>
                <w:szCs w:val="20"/>
              </w:rPr>
              <w:t xml:space="preserve"> (Eastern Time) on </w:t>
            </w:r>
            <w:r>
              <w:rPr>
                <w:rFonts w:cs="Arial"/>
              </w:rPr>
              <w:t>Sunday.</w:t>
            </w:r>
          </w:p>
        </w:tc>
        <w:tc>
          <w:tcPr>
            <w:tcW w:w="1440" w:type="dxa"/>
            <w:tcBorders>
              <w:bottom w:val="single" w:sz="4" w:space="0" w:color="000000" w:themeColor="text1"/>
            </w:tcBorders>
          </w:tcPr>
          <w:p w14:paraId="52915BC6" w14:textId="6E93ADC9" w:rsidR="00D815F6" w:rsidRPr="00C54880" w:rsidRDefault="003B2EB6" w:rsidP="0081176F">
            <w:pPr>
              <w:tabs>
                <w:tab w:val="left" w:pos="2329"/>
              </w:tabs>
              <w:rPr>
                <w:rFonts w:cs="Arial"/>
                <w:szCs w:val="20"/>
              </w:rPr>
            </w:pPr>
            <w:r w:rsidRPr="00C54880">
              <w:rPr>
                <w:rFonts w:cs="Arial"/>
                <w:szCs w:val="20"/>
              </w:rPr>
              <w:lastRenderedPageBreak/>
              <w:t>6.2</w:t>
            </w:r>
          </w:p>
        </w:tc>
        <w:tc>
          <w:tcPr>
            <w:tcW w:w="1440" w:type="dxa"/>
            <w:tcBorders>
              <w:bottom w:val="single" w:sz="4" w:space="0" w:color="000000" w:themeColor="text1"/>
            </w:tcBorders>
          </w:tcPr>
          <w:p w14:paraId="0E2775CF" w14:textId="4A631B75" w:rsidR="0045712E" w:rsidRPr="00C54880" w:rsidRDefault="0045712E" w:rsidP="0045712E">
            <w:pPr>
              <w:rPr>
                <w:rFonts w:cs="Arial"/>
              </w:rPr>
            </w:pPr>
            <w:r w:rsidRPr="00C54880">
              <w:rPr>
                <w:rFonts w:cs="Arial"/>
              </w:rPr>
              <w:t xml:space="preserve">Video Presentation &amp; critique paper: one private post = </w:t>
            </w:r>
            <w:r w:rsidR="00E0464D">
              <w:rPr>
                <w:rFonts w:cs="Arial"/>
                <w:b/>
              </w:rPr>
              <w:t>1.5</w:t>
            </w:r>
            <w:r w:rsidRPr="00C54880">
              <w:rPr>
                <w:rFonts w:cs="Arial"/>
                <w:b/>
              </w:rPr>
              <w:t xml:space="preserve"> hours</w:t>
            </w:r>
          </w:p>
          <w:p w14:paraId="2D7A9CDD" w14:textId="21355466" w:rsidR="00D815F6" w:rsidRPr="00C54880" w:rsidRDefault="00D815F6" w:rsidP="0081176F">
            <w:pPr>
              <w:tabs>
                <w:tab w:val="left" w:pos="2329"/>
              </w:tabs>
              <w:rPr>
                <w:rFonts w:cs="Arial"/>
                <w:szCs w:val="20"/>
              </w:rPr>
            </w:pPr>
          </w:p>
        </w:tc>
      </w:tr>
      <w:tr w:rsidR="00CA341E" w:rsidRPr="00C54880" w14:paraId="5F4E422A" w14:textId="77777777" w:rsidTr="00373ABA">
        <w:tc>
          <w:tcPr>
            <w:tcW w:w="10170" w:type="dxa"/>
            <w:gridSpan w:val="2"/>
            <w:tcMar>
              <w:top w:w="115" w:type="dxa"/>
              <w:left w:w="115" w:type="dxa"/>
              <w:bottom w:w="115" w:type="dxa"/>
              <w:right w:w="115" w:type="dxa"/>
            </w:tcMar>
          </w:tcPr>
          <w:p w14:paraId="5DCC086E" w14:textId="75EBB04A" w:rsidR="00CA341E" w:rsidRPr="00F17DE0" w:rsidRDefault="00CA341E" w:rsidP="00373ABA">
            <w:pPr>
              <w:pStyle w:val="AssignmentsLevel1"/>
              <w:rPr>
                <w:b/>
                <w:bCs/>
              </w:rPr>
            </w:pPr>
            <w:r>
              <w:rPr>
                <w:b/>
              </w:rPr>
              <w:t xml:space="preserve">Discussion (Small Group): </w:t>
            </w:r>
            <w:r w:rsidRPr="00F17DE0">
              <w:rPr>
                <w:b/>
              </w:rPr>
              <w:t>Mock Counseling Session</w:t>
            </w:r>
            <w:r>
              <w:rPr>
                <w:b/>
              </w:rPr>
              <w:t xml:space="preserve"> </w:t>
            </w:r>
            <w:r w:rsidR="00CC4499">
              <w:rPr>
                <w:b/>
              </w:rPr>
              <w:t xml:space="preserve">4 </w:t>
            </w:r>
            <w:r w:rsidR="00315599">
              <w:rPr>
                <w:b/>
                <w:bCs/>
              </w:rPr>
              <w:t>Video</w:t>
            </w:r>
            <w:r w:rsidRPr="00F17DE0">
              <w:rPr>
                <w:b/>
                <w:bCs/>
              </w:rPr>
              <w:t xml:space="preserve"> </w:t>
            </w:r>
            <w:r w:rsidRPr="00F17DE0">
              <w:rPr>
                <w:b/>
              </w:rPr>
              <w:t>Peer Review</w:t>
            </w:r>
          </w:p>
          <w:p w14:paraId="776C5A1F" w14:textId="77777777" w:rsidR="00CA341E" w:rsidRPr="00C54880" w:rsidRDefault="00CA341E" w:rsidP="00373ABA">
            <w:pPr>
              <w:tabs>
                <w:tab w:val="left" w:pos="2329"/>
              </w:tabs>
              <w:rPr>
                <w:rFonts w:cs="Arial"/>
                <w:b/>
                <w:szCs w:val="20"/>
              </w:rPr>
            </w:pPr>
          </w:p>
          <w:p w14:paraId="745CC680" w14:textId="3726E321" w:rsidR="00CA341E" w:rsidRPr="00C54880" w:rsidRDefault="00CA341E" w:rsidP="00451042">
            <w:pPr>
              <w:pStyle w:val="AssignmentsLevel1"/>
            </w:pPr>
            <w:r w:rsidRPr="00515301">
              <w:rPr>
                <w:b/>
              </w:rPr>
              <w:t>Submit</w:t>
            </w:r>
            <w:r w:rsidRPr="00515301">
              <w:t xml:space="preserve"> </w:t>
            </w:r>
            <w:r>
              <w:t>the link f</w:t>
            </w:r>
            <w:r w:rsidRPr="00515301">
              <w:t>o</w:t>
            </w:r>
            <w:r>
              <w:t>r</w:t>
            </w:r>
            <w:r w:rsidRPr="00515301">
              <w:t xml:space="preserve"> your YouTube video </w:t>
            </w:r>
            <w:r>
              <w:t xml:space="preserve">with </w:t>
            </w:r>
            <w:r w:rsidRPr="002F4A5D">
              <w:t xml:space="preserve">the timing of the </w:t>
            </w:r>
            <w:r>
              <w:t>10</w:t>
            </w:r>
            <w:r w:rsidRPr="002F4A5D">
              <w:t>-minute segment that you want others to view (</w:t>
            </w:r>
            <w:r w:rsidR="00CC4499">
              <w:t xml:space="preserve">i.e., minute </w:t>
            </w:r>
            <w:r w:rsidRPr="002F4A5D">
              <w:t>2:03–12:03</w:t>
            </w:r>
            <w:r>
              <w:t xml:space="preserve">) </w:t>
            </w:r>
            <w:r w:rsidRPr="00515301">
              <w:t xml:space="preserve">in the </w:t>
            </w:r>
            <w:r w:rsidRPr="00451042">
              <w:t xml:space="preserve">Mock Counseling Session </w:t>
            </w:r>
            <w:r w:rsidR="00315599">
              <w:t xml:space="preserve">4 </w:t>
            </w:r>
            <w:r w:rsidR="00315599" w:rsidRPr="00B45B20">
              <w:rPr>
                <w:bCs/>
              </w:rPr>
              <w:t xml:space="preserve">Video </w:t>
            </w:r>
            <w:r w:rsidR="00315599" w:rsidRPr="00B45B20">
              <w:t>Peer Review</w:t>
            </w:r>
            <w:r w:rsidR="00315599" w:rsidRPr="00F17DE0">
              <w:t xml:space="preserve"> </w:t>
            </w:r>
            <w:r w:rsidR="00FF066A">
              <w:t>discussion forum by 11:59 PM</w:t>
            </w:r>
            <w:r w:rsidRPr="00515301">
              <w:t xml:space="preserve"> (E</w:t>
            </w:r>
            <w:r w:rsidR="00087EAB">
              <w:t xml:space="preserve">astern </w:t>
            </w:r>
            <w:r w:rsidRPr="00515301">
              <w:t>T</w:t>
            </w:r>
            <w:r w:rsidR="00087EAB">
              <w:t>ime</w:t>
            </w:r>
            <w:r w:rsidRPr="00515301">
              <w:t>) on Sunday.</w:t>
            </w:r>
          </w:p>
        </w:tc>
        <w:tc>
          <w:tcPr>
            <w:tcW w:w="1440" w:type="dxa"/>
          </w:tcPr>
          <w:p w14:paraId="26380540" w14:textId="5CC5D195" w:rsidR="00CA341E" w:rsidRPr="00C54880" w:rsidRDefault="00D7765E" w:rsidP="00373ABA">
            <w:pPr>
              <w:tabs>
                <w:tab w:val="left" w:pos="2329"/>
              </w:tabs>
              <w:rPr>
                <w:rFonts w:cs="Arial"/>
                <w:szCs w:val="20"/>
              </w:rPr>
            </w:pPr>
            <w:r>
              <w:rPr>
                <w:rFonts w:cs="Arial"/>
                <w:szCs w:val="20"/>
              </w:rPr>
              <w:t>N/A</w:t>
            </w:r>
          </w:p>
        </w:tc>
        <w:tc>
          <w:tcPr>
            <w:tcW w:w="1440" w:type="dxa"/>
          </w:tcPr>
          <w:p w14:paraId="4E2E3FB1" w14:textId="4C0317F7" w:rsidR="00CA341E" w:rsidRPr="00C54880" w:rsidRDefault="0044169D" w:rsidP="00373ABA">
            <w:pPr>
              <w:rPr>
                <w:rFonts w:cs="Arial"/>
              </w:rPr>
            </w:pPr>
            <w:r>
              <w:rPr>
                <w:rFonts w:cs="Arial"/>
                <w:szCs w:val="20"/>
              </w:rPr>
              <w:t>N/A</w:t>
            </w:r>
          </w:p>
        </w:tc>
      </w:tr>
      <w:tr w:rsidR="00D815F6" w:rsidRPr="00C54880" w14:paraId="7CEEB655" w14:textId="77777777" w:rsidTr="003D469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DCA2903" w14:textId="77777777" w:rsidR="00D815F6" w:rsidRPr="00C54880" w:rsidRDefault="00D815F6" w:rsidP="0081176F">
            <w:pPr>
              <w:tabs>
                <w:tab w:val="left" w:pos="2329"/>
              </w:tabs>
              <w:rPr>
                <w:rFonts w:cs="Arial"/>
                <w:b/>
                <w:szCs w:val="20"/>
              </w:rPr>
            </w:pPr>
            <w:r w:rsidRPr="00C54880">
              <w:rPr>
                <w:rFonts w:cs="Arial"/>
                <w:b/>
                <w:szCs w:val="20"/>
              </w:rPr>
              <w:t>Total</w:t>
            </w:r>
          </w:p>
        </w:tc>
        <w:tc>
          <w:tcPr>
            <w:tcW w:w="8730" w:type="dxa"/>
            <w:tcBorders>
              <w:left w:val="nil"/>
              <w:bottom w:val="single" w:sz="4" w:space="0" w:color="000000" w:themeColor="text1"/>
              <w:right w:val="single" w:sz="4" w:space="0" w:color="000000" w:themeColor="text1"/>
            </w:tcBorders>
            <w:shd w:val="clear" w:color="auto" w:fill="E6E6E6"/>
            <w:tcMar>
              <w:top w:w="115" w:type="dxa"/>
              <w:left w:w="115" w:type="dxa"/>
              <w:bottom w:w="115" w:type="dxa"/>
              <w:right w:w="115" w:type="dxa"/>
            </w:tcMar>
          </w:tcPr>
          <w:p w14:paraId="2F9449FB" w14:textId="77777777" w:rsidR="00D815F6" w:rsidRPr="00C54880" w:rsidRDefault="00D815F6" w:rsidP="0081176F">
            <w:pPr>
              <w:tabs>
                <w:tab w:val="left" w:pos="2329"/>
              </w:tabs>
              <w:rPr>
                <w:rFonts w:cs="Arial"/>
                <w:b/>
                <w:szCs w:val="20"/>
              </w:rPr>
            </w:pPr>
          </w:p>
        </w:tc>
        <w:tc>
          <w:tcPr>
            <w:tcW w:w="1440" w:type="dxa"/>
            <w:tcBorders>
              <w:left w:val="single" w:sz="4" w:space="0" w:color="000000" w:themeColor="text1"/>
              <w:bottom w:val="single" w:sz="4" w:space="0" w:color="000000" w:themeColor="text1"/>
              <w:right w:val="nil"/>
            </w:tcBorders>
            <w:shd w:val="clear" w:color="auto" w:fill="E6E6E6"/>
          </w:tcPr>
          <w:p w14:paraId="66E6FF9E" w14:textId="74E5F363" w:rsidR="00D815F6" w:rsidRPr="00C54880" w:rsidRDefault="00116914" w:rsidP="0081176F">
            <w:pPr>
              <w:tabs>
                <w:tab w:val="left" w:pos="2329"/>
              </w:tabs>
              <w:rPr>
                <w:rFonts w:cs="Arial"/>
                <w:b/>
                <w:szCs w:val="20"/>
              </w:rPr>
            </w:pPr>
            <w:r w:rsidRPr="00C54880">
              <w:rPr>
                <w:rFonts w:cs="Arial"/>
                <w:b/>
                <w:szCs w:val="20"/>
              </w:rPr>
              <w:t>8</w:t>
            </w:r>
            <w:r w:rsidR="00DC5F72" w:rsidRPr="00C54880">
              <w:rPr>
                <w:rFonts w:cs="Arial"/>
                <w:b/>
                <w:szCs w:val="20"/>
              </w:rPr>
              <w:t>.5</w:t>
            </w:r>
            <w:r w:rsidR="00F026F7" w:rsidRPr="00C54880">
              <w:rPr>
                <w:rFonts w:cs="Arial"/>
                <w:b/>
                <w:szCs w:val="20"/>
              </w:rPr>
              <w:t xml:space="preserve"> hours</w:t>
            </w:r>
          </w:p>
        </w:tc>
        <w:tc>
          <w:tcPr>
            <w:tcW w:w="1440" w:type="dxa"/>
            <w:tcBorders>
              <w:left w:val="nil"/>
              <w:bottom w:val="single" w:sz="4" w:space="0" w:color="000000" w:themeColor="text1"/>
            </w:tcBorders>
            <w:shd w:val="clear" w:color="auto" w:fill="E6E6E6"/>
          </w:tcPr>
          <w:p w14:paraId="46E93DA5" w14:textId="1FF4D56A" w:rsidR="00D815F6" w:rsidRPr="00C54880" w:rsidRDefault="00D815F6" w:rsidP="0081176F">
            <w:pPr>
              <w:tabs>
                <w:tab w:val="left" w:pos="2329"/>
              </w:tabs>
              <w:rPr>
                <w:rFonts w:cs="Arial"/>
                <w:b/>
                <w:szCs w:val="20"/>
              </w:rPr>
            </w:pPr>
          </w:p>
        </w:tc>
      </w:tr>
    </w:tbl>
    <w:p w14:paraId="21DC59E8" w14:textId="6CD5E173" w:rsidR="00280F87" w:rsidRDefault="00280F87">
      <w:pPr>
        <w:rPr>
          <w:rFonts w:cs="Arial"/>
          <w:szCs w:val="20"/>
        </w:rPr>
      </w:pPr>
    </w:p>
    <w:p w14:paraId="6E15499B" w14:textId="77777777" w:rsidR="005847FF" w:rsidRPr="00C54880" w:rsidRDefault="005847FF" w:rsidP="005847FF">
      <w:pPr>
        <w:pStyle w:val="Heading1"/>
      </w:pPr>
      <w:r w:rsidRPr="00C54880">
        <w:t>Faculty Notes</w:t>
      </w:r>
    </w:p>
    <w:p w14:paraId="41B5A7D5" w14:textId="77777777" w:rsidR="005847FF" w:rsidRDefault="005847FF" w:rsidP="005847FF">
      <w:pPr>
        <w:rPr>
          <w:b/>
          <w:szCs w:val="20"/>
          <w:u w:val="single"/>
        </w:rPr>
      </w:pPr>
    </w:p>
    <w:p w14:paraId="70F47F33" w14:textId="41F8A7E8" w:rsidR="005847FF" w:rsidRDefault="005847FF" w:rsidP="005847FF">
      <w:pPr>
        <w:pStyle w:val="AssignmentsLevel1"/>
      </w:pPr>
      <w:r>
        <w:rPr>
          <w:b/>
        </w:rPr>
        <w:lastRenderedPageBreak/>
        <w:t xml:space="preserve">Discussion (Small Group): </w:t>
      </w:r>
      <w:r w:rsidRPr="00F17DE0">
        <w:rPr>
          <w:b/>
        </w:rPr>
        <w:t xml:space="preserve">Mock Counseling Session </w:t>
      </w:r>
      <w:r>
        <w:rPr>
          <w:b/>
        </w:rPr>
        <w:t>4</w:t>
      </w:r>
      <w:r w:rsidRPr="00F17DE0">
        <w:rPr>
          <w:b/>
        </w:rPr>
        <w:t xml:space="preserve"> </w:t>
      </w:r>
      <w:r>
        <w:rPr>
          <w:b/>
          <w:bCs/>
        </w:rPr>
        <w:t>Video</w:t>
      </w:r>
      <w:r w:rsidRPr="00F17DE0">
        <w:rPr>
          <w:b/>
          <w:bCs/>
        </w:rPr>
        <w:t xml:space="preserve"> </w:t>
      </w:r>
      <w:r w:rsidRPr="00F17DE0">
        <w:rPr>
          <w:b/>
        </w:rPr>
        <w:t>Peer Review</w:t>
      </w:r>
      <w:r>
        <w:rPr>
          <w:b/>
        </w:rPr>
        <w:t xml:space="preserve">: </w:t>
      </w:r>
      <w:r w:rsidRPr="00780670">
        <w:t>This is a small group</w:t>
      </w:r>
      <w:r>
        <w:rPr>
          <w:b/>
        </w:rPr>
        <w:t xml:space="preserve"> </w:t>
      </w:r>
      <w:r>
        <w:t xml:space="preserve">peer review assignment.  </w:t>
      </w:r>
      <w:r w:rsidRPr="00855895">
        <w:t>You will need</w:t>
      </w:r>
      <w:r>
        <w:t xml:space="preserve"> to divide the class into small groups of 3 to 4 students no later than Monday AM of Week 6. (You can use the same small groups as in the week 2 small group assignment).</w:t>
      </w:r>
    </w:p>
    <w:p w14:paraId="6EC0CC26" w14:textId="77777777" w:rsidR="005847FF" w:rsidRDefault="005847FF" w:rsidP="005847FF">
      <w:pPr>
        <w:pStyle w:val="AssignmentsLevel1"/>
      </w:pPr>
    </w:p>
    <w:p w14:paraId="7564BB1F" w14:textId="77777777" w:rsidR="005847FF" w:rsidRDefault="005847FF" w:rsidP="005847FF">
      <w:pPr>
        <w:pStyle w:val="AssignmentsLevel1"/>
      </w:pPr>
      <w:r>
        <w:t>You can set this assignment up in one of two ways.</w:t>
      </w:r>
    </w:p>
    <w:p w14:paraId="346B9511" w14:textId="77777777" w:rsidR="005847FF" w:rsidRDefault="005847FF" w:rsidP="005847FF">
      <w:pPr>
        <w:pStyle w:val="AssignmentsLevel1"/>
      </w:pPr>
    </w:p>
    <w:p w14:paraId="1E4269F2" w14:textId="77777777" w:rsidR="005847FF" w:rsidRDefault="005847FF" w:rsidP="005847FF">
      <w:pPr>
        <w:pStyle w:val="AssignmentsLevel1"/>
      </w:pPr>
      <w:r w:rsidRPr="00BD434A">
        <w:rPr>
          <w:b/>
        </w:rPr>
        <w:t>Option 1:</w:t>
      </w:r>
      <w:r>
        <w:t xml:space="preserve"> Use the existing discussion board set up and post an instructor announcement providing the student groupings and explaining that students should review the posted videos from their groupmates’ and provide feedback.  </w:t>
      </w:r>
    </w:p>
    <w:p w14:paraId="74E7284D" w14:textId="77777777" w:rsidR="005847FF" w:rsidRDefault="005847FF" w:rsidP="005847FF">
      <w:pPr>
        <w:pStyle w:val="AssignmentsLevel1"/>
      </w:pPr>
    </w:p>
    <w:p w14:paraId="6302056F" w14:textId="4754386A" w:rsidR="005847FF" w:rsidRPr="00DB68AC" w:rsidRDefault="005847FF" w:rsidP="005847FF">
      <w:pPr>
        <w:pStyle w:val="AssignmentsLevel1"/>
        <w:numPr>
          <w:ilvl w:val="0"/>
          <w:numId w:val="50"/>
        </w:numPr>
        <w:rPr>
          <w:b/>
          <w:bCs/>
          <w:i/>
        </w:rPr>
      </w:pPr>
      <w:r w:rsidRPr="00BD434A">
        <w:t>Grading Note:</w:t>
      </w:r>
      <w:r w:rsidRPr="00E13210">
        <w:t xml:space="preserve"> The Mock Counseling Session </w:t>
      </w:r>
      <w:r>
        <w:t>4</w:t>
      </w:r>
      <w:r w:rsidRPr="00E13210">
        <w:t xml:space="preserve"> </w:t>
      </w:r>
      <w:r>
        <w:rPr>
          <w:bCs/>
        </w:rPr>
        <w:t>v</w:t>
      </w:r>
      <w:r w:rsidRPr="00E13210">
        <w:rPr>
          <w:bCs/>
        </w:rPr>
        <w:t>ideo</w:t>
      </w:r>
      <w:r w:rsidRPr="00E13210">
        <w:rPr>
          <w:b/>
          <w:bCs/>
        </w:rPr>
        <w:t xml:space="preserve"> </w:t>
      </w:r>
      <w:r w:rsidRPr="00E13210">
        <w:t xml:space="preserve">is submitted to the discussion board in week </w:t>
      </w:r>
      <w:r>
        <w:t>6.</w:t>
      </w:r>
      <w:r w:rsidRPr="00E13210">
        <w:t xml:space="preserve">  The peer review portion of this assignment occurs in week </w:t>
      </w:r>
      <w:r>
        <w:t>7</w:t>
      </w:r>
      <w:r w:rsidRPr="00E13210">
        <w:t xml:space="preserve">.  The grading column for this assignment is labelled </w:t>
      </w:r>
      <w:r w:rsidRPr="00DB68AC">
        <w:rPr>
          <w:i/>
        </w:rPr>
        <w:t xml:space="preserve">Discussion (Small Group): Mock Counseling Session </w:t>
      </w:r>
      <w:r>
        <w:rPr>
          <w:i/>
        </w:rPr>
        <w:t>4</w:t>
      </w:r>
      <w:r w:rsidRPr="00DB68AC">
        <w:rPr>
          <w:i/>
        </w:rPr>
        <w:t xml:space="preserve"> </w:t>
      </w:r>
      <w:r w:rsidRPr="00DB68AC">
        <w:rPr>
          <w:bCs/>
          <w:i/>
        </w:rPr>
        <w:t xml:space="preserve">Video </w:t>
      </w:r>
      <w:r w:rsidRPr="00DB68AC">
        <w:rPr>
          <w:i/>
        </w:rPr>
        <w:t>Peer Review</w:t>
      </w:r>
      <w:r w:rsidRPr="00DB68AC">
        <w:t xml:space="preserve"> </w:t>
      </w:r>
      <w:r w:rsidRPr="00E13210">
        <w:t xml:space="preserve">and is graded in week </w:t>
      </w:r>
      <w:r>
        <w:t>7</w:t>
      </w:r>
      <w:r w:rsidRPr="00E13210">
        <w:t>.</w:t>
      </w:r>
    </w:p>
    <w:p w14:paraId="5F977014" w14:textId="77777777" w:rsidR="005847FF" w:rsidRDefault="005847FF" w:rsidP="005847FF">
      <w:pPr>
        <w:pStyle w:val="AssignmentsLevel1"/>
        <w:rPr>
          <w:b/>
          <w:bCs/>
        </w:rPr>
      </w:pPr>
    </w:p>
    <w:p w14:paraId="4FB399AA" w14:textId="56E31437" w:rsidR="005847FF" w:rsidRDefault="005847FF" w:rsidP="005847FF">
      <w:pPr>
        <w:rPr>
          <w:rFonts w:cs="Arial"/>
        </w:rPr>
      </w:pPr>
      <w:r w:rsidRPr="00BD434A">
        <w:rPr>
          <w:b/>
          <w:bCs/>
        </w:rPr>
        <w:t>Option 2:</w:t>
      </w:r>
      <w:r>
        <w:rPr>
          <w:bCs/>
        </w:rPr>
        <w:t xml:space="preserve"> You can use the small groups previously set up using the groups feature in Blackboard in which case you will need to add the discussion forum within the Groups page</w:t>
      </w:r>
      <w:r w:rsidRPr="00F244D6">
        <w:rPr>
          <w:bCs/>
        </w:rPr>
        <w:t>.</w:t>
      </w:r>
      <w:r w:rsidRPr="00F244D6">
        <w:rPr>
          <w:rFonts w:cs="Arial"/>
        </w:rPr>
        <w:t xml:space="preserve"> </w:t>
      </w:r>
      <w:r>
        <w:rPr>
          <w:rFonts w:cs="Arial"/>
        </w:rPr>
        <w:t xml:space="preserve">In week 6, you will need to create the student groups in the Groups page, set up the discussion forums within each group, and then create a link to the Groups page in week 6. </w:t>
      </w:r>
      <w:r w:rsidRPr="00F244D6">
        <w:rPr>
          <w:rFonts w:cs="Arial"/>
        </w:rPr>
        <w:t xml:space="preserve">For help </w:t>
      </w:r>
      <w:hyperlink r:id="rId43" w:history="1">
        <w:r w:rsidRPr="00F244D6">
          <w:rPr>
            <w:rStyle w:val="Hyperlink"/>
            <w:rFonts w:cs="Arial"/>
          </w:rPr>
          <w:t>setting up the small groups in Blackboard</w:t>
        </w:r>
      </w:hyperlink>
      <w:r w:rsidRPr="00F244D6">
        <w:rPr>
          <w:rFonts w:cs="Arial"/>
        </w:rPr>
        <w:t xml:space="preserve">, view </w:t>
      </w:r>
      <w:hyperlink r:id="rId44" w:history="1">
        <w:r w:rsidRPr="00F244D6">
          <w:rPr>
            <w:rStyle w:val="Hyperlink"/>
            <w:rFonts w:cs="Arial"/>
          </w:rPr>
          <w:t>Blackboard Learn Quick Hit Video: Groups Management</w:t>
        </w:r>
      </w:hyperlink>
      <w:r w:rsidRPr="00F244D6">
        <w:rPr>
          <w:rFonts w:cs="Arial"/>
        </w:rPr>
        <w:t>.</w:t>
      </w:r>
    </w:p>
    <w:p w14:paraId="381AE5E6" w14:textId="77777777" w:rsidR="005847FF" w:rsidRDefault="005847FF" w:rsidP="005847FF">
      <w:pPr>
        <w:rPr>
          <w:rFonts w:cs="Arial"/>
        </w:rPr>
      </w:pPr>
    </w:p>
    <w:p w14:paraId="7AF28BE8" w14:textId="7411A843" w:rsidR="005847FF" w:rsidRPr="00DB68AC" w:rsidRDefault="005847FF" w:rsidP="005847FF">
      <w:pPr>
        <w:pStyle w:val="AssignmentsLevel1"/>
        <w:numPr>
          <w:ilvl w:val="0"/>
          <w:numId w:val="50"/>
        </w:numPr>
        <w:rPr>
          <w:b/>
          <w:bCs/>
          <w:i/>
        </w:rPr>
      </w:pPr>
      <w:r w:rsidRPr="00BD434A">
        <w:t>Grading Note:</w:t>
      </w:r>
      <w:r w:rsidRPr="00E13210">
        <w:t xml:space="preserve"> The Mock Counseling Session </w:t>
      </w:r>
      <w:r>
        <w:t>4</w:t>
      </w:r>
      <w:r w:rsidRPr="00E13210">
        <w:t xml:space="preserve"> </w:t>
      </w:r>
      <w:r>
        <w:rPr>
          <w:bCs/>
        </w:rPr>
        <w:t>v</w:t>
      </w:r>
      <w:r w:rsidRPr="00E13210">
        <w:rPr>
          <w:bCs/>
        </w:rPr>
        <w:t>ideo</w:t>
      </w:r>
      <w:r w:rsidRPr="00E13210">
        <w:rPr>
          <w:b/>
          <w:bCs/>
        </w:rPr>
        <w:t xml:space="preserve"> </w:t>
      </w:r>
      <w:r w:rsidRPr="00E13210">
        <w:t xml:space="preserve">is submitted to the discussion board in week </w:t>
      </w:r>
      <w:r>
        <w:t>6.</w:t>
      </w:r>
      <w:r w:rsidRPr="00E13210">
        <w:t xml:space="preserve">  The peer review portion of this assignment occurs in week </w:t>
      </w:r>
      <w:r>
        <w:t>7</w:t>
      </w:r>
      <w:r w:rsidRPr="00E13210">
        <w:t>.  The</w:t>
      </w:r>
      <w:r>
        <w:t>re will be multiple</w:t>
      </w:r>
      <w:r w:rsidRPr="00E13210">
        <w:t xml:space="preserve"> grading column</w:t>
      </w:r>
      <w:r>
        <w:t>s</w:t>
      </w:r>
      <w:r w:rsidRPr="00E13210">
        <w:t xml:space="preserve"> for this assignment </w:t>
      </w:r>
      <w:r>
        <w:t xml:space="preserve">based on the number of groups created; one column for each group.  The grading columns will be </w:t>
      </w:r>
      <w:r w:rsidRPr="00E13210">
        <w:t xml:space="preserve">labelled </w:t>
      </w:r>
      <w:r w:rsidRPr="00A0335C">
        <w:rPr>
          <w:i/>
        </w:rPr>
        <w:t xml:space="preserve">Small Group Discussion: Mock Counseling Session </w:t>
      </w:r>
      <w:r>
        <w:rPr>
          <w:i/>
        </w:rPr>
        <w:t>4</w:t>
      </w:r>
      <w:r w:rsidRPr="00A0335C">
        <w:rPr>
          <w:i/>
        </w:rPr>
        <w:t xml:space="preserve"> </w:t>
      </w:r>
      <w:r w:rsidRPr="00A0335C">
        <w:rPr>
          <w:bCs/>
          <w:i/>
        </w:rPr>
        <w:t xml:space="preserve">Video </w:t>
      </w:r>
      <w:r w:rsidRPr="00A0335C">
        <w:rPr>
          <w:i/>
        </w:rPr>
        <w:t>Peer Review</w:t>
      </w:r>
      <w:r w:rsidRPr="00A0335C">
        <w:t>.</w:t>
      </w:r>
      <w:r>
        <w:t xml:space="preserve">  Grading for this assignment will occur </w:t>
      </w:r>
      <w:r w:rsidRPr="00E13210">
        <w:t xml:space="preserve">in week </w:t>
      </w:r>
      <w:r>
        <w:t>7</w:t>
      </w:r>
      <w:r w:rsidRPr="00E13210">
        <w:t>.</w:t>
      </w:r>
    </w:p>
    <w:p w14:paraId="52AD5B8C" w14:textId="77777777" w:rsidR="004B7253" w:rsidRDefault="004B7253" w:rsidP="004B7253">
      <w:pPr>
        <w:rPr>
          <w:b/>
          <w:szCs w:val="20"/>
          <w:u w:val="single"/>
        </w:rPr>
      </w:pPr>
    </w:p>
    <w:p w14:paraId="14C19867" w14:textId="21743828" w:rsidR="008A4793" w:rsidRDefault="008A4793">
      <w:pPr>
        <w:rPr>
          <w:rFonts w:cs="Arial"/>
          <w:szCs w:val="20"/>
        </w:rPr>
      </w:pPr>
      <w:r>
        <w:rPr>
          <w:rFonts w:cs="Arial"/>
          <w:szCs w:val="20"/>
        </w:rPr>
        <w:br w:type="page"/>
      </w:r>
    </w:p>
    <w:p w14:paraId="029B24AF" w14:textId="77777777" w:rsidR="004B7253" w:rsidRDefault="004B7253">
      <w:pPr>
        <w:rPr>
          <w:rFonts w:cs="Arial"/>
          <w:szCs w:val="20"/>
        </w:rPr>
      </w:pPr>
    </w:p>
    <w:p w14:paraId="4569354F" w14:textId="77777777" w:rsidR="004B7253" w:rsidRPr="00C54880" w:rsidRDefault="004B7253">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15F6" w:rsidRPr="00C54880" w14:paraId="76C1BAB1" w14:textId="77777777" w:rsidTr="0012251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7883A25" w14:textId="5FCE96F9" w:rsidR="00D815F6" w:rsidRPr="00C54880" w:rsidRDefault="00D815F6" w:rsidP="0081176F">
            <w:pPr>
              <w:pStyle w:val="WeeklyTopicHeading1"/>
            </w:pPr>
            <w:r w:rsidRPr="00C54880">
              <w:t>Week Seven</w:t>
            </w:r>
            <w:r w:rsidRPr="00C54880">
              <w:rPr>
                <w:szCs w:val="24"/>
              </w:rPr>
              <w:t xml:space="preserve">: Skill Integration </w:t>
            </w:r>
            <w:r w:rsidR="00CC4499">
              <w:rPr>
                <w:szCs w:val="24"/>
              </w:rPr>
              <w:t>and</w:t>
            </w:r>
            <w:r w:rsidRPr="00C54880">
              <w:rPr>
                <w:szCs w:val="24"/>
              </w:rPr>
              <w:t xml:space="preserve"> Personal Style</w:t>
            </w:r>
          </w:p>
        </w:tc>
        <w:tc>
          <w:tcPr>
            <w:tcW w:w="1440" w:type="dxa"/>
            <w:tcBorders>
              <w:left w:val="nil"/>
              <w:bottom w:val="single" w:sz="4" w:space="0" w:color="000000" w:themeColor="text1"/>
              <w:right w:val="nil"/>
            </w:tcBorders>
            <w:shd w:val="clear" w:color="auto" w:fill="BF2C37"/>
          </w:tcPr>
          <w:p w14:paraId="302B6C1E" w14:textId="77777777" w:rsidR="00D815F6" w:rsidRPr="00C54880" w:rsidRDefault="00D815F6" w:rsidP="0081176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DF8A1A" w14:textId="77777777" w:rsidR="00D815F6" w:rsidRPr="00C54880" w:rsidRDefault="00D815F6" w:rsidP="0081176F">
            <w:pPr>
              <w:tabs>
                <w:tab w:val="left" w:pos="0"/>
                <w:tab w:val="left" w:pos="3720"/>
              </w:tabs>
              <w:outlineLvl w:val="0"/>
              <w:rPr>
                <w:rFonts w:cs="Arial"/>
                <w:color w:val="FFFFFF"/>
                <w:sz w:val="28"/>
                <w:szCs w:val="28"/>
              </w:rPr>
            </w:pPr>
          </w:p>
        </w:tc>
      </w:tr>
      <w:tr w:rsidR="00D815F6" w:rsidRPr="00C54880" w14:paraId="18A0317A" w14:textId="77777777" w:rsidTr="0012251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2421CC" w14:textId="77777777" w:rsidR="00D815F6" w:rsidRPr="00C54880" w:rsidRDefault="00D815F6" w:rsidP="0081176F">
            <w:pPr>
              <w:tabs>
                <w:tab w:val="left" w:pos="0"/>
                <w:tab w:val="left" w:pos="3720"/>
              </w:tabs>
              <w:outlineLvl w:val="0"/>
              <w:rPr>
                <w:rFonts w:cs="Arial"/>
                <w:b/>
                <w:i/>
                <w:szCs w:val="20"/>
              </w:rPr>
            </w:pPr>
            <w:r w:rsidRPr="00C5488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2314E92" w14:textId="77777777" w:rsidR="00D815F6" w:rsidRPr="00C54880" w:rsidRDefault="00D815F6" w:rsidP="0081176F">
            <w:pPr>
              <w:tabs>
                <w:tab w:val="left" w:pos="0"/>
                <w:tab w:val="left" w:pos="3720"/>
              </w:tabs>
              <w:outlineLvl w:val="0"/>
              <w:rPr>
                <w:rFonts w:cs="Arial"/>
                <w:szCs w:val="20"/>
              </w:rPr>
            </w:pPr>
            <w:r w:rsidRPr="00C54880">
              <w:rPr>
                <w:rFonts w:cs="Arial"/>
                <w:b/>
                <w:i/>
                <w:szCs w:val="20"/>
              </w:rPr>
              <w:t>Alignment</w:t>
            </w:r>
          </w:p>
        </w:tc>
      </w:tr>
      <w:tr w:rsidR="00093798" w:rsidRPr="00C54880" w14:paraId="1A2FC8D5" w14:textId="77777777" w:rsidTr="00451042">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4A0E24AA" w14:textId="7B9E5B40" w:rsidR="00093798" w:rsidRPr="00C54880" w:rsidRDefault="00481F1B" w:rsidP="00DE1908">
            <w:pPr>
              <w:pStyle w:val="ObjectiveBullet"/>
              <w:numPr>
                <w:ilvl w:val="0"/>
                <w:numId w:val="31"/>
              </w:numPr>
              <w:tabs>
                <w:tab w:val="clear" w:pos="0"/>
              </w:tabs>
            </w:pPr>
            <w:r w:rsidRPr="00C54880">
              <w:t>Determine a personal counseling style.</w:t>
            </w:r>
          </w:p>
        </w:tc>
        <w:tc>
          <w:tcPr>
            <w:tcW w:w="2880" w:type="dxa"/>
            <w:gridSpan w:val="2"/>
            <w:tcBorders>
              <w:left w:val="single" w:sz="4" w:space="0" w:color="000000" w:themeColor="text1"/>
              <w:bottom w:val="nil"/>
            </w:tcBorders>
          </w:tcPr>
          <w:p w14:paraId="1BA1686C" w14:textId="442C3380" w:rsidR="00093798" w:rsidRPr="00C54880" w:rsidRDefault="00487804" w:rsidP="00487804">
            <w:pPr>
              <w:tabs>
                <w:tab w:val="left" w:pos="0"/>
                <w:tab w:val="left" w:pos="3720"/>
              </w:tabs>
              <w:outlineLvl w:val="0"/>
              <w:rPr>
                <w:rFonts w:cs="Arial"/>
                <w:szCs w:val="20"/>
              </w:rPr>
            </w:pPr>
            <w:r w:rsidRPr="00C54880">
              <w:rPr>
                <w:rFonts w:cs="Arial"/>
                <w:szCs w:val="20"/>
              </w:rPr>
              <w:t>CLO1, CLO2, CLO3, CLO4</w:t>
            </w:r>
          </w:p>
        </w:tc>
      </w:tr>
      <w:tr w:rsidR="00093798" w:rsidRPr="00C54880" w14:paraId="4EB671CD" w14:textId="77777777" w:rsidTr="0045104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4DB5DA88" w14:textId="1B8D7C43" w:rsidR="00093798" w:rsidRPr="00C54880" w:rsidRDefault="00481F1B" w:rsidP="00DE1908">
            <w:pPr>
              <w:pStyle w:val="ObjectiveBullet"/>
              <w:numPr>
                <w:ilvl w:val="0"/>
                <w:numId w:val="31"/>
              </w:numPr>
              <w:tabs>
                <w:tab w:val="clear" w:pos="0"/>
              </w:tabs>
            </w:pPr>
            <w:r w:rsidRPr="00C54880">
              <w:t>Integrate the intentional interviewing skills</w:t>
            </w:r>
            <w:r w:rsidR="004F44E7" w:rsidRPr="00C54880">
              <w:t>.</w:t>
            </w:r>
          </w:p>
        </w:tc>
        <w:tc>
          <w:tcPr>
            <w:tcW w:w="2880" w:type="dxa"/>
            <w:gridSpan w:val="2"/>
            <w:tcBorders>
              <w:top w:val="nil"/>
              <w:left w:val="single" w:sz="4" w:space="0" w:color="000000" w:themeColor="text1"/>
              <w:bottom w:val="nil"/>
            </w:tcBorders>
          </w:tcPr>
          <w:p w14:paraId="548D605B" w14:textId="0370304D" w:rsidR="00093798" w:rsidRPr="00C54880" w:rsidRDefault="00487804" w:rsidP="00487804">
            <w:pPr>
              <w:tabs>
                <w:tab w:val="left" w:pos="0"/>
                <w:tab w:val="left" w:pos="3720"/>
              </w:tabs>
              <w:outlineLvl w:val="0"/>
              <w:rPr>
                <w:rFonts w:cs="Arial"/>
                <w:szCs w:val="20"/>
              </w:rPr>
            </w:pPr>
            <w:r w:rsidRPr="00C54880">
              <w:rPr>
                <w:rFonts w:cs="Arial"/>
                <w:szCs w:val="20"/>
              </w:rPr>
              <w:t>CLO1, CLO2, CLO3, CLO4</w:t>
            </w:r>
          </w:p>
        </w:tc>
      </w:tr>
      <w:tr w:rsidR="00093798" w:rsidRPr="00C54880" w14:paraId="13658ABD" w14:textId="77777777" w:rsidTr="0045104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42AD284C" w14:textId="4894E337" w:rsidR="00093798" w:rsidRPr="00C54880" w:rsidRDefault="005B0181" w:rsidP="00DE1908">
            <w:pPr>
              <w:pStyle w:val="ObjectiveBullet"/>
              <w:numPr>
                <w:ilvl w:val="0"/>
                <w:numId w:val="31"/>
              </w:numPr>
              <w:tabs>
                <w:tab w:val="clear" w:pos="0"/>
              </w:tabs>
            </w:pPr>
            <w:r w:rsidRPr="00C54880">
              <w:t xml:space="preserve">Critique the application of </w:t>
            </w:r>
            <w:r w:rsidR="00D76BDF" w:rsidRPr="00C54880">
              <w:t xml:space="preserve">the micro skills of </w:t>
            </w:r>
            <w:r w:rsidR="00CC4499">
              <w:t>r</w:t>
            </w:r>
            <w:r w:rsidR="00D76BDF" w:rsidRPr="00C54880">
              <w:t xml:space="preserve">eframing and </w:t>
            </w:r>
            <w:r w:rsidR="00CC4499">
              <w:t>i</w:t>
            </w:r>
            <w:r w:rsidR="00D76BDF" w:rsidRPr="00C54880">
              <w:t xml:space="preserve">nterpretation </w:t>
            </w:r>
            <w:r w:rsidR="00D76BDF">
              <w:t>by</w:t>
            </w:r>
            <w:r w:rsidRPr="00C54880">
              <w:t xml:space="preserve"> other student counselors.</w:t>
            </w:r>
          </w:p>
        </w:tc>
        <w:tc>
          <w:tcPr>
            <w:tcW w:w="2880" w:type="dxa"/>
            <w:gridSpan w:val="2"/>
            <w:tcBorders>
              <w:top w:val="nil"/>
              <w:left w:val="single" w:sz="4" w:space="0" w:color="000000" w:themeColor="text1"/>
              <w:bottom w:val="nil"/>
            </w:tcBorders>
          </w:tcPr>
          <w:p w14:paraId="07EFBE55" w14:textId="7878677E" w:rsidR="00093798" w:rsidRPr="00C54880" w:rsidRDefault="00487804" w:rsidP="00F32F38">
            <w:pPr>
              <w:tabs>
                <w:tab w:val="left" w:pos="0"/>
                <w:tab w:val="left" w:pos="3720"/>
              </w:tabs>
              <w:outlineLvl w:val="0"/>
              <w:rPr>
                <w:rFonts w:cs="Arial"/>
                <w:szCs w:val="20"/>
              </w:rPr>
            </w:pPr>
            <w:r w:rsidRPr="00C54880">
              <w:rPr>
                <w:rFonts w:cs="Arial"/>
                <w:szCs w:val="20"/>
              </w:rPr>
              <w:t>CLO2, CLO4</w:t>
            </w:r>
          </w:p>
        </w:tc>
      </w:tr>
      <w:tr w:rsidR="00D815F6" w:rsidRPr="00C54880" w14:paraId="56B1E978" w14:textId="77777777" w:rsidTr="0045104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5496CC9E" w14:textId="23323572" w:rsidR="00D815F6" w:rsidRPr="00C54880" w:rsidRDefault="005B0181" w:rsidP="00DE1908">
            <w:pPr>
              <w:pStyle w:val="ObjectiveBullet"/>
              <w:numPr>
                <w:ilvl w:val="0"/>
                <w:numId w:val="31"/>
              </w:numPr>
              <w:tabs>
                <w:tab w:val="clear" w:pos="0"/>
              </w:tabs>
            </w:pPr>
            <w:r w:rsidRPr="00C54880">
              <w:t>Analyze the use of a specific counseling skill with regard to ethics and benefit to clients.</w:t>
            </w:r>
          </w:p>
        </w:tc>
        <w:tc>
          <w:tcPr>
            <w:tcW w:w="2880" w:type="dxa"/>
            <w:gridSpan w:val="2"/>
            <w:tcBorders>
              <w:top w:val="nil"/>
              <w:left w:val="single" w:sz="4" w:space="0" w:color="000000" w:themeColor="text1"/>
              <w:bottom w:val="nil"/>
            </w:tcBorders>
          </w:tcPr>
          <w:p w14:paraId="3834A530" w14:textId="73B62E58" w:rsidR="00D815F6" w:rsidRPr="00C54880" w:rsidRDefault="00F32F38" w:rsidP="00F32F38">
            <w:pPr>
              <w:tabs>
                <w:tab w:val="left" w:pos="0"/>
                <w:tab w:val="left" w:pos="3720"/>
              </w:tabs>
              <w:outlineLvl w:val="0"/>
              <w:rPr>
                <w:rFonts w:cs="Arial"/>
                <w:szCs w:val="20"/>
              </w:rPr>
            </w:pPr>
            <w:r w:rsidRPr="00C54880">
              <w:rPr>
                <w:rFonts w:cs="Arial"/>
                <w:szCs w:val="20"/>
              </w:rPr>
              <w:t>CLO1, CLO2, CLO3, CLO4</w:t>
            </w:r>
          </w:p>
        </w:tc>
      </w:tr>
      <w:tr w:rsidR="00694571" w:rsidRPr="00C54880" w14:paraId="64420FD4" w14:textId="77777777" w:rsidTr="0045104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68A377C" w14:textId="55661899" w:rsidR="00694571" w:rsidRPr="00C54880" w:rsidRDefault="00694571" w:rsidP="00DE1908">
            <w:pPr>
              <w:pStyle w:val="ObjectiveBullet"/>
              <w:numPr>
                <w:ilvl w:val="0"/>
                <w:numId w:val="31"/>
              </w:numPr>
              <w:tabs>
                <w:tab w:val="clear" w:pos="0"/>
              </w:tabs>
            </w:pPr>
            <w:r w:rsidRPr="00C54880">
              <w:t>Apply the concept of a “Distinctive Mercy Graduate” to oneself.</w:t>
            </w:r>
          </w:p>
        </w:tc>
        <w:tc>
          <w:tcPr>
            <w:tcW w:w="2880" w:type="dxa"/>
            <w:gridSpan w:val="2"/>
            <w:tcBorders>
              <w:top w:val="nil"/>
              <w:left w:val="single" w:sz="4" w:space="0" w:color="000000" w:themeColor="text1"/>
              <w:bottom w:val="nil"/>
            </w:tcBorders>
          </w:tcPr>
          <w:p w14:paraId="4F7F5DE6" w14:textId="4DA2D18B" w:rsidR="00694571" w:rsidRPr="00C54880" w:rsidRDefault="00F32F38" w:rsidP="00F32F38">
            <w:pPr>
              <w:tabs>
                <w:tab w:val="left" w:pos="0"/>
                <w:tab w:val="left" w:pos="3720"/>
              </w:tabs>
              <w:outlineLvl w:val="0"/>
              <w:rPr>
                <w:rFonts w:cs="Arial"/>
                <w:szCs w:val="20"/>
              </w:rPr>
            </w:pPr>
            <w:r w:rsidRPr="00C54880">
              <w:rPr>
                <w:rFonts w:cs="Arial"/>
                <w:szCs w:val="20"/>
              </w:rPr>
              <w:t>CLO4</w:t>
            </w:r>
          </w:p>
        </w:tc>
      </w:tr>
      <w:tr w:rsidR="00D815F6" w:rsidRPr="00C54880" w14:paraId="0F18FDD7" w14:textId="77777777" w:rsidTr="0012251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E524C1A" w14:textId="77777777" w:rsidR="00D815F6" w:rsidRPr="00C54880" w:rsidRDefault="00D815F6" w:rsidP="0081176F">
            <w:pPr>
              <w:tabs>
                <w:tab w:val="left" w:pos="0"/>
                <w:tab w:val="left" w:pos="3720"/>
              </w:tabs>
              <w:outlineLvl w:val="0"/>
              <w:rPr>
                <w:rFonts w:cs="Arial"/>
                <w:i/>
                <w:szCs w:val="20"/>
              </w:rPr>
            </w:pPr>
            <w:r w:rsidRPr="00C54880">
              <w:rPr>
                <w:rFonts w:cs="Arial"/>
                <w:b/>
                <w:i/>
                <w:sz w:val="22"/>
                <w:szCs w:val="20"/>
              </w:rPr>
              <w:t>Resources, Activities, and Preparation</w:t>
            </w:r>
          </w:p>
          <w:p w14:paraId="363E6C4B" w14:textId="77777777" w:rsidR="00D815F6" w:rsidRPr="00C54880" w:rsidRDefault="00D815F6" w:rsidP="0081176F">
            <w:pPr>
              <w:tabs>
                <w:tab w:val="left" w:pos="0"/>
                <w:tab w:val="left" w:pos="3720"/>
              </w:tabs>
              <w:outlineLvl w:val="0"/>
              <w:rPr>
                <w:rFonts w:cs="Arial"/>
                <w:b/>
                <w:i/>
                <w:szCs w:val="20"/>
              </w:rPr>
            </w:pPr>
            <w:r w:rsidRPr="00C54880">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3CD53FD" w14:textId="77777777" w:rsidR="00D815F6" w:rsidRPr="00C54880" w:rsidRDefault="00D815F6" w:rsidP="0081176F">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auto"/>
            </w:tcBorders>
            <w:shd w:val="clear" w:color="auto" w:fill="D8D9DA"/>
          </w:tcPr>
          <w:p w14:paraId="471BC31D" w14:textId="77777777" w:rsidR="00D815F6" w:rsidRPr="00C54880" w:rsidRDefault="00D815F6" w:rsidP="0081176F">
            <w:pPr>
              <w:tabs>
                <w:tab w:val="left" w:pos="0"/>
                <w:tab w:val="left" w:pos="3720"/>
              </w:tabs>
              <w:outlineLvl w:val="0"/>
              <w:rPr>
                <w:rFonts w:cs="Arial"/>
                <w:b/>
                <w:i/>
                <w:szCs w:val="20"/>
              </w:rPr>
            </w:pPr>
            <w:r w:rsidRPr="00C54880">
              <w:rPr>
                <w:rFonts w:cs="Arial"/>
                <w:b/>
                <w:i/>
                <w:szCs w:val="20"/>
              </w:rPr>
              <w:t>AIE</w:t>
            </w:r>
          </w:p>
        </w:tc>
      </w:tr>
      <w:tr w:rsidR="00D815F6" w:rsidRPr="00C54880" w14:paraId="559734FA" w14:textId="77777777" w:rsidTr="0012251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5E8896" w14:textId="7B753440" w:rsidR="00B1457E" w:rsidRPr="00C54880" w:rsidRDefault="00B1457E" w:rsidP="0077503E">
            <w:pPr>
              <w:pStyle w:val="AssignmentsLevel1"/>
              <w:rPr>
                <w:b/>
              </w:rPr>
            </w:pPr>
            <w:r w:rsidRPr="00C54880">
              <w:rPr>
                <w:b/>
              </w:rPr>
              <w:t>Readings</w:t>
            </w:r>
          </w:p>
          <w:p w14:paraId="11668AC7" w14:textId="77777777" w:rsidR="00B1457E" w:rsidRPr="00C54880" w:rsidRDefault="00B1457E" w:rsidP="0077503E">
            <w:pPr>
              <w:pStyle w:val="AssignmentsLevel1"/>
              <w:rPr>
                <w:b/>
              </w:rPr>
            </w:pPr>
          </w:p>
          <w:p w14:paraId="5B821E51" w14:textId="5B6EDBC9" w:rsidR="0077503E" w:rsidRDefault="0077503E" w:rsidP="0077503E">
            <w:pPr>
              <w:pStyle w:val="AssignmentsLevel1"/>
            </w:pPr>
            <w:r w:rsidRPr="00C54880">
              <w:rPr>
                <w:b/>
              </w:rPr>
              <w:t>Read</w:t>
            </w:r>
            <w:r w:rsidRPr="00C54880">
              <w:t xml:space="preserve"> the following:</w:t>
            </w:r>
          </w:p>
          <w:p w14:paraId="46F2A30F" w14:textId="77777777" w:rsidR="00CC4499" w:rsidRPr="00C54880" w:rsidRDefault="00CC4499" w:rsidP="0077503E">
            <w:pPr>
              <w:pStyle w:val="AssignmentsLevel1"/>
            </w:pPr>
          </w:p>
          <w:p w14:paraId="15D04BB1" w14:textId="5FB9134C" w:rsidR="0099566B" w:rsidRPr="00C54880" w:rsidRDefault="00CC4499" w:rsidP="00CC4499">
            <w:pPr>
              <w:pStyle w:val="AssignmentsLevel2"/>
              <w:numPr>
                <w:ilvl w:val="0"/>
                <w:numId w:val="36"/>
              </w:numPr>
              <w:ind w:left="420"/>
            </w:pPr>
            <w:r>
              <w:t>Ch.</w:t>
            </w:r>
            <w:r w:rsidRPr="00C54880">
              <w:t xml:space="preserve"> </w:t>
            </w:r>
            <w:r w:rsidR="0077503E" w:rsidRPr="00C54880">
              <w:t xml:space="preserve">13 &amp; 14 of </w:t>
            </w:r>
            <w:r w:rsidR="00496212" w:rsidRPr="00C54880">
              <w:rPr>
                <w:bCs/>
                <w:i/>
                <w:iCs/>
              </w:rPr>
              <w:t xml:space="preserve">Intentional Interviewing and Counseling. </w:t>
            </w:r>
          </w:p>
          <w:p w14:paraId="3C4374D2" w14:textId="77777777" w:rsidR="002A2B32" w:rsidRPr="00C54880" w:rsidRDefault="00AD3081" w:rsidP="00CC4499">
            <w:pPr>
              <w:pStyle w:val="AssignmentsLevel2"/>
              <w:numPr>
                <w:ilvl w:val="0"/>
                <w:numId w:val="36"/>
              </w:numPr>
              <w:ind w:left="420"/>
              <w:rPr>
                <w:rStyle w:val="Hyperlink"/>
                <w:color w:val="auto"/>
                <w:u w:val="none"/>
              </w:rPr>
            </w:pPr>
            <w:hyperlink r:id="rId45" w:history="1">
              <w:r w:rsidR="0099566B" w:rsidRPr="00C54880">
                <w:rPr>
                  <w:rStyle w:val="Hyperlink"/>
                  <w:rFonts w:eastAsia="Arial"/>
                  <w:bCs/>
                </w:rPr>
                <w:t>Gwynedd Mercy University Mission, Core Values and Statement of Beliefs</w:t>
              </w:r>
            </w:hyperlink>
          </w:p>
          <w:p w14:paraId="292DBFC3" w14:textId="77777777" w:rsidR="002A2B32" w:rsidRPr="00C54880" w:rsidRDefault="00AD3081" w:rsidP="00CC4499">
            <w:pPr>
              <w:pStyle w:val="AssignmentsLevel2"/>
              <w:numPr>
                <w:ilvl w:val="0"/>
                <w:numId w:val="36"/>
              </w:numPr>
              <w:ind w:left="420"/>
              <w:rPr>
                <w:rStyle w:val="Hyperlink"/>
                <w:color w:val="auto"/>
                <w:u w:val="none"/>
              </w:rPr>
            </w:pPr>
            <w:hyperlink r:id="rId46" w:history="1">
              <w:r w:rsidR="0099566B" w:rsidRPr="00C54880">
                <w:rPr>
                  <w:rStyle w:val="Hyperlink"/>
                  <w:rFonts w:eastAsia="Arial"/>
                  <w:bCs/>
                </w:rPr>
                <w:t>Mission Statement Conference for Mercy Higher Education</w:t>
              </w:r>
            </w:hyperlink>
          </w:p>
          <w:p w14:paraId="2A6289B8" w14:textId="77777777" w:rsidR="002A2B32" w:rsidRPr="00C54880" w:rsidRDefault="00AD3081" w:rsidP="00CC4499">
            <w:pPr>
              <w:pStyle w:val="AssignmentsLevel2"/>
              <w:numPr>
                <w:ilvl w:val="0"/>
                <w:numId w:val="36"/>
              </w:numPr>
              <w:ind w:left="420"/>
              <w:rPr>
                <w:rStyle w:val="Hyperlink"/>
                <w:color w:val="auto"/>
                <w:u w:val="none"/>
              </w:rPr>
            </w:pPr>
            <w:hyperlink r:id="rId47" w:history="1">
              <w:r w:rsidR="0099566B" w:rsidRPr="00C54880">
                <w:rPr>
                  <w:rStyle w:val="Hyperlink"/>
                  <w:rFonts w:eastAsia="Arial"/>
                  <w:bCs/>
                </w:rPr>
                <w:t>Mission and Values Sisters of Mercy</w:t>
              </w:r>
            </w:hyperlink>
          </w:p>
          <w:p w14:paraId="681898C5" w14:textId="77777777" w:rsidR="002A2B32" w:rsidRPr="00C54880" w:rsidRDefault="00AD3081" w:rsidP="00CC4499">
            <w:pPr>
              <w:pStyle w:val="AssignmentsLevel2"/>
              <w:numPr>
                <w:ilvl w:val="0"/>
                <w:numId w:val="36"/>
              </w:numPr>
              <w:ind w:left="420"/>
              <w:rPr>
                <w:rStyle w:val="Hyperlink"/>
                <w:color w:val="auto"/>
                <w:u w:val="none"/>
              </w:rPr>
            </w:pPr>
            <w:hyperlink r:id="rId48" w:history="1">
              <w:r w:rsidR="0099566B" w:rsidRPr="00C54880">
                <w:rPr>
                  <w:rStyle w:val="Hyperlink"/>
                  <w:rFonts w:eastAsia="Arial"/>
                  <w:bCs/>
                </w:rPr>
                <w:t>Sisters of Mercy Critical Concerns</w:t>
              </w:r>
            </w:hyperlink>
          </w:p>
          <w:p w14:paraId="00A9E5A3" w14:textId="277F0E05" w:rsidR="0099566B" w:rsidRPr="00C54880" w:rsidRDefault="00AD3081" w:rsidP="00CC4499">
            <w:pPr>
              <w:pStyle w:val="AssignmentsLevel2"/>
              <w:numPr>
                <w:ilvl w:val="0"/>
                <w:numId w:val="36"/>
              </w:numPr>
              <w:ind w:left="420"/>
            </w:pPr>
            <w:hyperlink r:id="rId49" w:history="1">
              <w:r w:rsidR="0099566B" w:rsidRPr="00C54880">
                <w:rPr>
                  <w:rStyle w:val="Hyperlink"/>
                  <w:rFonts w:eastAsia="Arial"/>
                  <w:bCs/>
                </w:rPr>
                <w:t>Sisters of Mercy Social Justice Advocacy</w:t>
              </w:r>
            </w:hyperlink>
            <w:r w:rsidR="0099566B" w:rsidRPr="00C54880">
              <w:rPr>
                <w:rFonts w:eastAsia="Arial"/>
                <w:bCs/>
              </w:rPr>
              <w:t xml:space="preserve"> (Make sure to review the Critical Concerns information at the bottom of the page</w:t>
            </w:r>
            <w:r w:rsidR="00CC4499">
              <w:rPr>
                <w:rFonts w:eastAsia="Arial"/>
                <w:bCs/>
              </w:rPr>
              <w:t>.</w:t>
            </w:r>
            <w:r w:rsidR="0099566B" w:rsidRPr="00C54880">
              <w:rPr>
                <w:rFonts w:eastAsia="Arial"/>
                <w:bCs/>
              </w:rPr>
              <w:t xml:space="preserve">)  </w:t>
            </w:r>
          </w:p>
          <w:p w14:paraId="74A3B263" w14:textId="77777777" w:rsidR="0077503E" w:rsidRPr="00C54880" w:rsidRDefault="0077503E" w:rsidP="0077503E">
            <w:pPr>
              <w:pStyle w:val="AssignmentsLevel2"/>
              <w:numPr>
                <w:ilvl w:val="0"/>
                <w:numId w:val="0"/>
              </w:numPr>
              <w:ind w:left="360" w:hanging="360"/>
            </w:pPr>
          </w:p>
          <w:p w14:paraId="35227D9B" w14:textId="27EA4709" w:rsidR="00D815F6" w:rsidRPr="00C54880" w:rsidRDefault="0077503E" w:rsidP="0077503E">
            <w:pPr>
              <w:rPr>
                <w:rFonts w:cs="Arial"/>
              </w:rPr>
            </w:pPr>
            <w:r w:rsidRPr="00C54880">
              <w:rPr>
                <w:rStyle w:val="Strong"/>
                <w:rFonts w:cs="Arial"/>
                <w:color w:val="111111"/>
                <w:bdr w:val="none" w:sz="0" w:space="0" w:color="auto" w:frame="1"/>
                <w:shd w:val="clear" w:color="auto" w:fill="FFFFFF"/>
              </w:rPr>
              <w:t>Post</w:t>
            </w:r>
            <w:r w:rsidRPr="00C54880">
              <w:rPr>
                <w:rStyle w:val="apple-converted-space"/>
                <w:rFonts w:cs="Arial"/>
                <w:color w:val="111111"/>
                <w:shd w:val="clear" w:color="auto" w:fill="FFFFFF"/>
              </w:rPr>
              <w:t xml:space="preserve"> any questions, comments, or observations to share with the class in the </w:t>
            </w:r>
            <w:r w:rsidR="00087EAB">
              <w:rPr>
                <w:rStyle w:val="apple-converted-space"/>
                <w:rFonts w:cs="Arial"/>
                <w:color w:val="111111"/>
                <w:szCs w:val="20"/>
                <w:shd w:val="clear" w:color="auto" w:fill="FFFFFF"/>
              </w:rPr>
              <w:t xml:space="preserve">General </w:t>
            </w:r>
            <w:r w:rsidR="00087EAB" w:rsidRPr="00C54880">
              <w:rPr>
                <w:rStyle w:val="apple-converted-space"/>
                <w:rFonts w:cs="Arial"/>
                <w:color w:val="111111"/>
                <w:szCs w:val="20"/>
                <w:shd w:val="clear" w:color="auto" w:fill="FFFFFF"/>
              </w:rPr>
              <w:t>Q &amp; A</w:t>
            </w:r>
            <w:r w:rsidR="00087EAB" w:rsidRPr="00C54880">
              <w:rPr>
                <w:rStyle w:val="apple-converted-space"/>
                <w:rFonts w:cs="Arial"/>
                <w:color w:val="111111"/>
                <w:shd w:val="clear" w:color="auto" w:fill="FFFFFF"/>
              </w:rPr>
              <w:t xml:space="preserve"> </w:t>
            </w:r>
            <w:r w:rsidRPr="00C54880">
              <w:rPr>
                <w:rStyle w:val="apple-converted-space"/>
                <w:rFonts w:cs="Arial"/>
                <w:color w:val="111111"/>
                <w:shd w:val="clear" w:color="auto" w:fill="FFFFFF"/>
              </w:rPr>
              <w:t>discussion forum</w:t>
            </w:r>
            <w:r w:rsidR="00B1457E" w:rsidRPr="00C54880">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07397F06" w14:textId="3EC49663" w:rsidR="00D815F6" w:rsidRPr="00C54880" w:rsidRDefault="002542DA" w:rsidP="0081176F">
            <w:pPr>
              <w:rPr>
                <w:rFonts w:cs="Arial"/>
                <w:szCs w:val="20"/>
              </w:rPr>
            </w:pPr>
            <w:r w:rsidRPr="00C54880">
              <w:rPr>
                <w:rFonts w:cs="Arial"/>
                <w:szCs w:val="20"/>
              </w:rPr>
              <w:t>7.1, 7.2</w:t>
            </w:r>
            <w:r w:rsidR="00231DC8">
              <w:rPr>
                <w:rFonts w:cs="Arial"/>
                <w:szCs w:val="20"/>
              </w:rPr>
              <w:t>, 7.5</w:t>
            </w:r>
          </w:p>
        </w:tc>
        <w:tc>
          <w:tcPr>
            <w:tcW w:w="1440" w:type="dxa"/>
            <w:tcBorders>
              <w:left w:val="single" w:sz="4" w:space="0" w:color="000000" w:themeColor="text1"/>
            </w:tcBorders>
            <w:shd w:val="clear" w:color="auto" w:fill="FFFFFF" w:themeFill="background1"/>
          </w:tcPr>
          <w:p w14:paraId="43CAC93E" w14:textId="0E5F717E" w:rsidR="00D815F6" w:rsidRPr="00C54880" w:rsidRDefault="00601596" w:rsidP="0081176F">
            <w:pPr>
              <w:rPr>
                <w:rFonts w:cs="Arial"/>
                <w:szCs w:val="20"/>
              </w:rPr>
            </w:pPr>
            <w:r w:rsidRPr="00C54880">
              <w:rPr>
                <w:rFonts w:cs="Arial"/>
                <w:szCs w:val="20"/>
              </w:rPr>
              <w:t xml:space="preserve">Readings = </w:t>
            </w:r>
            <w:r w:rsidRPr="00C54880">
              <w:rPr>
                <w:rFonts w:cs="Arial"/>
                <w:b/>
                <w:szCs w:val="20"/>
              </w:rPr>
              <w:t>1 hour</w:t>
            </w:r>
          </w:p>
        </w:tc>
      </w:tr>
      <w:tr w:rsidR="00F026F7" w:rsidRPr="00C54880" w14:paraId="26A01B25" w14:textId="77777777" w:rsidTr="00C467F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E5A7691" w14:textId="77777777" w:rsidR="00F026F7" w:rsidRPr="00C54880" w:rsidRDefault="00F026F7" w:rsidP="00C467F9">
            <w:pPr>
              <w:tabs>
                <w:tab w:val="left" w:pos="2329"/>
              </w:tabs>
              <w:rPr>
                <w:rFonts w:cs="Arial"/>
                <w:b/>
                <w:szCs w:val="20"/>
              </w:rPr>
            </w:pPr>
            <w:r w:rsidRPr="00C54880">
              <w:rPr>
                <w:rFonts w:cs="Arial"/>
                <w:b/>
                <w:szCs w:val="20"/>
              </w:rPr>
              <w:t xml:space="preserve">Smarthinking </w:t>
            </w:r>
          </w:p>
          <w:p w14:paraId="7F8367A6" w14:textId="77777777" w:rsidR="00F026F7" w:rsidRPr="00C54880" w:rsidRDefault="00F026F7" w:rsidP="00C467F9">
            <w:pPr>
              <w:tabs>
                <w:tab w:val="left" w:pos="2329"/>
              </w:tabs>
              <w:rPr>
                <w:rFonts w:cs="Arial"/>
                <w:szCs w:val="20"/>
              </w:rPr>
            </w:pPr>
          </w:p>
          <w:p w14:paraId="6F2C3660" w14:textId="77777777" w:rsidR="00F026F7" w:rsidRPr="00C54880" w:rsidRDefault="00F026F7" w:rsidP="00C467F9">
            <w:pPr>
              <w:tabs>
                <w:tab w:val="left" w:pos="2329"/>
              </w:tabs>
              <w:rPr>
                <w:rFonts w:eastAsia="Arial" w:cs="Arial"/>
                <w:bCs/>
              </w:rPr>
            </w:pPr>
            <w:r w:rsidRPr="00C54880">
              <w:rPr>
                <w:rFonts w:cs="Arial"/>
                <w:szCs w:val="20"/>
              </w:rPr>
              <w:t xml:space="preserve">The </w:t>
            </w:r>
            <w:r w:rsidRPr="00C54880">
              <w:rPr>
                <w:rFonts w:eastAsia="Arial" w:cs="Arial"/>
                <w:bCs/>
              </w:rPr>
              <w:t>Counseling Skills Research Paper assignment this week requires you to submit the assignment to Smarthinking. In preparation for this assignment, complete the following:</w:t>
            </w:r>
          </w:p>
          <w:p w14:paraId="0E2EF072" w14:textId="77777777" w:rsidR="00F026F7" w:rsidRPr="00C54880" w:rsidRDefault="00F026F7" w:rsidP="00C467F9">
            <w:pPr>
              <w:tabs>
                <w:tab w:val="left" w:pos="2329"/>
              </w:tabs>
              <w:rPr>
                <w:rFonts w:cs="Arial"/>
                <w:b/>
                <w:szCs w:val="20"/>
              </w:rPr>
            </w:pPr>
          </w:p>
          <w:p w14:paraId="39CB0AB9" w14:textId="77777777" w:rsidR="00F026F7" w:rsidRPr="00C54880" w:rsidRDefault="00F026F7" w:rsidP="00C467F9">
            <w:pPr>
              <w:pStyle w:val="AssignmentsLevel2"/>
            </w:pPr>
            <w:r w:rsidRPr="00C54880">
              <w:lastRenderedPageBreak/>
              <w:t>Review the Quick Start Guide and student handbook.</w:t>
            </w:r>
          </w:p>
          <w:p w14:paraId="3D6735B9" w14:textId="0DBDBD16" w:rsidR="00F026F7" w:rsidRPr="00C54880" w:rsidRDefault="00F026F7" w:rsidP="00C467F9">
            <w:pPr>
              <w:pStyle w:val="AssignmentsLevel2"/>
              <w:rPr>
                <w:rStyle w:val="Hyperlink"/>
              </w:rPr>
            </w:pPr>
            <w:r w:rsidRPr="00C54880">
              <w:t xml:space="preserve">Watch </w:t>
            </w:r>
            <w:hyperlink r:id="rId50" w:history="1">
              <w:r w:rsidR="007F50E3">
                <w:rPr>
                  <w:rStyle w:val="Hyperlink"/>
                </w:rPr>
                <w:t>SmarThinking Introduction</w:t>
              </w:r>
            </w:hyperlink>
            <w:r w:rsidRPr="00C54880">
              <w:rPr>
                <w:rStyle w:val="Hyperlink"/>
                <w:color w:val="auto"/>
                <w:u w:val="none"/>
              </w:rPr>
              <w:t xml:space="preserve"> (1:49).</w:t>
            </w:r>
          </w:p>
          <w:p w14:paraId="3B84BDDE" w14:textId="77777777" w:rsidR="00F026F7" w:rsidRPr="00C54880" w:rsidRDefault="00F026F7" w:rsidP="00C467F9">
            <w:pPr>
              <w:tabs>
                <w:tab w:val="left" w:pos="2329"/>
              </w:tabs>
              <w:rPr>
                <w:rStyle w:val="Strong"/>
                <w:rFonts w:cs="Arial"/>
                <w:color w:val="111111"/>
                <w:szCs w:val="20"/>
                <w:bdr w:val="none" w:sz="0" w:space="0" w:color="auto" w:frame="1"/>
                <w:shd w:val="clear" w:color="auto" w:fill="FFFFFF"/>
              </w:rPr>
            </w:pPr>
          </w:p>
          <w:p w14:paraId="6E74C84F" w14:textId="3BA76104" w:rsidR="00F026F7" w:rsidRPr="00C54880" w:rsidRDefault="00F026F7" w:rsidP="00C467F9">
            <w:pPr>
              <w:pStyle w:val="AssignmentsLevel1"/>
              <w:rPr>
                <w:b/>
              </w:rPr>
            </w:pPr>
            <w:r w:rsidRPr="00C54880">
              <w:rPr>
                <w:rStyle w:val="Strong"/>
                <w:color w:val="111111"/>
                <w:bdr w:val="none" w:sz="0" w:space="0" w:color="auto" w:frame="1"/>
                <w:shd w:val="clear" w:color="auto" w:fill="FFFFFF"/>
              </w:rPr>
              <w:t>Post</w:t>
            </w:r>
            <w:r w:rsidRPr="00C54880">
              <w:rPr>
                <w:rStyle w:val="apple-converted-space"/>
                <w:color w:val="111111"/>
                <w:shd w:val="clear" w:color="auto" w:fill="FFFFFF"/>
              </w:rPr>
              <w:t xml:space="preserve"> any questions, comments, or observations to share with the class in the </w:t>
            </w:r>
            <w:r w:rsidR="00087EAB">
              <w:rPr>
                <w:rStyle w:val="apple-converted-space"/>
                <w:color w:val="111111"/>
                <w:shd w:val="clear" w:color="auto" w:fill="FFFFFF"/>
              </w:rPr>
              <w:t xml:space="preserve">General </w:t>
            </w:r>
            <w:r w:rsidR="00087EAB" w:rsidRPr="00C54880">
              <w:rPr>
                <w:rStyle w:val="apple-converted-space"/>
                <w:color w:val="111111"/>
                <w:shd w:val="clear" w:color="auto" w:fill="FFFFFF"/>
              </w:rPr>
              <w:t xml:space="preserve">Q &amp; A </w:t>
            </w:r>
            <w:r w:rsidRPr="00C54880">
              <w:rPr>
                <w:rStyle w:val="apple-converted-space"/>
                <w:color w:val="111111"/>
                <w:shd w:val="clear" w:color="auto" w:fill="FFFFFF"/>
              </w:rPr>
              <w:t>discussion forum on Blackboard.</w:t>
            </w:r>
          </w:p>
        </w:tc>
        <w:tc>
          <w:tcPr>
            <w:tcW w:w="1440" w:type="dxa"/>
            <w:tcBorders>
              <w:left w:val="single" w:sz="4" w:space="0" w:color="000000" w:themeColor="text1"/>
            </w:tcBorders>
            <w:shd w:val="clear" w:color="auto" w:fill="FFFFFF" w:themeFill="background1"/>
          </w:tcPr>
          <w:p w14:paraId="113576AA" w14:textId="77777777" w:rsidR="00F026F7" w:rsidRPr="00C54880" w:rsidRDefault="00F026F7" w:rsidP="00C467F9">
            <w:pPr>
              <w:rPr>
                <w:rFonts w:cs="Arial"/>
                <w:szCs w:val="20"/>
              </w:rPr>
            </w:pPr>
            <w:r w:rsidRPr="00C54880">
              <w:rPr>
                <w:rFonts w:cs="Arial"/>
                <w:szCs w:val="20"/>
              </w:rPr>
              <w:lastRenderedPageBreak/>
              <w:t>N/A</w:t>
            </w:r>
          </w:p>
        </w:tc>
        <w:tc>
          <w:tcPr>
            <w:tcW w:w="1440" w:type="dxa"/>
            <w:tcBorders>
              <w:left w:val="single" w:sz="4" w:space="0" w:color="000000" w:themeColor="text1"/>
            </w:tcBorders>
            <w:shd w:val="clear" w:color="auto" w:fill="FFFFFF" w:themeFill="background1"/>
          </w:tcPr>
          <w:p w14:paraId="4B1603E4" w14:textId="77777777" w:rsidR="00F026F7" w:rsidRPr="00C54880" w:rsidRDefault="00F026F7" w:rsidP="00C467F9">
            <w:pPr>
              <w:rPr>
                <w:rFonts w:cs="Arial"/>
                <w:szCs w:val="20"/>
              </w:rPr>
            </w:pPr>
          </w:p>
        </w:tc>
      </w:tr>
      <w:tr w:rsidR="00D815F6" w:rsidRPr="00C54880" w14:paraId="73F00E17" w14:textId="77777777" w:rsidTr="0012251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871A7F" w14:textId="77777777" w:rsidR="00D815F6" w:rsidRPr="00C54880" w:rsidRDefault="00D815F6" w:rsidP="0081176F">
            <w:pPr>
              <w:tabs>
                <w:tab w:val="left" w:pos="0"/>
                <w:tab w:val="left" w:pos="3720"/>
              </w:tabs>
              <w:outlineLvl w:val="0"/>
              <w:rPr>
                <w:rFonts w:cs="Arial"/>
                <w:i/>
                <w:szCs w:val="20"/>
              </w:rPr>
            </w:pPr>
            <w:r w:rsidRPr="00C54880">
              <w:rPr>
                <w:rFonts w:cs="Arial"/>
                <w:b/>
                <w:i/>
                <w:sz w:val="22"/>
                <w:szCs w:val="20"/>
              </w:rPr>
              <w:t>Graded Assignments</w:t>
            </w:r>
          </w:p>
          <w:p w14:paraId="21106776" w14:textId="77777777" w:rsidR="00D815F6" w:rsidRPr="00C54880" w:rsidRDefault="00D815F6" w:rsidP="0081176F">
            <w:pPr>
              <w:tabs>
                <w:tab w:val="left" w:pos="0"/>
                <w:tab w:val="left" w:pos="3720"/>
              </w:tabs>
              <w:outlineLvl w:val="0"/>
              <w:rPr>
                <w:rFonts w:cs="Arial"/>
                <w:b/>
                <w:i/>
                <w:szCs w:val="20"/>
              </w:rPr>
            </w:pPr>
            <w:r w:rsidRPr="00C5488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D5DCDF2" w14:textId="77777777" w:rsidR="00D815F6" w:rsidRPr="00C54880" w:rsidRDefault="00D815F6" w:rsidP="0081176F">
            <w:pPr>
              <w:tabs>
                <w:tab w:val="left" w:pos="0"/>
                <w:tab w:val="left" w:pos="3720"/>
              </w:tabs>
              <w:outlineLvl w:val="0"/>
              <w:rPr>
                <w:rFonts w:cs="Arial"/>
                <w:b/>
                <w:i/>
                <w:szCs w:val="20"/>
              </w:rPr>
            </w:pPr>
            <w:r w:rsidRPr="00C54880">
              <w:rPr>
                <w:rFonts w:cs="Arial"/>
                <w:b/>
                <w:i/>
                <w:szCs w:val="20"/>
              </w:rPr>
              <w:t>Alignment</w:t>
            </w:r>
          </w:p>
        </w:tc>
        <w:tc>
          <w:tcPr>
            <w:tcW w:w="1440" w:type="dxa"/>
            <w:tcBorders>
              <w:left w:val="single" w:sz="4" w:space="0" w:color="000000" w:themeColor="text1"/>
            </w:tcBorders>
            <w:shd w:val="clear" w:color="auto" w:fill="D8D9DA"/>
          </w:tcPr>
          <w:p w14:paraId="62B2799B" w14:textId="77777777" w:rsidR="00D815F6" w:rsidRPr="00C54880" w:rsidRDefault="00D815F6" w:rsidP="0081176F">
            <w:pPr>
              <w:rPr>
                <w:rFonts w:cs="Arial"/>
                <w:b/>
                <w:i/>
                <w:szCs w:val="20"/>
              </w:rPr>
            </w:pPr>
            <w:r w:rsidRPr="00C54880">
              <w:rPr>
                <w:rFonts w:cs="Arial"/>
                <w:b/>
                <w:i/>
                <w:szCs w:val="20"/>
              </w:rPr>
              <w:t>AIE</w:t>
            </w:r>
          </w:p>
        </w:tc>
      </w:tr>
      <w:tr w:rsidR="00D815F6" w:rsidRPr="00C54880" w14:paraId="4B7EC368" w14:textId="77777777" w:rsidTr="00122516">
        <w:tc>
          <w:tcPr>
            <w:tcW w:w="10170" w:type="dxa"/>
            <w:gridSpan w:val="2"/>
            <w:tcMar>
              <w:top w:w="115" w:type="dxa"/>
              <w:left w:w="115" w:type="dxa"/>
              <w:bottom w:w="115" w:type="dxa"/>
              <w:right w:w="115" w:type="dxa"/>
            </w:tcMar>
          </w:tcPr>
          <w:p w14:paraId="59961495" w14:textId="407084FF" w:rsidR="004A554F" w:rsidRPr="00C54880" w:rsidRDefault="00FA5D2B" w:rsidP="004A554F">
            <w:pPr>
              <w:pStyle w:val="AssignmentsLevel1"/>
              <w:rPr>
                <w:b/>
                <w:bCs/>
              </w:rPr>
            </w:pPr>
            <w:r>
              <w:rPr>
                <w:b/>
              </w:rPr>
              <w:t xml:space="preserve">Discussion (Small Group): </w:t>
            </w:r>
            <w:r w:rsidR="004A554F" w:rsidRPr="00C54880">
              <w:rPr>
                <w:b/>
              </w:rPr>
              <w:t xml:space="preserve">Mock Counseling Session </w:t>
            </w:r>
            <w:r w:rsidR="00CC4499">
              <w:rPr>
                <w:b/>
              </w:rPr>
              <w:t>4</w:t>
            </w:r>
            <w:r w:rsidR="00CC4499" w:rsidRPr="00C54880">
              <w:rPr>
                <w:b/>
              </w:rPr>
              <w:t xml:space="preserve"> </w:t>
            </w:r>
            <w:r w:rsidR="00315599">
              <w:rPr>
                <w:b/>
                <w:bCs/>
              </w:rPr>
              <w:t>Video</w:t>
            </w:r>
            <w:r w:rsidR="004A554F" w:rsidRPr="00C54880">
              <w:rPr>
                <w:b/>
                <w:bCs/>
              </w:rPr>
              <w:t xml:space="preserve"> </w:t>
            </w:r>
            <w:r>
              <w:rPr>
                <w:b/>
                <w:bCs/>
              </w:rPr>
              <w:t>Peer Review</w:t>
            </w:r>
          </w:p>
          <w:p w14:paraId="6DA08512" w14:textId="77777777" w:rsidR="004A554F" w:rsidRPr="00C54880" w:rsidRDefault="004A554F" w:rsidP="004A554F">
            <w:pPr>
              <w:pStyle w:val="AssignmentsLevel1"/>
              <w:rPr>
                <w:b/>
                <w:bCs/>
              </w:rPr>
            </w:pPr>
          </w:p>
          <w:p w14:paraId="421E07CA" w14:textId="2EA37D72" w:rsidR="004A554F" w:rsidRPr="00C54880" w:rsidRDefault="004A554F" w:rsidP="004A554F">
            <w:pPr>
              <w:pStyle w:val="AssignmentsLevel1"/>
            </w:pPr>
            <w:r w:rsidRPr="00C54880">
              <w:rPr>
                <w:b/>
              </w:rPr>
              <w:t>View</w:t>
            </w:r>
            <w:r w:rsidRPr="00C54880">
              <w:t xml:space="preserve"> the 10-minute segment of each group member</w:t>
            </w:r>
            <w:r w:rsidR="00CC4499">
              <w:t>’</w:t>
            </w:r>
            <w:r w:rsidRPr="00C54880">
              <w:t>s mock counseling session as indicated in the critique paper.</w:t>
            </w:r>
          </w:p>
          <w:p w14:paraId="151D9ACA" w14:textId="77777777" w:rsidR="004A554F" w:rsidRPr="00C54880" w:rsidRDefault="004A554F" w:rsidP="004A554F">
            <w:pPr>
              <w:pStyle w:val="AssignmentsLevel1"/>
            </w:pPr>
          </w:p>
          <w:p w14:paraId="2BC7F906" w14:textId="3774E82A" w:rsidR="004A554F" w:rsidRPr="00C54880" w:rsidRDefault="004A554F" w:rsidP="004A554F">
            <w:pPr>
              <w:pStyle w:val="AssignmentsLevel1"/>
            </w:pPr>
            <w:r w:rsidRPr="00C54880">
              <w:rPr>
                <w:b/>
              </w:rPr>
              <w:t>Write</w:t>
            </w:r>
            <w:r w:rsidRPr="00C54880">
              <w:t xml:space="preserve"> a peer review post to each group member</w:t>
            </w:r>
            <w:r w:rsidR="00CC4499">
              <w:t>,</w:t>
            </w:r>
            <w:r w:rsidRPr="00C54880">
              <w:t xml:space="preserve"> providing feedback that is specific, observable, nonjudgmental, and supportive to each group member. Highlight what skills </w:t>
            </w:r>
            <w:r w:rsidR="00CC4499">
              <w:t>the class has</w:t>
            </w:r>
            <w:r w:rsidRPr="00C54880">
              <w:t xml:space="preserve"> learned so far that were used in the session, what worked well</w:t>
            </w:r>
            <w:r w:rsidR="00CC4499">
              <w:t>,</w:t>
            </w:r>
            <w:r w:rsidRPr="00C54880">
              <w:t xml:space="preserve"> and what could have been better. </w:t>
            </w:r>
          </w:p>
          <w:p w14:paraId="31A91327" w14:textId="77777777" w:rsidR="004A554F" w:rsidRPr="00C54880" w:rsidRDefault="004A554F" w:rsidP="004A554F">
            <w:pPr>
              <w:pStyle w:val="AssignmentsLevel1"/>
            </w:pPr>
          </w:p>
          <w:p w14:paraId="3E508CF2" w14:textId="37AAFE68" w:rsidR="004A554F" w:rsidRPr="00C54880" w:rsidRDefault="004A554F" w:rsidP="004A554F">
            <w:pPr>
              <w:pStyle w:val="AssignmentsLevel1"/>
            </w:pPr>
            <w:r w:rsidRPr="00C54880">
              <w:rPr>
                <w:b/>
              </w:rPr>
              <w:t xml:space="preserve">Submit </w:t>
            </w:r>
            <w:r w:rsidRPr="00C54880">
              <w:t xml:space="preserve">your peer feedback post </w:t>
            </w:r>
            <w:r w:rsidR="00DF37B1" w:rsidRPr="00C54880">
              <w:t xml:space="preserve">to the </w:t>
            </w:r>
            <w:r w:rsidR="005042D0" w:rsidRPr="00451042">
              <w:t xml:space="preserve">Mock Counseling Session </w:t>
            </w:r>
            <w:r w:rsidR="00CC4499" w:rsidRPr="00451042">
              <w:t>4</w:t>
            </w:r>
            <w:r w:rsidR="00CC4499" w:rsidRPr="00C54880">
              <w:t xml:space="preserve"> </w:t>
            </w:r>
            <w:r w:rsidR="00315599" w:rsidRPr="00B45B20">
              <w:rPr>
                <w:bCs/>
              </w:rPr>
              <w:t xml:space="preserve">Video </w:t>
            </w:r>
            <w:r w:rsidR="00315599" w:rsidRPr="00B45B20">
              <w:t>Peer Review</w:t>
            </w:r>
            <w:r w:rsidR="00315599" w:rsidRPr="00F17DE0">
              <w:t xml:space="preserve"> </w:t>
            </w:r>
            <w:r w:rsidR="005042D0" w:rsidRPr="00C54880">
              <w:t xml:space="preserve">discussion </w:t>
            </w:r>
            <w:r w:rsidR="00964957" w:rsidRPr="00C54880">
              <w:t>forum</w:t>
            </w:r>
            <w:r w:rsidR="005042D0" w:rsidRPr="00C54880">
              <w:t xml:space="preserve"> </w:t>
            </w:r>
            <w:r w:rsidR="00D20806">
              <w:t>by 11:59 PM</w:t>
            </w:r>
            <w:r w:rsidRPr="00C54880">
              <w:t xml:space="preserve"> (Eastern Time) on Tuesday.  </w:t>
            </w:r>
          </w:p>
          <w:p w14:paraId="1C48910D" w14:textId="67A823DF" w:rsidR="004A554F" w:rsidRPr="00C54880" w:rsidRDefault="004A554F" w:rsidP="004A554F">
            <w:pPr>
              <w:pStyle w:val="AssignmentsLevel1"/>
            </w:pPr>
          </w:p>
          <w:p w14:paraId="26F157FF" w14:textId="5798120C" w:rsidR="004A554F" w:rsidRPr="00C54880" w:rsidRDefault="004A554F" w:rsidP="004A554F">
            <w:pPr>
              <w:pStyle w:val="AssignmentsLevel1"/>
            </w:pPr>
            <w:r w:rsidRPr="00C54880">
              <w:rPr>
                <w:b/>
              </w:rPr>
              <w:t xml:space="preserve">Review </w:t>
            </w:r>
            <w:r w:rsidRPr="00451042">
              <w:t>and</w:t>
            </w:r>
            <w:r w:rsidRPr="00C54880">
              <w:rPr>
                <w:b/>
              </w:rPr>
              <w:t xml:space="preserve"> reflect </w:t>
            </w:r>
            <w:r w:rsidRPr="00C54880">
              <w:t xml:space="preserve">on the peer feedback you received from each group member on your </w:t>
            </w:r>
            <w:r w:rsidR="00CC4499">
              <w:t>recorded</w:t>
            </w:r>
            <w:r w:rsidRPr="00C54880">
              <w:t xml:space="preserve"> segment.  </w:t>
            </w:r>
          </w:p>
          <w:p w14:paraId="13C994ED" w14:textId="77777777" w:rsidR="004A554F" w:rsidRPr="00C54880" w:rsidRDefault="004A554F" w:rsidP="004A554F">
            <w:pPr>
              <w:pStyle w:val="AssignmentsLevel1"/>
            </w:pPr>
          </w:p>
          <w:p w14:paraId="1FE1D754" w14:textId="77777777" w:rsidR="00B421EB" w:rsidRPr="00F17DE0" w:rsidRDefault="00B421EB" w:rsidP="00B421EB">
            <w:pPr>
              <w:pStyle w:val="AssignmentsLevel1"/>
            </w:pPr>
            <w:r w:rsidRPr="00F17DE0">
              <w:rPr>
                <w:b/>
              </w:rPr>
              <w:t xml:space="preserve">Write </w:t>
            </w:r>
            <w:r w:rsidRPr="00F17DE0">
              <w:t xml:space="preserve">a response to each peer review with your feedback (not your defense) on how you will incorporate this feedback and use it going forward, citing specific examples.  </w:t>
            </w:r>
          </w:p>
          <w:p w14:paraId="360E7AB9" w14:textId="77777777" w:rsidR="00B421EB" w:rsidRPr="00F17DE0" w:rsidRDefault="00B421EB" w:rsidP="00B421EB">
            <w:pPr>
              <w:pStyle w:val="AssignmentsLevel1"/>
            </w:pPr>
          </w:p>
          <w:p w14:paraId="42E3526E" w14:textId="1B40741A" w:rsidR="000D28BD" w:rsidRPr="00C54880" w:rsidRDefault="00B421EB" w:rsidP="00B421EB">
            <w:pPr>
              <w:tabs>
                <w:tab w:val="left" w:pos="2329"/>
              </w:tabs>
              <w:rPr>
                <w:rFonts w:cs="Arial"/>
                <w:b/>
              </w:rPr>
            </w:pPr>
            <w:r w:rsidRPr="00F17DE0">
              <w:rPr>
                <w:b/>
                <w:szCs w:val="20"/>
              </w:rPr>
              <w:t>Submit</w:t>
            </w:r>
            <w:r w:rsidRPr="00F17DE0">
              <w:rPr>
                <w:szCs w:val="20"/>
              </w:rPr>
              <w:t xml:space="preserve"> your peer </w:t>
            </w:r>
            <w:r w:rsidR="00D20806">
              <w:rPr>
                <w:szCs w:val="20"/>
              </w:rPr>
              <w:t xml:space="preserve">review response post by 11:59 </w:t>
            </w:r>
            <w:r w:rsidR="00D20806">
              <w:t>PM</w:t>
            </w:r>
            <w:r w:rsidRPr="00F17DE0">
              <w:rPr>
                <w:szCs w:val="20"/>
              </w:rPr>
              <w:t xml:space="preserve"> (Eastern Time) on Thursday.</w:t>
            </w:r>
          </w:p>
        </w:tc>
        <w:tc>
          <w:tcPr>
            <w:tcW w:w="1440" w:type="dxa"/>
          </w:tcPr>
          <w:p w14:paraId="25DE24EF" w14:textId="50C12F79" w:rsidR="00D815F6" w:rsidRPr="00C54880" w:rsidRDefault="004F44E7" w:rsidP="0081176F">
            <w:pPr>
              <w:tabs>
                <w:tab w:val="left" w:pos="2329"/>
              </w:tabs>
              <w:rPr>
                <w:rFonts w:cs="Arial"/>
                <w:szCs w:val="20"/>
              </w:rPr>
            </w:pPr>
            <w:r w:rsidRPr="00C54880">
              <w:rPr>
                <w:rFonts w:cs="Arial"/>
                <w:szCs w:val="20"/>
              </w:rPr>
              <w:t>7.3</w:t>
            </w:r>
          </w:p>
        </w:tc>
        <w:tc>
          <w:tcPr>
            <w:tcW w:w="1440" w:type="dxa"/>
          </w:tcPr>
          <w:p w14:paraId="563BB43F" w14:textId="22207A77" w:rsidR="00D815F6" w:rsidRPr="00C54880" w:rsidRDefault="00990329" w:rsidP="0081176F">
            <w:pPr>
              <w:tabs>
                <w:tab w:val="left" w:pos="2329"/>
              </w:tabs>
              <w:rPr>
                <w:rFonts w:cs="Arial"/>
              </w:rPr>
            </w:pPr>
            <w:r w:rsidRPr="00C54880">
              <w:rPr>
                <w:rFonts w:cs="Arial"/>
              </w:rPr>
              <w:t xml:space="preserve">Discussion: one post and replies to three other posts = </w:t>
            </w:r>
            <w:r w:rsidR="00E0464D">
              <w:rPr>
                <w:rFonts w:cs="Arial"/>
                <w:b/>
                <w:bCs/>
              </w:rPr>
              <w:t>3</w:t>
            </w:r>
            <w:r w:rsidRPr="00C54880">
              <w:rPr>
                <w:rFonts w:cs="Arial"/>
                <w:b/>
                <w:bCs/>
              </w:rPr>
              <w:t xml:space="preserve"> hour</w:t>
            </w:r>
            <w:r w:rsidR="00E0464D">
              <w:rPr>
                <w:rFonts w:cs="Arial"/>
                <w:b/>
                <w:bCs/>
              </w:rPr>
              <w:t>s</w:t>
            </w:r>
          </w:p>
        </w:tc>
      </w:tr>
      <w:tr w:rsidR="00D815F6" w:rsidRPr="00C54880" w14:paraId="151BF02F" w14:textId="77777777" w:rsidTr="00122516">
        <w:tc>
          <w:tcPr>
            <w:tcW w:w="10170" w:type="dxa"/>
            <w:gridSpan w:val="2"/>
            <w:shd w:val="clear" w:color="auto" w:fill="FFFFFF" w:themeFill="background1"/>
            <w:tcMar>
              <w:top w:w="115" w:type="dxa"/>
              <w:left w:w="115" w:type="dxa"/>
              <w:bottom w:w="115" w:type="dxa"/>
              <w:right w:w="115" w:type="dxa"/>
            </w:tcMar>
          </w:tcPr>
          <w:p w14:paraId="7835676F" w14:textId="55FE47BE" w:rsidR="00D815F6" w:rsidRPr="00C54880" w:rsidRDefault="00C648A9" w:rsidP="0081176F">
            <w:pPr>
              <w:pStyle w:val="AssignmentsLevel1"/>
            </w:pPr>
            <w:r w:rsidRPr="00C54880">
              <w:rPr>
                <w:b/>
              </w:rPr>
              <w:t>Discussion</w:t>
            </w:r>
            <w:r w:rsidRPr="00451042">
              <w:rPr>
                <w:b/>
              </w:rPr>
              <w:t xml:space="preserve">: </w:t>
            </w:r>
            <w:r w:rsidR="00897249" w:rsidRPr="00C54880">
              <w:rPr>
                <w:b/>
              </w:rPr>
              <w:t>Determining Personal Style</w:t>
            </w:r>
            <w:r w:rsidR="00897249" w:rsidRPr="00C54880">
              <w:t xml:space="preserve"> </w:t>
            </w:r>
          </w:p>
          <w:p w14:paraId="6BB5CB35" w14:textId="77777777" w:rsidR="007D7777" w:rsidRDefault="007D7777" w:rsidP="0081176F">
            <w:pPr>
              <w:pStyle w:val="AssignmentsLevel1"/>
              <w:rPr>
                <w:b/>
              </w:rPr>
            </w:pPr>
          </w:p>
          <w:p w14:paraId="57E86D47" w14:textId="44C59A1B" w:rsidR="005B12A4" w:rsidRPr="00C54880" w:rsidRDefault="00482904" w:rsidP="0081176F">
            <w:pPr>
              <w:pStyle w:val="AssignmentsLevel1"/>
            </w:pPr>
            <w:r w:rsidRPr="00C54880">
              <w:rPr>
                <w:b/>
              </w:rPr>
              <w:t>Reflect</w:t>
            </w:r>
            <w:r w:rsidRPr="00C54880">
              <w:t xml:space="preserve"> on the following statements: </w:t>
            </w:r>
          </w:p>
          <w:p w14:paraId="7E6B5614" w14:textId="77777777" w:rsidR="00482904" w:rsidRPr="00C54880" w:rsidRDefault="00482904" w:rsidP="0081176F">
            <w:pPr>
              <w:pStyle w:val="AssignmentsLevel1"/>
            </w:pPr>
          </w:p>
          <w:p w14:paraId="0C205D9F" w14:textId="37765636" w:rsidR="00B01B0F" w:rsidRPr="00C54880" w:rsidRDefault="00D319EB" w:rsidP="00451042">
            <w:pPr>
              <w:pStyle w:val="AssignmentsLevel2"/>
            </w:pPr>
            <w:r w:rsidRPr="00C54880">
              <w:t>Throughout this course, y</w:t>
            </w:r>
            <w:r w:rsidR="005B12A4" w:rsidRPr="00C54880">
              <w:t>ou have reviewed current theories in the text</w:t>
            </w:r>
            <w:r w:rsidRPr="00C54880">
              <w:t xml:space="preserve"> and </w:t>
            </w:r>
            <w:r w:rsidR="00BD2160" w:rsidRPr="00C54880">
              <w:t xml:space="preserve">practiced the micro skills of counseling. </w:t>
            </w:r>
            <w:r w:rsidR="005B12A4" w:rsidRPr="00C54880">
              <w:t xml:space="preserve">The </w:t>
            </w:r>
            <w:r w:rsidR="008C0CDC" w:rsidRPr="00C54880">
              <w:t xml:space="preserve">presented </w:t>
            </w:r>
            <w:r w:rsidR="005B12A4" w:rsidRPr="00C54880">
              <w:t>theories</w:t>
            </w:r>
            <w:r w:rsidR="006F7E46" w:rsidRPr="00C54880">
              <w:t xml:space="preserve"> and strategies</w:t>
            </w:r>
            <w:r w:rsidR="005B12A4" w:rsidRPr="00C54880">
              <w:t xml:space="preserve"> represent different ways in which counselors understand </w:t>
            </w:r>
            <w:r w:rsidR="008C0CDC" w:rsidRPr="00C54880">
              <w:t xml:space="preserve">human behavior and challenges. </w:t>
            </w:r>
            <w:r w:rsidR="005B12A4" w:rsidRPr="00C54880">
              <w:t>There are many more available</w:t>
            </w:r>
            <w:r w:rsidR="003C24D2">
              <w:t>,</w:t>
            </w:r>
            <w:r w:rsidR="005B12A4" w:rsidRPr="00C54880">
              <w:t xml:space="preserve"> and you will want to learn</w:t>
            </w:r>
            <w:r w:rsidR="005513A1" w:rsidRPr="00C54880">
              <w:t xml:space="preserve"> from as many as possible.  </w:t>
            </w:r>
          </w:p>
          <w:p w14:paraId="32DE2A28" w14:textId="77777777" w:rsidR="00B01B0F" w:rsidRPr="00C54880" w:rsidRDefault="00B01B0F" w:rsidP="00451042">
            <w:pPr>
              <w:pStyle w:val="AssignmentsLevel2"/>
              <w:numPr>
                <w:ilvl w:val="0"/>
                <w:numId w:val="0"/>
              </w:numPr>
              <w:ind w:left="360"/>
            </w:pPr>
          </w:p>
          <w:p w14:paraId="08748030" w14:textId="5C4EF5EF" w:rsidR="00B01B0F" w:rsidRPr="00C54880" w:rsidRDefault="005513A1" w:rsidP="00451042">
            <w:pPr>
              <w:pStyle w:val="AssignmentsLevel2"/>
              <w:numPr>
                <w:ilvl w:val="0"/>
                <w:numId w:val="0"/>
              </w:numPr>
              <w:ind w:left="360"/>
            </w:pPr>
            <w:r w:rsidRPr="00C54880">
              <w:t>You ha</w:t>
            </w:r>
            <w:r w:rsidR="005B12A4" w:rsidRPr="00C54880">
              <w:t xml:space="preserve">ve also begun to establish your own personal style and theory, which </w:t>
            </w:r>
            <w:r w:rsidR="00985D22">
              <w:t xml:space="preserve">you </w:t>
            </w:r>
            <w:r w:rsidR="005B12A4" w:rsidRPr="00C54880">
              <w:t xml:space="preserve">will continue to develop </w:t>
            </w:r>
            <w:r w:rsidR="00985D22">
              <w:t>throughout</w:t>
            </w:r>
            <w:r w:rsidR="00985D22" w:rsidRPr="00C54880">
              <w:t xml:space="preserve"> </w:t>
            </w:r>
            <w:r w:rsidR="005B12A4" w:rsidRPr="00C54880">
              <w:t>your career. The</w:t>
            </w:r>
            <w:r w:rsidR="00985D22">
              <w:t xml:space="preserve"> course</w:t>
            </w:r>
            <w:r w:rsidR="005B12A4" w:rsidRPr="00C54880">
              <w:t xml:space="preserve"> text describes this process as having </w:t>
            </w:r>
            <w:r w:rsidR="00E71200" w:rsidRPr="00C54880">
              <w:t>three</w:t>
            </w:r>
            <w:r w:rsidR="005B12A4" w:rsidRPr="00C54880">
              <w:t xml:space="preserve"> main factors to consider: </w:t>
            </w:r>
            <w:r w:rsidR="005B12A4" w:rsidRPr="00C54880">
              <w:lastRenderedPageBreak/>
              <w:t>your own personal authenticity</w:t>
            </w:r>
            <w:r w:rsidR="00985D22">
              <w:t>,</w:t>
            </w:r>
            <w:r w:rsidR="005B12A4" w:rsidRPr="00C54880">
              <w:t xml:space="preserve"> the needs and style of the client</w:t>
            </w:r>
            <w:r w:rsidR="00985D22">
              <w:t>,</w:t>
            </w:r>
            <w:r w:rsidR="005B12A4" w:rsidRPr="00C54880">
              <w:t xml:space="preserve"> and your own life goals, values, worldview, vision, and wisdom.</w:t>
            </w:r>
          </w:p>
          <w:p w14:paraId="0B28F776" w14:textId="77777777" w:rsidR="00B01B0F" w:rsidRPr="00C54880" w:rsidRDefault="00B01B0F" w:rsidP="00451042">
            <w:pPr>
              <w:pStyle w:val="AssignmentsLevel2"/>
              <w:numPr>
                <w:ilvl w:val="0"/>
                <w:numId w:val="0"/>
              </w:numPr>
              <w:ind w:left="360"/>
            </w:pPr>
          </w:p>
          <w:p w14:paraId="2E0A9E22" w14:textId="557FBCD9" w:rsidR="00BF4D00" w:rsidRPr="00C54880" w:rsidRDefault="00BE44AE" w:rsidP="00451042">
            <w:pPr>
              <w:pStyle w:val="AssignmentsLevel2"/>
              <w:numPr>
                <w:ilvl w:val="0"/>
                <w:numId w:val="0"/>
              </w:numPr>
              <w:ind w:left="360"/>
            </w:pPr>
            <w:r w:rsidRPr="00C54880">
              <w:t xml:space="preserve">Additionally, </w:t>
            </w:r>
            <w:r w:rsidR="0084031B" w:rsidRPr="00C54880">
              <w:t>attending a Mercy institution and one day be</w:t>
            </w:r>
            <w:r w:rsidR="00985D22">
              <w:t>ing</w:t>
            </w:r>
            <w:r w:rsidR="008C07E6" w:rsidRPr="00C54880">
              <w:t xml:space="preserve"> a </w:t>
            </w:r>
            <w:r w:rsidRPr="00C54880">
              <w:t xml:space="preserve">Distinctive Mercy Graduate </w:t>
            </w:r>
            <w:r w:rsidR="008C07E6" w:rsidRPr="00C54880">
              <w:t xml:space="preserve">means that you </w:t>
            </w:r>
            <w:r w:rsidR="00907964" w:rsidRPr="00C54880">
              <w:t>are expected to</w:t>
            </w:r>
            <w:r w:rsidR="008C07E6" w:rsidRPr="00C54880">
              <w:t xml:space="preserve"> put into action the core values of Mercy.</w:t>
            </w:r>
            <w:r w:rsidR="00DA2CC8" w:rsidRPr="00C54880">
              <w:t xml:space="preserve"> </w:t>
            </w:r>
            <w:r w:rsidR="009206D0" w:rsidRPr="00C54880">
              <w:t>(</w:t>
            </w:r>
            <w:r w:rsidR="00B15A2D" w:rsidRPr="00C54880">
              <w:t xml:space="preserve">Remember </w:t>
            </w:r>
            <w:r w:rsidR="00985D22">
              <w:t xml:space="preserve">that </w:t>
            </w:r>
            <w:r w:rsidR="00B15A2D" w:rsidRPr="00C54880">
              <w:t xml:space="preserve">the Mercy Philosophy does not need </w:t>
            </w:r>
            <w:r w:rsidR="009206D0" w:rsidRPr="00C54880">
              <w:t xml:space="preserve">to be connected to a religion. </w:t>
            </w:r>
            <w:r w:rsidR="00B15A2D" w:rsidRPr="00C54880">
              <w:t>The Mercy Philosophy is one of ethical</w:t>
            </w:r>
            <w:r w:rsidR="009206D0" w:rsidRPr="00C54880">
              <w:t xml:space="preserve"> models of living in the world.)</w:t>
            </w:r>
            <w:r w:rsidR="00B15A2D" w:rsidRPr="00C54880">
              <w:t xml:space="preserve"> </w:t>
            </w:r>
          </w:p>
          <w:p w14:paraId="74E6967E" w14:textId="77777777" w:rsidR="00BF4D00" w:rsidRPr="00C54880" w:rsidRDefault="00BF4D00" w:rsidP="0081176F">
            <w:pPr>
              <w:pStyle w:val="AssignmentsLevel1"/>
            </w:pPr>
          </w:p>
          <w:p w14:paraId="3724267D" w14:textId="3A78047B" w:rsidR="00CD0590" w:rsidRPr="00C54880" w:rsidRDefault="00ED0B89" w:rsidP="00CD0590">
            <w:pPr>
              <w:pStyle w:val="AssignmentsLevel1"/>
            </w:pPr>
            <w:r w:rsidRPr="00C54880">
              <w:rPr>
                <w:b/>
              </w:rPr>
              <w:t>Write</w:t>
            </w:r>
            <w:r w:rsidRPr="00C54880">
              <w:t xml:space="preserve"> a </w:t>
            </w:r>
            <w:r w:rsidR="0041018E" w:rsidRPr="00C54880">
              <w:t xml:space="preserve">250-word (minimum) post </w:t>
            </w:r>
            <w:r w:rsidR="00CD0590" w:rsidRPr="00C54880">
              <w:t xml:space="preserve">describing your personal style at this </w:t>
            </w:r>
            <w:r w:rsidR="00BD0C0F" w:rsidRPr="00C54880">
              <w:t>point in the course</w:t>
            </w:r>
            <w:r w:rsidR="00985D22">
              <w:t xml:space="preserve"> and </w:t>
            </w:r>
            <w:r w:rsidR="00BD0C0F" w:rsidRPr="00C54880">
              <w:t xml:space="preserve">your career. Be sure </w:t>
            </w:r>
            <w:r w:rsidR="00E76849" w:rsidRPr="00C54880">
              <w:t>that your reflection</w:t>
            </w:r>
            <w:r w:rsidR="00BD0C0F" w:rsidRPr="00C54880">
              <w:t xml:space="preserve"> include</w:t>
            </w:r>
            <w:r w:rsidR="00E76849" w:rsidRPr="00C54880">
              <w:t>s</w:t>
            </w:r>
            <w:r w:rsidR="009501AA" w:rsidRPr="00C54880">
              <w:t xml:space="preserve"> the</w:t>
            </w:r>
            <w:r w:rsidR="00E76849" w:rsidRPr="00C54880">
              <w:t xml:space="preserve"> theories covered in the </w:t>
            </w:r>
            <w:r w:rsidR="00985D22">
              <w:t>course,</w:t>
            </w:r>
            <w:r w:rsidR="00985D22" w:rsidRPr="00C54880">
              <w:t xml:space="preserve"> </w:t>
            </w:r>
            <w:r w:rsidR="00E76849" w:rsidRPr="00C54880">
              <w:t xml:space="preserve">as well as </w:t>
            </w:r>
            <w:r w:rsidR="00BD0C0F" w:rsidRPr="00C54880">
              <w:t xml:space="preserve">the Mercy core values and how these values interplay with your personal style. </w:t>
            </w:r>
            <w:r w:rsidR="00CD0590" w:rsidRPr="00C54880">
              <w:t xml:space="preserve">Be specific and clear, tying in examples from your mock counseling sessions, the </w:t>
            </w:r>
            <w:r w:rsidR="00985D22">
              <w:t>W</w:t>
            </w:r>
            <w:r w:rsidR="00CD0590" w:rsidRPr="00C54880">
              <w:t xml:space="preserve">eekend </w:t>
            </w:r>
            <w:r w:rsidR="00985D22">
              <w:t>R</w:t>
            </w:r>
            <w:r w:rsidR="00CD0590" w:rsidRPr="00C54880">
              <w:t xml:space="preserve">esidency experience, and feedback you have received from classmates and the instructor.  </w:t>
            </w:r>
          </w:p>
          <w:p w14:paraId="1A54DCF9" w14:textId="3675423A" w:rsidR="00ED0B89" w:rsidRPr="00C54880" w:rsidRDefault="00ED0B89" w:rsidP="0081176F">
            <w:pPr>
              <w:pStyle w:val="AssignmentsLevel1"/>
            </w:pPr>
          </w:p>
          <w:p w14:paraId="600CB834" w14:textId="5EC2BA09" w:rsidR="005B12A4" w:rsidRPr="00C54880" w:rsidRDefault="00AE6F73" w:rsidP="0081176F">
            <w:pPr>
              <w:pStyle w:val="AssignmentsLevel1"/>
            </w:pPr>
            <w:r w:rsidRPr="00451042">
              <w:rPr>
                <w:b/>
              </w:rPr>
              <w:t>Submit</w:t>
            </w:r>
            <w:r w:rsidRPr="00C54880">
              <w:t xml:space="preserve"> your post to the </w:t>
            </w:r>
            <w:r w:rsidRPr="00451042">
              <w:t>Determining Personal Style</w:t>
            </w:r>
            <w:r w:rsidRPr="00C54880">
              <w:t xml:space="preserve"> discussion forum </w:t>
            </w:r>
            <w:r w:rsidR="00CB5E77" w:rsidRPr="00C54880">
              <w:t>by 11:59</w:t>
            </w:r>
            <w:r w:rsidR="00D20806">
              <w:t xml:space="preserve"> PM</w:t>
            </w:r>
            <w:r w:rsidR="000C3B47" w:rsidRPr="00C54880">
              <w:t xml:space="preserve"> (Eastern Time) on</w:t>
            </w:r>
            <w:r w:rsidR="00CB5E77" w:rsidRPr="00C54880">
              <w:t xml:space="preserve"> Thursday.</w:t>
            </w:r>
          </w:p>
          <w:p w14:paraId="5D912FC4" w14:textId="7CA905C9" w:rsidR="00B15A2D" w:rsidRPr="00985D22" w:rsidRDefault="00B15A2D" w:rsidP="0081176F">
            <w:pPr>
              <w:pStyle w:val="AssignmentsLevel1"/>
            </w:pPr>
          </w:p>
          <w:p w14:paraId="74AB0738" w14:textId="24FE5C3A" w:rsidR="00A211A8" w:rsidRDefault="00E5461E" w:rsidP="00A211A8">
            <w:pPr>
              <w:pStyle w:val="AssignmentsLevel1"/>
            </w:pPr>
            <w:r w:rsidRPr="00451042">
              <w:rPr>
                <w:b/>
                <w:bCs/>
              </w:rPr>
              <w:t>Review</w:t>
            </w:r>
            <w:r w:rsidRPr="00451042">
              <w:t xml:space="preserve"> your classmates’ </w:t>
            </w:r>
            <w:r w:rsidR="00AD6E36" w:rsidRPr="00451042">
              <w:t>posts and</w:t>
            </w:r>
            <w:r w:rsidRPr="00451042">
              <w:t xml:space="preserve"> </w:t>
            </w:r>
            <w:r w:rsidRPr="00451042">
              <w:rPr>
                <w:b/>
                <w:bCs/>
              </w:rPr>
              <w:t>write</w:t>
            </w:r>
            <w:r w:rsidRPr="00451042">
              <w:t xml:space="preserve"> a response that is thought provoking and</w:t>
            </w:r>
            <w:r w:rsidR="00985D22" w:rsidRPr="00451042">
              <w:t xml:space="preserve"> that</w:t>
            </w:r>
            <w:r w:rsidRPr="00451042">
              <w:t xml:space="preserve"> appropriately challenges or elevates the discussion</w:t>
            </w:r>
            <w:r w:rsidR="00A211A8">
              <w:t>.</w:t>
            </w:r>
          </w:p>
          <w:p w14:paraId="63F63050" w14:textId="77777777" w:rsidR="00A211A8" w:rsidRPr="00A211A8" w:rsidRDefault="00A211A8" w:rsidP="00A211A8">
            <w:pPr>
              <w:pStyle w:val="AssignmentsLevel1"/>
            </w:pPr>
          </w:p>
          <w:p w14:paraId="6040ED72" w14:textId="77777777" w:rsidR="00A211A8" w:rsidRPr="002E2C46" w:rsidRDefault="00A211A8" w:rsidP="00A211A8">
            <w:pPr>
              <w:autoSpaceDE w:val="0"/>
              <w:autoSpaceDN w:val="0"/>
              <w:adjustRightInd w:val="0"/>
              <w:rPr>
                <w:rFonts w:cs="Arial"/>
                <w:szCs w:val="20"/>
              </w:rPr>
            </w:pPr>
            <w:r w:rsidRPr="002E2C46">
              <w:rPr>
                <w:rFonts w:cs="Arial"/>
                <w:b/>
                <w:bCs/>
                <w:szCs w:val="20"/>
              </w:rPr>
              <w:t xml:space="preserve">Post </w:t>
            </w:r>
            <w:r w:rsidRPr="002E2C46">
              <w:rPr>
                <w:rFonts w:cs="Arial"/>
                <w:szCs w:val="20"/>
              </w:rPr>
              <w:t xml:space="preserve">your reply in the Feedback discussion starter by 11:59 </w:t>
            </w:r>
            <w:r w:rsidRPr="0013143D">
              <w:t>PM</w:t>
            </w:r>
            <w:r w:rsidRPr="002E2C46">
              <w:rPr>
                <w:rFonts w:cs="Arial"/>
                <w:szCs w:val="20"/>
              </w:rPr>
              <w:t xml:space="preserve"> (Eastern time) on Sunday.</w:t>
            </w:r>
          </w:p>
          <w:p w14:paraId="35E2233A" w14:textId="77777777" w:rsidR="00A211A8" w:rsidRPr="002E2C46" w:rsidRDefault="00A211A8" w:rsidP="00A211A8">
            <w:pPr>
              <w:autoSpaceDE w:val="0"/>
              <w:autoSpaceDN w:val="0"/>
              <w:adjustRightInd w:val="0"/>
              <w:rPr>
                <w:rFonts w:cs="Arial"/>
                <w:szCs w:val="20"/>
              </w:rPr>
            </w:pPr>
          </w:p>
          <w:p w14:paraId="1D0AEDCD" w14:textId="3F6E48BA" w:rsidR="00A211A8" w:rsidRPr="00C54880" w:rsidRDefault="00A211A8" w:rsidP="00A211A8">
            <w:pPr>
              <w:pStyle w:val="AssignmentsLevel1"/>
            </w:pPr>
            <w:r w:rsidRPr="002E2C46">
              <w:rPr>
                <w:i/>
              </w:rPr>
              <w:t>Note:</w:t>
            </w:r>
            <w:r w:rsidRPr="002E2C46">
              <w:t xml:space="preserve"> This assignment requires a </w:t>
            </w:r>
            <w:r w:rsidRPr="002E2C46">
              <w:rPr>
                <w:bCs/>
              </w:rPr>
              <w:t>minimum of three feedback posts</w:t>
            </w:r>
            <w:r w:rsidRPr="002E2C46">
              <w:t xml:space="preserve">; at least </w:t>
            </w:r>
            <w:r w:rsidRPr="004A3C52">
              <w:rPr>
                <w:bCs/>
                <w:color w:val="353535"/>
              </w:rPr>
              <w:t>one</w:t>
            </w:r>
            <w:r w:rsidRPr="002E2C46">
              <w:rPr>
                <w:color w:val="353535"/>
              </w:rPr>
              <w:t xml:space="preserve"> </w:t>
            </w:r>
            <w:r w:rsidRPr="004A3C52">
              <w:rPr>
                <w:color w:val="353535"/>
              </w:rPr>
              <w:t xml:space="preserve">to classmates and </w:t>
            </w:r>
            <w:r w:rsidRPr="004A3C52">
              <w:rPr>
                <w:bCs/>
              </w:rPr>
              <w:t>two</w:t>
            </w:r>
            <w:r w:rsidRPr="004A3C52">
              <w:rPr>
                <w:color w:val="353535"/>
              </w:rPr>
              <w:t xml:space="preserve"> </w:t>
            </w:r>
            <w:r w:rsidRPr="00A9641B">
              <w:t>in response to classmates’ posts to you.</w:t>
            </w:r>
          </w:p>
        </w:tc>
        <w:tc>
          <w:tcPr>
            <w:tcW w:w="1440" w:type="dxa"/>
          </w:tcPr>
          <w:p w14:paraId="47519F53" w14:textId="14069A16" w:rsidR="00D815F6" w:rsidRPr="00C54880" w:rsidRDefault="004F44E7" w:rsidP="0081176F">
            <w:pPr>
              <w:tabs>
                <w:tab w:val="left" w:pos="2329"/>
              </w:tabs>
              <w:rPr>
                <w:rFonts w:cs="Arial"/>
                <w:szCs w:val="20"/>
              </w:rPr>
            </w:pPr>
            <w:r w:rsidRPr="00C54880">
              <w:rPr>
                <w:rFonts w:cs="Arial"/>
                <w:szCs w:val="20"/>
              </w:rPr>
              <w:lastRenderedPageBreak/>
              <w:t>7.1</w:t>
            </w:r>
            <w:r w:rsidR="00B4543B" w:rsidRPr="00C54880">
              <w:rPr>
                <w:rFonts w:cs="Arial"/>
                <w:szCs w:val="20"/>
              </w:rPr>
              <w:t>, ULO5</w:t>
            </w:r>
          </w:p>
        </w:tc>
        <w:tc>
          <w:tcPr>
            <w:tcW w:w="1440" w:type="dxa"/>
          </w:tcPr>
          <w:p w14:paraId="215A026E" w14:textId="0B919C99" w:rsidR="00D815F6" w:rsidRPr="00C54880" w:rsidRDefault="0045712E" w:rsidP="0081176F">
            <w:pPr>
              <w:tabs>
                <w:tab w:val="left" w:pos="2329"/>
              </w:tabs>
              <w:rPr>
                <w:rFonts w:cs="Arial"/>
                <w:szCs w:val="20"/>
              </w:rPr>
            </w:pPr>
            <w:r w:rsidRPr="00C54880">
              <w:rPr>
                <w:rFonts w:cs="Arial"/>
              </w:rPr>
              <w:t xml:space="preserve">Discussion: one post and replies to three other posts = </w:t>
            </w:r>
            <w:r w:rsidRPr="00C54880">
              <w:rPr>
                <w:rFonts w:cs="Arial"/>
                <w:b/>
                <w:bCs/>
              </w:rPr>
              <w:t>1.5 hour</w:t>
            </w:r>
          </w:p>
        </w:tc>
      </w:tr>
      <w:tr w:rsidR="00D815F6" w:rsidRPr="00C54880" w14:paraId="514D45DE" w14:textId="77777777" w:rsidTr="00122516">
        <w:tc>
          <w:tcPr>
            <w:tcW w:w="10170" w:type="dxa"/>
            <w:gridSpan w:val="2"/>
            <w:tcMar>
              <w:top w:w="115" w:type="dxa"/>
              <w:left w:w="115" w:type="dxa"/>
              <w:bottom w:w="115" w:type="dxa"/>
              <w:right w:w="115" w:type="dxa"/>
            </w:tcMar>
          </w:tcPr>
          <w:p w14:paraId="381AC28D" w14:textId="7B2E14EB" w:rsidR="00D815F6" w:rsidRPr="00C54880" w:rsidRDefault="00AF0323" w:rsidP="0081176F">
            <w:pPr>
              <w:pStyle w:val="AssignmentsLevel1"/>
              <w:rPr>
                <w:b/>
              </w:rPr>
            </w:pPr>
            <w:r w:rsidRPr="00C54880">
              <w:rPr>
                <w:b/>
              </w:rPr>
              <w:t>Final</w:t>
            </w:r>
            <w:r w:rsidR="00910929" w:rsidRPr="00C54880">
              <w:rPr>
                <w:b/>
              </w:rPr>
              <w:t xml:space="preserve"> Skill</w:t>
            </w:r>
            <w:r w:rsidRPr="00C54880">
              <w:rPr>
                <w:b/>
              </w:rPr>
              <w:t xml:space="preserve"> Reflection Paper</w:t>
            </w:r>
          </w:p>
          <w:p w14:paraId="6EA59FBC" w14:textId="77777777" w:rsidR="00462A4E" w:rsidRPr="00C54880" w:rsidRDefault="00462A4E" w:rsidP="0081176F">
            <w:pPr>
              <w:pStyle w:val="AssignmentsLevel1"/>
            </w:pPr>
          </w:p>
          <w:p w14:paraId="2CA7D01E" w14:textId="4B90B47A" w:rsidR="000F0585" w:rsidRDefault="00B10347" w:rsidP="005C4DEA">
            <w:pPr>
              <w:pStyle w:val="AssignmentsLevel1"/>
            </w:pPr>
            <w:r w:rsidRPr="00C54880">
              <w:rPr>
                <w:b/>
              </w:rPr>
              <w:t>Write</w:t>
            </w:r>
            <w:r w:rsidRPr="00C54880">
              <w:t xml:space="preserve"> a </w:t>
            </w:r>
            <w:r w:rsidR="00FB2F8E" w:rsidRPr="00C54880">
              <w:t>1</w:t>
            </w:r>
            <w:r w:rsidR="00985D22">
              <w:t>,</w:t>
            </w:r>
            <w:r w:rsidR="00FB2F8E" w:rsidRPr="00C54880">
              <w:t>750-word (minimum) reflective paper</w:t>
            </w:r>
            <w:r w:rsidR="00394018" w:rsidRPr="00C54880">
              <w:t xml:space="preserve"> (</w:t>
            </w:r>
            <w:r w:rsidR="00FB2F8E" w:rsidRPr="00C54880">
              <w:t>not including title, abstract, and re</w:t>
            </w:r>
            <w:r w:rsidR="00394018" w:rsidRPr="00C54880">
              <w:t>ference pages [as needed]</w:t>
            </w:r>
            <w:r w:rsidR="00F7641F" w:rsidRPr="00C54880">
              <w:t>)</w:t>
            </w:r>
            <w:r w:rsidR="00242A08" w:rsidRPr="00C54880">
              <w:t>.</w:t>
            </w:r>
            <w:r w:rsidR="00985D22">
              <w:t xml:space="preserve"> </w:t>
            </w:r>
            <w:r w:rsidR="00242A08" w:rsidRPr="00C54880">
              <w:t xml:space="preserve">This paper is intended to be a comprehensive reflection </w:t>
            </w:r>
            <w:r w:rsidR="000F0585" w:rsidRPr="00C54880">
              <w:t xml:space="preserve">of your progress in the course and </w:t>
            </w:r>
            <w:r w:rsidR="00985D22">
              <w:t>must</w:t>
            </w:r>
            <w:r w:rsidR="00985D22" w:rsidRPr="00C54880">
              <w:t xml:space="preserve"> </w:t>
            </w:r>
            <w:r w:rsidR="00462A4E" w:rsidRPr="00C54880">
              <w:t xml:space="preserve">include </w:t>
            </w:r>
            <w:r w:rsidR="000F0585" w:rsidRPr="00C54880">
              <w:t xml:space="preserve">the following: </w:t>
            </w:r>
          </w:p>
          <w:p w14:paraId="5A034AEF" w14:textId="77777777" w:rsidR="00985D22" w:rsidRPr="00C54880" w:rsidRDefault="00985D22" w:rsidP="005C4DEA">
            <w:pPr>
              <w:pStyle w:val="AssignmentsLevel1"/>
            </w:pPr>
          </w:p>
          <w:p w14:paraId="04F04E7B" w14:textId="74DC1012" w:rsidR="000F0585" w:rsidRPr="00C54880" w:rsidRDefault="00985D22" w:rsidP="00B01053">
            <w:pPr>
              <w:pStyle w:val="AssignmentsLevel2"/>
              <w:rPr>
                <w:b/>
              </w:rPr>
            </w:pPr>
            <w:r>
              <w:t>A</w:t>
            </w:r>
            <w:r w:rsidR="000F0585" w:rsidRPr="00C54880">
              <w:t xml:space="preserve"> detailed r</w:t>
            </w:r>
            <w:r w:rsidR="00462A4E" w:rsidRPr="00C54880">
              <w:t>eflection on each of the skills covered in the course</w:t>
            </w:r>
          </w:p>
          <w:p w14:paraId="127A9A02" w14:textId="6C4C0B7E" w:rsidR="000F0585" w:rsidRPr="00C54880" w:rsidRDefault="00985D22" w:rsidP="00B01053">
            <w:pPr>
              <w:pStyle w:val="AssignmentsLevel2"/>
              <w:rPr>
                <w:b/>
              </w:rPr>
            </w:pPr>
            <w:r>
              <w:t>Y</w:t>
            </w:r>
            <w:r w:rsidR="00462A4E" w:rsidRPr="00C54880">
              <w:t>our assessment of strengths and areas for improvement at this point</w:t>
            </w:r>
          </w:p>
          <w:p w14:paraId="677D719F" w14:textId="15C9BA57" w:rsidR="006465A8" w:rsidRPr="00C54880" w:rsidRDefault="00985D22" w:rsidP="00B01053">
            <w:pPr>
              <w:pStyle w:val="AssignmentsLevel2"/>
              <w:rPr>
                <w:b/>
              </w:rPr>
            </w:pPr>
            <w:r>
              <w:t>F</w:t>
            </w:r>
            <w:r w:rsidR="006465A8" w:rsidRPr="00C54880">
              <w:t>eedback received from the instructor, small</w:t>
            </w:r>
            <w:r>
              <w:t>-</w:t>
            </w:r>
            <w:r w:rsidR="006465A8" w:rsidRPr="00C54880">
              <w:t>group members</w:t>
            </w:r>
            <w:r>
              <w:t>,</w:t>
            </w:r>
            <w:r w:rsidR="006465A8" w:rsidRPr="00C54880">
              <w:t xml:space="preserve"> and other classmates, </w:t>
            </w:r>
            <w:r>
              <w:t>as well as</w:t>
            </w:r>
            <w:r w:rsidRPr="00C54880">
              <w:t xml:space="preserve"> </w:t>
            </w:r>
            <w:r w:rsidR="006465A8" w:rsidRPr="00C54880">
              <w:t>how you have addressed that feedback in your mock counseling sessions</w:t>
            </w:r>
          </w:p>
          <w:p w14:paraId="483B6CA4" w14:textId="7A8DF326" w:rsidR="000F0585" w:rsidRPr="00C54880" w:rsidRDefault="00985D22" w:rsidP="00B01053">
            <w:pPr>
              <w:pStyle w:val="AssignmentsLevel2"/>
              <w:rPr>
                <w:b/>
              </w:rPr>
            </w:pPr>
            <w:r>
              <w:t>The</w:t>
            </w:r>
            <w:r w:rsidR="00462A4E" w:rsidRPr="00C54880">
              <w:t xml:space="preserve"> </w:t>
            </w:r>
            <w:r w:rsidR="006465A8" w:rsidRPr="00C54880">
              <w:t xml:space="preserve">skills </w:t>
            </w:r>
            <w:r w:rsidR="00462A4E" w:rsidRPr="00C54880">
              <w:t>you still want to learn</w:t>
            </w:r>
            <w:r>
              <w:t xml:space="preserve"> or </w:t>
            </w:r>
            <w:r w:rsidR="00462A4E" w:rsidRPr="00C54880">
              <w:t>work on</w:t>
            </w:r>
          </w:p>
          <w:p w14:paraId="495A31FC" w14:textId="04326108" w:rsidR="006465A8" w:rsidRPr="00C54880" w:rsidRDefault="00985D22" w:rsidP="00B01053">
            <w:pPr>
              <w:pStyle w:val="AssignmentsLevel2"/>
              <w:rPr>
                <w:b/>
              </w:rPr>
            </w:pPr>
            <w:r>
              <w:t>A</w:t>
            </w:r>
            <w:r w:rsidR="006465A8" w:rsidRPr="00C54880">
              <w:t>ny other valuable, relevant reflections about the course process and content</w:t>
            </w:r>
          </w:p>
          <w:p w14:paraId="39BA41DB" w14:textId="77777777" w:rsidR="00F7641F" w:rsidRPr="00C54880" w:rsidRDefault="00F7641F" w:rsidP="00FB2F8E">
            <w:pPr>
              <w:pStyle w:val="AssignmentsLevel1"/>
              <w:rPr>
                <w:b/>
              </w:rPr>
            </w:pPr>
          </w:p>
          <w:p w14:paraId="236549AF" w14:textId="4768D583" w:rsidR="00AF0323" w:rsidRPr="00C54880" w:rsidRDefault="00AC66D3" w:rsidP="00FB2F8E">
            <w:pPr>
              <w:pStyle w:val="AssignmentsLevel1"/>
            </w:pPr>
            <w:r w:rsidRPr="00C54880">
              <w:rPr>
                <w:b/>
              </w:rPr>
              <w:t>Submit</w:t>
            </w:r>
            <w:r w:rsidR="00FF066A">
              <w:t xml:space="preserve"> the paper by 11:59 PM</w:t>
            </w:r>
            <w:r w:rsidRPr="00C54880">
              <w:t xml:space="preserve"> (Eastern Time) on Sunday.</w:t>
            </w:r>
          </w:p>
        </w:tc>
        <w:tc>
          <w:tcPr>
            <w:tcW w:w="1440" w:type="dxa"/>
          </w:tcPr>
          <w:p w14:paraId="7FC886CD" w14:textId="4E37CC64" w:rsidR="00D815F6" w:rsidRPr="00C54880" w:rsidRDefault="006C2B65" w:rsidP="0081176F">
            <w:pPr>
              <w:tabs>
                <w:tab w:val="left" w:pos="2329"/>
              </w:tabs>
              <w:rPr>
                <w:rFonts w:cs="Arial"/>
                <w:szCs w:val="20"/>
              </w:rPr>
            </w:pPr>
            <w:r w:rsidRPr="00C54880">
              <w:rPr>
                <w:rFonts w:cs="Arial"/>
                <w:szCs w:val="20"/>
              </w:rPr>
              <w:t>7.2</w:t>
            </w:r>
          </w:p>
        </w:tc>
        <w:tc>
          <w:tcPr>
            <w:tcW w:w="1440" w:type="dxa"/>
          </w:tcPr>
          <w:p w14:paraId="4AE86A92" w14:textId="7EAA4A33" w:rsidR="00D815F6" w:rsidRPr="00C54880" w:rsidRDefault="0045712E" w:rsidP="0081176F">
            <w:pPr>
              <w:tabs>
                <w:tab w:val="left" w:pos="2329"/>
              </w:tabs>
              <w:rPr>
                <w:rFonts w:cs="Arial"/>
                <w:szCs w:val="20"/>
              </w:rPr>
            </w:pPr>
            <w:r w:rsidRPr="00C54880">
              <w:rPr>
                <w:rFonts w:eastAsia="Arial" w:cs="Arial"/>
              </w:rPr>
              <w:t xml:space="preserve">Reflective Paper = </w:t>
            </w:r>
            <w:r w:rsidRPr="00C54880">
              <w:rPr>
                <w:rFonts w:eastAsia="Arial" w:cs="Arial"/>
                <w:b/>
              </w:rPr>
              <w:t>1 hour</w:t>
            </w:r>
          </w:p>
        </w:tc>
      </w:tr>
      <w:tr w:rsidR="00491BEF" w:rsidRPr="00C54880" w14:paraId="38493548" w14:textId="77777777" w:rsidTr="00F95D02">
        <w:tc>
          <w:tcPr>
            <w:tcW w:w="10170" w:type="dxa"/>
            <w:gridSpan w:val="2"/>
            <w:tcMar>
              <w:top w:w="115" w:type="dxa"/>
              <w:left w:w="115" w:type="dxa"/>
              <w:bottom w:w="115" w:type="dxa"/>
              <w:right w:w="115" w:type="dxa"/>
            </w:tcMar>
          </w:tcPr>
          <w:p w14:paraId="6B8DCF44" w14:textId="659BE7D2" w:rsidR="00491BEF" w:rsidRPr="00C54880" w:rsidRDefault="00790DA6" w:rsidP="00491BEF">
            <w:pPr>
              <w:rPr>
                <w:rFonts w:cs="Arial"/>
                <w:b/>
                <w:szCs w:val="20"/>
              </w:rPr>
            </w:pPr>
            <w:r w:rsidRPr="00C54880">
              <w:rPr>
                <w:rFonts w:cs="Arial"/>
                <w:b/>
                <w:szCs w:val="20"/>
              </w:rPr>
              <w:t>Counseling Skills Research Paper</w:t>
            </w:r>
          </w:p>
          <w:p w14:paraId="3A5541D0" w14:textId="77777777" w:rsidR="00491BEF" w:rsidRPr="00C54880" w:rsidRDefault="00491BEF" w:rsidP="00491BEF">
            <w:pPr>
              <w:rPr>
                <w:rFonts w:cs="Arial"/>
                <w:b/>
                <w:szCs w:val="20"/>
              </w:rPr>
            </w:pPr>
          </w:p>
          <w:p w14:paraId="73CAA7CB" w14:textId="53E6053C" w:rsidR="00491BEF" w:rsidRPr="00C54880" w:rsidRDefault="00491BEF" w:rsidP="00491BEF">
            <w:pPr>
              <w:rPr>
                <w:rFonts w:cs="Arial"/>
              </w:rPr>
            </w:pPr>
            <w:r w:rsidRPr="00C54880">
              <w:rPr>
                <w:rFonts w:cs="Arial"/>
                <w:b/>
              </w:rPr>
              <w:t xml:space="preserve">Resource: </w:t>
            </w:r>
            <w:r w:rsidRPr="00C54880">
              <w:rPr>
                <w:rFonts w:cs="Arial"/>
              </w:rPr>
              <w:t>Counseling Skills Research Paper Requirements</w:t>
            </w:r>
          </w:p>
          <w:p w14:paraId="409411C7" w14:textId="77777777" w:rsidR="00491BEF" w:rsidRPr="00C54880" w:rsidRDefault="00491BEF" w:rsidP="00491BEF">
            <w:pPr>
              <w:rPr>
                <w:rFonts w:cs="Arial"/>
                <w:b/>
                <w:szCs w:val="20"/>
              </w:rPr>
            </w:pPr>
          </w:p>
          <w:p w14:paraId="0B7AE307" w14:textId="3A4A39E9" w:rsidR="00491BEF" w:rsidRPr="00C54880" w:rsidRDefault="00491BEF" w:rsidP="00491BEF">
            <w:pPr>
              <w:rPr>
                <w:rFonts w:cs="Arial"/>
              </w:rPr>
            </w:pPr>
            <w:r w:rsidRPr="00C54880">
              <w:rPr>
                <w:rFonts w:cs="Arial"/>
                <w:b/>
                <w:szCs w:val="20"/>
              </w:rPr>
              <w:t>Review</w:t>
            </w:r>
            <w:r w:rsidRPr="00C54880">
              <w:rPr>
                <w:rFonts w:cs="Arial"/>
                <w:szCs w:val="20"/>
              </w:rPr>
              <w:t xml:space="preserve"> </w:t>
            </w:r>
            <w:r w:rsidRPr="00C54880">
              <w:rPr>
                <w:rFonts w:cs="Arial"/>
              </w:rPr>
              <w:t>Counseling Skills Research Paper Requirements.</w:t>
            </w:r>
          </w:p>
          <w:p w14:paraId="04642DF5" w14:textId="77777777" w:rsidR="00491BEF" w:rsidRPr="00C54880" w:rsidRDefault="00491BEF" w:rsidP="00491BEF">
            <w:pPr>
              <w:rPr>
                <w:rFonts w:cs="Arial"/>
                <w:b/>
                <w:szCs w:val="20"/>
              </w:rPr>
            </w:pPr>
          </w:p>
          <w:p w14:paraId="1243BC24" w14:textId="19EAE800" w:rsidR="00491BEF" w:rsidRPr="00C54880" w:rsidRDefault="00491BEF" w:rsidP="00491BEF">
            <w:pPr>
              <w:rPr>
                <w:rFonts w:eastAsia="Arial" w:cs="Arial"/>
              </w:rPr>
            </w:pPr>
            <w:r w:rsidRPr="00C54880">
              <w:rPr>
                <w:rFonts w:cs="Arial"/>
                <w:b/>
                <w:szCs w:val="20"/>
              </w:rPr>
              <w:t>Watch</w:t>
            </w:r>
            <w:r w:rsidRPr="00C54880">
              <w:rPr>
                <w:rFonts w:cs="Arial"/>
                <w:szCs w:val="20"/>
              </w:rPr>
              <w:t xml:space="preserve"> </w:t>
            </w:r>
            <w:hyperlink r:id="rId51" w:history="1">
              <w:r w:rsidRPr="008E24B5">
                <w:rPr>
                  <w:rStyle w:val="Hyperlink"/>
                  <w:rFonts w:eastAsia="Arial" w:cs="Arial"/>
                </w:rPr>
                <w:t>Top Ten Practical and Common Mistakes When Writing a Research Paper</w:t>
              </w:r>
            </w:hyperlink>
            <w:r w:rsidRPr="00C54880">
              <w:rPr>
                <w:rFonts w:eastAsia="Arial" w:cs="Arial"/>
              </w:rPr>
              <w:t xml:space="preserve"> (4:01).</w:t>
            </w:r>
          </w:p>
          <w:p w14:paraId="41627122" w14:textId="4B9042A2" w:rsidR="00491BEF" w:rsidRPr="00C54880" w:rsidRDefault="00491BEF" w:rsidP="00491BEF">
            <w:pPr>
              <w:pStyle w:val="AssignmentsLevel1"/>
            </w:pPr>
          </w:p>
          <w:p w14:paraId="789AF0F3" w14:textId="77777777" w:rsidR="00491BEF" w:rsidRPr="00C54880" w:rsidRDefault="00491BEF" w:rsidP="00491BEF">
            <w:pPr>
              <w:pStyle w:val="AssignmentsLevel1"/>
            </w:pPr>
            <w:r w:rsidRPr="00C54880">
              <w:rPr>
                <w:b/>
              </w:rPr>
              <w:t>Format</w:t>
            </w:r>
            <w:r w:rsidRPr="00C54880">
              <w:t xml:space="preserve"> your paper according to APA guidelines.</w:t>
            </w:r>
          </w:p>
          <w:p w14:paraId="6B1AA50B" w14:textId="77777777" w:rsidR="00491BEF" w:rsidRPr="00C54880" w:rsidRDefault="00491BEF" w:rsidP="00491BEF">
            <w:pPr>
              <w:pStyle w:val="AssignmentsLevel1"/>
            </w:pPr>
          </w:p>
          <w:p w14:paraId="783A801E" w14:textId="50351AA3" w:rsidR="00491BEF" w:rsidRPr="00C54880" w:rsidRDefault="00491BEF" w:rsidP="00491BEF">
            <w:pPr>
              <w:pStyle w:val="AssignmentsLevel1"/>
            </w:pPr>
            <w:r w:rsidRPr="00C54880">
              <w:rPr>
                <w:b/>
              </w:rPr>
              <w:t>Submit</w:t>
            </w:r>
            <w:r w:rsidR="00A85824" w:rsidRPr="00C54880">
              <w:t xml:space="preserve"> your paper to SmarT</w:t>
            </w:r>
            <w:r w:rsidRPr="00C54880">
              <w:t>hinking by Thursday. Take a screenshot of your submission, as you will submit this screenshot with your final paper.</w:t>
            </w:r>
          </w:p>
          <w:p w14:paraId="7751F91A" w14:textId="77777777" w:rsidR="00491BEF" w:rsidRPr="00C54880" w:rsidRDefault="00491BEF" w:rsidP="00491BEF">
            <w:pPr>
              <w:pStyle w:val="AssignmentsLevel1"/>
            </w:pPr>
          </w:p>
          <w:p w14:paraId="1ECE648A" w14:textId="774188D6" w:rsidR="00491BEF" w:rsidRPr="00C54880" w:rsidRDefault="00491BEF" w:rsidP="00491BEF">
            <w:pPr>
              <w:pStyle w:val="AssignmentsLevel1"/>
            </w:pPr>
            <w:r w:rsidRPr="00C54880">
              <w:rPr>
                <w:b/>
              </w:rPr>
              <w:t>Review</w:t>
            </w:r>
            <w:r w:rsidR="00A85824" w:rsidRPr="00C54880">
              <w:t xml:space="preserve"> the SmarT</w:t>
            </w:r>
            <w:r w:rsidRPr="00C54880">
              <w:t xml:space="preserve">hinking </w:t>
            </w:r>
            <w:r w:rsidR="00963AD2" w:rsidRPr="00C54880">
              <w:t>feedback</w:t>
            </w:r>
            <w:r w:rsidR="00985D22">
              <w:t>,</w:t>
            </w:r>
            <w:r w:rsidR="00963AD2" w:rsidRPr="00C54880">
              <w:t xml:space="preserve"> and</w:t>
            </w:r>
            <w:r w:rsidRPr="00C54880">
              <w:t xml:space="preserve"> </w:t>
            </w:r>
            <w:r w:rsidRPr="00C54880">
              <w:rPr>
                <w:b/>
              </w:rPr>
              <w:t>make</w:t>
            </w:r>
            <w:r w:rsidRPr="00C54880">
              <w:t xml:space="preserve"> changes as appropriate to your paper.</w:t>
            </w:r>
          </w:p>
          <w:p w14:paraId="6EF3D2FA" w14:textId="77777777" w:rsidR="00491BEF" w:rsidRPr="00C54880" w:rsidRDefault="00491BEF" w:rsidP="00491BEF">
            <w:pPr>
              <w:pStyle w:val="AssignmentsLevel1"/>
            </w:pPr>
          </w:p>
          <w:p w14:paraId="6D672E9B" w14:textId="43AA5EA2" w:rsidR="00491BEF" w:rsidRPr="00C54880" w:rsidRDefault="00491BEF" w:rsidP="00491BEF">
            <w:pPr>
              <w:tabs>
                <w:tab w:val="left" w:pos="2329"/>
              </w:tabs>
              <w:rPr>
                <w:rFonts w:cs="Arial"/>
                <w:b/>
                <w:szCs w:val="20"/>
              </w:rPr>
            </w:pPr>
            <w:r w:rsidRPr="00C54880">
              <w:rPr>
                <w:rFonts w:cs="Arial"/>
                <w:b/>
              </w:rPr>
              <w:t>Submit</w:t>
            </w:r>
            <w:r w:rsidRPr="00C54880">
              <w:rPr>
                <w:rFonts w:cs="Arial"/>
              </w:rPr>
              <w:t xml:space="preserve"> your </w:t>
            </w:r>
            <w:r w:rsidR="00963AD2" w:rsidRPr="00C54880">
              <w:rPr>
                <w:rFonts w:cs="Arial"/>
              </w:rPr>
              <w:t>research paper</w:t>
            </w:r>
            <w:r w:rsidRPr="00C54880">
              <w:rPr>
                <w:rFonts w:cs="Arial"/>
              </w:rPr>
              <w:t xml:space="preserve"> and Sma</w:t>
            </w:r>
            <w:r w:rsidR="00D20806">
              <w:rPr>
                <w:rFonts w:cs="Arial"/>
              </w:rPr>
              <w:t xml:space="preserve">rThinking screenshot by 11:59 </w:t>
            </w:r>
            <w:r w:rsidR="00D20806">
              <w:t>PM</w:t>
            </w:r>
            <w:r w:rsidRPr="00C54880">
              <w:rPr>
                <w:rFonts w:cs="Arial"/>
              </w:rPr>
              <w:t xml:space="preserve"> (Eastern time) on Sunday.</w:t>
            </w:r>
          </w:p>
        </w:tc>
        <w:tc>
          <w:tcPr>
            <w:tcW w:w="1440" w:type="dxa"/>
            <w:tcBorders>
              <w:bottom w:val="single" w:sz="4" w:space="0" w:color="000000" w:themeColor="text1"/>
            </w:tcBorders>
          </w:tcPr>
          <w:p w14:paraId="2A73DFCE" w14:textId="71A21497" w:rsidR="00491BEF" w:rsidRPr="00C54880" w:rsidRDefault="00963AD2" w:rsidP="0081176F">
            <w:pPr>
              <w:tabs>
                <w:tab w:val="left" w:pos="2329"/>
              </w:tabs>
              <w:rPr>
                <w:rFonts w:cs="Arial"/>
                <w:szCs w:val="20"/>
              </w:rPr>
            </w:pPr>
            <w:r w:rsidRPr="00C54880">
              <w:rPr>
                <w:rFonts w:cs="Arial"/>
                <w:szCs w:val="20"/>
              </w:rPr>
              <w:lastRenderedPageBreak/>
              <w:t>7.4</w:t>
            </w:r>
            <w:r w:rsidR="00F95D02" w:rsidRPr="00C54880">
              <w:rPr>
                <w:rFonts w:cs="Arial"/>
                <w:szCs w:val="20"/>
              </w:rPr>
              <w:t>, 7.5</w:t>
            </w:r>
          </w:p>
        </w:tc>
        <w:tc>
          <w:tcPr>
            <w:tcW w:w="1440" w:type="dxa"/>
            <w:tcBorders>
              <w:bottom w:val="single" w:sz="4" w:space="0" w:color="000000" w:themeColor="text1"/>
            </w:tcBorders>
          </w:tcPr>
          <w:p w14:paraId="7DAE40E6" w14:textId="558A0EE2" w:rsidR="00BA7ADF" w:rsidRPr="00C54880" w:rsidRDefault="00693F5C" w:rsidP="00BA7ADF">
            <w:pPr>
              <w:tabs>
                <w:tab w:val="left" w:pos="2329"/>
              </w:tabs>
              <w:rPr>
                <w:rFonts w:cs="Arial"/>
                <w:szCs w:val="20"/>
              </w:rPr>
            </w:pPr>
            <w:r w:rsidRPr="00C54880">
              <w:rPr>
                <w:rFonts w:cs="Arial"/>
                <w:szCs w:val="20"/>
              </w:rPr>
              <w:t xml:space="preserve">Library </w:t>
            </w:r>
            <w:r w:rsidRPr="00C54880">
              <w:rPr>
                <w:rFonts w:cs="Arial"/>
                <w:szCs w:val="20"/>
              </w:rPr>
              <w:lastRenderedPageBreak/>
              <w:t xml:space="preserve">research /Guided Project = </w:t>
            </w:r>
            <w:r w:rsidRPr="00C54880">
              <w:rPr>
                <w:rFonts w:cs="Arial"/>
                <w:b/>
                <w:szCs w:val="20"/>
              </w:rPr>
              <w:t>2 hour</w:t>
            </w:r>
            <w:r w:rsidRPr="00C54880">
              <w:rPr>
                <w:rFonts w:cs="Arial"/>
                <w:szCs w:val="20"/>
              </w:rPr>
              <w:t xml:space="preserve"> </w:t>
            </w:r>
          </w:p>
          <w:p w14:paraId="3A5DB72E" w14:textId="543BA8E2" w:rsidR="00491BEF" w:rsidRPr="00C54880" w:rsidRDefault="00491BEF" w:rsidP="00BA7ADF">
            <w:pPr>
              <w:tabs>
                <w:tab w:val="left" w:pos="2329"/>
              </w:tabs>
              <w:rPr>
                <w:rFonts w:cs="Arial"/>
                <w:szCs w:val="20"/>
              </w:rPr>
            </w:pPr>
          </w:p>
        </w:tc>
      </w:tr>
      <w:tr w:rsidR="00D815F6" w:rsidRPr="00C54880" w14:paraId="7D66DED3" w14:textId="77777777" w:rsidTr="00F95D0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53E82F" w14:textId="77777777" w:rsidR="00D815F6" w:rsidRPr="00C54880" w:rsidRDefault="00D815F6" w:rsidP="0081176F">
            <w:pPr>
              <w:tabs>
                <w:tab w:val="left" w:pos="2329"/>
              </w:tabs>
              <w:rPr>
                <w:rFonts w:cs="Arial"/>
                <w:b/>
                <w:szCs w:val="20"/>
              </w:rPr>
            </w:pPr>
            <w:r w:rsidRPr="00C54880">
              <w:rPr>
                <w:rFonts w:cs="Arial"/>
                <w:b/>
                <w:szCs w:val="20"/>
              </w:rPr>
              <w:t>Total</w:t>
            </w:r>
          </w:p>
        </w:tc>
        <w:tc>
          <w:tcPr>
            <w:tcW w:w="8730" w:type="dxa"/>
            <w:tcBorders>
              <w:left w:val="nil"/>
              <w:bottom w:val="single" w:sz="4" w:space="0" w:color="000000" w:themeColor="text1"/>
              <w:right w:val="single" w:sz="4" w:space="0" w:color="000000" w:themeColor="text1"/>
            </w:tcBorders>
            <w:shd w:val="clear" w:color="auto" w:fill="E6E6E6"/>
            <w:tcMar>
              <w:top w:w="115" w:type="dxa"/>
              <w:left w:w="115" w:type="dxa"/>
              <w:bottom w:w="115" w:type="dxa"/>
              <w:right w:w="115" w:type="dxa"/>
            </w:tcMar>
          </w:tcPr>
          <w:p w14:paraId="7FFF5D3D" w14:textId="77777777" w:rsidR="00D815F6" w:rsidRPr="00C54880" w:rsidRDefault="00D815F6" w:rsidP="0081176F">
            <w:pPr>
              <w:tabs>
                <w:tab w:val="left" w:pos="2329"/>
              </w:tabs>
              <w:rPr>
                <w:rFonts w:cs="Arial"/>
                <w:b/>
                <w:szCs w:val="20"/>
              </w:rPr>
            </w:pPr>
          </w:p>
        </w:tc>
        <w:tc>
          <w:tcPr>
            <w:tcW w:w="1440" w:type="dxa"/>
            <w:tcBorders>
              <w:left w:val="single" w:sz="4" w:space="0" w:color="000000" w:themeColor="text1"/>
              <w:bottom w:val="single" w:sz="4" w:space="0" w:color="000000" w:themeColor="text1"/>
              <w:right w:val="nil"/>
            </w:tcBorders>
            <w:shd w:val="clear" w:color="auto" w:fill="E6E6E6"/>
          </w:tcPr>
          <w:p w14:paraId="02A8EB45" w14:textId="1A2B232A" w:rsidR="00D815F6" w:rsidRPr="00C54880" w:rsidRDefault="00C153ED" w:rsidP="0081176F">
            <w:pPr>
              <w:tabs>
                <w:tab w:val="left" w:pos="2329"/>
              </w:tabs>
              <w:rPr>
                <w:rFonts w:cs="Arial"/>
                <w:b/>
                <w:szCs w:val="20"/>
              </w:rPr>
            </w:pPr>
            <w:r>
              <w:rPr>
                <w:rFonts w:cs="Arial"/>
                <w:b/>
                <w:szCs w:val="20"/>
              </w:rPr>
              <w:t>8</w:t>
            </w:r>
            <w:r w:rsidR="00254025" w:rsidRPr="00C54880">
              <w:rPr>
                <w:rFonts w:cs="Arial"/>
                <w:b/>
                <w:szCs w:val="20"/>
              </w:rPr>
              <w:t>.5</w:t>
            </w:r>
            <w:r w:rsidR="00F95D02" w:rsidRPr="00C54880">
              <w:rPr>
                <w:rFonts w:cs="Arial"/>
                <w:b/>
                <w:szCs w:val="20"/>
              </w:rPr>
              <w:t xml:space="preserve"> hours</w:t>
            </w:r>
          </w:p>
        </w:tc>
        <w:tc>
          <w:tcPr>
            <w:tcW w:w="1440" w:type="dxa"/>
            <w:tcBorders>
              <w:left w:val="nil"/>
              <w:bottom w:val="single" w:sz="4" w:space="0" w:color="000000" w:themeColor="text1"/>
            </w:tcBorders>
            <w:shd w:val="clear" w:color="auto" w:fill="E6E6E6"/>
          </w:tcPr>
          <w:p w14:paraId="25565E28" w14:textId="47FD834A" w:rsidR="00D815F6" w:rsidRPr="00C54880" w:rsidRDefault="00D815F6" w:rsidP="0081176F">
            <w:pPr>
              <w:tabs>
                <w:tab w:val="left" w:pos="2329"/>
              </w:tabs>
              <w:rPr>
                <w:rFonts w:cs="Arial"/>
                <w:b/>
                <w:szCs w:val="20"/>
              </w:rPr>
            </w:pPr>
          </w:p>
        </w:tc>
      </w:tr>
    </w:tbl>
    <w:p w14:paraId="6436DB4E" w14:textId="77777777" w:rsidR="00D815F6" w:rsidRPr="00C54880" w:rsidRDefault="00D815F6">
      <w:pPr>
        <w:rPr>
          <w:rFonts w:cs="Arial"/>
          <w:szCs w:val="20"/>
        </w:rPr>
      </w:pPr>
    </w:p>
    <w:p w14:paraId="005DE76C" w14:textId="77777777" w:rsidR="00100350" w:rsidRPr="00C54880" w:rsidRDefault="00100350">
      <w:pPr>
        <w:rPr>
          <w:rFonts w:cs="Arial"/>
          <w:szCs w:val="20"/>
        </w:rPr>
      </w:pPr>
      <w:bookmarkStart w:id="11" w:name="weeksix"/>
      <w:bookmarkEnd w:id="11"/>
    </w:p>
    <w:p w14:paraId="647BF842" w14:textId="77777777" w:rsidR="00AB7B7F" w:rsidRPr="00C54880" w:rsidRDefault="00AB7B7F">
      <w:pPr>
        <w:rPr>
          <w:rFonts w:cs="Arial"/>
          <w:b/>
          <w:color w:val="BF2C37"/>
          <w:sz w:val="22"/>
          <w:szCs w:val="22"/>
        </w:rPr>
      </w:pPr>
      <w:bookmarkStart w:id="12" w:name="weekseven"/>
      <w:bookmarkEnd w:id="12"/>
      <w:r w:rsidRPr="00C54880">
        <w:rPr>
          <w:rFonts w:cs="Arial"/>
        </w:rPr>
        <w:br w:type="page"/>
      </w:r>
    </w:p>
    <w:p w14:paraId="00DA6495" w14:textId="0EEE3BE2" w:rsidR="00E3447E" w:rsidRPr="00C54880" w:rsidRDefault="00E3447E" w:rsidP="0020635A">
      <w:pPr>
        <w:pStyle w:val="Heading1"/>
        <w:rPr>
          <w:color w:val="9C2C2A" w:themeColor="accent1"/>
        </w:rPr>
      </w:pPr>
      <w:r w:rsidRPr="00C54880">
        <w:lastRenderedPageBreak/>
        <w:t>Breakdown of Academic Instructional Equivalencies</w:t>
      </w:r>
    </w:p>
    <w:p w14:paraId="5551548F" w14:textId="77777777" w:rsidR="00E3447E" w:rsidRPr="00C54880"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C54880" w14:paraId="4581A9D4" w14:textId="77777777" w:rsidTr="00DB4448">
        <w:tc>
          <w:tcPr>
            <w:tcW w:w="8275" w:type="dxa"/>
            <w:shd w:val="clear" w:color="auto" w:fill="BF2C37"/>
            <w:vAlign w:val="center"/>
          </w:tcPr>
          <w:p w14:paraId="2C25E724" w14:textId="77777777" w:rsidR="00DB4448" w:rsidRPr="00C54880"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C54880" w:rsidRDefault="00DB4448" w:rsidP="00DB4448">
            <w:pPr>
              <w:jc w:val="center"/>
              <w:rPr>
                <w:b/>
                <w:szCs w:val="20"/>
              </w:rPr>
            </w:pPr>
            <w:r w:rsidRPr="00C54880">
              <w:rPr>
                <w:b/>
                <w:color w:val="FFFFFF" w:themeColor="background1"/>
                <w:szCs w:val="20"/>
              </w:rPr>
              <w:t>AIE Hours</w:t>
            </w:r>
          </w:p>
        </w:tc>
      </w:tr>
      <w:tr w:rsidR="00DB4448" w:rsidRPr="00C54880" w14:paraId="76AD9F9D" w14:textId="77777777" w:rsidTr="00DB4448">
        <w:tc>
          <w:tcPr>
            <w:tcW w:w="8275" w:type="dxa"/>
            <w:shd w:val="clear" w:color="auto" w:fill="D8D9DA"/>
            <w:vAlign w:val="center"/>
          </w:tcPr>
          <w:p w14:paraId="1A5CF552" w14:textId="77777777" w:rsidR="00DB4448" w:rsidRPr="00C54880" w:rsidRDefault="00DB4448" w:rsidP="00AD1885">
            <w:pPr>
              <w:rPr>
                <w:b/>
                <w:szCs w:val="20"/>
              </w:rPr>
            </w:pPr>
            <w:r w:rsidRPr="00C54880">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C54880" w:rsidRDefault="00DB4448" w:rsidP="00AD1885">
            <w:pPr>
              <w:rPr>
                <w:szCs w:val="20"/>
              </w:rPr>
            </w:pPr>
          </w:p>
        </w:tc>
      </w:tr>
      <w:tr w:rsidR="00DB4448" w:rsidRPr="00C54880" w14:paraId="3991934F" w14:textId="77777777" w:rsidTr="00DB4448">
        <w:tc>
          <w:tcPr>
            <w:tcW w:w="8275" w:type="dxa"/>
            <w:vAlign w:val="center"/>
          </w:tcPr>
          <w:p w14:paraId="7DD13BC6" w14:textId="77777777" w:rsidR="00DB4448" w:rsidRPr="00C54880" w:rsidRDefault="00DB4448" w:rsidP="00AD1885">
            <w:pPr>
              <w:rPr>
                <w:szCs w:val="20"/>
              </w:rPr>
            </w:pPr>
            <w:r w:rsidRPr="00C54880">
              <w:rPr>
                <w:szCs w:val="20"/>
              </w:rPr>
              <w:t>Required</w:t>
            </w:r>
          </w:p>
        </w:tc>
        <w:tc>
          <w:tcPr>
            <w:tcW w:w="1800" w:type="dxa"/>
            <w:tcBorders>
              <w:top w:val="nil"/>
              <w:left w:val="single" w:sz="4" w:space="0" w:color="auto"/>
              <w:bottom w:val="nil"/>
            </w:tcBorders>
            <w:vAlign w:val="center"/>
          </w:tcPr>
          <w:p w14:paraId="1469CAB1" w14:textId="2649F71D" w:rsidR="00DB4448" w:rsidRPr="00C153ED" w:rsidRDefault="00483990" w:rsidP="00AD1885">
            <w:pPr>
              <w:rPr>
                <w:szCs w:val="20"/>
              </w:rPr>
            </w:pPr>
            <w:r w:rsidRPr="00C153ED">
              <w:rPr>
                <w:szCs w:val="20"/>
              </w:rPr>
              <w:t>8.5</w:t>
            </w:r>
          </w:p>
        </w:tc>
      </w:tr>
      <w:tr w:rsidR="00DB4448" w:rsidRPr="00C54880" w14:paraId="4D427C8A" w14:textId="77777777" w:rsidTr="00DB4448">
        <w:tc>
          <w:tcPr>
            <w:tcW w:w="8275" w:type="dxa"/>
            <w:vAlign w:val="center"/>
          </w:tcPr>
          <w:p w14:paraId="20CD2195" w14:textId="77777777" w:rsidR="00DB4448" w:rsidRPr="00C54880" w:rsidRDefault="00DB4448" w:rsidP="00AD1885">
            <w:pPr>
              <w:rPr>
                <w:szCs w:val="20"/>
              </w:rPr>
            </w:pPr>
            <w:r w:rsidRPr="00C54880">
              <w:rPr>
                <w:szCs w:val="20"/>
              </w:rPr>
              <w:t>Supplemental</w:t>
            </w:r>
          </w:p>
        </w:tc>
        <w:tc>
          <w:tcPr>
            <w:tcW w:w="1800" w:type="dxa"/>
            <w:tcBorders>
              <w:top w:val="nil"/>
              <w:left w:val="single" w:sz="4" w:space="0" w:color="auto"/>
              <w:bottom w:val="nil"/>
            </w:tcBorders>
            <w:vAlign w:val="center"/>
          </w:tcPr>
          <w:p w14:paraId="7C0E5792" w14:textId="77777777" w:rsidR="00DB4448" w:rsidRPr="00C153ED" w:rsidRDefault="00DB4448" w:rsidP="00AD1885">
            <w:pPr>
              <w:rPr>
                <w:szCs w:val="20"/>
              </w:rPr>
            </w:pPr>
          </w:p>
        </w:tc>
      </w:tr>
      <w:tr w:rsidR="00DB4448" w:rsidRPr="00C54880" w14:paraId="7DC07B87" w14:textId="77777777" w:rsidTr="00DB4448">
        <w:tc>
          <w:tcPr>
            <w:tcW w:w="8275" w:type="dxa"/>
            <w:shd w:val="clear" w:color="auto" w:fill="D8D9DA"/>
            <w:vAlign w:val="center"/>
          </w:tcPr>
          <w:p w14:paraId="0F846567" w14:textId="77777777" w:rsidR="00DB4448" w:rsidRPr="00C54880" w:rsidRDefault="00DB4448" w:rsidP="00AD1885">
            <w:pPr>
              <w:rPr>
                <w:b/>
                <w:szCs w:val="20"/>
              </w:rPr>
            </w:pPr>
            <w:r w:rsidRPr="00C54880">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C153ED" w:rsidRDefault="00DB4448" w:rsidP="00AD1885">
            <w:pPr>
              <w:rPr>
                <w:szCs w:val="20"/>
              </w:rPr>
            </w:pPr>
          </w:p>
        </w:tc>
      </w:tr>
      <w:tr w:rsidR="00DB4448" w:rsidRPr="00C54880" w14:paraId="68A266FD" w14:textId="77777777" w:rsidTr="00DB4448">
        <w:tc>
          <w:tcPr>
            <w:tcW w:w="8275" w:type="dxa"/>
            <w:vAlign w:val="center"/>
          </w:tcPr>
          <w:p w14:paraId="5C4FE6A6" w14:textId="77777777" w:rsidR="00DB4448" w:rsidRPr="00C54880" w:rsidRDefault="00DB4448" w:rsidP="00AD1885">
            <w:pPr>
              <w:rPr>
                <w:szCs w:val="20"/>
              </w:rPr>
            </w:pPr>
            <w:r w:rsidRPr="00C54880">
              <w:rPr>
                <w:szCs w:val="20"/>
              </w:rPr>
              <w:t>Required</w:t>
            </w:r>
          </w:p>
        </w:tc>
        <w:tc>
          <w:tcPr>
            <w:tcW w:w="1800" w:type="dxa"/>
            <w:tcBorders>
              <w:top w:val="nil"/>
              <w:left w:val="single" w:sz="4" w:space="0" w:color="auto"/>
              <w:bottom w:val="nil"/>
            </w:tcBorders>
            <w:vAlign w:val="center"/>
          </w:tcPr>
          <w:p w14:paraId="23540076" w14:textId="653E9526" w:rsidR="00DB4448" w:rsidRPr="00C153ED" w:rsidRDefault="00000AC0" w:rsidP="00AD1885">
            <w:pPr>
              <w:rPr>
                <w:szCs w:val="20"/>
              </w:rPr>
            </w:pPr>
            <w:r w:rsidRPr="00C153ED">
              <w:rPr>
                <w:szCs w:val="20"/>
              </w:rPr>
              <w:t>6</w:t>
            </w:r>
          </w:p>
        </w:tc>
      </w:tr>
      <w:tr w:rsidR="00DB4448" w:rsidRPr="00C54880" w14:paraId="2DA8505A" w14:textId="77777777" w:rsidTr="00DB4448">
        <w:tc>
          <w:tcPr>
            <w:tcW w:w="8275" w:type="dxa"/>
            <w:vAlign w:val="center"/>
          </w:tcPr>
          <w:p w14:paraId="3955E202" w14:textId="77777777" w:rsidR="00DB4448" w:rsidRPr="00C54880" w:rsidRDefault="00DB4448" w:rsidP="00AD1885">
            <w:pPr>
              <w:rPr>
                <w:szCs w:val="20"/>
              </w:rPr>
            </w:pPr>
            <w:r w:rsidRPr="00C54880">
              <w:rPr>
                <w:szCs w:val="20"/>
              </w:rPr>
              <w:t>Supplemental</w:t>
            </w:r>
          </w:p>
        </w:tc>
        <w:tc>
          <w:tcPr>
            <w:tcW w:w="1800" w:type="dxa"/>
            <w:tcBorders>
              <w:top w:val="nil"/>
              <w:left w:val="single" w:sz="4" w:space="0" w:color="auto"/>
              <w:bottom w:val="nil"/>
            </w:tcBorders>
            <w:vAlign w:val="center"/>
          </w:tcPr>
          <w:p w14:paraId="6E00BEE5" w14:textId="77777777" w:rsidR="00DB4448" w:rsidRPr="00C153ED" w:rsidRDefault="00DB4448" w:rsidP="00AD1885">
            <w:pPr>
              <w:rPr>
                <w:szCs w:val="20"/>
              </w:rPr>
            </w:pPr>
          </w:p>
        </w:tc>
      </w:tr>
      <w:tr w:rsidR="00DB4448" w:rsidRPr="00C54880" w14:paraId="24B73EDF" w14:textId="77777777" w:rsidTr="00DB4448">
        <w:tc>
          <w:tcPr>
            <w:tcW w:w="8275" w:type="dxa"/>
            <w:shd w:val="clear" w:color="auto" w:fill="D8D9DA"/>
            <w:vAlign w:val="center"/>
          </w:tcPr>
          <w:p w14:paraId="3F1D4FAC" w14:textId="77777777" w:rsidR="00DB4448" w:rsidRPr="00C54880" w:rsidRDefault="00DB4448" w:rsidP="00AD1885">
            <w:pPr>
              <w:rPr>
                <w:b/>
                <w:szCs w:val="20"/>
              </w:rPr>
            </w:pPr>
            <w:r w:rsidRPr="00C54880">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C153ED" w:rsidRDefault="00DB4448" w:rsidP="00AD1885">
            <w:pPr>
              <w:rPr>
                <w:szCs w:val="20"/>
              </w:rPr>
            </w:pPr>
          </w:p>
        </w:tc>
      </w:tr>
      <w:tr w:rsidR="00DB4448" w:rsidRPr="00C54880" w14:paraId="4E1D5FD4" w14:textId="77777777" w:rsidTr="00DB4448">
        <w:tc>
          <w:tcPr>
            <w:tcW w:w="8275" w:type="dxa"/>
            <w:vAlign w:val="center"/>
          </w:tcPr>
          <w:p w14:paraId="24F3CA1A" w14:textId="77777777" w:rsidR="00DB4448" w:rsidRPr="00C54880" w:rsidRDefault="00DB4448" w:rsidP="00AD1885">
            <w:pPr>
              <w:rPr>
                <w:szCs w:val="20"/>
              </w:rPr>
            </w:pPr>
            <w:r w:rsidRPr="00C54880">
              <w:rPr>
                <w:szCs w:val="20"/>
              </w:rPr>
              <w:t>Required</w:t>
            </w:r>
          </w:p>
        </w:tc>
        <w:tc>
          <w:tcPr>
            <w:tcW w:w="1800" w:type="dxa"/>
            <w:tcBorders>
              <w:top w:val="nil"/>
              <w:left w:val="single" w:sz="4" w:space="0" w:color="auto"/>
              <w:bottom w:val="nil"/>
            </w:tcBorders>
            <w:vAlign w:val="center"/>
          </w:tcPr>
          <w:p w14:paraId="21E7A122" w14:textId="34C78037" w:rsidR="00DB4448" w:rsidRPr="00C153ED" w:rsidRDefault="00966AF5" w:rsidP="00AD1885">
            <w:pPr>
              <w:rPr>
                <w:szCs w:val="20"/>
              </w:rPr>
            </w:pPr>
            <w:r w:rsidRPr="00C153ED">
              <w:rPr>
                <w:szCs w:val="20"/>
              </w:rPr>
              <w:t>6</w:t>
            </w:r>
          </w:p>
        </w:tc>
      </w:tr>
      <w:tr w:rsidR="00DB4448" w:rsidRPr="00C54880" w14:paraId="05EC5610" w14:textId="77777777" w:rsidTr="00DB4448">
        <w:tc>
          <w:tcPr>
            <w:tcW w:w="8275" w:type="dxa"/>
            <w:vAlign w:val="center"/>
          </w:tcPr>
          <w:p w14:paraId="57F236FC" w14:textId="77777777" w:rsidR="00DB4448" w:rsidRPr="00C54880" w:rsidRDefault="00DB4448" w:rsidP="00AD1885">
            <w:pPr>
              <w:rPr>
                <w:szCs w:val="20"/>
              </w:rPr>
            </w:pPr>
            <w:r w:rsidRPr="00C54880">
              <w:rPr>
                <w:szCs w:val="20"/>
              </w:rPr>
              <w:t>Supplemental</w:t>
            </w:r>
          </w:p>
        </w:tc>
        <w:tc>
          <w:tcPr>
            <w:tcW w:w="1800" w:type="dxa"/>
            <w:tcBorders>
              <w:top w:val="nil"/>
              <w:left w:val="single" w:sz="4" w:space="0" w:color="auto"/>
              <w:bottom w:val="nil"/>
            </w:tcBorders>
            <w:vAlign w:val="center"/>
          </w:tcPr>
          <w:p w14:paraId="28E575FE" w14:textId="77777777" w:rsidR="00DB4448" w:rsidRPr="00C153ED" w:rsidRDefault="00DB4448" w:rsidP="00AD1885">
            <w:pPr>
              <w:rPr>
                <w:szCs w:val="20"/>
              </w:rPr>
            </w:pPr>
          </w:p>
        </w:tc>
      </w:tr>
      <w:tr w:rsidR="00C278E0" w:rsidRPr="00C54880" w14:paraId="19E53C32" w14:textId="77777777" w:rsidTr="00DB4448">
        <w:tc>
          <w:tcPr>
            <w:tcW w:w="8275" w:type="dxa"/>
            <w:vAlign w:val="center"/>
          </w:tcPr>
          <w:p w14:paraId="2F3B22A3" w14:textId="0AF3948F" w:rsidR="00C278E0" w:rsidRPr="00C54880" w:rsidRDefault="00C278E0" w:rsidP="00AD1885">
            <w:pPr>
              <w:rPr>
                <w:szCs w:val="20"/>
              </w:rPr>
            </w:pPr>
            <w:r w:rsidRPr="00C54880">
              <w:rPr>
                <w:szCs w:val="20"/>
              </w:rPr>
              <w:t>Residency</w:t>
            </w:r>
          </w:p>
        </w:tc>
        <w:tc>
          <w:tcPr>
            <w:tcW w:w="1800" w:type="dxa"/>
            <w:tcBorders>
              <w:top w:val="nil"/>
              <w:left w:val="single" w:sz="4" w:space="0" w:color="auto"/>
              <w:bottom w:val="nil"/>
            </w:tcBorders>
            <w:vAlign w:val="center"/>
          </w:tcPr>
          <w:p w14:paraId="0AAC9538" w14:textId="5FCFC512" w:rsidR="00C278E0" w:rsidRPr="00C153ED" w:rsidRDefault="00C278E0" w:rsidP="00AD1885">
            <w:pPr>
              <w:rPr>
                <w:szCs w:val="20"/>
              </w:rPr>
            </w:pPr>
            <w:r w:rsidRPr="00C153ED">
              <w:rPr>
                <w:szCs w:val="20"/>
              </w:rPr>
              <w:t>10</w:t>
            </w:r>
          </w:p>
        </w:tc>
      </w:tr>
      <w:tr w:rsidR="00DB4448" w:rsidRPr="00C54880" w14:paraId="26D824B3" w14:textId="77777777" w:rsidTr="00DB4448">
        <w:tc>
          <w:tcPr>
            <w:tcW w:w="8275" w:type="dxa"/>
            <w:shd w:val="clear" w:color="auto" w:fill="D8D9DA"/>
            <w:vAlign w:val="center"/>
          </w:tcPr>
          <w:p w14:paraId="1D43003E" w14:textId="77777777" w:rsidR="00DB4448" w:rsidRPr="00C54880" w:rsidRDefault="00DB4448" w:rsidP="00AD1885">
            <w:pPr>
              <w:rPr>
                <w:b/>
                <w:szCs w:val="20"/>
              </w:rPr>
            </w:pPr>
            <w:r w:rsidRPr="00C54880">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C153ED" w:rsidRDefault="00DB4448" w:rsidP="00AD1885">
            <w:pPr>
              <w:rPr>
                <w:szCs w:val="20"/>
              </w:rPr>
            </w:pPr>
          </w:p>
        </w:tc>
      </w:tr>
      <w:tr w:rsidR="00DB4448" w:rsidRPr="00C54880" w14:paraId="6B3700E0" w14:textId="77777777" w:rsidTr="00DB4448">
        <w:tc>
          <w:tcPr>
            <w:tcW w:w="8275" w:type="dxa"/>
            <w:vAlign w:val="center"/>
          </w:tcPr>
          <w:p w14:paraId="4D04A990" w14:textId="77777777" w:rsidR="00DB4448" w:rsidRPr="00C54880" w:rsidRDefault="00DB4448" w:rsidP="00AD1885">
            <w:pPr>
              <w:rPr>
                <w:szCs w:val="20"/>
              </w:rPr>
            </w:pPr>
            <w:r w:rsidRPr="00C54880">
              <w:rPr>
                <w:szCs w:val="20"/>
              </w:rPr>
              <w:t>Required</w:t>
            </w:r>
          </w:p>
        </w:tc>
        <w:tc>
          <w:tcPr>
            <w:tcW w:w="1800" w:type="dxa"/>
            <w:tcBorders>
              <w:top w:val="nil"/>
              <w:left w:val="single" w:sz="4" w:space="0" w:color="auto"/>
              <w:bottom w:val="nil"/>
            </w:tcBorders>
            <w:vAlign w:val="center"/>
          </w:tcPr>
          <w:p w14:paraId="150B3D2F" w14:textId="7302EFFE" w:rsidR="00DB4448" w:rsidRPr="00C153ED" w:rsidRDefault="00483990" w:rsidP="00AD1885">
            <w:pPr>
              <w:rPr>
                <w:szCs w:val="20"/>
              </w:rPr>
            </w:pPr>
            <w:r w:rsidRPr="00C153ED">
              <w:rPr>
                <w:szCs w:val="20"/>
              </w:rPr>
              <w:t>6</w:t>
            </w:r>
          </w:p>
        </w:tc>
      </w:tr>
      <w:tr w:rsidR="00DB4448" w:rsidRPr="00C54880" w14:paraId="6FCD6E87" w14:textId="77777777" w:rsidTr="00DB4448">
        <w:tc>
          <w:tcPr>
            <w:tcW w:w="8275" w:type="dxa"/>
            <w:vAlign w:val="center"/>
          </w:tcPr>
          <w:p w14:paraId="3829722F" w14:textId="77777777" w:rsidR="00DB4448" w:rsidRPr="00C54880" w:rsidRDefault="00DB4448" w:rsidP="00AD1885">
            <w:pPr>
              <w:rPr>
                <w:szCs w:val="20"/>
              </w:rPr>
            </w:pPr>
            <w:r w:rsidRPr="00C54880">
              <w:rPr>
                <w:szCs w:val="20"/>
              </w:rPr>
              <w:t>Supplemental</w:t>
            </w:r>
          </w:p>
        </w:tc>
        <w:tc>
          <w:tcPr>
            <w:tcW w:w="1800" w:type="dxa"/>
            <w:tcBorders>
              <w:top w:val="nil"/>
              <w:left w:val="single" w:sz="4" w:space="0" w:color="auto"/>
              <w:bottom w:val="nil"/>
            </w:tcBorders>
            <w:vAlign w:val="center"/>
          </w:tcPr>
          <w:p w14:paraId="231ECDE4" w14:textId="77777777" w:rsidR="00DB4448" w:rsidRPr="00C153ED" w:rsidRDefault="00DB4448" w:rsidP="00AD1885">
            <w:pPr>
              <w:rPr>
                <w:szCs w:val="20"/>
              </w:rPr>
            </w:pPr>
          </w:p>
        </w:tc>
      </w:tr>
      <w:tr w:rsidR="00950936" w:rsidRPr="00C54880" w14:paraId="7FC2C882" w14:textId="77777777" w:rsidTr="00C467F9">
        <w:tc>
          <w:tcPr>
            <w:tcW w:w="8275" w:type="dxa"/>
            <w:shd w:val="clear" w:color="auto" w:fill="D8D9DA"/>
            <w:vAlign w:val="center"/>
          </w:tcPr>
          <w:p w14:paraId="67136A0D" w14:textId="6FE603CC" w:rsidR="00950936" w:rsidRPr="00C54880" w:rsidRDefault="00950936" w:rsidP="00C467F9">
            <w:pPr>
              <w:rPr>
                <w:b/>
                <w:szCs w:val="20"/>
              </w:rPr>
            </w:pPr>
            <w:r w:rsidRPr="00C54880">
              <w:rPr>
                <w:b/>
                <w:szCs w:val="20"/>
              </w:rPr>
              <w:t>Week 5</w:t>
            </w:r>
          </w:p>
        </w:tc>
        <w:tc>
          <w:tcPr>
            <w:tcW w:w="1800" w:type="dxa"/>
            <w:tcBorders>
              <w:top w:val="nil"/>
              <w:left w:val="single" w:sz="4" w:space="0" w:color="auto"/>
              <w:bottom w:val="nil"/>
            </w:tcBorders>
            <w:shd w:val="clear" w:color="auto" w:fill="D8D9DA"/>
            <w:vAlign w:val="center"/>
          </w:tcPr>
          <w:p w14:paraId="6ED86C61" w14:textId="77777777" w:rsidR="00950936" w:rsidRPr="00C153ED" w:rsidRDefault="00950936" w:rsidP="00C467F9">
            <w:pPr>
              <w:rPr>
                <w:szCs w:val="20"/>
              </w:rPr>
            </w:pPr>
          </w:p>
        </w:tc>
      </w:tr>
      <w:tr w:rsidR="00950936" w:rsidRPr="00C54880" w14:paraId="0E9A1712" w14:textId="77777777" w:rsidTr="00ED4089">
        <w:trPr>
          <w:trHeight w:val="351"/>
        </w:trPr>
        <w:tc>
          <w:tcPr>
            <w:tcW w:w="8275" w:type="dxa"/>
            <w:vAlign w:val="center"/>
          </w:tcPr>
          <w:p w14:paraId="6E932C6B" w14:textId="77777777" w:rsidR="00950936" w:rsidRPr="00C54880" w:rsidRDefault="00950936" w:rsidP="00C467F9">
            <w:pPr>
              <w:rPr>
                <w:szCs w:val="20"/>
              </w:rPr>
            </w:pPr>
            <w:r w:rsidRPr="00C54880">
              <w:rPr>
                <w:szCs w:val="20"/>
              </w:rPr>
              <w:t>Required</w:t>
            </w:r>
          </w:p>
        </w:tc>
        <w:tc>
          <w:tcPr>
            <w:tcW w:w="1800" w:type="dxa"/>
            <w:tcBorders>
              <w:top w:val="nil"/>
              <w:left w:val="single" w:sz="4" w:space="0" w:color="auto"/>
              <w:bottom w:val="nil"/>
            </w:tcBorders>
            <w:vAlign w:val="center"/>
          </w:tcPr>
          <w:p w14:paraId="1F1BF531" w14:textId="43D9171D" w:rsidR="00950936" w:rsidRPr="00C153ED" w:rsidRDefault="00ED4089" w:rsidP="00C467F9">
            <w:pPr>
              <w:rPr>
                <w:szCs w:val="20"/>
              </w:rPr>
            </w:pPr>
            <w:r w:rsidRPr="00C153ED">
              <w:rPr>
                <w:szCs w:val="20"/>
              </w:rPr>
              <w:t>6.5</w:t>
            </w:r>
          </w:p>
        </w:tc>
      </w:tr>
      <w:tr w:rsidR="00950936" w:rsidRPr="00C54880" w14:paraId="46390E2F" w14:textId="77777777" w:rsidTr="00C467F9">
        <w:tc>
          <w:tcPr>
            <w:tcW w:w="8275" w:type="dxa"/>
            <w:vAlign w:val="center"/>
          </w:tcPr>
          <w:p w14:paraId="4873BED7" w14:textId="77777777" w:rsidR="00950936" w:rsidRPr="00C54880" w:rsidRDefault="00950936" w:rsidP="00C467F9">
            <w:pPr>
              <w:rPr>
                <w:szCs w:val="20"/>
              </w:rPr>
            </w:pPr>
            <w:r w:rsidRPr="00C54880">
              <w:rPr>
                <w:szCs w:val="20"/>
              </w:rPr>
              <w:t>Supplemental</w:t>
            </w:r>
          </w:p>
        </w:tc>
        <w:tc>
          <w:tcPr>
            <w:tcW w:w="1800" w:type="dxa"/>
            <w:tcBorders>
              <w:top w:val="nil"/>
              <w:left w:val="single" w:sz="4" w:space="0" w:color="auto"/>
              <w:bottom w:val="nil"/>
            </w:tcBorders>
            <w:vAlign w:val="center"/>
          </w:tcPr>
          <w:p w14:paraId="1B6D2BE1" w14:textId="77777777" w:rsidR="00950936" w:rsidRPr="00C153ED" w:rsidRDefault="00950936" w:rsidP="00C467F9">
            <w:pPr>
              <w:rPr>
                <w:szCs w:val="20"/>
              </w:rPr>
            </w:pPr>
          </w:p>
        </w:tc>
      </w:tr>
      <w:tr w:rsidR="00950936" w:rsidRPr="00C54880" w14:paraId="51AE5D28" w14:textId="77777777" w:rsidTr="00C467F9">
        <w:tc>
          <w:tcPr>
            <w:tcW w:w="8275" w:type="dxa"/>
            <w:shd w:val="clear" w:color="auto" w:fill="D8D9DA"/>
            <w:vAlign w:val="center"/>
          </w:tcPr>
          <w:p w14:paraId="1BC51944" w14:textId="31231CCD" w:rsidR="00950936" w:rsidRPr="00C54880" w:rsidRDefault="00950936" w:rsidP="00C467F9">
            <w:pPr>
              <w:rPr>
                <w:b/>
                <w:szCs w:val="20"/>
              </w:rPr>
            </w:pPr>
            <w:r w:rsidRPr="00C54880">
              <w:rPr>
                <w:b/>
                <w:szCs w:val="20"/>
              </w:rPr>
              <w:t>Week 6</w:t>
            </w:r>
          </w:p>
        </w:tc>
        <w:tc>
          <w:tcPr>
            <w:tcW w:w="1800" w:type="dxa"/>
            <w:tcBorders>
              <w:top w:val="nil"/>
              <w:left w:val="single" w:sz="4" w:space="0" w:color="auto"/>
              <w:bottom w:val="nil"/>
            </w:tcBorders>
            <w:shd w:val="clear" w:color="auto" w:fill="D8D9DA"/>
            <w:vAlign w:val="center"/>
          </w:tcPr>
          <w:p w14:paraId="7367016B" w14:textId="77777777" w:rsidR="00950936" w:rsidRPr="00C153ED" w:rsidRDefault="00950936" w:rsidP="00C467F9">
            <w:pPr>
              <w:rPr>
                <w:szCs w:val="20"/>
              </w:rPr>
            </w:pPr>
          </w:p>
        </w:tc>
      </w:tr>
      <w:tr w:rsidR="00950936" w:rsidRPr="00C54880" w14:paraId="2B83C9D8" w14:textId="77777777" w:rsidTr="00C467F9">
        <w:tc>
          <w:tcPr>
            <w:tcW w:w="8275" w:type="dxa"/>
            <w:vAlign w:val="center"/>
          </w:tcPr>
          <w:p w14:paraId="2938A7F7" w14:textId="77777777" w:rsidR="00950936" w:rsidRPr="00C54880" w:rsidRDefault="00950936" w:rsidP="00C467F9">
            <w:pPr>
              <w:rPr>
                <w:szCs w:val="20"/>
              </w:rPr>
            </w:pPr>
            <w:r w:rsidRPr="00C54880">
              <w:rPr>
                <w:szCs w:val="20"/>
              </w:rPr>
              <w:t>Required</w:t>
            </w:r>
          </w:p>
        </w:tc>
        <w:tc>
          <w:tcPr>
            <w:tcW w:w="1800" w:type="dxa"/>
            <w:tcBorders>
              <w:top w:val="nil"/>
              <w:left w:val="single" w:sz="4" w:space="0" w:color="auto"/>
              <w:bottom w:val="nil"/>
            </w:tcBorders>
            <w:vAlign w:val="center"/>
          </w:tcPr>
          <w:p w14:paraId="7D907FCD" w14:textId="5C0D3821" w:rsidR="00950936" w:rsidRPr="00C153ED" w:rsidRDefault="00483990" w:rsidP="00C467F9">
            <w:pPr>
              <w:rPr>
                <w:szCs w:val="20"/>
              </w:rPr>
            </w:pPr>
            <w:r w:rsidRPr="00C153ED">
              <w:rPr>
                <w:szCs w:val="20"/>
              </w:rPr>
              <w:t>8</w:t>
            </w:r>
            <w:r w:rsidR="00453EEA" w:rsidRPr="00C153ED">
              <w:rPr>
                <w:szCs w:val="20"/>
              </w:rPr>
              <w:t>.5</w:t>
            </w:r>
          </w:p>
        </w:tc>
      </w:tr>
      <w:tr w:rsidR="00950936" w:rsidRPr="00C54880" w14:paraId="3C4A879D" w14:textId="77777777" w:rsidTr="00C467F9">
        <w:tc>
          <w:tcPr>
            <w:tcW w:w="8275" w:type="dxa"/>
            <w:vAlign w:val="center"/>
          </w:tcPr>
          <w:p w14:paraId="79E32C5F" w14:textId="77777777" w:rsidR="00950936" w:rsidRPr="00C54880" w:rsidRDefault="00950936" w:rsidP="00C467F9">
            <w:pPr>
              <w:rPr>
                <w:szCs w:val="20"/>
              </w:rPr>
            </w:pPr>
            <w:r w:rsidRPr="00C54880">
              <w:rPr>
                <w:szCs w:val="20"/>
              </w:rPr>
              <w:t>Supplemental</w:t>
            </w:r>
          </w:p>
        </w:tc>
        <w:tc>
          <w:tcPr>
            <w:tcW w:w="1800" w:type="dxa"/>
            <w:tcBorders>
              <w:top w:val="nil"/>
              <w:left w:val="single" w:sz="4" w:space="0" w:color="auto"/>
              <w:bottom w:val="nil"/>
            </w:tcBorders>
            <w:vAlign w:val="center"/>
          </w:tcPr>
          <w:p w14:paraId="1B2A2E9A" w14:textId="77777777" w:rsidR="00950936" w:rsidRPr="00C153ED" w:rsidRDefault="00950936" w:rsidP="00C467F9">
            <w:pPr>
              <w:rPr>
                <w:szCs w:val="20"/>
              </w:rPr>
            </w:pPr>
          </w:p>
        </w:tc>
      </w:tr>
      <w:tr w:rsidR="00DB4448" w:rsidRPr="00C54880" w14:paraId="4C77A1C0" w14:textId="77777777" w:rsidTr="00DB4448">
        <w:tc>
          <w:tcPr>
            <w:tcW w:w="8275" w:type="dxa"/>
            <w:shd w:val="clear" w:color="auto" w:fill="D8D9DA"/>
            <w:vAlign w:val="center"/>
          </w:tcPr>
          <w:p w14:paraId="7B6C1535" w14:textId="4BA588F8" w:rsidR="00DB4448" w:rsidRPr="00C54880" w:rsidRDefault="00950936" w:rsidP="00AD1885">
            <w:pPr>
              <w:rPr>
                <w:b/>
                <w:szCs w:val="20"/>
              </w:rPr>
            </w:pPr>
            <w:r w:rsidRPr="00C54880">
              <w:rPr>
                <w:b/>
                <w:szCs w:val="20"/>
              </w:rPr>
              <w:t>Week 7</w:t>
            </w:r>
          </w:p>
        </w:tc>
        <w:tc>
          <w:tcPr>
            <w:tcW w:w="1800" w:type="dxa"/>
            <w:tcBorders>
              <w:top w:val="nil"/>
              <w:left w:val="single" w:sz="4" w:space="0" w:color="auto"/>
              <w:bottom w:val="nil"/>
            </w:tcBorders>
            <w:shd w:val="clear" w:color="auto" w:fill="D8D9DA"/>
            <w:vAlign w:val="center"/>
          </w:tcPr>
          <w:p w14:paraId="6DB4CF0A" w14:textId="77777777" w:rsidR="00DB4448" w:rsidRPr="00C54880" w:rsidRDefault="00DB4448" w:rsidP="00AD1885">
            <w:pPr>
              <w:rPr>
                <w:szCs w:val="20"/>
              </w:rPr>
            </w:pPr>
          </w:p>
        </w:tc>
      </w:tr>
      <w:tr w:rsidR="00DB4448" w:rsidRPr="00C54880" w14:paraId="28CDE97B" w14:textId="77777777" w:rsidTr="00DB4448">
        <w:tc>
          <w:tcPr>
            <w:tcW w:w="8275" w:type="dxa"/>
            <w:vAlign w:val="center"/>
          </w:tcPr>
          <w:p w14:paraId="24852AFA" w14:textId="77777777" w:rsidR="00DB4448" w:rsidRPr="00C54880" w:rsidRDefault="00DB4448" w:rsidP="00AD1885">
            <w:pPr>
              <w:rPr>
                <w:szCs w:val="20"/>
              </w:rPr>
            </w:pPr>
            <w:r w:rsidRPr="00C54880">
              <w:rPr>
                <w:szCs w:val="20"/>
              </w:rPr>
              <w:t>Required</w:t>
            </w:r>
          </w:p>
        </w:tc>
        <w:tc>
          <w:tcPr>
            <w:tcW w:w="1800" w:type="dxa"/>
            <w:tcBorders>
              <w:top w:val="nil"/>
              <w:left w:val="single" w:sz="4" w:space="0" w:color="auto"/>
              <w:bottom w:val="nil"/>
            </w:tcBorders>
            <w:vAlign w:val="center"/>
          </w:tcPr>
          <w:p w14:paraId="44EBE571" w14:textId="794BF274" w:rsidR="00DB4448" w:rsidRPr="00C54880" w:rsidRDefault="00483990" w:rsidP="00AD1885">
            <w:pPr>
              <w:rPr>
                <w:szCs w:val="20"/>
              </w:rPr>
            </w:pPr>
            <w:r w:rsidRPr="00C54880">
              <w:rPr>
                <w:szCs w:val="20"/>
              </w:rPr>
              <w:t>7</w:t>
            </w:r>
          </w:p>
        </w:tc>
      </w:tr>
      <w:tr w:rsidR="00DB4448" w:rsidRPr="00C54880" w14:paraId="32F58FD9" w14:textId="77777777" w:rsidTr="00DB4448">
        <w:tc>
          <w:tcPr>
            <w:tcW w:w="8275" w:type="dxa"/>
            <w:vAlign w:val="center"/>
          </w:tcPr>
          <w:p w14:paraId="7E82EDD2" w14:textId="77777777" w:rsidR="00DB4448" w:rsidRPr="00C54880" w:rsidRDefault="00DB4448" w:rsidP="00AD1885">
            <w:pPr>
              <w:rPr>
                <w:szCs w:val="20"/>
              </w:rPr>
            </w:pPr>
            <w:r w:rsidRPr="00C54880">
              <w:rPr>
                <w:szCs w:val="20"/>
              </w:rPr>
              <w:t>Supplemental</w:t>
            </w:r>
          </w:p>
        </w:tc>
        <w:tc>
          <w:tcPr>
            <w:tcW w:w="1800" w:type="dxa"/>
            <w:tcBorders>
              <w:top w:val="nil"/>
              <w:left w:val="single" w:sz="4" w:space="0" w:color="auto"/>
              <w:bottom w:val="nil"/>
            </w:tcBorders>
            <w:vAlign w:val="center"/>
          </w:tcPr>
          <w:p w14:paraId="6210A0CC" w14:textId="77777777" w:rsidR="00DB4448" w:rsidRPr="00C54880" w:rsidRDefault="00DB4448" w:rsidP="00AD1885">
            <w:pPr>
              <w:rPr>
                <w:szCs w:val="20"/>
              </w:rPr>
            </w:pPr>
          </w:p>
        </w:tc>
      </w:tr>
      <w:tr w:rsidR="00DB4448" w:rsidRPr="00C54880" w14:paraId="563B0C28" w14:textId="77777777" w:rsidTr="00DB4448">
        <w:tc>
          <w:tcPr>
            <w:tcW w:w="8275" w:type="dxa"/>
            <w:shd w:val="clear" w:color="auto" w:fill="BF2C37"/>
            <w:vAlign w:val="center"/>
          </w:tcPr>
          <w:p w14:paraId="6586A0BB" w14:textId="77777777" w:rsidR="00DB4448" w:rsidRPr="00C54880"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C54880" w:rsidRDefault="00DB4448" w:rsidP="00AD1885">
            <w:pPr>
              <w:rPr>
                <w:szCs w:val="20"/>
              </w:rPr>
            </w:pPr>
          </w:p>
        </w:tc>
      </w:tr>
      <w:tr w:rsidR="00DB4448" w:rsidRPr="00C54880" w14:paraId="12A5318E" w14:textId="77777777" w:rsidTr="00DB4448">
        <w:tc>
          <w:tcPr>
            <w:tcW w:w="8275" w:type="dxa"/>
            <w:vAlign w:val="center"/>
          </w:tcPr>
          <w:p w14:paraId="324E4322" w14:textId="77777777" w:rsidR="00DB4448" w:rsidRPr="00C54880" w:rsidRDefault="00DB4448" w:rsidP="00AD1885">
            <w:pPr>
              <w:rPr>
                <w:b/>
                <w:szCs w:val="20"/>
              </w:rPr>
            </w:pPr>
            <w:r w:rsidRPr="00C54880">
              <w:rPr>
                <w:b/>
                <w:szCs w:val="20"/>
              </w:rPr>
              <w:t>Total Required Hours</w:t>
            </w:r>
          </w:p>
        </w:tc>
        <w:tc>
          <w:tcPr>
            <w:tcW w:w="1800" w:type="dxa"/>
            <w:tcBorders>
              <w:top w:val="nil"/>
              <w:left w:val="single" w:sz="4" w:space="0" w:color="auto"/>
              <w:bottom w:val="nil"/>
            </w:tcBorders>
            <w:vAlign w:val="center"/>
          </w:tcPr>
          <w:p w14:paraId="5BF64AEC" w14:textId="5CB7E75C" w:rsidR="00DB4448" w:rsidRPr="00C54880" w:rsidRDefault="00FC45EE" w:rsidP="00AD1885">
            <w:pPr>
              <w:rPr>
                <w:szCs w:val="20"/>
              </w:rPr>
            </w:pPr>
            <w:r>
              <w:rPr>
                <w:szCs w:val="20"/>
              </w:rPr>
              <w:t>42.5</w:t>
            </w:r>
          </w:p>
        </w:tc>
      </w:tr>
      <w:tr w:rsidR="00DB4448" w:rsidRPr="00C54880" w14:paraId="53558ACA" w14:textId="77777777" w:rsidTr="00DB4448">
        <w:tc>
          <w:tcPr>
            <w:tcW w:w="8275" w:type="dxa"/>
            <w:vAlign w:val="center"/>
          </w:tcPr>
          <w:p w14:paraId="666AC4B0" w14:textId="77777777" w:rsidR="00DB4448" w:rsidRPr="00C54880" w:rsidRDefault="00DB4448" w:rsidP="00AD1885">
            <w:pPr>
              <w:rPr>
                <w:b/>
                <w:szCs w:val="20"/>
              </w:rPr>
            </w:pPr>
            <w:r w:rsidRPr="00C54880">
              <w:rPr>
                <w:b/>
                <w:szCs w:val="20"/>
              </w:rPr>
              <w:t>Total Supplemental Hours</w:t>
            </w:r>
          </w:p>
        </w:tc>
        <w:tc>
          <w:tcPr>
            <w:tcW w:w="1800" w:type="dxa"/>
            <w:tcBorders>
              <w:top w:val="nil"/>
              <w:left w:val="single" w:sz="4" w:space="0" w:color="auto"/>
              <w:bottom w:val="nil"/>
            </w:tcBorders>
            <w:vAlign w:val="center"/>
          </w:tcPr>
          <w:p w14:paraId="46EED45B" w14:textId="3C92DCDD" w:rsidR="00DB4448" w:rsidRPr="00C54880" w:rsidRDefault="00A37357" w:rsidP="00AD1885">
            <w:pPr>
              <w:rPr>
                <w:szCs w:val="20"/>
              </w:rPr>
            </w:pPr>
            <w:r w:rsidRPr="00C54880">
              <w:rPr>
                <w:szCs w:val="20"/>
              </w:rPr>
              <w:t>1</w:t>
            </w:r>
          </w:p>
        </w:tc>
      </w:tr>
      <w:tr w:rsidR="0019726B" w:rsidRPr="00C54880" w14:paraId="4FB1BE4B" w14:textId="77777777" w:rsidTr="00DB4448">
        <w:tc>
          <w:tcPr>
            <w:tcW w:w="8275" w:type="dxa"/>
            <w:vAlign w:val="center"/>
          </w:tcPr>
          <w:p w14:paraId="06B0F524" w14:textId="7E94BB8A" w:rsidR="0019726B" w:rsidRPr="00C54880" w:rsidRDefault="0019726B" w:rsidP="00AD1885">
            <w:pPr>
              <w:rPr>
                <w:b/>
                <w:szCs w:val="20"/>
              </w:rPr>
            </w:pPr>
            <w:r w:rsidRPr="00C54880">
              <w:rPr>
                <w:b/>
                <w:szCs w:val="20"/>
              </w:rPr>
              <w:t>Total Residency Hours</w:t>
            </w:r>
          </w:p>
        </w:tc>
        <w:tc>
          <w:tcPr>
            <w:tcW w:w="1800" w:type="dxa"/>
            <w:tcBorders>
              <w:top w:val="nil"/>
              <w:left w:val="single" w:sz="4" w:space="0" w:color="auto"/>
              <w:bottom w:val="nil"/>
            </w:tcBorders>
            <w:vAlign w:val="center"/>
          </w:tcPr>
          <w:p w14:paraId="4DB91043" w14:textId="692FE971" w:rsidR="0019726B" w:rsidRPr="00C54880" w:rsidRDefault="0019726B" w:rsidP="00AD1885">
            <w:pPr>
              <w:rPr>
                <w:szCs w:val="20"/>
              </w:rPr>
            </w:pPr>
            <w:r w:rsidRPr="00C54880">
              <w:rPr>
                <w:szCs w:val="20"/>
              </w:rPr>
              <w:t xml:space="preserve">10 </w:t>
            </w:r>
          </w:p>
        </w:tc>
      </w:tr>
      <w:tr w:rsidR="00DB4448" w:rsidRPr="00C54880" w14:paraId="1AAE212E" w14:textId="77777777" w:rsidTr="00DB4448">
        <w:tc>
          <w:tcPr>
            <w:tcW w:w="8275" w:type="dxa"/>
            <w:vAlign w:val="center"/>
          </w:tcPr>
          <w:p w14:paraId="13BA3829" w14:textId="77777777" w:rsidR="00DB4448" w:rsidRPr="00C54880" w:rsidRDefault="00DB4448" w:rsidP="00AD1885">
            <w:pPr>
              <w:rPr>
                <w:b/>
                <w:szCs w:val="20"/>
              </w:rPr>
            </w:pPr>
            <w:r w:rsidRPr="00C54880">
              <w:rPr>
                <w:b/>
                <w:szCs w:val="20"/>
              </w:rPr>
              <w:t>Total Hours</w:t>
            </w:r>
          </w:p>
        </w:tc>
        <w:tc>
          <w:tcPr>
            <w:tcW w:w="1800" w:type="dxa"/>
            <w:tcBorders>
              <w:top w:val="nil"/>
              <w:left w:val="single" w:sz="4" w:space="0" w:color="auto"/>
              <w:bottom w:val="single" w:sz="4" w:space="0" w:color="auto"/>
            </w:tcBorders>
            <w:vAlign w:val="center"/>
          </w:tcPr>
          <w:p w14:paraId="7C77CADB" w14:textId="50B9A256" w:rsidR="00DB4448" w:rsidRPr="00C54880" w:rsidRDefault="001A196D" w:rsidP="00AD1885">
            <w:pPr>
              <w:rPr>
                <w:szCs w:val="20"/>
              </w:rPr>
            </w:pPr>
            <w:r>
              <w:rPr>
                <w:szCs w:val="20"/>
              </w:rPr>
              <w:t>53.5</w:t>
            </w:r>
          </w:p>
        </w:tc>
      </w:tr>
    </w:tbl>
    <w:p w14:paraId="253BB1A9" w14:textId="77777777" w:rsidR="00E3447E" w:rsidRPr="00C54880" w:rsidRDefault="00E3447E" w:rsidP="00E3447E">
      <w:pPr>
        <w:tabs>
          <w:tab w:val="left" w:pos="360"/>
        </w:tabs>
        <w:spacing w:before="60" w:after="60"/>
        <w:rPr>
          <w:rFonts w:cs="Arial"/>
          <w:szCs w:val="20"/>
        </w:rPr>
      </w:pPr>
    </w:p>
    <w:p w14:paraId="7E1B72F6" w14:textId="77777777" w:rsidR="006B3B68" w:rsidRPr="00C54880" w:rsidRDefault="006B3B68" w:rsidP="00DA45E4">
      <w:pPr>
        <w:rPr>
          <w:rFonts w:cs="Arial"/>
          <w:szCs w:val="20"/>
        </w:rPr>
      </w:pPr>
    </w:p>
    <w:sectPr w:rsidR="006B3B68" w:rsidRPr="00C54880" w:rsidSect="002C6B64">
      <w:type w:val="continuous"/>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E75B4" w14:textId="77777777" w:rsidR="00AD3081" w:rsidRDefault="00AD3081">
      <w:r>
        <w:separator/>
      </w:r>
    </w:p>
  </w:endnote>
  <w:endnote w:type="continuationSeparator" w:id="0">
    <w:p w14:paraId="111860F4" w14:textId="77777777" w:rsidR="00AD3081" w:rsidRDefault="00AD3081">
      <w:r>
        <w:continuationSeparator/>
      </w:r>
    </w:p>
  </w:endnote>
  <w:endnote w:type="continuationNotice" w:id="1">
    <w:p w14:paraId="56716BD0" w14:textId="77777777" w:rsidR="00AD3081" w:rsidRDefault="00AD3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52CAE8BD" w:rsidR="00F05314" w:rsidRPr="00E555A2" w:rsidRDefault="00F05314" w:rsidP="00E555A2">
    <w:pPr>
      <w:pStyle w:val="Footer"/>
      <w:jc w:val="right"/>
      <w:rPr>
        <w:rFonts w:cs="Arial"/>
        <w:szCs w:val="20"/>
      </w:rPr>
    </w:pPr>
    <w:r>
      <w:rPr>
        <w:rFonts w:cs="Arial"/>
        <w:szCs w:val="20"/>
      </w:rPr>
      <w:t>July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E71B2" w14:textId="2F2227E4" w:rsidR="00F05314" w:rsidRDefault="00F05314" w:rsidP="00C11352">
    <w:pPr>
      <w:pStyle w:val="Footer"/>
      <w:jc w:val="right"/>
      <w:rPr>
        <w:rFonts w:cs="Arial"/>
        <w:szCs w:val="20"/>
      </w:rPr>
    </w:pPr>
    <w:r w:rsidRPr="00EB2955">
      <w:rPr>
        <w:rFonts w:cs="Arial"/>
        <w:szCs w:val="20"/>
      </w:rPr>
      <w:t>V</w:t>
    </w:r>
    <w:r>
      <w:rPr>
        <w:rFonts w:cs="Arial"/>
        <w:szCs w:val="20"/>
      </w:rPr>
      <w:t>ersion 1</w:t>
    </w:r>
  </w:p>
  <w:p w14:paraId="36608876" w14:textId="3433BBFA" w:rsidR="00F05314" w:rsidRPr="00C11352" w:rsidRDefault="00F05314" w:rsidP="00C11352">
    <w:pPr>
      <w:pStyle w:val="Footer"/>
      <w:jc w:val="right"/>
      <w:rPr>
        <w:rFonts w:cs="Arial"/>
        <w:szCs w:val="20"/>
      </w:rPr>
    </w:pPr>
    <w:r>
      <w:rPr>
        <w:rFonts w:cs="Arial"/>
        <w:szCs w:val="20"/>
      </w:rPr>
      <w:t>July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676DC" w14:textId="77777777" w:rsidR="00AD3081" w:rsidRDefault="00AD3081">
      <w:r>
        <w:separator/>
      </w:r>
    </w:p>
  </w:footnote>
  <w:footnote w:type="continuationSeparator" w:id="0">
    <w:p w14:paraId="7124B368" w14:textId="77777777" w:rsidR="00AD3081" w:rsidRDefault="00AD3081">
      <w:r>
        <w:continuationSeparator/>
      </w:r>
    </w:p>
  </w:footnote>
  <w:footnote w:type="continuationNotice" w:id="1">
    <w:p w14:paraId="2A6B86BF" w14:textId="77777777" w:rsidR="00AD3081" w:rsidRDefault="00AD30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14F76ED9" w:rsidR="00F05314" w:rsidRPr="006324AB" w:rsidRDefault="00F0531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10</w:t>
        </w:r>
        <w:r w:rsidRPr="006324AB">
          <w:rPr>
            <w:rFonts w:cs="Arial"/>
            <w:noProof/>
            <w:szCs w:val="20"/>
          </w:rPr>
          <w:fldChar w:fldCharType="end"/>
        </w:r>
      </w:p>
    </w:sdtContent>
  </w:sdt>
  <w:p w14:paraId="62DB648D" w14:textId="72DEAEE8" w:rsidR="00F05314" w:rsidRPr="00EB2955" w:rsidRDefault="00F05314">
    <w:pPr>
      <w:pStyle w:val="Header"/>
      <w:rPr>
        <w:rFonts w:cs="Arial"/>
        <w:szCs w:val="20"/>
      </w:rPr>
    </w:pPr>
    <w:r>
      <w:rPr>
        <w:rFonts w:cs="Arial"/>
        <w:szCs w:val="20"/>
      </w:rPr>
      <w:t>CNS 501</w:t>
    </w:r>
    <w:r w:rsidRPr="00452792">
      <w:rPr>
        <w:rFonts w:cs="Arial"/>
        <w:szCs w:val="20"/>
      </w:rPr>
      <w:t>: Counseling Skills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F05314" w:rsidRPr="00B21089" w:rsidRDefault="00F05314"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F05314" w:rsidRPr="00D07152" w:rsidRDefault="00F05314" w:rsidP="0020635A">
    <w:pPr>
      <w:pStyle w:val="Heading1"/>
      <w:jc w:val="right"/>
    </w:pPr>
    <w:r w:rsidRPr="00D07152">
      <w:t>Faculty Instructional Guide</w:t>
    </w:r>
  </w:p>
  <w:p w14:paraId="508CBDB7" w14:textId="383B6191" w:rsidR="00F05314" w:rsidRPr="00825CE5" w:rsidRDefault="00F05314" w:rsidP="0020635A">
    <w:pPr>
      <w:pStyle w:val="Heading1"/>
      <w:jc w:val="right"/>
    </w:pPr>
    <w:r>
      <w:t>CNS 501</w:t>
    </w:r>
    <w:r w:rsidRPr="00825CE5">
      <w:t xml:space="preserve">: </w:t>
    </w:r>
    <w:r>
      <w:t>Counseling Skills</w:t>
    </w:r>
  </w:p>
  <w:p w14:paraId="42570127" w14:textId="77777777" w:rsidR="00F05314" w:rsidRDefault="00F0531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F05314" w:rsidRPr="006324AB" w:rsidRDefault="00F0531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F05314" w:rsidRDefault="00F0531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B4144"/>
    <w:multiLevelType w:val="multilevel"/>
    <w:tmpl w:val="96BC1766"/>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78B7EFF"/>
    <w:multiLevelType w:val="hybridMultilevel"/>
    <w:tmpl w:val="F54044CA"/>
    <w:lvl w:ilvl="0" w:tplc="46267D5C">
      <w:start w:val="1"/>
      <w:numFmt w:val="decimal"/>
      <w:lvlText w:val="3.%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0AB57E47"/>
    <w:multiLevelType w:val="hybridMultilevel"/>
    <w:tmpl w:val="76AC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2A91488"/>
    <w:multiLevelType w:val="hybridMultilevel"/>
    <w:tmpl w:val="C550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57E9"/>
    <w:multiLevelType w:val="hybridMultilevel"/>
    <w:tmpl w:val="A5F66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A1D7BE7"/>
    <w:multiLevelType w:val="hybridMultilevel"/>
    <w:tmpl w:val="3BE67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34E8D"/>
    <w:multiLevelType w:val="hybridMultilevel"/>
    <w:tmpl w:val="2F6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5482C"/>
    <w:multiLevelType w:val="hybridMultilevel"/>
    <w:tmpl w:val="25B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C3986"/>
    <w:multiLevelType w:val="hybridMultilevel"/>
    <w:tmpl w:val="22324FA0"/>
    <w:lvl w:ilvl="0" w:tplc="753031B0">
      <w:start w:val="1"/>
      <w:numFmt w:val="decimal"/>
      <w:lvlText w:val="6.%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D0E95"/>
    <w:multiLevelType w:val="hybridMultilevel"/>
    <w:tmpl w:val="14E60A1A"/>
    <w:lvl w:ilvl="0" w:tplc="A056A5B2">
      <w:start w:val="2"/>
      <w:numFmt w:val="decimal"/>
      <w:lvlText w:val="5.%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14B4B"/>
    <w:multiLevelType w:val="hybridMultilevel"/>
    <w:tmpl w:val="A4B8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C20A9"/>
    <w:multiLevelType w:val="hybridMultilevel"/>
    <w:tmpl w:val="651EA7BC"/>
    <w:lvl w:ilvl="0" w:tplc="5B9CD9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72CA5"/>
    <w:multiLevelType w:val="hybridMultilevel"/>
    <w:tmpl w:val="08B8B4F6"/>
    <w:lvl w:ilvl="0" w:tplc="81A2B638">
      <w:start w:val="1"/>
      <w:numFmt w:val="decimal"/>
      <w:lvlText w:val="7.%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516C7"/>
    <w:multiLevelType w:val="hybridMultilevel"/>
    <w:tmpl w:val="1B7CD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277B29"/>
    <w:multiLevelType w:val="hybridMultilevel"/>
    <w:tmpl w:val="DE96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234AF"/>
    <w:multiLevelType w:val="hybridMultilevel"/>
    <w:tmpl w:val="9C04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44766"/>
    <w:multiLevelType w:val="hybridMultilevel"/>
    <w:tmpl w:val="1262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128BE"/>
    <w:multiLevelType w:val="hybridMultilevel"/>
    <w:tmpl w:val="5C3C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01779"/>
    <w:multiLevelType w:val="hybridMultilevel"/>
    <w:tmpl w:val="89F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91F7242"/>
    <w:multiLevelType w:val="hybridMultilevel"/>
    <w:tmpl w:val="4A6C6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FC7C66"/>
    <w:multiLevelType w:val="hybridMultilevel"/>
    <w:tmpl w:val="3DCE77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91822"/>
    <w:multiLevelType w:val="hybridMultilevel"/>
    <w:tmpl w:val="5502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C50249"/>
    <w:multiLevelType w:val="hybridMultilevel"/>
    <w:tmpl w:val="94C6DD54"/>
    <w:lvl w:ilvl="0" w:tplc="991A150E">
      <w:start w:val="2"/>
      <w:numFmt w:val="decimal"/>
      <w:lvlText w:val="3.%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744339"/>
    <w:multiLevelType w:val="hybridMultilevel"/>
    <w:tmpl w:val="4758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A2B68"/>
    <w:multiLevelType w:val="hybridMultilevel"/>
    <w:tmpl w:val="B19AFC72"/>
    <w:lvl w:ilvl="0" w:tplc="4662702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92FEA"/>
    <w:multiLevelType w:val="hybridMultilevel"/>
    <w:tmpl w:val="A2460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24178"/>
    <w:multiLevelType w:val="hybridMultilevel"/>
    <w:tmpl w:val="93F2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43CD4"/>
    <w:multiLevelType w:val="hybridMultilevel"/>
    <w:tmpl w:val="A322C6CC"/>
    <w:lvl w:ilvl="0" w:tplc="6118737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580311"/>
    <w:multiLevelType w:val="hybridMultilevel"/>
    <w:tmpl w:val="A246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A130B"/>
    <w:multiLevelType w:val="hybridMultilevel"/>
    <w:tmpl w:val="968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A31AEA"/>
    <w:multiLevelType w:val="hybridMultilevel"/>
    <w:tmpl w:val="5572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10785"/>
    <w:multiLevelType w:val="hybridMultilevel"/>
    <w:tmpl w:val="5BF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D1F137C"/>
    <w:multiLevelType w:val="hybridMultilevel"/>
    <w:tmpl w:val="80DCEFBA"/>
    <w:lvl w:ilvl="0" w:tplc="4662702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30927"/>
    <w:multiLevelType w:val="hybridMultilevel"/>
    <w:tmpl w:val="7F86B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E3366C"/>
    <w:multiLevelType w:val="hybridMultilevel"/>
    <w:tmpl w:val="7CAAF314"/>
    <w:lvl w:ilvl="0" w:tplc="DAC0ACCA">
      <w:start w:val="2"/>
      <w:numFmt w:val="decimal"/>
      <w:lvlText w:val="4.%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2" w15:restartNumberingAfterBreak="0">
    <w:nsid w:val="747F0397"/>
    <w:multiLevelType w:val="hybridMultilevel"/>
    <w:tmpl w:val="D0E2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D5DD7"/>
    <w:multiLevelType w:val="hybridMultilevel"/>
    <w:tmpl w:val="B7304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7BD97E7B"/>
    <w:multiLevelType w:val="hybridMultilevel"/>
    <w:tmpl w:val="5502C20C"/>
    <w:lvl w:ilvl="0" w:tplc="5B9CD9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F03D89"/>
    <w:multiLevelType w:val="hybridMultilevel"/>
    <w:tmpl w:val="91FE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60628F"/>
    <w:multiLevelType w:val="hybridMultilevel"/>
    <w:tmpl w:val="07AC970A"/>
    <w:lvl w:ilvl="0" w:tplc="09207780">
      <w:start w:val="1"/>
      <w:numFmt w:val="bullet"/>
      <w:pStyle w:val="AssignmentsLevel2"/>
      <w:lvlText w:val=""/>
      <w:lvlJc w:val="left"/>
      <w:pPr>
        <w:ind w:left="360" w:hanging="360"/>
      </w:pPr>
      <w:rPr>
        <w:rFonts w:ascii="Symbol" w:hAnsi="Symbol" w:hint="default"/>
        <w:color w:val="000000" w:themeColor="text1"/>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4"/>
  </w:num>
  <w:num w:numId="2">
    <w:abstractNumId w:val="22"/>
  </w:num>
  <w:num w:numId="3">
    <w:abstractNumId w:val="38"/>
  </w:num>
  <w:num w:numId="4">
    <w:abstractNumId w:val="23"/>
  </w:num>
  <w:num w:numId="5">
    <w:abstractNumId w:val="46"/>
  </w:num>
  <w:num w:numId="6">
    <w:abstractNumId w:val="49"/>
  </w:num>
  <w:num w:numId="7">
    <w:abstractNumId w:val="45"/>
  </w:num>
  <w:num w:numId="8">
    <w:abstractNumId w:val="1"/>
  </w:num>
  <w:num w:numId="9">
    <w:abstractNumId w:val="4"/>
  </w:num>
  <w:num w:numId="10">
    <w:abstractNumId w:val="7"/>
  </w:num>
  <w:num w:numId="11">
    <w:abstractNumId w:val="9"/>
  </w:num>
  <w:num w:numId="12">
    <w:abstractNumId w:val="33"/>
  </w:num>
  <w:num w:numId="13">
    <w:abstractNumId w:val="47"/>
  </w:num>
  <w:num w:numId="14">
    <w:abstractNumId w:val="28"/>
  </w:num>
  <w:num w:numId="15">
    <w:abstractNumId w:val="14"/>
  </w:num>
  <w:num w:numId="16">
    <w:abstractNumId w:val="30"/>
  </w:num>
  <w:num w:numId="17">
    <w:abstractNumId w:val="48"/>
  </w:num>
  <w:num w:numId="18">
    <w:abstractNumId w:val="35"/>
  </w:num>
  <w:num w:numId="19">
    <w:abstractNumId w:val="42"/>
  </w:num>
  <w:num w:numId="20">
    <w:abstractNumId w:val="37"/>
  </w:num>
  <w:num w:numId="21">
    <w:abstractNumId w:val="17"/>
  </w:num>
  <w:num w:numId="22">
    <w:abstractNumId w:val="43"/>
  </w:num>
  <w:num w:numId="23">
    <w:abstractNumId w:val="20"/>
  </w:num>
  <w:num w:numId="24">
    <w:abstractNumId w:val="34"/>
  </w:num>
  <w:num w:numId="25">
    <w:abstractNumId w:val="3"/>
  </w:num>
  <w:num w:numId="26">
    <w:abstractNumId w:val="2"/>
  </w:num>
  <w:num w:numId="27">
    <w:abstractNumId w:val="27"/>
  </w:num>
  <w:num w:numId="28">
    <w:abstractNumId w:val="41"/>
  </w:num>
  <w:num w:numId="29">
    <w:abstractNumId w:val="12"/>
  </w:num>
  <w:num w:numId="30">
    <w:abstractNumId w:val="11"/>
  </w:num>
  <w:num w:numId="31">
    <w:abstractNumId w:val="15"/>
  </w:num>
  <w:num w:numId="32">
    <w:abstractNumId w:val="31"/>
  </w:num>
  <w:num w:numId="33">
    <w:abstractNumId w:val="18"/>
  </w:num>
  <w:num w:numId="34">
    <w:abstractNumId w:val="26"/>
  </w:num>
  <w:num w:numId="35">
    <w:abstractNumId w:val="25"/>
  </w:num>
  <w:num w:numId="36">
    <w:abstractNumId w:val="5"/>
  </w:num>
  <w:num w:numId="37">
    <w:abstractNumId w:val="8"/>
  </w:num>
  <w:num w:numId="38">
    <w:abstractNumId w:val="29"/>
  </w:num>
  <w:num w:numId="39">
    <w:abstractNumId w:val="39"/>
  </w:num>
  <w:num w:numId="40">
    <w:abstractNumId w:val="10"/>
  </w:num>
  <w:num w:numId="41">
    <w:abstractNumId w:val="19"/>
  </w:num>
  <w:num w:numId="42">
    <w:abstractNumId w:val="13"/>
  </w:num>
  <w:num w:numId="43">
    <w:abstractNumId w:val="36"/>
  </w:num>
  <w:num w:numId="44">
    <w:abstractNumId w:val="21"/>
  </w:num>
  <w:num w:numId="45">
    <w:abstractNumId w:val="16"/>
  </w:num>
  <w:num w:numId="46">
    <w:abstractNumId w:val="6"/>
  </w:num>
  <w:num w:numId="47">
    <w:abstractNumId w:val="24"/>
  </w:num>
  <w:num w:numId="48">
    <w:abstractNumId w:val="0"/>
  </w:num>
  <w:num w:numId="49">
    <w:abstractNumId w:val="40"/>
  </w:num>
  <w:num w:numId="50">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272"/>
    <w:rsid w:val="00000AC0"/>
    <w:rsid w:val="00003CD6"/>
    <w:rsid w:val="000040B6"/>
    <w:rsid w:val="000041A1"/>
    <w:rsid w:val="0000486B"/>
    <w:rsid w:val="00004DCD"/>
    <w:rsid w:val="00007BA9"/>
    <w:rsid w:val="00010893"/>
    <w:rsid w:val="00011261"/>
    <w:rsid w:val="00014F73"/>
    <w:rsid w:val="00016116"/>
    <w:rsid w:val="0001644E"/>
    <w:rsid w:val="00016CE8"/>
    <w:rsid w:val="00020589"/>
    <w:rsid w:val="000208D5"/>
    <w:rsid w:val="00020C5C"/>
    <w:rsid w:val="0002170C"/>
    <w:rsid w:val="0002206F"/>
    <w:rsid w:val="00022899"/>
    <w:rsid w:val="00022DDA"/>
    <w:rsid w:val="00023BFD"/>
    <w:rsid w:val="00024568"/>
    <w:rsid w:val="00024A7A"/>
    <w:rsid w:val="00024FD6"/>
    <w:rsid w:val="00026986"/>
    <w:rsid w:val="00026A82"/>
    <w:rsid w:val="00026C12"/>
    <w:rsid w:val="00026D4B"/>
    <w:rsid w:val="000279C1"/>
    <w:rsid w:val="00027AF4"/>
    <w:rsid w:val="00027BE0"/>
    <w:rsid w:val="00030060"/>
    <w:rsid w:val="00030F93"/>
    <w:rsid w:val="00032818"/>
    <w:rsid w:val="00032FA7"/>
    <w:rsid w:val="0003358C"/>
    <w:rsid w:val="000335A4"/>
    <w:rsid w:val="00033700"/>
    <w:rsid w:val="00033757"/>
    <w:rsid w:val="0003453B"/>
    <w:rsid w:val="000345E4"/>
    <w:rsid w:val="000352F0"/>
    <w:rsid w:val="00035549"/>
    <w:rsid w:val="00035AE1"/>
    <w:rsid w:val="00035EB6"/>
    <w:rsid w:val="00036AF9"/>
    <w:rsid w:val="00036E72"/>
    <w:rsid w:val="000376DA"/>
    <w:rsid w:val="0004079F"/>
    <w:rsid w:val="0004094F"/>
    <w:rsid w:val="000409C4"/>
    <w:rsid w:val="00040DB4"/>
    <w:rsid w:val="000413F2"/>
    <w:rsid w:val="00041BC0"/>
    <w:rsid w:val="000426AA"/>
    <w:rsid w:val="00042BC2"/>
    <w:rsid w:val="00042F2D"/>
    <w:rsid w:val="00043984"/>
    <w:rsid w:val="00043A8D"/>
    <w:rsid w:val="0004453E"/>
    <w:rsid w:val="0004464A"/>
    <w:rsid w:val="00044A71"/>
    <w:rsid w:val="00045E22"/>
    <w:rsid w:val="000467AE"/>
    <w:rsid w:val="0005011B"/>
    <w:rsid w:val="000507BD"/>
    <w:rsid w:val="000519E1"/>
    <w:rsid w:val="00051E5F"/>
    <w:rsid w:val="000525ED"/>
    <w:rsid w:val="00052809"/>
    <w:rsid w:val="0005339E"/>
    <w:rsid w:val="000536C4"/>
    <w:rsid w:val="00054B0E"/>
    <w:rsid w:val="0005653E"/>
    <w:rsid w:val="00057434"/>
    <w:rsid w:val="00057459"/>
    <w:rsid w:val="00057C85"/>
    <w:rsid w:val="00057F8C"/>
    <w:rsid w:val="0006055B"/>
    <w:rsid w:val="00060B70"/>
    <w:rsid w:val="000610F2"/>
    <w:rsid w:val="0006270D"/>
    <w:rsid w:val="00062924"/>
    <w:rsid w:val="00064880"/>
    <w:rsid w:val="00064C0B"/>
    <w:rsid w:val="00064DA9"/>
    <w:rsid w:val="00064FE8"/>
    <w:rsid w:val="000655B5"/>
    <w:rsid w:val="000657A0"/>
    <w:rsid w:val="00065AB6"/>
    <w:rsid w:val="00066FC4"/>
    <w:rsid w:val="0006700A"/>
    <w:rsid w:val="000671BB"/>
    <w:rsid w:val="000676EC"/>
    <w:rsid w:val="000678BE"/>
    <w:rsid w:val="00067DF5"/>
    <w:rsid w:val="00067FE1"/>
    <w:rsid w:val="00070154"/>
    <w:rsid w:val="0007065F"/>
    <w:rsid w:val="00070773"/>
    <w:rsid w:val="00070A28"/>
    <w:rsid w:val="00070E70"/>
    <w:rsid w:val="00071A1D"/>
    <w:rsid w:val="00072525"/>
    <w:rsid w:val="00073135"/>
    <w:rsid w:val="00074D33"/>
    <w:rsid w:val="0007574A"/>
    <w:rsid w:val="00075957"/>
    <w:rsid w:val="00075B61"/>
    <w:rsid w:val="000762EA"/>
    <w:rsid w:val="00080F0C"/>
    <w:rsid w:val="000824B6"/>
    <w:rsid w:val="0008292E"/>
    <w:rsid w:val="00082EF6"/>
    <w:rsid w:val="000831D7"/>
    <w:rsid w:val="00083975"/>
    <w:rsid w:val="00084244"/>
    <w:rsid w:val="000845BA"/>
    <w:rsid w:val="00084C11"/>
    <w:rsid w:val="00085AD5"/>
    <w:rsid w:val="00085D23"/>
    <w:rsid w:val="00087C3C"/>
    <w:rsid w:val="00087EAB"/>
    <w:rsid w:val="00090465"/>
    <w:rsid w:val="00090804"/>
    <w:rsid w:val="000915C5"/>
    <w:rsid w:val="00092266"/>
    <w:rsid w:val="00093798"/>
    <w:rsid w:val="00093883"/>
    <w:rsid w:val="00093FED"/>
    <w:rsid w:val="0009418F"/>
    <w:rsid w:val="00094287"/>
    <w:rsid w:val="00094646"/>
    <w:rsid w:val="0009705D"/>
    <w:rsid w:val="000A045C"/>
    <w:rsid w:val="000A2977"/>
    <w:rsid w:val="000A3659"/>
    <w:rsid w:val="000A3848"/>
    <w:rsid w:val="000A3E70"/>
    <w:rsid w:val="000A5027"/>
    <w:rsid w:val="000A50B2"/>
    <w:rsid w:val="000A5265"/>
    <w:rsid w:val="000A5925"/>
    <w:rsid w:val="000A5B26"/>
    <w:rsid w:val="000A684C"/>
    <w:rsid w:val="000B019A"/>
    <w:rsid w:val="000B0BA7"/>
    <w:rsid w:val="000B1174"/>
    <w:rsid w:val="000B2079"/>
    <w:rsid w:val="000B2231"/>
    <w:rsid w:val="000B251C"/>
    <w:rsid w:val="000B2909"/>
    <w:rsid w:val="000B2BB1"/>
    <w:rsid w:val="000B3249"/>
    <w:rsid w:val="000B350D"/>
    <w:rsid w:val="000B4517"/>
    <w:rsid w:val="000B4945"/>
    <w:rsid w:val="000B63DE"/>
    <w:rsid w:val="000B7051"/>
    <w:rsid w:val="000C074D"/>
    <w:rsid w:val="000C0C53"/>
    <w:rsid w:val="000C1433"/>
    <w:rsid w:val="000C1DB9"/>
    <w:rsid w:val="000C3B47"/>
    <w:rsid w:val="000C553E"/>
    <w:rsid w:val="000C6C78"/>
    <w:rsid w:val="000C6F81"/>
    <w:rsid w:val="000C7496"/>
    <w:rsid w:val="000C78CF"/>
    <w:rsid w:val="000D0639"/>
    <w:rsid w:val="000D0717"/>
    <w:rsid w:val="000D1E00"/>
    <w:rsid w:val="000D25C9"/>
    <w:rsid w:val="000D28BD"/>
    <w:rsid w:val="000D534F"/>
    <w:rsid w:val="000D58EA"/>
    <w:rsid w:val="000D6206"/>
    <w:rsid w:val="000D69E1"/>
    <w:rsid w:val="000E0213"/>
    <w:rsid w:val="000E0328"/>
    <w:rsid w:val="000E05AD"/>
    <w:rsid w:val="000E0ECB"/>
    <w:rsid w:val="000E1F13"/>
    <w:rsid w:val="000E2451"/>
    <w:rsid w:val="000E295A"/>
    <w:rsid w:val="000E2FF0"/>
    <w:rsid w:val="000E31C2"/>
    <w:rsid w:val="000E397F"/>
    <w:rsid w:val="000E3A82"/>
    <w:rsid w:val="000E5B6F"/>
    <w:rsid w:val="000E5FD9"/>
    <w:rsid w:val="000E62CE"/>
    <w:rsid w:val="000E7041"/>
    <w:rsid w:val="000E70BC"/>
    <w:rsid w:val="000E7452"/>
    <w:rsid w:val="000E7930"/>
    <w:rsid w:val="000F0585"/>
    <w:rsid w:val="000F089A"/>
    <w:rsid w:val="000F18E7"/>
    <w:rsid w:val="000F2C01"/>
    <w:rsid w:val="000F2C70"/>
    <w:rsid w:val="000F4ADB"/>
    <w:rsid w:val="000F4CC6"/>
    <w:rsid w:val="000F5D60"/>
    <w:rsid w:val="000F6EC4"/>
    <w:rsid w:val="000F783D"/>
    <w:rsid w:val="0010032F"/>
    <w:rsid w:val="00100350"/>
    <w:rsid w:val="00100E86"/>
    <w:rsid w:val="00103594"/>
    <w:rsid w:val="001038CC"/>
    <w:rsid w:val="00103A67"/>
    <w:rsid w:val="00103FC5"/>
    <w:rsid w:val="001042D0"/>
    <w:rsid w:val="00104F2B"/>
    <w:rsid w:val="00105046"/>
    <w:rsid w:val="001051B1"/>
    <w:rsid w:val="00105668"/>
    <w:rsid w:val="0010609B"/>
    <w:rsid w:val="00106FBC"/>
    <w:rsid w:val="00107515"/>
    <w:rsid w:val="00107776"/>
    <w:rsid w:val="00107B1E"/>
    <w:rsid w:val="00107B7C"/>
    <w:rsid w:val="001116D0"/>
    <w:rsid w:val="00111CFC"/>
    <w:rsid w:val="001132F6"/>
    <w:rsid w:val="001133E6"/>
    <w:rsid w:val="001146ED"/>
    <w:rsid w:val="00115389"/>
    <w:rsid w:val="0011677D"/>
    <w:rsid w:val="00116914"/>
    <w:rsid w:val="001205DA"/>
    <w:rsid w:val="00121460"/>
    <w:rsid w:val="00121D62"/>
    <w:rsid w:val="00122516"/>
    <w:rsid w:val="0012327C"/>
    <w:rsid w:val="001234A1"/>
    <w:rsid w:val="0012539B"/>
    <w:rsid w:val="00125A9F"/>
    <w:rsid w:val="00125CB8"/>
    <w:rsid w:val="00126EFD"/>
    <w:rsid w:val="00126FF3"/>
    <w:rsid w:val="001279C2"/>
    <w:rsid w:val="0013075F"/>
    <w:rsid w:val="00130C2A"/>
    <w:rsid w:val="0013121E"/>
    <w:rsid w:val="0013143D"/>
    <w:rsid w:val="00132272"/>
    <w:rsid w:val="00132A2A"/>
    <w:rsid w:val="00134841"/>
    <w:rsid w:val="0013537D"/>
    <w:rsid w:val="00135516"/>
    <w:rsid w:val="00135F7B"/>
    <w:rsid w:val="0013631E"/>
    <w:rsid w:val="00136E30"/>
    <w:rsid w:val="00137513"/>
    <w:rsid w:val="00140828"/>
    <w:rsid w:val="00141674"/>
    <w:rsid w:val="00141D54"/>
    <w:rsid w:val="00143463"/>
    <w:rsid w:val="001440A7"/>
    <w:rsid w:val="00144E2A"/>
    <w:rsid w:val="00145DB0"/>
    <w:rsid w:val="00147E92"/>
    <w:rsid w:val="0015049E"/>
    <w:rsid w:val="00151094"/>
    <w:rsid w:val="00151A77"/>
    <w:rsid w:val="001521CD"/>
    <w:rsid w:val="001522F2"/>
    <w:rsid w:val="001523FE"/>
    <w:rsid w:val="0015256E"/>
    <w:rsid w:val="001534CE"/>
    <w:rsid w:val="00154327"/>
    <w:rsid w:val="00154453"/>
    <w:rsid w:val="00154FBD"/>
    <w:rsid w:val="00155772"/>
    <w:rsid w:val="00157A83"/>
    <w:rsid w:val="00157D32"/>
    <w:rsid w:val="001611D6"/>
    <w:rsid w:val="001618BD"/>
    <w:rsid w:val="001631D9"/>
    <w:rsid w:val="00163BE1"/>
    <w:rsid w:val="00163D1F"/>
    <w:rsid w:val="001651D5"/>
    <w:rsid w:val="0016536C"/>
    <w:rsid w:val="0016539B"/>
    <w:rsid w:val="00166288"/>
    <w:rsid w:val="00166C87"/>
    <w:rsid w:val="00170605"/>
    <w:rsid w:val="001711B5"/>
    <w:rsid w:val="001711F7"/>
    <w:rsid w:val="00171ED6"/>
    <w:rsid w:val="00172295"/>
    <w:rsid w:val="00173634"/>
    <w:rsid w:val="001738E8"/>
    <w:rsid w:val="00173D93"/>
    <w:rsid w:val="00173F30"/>
    <w:rsid w:val="001745B2"/>
    <w:rsid w:val="00174832"/>
    <w:rsid w:val="00174E61"/>
    <w:rsid w:val="001756E5"/>
    <w:rsid w:val="001757C6"/>
    <w:rsid w:val="0017648F"/>
    <w:rsid w:val="00176EFB"/>
    <w:rsid w:val="00177830"/>
    <w:rsid w:val="001815CC"/>
    <w:rsid w:val="00181BE5"/>
    <w:rsid w:val="00182D8A"/>
    <w:rsid w:val="0018330C"/>
    <w:rsid w:val="00184AFF"/>
    <w:rsid w:val="00186093"/>
    <w:rsid w:val="0018763F"/>
    <w:rsid w:val="00190AEF"/>
    <w:rsid w:val="00191586"/>
    <w:rsid w:val="0019167D"/>
    <w:rsid w:val="00192C7F"/>
    <w:rsid w:val="00193BA1"/>
    <w:rsid w:val="001944F7"/>
    <w:rsid w:val="00194F49"/>
    <w:rsid w:val="0019514A"/>
    <w:rsid w:val="0019541D"/>
    <w:rsid w:val="00195694"/>
    <w:rsid w:val="00195A2A"/>
    <w:rsid w:val="0019726B"/>
    <w:rsid w:val="001973DA"/>
    <w:rsid w:val="00197B45"/>
    <w:rsid w:val="00197C4E"/>
    <w:rsid w:val="00197C7E"/>
    <w:rsid w:val="001A196D"/>
    <w:rsid w:val="001A2B42"/>
    <w:rsid w:val="001A31F3"/>
    <w:rsid w:val="001A3350"/>
    <w:rsid w:val="001A38DB"/>
    <w:rsid w:val="001A392A"/>
    <w:rsid w:val="001A4869"/>
    <w:rsid w:val="001A49E9"/>
    <w:rsid w:val="001A5196"/>
    <w:rsid w:val="001A56CB"/>
    <w:rsid w:val="001A61AE"/>
    <w:rsid w:val="001A6671"/>
    <w:rsid w:val="001A6DAA"/>
    <w:rsid w:val="001A70FA"/>
    <w:rsid w:val="001A7476"/>
    <w:rsid w:val="001A7C06"/>
    <w:rsid w:val="001B0E50"/>
    <w:rsid w:val="001B2EBC"/>
    <w:rsid w:val="001B3816"/>
    <w:rsid w:val="001B43FA"/>
    <w:rsid w:val="001B4CDF"/>
    <w:rsid w:val="001B5239"/>
    <w:rsid w:val="001B616D"/>
    <w:rsid w:val="001B66D5"/>
    <w:rsid w:val="001B6E8B"/>
    <w:rsid w:val="001B7043"/>
    <w:rsid w:val="001C0616"/>
    <w:rsid w:val="001C0872"/>
    <w:rsid w:val="001C0DAF"/>
    <w:rsid w:val="001C0E18"/>
    <w:rsid w:val="001C1F6F"/>
    <w:rsid w:val="001C4058"/>
    <w:rsid w:val="001C5785"/>
    <w:rsid w:val="001C59A6"/>
    <w:rsid w:val="001C7039"/>
    <w:rsid w:val="001C72F6"/>
    <w:rsid w:val="001C7FFC"/>
    <w:rsid w:val="001D16FC"/>
    <w:rsid w:val="001D216A"/>
    <w:rsid w:val="001D2359"/>
    <w:rsid w:val="001D2F4C"/>
    <w:rsid w:val="001D3C98"/>
    <w:rsid w:val="001D6D01"/>
    <w:rsid w:val="001D7C50"/>
    <w:rsid w:val="001E0845"/>
    <w:rsid w:val="001E1E4F"/>
    <w:rsid w:val="001E360D"/>
    <w:rsid w:val="001E384E"/>
    <w:rsid w:val="001E442E"/>
    <w:rsid w:val="001E5275"/>
    <w:rsid w:val="001E5F62"/>
    <w:rsid w:val="001E643C"/>
    <w:rsid w:val="001E6E8A"/>
    <w:rsid w:val="001E7BBA"/>
    <w:rsid w:val="001F007B"/>
    <w:rsid w:val="001F04CF"/>
    <w:rsid w:val="001F18D0"/>
    <w:rsid w:val="001F3C9C"/>
    <w:rsid w:val="001F45E8"/>
    <w:rsid w:val="001F5025"/>
    <w:rsid w:val="001F5C5D"/>
    <w:rsid w:val="001F6988"/>
    <w:rsid w:val="00200422"/>
    <w:rsid w:val="00200B27"/>
    <w:rsid w:val="00200D16"/>
    <w:rsid w:val="002018B5"/>
    <w:rsid w:val="0020196C"/>
    <w:rsid w:val="002038EB"/>
    <w:rsid w:val="00203AAD"/>
    <w:rsid w:val="00204755"/>
    <w:rsid w:val="00204F02"/>
    <w:rsid w:val="0020548D"/>
    <w:rsid w:val="00205DF0"/>
    <w:rsid w:val="0020635A"/>
    <w:rsid w:val="00206CF4"/>
    <w:rsid w:val="00207465"/>
    <w:rsid w:val="00207CD3"/>
    <w:rsid w:val="0021135C"/>
    <w:rsid w:val="0021245D"/>
    <w:rsid w:val="0021285A"/>
    <w:rsid w:val="00214A57"/>
    <w:rsid w:val="002164DD"/>
    <w:rsid w:val="00217C01"/>
    <w:rsid w:val="0022041B"/>
    <w:rsid w:val="00220E8B"/>
    <w:rsid w:val="00221DBC"/>
    <w:rsid w:val="002224DA"/>
    <w:rsid w:val="002232FD"/>
    <w:rsid w:val="00223559"/>
    <w:rsid w:val="0022366C"/>
    <w:rsid w:val="00224A60"/>
    <w:rsid w:val="00225662"/>
    <w:rsid w:val="00225AA3"/>
    <w:rsid w:val="00225ABC"/>
    <w:rsid w:val="00226662"/>
    <w:rsid w:val="002268F1"/>
    <w:rsid w:val="002270E8"/>
    <w:rsid w:val="00227305"/>
    <w:rsid w:val="00227745"/>
    <w:rsid w:val="00227CBC"/>
    <w:rsid w:val="002303F5"/>
    <w:rsid w:val="002306B8"/>
    <w:rsid w:val="00230DAF"/>
    <w:rsid w:val="00231DC8"/>
    <w:rsid w:val="002322D4"/>
    <w:rsid w:val="002328D3"/>
    <w:rsid w:val="00232BFB"/>
    <w:rsid w:val="002334F1"/>
    <w:rsid w:val="0023411A"/>
    <w:rsid w:val="00234A9D"/>
    <w:rsid w:val="00234C93"/>
    <w:rsid w:val="002356B4"/>
    <w:rsid w:val="00237CBB"/>
    <w:rsid w:val="00240DEF"/>
    <w:rsid w:val="00241FC8"/>
    <w:rsid w:val="002422A9"/>
    <w:rsid w:val="002423C5"/>
    <w:rsid w:val="00242809"/>
    <w:rsid w:val="00242A08"/>
    <w:rsid w:val="002444E7"/>
    <w:rsid w:val="00245045"/>
    <w:rsid w:val="0024567C"/>
    <w:rsid w:val="00245770"/>
    <w:rsid w:val="00245F45"/>
    <w:rsid w:val="00246010"/>
    <w:rsid w:val="002468DF"/>
    <w:rsid w:val="0024751E"/>
    <w:rsid w:val="002505F7"/>
    <w:rsid w:val="00250B4F"/>
    <w:rsid w:val="00250E1B"/>
    <w:rsid w:val="002522B3"/>
    <w:rsid w:val="00254025"/>
    <w:rsid w:val="00254182"/>
    <w:rsid w:val="002542DA"/>
    <w:rsid w:val="00254F56"/>
    <w:rsid w:val="002559E7"/>
    <w:rsid w:val="00256084"/>
    <w:rsid w:val="00256540"/>
    <w:rsid w:val="002569A5"/>
    <w:rsid w:val="0025775F"/>
    <w:rsid w:val="00260385"/>
    <w:rsid w:val="002609BB"/>
    <w:rsid w:val="00260DA0"/>
    <w:rsid w:val="00261162"/>
    <w:rsid w:val="0026345D"/>
    <w:rsid w:val="00263825"/>
    <w:rsid w:val="00263EE2"/>
    <w:rsid w:val="00265089"/>
    <w:rsid w:val="002650B8"/>
    <w:rsid w:val="00265FD5"/>
    <w:rsid w:val="002661BB"/>
    <w:rsid w:val="00266656"/>
    <w:rsid w:val="00266B22"/>
    <w:rsid w:val="00266FD1"/>
    <w:rsid w:val="00270FBC"/>
    <w:rsid w:val="00271CC5"/>
    <w:rsid w:val="002724C6"/>
    <w:rsid w:val="002743AD"/>
    <w:rsid w:val="00274B8A"/>
    <w:rsid w:val="00274BFA"/>
    <w:rsid w:val="00274F2B"/>
    <w:rsid w:val="00275C68"/>
    <w:rsid w:val="00275C69"/>
    <w:rsid w:val="002766CF"/>
    <w:rsid w:val="00276CA4"/>
    <w:rsid w:val="00277258"/>
    <w:rsid w:val="00280BEE"/>
    <w:rsid w:val="00280F87"/>
    <w:rsid w:val="002814EF"/>
    <w:rsid w:val="00282A3C"/>
    <w:rsid w:val="00283520"/>
    <w:rsid w:val="00283727"/>
    <w:rsid w:val="00283D72"/>
    <w:rsid w:val="0028629A"/>
    <w:rsid w:val="002865E3"/>
    <w:rsid w:val="0028680D"/>
    <w:rsid w:val="0028702F"/>
    <w:rsid w:val="00287763"/>
    <w:rsid w:val="002877A0"/>
    <w:rsid w:val="0029194C"/>
    <w:rsid w:val="00293E37"/>
    <w:rsid w:val="002945CA"/>
    <w:rsid w:val="0029493A"/>
    <w:rsid w:val="00294BE3"/>
    <w:rsid w:val="002959F9"/>
    <w:rsid w:val="00297359"/>
    <w:rsid w:val="002976B9"/>
    <w:rsid w:val="00297CEC"/>
    <w:rsid w:val="002A24B8"/>
    <w:rsid w:val="002A2B32"/>
    <w:rsid w:val="002A3815"/>
    <w:rsid w:val="002A3C32"/>
    <w:rsid w:val="002A4422"/>
    <w:rsid w:val="002A4548"/>
    <w:rsid w:val="002A5F32"/>
    <w:rsid w:val="002A63E9"/>
    <w:rsid w:val="002A63FD"/>
    <w:rsid w:val="002A6461"/>
    <w:rsid w:val="002A6BFF"/>
    <w:rsid w:val="002A6FAA"/>
    <w:rsid w:val="002A7873"/>
    <w:rsid w:val="002B13C9"/>
    <w:rsid w:val="002B1D16"/>
    <w:rsid w:val="002B1F84"/>
    <w:rsid w:val="002B2FA2"/>
    <w:rsid w:val="002B3C09"/>
    <w:rsid w:val="002B3C60"/>
    <w:rsid w:val="002B5651"/>
    <w:rsid w:val="002B60AE"/>
    <w:rsid w:val="002B638D"/>
    <w:rsid w:val="002B75F0"/>
    <w:rsid w:val="002B7699"/>
    <w:rsid w:val="002C1641"/>
    <w:rsid w:val="002C18BC"/>
    <w:rsid w:val="002C2604"/>
    <w:rsid w:val="002C26DD"/>
    <w:rsid w:val="002C59B3"/>
    <w:rsid w:val="002C5D40"/>
    <w:rsid w:val="002C64CE"/>
    <w:rsid w:val="002C6B64"/>
    <w:rsid w:val="002C7590"/>
    <w:rsid w:val="002C75C0"/>
    <w:rsid w:val="002C7748"/>
    <w:rsid w:val="002C77D4"/>
    <w:rsid w:val="002C7B6E"/>
    <w:rsid w:val="002D1657"/>
    <w:rsid w:val="002D18D7"/>
    <w:rsid w:val="002D29AD"/>
    <w:rsid w:val="002D2C7D"/>
    <w:rsid w:val="002D3037"/>
    <w:rsid w:val="002D343F"/>
    <w:rsid w:val="002D34F5"/>
    <w:rsid w:val="002D4219"/>
    <w:rsid w:val="002D4285"/>
    <w:rsid w:val="002D44E9"/>
    <w:rsid w:val="002D6021"/>
    <w:rsid w:val="002D6548"/>
    <w:rsid w:val="002D699B"/>
    <w:rsid w:val="002D6B9B"/>
    <w:rsid w:val="002D7A5D"/>
    <w:rsid w:val="002E00D9"/>
    <w:rsid w:val="002E07A9"/>
    <w:rsid w:val="002E0E20"/>
    <w:rsid w:val="002E1232"/>
    <w:rsid w:val="002E2C46"/>
    <w:rsid w:val="002E37C1"/>
    <w:rsid w:val="002E3ED6"/>
    <w:rsid w:val="002E51F3"/>
    <w:rsid w:val="002E57A4"/>
    <w:rsid w:val="002E5FF1"/>
    <w:rsid w:val="002E65D4"/>
    <w:rsid w:val="002E68B3"/>
    <w:rsid w:val="002E6C4E"/>
    <w:rsid w:val="002F08B7"/>
    <w:rsid w:val="002F0C33"/>
    <w:rsid w:val="002F0D95"/>
    <w:rsid w:val="002F1A27"/>
    <w:rsid w:val="002F21AF"/>
    <w:rsid w:val="002F22CD"/>
    <w:rsid w:val="002F2FC2"/>
    <w:rsid w:val="002F33E0"/>
    <w:rsid w:val="002F355E"/>
    <w:rsid w:val="002F3C05"/>
    <w:rsid w:val="002F462E"/>
    <w:rsid w:val="002F53E9"/>
    <w:rsid w:val="002F673B"/>
    <w:rsid w:val="002F6F2D"/>
    <w:rsid w:val="003001B5"/>
    <w:rsid w:val="00300E72"/>
    <w:rsid w:val="00301041"/>
    <w:rsid w:val="00302929"/>
    <w:rsid w:val="00302978"/>
    <w:rsid w:val="003047EE"/>
    <w:rsid w:val="0030503C"/>
    <w:rsid w:val="00305EC7"/>
    <w:rsid w:val="003078BD"/>
    <w:rsid w:val="003122C2"/>
    <w:rsid w:val="00312996"/>
    <w:rsid w:val="0031393B"/>
    <w:rsid w:val="0031434D"/>
    <w:rsid w:val="0031522C"/>
    <w:rsid w:val="00315599"/>
    <w:rsid w:val="00316E6C"/>
    <w:rsid w:val="0032066D"/>
    <w:rsid w:val="00320A54"/>
    <w:rsid w:val="00320DA2"/>
    <w:rsid w:val="0032143C"/>
    <w:rsid w:val="003219F5"/>
    <w:rsid w:val="00321E3D"/>
    <w:rsid w:val="003240EB"/>
    <w:rsid w:val="003245DE"/>
    <w:rsid w:val="00324A80"/>
    <w:rsid w:val="0032571E"/>
    <w:rsid w:val="00326391"/>
    <w:rsid w:val="0032682C"/>
    <w:rsid w:val="00327EBF"/>
    <w:rsid w:val="003315FE"/>
    <w:rsid w:val="003348A4"/>
    <w:rsid w:val="00334A59"/>
    <w:rsid w:val="0033509B"/>
    <w:rsid w:val="00335197"/>
    <w:rsid w:val="0033558A"/>
    <w:rsid w:val="003355E6"/>
    <w:rsid w:val="00335961"/>
    <w:rsid w:val="00335E61"/>
    <w:rsid w:val="00336A4A"/>
    <w:rsid w:val="00340B7F"/>
    <w:rsid w:val="00341633"/>
    <w:rsid w:val="00342723"/>
    <w:rsid w:val="00342E6D"/>
    <w:rsid w:val="00343010"/>
    <w:rsid w:val="003436A3"/>
    <w:rsid w:val="003448C0"/>
    <w:rsid w:val="0034526A"/>
    <w:rsid w:val="0034561D"/>
    <w:rsid w:val="0034573C"/>
    <w:rsid w:val="0034629B"/>
    <w:rsid w:val="0034758F"/>
    <w:rsid w:val="00347EBF"/>
    <w:rsid w:val="00351889"/>
    <w:rsid w:val="00351A4F"/>
    <w:rsid w:val="00351F22"/>
    <w:rsid w:val="003520C2"/>
    <w:rsid w:val="003523E1"/>
    <w:rsid w:val="0035349D"/>
    <w:rsid w:val="00353E92"/>
    <w:rsid w:val="0035419D"/>
    <w:rsid w:val="00354FDB"/>
    <w:rsid w:val="003553AB"/>
    <w:rsid w:val="00355BB3"/>
    <w:rsid w:val="00355D6B"/>
    <w:rsid w:val="00356580"/>
    <w:rsid w:val="0035678D"/>
    <w:rsid w:val="003567EB"/>
    <w:rsid w:val="00357759"/>
    <w:rsid w:val="00357F06"/>
    <w:rsid w:val="003608BD"/>
    <w:rsid w:val="003608C9"/>
    <w:rsid w:val="00360FB5"/>
    <w:rsid w:val="00361760"/>
    <w:rsid w:val="00361ADD"/>
    <w:rsid w:val="00362893"/>
    <w:rsid w:val="00362ACD"/>
    <w:rsid w:val="00364442"/>
    <w:rsid w:val="00365F88"/>
    <w:rsid w:val="003673E7"/>
    <w:rsid w:val="00367D95"/>
    <w:rsid w:val="00367FDB"/>
    <w:rsid w:val="00371E92"/>
    <w:rsid w:val="00372349"/>
    <w:rsid w:val="00372658"/>
    <w:rsid w:val="00373ABA"/>
    <w:rsid w:val="003744DE"/>
    <w:rsid w:val="00375600"/>
    <w:rsid w:val="00376999"/>
    <w:rsid w:val="00376D27"/>
    <w:rsid w:val="003773D7"/>
    <w:rsid w:val="003776A8"/>
    <w:rsid w:val="00380405"/>
    <w:rsid w:val="00380B59"/>
    <w:rsid w:val="00381592"/>
    <w:rsid w:val="0038232D"/>
    <w:rsid w:val="00384496"/>
    <w:rsid w:val="003845E1"/>
    <w:rsid w:val="00384A8F"/>
    <w:rsid w:val="003855B4"/>
    <w:rsid w:val="003859C8"/>
    <w:rsid w:val="00385D91"/>
    <w:rsid w:val="00385FCB"/>
    <w:rsid w:val="003907E9"/>
    <w:rsid w:val="00391522"/>
    <w:rsid w:val="00391FF5"/>
    <w:rsid w:val="00394018"/>
    <w:rsid w:val="00395E94"/>
    <w:rsid w:val="00396246"/>
    <w:rsid w:val="00397B38"/>
    <w:rsid w:val="003A1FA4"/>
    <w:rsid w:val="003A2AC1"/>
    <w:rsid w:val="003A347D"/>
    <w:rsid w:val="003A34AE"/>
    <w:rsid w:val="003A369D"/>
    <w:rsid w:val="003A3E88"/>
    <w:rsid w:val="003A5C7C"/>
    <w:rsid w:val="003A6AB3"/>
    <w:rsid w:val="003A7392"/>
    <w:rsid w:val="003A77F5"/>
    <w:rsid w:val="003B10C2"/>
    <w:rsid w:val="003B11AF"/>
    <w:rsid w:val="003B18DB"/>
    <w:rsid w:val="003B2EB6"/>
    <w:rsid w:val="003B3045"/>
    <w:rsid w:val="003B3090"/>
    <w:rsid w:val="003B471C"/>
    <w:rsid w:val="003B5A4A"/>
    <w:rsid w:val="003B5D22"/>
    <w:rsid w:val="003B7590"/>
    <w:rsid w:val="003B7DF9"/>
    <w:rsid w:val="003C0342"/>
    <w:rsid w:val="003C0F25"/>
    <w:rsid w:val="003C18EC"/>
    <w:rsid w:val="003C1D54"/>
    <w:rsid w:val="003C24D2"/>
    <w:rsid w:val="003C39FA"/>
    <w:rsid w:val="003C5063"/>
    <w:rsid w:val="003C53FC"/>
    <w:rsid w:val="003C5536"/>
    <w:rsid w:val="003C6F92"/>
    <w:rsid w:val="003C7689"/>
    <w:rsid w:val="003D1B21"/>
    <w:rsid w:val="003D3828"/>
    <w:rsid w:val="003D469A"/>
    <w:rsid w:val="003D5355"/>
    <w:rsid w:val="003D644E"/>
    <w:rsid w:val="003D7C90"/>
    <w:rsid w:val="003D7D5D"/>
    <w:rsid w:val="003D7D9C"/>
    <w:rsid w:val="003D7E3E"/>
    <w:rsid w:val="003E0C29"/>
    <w:rsid w:val="003E2C39"/>
    <w:rsid w:val="003E31A7"/>
    <w:rsid w:val="003E456F"/>
    <w:rsid w:val="003E4956"/>
    <w:rsid w:val="003E5C25"/>
    <w:rsid w:val="003E5C7D"/>
    <w:rsid w:val="003E5E15"/>
    <w:rsid w:val="003E6209"/>
    <w:rsid w:val="003E681D"/>
    <w:rsid w:val="003E6B60"/>
    <w:rsid w:val="003E7816"/>
    <w:rsid w:val="003E789D"/>
    <w:rsid w:val="003E78DE"/>
    <w:rsid w:val="003F238E"/>
    <w:rsid w:val="003F29B4"/>
    <w:rsid w:val="003F4008"/>
    <w:rsid w:val="003F4764"/>
    <w:rsid w:val="003F4787"/>
    <w:rsid w:val="003F4859"/>
    <w:rsid w:val="003F5642"/>
    <w:rsid w:val="003F73C2"/>
    <w:rsid w:val="003F75BB"/>
    <w:rsid w:val="003F7643"/>
    <w:rsid w:val="003F7651"/>
    <w:rsid w:val="003F77DE"/>
    <w:rsid w:val="00401196"/>
    <w:rsid w:val="00401E44"/>
    <w:rsid w:val="004031BB"/>
    <w:rsid w:val="004034A3"/>
    <w:rsid w:val="004045AD"/>
    <w:rsid w:val="00405788"/>
    <w:rsid w:val="004061FA"/>
    <w:rsid w:val="0041018E"/>
    <w:rsid w:val="004109FE"/>
    <w:rsid w:val="00410E86"/>
    <w:rsid w:val="0041322F"/>
    <w:rsid w:val="00413982"/>
    <w:rsid w:val="00413A18"/>
    <w:rsid w:val="004143CB"/>
    <w:rsid w:val="004158C1"/>
    <w:rsid w:val="00415B18"/>
    <w:rsid w:val="00416277"/>
    <w:rsid w:val="00416FFB"/>
    <w:rsid w:val="00417C60"/>
    <w:rsid w:val="00417F14"/>
    <w:rsid w:val="0042099F"/>
    <w:rsid w:val="00421631"/>
    <w:rsid w:val="004217CB"/>
    <w:rsid w:val="004223FA"/>
    <w:rsid w:val="0042358F"/>
    <w:rsid w:val="00423F5C"/>
    <w:rsid w:val="004251B3"/>
    <w:rsid w:val="00425B6F"/>
    <w:rsid w:val="00427237"/>
    <w:rsid w:val="00427AD2"/>
    <w:rsid w:val="00430518"/>
    <w:rsid w:val="00430A00"/>
    <w:rsid w:val="00431925"/>
    <w:rsid w:val="00431EFB"/>
    <w:rsid w:val="00432341"/>
    <w:rsid w:val="00432461"/>
    <w:rsid w:val="00433025"/>
    <w:rsid w:val="0043495C"/>
    <w:rsid w:val="00436985"/>
    <w:rsid w:val="0043749A"/>
    <w:rsid w:val="0044169D"/>
    <w:rsid w:val="004421FA"/>
    <w:rsid w:val="004437CC"/>
    <w:rsid w:val="00443D78"/>
    <w:rsid w:val="00445352"/>
    <w:rsid w:val="00445F59"/>
    <w:rsid w:val="004460F1"/>
    <w:rsid w:val="00446446"/>
    <w:rsid w:val="00446623"/>
    <w:rsid w:val="00451042"/>
    <w:rsid w:val="00451155"/>
    <w:rsid w:val="00451471"/>
    <w:rsid w:val="0045173D"/>
    <w:rsid w:val="00451ADA"/>
    <w:rsid w:val="004520DD"/>
    <w:rsid w:val="00452792"/>
    <w:rsid w:val="00452B37"/>
    <w:rsid w:val="00452C0A"/>
    <w:rsid w:val="00453EEA"/>
    <w:rsid w:val="004548B9"/>
    <w:rsid w:val="00454C1A"/>
    <w:rsid w:val="00454D9C"/>
    <w:rsid w:val="00454E10"/>
    <w:rsid w:val="00455ECA"/>
    <w:rsid w:val="00455F9B"/>
    <w:rsid w:val="0045712E"/>
    <w:rsid w:val="004609CB"/>
    <w:rsid w:val="004614A2"/>
    <w:rsid w:val="00461CA1"/>
    <w:rsid w:val="00462A4E"/>
    <w:rsid w:val="00463232"/>
    <w:rsid w:val="0046404A"/>
    <w:rsid w:val="004648E4"/>
    <w:rsid w:val="00465134"/>
    <w:rsid w:val="00466F3D"/>
    <w:rsid w:val="0046751C"/>
    <w:rsid w:val="00467E51"/>
    <w:rsid w:val="00467F5B"/>
    <w:rsid w:val="00470ED3"/>
    <w:rsid w:val="004713D1"/>
    <w:rsid w:val="004722B1"/>
    <w:rsid w:val="00473621"/>
    <w:rsid w:val="00473D21"/>
    <w:rsid w:val="0047555E"/>
    <w:rsid w:val="00475D8F"/>
    <w:rsid w:val="00476768"/>
    <w:rsid w:val="00476D8D"/>
    <w:rsid w:val="00477926"/>
    <w:rsid w:val="00477E94"/>
    <w:rsid w:val="00477EE5"/>
    <w:rsid w:val="004805E4"/>
    <w:rsid w:val="00481E56"/>
    <w:rsid w:val="00481F1B"/>
    <w:rsid w:val="00482359"/>
    <w:rsid w:val="0048265B"/>
    <w:rsid w:val="00482904"/>
    <w:rsid w:val="00483990"/>
    <w:rsid w:val="00484A5A"/>
    <w:rsid w:val="00486F1A"/>
    <w:rsid w:val="00487079"/>
    <w:rsid w:val="00487804"/>
    <w:rsid w:val="004909EE"/>
    <w:rsid w:val="00491BEF"/>
    <w:rsid w:val="0049242A"/>
    <w:rsid w:val="00493597"/>
    <w:rsid w:val="00493783"/>
    <w:rsid w:val="0049398D"/>
    <w:rsid w:val="00494F5A"/>
    <w:rsid w:val="00496212"/>
    <w:rsid w:val="0049719A"/>
    <w:rsid w:val="004A010E"/>
    <w:rsid w:val="004A04F7"/>
    <w:rsid w:val="004A0B41"/>
    <w:rsid w:val="004A1A43"/>
    <w:rsid w:val="004A1AE2"/>
    <w:rsid w:val="004A228C"/>
    <w:rsid w:val="004A24FF"/>
    <w:rsid w:val="004A2780"/>
    <w:rsid w:val="004A2A4A"/>
    <w:rsid w:val="004A2EBC"/>
    <w:rsid w:val="004A3C52"/>
    <w:rsid w:val="004A439F"/>
    <w:rsid w:val="004A4863"/>
    <w:rsid w:val="004A4C18"/>
    <w:rsid w:val="004A4CE9"/>
    <w:rsid w:val="004A4D5E"/>
    <w:rsid w:val="004A4F77"/>
    <w:rsid w:val="004A554F"/>
    <w:rsid w:val="004A6968"/>
    <w:rsid w:val="004A77F1"/>
    <w:rsid w:val="004A7A87"/>
    <w:rsid w:val="004B05FB"/>
    <w:rsid w:val="004B1F86"/>
    <w:rsid w:val="004B2C3C"/>
    <w:rsid w:val="004B35AB"/>
    <w:rsid w:val="004B3BB2"/>
    <w:rsid w:val="004B5A4F"/>
    <w:rsid w:val="004B69CB"/>
    <w:rsid w:val="004B6A33"/>
    <w:rsid w:val="004B7253"/>
    <w:rsid w:val="004B75AD"/>
    <w:rsid w:val="004C0927"/>
    <w:rsid w:val="004C094D"/>
    <w:rsid w:val="004C238C"/>
    <w:rsid w:val="004C4426"/>
    <w:rsid w:val="004D09EA"/>
    <w:rsid w:val="004D13AE"/>
    <w:rsid w:val="004D283D"/>
    <w:rsid w:val="004D3BA6"/>
    <w:rsid w:val="004D3EB4"/>
    <w:rsid w:val="004D4553"/>
    <w:rsid w:val="004D772E"/>
    <w:rsid w:val="004E1E77"/>
    <w:rsid w:val="004E1F1B"/>
    <w:rsid w:val="004E2BC4"/>
    <w:rsid w:val="004E2F73"/>
    <w:rsid w:val="004E3849"/>
    <w:rsid w:val="004E428F"/>
    <w:rsid w:val="004E478D"/>
    <w:rsid w:val="004E635B"/>
    <w:rsid w:val="004E68AB"/>
    <w:rsid w:val="004E6900"/>
    <w:rsid w:val="004E76E2"/>
    <w:rsid w:val="004E7FB7"/>
    <w:rsid w:val="004F138A"/>
    <w:rsid w:val="004F3079"/>
    <w:rsid w:val="004F3E41"/>
    <w:rsid w:val="004F41B8"/>
    <w:rsid w:val="004F44E7"/>
    <w:rsid w:val="004F458E"/>
    <w:rsid w:val="004F487F"/>
    <w:rsid w:val="004F609C"/>
    <w:rsid w:val="004F686B"/>
    <w:rsid w:val="00500605"/>
    <w:rsid w:val="00502B58"/>
    <w:rsid w:val="00503AEF"/>
    <w:rsid w:val="0050413D"/>
    <w:rsid w:val="005042D0"/>
    <w:rsid w:val="005048F3"/>
    <w:rsid w:val="00504928"/>
    <w:rsid w:val="005056FC"/>
    <w:rsid w:val="00507984"/>
    <w:rsid w:val="00507D35"/>
    <w:rsid w:val="005102EA"/>
    <w:rsid w:val="00510A87"/>
    <w:rsid w:val="00510E21"/>
    <w:rsid w:val="00511CC0"/>
    <w:rsid w:val="00512662"/>
    <w:rsid w:val="00514432"/>
    <w:rsid w:val="005148BB"/>
    <w:rsid w:val="00514E32"/>
    <w:rsid w:val="00516397"/>
    <w:rsid w:val="0051737B"/>
    <w:rsid w:val="005201D9"/>
    <w:rsid w:val="005216D0"/>
    <w:rsid w:val="00521FD4"/>
    <w:rsid w:val="00523045"/>
    <w:rsid w:val="0052311A"/>
    <w:rsid w:val="0052340A"/>
    <w:rsid w:val="005237E4"/>
    <w:rsid w:val="00523D7B"/>
    <w:rsid w:val="00524459"/>
    <w:rsid w:val="00524CD5"/>
    <w:rsid w:val="0052500E"/>
    <w:rsid w:val="005250B2"/>
    <w:rsid w:val="00525C33"/>
    <w:rsid w:val="00526675"/>
    <w:rsid w:val="00526E56"/>
    <w:rsid w:val="00530D83"/>
    <w:rsid w:val="005319CA"/>
    <w:rsid w:val="00532617"/>
    <w:rsid w:val="005332CB"/>
    <w:rsid w:val="00533416"/>
    <w:rsid w:val="0053438B"/>
    <w:rsid w:val="005344A9"/>
    <w:rsid w:val="005353F9"/>
    <w:rsid w:val="00535A82"/>
    <w:rsid w:val="00535D64"/>
    <w:rsid w:val="00536B43"/>
    <w:rsid w:val="00536CA6"/>
    <w:rsid w:val="00537446"/>
    <w:rsid w:val="00540010"/>
    <w:rsid w:val="00540F6A"/>
    <w:rsid w:val="005417AA"/>
    <w:rsid w:val="005419FD"/>
    <w:rsid w:val="00541A8C"/>
    <w:rsid w:val="00541ECC"/>
    <w:rsid w:val="005446F5"/>
    <w:rsid w:val="005449BB"/>
    <w:rsid w:val="00544D16"/>
    <w:rsid w:val="0054536C"/>
    <w:rsid w:val="005455D4"/>
    <w:rsid w:val="00545DAC"/>
    <w:rsid w:val="00545E34"/>
    <w:rsid w:val="005472D7"/>
    <w:rsid w:val="00550099"/>
    <w:rsid w:val="005513A1"/>
    <w:rsid w:val="00551AA1"/>
    <w:rsid w:val="00552140"/>
    <w:rsid w:val="00552EFE"/>
    <w:rsid w:val="00553062"/>
    <w:rsid w:val="0055365D"/>
    <w:rsid w:val="005546E1"/>
    <w:rsid w:val="0055524B"/>
    <w:rsid w:val="00555D2F"/>
    <w:rsid w:val="00555E45"/>
    <w:rsid w:val="00555E56"/>
    <w:rsid w:val="00557340"/>
    <w:rsid w:val="005602F0"/>
    <w:rsid w:val="00560E96"/>
    <w:rsid w:val="00561C82"/>
    <w:rsid w:val="005623DC"/>
    <w:rsid w:val="00562CC9"/>
    <w:rsid w:val="00563FEE"/>
    <w:rsid w:val="0056515E"/>
    <w:rsid w:val="005667AF"/>
    <w:rsid w:val="00566B5B"/>
    <w:rsid w:val="00566EA0"/>
    <w:rsid w:val="005671DE"/>
    <w:rsid w:val="00567294"/>
    <w:rsid w:val="00567A7A"/>
    <w:rsid w:val="00570E11"/>
    <w:rsid w:val="00570F42"/>
    <w:rsid w:val="00570F71"/>
    <w:rsid w:val="00571CEB"/>
    <w:rsid w:val="00572DA6"/>
    <w:rsid w:val="005730E6"/>
    <w:rsid w:val="00573E59"/>
    <w:rsid w:val="00573F7C"/>
    <w:rsid w:val="005756C5"/>
    <w:rsid w:val="005758C5"/>
    <w:rsid w:val="00576530"/>
    <w:rsid w:val="00576580"/>
    <w:rsid w:val="0057681B"/>
    <w:rsid w:val="00580C05"/>
    <w:rsid w:val="00581922"/>
    <w:rsid w:val="00582DCF"/>
    <w:rsid w:val="00584748"/>
    <w:rsid w:val="005847FF"/>
    <w:rsid w:val="0058590E"/>
    <w:rsid w:val="00585DC8"/>
    <w:rsid w:val="005900D0"/>
    <w:rsid w:val="00590E94"/>
    <w:rsid w:val="0059251D"/>
    <w:rsid w:val="0059255F"/>
    <w:rsid w:val="00592609"/>
    <w:rsid w:val="00593746"/>
    <w:rsid w:val="00593A25"/>
    <w:rsid w:val="005942EE"/>
    <w:rsid w:val="005958BB"/>
    <w:rsid w:val="00596402"/>
    <w:rsid w:val="00596E8F"/>
    <w:rsid w:val="00597ABC"/>
    <w:rsid w:val="005A0B21"/>
    <w:rsid w:val="005A1AFC"/>
    <w:rsid w:val="005A2175"/>
    <w:rsid w:val="005A3823"/>
    <w:rsid w:val="005A3C7F"/>
    <w:rsid w:val="005A3DD4"/>
    <w:rsid w:val="005A4669"/>
    <w:rsid w:val="005A4A53"/>
    <w:rsid w:val="005A6F2A"/>
    <w:rsid w:val="005B0181"/>
    <w:rsid w:val="005B037C"/>
    <w:rsid w:val="005B102E"/>
    <w:rsid w:val="005B10FE"/>
    <w:rsid w:val="005B12A4"/>
    <w:rsid w:val="005B3281"/>
    <w:rsid w:val="005B3ABF"/>
    <w:rsid w:val="005B452A"/>
    <w:rsid w:val="005B56E9"/>
    <w:rsid w:val="005B58AE"/>
    <w:rsid w:val="005C0742"/>
    <w:rsid w:val="005C1120"/>
    <w:rsid w:val="005C14C4"/>
    <w:rsid w:val="005C18C1"/>
    <w:rsid w:val="005C232C"/>
    <w:rsid w:val="005C3371"/>
    <w:rsid w:val="005C3C7A"/>
    <w:rsid w:val="005C3F66"/>
    <w:rsid w:val="005C4DEA"/>
    <w:rsid w:val="005C5AB1"/>
    <w:rsid w:val="005C61BD"/>
    <w:rsid w:val="005C6535"/>
    <w:rsid w:val="005C6FB6"/>
    <w:rsid w:val="005C7C2D"/>
    <w:rsid w:val="005D02FB"/>
    <w:rsid w:val="005D102D"/>
    <w:rsid w:val="005D1AE0"/>
    <w:rsid w:val="005D2181"/>
    <w:rsid w:val="005D2393"/>
    <w:rsid w:val="005D2E3B"/>
    <w:rsid w:val="005D393B"/>
    <w:rsid w:val="005D5285"/>
    <w:rsid w:val="005D5772"/>
    <w:rsid w:val="005D5C06"/>
    <w:rsid w:val="005D5DE7"/>
    <w:rsid w:val="005D63D5"/>
    <w:rsid w:val="005D69EA"/>
    <w:rsid w:val="005D6AEC"/>
    <w:rsid w:val="005D6E0B"/>
    <w:rsid w:val="005D6FE5"/>
    <w:rsid w:val="005D716D"/>
    <w:rsid w:val="005E4364"/>
    <w:rsid w:val="005E6C6E"/>
    <w:rsid w:val="005E79E6"/>
    <w:rsid w:val="005F034D"/>
    <w:rsid w:val="005F1C24"/>
    <w:rsid w:val="005F2C29"/>
    <w:rsid w:val="005F32B7"/>
    <w:rsid w:val="005F3692"/>
    <w:rsid w:val="005F4281"/>
    <w:rsid w:val="005F4C9A"/>
    <w:rsid w:val="005F4D54"/>
    <w:rsid w:val="005F51E9"/>
    <w:rsid w:val="005F60B8"/>
    <w:rsid w:val="005F6FEB"/>
    <w:rsid w:val="005F7099"/>
    <w:rsid w:val="005F72B2"/>
    <w:rsid w:val="006014D3"/>
    <w:rsid w:val="00601596"/>
    <w:rsid w:val="00601F8D"/>
    <w:rsid w:val="00603058"/>
    <w:rsid w:val="00603300"/>
    <w:rsid w:val="006039D3"/>
    <w:rsid w:val="00603C5B"/>
    <w:rsid w:val="00604B96"/>
    <w:rsid w:val="00604E07"/>
    <w:rsid w:val="00605A9B"/>
    <w:rsid w:val="0060674E"/>
    <w:rsid w:val="006073E7"/>
    <w:rsid w:val="00607B71"/>
    <w:rsid w:val="006109A4"/>
    <w:rsid w:val="00611549"/>
    <w:rsid w:val="00612094"/>
    <w:rsid w:val="00612354"/>
    <w:rsid w:val="00613131"/>
    <w:rsid w:val="006147BC"/>
    <w:rsid w:val="00614CA3"/>
    <w:rsid w:val="00614DE6"/>
    <w:rsid w:val="00614FF2"/>
    <w:rsid w:val="0061540B"/>
    <w:rsid w:val="006160E8"/>
    <w:rsid w:val="006177BC"/>
    <w:rsid w:val="006178F4"/>
    <w:rsid w:val="00617D68"/>
    <w:rsid w:val="00620DA6"/>
    <w:rsid w:val="00621423"/>
    <w:rsid w:val="00621BEE"/>
    <w:rsid w:val="00622B07"/>
    <w:rsid w:val="00623E48"/>
    <w:rsid w:val="00625318"/>
    <w:rsid w:val="00625B51"/>
    <w:rsid w:val="00625CA4"/>
    <w:rsid w:val="0062607A"/>
    <w:rsid w:val="00627AB0"/>
    <w:rsid w:val="0063025C"/>
    <w:rsid w:val="006324AB"/>
    <w:rsid w:val="00632F42"/>
    <w:rsid w:val="0063301B"/>
    <w:rsid w:val="00633A1A"/>
    <w:rsid w:val="00633C5B"/>
    <w:rsid w:val="00633DC0"/>
    <w:rsid w:val="00635290"/>
    <w:rsid w:val="006366A1"/>
    <w:rsid w:val="00637E02"/>
    <w:rsid w:val="006400FA"/>
    <w:rsid w:val="0064152A"/>
    <w:rsid w:val="00642791"/>
    <w:rsid w:val="006465A8"/>
    <w:rsid w:val="00646C8C"/>
    <w:rsid w:val="00647A9C"/>
    <w:rsid w:val="00647D53"/>
    <w:rsid w:val="006502B1"/>
    <w:rsid w:val="00650D2F"/>
    <w:rsid w:val="00651450"/>
    <w:rsid w:val="00651990"/>
    <w:rsid w:val="00651DE2"/>
    <w:rsid w:val="00652266"/>
    <w:rsid w:val="006527E8"/>
    <w:rsid w:val="006551C4"/>
    <w:rsid w:val="006608EC"/>
    <w:rsid w:val="00661E05"/>
    <w:rsid w:val="00662297"/>
    <w:rsid w:val="0066251D"/>
    <w:rsid w:val="00665158"/>
    <w:rsid w:val="006660B0"/>
    <w:rsid w:val="00666593"/>
    <w:rsid w:val="006666C3"/>
    <w:rsid w:val="00666DA8"/>
    <w:rsid w:val="00666F5F"/>
    <w:rsid w:val="00667D21"/>
    <w:rsid w:val="00667D3A"/>
    <w:rsid w:val="00670B9A"/>
    <w:rsid w:val="00672B70"/>
    <w:rsid w:val="006732C7"/>
    <w:rsid w:val="0067376C"/>
    <w:rsid w:val="0067465F"/>
    <w:rsid w:val="00674F96"/>
    <w:rsid w:val="006766ED"/>
    <w:rsid w:val="006779A5"/>
    <w:rsid w:val="00677EA6"/>
    <w:rsid w:val="00680204"/>
    <w:rsid w:val="00680CF5"/>
    <w:rsid w:val="00680D3F"/>
    <w:rsid w:val="0068151D"/>
    <w:rsid w:val="00681CE0"/>
    <w:rsid w:val="00681DFC"/>
    <w:rsid w:val="006821B7"/>
    <w:rsid w:val="00683107"/>
    <w:rsid w:val="0068320C"/>
    <w:rsid w:val="00683620"/>
    <w:rsid w:val="0068364F"/>
    <w:rsid w:val="006843CA"/>
    <w:rsid w:val="00684644"/>
    <w:rsid w:val="0068474C"/>
    <w:rsid w:val="00684EE8"/>
    <w:rsid w:val="00687202"/>
    <w:rsid w:val="006873ED"/>
    <w:rsid w:val="00687671"/>
    <w:rsid w:val="006906DB"/>
    <w:rsid w:val="00691AE2"/>
    <w:rsid w:val="00692820"/>
    <w:rsid w:val="0069357D"/>
    <w:rsid w:val="00693F5C"/>
    <w:rsid w:val="00694571"/>
    <w:rsid w:val="00695A17"/>
    <w:rsid w:val="00696B48"/>
    <w:rsid w:val="00697547"/>
    <w:rsid w:val="00697736"/>
    <w:rsid w:val="006A0AF6"/>
    <w:rsid w:val="006A0F6D"/>
    <w:rsid w:val="006A21F1"/>
    <w:rsid w:val="006A289C"/>
    <w:rsid w:val="006A3E9C"/>
    <w:rsid w:val="006A3FBF"/>
    <w:rsid w:val="006A5C8A"/>
    <w:rsid w:val="006A5DA7"/>
    <w:rsid w:val="006A64F7"/>
    <w:rsid w:val="006A7A6A"/>
    <w:rsid w:val="006B074B"/>
    <w:rsid w:val="006B0C40"/>
    <w:rsid w:val="006B0F65"/>
    <w:rsid w:val="006B29A1"/>
    <w:rsid w:val="006B2C75"/>
    <w:rsid w:val="006B2CCE"/>
    <w:rsid w:val="006B3629"/>
    <w:rsid w:val="006B3B68"/>
    <w:rsid w:val="006B43D8"/>
    <w:rsid w:val="006B441D"/>
    <w:rsid w:val="006B5CB4"/>
    <w:rsid w:val="006B7AF1"/>
    <w:rsid w:val="006C05CD"/>
    <w:rsid w:val="006C0655"/>
    <w:rsid w:val="006C0BA0"/>
    <w:rsid w:val="006C0FC0"/>
    <w:rsid w:val="006C16E1"/>
    <w:rsid w:val="006C1A15"/>
    <w:rsid w:val="006C27DC"/>
    <w:rsid w:val="006C2B65"/>
    <w:rsid w:val="006C2ECD"/>
    <w:rsid w:val="006C3591"/>
    <w:rsid w:val="006C3F0A"/>
    <w:rsid w:val="006D2668"/>
    <w:rsid w:val="006D3443"/>
    <w:rsid w:val="006D34D5"/>
    <w:rsid w:val="006D4981"/>
    <w:rsid w:val="006D574B"/>
    <w:rsid w:val="006D68E6"/>
    <w:rsid w:val="006D68FF"/>
    <w:rsid w:val="006D6909"/>
    <w:rsid w:val="006D75AD"/>
    <w:rsid w:val="006E486E"/>
    <w:rsid w:val="006E4C1A"/>
    <w:rsid w:val="006E53BD"/>
    <w:rsid w:val="006E55E6"/>
    <w:rsid w:val="006E56BD"/>
    <w:rsid w:val="006E62D6"/>
    <w:rsid w:val="006E7FBE"/>
    <w:rsid w:val="006F0681"/>
    <w:rsid w:val="006F0EB6"/>
    <w:rsid w:val="006F14CE"/>
    <w:rsid w:val="006F1898"/>
    <w:rsid w:val="006F1A70"/>
    <w:rsid w:val="006F1CED"/>
    <w:rsid w:val="006F2153"/>
    <w:rsid w:val="006F2279"/>
    <w:rsid w:val="006F2656"/>
    <w:rsid w:val="006F26A1"/>
    <w:rsid w:val="006F2767"/>
    <w:rsid w:val="006F3F07"/>
    <w:rsid w:val="006F3FB6"/>
    <w:rsid w:val="006F458D"/>
    <w:rsid w:val="006F6A37"/>
    <w:rsid w:val="006F7256"/>
    <w:rsid w:val="006F769D"/>
    <w:rsid w:val="006F7929"/>
    <w:rsid w:val="006F7E46"/>
    <w:rsid w:val="00701114"/>
    <w:rsid w:val="007028D0"/>
    <w:rsid w:val="00703907"/>
    <w:rsid w:val="00704919"/>
    <w:rsid w:val="00704B16"/>
    <w:rsid w:val="00704F65"/>
    <w:rsid w:val="00705C34"/>
    <w:rsid w:val="0070605B"/>
    <w:rsid w:val="00711271"/>
    <w:rsid w:val="00711560"/>
    <w:rsid w:val="0071393A"/>
    <w:rsid w:val="00714AC0"/>
    <w:rsid w:val="00714B85"/>
    <w:rsid w:val="0071787E"/>
    <w:rsid w:val="0072035C"/>
    <w:rsid w:val="0072050D"/>
    <w:rsid w:val="0072086B"/>
    <w:rsid w:val="00720DE1"/>
    <w:rsid w:val="00721637"/>
    <w:rsid w:val="00721FDA"/>
    <w:rsid w:val="007235A8"/>
    <w:rsid w:val="00723694"/>
    <w:rsid w:val="007237AA"/>
    <w:rsid w:val="00723DD0"/>
    <w:rsid w:val="0072444E"/>
    <w:rsid w:val="007247C7"/>
    <w:rsid w:val="00725B7A"/>
    <w:rsid w:val="0072617A"/>
    <w:rsid w:val="00726266"/>
    <w:rsid w:val="00726A88"/>
    <w:rsid w:val="007304C6"/>
    <w:rsid w:val="00731A2B"/>
    <w:rsid w:val="00731C1F"/>
    <w:rsid w:val="00732486"/>
    <w:rsid w:val="00732A3B"/>
    <w:rsid w:val="00732AAB"/>
    <w:rsid w:val="00732CB5"/>
    <w:rsid w:val="007332F6"/>
    <w:rsid w:val="00733555"/>
    <w:rsid w:val="00734622"/>
    <w:rsid w:val="007348A3"/>
    <w:rsid w:val="007360DF"/>
    <w:rsid w:val="00736C2B"/>
    <w:rsid w:val="00736D62"/>
    <w:rsid w:val="00736EC7"/>
    <w:rsid w:val="007370DC"/>
    <w:rsid w:val="0073715F"/>
    <w:rsid w:val="007402E7"/>
    <w:rsid w:val="00741CAF"/>
    <w:rsid w:val="00742678"/>
    <w:rsid w:val="00742AB6"/>
    <w:rsid w:val="007436AB"/>
    <w:rsid w:val="00743EC3"/>
    <w:rsid w:val="00745A6A"/>
    <w:rsid w:val="00745CBB"/>
    <w:rsid w:val="007464CB"/>
    <w:rsid w:val="00747069"/>
    <w:rsid w:val="007503C9"/>
    <w:rsid w:val="00750C5F"/>
    <w:rsid w:val="00751D2E"/>
    <w:rsid w:val="00752831"/>
    <w:rsid w:val="00752922"/>
    <w:rsid w:val="0075480C"/>
    <w:rsid w:val="00755991"/>
    <w:rsid w:val="00757D42"/>
    <w:rsid w:val="00757DAE"/>
    <w:rsid w:val="007600B5"/>
    <w:rsid w:val="007603E4"/>
    <w:rsid w:val="0076105D"/>
    <w:rsid w:val="00762445"/>
    <w:rsid w:val="00762F8C"/>
    <w:rsid w:val="007633A3"/>
    <w:rsid w:val="00764C1C"/>
    <w:rsid w:val="00766318"/>
    <w:rsid w:val="00766CEE"/>
    <w:rsid w:val="00766E3A"/>
    <w:rsid w:val="00767616"/>
    <w:rsid w:val="00767A4B"/>
    <w:rsid w:val="0077111C"/>
    <w:rsid w:val="00771A94"/>
    <w:rsid w:val="00773131"/>
    <w:rsid w:val="007738A0"/>
    <w:rsid w:val="00773C45"/>
    <w:rsid w:val="0077503E"/>
    <w:rsid w:val="007754EE"/>
    <w:rsid w:val="007771E8"/>
    <w:rsid w:val="0077781B"/>
    <w:rsid w:val="00777DC1"/>
    <w:rsid w:val="00780670"/>
    <w:rsid w:val="00780A20"/>
    <w:rsid w:val="00782F97"/>
    <w:rsid w:val="00784B2E"/>
    <w:rsid w:val="00785B86"/>
    <w:rsid w:val="00785C22"/>
    <w:rsid w:val="00786BDB"/>
    <w:rsid w:val="007870BB"/>
    <w:rsid w:val="00787545"/>
    <w:rsid w:val="00787BBD"/>
    <w:rsid w:val="00790379"/>
    <w:rsid w:val="00790DA6"/>
    <w:rsid w:val="0079112D"/>
    <w:rsid w:val="007912BC"/>
    <w:rsid w:val="007912FD"/>
    <w:rsid w:val="007916AE"/>
    <w:rsid w:val="00792186"/>
    <w:rsid w:val="00792ADA"/>
    <w:rsid w:val="00792C89"/>
    <w:rsid w:val="007949C0"/>
    <w:rsid w:val="00794D67"/>
    <w:rsid w:val="00796DD9"/>
    <w:rsid w:val="00797266"/>
    <w:rsid w:val="0079751C"/>
    <w:rsid w:val="00797995"/>
    <w:rsid w:val="007A01C5"/>
    <w:rsid w:val="007A05F1"/>
    <w:rsid w:val="007A177C"/>
    <w:rsid w:val="007A3D2B"/>
    <w:rsid w:val="007A492E"/>
    <w:rsid w:val="007A49DF"/>
    <w:rsid w:val="007A6431"/>
    <w:rsid w:val="007A78D5"/>
    <w:rsid w:val="007A7E22"/>
    <w:rsid w:val="007B1660"/>
    <w:rsid w:val="007B239A"/>
    <w:rsid w:val="007B2B33"/>
    <w:rsid w:val="007B2DF1"/>
    <w:rsid w:val="007B2F52"/>
    <w:rsid w:val="007B3832"/>
    <w:rsid w:val="007B45ED"/>
    <w:rsid w:val="007B4667"/>
    <w:rsid w:val="007B48A4"/>
    <w:rsid w:val="007B4CB9"/>
    <w:rsid w:val="007B611E"/>
    <w:rsid w:val="007B709E"/>
    <w:rsid w:val="007C13C8"/>
    <w:rsid w:val="007C17D8"/>
    <w:rsid w:val="007C2326"/>
    <w:rsid w:val="007C3B25"/>
    <w:rsid w:val="007C6055"/>
    <w:rsid w:val="007C6105"/>
    <w:rsid w:val="007C6373"/>
    <w:rsid w:val="007C65A1"/>
    <w:rsid w:val="007D094E"/>
    <w:rsid w:val="007D0E74"/>
    <w:rsid w:val="007D3767"/>
    <w:rsid w:val="007D3841"/>
    <w:rsid w:val="007D3E0C"/>
    <w:rsid w:val="007D482A"/>
    <w:rsid w:val="007D50E4"/>
    <w:rsid w:val="007D6398"/>
    <w:rsid w:val="007D7777"/>
    <w:rsid w:val="007E0407"/>
    <w:rsid w:val="007E1193"/>
    <w:rsid w:val="007E32FD"/>
    <w:rsid w:val="007E38CC"/>
    <w:rsid w:val="007E58FC"/>
    <w:rsid w:val="007E5DB6"/>
    <w:rsid w:val="007E5F25"/>
    <w:rsid w:val="007E6731"/>
    <w:rsid w:val="007E6AA2"/>
    <w:rsid w:val="007E6D42"/>
    <w:rsid w:val="007E7C6D"/>
    <w:rsid w:val="007F08FE"/>
    <w:rsid w:val="007F1477"/>
    <w:rsid w:val="007F1B4D"/>
    <w:rsid w:val="007F339F"/>
    <w:rsid w:val="007F35AB"/>
    <w:rsid w:val="007F433F"/>
    <w:rsid w:val="007F4B69"/>
    <w:rsid w:val="007F4FFA"/>
    <w:rsid w:val="007F50E3"/>
    <w:rsid w:val="007F665F"/>
    <w:rsid w:val="007F6CF3"/>
    <w:rsid w:val="007F74D9"/>
    <w:rsid w:val="007F777E"/>
    <w:rsid w:val="008002BF"/>
    <w:rsid w:val="008007C9"/>
    <w:rsid w:val="0080103D"/>
    <w:rsid w:val="008016C3"/>
    <w:rsid w:val="0080197B"/>
    <w:rsid w:val="00801A5B"/>
    <w:rsid w:val="00802ED7"/>
    <w:rsid w:val="0080573F"/>
    <w:rsid w:val="00805DFD"/>
    <w:rsid w:val="00805F50"/>
    <w:rsid w:val="008079CD"/>
    <w:rsid w:val="00807B51"/>
    <w:rsid w:val="00807D71"/>
    <w:rsid w:val="0081176F"/>
    <w:rsid w:val="008124AE"/>
    <w:rsid w:val="0081279B"/>
    <w:rsid w:val="00812F57"/>
    <w:rsid w:val="008136B6"/>
    <w:rsid w:val="00814FD8"/>
    <w:rsid w:val="0081571F"/>
    <w:rsid w:val="008169C8"/>
    <w:rsid w:val="00820F58"/>
    <w:rsid w:val="0082152B"/>
    <w:rsid w:val="00821629"/>
    <w:rsid w:val="00821AEC"/>
    <w:rsid w:val="0082264A"/>
    <w:rsid w:val="00824D94"/>
    <w:rsid w:val="00825564"/>
    <w:rsid w:val="00825860"/>
    <w:rsid w:val="00825CE5"/>
    <w:rsid w:val="008276EC"/>
    <w:rsid w:val="0082774D"/>
    <w:rsid w:val="0083090E"/>
    <w:rsid w:val="00830EBD"/>
    <w:rsid w:val="00832172"/>
    <w:rsid w:val="00832352"/>
    <w:rsid w:val="00832562"/>
    <w:rsid w:val="008333A9"/>
    <w:rsid w:val="008338CF"/>
    <w:rsid w:val="00833C78"/>
    <w:rsid w:val="0083526B"/>
    <w:rsid w:val="00835753"/>
    <w:rsid w:val="00835BF0"/>
    <w:rsid w:val="00837DEA"/>
    <w:rsid w:val="0084031B"/>
    <w:rsid w:val="008406E4"/>
    <w:rsid w:val="00840F77"/>
    <w:rsid w:val="00841178"/>
    <w:rsid w:val="00842155"/>
    <w:rsid w:val="008424F5"/>
    <w:rsid w:val="008426FD"/>
    <w:rsid w:val="0084271C"/>
    <w:rsid w:val="00842C6F"/>
    <w:rsid w:val="00842D0F"/>
    <w:rsid w:val="00843ACC"/>
    <w:rsid w:val="00844E50"/>
    <w:rsid w:val="0084625A"/>
    <w:rsid w:val="008474B1"/>
    <w:rsid w:val="00847C75"/>
    <w:rsid w:val="00847F45"/>
    <w:rsid w:val="00850DBC"/>
    <w:rsid w:val="008510AA"/>
    <w:rsid w:val="008526B3"/>
    <w:rsid w:val="00853072"/>
    <w:rsid w:val="00854A10"/>
    <w:rsid w:val="00855895"/>
    <w:rsid w:val="008561BC"/>
    <w:rsid w:val="008568EC"/>
    <w:rsid w:val="0085736C"/>
    <w:rsid w:val="008575AD"/>
    <w:rsid w:val="00857824"/>
    <w:rsid w:val="0086068D"/>
    <w:rsid w:val="00860D9F"/>
    <w:rsid w:val="00861D9D"/>
    <w:rsid w:val="008627AC"/>
    <w:rsid w:val="00862E62"/>
    <w:rsid w:val="008630B5"/>
    <w:rsid w:val="00863353"/>
    <w:rsid w:val="00863929"/>
    <w:rsid w:val="00863F8A"/>
    <w:rsid w:val="00866BD5"/>
    <w:rsid w:val="00866D37"/>
    <w:rsid w:val="00867C90"/>
    <w:rsid w:val="0087056D"/>
    <w:rsid w:val="00870F68"/>
    <w:rsid w:val="008711FA"/>
    <w:rsid w:val="00872142"/>
    <w:rsid w:val="008732E5"/>
    <w:rsid w:val="00874316"/>
    <w:rsid w:val="00874867"/>
    <w:rsid w:val="00874E10"/>
    <w:rsid w:val="00875E1C"/>
    <w:rsid w:val="00876B5F"/>
    <w:rsid w:val="0088027D"/>
    <w:rsid w:val="00881902"/>
    <w:rsid w:val="00881922"/>
    <w:rsid w:val="00882F5E"/>
    <w:rsid w:val="00883E9F"/>
    <w:rsid w:val="008848D8"/>
    <w:rsid w:val="0088530C"/>
    <w:rsid w:val="00885B56"/>
    <w:rsid w:val="00885EA4"/>
    <w:rsid w:val="008867EB"/>
    <w:rsid w:val="00886DD5"/>
    <w:rsid w:val="0088721D"/>
    <w:rsid w:val="00892456"/>
    <w:rsid w:val="00892E0F"/>
    <w:rsid w:val="00892E17"/>
    <w:rsid w:val="0089388C"/>
    <w:rsid w:val="00893B06"/>
    <w:rsid w:val="008941DB"/>
    <w:rsid w:val="0089555E"/>
    <w:rsid w:val="00896772"/>
    <w:rsid w:val="00896FA8"/>
    <w:rsid w:val="00897249"/>
    <w:rsid w:val="008A0717"/>
    <w:rsid w:val="008A1C6A"/>
    <w:rsid w:val="008A20D3"/>
    <w:rsid w:val="008A2811"/>
    <w:rsid w:val="008A2A66"/>
    <w:rsid w:val="008A4301"/>
    <w:rsid w:val="008A4793"/>
    <w:rsid w:val="008A58E9"/>
    <w:rsid w:val="008B09AA"/>
    <w:rsid w:val="008B1818"/>
    <w:rsid w:val="008B1F04"/>
    <w:rsid w:val="008B2960"/>
    <w:rsid w:val="008B3250"/>
    <w:rsid w:val="008B37CC"/>
    <w:rsid w:val="008B3D4C"/>
    <w:rsid w:val="008B54A3"/>
    <w:rsid w:val="008B58E3"/>
    <w:rsid w:val="008B5FBD"/>
    <w:rsid w:val="008B6C2A"/>
    <w:rsid w:val="008B7D30"/>
    <w:rsid w:val="008C07E6"/>
    <w:rsid w:val="008C0B52"/>
    <w:rsid w:val="008C0CDC"/>
    <w:rsid w:val="008C1122"/>
    <w:rsid w:val="008C24A4"/>
    <w:rsid w:val="008C2C06"/>
    <w:rsid w:val="008C4A22"/>
    <w:rsid w:val="008C4F02"/>
    <w:rsid w:val="008C4FA2"/>
    <w:rsid w:val="008C6C98"/>
    <w:rsid w:val="008C7242"/>
    <w:rsid w:val="008D0271"/>
    <w:rsid w:val="008D1753"/>
    <w:rsid w:val="008D18B7"/>
    <w:rsid w:val="008D1A4B"/>
    <w:rsid w:val="008D2DFC"/>
    <w:rsid w:val="008D31C4"/>
    <w:rsid w:val="008D4656"/>
    <w:rsid w:val="008D4816"/>
    <w:rsid w:val="008D4C53"/>
    <w:rsid w:val="008D5751"/>
    <w:rsid w:val="008D60B3"/>
    <w:rsid w:val="008D6189"/>
    <w:rsid w:val="008D6C6A"/>
    <w:rsid w:val="008D7B27"/>
    <w:rsid w:val="008D7EEC"/>
    <w:rsid w:val="008E06E0"/>
    <w:rsid w:val="008E24B5"/>
    <w:rsid w:val="008E3D69"/>
    <w:rsid w:val="008E3F64"/>
    <w:rsid w:val="008E4AF3"/>
    <w:rsid w:val="008E5B75"/>
    <w:rsid w:val="008E60D9"/>
    <w:rsid w:val="008E763E"/>
    <w:rsid w:val="008E7A74"/>
    <w:rsid w:val="008F0189"/>
    <w:rsid w:val="008F0205"/>
    <w:rsid w:val="008F09AD"/>
    <w:rsid w:val="008F201E"/>
    <w:rsid w:val="008F436F"/>
    <w:rsid w:val="008F437B"/>
    <w:rsid w:val="008F455A"/>
    <w:rsid w:val="008F6802"/>
    <w:rsid w:val="0090032F"/>
    <w:rsid w:val="00900CD2"/>
    <w:rsid w:val="00902624"/>
    <w:rsid w:val="00902A75"/>
    <w:rsid w:val="00902EDA"/>
    <w:rsid w:val="00903037"/>
    <w:rsid w:val="0090392C"/>
    <w:rsid w:val="00904533"/>
    <w:rsid w:val="0090566F"/>
    <w:rsid w:val="00905670"/>
    <w:rsid w:val="00906722"/>
    <w:rsid w:val="009077A8"/>
    <w:rsid w:val="00907964"/>
    <w:rsid w:val="00910929"/>
    <w:rsid w:val="00910A74"/>
    <w:rsid w:val="009110EC"/>
    <w:rsid w:val="00912D11"/>
    <w:rsid w:val="00913C5A"/>
    <w:rsid w:val="00915155"/>
    <w:rsid w:val="0091789A"/>
    <w:rsid w:val="009206D0"/>
    <w:rsid w:val="00922FB8"/>
    <w:rsid w:val="00923383"/>
    <w:rsid w:val="009253B2"/>
    <w:rsid w:val="00927461"/>
    <w:rsid w:val="00930A52"/>
    <w:rsid w:val="00932875"/>
    <w:rsid w:val="00932E6C"/>
    <w:rsid w:val="00935EFA"/>
    <w:rsid w:val="00935FE7"/>
    <w:rsid w:val="00937AC6"/>
    <w:rsid w:val="0094017A"/>
    <w:rsid w:val="0094045B"/>
    <w:rsid w:val="009405D3"/>
    <w:rsid w:val="00941577"/>
    <w:rsid w:val="00941E8B"/>
    <w:rsid w:val="00945085"/>
    <w:rsid w:val="009451F1"/>
    <w:rsid w:val="00945212"/>
    <w:rsid w:val="00946217"/>
    <w:rsid w:val="00947426"/>
    <w:rsid w:val="009478E6"/>
    <w:rsid w:val="00947D50"/>
    <w:rsid w:val="009501AA"/>
    <w:rsid w:val="009502A7"/>
    <w:rsid w:val="00950936"/>
    <w:rsid w:val="00951A8C"/>
    <w:rsid w:val="00951FBE"/>
    <w:rsid w:val="009522CC"/>
    <w:rsid w:val="009522E9"/>
    <w:rsid w:val="00952459"/>
    <w:rsid w:val="009528E0"/>
    <w:rsid w:val="00953150"/>
    <w:rsid w:val="009533C6"/>
    <w:rsid w:val="009542DE"/>
    <w:rsid w:val="009547F9"/>
    <w:rsid w:val="00955E05"/>
    <w:rsid w:val="009573F0"/>
    <w:rsid w:val="0096014C"/>
    <w:rsid w:val="0096041D"/>
    <w:rsid w:val="00960B0D"/>
    <w:rsid w:val="00960D9B"/>
    <w:rsid w:val="00961533"/>
    <w:rsid w:val="009627E3"/>
    <w:rsid w:val="00963285"/>
    <w:rsid w:val="0096389B"/>
    <w:rsid w:val="00963AD2"/>
    <w:rsid w:val="00964957"/>
    <w:rsid w:val="00965354"/>
    <w:rsid w:val="00965787"/>
    <w:rsid w:val="00966587"/>
    <w:rsid w:val="00966AF5"/>
    <w:rsid w:val="00967565"/>
    <w:rsid w:val="00967975"/>
    <w:rsid w:val="009708E7"/>
    <w:rsid w:val="00971078"/>
    <w:rsid w:val="0097267A"/>
    <w:rsid w:val="00974362"/>
    <w:rsid w:val="009746BB"/>
    <w:rsid w:val="00974932"/>
    <w:rsid w:val="00977EE7"/>
    <w:rsid w:val="0098039F"/>
    <w:rsid w:val="00980894"/>
    <w:rsid w:val="00981117"/>
    <w:rsid w:val="0098139B"/>
    <w:rsid w:val="009813CD"/>
    <w:rsid w:val="00981936"/>
    <w:rsid w:val="009819A6"/>
    <w:rsid w:val="00981B09"/>
    <w:rsid w:val="00982CD9"/>
    <w:rsid w:val="00983040"/>
    <w:rsid w:val="0098386F"/>
    <w:rsid w:val="00984315"/>
    <w:rsid w:val="00984367"/>
    <w:rsid w:val="009856B2"/>
    <w:rsid w:val="00985D22"/>
    <w:rsid w:val="009873FD"/>
    <w:rsid w:val="00987869"/>
    <w:rsid w:val="00987C97"/>
    <w:rsid w:val="00990329"/>
    <w:rsid w:val="009909A9"/>
    <w:rsid w:val="00991164"/>
    <w:rsid w:val="009912EA"/>
    <w:rsid w:val="00992047"/>
    <w:rsid w:val="0099302E"/>
    <w:rsid w:val="0099566B"/>
    <w:rsid w:val="00995CCD"/>
    <w:rsid w:val="009962EA"/>
    <w:rsid w:val="00996B52"/>
    <w:rsid w:val="00996E59"/>
    <w:rsid w:val="009A07C1"/>
    <w:rsid w:val="009A0C65"/>
    <w:rsid w:val="009A11C6"/>
    <w:rsid w:val="009A14BD"/>
    <w:rsid w:val="009A185E"/>
    <w:rsid w:val="009A326A"/>
    <w:rsid w:val="009A459F"/>
    <w:rsid w:val="009A7287"/>
    <w:rsid w:val="009B0602"/>
    <w:rsid w:val="009B108C"/>
    <w:rsid w:val="009B1269"/>
    <w:rsid w:val="009B149C"/>
    <w:rsid w:val="009B3029"/>
    <w:rsid w:val="009B38BA"/>
    <w:rsid w:val="009B4599"/>
    <w:rsid w:val="009C03DF"/>
    <w:rsid w:val="009C163C"/>
    <w:rsid w:val="009C1989"/>
    <w:rsid w:val="009C2560"/>
    <w:rsid w:val="009C37E4"/>
    <w:rsid w:val="009C470E"/>
    <w:rsid w:val="009C47CC"/>
    <w:rsid w:val="009C59F0"/>
    <w:rsid w:val="009C5A48"/>
    <w:rsid w:val="009C60F6"/>
    <w:rsid w:val="009D067C"/>
    <w:rsid w:val="009D06EC"/>
    <w:rsid w:val="009D107E"/>
    <w:rsid w:val="009D136B"/>
    <w:rsid w:val="009D1D06"/>
    <w:rsid w:val="009D26F9"/>
    <w:rsid w:val="009D33A7"/>
    <w:rsid w:val="009D4EA7"/>
    <w:rsid w:val="009D501F"/>
    <w:rsid w:val="009D5165"/>
    <w:rsid w:val="009D64C4"/>
    <w:rsid w:val="009D6FAA"/>
    <w:rsid w:val="009D7397"/>
    <w:rsid w:val="009E0470"/>
    <w:rsid w:val="009E141A"/>
    <w:rsid w:val="009E16D9"/>
    <w:rsid w:val="009E290E"/>
    <w:rsid w:val="009E38A4"/>
    <w:rsid w:val="009E38AA"/>
    <w:rsid w:val="009E3A58"/>
    <w:rsid w:val="009E4167"/>
    <w:rsid w:val="009E4638"/>
    <w:rsid w:val="009E4DD1"/>
    <w:rsid w:val="009E549C"/>
    <w:rsid w:val="009E605D"/>
    <w:rsid w:val="009E6F07"/>
    <w:rsid w:val="009E75FE"/>
    <w:rsid w:val="009E7907"/>
    <w:rsid w:val="009F0A5D"/>
    <w:rsid w:val="009F0F80"/>
    <w:rsid w:val="009F194E"/>
    <w:rsid w:val="009F1CBF"/>
    <w:rsid w:val="009F1F81"/>
    <w:rsid w:val="009F38C5"/>
    <w:rsid w:val="009F489D"/>
    <w:rsid w:val="009F63C1"/>
    <w:rsid w:val="009F6FAF"/>
    <w:rsid w:val="009F734E"/>
    <w:rsid w:val="009F7607"/>
    <w:rsid w:val="00A003D3"/>
    <w:rsid w:val="00A010F0"/>
    <w:rsid w:val="00A010FE"/>
    <w:rsid w:val="00A01473"/>
    <w:rsid w:val="00A01F0B"/>
    <w:rsid w:val="00A02910"/>
    <w:rsid w:val="00A02DB5"/>
    <w:rsid w:val="00A02E5E"/>
    <w:rsid w:val="00A0335C"/>
    <w:rsid w:val="00A03E8A"/>
    <w:rsid w:val="00A03F14"/>
    <w:rsid w:val="00A0489E"/>
    <w:rsid w:val="00A04B02"/>
    <w:rsid w:val="00A07D3A"/>
    <w:rsid w:val="00A103F7"/>
    <w:rsid w:val="00A11886"/>
    <w:rsid w:val="00A11D86"/>
    <w:rsid w:val="00A11ED9"/>
    <w:rsid w:val="00A12385"/>
    <w:rsid w:val="00A13AC3"/>
    <w:rsid w:val="00A1496E"/>
    <w:rsid w:val="00A1592B"/>
    <w:rsid w:val="00A15A35"/>
    <w:rsid w:val="00A16AF5"/>
    <w:rsid w:val="00A2032C"/>
    <w:rsid w:val="00A211A8"/>
    <w:rsid w:val="00A2185E"/>
    <w:rsid w:val="00A21DB8"/>
    <w:rsid w:val="00A23A01"/>
    <w:rsid w:val="00A25167"/>
    <w:rsid w:val="00A25446"/>
    <w:rsid w:val="00A2661C"/>
    <w:rsid w:val="00A266D6"/>
    <w:rsid w:val="00A26E97"/>
    <w:rsid w:val="00A27AF0"/>
    <w:rsid w:val="00A3078A"/>
    <w:rsid w:val="00A3142B"/>
    <w:rsid w:val="00A31D9B"/>
    <w:rsid w:val="00A32928"/>
    <w:rsid w:val="00A32E4D"/>
    <w:rsid w:val="00A33E9A"/>
    <w:rsid w:val="00A347F5"/>
    <w:rsid w:val="00A34CB6"/>
    <w:rsid w:val="00A34CBE"/>
    <w:rsid w:val="00A35613"/>
    <w:rsid w:val="00A37357"/>
    <w:rsid w:val="00A37AA6"/>
    <w:rsid w:val="00A37E71"/>
    <w:rsid w:val="00A404A5"/>
    <w:rsid w:val="00A40624"/>
    <w:rsid w:val="00A407E7"/>
    <w:rsid w:val="00A4098E"/>
    <w:rsid w:val="00A410AA"/>
    <w:rsid w:val="00A41D92"/>
    <w:rsid w:val="00A420E7"/>
    <w:rsid w:val="00A428F3"/>
    <w:rsid w:val="00A42DE1"/>
    <w:rsid w:val="00A435EC"/>
    <w:rsid w:val="00A448F7"/>
    <w:rsid w:val="00A449DD"/>
    <w:rsid w:val="00A46C22"/>
    <w:rsid w:val="00A471DF"/>
    <w:rsid w:val="00A4786A"/>
    <w:rsid w:val="00A47A6F"/>
    <w:rsid w:val="00A5031D"/>
    <w:rsid w:val="00A50A7D"/>
    <w:rsid w:val="00A50B3D"/>
    <w:rsid w:val="00A51574"/>
    <w:rsid w:val="00A517B3"/>
    <w:rsid w:val="00A519A0"/>
    <w:rsid w:val="00A527C7"/>
    <w:rsid w:val="00A534FA"/>
    <w:rsid w:val="00A54959"/>
    <w:rsid w:val="00A551FD"/>
    <w:rsid w:val="00A562A2"/>
    <w:rsid w:val="00A567CC"/>
    <w:rsid w:val="00A57227"/>
    <w:rsid w:val="00A61E49"/>
    <w:rsid w:val="00A620F5"/>
    <w:rsid w:val="00A62228"/>
    <w:rsid w:val="00A6306D"/>
    <w:rsid w:val="00A6325C"/>
    <w:rsid w:val="00A63C20"/>
    <w:rsid w:val="00A6405F"/>
    <w:rsid w:val="00A6538B"/>
    <w:rsid w:val="00A65EB2"/>
    <w:rsid w:val="00A663B5"/>
    <w:rsid w:val="00A6651B"/>
    <w:rsid w:val="00A6714A"/>
    <w:rsid w:val="00A70297"/>
    <w:rsid w:val="00A708F9"/>
    <w:rsid w:val="00A71D6A"/>
    <w:rsid w:val="00A7218C"/>
    <w:rsid w:val="00A7289B"/>
    <w:rsid w:val="00A73257"/>
    <w:rsid w:val="00A73C2D"/>
    <w:rsid w:val="00A74794"/>
    <w:rsid w:val="00A750A8"/>
    <w:rsid w:val="00A75BF7"/>
    <w:rsid w:val="00A763FB"/>
    <w:rsid w:val="00A77766"/>
    <w:rsid w:val="00A80247"/>
    <w:rsid w:val="00A804E9"/>
    <w:rsid w:val="00A813F0"/>
    <w:rsid w:val="00A81FFC"/>
    <w:rsid w:val="00A820C6"/>
    <w:rsid w:val="00A823E3"/>
    <w:rsid w:val="00A85453"/>
    <w:rsid w:val="00A8566B"/>
    <w:rsid w:val="00A8569D"/>
    <w:rsid w:val="00A85824"/>
    <w:rsid w:val="00A85E78"/>
    <w:rsid w:val="00A860B6"/>
    <w:rsid w:val="00A8628E"/>
    <w:rsid w:val="00A86514"/>
    <w:rsid w:val="00A86982"/>
    <w:rsid w:val="00A86ABA"/>
    <w:rsid w:val="00A86DA0"/>
    <w:rsid w:val="00A8711A"/>
    <w:rsid w:val="00A87F2B"/>
    <w:rsid w:val="00A9067F"/>
    <w:rsid w:val="00A90E0E"/>
    <w:rsid w:val="00A90E4A"/>
    <w:rsid w:val="00A92495"/>
    <w:rsid w:val="00A92795"/>
    <w:rsid w:val="00A93A3A"/>
    <w:rsid w:val="00A93E88"/>
    <w:rsid w:val="00A9641B"/>
    <w:rsid w:val="00A97605"/>
    <w:rsid w:val="00A97DBD"/>
    <w:rsid w:val="00AA0531"/>
    <w:rsid w:val="00AA118E"/>
    <w:rsid w:val="00AA1396"/>
    <w:rsid w:val="00AA215E"/>
    <w:rsid w:val="00AA2302"/>
    <w:rsid w:val="00AA248A"/>
    <w:rsid w:val="00AA351B"/>
    <w:rsid w:val="00AA3606"/>
    <w:rsid w:val="00AA3E5B"/>
    <w:rsid w:val="00AA4CD4"/>
    <w:rsid w:val="00AA6005"/>
    <w:rsid w:val="00AA7268"/>
    <w:rsid w:val="00AA7448"/>
    <w:rsid w:val="00AB01FF"/>
    <w:rsid w:val="00AB0AB1"/>
    <w:rsid w:val="00AB0F83"/>
    <w:rsid w:val="00AB1660"/>
    <w:rsid w:val="00AB3BDE"/>
    <w:rsid w:val="00AB3BF8"/>
    <w:rsid w:val="00AB5589"/>
    <w:rsid w:val="00AB57AC"/>
    <w:rsid w:val="00AB5ED5"/>
    <w:rsid w:val="00AB5FE5"/>
    <w:rsid w:val="00AB63F4"/>
    <w:rsid w:val="00AB64BD"/>
    <w:rsid w:val="00AB672E"/>
    <w:rsid w:val="00AB710D"/>
    <w:rsid w:val="00AB7909"/>
    <w:rsid w:val="00AB7B7F"/>
    <w:rsid w:val="00AC0700"/>
    <w:rsid w:val="00AC14C7"/>
    <w:rsid w:val="00AC1F80"/>
    <w:rsid w:val="00AC2BBF"/>
    <w:rsid w:val="00AC66D3"/>
    <w:rsid w:val="00AC78FB"/>
    <w:rsid w:val="00AD0E85"/>
    <w:rsid w:val="00AD1885"/>
    <w:rsid w:val="00AD1C2A"/>
    <w:rsid w:val="00AD1DA8"/>
    <w:rsid w:val="00AD2282"/>
    <w:rsid w:val="00AD235E"/>
    <w:rsid w:val="00AD29F1"/>
    <w:rsid w:val="00AD3030"/>
    <w:rsid w:val="00AD3081"/>
    <w:rsid w:val="00AD30B7"/>
    <w:rsid w:val="00AD3675"/>
    <w:rsid w:val="00AD441D"/>
    <w:rsid w:val="00AD6E36"/>
    <w:rsid w:val="00AD6EAA"/>
    <w:rsid w:val="00AE2A28"/>
    <w:rsid w:val="00AE4B25"/>
    <w:rsid w:val="00AE4D06"/>
    <w:rsid w:val="00AE5F25"/>
    <w:rsid w:val="00AE664B"/>
    <w:rsid w:val="00AE6F73"/>
    <w:rsid w:val="00AF0323"/>
    <w:rsid w:val="00AF1FB5"/>
    <w:rsid w:val="00AF2A8E"/>
    <w:rsid w:val="00AF35D0"/>
    <w:rsid w:val="00AF462C"/>
    <w:rsid w:val="00AF4EEC"/>
    <w:rsid w:val="00AF501E"/>
    <w:rsid w:val="00AF5F58"/>
    <w:rsid w:val="00AF6B58"/>
    <w:rsid w:val="00AF6E51"/>
    <w:rsid w:val="00AF7475"/>
    <w:rsid w:val="00B00FB2"/>
    <w:rsid w:val="00B01053"/>
    <w:rsid w:val="00B01B0F"/>
    <w:rsid w:val="00B02582"/>
    <w:rsid w:val="00B0356F"/>
    <w:rsid w:val="00B03F08"/>
    <w:rsid w:val="00B0408C"/>
    <w:rsid w:val="00B0452D"/>
    <w:rsid w:val="00B0503F"/>
    <w:rsid w:val="00B0557D"/>
    <w:rsid w:val="00B06EFD"/>
    <w:rsid w:val="00B07325"/>
    <w:rsid w:val="00B076F1"/>
    <w:rsid w:val="00B076FD"/>
    <w:rsid w:val="00B10347"/>
    <w:rsid w:val="00B106D6"/>
    <w:rsid w:val="00B13186"/>
    <w:rsid w:val="00B13428"/>
    <w:rsid w:val="00B13C84"/>
    <w:rsid w:val="00B14253"/>
    <w:rsid w:val="00B14257"/>
    <w:rsid w:val="00B14512"/>
    <w:rsid w:val="00B1457E"/>
    <w:rsid w:val="00B145FF"/>
    <w:rsid w:val="00B15A2D"/>
    <w:rsid w:val="00B15B97"/>
    <w:rsid w:val="00B200C3"/>
    <w:rsid w:val="00B21D4E"/>
    <w:rsid w:val="00B2284F"/>
    <w:rsid w:val="00B232D3"/>
    <w:rsid w:val="00B2343A"/>
    <w:rsid w:val="00B23CFE"/>
    <w:rsid w:val="00B2437E"/>
    <w:rsid w:val="00B243DD"/>
    <w:rsid w:val="00B2457C"/>
    <w:rsid w:val="00B247F1"/>
    <w:rsid w:val="00B2542F"/>
    <w:rsid w:val="00B2621F"/>
    <w:rsid w:val="00B26CD5"/>
    <w:rsid w:val="00B274E6"/>
    <w:rsid w:val="00B31111"/>
    <w:rsid w:val="00B3290C"/>
    <w:rsid w:val="00B33744"/>
    <w:rsid w:val="00B34DCA"/>
    <w:rsid w:val="00B35B59"/>
    <w:rsid w:val="00B35E91"/>
    <w:rsid w:val="00B36CD1"/>
    <w:rsid w:val="00B37AC8"/>
    <w:rsid w:val="00B408F6"/>
    <w:rsid w:val="00B4163F"/>
    <w:rsid w:val="00B421EB"/>
    <w:rsid w:val="00B43EF9"/>
    <w:rsid w:val="00B4543B"/>
    <w:rsid w:val="00B45B20"/>
    <w:rsid w:val="00B45B30"/>
    <w:rsid w:val="00B46109"/>
    <w:rsid w:val="00B47775"/>
    <w:rsid w:val="00B52106"/>
    <w:rsid w:val="00B52823"/>
    <w:rsid w:val="00B52A87"/>
    <w:rsid w:val="00B52D41"/>
    <w:rsid w:val="00B53274"/>
    <w:rsid w:val="00B54104"/>
    <w:rsid w:val="00B542E9"/>
    <w:rsid w:val="00B5452E"/>
    <w:rsid w:val="00B553A9"/>
    <w:rsid w:val="00B57648"/>
    <w:rsid w:val="00B6128A"/>
    <w:rsid w:val="00B61387"/>
    <w:rsid w:val="00B61390"/>
    <w:rsid w:val="00B61597"/>
    <w:rsid w:val="00B626EC"/>
    <w:rsid w:val="00B627A5"/>
    <w:rsid w:val="00B631A2"/>
    <w:rsid w:val="00B64022"/>
    <w:rsid w:val="00B65F80"/>
    <w:rsid w:val="00B66C4C"/>
    <w:rsid w:val="00B67D00"/>
    <w:rsid w:val="00B7049F"/>
    <w:rsid w:val="00B706C8"/>
    <w:rsid w:val="00B72B82"/>
    <w:rsid w:val="00B72D03"/>
    <w:rsid w:val="00B7455D"/>
    <w:rsid w:val="00B749D8"/>
    <w:rsid w:val="00B750F2"/>
    <w:rsid w:val="00B75122"/>
    <w:rsid w:val="00B7526A"/>
    <w:rsid w:val="00B75AB6"/>
    <w:rsid w:val="00B7695F"/>
    <w:rsid w:val="00B77BF1"/>
    <w:rsid w:val="00B80EE9"/>
    <w:rsid w:val="00B81612"/>
    <w:rsid w:val="00B81C62"/>
    <w:rsid w:val="00B853C5"/>
    <w:rsid w:val="00B85F49"/>
    <w:rsid w:val="00B86768"/>
    <w:rsid w:val="00B87A44"/>
    <w:rsid w:val="00B87C89"/>
    <w:rsid w:val="00B90F2A"/>
    <w:rsid w:val="00B91303"/>
    <w:rsid w:val="00B91345"/>
    <w:rsid w:val="00B91B15"/>
    <w:rsid w:val="00B941A5"/>
    <w:rsid w:val="00B94C5E"/>
    <w:rsid w:val="00B96BB6"/>
    <w:rsid w:val="00B96DFF"/>
    <w:rsid w:val="00B974A0"/>
    <w:rsid w:val="00BA036C"/>
    <w:rsid w:val="00BA200A"/>
    <w:rsid w:val="00BA302E"/>
    <w:rsid w:val="00BA388D"/>
    <w:rsid w:val="00BA3D54"/>
    <w:rsid w:val="00BA475E"/>
    <w:rsid w:val="00BA49B6"/>
    <w:rsid w:val="00BA4B7B"/>
    <w:rsid w:val="00BA60D0"/>
    <w:rsid w:val="00BA61C8"/>
    <w:rsid w:val="00BA77AA"/>
    <w:rsid w:val="00BA7ADF"/>
    <w:rsid w:val="00BB046D"/>
    <w:rsid w:val="00BB05C4"/>
    <w:rsid w:val="00BB1469"/>
    <w:rsid w:val="00BB23A0"/>
    <w:rsid w:val="00BB3309"/>
    <w:rsid w:val="00BB38C9"/>
    <w:rsid w:val="00BB4CEA"/>
    <w:rsid w:val="00BB69B0"/>
    <w:rsid w:val="00BB7326"/>
    <w:rsid w:val="00BC1522"/>
    <w:rsid w:val="00BC296B"/>
    <w:rsid w:val="00BC2F90"/>
    <w:rsid w:val="00BC3591"/>
    <w:rsid w:val="00BC372B"/>
    <w:rsid w:val="00BC5D83"/>
    <w:rsid w:val="00BD0C0F"/>
    <w:rsid w:val="00BD2160"/>
    <w:rsid w:val="00BD2977"/>
    <w:rsid w:val="00BD2D70"/>
    <w:rsid w:val="00BD3C66"/>
    <w:rsid w:val="00BD434A"/>
    <w:rsid w:val="00BD51DC"/>
    <w:rsid w:val="00BD5468"/>
    <w:rsid w:val="00BD6096"/>
    <w:rsid w:val="00BD7A7B"/>
    <w:rsid w:val="00BD7F8A"/>
    <w:rsid w:val="00BE15EB"/>
    <w:rsid w:val="00BE17CB"/>
    <w:rsid w:val="00BE198B"/>
    <w:rsid w:val="00BE261A"/>
    <w:rsid w:val="00BE2A18"/>
    <w:rsid w:val="00BE365D"/>
    <w:rsid w:val="00BE3C56"/>
    <w:rsid w:val="00BE44AE"/>
    <w:rsid w:val="00BE4D21"/>
    <w:rsid w:val="00BE5466"/>
    <w:rsid w:val="00BE5A56"/>
    <w:rsid w:val="00BE6467"/>
    <w:rsid w:val="00BE65FA"/>
    <w:rsid w:val="00BE6796"/>
    <w:rsid w:val="00BE6A67"/>
    <w:rsid w:val="00BF05F0"/>
    <w:rsid w:val="00BF09FD"/>
    <w:rsid w:val="00BF2932"/>
    <w:rsid w:val="00BF2F22"/>
    <w:rsid w:val="00BF3471"/>
    <w:rsid w:val="00BF39A9"/>
    <w:rsid w:val="00BF4184"/>
    <w:rsid w:val="00BF4280"/>
    <w:rsid w:val="00BF4AD8"/>
    <w:rsid w:val="00BF4D00"/>
    <w:rsid w:val="00BF64A5"/>
    <w:rsid w:val="00BF64DE"/>
    <w:rsid w:val="00C00AAB"/>
    <w:rsid w:val="00C01804"/>
    <w:rsid w:val="00C01BE1"/>
    <w:rsid w:val="00C02BE6"/>
    <w:rsid w:val="00C02CF0"/>
    <w:rsid w:val="00C03338"/>
    <w:rsid w:val="00C036FD"/>
    <w:rsid w:val="00C03857"/>
    <w:rsid w:val="00C04139"/>
    <w:rsid w:val="00C0441F"/>
    <w:rsid w:val="00C0599B"/>
    <w:rsid w:val="00C06678"/>
    <w:rsid w:val="00C0677C"/>
    <w:rsid w:val="00C10ABA"/>
    <w:rsid w:val="00C11352"/>
    <w:rsid w:val="00C11A5E"/>
    <w:rsid w:val="00C124C1"/>
    <w:rsid w:val="00C153ED"/>
    <w:rsid w:val="00C1556E"/>
    <w:rsid w:val="00C17041"/>
    <w:rsid w:val="00C17218"/>
    <w:rsid w:val="00C203C9"/>
    <w:rsid w:val="00C205B0"/>
    <w:rsid w:val="00C2279E"/>
    <w:rsid w:val="00C2284D"/>
    <w:rsid w:val="00C22E3E"/>
    <w:rsid w:val="00C24D3F"/>
    <w:rsid w:val="00C25266"/>
    <w:rsid w:val="00C26CDE"/>
    <w:rsid w:val="00C273ED"/>
    <w:rsid w:val="00C2784E"/>
    <w:rsid w:val="00C278E0"/>
    <w:rsid w:val="00C279B8"/>
    <w:rsid w:val="00C316CA"/>
    <w:rsid w:val="00C31731"/>
    <w:rsid w:val="00C32C38"/>
    <w:rsid w:val="00C343AE"/>
    <w:rsid w:val="00C34C2F"/>
    <w:rsid w:val="00C34E06"/>
    <w:rsid w:val="00C3597A"/>
    <w:rsid w:val="00C36270"/>
    <w:rsid w:val="00C3693F"/>
    <w:rsid w:val="00C37C79"/>
    <w:rsid w:val="00C40D88"/>
    <w:rsid w:val="00C42077"/>
    <w:rsid w:val="00C436A4"/>
    <w:rsid w:val="00C43947"/>
    <w:rsid w:val="00C4437F"/>
    <w:rsid w:val="00C45B62"/>
    <w:rsid w:val="00C467F9"/>
    <w:rsid w:val="00C46AC7"/>
    <w:rsid w:val="00C5223D"/>
    <w:rsid w:val="00C5292D"/>
    <w:rsid w:val="00C52A79"/>
    <w:rsid w:val="00C52BA4"/>
    <w:rsid w:val="00C53254"/>
    <w:rsid w:val="00C542F7"/>
    <w:rsid w:val="00C54880"/>
    <w:rsid w:val="00C54939"/>
    <w:rsid w:val="00C54FCD"/>
    <w:rsid w:val="00C55479"/>
    <w:rsid w:val="00C56D63"/>
    <w:rsid w:val="00C57C02"/>
    <w:rsid w:val="00C61251"/>
    <w:rsid w:val="00C61653"/>
    <w:rsid w:val="00C616F4"/>
    <w:rsid w:val="00C62CE9"/>
    <w:rsid w:val="00C63181"/>
    <w:rsid w:val="00C6480B"/>
    <w:rsid w:val="00C648A9"/>
    <w:rsid w:val="00C65C8C"/>
    <w:rsid w:val="00C661D1"/>
    <w:rsid w:val="00C66957"/>
    <w:rsid w:val="00C66D24"/>
    <w:rsid w:val="00C66F91"/>
    <w:rsid w:val="00C675E5"/>
    <w:rsid w:val="00C67F0F"/>
    <w:rsid w:val="00C70E1D"/>
    <w:rsid w:val="00C72E55"/>
    <w:rsid w:val="00C7374B"/>
    <w:rsid w:val="00C73E94"/>
    <w:rsid w:val="00C76E8A"/>
    <w:rsid w:val="00C76F77"/>
    <w:rsid w:val="00C80C86"/>
    <w:rsid w:val="00C81F91"/>
    <w:rsid w:val="00C82FE2"/>
    <w:rsid w:val="00C832F7"/>
    <w:rsid w:val="00C83328"/>
    <w:rsid w:val="00C83B41"/>
    <w:rsid w:val="00C858D8"/>
    <w:rsid w:val="00C86B9D"/>
    <w:rsid w:val="00C86C04"/>
    <w:rsid w:val="00C90D3F"/>
    <w:rsid w:val="00C90FEB"/>
    <w:rsid w:val="00C910EE"/>
    <w:rsid w:val="00C9223A"/>
    <w:rsid w:val="00C92FD1"/>
    <w:rsid w:val="00C9409E"/>
    <w:rsid w:val="00C95DFB"/>
    <w:rsid w:val="00C963F2"/>
    <w:rsid w:val="00C96957"/>
    <w:rsid w:val="00CA0096"/>
    <w:rsid w:val="00CA0774"/>
    <w:rsid w:val="00CA0C97"/>
    <w:rsid w:val="00CA1A34"/>
    <w:rsid w:val="00CA1DEA"/>
    <w:rsid w:val="00CA2AA7"/>
    <w:rsid w:val="00CA3185"/>
    <w:rsid w:val="00CA341E"/>
    <w:rsid w:val="00CA359D"/>
    <w:rsid w:val="00CA4681"/>
    <w:rsid w:val="00CA7838"/>
    <w:rsid w:val="00CB011E"/>
    <w:rsid w:val="00CB0CAA"/>
    <w:rsid w:val="00CB0F7F"/>
    <w:rsid w:val="00CB295E"/>
    <w:rsid w:val="00CB2F95"/>
    <w:rsid w:val="00CB3416"/>
    <w:rsid w:val="00CB51EE"/>
    <w:rsid w:val="00CB52F8"/>
    <w:rsid w:val="00CB5D3F"/>
    <w:rsid w:val="00CB5E77"/>
    <w:rsid w:val="00CB6BFA"/>
    <w:rsid w:val="00CB6E13"/>
    <w:rsid w:val="00CC0717"/>
    <w:rsid w:val="00CC20D5"/>
    <w:rsid w:val="00CC24A9"/>
    <w:rsid w:val="00CC322F"/>
    <w:rsid w:val="00CC4499"/>
    <w:rsid w:val="00CC533A"/>
    <w:rsid w:val="00CC53F5"/>
    <w:rsid w:val="00CC5A6D"/>
    <w:rsid w:val="00CC60B4"/>
    <w:rsid w:val="00CC63E5"/>
    <w:rsid w:val="00CC78AA"/>
    <w:rsid w:val="00CD0590"/>
    <w:rsid w:val="00CD1975"/>
    <w:rsid w:val="00CD29B9"/>
    <w:rsid w:val="00CD47C6"/>
    <w:rsid w:val="00CD5886"/>
    <w:rsid w:val="00CD59C7"/>
    <w:rsid w:val="00CD6537"/>
    <w:rsid w:val="00CD6B32"/>
    <w:rsid w:val="00CD6C5E"/>
    <w:rsid w:val="00CE26DA"/>
    <w:rsid w:val="00CE2EF4"/>
    <w:rsid w:val="00CE4223"/>
    <w:rsid w:val="00CE514D"/>
    <w:rsid w:val="00CE5A5B"/>
    <w:rsid w:val="00CE64E7"/>
    <w:rsid w:val="00CE70F5"/>
    <w:rsid w:val="00CE7149"/>
    <w:rsid w:val="00CE79CA"/>
    <w:rsid w:val="00CE7BCB"/>
    <w:rsid w:val="00CF0138"/>
    <w:rsid w:val="00CF1AA1"/>
    <w:rsid w:val="00CF214A"/>
    <w:rsid w:val="00CF2DD8"/>
    <w:rsid w:val="00CF2FDE"/>
    <w:rsid w:val="00CF3246"/>
    <w:rsid w:val="00CF3AA9"/>
    <w:rsid w:val="00CF4068"/>
    <w:rsid w:val="00CF4355"/>
    <w:rsid w:val="00CF43C0"/>
    <w:rsid w:val="00CF44B2"/>
    <w:rsid w:val="00CF4E74"/>
    <w:rsid w:val="00CF70BE"/>
    <w:rsid w:val="00CF7758"/>
    <w:rsid w:val="00CF7E9A"/>
    <w:rsid w:val="00D03D8D"/>
    <w:rsid w:val="00D04037"/>
    <w:rsid w:val="00D0449D"/>
    <w:rsid w:val="00D05C2E"/>
    <w:rsid w:val="00D05DA9"/>
    <w:rsid w:val="00D05E3C"/>
    <w:rsid w:val="00D06477"/>
    <w:rsid w:val="00D06E04"/>
    <w:rsid w:val="00D07152"/>
    <w:rsid w:val="00D073B6"/>
    <w:rsid w:val="00D075BB"/>
    <w:rsid w:val="00D07F94"/>
    <w:rsid w:val="00D1067E"/>
    <w:rsid w:val="00D11335"/>
    <w:rsid w:val="00D11C36"/>
    <w:rsid w:val="00D11C45"/>
    <w:rsid w:val="00D1219E"/>
    <w:rsid w:val="00D130DB"/>
    <w:rsid w:val="00D13230"/>
    <w:rsid w:val="00D133C4"/>
    <w:rsid w:val="00D1377C"/>
    <w:rsid w:val="00D15A2E"/>
    <w:rsid w:val="00D15BC7"/>
    <w:rsid w:val="00D16688"/>
    <w:rsid w:val="00D17E19"/>
    <w:rsid w:val="00D20806"/>
    <w:rsid w:val="00D209F4"/>
    <w:rsid w:val="00D21871"/>
    <w:rsid w:val="00D2235C"/>
    <w:rsid w:val="00D223EA"/>
    <w:rsid w:val="00D22655"/>
    <w:rsid w:val="00D228C7"/>
    <w:rsid w:val="00D242DC"/>
    <w:rsid w:val="00D24B17"/>
    <w:rsid w:val="00D25358"/>
    <w:rsid w:val="00D25415"/>
    <w:rsid w:val="00D256E5"/>
    <w:rsid w:val="00D25D20"/>
    <w:rsid w:val="00D26687"/>
    <w:rsid w:val="00D26AD6"/>
    <w:rsid w:val="00D26C94"/>
    <w:rsid w:val="00D271B1"/>
    <w:rsid w:val="00D30B55"/>
    <w:rsid w:val="00D30C18"/>
    <w:rsid w:val="00D31740"/>
    <w:rsid w:val="00D319EB"/>
    <w:rsid w:val="00D3223B"/>
    <w:rsid w:val="00D33273"/>
    <w:rsid w:val="00D33889"/>
    <w:rsid w:val="00D338DE"/>
    <w:rsid w:val="00D33DFA"/>
    <w:rsid w:val="00D352C7"/>
    <w:rsid w:val="00D35A0B"/>
    <w:rsid w:val="00D35A4F"/>
    <w:rsid w:val="00D3638A"/>
    <w:rsid w:val="00D3758A"/>
    <w:rsid w:val="00D37F3C"/>
    <w:rsid w:val="00D42F98"/>
    <w:rsid w:val="00D44E14"/>
    <w:rsid w:val="00D45496"/>
    <w:rsid w:val="00D4602B"/>
    <w:rsid w:val="00D46256"/>
    <w:rsid w:val="00D46EEA"/>
    <w:rsid w:val="00D5026B"/>
    <w:rsid w:val="00D514B4"/>
    <w:rsid w:val="00D51CD4"/>
    <w:rsid w:val="00D529C1"/>
    <w:rsid w:val="00D529FE"/>
    <w:rsid w:val="00D52A7C"/>
    <w:rsid w:val="00D5337F"/>
    <w:rsid w:val="00D54A41"/>
    <w:rsid w:val="00D57DE5"/>
    <w:rsid w:val="00D60C99"/>
    <w:rsid w:val="00D6251D"/>
    <w:rsid w:val="00D626A9"/>
    <w:rsid w:val="00D62979"/>
    <w:rsid w:val="00D62CCC"/>
    <w:rsid w:val="00D6401E"/>
    <w:rsid w:val="00D64295"/>
    <w:rsid w:val="00D65CF8"/>
    <w:rsid w:val="00D665D4"/>
    <w:rsid w:val="00D702DB"/>
    <w:rsid w:val="00D71E19"/>
    <w:rsid w:val="00D71FF3"/>
    <w:rsid w:val="00D72B43"/>
    <w:rsid w:val="00D73A7C"/>
    <w:rsid w:val="00D73FAC"/>
    <w:rsid w:val="00D75899"/>
    <w:rsid w:val="00D764CD"/>
    <w:rsid w:val="00D76BDF"/>
    <w:rsid w:val="00D7765E"/>
    <w:rsid w:val="00D810CB"/>
    <w:rsid w:val="00D815ED"/>
    <w:rsid w:val="00D815F6"/>
    <w:rsid w:val="00D8194E"/>
    <w:rsid w:val="00D82282"/>
    <w:rsid w:val="00D82E36"/>
    <w:rsid w:val="00D82F98"/>
    <w:rsid w:val="00D83F57"/>
    <w:rsid w:val="00D849DA"/>
    <w:rsid w:val="00D84C2C"/>
    <w:rsid w:val="00D84C5C"/>
    <w:rsid w:val="00D86A9A"/>
    <w:rsid w:val="00D873A1"/>
    <w:rsid w:val="00D87A3B"/>
    <w:rsid w:val="00D87AFB"/>
    <w:rsid w:val="00D90D34"/>
    <w:rsid w:val="00D910A3"/>
    <w:rsid w:val="00D91334"/>
    <w:rsid w:val="00D929A2"/>
    <w:rsid w:val="00D92C18"/>
    <w:rsid w:val="00D93042"/>
    <w:rsid w:val="00D9436B"/>
    <w:rsid w:val="00D9464F"/>
    <w:rsid w:val="00D946AF"/>
    <w:rsid w:val="00D96BDD"/>
    <w:rsid w:val="00D97F00"/>
    <w:rsid w:val="00D97F96"/>
    <w:rsid w:val="00DA033B"/>
    <w:rsid w:val="00DA0998"/>
    <w:rsid w:val="00DA0A69"/>
    <w:rsid w:val="00DA1023"/>
    <w:rsid w:val="00DA1207"/>
    <w:rsid w:val="00DA1E54"/>
    <w:rsid w:val="00DA2A99"/>
    <w:rsid w:val="00DA2CC8"/>
    <w:rsid w:val="00DA3394"/>
    <w:rsid w:val="00DA3709"/>
    <w:rsid w:val="00DA3EB1"/>
    <w:rsid w:val="00DA45E4"/>
    <w:rsid w:val="00DA49C4"/>
    <w:rsid w:val="00DA7102"/>
    <w:rsid w:val="00DB054C"/>
    <w:rsid w:val="00DB0BEF"/>
    <w:rsid w:val="00DB1248"/>
    <w:rsid w:val="00DB1BAF"/>
    <w:rsid w:val="00DB29E5"/>
    <w:rsid w:val="00DB3403"/>
    <w:rsid w:val="00DB442D"/>
    <w:rsid w:val="00DB4448"/>
    <w:rsid w:val="00DB509F"/>
    <w:rsid w:val="00DB5A48"/>
    <w:rsid w:val="00DB68AC"/>
    <w:rsid w:val="00DB6DFD"/>
    <w:rsid w:val="00DB77DE"/>
    <w:rsid w:val="00DC0043"/>
    <w:rsid w:val="00DC0F9A"/>
    <w:rsid w:val="00DC10B1"/>
    <w:rsid w:val="00DC1E48"/>
    <w:rsid w:val="00DC2746"/>
    <w:rsid w:val="00DC3920"/>
    <w:rsid w:val="00DC3AEC"/>
    <w:rsid w:val="00DC3BAA"/>
    <w:rsid w:val="00DC43C7"/>
    <w:rsid w:val="00DC582C"/>
    <w:rsid w:val="00DC5F72"/>
    <w:rsid w:val="00DC7472"/>
    <w:rsid w:val="00DC77EB"/>
    <w:rsid w:val="00DC7D4C"/>
    <w:rsid w:val="00DD1173"/>
    <w:rsid w:val="00DD12A8"/>
    <w:rsid w:val="00DD2B46"/>
    <w:rsid w:val="00DD40D1"/>
    <w:rsid w:val="00DD4819"/>
    <w:rsid w:val="00DD4FB2"/>
    <w:rsid w:val="00DD6296"/>
    <w:rsid w:val="00DD631B"/>
    <w:rsid w:val="00DD6BB9"/>
    <w:rsid w:val="00DE1908"/>
    <w:rsid w:val="00DE4BD8"/>
    <w:rsid w:val="00DE57C4"/>
    <w:rsid w:val="00DE5C3E"/>
    <w:rsid w:val="00DE69FC"/>
    <w:rsid w:val="00DE6B45"/>
    <w:rsid w:val="00DE7F59"/>
    <w:rsid w:val="00DF0BEE"/>
    <w:rsid w:val="00DF25F2"/>
    <w:rsid w:val="00DF2764"/>
    <w:rsid w:val="00DF2EF8"/>
    <w:rsid w:val="00DF37B1"/>
    <w:rsid w:val="00DF3DB6"/>
    <w:rsid w:val="00DF5BE9"/>
    <w:rsid w:val="00DF5DFD"/>
    <w:rsid w:val="00DF654E"/>
    <w:rsid w:val="00E00215"/>
    <w:rsid w:val="00E00C86"/>
    <w:rsid w:val="00E01865"/>
    <w:rsid w:val="00E024B3"/>
    <w:rsid w:val="00E0464D"/>
    <w:rsid w:val="00E046EA"/>
    <w:rsid w:val="00E07322"/>
    <w:rsid w:val="00E07A5B"/>
    <w:rsid w:val="00E10278"/>
    <w:rsid w:val="00E10519"/>
    <w:rsid w:val="00E12001"/>
    <w:rsid w:val="00E12700"/>
    <w:rsid w:val="00E127B5"/>
    <w:rsid w:val="00E1317F"/>
    <w:rsid w:val="00E13210"/>
    <w:rsid w:val="00E134AE"/>
    <w:rsid w:val="00E137F4"/>
    <w:rsid w:val="00E14EFF"/>
    <w:rsid w:val="00E158BB"/>
    <w:rsid w:val="00E15C6B"/>
    <w:rsid w:val="00E17229"/>
    <w:rsid w:val="00E17554"/>
    <w:rsid w:val="00E22021"/>
    <w:rsid w:val="00E22C7F"/>
    <w:rsid w:val="00E24607"/>
    <w:rsid w:val="00E25559"/>
    <w:rsid w:val="00E301B4"/>
    <w:rsid w:val="00E303C2"/>
    <w:rsid w:val="00E3055C"/>
    <w:rsid w:val="00E30668"/>
    <w:rsid w:val="00E32ACA"/>
    <w:rsid w:val="00E335E3"/>
    <w:rsid w:val="00E33D22"/>
    <w:rsid w:val="00E3415C"/>
    <w:rsid w:val="00E34279"/>
    <w:rsid w:val="00E3436D"/>
    <w:rsid w:val="00E3447E"/>
    <w:rsid w:val="00E357E9"/>
    <w:rsid w:val="00E3799E"/>
    <w:rsid w:val="00E40712"/>
    <w:rsid w:val="00E41C91"/>
    <w:rsid w:val="00E42494"/>
    <w:rsid w:val="00E42805"/>
    <w:rsid w:val="00E43AB9"/>
    <w:rsid w:val="00E43BEE"/>
    <w:rsid w:val="00E440AF"/>
    <w:rsid w:val="00E457DC"/>
    <w:rsid w:val="00E45F2B"/>
    <w:rsid w:val="00E46165"/>
    <w:rsid w:val="00E46397"/>
    <w:rsid w:val="00E463D8"/>
    <w:rsid w:val="00E46DD1"/>
    <w:rsid w:val="00E474EE"/>
    <w:rsid w:val="00E4783A"/>
    <w:rsid w:val="00E47B54"/>
    <w:rsid w:val="00E502A0"/>
    <w:rsid w:val="00E50361"/>
    <w:rsid w:val="00E50A02"/>
    <w:rsid w:val="00E50E55"/>
    <w:rsid w:val="00E50E9A"/>
    <w:rsid w:val="00E5208D"/>
    <w:rsid w:val="00E52184"/>
    <w:rsid w:val="00E52E13"/>
    <w:rsid w:val="00E543FC"/>
    <w:rsid w:val="00E5461E"/>
    <w:rsid w:val="00E555A2"/>
    <w:rsid w:val="00E55AB0"/>
    <w:rsid w:val="00E5667D"/>
    <w:rsid w:val="00E5788D"/>
    <w:rsid w:val="00E579C3"/>
    <w:rsid w:val="00E604FB"/>
    <w:rsid w:val="00E60DE0"/>
    <w:rsid w:val="00E61B4A"/>
    <w:rsid w:val="00E61BA8"/>
    <w:rsid w:val="00E63333"/>
    <w:rsid w:val="00E63ABC"/>
    <w:rsid w:val="00E647AF"/>
    <w:rsid w:val="00E65847"/>
    <w:rsid w:val="00E65A25"/>
    <w:rsid w:val="00E66B21"/>
    <w:rsid w:val="00E67676"/>
    <w:rsid w:val="00E676CE"/>
    <w:rsid w:val="00E70673"/>
    <w:rsid w:val="00E70B01"/>
    <w:rsid w:val="00E70D29"/>
    <w:rsid w:val="00E71200"/>
    <w:rsid w:val="00E712F5"/>
    <w:rsid w:val="00E718FE"/>
    <w:rsid w:val="00E7250F"/>
    <w:rsid w:val="00E72B8B"/>
    <w:rsid w:val="00E72F5E"/>
    <w:rsid w:val="00E7379F"/>
    <w:rsid w:val="00E737CA"/>
    <w:rsid w:val="00E73A6B"/>
    <w:rsid w:val="00E74579"/>
    <w:rsid w:val="00E74872"/>
    <w:rsid w:val="00E7495B"/>
    <w:rsid w:val="00E74F58"/>
    <w:rsid w:val="00E75C3A"/>
    <w:rsid w:val="00E75CCD"/>
    <w:rsid w:val="00E75D87"/>
    <w:rsid w:val="00E76849"/>
    <w:rsid w:val="00E76B77"/>
    <w:rsid w:val="00E76D5B"/>
    <w:rsid w:val="00E8381B"/>
    <w:rsid w:val="00E84576"/>
    <w:rsid w:val="00E8674E"/>
    <w:rsid w:val="00E86752"/>
    <w:rsid w:val="00E86DC9"/>
    <w:rsid w:val="00E8790E"/>
    <w:rsid w:val="00E9067D"/>
    <w:rsid w:val="00E92925"/>
    <w:rsid w:val="00E93328"/>
    <w:rsid w:val="00E956D8"/>
    <w:rsid w:val="00E956DC"/>
    <w:rsid w:val="00E95997"/>
    <w:rsid w:val="00E960FC"/>
    <w:rsid w:val="00E96A2B"/>
    <w:rsid w:val="00E972B0"/>
    <w:rsid w:val="00E975D9"/>
    <w:rsid w:val="00E97A70"/>
    <w:rsid w:val="00E97F3E"/>
    <w:rsid w:val="00EA005F"/>
    <w:rsid w:val="00EA1169"/>
    <w:rsid w:val="00EA17C9"/>
    <w:rsid w:val="00EA17EF"/>
    <w:rsid w:val="00EA23B9"/>
    <w:rsid w:val="00EA2635"/>
    <w:rsid w:val="00EA2D8D"/>
    <w:rsid w:val="00EA3689"/>
    <w:rsid w:val="00EA37BB"/>
    <w:rsid w:val="00EA38A4"/>
    <w:rsid w:val="00EA4026"/>
    <w:rsid w:val="00EA45ED"/>
    <w:rsid w:val="00EA58AE"/>
    <w:rsid w:val="00EA58FE"/>
    <w:rsid w:val="00EA62D5"/>
    <w:rsid w:val="00EA760A"/>
    <w:rsid w:val="00EA76D1"/>
    <w:rsid w:val="00EA7863"/>
    <w:rsid w:val="00EB2306"/>
    <w:rsid w:val="00EB2375"/>
    <w:rsid w:val="00EB2742"/>
    <w:rsid w:val="00EB2955"/>
    <w:rsid w:val="00EB2CCE"/>
    <w:rsid w:val="00EB431B"/>
    <w:rsid w:val="00EB4C0D"/>
    <w:rsid w:val="00EC140F"/>
    <w:rsid w:val="00EC29DF"/>
    <w:rsid w:val="00EC2BAE"/>
    <w:rsid w:val="00EC3945"/>
    <w:rsid w:val="00EC4321"/>
    <w:rsid w:val="00EC433B"/>
    <w:rsid w:val="00EC4AC8"/>
    <w:rsid w:val="00EC4AD2"/>
    <w:rsid w:val="00EC4CE0"/>
    <w:rsid w:val="00EC4E49"/>
    <w:rsid w:val="00EC58AE"/>
    <w:rsid w:val="00EC5E69"/>
    <w:rsid w:val="00EC7351"/>
    <w:rsid w:val="00EC76F3"/>
    <w:rsid w:val="00ED07D0"/>
    <w:rsid w:val="00ED098A"/>
    <w:rsid w:val="00ED0B89"/>
    <w:rsid w:val="00ED1520"/>
    <w:rsid w:val="00ED1B06"/>
    <w:rsid w:val="00ED1DD4"/>
    <w:rsid w:val="00ED21A4"/>
    <w:rsid w:val="00ED3D41"/>
    <w:rsid w:val="00ED4089"/>
    <w:rsid w:val="00ED448A"/>
    <w:rsid w:val="00ED4A7D"/>
    <w:rsid w:val="00ED5B1F"/>
    <w:rsid w:val="00ED6FA8"/>
    <w:rsid w:val="00ED7923"/>
    <w:rsid w:val="00ED7957"/>
    <w:rsid w:val="00ED7BE1"/>
    <w:rsid w:val="00EE08FD"/>
    <w:rsid w:val="00EE1EB2"/>
    <w:rsid w:val="00EE2A8C"/>
    <w:rsid w:val="00EE2DCF"/>
    <w:rsid w:val="00EE3029"/>
    <w:rsid w:val="00EE4669"/>
    <w:rsid w:val="00EE485F"/>
    <w:rsid w:val="00EE5810"/>
    <w:rsid w:val="00EE606B"/>
    <w:rsid w:val="00EE62CD"/>
    <w:rsid w:val="00EE69FC"/>
    <w:rsid w:val="00EE6AA2"/>
    <w:rsid w:val="00EE72BE"/>
    <w:rsid w:val="00EE7D30"/>
    <w:rsid w:val="00EF2579"/>
    <w:rsid w:val="00EF2FE9"/>
    <w:rsid w:val="00EF3E10"/>
    <w:rsid w:val="00EF44CB"/>
    <w:rsid w:val="00EF4C64"/>
    <w:rsid w:val="00EF5A2B"/>
    <w:rsid w:val="00EF6377"/>
    <w:rsid w:val="00EF680F"/>
    <w:rsid w:val="00EF6EE4"/>
    <w:rsid w:val="00F0082E"/>
    <w:rsid w:val="00F00F8A"/>
    <w:rsid w:val="00F013BE"/>
    <w:rsid w:val="00F01458"/>
    <w:rsid w:val="00F01F12"/>
    <w:rsid w:val="00F026F7"/>
    <w:rsid w:val="00F0312C"/>
    <w:rsid w:val="00F03212"/>
    <w:rsid w:val="00F048D7"/>
    <w:rsid w:val="00F04B23"/>
    <w:rsid w:val="00F05314"/>
    <w:rsid w:val="00F0677D"/>
    <w:rsid w:val="00F0682B"/>
    <w:rsid w:val="00F072EB"/>
    <w:rsid w:val="00F07E01"/>
    <w:rsid w:val="00F07E12"/>
    <w:rsid w:val="00F10420"/>
    <w:rsid w:val="00F1073B"/>
    <w:rsid w:val="00F11DEF"/>
    <w:rsid w:val="00F12485"/>
    <w:rsid w:val="00F1331A"/>
    <w:rsid w:val="00F138D6"/>
    <w:rsid w:val="00F15201"/>
    <w:rsid w:val="00F153CC"/>
    <w:rsid w:val="00F15CC7"/>
    <w:rsid w:val="00F16DF1"/>
    <w:rsid w:val="00F20546"/>
    <w:rsid w:val="00F2062C"/>
    <w:rsid w:val="00F21E0D"/>
    <w:rsid w:val="00F22458"/>
    <w:rsid w:val="00F244D6"/>
    <w:rsid w:val="00F245C6"/>
    <w:rsid w:val="00F25D48"/>
    <w:rsid w:val="00F260C9"/>
    <w:rsid w:val="00F264AB"/>
    <w:rsid w:val="00F30022"/>
    <w:rsid w:val="00F3101D"/>
    <w:rsid w:val="00F3148D"/>
    <w:rsid w:val="00F321D4"/>
    <w:rsid w:val="00F32F38"/>
    <w:rsid w:val="00F3542B"/>
    <w:rsid w:val="00F3617E"/>
    <w:rsid w:val="00F3741D"/>
    <w:rsid w:val="00F37EE4"/>
    <w:rsid w:val="00F40E72"/>
    <w:rsid w:val="00F41A7E"/>
    <w:rsid w:val="00F41A94"/>
    <w:rsid w:val="00F42512"/>
    <w:rsid w:val="00F42C9D"/>
    <w:rsid w:val="00F42FCF"/>
    <w:rsid w:val="00F43102"/>
    <w:rsid w:val="00F4394D"/>
    <w:rsid w:val="00F4567F"/>
    <w:rsid w:val="00F456DE"/>
    <w:rsid w:val="00F45B7C"/>
    <w:rsid w:val="00F46D1A"/>
    <w:rsid w:val="00F474CB"/>
    <w:rsid w:val="00F47B59"/>
    <w:rsid w:val="00F51449"/>
    <w:rsid w:val="00F5221F"/>
    <w:rsid w:val="00F52CA0"/>
    <w:rsid w:val="00F52E94"/>
    <w:rsid w:val="00F53638"/>
    <w:rsid w:val="00F5410A"/>
    <w:rsid w:val="00F541B8"/>
    <w:rsid w:val="00F5555D"/>
    <w:rsid w:val="00F557CB"/>
    <w:rsid w:val="00F5619A"/>
    <w:rsid w:val="00F568EE"/>
    <w:rsid w:val="00F56958"/>
    <w:rsid w:val="00F57032"/>
    <w:rsid w:val="00F5724B"/>
    <w:rsid w:val="00F57FB6"/>
    <w:rsid w:val="00F606C1"/>
    <w:rsid w:val="00F60A33"/>
    <w:rsid w:val="00F61FB0"/>
    <w:rsid w:val="00F62B68"/>
    <w:rsid w:val="00F62E91"/>
    <w:rsid w:val="00F6385D"/>
    <w:rsid w:val="00F64B72"/>
    <w:rsid w:val="00F6582F"/>
    <w:rsid w:val="00F6789C"/>
    <w:rsid w:val="00F6795B"/>
    <w:rsid w:val="00F67A5A"/>
    <w:rsid w:val="00F707CA"/>
    <w:rsid w:val="00F70C4B"/>
    <w:rsid w:val="00F7249A"/>
    <w:rsid w:val="00F725EC"/>
    <w:rsid w:val="00F734D1"/>
    <w:rsid w:val="00F743E5"/>
    <w:rsid w:val="00F7470E"/>
    <w:rsid w:val="00F74827"/>
    <w:rsid w:val="00F74955"/>
    <w:rsid w:val="00F74EA5"/>
    <w:rsid w:val="00F75EE3"/>
    <w:rsid w:val="00F7641F"/>
    <w:rsid w:val="00F76446"/>
    <w:rsid w:val="00F77E6D"/>
    <w:rsid w:val="00F77EDB"/>
    <w:rsid w:val="00F80106"/>
    <w:rsid w:val="00F810BE"/>
    <w:rsid w:val="00F82A36"/>
    <w:rsid w:val="00F82A64"/>
    <w:rsid w:val="00F85071"/>
    <w:rsid w:val="00F86E29"/>
    <w:rsid w:val="00F91696"/>
    <w:rsid w:val="00F92581"/>
    <w:rsid w:val="00F926DE"/>
    <w:rsid w:val="00F92E05"/>
    <w:rsid w:val="00F92E71"/>
    <w:rsid w:val="00F9425C"/>
    <w:rsid w:val="00F95D02"/>
    <w:rsid w:val="00F96B54"/>
    <w:rsid w:val="00F96FF0"/>
    <w:rsid w:val="00FA04D6"/>
    <w:rsid w:val="00FA0D0F"/>
    <w:rsid w:val="00FA1212"/>
    <w:rsid w:val="00FA2F68"/>
    <w:rsid w:val="00FA33CA"/>
    <w:rsid w:val="00FA4238"/>
    <w:rsid w:val="00FA423E"/>
    <w:rsid w:val="00FA4F68"/>
    <w:rsid w:val="00FA5D2B"/>
    <w:rsid w:val="00FB0246"/>
    <w:rsid w:val="00FB0802"/>
    <w:rsid w:val="00FB0EE9"/>
    <w:rsid w:val="00FB12B8"/>
    <w:rsid w:val="00FB29D7"/>
    <w:rsid w:val="00FB2F8E"/>
    <w:rsid w:val="00FB337C"/>
    <w:rsid w:val="00FB481E"/>
    <w:rsid w:val="00FC1729"/>
    <w:rsid w:val="00FC17D3"/>
    <w:rsid w:val="00FC1D3A"/>
    <w:rsid w:val="00FC30CB"/>
    <w:rsid w:val="00FC32CF"/>
    <w:rsid w:val="00FC3822"/>
    <w:rsid w:val="00FC3AAE"/>
    <w:rsid w:val="00FC45EE"/>
    <w:rsid w:val="00FC6CBB"/>
    <w:rsid w:val="00FC76C9"/>
    <w:rsid w:val="00FC7877"/>
    <w:rsid w:val="00FD0A68"/>
    <w:rsid w:val="00FD0F0C"/>
    <w:rsid w:val="00FD2AA6"/>
    <w:rsid w:val="00FD2F4E"/>
    <w:rsid w:val="00FD4825"/>
    <w:rsid w:val="00FD5474"/>
    <w:rsid w:val="00FD5B5B"/>
    <w:rsid w:val="00FD655C"/>
    <w:rsid w:val="00FD70D1"/>
    <w:rsid w:val="00FD769C"/>
    <w:rsid w:val="00FD7B27"/>
    <w:rsid w:val="00FE072C"/>
    <w:rsid w:val="00FE09F6"/>
    <w:rsid w:val="00FE0C63"/>
    <w:rsid w:val="00FE137E"/>
    <w:rsid w:val="00FE14CE"/>
    <w:rsid w:val="00FE14FC"/>
    <w:rsid w:val="00FE3032"/>
    <w:rsid w:val="00FE3116"/>
    <w:rsid w:val="00FE323E"/>
    <w:rsid w:val="00FE32DF"/>
    <w:rsid w:val="00FE4E03"/>
    <w:rsid w:val="00FE54A2"/>
    <w:rsid w:val="00FE6A99"/>
    <w:rsid w:val="00FF066A"/>
    <w:rsid w:val="00FF0690"/>
    <w:rsid w:val="00FF0B9F"/>
    <w:rsid w:val="00FF222A"/>
    <w:rsid w:val="00FF2B4F"/>
    <w:rsid w:val="00FF5870"/>
    <w:rsid w:val="00FF631C"/>
    <w:rsid w:val="00FF65E1"/>
    <w:rsid w:val="00FF7073"/>
    <w:rsid w:val="00FF7257"/>
    <w:rsid w:val="00FF7916"/>
    <w:rsid w:val="00FF7BFA"/>
    <w:rsid w:val="5DF8C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1156F4B3-3222-472E-9D89-233454C4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uiPriority w:val="99"/>
    <w:qFormat/>
    <w:rsid w:val="0068364F"/>
    <w:rPr>
      <w:sz w:val="36"/>
      <w:szCs w:val="36"/>
    </w:rPr>
  </w:style>
  <w:style w:type="character" w:customStyle="1" w:styleId="TitleChar">
    <w:name w:val="Title Char"/>
    <w:basedOn w:val="DefaultParagraphFont"/>
    <w:link w:val="Title"/>
    <w:uiPriority w:val="99"/>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paragraph" w:styleId="NoSpacing">
    <w:name w:val="No Spacing"/>
    <w:uiPriority w:val="1"/>
    <w:qFormat/>
    <w:rsid w:val="001D3C98"/>
    <w:rPr>
      <w:rFonts w:asciiTheme="minorHAnsi" w:eastAsiaTheme="minorHAnsi" w:hAnsiTheme="minorHAnsi" w:cstheme="minorBidi"/>
      <w:sz w:val="22"/>
      <w:szCs w:val="22"/>
    </w:rPr>
  </w:style>
  <w:style w:type="character" w:customStyle="1" w:styleId="apple-converted-space">
    <w:name w:val="apple-converted-space"/>
    <w:basedOn w:val="DefaultParagraphFont"/>
    <w:rsid w:val="000D6206"/>
  </w:style>
  <w:style w:type="character" w:styleId="Strong">
    <w:name w:val="Strong"/>
    <w:basedOn w:val="DefaultParagraphFont"/>
    <w:uiPriority w:val="22"/>
    <w:qFormat/>
    <w:rsid w:val="000D6206"/>
    <w:rPr>
      <w:b/>
      <w:bCs/>
    </w:rPr>
  </w:style>
  <w:style w:type="character" w:styleId="UnresolvedMention">
    <w:name w:val="Unresolved Mention"/>
    <w:basedOn w:val="DefaultParagraphFont"/>
    <w:uiPriority w:val="99"/>
    <w:semiHidden/>
    <w:unhideWhenUsed/>
    <w:rsid w:val="00A266D6"/>
    <w:rPr>
      <w:color w:val="605E5C"/>
      <w:shd w:val="clear" w:color="auto" w:fill="E1DFDD"/>
    </w:rPr>
  </w:style>
  <w:style w:type="paragraph" w:customStyle="1" w:styleId="Default">
    <w:name w:val="Default"/>
    <w:rsid w:val="00491BEF"/>
    <w:pPr>
      <w:autoSpaceDE w:val="0"/>
      <w:autoSpaceDN w:val="0"/>
      <w:adjustRightInd w:val="0"/>
    </w:pPr>
    <w:rPr>
      <w:rFonts w:eastAsiaTheme="minorHAnsi"/>
      <w:color w:val="000000"/>
      <w:sz w:val="24"/>
      <w:szCs w:val="24"/>
    </w:rPr>
  </w:style>
  <w:style w:type="character" w:customStyle="1" w:styleId="gmail-il">
    <w:name w:val="gmail-il"/>
    <w:basedOn w:val="DefaultParagraphFont"/>
    <w:rsid w:val="00B46109"/>
  </w:style>
  <w:style w:type="paragraph" w:styleId="Revision">
    <w:name w:val="Revision"/>
    <w:hidden/>
    <w:uiPriority w:val="99"/>
    <w:semiHidden/>
    <w:rsid w:val="00D05E3C"/>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649">
      <w:bodyDiv w:val="1"/>
      <w:marLeft w:val="0"/>
      <w:marRight w:val="0"/>
      <w:marTop w:val="0"/>
      <w:marBottom w:val="0"/>
      <w:divBdr>
        <w:top w:val="none" w:sz="0" w:space="0" w:color="auto"/>
        <w:left w:val="none" w:sz="0" w:space="0" w:color="auto"/>
        <w:bottom w:val="none" w:sz="0" w:space="0" w:color="auto"/>
        <w:right w:val="none" w:sz="0" w:space="0" w:color="auto"/>
      </w:divBdr>
      <w:divsChild>
        <w:div w:id="1268544643">
          <w:marLeft w:val="0"/>
          <w:marRight w:val="0"/>
          <w:marTop w:val="0"/>
          <w:marBottom w:val="0"/>
          <w:divBdr>
            <w:top w:val="none" w:sz="0" w:space="0" w:color="auto"/>
            <w:left w:val="none" w:sz="0" w:space="0" w:color="auto"/>
            <w:bottom w:val="none" w:sz="0" w:space="0" w:color="auto"/>
            <w:right w:val="none" w:sz="0" w:space="0" w:color="auto"/>
          </w:divBdr>
        </w:div>
        <w:div w:id="1705519490">
          <w:marLeft w:val="0"/>
          <w:marRight w:val="0"/>
          <w:marTop w:val="0"/>
          <w:marBottom w:val="0"/>
          <w:divBdr>
            <w:top w:val="none" w:sz="0" w:space="0" w:color="auto"/>
            <w:left w:val="none" w:sz="0" w:space="0" w:color="auto"/>
            <w:bottom w:val="none" w:sz="0" w:space="0" w:color="auto"/>
            <w:right w:val="none" w:sz="0" w:space="0" w:color="auto"/>
          </w:divBdr>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8132986">
      <w:bodyDiv w:val="1"/>
      <w:marLeft w:val="0"/>
      <w:marRight w:val="0"/>
      <w:marTop w:val="0"/>
      <w:marBottom w:val="0"/>
      <w:divBdr>
        <w:top w:val="none" w:sz="0" w:space="0" w:color="auto"/>
        <w:left w:val="none" w:sz="0" w:space="0" w:color="auto"/>
        <w:bottom w:val="none" w:sz="0" w:space="0" w:color="auto"/>
        <w:right w:val="none" w:sz="0" w:space="0" w:color="auto"/>
      </w:divBdr>
    </w:div>
    <w:div w:id="149912708">
      <w:bodyDiv w:val="1"/>
      <w:marLeft w:val="0"/>
      <w:marRight w:val="0"/>
      <w:marTop w:val="0"/>
      <w:marBottom w:val="0"/>
      <w:divBdr>
        <w:top w:val="none" w:sz="0" w:space="0" w:color="auto"/>
        <w:left w:val="none" w:sz="0" w:space="0" w:color="auto"/>
        <w:bottom w:val="none" w:sz="0" w:space="0" w:color="auto"/>
        <w:right w:val="none" w:sz="0" w:space="0" w:color="auto"/>
      </w:divBdr>
      <w:divsChild>
        <w:div w:id="1971323716">
          <w:marLeft w:val="0"/>
          <w:marRight w:val="0"/>
          <w:marTop w:val="0"/>
          <w:marBottom w:val="0"/>
          <w:divBdr>
            <w:top w:val="none" w:sz="0" w:space="0" w:color="auto"/>
            <w:left w:val="none" w:sz="0" w:space="0" w:color="auto"/>
            <w:bottom w:val="none" w:sz="0" w:space="0" w:color="auto"/>
            <w:right w:val="none" w:sz="0" w:space="0" w:color="auto"/>
          </w:divBdr>
        </w:div>
        <w:div w:id="1233346377">
          <w:marLeft w:val="0"/>
          <w:marRight w:val="0"/>
          <w:marTop w:val="0"/>
          <w:marBottom w:val="0"/>
          <w:divBdr>
            <w:top w:val="none" w:sz="0" w:space="0" w:color="auto"/>
            <w:left w:val="none" w:sz="0" w:space="0" w:color="auto"/>
            <w:bottom w:val="none" w:sz="0" w:space="0" w:color="auto"/>
            <w:right w:val="none" w:sz="0" w:space="0" w:color="auto"/>
          </w:divBdr>
        </w:div>
        <w:div w:id="187136023">
          <w:marLeft w:val="0"/>
          <w:marRight w:val="0"/>
          <w:marTop w:val="0"/>
          <w:marBottom w:val="0"/>
          <w:divBdr>
            <w:top w:val="none" w:sz="0" w:space="0" w:color="auto"/>
            <w:left w:val="none" w:sz="0" w:space="0" w:color="auto"/>
            <w:bottom w:val="none" w:sz="0" w:space="0" w:color="auto"/>
            <w:right w:val="none" w:sz="0" w:space="0" w:color="auto"/>
          </w:divBdr>
        </w:div>
        <w:div w:id="768890944">
          <w:marLeft w:val="0"/>
          <w:marRight w:val="0"/>
          <w:marTop w:val="0"/>
          <w:marBottom w:val="0"/>
          <w:divBdr>
            <w:top w:val="none" w:sz="0" w:space="0" w:color="auto"/>
            <w:left w:val="none" w:sz="0" w:space="0" w:color="auto"/>
            <w:bottom w:val="none" w:sz="0" w:space="0" w:color="auto"/>
            <w:right w:val="none" w:sz="0" w:space="0" w:color="auto"/>
          </w:divBdr>
        </w:div>
        <w:div w:id="927810260">
          <w:marLeft w:val="0"/>
          <w:marRight w:val="0"/>
          <w:marTop w:val="0"/>
          <w:marBottom w:val="0"/>
          <w:divBdr>
            <w:top w:val="none" w:sz="0" w:space="0" w:color="auto"/>
            <w:left w:val="none" w:sz="0" w:space="0" w:color="auto"/>
            <w:bottom w:val="none" w:sz="0" w:space="0" w:color="auto"/>
            <w:right w:val="none" w:sz="0" w:space="0" w:color="auto"/>
          </w:divBdr>
        </w:div>
        <w:div w:id="1549338928">
          <w:marLeft w:val="0"/>
          <w:marRight w:val="0"/>
          <w:marTop w:val="0"/>
          <w:marBottom w:val="0"/>
          <w:divBdr>
            <w:top w:val="none" w:sz="0" w:space="0" w:color="auto"/>
            <w:left w:val="none" w:sz="0" w:space="0" w:color="auto"/>
            <w:bottom w:val="none" w:sz="0" w:space="0" w:color="auto"/>
            <w:right w:val="none" w:sz="0" w:space="0" w:color="auto"/>
          </w:divBdr>
        </w:div>
        <w:div w:id="2142141326">
          <w:marLeft w:val="0"/>
          <w:marRight w:val="0"/>
          <w:marTop w:val="0"/>
          <w:marBottom w:val="0"/>
          <w:divBdr>
            <w:top w:val="none" w:sz="0" w:space="0" w:color="auto"/>
            <w:left w:val="none" w:sz="0" w:space="0" w:color="auto"/>
            <w:bottom w:val="none" w:sz="0" w:space="0" w:color="auto"/>
            <w:right w:val="none" w:sz="0" w:space="0" w:color="auto"/>
          </w:divBdr>
        </w:div>
        <w:div w:id="390929680">
          <w:marLeft w:val="0"/>
          <w:marRight w:val="0"/>
          <w:marTop w:val="0"/>
          <w:marBottom w:val="0"/>
          <w:divBdr>
            <w:top w:val="none" w:sz="0" w:space="0" w:color="auto"/>
            <w:left w:val="none" w:sz="0" w:space="0" w:color="auto"/>
            <w:bottom w:val="none" w:sz="0" w:space="0" w:color="auto"/>
            <w:right w:val="none" w:sz="0" w:space="0" w:color="auto"/>
          </w:divBdr>
        </w:div>
        <w:div w:id="77602368">
          <w:marLeft w:val="0"/>
          <w:marRight w:val="0"/>
          <w:marTop w:val="0"/>
          <w:marBottom w:val="0"/>
          <w:divBdr>
            <w:top w:val="none" w:sz="0" w:space="0" w:color="auto"/>
            <w:left w:val="none" w:sz="0" w:space="0" w:color="auto"/>
            <w:bottom w:val="none" w:sz="0" w:space="0" w:color="auto"/>
            <w:right w:val="none" w:sz="0" w:space="0" w:color="auto"/>
          </w:divBdr>
        </w:div>
      </w:divsChild>
    </w:div>
    <w:div w:id="262616162">
      <w:bodyDiv w:val="1"/>
      <w:marLeft w:val="0"/>
      <w:marRight w:val="0"/>
      <w:marTop w:val="0"/>
      <w:marBottom w:val="0"/>
      <w:divBdr>
        <w:top w:val="none" w:sz="0" w:space="0" w:color="auto"/>
        <w:left w:val="none" w:sz="0" w:space="0" w:color="auto"/>
        <w:bottom w:val="none" w:sz="0" w:space="0" w:color="auto"/>
        <w:right w:val="none" w:sz="0" w:space="0" w:color="auto"/>
      </w:divBdr>
    </w:div>
    <w:div w:id="299846982">
      <w:bodyDiv w:val="1"/>
      <w:marLeft w:val="0"/>
      <w:marRight w:val="0"/>
      <w:marTop w:val="0"/>
      <w:marBottom w:val="0"/>
      <w:divBdr>
        <w:top w:val="none" w:sz="0" w:space="0" w:color="auto"/>
        <w:left w:val="none" w:sz="0" w:space="0" w:color="auto"/>
        <w:bottom w:val="none" w:sz="0" w:space="0" w:color="auto"/>
        <w:right w:val="none" w:sz="0" w:space="0" w:color="auto"/>
      </w:divBdr>
    </w:div>
    <w:div w:id="33792776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588640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55376108">
      <w:bodyDiv w:val="1"/>
      <w:marLeft w:val="0"/>
      <w:marRight w:val="0"/>
      <w:marTop w:val="0"/>
      <w:marBottom w:val="0"/>
      <w:divBdr>
        <w:top w:val="none" w:sz="0" w:space="0" w:color="auto"/>
        <w:left w:val="none" w:sz="0" w:space="0" w:color="auto"/>
        <w:bottom w:val="none" w:sz="0" w:space="0" w:color="auto"/>
        <w:right w:val="none" w:sz="0" w:space="0" w:color="auto"/>
      </w:divBdr>
    </w:div>
    <w:div w:id="479420382">
      <w:bodyDiv w:val="1"/>
      <w:marLeft w:val="0"/>
      <w:marRight w:val="0"/>
      <w:marTop w:val="0"/>
      <w:marBottom w:val="0"/>
      <w:divBdr>
        <w:top w:val="none" w:sz="0" w:space="0" w:color="auto"/>
        <w:left w:val="none" w:sz="0" w:space="0" w:color="auto"/>
        <w:bottom w:val="none" w:sz="0" w:space="0" w:color="auto"/>
        <w:right w:val="none" w:sz="0" w:space="0" w:color="auto"/>
      </w:divBdr>
    </w:div>
    <w:div w:id="508981509">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0969367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5203942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6183551">
      <w:bodyDiv w:val="1"/>
      <w:marLeft w:val="0"/>
      <w:marRight w:val="0"/>
      <w:marTop w:val="0"/>
      <w:marBottom w:val="0"/>
      <w:divBdr>
        <w:top w:val="none" w:sz="0" w:space="0" w:color="auto"/>
        <w:left w:val="none" w:sz="0" w:space="0" w:color="auto"/>
        <w:bottom w:val="none" w:sz="0" w:space="0" w:color="auto"/>
        <w:right w:val="none" w:sz="0" w:space="0" w:color="auto"/>
      </w:divBdr>
      <w:divsChild>
        <w:div w:id="1969580684">
          <w:marLeft w:val="0"/>
          <w:marRight w:val="0"/>
          <w:marTop w:val="0"/>
          <w:marBottom w:val="0"/>
          <w:divBdr>
            <w:top w:val="none" w:sz="0" w:space="0" w:color="auto"/>
            <w:left w:val="none" w:sz="0" w:space="0" w:color="auto"/>
            <w:bottom w:val="none" w:sz="0" w:space="0" w:color="auto"/>
            <w:right w:val="none" w:sz="0" w:space="0" w:color="auto"/>
          </w:divBdr>
        </w:div>
        <w:div w:id="716930566">
          <w:marLeft w:val="0"/>
          <w:marRight w:val="0"/>
          <w:marTop w:val="0"/>
          <w:marBottom w:val="0"/>
          <w:divBdr>
            <w:top w:val="none" w:sz="0" w:space="0" w:color="auto"/>
            <w:left w:val="none" w:sz="0" w:space="0" w:color="auto"/>
            <w:bottom w:val="none" w:sz="0" w:space="0" w:color="auto"/>
            <w:right w:val="none" w:sz="0" w:space="0" w:color="auto"/>
          </w:divBdr>
        </w:div>
        <w:div w:id="1388647918">
          <w:marLeft w:val="0"/>
          <w:marRight w:val="0"/>
          <w:marTop w:val="0"/>
          <w:marBottom w:val="0"/>
          <w:divBdr>
            <w:top w:val="none" w:sz="0" w:space="0" w:color="auto"/>
            <w:left w:val="none" w:sz="0" w:space="0" w:color="auto"/>
            <w:bottom w:val="none" w:sz="0" w:space="0" w:color="auto"/>
            <w:right w:val="none" w:sz="0" w:space="0" w:color="auto"/>
          </w:divBdr>
        </w:div>
        <w:div w:id="1445885886">
          <w:marLeft w:val="0"/>
          <w:marRight w:val="0"/>
          <w:marTop w:val="0"/>
          <w:marBottom w:val="0"/>
          <w:divBdr>
            <w:top w:val="none" w:sz="0" w:space="0" w:color="auto"/>
            <w:left w:val="none" w:sz="0" w:space="0" w:color="auto"/>
            <w:bottom w:val="none" w:sz="0" w:space="0" w:color="auto"/>
            <w:right w:val="none" w:sz="0" w:space="0" w:color="auto"/>
          </w:divBdr>
        </w:div>
        <w:div w:id="1336691137">
          <w:marLeft w:val="0"/>
          <w:marRight w:val="0"/>
          <w:marTop w:val="0"/>
          <w:marBottom w:val="0"/>
          <w:divBdr>
            <w:top w:val="none" w:sz="0" w:space="0" w:color="auto"/>
            <w:left w:val="none" w:sz="0" w:space="0" w:color="auto"/>
            <w:bottom w:val="none" w:sz="0" w:space="0" w:color="auto"/>
            <w:right w:val="none" w:sz="0" w:space="0" w:color="auto"/>
          </w:divBdr>
        </w:div>
        <w:div w:id="536308691">
          <w:marLeft w:val="0"/>
          <w:marRight w:val="0"/>
          <w:marTop w:val="0"/>
          <w:marBottom w:val="0"/>
          <w:divBdr>
            <w:top w:val="none" w:sz="0" w:space="0" w:color="auto"/>
            <w:left w:val="none" w:sz="0" w:space="0" w:color="auto"/>
            <w:bottom w:val="none" w:sz="0" w:space="0" w:color="auto"/>
            <w:right w:val="none" w:sz="0" w:space="0" w:color="auto"/>
          </w:divBdr>
        </w:div>
        <w:div w:id="553277073">
          <w:marLeft w:val="0"/>
          <w:marRight w:val="0"/>
          <w:marTop w:val="0"/>
          <w:marBottom w:val="0"/>
          <w:divBdr>
            <w:top w:val="none" w:sz="0" w:space="0" w:color="auto"/>
            <w:left w:val="none" w:sz="0" w:space="0" w:color="auto"/>
            <w:bottom w:val="none" w:sz="0" w:space="0" w:color="auto"/>
            <w:right w:val="none" w:sz="0" w:space="0" w:color="auto"/>
          </w:divBdr>
        </w:div>
        <w:div w:id="446042935">
          <w:marLeft w:val="0"/>
          <w:marRight w:val="0"/>
          <w:marTop w:val="0"/>
          <w:marBottom w:val="0"/>
          <w:divBdr>
            <w:top w:val="none" w:sz="0" w:space="0" w:color="auto"/>
            <w:left w:val="none" w:sz="0" w:space="0" w:color="auto"/>
            <w:bottom w:val="none" w:sz="0" w:space="0" w:color="auto"/>
            <w:right w:val="none" w:sz="0" w:space="0" w:color="auto"/>
          </w:divBdr>
        </w:div>
        <w:div w:id="987325592">
          <w:marLeft w:val="0"/>
          <w:marRight w:val="0"/>
          <w:marTop w:val="0"/>
          <w:marBottom w:val="0"/>
          <w:divBdr>
            <w:top w:val="none" w:sz="0" w:space="0" w:color="auto"/>
            <w:left w:val="none" w:sz="0" w:space="0" w:color="auto"/>
            <w:bottom w:val="none" w:sz="0" w:space="0" w:color="auto"/>
            <w:right w:val="none" w:sz="0" w:space="0" w:color="auto"/>
          </w:divBdr>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1325862">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0858">
      <w:bodyDiv w:val="1"/>
      <w:marLeft w:val="0"/>
      <w:marRight w:val="0"/>
      <w:marTop w:val="0"/>
      <w:marBottom w:val="0"/>
      <w:divBdr>
        <w:top w:val="none" w:sz="0" w:space="0" w:color="auto"/>
        <w:left w:val="none" w:sz="0" w:space="0" w:color="auto"/>
        <w:bottom w:val="none" w:sz="0" w:space="0" w:color="auto"/>
        <w:right w:val="none" w:sz="0" w:space="0" w:color="auto"/>
      </w:divBdr>
    </w:div>
    <w:div w:id="1142113996">
      <w:bodyDiv w:val="1"/>
      <w:marLeft w:val="0"/>
      <w:marRight w:val="0"/>
      <w:marTop w:val="0"/>
      <w:marBottom w:val="0"/>
      <w:divBdr>
        <w:top w:val="none" w:sz="0" w:space="0" w:color="auto"/>
        <w:left w:val="none" w:sz="0" w:space="0" w:color="auto"/>
        <w:bottom w:val="none" w:sz="0" w:space="0" w:color="auto"/>
        <w:right w:val="none" w:sz="0" w:space="0" w:color="auto"/>
      </w:divBdr>
      <w:divsChild>
        <w:div w:id="984431356">
          <w:marLeft w:val="0"/>
          <w:marRight w:val="0"/>
          <w:marTop w:val="0"/>
          <w:marBottom w:val="0"/>
          <w:divBdr>
            <w:top w:val="none" w:sz="0" w:space="0" w:color="auto"/>
            <w:left w:val="none" w:sz="0" w:space="0" w:color="auto"/>
            <w:bottom w:val="none" w:sz="0" w:space="0" w:color="auto"/>
            <w:right w:val="none" w:sz="0" w:space="0" w:color="auto"/>
          </w:divBdr>
          <w:divsChild>
            <w:div w:id="451242793">
              <w:marLeft w:val="0"/>
              <w:marRight w:val="0"/>
              <w:marTop w:val="0"/>
              <w:marBottom w:val="0"/>
              <w:divBdr>
                <w:top w:val="none" w:sz="0" w:space="0" w:color="auto"/>
                <w:left w:val="none" w:sz="0" w:space="0" w:color="auto"/>
                <w:bottom w:val="none" w:sz="0" w:space="0" w:color="auto"/>
                <w:right w:val="none" w:sz="0" w:space="0" w:color="auto"/>
              </w:divBdr>
              <w:divsChild>
                <w:div w:id="1928146315">
                  <w:marLeft w:val="0"/>
                  <w:marRight w:val="0"/>
                  <w:marTop w:val="0"/>
                  <w:marBottom w:val="0"/>
                  <w:divBdr>
                    <w:top w:val="none" w:sz="0" w:space="0" w:color="auto"/>
                    <w:left w:val="none" w:sz="0" w:space="0" w:color="auto"/>
                    <w:bottom w:val="none" w:sz="0" w:space="0" w:color="auto"/>
                    <w:right w:val="none" w:sz="0" w:space="0" w:color="auto"/>
                  </w:divBdr>
                  <w:divsChild>
                    <w:div w:id="1504128027">
                      <w:marLeft w:val="0"/>
                      <w:marRight w:val="0"/>
                      <w:marTop w:val="0"/>
                      <w:marBottom w:val="0"/>
                      <w:divBdr>
                        <w:top w:val="none" w:sz="0" w:space="0" w:color="auto"/>
                        <w:left w:val="none" w:sz="0" w:space="0" w:color="auto"/>
                        <w:bottom w:val="none" w:sz="0" w:space="0" w:color="auto"/>
                        <w:right w:val="none" w:sz="0" w:space="0" w:color="auto"/>
                      </w:divBdr>
                    </w:div>
                    <w:div w:id="51006679">
                      <w:marLeft w:val="0"/>
                      <w:marRight w:val="0"/>
                      <w:marTop w:val="0"/>
                      <w:marBottom w:val="0"/>
                      <w:divBdr>
                        <w:top w:val="none" w:sz="0" w:space="0" w:color="auto"/>
                        <w:left w:val="none" w:sz="0" w:space="0" w:color="auto"/>
                        <w:bottom w:val="none" w:sz="0" w:space="0" w:color="auto"/>
                        <w:right w:val="none" w:sz="0" w:space="0" w:color="auto"/>
                      </w:divBdr>
                      <w:divsChild>
                        <w:div w:id="337661686">
                          <w:marLeft w:val="0"/>
                          <w:marRight w:val="0"/>
                          <w:marTop w:val="0"/>
                          <w:marBottom w:val="0"/>
                          <w:divBdr>
                            <w:top w:val="none" w:sz="0" w:space="0" w:color="auto"/>
                            <w:left w:val="none" w:sz="0" w:space="0" w:color="auto"/>
                            <w:bottom w:val="none" w:sz="0" w:space="0" w:color="auto"/>
                            <w:right w:val="none" w:sz="0" w:space="0" w:color="auto"/>
                          </w:divBdr>
                          <w:divsChild>
                            <w:div w:id="499199016">
                              <w:marLeft w:val="0"/>
                              <w:marRight w:val="0"/>
                              <w:marTop w:val="0"/>
                              <w:marBottom w:val="0"/>
                              <w:divBdr>
                                <w:top w:val="none" w:sz="0" w:space="0" w:color="auto"/>
                                <w:left w:val="none" w:sz="0" w:space="0" w:color="auto"/>
                                <w:bottom w:val="none" w:sz="0" w:space="0" w:color="auto"/>
                                <w:right w:val="none" w:sz="0" w:space="0" w:color="auto"/>
                              </w:divBdr>
                            </w:div>
                          </w:divsChild>
                        </w:div>
                        <w:div w:id="535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6631">
                  <w:marLeft w:val="0"/>
                  <w:marRight w:val="0"/>
                  <w:marTop w:val="0"/>
                  <w:marBottom w:val="0"/>
                  <w:divBdr>
                    <w:top w:val="none" w:sz="0" w:space="0" w:color="auto"/>
                    <w:left w:val="none" w:sz="0" w:space="0" w:color="auto"/>
                    <w:bottom w:val="none" w:sz="0" w:space="0" w:color="auto"/>
                    <w:right w:val="none" w:sz="0" w:space="0" w:color="auto"/>
                  </w:divBdr>
                  <w:divsChild>
                    <w:div w:id="1243950818">
                      <w:marLeft w:val="0"/>
                      <w:marRight w:val="0"/>
                      <w:marTop w:val="0"/>
                      <w:marBottom w:val="0"/>
                      <w:divBdr>
                        <w:top w:val="none" w:sz="0" w:space="0" w:color="auto"/>
                        <w:left w:val="none" w:sz="0" w:space="0" w:color="auto"/>
                        <w:bottom w:val="none" w:sz="0" w:space="0" w:color="auto"/>
                        <w:right w:val="none" w:sz="0" w:space="0" w:color="auto"/>
                      </w:divBdr>
                    </w:div>
                    <w:div w:id="1414933242">
                      <w:marLeft w:val="0"/>
                      <w:marRight w:val="0"/>
                      <w:marTop w:val="0"/>
                      <w:marBottom w:val="0"/>
                      <w:divBdr>
                        <w:top w:val="none" w:sz="0" w:space="0" w:color="auto"/>
                        <w:left w:val="none" w:sz="0" w:space="0" w:color="auto"/>
                        <w:bottom w:val="none" w:sz="0" w:space="0" w:color="auto"/>
                        <w:right w:val="none" w:sz="0" w:space="0" w:color="auto"/>
                      </w:divBdr>
                      <w:divsChild>
                        <w:div w:id="1856578167">
                          <w:marLeft w:val="0"/>
                          <w:marRight w:val="0"/>
                          <w:marTop w:val="0"/>
                          <w:marBottom w:val="0"/>
                          <w:divBdr>
                            <w:top w:val="none" w:sz="0" w:space="0" w:color="auto"/>
                            <w:left w:val="none" w:sz="0" w:space="0" w:color="auto"/>
                            <w:bottom w:val="none" w:sz="0" w:space="0" w:color="auto"/>
                            <w:right w:val="none" w:sz="0" w:space="0" w:color="auto"/>
                          </w:divBdr>
                          <w:divsChild>
                            <w:div w:id="1034160615">
                              <w:marLeft w:val="0"/>
                              <w:marRight w:val="0"/>
                              <w:marTop w:val="0"/>
                              <w:marBottom w:val="0"/>
                              <w:divBdr>
                                <w:top w:val="none" w:sz="0" w:space="0" w:color="auto"/>
                                <w:left w:val="none" w:sz="0" w:space="0" w:color="auto"/>
                                <w:bottom w:val="none" w:sz="0" w:space="0" w:color="auto"/>
                                <w:right w:val="none" w:sz="0" w:space="0" w:color="auto"/>
                              </w:divBdr>
                            </w:div>
                          </w:divsChild>
                        </w:div>
                        <w:div w:id="7418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0136">
                  <w:marLeft w:val="0"/>
                  <w:marRight w:val="0"/>
                  <w:marTop w:val="0"/>
                  <w:marBottom w:val="0"/>
                  <w:divBdr>
                    <w:top w:val="none" w:sz="0" w:space="0" w:color="auto"/>
                    <w:left w:val="none" w:sz="0" w:space="0" w:color="auto"/>
                    <w:bottom w:val="none" w:sz="0" w:space="0" w:color="auto"/>
                    <w:right w:val="none" w:sz="0" w:space="0" w:color="auto"/>
                  </w:divBdr>
                  <w:divsChild>
                    <w:div w:id="1197281503">
                      <w:marLeft w:val="0"/>
                      <w:marRight w:val="0"/>
                      <w:marTop w:val="0"/>
                      <w:marBottom w:val="0"/>
                      <w:divBdr>
                        <w:top w:val="none" w:sz="0" w:space="0" w:color="auto"/>
                        <w:left w:val="none" w:sz="0" w:space="0" w:color="auto"/>
                        <w:bottom w:val="none" w:sz="0" w:space="0" w:color="auto"/>
                        <w:right w:val="none" w:sz="0" w:space="0" w:color="auto"/>
                      </w:divBdr>
                    </w:div>
                    <w:div w:id="1360928921">
                      <w:marLeft w:val="0"/>
                      <w:marRight w:val="0"/>
                      <w:marTop w:val="0"/>
                      <w:marBottom w:val="0"/>
                      <w:divBdr>
                        <w:top w:val="none" w:sz="0" w:space="0" w:color="auto"/>
                        <w:left w:val="none" w:sz="0" w:space="0" w:color="auto"/>
                        <w:bottom w:val="none" w:sz="0" w:space="0" w:color="auto"/>
                        <w:right w:val="none" w:sz="0" w:space="0" w:color="auto"/>
                      </w:divBdr>
                      <w:divsChild>
                        <w:div w:id="1900626477">
                          <w:marLeft w:val="0"/>
                          <w:marRight w:val="0"/>
                          <w:marTop w:val="0"/>
                          <w:marBottom w:val="0"/>
                          <w:divBdr>
                            <w:top w:val="none" w:sz="0" w:space="0" w:color="auto"/>
                            <w:left w:val="none" w:sz="0" w:space="0" w:color="auto"/>
                            <w:bottom w:val="none" w:sz="0" w:space="0" w:color="auto"/>
                            <w:right w:val="none" w:sz="0" w:space="0" w:color="auto"/>
                          </w:divBdr>
                          <w:divsChild>
                            <w:div w:id="1453093565">
                              <w:marLeft w:val="0"/>
                              <w:marRight w:val="0"/>
                              <w:marTop w:val="0"/>
                              <w:marBottom w:val="0"/>
                              <w:divBdr>
                                <w:top w:val="none" w:sz="0" w:space="0" w:color="auto"/>
                                <w:left w:val="none" w:sz="0" w:space="0" w:color="auto"/>
                                <w:bottom w:val="none" w:sz="0" w:space="0" w:color="auto"/>
                                <w:right w:val="none" w:sz="0" w:space="0" w:color="auto"/>
                              </w:divBdr>
                            </w:div>
                          </w:divsChild>
                        </w:div>
                        <w:div w:id="6072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638">
                  <w:marLeft w:val="0"/>
                  <w:marRight w:val="0"/>
                  <w:marTop w:val="0"/>
                  <w:marBottom w:val="0"/>
                  <w:divBdr>
                    <w:top w:val="none" w:sz="0" w:space="0" w:color="auto"/>
                    <w:left w:val="none" w:sz="0" w:space="0" w:color="auto"/>
                    <w:bottom w:val="none" w:sz="0" w:space="0" w:color="auto"/>
                    <w:right w:val="none" w:sz="0" w:space="0" w:color="auto"/>
                  </w:divBdr>
                  <w:divsChild>
                    <w:div w:id="1192690277">
                      <w:marLeft w:val="0"/>
                      <w:marRight w:val="0"/>
                      <w:marTop w:val="0"/>
                      <w:marBottom w:val="0"/>
                      <w:divBdr>
                        <w:top w:val="none" w:sz="0" w:space="0" w:color="auto"/>
                        <w:left w:val="none" w:sz="0" w:space="0" w:color="auto"/>
                        <w:bottom w:val="none" w:sz="0" w:space="0" w:color="auto"/>
                        <w:right w:val="none" w:sz="0" w:space="0" w:color="auto"/>
                      </w:divBdr>
                      <w:divsChild>
                        <w:div w:id="1874734592">
                          <w:marLeft w:val="0"/>
                          <w:marRight w:val="0"/>
                          <w:marTop w:val="0"/>
                          <w:marBottom w:val="0"/>
                          <w:divBdr>
                            <w:top w:val="none" w:sz="0" w:space="0" w:color="auto"/>
                            <w:left w:val="none" w:sz="0" w:space="0" w:color="auto"/>
                            <w:bottom w:val="none" w:sz="0" w:space="0" w:color="auto"/>
                            <w:right w:val="none" w:sz="0" w:space="0" w:color="auto"/>
                          </w:divBdr>
                          <w:divsChild>
                            <w:div w:id="1617827394">
                              <w:marLeft w:val="0"/>
                              <w:marRight w:val="0"/>
                              <w:marTop w:val="0"/>
                              <w:marBottom w:val="0"/>
                              <w:divBdr>
                                <w:top w:val="none" w:sz="0" w:space="0" w:color="auto"/>
                                <w:left w:val="none" w:sz="0" w:space="0" w:color="auto"/>
                                <w:bottom w:val="none" w:sz="0" w:space="0" w:color="auto"/>
                                <w:right w:val="none" w:sz="0" w:space="0" w:color="auto"/>
                              </w:divBdr>
                            </w:div>
                          </w:divsChild>
                        </w:div>
                        <w:div w:id="1121680111">
                          <w:marLeft w:val="0"/>
                          <w:marRight w:val="0"/>
                          <w:marTop w:val="0"/>
                          <w:marBottom w:val="0"/>
                          <w:divBdr>
                            <w:top w:val="none" w:sz="0" w:space="0" w:color="auto"/>
                            <w:left w:val="none" w:sz="0" w:space="0" w:color="auto"/>
                            <w:bottom w:val="none" w:sz="0" w:space="0" w:color="auto"/>
                            <w:right w:val="none" w:sz="0" w:space="0" w:color="auto"/>
                          </w:divBdr>
                        </w:div>
                      </w:divsChild>
                    </w:div>
                    <w:div w:id="1213350718">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691419074">
                  <w:marLeft w:val="0"/>
                  <w:marRight w:val="0"/>
                  <w:marTop w:val="0"/>
                  <w:marBottom w:val="0"/>
                  <w:divBdr>
                    <w:top w:val="none" w:sz="0" w:space="0" w:color="auto"/>
                    <w:left w:val="none" w:sz="0" w:space="0" w:color="auto"/>
                    <w:bottom w:val="none" w:sz="0" w:space="0" w:color="auto"/>
                    <w:right w:val="none" w:sz="0" w:space="0" w:color="auto"/>
                  </w:divBdr>
                  <w:divsChild>
                    <w:div w:id="195848320">
                      <w:marLeft w:val="0"/>
                      <w:marRight w:val="0"/>
                      <w:marTop w:val="0"/>
                      <w:marBottom w:val="0"/>
                      <w:divBdr>
                        <w:top w:val="none" w:sz="0" w:space="0" w:color="auto"/>
                        <w:left w:val="none" w:sz="0" w:space="0" w:color="auto"/>
                        <w:bottom w:val="none" w:sz="0" w:space="0" w:color="auto"/>
                        <w:right w:val="none" w:sz="0" w:space="0" w:color="auto"/>
                      </w:divBdr>
                    </w:div>
                    <w:div w:id="512765663">
                      <w:marLeft w:val="0"/>
                      <w:marRight w:val="0"/>
                      <w:marTop w:val="0"/>
                      <w:marBottom w:val="0"/>
                      <w:divBdr>
                        <w:top w:val="none" w:sz="0" w:space="0" w:color="auto"/>
                        <w:left w:val="none" w:sz="0" w:space="0" w:color="auto"/>
                        <w:bottom w:val="none" w:sz="0" w:space="0" w:color="auto"/>
                        <w:right w:val="none" w:sz="0" w:space="0" w:color="auto"/>
                      </w:divBdr>
                      <w:divsChild>
                        <w:div w:id="627854108">
                          <w:marLeft w:val="0"/>
                          <w:marRight w:val="0"/>
                          <w:marTop w:val="0"/>
                          <w:marBottom w:val="0"/>
                          <w:divBdr>
                            <w:top w:val="none" w:sz="0" w:space="0" w:color="auto"/>
                            <w:left w:val="none" w:sz="0" w:space="0" w:color="auto"/>
                            <w:bottom w:val="none" w:sz="0" w:space="0" w:color="auto"/>
                            <w:right w:val="none" w:sz="0" w:space="0" w:color="auto"/>
                          </w:divBdr>
                          <w:divsChild>
                            <w:div w:id="1183544256">
                              <w:marLeft w:val="0"/>
                              <w:marRight w:val="0"/>
                              <w:marTop w:val="0"/>
                              <w:marBottom w:val="0"/>
                              <w:divBdr>
                                <w:top w:val="none" w:sz="0" w:space="0" w:color="auto"/>
                                <w:left w:val="none" w:sz="0" w:space="0" w:color="auto"/>
                                <w:bottom w:val="none" w:sz="0" w:space="0" w:color="auto"/>
                                <w:right w:val="none" w:sz="0" w:space="0" w:color="auto"/>
                              </w:divBdr>
                            </w:div>
                          </w:divsChild>
                        </w:div>
                        <w:div w:id="12997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2576">
                  <w:marLeft w:val="0"/>
                  <w:marRight w:val="0"/>
                  <w:marTop w:val="0"/>
                  <w:marBottom w:val="0"/>
                  <w:divBdr>
                    <w:top w:val="none" w:sz="0" w:space="0" w:color="auto"/>
                    <w:left w:val="none" w:sz="0" w:space="0" w:color="auto"/>
                    <w:bottom w:val="none" w:sz="0" w:space="0" w:color="auto"/>
                    <w:right w:val="none" w:sz="0" w:space="0" w:color="auto"/>
                  </w:divBdr>
                  <w:divsChild>
                    <w:div w:id="1993757687">
                      <w:marLeft w:val="0"/>
                      <w:marRight w:val="0"/>
                      <w:marTop w:val="0"/>
                      <w:marBottom w:val="0"/>
                      <w:divBdr>
                        <w:top w:val="none" w:sz="0" w:space="0" w:color="auto"/>
                        <w:left w:val="none" w:sz="0" w:space="0" w:color="auto"/>
                        <w:bottom w:val="none" w:sz="0" w:space="0" w:color="auto"/>
                        <w:right w:val="none" w:sz="0" w:space="0" w:color="auto"/>
                      </w:divBdr>
                      <w:divsChild>
                        <w:div w:id="521670660">
                          <w:marLeft w:val="0"/>
                          <w:marRight w:val="0"/>
                          <w:marTop w:val="0"/>
                          <w:marBottom w:val="0"/>
                          <w:divBdr>
                            <w:top w:val="none" w:sz="0" w:space="0" w:color="auto"/>
                            <w:left w:val="none" w:sz="0" w:space="0" w:color="auto"/>
                            <w:bottom w:val="none" w:sz="0" w:space="0" w:color="auto"/>
                            <w:right w:val="none" w:sz="0" w:space="0" w:color="auto"/>
                          </w:divBdr>
                          <w:divsChild>
                            <w:div w:id="1071273927">
                              <w:marLeft w:val="0"/>
                              <w:marRight w:val="0"/>
                              <w:marTop w:val="0"/>
                              <w:marBottom w:val="0"/>
                              <w:divBdr>
                                <w:top w:val="none" w:sz="0" w:space="0" w:color="auto"/>
                                <w:left w:val="none" w:sz="0" w:space="0" w:color="auto"/>
                                <w:bottom w:val="none" w:sz="0" w:space="0" w:color="auto"/>
                                <w:right w:val="none" w:sz="0" w:space="0" w:color="auto"/>
                              </w:divBdr>
                            </w:div>
                          </w:divsChild>
                        </w:div>
                        <w:div w:id="1204168706">
                          <w:marLeft w:val="0"/>
                          <w:marRight w:val="0"/>
                          <w:marTop w:val="0"/>
                          <w:marBottom w:val="0"/>
                          <w:divBdr>
                            <w:top w:val="none" w:sz="0" w:space="0" w:color="auto"/>
                            <w:left w:val="none" w:sz="0" w:space="0" w:color="auto"/>
                            <w:bottom w:val="none" w:sz="0" w:space="0" w:color="auto"/>
                            <w:right w:val="none" w:sz="0" w:space="0" w:color="auto"/>
                          </w:divBdr>
                        </w:div>
                      </w:divsChild>
                    </w:div>
                    <w:div w:id="114697221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204802938">
                  <w:marLeft w:val="0"/>
                  <w:marRight w:val="0"/>
                  <w:marTop w:val="0"/>
                  <w:marBottom w:val="0"/>
                  <w:divBdr>
                    <w:top w:val="none" w:sz="0" w:space="0" w:color="auto"/>
                    <w:left w:val="none" w:sz="0" w:space="0" w:color="auto"/>
                    <w:bottom w:val="none" w:sz="0" w:space="0" w:color="auto"/>
                    <w:right w:val="none" w:sz="0" w:space="0" w:color="auto"/>
                  </w:divBdr>
                  <w:divsChild>
                    <w:div w:id="579028560">
                      <w:marLeft w:val="0"/>
                      <w:marRight w:val="0"/>
                      <w:marTop w:val="0"/>
                      <w:marBottom w:val="0"/>
                      <w:divBdr>
                        <w:top w:val="none" w:sz="0" w:space="0" w:color="auto"/>
                        <w:left w:val="none" w:sz="0" w:space="0" w:color="auto"/>
                        <w:bottom w:val="none" w:sz="0" w:space="0" w:color="auto"/>
                        <w:right w:val="none" w:sz="0" w:space="0" w:color="auto"/>
                      </w:divBdr>
                      <w:divsChild>
                        <w:div w:id="681512868">
                          <w:marLeft w:val="0"/>
                          <w:marRight w:val="0"/>
                          <w:marTop w:val="0"/>
                          <w:marBottom w:val="0"/>
                          <w:divBdr>
                            <w:top w:val="none" w:sz="0" w:space="0" w:color="auto"/>
                            <w:left w:val="none" w:sz="0" w:space="0" w:color="auto"/>
                            <w:bottom w:val="none" w:sz="0" w:space="0" w:color="auto"/>
                            <w:right w:val="none" w:sz="0" w:space="0" w:color="auto"/>
                          </w:divBdr>
                          <w:divsChild>
                            <w:div w:id="1072703358">
                              <w:marLeft w:val="0"/>
                              <w:marRight w:val="0"/>
                              <w:marTop w:val="0"/>
                              <w:marBottom w:val="0"/>
                              <w:divBdr>
                                <w:top w:val="none" w:sz="0" w:space="0" w:color="auto"/>
                                <w:left w:val="none" w:sz="0" w:space="0" w:color="auto"/>
                                <w:bottom w:val="none" w:sz="0" w:space="0" w:color="auto"/>
                                <w:right w:val="none" w:sz="0" w:space="0" w:color="auto"/>
                              </w:divBdr>
                            </w:div>
                          </w:divsChild>
                        </w:div>
                        <w:div w:id="18539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89853">
                  <w:marLeft w:val="0"/>
                  <w:marRight w:val="0"/>
                  <w:marTop w:val="0"/>
                  <w:marBottom w:val="0"/>
                  <w:divBdr>
                    <w:top w:val="none" w:sz="0" w:space="0" w:color="auto"/>
                    <w:left w:val="none" w:sz="0" w:space="0" w:color="auto"/>
                    <w:bottom w:val="none" w:sz="0" w:space="0" w:color="auto"/>
                    <w:right w:val="none" w:sz="0" w:space="0" w:color="auto"/>
                  </w:divBdr>
                  <w:divsChild>
                    <w:div w:id="1578401640">
                      <w:marLeft w:val="0"/>
                      <w:marRight w:val="0"/>
                      <w:marTop w:val="0"/>
                      <w:marBottom w:val="0"/>
                      <w:divBdr>
                        <w:top w:val="none" w:sz="0" w:space="0" w:color="auto"/>
                        <w:left w:val="none" w:sz="0" w:space="0" w:color="auto"/>
                        <w:bottom w:val="none" w:sz="0" w:space="0" w:color="auto"/>
                        <w:right w:val="none" w:sz="0" w:space="0" w:color="auto"/>
                      </w:divBdr>
                      <w:divsChild>
                        <w:div w:id="1688797700">
                          <w:marLeft w:val="0"/>
                          <w:marRight w:val="0"/>
                          <w:marTop w:val="0"/>
                          <w:marBottom w:val="0"/>
                          <w:divBdr>
                            <w:top w:val="none" w:sz="0" w:space="0" w:color="auto"/>
                            <w:left w:val="none" w:sz="0" w:space="0" w:color="auto"/>
                            <w:bottom w:val="none" w:sz="0" w:space="0" w:color="auto"/>
                            <w:right w:val="none" w:sz="0" w:space="0" w:color="auto"/>
                          </w:divBdr>
                          <w:divsChild>
                            <w:div w:id="1294486292">
                              <w:marLeft w:val="0"/>
                              <w:marRight w:val="0"/>
                              <w:marTop w:val="0"/>
                              <w:marBottom w:val="0"/>
                              <w:divBdr>
                                <w:top w:val="none" w:sz="0" w:space="0" w:color="auto"/>
                                <w:left w:val="none" w:sz="0" w:space="0" w:color="auto"/>
                                <w:bottom w:val="none" w:sz="0" w:space="0" w:color="auto"/>
                                <w:right w:val="none" w:sz="0" w:space="0" w:color="auto"/>
                              </w:divBdr>
                            </w:div>
                          </w:divsChild>
                        </w:div>
                        <w:div w:id="20710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011">
                  <w:marLeft w:val="0"/>
                  <w:marRight w:val="0"/>
                  <w:marTop w:val="0"/>
                  <w:marBottom w:val="0"/>
                  <w:divBdr>
                    <w:top w:val="none" w:sz="0" w:space="0" w:color="auto"/>
                    <w:left w:val="none" w:sz="0" w:space="0" w:color="auto"/>
                    <w:bottom w:val="none" w:sz="0" w:space="0" w:color="auto"/>
                    <w:right w:val="none" w:sz="0" w:space="0" w:color="auto"/>
                  </w:divBdr>
                  <w:divsChild>
                    <w:div w:id="1257203390">
                      <w:marLeft w:val="0"/>
                      <w:marRight w:val="0"/>
                      <w:marTop w:val="0"/>
                      <w:marBottom w:val="0"/>
                      <w:divBdr>
                        <w:top w:val="none" w:sz="0" w:space="0" w:color="auto"/>
                        <w:left w:val="none" w:sz="0" w:space="0" w:color="auto"/>
                        <w:bottom w:val="none" w:sz="0" w:space="0" w:color="auto"/>
                        <w:right w:val="none" w:sz="0" w:space="0" w:color="auto"/>
                      </w:divBdr>
                      <w:divsChild>
                        <w:div w:id="443693615">
                          <w:marLeft w:val="0"/>
                          <w:marRight w:val="0"/>
                          <w:marTop w:val="0"/>
                          <w:marBottom w:val="0"/>
                          <w:divBdr>
                            <w:top w:val="none" w:sz="0" w:space="0" w:color="auto"/>
                            <w:left w:val="none" w:sz="0" w:space="0" w:color="auto"/>
                            <w:bottom w:val="none" w:sz="0" w:space="0" w:color="auto"/>
                            <w:right w:val="none" w:sz="0" w:space="0" w:color="auto"/>
                          </w:divBdr>
                          <w:divsChild>
                            <w:div w:id="1846240744">
                              <w:marLeft w:val="0"/>
                              <w:marRight w:val="0"/>
                              <w:marTop w:val="0"/>
                              <w:marBottom w:val="0"/>
                              <w:divBdr>
                                <w:top w:val="none" w:sz="0" w:space="0" w:color="auto"/>
                                <w:left w:val="none" w:sz="0" w:space="0" w:color="auto"/>
                                <w:bottom w:val="none" w:sz="0" w:space="0" w:color="auto"/>
                                <w:right w:val="none" w:sz="0" w:space="0" w:color="auto"/>
                              </w:divBdr>
                            </w:div>
                          </w:divsChild>
                        </w:div>
                        <w:div w:id="8053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004">
                  <w:marLeft w:val="0"/>
                  <w:marRight w:val="0"/>
                  <w:marTop w:val="0"/>
                  <w:marBottom w:val="0"/>
                  <w:divBdr>
                    <w:top w:val="none" w:sz="0" w:space="0" w:color="auto"/>
                    <w:left w:val="none" w:sz="0" w:space="0" w:color="auto"/>
                    <w:bottom w:val="none" w:sz="0" w:space="0" w:color="auto"/>
                    <w:right w:val="none" w:sz="0" w:space="0" w:color="auto"/>
                  </w:divBdr>
                  <w:divsChild>
                    <w:div w:id="1573737394">
                      <w:marLeft w:val="0"/>
                      <w:marRight w:val="0"/>
                      <w:marTop w:val="0"/>
                      <w:marBottom w:val="0"/>
                      <w:divBdr>
                        <w:top w:val="none" w:sz="0" w:space="0" w:color="auto"/>
                        <w:left w:val="none" w:sz="0" w:space="0" w:color="auto"/>
                        <w:bottom w:val="none" w:sz="0" w:space="0" w:color="auto"/>
                        <w:right w:val="none" w:sz="0" w:space="0" w:color="auto"/>
                      </w:divBdr>
                      <w:divsChild>
                        <w:div w:id="1310094527">
                          <w:marLeft w:val="0"/>
                          <w:marRight w:val="0"/>
                          <w:marTop w:val="0"/>
                          <w:marBottom w:val="0"/>
                          <w:divBdr>
                            <w:top w:val="none" w:sz="0" w:space="0" w:color="auto"/>
                            <w:left w:val="none" w:sz="0" w:space="0" w:color="auto"/>
                            <w:bottom w:val="none" w:sz="0" w:space="0" w:color="auto"/>
                            <w:right w:val="none" w:sz="0" w:space="0" w:color="auto"/>
                          </w:divBdr>
                          <w:divsChild>
                            <w:div w:id="2111851140">
                              <w:marLeft w:val="0"/>
                              <w:marRight w:val="0"/>
                              <w:marTop w:val="0"/>
                              <w:marBottom w:val="0"/>
                              <w:divBdr>
                                <w:top w:val="none" w:sz="0" w:space="0" w:color="auto"/>
                                <w:left w:val="none" w:sz="0" w:space="0" w:color="auto"/>
                                <w:bottom w:val="none" w:sz="0" w:space="0" w:color="auto"/>
                                <w:right w:val="none" w:sz="0" w:space="0" w:color="auto"/>
                              </w:divBdr>
                            </w:div>
                          </w:divsChild>
                        </w:div>
                        <w:div w:id="15870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9197">
                  <w:marLeft w:val="0"/>
                  <w:marRight w:val="0"/>
                  <w:marTop w:val="0"/>
                  <w:marBottom w:val="0"/>
                  <w:divBdr>
                    <w:top w:val="none" w:sz="0" w:space="0" w:color="auto"/>
                    <w:left w:val="none" w:sz="0" w:space="0" w:color="auto"/>
                    <w:bottom w:val="none" w:sz="0" w:space="0" w:color="auto"/>
                    <w:right w:val="none" w:sz="0" w:space="0" w:color="auto"/>
                  </w:divBdr>
                  <w:divsChild>
                    <w:div w:id="1901862058">
                      <w:marLeft w:val="0"/>
                      <w:marRight w:val="0"/>
                      <w:marTop w:val="0"/>
                      <w:marBottom w:val="0"/>
                      <w:divBdr>
                        <w:top w:val="none" w:sz="0" w:space="0" w:color="auto"/>
                        <w:left w:val="none" w:sz="0" w:space="0" w:color="auto"/>
                        <w:bottom w:val="none" w:sz="0" w:space="0" w:color="auto"/>
                        <w:right w:val="none" w:sz="0" w:space="0" w:color="auto"/>
                      </w:divBdr>
                      <w:divsChild>
                        <w:div w:id="649603911">
                          <w:marLeft w:val="0"/>
                          <w:marRight w:val="0"/>
                          <w:marTop w:val="0"/>
                          <w:marBottom w:val="0"/>
                          <w:divBdr>
                            <w:top w:val="none" w:sz="0" w:space="0" w:color="auto"/>
                            <w:left w:val="none" w:sz="0" w:space="0" w:color="auto"/>
                            <w:bottom w:val="none" w:sz="0" w:space="0" w:color="auto"/>
                            <w:right w:val="none" w:sz="0" w:space="0" w:color="auto"/>
                          </w:divBdr>
                          <w:divsChild>
                            <w:div w:id="1786577257">
                              <w:marLeft w:val="0"/>
                              <w:marRight w:val="0"/>
                              <w:marTop w:val="0"/>
                              <w:marBottom w:val="0"/>
                              <w:divBdr>
                                <w:top w:val="none" w:sz="0" w:space="0" w:color="auto"/>
                                <w:left w:val="none" w:sz="0" w:space="0" w:color="auto"/>
                                <w:bottom w:val="none" w:sz="0" w:space="0" w:color="auto"/>
                                <w:right w:val="none" w:sz="0" w:space="0" w:color="auto"/>
                              </w:divBdr>
                            </w:div>
                          </w:divsChild>
                        </w:div>
                        <w:div w:id="4642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310">
                  <w:marLeft w:val="0"/>
                  <w:marRight w:val="0"/>
                  <w:marTop w:val="0"/>
                  <w:marBottom w:val="0"/>
                  <w:divBdr>
                    <w:top w:val="none" w:sz="0" w:space="0" w:color="auto"/>
                    <w:left w:val="none" w:sz="0" w:space="0" w:color="auto"/>
                    <w:bottom w:val="none" w:sz="0" w:space="0" w:color="auto"/>
                    <w:right w:val="none" w:sz="0" w:space="0" w:color="auto"/>
                  </w:divBdr>
                  <w:divsChild>
                    <w:div w:id="1913925199">
                      <w:marLeft w:val="0"/>
                      <w:marRight w:val="0"/>
                      <w:marTop w:val="0"/>
                      <w:marBottom w:val="0"/>
                      <w:divBdr>
                        <w:top w:val="none" w:sz="0" w:space="0" w:color="auto"/>
                        <w:left w:val="none" w:sz="0" w:space="0" w:color="auto"/>
                        <w:bottom w:val="none" w:sz="0" w:space="0" w:color="auto"/>
                        <w:right w:val="none" w:sz="0" w:space="0" w:color="auto"/>
                      </w:divBdr>
                      <w:divsChild>
                        <w:div w:id="1292590565">
                          <w:marLeft w:val="0"/>
                          <w:marRight w:val="0"/>
                          <w:marTop w:val="0"/>
                          <w:marBottom w:val="0"/>
                          <w:divBdr>
                            <w:top w:val="none" w:sz="0" w:space="0" w:color="auto"/>
                            <w:left w:val="none" w:sz="0" w:space="0" w:color="auto"/>
                            <w:bottom w:val="none" w:sz="0" w:space="0" w:color="auto"/>
                            <w:right w:val="none" w:sz="0" w:space="0" w:color="auto"/>
                          </w:divBdr>
                          <w:divsChild>
                            <w:div w:id="1435396569">
                              <w:marLeft w:val="0"/>
                              <w:marRight w:val="0"/>
                              <w:marTop w:val="0"/>
                              <w:marBottom w:val="0"/>
                              <w:divBdr>
                                <w:top w:val="none" w:sz="0" w:space="0" w:color="auto"/>
                                <w:left w:val="none" w:sz="0" w:space="0" w:color="auto"/>
                                <w:bottom w:val="none" w:sz="0" w:space="0" w:color="auto"/>
                                <w:right w:val="none" w:sz="0" w:space="0" w:color="auto"/>
                              </w:divBdr>
                            </w:div>
                          </w:divsChild>
                        </w:div>
                        <w:div w:id="1787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419">
                  <w:marLeft w:val="0"/>
                  <w:marRight w:val="0"/>
                  <w:marTop w:val="0"/>
                  <w:marBottom w:val="0"/>
                  <w:divBdr>
                    <w:top w:val="none" w:sz="0" w:space="0" w:color="auto"/>
                    <w:left w:val="none" w:sz="0" w:space="0" w:color="auto"/>
                    <w:bottom w:val="none" w:sz="0" w:space="0" w:color="auto"/>
                    <w:right w:val="none" w:sz="0" w:space="0" w:color="auto"/>
                  </w:divBdr>
                  <w:divsChild>
                    <w:div w:id="246967013">
                      <w:marLeft w:val="0"/>
                      <w:marRight w:val="0"/>
                      <w:marTop w:val="0"/>
                      <w:marBottom w:val="0"/>
                      <w:divBdr>
                        <w:top w:val="none" w:sz="0" w:space="0" w:color="auto"/>
                        <w:left w:val="none" w:sz="0" w:space="0" w:color="auto"/>
                        <w:bottom w:val="none" w:sz="0" w:space="0" w:color="auto"/>
                        <w:right w:val="none" w:sz="0" w:space="0" w:color="auto"/>
                      </w:divBdr>
                      <w:divsChild>
                        <w:div w:id="661737069">
                          <w:marLeft w:val="0"/>
                          <w:marRight w:val="0"/>
                          <w:marTop w:val="0"/>
                          <w:marBottom w:val="0"/>
                          <w:divBdr>
                            <w:top w:val="none" w:sz="0" w:space="0" w:color="auto"/>
                            <w:left w:val="none" w:sz="0" w:space="0" w:color="auto"/>
                            <w:bottom w:val="none" w:sz="0" w:space="0" w:color="auto"/>
                            <w:right w:val="none" w:sz="0" w:space="0" w:color="auto"/>
                          </w:divBdr>
                          <w:divsChild>
                            <w:div w:id="2000770779">
                              <w:marLeft w:val="0"/>
                              <w:marRight w:val="0"/>
                              <w:marTop w:val="0"/>
                              <w:marBottom w:val="0"/>
                              <w:divBdr>
                                <w:top w:val="none" w:sz="0" w:space="0" w:color="auto"/>
                                <w:left w:val="none" w:sz="0" w:space="0" w:color="auto"/>
                                <w:bottom w:val="none" w:sz="0" w:space="0" w:color="auto"/>
                                <w:right w:val="none" w:sz="0" w:space="0" w:color="auto"/>
                              </w:divBdr>
                            </w:div>
                          </w:divsChild>
                        </w:div>
                        <w:div w:id="4182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290">
                  <w:marLeft w:val="0"/>
                  <w:marRight w:val="0"/>
                  <w:marTop w:val="0"/>
                  <w:marBottom w:val="0"/>
                  <w:divBdr>
                    <w:top w:val="none" w:sz="0" w:space="0" w:color="auto"/>
                    <w:left w:val="none" w:sz="0" w:space="0" w:color="auto"/>
                    <w:bottom w:val="none" w:sz="0" w:space="0" w:color="auto"/>
                    <w:right w:val="none" w:sz="0" w:space="0" w:color="auto"/>
                  </w:divBdr>
                  <w:divsChild>
                    <w:div w:id="1080832150">
                      <w:marLeft w:val="0"/>
                      <w:marRight w:val="0"/>
                      <w:marTop w:val="0"/>
                      <w:marBottom w:val="0"/>
                      <w:divBdr>
                        <w:top w:val="none" w:sz="0" w:space="0" w:color="auto"/>
                        <w:left w:val="none" w:sz="0" w:space="0" w:color="auto"/>
                        <w:bottom w:val="none" w:sz="0" w:space="0" w:color="auto"/>
                        <w:right w:val="none" w:sz="0" w:space="0" w:color="auto"/>
                      </w:divBdr>
                      <w:divsChild>
                        <w:div w:id="1615205989">
                          <w:marLeft w:val="0"/>
                          <w:marRight w:val="0"/>
                          <w:marTop w:val="0"/>
                          <w:marBottom w:val="0"/>
                          <w:divBdr>
                            <w:top w:val="none" w:sz="0" w:space="0" w:color="auto"/>
                            <w:left w:val="none" w:sz="0" w:space="0" w:color="auto"/>
                            <w:bottom w:val="none" w:sz="0" w:space="0" w:color="auto"/>
                            <w:right w:val="none" w:sz="0" w:space="0" w:color="auto"/>
                          </w:divBdr>
                          <w:divsChild>
                            <w:div w:id="2021348180">
                              <w:marLeft w:val="0"/>
                              <w:marRight w:val="0"/>
                              <w:marTop w:val="0"/>
                              <w:marBottom w:val="0"/>
                              <w:divBdr>
                                <w:top w:val="none" w:sz="0" w:space="0" w:color="auto"/>
                                <w:left w:val="none" w:sz="0" w:space="0" w:color="auto"/>
                                <w:bottom w:val="none" w:sz="0" w:space="0" w:color="auto"/>
                                <w:right w:val="none" w:sz="0" w:space="0" w:color="auto"/>
                              </w:divBdr>
                            </w:div>
                          </w:divsChild>
                        </w:div>
                        <w:div w:id="11617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073">
                  <w:marLeft w:val="0"/>
                  <w:marRight w:val="0"/>
                  <w:marTop w:val="0"/>
                  <w:marBottom w:val="0"/>
                  <w:divBdr>
                    <w:top w:val="none" w:sz="0" w:space="0" w:color="auto"/>
                    <w:left w:val="none" w:sz="0" w:space="0" w:color="auto"/>
                    <w:bottom w:val="none" w:sz="0" w:space="0" w:color="auto"/>
                    <w:right w:val="none" w:sz="0" w:space="0" w:color="auto"/>
                  </w:divBdr>
                  <w:divsChild>
                    <w:div w:id="1437628154">
                      <w:marLeft w:val="0"/>
                      <w:marRight w:val="0"/>
                      <w:marTop w:val="0"/>
                      <w:marBottom w:val="0"/>
                      <w:divBdr>
                        <w:top w:val="none" w:sz="0" w:space="0" w:color="auto"/>
                        <w:left w:val="none" w:sz="0" w:space="0" w:color="auto"/>
                        <w:bottom w:val="none" w:sz="0" w:space="0" w:color="auto"/>
                        <w:right w:val="none" w:sz="0" w:space="0" w:color="auto"/>
                      </w:divBdr>
                      <w:divsChild>
                        <w:div w:id="1956597837">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
                          </w:divsChild>
                        </w:div>
                        <w:div w:id="10928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7418">
              <w:marLeft w:val="0"/>
              <w:marRight w:val="0"/>
              <w:marTop w:val="0"/>
              <w:marBottom w:val="0"/>
              <w:divBdr>
                <w:top w:val="none" w:sz="0" w:space="0" w:color="auto"/>
                <w:left w:val="none" w:sz="0" w:space="0" w:color="auto"/>
                <w:bottom w:val="none" w:sz="0" w:space="0" w:color="auto"/>
                <w:right w:val="none" w:sz="0" w:space="0" w:color="auto"/>
              </w:divBdr>
            </w:div>
          </w:divsChild>
        </w:div>
        <w:div w:id="523203834">
          <w:marLeft w:val="0"/>
          <w:marRight w:val="0"/>
          <w:marTop w:val="0"/>
          <w:marBottom w:val="0"/>
          <w:divBdr>
            <w:top w:val="none" w:sz="0" w:space="0" w:color="auto"/>
            <w:left w:val="none" w:sz="0" w:space="0" w:color="auto"/>
            <w:bottom w:val="none" w:sz="0" w:space="0" w:color="auto"/>
            <w:right w:val="none" w:sz="0" w:space="0" w:color="auto"/>
          </w:divBdr>
          <w:divsChild>
            <w:div w:id="637615963">
              <w:marLeft w:val="0"/>
              <w:marRight w:val="0"/>
              <w:marTop w:val="0"/>
              <w:marBottom w:val="0"/>
              <w:divBdr>
                <w:top w:val="none" w:sz="0" w:space="0" w:color="auto"/>
                <w:left w:val="none" w:sz="0" w:space="0" w:color="auto"/>
                <w:bottom w:val="none" w:sz="0" w:space="0" w:color="auto"/>
                <w:right w:val="none" w:sz="0" w:space="0" w:color="auto"/>
              </w:divBdr>
              <w:divsChild>
                <w:div w:id="19805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91010353">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99405228">
      <w:bodyDiv w:val="1"/>
      <w:marLeft w:val="0"/>
      <w:marRight w:val="0"/>
      <w:marTop w:val="0"/>
      <w:marBottom w:val="0"/>
      <w:divBdr>
        <w:top w:val="none" w:sz="0" w:space="0" w:color="auto"/>
        <w:left w:val="none" w:sz="0" w:space="0" w:color="auto"/>
        <w:bottom w:val="none" w:sz="0" w:space="0" w:color="auto"/>
        <w:right w:val="none" w:sz="0" w:space="0" w:color="auto"/>
      </w:divBdr>
    </w:div>
    <w:div w:id="1413964361">
      <w:bodyDiv w:val="1"/>
      <w:marLeft w:val="0"/>
      <w:marRight w:val="0"/>
      <w:marTop w:val="0"/>
      <w:marBottom w:val="0"/>
      <w:divBdr>
        <w:top w:val="none" w:sz="0" w:space="0" w:color="auto"/>
        <w:left w:val="none" w:sz="0" w:space="0" w:color="auto"/>
        <w:bottom w:val="none" w:sz="0" w:space="0" w:color="auto"/>
        <w:right w:val="none" w:sz="0" w:space="0" w:color="auto"/>
      </w:divBdr>
    </w:div>
    <w:div w:id="148735992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36038311">
      <w:bodyDiv w:val="1"/>
      <w:marLeft w:val="0"/>
      <w:marRight w:val="0"/>
      <w:marTop w:val="0"/>
      <w:marBottom w:val="0"/>
      <w:divBdr>
        <w:top w:val="none" w:sz="0" w:space="0" w:color="auto"/>
        <w:left w:val="none" w:sz="0" w:space="0" w:color="auto"/>
        <w:bottom w:val="none" w:sz="0" w:space="0" w:color="auto"/>
        <w:right w:val="none" w:sz="0" w:space="0" w:color="auto"/>
      </w:divBdr>
    </w:div>
    <w:div w:id="1542093375">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8402669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495123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49909500">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tatic1.squarespace.com/static/502c5d7e24aca01df4766eb3/t/582ca65915d5db470077ce05/1479321178144/RISE_rubric-peer.pdf" TargetMode="External"/><Relationship Id="rId26" Type="http://schemas.openxmlformats.org/officeDocument/2006/relationships/hyperlink" Target="https://www.youtube.com/watch?v=QBZoWjn-XMs" TargetMode="External"/><Relationship Id="rId39" Type="http://schemas.openxmlformats.org/officeDocument/2006/relationships/hyperlink" Target="https://www.youtube.com/watch?v=vRBXYm3KuJU" TargetMode="External"/><Relationship Id="rId21" Type="http://schemas.openxmlformats.org/officeDocument/2006/relationships/hyperlink" Target="https://www.youtube.com/watch?v=lzvR8KbBGfQ" TargetMode="External"/><Relationship Id="rId34" Type="http://schemas.openxmlformats.org/officeDocument/2006/relationships/hyperlink" Target="https://www.youtube.com/watch?v=NH8sEpc_A9I" TargetMode="External"/><Relationship Id="rId42" Type="http://schemas.openxmlformats.org/officeDocument/2006/relationships/hyperlink" Target="https://www.youtube.com/watch?v=tzt2HTlr68c" TargetMode="External"/><Relationship Id="rId47" Type="http://schemas.openxmlformats.org/officeDocument/2006/relationships/hyperlink" Target="https://www.sistersofmercy.org/about-us/mission-values/" TargetMode="External"/><Relationship Id="rId50" Type="http://schemas.openxmlformats.org/officeDocument/2006/relationships/hyperlink" Target="http://www.youtube.com/watch?v=wpvWfPhstQ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7PV9Yp34awQ" TargetMode="External"/><Relationship Id="rId11" Type="http://schemas.openxmlformats.org/officeDocument/2006/relationships/footnotes" Target="footnotes.xml"/><Relationship Id="rId24" Type="http://schemas.openxmlformats.org/officeDocument/2006/relationships/hyperlink" Target="https://help.blackboard.com/Learn/Student/Assignments/Assignments_Using_SafeAssign/Submit_SafeAssignments" TargetMode="External"/><Relationship Id="rId32" Type="http://schemas.openxmlformats.org/officeDocument/2006/relationships/hyperlink" Target="https://www.youtube.com/watch?v=tzt2HTlr68c" TargetMode="External"/><Relationship Id="rId37" Type="http://schemas.openxmlformats.org/officeDocument/2006/relationships/hyperlink" Target="https://www.youtube.com/watch?v=UfsO7DafV2E" TargetMode="External"/><Relationship Id="rId40" Type="http://schemas.openxmlformats.org/officeDocument/2006/relationships/hyperlink" Target="https://www.youtube.com/watch?v=zlqoBdG99ZI" TargetMode="External"/><Relationship Id="rId45" Type="http://schemas.openxmlformats.org/officeDocument/2006/relationships/hyperlink" Target="https://www.gmercyu.edu/about-gmercyu/mission"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gmercyu.libguides.com/c.php?g=315410&amp;p=2107642" TargetMode="External"/><Relationship Id="rId31" Type="http://schemas.openxmlformats.org/officeDocument/2006/relationships/hyperlink" Target="https://blackboardhelp.usc.edu/working-with-groups/creating-group-sets/" TargetMode="External"/><Relationship Id="rId44" Type="http://schemas.openxmlformats.org/officeDocument/2006/relationships/hyperlink" Target="https://www.youtube.com/watch?v=tzt2HTlr68c"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okQcT9CB-c4" TargetMode="External"/><Relationship Id="rId27" Type="http://schemas.openxmlformats.org/officeDocument/2006/relationships/hyperlink" Target="https://www.youtube.com/watch?v=wLDjiFSCSVE&amp;t=8s" TargetMode="External"/><Relationship Id="rId30" Type="http://schemas.openxmlformats.org/officeDocument/2006/relationships/hyperlink" Target="https://www.youtube.com/watch?v=3lf0p1MffC4" TargetMode="External"/><Relationship Id="rId35" Type="http://schemas.openxmlformats.org/officeDocument/2006/relationships/hyperlink" Target="https://www.youtube.com/watch?v=FhCggSecq_0" TargetMode="External"/><Relationship Id="rId43" Type="http://schemas.openxmlformats.org/officeDocument/2006/relationships/hyperlink" Target="https://blackboardhelp.usc.edu/working-with-groups/creating-group-sets/" TargetMode="External"/><Relationship Id="rId48" Type="http://schemas.openxmlformats.org/officeDocument/2006/relationships/hyperlink" Target="https://www.sistersofmercy.org/files/documents/resources/Justice/CriticalConcerns-1Pger-FINAL.pdf" TargetMode="External"/><Relationship Id="rId8" Type="http://schemas.openxmlformats.org/officeDocument/2006/relationships/styles" Target="styles.xml"/><Relationship Id="rId51" Type="http://schemas.openxmlformats.org/officeDocument/2006/relationships/hyperlink" Target="https://cloud.ensemblevideo.com/hapi/v1/contents/permalinks/Pa59Fjo8/view"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s://www.youtube.com/watch?v=2aRq1LC05-A" TargetMode="External"/><Relationship Id="rId38" Type="http://schemas.openxmlformats.org/officeDocument/2006/relationships/hyperlink" Target="https://youtu.be/NcEdm8QAOlI" TargetMode="External"/><Relationship Id="rId46" Type="http://schemas.openxmlformats.org/officeDocument/2006/relationships/hyperlink" Target="http://www.mercyhighered.org/mission-statement.html" TargetMode="External"/><Relationship Id="rId20" Type="http://schemas.openxmlformats.org/officeDocument/2006/relationships/hyperlink" Target="https://www.youtube.com/watch?v=wnXbHm13nSw" TargetMode="External"/><Relationship Id="rId41" Type="http://schemas.openxmlformats.org/officeDocument/2006/relationships/hyperlink" Target="https://blackboardhelp.usc.edu/working-with-groups/creating-group-set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youtube.com/watch?v=QBZoWjn-XMs" TargetMode="External"/><Relationship Id="rId28" Type="http://schemas.openxmlformats.org/officeDocument/2006/relationships/hyperlink" Target="https://www.youtube.com/watch?v=QvejEpDRHmU" TargetMode="External"/><Relationship Id="rId36" Type="http://schemas.openxmlformats.org/officeDocument/2006/relationships/hyperlink" Target="https://www.youtube.com/watch?v=zdha69z2VaA&amp;index=7&amp;list=PLlDch2PskN88FCqxDFg6kTYdI6sBUoRoN" TargetMode="External"/><Relationship Id="rId49" Type="http://schemas.openxmlformats.org/officeDocument/2006/relationships/hyperlink" Target="https://www.sistersofmercy.org/what-we-do/social-justice-advoca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EA299A4-F5B0-418D-8B02-A3AB8D65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37</Pages>
  <Words>9327</Words>
  <Characters>53168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Manager/>
  <Company>Synergis Education, Inc.</Company>
  <LinksUpToDate>false</LinksUpToDate>
  <CharactersWithSpaces>62371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Danielle Budenz</dc:creator>
  <cp:keywords/>
  <dc:description/>
  <cp:lastModifiedBy>Catherine Khongsaly</cp:lastModifiedBy>
  <cp:revision>4</cp:revision>
  <cp:lastPrinted>2016-11-08T15:47:00Z</cp:lastPrinted>
  <dcterms:created xsi:type="dcterms:W3CDTF">2018-09-06T23:42:00Z</dcterms:created>
  <dcterms:modified xsi:type="dcterms:W3CDTF">2019-03-05T20:48:00Z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URL">
    <vt:lpwstr/>
  </property>
  <property fmtid="{D5CDD505-2E9C-101B-9397-08002B2CF9AE}" pid="11" name="Stakeholder Page">
    <vt:lpwstr>JSSB</vt:lpwstr>
  </property>
  <property fmtid="{D5CDD505-2E9C-101B-9397-08002B2CF9AE}" pid="12" name="Document Category">
    <vt:lpwstr>Examples</vt:lpwstr>
  </property>
  <property fmtid="{D5CDD505-2E9C-101B-9397-08002B2CF9AE}" pid="13" name="ReportOwner">
    <vt:lpwstr/>
  </property>
  <property fmtid="{D5CDD505-2E9C-101B-9397-08002B2CF9AE}" pid="14" name="ContentTypeId">
    <vt:lpwstr>0x010104003826EE1F625A1D4A9F9B81BD4E2725C5</vt:lpwstr>
  </property>
  <property fmtid="{D5CDD505-2E9C-101B-9397-08002B2CF9AE}" pid="15" name="Page Section">
    <vt:lpwstr>Course Materials</vt:lpwstr>
  </property>
  <property fmtid="{D5CDD505-2E9C-101B-9397-08002B2CF9AE}" pid="16" name="_dlc_DocIdItemGuid">
    <vt:lpwstr>8409ded6-9553-466e-aaea-052acc0cb566</vt:lpwstr>
  </property>
</Properties>
</file>