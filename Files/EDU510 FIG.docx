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0E1283" w:rsidRDefault="4948C66D" w:rsidP="0020635A">
      <w:pPr>
        <w:pStyle w:val="Heading1"/>
      </w:pPr>
      <w:r w:rsidRPr="000E1283">
        <w:t xml:space="preserve">Course Description </w:t>
      </w:r>
    </w:p>
    <w:p w14:paraId="18CB3D27" w14:textId="77777777" w:rsidR="00121460" w:rsidRPr="000E1283" w:rsidRDefault="00121460" w:rsidP="00DC3920"/>
    <w:p w14:paraId="37651805" w14:textId="71C6F882" w:rsidR="00E676CE" w:rsidRDefault="0007753D" w:rsidP="00DC3920">
      <w:pPr>
        <w:rPr>
          <w:rFonts w:cs="Arial"/>
          <w:szCs w:val="20"/>
        </w:rPr>
      </w:pPr>
      <w:r w:rsidRPr="000E1283">
        <w:rPr>
          <w:rFonts w:cs="Arial"/>
          <w:szCs w:val="20"/>
        </w:rPr>
        <w:t xml:space="preserve">This course </w:t>
      </w:r>
      <w:proofErr w:type="gramStart"/>
      <w:r w:rsidRPr="000E1283">
        <w:rPr>
          <w:rFonts w:cs="Arial"/>
          <w:szCs w:val="20"/>
        </w:rPr>
        <w:t>provides an introduction to</w:t>
      </w:r>
      <w:proofErr w:type="gramEnd"/>
      <w:r w:rsidRPr="000E1283">
        <w:rPr>
          <w:rFonts w:cs="Arial"/>
          <w:szCs w:val="20"/>
        </w:rPr>
        <w:t xml:space="preserve"> the various research designs and methodologies common to the field of education and social sciences. Upon completing the course, students will become better consumers and critics of research as reported in the literature, examine the role that research plays in their professional lives as reflective practitioners, and apply the research design to develop an action research project to be carried out as a program culminating project.</w:t>
      </w:r>
    </w:p>
    <w:p w14:paraId="79389659" w14:textId="0AECCFBE" w:rsidR="009A0C53" w:rsidRDefault="009A0C53" w:rsidP="00DC3920">
      <w:pPr>
        <w:rPr>
          <w:rFonts w:cs="Arial"/>
          <w:szCs w:val="20"/>
        </w:rPr>
      </w:pPr>
    </w:p>
    <w:p w14:paraId="704FF84E" w14:textId="77777777" w:rsidR="009A0C53" w:rsidRDefault="009A0C53" w:rsidP="009A0C53">
      <w:pPr>
        <w:pStyle w:val="Heading1"/>
      </w:pPr>
      <w:r>
        <w:t>**Faculty Note</w:t>
      </w:r>
    </w:p>
    <w:p w14:paraId="46F5C730" w14:textId="77777777" w:rsidR="009A0C53" w:rsidRDefault="009A0C53" w:rsidP="009A0C53"/>
    <w:p w14:paraId="5DE76A35" w14:textId="77777777" w:rsidR="009A0C53" w:rsidRPr="004C2E47" w:rsidRDefault="009A0C53" w:rsidP="009A0C53">
      <w:r w:rsidRPr="004C2E47">
        <w:t>Be sure to read and familiarize yourself with the Guidelines and Procedures for EDU510 &amp; EDU603 as well as the Action Research Project Guidelines prior to the start of the course. Contact Dr. Desiree' Caldwell or your Program Director if you have any questions.</w:t>
      </w:r>
    </w:p>
    <w:p w14:paraId="1864D185" w14:textId="77777777" w:rsidR="0007753D" w:rsidRPr="000E1283" w:rsidRDefault="0007753D" w:rsidP="00DC3920"/>
    <w:p w14:paraId="3C575088" w14:textId="77777777" w:rsidR="00121460" w:rsidRPr="000E1283" w:rsidRDefault="4948C66D" w:rsidP="4948C66D">
      <w:pPr>
        <w:pStyle w:val="Heading1"/>
        <w:rPr>
          <w:color w:val="9C2C2A" w:themeColor="accent1"/>
        </w:rPr>
      </w:pPr>
      <w:r w:rsidRPr="000E1283">
        <w:t>University Learning Outcomes (ULO)</w:t>
      </w:r>
    </w:p>
    <w:p w14:paraId="7CB94DA4" w14:textId="77777777" w:rsidR="00121460" w:rsidRPr="000E1283" w:rsidRDefault="00121460" w:rsidP="00121460">
      <w:pPr>
        <w:tabs>
          <w:tab w:val="left" w:pos="0"/>
        </w:tabs>
        <w:rPr>
          <w:rFonts w:cs="Arial"/>
          <w:szCs w:val="22"/>
        </w:rPr>
      </w:pPr>
    </w:p>
    <w:p w14:paraId="12D381FA" w14:textId="29A96B60" w:rsidR="00BE54C1" w:rsidRPr="000E1283" w:rsidRDefault="00BE54C1" w:rsidP="00BE54C1">
      <w:pPr>
        <w:pStyle w:val="AssignmentsLevel2"/>
        <w:rPr>
          <w:b/>
          <w:bCs/>
        </w:rPr>
      </w:pPr>
      <w:r w:rsidRPr="000E1283">
        <w:rPr>
          <w:b/>
          <w:bCs/>
        </w:rPr>
        <w:t>ULO1: </w:t>
      </w:r>
      <w:r w:rsidRPr="000E1283">
        <w:rPr>
          <w:bCs/>
        </w:rPr>
        <w:t>Knowledge of Human Cultures and the Physical and Natural World</w:t>
      </w:r>
    </w:p>
    <w:p w14:paraId="572DFEFA" w14:textId="3E24820A" w:rsidR="00BE54C1" w:rsidRPr="000E1283" w:rsidRDefault="00BE54C1" w:rsidP="00BE54C1">
      <w:pPr>
        <w:pStyle w:val="AssignmentsLevel2"/>
        <w:rPr>
          <w:b/>
          <w:bCs/>
        </w:rPr>
      </w:pPr>
      <w:r w:rsidRPr="000E1283">
        <w:rPr>
          <w:b/>
          <w:bCs/>
        </w:rPr>
        <w:t>ULO2: </w:t>
      </w:r>
      <w:r w:rsidRPr="000E1283">
        <w:rPr>
          <w:bCs/>
        </w:rPr>
        <w:t>Intellectual and Practical Skills</w:t>
      </w:r>
    </w:p>
    <w:p w14:paraId="1A9BAEA4" w14:textId="699BCEFA" w:rsidR="00BE54C1" w:rsidRPr="000E1283" w:rsidRDefault="00BE54C1" w:rsidP="00BE54C1">
      <w:pPr>
        <w:pStyle w:val="AssignmentsLevel2"/>
        <w:rPr>
          <w:b/>
          <w:bCs/>
        </w:rPr>
      </w:pPr>
      <w:r w:rsidRPr="000E1283">
        <w:rPr>
          <w:b/>
          <w:bCs/>
        </w:rPr>
        <w:t>ULO3: </w:t>
      </w:r>
      <w:r w:rsidRPr="000E1283">
        <w:rPr>
          <w:bCs/>
        </w:rPr>
        <w:t>Personal and Social Responsibility</w:t>
      </w:r>
    </w:p>
    <w:p w14:paraId="35CEAE03" w14:textId="77777777" w:rsidR="00BE54C1" w:rsidRPr="000E1283" w:rsidRDefault="00BE54C1" w:rsidP="00BE54C1">
      <w:pPr>
        <w:pStyle w:val="AssignmentsLevel2"/>
        <w:rPr>
          <w:b/>
          <w:bCs/>
        </w:rPr>
      </w:pPr>
      <w:r w:rsidRPr="000E1283">
        <w:rPr>
          <w:b/>
          <w:bCs/>
        </w:rPr>
        <w:t>ULO4: </w:t>
      </w:r>
      <w:r w:rsidRPr="000E1283">
        <w:rPr>
          <w:bCs/>
        </w:rPr>
        <w:t>Integrative and Applied Learning</w:t>
      </w:r>
      <w:r w:rsidRPr="000E1283">
        <w:rPr>
          <w:bCs/>
        </w:rPr>
        <w:softHyphen/>
      </w:r>
    </w:p>
    <w:p w14:paraId="65B62440" w14:textId="706A370C" w:rsidR="00BE54C1" w:rsidRPr="000E1283" w:rsidRDefault="00BE54C1" w:rsidP="00BE54C1">
      <w:pPr>
        <w:pStyle w:val="AssignmentsLevel2"/>
        <w:rPr>
          <w:b/>
          <w:bCs/>
        </w:rPr>
      </w:pPr>
      <w:r w:rsidRPr="000E1283">
        <w:rPr>
          <w:b/>
          <w:bCs/>
        </w:rPr>
        <w:t>ULO5: </w:t>
      </w:r>
      <w:r w:rsidRPr="000E1283">
        <w:rPr>
          <w:bCs/>
        </w:rPr>
        <w:t>Immersed in the Critical Concerns of the Sisters of Mercy of the Americas</w:t>
      </w:r>
    </w:p>
    <w:p w14:paraId="50BC5C32" w14:textId="1E79AC26" w:rsidR="00825564" w:rsidRPr="000E1283" w:rsidRDefault="00825564" w:rsidP="00825564"/>
    <w:p w14:paraId="6529D263" w14:textId="77777777" w:rsidR="00132272" w:rsidRPr="000E1283" w:rsidRDefault="4948C66D" w:rsidP="0020635A">
      <w:pPr>
        <w:pStyle w:val="Heading1"/>
      </w:pPr>
      <w:r w:rsidRPr="000E1283">
        <w:t xml:space="preserve">Program Learning Outcomes (PLO) </w:t>
      </w:r>
    </w:p>
    <w:p w14:paraId="10791335" w14:textId="77777777" w:rsidR="00824D94" w:rsidRPr="000E1283" w:rsidRDefault="00824D94" w:rsidP="00824D94"/>
    <w:p w14:paraId="60466D08" w14:textId="77777777" w:rsidR="00722DA2" w:rsidRPr="000D4512" w:rsidRDefault="00722DA2" w:rsidP="00722DA2">
      <w:pPr>
        <w:pStyle w:val="AssignmentsLevel2"/>
      </w:pPr>
      <w:r w:rsidRPr="000D4512">
        <w:rPr>
          <w:b/>
        </w:rPr>
        <w:t>PLO1:</w:t>
      </w:r>
      <w:r w:rsidRPr="000D4512">
        <w:t xml:space="preserve"> Apply theoretical and practical knowledge in support of your professional practice. (ULO 2, 4)</w:t>
      </w:r>
    </w:p>
    <w:p w14:paraId="08D1C7D7" w14:textId="77777777" w:rsidR="00722DA2" w:rsidRPr="000D4512" w:rsidRDefault="00722DA2" w:rsidP="00722DA2">
      <w:pPr>
        <w:pStyle w:val="AssignmentsLevel2"/>
      </w:pPr>
      <w:r w:rsidRPr="000D4512">
        <w:rPr>
          <w:b/>
        </w:rPr>
        <w:t>PLO2:</w:t>
      </w:r>
      <w:r w:rsidRPr="000D4512">
        <w:t xml:space="preserve"> Utilize educational research and develop your own research interests and agenda. (ULO 2, 3)</w:t>
      </w:r>
    </w:p>
    <w:p w14:paraId="72EC4736" w14:textId="77777777" w:rsidR="00722DA2" w:rsidRPr="000D4512" w:rsidRDefault="00722DA2" w:rsidP="00722DA2">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6D74E717" w14:textId="77777777" w:rsidR="00722DA2" w:rsidRPr="000D4512" w:rsidRDefault="00722DA2" w:rsidP="00722DA2">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38D23C97" w14:textId="77777777" w:rsidR="00722DA2" w:rsidRDefault="00722DA2" w:rsidP="00722DA2">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032DFE8E" w14:textId="77777777" w:rsidR="00824D94" w:rsidRPr="000E1283" w:rsidRDefault="00824D94" w:rsidP="00824D94">
      <w:pPr>
        <w:rPr>
          <w:highlight w:val="yellow"/>
        </w:rPr>
      </w:pPr>
    </w:p>
    <w:p w14:paraId="468F9AAD" w14:textId="77777777" w:rsidR="00EE72BE" w:rsidRPr="000E1283" w:rsidRDefault="4948C66D" w:rsidP="0020635A">
      <w:pPr>
        <w:pStyle w:val="Heading1"/>
      </w:pPr>
      <w:r w:rsidRPr="000E1283">
        <w:t xml:space="preserve">Course Learning Outcomes (CLO) </w:t>
      </w:r>
    </w:p>
    <w:p w14:paraId="0E2DAB34" w14:textId="77777777" w:rsidR="00254182" w:rsidRPr="000E1283" w:rsidRDefault="00254182" w:rsidP="00E127B5">
      <w:pPr>
        <w:tabs>
          <w:tab w:val="left" w:pos="0"/>
        </w:tabs>
        <w:rPr>
          <w:rFonts w:cs="Arial"/>
          <w:szCs w:val="20"/>
        </w:rPr>
      </w:pPr>
    </w:p>
    <w:p w14:paraId="090DA0E4" w14:textId="4CA429CD" w:rsidR="00B81C62" w:rsidRPr="000E1283" w:rsidRDefault="4948C66D" w:rsidP="0007753D">
      <w:pPr>
        <w:pStyle w:val="AssignmentsLevel2"/>
        <w:rPr>
          <w:b/>
          <w:bCs/>
        </w:rPr>
      </w:pPr>
      <w:r w:rsidRPr="000E1283">
        <w:rPr>
          <w:b/>
          <w:bCs/>
        </w:rPr>
        <w:t>CLO1:</w:t>
      </w:r>
      <w:r w:rsidRPr="000E1283">
        <w:t xml:space="preserve"> </w:t>
      </w:r>
      <w:r w:rsidR="0007753D" w:rsidRPr="000E1283">
        <w:t>Examine the role of professional literature in reflective practice.</w:t>
      </w:r>
    </w:p>
    <w:p w14:paraId="6AE20ABD" w14:textId="25270361" w:rsidR="00DA45E4" w:rsidRPr="000E1283" w:rsidRDefault="4948C66D" w:rsidP="0007753D">
      <w:pPr>
        <w:pStyle w:val="AssignmentsLevel2"/>
        <w:rPr>
          <w:b/>
          <w:bCs/>
        </w:rPr>
      </w:pPr>
      <w:r w:rsidRPr="000E1283">
        <w:rPr>
          <w:b/>
          <w:bCs/>
        </w:rPr>
        <w:t>CLO2:</w:t>
      </w:r>
      <w:r w:rsidRPr="000E1283">
        <w:t xml:space="preserve"> </w:t>
      </w:r>
      <w:r w:rsidR="0007753D" w:rsidRPr="000E1283">
        <w:t>Differentiate between the types of educational research modalities.</w:t>
      </w:r>
    </w:p>
    <w:p w14:paraId="7CC2F289" w14:textId="34FD0FC1" w:rsidR="0080103D" w:rsidRPr="000E1283" w:rsidRDefault="4948C66D" w:rsidP="0007753D">
      <w:pPr>
        <w:pStyle w:val="AssignmentsLevel2"/>
        <w:rPr>
          <w:b/>
          <w:bCs/>
        </w:rPr>
      </w:pPr>
      <w:r w:rsidRPr="000E1283">
        <w:rPr>
          <w:b/>
          <w:bCs/>
        </w:rPr>
        <w:t>CLO3:</w:t>
      </w:r>
      <w:r w:rsidRPr="000E1283">
        <w:t xml:space="preserve"> </w:t>
      </w:r>
      <w:r w:rsidR="0007753D" w:rsidRPr="000E1283">
        <w:t>Relate the practical application of educational research to professional practice.</w:t>
      </w:r>
    </w:p>
    <w:p w14:paraId="6B522339" w14:textId="38B5011C" w:rsidR="0007753D" w:rsidRPr="000E1283" w:rsidRDefault="0007753D" w:rsidP="0007753D">
      <w:pPr>
        <w:pStyle w:val="AssignmentsLevel2"/>
        <w:rPr>
          <w:b/>
          <w:bCs/>
        </w:rPr>
      </w:pPr>
      <w:r w:rsidRPr="000E1283">
        <w:rPr>
          <w:b/>
          <w:bCs/>
        </w:rPr>
        <w:t xml:space="preserve">CLO4: </w:t>
      </w:r>
      <w:r w:rsidRPr="000E1283">
        <w:t>Determine the appropriate steps to plan for action research.</w:t>
      </w:r>
    </w:p>
    <w:p w14:paraId="5DDF77F7" w14:textId="77777777" w:rsidR="004F138A" w:rsidRPr="000E1283" w:rsidRDefault="004F138A" w:rsidP="004F138A">
      <w:pPr>
        <w:tabs>
          <w:tab w:val="left" w:pos="0"/>
        </w:tabs>
        <w:rPr>
          <w:rFonts w:cs="Arial"/>
          <w:szCs w:val="20"/>
        </w:rPr>
      </w:pPr>
    </w:p>
    <w:p w14:paraId="610A24DB" w14:textId="77777777" w:rsidR="004F138A" w:rsidRPr="000E1283" w:rsidRDefault="4948C66D" w:rsidP="4948C66D">
      <w:pPr>
        <w:pStyle w:val="Heading1"/>
        <w:rPr>
          <w:color w:val="9C2C2A" w:themeColor="accent1"/>
        </w:rPr>
      </w:pPr>
      <w:r w:rsidRPr="000E1283">
        <w:t>Student Expectations</w:t>
      </w:r>
    </w:p>
    <w:p w14:paraId="5D34D580" w14:textId="77777777" w:rsidR="004F138A" w:rsidRPr="000E1283" w:rsidRDefault="004F138A" w:rsidP="004F138A">
      <w:pPr>
        <w:tabs>
          <w:tab w:val="left" w:pos="0"/>
        </w:tabs>
        <w:rPr>
          <w:rFonts w:cs="Arial"/>
          <w:b/>
          <w:color w:val="9C2C2A"/>
          <w:sz w:val="22"/>
          <w:szCs w:val="22"/>
        </w:rPr>
      </w:pPr>
    </w:p>
    <w:p w14:paraId="4EEF7793" w14:textId="24A85A11" w:rsidR="004F138A" w:rsidRPr="000E1283" w:rsidRDefault="4948C66D" w:rsidP="002522B3">
      <w:pPr>
        <w:pStyle w:val="AssignmentsLevel1"/>
      </w:pPr>
      <w:r w:rsidRPr="000E1283">
        <w:t>Students are expected to</w:t>
      </w:r>
      <w:r w:rsidR="00793181">
        <w:t xml:space="preserve"> do the following</w:t>
      </w:r>
      <w:r w:rsidRPr="000E1283">
        <w:t>:</w:t>
      </w:r>
    </w:p>
    <w:p w14:paraId="53CB27B4" w14:textId="77777777" w:rsidR="00D07152" w:rsidRPr="000E1283" w:rsidRDefault="00D07152" w:rsidP="002522B3">
      <w:pPr>
        <w:pStyle w:val="AssignmentsLevel1"/>
      </w:pPr>
    </w:p>
    <w:p w14:paraId="33BF1469" w14:textId="77777777" w:rsidR="004F138A" w:rsidRPr="000E1283" w:rsidRDefault="4948C66D" w:rsidP="002522B3">
      <w:pPr>
        <w:pStyle w:val="AssignmentsLevel2"/>
      </w:pPr>
      <w:r w:rsidRPr="000E1283">
        <w:t>Ask probing and insightful questions related to course content.</w:t>
      </w:r>
    </w:p>
    <w:p w14:paraId="447EC8D3" w14:textId="77777777" w:rsidR="004F138A" w:rsidRPr="000E1283" w:rsidRDefault="4948C66D" w:rsidP="002522B3">
      <w:pPr>
        <w:pStyle w:val="AssignmentsLevel2"/>
      </w:pPr>
      <w:r w:rsidRPr="000E1283">
        <w:t>Make meaningful and relevant connections and application to their own learning process.</w:t>
      </w:r>
    </w:p>
    <w:p w14:paraId="4EEB27D5" w14:textId="77777777" w:rsidR="004F138A" w:rsidRPr="000E1283" w:rsidRDefault="4948C66D" w:rsidP="002522B3">
      <w:pPr>
        <w:pStyle w:val="AssignmentsLevel2"/>
      </w:pPr>
      <w:r w:rsidRPr="000E1283">
        <w:t>Be productive and contributing members of class discussions.</w:t>
      </w:r>
    </w:p>
    <w:p w14:paraId="63AF2E7B" w14:textId="77777777" w:rsidR="000E5FD9" w:rsidRPr="000E1283" w:rsidRDefault="000E5FD9" w:rsidP="00D9427C">
      <w:pPr>
        <w:pStyle w:val="AssignmentsLevel1"/>
      </w:pPr>
    </w:p>
    <w:p w14:paraId="529723B0" w14:textId="77777777" w:rsidR="00721FDA" w:rsidRPr="000E1283" w:rsidRDefault="4948C66D" w:rsidP="0020635A">
      <w:pPr>
        <w:pStyle w:val="Heading1"/>
      </w:pPr>
      <w:r w:rsidRPr="000E1283">
        <w:t>Required Course Materials</w:t>
      </w:r>
    </w:p>
    <w:p w14:paraId="0B40EC36" w14:textId="77777777" w:rsidR="0049398D" w:rsidRPr="000E1283" w:rsidRDefault="0049398D" w:rsidP="00E127B5">
      <w:pPr>
        <w:pStyle w:val="APACitation"/>
      </w:pPr>
    </w:p>
    <w:p w14:paraId="282010A3" w14:textId="68512EC6" w:rsidR="00701AAD" w:rsidRPr="00EF00E1" w:rsidRDefault="00EF67A0" w:rsidP="00701AAD">
      <w:pPr>
        <w:tabs>
          <w:tab w:val="left" w:pos="0"/>
        </w:tabs>
        <w:rPr>
          <w:rFonts w:eastAsia="Calibri" w:cs="Arial"/>
        </w:rPr>
      </w:pPr>
      <w:r>
        <w:rPr>
          <w:rFonts w:eastAsia="Calibri" w:cs="Arial"/>
        </w:rPr>
        <w:t>Patten, M. L. (2017</w:t>
      </w:r>
      <w:r w:rsidR="00701AAD" w:rsidRPr="00EF00E1">
        <w:rPr>
          <w:rFonts w:eastAsia="Calibri" w:cs="Arial"/>
        </w:rPr>
        <w:t xml:space="preserve">). </w:t>
      </w:r>
      <w:r w:rsidR="00701AAD" w:rsidRPr="00EF00E1">
        <w:rPr>
          <w:rFonts w:eastAsia="Calibri" w:cs="Arial"/>
          <w:i/>
          <w:iCs/>
          <w:lang w:bidi="he-IL"/>
        </w:rPr>
        <w:t xml:space="preserve">Understanding research methods: An overview of the essentials </w:t>
      </w:r>
      <w:r w:rsidR="00701AAD" w:rsidRPr="00EF00E1">
        <w:rPr>
          <w:rFonts w:eastAsia="Calibri" w:cs="Arial"/>
        </w:rPr>
        <w:t xml:space="preserve">(10th ed.). Glendale, CA: </w:t>
      </w:r>
      <w:proofErr w:type="spellStart"/>
      <w:r w:rsidR="00701AAD" w:rsidRPr="00EF00E1">
        <w:rPr>
          <w:rFonts w:eastAsia="Calibri" w:cs="Arial"/>
        </w:rPr>
        <w:t>Pyrczak</w:t>
      </w:r>
      <w:proofErr w:type="spellEnd"/>
      <w:r w:rsidR="00701AAD" w:rsidRPr="00EF00E1">
        <w:rPr>
          <w:rFonts w:eastAsia="Calibri" w:cs="Arial"/>
        </w:rPr>
        <w:t xml:space="preserve"> Publishing.</w:t>
      </w:r>
    </w:p>
    <w:p w14:paraId="712B0751" w14:textId="77777777" w:rsidR="00701AAD" w:rsidRPr="004963E9" w:rsidRDefault="00701AAD" w:rsidP="00701AAD">
      <w:pPr>
        <w:pStyle w:val="APACitation"/>
        <w:ind w:firstLine="0"/>
        <w:rPr>
          <w:bCs/>
        </w:rPr>
      </w:pPr>
      <w:r w:rsidRPr="00EF00E1">
        <w:t>ISBN: 978-0415790529</w:t>
      </w:r>
    </w:p>
    <w:p w14:paraId="1AC4A0EB" w14:textId="77777777" w:rsidR="00701AAD" w:rsidRPr="004963E9" w:rsidRDefault="00701AAD" w:rsidP="00701AAD">
      <w:pPr>
        <w:pStyle w:val="AssignmentsLevel1"/>
      </w:pPr>
    </w:p>
    <w:p w14:paraId="045E1FD5" w14:textId="77777777" w:rsidR="00701AAD" w:rsidRPr="004963E9" w:rsidRDefault="00701AAD" w:rsidP="00C575D5">
      <w:pPr>
        <w:pStyle w:val="APACitation"/>
      </w:pPr>
      <w:r w:rsidRPr="004963E9">
        <w:t xml:space="preserve">The American Psychological Association. (2012). </w:t>
      </w:r>
      <w:r w:rsidRPr="004963E9">
        <w:rPr>
          <w:i/>
        </w:rPr>
        <w:t>Publication manual of the American Psychological Association</w:t>
      </w:r>
      <w:r w:rsidRPr="004963E9">
        <w:t xml:space="preserve"> (6th ed.). Washington, DC: </w:t>
      </w:r>
      <w:r>
        <w:t>Author</w:t>
      </w:r>
      <w:r w:rsidRPr="004963E9">
        <w:t>.</w:t>
      </w:r>
    </w:p>
    <w:p w14:paraId="068E5FA5" w14:textId="32953A06" w:rsidR="00EF67A0" w:rsidRDefault="00701AAD" w:rsidP="00EF67A0">
      <w:pPr>
        <w:pStyle w:val="APACitation"/>
        <w:ind w:firstLine="0"/>
      </w:pPr>
      <w:r w:rsidRPr="004963E9">
        <w:t>ISBN: 978-1433805615</w:t>
      </w:r>
    </w:p>
    <w:p w14:paraId="2DC6FFCB" w14:textId="77777777" w:rsidR="00C575D5" w:rsidRDefault="00C575D5" w:rsidP="00C575D5">
      <w:pPr>
        <w:pStyle w:val="APACitation"/>
      </w:pPr>
    </w:p>
    <w:p w14:paraId="21DFB7DF" w14:textId="328155DA" w:rsidR="001E0235" w:rsidRDefault="00C575D5" w:rsidP="00C575D5">
      <w:pPr>
        <w:pStyle w:val="APACitation"/>
      </w:pPr>
      <w:r>
        <w:t xml:space="preserve">Mills, G. E. (2017). </w:t>
      </w:r>
      <w:r w:rsidRPr="00C575D5">
        <w:rPr>
          <w:i/>
        </w:rPr>
        <w:t>Acti</w:t>
      </w:r>
      <w:r w:rsidR="001E0235" w:rsidRPr="00C575D5">
        <w:rPr>
          <w:i/>
        </w:rPr>
        <w:t xml:space="preserve">on </w:t>
      </w:r>
      <w:r w:rsidR="00793181">
        <w:rPr>
          <w:i/>
        </w:rPr>
        <w:t>r</w:t>
      </w:r>
      <w:r w:rsidR="001E0235" w:rsidRPr="00C575D5">
        <w:rPr>
          <w:i/>
        </w:rPr>
        <w:t xml:space="preserve">esearch: A </w:t>
      </w:r>
      <w:r w:rsidR="00793181">
        <w:rPr>
          <w:i/>
        </w:rPr>
        <w:t>g</w:t>
      </w:r>
      <w:r w:rsidR="001E0235" w:rsidRPr="00C575D5">
        <w:rPr>
          <w:i/>
        </w:rPr>
        <w:t xml:space="preserve">uide for the </w:t>
      </w:r>
      <w:r w:rsidR="00793181">
        <w:rPr>
          <w:i/>
        </w:rPr>
        <w:t>t</w:t>
      </w:r>
      <w:r w:rsidR="001E0235" w:rsidRPr="00C575D5">
        <w:rPr>
          <w:i/>
        </w:rPr>
        <w:t xml:space="preserve">eacher </w:t>
      </w:r>
      <w:r w:rsidR="00793181">
        <w:rPr>
          <w:i/>
        </w:rPr>
        <w:t>r</w:t>
      </w:r>
      <w:r w:rsidR="001E0235" w:rsidRPr="00C575D5">
        <w:rPr>
          <w:i/>
        </w:rPr>
        <w:t>esearcher</w:t>
      </w:r>
      <w:r w:rsidR="001E0235" w:rsidRPr="001E0235">
        <w:t xml:space="preserve"> (6th </w:t>
      </w:r>
      <w:r>
        <w:t>ed</w:t>
      </w:r>
      <w:r w:rsidR="001E0235" w:rsidRPr="001E0235">
        <w:t>)</w:t>
      </w:r>
      <w:r>
        <w:t>. New York, NY: Pearson</w:t>
      </w:r>
      <w:r w:rsidR="00793181">
        <w:t>.</w:t>
      </w:r>
    </w:p>
    <w:p w14:paraId="4244667D" w14:textId="1AE52454" w:rsidR="00C575D5" w:rsidRPr="00EF67A0" w:rsidRDefault="00C575D5" w:rsidP="00C575D5">
      <w:pPr>
        <w:pStyle w:val="APACitation"/>
        <w:ind w:firstLine="0"/>
      </w:pPr>
      <w:r>
        <w:t xml:space="preserve">ISBN: </w:t>
      </w:r>
      <w:r w:rsidRPr="00C575D5">
        <w:t>978-0134523033</w:t>
      </w:r>
    </w:p>
    <w:p w14:paraId="49634B1E" w14:textId="77777777" w:rsidR="003A7392" w:rsidRPr="000E1283" w:rsidRDefault="003A7392" w:rsidP="003A7392">
      <w:pPr>
        <w:tabs>
          <w:tab w:val="left" w:pos="0"/>
        </w:tabs>
        <w:rPr>
          <w:rFonts w:cs="Arial"/>
          <w:szCs w:val="20"/>
        </w:rPr>
      </w:pPr>
    </w:p>
    <w:p w14:paraId="4D2127ED" w14:textId="77777777" w:rsidR="00A848E7" w:rsidRDefault="00A848E7">
      <w:pPr>
        <w:rPr>
          <w:rFonts w:cs="Arial"/>
          <w:b/>
          <w:color w:val="BF2C37"/>
          <w:sz w:val="22"/>
          <w:szCs w:val="22"/>
        </w:rPr>
      </w:pPr>
      <w:r>
        <w:br w:type="page"/>
      </w:r>
    </w:p>
    <w:p w14:paraId="30552DE3" w14:textId="3B126E60" w:rsidR="00861D9D" w:rsidRPr="000E1283" w:rsidRDefault="4948C66D" w:rsidP="0020635A">
      <w:pPr>
        <w:pStyle w:val="Heading1"/>
      </w:pPr>
      <w:r w:rsidRPr="000E1283">
        <w:t>Suggested Point Values</w:t>
      </w:r>
    </w:p>
    <w:p w14:paraId="4ECE241F" w14:textId="77777777" w:rsidR="00861D9D" w:rsidRPr="000E1283"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0E1283" w14:paraId="2ED878EA" w14:textId="77777777" w:rsidTr="009C08EB">
        <w:tc>
          <w:tcPr>
            <w:tcW w:w="3588" w:type="pct"/>
            <w:tcBorders>
              <w:bottom w:val="single" w:sz="4" w:space="0" w:color="auto"/>
              <w:right w:val="nil"/>
            </w:tcBorders>
            <w:shd w:val="clear" w:color="auto" w:fill="BF2C37"/>
            <w:vAlign w:val="center"/>
          </w:tcPr>
          <w:p w14:paraId="554C9E1D" w14:textId="77777777" w:rsidR="00DA1207" w:rsidRPr="000E1283" w:rsidRDefault="4948C66D" w:rsidP="4948C66D">
            <w:pPr>
              <w:ind w:left="859" w:hanging="859"/>
              <w:rPr>
                <w:b/>
                <w:bCs/>
                <w:color w:val="FFFFFF" w:themeColor="background1"/>
                <w:sz w:val="22"/>
                <w:szCs w:val="22"/>
              </w:rPr>
            </w:pPr>
            <w:r w:rsidRPr="000E1283">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0E1283" w:rsidRDefault="4948C66D" w:rsidP="4948C66D">
            <w:pPr>
              <w:ind w:left="859" w:hanging="859"/>
              <w:jc w:val="center"/>
              <w:rPr>
                <w:b/>
                <w:bCs/>
                <w:color w:val="FFFFFF" w:themeColor="background1"/>
                <w:sz w:val="22"/>
                <w:szCs w:val="22"/>
              </w:rPr>
            </w:pPr>
            <w:r w:rsidRPr="000E1283">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0E1283" w:rsidRDefault="4948C66D" w:rsidP="4948C66D">
            <w:pPr>
              <w:ind w:left="859" w:hanging="859"/>
              <w:jc w:val="center"/>
              <w:rPr>
                <w:b/>
                <w:bCs/>
                <w:color w:val="FFFFFF" w:themeColor="background1"/>
                <w:sz w:val="22"/>
                <w:szCs w:val="22"/>
              </w:rPr>
            </w:pPr>
            <w:r w:rsidRPr="000E1283">
              <w:rPr>
                <w:b/>
                <w:bCs/>
                <w:color w:val="FFFFFF" w:themeColor="background1"/>
                <w:sz w:val="22"/>
                <w:szCs w:val="22"/>
              </w:rPr>
              <w:t>Due</w:t>
            </w:r>
          </w:p>
        </w:tc>
      </w:tr>
      <w:tr w:rsidR="00861D9D" w:rsidRPr="000E1283" w14:paraId="4EE9E070" w14:textId="77777777" w:rsidTr="009C08EB">
        <w:tc>
          <w:tcPr>
            <w:tcW w:w="3588" w:type="pct"/>
            <w:tcBorders>
              <w:right w:val="nil"/>
            </w:tcBorders>
            <w:shd w:val="clear" w:color="auto" w:fill="D8D9DA"/>
            <w:vAlign w:val="center"/>
          </w:tcPr>
          <w:p w14:paraId="41A3883E" w14:textId="77777777" w:rsidR="00861D9D" w:rsidRPr="000E1283" w:rsidRDefault="4948C66D" w:rsidP="00132272">
            <w:pPr>
              <w:ind w:left="859" w:hanging="859"/>
              <w:rPr>
                <w:szCs w:val="20"/>
              </w:rPr>
            </w:pPr>
            <w:r w:rsidRPr="000E1283">
              <w:rPr>
                <w:b/>
                <w:bCs/>
              </w:rPr>
              <w:t xml:space="preserve">Week 1 </w:t>
            </w:r>
          </w:p>
        </w:tc>
        <w:tc>
          <w:tcPr>
            <w:tcW w:w="641" w:type="pct"/>
            <w:tcBorders>
              <w:left w:val="nil"/>
              <w:right w:val="nil"/>
            </w:tcBorders>
            <w:shd w:val="clear" w:color="auto" w:fill="D8D9DA"/>
            <w:vAlign w:val="center"/>
          </w:tcPr>
          <w:p w14:paraId="39AE8731" w14:textId="77777777" w:rsidR="00861D9D" w:rsidRPr="000E1283"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0E1283" w:rsidRDefault="00861D9D" w:rsidP="00132272">
            <w:pPr>
              <w:ind w:left="859" w:hanging="859"/>
              <w:jc w:val="center"/>
              <w:rPr>
                <w:szCs w:val="20"/>
              </w:rPr>
            </w:pPr>
          </w:p>
        </w:tc>
      </w:tr>
      <w:tr w:rsidR="009C08EB" w:rsidRPr="000E1283" w14:paraId="7BA94268" w14:textId="77777777" w:rsidTr="009C08EB">
        <w:tc>
          <w:tcPr>
            <w:tcW w:w="3588" w:type="pct"/>
            <w:vAlign w:val="center"/>
          </w:tcPr>
          <w:p w14:paraId="7D54036C" w14:textId="717A5FF1" w:rsidR="009C08EB" w:rsidRPr="000E1283" w:rsidRDefault="009C08EB" w:rsidP="009C08EB">
            <w:pPr>
              <w:ind w:left="859" w:hanging="859"/>
            </w:pPr>
            <w:r w:rsidRPr="00C8069A">
              <w:t xml:space="preserve">Discussion: </w:t>
            </w:r>
            <w:r w:rsidR="00F733F7">
              <w:t xml:space="preserve">Action </w:t>
            </w:r>
            <w:r w:rsidRPr="00C8069A">
              <w:t>Research Project</w:t>
            </w:r>
          </w:p>
        </w:tc>
        <w:tc>
          <w:tcPr>
            <w:tcW w:w="641" w:type="pct"/>
            <w:vAlign w:val="center"/>
          </w:tcPr>
          <w:p w14:paraId="1B14452A" w14:textId="5009FEF6" w:rsidR="009C08EB" w:rsidRPr="000E1283" w:rsidRDefault="009C08EB" w:rsidP="009C08EB">
            <w:pPr>
              <w:ind w:left="859" w:hanging="859"/>
              <w:jc w:val="center"/>
              <w:rPr>
                <w:szCs w:val="20"/>
              </w:rPr>
            </w:pPr>
            <w:r>
              <w:rPr>
                <w:szCs w:val="20"/>
              </w:rPr>
              <w:t>20</w:t>
            </w:r>
          </w:p>
        </w:tc>
        <w:tc>
          <w:tcPr>
            <w:tcW w:w="771" w:type="pct"/>
            <w:vAlign w:val="center"/>
          </w:tcPr>
          <w:p w14:paraId="73AE2AB4" w14:textId="77777777" w:rsidR="009C08EB" w:rsidRPr="000E1283" w:rsidRDefault="009C08EB" w:rsidP="009C08EB">
            <w:pPr>
              <w:ind w:left="859" w:hanging="859"/>
              <w:jc w:val="center"/>
              <w:rPr>
                <w:szCs w:val="20"/>
              </w:rPr>
            </w:pPr>
          </w:p>
        </w:tc>
      </w:tr>
      <w:tr w:rsidR="009C08EB" w:rsidRPr="000E1283" w14:paraId="38607FB1" w14:textId="77777777" w:rsidTr="009C08EB">
        <w:tc>
          <w:tcPr>
            <w:tcW w:w="3588" w:type="pct"/>
            <w:vAlign w:val="center"/>
          </w:tcPr>
          <w:p w14:paraId="458ED4FD" w14:textId="77777777" w:rsidR="009C08EB" w:rsidRPr="000E1283" w:rsidRDefault="009C08EB" w:rsidP="009C08EB">
            <w:pPr>
              <w:ind w:left="859" w:hanging="859"/>
            </w:pPr>
            <w:r w:rsidRPr="00C8069A">
              <w:t>Discussion: Research Sources</w:t>
            </w:r>
          </w:p>
        </w:tc>
        <w:tc>
          <w:tcPr>
            <w:tcW w:w="641" w:type="pct"/>
            <w:vAlign w:val="center"/>
          </w:tcPr>
          <w:p w14:paraId="138DCF3F" w14:textId="77777777" w:rsidR="009C08EB" w:rsidRPr="000E1283" w:rsidRDefault="009C08EB" w:rsidP="009C08EB">
            <w:pPr>
              <w:ind w:left="859" w:hanging="859"/>
              <w:jc w:val="center"/>
              <w:rPr>
                <w:szCs w:val="20"/>
              </w:rPr>
            </w:pPr>
            <w:r>
              <w:rPr>
                <w:szCs w:val="20"/>
              </w:rPr>
              <w:t>20</w:t>
            </w:r>
          </w:p>
        </w:tc>
        <w:tc>
          <w:tcPr>
            <w:tcW w:w="771" w:type="pct"/>
            <w:vAlign w:val="center"/>
          </w:tcPr>
          <w:p w14:paraId="4254557D" w14:textId="77777777" w:rsidR="009C08EB" w:rsidRPr="000E1283" w:rsidRDefault="009C08EB" w:rsidP="009C08EB">
            <w:pPr>
              <w:ind w:left="859" w:hanging="859"/>
              <w:jc w:val="center"/>
              <w:rPr>
                <w:szCs w:val="20"/>
              </w:rPr>
            </w:pPr>
          </w:p>
        </w:tc>
      </w:tr>
      <w:tr w:rsidR="009C08EB" w:rsidRPr="000E1283" w14:paraId="7B83B6AA" w14:textId="77777777" w:rsidTr="009C08EB">
        <w:tc>
          <w:tcPr>
            <w:tcW w:w="3588" w:type="pct"/>
            <w:vAlign w:val="center"/>
          </w:tcPr>
          <w:p w14:paraId="27659C46" w14:textId="45BEE9E1" w:rsidR="009C08EB" w:rsidRPr="000E1283" w:rsidRDefault="009C08EB" w:rsidP="009C08EB">
            <w:pPr>
              <w:ind w:left="859" w:hanging="859"/>
              <w:rPr>
                <w:szCs w:val="20"/>
              </w:rPr>
            </w:pPr>
            <w:r w:rsidRPr="00C8069A">
              <w:t>Protecting Human Participants Training</w:t>
            </w:r>
          </w:p>
        </w:tc>
        <w:tc>
          <w:tcPr>
            <w:tcW w:w="641" w:type="pct"/>
            <w:vAlign w:val="center"/>
          </w:tcPr>
          <w:p w14:paraId="0028F317" w14:textId="2A86F0C5" w:rsidR="009C08EB" w:rsidRPr="000E1283" w:rsidRDefault="009C08EB" w:rsidP="009C08EB">
            <w:pPr>
              <w:ind w:left="859" w:hanging="859"/>
              <w:jc w:val="center"/>
              <w:rPr>
                <w:szCs w:val="20"/>
              </w:rPr>
            </w:pPr>
            <w:r>
              <w:rPr>
                <w:szCs w:val="20"/>
              </w:rPr>
              <w:t>50</w:t>
            </w:r>
          </w:p>
        </w:tc>
        <w:tc>
          <w:tcPr>
            <w:tcW w:w="771" w:type="pct"/>
            <w:vAlign w:val="center"/>
          </w:tcPr>
          <w:p w14:paraId="3E025BAC" w14:textId="77777777" w:rsidR="009C08EB" w:rsidRPr="000E1283" w:rsidRDefault="009C08EB" w:rsidP="009C08EB">
            <w:pPr>
              <w:ind w:left="859" w:hanging="859"/>
              <w:jc w:val="center"/>
              <w:rPr>
                <w:szCs w:val="20"/>
              </w:rPr>
            </w:pPr>
          </w:p>
        </w:tc>
      </w:tr>
      <w:tr w:rsidR="009C08EB" w:rsidRPr="000E1283" w14:paraId="7F4A050A" w14:textId="77777777" w:rsidTr="009C08EB">
        <w:tc>
          <w:tcPr>
            <w:tcW w:w="3588" w:type="pct"/>
            <w:vAlign w:val="center"/>
          </w:tcPr>
          <w:p w14:paraId="30C71AA3" w14:textId="0ED04CAD" w:rsidR="009C08EB" w:rsidRPr="00C8069A" w:rsidRDefault="009C08EB" w:rsidP="009C08EB">
            <w:pPr>
              <w:ind w:left="859" w:hanging="859"/>
            </w:pPr>
            <w:r w:rsidRPr="00C8069A">
              <w:t>Action Research Design Description</w:t>
            </w:r>
          </w:p>
        </w:tc>
        <w:tc>
          <w:tcPr>
            <w:tcW w:w="641" w:type="pct"/>
            <w:vAlign w:val="center"/>
          </w:tcPr>
          <w:p w14:paraId="6155A45F" w14:textId="15CF8166" w:rsidR="009C08EB" w:rsidRPr="000E1283" w:rsidRDefault="009C08EB" w:rsidP="009C08EB">
            <w:pPr>
              <w:ind w:left="859" w:hanging="859"/>
              <w:jc w:val="center"/>
              <w:rPr>
                <w:szCs w:val="20"/>
              </w:rPr>
            </w:pPr>
            <w:r>
              <w:rPr>
                <w:szCs w:val="20"/>
              </w:rPr>
              <w:t>50</w:t>
            </w:r>
          </w:p>
        </w:tc>
        <w:tc>
          <w:tcPr>
            <w:tcW w:w="771" w:type="pct"/>
            <w:vAlign w:val="center"/>
          </w:tcPr>
          <w:p w14:paraId="2D8FC374" w14:textId="77777777" w:rsidR="009C08EB" w:rsidRPr="000E1283" w:rsidRDefault="009C08EB" w:rsidP="009C08EB">
            <w:pPr>
              <w:ind w:left="859" w:hanging="859"/>
              <w:jc w:val="center"/>
              <w:rPr>
                <w:szCs w:val="20"/>
              </w:rPr>
            </w:pPr>
          </w:p>
        </w:tc>
      </w:tr>
      <w:tr w:rsidR="009C08EB" w:rsidRPr="000E1283" w14:paraId="510F6F8D" w14:textId="77777777" w:rsidTr="009C08EB">
        <w:tc>
          <w:tcPr>
            <w:tcW w:w="3588" w:type="pct"/>
            <w:tcBorders>
              <w:right w:val="nil"/>
            </w:tcBorders>
            <w:shd w:val="clear" w:color="auto" w:fill="D8D9DA"/>
            <w:vAlign w:val="center"/>
          </w:tcPr>
          <w:p w14:paraId="0703968A" w14:textId="77777777" w:rsidR="009C08EB" w:rsidRPr="000E1283" w:rsidRDefault="009C08EB" w:rsidP="009C08EB">
            <w:pPr>
              <w:ind w:left="859" w:hanging="859"/>
              <w:rPr>
                <w:szCs w:val="20"/>
              </w:rPr>
            </w:pPr>
            <w:r w:rsidRPr="000E1283">
              <w:rPr>
                <w:b/>
                <w:bCs/>
              </w:rPr>
              <w:t xml:space="preserve">Week 2 </w:t>
            </w:r>
          </w:p>
        </w:tc>
        <w:tc>
          <w:tcPr>
            <w:tcW w:w="641" w:type="pct"/>
            <w:tcBorders>
              <w:left w:val="nil"/>
              <w:right w:val="nil"/>
            </w:tcBorders>
            <w:shd w:val="clear" w:color="auto" w:fill="D8D9DA"/>
            <w:vAlign w:val="center"/>
          </w:tcPr>
          <w:p w14:paraId="2FB2EC7F" w14:textId="77777777" w:rsidR="009C08EB" w:rsidRPr="000E1283" w:rsidRDefault="009C08EB" w:rsidP="009C08EB">
            <w:pPr>
              <w:ind w:left="859" w:hanging="859"/>
              <w:jc w:val="center"/>
              <w:rPr>
                <w:szCs w:val="20"/>
              </w:rPr>
            </w:pPr>
          </w:p>
        </w:tc>
        <w:tc>
          <w:tcPr>
            <w:tcW w:w="771" w:type="pct"/>
            <w:tcBorders>
              <w:left w:val="nil"/>
            </w:tcBorders>
            <w:shd w:val="clear" w:color="auto" w:fill="D8D9DA"/>
            <w:vAlign w:val="center"/>
          </w:tcPr>
          <w:p w14:paraId="7E279F19" w14:textId="77777777" w:rsidR="009C08EB" w:rsidRPr="000E1283" w:rsidRDefault="009C08EB" w:rsidP="009C08EB">
            <w:pPr>
              <w:ind w:left="859" w:hanging="859"/>
              <w:jc w:val="center"/>
              <w:rPr>
                <w:szCs w:val="20"/>
              </w:rPr>
            </w:pPr>
          </w:p>
        </w:tc>
      </w:tr>
      <w:tr w:rsidR="009C08EB" w:rsidRPr="000E1283" w14:paraId="4913065C" w14:textId="77777777" w:rsidTr="009C08EB">
        <w:tc>
          <w:tcPr>
            <w:tcW w:w="3588" w:type="pct"/>
            <w:vAlign w:val="center"/>
          </w:tcPr>
          <w:p w14:paraId="719095F6" w14:textId="363E5781" w:rsidR="009C08EB" w:rsidRPr="00C8069A" w:rsidRDefault="009C08EB" w:rsidP="009C08EB">
            <w:pPr>
              <w:ind w:left="859" w:hanging="859"/>
            </w:pPr>
            <w:r w:rsidRPr="00C8069A">
              <w:t>Discussion: Qualitative Versus Quantitative</w:t>
            </w:r>
          </w:p>
        </w:tc>
        <w:tc>
          <w:tcPr>
            <w:tcW w:w="641" w:type="pct"/>
            <w:vAlign w:val="center"/>
          </w:tcPr>
          <w:p w14:paraId="52D6034A" w14:textId="7AFDE899" w:rsidR="009C08EB" w:rsidRPr="000E1283" w:rsidRDefault="009C08EB" w:rsidP="009C08EB">
            <w:pPr>
              <w:ind w:left="859" w:hanging="859"/>
              <w:jc w:val="center"/>
              <w:rPr>
                <w:szCs w:val="20"/>
              </w:rPr>
            </w:pPr>
            <w:r>
              <w:rPr>
                <w:szCs w:val="20"/>
              </w:rPr>
              <w:t>20</w:t>
            </w:r>
          </w:p>
        </w:tc>
        <w:tc>
          <w:tcPr>
            <w:tcW w:w="771" w:type="pct"/>
            <w:vAlign w:val="center"/>
          </w:tcPr>
          <w:p w14:paraId="774910B6" w14:textId="77777777" w:rsidR="009C08EB" w:rsidRPr="000E1283" w:rsidRDefault="009C08EB" w:rsidP="009C08EB">
            <w:pPr>
              <w:ind w:left="859" w:hanging="859"/>
              <w:jc w:val="center"/>
              <w:rPr>
                <w:szCs w:val="20"/>
              </w:rPr>
            </w:pPr>
          </w:p>
        </w:tc>
      </w:tr>
      <w:tr w:rsidR="009C08EB" w:rsidRPr="000E1283" w14:paraId="4A6694B3" w14:textId="77777777" w:rsidTr="009C08EB">
        <w:tc>
          <w:tcPr>
            <w:tcW w:w="3588" w:type="pct"/>
            <w:vAlign w:val="center"/>
          </w:tcPr>
          <w:p w14:paraId="10B0AC74" w14:textId="0B1713A6" w:rsidR="009C08EB" w:rsidRPr="00C8069A" w:rsidRDefault="009C08EB" w:rsidP="009C08EB">
            <w:pPr>
              <w:ind w:left="859" w:hanging="859"/>
            </w:pPr>
            <w:r w:rsidRPr="00C8069A">
              <w:t>Discussion: Topic Selection and Development of Research Questions</w:t>
            </w:r>
          </w:p>
        </w:tc>
        <w:tc>
          <w:tcPr>
            <w:tcW w:w="641" w:type="pct"/>
            <w:vAlign w:val="center"/>
          </w:tcPr>
          <w:p w14:paraId="64D49AAE" w14:textId="79D138C7" w:rsidR="009C08EB" w:rsidRPr="000E1283" w:rsidRDefault="009C08EB" w:rsidP="009C08EB">
            <w:pPr>
              <w:ind w:left="859" w:hanging="859"/>
              <w:jc w:val="center"/>
              <w:rPr>
                <w:szCs w:val="20"/>
              </w:rPr>
            </w:pPr>
            <w:r>
              <w:rPr>
                <w:szCs w:val="20"/>
              </w:rPr>
              <w:t>20</w:t>
            </w:r>
          </w:p>
        </w:tc>
        <w:tc>
          <w:tcPr>
            <w:tcW w:w="771" w:type="pct"/>
            <w:vAlign w:val="center"/>
          </w:tcPr>
          <w:p w14:paraId="4B3EFC6C" w14:textId="77777777" w:rsidR="009C08EB" w:rsidRPr="000E1283" w:rsidRDefault="009C08EB" w:rsidP="009C08EB">
            <w:pPr>
              <w:ind w:left="859" w:hanging="859"/>
              <w:jc w:val="center"/>
              <w:rPr>
                <w:szCs w:val="20"/>
              </w:rPr>
            </w:pPr>
          </w:p>
        </w:tc>
      </w:tr>
      <w:tr w:rsidR="009C08EB" w:rsidRPr="000E1283" w14:paraId="21718FCD" w14:textId="77777777" w:rsidTr="009C08EB">
        <w:tc>
          <w:tcPr>
            <w:tcW w:w="3588" w:type="pct"/>
            <w:vAlign w:val="center"/>
          </w:tcPr>
          <w:p w14:paraId="35C6AF59" w14:textId="4E228113" w:rsidR="009C08EB" w:rsidRPr="000E1283" w:rsidRDefault="009C08EB" w:rsidP="009C08EB">
            <w:pPr>
              <w:ind w:left="859" w:hanging="859"/>
              <w:rPr>
                <w:szCs w:val="20"/>
              </w:rPr>
            </w:pPr>
            <w:r w:rsidRPr="00C8069A">
              <w:t>Research Study Types Small Group Presentations</w:t>
            </w:r>
          </w:p>
        </w:tc>
        <w:tc>
          <w:tcPr>
            <w:tcW w:w="641" w:type="pct"/>
            <w:vAlign w:val="center"/>
          </w:tcPr>
          <w:p w14:paraId="2241ADAB" w14:textId="6A7C2C97" w:rsidR="009C08EB" w:rsidRPr="000E1283" w:rsidRDefault="009C08EB" w:rsidP="009C08EB">
            <w:pPr>
              <w:ind w:left="859" w:hanging="859"/>
              <w:jc w:val="center"/>
              <w:rPr>
                <w:szCs w:val="20"/>
              </w:rPr>
            </w:pPr>
            <w:r>
              <w:rPr>
                <w:szCs w:val="20"/>
              </w:rPr>
              <w:t>50</w:t>
            </w:r>
          </w:p>
        </w:tc>
        <w:tc>
          <w:tcPr>
            <w:tcW w:w="771" w:type="pct"/>
            <w:vAlign w:val="center"/>
          </w:tcPr>
          <w:p w14:paraId="4CB045C6" w14:textId="77777777" w:rsidR="009C08EB" w:rsidRPr="000E1283" w:rsidRDefault="009C08EB" w:rsidP="009C08EB">
            <w:pPr>
              <w:ind w:left="859" w:hanging="859"/>
              <w:jc w:val="center"/>
              <w:rPr>
                <w:szCs w:val="20"/>
              </w:rPr>
            </w:pPr>
          </w:p>
        </w:tc>
      </w:tr>
      <w:tr w:rsidR="009C08EB" w:rsidRPr="000E1283" w14:paraId="584CDCC3" w14:textId="77777777" w:rsidTr="009C08EB">
        <w:tc>
          <w:tcPr>
            <w:tcW w:w="3588" w:type="pct"/>
            <w:vAlign w:val="center"/>
          </w:tcPr>
          <w:p w14:paraId="0D1A4033" w14:textId="76836A6E" w:rsidR="009C08EB" w:rsidRPr="00C8069A" w:rsidRDefault="009C08EB" w:rsidP="009C08EB">
            <w:pPr>
              <w:ind w:left="859" w:hanging="859"/>
            </w:pPr>
            <w:r w:rsidRPr="00C8069A">
              <w:t>Discussion: Research Study Types Presentation Review</w:t>
            </w:r>
          </w:p>
        </w:tc>
        <w:tc>
          <w:tcPr>
            <w:tcW w:w="641" w:type="pct"/>
            <w:vAlign w:val="center"/>
          </w:tcPr>
          <w:p w14:paraId="431DAF3B" w14:textId="38C79843" w:rsidR="009C08EB" w:rsidRPr="000E1283" w:rsidRDefault="009C08EB" w:rsidP="009C08EB">
            <w:pPr>
              <w:ind w:left="859" w:hanging="859"/>
              <w:jc w:val="center"/>
              <w:rPr>
                <w:szCs w:val="20"/>
              </w:rPr>
            </w:pPr>
            <w:r>
              <w:rPr>
                <w:szCs w:val="20"/>
              </w:rPr>
              <w:t>50</w:t>
            </w:r>
          </w:p>
        </w:tc>
        <w:tc>
          <w:tcPr>
            <w:tcW w:w="771" w:type="pct"/>
            <w:vAlign w:val="center"/>
          </w:tcPr>
          <w:p w14:paraId="64D847F1" w14:textId="77777777" w:rsidR="009C08EB" w:rsidRPr="000E1283" w:rsidRDefault="009C08EB" w:rsidP="009C08EB">
            <w:pPr>
              <w:ind w:left="859" w:hanging="859"/>
              <w:jc w:val="center"/>
              <w:rPr>
                <w:szCs w:val="20"/>
              </w:rPr>
            </w:pPr>
          </w:p>
        </w:tc>
      </w:tr>
      <w:tr w:rsidR="009C08EB" w:rsidRPr="000E1283" w14:paraId="6C6B6B36" w14:textId="77777777" w:rsidTr="009C08EB">
        <w:tc>
          <w:tcPr>
            <w:tcW w:w="3588" w:type="pct"/>
            <w:tcBorders>
              <w:right w:val="nil"/>
            </w:tcBorders>
            <w:shd w:val="clear" w:color="auto" w:fill="D8D9DA"/>
            <w:vAlign w:val="center"/>
          </w:tcPr>
          <w:p w14:paraId="1CA68145" w14:textId="77777777" w:rsidR="009C08EB" w:rsidRPr="000E1283" w:rsidRDefault="009C08EB" w:rsidP="009C08EB">
            <w:pPr>
              <w:ind w:left="859" w:hanging="859"/>
              <w:rPr>
                <w:szCs w:val="20"/>
              </w:rPr>
            </w:pPr>
            <w:r w:rsidRPr="000E1283">
              <w:rPr>
                <w:b/>
                <w:bCs/>
              </w:rPr>
              <w:t>Week 3</w:t>
            </w:r>
          </w:p>
        </w:tc>
        <w:tc>
          <w:tcPr>
            <w:tcW w:w="641" w:type="pct"/>
            <w:tcBorders>
              <w:left w:val="nil"/>
              <w:right w:val="nil"/>
            </w:tcBorders>
            <w:shd w:val="clear" w:color="auto" w:fill="D8D9DA"/>
            <w:vAlign w:val="center"/>
          </w:tcPr>
          <w:p w14:paraId="3AB9E6B8" w14:textId="77777777" w:rsidR="009C08EB" w:rsidRPr="000E1283" w:rsidRDefault="009C08EB" w:rsidP="009C08EB">
            <w:pPr>
              <w:ind w:left="859" w:hanging="859"/>
              <w:jc w:val="center"/>
              <w:rPr>
                <w:szCs w:val="20"/>
              </w:rPr>
            </w:pPr>
          </w:p>
        </w:tc>
        <w:tc>
          <w:tcPr>
            <w:tcW w:w="771" w:type="pct"/>
            <w:tcBorders>
              <w:left w:val="nil"/>
            </w:tcBorders>
            <w:shd w:val="clear" w:color="auto" w:fill="D8D9DA"/>
            <w:vAlign w:val="center"/>
          </w:tcPr>
          <w:p w14:paraId="08D4F298" w14:textId="77777777" w:rsidR="009C08EB" w:rsidRPr="000E1283" w:rsidRDefault="009C08EB" w:rsidP="009C08EB">
            <w:pPr>
              <w:ind w:left="859" w:hanging="859"/>
              <w:jc w:val="center"/>
              <w:rPr>
                <w:szCs w:val="20"/>
              </w:rPr>
            </w:pPr>
          </w:p>
        </w:tc>
      </w:tr>
      <w:tr w:rsidR="009C08EB" w:rsidRPr="000E1283" w14:paraId="27B79CE2" w14:textId="77777777" w:rsidTr="009C08EB">
        <w:tc>
          <w:tcPr>
            <w:tcW w:w="3588" w:type="pct"/>
            <w:vAlign w:val="center"/>
          </w:tcPr>
          <w:p w14:paraId="6FFCE715" w14:textId="735C737E" w:rsidR="009C08EB" w:rsidRPr="000E1283" w:rsidRDefault="009C08EB" w:rsidP="009C08EB">
            <w:pPr>
              <w:ind w:left="859" w:hanging="859"/>
            </w:pPr>
            <w:r w:rsidRPr="00153E1A">
              <w:t>Blog: Research Article Summary</w:t>
            </w:r>
          </w:p>
        </w:tc>
        <w:tc>
          <w:tcPr>
            <w:tcW w:w="641" w:type="pct"/>
            <w:vAlign w:val="center"/>
          </w:tcPr>
          <w:p w14:paraId="543A0332" w14:textId="5C292266" w:rsidR="009C08EB" w:rsidRPr="000E1283" w:rsidRDefault="009C08EB" w:rsidP="009C08EB">
            <w:pPr>
              <w:ind w:left="859" w:hanging="859"/>
              <w:jc w:val="center"/>
              <w:rPr>
                <w:szCs w:val="20"/>
              </w:rPr>
            </w:pPr>
            <w:r>
              <w:rPr>
                <w:szCs w:val="20"/>
              </w:rPr>
              <w:t>25</w:t>
            </w:r>
          </w:p>
        </w:tc>
        <w:tc>
          <w:tcPr>
            <w:tcW w:w="771" w:type="pct"/>
            <w:vAlign w:val="center"/>
          </w:tcPr>
          <w:p w14:paraId="509964AA" w14:textId="77777777" w:rsidR="009C08EB" w:rsidRPr="000E1283" w:rsidRDefault="009C08EB" w:rsidP="009C08EB">
            <w:pPr>
              <w:ind w:left="859" w:hanging="859"/>
              <w:jc w:val="center"/>
              <w:rPr>
                <w:szCs w:val="20"/>
              </w:rPr>
            </w:pPr>
          </w:p>
        </w:tc>
      </w:tr>
      <w:tr w:rsidR="009C08EB" w:rsidRPr="000E1283" w14:paraId="557A63D7" w14:textId="77777777" w:rsidTr="009C08EB">
        <w:tc>
          <w:tcPr>
            <w:tcW w:w="3588" w:type="pct"/>
            <w:vAlign w:val="center"/>
          </w:tcPr>
          <w:p w14:paraId="4A0A5CBF" w14:textId="697EC043" w:rsidR="009C08EB" w:rsidRPr="000E1283" w:rsidRDefault="009C08EB" w:rsidP="009C08EB">
            <w:pPr>
              <w:ind w:left="859" w:hanging="859"/>
              <w:rPr>
                <w:szCs w:val="20"/>
              </w:rPr>
            </w:pPr>
            <w:r w:rsidRPr="00153E1A">
              <w:t>APA Exercise</w:t>
            </w:r>
          </w:p>
        </w:tc>
        <w:tc>
          <w:tcPr>
            <w:tcW w:w="641" w:type="pct"/>
            <w:vAlign w:val="center"/>
          </w:tcPr>
          <w:p w14:paraId="0A94F2A4" w14:textId="311977A6" w:rsidR="009C08EB" w:rsidRPr="000E1283" w:rsidRDefault="009C08EB" w:rsidP="009C08EB">
            <w:pPr>
              <w:ind w:left="859" w:hanging="859"/>
              <w:jc w:val="center"/>
              <w:rPr>
                <w:szCs w:val="20"/>
              </w:rPr>
            </w:pPr>
            <w:r>
              <w:rPr>
                <w:szCs w:val="20"/>
              </w:rPr>
              <w:t>25</w:t>
            </w:r>
          </w:p>
        </w:tc>
        <w:tc>
          <w:tcPr>
            <w:tcW w:w="771" w:type="pct"/>
            <w:vAlign w:val="center"/>
          </w:tcPr>
          <w:p w14:paraId="0F2D3C99" w14:textId="77777777" w:rsidR="009C08EB" w:rsidRPr="000E1283" w:rsidRDefault="009C08EB" w:rsidP="009C08EB">
            <w:pPr>
              <w:ind w:left="859" w:hanging="859"/>
              <w:jc w:val="center"/>
              <w:rPr>
                <w:szCs w:val="20"/>
              </w:rPr>
            </w:pPr>
          </w:p>
        </w:tc>
      </w:tr>
      <w:tr w:rsidR="009C08EB" w:rsidRPr="000E1283" w14:paraId="302690D2" w14:textId="77777777" w:rsidTr="009C08EB">
        <w:tc>
          <w:tcPr>
            <w:tcW w:w="3588" w:type="pct"/>
            <w:vAlign w:val="center"/>
          </w:tcPr>
          <w:p w14:paraId="51C6484B" w14:textId="22D39F53" w:rsidR="009C08EB" w:rsidRPr="00153E1A" w:rsidRDefault="009C08EB" w:rsidP="009C08EB">
            <w:pPr>
              <w:ind w:left="859" w:hanging="859"/>
            </w:pPr>
            <w:r w:rsidRPr="00153E1A">
              <w:t>Research Proposal</w:t>
            </w:r>
          </w:p>
        </w:tc>
        <w:tc>
          <w:tcPr>
            <w:tcW w:w="641" w:type="pct"/>
            <w:vAlign w:val="center"/>
          </w:tcPr>
          <w:p w14:paraId="3ED03F4F" w14:textId="390FF7EB" w:rsidR="009C08EB" w:rsidRPr="000E1283" w:rsidRDefault="009C08EB" w:rsidP="009C08EB">
            <w:pPr>
              <w:ind w:left="859" w:hanging="859"/>
              <w:jc w:val="center"/>
              <w:rPr>
                <w:szCs w:val="20"/>
              </w:rPr>
            </w:pPr>
            <w:r>
              <w:rPr>
                <w:szCs w:val="20"/>
              </w:rPr>
              <w:t>50</w:t>
            </w:r>
          </w:p>
        </w:tc>
        <w:tc>
          <w:tcPr>
            <w:tcW w:w="771" w:type="pct"/>
            <w:vAlign w:val="center"/>
          </w:tcPr>
          <w:p w14:paraId="5619A046" w14:textId="77777777" w:rsidR="009C08EB" w:rsidRPr="000E1283" w:rsidRDefault="009C08EB" w:rsidP="009C08EB">
            <w:pPr>
              <w:ind w:left="859" w:hanging="859"/>
              <w:jc w:val="center"/>
              <w:rPr>
                <w:szCs w:val="20"/>
              </w:rPr>
            </w:pPr>
          </w:p>
        </w:tc>
      </w:tr>
      <w:tr w:rsidR="009C08EB" w:rsidRPr="000E1283" w14:paraId="71BBCE9F" w14:textId="77777777" w:rsidTr="009C08EB">
        <w:tc>
          <w:tcPr>
            <w:tcW w:w="3588" w:type="pct"/>
            <w:vAlign w:val="center"/>
          </w:tcPr>
          <w:p w14:paraId="37040E3F" w14:textId="7122D11D" w:rsidR="009C08EB" w:rsidRPr="00153E1A" w:rsidRDefault="009C08EB" w:rsidP="009C08EB">
            <w:pPr>
              <w:ind w:left="859" w:hanging="859"/>
            </w:pPr>
            <w:r w:rsidRPr="00153E1A">
              <w:t>Discussion: Research Proposal Peer Review</w:t>
            </w:r>
          </w:p>
        </w:tc>
        <w:tc>
          <w:tcPr>
            <w:tcW w:w="641" w:type="pct"/>
            <w:vAlign w:val="center"/>
          </w:tcPr>
          <w:p w14:paraId="31A35497" w14:textId="34A6B954" w:rsidR="009C08EB" w:rsidRPr="000E1283" w:rsidRDefault="009C08EB" w:rsidP="009C08EB">
            <w:pPr>
              <w:ind w:left="859" w:hanging="859"/>
              <w:jc w:val="center"/>
              <w:rPr>
                <w:szCs w:val="20"/>
              </w:rPr>
            </w:pPr>
            <w:r>
              <w:rPr>
                <w:szCs w:val="20"/>
              </w:rPr>
              <w:t>20</w:t>
            </w:r>
          </w:p>
        </w:tc>
        <w:tc>
          <w:tcPr>
            <w:tcW w:w="771" w:type="pct"/>
            <w:vAlign w:val="center"/>
          </w:tcPr>
          <w:p w14:paraId="61F0E631" w14:textId="77777777" w:rsidR="009C08EB" w:rsidRPr="000E1283" w:rsidRDefault="009C08EB" w:rsidP="009C08EB">
            <w:pPr>
              <w:ind w:left="859" w:hanging="859"/>
              <w:jc w:val="center"/>
              <w:rPr>
                <w:szCs w:val="20"/>
              </w:rPr>
            </w:pPr>
          </w:p>
        </w:tc>
      </w:tr>
      <w:tr w:rsidR="009C08EB" w:rsidRPr="000E1283" w14:paraId="0D40E690" w14:textId="77777777" w:rsidTr="009C08EB">
        <w:tc>
          <w:tcPr>
            <w:tcW w:w="3588" w:type="pct"/>
            <w:tcBorders>
              <w:right w:val="nil"/>
            </w:tcBorders>
            <w:shd w:val="clear" w:color="auto" w:fill="D8D9DA"/>
            <w:vAlign w:val="center"/>
          </w:tcPr>
          <w:p w14:paraId="53551A07" w14:textId="77777777" w:rsidR="009C08EB" w:rsidRPr="000E1283" w:rsidRDefault="009C08EB" w:rsidP="009C08EB">
            <w:pPr>
              <w:ind w:left="859" w:hanging="859"/>
              <w:rPr>
                <w:szCs w:val="20"/>
              </w:rPr>
            </w:pPr>
            <w:r w:rsidRPr="000E1283">
              <w:rPr>
                <w:b/>
                <w:bCs/>
              </w:rPr>
              <w:t xml:space="preserve">Week 4 </w:t>
            </w:r>
          </w:p>
        </w:tc>
        <w:tc>
          <w:tcPr>
            <w:tcW w:w="641" w:type="pct"/>
            <w:tcBorders>
              <w:left w:val="nil"/>
              <w:right w:val="nil"/>
            </w:tcBorders>
            <w:shd w:val="clear" w:color="auto" w:fill="D8D9DA"/>
            <w:vAlign w:val="center"/>
          </w:tcPr>
          <w:p w14:paraId="02D4601B" w14:textId="77777777" w:rsidR="009C08EB" w:rsidRPr="000E1283" w:rsidRDefault="009C08EB" w:rsidP="009C08EB">
            <w:pPr>
              <w:ind w:left="859" w:hanging="859"/>
              <w:jc w:val="center"/>
              <w:rPr>
                <w:szCs w:val="20"/>
              </w:rPr>
            </w:pPr>
          </w:p>
        </w:tc>
        <w:tc>
          <w:tcPr>
            <w:tcW w:w="771" w:type="pct"/>
            <w:tcBorders>
              <w:left w:val="nil"/>
            </w:tcBorders>
            <w:shd w:val="clear" w:color="auto" w:fill="D8D9DA"/>
            <w:vAlign w:val="center"/>
          </w:tcPr>
          <w:p w14:paraId="28778BF4" w14:textId="77777777" w:rsidR="009C08EB" w:rsidRPr="000E1283" w:rsidRDefault="009C08EB" w:rsidP="009C08EB">
            <w:pPr>
              <w:ind w:left="859" w:hanging="859"/>
              <w:jc w:val="center"/>
              <w:rPr>
                <w:szCs w:val="20"/>
              </w:rPr>
            </w:pPr>
          </w:p>
        </w:tc>
      </w:tr>
      <w:tr w:rsidR="009C08EB" w:rsidRPr="000E1283" w14:paraId="7726C7F9" w14:textId="77777777" w:rsidTr="009C08EB">
        <w:tc>
          <w:tcPr>
            <w:tcW w:w="3588" w:type="pct"/>
            <w:vAlign w:val="center"/>
          </w:tcPr>
          <w:p w14:paraId="0DD9E168" w14:textId="247C6824" w:rsidR="009C08EB" w:rsidRPr="000E1283" w:rsidRDefault="009C08EB" w:rsidP="009C08EB">
            <w:pPr>
              <w:ind w:left="859" w:hanging="859"/>
            </w:pPr>
            <w:r w:rsidRPr="00153E1A">
              <w:t>Synthesis Matrix</w:t>
            </w:r>
          </w:p>
        </w:tc>
        <w:tc>
          <w:tcPr>
            <w:tcW w:w="641" w:type="pct"/>
            <w:vAlign w:val="center"/>
          </w:tcPr>
          <w:p w14:paraId="7AA90402" w14:textId="7B20A5E0" w:rsidR="009C08EB" w:rsidRPr="000E1283" w:rsidRDefault="009C08EB" w:rsidP="009C08EB">
            <w:pPr>
              <w:ind w:left="859" w:hanging="859"/>
              <w:jc w:val="center"/>
              <w:rPr>
                <w:szCs w:val="20"/>
              </w:rPr>
            </w:pPr>
            <w:r>
              <w:rPr>
                <w:szCs w:val="20"/>
              </w:rPr>
              <w:t>40</w:t>
            </w:r>
          </w:p>
        </w:tc>
        <w:tc>
          <w:tcPr>
            <w:tcW w:w="771" w:type="pct"/>
            <w:vAlign w:val="center"/>
          </w:tcPr>
          <w:p w14:paraId="410BA787" w14:textId="77777777" w:rsidR="009C08EB" w:rsidRPr="000E1283" w:rsidRDefault="009C08EB" w:rsidP="009C08EB">
            <w:pPr>
              <w:ind w:left="859" w:hanging="859"/>
              <w:jc w:val="center"/>
              <w:rPr>
                <w:szCs w:val="20"/>
              </w:rPr>
            </w:pPr>
          </w:p>
        </w:tc>
      </w:tr>
      <w:tr w:rsidR="009C08EB" w:rsidRPr="000E1283" w14:paraId="43D293D7" w14:textId="77777777" w:rsidTr="009C08EB">
        <w:tc>
          <w:tcPr>
            <w:tcW w:w="3588" w:type="pct"/>
            <w:vAlign w:val="center"/>
          </w:tcPr>
          <w:p w14:paraId="25D284CF" w14:textId="4D3415C9" w:rsidR="009C08EB" w:rsidRPr="000E1283" w:rsidRDefault="009C08EB" w:rsidP="009C08EB">
            <w:pPr>
              <w:ind w:left="859" w:hanging="859"/>
              <w:rPr>
                <w:szCs w:val="20"/>
              </w:rPr>
            </w:pPr>
            <w:r w:rsidRPr="00153E1A">
              <w:t>Research Method Proposal, Part 1</w:t>
            </w:r>
          </w:p>
        </w:tc>
        <w:tc>
          <w:tcPr>
            <w:tcW w:w="641" w:type="pct"/>
            <w:vAlign w:val="center"/>
          </w:tcPr>
          <w:p w14:paraId="183DBBAA" w14:textId="2E8884D4" w:rsidR="009C08EB" w:rsidRPr="000E1283" w:rsidRDefault="009C08EB" w:rsidP="009C08EB">
            <w:pPr>
              <w:ind w:left="859" w:hanging="859"/>
              <w:jc w:val="center"/>
              <w:rPr>
                <w:szCs w:val="20"/>
              </w:rPr>
            </w:pPr>
            <w:r>
              <w:rPr>
                <w:szCs w:val="20"/>
              </w:rPr>
              <w:t>60</w:t>
            </w:r>
          </w:p>
        </w:tc>
        <w:tc>
          <w:tcPr>
            <w:tcW w:w="771" w:type="pct"/>
            <w:vAlign w:val="center"/>
          </w:tcPr>
          <w:p w14:paraId="135520A8" w14:textId="77777777" w:rsidR="009C08EB" w:rsidRPr="000E1283" w:rsidRDefault="009C08EB" w:rsidP="009C08EB">
            <w:pPr>
              <w:ind w:left="859" w:hanging="859"/>
              <w:jc w:val="center"/>
              <w:rPr>
                <w:szCs w:val="20"/>
              </w:rPr>
            </w:pPr>
          </w:p>
        </w:tc>
      </w:tr>
      <w:tr w:rsidR="009C08EB" w:rsidRPr="000E1283" w14:paraId="66098A60" w14:textId="77777777" w:rsidTr="009C08EB">
        <w:tc>
          <w:tcPr>
            <w:tcW w:w="3588" w:type="pct"/>
            <w:vAlign w:val="center"/>
          </w:tcPr>
          <w:p w14:paraId="138973D9" w14:textId="338901CD" w:rsidR="009C08EB" w:rsidRPr="00153E1A" w:rsidRDefault="009C08EB" w:rsidP="009C08EB">
            <w:pPr>
              <w:ind w:left="859" w:hanging="859"/>
            </w:pPr>
            <w:r w:rsidRPr="00153E1A">
              <w:t>Discussion: Research Method Proposal, Part 1 Peer Review</w:t>
            </w:r>
          </w:p>
        </w:tc>
        <w:tc>
          <w:tcPr>
            <w:tcW w:w="641" w:type="pct"/>
            <w:vAlign w:val="center"/>
          </w:tcPr>
          <w:p w14:paraId="1B2E0EBF" w14:textId="465C75A2" w:rsidR="009C08EB" w:rsidRPr="000E1283" w:rsidRDefault="009C08EB" w:rsidP="009C08EB">
            <w:pPr>
              <w:ind w:left="859" w:hanging="859"/>
              <w:jc w:val="center"/>
              <w:rPr>
                <w:szCs w:val="20"/>
              </w:rPr>
            </w:pPr>
            <w:r>
              <w:rPr>
                <w:szCs w:val="20"/>
              </w:rPr>
              <w:t>20</w:t>
            </w:r>
          </w:p>
        </w:tc>
        <w:tc>
          <w:tcPr>
            <w:tcW w:w="771" w:type="pct"/>
            <w:vAlign w:val="center"/>
          </w:tcPr>
          <w:p w14:paraId="50F870BB" w14:textId="77777777" w:rsidR="009C08EB" w:rsidRPr="000E1283" w:rsidRDefault="009C08EB" w:rsidP="009C08EB">
            <w:pPr>
              <w:ind w:left="859" w:hanging="859"/>
              <w:jc w:val="center"/>
              <w:rPr>
                <w:szCs w:val="20"/>
              </w:rPr>
            </w:pPr>
          </w:p>
        </w:tc>
      </w:tr>
      <w:tr w:rsidR="009C08EB" w:rsidRPr="000E1283" w14:paraId="0E662927" w14:textId="77777777" w:rsidTr="009C08EB">
        <w:tc>
          <w:tcPr>
            <w:tcW w:w="3588" w:type="pct"/>
            <w:vAlign w:val="center"/>
          </w:tcPr>
          <w:p w14:paraId="0EE5EDD7" w14:textId="1F527739" w:rsidR="009C08EB" w:rsidRPr="00153E1A" w:rsidRDefault="00E72ACB" w:rsidP="009C08EB">
            <w:pPr>
              <w:ind w:left="859" w:hanging="859"/>
            </w:pPr>
            <w:r>
              <w:t xml:space="preserve">Journal: </w:t>
            </w:r>
            <w:r w:rsidR="009C08EB" w:rsidRPr="00153E1A">
              <w:t>Reflective Practice in Action Research</w:t>
            </w:r>
          </w:p>
        </w:tc>
        <w:tc>
          <w:tcPr>
            <w:tcW w:w="641" w:type="pct"/>
            <w:vAlign w:val="center"/>
          </w:tcPr>
          <w:p w14:paraId="25E210B9" w14:textId="64199FAA" w:rsidR="009C08EB" w:rsidRPr="000E1283" w:rsidRDefault="009C08EB" w:rsidP="009C08EB">
            <w:pPr>
              <w:ind w:left="859" w:hanging="859"/>
              <w:jc w:val="center"/>
              <w:rPr>
                <w:szCs w:val="20"/>
              </w:rPr>
            </w:pPr>
            <w:r>
              <w:rPr>
                <w:szCs w:val="20"/>
              </w:rPr>
              <w:t>40</w:t>
            </w:r>
          </w:p>
        </w:tc>
        <w:tc>
          <w:tcPr>
            <w:tcW w:w="771" w:type="pct"/>
            <w:vAlign w:val="center"/>
          </w:tcPr>
          <w:p w14:paraId="6CA844D9" w14:textId="77777777" w:rsidR="009C08EB" w:rsidRPr="000E1283" w:rsidRDefault="009C08EB" w:rsidP="009C08EB">
            <w:pPr>
              <w:ind w:left="859" w:hanging="859"/>
              <w:jc w:val="center"/>
              <w:rPr>
                <w:szCs w:val="20"/>
              </w:rPr>
            </w:pPr>
          </w:p>
        </w:tc>
      </w:tr>
      <w:tr w:rsidR="009C08EB" w:rsidRPr="000E1283" w14:paraId="603C9F88" w14:textId="77777777" w:rsidTr="009C08EB">
        <w:tc>
          <w:tcPr>
            <w:tcW w:w="3588" w:type="pct"/>
            <w:tcBorders>
              <w:right w:val="nil"/>
            </w:tcBorders>
            <w:shd w:val="clear" w:color="auto" w:fill="D8D9DA"/>
            <w:vAlign w:val="center"/>
          </w:tcPr>
          <w:p w14:paraId="007E6B89" w14:textId="77777777" w:rsidR="009C08EB" w:rsidRPr="000E1283" w:rsidRDefault="009C08EB" w:rsidP="009C08EB">
            <w:pPr>
              <w:ind w:left="859" w:hanging="859"/>
              <w:rPr>
                <w:szCs w:val="20"/>
              </w:rPr>
            </w:pPr>
            <w:r w:rsidRPr="000E1283">
              <w:rPr>
                <w:b/>
                <w:bCs/>
              </w:rPr>
              <w:t xml:space="preserve">Week 5 </w:t>
            </w:r>
          </w:p>
        </w:tc>
        <w:tc>
          <w:tcPr>
            <w:tcW w:w="641" w:type="pct"/>
            <w:tcBorders>
              <w:left w:val="nil"/>
              <w:right w:val="nil"/>
            </w:tcBorders>
            <w:shd w:val="clear" w:color="auto" w:fill="D8D9DA"/>
            <w:vAlign w:val="center"/>
          </w:tcPr>
          <w:p w14:paraId="0CF024BD" w14:textId="77777777" w:rsidR="009C08EB" w:rsidRPr="000E1283" w:rsidRDefault="009C08EB" w:rsidP="009C08EB">
            <w:pPr>
              <w:ind w:left="859" w:hanging="859"/>
              <w:jc w:val="center"/>
              <w:rPr>
                <w:szCs w:val="20"/>
              </w:rPr>
            </w:pPr>
          </w:p>
        </w:tc>
        <w:tc>
          <w:tcPr>
            <w:tcW w:w="771" w:type="pct"/>
            <w:tcBorders>
              <w:left w:val="nil"/>
            </w:tcBorders>
            <w:shd w:val="clear" w:color="auto" w:fill="D8D9DA"/>
            <w:vAlign w:val="center"/>
          </w:tcPr>
          <w:p w14:paraId="73BE2274" w14:textId="77777777" w:rsidR="009C08EB" w:rsidRPr="000E1283" w:rsidRDefault="009C08EB" w:rsidP="009C08EB">
            <w:pPr>
              <w:ind w:left="859" w:hanging="859"/>
              <w:jc w:val="center"/>
              <w:rPr>
                <w:szCs w:val="20"/>
              </w:rPr>
            </w:pPr>
          </w:p>
        </w:tc>
      </w:tr>
      <w:tr w:rsidR="009C08EB" w:rsidRPr="000E1283" w14:paraId="69107977" w14:textId="77777777" w:rsidTr="009C08EB">
        <w:tc>
          <w:tcPr>
            <w:tcW w:w="3588" w:type="pct"/>
            <w:vAlign w:val="center"/>
          </w:tcPr>
          <w:p w14:paraId="10C10F7B" w14:textId="53A3F859" w:rsidR="009C08EB" w:rsidRPr="000E1283" w:rsidRDefault="009C08EB" w:rsidP="009C08EB">
            <w:pPr>
              <w:ind w:left="859" w:hanging="859"/>
            </w:pPr>
            <w:r w:rsidRPr="00153E1A">
              <w:t>Discussion: Action Research in the Classroom</w:t>
            </w:r>
          </w:p>
        </w:tc>
        <w:tc>
          <w:tcPr>
            <w:tcW w:w="641" w:type="pct"/>
            <w:vAlign w:val="center"/>
          </w:tcPr>
          <w:p w14:paraId="597BAAD0" w14:textId="460F3877" w:rsidR="009C08EB" w:rsidRPr="000E1283" w:rsidRDefault="009C08EB" w:rsidP="009C08EB">
            <w:pPr>
              <w:ind w:left="859" w:hanging="859"/>
              <w:jc w:val="center"/>
              <w:rPr>
                <w:szCs w:val="20"/>
              </w:rPr>
            </w:pPr>
            <w:r>
              <w:rPr>
                <w:szCs w:val="20"/>
              </w:rPr>
              <w:t>20</w:t>
            </w:r>
          </w:p>
        </w:tc>
        <w:tc>
          <w:tcPr>
            <w:tcW w:w="771" w:type="pct"/>
            <w:vAlign w:val="center"/>
          </w:tcPr>
          <w:p w14:paraId="7854D230" w14:textId="77777777" w:rsidR="009C08EB" w:rsidRPr="000E1283" w:rsidRDefault="009C08EB" w:rsidP="009C08EB">
            <w:pPr>
              <w:ind w:left="859" w:hanging="859"/>
              <w:jc w:val="center"/>
              <w:rPr>
                <w:szCs w:val="20"/>
              </w:rPr>
            </w:pPr>
          </w:p>
        </w:tc>
      </w:tr>
      <w:tr w:rsidR="009C08EB" w:rsidRPr="000E1283" w14:paraId="7568765D" w14:textId="77777777" w:rsidTr="009C08EB">
        <w:tc>
          <w:tcPr>
            <w:tcW w:w="3588" w:type="pct"/>
            <w:vAlign w:val="center"/>
          </w:tcPr>
          <w:p w14:paraId="3810B827" w14:textId="0EF7EFB3" w:rsidR="009C08EB" w:rsidRPr="000E1283" w:rsidRDefault="009C08EB" w:rsidP="009C08EB">
            <w:pPr>
              <w:ind w:left="859" w:hanging="859"/>
              <w:rPr>
                <w:szCs w:val="20"/>
              </w:rPr>
            </w:pPr>
            <w:r w:rsidRPr="00153E1A">
              <w:t>Literature Review Introduction</w:t>
            </w:r>
          </w:p>
        </w:tc>
        <w:tc>
          <w:tcPr>
            <w:tcW w:w="641" w:type="pct"/>
            <w:vAlign w:val="center"/>
          </w:tcPr>
          <w:p w14:paraId="7475758C" w14:textId="50F602CC" w:rsidR="009C08EB" w:rsidRPr="000E1283" w:rsidRDefault="009C08EB" w:rsidP="009C08EB">
            <w:pPr>
              <w:ind w:left="859" w:hanging="859"/>
              <w:jc w:val="center"/>
              <w:rPr>
                <w:szCs w:val="20"/>
              </w:rPr>
            </w:pPr>
            <w:r>
              <w:rPr>
                <w:szCs w:val="20"/>
              </w:rPr>
              <w:t>50</w:t>
            </w:r>
          </w:p>
        </w:tc>
        <w:tc>
          <w:tcPr>
            <w:tcW w:w="771" w:type="pct"/>
            <w:vAlign w:val="center"/>
          </w:tcPr>
          <w:p w14:paraId="592B83B4" w14:textId="77777777" w:rsidR="009C08EB" w:rsidRPr="000E1283" w:rsidRDefault="009C08EB" w:rsidP="009C08EB">
            <w:pPr>
              <w:ind w:left="859" w:hanging="859"/>
              <w:jc w:val="center"/>
              <w:rPr>
                <w:szCs w:val="20"/>
              </w:rPr>
            </w:pPr>
          </w:p>
        </w:tc>
      </w:tr>
      <w:tr w:rsidR="009C08EB" w:rsidRPr="000E1283" w14:paraId="4D29ABE8" w14:textId="77777777" w:rsidTr="009C08EB">
        <w:tc>
          <w:tcPr>
            <w:tcW w:w="3588" w:type="pct"/>
            <w:vAlign w:val="center"/>
          </w:tcPr>
          <w:p w14:paraId="16E1ABD7" w14:textId="7B19DF44" w:rsidR="009C08EB" w:rsidRPr="00153E1A" w:rsidRDefault="009C08EB" w:rsidP="009C08EB">
            <w:pPr>
              <w:ind w:left="859" w:hanging="859"/>
            </w:pPr>
            <w:r w:rsidRPr="00153E1A">
              <w:t>Discussion: Literature Review Introduction Peer Review</w:t>
            </w:r>
          </w:p>
        </w:tc>
        <w:tc>
          <w:tcPr>
            <w:tcW w:w="641" w:type="pct"/>
            <w:vAlign w:val="center"/>
          </w:tcPr>
          <w:p w14:paraId="6A8A23E8" w14:textId="08D63696" w:rsidR="009C08EB" w:rsidRPr="000E1283" w:rsidRDefault="009C08EB" w:rsidP="009C08EB">
            <w:pPr>
              <w:ind w:left="859" w:hanging="859"/>
              <w:jc w:val="center"/>
              <w:rPr>
                <w:szCs w:val="20"/>
              </w:rPr>
            </w:pPr>
            <w:r>
              <w:rPr>
                <w:szCs w:val="20"/>
              </w:rPr>
              <w:t>20</w:t>
            </w:r>
          </w:p>
        </w:tc>
        <w:tc>
          <w:tcPr>
            <w:tcW w:w="771" w:type="pct"/>
            <w:vAlign w:val="center"/>
          </w:tcPr>
          <w:p w14:paraId="50905C17" w14:textId="77777777" w:rsidR="009C08EB" w:rsidRPr="000E1283" w:rsidRDefault="009C08EB" w:rsidP="009C08EB">
            <w:pPr>
              <w:ind w:left="859" w:hanging="859"/>
              <w:jc w:val="center"/>
              <w:rPr>
                <w:szCs w:val="20"/>
              </w:rPr>
            </w:pPr>
          </w:p>
        </w:tc>
      </w:tr>
      <w:tr w:rsidR="009C08EB" w:rsidRPr="000E1283" w14:paraId="1BF90FA5" w14:textId="77777777" w:rsidTr="009C08EB">
        <w:tc>
          <w:tcPr>
            <w:tcW w:w="3588" w:type="pct"/>
            <w:tcBorders>
              <w:right w:val="nil"/>
            </w:tcBorders>
            <w:shd w:val="clear" w:color="auto" w:fill="D8D9DA"/>
            <w:vAlign w:val="center"/>
          </w:tcPr>
          <w:p w14:paraId="4391D628" w14:textId="77777777" w:rsidR="009C08EB" w:rsidRPr="000E1283" w:rsidRDefault="009C08EB" w:rsidP="009C08EB">
            <w:pPr>
              <w:ind w:left="859" w:hanging="859"/>
              <w:rPr>
                <w:szCs w:val="20"/>
              </w:rPr>
            </w:pPr>
            <w:r w:rsidRPr="000E1283">
              <w:rPr>
                <w:b/>
                <w:bCs/>
              </w:rPr>
              <w:t xml:space="preserve">Week 6 </w:t>
            </w:r>
          </w:p>
        </w:tc>
        <w:tc>
          <w:tcPr>
            <w:tcW w:w="641" w:type="pct"/>
            <w:tcBorders>
              <w:left w:val="nil"/>
              <w:right w:val="nil"/>
            </w:tcBorders>
            <w:shd w:val="clear" w:color="auto" w:fill="D8D9DA"/>
            <w:vAlign w:val="center"/>
          </w:tcPr>
          <w:p w14:paraId="4CD1867C" w14:textId="77777777" w:rsidR="009C08EB" w:rsidRPr="000E1283" w:rsidRDefault="009C08EB" w:rsidP="009C08EB">
            <w:pPr>
              <w:ind w:left="859" w:hanging="859"/>
              <w:jc w:val="center"/>
              <w:rPr>
                <w:szCs w:val="20"/>
              </w:rPr>
            </w:pPr>
          </w:p>
        </w:tc>
        <w:tc>
          <w:tcPr>
            <w:tcW w:w="771" w:type="pct"/>
            <w:tcBorders>
              <w:left w:val="nil"/>
            </w:tcBorders>
            <w:shd w:val="clear" w:color="auto" w:fill="D8D9DA"/>
            <w:vAlign w:val="center"/>
          </w:tcPr>
          <w:p w14:paraId="1D21279A" w14:textId="77777777" w:rsidR="009C08EB" w:rsidRPr="000E1283" w:rsidRDefault="009C08EB" w:rsidP="009C08EB">
            <w:pPr>
              <w:ind w:left="859" w:hanging="859"/>
              <w:jc w:val="center"/>
              <w:rPr>
                <w:szCs w:val="20"/>
              </w:rPr>
            </w:pPr>
          </w:p>
        </w:tc>
      </w:tr>
      <w:tr w:rsidR="009C08EB" w:rsidRPr="000E1283" w14:paraId="5CA3C6C7" w14:textId="77777777" w:rsidTr="009C08EB">
        <w:tc>
          <w:tcPr>
            <w:tcW w:w="3588" w:type="pct"/>
            <w:vAlign w:val="center"/>
          </w:tcPr>
          <w:p w14:paraId="3CD9F878" w14:textId="122D7152" w:rsidR="009C08EB" w:rsidRPr="000E1283" w:rsidRDefault="009C08EB" w:rsidP="009C08EB">
            <w:pPr>
              <w:ind w:left="859" w:hanging="859"/>
            </w:pPr>
            <w:r w:rsidRPr="00153E1A">
              <w:t>Literature Review</w:t>
            </w:r>
          </w:p>
        </w:tc>
        <w:tc>
          <w:tcPr>
            <w:tcW w:w="641" w:type="pct"/>
            <w:vAlign w:val="center"/>
          </w:tcPr>
          <w:p w14:paraId="111DF108" w14:textId="1CF8D03E" w:rsidR="009C08EB" w:rsidRPr="000E1283" w:rsidRDefault="009C08EB" w:rsidP="009C08EB">
            <w:pPr>
              <w:ind w:left="859" w:hanging="859"/>
              <w:jc w:val="center"/>
              <w:rPr>
                <w:szCs w:val="20"/>
              </w:rPr>
            </w:pPr>
            <w:r>
              <w:rPr>
                <w:szCs w:val="20"/>
              </w:rPr>
              <w:t>50</w:t>
            </w:r>
          </w:p>
        </w:tc>
        <w:tc>
          <w:tcPr>
            <w:tcW w:w="771" w:type="pct"/>
            <w:vAlign w:val="center"/>
          </w:tcPr>
          <w:p w14:paraId="44B486CA" w14:textId="77777777" w:rsidR="009C08EB" w:rsidRPr="000E1283" w:rsidRDefault="009C08EB" w:rsidP="009C08EB">
            <w:pPr>
              <w:ind w:left="859" w:hanging="859"/>
              <w:jc w:val="center"/>
              <w:rPr>
                <w:szCs w:val="20"/>
              </w:rPr>
            </w:pPr>
          </w:p>
        </w:tc>
      </w:tr>
      <w:tr w:rsidR="009C08EB" w:rsidRPr="000E1283" w14:paraId="0B386F81" w14:textId="77777777" w:rsidTr="009C08EB">
        <w:tc>
          <w:tcPr>
            <w:tcW w:w="3588" w:type="pct"/>
            <w:tcBorders>
              <w:bottom w:val="single" w:sz="4" w:space="0" w:color="auto"/>
            </w:tcBorders>
            <w:vAlign w:val="center"/>
          </w:tcPr>
          <w:p w14:paraId="120DA081" w14:textId="54509D1A" w:rsidR="009C08EB" w:rsidRPr="000E1283" w:rsidRDefault="009C08EB" w:rsidP="009C08EB">
            <w:pPr>
              <w:ind w:left="859" w:hanging="859"/>
              <w:rPr>
                <w:szCs w:val="20"/>
              </w:rPr>
            </w:pPr>
            <w:r w:rsidRPr="00153E1A">
              <w:t>Research Method Proposal, Part 2</w:t>
            </w:r>
          </w:p>
        </w:tc>
        <w:tc>
          <w:tcPr>
            <w:tcW w:w="641" w:type="pct"/>
            <w:tcBorders>
              <w:bottom w:val="single" w:sz="4" w:space="0" w:color="auto"/>
            </w:tcBorders>
            <w:vAlign w:val="center"/>
          </w:tcPr>
          <w:p w14:paraId="2FD33108" w14:textId="10599366" w:rsidR="009C08EB" w:rsidRPr="000E1283" w:rsidRDefault="009C08EB" w:rsidP="009C08EB">
            <w:pPr>
              <w:ind w:left="859" w:hanging="859"/>
              <w:jc w:val="center"/>
              <w:rPr>
                <w:szCs w:val="20"/>
              </w:rPr>
            </w:pPr>
            <w:r>
              <w:rPr>
                <w:szCs w:val="20"/>
              </w:rPr>
              <w:t>60</w:t>
            </w:r>
          </w:p>
        </w:tc>
        <w:tc>
          <w:tcPr>
            <w:tcW w:w="771" w:type="pct"/>
            <w:tcBorders>
              <w:bottom w:val="single" w:sz="4" w:space="0" w:color="auto"/>
            </w:tcBorders>
            <w:vAlign w:val="center"/>
          </w:tcPr>
          <w:p w14:paraId="540CD446" w14:textId="77777777" w:rsidR="009C08EB" w:rsidRPr="000E1283" w:rsidRDefault="009C08EB" w:rsidP="009C08EB">
            <w:pPr>
              <w:ind w:left="859" w:hanging="859"/>
              <w:jc w:val="center"/>
              <w:rPr>
                <w:szCs w:val="20"/>
              </w:rPr>
            </w:pPr>
          </w:p>
        </w:tc>
      </w:tr>
      <w:tr w:rsidR="009C08EB" w:rsidRPr="000E1283" w14:paraId="2C262BC0" w14:textId="77777777" w:rsidTr="009C08EB">
        <w:tc>
          <w:tcPr>
            <w:tcW w:w="3588" w:type="pct"/>
            <w:tcBorders>
              <w:bottom w:val="single" w:sz="4" w:space="0" w:color="auto"/>
            </w:tcBorders>
            <w:vAlign w:val="center"/>
          </w:tcPr>
          <w:p w14:paraId="4B27BB54" w14:textId="5DCB3AE2" w:rsidR="009C08EB" w:rsidRPr="00153E1A" w:rsidRDefault="009C08EB" w:rsidP="009C08EB">
            <w:pPr>
              <w:ind w:left="859" w:hanging="859"/>
            </w:pPr>
            <w:r w:rsidRPr="00153E1A">
              <w:t>Discussion: Research Method Proposal, Part 2 Peer Review</w:t>
            </w:r>
          </w:p>
        </w:tc>
        <w:tc>
          <w:tcPr>
            <w:tcW w:w="641" w:type="pct"/>
            <w:tcBorders>
              <w:bottom w:val="single" w:sz="4" w:space="0" w:color="auto"/>
            </w:tcBorders>
            <w:vAlign w:val="center"/>
          </w:tcPr>
          <w:p w14:paraId="4E4A67F9" w14:textId="57785E5C" w:rsidR="009C08EB" w:rsidRPr="000E1283" w:rsidRDefault="009C08EB" w:rsidP="009C08EB">
            <w:pPr>
              <w:ind w:left="859" w:hanging="859"/>
              <w:jc w:val="center"/>
              <w:rPr>
                <w:szCs w:val="20"/>
              </w:rPr>
            </w:pPr>
            <w:r>
              <w:rPr>
                <w:szCs w:val="20"/>
              </w:rPr>
              <w:t>20</w:t>
            </w:r>
          </w:p>
        </w:tc>
        <w:tc>
          <w:tcPr>
            <w:tcW w:w="771" w:type="pct"/>
            <w:tcBorders>
              <w:bottom w:val="single" w:sz="4" w:space="0" w:color="auto"/>
            </w:tcBorders>
            <w:vAlign w:val="center"/>
          </w:tcPr>
          <w:p w14:paraId="178388DC" w14:textId="77777777" w:rsidR="009C08EB" w:rsidRPr="000E1283" w:rsidRDefault="009C08EB" w:rsidP="009C08EB">
            <w:pPr>
              <w:ind w:left="859" w:hanging="859"/>
              <w:jc w:val="center"/>
              <w:rPr>
                <w:szCs w:val="20"/>
              </w:rPr>
            </w:pPr>
          </w:p>
        </w:tc>
      </w:tr>
      <w:tr w:rsidR="009C08EB" w:rsidRPr="000E1283" w14:paraId="76D2BAA8" w14:textId="77777777" w:rsidTr="009C08EB">
        <w:trPr>
          <w:trHeight w:val="242"/>
        </w:trPr>
        <w:tc>
          <w:tcPr>
            <w:tcW w:w="3588" w:type="pct"/>
            <w:tcBorders>
              <w:right w:val="nil"/>
            </w:tcBorders>
            <w:shd w:val="clear" w:color="auto" w:fill="D8D9DA"/>
            <w:vAlign w:val="center"/>
          </w:tcPr>
          <w:p w14:paraId="0F1A54D3" w14:textId="77777777" w:rsidR="009C08EB" w:rsidRPr="000E1283" w:rsidRDefault="009C08EB" w:rsidP="009C08EB">
            <w:pPr>
              <w:ind w:left="859" w:hanging="859"/>
              <w:rPr>
                <w:szCs w:val="20"/>
              </w:rPr>
            </w:pPr>
            <w:r w:rsidRPr="000E1283">
              <w:rPr>
                <w:b/>
                <w:bCs/>
              </w:rPr>
              <w:t xml:space="preserve">Week 7 </w:t>
            </w:r>
          </w:p>
        </w:tc>
        <w:tc>
          <w:tcPr>
            <w:tcW w:w="641" w:type="pct"/>
            <w:tcBorders>
              <w:left w:val="nil"/>
              <w:right w:val="nil"/>
            </w:tcBorders>
            <w:shd w:val="clear" w:color="auto" w:fill="D8D9DA"/>
            <w:vAlign w:val="center"/>
          </w:tcPr>
          <w:p w14:paraId="0034D588" w14:textId="77777777" w:rsidR="009C08EB" w:rsidRPr="000E1283" w:rsidRDefault="009C08EB" w:rsidP="009C08EB">
            <w:pPr>
              <w:ind w:left="859" w:hanging="859"/>
              <w:jc w:val="center"/>
              <w:rPr>
                <w:szCs w:val="20"/>
              </w:rPr>
            </w:pPr>
          </w:p>
        </w:tc>
        <w:tc>
          <w:tcPr>
            <w:tcW w:w="771" w:type="pct"/>
            <w:tcBorders>
              <w:left w:val="nil"/>
            </w:tcBorders>
            <w:shd w:val="clear" w:color="auto" w:fill="D8D9DA"/>
            <w:vAlign w:val="center"/>
          </w:tcPr>
          <w:p w14:paraId="05F082B3" w14:textId="77777777" w:rsidR="009C08EB" w:rsidRPr="000E1283" w:rsidRDefault="009C08EB" w:rsidP="009C08EB">
            <w:pPr>
              <w:ind w:left="859" w:hanging="859"/>
              <w:jc w:val="center"/>
              <w:rPr>
                <w:szCs w:val="20"/>
              </w:rPr>
            </w:pPr>
          </w:p>
        </w:tc>
      </w:tr>
      <w:tr w:rsidR="009C08EB" w:rsidRPr="000E1283" w14:paraId="3098D058" w14:textId="77777777" w:rsidTr="009C08EB">
        <w:tc>
          <w:tcPr>
            <w:tcW w:w="3588" w:type="pct"/>
            <w:vAlign w:val="center"/>
          </w:tcPr>
          <w:p w14:paraId="0D4FBF00" w14:textId="7ACB87D4" w:rsidR="009C08EB" w:rsidRPr="000E1283" w:rsidRDefault="009C08EB" w:rsidP="009C08EB">
            <w:pPr>
              <w:ind w:left="859" w:hanging="859"/>
            </w:pPr>
            <w:r w:rsidRPr="00153E1A">
              <w:t>Data Collection Tools</w:t>
            </w:r>
          </w:p>
        </w:tc>
        <w:tc>
          <w:tcPr>
            <w:tcW w:w="641" w:type="pct"/>
            <w:vAlign w:val="center"/>
          </w:tcPr>
          <w:p w14:paraId="475F08FD" w14:textId="3FC8D300" w:rsidR="009C08EB" w:rsidRPr="000E1283" w:rsidRDefault="009C08EB" w:rsidP="009C08EB">
            <w:pPr>
              <w:ind w:left="859" w:hanging="859"/>
              <w:jc w:val="center"/>
              <w:rPr>
                <w:szCs w:val="20"/>
              </w:rPr>
            </w:pPr>
            <w:r>
              <w:rPr>
                <w:szCs w:val="20"/>
              </w:rPr>
              <w:t>30</w:t>
            </w:r>
          </w:p>
        </w:tc>
        <w:tc>
          <w:tcPr>
            <w:tcW w:w="771" w:type="pct"/>
            <w:vAlign w:val="center"/>
          </w:tcPr>
          <w:p w14:paraId="23E8AF46" w14:textId="77777777" w:rsidR="009C08EB" w:rsidRPr="000E1283" w:rsidRDefault="009C08EB" w:rsidP="009C08EB">
            <w:pPr>
              <w:ind w:left="859" w:hanging="859"/>
              <w:jc w:val="center"/>
              <w:rPr>
                <w:szCs w:val="20"/>
              </w:rPr>
            </w:pPr>
          </w:p>
        </w:tc>
      </w:tr>
      <w:tr w:rsidR="009C08EB" w:rsidRPr="000E1283" w14:paraId="412D1E4E" w14:textId="77777777" w:rsidTr="009C08EB">
        <w:tc>
          <w:tcPr>
            <w:tcW w:w="3588" w:type="pct"/>
            <w:vAlign w:val="center"/>
          </w:tcPr>
          <w:p w14:paraId="717D977B" w14:textId="33CB0DB6" w:rsidR="009C08EB" w:rsidRPr="000E1283" w:rsidRDefault="009C08EB" w:rsidP="009C08EB">
            <w:pPr>
              <w:ind w:left="859" w:hanging="859"/>
              <w:rPr>
                <w:szCs w:val="20"/>
              </w:rPr>
            </w:pPr>
            <w:r w:rsidRPr="00153E1A">
              <w:t>Discussion: Data Collection Tools Peer Review</w:t>
            </w:r>
          </w:p>
        </w:tc>
        <w:tc>
          <w:tcPr>
            <w:tcW w:w="641" w:type="pct"/>
            <w:vAlign w:val="center"/>
          </w:tcPr>
          <w:p w14:paraId="7A294FE0" w14:textId="16539034" w:rsidR="009C08EB" w:rsidRPr="000E1283" w:rsidRDefault="009C08EB" w:rsidP="009C08EB">
            <w:pPr>
              <w:ind w:left="859" w:hanging="859"/>
              <w:jc w:val="center"/>
              <w:rPr>
                <w:szCs w:val="20"/>
              </w:rPr>
            </w:pPr>
            <w:r>
              <w:rPr>
                <w:szCs w:val="20"/>
              </w:rPr>
              <w:t>20</w:t>
            </w:r>
          </w:p>
        </w:tc>
        <w:tc>
          <w:tcPr>
            <w:tcW w:w="771" w:type="pct"/>
            <w:vAlign w:val="center"/>
          </w:tcPr>
          <w:p w14:paraId="1DEA50DE" w14:textId="77777777" w:rsidR="009C08EB" w:rsidRPr="000E1283" w:rsidRDefault="009C08EB" w:rsidP="009C08EB">
            <w:pPr>
              <w:ind w:left="859" w:hanging="859"/>
              <w:jc w:val="center"/>
              <w:rPr>
                <w:szCs w:val="20"/>
              </w:rPr>
            </w:pPr>
          </w:p>
        </w:tc>
      </w:tr>
      <w:tr w:rsidR="004E58DF" w:rsidRPr="000E1283" w14:paraId="31AB0FF7" w14:textId="77777777" w:rsidTr="009C08EB">
        <w:tc>
          <w:tcPr>
            <w:tcW w:w="3588" w:type="pct"/>
            <w:vAlign w:val="center"/>
          </w:tcPr>
          <w:p w14:paraId="59E28786" w14:textId="3B60648C" w:rsidR="004E58DF" w:rsidRPr="00153E1A" w:rsidRDefault="004E58DF" w:rsidP="009C08EB">
            <w:pPr>
              <w:ind w:left="859" w:hanging="859"/>
            </w:pPr>
            <w:r>
              <w:t>Action Research Proposal Sheet</w:t>
            </w:r>
          </w:p>
        </w:tc>
        <w:tc>
          <w:tcPr>
            <w:tcW w:w="641" w:type="pct"/>
            <w:vAlign w:val="center"/>
          </w:tcPr>
          <w:p w14:paraId="62760C40" w14:textId="5422237B" w:rsidR="004E58DF" w:rsidRDefault="004E58DF" w:rsidP="009C08EB">
            <w:pPr>
              <w:ind w:left="859" w:hanging="859"/>
              <w:jc w:val="center"/>
              <w:rPr>
                <w:szCs w:val="20"/>
              </w:rPr>
            </w:pPr>
            <w:r>
              <w:rPr>
                <w:szCs w:val="20"/>
              </w:rPr>
              <w:t>10</w:t>
            </w:r>
          </w:p>
        </w:tc>
        <w:tc>
          <w:tcPr>
            <w:tcW w:w="771" w:type="pct"/>
            <w:vAlign w:val="center"/>
          </w:tcPr>
          <w:p w14:paraId="65C0D4A8" w14:textId="77777777" w:rsidR="004E58DF" w:rsidRPr="000E1283" w:rsidRDefault="004E58DF" w:rsidP="009C08EB">
            <w:pPr>
              <w:ind w:left="859" w:hanging="859"/>
              <w:jc w:val="center"/>
              <w:rPr>
                <w:szCs w:val="20"/>
              </w:rPr>
            </w:pPr>
          </w:p>
        </w:tc>
      </w:tr>
      <w:tr w:rsidR="009C08EB" w:rsidRPr="000E1283" w14:paraId="7CB11B4A" w14:textId="77777777" w:rsidTr="009C08EB">
        <w:tc>
          <w:tcPr>
            <w:tcW w:w="3588" w:type="pct"/>
            <w:vAlign w:val="center"/>
          </w:tcPr>
          <w:p w14:paraId="477745C4" w14:textId="6D5C2A20" w:rsidR="009C08EB" w:rsidRPr="00153E1A" w:rsidRDefault="00F733F7" w:rsidP="009C08EB">
            <w:pPr>
              <w:ind w:left="859" w:hanging="859"/>
            </w:pPr>
            <w:r>
              <w:t xml:space="preserve">Action </w:t>
            </w:r>
            <w:r w:rsidR="009C08EB" w:rsidRPr="00153E1A">
              <w:t>Research Project</w:t>
            </w:r>
          </w:p>
        </w:tc>
        <w:tc>
          <w:tcPr>
            <w:tcW w:w="641" w:type="pct"/>
            <w:vAlign w:val="center"/>
          </w:tcPr>
          <w:p w14:paraId="45BC4EFD" w14:textId="47048AAC" w:rsidR="009C08EB" w:rsidRPr="000E1283" w:rsidRDefault="004E58DF" w:rsidP="009C08EB">
            <w:pPr>
              <w:ind w:left="859" w:hanging="859"/>
              <w:jc w:val="center"/>
              <w:rPr>
                <w:szCs w:val="20"/>
              </w:rPr>
            </w:pPr>
            <w:r>
              <w:rPr>
                <w:szCs w:val="20"/>
              </w:rPr>
              <w:t>140</w:t>
            </w:r>
          </w:p>
        </w:tc>
        <w:tc>
          <w:tcPr>
            <w:tcW w:w="771" w:type="pct"/>
            <w:vAlign w:val="center"/>
          </w:tcPr>
          <w:p w14:paraId="642F1121" w14:textId="77777777" w:rsidR="009C08EB" w:rsidRPr="000E1283" w:rsidRDefault="009C08EB" w:rsidP="009C08EB">
            <w:pPr>
              <w:ind w:left="859" w:hanging="859"/>
              <w:jc w:val="center"/>
              <w:rPr>
                <w:szCs w:val="20"/>
              </w:rPr>
            </w:pPr>
          </w:p>
        </w:tc>
      </w:tr>
      <w:tr w:rsidR="009C08EB" w:rsidRPr="000E1283" w14:paraId="552408FE" w14:textId="77777777" w:rsidTr="009C08EB">
        <w:tc>
          <w:tcPr>
            <w:tcW w:w="3588" w:type="pct"/>
            <w:vAlign w:val="center"/>
          </w:tcPr>
          <w:p w14:paraId="2FC1470F" w14:textId="3195A561" w:rsidR="009C08EB" w:rsidRPr="00153E1A" w:rsidRDefault="009C08EB" w:rsidP="009C08EB">
            <w:pPr>
              <w:ind w:left="859" w:hanging="859"/>
            </w:pPr>
            <w:r w:rsidRPr="00153E1A">
              <w:t>Self-Assessment</w:t>
            </w:r>
          </w:p>
        </w:tc>
        <w:tc>
          <w:tcPr>
            <w:tcW w:w="641" w:type="pct"/>
            <w:vAlign w:val="center"/>
          </w:tcPr>
          <w:p w14:paraId="24CFC8DE" w14:textId="254F3C45" w:rsidR="009C08EB" w:rsidRPr="000E1283" w:rsidRDefault="009C08EB" w:rsidP="009C08EB">
            <w:pPr>
              <w:ind w:left="859" w:hanging="859"/>
              <w:jc w:val="center"/>
              <w:rPr>
                <w:szCs w:val="20"/>
              </w:rPr>
            </w:pPr>
            <w:r>
              <w:rPr>
                <w:szCs w:val="20"/>
              </w:rPr>
              <w:t>20</w:t>
            </w:r>
          </w:p>
        </w:tc>
        <w:tc>
          <w:tcPr>
            <w:tcW w:w="771" w:type="pct"/>
            <w:vAlign w:val="center"/>
          </w:tcPr>
          <w:p w14:paraId="5259ABE3" w14:textId="77777777" w:rsidR="009C08EB" w:rsidRPr="000E1283" w:rsidRDefault="009C08EB" w:rsidP="009C08EB">
            <w:pPr>
              <w:ind w:left="859" w:hanging="859"/>
              <w:jc w:val="center"/>
              <w:rPr>
                <w:szCs w:val="20"/>
              </w:rPr>
            </w:pPr>
          </w:p>
        </w:tc>
      </w:tr>
      <w:tr w:rsidR="009C08EB" w:rsidRPr="000E1283" w14:paraId="3258B5FE" w14:textId="77777777" w:rsidTr="009C08EB">
        <w:tc>
          <w:tcPr>
            <w:tcW w:w="3588" w:type="pct"/>
            <w:shd w:val="clear" w:color="auto" w:fill="BF2C37"/>
            <w:vAlign w:val="center"/>
          </w:tcPr>
          <w:p w14:paraId="7AF05F03" w14:textId="77777777" w:rsidR="009C08EB" w:rsidRPr="000E1283" w:rsidRDefault="009C08EB" w:rsidP="009C08EB">
            <w:pPr>
              <w:ind w:left="859" w:hanging="859"/>
              <w:rPr>
                <w:color w:val="FFFFFF" w:themeColor="background1"/>
              </w:rPr>
            </w:pPr>
            <w:r w:rsidRPr="000E1283">
              <w:rPr>
                <w:b/>
                <w:bCs/>
                <w:color w:val="FFFFFF" w:themeColor="background1"/>
              </w:rPr>
              <w:t>Total Points</w:t>
            </w:r>
          </w:p>
        </w:tc>
        <w:tc>
          <w:tcPr>
            <w:tcW w:w="641" w:type="pct"/>
            <w:shd w:val="clear" w:color="auto" w:fill="BF2C37"/>
            <w:vAlign w:val="center"/>
          </w:tcPr>
          <w:p w14:paraId="7279FDA2" w14:textId="77777777" w:rsidR="009C08EB" w:rsidRPr="000E1283" w:rsidRDefault="009C08EB" w:rsidP="009C08EB">
            <w:pPr>
              <w:ind w:left="859" w:hanging="859"/>
              <w:jc w:val="center"/>
              <w:rPr>
                <w:b/>
                <w:bCs/>
                <w:color w:val="FFFFFF" w:themeColor="background1"/>
              </w:rPr>
            </w:pPr>
            <w:r w:rsidRPr="000E1283">
              <w:rPr>
                <w:b/>
                <w:bCs/>
                <w:color w:val="FFFFFF" w:themeColor="background1"/>
              </w:rPr>
              <w:t>1000</w:t>
            </w:r>
          </w:p>
        </w:tc>
        <w:tc>
          <w:tcPr>
            <w:tcW w:w="771" w:type="pct"/>
            <w:shd w:val="clear" w:color="auto" w:fill="BF2C37"/>
            <w:vAlign w:val="center"/>
          </w:tcPr>
          <w:p w14:paraId="4D042052" w14:textId="77777777" w:rsidR="009C08EB" w:rsidRPr="000E1283" w:rsidRDefault="009C08EB" w:rsidP="009C08EB">
            <w:pPr>
              <w:ind w:left="859" w:hanging="859"/>
              <w:jc w:val="center"/>
              <w:rPr>
                <w:b/>
                <w:color w:val="FFFFFF" w:themeColor="background1"/>
                <w:szCs w:val="20"/>
              </w:rPr>
            </w:pPr>
          </w:p>
        </w:tc>
      </w:tr>
    </w:tbl>
    <w:p w14:paraId="104AA0B3" w14:textId="77777777" w:rsidR="00B87C25" w:rsidRPr="000E1283" w:rsidRDefault="00B87C25" w:rsidP="00B87C25">
      <w:pPr>
        <w:pStyle w:val="APACitation"/>
        <w:ind w:left="0" w:firstLine="0"/>
        <w:rPr>
          <w:b/>
          <w:color w:val="BD313B"/>
          <w:sz w:val="22"/>
          <w:szCs w:val="22"/>
        </w:rPr>
      </w:pPr>
    </w:p>
    <w:p w14:paraId="1A03BB30" w14:textId="77777777" w:rsidR="00B87C25" w:rsidRPr="000E1283" w:rsidRDefault="00B87C25" w:rsidP="00B87C25">
      <w:pPr>
        <w:pStyle w:val="APACitation"/>
        <w:ind w:left="0" w:firstLine="0"/>
        <w:rPr>
          <w:color w:val="BD313B"/>
          <w:sz w:val="22"/>
          <w:szCs w:val="22"/>
        </w:rPr>
      </w:pPr>
      <w:r w:rsidRPr="000E1283">
        <w:rPr>
          <w:b/>
          <w:color w:val="BD313B"/>
          <w:sz w:val="22"/>
          <w:szCs w:val="22"/>
        </w:rPr>
        <w:t>Grading Scale</w:t>
      </w:r>
    </w:p>
    <w:p w14:paraId="1C30D0D8" w14:textId="77777777" w:rsidR="00B87C25" w:rsidRPr="000E1283"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0E1283"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0E1283" w:rsidRDefault="00B87C25" w:rsidP="009A4BC1">
            <w:pPr>
              <w:pStyle w:val="NormalWeb"/>
              <w:jc w:val="center"/>
              <w:rPr>
                <w:rFonts w:ascii="Arial" w:hAnsi="Arial" w:cs="Arial"/>
                <w:color w:val="FFFFFF" w:themeColor="background1"/>
                <w:sz w:val="20"/>
                <w:szCs w:val="20"/>
              </w:rPr>
            </w:pPr>
            <w:r w:rsidRPr="000E1283">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0E1283" w:rsidRDefault="00B87C25" w:rsidP="009A4BC1">
            <w:pPr>
              <w:pStyle w:val="NormalWeb"/>
              <w:jc w:val="center"/>
              <w:rPr>
                <w:rFonts w:ascii="Arial" w:hAnsi="Arial" w:cs="Arial"/>
                <w:color w:val="FFFFFF" w:themeColor="background1"/>
                <w:sz w:val="20"/>
                <w:szCs w:val="20"/>
              </w:rPr>
            </w:pPr>
            <w:r w:rsidRPr="000E1283">
              <w:rPr>
                <w:rFonts w:ascii="Arial" w:hAnsi="Arial" w:cs="Arial"/>
                <w:b/>
                <w:bCs/>
                <w:color w:val="FFFFFF" w:themeColor="background1"/>
                <w:sz w:val="20"/>
                <w:szCs w:val="20"/>
              </w:rPr>
              <w:t>Range</w:t>
            </w:r>
          </w:p>
        </w:tc>
      </w:tr>
      <w:tr w:rsidR="00B87C25" w:rsidRPr="000E1283"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6C7528E"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93</w:t>
            </w:r>
            <w:r w:rsidR="00793181">
              <w:rPr>
                <w:rFonts w:ascii="Arial" w:hAnsi="Arial" w:cs="Arial"/>
                <w:color w:val="000000"/>
                <w:sz w:val="20"/>
                <w:szCs w:val="20"/>
              </w:rPr>
              <w:t>–</w:t>
            </w:r>
            <w:r w:rsidRPr="000E1283">
              <w:rPr>
                <w:rFonts w:ascii="Arial" w:hAnsi="Arial" w:cs="Arial"/>
                <w:color w:val="000000"/>
                <w:sz w:val="20"/>
                <w:szCs w:val="20"/>
              </w:rPr>
              <w:t>100</w:t>
            </w:r>
          </w:p>
        </w:tc>
      </w:tr>
      <w:tr w:rsidR="00B87C25" w:rsidRPr="000E1283"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47B6DA91"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90</w:t>
            </w:r>
            <w:r w:rsidR="00793181">
              <w:rPr>
                <w:rFonts w:ascii="Arial" w:hAnsi="Arial" w:cs="Arial"/>
                <w:color w:val="000000"/>
                <w:sz w:val="20"/>
                <w:szCs w:val="20"/>
              </w:rPr>
              <w:t>–</w:t>
            </w:r>
            <w:r w:rsidRPr="000E1283">
              <w:rPr>
                <w:rFonts w:ascii="Arial" w:hAnsi="Arial" w:cs="Arial"/>
                <w:color w:val="000000"/>
                <w:sz w:val="20"/>
                <w:szCs w:val="20"/>
              </w:rPr>
              <w:t>92</w:t>
            </w:r>
          </w:p>
        </w:tc>
      </w:tr>
      <w:tr w:rsidR="00B87C25" w:rsidRPr="000E1283"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4CEBC35E"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87</w:t>
            </w:r>
            <w:r w:rsidR="00793181">
              <w:rPr>
                <w:rFonts w:ascii="Arial" w:hAnsi="Arial" w:cs="Arial"/>
                <w:color w:val="000000"/>
                <w:sz w:val="20"/>
                <w:szCs w:val="20"/>
              </w:rPr>
              <w:t>–</w:t>
            </w:r>
            <w:r w:rsidRPr="000E1283">
              <w:rPr>
                <w:rFonts w:ascii="Arial" w:hAnsi="Arial" w:cs="Arial"/>
                <w:color w:val="000000"/>
                <w:sz w:val="20"/>
                <w:szCs w:val="20"/>
              </w:rPr>
              <w:t>89</w:t>
            </w:r>
          </w:p>
        </w:tc>
      </w:tr>
      <w:tr w:rsidR="00B87C25" w:rsidRPr="000E1283"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0BB2CD0F"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83</w:t>
            </w:r>
            <w:r w:rsidR="00793181">
              <w:rPr>
                <w:rFonts w:ascii="Arial" w:hAnsi="Arial" w:cs="Arial"/>
                <w:color w:val="000000"/>
                <w:sz w:val="20"/>
                <w:szCs w:val="20"/>
              </w:rPr>
              <w:t>–</w:t>
            </w:r>
            <w:r w:rsidRPr="000E1283">
              <w:rPr>
                <w:rFonts w:ascii="Arial" w:hAnsi="Arial" w:cs="Arial"/>
                <w:color w:val="000000"/>
                <w:sz w:val="20"/>
                <w:szCs w:val="20"/>
              </w:rPr>
              <w:t>86</w:t>
            </w:r>
          </w:p>
        </w:tc>
      </w:tr>
      <w:tr w:rsidR="00B87C25" w:rsidRPr="000E1283"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65717F1B"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82</w:t>
            </w:r>
            <w:r w:rsidR="00793181">
              <w:rPr>
                <w:rFonts w:ascii="Arial" w:hAnsi="Arial" w:cs="Arial"/>
                <w:color w:val="000000"/>
                <w:sz w:val="20"/>
                <w:szCs w:val="20"/>
              </w:rPr>
              <w:t>–</w:t>
            </w:r>
            <w:r w:rsidRPr="000E1283">
              <w:rPr>
                <w:rFonts w:ascii="Arial" w:hAnsi="Arial" w:cs="Arial"/>
                <w:color w:val="000000"/>
                <w:sz w:val="20"/>
                <w:szCs w:val="20"/>
              </w:rPr>
              <w:t>80</w:t>
            </w:r>
          </w:p>
        </w:tc>
      </w:tr>
      <w:tr w:rsidR="00B87C25" w:rsidRPr="000E1283"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4E2613A9"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77</w:t>
            </w:r>
            <w:r w:rsidR="00793181">
              <w:rPr>
                <w:rFonts w:ascii="Arial" w:hAnsi="Arial" w:cs="Arial"/>
                <w:color w:val="000000"/>
                <w:sz w:val="20"/>
                <w:szCs w:val="20"/>
              </w:rPr>
              <w:t>–</w:t>
            </w:r>
            <w:r w:rsidRPr="000E1283">
              <w:rPr>
                <w:rFonts w:ascii="Arial" w:hAnsi="Arial" w:cs="Arial"/>
                <w:color w:val="000000"/>
                <w:sz w:val="20"/>
                <w:szCs w:val="20"/>
              </w:rPr>
              <w:t>79</w:t>
            </w:r>
          </w:p>
        </w:tc>
      </w:tr>
      <w:tr w:rsidR="00B87C25" w:rsidRPr="000E1283"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25CD26F8"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73</w:t>
            </w:r>
            <w:r w:rsidR="00793181">
              <w:rPr>
                <w:rFonts w:ascii="Arial" w:hAnsi="Arial" w:cs="Arial"/>
                <w:color w:val="000000"/>
                <w:sz w:val="20"/>
                <w:szCs w:val="20"/>
              </w:rPr>
              <w:t>–</w:t>
            </w:r>
            <w:r w:rsidRPr="000E1283">
              <w:rPr>
                <w:rFonts w:ascii="Arial" w:hAnsi="Arial" w:cs="Arial"/>
                <w:color w:val="000000"/>
                <w:sz w:val="20"/>
                <w:szCs w:val="20"/>
              </w:rPr>
              <w:t>76</w:t>
            </w:r>
          </w:p>
        </w:tc>
      </w:tr>
      <w:tr w:rsidR="00B87C25" w:rsidRPr="000E1283"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4A5CB323"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70</w:t>
            </w:r>
            <w:r w:rsidR="00793181">
              <w:rPr>
                <w:rFonts w:ascii="Arial" w:hAnsi="Arial" w:cs="Arial"/>
                <w:color w:val="000000"/>
                <w:sz w:val="20"/>
                <w:szCs w:val="20"/>
              </w:rPr>
              <w:t>–</w:t>
            </w:r>
            <w:r w:rsidRPr="000E1283">
              <w:rPr>
                <w:rFonts w:ascii="Arial" w:hAnsi="Arial" w:cs="Arial"/>
                <w:color w:val="000000"/>
                <w:sz w:val="20"/>
                <w:szCs w:val="20"/>
              </w:rPr>
              <w:t>72</w:t>
            </w:r>
          </w:p>
        </w:tc>
      </w:tr>
      <w:tr w:rsidR="00B87C25" w:rsidRPr="000E1283"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615124A6"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67</w:t>
            </w:r>
            <w:r w:rsidR="00793181">
              <w:rPr>
                <w:rFonts w:ascii="Arial" w:hAnsi="Arial" w:cs="Arial"/>
                <w:color w:val="000000"/>
                <w:sz w:val="20"/>
                <w:szCs w:val="20"/>
              </w:rPr>
              <w:t>–</w:t>
            </w:r>
            <w:r w:rsidRPr="000E1283">
              <w:rPr>
                <w:rFonts w:ascii="Arial" w:hAnsi="Arial" w:cs="Arial"/>
                <w:color w:val="000000"/>
                <w:sz w:val="20"/>
                <w:szCs w:val="20"/>
              </w:rPr>
              <w:t>69</w:t>
            </w:r>
          </w:p>
        </w:tc>
      </w:tr>
      <w:tr w:rsidR="00B87C25" w:rsidRPr="000E1283"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00F7D378"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63</w:t>
            </w:r>
            <w:r w:rsidR="00793181">
              <w:rPr>
                <w:rFonts w:ascii="Arial" w:hAnsi="Arial" w:cs="Arial"/>
                <w:color w:val="000000"/>
                <w:sz w:val="20"/>
                <w:szCs w:val="20"/>
              </w:rPr>
              <w:t>–</w:t>
            </w:r>
            <w:r w:rsidRPr="000E1283">
              <w:rPr>
                <w:rFonts w:ascii="Arial" w:hAnsi="Arial" w:cs="Arial"/>
                <w:color w:val="000000"/>
                <w:sz w:val="20"/>
                <w:szCs w:val="20"/>
              </w:rPr>
              <w:t>66</w:t>
            </w:r>
          </w:p>
        </w:tc>
      </w:tr>
      <w:tr w:rsidR="00B87C25" w:rsidRPr="000E1283"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7849EE"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60</w:t>
            </w:r>
            <w:r w:rsidR="00793181">
              <w:rPr>
                <w:rFonts w:ascii="Arial" w:hAnsi="Arial" w:cs="Arial"/>
                <w:color w:val="000000"/>
                <w:sz w:val="20"/>
                <w:szCs w:val="20"/>
              </w:rPr>
              <w:t>–</w:t>
            </w:r>
            <w:r w:rsidRPr="000E1283">
              <w:rPr>
                <w:rFonts w:ascii="Arial" w:hAnsi="Arial" w:cs="Arial"/>
                <w:color w:val="000000"/>
                <w:sz w:val="20"/>
                <w:szCs w:val="20"/>
              </w:rPr>
              <w:t>62</w:t>
            </w:r>
          </w:p>
        </w:tc>
      </w:tr>
      <w:tr w:rsidR="00B87C25" w:rsidRPr="000E1283"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0E1283" w:rsidRDefault="00B87C25" w:rsidP="009A4BC1">
            <w:pPr>
              <w:pStyle w:val="NormalWeb"/>
              <w:rPr>
                <w:rFonts w:ascii="Arial" w:hAnsi="Arial" w:cs="Arial"/>
                <w:sz w:val="20"/>
                <w:szCs w:val="20"/>
              </w:rPr>
            </w:pPr>
            <w:r w:rsidRPr="000E1283">
              <w:rPr>
                <w:rFonts w:ascii="Arial" w:hAnsi="Arial" w:cs="Arial"/>
                <w:color w:val="000000"/>
                <w:sz w:val="20"/>
                <w:szCs w:val="20"/>
              </w:rPr>
              <w:t>59</w:t>
            </w:r>
          </w:p>
        </w:tc>
      </w:tr>
    </w:tbl>
    <w:p w14:paraId="72E57BD0" w14:textId="77777777" w:rsidR="00B87C25" w:rsidRPr="000E1283" w:rsidRDefault="00B87C25" w:rsidP="00B87C25">
      <w:pPr>
        <w:pStyle w:val="APACitation"/>
        <w:ind w:left="0" w:firstLine="0"/>
      </w:pPr>
    </w:p>
    <w:p w14:paraId="68CBBEF7" w14:textId="77777777" w:rsidR="00B87C25" w:rsidRPr="000E1283" w:rsidRDefault="00B87C25" w:rsidP="002522B3">
      <w:pPr>
        <w:pStyle w:val="Heading1"/>
      </w:pPr>
    </w:p>
    <w:p w14:paraId="6B69F2DA" w14:textId="77777777" w:rsidR="00B87C25" w:rsidRPr="000E1283" w:rsidRDefault="00B87C25" w:rsidP="002522B3">
      <w:pPr>
        <w:pStyle w:val="Heading1"/>
      </w:pPr>
    </w:p>
    <w:p w14:paraId="7C4F49F2" w14:textId="77777777" w:rsidR="00472CF6" w:rsidRPr="000E1283" w:rsidRDefault="00472CF6" w:rsidP="002522B3">
      <w:pPr>
        <w:pStyle w:val="Heading1"/>
      </w:pPr>
    </w:p>
    <w:p w14:paraId="6DF1B640" w14:textId="77777777" w:rsidR="00C8069A" w:rsidRDefault="00C8069A" w:rsidP="002522B3">
      <w:pPr>
        <w:pStyle w:val="Heading1"/>
      </w:pPr>
    </w:p>
    <w:p w14:paraId="75A084D0" w14:textId="77777777" w:rsidR="00C8069A" w:rsidRDefault="00C8069A" w:rsidP="002522B3">
      <w:pPr>
        <w:pStyle w:val="Heading1"/>
      </w:pPr>
    </w:p>
    <w:p w14:paraId="0525909B" w14:textId="77777777" w:rsidR="00C8069A" w:rsidRDefault="00C8069A" w:rsidP="002522B3">
      <w:pPr>
        <w:pStyle w:val="Heading1"/>
      </w:pPr>
    </w:p>
    <w:p w14:paraId="70B53AC3" w14:textId="77777777" w:rsidR="00C8069A" w:rsidRDefault="00C8069A" w:rsidP="002522B3">
      <w:pPr>
        <w:pStyle w:val="Heading1"/>
      </w:pPr>
    </w:p>
    <w:p w14:paraId="3968C2CB" w14:textId="77777777" w:rsidR="00C8069A" w:rsidRDefault="00C8069A" w:rsidP="002522B3">
      <w:pPr>
        <w:pStyle w:val="Heading1"/>
      </w:pPr>
    </w:p>
    <w:p w14:paraId="682B1304" w14:textId="77777777" w:rsidR="00C8069A" w:rsidRDefault="00C8069A" w:rsidP="002522B3">
      <w:pPr>
        <w:pStyle w:val="Heading1"/>
      </w:pPr>
    </w:p>
    <w:p w14:paraId="4FD32756" w14:textId="77777777" w:rsidR="00C8069A" w:rsidRDefault="00C8069A" w:rsidP="002522B3">
      <w:pPr>
        <w:pStyle w:val="Heading1"/>
      </w:pPr>
    </w:p>
    <w:p w14:paraId="15B85939" w14:textId="77777777" w:rsidR="003D0018" w:rsidRDefault="003D0018" w:rsidP="002522B3">
      <w:pPr>
        <w:pStyle w:val="Heading1"/>
      </w:pPr>
    </w:p>
    <w:p w14:paraId="695D4B96" w14:textId="77777777" w:rsidR="003D0018" w:rsidRDefault="003D0018" w:rsidP="002522B3">
      <w:pPr>
        <w:pStyle w:val="Heading1"/>
      </w:pPr>
    </w:p>
    <w:p w14:paraId="0E72897A" w14:textId="77777777" w:rsidR="003D0018" w:rsidRDefault="003D0018" w:rsidP="002522B3">
      <w:pPr>
        <w:pStyle w:val="Heading1"/>
      </w:pPr>
    </w:p>
    <w:p w14:paraId="0D5525FE" w14:textId="77777777" w:rsidR="002522B3" w:rsidRPr="000E1283" w:rsidRDefault="4948C66D" w:rsidP="002522B3">
      <w:pPr>
        <w:pStyle w:val="Heading1"/>
      </w:pPr>
      <w:r w:rsidRPr="000E1283">
        <w:t>Course Schedule</w:t>
      </w:r>
    </w:p>
    <w:p w14:paraId="169F4037" w14:textId="77777777" w:rsidR="002522B3" w:rsidRPr="000E1283"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0E1283" w14:paraId="14AE16A6" w14:textId="77777777" w:rsidTr="4948C66D">
        <w:tc>
          <w:tcPr>
            <w:tcW w:w="1086" w:type="pct"/>
            <w:shd w:val="clear" w:color="auto" w:fill="BF2C37"/>
            <w:vAlign w:val="center"/>
          </w:tcPr>
          <w:p w14:paraId="766F47A2" w14:textId="77777777" w:rsidR="002522B3" w:rsidRPr="000E1283" w:rsidRDefault="4948C66D" w:rsidP="4948C66D">
            <w:pPr>
              <w:tabs>
                <w:tab w:val="left" w:pos="0"/>
                <w:tab w:val="left" w:pos="3720"/>
              </w:tabs>
              <w:spacing w:before="40" w:after="40"/>
              <w:jc w:val="center"/>
              <w:outlineLvl w:val="0"/>
              <w:rPr>
                <w:rFonts w:eastAsia="Arial" w:cs="Arial"/>
                <w:b/>
                <w:bCs/>
                <w:color w:val="FFFFFF" w:themeColor="background1"/>
              </w:rPr>
            </w:pPr>
            <w:r w:rsidRPr="000E1283">
              <w:rPr>
                <w:rFonts w:eastAsia="Arial" w:cs="Arial"/>
                <w:b/>
                <w:bCs/>
                <w:color w:val="FFFFFF" w:themeColor="background1"/>
              </w:rPr>
              <w:t>Week</w:t>
            </w:r>
          </w:p>
        </w:tc>
        <w:tc>
          <w:tcPr>
            <w:tcW w:w="1571" w:type="pct"/>
            <w:shd w:val="clear" w:color="auto" w:fill="BF2C37"/>
            <w:vAlign w:val="center"/>
          </w:tcPr>
          <w:p w14:paraId="261C00E6" w14:textId="77777777" w:rsidR="002522B3" w:rsidRPr="000E1283" w:rsidRDefault="4948C66D" w:rsidP="4948C66D">
            <w:pPr>
              <w:tabs>
                <w:tab w:val="left" w:pos="0"/>
                <w:tab w:val="left" w:pos="3720"/>
              </w:tabs>
              <w:spacing w:before="40" w:after="40"/>
              <w:jc w:val="center"/>
              <w:outlineLvl w:val="0"/>
              <w:rPr>
                <w:rFonts w:eastAsia="Arial" w:cs="Arial"/>
                <w:b/>
                <w:bCs/>
                <w:color w:val="FFFFFF" w:themeColor="background1"/>
              </w:rPr>
            </w:pPr>
            <w:r w:rsidRPr="000E1283">
              <w:rPr>
                <w:rFonts w:eastAsia="Arial" w:cs="Arial"/>
                <w:b/>
                <w:bCs/>
                <w:color w:val="FFFFFF" w:themeColor="background1"/>
              </w:rPr>
              <w:t>Start</w:t>
            </w:r>
          </w:p>
        </w:tc>
        <w:tc>
          <w:tcPr>
            <w:tcW w:w="2343" w:type="pct"/>
            <w:shd w:val="clear" w:color="auto" w:fill="BF2C37"/>
            <w:vAlign w:val="center"/>
          </w:tcPr>
          <w:p w14:paraId="1B5B3287" w14:textId="77777777" w:rsidR="002522B3" w:rsidRPr="000E1283" w:rsidRDefault="4948C66D" w:rsidP="4948C66D">
            <w:pPr>
              <w:tabs>
                <w:tab w:val="left" w:pos="0"/>
                <w:tab w:val="left" w:pos="3720"/>
              </w:tabs>
              <w:spacing w:before="40" w:after="40"/>
              <w:jc w:val="center"/>
              <w:outlineLvl w:val="0"/>
              <w:rPr>
                <w:rFonts w:eastAsia="Arial" w:cs="Arial"/>
                <w:b/>
                <w:bCs/>
                <w:color w:val="FFFFFF" w:themeColor="background1"/>
              </w:rPr>
            </w:pPr>
            <w:r w:rsidRPr="000E1283">
              <w:rPr>
                <w:rFonts w:eastAsia="Arial" w:cs="Arial"/>
                <w:b/>
                <w:bCs/>
                <w:color w:val="FFFFFF" w:themeColor="background1"/>
              </w:rPr>
              <w:t>End</w:t>
            </w:r>
          </w:p>
        </w:tc>
      </w:tr>
      <w:tr w:rsidR="002522B3" w:rsidRPr="000E1283" w14:paraId="33BECE0E" w14:textId="77777777" w:rsidTr="4948C66D">
        <w:tc>
          <w:tcPr>
            <w:tcW w:w="1086" w:type="pct"/>
            <w:vAlign w:val="center"/>
          </w:tcPr>
          <w:p w14:paraId="75A79B38"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One</w:t>
            </w:r>
          </w:p>
        </w:tc>
        <w:tc>
          <w:tcPr>
            <w:tcW w:w="1571" w:type="pct"/>
            <w:vAlign w:val="center"/>
          </w:tcPr>
          <w:p w14:paraId="39FAA709"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&lt;insert start date&gt;</w:t>
            </w:r>
          </w:p>
        </w:tc>
        <w:tc>
          <w:tcPr>
            <w:tcW w:w="2343" w:type="pct"/>
            <w:vAlign w:val="center"/>
          </w:tcPr>
          <w:p w14:paraId="5FE6C921"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&lt;insert end date&gt;</w:t>
            </w:r>
          </w:p>
        </w:tc>
      </w:tr>
      <w:tr w:rsidR="002522B3" w:rsidRPr="000E1283" w14:paraId="1462F720" w14:textId="77777777" w:rsidTr="4948C66D">
        <w:tc>
          <w:tcPr>
            <w:tcW w:w="1086" w:type="pct"/>
            <w:shd w:val="clear" w:color="auto" w:fill="D8D9DA"/>
            <w:vAlign w:val="center"/>
          </w:tcPr>
          <w:p w14:paraId="39F3CB79"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Two</w:t>
            </w:r>
          </w:p>
        </w:tc>
        <w:tc>
          <w:tcPr>
            <w:tcW w:w="1571" w:type="pct"/>
            <w:shd w:val="clear" w:color="auto" w:fill="D8D9DA"/>
            <w:vAlign w:val="center"/>
          </w:tcPr>
          <w:p w14:paraId="58D1B95F"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E1283" w14:paraId="58BE417C" w14:textId="77777777" w:rsidTr="4948C66D">
        <w:tc>
          <w:tcPr>
            <w:tcW w:w="1086" w:type="pct"/>
            <w:vAlign w:val="center"/>
          </w:tcPr>
          <w:p w14:paraId="33AF4DBC"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Three</w:t>
            </w:r>
          </w:p>
        </w:tc>
        <w:tc>
          <w:tcPr>
            <w:tcW w:w="1571" w:type="pct"/>
            <w:vAlign w:val="center"/>
          </w:tcPr>
          <w:p w14:paraId="6745F2BC"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E1283" w14:paraId="6B9FDE0E" w14:textId="77777777" w:rsidTr="4948C66D">
        <w:tc>
          <w:tcPr>
            <w:tcW w:w="1086" w:type="pct"/>
            <w:shd w:val="clear" w:color="auto" w:fill="D8D9DA"/>
            <w:vAlign w:val="center"/>
          </w:tcPr>
          <w:p w14:paraId="15E325AA"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Four</w:t>
            </w:r>
          </w:p>
        </w:tc>
        <w:tc>
          <w:tcPr>
            <w:tcW w:w="1571" w:type="pct"/>
            <w:shd w:val="clear" w:color="auto" w:fill="D8D9DA"/>
            <w:vAlign w:val="center"/>
          </w:tcPr>
          <w:p w14:paraId="4628B41D"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E1283" w14:paraId="6F354913" w14:textId="77777777" w:rsidTr="4948C66D">
        <w:tc>
          <w:tcPr>
            <w:tcW w:w="1086" w:type="pct"/>
            <w:vAlign w:val="center"/>
          </w:tcPr>
          <w:p w14:paraId="6F16ADFA"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Five</w:t>
            </w:r>
          </w:p>
        </w:tc>
        <w:tc>
          <w:tcPr>
            <w:tcW w:w="1571" w:type="pct"/>
            <w:vAlign w:val="center"/>
          </w:tcPr>
          <w:p w14:paraId="541D496E"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E1283" w14:paraId="4687EA94" w14:textId="77777777" w:rsidTr="4948C66D">
        <w:tc>
          <w:tcPr>
            <w:tcW w:w="1086" w:type="pct"/>
            <w:shd w:val="clear" w:color="auto" w:fill="D8D9DA"/>
            <w:vAlign w:val="center"/>
          </w:tcPr>
          <w:p w14:paraId="6A4153C4"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Six</w:t>
            </w:r>
          </w:p>
        </w:tc>
        <w:tc>
          <w:tcPr>
            <w:tcW w:w="1571" w:type="pct"/>
            <w:shd w:val="clear" w:color="auto" w:fill="D8D9DA"/>
            <w:vAlign w:val="center"/>
          </w:tcPr>
          <w:p w14:paraId="67376C54"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0E1283" w14:paraId="414672CD" w14:textId="77777777" w:rsidTr="4948C66D">
        <w:tc>
          <w:tcPr>
            <w:tcW w:w="1086" w:type="pct"/>
            <w:vAlign w:val="center"/>
          </w:tcPr>
          <w:p w14:paraId="673F1511" w14:textId="77777777" w:rsidR="002522B3" w:rsidRPr="000E1283" w:rsidRDefault="4948C66D" w:rsidP="4948C66D">
            <w:pPr>
              <w:tabs>
                <w:tab w:val="left" w:pos="0"/>
                <w:tab w:val="left" w:pos="3720"/>
              </w:tabs>
              <w:spacing w:before="40" w:after="40"/>
              <w:jc w:val="center"/>
              <w:outlineLvl w:val="0"/>
              <w:rPr>
                <w:rFonts w:eastAsia="Arial" w:cs="Arial"/>
                <w:color w:val="000000" w:themeColor="text1"/>
                <w:sz w:val="20"/>
                <w:szCs w:val="20"/>
              </w:rPr>
            </w:pPr>
            <w:r w:rsidRPr="000E1283">
              <w:rPr>
                <w:rFonts w:eastAsia="Arial" w:cs="Arial"/>
                <w:color w:val="000000" w:themeColor="text1"/>
                <w:sz w:val="20"/>
                <w:szCs w:val="20"/>
              </w:rPr>
              <w:t>Seven</w:t>
            </w:r>
          </w:p>
        </w:tc>
        <w:tc>
          <w:tcPr>
            <w:tcW w:w="1571" w:type="pct"/>
            <w:vAlign w:val="center"/>
          </w:tcPr>
          <w:p w14:paraId="7A181D31"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0E1283"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0E1283" w:rsidRDefault="00704919" w:rsidP="002522B3">
      <w:pPr>
        <w:sectPr w:rsidR="00704919" w:rsidRPr="000E128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0E1283" w:rsidRDefault="4948C66D" w:rsidP="4948C66D">
      <w:pPr>
        <w:pStyle w:val="Heading1"/>
        <w:rPr>
          <w:color w:val="9C2C2A" w:themeColor="accent1"/>
        </w:rPr>
      </w:pPr>
      <w:r w:rsidRPr="000E1283">
        <w:t>Weekly Learning Modules</w:t>
      </w:r>
    </w:p>
    <w:p w14:paraId="104F606C" w14:textId="77777777" w:rsidR="008F09AD" w:rsidRPr="000E1283"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0E1283"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357099C8" w:rsidR="002D44E9" w:rsidRPr="000E1283"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0E1283">
              <w:rPr>
                <w:b/>
                <w:bCs/>
                <w:color w:val="FFFFFF" w:themeColor="background1"/>
                <w:sz w:val="22"/>
                <w:szCs w:val="22"/>
              </w:rPr>
              <w:t xml:space="preserve">Week One: </w:t>
            </w:r>
            <w:bookmarkEnd w:id="2"/>
            <w:r w:rsidR="009C08EB">
              <w:rPr>
                <w:b/>
                <w:bCs/>
                <w:color w:val="FFFFFF" w:themeColor="background1"/>
                <w:sz w:val="22"/>
                <w:szCs w:val="22"/>
              </w:rPr>
              <w:t>Moral and Ethical Issues in Research</w:t>
            </w:r>
          </w:p>
        </w:tc>
      </w:tr>
      <w:tr w:rsidR="00A534FA" w:rsidRPr="000E1283" w14:paraId="499FACE4" w14:textId="77777777" w:rsidTr="000941D2">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0E1283" w:rsidRDefault="4948C66D" w:rsidP="4948C66D">
            <w:pPr>
              <w:tabs>
                <w:tab w:val="left" w:pos="0"/>
                <w:tab w:val="left" w:pos="3720"/>
              </w:tabs>
              <w:outlineLvl w:val="0"/>
              <w:rPr>
                <w:rFonts w:eastAsia="Arial" w:cs="Arial"/>
                <w:b/>
                <w:bCs/>
                <w:i/>
                <w:iCs/>
              </w:rPr>
            </w:pPr>
            <w:r w:rsidRPr="000E1283">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0E1283" w:rsidRDefault="4948C66D" w:rsidP="4948C66D">
            <w:pPr>
              <w:tabs>
                <w:tab w:val="left" w:pos="0"/>
                <w:tab w:val="left" w:pos="3720"/>
              </w:tabs>
              <w:outlineLvl w:val="0"/>
              <w:rPr>
                <w:rFonts w:eastAsia="Arial" w:cs="Arial"/>
              </w:rPr>
            </w:pPr>
            <w:r w:rsidRPr="000E1283">
              <w:rPr>
                <w:rFonts w:eastAsia="Arial" w:cs="Arial"/>
                <w:b/>
                <w:bCs/>
                <w:i/>
                <w:iCs/>
              </w:rPr>
              <w:t>Alignment</w:t>
            </w:r>
          </w:p>
        </w:tc>
      </w:tr>
      <w:tr w:rsidR="004678CB" w:rsidRPr="000E1283" w14:paraId="1F65067F" w14:textId="77777777" w:rsidTr="000941D2">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0EC48836" w:rsidR="004678CB" w:rsidRPr="000E1283" w:rsidRDefault="004678CB" w:rsidP="004678CB">
            <w:pPr>
              <w:pStyle w:val="ObjectiveBullet"/>
              <w:numPr>
                <w:ilvl w:val="1"/>
                <w:numId w:val="5"/>
              </w:numPr>
              <w:tabs>
                <w:tab w:val="clear" w:pos="0"/>
              </w:tabs>
            </w:pPr>
            <w:r>
              <w:t>Describe the importance and requirements of IRB.</w:t>
            </w:r>
          </w:p>
        </w:tc>
        <w:tc>
          <w:tcPr>
            <w:tcW w:w="2880" w:type="dxa"/>
            <w:gridSpan w:val="2"/>
            <w:tcBorders>
              <w:top w:val="single" w:sz="4" w:space="0" w:color="auto"/>
              <w:left w:val="single" w:sz="4" w:space="0" w:color="auto"/>
              <w:bottom w:val="nil"/>
              <w:right w:val="single" w:sz="4" w:space="0" w:color="auto"/>
            </w:tcBorders>
          </w:tcPr>
          <w:p w14:paraId="7A580FDA" w14:textId="5BC8556F" w:rsidR="004678CB" w:rsidRPr="000E1283" w:rsidRDefault="00D87BE2" w:rsidP="004678CB">
            <w:pPr>
              <w:tabs>
                <w:tab w:val="left" w:pos="0"/>
                <w:tab w:val="left" w:pos="3720"/>
              </w:tabs>
              <w:outlineLvl w:val="0"/>
              <w:rPr>
                <w:rFonts w:cs="Arial"/>
                <w:szCs w:val="20"/>
              </w:rPr>
            </w:pPr>
            <w:r>
              <w:t>CLO</w:t>
            </w:r>
            <w:r w:rsidR="004678CB">
              <w:t>3,</w:t>
            </w:r>
            <w:r w:rsidR="004678CB" w:rsidRPr="00C230B9">
              <w:t xml:space="preserve"> CL</w:t>
            </w:r>
            <w:r>
              <w:t>O</w:t>
            </w:r>
            <w:r w:rsidR="004678CB" w:rsidRPr="00C230B9">
              <w:t>4</w:t>
            </w:r>
          </w:p>
        </w:tc>
      </w:tr>
      <w:tr w:rsidR="004678CB" w:rsidRPr="000E1283" w14:paraId="2CE092EA" w14:textId="77777777" w:rsidTr="000941D2">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29BB67A6" w:rsidR="004678CB" w:rsidRPr="000E1283" w:rsidRDefault="004678CB" w:rsidP="004678CB">
            <w:pPr>
              <w:pStyle w:val="ObjectiveBullet"/>
              <w:numPr>
                <w:ilvl w:val="1"/>
                <w:numId w:val="5"/>
              </w:numPr>
            </w:pPr>
            <w:r w:rsidRPr="000E1283">
              <w:t>Evaluate moral and ethical issues in research.</w:t>
            </w:r>
          </w:p>
        </w:tc>
        <w:tc>
          <w:tcPr>
            <w:tcW w:w="2880" w:type="dxa"/>
            <w:gridSpan w:val="2"/>
            <w:tcBorders>
              <w:top w:val="nil"/>
              <w:left w:val="single" w:sz="4" w:space="0" w:color="auto"/>
              <w:bottom w:val="nil"/>
              <w:right w:val="single" w:sz="4" w:space="0" w:color="auto"/>
            </w:tcBorders>
          </w:tcPr>
          <w:p w14:paraId="6606C5D6" w14:textId="5BC81848" w:rsidR="004678CB" w:rsidRPr="000E1283" w:rsidRDefault="004678CB" w:rsidP="004678CB">
            <w:pPr>
              <w:tabs>
                <w:tab w:val="left" w:pos="0"/>
                <w:tab w:val="left" w:pos="3720"/>
              </w:tabs>
              <w:outlineLvl w:val="0"/>
              <w:rPr>
                <w:rFonts w:cs="Arial"/>
                <w:szCs w:val="20"/>
              </w:rPr>
            </w:pPr>
            <w:r w:rsidRPr="00C230B9">
              <w:t>CL</w:t>
            </w:r>
            <w:r w:rsidR="00D87BE2">
              <w:t>O</w:t>
            </w:r>
            <w:r w:rsidRPr="00C230B9">
              <w:t>1</w:t>
            </w:r>
          </w:p>
        </w:tc>
      </w:tr>
      <w:tr w:rsidR="004678CB" w:rsidRPr="000E1283" w14:paraId="57F96B5E" w14:textId="77777777" w:rsidTr="009C08EB">
        <w:trPr>
          <w:trHeight w:val="12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3E70E244" w14:textId="2D4CEDC7" w:rsidR="004678CB" w:rsidRPr="000E1283" w:rsidRDefault="004678CB" w:rsidP="004678CB">
            <w:pPr>
              <w:pStyle w:val="ObjectiveBullet"/>
              <w:numPr>
                <w:ilvl w:val="1"/>
                <w:numId w:val="5"/>
              </w:numPr>
            </w:pPr>
            <w:r w:rsidRPr="007B7DDE">
              <w:t>Describe the steps involve</w:t>
            </w:r>
            <w:r>
              <w:t>d</w:t>
            </w:r>
            <w:r w:rsidRPr="007B7DDE">
              <w:t xml:space="preserve"> in the action research process.</w:t>
            </w:r>
          </w:p>
        </w:tc>
        <w:tc>
          <w:tcPr>
            <w:tcW w:w="2880" w:type="dxa"/>
            <w:gridSpan w:val="2"/>
            <w:tcBorders>
              <w:top w:val="nil"/>
              <w:left w:val="single" w:sz="4" w:space="0" w:color="auto"/>
              <w:bottom w:val="nil"/>
              <w:right w:val="single" w:sz="4" w:space="0" w:color="auto"/>
            </w:tcBorders>
          </w:tcPr>
          <w:p w14:paraId="0BA51A95" w14:textId="488A35F3" w:rsidR="004678CB" w:rsidRPr="000E1283" w:rsidRDefault="004678CB" w:rsidP="004678CB">
            <w:pPr>
              <w:tabs>
                <w:tab w:val="left" w:pos="0"/>
                <w:tab w:val="left" w:pos="3720"/>
              </w:tabs>
              <w:outlineLvl w:val="0"/>
              <w:rPr>
                <w:rFonts w:cs="Arial"/>
                <w:szCs w:val="20"/>
              </w:rPr>
            </w:pPr>
            <w:r w:rsidRPr="00C230B9">
              <w:t>CL</w:t>
            </w:r>
            <w:r w:rsidR="00D87BE2">
              <w:t>O</w:t>
            </w:r>
            <w:r w:rsidRPr="00C230B9">
              <w:t>4</w:t>
            </w:r>
          </w:p>
        </w:tc>
      </w:tr>
      <w:tr w:rsidR="009C08EB" w:rsidRPr="000E1283" w14:paraId="0685A45D" w14:textId="77777777" w:rsidTr="000941D2">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60EC79F" w14:textId="4EA5153E" w:rsidR="009C08EB" w:rsidRPr="007B7DDE" w:rsidRDefault="009C08EB" w:rsidP="009C08EB">
            <w:pPr>
              <w:pStyle w:val="ObjectiveBullet"/>
              <w:numPr>
                <w:ilvl w:val="1"/>
                <w:numId w:val="5"/>
              </w:numPr>
            </w:pPr>
            <w:r w:rsidRPr="000E1283">
              <w:t>Investigate the literature to address important questions in the field.</w:t>
            </w:r>
          </w:p>
        </w:tc>
        <w:tc>
          <w:tcPr>
            <w:tcW w:w="2880" w:type="dxa"/>
            <w:gridSpan w:val="2"/>
            <w:tcBorders>
              <w:top w:val="nil"/>
              <w:left w:val="single" w:sz="4" w:space="0" w:color="auto"/>
              <w:bottom w:val="single" w:sz="4" w:space="0" w:color="auto"/>
              <w:right w:val="single" w:sz="4" w:space="0" w:color="auto"/>
            </w:tcBorders>
          </w:tcPr>
          <w:p w14:paraId="000CCF9F" w14:textId="2E2CBCD2" w:rsidR="009C08EB" w:rsidRPr="00C230B9" w:rsidRDefault="009C08EB" w:rsidP="009C08EB">
            <w:pPr>
              <w:tabs>
                <w:tab w:val="left" w:pos="0"/>
                <w:tab w:val="left" w:pos="3720"/>
              </w:tabs>
              <w:outlineLvl w:val="0"/>
            </w:pPr>
            <w:r w:rsidRPr="00D80C00">
              <w:t>CLO1</w:t>
            </w:r>
          </w:p>
        </w:tc>
      </w:tr>
      <w:tr w:rsidR="009C08EB" w:rsidRPr="000E1283"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9C08EB" w:rsidRPr="000E1283" w:rsidRDefault="009C08EB" w:rsidP="009C08EB">
            <w:pPr>
              <w:tabs>
                <w:tab w:val="left" w:pos="0"/>
                <w:tab w:val="left" w:pos="3720"/>
              </w:tabs>
              <w:outlineLvl w:val="0"/>
              <w:rPr>
                <w:rFonts w:eastAsia="Arial" w:cs="Arial"/>
                <w:i/>
                <w:iCs/>
              </w:rPr>
            </w:pPr>
            <w:r w:rsidRPr="000E1283">
              <w:rPr>
                <w:rFonts w:eastAsia="Arial" w:cs="Arial"/>
                <w:b/>
                <w:bCs/>
                <w:i/>
                <w:iCs/>
                <w:sz w:val="22"/>
                <w:szCs w:val="22"/>
              </w:rPr>
              <w:t>Resources, Activities, and Preparation</w:t>
            </w:r>
          </w:p>
          <w:p w14:paraId="00DEDF5A" w14:textId="77777777" w:rsidR="009C08EB" w:rsidRPr="000E1283" w:rsidRDefault="009C08EB" w:rsidP="009C08EB">
            <w:pPr>
              <w:tabs>
                <w:tab w:val="left" w:pos="0"/>
                <w:tab w:val="left" w:pos="3720"/>
              </w:tabs>
              <w:outlineLvl w:val="0"/>
              <w:rPr>
                <w:rFonts w:eastAsia="Arial" w:cs="Arial"/>
                <w:b/>
                <w:bCs/>
                <w:i/>
                <w:iCs/>
              </w:rPr>
            </w:pPr>
            <w:r w:rsidRPr="000E1283">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9C08EB" w:rsidRPr="000E1283" w:rsidRDefault="009C08EB" w:rsidP="009C08EB">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9C08EB" w:rsidRPr="000E1283" w:rsidRDefault="009C08EB" w:rsidP="009C08EB">
            <w:pPr>
              <w:tabs>
                <w:tab w:val="left" w:pos="0"/>
                <w:tab w:val="left" w:pos="3720"/>
              </w:tabs>
              <w:outlineLvl w:val="0"/>
              <w:rPr>
                <w:rFonts w:eastAsia="Arial" w:cs="Arial"/>
                <w:b/>
                <w:bCs/>
                <w:i/>
                <w:iCs/>
              </w:rPr>
            </w:pPr>
            <w:r w:rsidRPr="000E1283">
              <w:rPr>
                <w:rFonts w:eastAsia="Arial" w:cs="Arial"/>
                <w:b/>
                <w:bCs/>
                <w:i/>
                <w:iCs/>
              </w:rPr>
              <w:t>AIE</w:t>
            </w:r>
          </w:p>
        </w:tc>
      </w:tr>
      <w:tr w:rsidR="009C08EB" w:rsidRPr="000E1283" w14:paraId="0B5F8C15" w14:textId="77777777" w:rsidTr="4948C66D">
        <w:tc>
          <w:tcPr>
            <w:tcW w:w="10170" w:type="dxa"/>
            <w:tcMar>
              <w:top w:w="115" w:type="dxa"/>
              <w:left w:w="115" w:type="dxa"/>
              <w:bottom w:w="115" w:type="dxa"/>
              <w:right w:w="115" w:type="dxa"/>
            </w:tcMar>
          </w:tcPr>
          <w:p w14:paraId="6B6E4C03" w14:textId="77777777" w:rsidR="009C08EB" w:rsidRPr="000E1283" w:rsidRDefault="009C08EB" w:rsidP="009C08EB">
            <w:pPr>
              <w:rPr>
                <w:rFonts w:eastAsia="Arial" w:cs="Arial"/>
              </w:rPr>
            </w:pPr>
            <w:r w:rsidRPr="000E1283">
              <w:rPr>
                <w:rFonts w:eastAsia="Arial" w:cs="Arial"/>
                <w:b/>
                <w:bCs/>
              </w:rPr>
              <w:t>Weekly Participation and Discussion</w:t>
            </w:r>
          </w:p>
          <w:p w14:paraId="01670182" w14:textId="77777777" w:rsidR="009C08EB" w:rsidRPr="000E1283" w:rsidRDefault="009C08EB" w:rsidP="009C08EB">
            <w:pPr>
              <w:pStyle w:val="AssignmentsLevel1"/>
            </w:pPr>
          </w:p>
          <w:p w14:paraId="67B199C9" w14:textId="73BBB060" w:rsidR="009C08EB" w:rsidRPr="000E1283" w:rsidRDefault="009C08EB" w:rsidP="009C08EB">
            <w:pPr>
              <w:pStyle w:val="AssignmentsLevel1"/>
            </w:pPr>
            <w:r w:rsidRPr="000E1283">
              <w:t>The purpose of the weekly discussions is to provide you with a way to synthesize the concepts presented in this course. Each week, you will respond to the discussion questions with a substantive post of 200</w:t>
            </w:r>
            <w:r w:rsidR="004A70F7">
              <w:t xml:space="preserve"> </w:t>
            </w:r>
            <w:r w:rsidRPr="000E1283">
              <w:t>to 250</w:t>
            </w:r>
            <w:r w:rsidR="004A70F7">
              <w:t xml:space="preserve"> </w:t>
            </w:r>
            <w:r w:rsidRPr="000E1283">
              <w:t xml:space="preserve">words that addresses all the prompts for the question by 11:59 p.m. EST of the listed due date. By the conclusion of each week, Sunday at 11:59 p.m. EST, you will make at least </w:t>
            </w:r>
            <w:r w:rsidR="004A70F7">
              <w:t>1</w:t>
            </w:r>
            <w:r w:rsidR="004A70F7" w:rsidRPr="000E1283">
              <w:t xml:space="preserve"> </w:t>
            </w:r>
            <w:r w:rsidRPr="000E1283">
              <w:t>substantive comment of 100</w:t>
            </w:r>
            <w:r w:rsidR="004A70F7">
              <w:t xml:space="preserve"> </w:t>
            </w:r>
            <w:r w:rsidRPr="000E1283">
              <w:t>to 150</w:t>
            </w:r>
            <w:r w:rsidR="004A70F7">
              <w:t xml:space="preserve"> </w:t>
            </w:r>
            <w:r w:rsidRPr="000E1283">
              <w:t xml:space="preserve">words to </w:t>
            </w:r>
            <w:r w:rsidR="004A70F7">
              <w:t>3</w:t>
            </w:r>
            <w:r w:rsidR="004A70F7" w:rsidRPr="000E1283">
              <w:t xml:space="preserve"> </w:t>
            </w:r>
            <w:r w:rsidRPr="000E1283">
              <w:t xml:space="preserve">of your classmates’ posts for each assigned discussion question. Your comments must further the discussion by following the RISE </w:t>
            </w:r>
            <w:r w:rsidR="004A70F7">
              <w:t>m</w:t>
            </w:r>
            <w:r w:rsidRPr="000E1283">
              <w:t>odel for meaningful feedback. It is recommended that you check in periodically throughout the week to ensure that you are meeting the participation requirement.</w:t>
            </w:r>
          </w:p>
          <w:p w14:paraId="2365B1C1" w14:textId="77777777" w:rsidR="009C08EB" w:rsidRPr="000E1283" w:rsidRDefault="009C08EB" w:rsidP="009C08EB">
            <w:pPr>
              <w:pStyle w:val="AssignmentsLevel1"/>
            </w:pPr>
          </w:p>
          <w:p w14:paraId="0F60F01D" w14:textId="5BEED69F" w:rsidR="009C08EB" w:rsidRPr="000E1283" w:rsidRDefault="009C08EB" w:rsidP="009C08EB">
            <w:pPr>
              <w:rPr>
                <w:rFonts w:eastAsia="Arial" w:cs="Arial"/>
                <w:color w:val="0000FF"/>
                <w:u w:val="single"/>
              </w:rPr>
            </w:pPr>
            <w:r w:rsidRPr="000E1283">
              <w:rPr>
                <w:b/>
                <w:bCs/>
              </w:rPr>
              <w:t>Review</w:t>
            </w:r>
            <w:r w:rsidRPr="000E1283">
              <w:t xml:space="preserve"> the </w:t>
            </w:r>
            <w:r w:rsidRPr="006916CE">
              <w:t>RISE Model for Peer Feedback</w:t>
            </w:r>
            <w:r w:rsidRPr="000E1283">
              <w:rPr>
                <w:rFonts w:eastAsia="Arial" w:cs="Arial"/>
              </w:rPr>
              <w:t xml:space="preserve">. </w:t>
            </w:r>
          </w:p>
        </w:tc>
        <w:tc>
          <w:tcPr>
            <w:tcW w:w="1440" w:type="dxa"/>
            <w:tcBorders>
              <w:bottom w:val="single" w:sz="4" w:space="0" w:color="000000" w:themeColor="text1"/>
            </w:tcBorders>
          </w:tcPr>
          <w:p w14:paraId="14E84874" w14:textId="2FEEFD43" w:rsidR="009C08EB" w:rsidRPr="000E1283" w:rsidRDefault="009C08EB" w:rsidP="009C08EB">
            <w:pPr>
              <w:rPr>
                <w:rFonts w:cs="Arial"/>
                <w:szCs w:val="20"/>
              </w:rPr>
            </w:pPr>
            <w:r>
              <w:rPr>
                <w:rFonts w:cs="Arial"/>
                <w:szCs w:val="20"/>
              </w:rPr>
              <w:t>Course</w:t>
            </w:r>
          </w:p>
        </w:tc>
        <w:tc>
          <w:tcPr>
            <w:tcW w:w="1440" w:type="dxa"/>
            <w:tcBorders>
              <w:bottom w:val="single" w:sz="4" w:space="0" w:color="000000" w:themeColor="text1"/>
            </w:tcBorders>
          </w:tcPr>
          <w:p w14:paraId="2E303B4C" w14:textId="77777777" w:rsidR="009C08EB" w:rsidRPr="000E1283" w:rsidRDefault="009C08EB" w:rsidP="009C08EB">
            <w:pPr>
              <w:rPr>
                <w:rFonts w:cs="Arial"/>
                <w:szCs w:val="20"/>
              </w:rPr>
            </w:pPr>
          </w:p>
        </w:tc>
      </w:tr>
    </w:tbl>
    <w:p w14:paraId="036AE46C" w14:textId="77777777" w:rsidR="009A4BC1" w:rsidRPr="000E1283" w:rsidRDefault="009A4BC1">
      <w:r w:rsidRPr="000E128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B3890" w:rsidRPr="000E1283" w14:paraId="6344A30B" w14:textId="77777777" w:rsidTr="0044687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549A3D5" w14:textId="77777777" w:rsidR="00CB3890" w:rsidRDefault="00CB3890" w:rsidP="00CB3890">
            <w:pPr>
              <w:pStyle w:val="AssignmentsLevel1"/>
              <w:rPr>
                <w:b/>
              </w:rPr>
            </w:pPr>
            <w:r>
              <w:rPr>
                <w:b/>
              </w:rPr>
              <w:t>Readings</w:t>
            </w:r>
          </w:p>
          <w:p w14:paraId="651EE331" w14:textId="77777777" w:rsidR="00CB3890" w:rsidRDefault="00CB3890" w:rsidP="00CB3890">
            <w:pPr>
              <w:pStyle w:val="AssignmentsLevel1"/>
              <w:rPr>
                <w:b/>
              </w:rPr>
            </w:pPr>
          </w:p>
          <w:p w14:paraId="616C5B09" w14:textId="420AEE92" w:rsidR="00CB3890" w:rsidRDefault="00CB3890" w:rsidP="00CB3890">
            <w:pPr>
              <w:pStyle w:val="AssignmentsLevel1"/>
              <w:rPr>
                <w:i/>
              </w:rPr>
            </w:pPr>
            <w:r w:rsidRPr="000E1283">
              <w:rPr>
                <w:b/>
              </w:rPr>
              <w:t xml:space="preserve">Read </w:t>
            </w:r>
            <w:r w:rsidRPr="000E1283">
              <w:t>Ch</w:t>
            </w:r>
            <w:r>
              <w:t>.</w:t>
            </w:r>
            <w:r w:rsidRPr="000E1283">
              <w:t xml:space="preserve"> 1 </w:t>
            </w:r>
            <w:r w:rsidR="004A70F7">
              <w:t xml:space="preserve">&amp; </w:t>
            </w:r>
            <w:r>
              <w:t xml:space="preserve">2 </w:t>
            </w:r>
            <w:r w:rsidR="004A70F7">
              <w:t>of</w:t>
            </w:r>
            <w:r w:rsidR="004A70F7" w:rsidRPr="000E1283">
              <w:t xml:space="preserve"> </w:t>
            </w:r>
            <w:r w:rsidRPr="00EF67A0">
              <w:rPr>
                <w:i/>
              </w:rPr>
              <w:t>Action Research</w:t>
            </w:r>
            <w:r>
              <w:rPr>
                <w:i/>
              </w:rPr>
              <w:t>.</w:t>
            </w:r>
          </w:p>
          <w:p w14:paraId="219A42C4" w14:textId="77777777" w:rsidR="003C5CBA" w:rsidRDefault="003C5CBA" w:rsidP="00CB3890">
            <w:pPr>
              <w:pStyle w:val="AssignmentsLevel1"/>
              <w:rPr>
                <w:i/>
              </w:rPr>
            </w:pPr>
          </w:p>
          <w:p w14:paraId="1D5C8EDE" w14:textId="77777777" w:rsidR="003C5CBA" w:rsidRDefault="003C5CBA" w:rsidP="003C5CBA">
            <w:pPr>
              <w:pStyle w:val="AssignmentsLevel1"/>
            </w:pPr>
            <w:r w:rsidRPr="000E1283">
              <w:rPr>
                <w:b/>
              </w:rPr>
              <w:t>Review</w:t>
            </w:r>
            <w:r w:rsidRPr="000E1283">
              <w:t xml:space="preserve"> the following:</w:t>
            </w:r>
          </w:p>
          <w:p w14:paraId="02E19A0B" w14:textId="77777777" w:rsidR="003C5CBA" w:rsidRPr="000E1283" w:rsidRDefault="003C5CBA" w:rsidP="003C5CBA">
            <w:pPr>
              <w:pStyle w:val="AssignmentsLevel1"/>
            </w:pPr>
          </w:p>
          <w:p w14:paraId="23DF3EBC" w14:textId="2D7A3B92" w:rsidR="003C5CBA" w:rsidRDefault="003C5CBA" w:rsidP="003C5CBA">
            <w:pPr>
              <w:pStyle w:val="AssignmentsLevel2"/>
              <w:rPr>
                <w:bCs/>
              </w:rPr>
            </w:pPr>
            <w:bookmarkStart w:id="3" w:name="_Hlk506212599"/>
            <w:r>
              <w:rPr>
                <w:bCs/>
              </w:rPr>
              <w:t>G</w:t>
            </w:r>
            <w:r w:rsidRPr="00BD7169">
              <w:rPr>
                <w:bCs/>
              </w:rPr>
              <w:t>uidelines and procedures of EDU510 and EDU610</w:t>
            </w:r>
            <w:bookmarkEnd w:id="3"/>
          </w:p>
          <w:p w14:paraId="454C2934" w14:textId="12C7890C" w:rsidR="003552C9" w:rsidRPr="00BD7169" w:rsidRDefault="003552C9" w:rsidP="003C5CBA">
            <w:pPr>
              <w:pStyle w:val="AssignmentsLevel2"/>
              <w:rPr>
                <w:bCs/>
              </w:rPr>
            </w:pPr>
            <w:r>
              <w:rPr>
                <w:bCs/>
              </w:rPr>
              <w:t>Action Research Project Requirements</w:t>
            </w:r>
          </w:p>
          <w:p w14:paraId="4676889E" w14:textId="77777777" w:rsidR="003C5CBA" w:rsidRPr="000E1283" w:rsidRDefault="003C5CBA" w:rsidP="003C5CBA">
            <w:pPr>
              <w:pStyle w:val="AssignmentsLevel2"/>
            </w:pPr>
            <w:r w:rsidRPr="000E1283">
              <w:t>IRB Student/Investigator Handbook</w:t>
            </w:r>
          </w:p>
          <w:p w14:paraId="4C63E978" w14:textId="77777777" w:rsidR="003C5CBA" w:rsidRPr="000E1283" w:rsidRDefault="003C5CBA" w:rsidP="003C5CBA">
            <w:pPr>
              <w:pStyle w:val="AssignmentsLevel2"/>
            </w:pPr>
            <w:r w:rsidRPr="000E1283">
              <w:t>IRB010A - Adult Consent Form</w:t>
            </w:r>
          </w:p>
          <w:p w14:paraId="300072CB" w14:textId="77777777" w:rsidR="003C5CBA" w:rsidRPr="000E1283" w:rsidRDefault="003C5CBA" w:rsidP="003C5CBA">
            <w:pPr>
              <w:pStyle w:val="AssignmentsLevel2"/>
            </w:pPr>
            <w:r w:rsidRPr="000E1283">
              <w:t>IRB010B - Assent Minor Participant - age 7-14 years</w:t>
            </w:r>
          </w:p>
          <w:p w14:paraId="1C409331" w14:textId="77777777" w:rsidR="003C5CBA" w:rsidRPr="000E1283" w:rsidRDefault="003C5CBA" w:rsidP="003C5CBA">
            <w:pPr>
              <w:pStyle w:val="AssignmentsLevel2"/>
            </w:pPr>
            <w:r w:rsidRPr="000E1283">
              <w:t>IRB010C - Assent Minor Participant - age 15-17 years</w:t>
            </w:r>
          </w:p>
          <w:p w14:paraId="6CFEAD35" w14:textId="74F20201" w:rsidR="003C5CBA" w:rsidRPr="003C5CBA" w:rsidRDefault="003C5CBA" w:rsidP="00CB3890">
            <w:pPr>
              <w:pStyle w:val="AssignmentsLevel2"/>
            </w:pPr>
            <w:r w:rsidRPr="000E1283">
              <w:t>IRB010D - Parental Permission for a Minor Child</w:t>
            </w:r>
          </w:p>
        </w:tc>
        <w:tc>
          <w:tcPr>
            <w:tcW w:w="1440" w:type="dxa"/>
            <w:tcBorders>
              <w:top w:val="single" w:sz="4" w:space="0" w:color="000000" w:themeColor="text1"/>
              <w:left w:val="single" w:sz="4" w:space="0" w:color="000000" w:themeColor="text1"/>
            </w:tcBorders>
            <w:shd w:val="clear" w:color="auto" w:fill="FFFFFF" w:themeFill="background1"/>
          </w:tcPr>
          <w:p w14:paraId="0147C55E" w14:textId="63AA12BD" w:rsidR="00CB3890" w:rsidRPr="000E1283" w:rsidRDefault="00CB3890" w:rsidP="00CB3890">
            <w:pPr>
              <w:tabs>
                <w:tab w:val="left" w:pos="0"/>
                <w:tab w:val="left" w:pos="3720"/>
              </w:tabs>
              <w:outlineLvl w:val="0"/>
              <w:rPr>
                <w:rFonts w:cs="Arial"/>
                <w:szCs w:val="20"/>
              </w:rPr>
            </w:pPr>
            <w:r>
              <w:rPr>
                <w:rFonts w:cs="Arial"/>
                <w:szCs w:val="20"/>
              </w:rPr>
              <w:t>1.1, 1.2, 1.3</w:t>
            </w:r>
          </w:p>
        </w:tc>
        <w:tc>
          <w:tcPr>
            <w:tcW w:w="1440" w:type="dxa"/>
            <w:tcBorders>
              <w:top w:val="single" w:sz="4" w:space="0" w:color="000000" w:themeColor="text1"/>
              <w:left w:val="single" w:sz="4" w:space="0" w:color="000000" w:themeColor="text1"/>
            </w:tcBorders>
            <w:shd w:val="clear" w:color="auto" w:fill="FFFFFF" w:themeFill="background1"/>
          </w:tcPr>
          <w:p w14:paraId="396B450C" w14:textId="77777777" w:rsidR="00CB3890" w:rsidRPr="000E1283" w:rsidRDefault="00CB3890" w:rsidP="00CB3890">
            <w:pPr>
              <w:rPr>
                <w:rFonts w:cs="Arial"/>
                <w:szCs w:val="20"/>
              </w:rPr>
            </w:pPr>
          </w:p>
        </w:tc>
      </w:tr>
      <w:tr w:rsidR="00CB3890" w:rsidRPr="000E1283" w14:paraId="0E2B1A45" w14:textId="77777777" w:rsidTr="0044687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A54CD61" w14:textId="77777777" w:rsidR="00CB3890" w:rsidRPr="000E1283" w:rsidRDefault="00CB3890" w:rsidP="00CB3890">
            <w:pPr>
              <w:rPr>
                <w:rFonts w:eastAsia="Arial" w:cs="Arial"/>
                <w:b/>
                <w:bCs/>
              </w:rPr>
            </w:pPr>
            <w:r w:rsidRPr="000E1283">
              <w:rPr>
                <w:rFonts w:eastAsia="Arial" w:cs="Arial"/>
                <w:b/>
                <w:bCs/>
              </w:rPr>
              <w:t>Lectures</w:t>
            </w:r>
          </w:p>
          <w:p w14:paraId="2257FDA6" w14:textId="77777777" w:rsidR="00CB3890" w:rsidRPr="000E1283" w:rsidRDefault="00CB3890" w:rsidP="00CB3890">
            <w:pPr>
              <w:rPr>
                <w:rFonts w:eastAsia="Arial" w:cs="Arial"/>
                <w:b/>
                <w:bCs/>
              </w:rPr>
            </w:pPr>
          </w:p>
          <w:p w14:paraId="24AA8314" w14:textId="77777777" w:rsidR="00CB3890" w:rsidRPr="000E1283" w:rsidRDefault="00CB3890" w:rsidP="00CB3890">
            <w:pPr>
              <w:rPr>
                <w:rFonts w:eastAsia="Arial" w:cs="Arial"/>
                <w:bCs/>
              </w:rPr>
            </w:pPr>
            <w:r w:rsidRPr="000E1283">
              <w:rPr>
                <w:rFonts w:eastAsia="Arial" w:cs="Arial"/>
                <w:b/>
                <w:bCs/>
              </w:rPr>
              <w:t>Watch</w:t>
            </w:r>
            <w:r w:rsidRPr="000E1283">
              <w:rPr>
                <w:rFonts w:eastAsia="Arial" w:cs="Arial"/>
                <w:bCs/>
              </w:rPr>
              <w:t xml:space="preserve"> the following:</w:t>
            </w:r>
          </w:p>
          <w:p w14:paraId="3C734B77" w14:textId="77777777" w:rsidR="00CB3890" w:rsidRPr="000E1283" w:rsidRDefault="00CB3890" w:rsidP="00CB3890">
            <w:pPr>
              <w:rPr>
                <w:rFonts w:eastAsia="Arial" w:cs="Arial"/>
                <w:bCs/>
              </w:rPr>
            </w:pPr>
          </w:p>
          <w:p w14:paraId="2E22ECB9" w14:textId="389003B3" w:rsidR="00CB3890" w:rsidRPr="000E1283" w:rsidRDefault="00CB3890" w:rsidP="00CB3890">
            <w:pPr>
              <w:pStyle w:val="AssignmentsLevel2"/>
              <w:numPr>
                <w:ilvl w:val="0"/>
                <w:numId w:val="17"/>
              </w:numPr>
              <w:ind w:left="360"/>
              <w:rPr>
                <w:rFonts w:eastAsia="Arial"/>
              </w:rPr>
            </w:pPr>
            <w:r w:rsidRPr="000E1283">
              <w:rPr>
                <w:rFonts w:eastAsia="Arial"/>
              </w:rPr>
              <w:t>Course Introduction (</w:t>
            </w:r>
            <w:r w:rsidR="00717829">
              <w:rPr>
                <w:rFonts w:eastAsia="Arial"/>
              </w:rPr>
              <w:t>2:32</w:t>
            </w:r>
            <w:r w:rsidRPr="000E1283">
              <w:rPr>
                <w:rFonts w:eastAsia="Arial"/>
              </w:rPr>
              <w:t>)</w:t>
            </w:r>
          </w:p>
          <w:p w14:paraId="0CE03C8B" w14:textId="77777777" w:rsidR="00CB3890" w:rsidRPr="000E1283" w:rsidRDefault="00CB3890" w:rsidP="00CB3890">
            <w:pPr>
              <w:pStyle w:val="AssignmentsLevel2"/>
              <w:numPr>
                <w:ilvl w:val="0"/>
                <w:numId w:val="17"/>
              </w:numPr>
              <w:ind w:left="360"/>
              <w:rPr>
                <w:rFonts w:eastAsia="Arial"/>
              </w:rPr>
            </w:pPr>
            <w:r w:rsidRPr="000E1283">
              <w:rPr>
                <w:rFonts w:eastAsia="Arial"/>
              </w:rPr>
              <w:t>Top Ten Practical and Common Mistakes When Writing a Research Paper (4:01)</w:t>
            </w:r>
          </w:p>
          <w:p w14:paraId="117F50FA" w14:textId="77777777" w:rsidR="00CB3890" w:rsidRPr="000E1283" w:rsidRDefault="00CB3890" w:rsidP="00CB3890">
            <w:pPr>
              <w:pStyle w:val="AssignmentsLevel2"/>
              <w:numPr>
                <w:ilvl w:val="0"/>
                <w:numId w:val="0"/>
              </w:numPr>
              <w:ind w:left="360" w:hanging="360"/>
              <w:rPr>
                <w:rFonts w:eastAsia="Arial"/>
              </w:rPr>
            </w:pPr>
          </w:p>
          <w:p w14:paraId="5C524E4D" w14:textId="77777777" w:rsidR="00CB3890" w:rsidRPr="000E1283" w:rsidRDefault="00CB3890" w:rsidP="00CB3890">
            <w:pPr>
              <w:rPr>
                <w:rFonts w:eastAsia="Arial" w:cs="Arial"/>
                <w:b/>
                <w:bCs/>
              </w:rPr>
            </w:pPr>
            <w:r w:rsidRPr="000E1283">
              <w:rPr>
                <w:rStyle w:val="Strong"/>
                <w:color w:val="111111"/>
                <w:bdr w:val="none" w:sz="0" w:space="0" w:color="auto" w:frame="1"/>
                <w:shd w:val="clear" w:color="auto" w:fill="FFFFFF"/>
              </w:rPr>
              <w:t>Post</w:t>
            </w:r>
            <w:r w:rsidRPr="000E1283">
              <w:rPr>
                <w:rStyle w:val="apple-converted-space"/>
                <w:color w:val="111111"/>
                <w:shd w:val="clear" w:color="auto" w:fill="FFFFFF"/>
              </w:rPr>
              <w:t> any questions, comments, or observations to share with the class in the General Q &amp; A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5C92C4C0" w14:textId="77777777" w:rsidR="00CB3890" w:rsidRPr="000E1283" w:rsidRDefault="00CB3890" w:rsidP="00CB3890">
            <w:pPr>
              <w:tabs>
                <w:tab w:val="left" w:pos="0"/>
                <w:tab w:val="left" w:pos="3720"/>
              </w:tabs>
              <w:outlineLvl w:val="0"/>
              <w:rPr>
                <w:rFonts w:cs="Arial"/>
                <w:szCs w:val="20"/>
              </w:rPr>
            </w:pPr>
            <w:r w:rsidRPr="000E1283">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592DF5B" w14:textId="77777777" w:rsidR="00CB3890" w:rsidRPr="000E1283" w:rsidRDefault="00CB3890" w:rsidP="00CB3890">
            <w:pPr>
              <w:rPr>
                <w:rFonts w:cs="Arial"/>
                <w:szCs w:val="20"/>
              </w:rPr>
            </w:pPr>
            <w:r w:rsidRPr="000E1283">
              <w:rPr>
                <w:rFonts w:cs="Arial"/>
                <w:szCs w:val="20"/>
              </w:rPr>
              <w:t>Lecture = 1 hour</w:t>
            </w:r>
          </w:p>
          <w:p w14:paraId="6E8F6538" w14:textId="77777777" w:rsidR="00CB3890" w:rsidRPr="000E1283" w:rsidRDefault="00CB3890" w:rsidP="00CB3890">
            <w:pPr>
              <w:tabs>
                <w:tab w:val="left" w:pos="0"/>
                <w:tab w:val="left" w:pos="3720"/>
              </w:tabs>
              <w:outlineLvl w:val="0"/>
              <w:rPr>
                <w:rFonts w:eastAsia="Arial" w:cs="Arial"/>
              </w:rPr>
            </w:pPr>
          </w:p>
        </w:tc>
      </w:tr>
      <w:tr w:rsidR="00CB3890" w:rsidRPr="000E1283" w14:paraId="1479CFD8" w14:textId="77777777" w:rsidTr="0044687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BDF7BF9" w14:textId="2958B440" w:rsidR="00CB3890" w:rsidRPr="000E1283" w:rsidRDefault="00CB3890" w:rsidP="00CB3890">
            <w:pPr>
              <w:pStyle w:val="AssignmentsLevel1"/>
            </w:pPr>
            <w:r>
              <w:rPr>
                <w:b/>
              </w:rPr>
              <w:t>Video</w:t>
            </w:r>
          </w:p>
          <w:p w14:paraId="17A3B2F0" w14:textId="77777777" w:rsidR="00CB3890" w:rsidRDefault="00CB3890" w:rsidP="00CB3890">
            <w:pPr>
              <w:pStyle w:val="AssignmentsLevel1"/>
              <w:rPr>
                <w:b/>
              </w:rPr>
            </w:pPr>
          </w:p>
          <w:p w14:paraId="4BB8EB65" w14:textId="38B1EDA5" w:rsidR="00CB3890" w:rsidRDefault="00CB3890" w:rsidP="00CB3890">
            <w:pPr>
              <w:pStyle w:val="AssignmentsLevel1"/>
            </w:pPr>
            <w:r w:rsidRPr="000E1283">
              <w:rPr>
                <w:b/>
              </w:rPr>
              <w:t>Watch</w:t>
            </w:r>
            <w:r w:rsidRPr="006953C0">
              <w:t xml:space="preserve"> the following:</w:t>
            </w:r>
          </w:p>
          <w:p w14:paraId="1CF694A8" w14:textId="77777777" w:rsidR="001446DE" w:rsidRDefault="001446DE" w:rsidP="00CB3890">
            <w:pPr>
              <w:pStyle w:val="AssignmentsLevel1"/>
              <w:rPr>
                <w:b/>
              </w:rPr>
            </w:pPr>
          </w:p>
          <w:p w14:paraId="7E144C7E" w14:textId="1B9C06AD" w:rsidR="00CB3890" w:rsidRPr="000E1283" w:rsidRDefault="00926CCF" w:rsidP="00CB3890">
            <w:pPr>
              <w:pStyle w:val="AssignmentsLevel2"/>
            </w:pPr>
            <w:hyperlink r:id="rId17" w:history="1">
              <w:r w:rsidR="00CB3890" w:rsidRPr="00EF67A0">
                <w:rPr>
                  <w:rStyle w:val="Hyperlink"/>
                </w:rPr>
                <w:t>What is action research?</w:t>
              </w:r>
            </w:hyperlink>
            <w:r w:rsidR="00CB3890">
              <w:t xml:space="preserve"> (2:24)</w:t>
            </w:r>
          </w:p>
          <w:p w14:paraId="4EFF38FD" w14:textId="77777777" w:rsidR="00CB3890" w:rsidRPr="000E1283" w:rsidRDefault="00926CCF" w:rsidP="00CB3890">
            <w:pPr>
              <w:pStyle w:val="AssignmentsLevel2"/>
            </w:pPr>
            <w:hyperlink r:id="rId18" w:history="1">
              <w:r w:rsidR="00CB3890" w:rsidRPr="007B7DDE">
                <w:rPr>
                  <w:rStyle w:val="Hyperlink"/>
                </w:rPr>
                <w:t>Guiding Principles of Institutional Review Boards (IRB)</w:t>
              </w:r>
            </w:hyperlink>
            <w:r w:rsidR="00CB3890">
              <w:t xml:space="preserve"> (3:53)</w:t>
            </w:r>
          </w:p>
          <w:p w14:paraId="1565EE01" w14:textId="0286D0E7" w:rsidR="00CB3890" w:rsidRDefault="00926CCF" w:rsidP="00CB3890">
            <w:pPr>
              <w:pStyle w:val="AssignmentsLevel2"/>
              <w:rPr>
                <w:rFonts w:eastAsia="Arial"/>
                <w:b/>
                <w:bCs/>
              </w:rPr>
            </w:pPr>
            <w:hyperlink r:id="rId19" w:history="1">
              <w:r w:rsidR="00CB3890" w:rsidRPr="004678CB">
                <w:rPr>
                  <w:rStyle w:val="Hyperlink"/>
                </w:rPr>
                <w:t>Action Research in the Classroom Part 1</w:t>
              </w:r>
            </w:hyperlink>
            <w:r w:rsidR="00CB3890" w:rsidRPr="004C1CD5">
              <w:t xml:space="preserve"> </w:t>
            </w:r>
            <w:r w:rsidR="00CB3890">
              <w:t>(9:50)</w:t>
            </w:r>
          </w:p>
          <w:p w14:paraId="5FAC40F9" w14:textId="77777777" w:rsidR="00CB3890" w:rsidRDefault="00CB3890" w:rsidP="00CB3890">
            <w:pPr>
              <w:rPr>
                <w:rStyle w:val="Strong"/>
                <w:color w:val="111111"/>
                <w:bdr w:val="none" w:sz="0" w:space="0" w:color="auto" w:frame="1"/>
                <w:shd w:val="clear" w:color="auto" w:fill="FFFFFF"/>
              </w:rPr>
            </w:pPr>
          </w:p>
          <w:p w14:paraId="5BDD767D" w14:textId="71EE57D3" w:rsidR="00CB3890" w:rsidRPr="000E1283" w:rsidRDefault="00CB3890" w:rsidP="00CB3890">
            <w:pPr>
              <w:rPr>
                <w:rFonts w:eastAsia="Arial" w:cs="Arial"/>
                <w:b/>
                <w:bCs/>
              </w:rPr>
            </w:pPr>
            <w:r w:rsidRPr="000E1283">
              <w:rPr>
                <w:rStyle w:val="Strong"/>
                <w:color w:val="111111"/>
                <w:bdr w:val="none" w:sz="0" w:space="0" w:color="auto" w:frame="1"/>
                <w:shd w:val="clear" w:color="auto" w:fill="FFFFFF"/>
              </w:rPr>
              <w:t>Post</w:t>
            </w:r>
            <w:r w:rsidRPr="000E1283">
              <w:rPr>
                <w:rStyle w:val="apple-converted-space"/>
                <w:color w:val="111111"/>
                <w:shd w:val="clear" w:color="auto" w:fill="FFFFFF"/>
              </w:rPr>
              <w:t> any questions, comments, or observations to share with the class in the General Q &amp; A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5A179198" w14:textId="0B98E776" w:rsidR="00CB3890" w:rsidRPr="000E1283" w:rsidRDefault="00CB3890" w:rsidP="00CB3890">
            <w:pPr>
              <w:tabs>
                <w:tab w:val="left" w:pos="0"/>
                <w:tab w:val="left" w:pos="3720"/>
              </w:tabs>
              <w:outlineLvl w:val="0"/>
              <w:rPr>
                <w:rFonts w:cs="Arial"/>
                <w:szCs w:val="20"/>
              </w:rPr>
            </w:pPr>
            <w:r>
              <w:rPr>
                <w:rFonts w:cs="Arial"/>
                <w:szCs w:val="20"/>
              </w:rPr>
              <w:t>1.1, 1.2, 1.3</w:t>
            </w:r>
          </w:p>
        </w:tc>
        <w:tc>
          <w:tcPr>
            <w:tcW w:w="1440" w:type="dxa"/>
            <w:tcBorders>
              <w:top w:val="single" w:sz="4" w:space="0" w:color="000000" w:themeColor="text1"/>
              <w:left w:val="single" w:sz="4" w:space="0" w:color="000000" w:themeColor="text1"/>
            </w:tcBorders>
            <w:shd w:val="clear" w:color="auto" w:fill="FFFFFF" w:themeFill="background1"/>
          </w:tcPr>
          <w:p w14:paraId="55395B8B" w14:textId="722A018A" w:rsidR="00CB3890" w:rsidRPr="000E1283" w:rsidRDefault="00CB3890" w:rsidP="00CB3890">
            <w:pPr>
              <w:rPr>
                <w:rFonts w:cs="Arial"/>
                <w:szCs w:val="20"/>
              </w:rPr>
            </w:pPr>
            <w:r>
              <w:rPr>
                <w:rFonts w:cs="Arial"/>
                <w:szCs w:val="20"/>
              </w:rPr>
              <w:t>Video = 1 hour</w:t>
            </w:r>
          </w:p>
        </w:tc>
      </w:tr>
      <w:tr w:rsidR="00CB3890" w:rsidRPr="000E1283" w14:paraId="1F5A5D67" w14:textId="77777777" w:rsidTr="0044687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03E81A" w14:textId="77777777" w:rsidR="00CB3890" w:rsidRPr="004963E9" w:rsidRDefault="00CB3890" w:rsidP="00CB3890">
            <w:pPr>
              <w:rPr>
                <w:rFonts w:eastAsia="Arial" w:cs="Arial"/>
                <w:b/>
                <w:bCs/>
              </w:rPr>
            </w:pPr>
            <w:r w:rsidRPr="004963E9">
              <w:rPr>
                <w:rFonts w:cs="Arial"/>
                <w:b/>
              </w:rPr>
              <w:t>Library Resource Video Tutorials</w:t>
            </w:r>
            <w:r w:rsidRPr="004963E9">
              <w:rPr>
                <w:rFonts w:eastAsia="Arial" w:cs="Arial"/>
                <w:b/>
                <w:bCs/>
              </w:rPr>
              <w:t xml:space="preserve"> </w:t>
            </w:r>
          </w:p>
          <w:p w14:paraId="0DEBD28A" w14:textId="77777777" w:rsidR="00CB3890" w:rsidRPr="004963E9" w:rsidRDefault="00CB3890" w:rsidP="00CB3890">
            <w:pPr>
              <w:pStyle w:val="AssignmentsLevel1"/>
              <w:rPr>
                <w:b/>
              </w:rPr>
            </w:pPr>
          </w:p>
          <w:p w14:paraId="2AF8A83D" w14:textId="77777777" w:rsidR="00CB3890" w:rsidRDefault="00CB3890" w:rsidP="00CB3890">
            <w:pPr>
              <w:pStyle w:val="AssignmentsLevel1"/>
            </w:pPr>
            <w:r w:rsidRPr="004963E9">
              <w:rPr>
                <w:b/>
              </w:rPr>
              <w:t>Watch</w:t>
            </w:r>
            <w:r w:rsidRPr="004963E9">
              <w:t xml:space="preserve"> the following:</w:t>
            </w:r>
          </w:p>
          <w:p w14:paraId="205B02AB" w14:textId="77777777" w:rsidR="00CB3890" w:rsidRPr="004963E9" w:rsidRDefault="00CB3890" w:rsidP="00CB3890">
            <w:pPr>
              <w:pStyle w:val="AssignmentsLevel1"/>
            </w:pPr>
          </w:p>
          <w:p w14:paraId="5E82156D" w14:textId="77777777" w:rsidR="00CB3890" w:rsidRPr="004963E9" w:rsidRDefault="00926CCF" w:rsidP="00CB3890">
            <w:pPr>
              <w:pStyle w:val="AssignmentsLevel2"/>
            </w:pPr>
            <w:hyperlink r:id="rId20" w:history="1">
              <w:r w:rsidR="00CB3890" w:rsidRPr="004963E9">
                <w:rPr>
                  <w:rStyle w:val="Hyperlink"/>
                </w:rPr>
                <w:t>Access Research Guides (</w:t>
              </w:r>
              <w:proofErr w:type="spellStart"/>
              <w:r w:rsidR="00CB3890" w:rsidRPr="004963E9">
                <w:rPr>
                  <w:rStyle w:val="Hyperlink"/>
                </w:rPr>
                <w:t>LibGuides</w:t>
              </w:r>
              <w:proofErr w:type="spellEnd"/>
              <w:r w:rsidR="00CB3890" w:rsidRPr="004963E9">
                <w:rPr>
                  <w:rStyle w:val="Hyperlink"/>
                </w:rPr>
                <w:t xml:space="preserve">) at </w:t>
              </w:r>
              <w:proofErr w:type="spellStart"/>
              <w:r w:rsidR="00CB3890" w:rsidRPr="004963E9">
                <w:rPr>
                  <w:rStyle w:val="Hyperlink"/>
                </w:rPr>
                <w:t>Keiss</w:t>
              </w:r>
              <w:proofErr w:type="spellEnd"/>
              <w:r w:rsidR="00CB3890" w:rsidRPr="004963E9">
                <w:rPr>
                  <w:rStyle w:val="Hyperlink"/>
                </w:rPr>
                <w:t xml:space="preserve"> Library</w:t>
              </w:r>
            </w:hyperlink>
            <w:r w:rsidR="00CB3890" w:rsidRPr="004963E9">
              <w:t xml:space="preserve"> (2:01)</w:t>
            </w:r>
          </w:p>
          <w:p w14:paraId="3F7CDABD" w14:textId="77777777" w:rsidR="00CB3890" w:rsidRPr="004963E9" w:rsidRDefault="00926CCF" w:rsidP="00CB3890">
            <w:pPr>
              <w:pStyle w:val="AssignmentsLevel2"/>
            </w:pPr>
            <w:hyperlink r:id="rId21" w:history="1">
              <w:r w:rsidR="00CB3890" w:rsidRPr="004963E9">
                <w:rPr>
                  <w:rStyle w:val="Hyperlink"/>
                </w:rPr>
                <w:t xml:space="preserve">Remote Access to </w:t>
              </w:r>
              <w:proofErr w:type="spellStart"/>
              <w:r w:rsidR="00CB3890" w:rsidRPr="004963E9">
                <w:rPr>
                  <w:rStyle w:val="Hyperlink"/>
                </w:rPr>
                <w:t>Keiss</w:t>
              </w:r>
              <w:proofErr w:type="spellEnd"/>
              <w:r w:rsidR="00CB3890" w:rsidRPr="004963E9">
                <w:rPr>
                  <w:rStyle w:val="Hyperlink"/>
                </w:rPr>
                <w:t xml:space="preserve"> Library's Research Databases</w:t>
              </w:r>
            </w:hyperlink>
            <w:r w:rsidR="00CB3890" w:rsidRPr="004963E9">
              <w:t xml:space="preserve"> (1:19)</w:t>
            </w:r>
          </w:p>
          <w:p w14:paraId="33E0689E" w14:textId="77777777" w:rsidR="00CB3890" w:rsidRPr="004963E9" w:rsidRDefault="00926CCF" w:rsidP="00CB3890">
            <w:pPr>
              <w:pStyle w:val="AssignmentsLevel2"/>
            </w:pPr>
            <w:hyperlink r:id="rId22" w:history="1">
              <w:r w:rsidR="00CB3890" w:rsidRPr="004963E9">
                <w:rPr>
                  <w:rStyle w:val="Hyperlink"/>
                </w:rPr>
                <w:t>Education Source - Part One: Search for Articles on a Topic</w:t>
              </w:r>
            </w:hyperlink>
            <w:r w:rsidR="00CB3890" w:rsidRPr="004963E9">
              <w:t xml:space="preserve"> (2:53)</w:t>
            </w:r>
          </w:p>
          <w:p w14:paraId="431A34B7" w14:textId="77777777" w:rsidR="00CB3890" w:rsidRPr="004963E9" w:rsidRDefault="00926CCF" w:rsidP="00CB3890">
            <w:pPr>
              <w:pStyle w:val="AssignmentsLevel2"/>
            </w:pPr>
            <w:hyperlink r:id="rId23" w:history="1">
              <w:r w:rsidR="00CB3890" w:rsidRPr="004963E9">
                <w:rPr>
                  <w:rStyle w:val="Hyperlink"/>
                </w:rPr>
                <w:t>Education Source - Part Two: Narrow and Focus Your Search</w:t>
              </w:r>
            </w:hyperlink>
            <w:r w:rsidR="00CB3890" w:rsidRPr="004963E9">
              <w:t xml:space="preserve"> (2:40)</w:t>
            </w:r>
          </w:p>
          <w:p w14:paraId="5F65169D" w14:textId="77777777" w:rsidR="00CB3890" w:rsidRPr="004963E9" w:rsidRDefault="00926CCF" w:rsidP="00CB3890">
            <w:pPr>
              <w:pStyle w:val="AssignmentsLevel2"/>
            </w:pPr>
            <w:hyperlink r:id="rId24" w:history="1">
              <w:r w:rsidR="00CB3890" w:rsidRPr="004963E9">
                <w:rPr>
                  <w:rStyle w:val="Hyperlink"/>
                </w:rPr>
                <w:t>Education Source - Part Three: Access and Retrieve Articles</w:t>
              </w:r>
            </w:hyperlink>
            <w:r w:rsidR="00CB3890" w:rsidRPr="004963E9">
              <w:t xml:space="preserve"> (2:30)</w:t>
            </w:r>
          </w:p>
          <w:p w14:paraId="44215F79" w14:textId="77777777" w:rsidR="00CB3890" w:rsidRPr="004963E9" w:rsidRDefault="00926CCF" w:rsidP="00CB3890">
            <w:pPr>
              <w:pStyle w:val="AssignmentsLevel2"/>
            </w:pPr>
            <w:hyperlink r:id="rId25" w:history="1">
              <w:r w:rsidR="00CB3890" w:rsidRPr="004963E9">
                <w:rPr>
                  <w:rStyle w:val="Hyperlink"/>
                </w:rPr>
                <w:t>ERIC - Part One: Search for Articles on a Topic</w:t>
              </w:r>
            </w:hyperlink>
            <w:r w:rsidR="00CB3890" w:rsidRPr="004963E9">
              <w:t xml:space="preserve"> (3:01)</w:t>
            </w:r>
          </w:p>
          <w:p w14:paraId="4F588803" w14:textId="77777777" w:rsidR="00CB3890" w:rsidRPr="004963E9" w:rsidRDefault="00926CCF" w:rsidP="00CB3890">
            <w:pPr>
              <w:pStyle w:val="AssignmentsLevel2"/>
            </w:pPr>
            <w:hyperlink r:id="rId26" w:history="1">
              <w:r w:rsidR="00CB3890" w:rsidRPr="004963E9">
                <w:rPr>
                  <w:rStyle w:val="Hyperlink"/>
                </w:rPr>
                <w:t>ERIC - Part Two: Narrow and Focus Your Search</w:t>
              </w:r>
            </w:hyperlink>
            <w:r w:rsidR="00CB3890" w:rsidRPr="004963E9">
              <w:t xml:space="preserve"> (2:01)</w:t>
            </w:r>
          </w:p>
          <w:p w14:paraId="1266B9E1" w14:textId="77777777" w:rsidR="00CB3890" w:rsidRPr="004963E9" w:rsidRDefault="00926CCF" w:rsidP="00CB3890">
            <w:pPr>
              <w:pStyle w:val="AssignmentsLevel2"/>
            </w:pPr>
            <w:hyperlink r:id="rId27" w:history="1">
              <w:r w:rsidR="00CB3890" w:rsidRPr="004963E9">
                <w:rPr>
                  <w:rStyle w:val="Hyperlink"/>
                </w:rPr>
                <w:t>ERIC - Part Three: Access and Retrieve Articles</w:t>
              </w:r>
            </w:hyperlink>
            <w:r w:rsidR="00CB3890" w:rsidRPr="004963E9">
              <w:t xml:space="preserve"> (1:36)</w:t>
            </w:r>
          </w:p>
          <w:p w14:paraId="09F5979A" w14:textId="77777777" w:rsidR="00CB3890" w:rsidRPr="004963E9" w:rsidRDefault="00926CCF" w:rsidP="00CB3890">
            <w:pPr>
              <w:pStyle w:val="AssignmentsLevel2"/>
            </w:pPr>
            <w:hyperlink r:id="rId28" w:history="1">
              <w:r w:rsidR="00CB3890" w:rsidRPr="004963E9">
                <w:rPr>
                  <w:rStyle w:val="Hyperlink"/>
                </w:rPr>
                <w:t xml:space="preserve">Request an Article or Book through </w:t>
              </w:r>
              <w:proofErr w:type="spellStart"/>
              <w:r w:rsidR="00CB3890" w:rsidRPr="004963E9">
                <w:rPr>
                  <w:rStyle w:val="Hyperlink"/>
                </w:rPr>
                <w:t>InterLibrary</w:t>
              </w:r>
              <w:proofErr w:type="spellEnd"/>
              <w:r w:rsidR="00CB3890" w:rsidRPr="004963E9">
                <w:rPr>
                  <w:rStyle w:val="Hyperlink"/>
                </w:rPr>
                <w:t xml:space="preserve"> Loan</w:t>
              </w:r>
            </w:hyperlink>
            <w:r w:rsidR="00CB3890" w:rsidRPr="004963E9">
              <w:t xml:space="preserve"> (1:52)</w:t>
            </w:r>
          </w:p>
          <w:p w14:paraId="2DC59E87" w14:textId="77777777" w:rsidR="00CB3890" w:rsidRPr="004963E9" w:rsidRDefault="00926CCF" w:rsidP="00CB3890">
            <w:pPr>
              <w:pStyle w:val="AssignmentsLevel2"/>
            </w:pPr>
            <w:hyperlink r:id="rId29" w:history="1">
              <w:r w:rsidR="00CB3890" w:rsidRPr="004963E9">
                <w:rPr>
                  <w:rStyle w:val="Hyperlink"/>
                </w:rPr>
                <w:t xml:space="preserve">Search for Books by Author or Title in </w:t>
              </w:r>
              <w:proofErr w:type="spellStart"/>
              <w:r w:rsidR="00CB3890" w:rsidRPr="004963E9">
                <w:rPr>
                  <w:rStyle w:val="Hyperlink"/>
                </w:rPr>
                <w:t>Keiss</w:t>
              </w:r>
              <w:proofErr w:type="spellEnd"/>
              <w:r w:rsidR="00CB3890" w:rsidRPr="004963E9">
                <w:rPr>
                  <w:rStyle w:val="Hyperlink"/>
                </w:rPr>
                <w:t xml:space="preserve"> Library Catalog</w:t>
              </w:r>
            </w:hyperlink>
            <w:r w:rsidR="00CB3890" w:rsidRPr="004963E9">
              <w:t xml:space="preserve"> (2:06)</w:t>
            </w:r>
          </w:p>
          <w:p w14:paraId="115F61A2" w14:textId="77777777" w:rsidR="00CB3890" w:rsidRPr="004963E9" w:rsidRDefault="00926CCF" w:rsidP="00CB3890">
            <w:pPr>
              <w:pStyle w:val="AssignmentsLevel2"/>
            </w:pPr>
            <w:hyperlink r:id="rId30" w:history="1">
              <w:r w:rsidR="00CB3890" w:rsidRPr="004963E9">
                <w:rPr>
                  <w:rStyle w:val="Hyperlink"/>
                </w:rPr>
                <w:t xml:space="preserve">Search for Books by Subject in </w:t>
              </w:r>
              <w:proofErr w:type="spellStart"/>
              <w:r w:rsidR="00CB3890" w:rsidRPr="004963E9">
                <w:rPr>
                  <w:rStyle w:val="Hyperlink"/>
                </w:rPr>
                <w:t>Keiss</w:t>
              </w:r>
              <w:proofErr w:type="spellEnd"/>
              <w:r w:rsidR="00CB3890" w:rsidRPr="004963E9">
                <w:rPr>
                  <w:rStyle w:val="Hyperlink"/>
                </w:rPr>
                <w:t xml:space="preserve"> Library Catalog</w:t>
              </w:r>
            </w:hyperlink>
            <w:r w:rsidR="00CB3890" w:rsidRPr="004963E9">
              <w:t xml:space="preserve"> (1:43)</w:t>
            </w:r>
          </w:p>
          <w:p w14:paraId="13314D5C" w14:textId="77777777" w:rsidR="00CB3890" w:rsidRPr="004963E9" w:rsidRDefault="00926CCF" w:rsidP="00CB3890">
            <w:pPr>
              <w:pStyle w:val="AssignmentsLevel2"/>
            </w:pPr>
            <w:hyperlink r:id="rId31" w:history="1">
              <w:r w:rsidR="00CB3890" w:rsidRPr="004963E9">
                <w:rPr>
                  <w:rStyle w:val="Hyperlink"/>
                </w:rPr>
                <w:t xml:space="preserve">Search for a Thesis by Subject or Author in </w:t>
              </w:r>
              <w:proofErr w:type="spellStart"/>
              <w:r w:rsidR="00CB3890" w:rsidRPr="004963E9">
                <w:rPr>
                  <w:rStyle w:val="Hyperlink"/>
                </w:rPr>
                <w:t>Keiss</w:t>
              </w:r>
              <w:proofErr w:type="spellEnd"/>
              <w:r w:rsidR="00CB3890" w:rsidRPr="004963E9">
                <w:rPr>
                  <w:rStyle w:val="Hyperlink"/>
                </w:rPr>
                <w:t xml:space="preserve"> Library Catalog</w:t>
              </w:r>
            </w:hyperlink>
            <w:r w:rsidR="00CB3890" w:rsidRPr="004963E9">
              <w:t xml:space="preserve"> (2:09)</w:t>
            </w:r>
          </w:p>
          <w:p w14:paraId="65717D2A" w14:textId="77777777" w:rsidR="00CB3890" w:rsidRPr="004963E9" w:rsidRDefault="00CB3890" w:rsidP="00CB3890">
            <w:pPr>
              <w:pStyle w:val="AssignmentsLevel1"/>
            </w:pPr>
          </w:p>
          <w:p w14:paraId="16974D36" w14:textId="4DDB9DAE" w:rsidR="00CB3890" w:rsidRDefault="00CB3890" w:rsidP="00CB3890">
            <w:pPr>
              <w:pStyle w:val="AssignmentsLevel1"/>
              <w:rPr>
                <w:b/>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Week One General Q &amp; A discussion forum on Blackboard.</w:t>
            </w:r>
          </w:p>
        </w:tc>
        <w:tc>
          <w:tcPr>
            <w:tcW w:w="1440" w:type="dxa"/>
            <w:tcBorders>
              <w:top w:val="single" w:sz="4" w:space="0" w:color="000000" w:themeColor="text1"/>
              <w:left w:val="single" w:sz="4" w:space="0" w:color="000000" w:themeColor="text1"/>
            </w:tcBorders>
            <w:shd w:val="clear" w:color="auto" w:fill="FFFFFF" w:themeFill="background1"/>
          </w:tcPr>
          <w:p w14:paraId="4579D780" w14:textId="4D6FD58A" w:rsidR="00CB3890" w:rsidRPr="000E1283" w:rsidRDefault="00CB3890" w:rsidP="00CB3890">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6E4D1CE5" w14:textId="43A70303" w:rsidR="00CB3890" w:rsidRPr="000E1283" w:rsidRDefault="00CB3890" w:rsidP="00CB3890">
            <w:pPr>
              <w:rPr>
                <w:rFonts w:cs="Arial"/>
                <w:szCs w:val="20"/>
              </w:rPr>
            </w:pPr>
            <w:r>
              <w:rPr>
                <w:rFonts w:cs="Arial"/>
                <w:szCs w:val="20"/>
              </w:rPr>
              <w:t>Video = 1 hour</w:t>
            </w:r>
          </w:p>
        </w:tc>
      </w:tr>
      <w:tr w:rsidR="00CB3890" w:rsidRPr="000E1283" w14:paraId="4C6A8194" w14:textId="77777777" w:rsidTr="0044687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1D8ED05" w14:textId="77777777" w:rsidR="00CB3890" w:rsidRPr="00980894" w:rsidRDefault="00CB3890" w:rsidP="00CB3890">
            <w:pPr>
              <w:tabs>
                <w:tab w:val="left" w:pos="2329"/>
              </w:tabs>
              <w:rPr>
                <w:b/>
              </w:rPr>
            </w:pPr>
            <w:r w:rsidRPr="00980894">
              <w:rPr>
                <w:b/>
              </w:rPr>
              <w:t>Personal Introductions</w:t>
            </w:r>
          </w:p>
          <w:p w14:paraId="6A09AF95" w14:textId="77777777" w:rsidR="00CB3890" w:rsidRPr="00980894" w:rsidRDefault="00CB3890" w:rsidP="00CB3890">
            <w:pPr>
              <w:tabs>
                <w:tab w:val="left" w:pos="2329"/>
              </w:tabs>
              <w:rPr>
                <w:b/>
              </w:rPr>
            </w:pPr>
          </w:p>
          <w:p w14:paraId="10A1CE02" w14:textId="77777777" w:rsidR="00CB3890" w:rsidRPr="00980894" w:rsidRDefault="00CB3890" w:rsidP="00CB3890">
            <w:pPr>
              <w:tabs>
                <w:tab w:val="left" w:pos="2329"/>
              </w:tabs>
            </w:pPr>
            <w:r w:rsidRPr="00980894">
              <w:rPr>
                <w:b/>
              </w:rPr>
              <w:t>Write</w:t>
            </w:r>
            <w:r w:rsidRPr="00980894">
              <w:t xml:space="preserve"> a post introducing yourself to the class. Discuss the following in your post: </w:t>
            </w:r>
          </w:p>
          <w:p w14:paraId="2A68E544" w14:textId="77777777" w:rsidR="00CB3890" w:rsidRPr="00980894" w:rsidRDefault="00CB3890" w:rsidP="00CB3890">
            <w:pPr>
              <w:tabs>
                <w:tab w:val="left" w:pos="2329"/>
              </w:tabs>
            </w:pPr>
          </w:p>
          <w:p w14:paraId="15302092" w14:textId="77777777" w:rsidR="00CB3890" w:rsidRPr="00980894" w:rsidRDefault="00CB3890" w:rsidP="00CB3890">
            <w:pPr>
              <w:pStyle w:val="AssignmentsLevel2"/>
            </w:pPr>
            <w:r w:rsidRPr="00980894">
              <w:t xml:space="preserve">Your likes, dislikes, family, </w:t>
            </w:r>
            <w:r>
              <w:t xml:space="preserve">and </w:t>
            </w:r>
            <w:r w:rsidRPr="00980894">
              <w:t xml:space="preserve">hobbies </w:t>
            </w:r>
          </w:p>
          <w:p w14:paraId="725E43B9" w14:textId="77777777" w:rsidR="00CB3890" w:rsidRPr="00980894" w:rsidRDefault="00CB3890" w:rsidP="00CB3890">
            <w:pPr>
              <w:pStyle w:val="AssignmentsLevel2"/>
            </w:pPr>
            <w:r w:rsidRPr="00980894">
              <w:t>What you do in your professional life</w:t>
            </w:r>
          </w:p>
          <w:p w14:paraId="25590360" w14:textId="77777777" w:rsidR="00CB3890" w:rsidRPr="00980894" w:rsidRDefault="00CB3890" w:rsidP="00CB3890">
            <w:pPr>
              <w:pStyle w:val="AssignmentsLevel2"/>
            </w:pPr>
            <w:r w:rsidRPr="00980894">
              <w:t>Your short- and long-term goals (professionally and personally)</w:t>
            </w:r>
          </w:p>
          <w:p w14:paraId="62E33464" w14:textId="77777777" w:rsidR="00CB3890" w:rsidRPr="00980894" w:rsidRDefault="00CB3890" w:rsidP="00CB3890">
            <w:pPr>
              <w:pStyle w:val="AssignmentsLevel2"/>
            </w:pPr>
            <w:r w:rsidRPr="00980894">
              <w:t xml:space="preserve">Anything else you would like us to know about you  </w:t>
            </w:r>
          </w:p>
          <w:p w14:paraId="415DDB36" w14:textId="77777777" w:rsidR="00CB3890" w:rsidRPr="00980894" w:rsidRDefault="00CB3890" w:rsidP="00CB3890">
            <w:pPr>
              <w:tabs>
                <w:tab w:val="left" w:pos="2329"/>
              </w:tabs>
            </w:pPr>
          </w:p>
          <w:p w14:paraId="48AF7C43" w14:textId="77777777" w:rsidR="00CB3890" w:rsidRPr="00980894" w:rsidRDefault="00CB3890" w:rsidP="00CB3890">
            <w:pPr>
              <w:tabs>
                <w:tab w:val="left" w:pos="2329"/>
              </w:tabs>
            </w:pPr>
            <w:r w:rsidRPr="00980894">
              <w:rPr>
                <w:b/>
              </w:rPr>
              <w:t>Post</w:t>
            </w:r>
            <w:r w:rsidRPr="00980894">
              <w:t xml:space="preserve"> your introduction by 11:59 p.m. (Eastern time) on Thursday.</w:t>
            </w:r>
          </w:p>
          <w:p w14:paraId="0F3EE16C" w14:textId="3F023DAE" w:rsidR="00CB3890" w:rsidRDefault="00CB3890" w:rsidP="00CB3890">
            <w:pPr>
              <w:tabs>
                <w:tab w:val="left" w:pos="2329"/>
              </w:tabs>
            </w:pPr>
            <w:r w:rsidRPr="00980894">
              <w:rPr>
                <w:b/>
              </w:rPr>
              <w:t>Review</w:t>
            </w:r>
            <w:r w:rsidRPr="00980894">
              <w:t xml:space="preserve"> your classmates’ introductions. </w:t>
            </w:r>
          </w:p>
          <w:p w14:paraId="1DB1C896" w14:textId="31162064" w:rsidR="00CB3890" w:rsidRDefault="00CB3890" w:rsidP="00CB3890">
            <w:pPr>
              <w:pStyle w:val="AssignmentsLevel1"/>
              <w:rPr>
                <w:b/>
              </w:rPr>
            </w:pPr>
            <w:r w:rsidRPr="00987615">
              <w:rPr>
                <w:b/>
              </w:rPr>
              <w:t>Respond</w:t>
            </w:r>
            <w:r w:rsidRPr="00980894">
              <w:t xml:space="preserve"> to some of your classmates’ post</w:t>
            </w:r>
            <w:r>
              <w:t>s</w:t>
            </w:r>
            <w:r w:rsidRPr="00980894">
              <w:t xml:space="preserve"> (</w:t>
            </w:r>
            <w:r w:rsidR="004A70F7">
              <w:t xml:space="preserve">or </w:t>
            </w:r>
            <w:r w:rsidRPr="00980894">
              <w:t xml:space="preserve">all </w:t>
            </w:r>
            <w:r>
              <w:t>of them</w:t>
            </w:r>
            <w:r w:rsidR="004A70F7">
              <w:t>,</w:t>
            </w:r>
            <w:r>
              <w:t xml:space="preserve"> </w:t>
            </w:r>
            <w:r w:rsidRPr="00980894">
              <w:t xml:space="preserve">if you wish). </w:t>
            </w:r>
          </w:p>
        </w:tc>
        <w:tc>
          <w:tcPr>
            <w:tcW w:w="1440" w:type="dxa"/>
            <w:tcBorders>
              <w:top w:val="single" w:sz="4" w:space="0" w:color="000000" w:themeColor="text1"/>
              <w:left w:val="single" w:sz="4" w:space="0" w:color="000000" w:themeColor="text1"/>
            </w:tcBorders>
            <w:shd w:val="clear" w:color="auto" w:fill="FFFFFF" w:themeFill="background1"/>
          </w:tcPr>
          <w:p w14:paraId="4868F630" w14:textId="1D2B9718" w:rsidR="00CB3890" w:rsidRPr="000E1283" w:rsidRDefault="00CB3890" w:rsidP="00CB3890">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7DB96527" w14:textId="77777777" w:rsidR="00CB3890" w:rsidRPr="000E1283" w:rsidRDefault="00CB3890" w:rsidP="00CB3890">
            <w:pPr>
              <w:rPr>
                <w:rFonts w:cs="Arial"/>
                <w:szCs w:val="20"/>
              </w:rPr>
            </w:pPr>
          </w:p>
        </w:tc>
      </w:tr>
      <w:tr w:rsidR="00CB3890" w:rsidRPr="000E1283" w14:paraId="5F3B83CF" w14:textId="77777777" w:rsidTr="0044687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44431" w14:textId="77777777" w:rsidR="00CB3890" w:rsidRPr="004963E9" w:rsidRDefault="00CB3890" w:rsidP="00CB3890">
            <w:pPr>
              <w:tabs>
                <w:tab w:val="left" w:pos="2329"/>
              </w:tabs>
              <w:rPr>
                <w:rFonts w:eastAsia="Arial" w:cs="Arial"/>
                <w:b/>
                <w:bCs/>
                <w:szCs w:val="20"/>
              </w:rPr>
            </w:pPr>
            <w:r w:rsidRPr="004963E9">
              <w:rPr>
                <w:rFonts w:eastAsia="Arial" w:cs="Arial"/>
                <w:b/>
                <w:bCs/>
                <w:szCs w:val="20"/>
              </w:rPr>
              <w:t>Protecting Human Participants Training</w:t>
            </w:r>
          </w:p>
          <w:p w14:paraId="12E8B1F1" w14:textId="77777777" w:rsidR="00CB3890" w:rsidRPr="004963E9" w:rsidRDefault="00CB3890" w:rsidP="00CB3890">
            <w:pPr>
              <w:tabs>
                <w:tab w:val="left" w:pos="2329"/>
              </w:tabs>
              <w:rPr>
                <w:rFonts w:eastAsia="Arial" w:cs="Arial"/>
                <w:b/>
                <w:bCs/>
                <w:szCs w:val="20"/>
              </w:rPr>
            </w:pPr>
          </w:p>
          <w:p w14:paraId="0C2734D0" w14:textId="386F28B7" w:rsidR="00CB3890" w:rsidRPr="00980894" w:rsidRDefault="00CB3890" w:rsidP="004A70F7">
            <w:pPr>
              <w:tabs>
                <w:tab w:val="left" w:pos="2329"/>
              </w:tabs>
              <w:rPr>
                <w:b/>
              </w:rPr>
            </w:pPr>
            <w:r>
              <w:rPr>
                <w:rFonts w:eastAsia="Arial" w:cs="Arial"/>
                <w:bCs/>
                <w:szCs w:val="20"/>
              </w:rPr>
              <w:t>This week</w:t>
            </w:r>
            <w:r w:rsidR="004A70F7">
              <w:rPr>
                <w:rFonts w:eastAsia="Arial" w:cs="Arial"/>
                <w:bCs/>
                <w:szCs w:val="20"/>
              </w:rPr>
              <w:t>,</w:t>
            </w:r>
            <w:r w:rsidRPr="004963E9">
              <w:rPr>
                <w:rFonts w:eastAsia="Arial" w:cs="Arial"/>
                <w:bCs/>
                <w:szCs w:val="20"/>
              </w:rPr>
              <w:t xml:space="preserve"> one of the assignments is to complete the Protecting Human Participants Training offered by the National Institute of Health. This training takes 3 hours to complete. The modules do not have to be completed in one sitting and can be completed at different times. Plan your time accordingly to complete the required modules by </w:t>
            </w:r>
            <w:r>
              <w:rPr>
                <w:rFonts w:eastAsia="Arial" w:cs="Arial"/>
                <w:bCs/>
                <w:szCs w:val="20"/>
              </w:rPr>
              <w:t>the end of this week</w:t>
            </w:r>
            <w:r w:rsidRPr="004963E9">
              <w:rPr>
                <w:rFonts w:eastAsia="Arial" w:cs="Arial"/>
                <w:bCs/>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5721B3E7" w14:textId="154380FF" w:rsidR="00CB3890" w:rsidRPr="000E1283" w:rsidRDefault="00CB3890" w:rsidP="00CB3890">
            <w:pPr>
              <w:tabs>
                <w:tab w:val="left" w:pos="0"/>
                <w:tab w:val="left" w:pos="3720"/>
              </w:tabs>
              <w:outlineLvl w:val="0"/>
              <w:rPr>
                <w:rFonts w:cs="Arial"/>
                <w:szCs w:val="20"/>
              </w:rPr>
            </w:pPr>
            <w:r>
              <w:rPr>
                <w:rFonts w:cs="Arial"/>
                <w:szCs w:val="20"/>
              </w:rPr>
              <w:t>1.2</w:t>
            </w:r>
          </w:p>
        </w:tc>
        <w:tc>
          <w:tcPr>
            <w:tcW w:w="1440" w:type="dxa"/>
            <w:tcBorders>
              <w:top w:val="single" w:sz="4" w:space="0" w:color="000000" w:themeColor="text1"/>
              <w:left w:val="single" w:sz="4" w:space="0" w:color="000000" w:themeColor="text1"/>
            </w:tcBorders>
            <w:shd w:val="clear" w:color="auto" w:fill="FFFFFF" w:themeFill="background1"/>
          </w:tcPr>
          <w:p w14:paraId="42FF826E" w14:textId="77777777" w:rsidR="00CB3890" w:rsidRPr="000E1283" w:rsidRDefault="00CB3890" w:rsidP="00CB3890">
            <w:pPr>
              <w:rPr>
                <w:rFonts w:cs="Arial"/>
                <w:szCs w:val="20"/>
              </w:rPr>
            </w:pPr>
          </w:p>
        </w:tc>
      </w:tr>
      <w:tr w:rsidR="00CB3890" w:rsidRPr="000E1283" w14:paraId="27CAA472" w14:textId="77777777" w:rsidTr="00446870">
        <w:tc>
          <w:tcPr>
            <w:tcW w:w="10170" w:type="dxa"/>
            <w:gridSpan w:val="2"/>
            <w:tcMar>
              <w:top w:w="115" w:type="dxa"/>
              <w:left w:w="115" w:type="dxa"/>
              <w:bottom w:w="115" w:type="dxa"/>
              <w:right w:w="115" w:type="dxa"/>
            </w:tcMar>
          </w:tcPr>
          <w:p w14:paraId="48264586" w14:textId="77777777" w:rsidR="00CB3890" w:rsidRPr="000E1283" w:rsidRDefault="00CB3890" w:rsidP="00CB3890">
            <w:pPr>
              <w:rPr>
                <w:b/>
                <w:bCs/>
              </w:rPr>
            </w:pPr>
            <w:r w:rsidRPr="000E1283">
              <w:rPr>
                <w:b/>
                <w:bCs/>
              </w:rPr>
              <w:t xml:space="preserve">PowerPoint Presentation </w:t>
            </w:r>
            <w:proofErr w:type="gramStart"/>
            <w:r w:rsidRPr="000E1283">
              <w:rPr>
                <w:b/>
                <w:bCs/>
              </w:rPr>
              <w:t>With</w:t>
            </w:r>
            <w:proofErr w:type="gramEnd"/>
            <w:r w:rsidRPr="000E1283">
              <w:rPr>
                <w:b/>
                <w:bCs/>
              </w:rPr>
              <w:t xml:space="preserve"> Audio Narration Tutorials</w:t>
            </w:r>
          </w:p>
          <w:p w14:paraId="7F45FE04" w14:textId="77777777" w:rsidR="00CB3890" w:rsidRPr="000E1283" w:rsidRDefault="00CB3890" w:rsidP="00CB3890">
            <w:pPr>
              <w:rPr>
                <w:bCs/>
              </w:rPr>
            </w:pPr>
          </w:p>
          <w:p w14:paraId="3B2EE593" w14:textId="77777777" w:rsidR="00CB3890" w:rsidRPr="000E1283" w:rsidRDefault="00CB3890" w:rsidP="00CB3890">
            <w:pPr>
              <w:rPr>
                <w:bCs/>
              </w:rPr>
            </w:pPr>
            <w:r w:rsidRPr="000E1283">
              <w:rPr>
                <w:bCs/>
              </w:rPr>
              <w:t>You will need to submit a narrated presentation this week. The following are some tutorials you can use to familiarize yourself with this functionality in PowerPoint:</w:t>
            </w:r>
          </w:p>
          <w:p w14:paraId="112A17A4" w14:textId="77777777" w:rsidR="00CB3890" w:rsidRPr="000E1283" w:rsidRDefault="00CB3890" w:rsidP="00CB3890">
            <w:pPr>
              <w:rPr>
                <w:bCs/>
              </w:rPr>
            </w:pPr>
          </w:p>
          <w:p w14:paraId="40A2EBD2" w14:textId="77777777" w:rsidR="00CB3890" w:rsidRPr="000E1283" w:rsidRDefault="00926CCF" w:rsidP="00CB3890">
            <w:pPr>
              <w:pStyle w:val="AssignmentsLevel2"/>
              <w:numPr>
                <w:ilvl w:val="0"/>
                <w:numId w:val="17"/>
              </w:numPr>
              <w:ind w:left="360"/>
              <w:rPr>
                <w:color w:val="0000FF"/>
                <w:u w:val="single"/>
              </w:rPr>
            </w:pPr>
            <w:hyperlink r:id="rId32" w:anchor="OfficeVersion=2013,_2016" w:history="1">
              <w:r w:rsidR="00CB3890" w:rsidRPr="000E1283">
                <w:rPr>
                  <w:rStyle w:val="Hyperlink"/>
                </w:rPr>
                <w:t>Add or delete audio in your PowerPoint presentation</w:t>
              </w:r>
            </w:hyperlink>
          </w:p>
          <w:p w14:paraId="5C96839B" w14:textId="4989A59A" w:rsidR="00CB3890" w:rsidRPr="000E1283" w:rsidRDefault="00926CCF" w:rsidP="00CB3890">
            <w:pPr>
              <w:pStyle w:val="AssignmentsLevel2"/>
              <w:numPr>
                <w:ilvl w:val="0"/>
                <w:numId w:val="17"/>
              </w:numPr>
              <w:ind w:left="360"/>
              <w:rPr>
                <w:color w:val="0000FF"/>
                <w:u w:val="single"/>
              </w:rPr>
            </w:pPr>
            <w:hyperlink r:id="rId33" w:anchor="OfficeVersion=2013,_2016" w:history="1">
              <w:r w:rsidR="00CB3890" w:rsidRPr="000E1283">
                <w:rPr>
                  <w:rStyle w:val="Hyperlink"/>
                </w:rPr>
                <w:t>Record a slide show with narration and slide timings</w:t>
              </w:r>
            </w:hyperlink>
          </w:p>
        </w:tc>
        <w:tc>
          <w:tcPr>
            <w:tcW w:w="1440" w:type="dxa"/>
            <w:tcBorders>
              <w:bottom w:val="single" w:sz="4" w:space="0" w:color="000000" w:themeColor="text1"/>
            </w:tcBorders>
          </w:tcPr>
          <w:p w14:paraId="1543A947" w14:textId="47285D73" w:rsidR="00CB3890" w:rsidRPr="000E1283" w:rsidRDefault="00CB3890" w:rsidP="00CB3890">
            <w:pPr>
              <w:rPr>
                <w:rFonts w:cs="Arial"/>
                <w:szCs w:val="20"/>
              </w:rPr>
            </w:pPr>
            <w:r>
              <w:rPr>
                <w:rFonts w:cs="Arial"/>
                <w:szCs w:val="20"/>
              </w:rPr>
              <w:t>n/a</w:t>
            </w:r>
          </w:p>
        </w:tc>
        <w:tc>
          <w:tcPr>
            <w:tcW w:w="1440" w:type="dxa"/>
            <w:tcBorders>
              <w:bottom w:val="single" w:sz="4" w:space="0" w:color="000000" w:themeColor="text1"/>
            </w:tcBorders>
          </w:tcPr>
          <w:p w14:paraId="5FC1C5B5" w14:textId="7EDFC229" w:rsidR="00CB3890" w:rsidRPr="000E1283" w:rsidRDefault="00CB3890" w:rsidP="00CB3890">
            <w:pPr>
              <w:rPr>
                <w:rFonts w:cs="Arial"/>
                <w:szCs w:val="20"/>
              </w:rPr>
            </w:pPr>
            <w:r>
              <w:rPr>
                <w:rFonts w:cs="Arial"/>
                <w:szCs w:val="20"/>
              </w:rPr>
              <w:t>Tutorials = 1 hour</w:t>
            </w:r>
          </w:p>
        </w:tc>
      </w:tr>
      <w:tr w:rsidR="00CB3890" w:rsidRPr="000E1283" w14:paraId="33A979EE" w14:textId="77777777" w:rsidTr="0044687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CB3890" w:rsidRPr="000E1283" w:rsidRDefault="00CB3890" w:rsidP="00CB3890">
            <w:pPr>
              <w:tabs>
                <w:tab w:val="left" w:pos="0"/>
                <w:tab w:val="left" w:pos="3720"/>
              </w:tabs>
              <w:outlineLvl w:val="0"/>
              <w:rPr>
                <w:rFonts w:eastAsia="Arial" w:cs="Arial"/>
                <w:i/>
                <w:iCs/>
              </w:rPr>
            </w:pPr>
            <w:r w:rsidRPr="000E1283">
              <w:rPr>
                <w:rFonts w:eastAsia="Arial" w:cs="Arial"/>
                <w:b/>
                <w:bCs/>
                <w:i/>
                <w:iCs/>
                <w:sz w:val="22"/>
                <w:szCs w:val="22"/>
              </w:rPr>
              <w:t>Supplemental Resources and Activities</w:t>
            </w:r>
          </w:p>
          <w:p w14:paraId="4565DE45" w14:textId="77777777" w:rsidR="00CB3890" w:rsidRPr="000E1283" w:rsidRDefault="00CB3890" w:rsidP="00CB3890">
            <w:pPr>
              <w:tabs>
                <w:tab w:val="left" w:pos="0"/>
                <w:tab w:val="left" w:pos="3720"/>
              </w:tabs>
              <w:outlineLvl w:val="0"/>
              <w:rPr>
                <w:rFonts w:eastAsia="Arial" w:cs="Arial"/>
                <w:b/>
                <w:bCs/>
                <w:i/>
                <w:iCs/>
              </w:rPr>
            </w:pPr>
            <w:r w:rsidRPr="000E1283">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CB3890" w:rsidRPr="000E1283" w:rsidRDefault="00CB3890" w:rsidP="00CB3890">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CB3890" w:rsidRPr="000E1283" w:rsidRDefault="00CB3890" w:rsidP="00CB3890">
            <w:pPr>
              <w:tabs>
                <w:tab w:val="left" w:pos="0"/>
                <w:tab w:val="left" w:pos="3720"/>
              </w:tabs>
              <w:outlineLvl w:val="0"/>
              <w:rPr>
                <w:rFonts w:eastAsia="Arial" w:cs="Arial"/>
                <w:b/>
                <w:bCs/>
                <w:i/>
                <w:iCs/>
              </w:rPr>
            </w:pPr>
            <w:r w:rsidRPr="000E1283">
              <w:rPr>
                <w:rFonts w:eastAsia="Arial" w:cs="Arial"/>
                <w:b/>
                <w:bCs/>
                <w:i/>
                <w:iCs/>
              </w:rPr>
              <w:t>AIE</w:t>
            </w:r>
          </w:p>
        </w:tc>
      </w:tr>
      <w:tr w:rsidR="00CB3890" w:rsidRPr="000E1283" w14:paraId="11DF91B5" w14:textId="77777777" w:rsidTr="0044687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CB3890" w:rsidRPr="000E1283" w:rsidRDefault="00CB3890" w:rsidP="00CB3890">
            <w:pPr>
              <w:rPr>
                <w:rFonts w:eastAsia="Arial" w:cs="Arial"/>
                <w:b/>
                <w:bCs/>
              </w:rPr>
            </w:pPr>
            <w:r w:rsidRPr="000E1283">
              <w:rPr>
                <w:rFonts w:eastAsia="Arial" w:cs="Arial"/>
                <w:b/>
                <w:bCs/>
              </w:rPr>
              <w:t xml:space="preserve">Adobe Connect Live Discussion </w:t>
            </w:r>
          </w:p>
          <w:p w14:paraId="2090A05E" w14:textId="77777777" w:rsidR="00CB3890" w:rsidRPr="000E1283" w:rsidRDefault="00CB3890" w:rsidP="00CB3890">
            <w:pPr>
              <w:pStyle w:val="AssignmentsLevel1"/>
            </w:pPr>
          </w:p>
          <w:p w14:paraId="676501AD" w14:textId="77777777" w:rsidR="00CB3890" w:rsidRPr="000E1283" w:rsidRDefault="00CB3890" w:rsidP="00CB3890">
            <w:pPr>
              <w:pStyle w:val="AssignmentsLevel1"/>
            </w:pPr>
            <w:r w:rsidRPr="000E1283">
              <w:rPr>
                <w:b/>
                <w:bCs/>
              </w:rPr>
              <w:t>Review</w:t>
            </w:r>
            <w:r w:rsidRPr="000E1283">
              <w:t xml:space="preserve"> </w:t>
            </w:r>
            <w:hyperlink r:id="rId34">
              <w:r w:rsidRPr="000E1283">
                <w:rPr>
                  <w:rStyle w:val="Hyperlink"/>
                </w:rPr>
                <w:t>Adobe Connect Resources</w:t>
              </w:r>
            </w:hyperlink>
            <w:r w:rsidRPr="000E1283">
              <w:t xml:space="preserve">.  </w:t>
            </w:r>
          </w:p>
          <w:p w14:paraId="28FE2749" w14:textId="77777777" w:rsidR="00CB3890" w:rsidRPr="000E1283" w:rsidRDefault="00CB3890" w:rsidP="00CB3890">
            <w:pPr>
              <w:pStyle w:val="AssignmentsLevel1"/>
            </w:pPr>
          </w:p>
          <w:p w14:paraId="3935E267" w14:textId="1B79BE83" w:rsidR="00CB3890" w:rsidRPr="000E1283" w:rsidRDefault="00CB3890" w:rsidP="00CB3890">
            <w:pPr>
              <w:pStyle w:val="AssignmentsLevel1"/>
            </w:pPr>
            <w:r w:rsidRPr="000E1283">
              <w:rPr>
                <w:b/>
                <w:bCs/>
              </w:rPr>
              <w:t>Participate</w:t>
            </w:r>
            <w:r w:rsidRPr="000E1283">
              <w:t xml:space="preserve"> in the scheduled live session with the course instructor. This session will provide an overview of the </w:t>
            </w:r>
            <w:r w:rsidR="004A70F7">
              <w:t>course</w:t>
            </w:r>
            <w:r w:rsidR="004A70F7" w:rsidRPr="000E1283">
              <w:t xml:space="preserve"> </w:t>
            </w:r>
            <w:r w:rsidRPr="000E1283">
              <w:t>and discuss the major assignments in the course.</w:t>
            </w:r>
          </w:p>
          <w:p w14:paraId="633B5CD0" w14:textId="77777777" w:rsidR="00CB3890" w:rsidRPr="000E1283" w:rsidRDefault="00CB3890" w:rsidP="00CB3890">
            <w:pPr>
              <w:pStyle w:val="AssignmentsLevel1"/>
            </w:pPr>
          </w:p>
          <w:p w14:paraId="776477C4" w14:textId="77777777" w:rsidR="00CB3890" w:rsidRPr="000E1283" w:rsidRDefault="00CB3890" w:rsidP="00CB3890">
            <w:pPr>
              <w:pStyle w:val="AssignmentsLevel1"/>
            </w:pPr>
            <w:r w:rsidRPr="000E1283">
              <w:rPr>
                <w:b/>
                <w:bCs/>
              </w:rPr>
              <w:t>Prepare</w:t>
            </w:r>
            <w:r w:rsidRPr="000E1283">
              <w:t xml:space="preserve"> to ask questions concerning the content of the week and the </w:t>
            </w:r>
            <w:proofErr w:type="gramStart"/>
            <w:r w:rsidRPr="000E1283">
              <w:t>course as a whole</w:t>
            </w:r>
            <w:proofErr w:type="gramEnd"/>
            <w:r w:rsidRPr="000E1283">
              <w:t>.</w:t>
            </w:r>
          </w:p>
          <w:p w14:paraId="6453A318" w14:textId="77777777" w:rsidR="00CB3890" w:rsidRPr="000E1283" w:rsidRDefault="00CB3890" w:rsidP="00CB3890">
            <w:pPr>
              <w:pStyle w:val="AssignmentsLevel1"/>
              <w:rPr>
                <w:b/>
                <w:bCs/>
              </w:rPr>
            </w:pPr>
            <w:r w:rsidRPr="000E1283">
              <w:br/>
            </w:r>
            <w:r w:rsidRPr="003D0018">
              <w:rPr>
                <w:i/>
              </w:rPr>
              <w:t>Note:</w:t>
            </w:r>
            <w:r w:rsidRPr="000E1283">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50C2A54D" w:rsidR="00CB3890" w:rsidRPr="000E1283" w:rsidRDefault="00CB3890" w:rsidP="00CB3890">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CB3890" w:rsidRPr="00C8069A" w:rsidRDefault="00CB3890" w:rsidP="00CB3890">
            <w:pPr>
              <w:tabs>
                <w:tab w:val="left" w:pos="0"/>
                <w:tab w:val="left" w:pos="3720"/>
              </w:tabs>
              <w:outlineLvl w:val="0"/>
              <w:rPr>
                <w:rFonts w:eastAsia="Arial" w:cs="Arial"/>
              </w:rPr>
            </w:pPr>
            <w:r w:rsidRPr="00C8069A">
              <w:rPr>
                <w:rFonts w:eastAsia="Arial" w:cs="Arial"/>
              </w:rPr>
              <w:t xml:space="preserve">Live Discussion: lecture and discussion = </w:t>
            </w:r>
            <w:r w:rsidRPr="00C8069A">
              <w:rPr>
                <w:rFonts w:eastAsia="Arial" w:cs="Arial"/>
                <w:bCs/>
              </w:rPr>
              <w:t>1 hour</w:t>
            </w:r>
          </w:p>
          <w:p w14:paraId="2D034132" w14:textId="77777777" w:rsidR="00CB3890" w:rsidRPr="00C8069A" w:rsidRDefault="00CB3890" w:rsidP="00CB3890">
            <w:pPr>
              <w:rPr>
                <w:rFonts w:cs="Arial"/>
                <w:szCs w:val="20"/>
              </w:rPr>
            </w:pPr>
          </w:p>
          <w:p w14:paraId="70E8DC59" w14:textId="77777777" w:rsidR="00CB3890" w:rsidRPr="00C8069A" w:rsidRDefault="00CB3890" w:rsidP="00CB3890">
            <w:pPr>
              <w:rPr>
                <w:rFonts w:cs="Arial"/>
                <w:szCs w:val="20"/>
              </w:rPr>
            </w:pPr>
          </w:p>
          <w:p w14:paraId="305A4396" w14:textId="77777777" w:rsidR="00CB3890" w:rsidRPr="00C8069A" w:rsidRDefault="00CB3890" w:rsidP="00CB3890">
            <w:pPr>
              <w:jc w:val="center"/>
              <w:rPr>
                <w:rFonts w:cs="Arial"/>
                <w:szCs w:val="20"/>
              </w:rPr>
            </w:pPr>
          </w:p>
        </w:tc>
      </w:tr>
      <w:tr w:rsidR="00CB3890" w:rsidRPr="000E1283" w14:paraId="2CD79AB4" w14:textId="77777777" w:rsidTr="00446870">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CB3890" w:rsidRPr="000E1283" w:rsidRDefault="00CB3890" w:rsidP="00CB3890">
            <w:pPr>
              <w:tabs>
                <w:tab w:val="left" w:pos="0"/>
                <w:tab w:val="left" w:pos="3720"/>
              </w:tabs>
              <w:outlineLvl w:val="0"/>
              <w:rPr>
                <w:rFonts w:eastAsia="Arial" w:cs="Arial"/>
                <w:i/>
                <w:iCs/>
              </w:rPr>
            </w:pPr>
            <w:r w:rsidRPr="000E1283">
              <w:rPr>
                <w:rFonts w:eastAsia="Arial" w:cs="Arial"/>
                <w:b/>
                <w:bCs/>
                <w:i/>
                <w:iCs/>
                <w:sz w:val="22"/>
                <w:szCs w:val="22"/>
              </w:rPr>
              <w:t>Graded Assignments</w:t>
            </w:r>
          </w:p>
          <w:p w14:paraId="33BA1DF8" w14:textId="77777777" w:rsidR="00CB3890" w:rsidRPr="000E1283" w:rsidRDefault="00CB3890" w:rsidP="00CB3890">
            <w:pPr>
              <w:tabs>
                <w:tab w:val="left" w:pos="0"/>
                <w:tab w:val="left" w:pos="3720"/>
              </w:tabs>
              <w:outlineLvl w:val="0"/>
              <w:rPr>
                <w:rFonts w:eastAsia="Arial" w:cs="Arial"/>
                <w:b/>
                <w:bCs/>
                <w:i/>
                <w:iCs/>
              </w:rPr>
            </w:pPr>
            <w:r w:rsidRPr="000E128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CB3890" w:rsidRPr="000E1283" w:rsidRDefault="00CB3890" w:rsidP="00CB3890">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CB3890" w:rsidRPr="000E1283" w:rsidRDefault="00CB3890" w:rsidP="00CB3890">
            <w:pPr>
              <w:rPr>
                <w:rFonts w:eastAsia="Arial" w:cs="Arial"/>
                <w:b/>
                <w:bCs/>
                <w:i/>
                <w:iCs/>
              </w:rPr>
            </w:pPr>
            <w:r w:rsidRPr="000E1283">
              <w:rPr>
                <w:rFonts w:eastAsia="Arial" w:cs="Arial"/>
                <w:b/>
                <w:bCs/>
                <w:i/>
                <w:iCs/>
              </w:rPr>
              <w:t>AIE</w:t>
            </w:r>
          </w:p>
        </w:tc>
      </w:tr>
      <w:tr w:rsidR="00CB3890" w:rsidRPr="000E1283" w14:paraId="2351A8DD" w14:textId="77777777" w:rsidTr="00446870">
        <w:tc>
          <w:tcPr>
            <w:tcW w:w="10170" w:type="dxa"/>
            <w:gridSpan w:val="2"/>
            <w:tcMar>
              <w:top w:w="115" w:type="dxa"/>
              <w:left w:w="115" w:type="dxa"/>
              <w:bottom w:w="115" w:type="dxa"/>
              <w:right w:w="115" w:type="dxa"/>
            </w:tcMar>
          </w:tcPr>
          <w:p w14:paraId="6656B857" w14:textId="301FEAFD" w:rsidR="00CB3890" w:rsidRPr="000E1283" w:rsidRDefault="00CB3890" w:rsidP="00CB3890">
            <w:pPr>
              <w:tabs>
                <w:tab w:val="left" w:pos="2329"/>
              </w:tabs>
              <w:rPr>
                <w:rFonts w:eastAsia="Arial" w:cs="Arial"/>
                <w:b/>
                <w:bCs/>
              </w:rPr>
            </w:pPr>
            <w:r w:rsidRPr="000E1283">
              <w:rPr>
                <w:rFonts w:eastAsia="Arial" w:cs="Arial"/>
                <w:b/>
                <w:bCs/>
              </w:rPr>
              <w:t xml:space="preserve">Discussion: </w:t>
            </w:r>
            <w:r w:rsidR="00F733F7">
              <w:rPr>
                <w:rFonts w:eastAsia="Arial" w:cs="Arial"/>
                <w:b/>
                <w:bCs/>
              </w:rPr>
              <w:t xml:space="preserve">Action </w:t>
            </w:r>
            <w:r w:rsidRPr="000E1283">
              <w:rPr>
                <w:rFonts w:eastAsia="Arial" w:cs="Arial"/>
                <w:b/>
                <w:bCs/>
              </w:rPr>
              <w:t>Research Project</w:t>
            </w:r>
          </w:p>
          <w:p w14:paraId="477CDA3F" w14:textId="77777777" w:rsidR="00CB3890" w:rsidRPr="000E1283" w:rsidRDefault="00CB3890" w:rsidP="00CB3890">
            <w:pPr>
              <w:pStyle w:val="AssignmentsLevel1"/>
              <w:rPr>
                <w:b/>
              </w:rPr>
            </w:pPr>
          </w:p>
          <w:p w14:paraId="67231DCB" w14:textId="5D671EAB" w:rsidR="00CB3890" w:rsidRDefault="00CB3890" w:rsidP="00CB3890">
            <w:pPr>
              <w:pStyle w:val="AssignmentsLevel1"/>
            </w:pPr>
            <w:r w:rsidRPr="000E1283">
              <w:rPr>
                <w:b/>
              </w:rPr>
              <w:t>Watch</w:t>
            </w:r>
            <w:r w:rsidRPr="000E1283">
              <w:t xml:space="preserve"> </w:t>
            </w:r>
            <w:r>
              <w:t>the following:</w:t>
            </w:r>
          </w:p>
          <w:p w14:paraId="58107756" w14:textId="77777777" w:rsidR="001446DE" w:rsidRDefault="001446DE" w:rsidP="00CB3890">
            <w:pPr>
              <w:pStyle w:val="AssignmentsLevel1"/>
            </w:pPr>
          </w:p>
          <w:p w14:paraId="48653CD0" w14:textId="59969DB6" w:rsidR="00CB3890" w:rsidRDefault="00CB3890" w:rsidP="00CB3890">
            <w:pPr>
              <w:pStyle w:val="AssignmentsLevel2"/>
            </w:pPr>
            <w:r w:rsidRPr="000E1283">
              <w:t>Course Introduction (</w:t>
            </w:r>
            <w:r w:rsidR="006147D2">
              <w:t>2:32</w:t>
            </w:r>
            <w:r w:rsidRPr="000E1283">
              <w:t>)</w:t>
            </w:r>
          </w:p>
          <w:p w14:paraId="27EAD05A" w14:textId="26FCB980" w:rsidR="00CB3890" w:rsidRPr="000E1283" w:rsidRDefault="00926CCF" w:rsidP="00CB3890">
            <w:pPr>
              <w:pStyle w:val="AssignmentsLevel2"/>
            </w:pPr>
            <w:hyperlink r:id="rId35" w:history="1">
              <w:r w:rsidR="00CB3890" w:rsidRPr="007B7DDE">
                <w:rPr>
                  <w:rStyle w:val="Hyperlink"/>
                </w:rPr>
                <w:t>Guiding Principles of Institutional Review Boards (IRB)</w:t>
              </w:r>
            </w:hyperlink>
            <w:r w:rsidR="00CB3890">
              <w:t xml:space="preserve"> (3:53)</w:t>
            </w:r>
          </w:p>
          <w:p w14:paraId="090F6864" w14:textId="77777777" w:rsidR="00CB3890" w:rsidRPr="000E1283" w:rsidRDefault="00CB3890" w:rsidP="00CB3890">
            <w:pPr>
              <w:pStyle w:val="AssignmentsLevel1"/>
              <w:rPr>
                <w:b/>
              </w:rPr>
            </w:pPr>
          </w:p>
          <w:p w14:paraId="1A1C6A5F" w14:textId="27848121" w:rsidR="00CB3890" w:rsidRDefault="00CB3890" w:rsidP="00CB3890">
            <w:pPr>
              <w:pStyle w:val="AssignmentsLevel1"/>
            </w:pPr>
            <w:r w:rsidRPr="000E1283">
              <w:rPr>
                <w:b/>
              </w:rPr>
              <w:t>Review</w:t>
            </w:r>
            <w:r w:rsidRPr="000E1283">
              <w:t xml:space="preserve"> the following:</w:t>
            </w:r>
          </w:p>
          <w:p w14:paraId="215AA4EF" w14:textId="77777777" w:rsidR="001446DE" w:rsidRPr="000E1283" w:rsidRDefault="001446DE" w:rsidP="00CB3890">
            <w:pPr>
              <w:pStyle w:val="AssignmentsLevel1"/>
            </w:pPr>
          </w:p>
          <w:p w14:paraId="6CD48553" w14:textId="3C3659D1" w:rsidR="00CB3890" w:rsidRPr="00BD7169" w:rsidRDefault="00CB3890" w:rsidP="00CB3890">
            <w:pPr>
              <w:pStyle w:val="AssignmentsLevel2"/>
              <w:rPr>
                <w:bCs/>
              </w:rPr>
            </w:pPr>
            <w:r>
              <w:rPr>
                <w:bCs/>
              </w:rPr>
              <w:t>G</w:t>
            </w:r>
            <w:r w:rsidRPr="00BD7169">
              <w:rPr>
                <w:bCs/>
              </w:rPr>
              <w:t>uidelines and procedures of EDU510 and EDU610.</w:t>
            </w:r>
          </w:p>
          <w:p w14:paraId="2DA60D52" w14:textId="4822B5B2" w:rsidR="00CB3890" w:rsidRPr="000E1283" w:rsidRDefault="00CB3890" w:rsidP="00CB3890">
            <w:pPr>
              <w:pStyle w:val="AssignmentsLevel2"/>
            </w:pPr>
            <w:r w:rsidRPr="000E1283">
              <w:t>IRB Student/Investigator Handbook</w:t>
            </w:r>
          </w:p>
          <w:p w14:paraId="5659D522" w14:textId="2358EACF" w:rsidR="00CB3890" w:rsidRPr="000E1283" w:rsidRDefault="00CB3890" w:rsidP="00CB3890">
            <w:pPr>
              <w:pStyle w:val="AssignmentsLevel2"/>
            </w:pPr>
            <w:r w:rsidRPr="000E1283">
              <w:t>IRB010A - Adult Consent Form</w:t>
            </w:r>
          </w:p>
          <w:p w14:paraId="4F526B18" w14:textId="288E6CC0" w:rsidR="00CB3890" w:rsidRPr="000E1283" w:rsidRDefault="00CB3890" w:rsidP="00CB3890">
            <w:pPr>
              <w:pStyle w:val="AssignmentsLevel2"/>
            </w:pPr>
            <w:r w:rsidRPr="000E1283">
              <w:t>IRB010B - Assent Minor Participant - age 7</w:t>
            </w:r>
            <w:r w:rsidR="004A70F7">
              <w:t>–</w:t>
            </w:r>
            <w:r w:rsidRPr="000E1283">
              <w:t>14 years</w:t>
            </w:r>
          </w:p>
          <w:p w14:paraId="27E34738" w14:textId="7AEECE53" w:rsidR="00CB3890" w:rsidRPr="000E1283" w:rsidRDefault="00CB3890" w:rsidP="00CB3890">
            <w:pPr>
              <w:pStyle w:val="AssignmentsLevel2"/>
            </w:pPr>
            <w:r w:rsidRPr="000E1283">
              <w:t>IRB010C - Assent Minor Participant - age 15</w:t>
            </w:r>
            <w:r w:rsidR="004A70F7">
              <w:t>–</w:t>
            </w:r>
            <w:r w:rsidRPr="000E1283">
              <w:t>17 years</w:t>
            </w:r>
          </w:p>
          <w:p w14:paraId="441C4CEA" w14:textId="552FFE78" w:rsidR="00CB3890" w:rsidRPr="000E1283" w:rsidRDefault="00CB3890" w:rsidP="00CB3890">
            <w:pPr>
              <w:pStyle w:val="AssignmentsLevel2"/>
            </w:pPr>
            <w:r w:rsidRPr="000E1283">
              <w:t>IRB010D - Parental Permission for a Minor Child</w:t>
            </w:r>
          </w:p>
          <w:p w14:paraId="45B330B3" w14:textId="77777777" w:rsidR="00CB3890" w:rsidRPr="000E1283" w:rsidRDefault="00CB3890" w:rsidP="00CB3890">
            <w:pPr>
              <w:pStyle w:val="AssignmentsLevel1"/>
              <w:rPr>
                <w:b/>
                <w:bCs/>
              </w:rPr>
            </w:pPr>
          </w:p>
          <w:p w14:paraId="7647D200" w14:textId="0CBCD98B" w:rsidR="00CB3890" w:rsidRPr="000E1283" w:rsidRDefault="00CB3890" w:rsidP="00CB3890">
            <w:pPr>
              <w:pStyle w:val="AssignmentsLevel1"/>
            </w:pPr>
            <w:r w:rsidRPr="000E1283">
              <w:rPr>
                <w:b/>
                <w:bCs/>
              </w:rPr>
              <w:t xml:space="preserve">Respond </w:t>
            </w:r>
            <w:r w:rsidRPr="000E1283">
              <w:t xml:space="preserve">to the following questions in the </w:t>
            </w:r>
            <w:r w:rsidR="00F733F7">
              <w:t xml:space="preserve">Action </w:t>
            </w:r>
            <w:r w:rsidRPr="000E1283">
              <w:t>Research Project discussion forum by Thursday:</w:t>
            </w:r>
          </w:p>
          <w:p w14:paraId="3C504AE1" w14:textId="77777777" w:rsidR="00CB3890" w:rsidRPr="000E1283" w:rsidRDefault="00CB3890" w:rsidP="00CB3890">
            <w:pPr>
              <w:pStyle w:val="AssignmentsLevel1"/>
            </w:pPr>
          </w:p>
          <w:p w14:paraId="6F555D65" w14:textId="0AE32455" w:rsidR="00CB3890" w:rsidRPr="000E1283" w:rsidRDefault="00CB3890" w:rsidP="00CB3890">
            <w:pPr>
              <w:pStyle w:val="AssignmentsLevel2"/>
            </w:pPr>
            <w:r w:rsidRPr="000E1283">
              <w:t xml:space="preserve">How do you feel about undertaking this </w:t>
            </w:r>
            <w:r w:rsidR="00F733F7">
              <w:t xml:space="preserve">action </w:t>
            </w:r>
            <w:r w:rsidRPr="000E1283">
              <w:t xml:space="preserve">research project? What are some types of action research that will require IRB approval? What are some types of action research that will not require IRB approval as set forth by Gwynedd Mercy University? What are some options for a classroom teacher for this </w:t>
            </w:r>
            <w:r w:rsidR="00F733F7">
              <w:t xml:space="preserve">action </w:t>
            </w:r>
            <w:r w:rsidRPr="000E1283">
              <w:t>research project? What are some options to study if you are not in a classroom</w:t>
            </w:r>
            <w:r w:rsidR="004A70F7">
              <w:t>,</w:t>
            </w:r>
            <w:r w:rsidRPr="000E1283">
              <w:t xml:space="preserve"> and how would you get the data?</w:t>
            </w:r>
            <w:r>
              <w:t xml:space="preserve"> </w:t>
            </w:r>
            <w:r w:rsidRPr="007B7DDE">
              <w:t>What are some strategies to use to coordinate EDU510 and EDU603?</w:t>
            </w:r>
            <w:r w:rsidRPr="000E1283">
              <w:t xml:space="preserve"> </w:t>
            </w:r>
          </w:p>
          <w:p w14:paraId="38ECECB8" w14:textId="77777777" w:rsidR="00CB3890" w:rsidRPr="000E1283" w:rsidRDefault="00CB3890" w:rsidP="00CB3890">
            <w:pPr>
              <w:pStyle w:val="AssignmentsLevel1"/>
            </w:pPr>
          </w:p>
          <w:p w14:paraId="74422096" w14:textId="46F5822F" w:rsidR="00CB3890" w:rsidRPr="000E1283" w:rsidRDefault="00CB3890" w:rsidP="004A70F7">
            <w:pPr>
              <w:pStyle w:val="AssignmentsLevel1"/>
              <w:rPr>
                <w:b/>
                <w:bCs/>
              </w:rPr>
            </w:pPr>
            <w:r w:rsidRPr="000E1283">
              <w:rPr>
                <w:b/>
                <w:bCs/>
              </w:rPr>
              <w:t>Post</w:t>
            </w:r>
            <w:r w:rsidRPr="000E1283">
              <w:t xml:space="preserve"> constructive criticism, clarification, additional questions, or your own relevant thoughts to </w:t>
            </w:r>
            <w:r w:rsidR="004A70F7">
              <w:t>3</w:t>
            </w:r>
            <w:r w:rsidR="004A70F7" w:rsidRPr="000E1283">
              <w:t xml:space="preserve"> </w:t>
            </w:r>
            <w:r w:rsidRPr="000E1283">
              <w:t>of your classmates' posts by Sunday.</w:t>
            </w:r>
          </w:p>
        </w:tc>
        <w:tc>
          <w:tcPr>
            <w:tcW w:w="1440" w:type="dxa"/>
          </w:tcPr>
          <w:p w14:paraId="27E92137" w14:textId="2EE5B34B" w:rsidR="00CB3890" w:rsidRPr="000E1283" w:rsidRDefault="00CB3890" w:rsidP="00CB3890">
            <w:pPr>
              <w:tabs>
                <w:tab w:val="left" w:pos="2329"/>
              </w:tabs>
              <w:rPr>
                <w:rFonts w:cs="Arial"/>
                <w:szCs w:val="20"/>
              </w:rPr>
            </w:pPr>
            <w:r>
              <w:rPr>
                <w:rFonts w:cs="Arial"/>
                <w:szCs w:val="20"/>
              </w:rPr>
              <w:t>1.1</w:t>
            </w:r>
          </w:p>
        </w:tc>
        <w:tc>
          <w:tcPr>
            <w:tcW w:w="1440" w:type="dxa"/>
          </w:tcPr>
          <w:p w14:paraId="35AC053C" w14:textId="77777777" w:rsidR="00CB3890" w:rsidRPr="00C8069A" w:rsidRDefault="00CB3890" w:rsidP="00CB3890">
            <w:pPr>
              <w:tabs>
                <w:tab w:val="left" w:pos="2329"/>
              </w:tabs>
              <w:rPr>
                <w:rFonts w:eastAsia="Arial" w:cs="Arial"/>
              </w:rPr>
            </w:pPr>
            <w:r w:rsidRPr="00C8069A">
              <w:t xml:space="preserve">Discussion: one post and replies to three other posts = </w:t>
            </w:r>
            <w:r w:rsidRPr="00C8069A">
              <w:rPr>
                <w:bCs/>
              </w:rPr>
              <w:t xml:space="preserve">1 hour </w:t>
            </w:r>
          </w:p>
        </w:tc>
      </w:tr>
      <w:tr w:rsidR="009C08EB" w:rsidRPr="000E1283" w14:paraId="0E898339" w14:textId="77777777" w:rsidTr="00446870">
        <w:tc>
          <w:tcPr>
            <w:tcW w:w="10170" w:type="dxa"/>
            <w:gridSpan w:val="2"/>
            <w:tcMar>
              <w:top w:w="115" w:type="dxa"/>
              <w:left w:w="115" w:type="dxa"/>
              <w:bottom w:w="115" w:type="dxa"/>
              <w:right w:w="115" w:type="dxa"/>
            </w:tcMar>
          </w:tcPr>
          <w:p w14:paraId="4112BC68" w14:textId="77777777" w:rsidR="009C08EB" w:rsidRPr="000E1283" w:rsidRDefault="009C08EB" w:rsidP="009C08EB">
            <w:pPr>
              <w:tabs>
                <w:tab w:val="left" w:pos="2329"/>
              </w:tabs>
              <w:rPr>
                <w:rFonts w:eastAsia="Arial" w:cs="Arial"/>
                <w:b/>
                <w:bCs/>
              </w:rPr>
            </w:pPr>
            <w:r w:rsidRPr="000E1283">
              <w:rPr>
                <w:rFonts w:eastAsia="Arial" w:cs="Arial"/>
                <w:b/>
                <w:bCs/>
              </w:rPr>
              <w:t>Discussion: Research Sources</w:t>
            </w:r>
          </w:p>
          <w:p w14:paraId="06D2A78B" w14:textId="77777777" w:rsidR="009C08EB" w:rsidRPr="000E1283" w:rsidRDefault="009C08EB" w:rsidP="009C08EB">
            <w:pPr>
              <w:tabs>
                <w:tab w:val="left" w:pos="2329"/>
              </w:tabs>
              <w:rPr>
                <w:rFonts w:cs="Arial"/>
                <w:b/>
                <w:szCs w:val="20"/>
              </w:rPr>
            </w:pPr>
          </w:p>
          <w:p w14:paraId="5A723717" w14:textId="77777777" w:rsidR="009C08EB" w:rsidRDefault="009C08EB" w:rsidP="009C08EB">
            <w:pPr>
              <w:tabs>
                <w:tab w:val="left" w:pos="2329"/>
              </w:tabs>
              <w:rPr>
                <w:rFonts w:cs="Arial"/>
                <w:szCs w:val="20"/>
              </w:rPr>
            </w:pPr>
            <w:r w:rsidRPr="000E1283">
              <w:rPr>
                <w:rFonts w:cs="Arial"/>
                <w:b/>
                <w:szCs w:val="20"/>
              </w:rPr>
              <w:t>Read</w:t>
            </w:r>
            <w:r w:rsidRPr="000E1283">
              <w:rPr>
                <w:rFonts w:cs="Arial"/>
                <w:szCs w:val="20"/>
              </w:rPr>
              <w:t xml:space="preserve"> the following:</w:t>
            </w:r>
          </w:p>
          <w:p w14:paraId="6AB86503" w14:textId="77777777" w:rsidR="009C08EB" w:rsidRPr="000E1283" w:rsidRDefault="009C08EB" w:rsidP="009C08EB">
            <w:pPr>
              <w:tabs>
                <w:tab w:val="left" w:pos="2329"/>
              </w:tabs>
              <w:rPr>
                <w:rFonts w:cs="Arial"/>
                <w:szCs w:val="20"/>
              </w:rPr>
            </w:pPr>
          </w:p>
          <w:p w14:paraId="3F08275D" w14:textId="77777777" w:rsidR="009C08EB" w:rsidRPr="000E1283" w:rsidRDefault="009C08EB" w:rsidP="009C08EB">
            <w:pPr>
              <w:pStyle w:val="AssignmentsLevel2"/>
            </w:pPr>
            <w:r w:rsidRPr="000E1283">
              <w:t xml:space="preserve">Topics 12 &amp; 13 of </w:t>
            </w:r>
            <w:r w:rsidRPr="000E1283">
              <w:rPr>
                <w:i/>
              </w:rPr>
              <w:t>Understanding Research Methods</w:t>
            </w:r>
          </w:p>
          <w:p w14:paraId="36DAFD9E" w14:textId="53902379" w:rsidR="009C08EB" w:rsidRPr="000E1283" w:rsidRDefault="009C08EB" w:rsidP="009C08EB">
            <w:pPr>
              <w:pStyle w:val="AssignmentsLevel2"/>
            </w:pPr>
            <w:r w:rsidRPr="000E1283">
              <w:t xml:space="preserve">Ch. 4 </w:t>
            </w:r>
            <w:r w:rsidR="004A70F7">
              <w:t>of</w:t>
            </w:r>
            <w:r w:rsidR="004A70F7" w:rsidRPr="000E1283">
              <w:t xml:space="preserve"> </w:t>
            </w:r>
            <w:r w:rsidRPr="000E1283">
              <w:rPr>
                <w:i/>
              </w:rPr>
              <w:t>Action Research</w:t>
            </w:r>
          </w:p>
          <w:p w14:paraId="0A406048" w14:textId="77777777" w:rsidR="009C08EB" w:rsidRPr="000E1283" w:rsidRDefault="009C08EB" w:rsidP="009C08EB">
            <w:pPr>
              <w:pStyle w:val="AssignmentsLevel1"/>
              <w:rPr>
                <w:b/>
              </w:rPr>
            </w:pPr>
          </w:p>
          <w:p w14:paraId="62BA6160" w14:textId="77777777" w:rsidR="009C08EB" w:rsidRDefault="009C08EB" w:rsidP="009C08EB">
            <w:pPr>
              <w:pStyle w:val="AssignmentsLevel1"/>
            </w:pPr>
            <w:r w:rsidRPr="000E1283">
              <w:rPr>
                <w:b/>
              </w:rPr>
              <w:t>Watch</w:t>
            </w:r>
            <w:r w:rsidRPr="000E1283">
              <w:t xml:space="preserve"> the following:</w:t>
            </w:r>
          </w:p>
          <w:p w14:paraId="23369B0F" w14:textId="77777777" w:rsidR="009C08EB" w:rsidRPr="000E1283" w:rsidRDefault="009C08EB" w:rsidP="009C08EB">
            <w:pPr>
              <w:pStyle w:val="AssignmentsLevel1"/>
            </w:pPr>
          </w:p>
          <w:p w14:paraId="00E7599B" w14:textId="77777777" w:rsidR="009C08EB" w:rsidRPr="000E1283" w:rsidRDefault="009C08EB" w:rsidP="009C08EB">
            <w:pPr>
              <w:pStyle w:val="AssignmentsLevel2"/>
              <w:rPr>
                <w:rFonts w:eastAsia="Arial"/>
              </w:rPr>
            </w:pPr>
            <w:r w:rsidRPr="000E1283">
              <w:rPr>
                <w:rFonts w:eastAsia="Arial"/>
              </w:rPr>
              <w:t>Top Ten Practical and Common Mistakes When Writing a Research Paper (4:01)</w:t>
            </w:r>
          </w:p>
          <w:p w14:paraId="466549E7" w14:textId="77777777" w:rsidR="009C08EB" w:rsidRPr="000E1283" w:rsidRDefault="00926CCF" w:rsidP="009C08EB">
            <w:pPr>
              <w:pStyle w:val="AssignmentsLevel2"/>
            </w:pPr>
            <w:hyperlink r:id="rId36" w:history="1">
              <w:r w:rsidR="009C08EB" w:rsidRPr="000E1283">
                <w:rPr>
                  <w:rStyle w:val="Hyperlink"/>
                </w:rPr>
                <w:t>Popular and Scholarly Sources: The Information Cycle</w:t>
              </w:r>
            </w:hyperlink>
            <w:r w:rsidR="009C08EB" w:rsidRPr="000E1283">
              <w:t xml:space="preserve"> (3:56)</w:t>
            </w:r>
          </w:p>
          <w:p w14:paraId="36D0FE68" w14:textId="77777777" w:rsidR="009C08EB" w:rsidRPr="000E1283" w:rsidRDefault="009C08EB" w:rsidP="009C08EB">
            <w:pPr>
              <w:pStyle w:val="AssignmentsLevel1"/>
            </w:pPr>
          </w:p>
          <w:p w14:paraId="0ABCB8C5" w14:textId="77777777" w:rsidR="009C08EB" w:rsidRPr="000E1283" w:rsidRDefault="009C08EB" w:rsidP="009C08EB">
            <w:pPr>
              <w:pStyle w:val="AssignmentsLevel1"/>
            </w:pPr>
            <w:r w:rsidRPr="000E1283">
              <w:rPr>
                <w:b/>
                <w:bCs/>
              </w:rPr>
              <w:t xml:space="preserve">Respond </w:t>
            </w:r>
            <w:r w:rsidRPr="000E1283">
              <w:t>to the following questions in the Research Sources discussion forum by Thursday:</w:t>
            </w:r>
          </w:p>
          <w:p w14:paraId="05092101" w14:textId="77777777" w:rsidR="009C08EB" w:rsidRPr="000E1283" w:rsidRDefault="009C08EB" w:rsidP="009C08EB">
            <w:pPr>
              <w:pStyle w:val="AssignmentsLevel1"/>
            </w:pPr>
          </w:p>
          <w:p w14:paraId="4393220F" w14:textId="5BADC4C7" w:rsidR="004A70F7" w:rsidRDefault="009C08EB" w:rsidP="009C08EB">
            <w:pPr>
              <w:pStyle w:val="AssignmentsLevel2"/>
            </w:pPr>
            <w:r w:rsidRPr="000E1283">
              <w:t xml:space="preserve">Define </w:t>
            </w:r>
            <w:r w:rsidRPr="003D0018">
              <w:rPr>
                <w:i/>
              </w:rPr>
              <w:t>primary source</w:t>
            </w:r>
            <w:r w:rsidRPr="000E1283">
              <w:t xml:space="preserve">, </w:t>
            </w:r>
            <w:r w:rsidRPr="003D0018">
              <w:rPr>
                <w:i/>
              </w:rPr>
              <w:t>secondary source</w:t>
            </w:r>
            <w:r w:rsidRPr="000E1283">
              <w:t xml:space="preserve">, and </w:t>
            </w:r>
            <w:r w:rsidRPr="003D0018">
              <w:rPr>
                <w:i/>
              </w:rPr>
              <w:t>popular literature</w:t>
            </w:r>
            <w:r w:rsidRPr="000E1283">
              <w:t xml:space="preserve">. </w:t>
            </w:r>
          </w:p>
          <w:p w14:paraId="3B14A21B" w14:textId="77777777" w:rsidR="004A70F7" w:rsidRDefault="009C08EB" w:rsidP="009C08EB">
            <w:pPr>
              <w:pStyle w:val="AssignmentsLevel2"/>
            </w:pPr>
            <w:r w:rsidRPr="000E1283">
              <w:t>What is a peer-</w:t>
            </w:r>
            <w:r w:rsidR="00F733F7">
              <w:t>re</w:t>
            </w:r>
            <w:r w:rsidRPr="000E1283">
              <w:t xml:space="preserve">viewed journal? </w:t>
            </w:r>
          </w:p>
          <w:p w14:paraId="6E0BA0DF" w14:textId="77777777" w:rsidR="004A70F7" w:rsidRDefault="009C08EB" w:rsidP="009C08EB">
            <w:pPr>
              <w:pStyle w:val="AssignmentsLevel2"/>
            </w:pPr>
            <w:r w:rsidRPr="000E1283">
              <w:t xml:space="preserve">What is the best source for </w:t>
            </w:r>
            <w:r w:rsidR="00F733F7">
              <w:t xml:space="preserve">action </w:t>
            </w:r>
            <w:r w:rsidRPr="000E1283">
              <w:t xml:space="preserve">research projects? Why? </w:t>
            </w:r>
          </w:p>
          <w:p w14:paraId="3A56D743" w14:textId="77777777" w:rsidR="004A70F7" w:rsidRDefault="009C08EB" w:rsidP="009C08EB">
            <w:pPr>
              <w:pStyle w:val="AssignmentsLevel2"/>
            </w:pPr>
            <w:r w:rsidRPr="000E1283">
              <w:t xml:space="preserve">What are some good databases for educators to use that </w:t>
            </w:r>
            <w:proofErr w:type="gramStart"/>
            <w:r w:rsidRPr="000E1283">
              <w:t>are located in</w:t>
            </w:r>
            <w:proofErr w:type="gramEnd"/>
            <w:r w:rsidRPr="000E1283">
              <w:t xml:space="preserve"> the libraries search engine? </w:t>
            </w:r>
          </w:p>
          <w:p w14:paraId="5FADDC85" w14:textId="3462EEBE" w:rsidR="004A70F7" w:rsidRDefault="009C08EB" w:rsidP="009C08EB">
            <w:pPr>
              <w:pStyle w:val="AssignmentsLevel2"/>
            </w:pPr>
            <w:r w:rsidRPr="000E1283">
              <w:t xml:space="preserve">What are </w:t>
            </w:r>
            <w:r w:rsidR="004A70F7">
              <w:t>3</w:t>
            </w:r>
            <w:r w:rsidR="004A70F7" w:rsidRPr="000E1283">
              <w:t xml:space="preserve"> </w:t>
            </w:r>
            <w:r w:rsidRPr="000E1283">
              <w:t>specific peer-reviewed journals that would be appropriate for you to use based on a topic o</w:t>
            </w:r>
            <w:r w:rsidR="00557BB7">
              <w:t>f</w:t>
            </w:r>
            <w:r w:rsidRPr="000E1283">
              <w:t xml:space="preserve"> research you are considering? </w:t>
            </w:r>
          </w:p>
          <w:p w14:paraId="741A62DF" w14:textId="77777777" w:rsidR="004A70F7" w:rsidRDefault="009C08EB" w:rsidP="009C08EB">
            <w:pPr>
              <w:pStyle w:val="AssignmentsLevel2"/>
            </w:pPr>
            <w:r w:rsidRPr="000E1283">
              <w:t xml:space="preserve">What key words produces quality article based on your topic of choice?  </w:t>
            </w:r>
          </w:p>
          <w:p w14:paraId="1D8EFBA1" w14:textId="77777777" w:rsidR="004A70F7" w:rsidRDefault="009C08EB" w:rsidP="009C08EB">
            <w:pPr>
              <w:pStyle w:val="AssignmentsLevel2"/>
            </w:pPr>
            <w:r w:rsidRPr="000E1283">
              <w:t>Are you comfortable using the library resources to locate journals?</w:t>
            </w:r>
            <w:r w:rsidR="00557BB7">
              <w:t xml:space="preserve"> </w:t>
            </w:r>
          </w:p>
          <w:p w14:paraId="4A43E91F" w14:textId="115816AC" w:rsidR="009C08EB" w:rsidRPr="000E1283" w:rsidRDefault="00557BB7" w:rsidP="009C08EB">
            <w:pPr>
              <w:pStyle w:val="AssignmentsLevel2"/>
            </w:pPr>
            <w:r>
              <w:t>What is the benefit of educational research to teachers and school leaders? </w:t>
            </w:r>
          </w:p>
          <w:p w14:paraId="2A532839" w14:textId="77777777" w:rsidR="009C08EB" w:rsidRPr="000E1283" w:rsidRDefault="009C08EB" w:rsidP="009C08EB">
            <w:pPr>
              <w:pStyle w:val="AssignmentsLevel1"/>
            </w:pPr>
          </w:p>
          <w:p w14:paraId="533AE401" w14:textId="526DD0CE" w:rsidR="009C08EB" w:rsidRPr="000E1283" w:rsidRDefault="009C08EB" w:rsidP="004A70F7">
            <w:pPr>
              <w:pStyle w:val="AssignmentsLevel1"/>
              <w:rPr>
                <w:b/>
                <w:bCs/>
              </w:rPr>
            </w:pPr>
            <w:r w:rsidRPr="000E1283">
              <w:rPr>
                <w:b/>
                <w:bCs/>
              </w:rPr>
              <w:t>Post</w:t>
            </w:r>
            <w:r w:rsidRPr="000E1283">
              <w:t xml:space="preserve"> constructive criticism, clarification, additional questions, or your own relevant thoughts to </w:t>
            </w:r>
            <w:r w:rsidR="004A70F7">
              <w:t>3</w:t>
            </w:r>
            <w:r w:rsidR="004A70F7" w:rsidRPr="000E1283">
              <w:t xml:space="preserve"> </w:t>
            </w:r>
            <w:r w:rsidRPr="000E1283">
              <w:t>of your classmates' posts by Sunday.</w:t>
            </w:r>
          </w:p>
        </w:tc>
        <w:tc>
          <w:tcPr>
            <w:tcW w:w="1440" w:type="dxa"/>
          </w:tcPr>
          <w:p w14:paraId="1549D747" w14:textId="6F887522" w:rsidR="009C08EB" w:rsidRPr="000E1283" w:rsidRDefault="009C08EB" w:rsidP="009C08EB">
            <w:pPr>
              <w:tabs>
                <w:tab w:val="left" w:pos="2329"/>
              </w:tabs>
              <w:rPr>
                <w:rFonts w:cs="Arial"/>
                <w:szCs w:val="20"/>
              </w:rPr>
            </w:pPr>
            <w:r>
              <w:rPr>
                <w:rFonts w:cs="Arial"/>
                <w:szCs w:val="20"/>
              </w:rPr>
              <w:t>1.4</w:t>
            </w:r>
          </w:p>
        </w:tc>
        <w:tc>
          <w:tcPr>
            <w:tcW w:w="1440" w:type="dxa"/>
          </w:tcPr>
          <w:p w14:paraId="4CD47B42" w14:textId="77777777" w:rsidR="009C08EB" w:rsidRPr="00C8069A" w:rsidRDefault="009C08EB" w:rsidP="009C08EB">
            <w:pPr>
              <w:tabs>
                <w:tab w:val="left" w:pos="2329"/>
              </w:tabs>
              <w:rPr>
                <w:rFonts w:eastAsia="Arial" w:cs="Arial"/>
              </w:rPr>
            </w:pPr>
            <w:r w:rsidRPr="00C8069A">
              <w:t xml:space="preserve">Discussion: one post and replies to three other posts = </w:t>
            </w:r>
            <w:r w:rsidRPr="00C8069A">
              <w:rPr>
                <w:bCs/>
              </w:rPr>
              <w:t xml:space="preserve">1 hour </w:t>
            </w:r>
          </w:p>
        </w:tc>
      </w:tr>
      <w:tr w:rsidR="00CB3890" w:rsidRPr="000E1283" w14:paraId="7975CF3E" w14:textId="77777777" w:rsidTr="00446870">
        <w:tc>
          <w:tcPr>
            <w:tcW w:w="10170" w:type="dxa"/>
            <w:gridSpan w:val="2"/>
            <w:tcMar>
              <w:top w:w="115" w:type="dxa"/>
              <w:left w:w="115" w:type="dxa"/>
              <w:bottom w:w="115" w:type="dxa"/>
              <w:right w:w="115" w:type="dxa"/>
            </w:tcMar>
          </w:tcPr>
          <w:p w14:paraId="6AA99E13" w14:textId="3B119281" w:rsidR="00C2281C" w:rsidRDefault="00C2281C" w:rsidP="00C2281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Protecting Human Participants Training</w:t>
            </w:r>
            <w:r>
              <w:rPr>
                <w:rStyle w:val="eop"/>
                <w:rFonts w:ascii="Arial" w:hAnsi="Arial" w:cs="Arial"/>
                <w:sz w:val="22"/>
                <w:szCs w:val="22"/>
              </w:rPr>
              <w:t> </w:t>
            </w:r>
          </w:p>
          <w:p w14:paraId="44799B7E" w14:textId="77777777" w:rsidR="00446870" w:rsidRPr="00446870" w:rsidRDefault="00446870" w:rsidP="00446870">
            <w:pPr>
              <w:pStyle w:val="paragraph"/>
              <w:textAlignment w:val="baseline"/>
              <w:rPr>
                <w:rStyle w:val="normaltextrun"/>
                <w:rFonts w:ascii="Arial" w:hAnsi="Arial" w:cs="Arial"/>
                <w:sz w:val="22"/>
                <w:szCs w:val="22"/>
              </w:rPr>
            </w:pPr>
            <w:r w:rsidRPr="00446870">
              <w:rPr>
                <w:rStyle w:val="normaltextrun"/>
                <w:rFonts w:ascii="Arial" w:hAnsi="Arial" w:cs="Arial"/>
                <w:sz w:val="22"/>
                <w:szCs w:val="22"/>
              </w:rPr>
              <w:t>For this assignment, you will complete the Protecting Human Participants Training offered by the National Institute of Health and take a quiz. This training takes a couple of hours to complete.</w:t>
            </w:r>
          </w:p>
          <w:p w14:paraId="084F042C" w14:textId="77777777" w:rsidR="00446870" w:rsidRPr="00446870" w:rsidRDefault="00446870" w:rsidP="00446870">
            <w:pPr>
              <w:pStyle w:val="paragraph"/>
              <w:textAlignment w:val="baseline"/>
              <w:rPr>
                <w:rStyle w:val="normaltextrun"/>
                <w:rFonts w:ascii="Arial" w:hAnsi="Arial" w:cs="Arial"/>
                <w:sz w:val="22"/>
                <w:szCs w:val="22"/>
              </w:rPr>
            </w:pPr>
            <w:r w:rsidRPr="00446870">
              <w:rPr>
                <w:rStyle w:val="normaltextrun"/>
                <w:rFonts w:ascii="Arial" w:hAnsi="Arial" w:cs="Arial"/>
                <w:b/>
                <w:sz w:val="22"/>
                <w:szCs w:val="22"/>
              </w:rPr>
              <w:t>Review</w:t>
            </w:r>
            <w:r w:rsidRPr="00446870">
              <w:rPr>
                <w:rStyle w:val="normaltextrun"/>
                <w:rFonts w:ascii="Arial" w:hAnsi="Arial" w:cs="Arial"/>
                <w:sz w:val="22"/>
                <w:szCs w:val="22"/>
              </w:rPr>
              <w:t xml:space="preserve"> the following:</w:t>
            </w:r>
          </w:p>
          <w:p w14:paraId="5A5FC5D4" w14:textId="77777777" w:rsidR="00446870" w:rsidRPr="00446870" w:rsidRDefault="00446870" w:rsidP="00446870">
            <w:pPr>
              <w:pStyle w:val="paragraph"/>
              <w:numPr>
                <w:ilvl w:val="0"/>
                <w:numId w:val="28"/>
              </w:numPr>
              <w:textAlignment w:val="baseline"/>
              <w:rPr>
                <w:rStyle w:val="normaltextrun"/>
                <w:rFonts w:ascii="Arial" w:hAnsi="Arial" w:cs="Arial"/>
                <w:sz w:val="22"/>
                <w:szCs w:val="22"/>
              </w:rPr>
            </w:pPr>
            <w:r w:rsidRPr="00446870">
              <w:rPr>
                <w:rStyle w:val="normaltextrun"/>
                <w:rFonts w:ascii="Arial" w:hAnsi="Arial" w:cs="Arial"/>
                <w:sz w:val="22"/>
                <w:szCs w:val="22"/>
              </w:rPr>
              <w:t>Human Subjects Research Infographic</w:t>
            </w:r>
          </w:p>
          <w:p w14:paraId="2735388C" w14:textId="77777777" w:rsidR="00446870" w:rsidRPr="00446870" w:rsidRDefault="00446870" w:rsidP="00446870">
            <w:pPr>
              <w:pStyle w:val="paragraph"/>
              <w:numPr>
                <w:ilvl w:val="0"/>
                <w:numId w:val="28"/>
              </w:numPr>
              <w:textAlignment w:val="baseline"/>
              <w:rPr>
                <w:rStyle w:val="normaltextrun"/>
                <w:rFonts w:ascii="Arial" w:hAnsi="Arial" w:cs="Arial"/>
                <w:sz w:val="22"/>
                <w:szCs w:val="22"/>
              </w:rPr>
            </w:pPr>
            <w:r w:rsidRPr="00446870">
              <w:rPr>
                <w:rStyle w:val="normaltextrun"/>
                <w:rFonts w:ascii="Arial" w:hAnsi="Arial" w:cs="Arial"/>
                <w:sz w:val="22"/>
                <w:szCs w:val="22"/>
              </w:rPr>
              <w:t>Exempt Human Subjects Research Infographic</w:t>
            </w:r>
          </w:p>
          <w:p w14:paraId="3FC7273B" w14:textId="77777777" w:rsidR="00446870" w:rsidRPr="00446870" w:rsidRDefault="00446870" w:rsidP="00446870">
            <w:pPr>
              <w:pStyle w:val="paragraph"/>
              <w:numPr>
                <w:ilvl w:val="0"/>
                <w:numId w:val="28"/>
              </w:numPr>
              <w:textAlignment w:val="baseline"/>
              <w:rPr>
                <w:rStyle w:val="normaltextrun"/>
                <w:rFonts w:ascii="Arial" w:hAnsi="Arial" w:cs="Arial"/>
                <w:sz w:val="22"/>
                <w:szCs w:val="22"/>
              </w:rPr>
            </w:pPr>
            <w:r w:rsidRPr="00446870">
              <w:rPr>
                <w:rStyle w:val="normaltextrun"/>
                <w:rFonts w:ascii="Arial" w:hAnsi="Arial" w:cs="Arial"/>
                <w:sz w:val="22"/>
                <w:szCs w:val="22"/>
              </w:rPr>
              <w:t>PHRP Training Manual</w:t>
            </w:r>
            <w:bookmarkStart w:id="4" w:name="_GoBack"/>
            <w:bookmarkEnd w:id="4"/>
          </w:p>
          <w:p w14:paraId="5638CA24" w14:textId="77777777" w:rsidR="00446870" w:rsidRPr="00446870" w:rsidRDefault="00446870" w:rsidP="00446870">
            <w:pPr>
              <w:pStyle w:val="paragraph"/>
              <w:textAlignment w:val="baseline"/>
              <w:rPr>
                <w:rStyle w:val="normaltextrun"/>
                <w:rFonts w:ascii="Arial" w:hAnsi="Arial" w:cs="Arial"/>
                <w:sz w:val="22"/>
                <w:szCs w:val="22"/>
              </w:rPr>
            </w:pPr>
            <w:r w:rsidRPr="00446870">
              <w:rPr>
                <w:rStyle w:val="normaltextrun"/>
                <w:rFonts w:ascii="Arial" w:hAnsi="Arial" w:cs="Arial"/>
                <w:b/>
                <w:sz w:val="22"/>
                <w:szCs w:val="22"/>
              </w:rPr>
              <w:t xml:space="preserve">Complete </w:t>
            </w:r>
            <w:r w:rsidRPr="00446870">
              <w:rPr>
                <w:rStyle w:val="normaltextrun"/>
                <w:rFonts w:ascii="Arial" w:hAnsi="Arial" w:cs="Arial"/>
                <w:sz w:val="22"/>
                <w:szCs w:val="22"/>
              </w:rPr>
              <w:t>each of the modules in the training:</w:t>
            </w:r>
          </w:p>
          <w:p w14:paraId="5BAF9A66" w14:textId="77777777" w:rsidR="00446870" w:rsidRPr="00446870" w:rsidRDefault="00446870" w:rsidP="00446870">
            <w:pPr>
              <w:pStyle w:val="paragraph"/>
              <w:numPr>
                <w:ilvl w:val="0"/>
                <w:numId w:val="29"/>
              </w:numPr>
              <w:textAlignment w:val="baseline"/>
              <w:rPr>
                <w:rStyle w:val="normaltextrun"/>
                <w:rFonts w:ascii="Arial" w:hAnsi="Arial" w:cs="Arial"/>
                <w:sz w:val="22"/>
                <w:szCs w:val="22"/>
              </w:rPr>
            </w:pPr>
            <w:r w:rsidRPr="00446870">
              <w:rPr>
                <w:rStyle w:val="normaltextrun"/>
                <w:rFonts w:ascii="Arial" w:hAnsi="Arial" w:cs="Arial"/>
                <w:sz w:val="22"/>
                <w:szCs w:val="22"/>
              </w:rPr>
              <w:t>Introduction</w:t>
            </w:r>
          </w:p>
          <w:p w14:paraId="7AC3144B" w14:textId="77777777" w:rsidR="00446870" w:rsidRPr="00446870" w:rsidRDefault="00446870" w:rsidP="00446870">
            <w:pPr>
              <w:pStyle w:val="paragraph"/>
              <w:numPr>
                <w:ilvl w:val="0"/>
                <w:numId w:val="29"/>
              </w:numPr>
              <w:textAlignment w:val="baseline"/>
              <w:rPr>
                <w:rStyle w:val="normaltextrun"/>
                <w:rFonts w:ascii="Arial" w:hAnsi="Arial" w:cs="Arial"/>
                <w:sz w:val="22"/>
                <w:szCs w:val="22"/>
              </w:rPr>
            </w:pPr>
            <w:r w:rsidRPr="00446870">
              <w:rPr>
                <w:rStyle w:val="normaltextrun"/>
                <w:rFonts w:ascii="Arial" w:hAnsi="Arial" w:cs="Arial"/>
                <w:sz w:val="22"/>
                <w:szCs w:val="22"/>
              </w:rPr>
              <w:t>History</w:t>
            </w:r>
          </w:p>
          <w:p w14:paraId="28EE67E6" w14:textId="77777777" w:rsidR="00446870" w:rsidRPr="00446870" w:rsidRDefault="00446870" w:rsidP="00446870">
            <w:pPr>
              <w:pStyle w:val="paragraph"/>
              <w:numPr>
                <w:ilvl w:val="0"/>
                <w:numId w:val="29"/>
              </w:numPr>
              <w:textAlignment w:val="baseline"/>
              <w:rPr>
                <w:rStyle w:val="normaltextrun"/>
                <w:rFonts w:ascii="Arial" w:hAnsi="Arial" w:cs="Arial"/>
                <w:sz w:val="22"/>
                <w:szCs w:val="22"/>
              </w:rPr>
            </w:pPr>
            <w:r w:rsidRPr="00446870">
              <w:rPr>
                <w:rStyle w:val="normaltextrun"/>
                <w:rFonts w:ascii="Arial" w:hAnsi="Arial" w:cs="Arial"/>
                <w:sz w:val="22"/>
                <w:szCs w:val="22"/>
              </w:rPr>
              <w:t>Codes and Regulations</w:t>
            </w:r>
          </w:p>
          <w:p w14:paraId="5D14B6B3" w14:textId="77777777" w:rsidR="00446870" w:rsidRPr="00446870" w:rsidRDefault="00446870" w:rsidP="00446870">
            <w:pPr>
              <w:pStyle w:val="paragraph"/>
              <w:numPr>
                <w:ilvl w:val="0"/>
                <w:numId w:val="29"/>
              </w:numPr>
              <w:textAlignment w:val="baseline"/>
              <w:rPr>
                <w:rStyle w:val="normaltextrun"/>
                <w:rFonts w:ascii="Arial" w:hAnsi="Arial" w:cs="Arial"/>
                <w:sz w:val="22"/>
                <w:szCs w:val="22"/>
              </w:rPr>
            </w:pPr>
            <w:r w:rsidRPr="00446870">
              <w:rPr>
                <w:rStyle w:val="normaltextrun"/>
                <w:rFonts w:ascii="Arial" w:hAnsi="Arial" w:cs="Arial"/>
                <w:sz w:val="22"/>
                <w:szCs w:val="22"/>
              </w:rPr>
              <w:t>Respect for Persons</w:t>
            </w:r>
          </w:p>
          <w:p w14:paraId="7EB1CA30" w14:textId="77777777" w:rsidR="00446870" w:rsidRPr="00446870" w:rsidRDefault="00446870" w:rsidP="00446870">
            <w:pPr>
              <w:pStyle w:val="paragraph"/>
              <w:numPr>
                <w:ilvl w:val="0"/>
                <w:numId w:val="29"/>
              </w:numPr>
              <w:textAlignment w:val="baseline"/>
              <w:rPr>
                <w:rStyle w:val="normaltextrun"/>
                <w:rFonts w:ascii="Arial" w:hAnsi="Arial" w:cs="Arial"/>
                <w:sz w:val="22"/>
                <w:szCs w:val="22"/>
              </w:rPr>
            </w:pPr>
            <w:r w:rsidRPr="00446870">
              <w:rPr>
                <w:rStyle w:val="normaltextrun"/>
                <w:rFonts w:ascii="Arial" w:hAnsi="Arial" w:cs="Arial"/>
                <w:sz w:val="22"/>
                <w:szCs w:val="22"/>
              </w:rPr>
              <w:t>Beneficence</w:t>
            </w:r>
          </w:p>
          <w:p w14:paraId="36D7A422" w14:textId="77777777" w:rsidR="00446870" w:rsidRDefault="00446870" w:rsidP="00446870">
            <w:pPr>
              <w:pStyle w:val="paragraph"/>
              <w:numPr>
                <w:ilvl w:val="0"/>
                <w:numId w:val="29"/>
              </w:numPr>
              <w:textAlignment w:val="baseline"/>
              <w:rPr>
                <w:rStyle w:val="normaltextrun"/>
                <w:rFonts w:ascii="Arial" w:hAnsi="Arial" w:cs="Arial"/>
                <w:sz w:val="22"/>
                <w:szCs w:val="22"/>
              </w:rPr>
            </w:pPr>
            <w:r w:rsidRPr="00446870">
              <w:rPr>
                <w:rStyle w:val="normaltextrun"/>
                <w:rFonts w:ascii="Arial" w:hAnsi="Arial" w:cs="Arial"/>
                <w:sz w:val="22"/>
                <w:szCs w:val="22"/>
              </w:rPr>
              <w:t>Justice</w:t>
            </w:r>
          </w:p>
          <w:p w14:paraId="635B023C" w14:textId="752F68E2" w:rsidR="00446870" w:rsidRPr="00446870" w:rsidRDefault="00446870" w:rsidP="00446870">
            <w:pPr>
              <w:pStyle w:val="paragraph"/>
              <w:numPr>
                <w:ilvl w:val="0"/>
                <w:numId w:val="29"/>
              </w:numPr>
              <w:textAlignment w:val="baseline"/>
              <w:rPr>
                <w:rStyle w:val="normaltextrun"/>
                <w:rFonts w:ascii="Arial" w:hAnsi="Arial" w:cs="Arial"/>
                <w:sz w:val="22"/>
                <w:szCs w:val="22"/>
              </w:rPr>
            </w:pPr>
            <w:r w:rsidRPr="00446870">
              <w:rPr>
                <w:rStyle w:val="normaltextrun"/>
                <w:rFonts w:ascii="Arial" w:hAnsi="Arial" w:cs="Arial"/>
                <w:sz w:val="22"/>
                <w:szCs w:val="22"/>
              </w:rPr>
              <w:t>Conclusion</w:t>
            </w:r>
          </w:p>
          <w:p w14:paraId="3571AFFC" w14:textId="77777777" w:rsidR="00446870" w:rsidRPr="00446870" w:rsidRDefault="00446870" w:rsidP="00446870">
            <w:pPr>
              <w:pStyle w:val="paragraph"/>
              <w:textAlignment w:val="baseline"/>
              <w:rPr>
                <w:rStyle w:val="normaltextrun"/>
                <w:rFonts w:ascii="Arial" w:hAnsi="Arial" w:cs="Arial"/>
                <w:sz w:val="22"/>
                <w:szCs w:val="22"/>
              </w:rPr>
            </w:pPr>
            <w:r w:rsidRPr="00446870">
              <w:rPr>
                <w:rStyle w:val="normaltextrun"/>
                <w:rFonts w:ascii="Arial" w:hAnsi="Arial" w:cs="Arial"/>
                <w:b/>
                <w:sz w:val="22"/>
                <w:szCs w:val="22"/>
              </w:rPr>
              <w:t>Complete</w:t>
            </w:r>
            <w:r w:rsidRPr="00446870">
              <w:rPr>
                <w:rStyle w:val="normaltextrun"/>
                <w:rFonts w:ascii="Arial" w:hAnsi="Arial" w:cs="Arial"/>
                <w:sz w:val="22"/>
                <w:szCs w:val="22"/>
              </w:rPr>
              <w:t xml:space="preserve"> the Protecting Human Participants Training Quiz</w:t>
            </w:r>
          </w:p>
          <w:p w14:paraId="65791782" w14:textId="77777777" w:rsidR="00446870" w:rsidRPr="00446870" w:rsidRDefault="00446870" w:rsidP="00446870">
            <w:pPr>
              <w:pStyle w:val="paragraph"/>
              <w:textAlignment w:val="baseline"/>
              <w:rPr>
                <w:rStyle w:val="normaltextrun"/>
                <w:rFonts w:ascii="Arial" w:hAnsi="Arial" w:cs="Arial"/>
                <w:sz w:val="22"/>
                <w:szCs w:val="22"/>
              </w:rPr>
            </w:pPr>
            <w:r w:rsidRPr="00446870">
              <w:rPr>
                <w:rStyle w:val="normaltextrun"/>
                <w:rFonts w:ascii="Arial" w:hAnsi="Arial" w:cs="Arial"/>
                <w:b/>
                <w:sz w:val="22"/>
                <w:szCs w:val="22"/>
              </w:rPr>
              <w:t xml:space="preserve">Complete </w:t>
            </w:r>
            <w:r w:rsidRPr="00446870">
              <w:rPr>
                <w:rStyle w:val="normaltextrun"/>
                <w:rFonts w:ascii="Arial" w:hAnsi="Arial" w:cs="Arial"/>
                <w:sz w:val="22"/>
                <w:szCs w:val="22"/>
              </w:rPr>
              <w:t xml:space="preserve">the quiz by 11:59 p.m. (Eastern time) on </w:t>
            </w:r>
            <w:r w:rsidRPr="00446870">
              <w:rPr>
                <w:rStyle w:val="normaltextrun"/>
                <w:rFonts w:ascii="Arial" w:hAnsi="Arial" w:cs="Arial"/>
                <w:b/>
                <w:sz w:val="22"/>
                <w:szCs w:val="22"/>
              </w:rPr>
              <w:t>Sunday.</w:t>
            </w:r>
          </w:p>
          <w:p w14:paraId="18727C6F" w14:textId="26AF65B2" w:rsidR="00CB3890" w:rsidRPr="000E1283" w:rsidRDefault="00CB3890" w:rsidP="00E72ACB"/>
        </w:tc>
        <w:tc>
          <w:tcPr>
            <w:tcW w:w="1440" w:type="dxa"/>
          </w:tcPr>
          <w:p w14:paraId="7B1C798D" w14:textId="13477426" w:rsidR="00CB3890" w:rsidRPr="000E1283" w:rsidRDefault="00CB3890" w:rsidP="00CB3890">
            <w:pPr>
              <w:tabs>
                <w:tab w:val="left" w:pos="2329"/>
              </w:tabs>
              <w:rPr>
                <w:rFonts w:cs="Arial"/>
                <w:szCs w:val="20"/>
              </w:rPr>
            </w:pPr>
            <w:r w:rsidRPr="000E1283">
              <w:rPr>
                <w:rFonts w:cs="Arial"/>
                <w:szCs w:val="20"/>
              </w:rPr>
              <w:t>1</w:t>
            </w:r>
            <w:r>
              <w:rPr>
                <w:rFonts w:cs="Arial"/>
                <w:szCs w:val="20"/>
              </w:rPr>
              <w:t>.2</w:t>
            </w:r>
          </w:p>
        </w:tc>
        <w:tc>
          <w:tcPr>
            <w:tcW w:w="1440" w:type="dxa"/>
          </w:tcPr>
          <w:p w14:paraId="0E6FFE27" w14:textId="24EB3669" w:rsidR="00CB3890" w:rsidRPr="000E1283" w:rsidRDefault="00CB3890" w:rsidP="00CB3890">
            <w:pPr>
              <w:tabs>
                <w:tab w:val="left" w:pos="2329"/>
              </w:tabs>
              <w:rPr>
                <w:rFonts w:cs="Arial"/>
                <w:szCs w:val="20"/>
              </w:rPr>
            </w:pPr>
            <w:r>
              <w:rPr>
                <w:rFonts w:cs="Arial"/>
                <w:szCs w:val="20"/>
              </w:rPr>
              <w:t>Training = 3 hours</w:t>
            </w:r>
          </w:p>
        </w:tc>
      </w:tr>
      <w:tr w:rsidR="00CB3890" w:rsidRPr="000E1283" w14:paraId="1C96F41F" w14:textId="77777777" w:rsidTr="00446870">
        <w:tc>
          <w:tcPr>
            <w:tcW w:w="10170" w:type="dxa"/>
            <w:gridSpan w:val="2"/>
            <w:tcMar>
              <w:top w:w="115" w:type="dxa"/>
              <w:left w:w="115" w:type="dxa"/>
              <w:bottom w:w="115" w:type="dxa"/>
              <w:right w:w="115" w:type="dxa"/>
            </w:tcMar>
          </w:tcPr>
          <w:p w14:paraId="39FBE5E2" w14:textId="77777777" w:rsidR="00CB3890" w:rsidRPr="000E1283" w:rsidRDefault="00CB3890" w:rsidP="00CB3890">
            <w:pPr>
              <w:pStyle w:val="AssignmentsLevel1"/>
              <w:rPr>
                <w:b/>
              </w:rPr>
            </w:pPr>
            <w:r w:rsidRPr="000E1283">
              <w:rPr>
                <w:b/>
              </w:rPr>
              <w:t>Action Research Design Description</w:t>
            </w:r>
          </w:p>
          <w:p w14:paraId="0FAEE62D" w14:textId="77777777" w:rsidR="00CB3890" w:rsidRPr="000E1283" w:rsidRDefault="00CB3890" w:rsidP="00CB3890">
            <w:pPr>
              <w:pStyle w:val="AssignmentsLevel1"/>
              <w:rPr>
                <w:b/>
              </w:rPr>
            </w:pPr>
          </w:p>
          <w:p w14:paraId="43C0F303" w14:textId="7EFF0568" w:rsidR="00CB3890" w:rsidRPr="000E1283" w:rsidRDefault="00CB3890" w:rsidP="00CB3890">
            <w:pPr>
              <w:pStyle w:val="AssignmentsLevel1"/>
            </w:pPr>
            <w:r w:rsidRPr="000E1283">
              <w:t xml:space="preserve">The action research design is </w:t>
            </w:r>
            <w:r w:rsidR="004A70F7">
              <w:t>highly</w:t>
            </w:r>
            <w:r w:rsidR="004A70F7" w:rsidRPr="000E1283">
              <w:t xml:space="preserve"> </w:t>
            </w:r>
            <w:r w:rsidRPr="000E1283">
              <w:t>flexible and can be adapted to many different types of research and plans.</w:t>
            </w:r>
          </w:p>
          <w:p w14:paraId="5C378970" w14:textId="77777777" w:rsidR="00CB3890" w:rsidRPr="000E1283" w:rsidRDefault="00CB3890" w:rsidP="00CB3890">
            <w:pPr>
              <w:pStyle w:val="AssignmentsLevel1"/>
            </w:pPr>
          </w:p>
          <w:p w14:paraId="59A0753D" w14:textId="256AB4ED" w:rsidR="00CB3890" w:rsidRPr="000E1283" w:rsidRDefault="003D0018" w:rsidP="00CB3890">
            <w:pPr>
              <w:pStyle w:val="AssignmentsLevel1"/>
            </w:pPr>
            <w:r w:rsidRPr="000E1283">
              <w:rPr>
                <w:b/>
              </w:rPr>
              <w:t>Read Ch.</w:t>
            </w:r>
            <w:r w:rsidR="00CB3890" w:rsidRPr="000E1283">
              <w:t xml:space="preserve"> 1 </w:t>
            </w:r>
            <w:r w:rsidR="004A70F7">
              <w:t>of</w:t>
            </w:r>
            <w:r w:rsidR="004A70F7" w:rsidRPr="000E1283">
              <w:t xml:space="preserve"> </w:t>
            </w:r>
            <w:r w:rsidR="00CB3890" w:rsidRPr="00EF67A0">
              <w:rPr>
                <w:i/>
              </w:rPr>
              <w:t>Action Research</w:t>
            </w:r>
            <w:r w:rsidR="00CB3890">
              <w:rPr>
                <w:i/>
              </w:rPr>
              <w:t>.</w:t>
            </w:r>
          </w:p>
          <w:p w14:paraId="698D918F" w14:textId="77777777" w:rsidR="00CB3890" w:rsidRDefault="00CB3890" w:rsidP="00CB3890">
            <w:pPr>
              <w:pStyle w:val="AssignmentsLevel1"/>
              <w:rPr>
                <w:b/>
              </w:rPr>
            </w:pPr>
          </w:p>
          <w:p w14:paraId="1816963C" w14:textId="484914C7" w:rsidR="00CB3890" w:rsidRDefault="00CB3890" w:rsidP="00CB3890">
            <w:pPr>
              <w:pStyle w:val="AssignmentsLevel1"/>
            </w:pPr>
            <w:r w:rsidRPr="000E1283">
              <w:rPr>
                <w:b/>
              </w:rPr>
              <w:t>Watch</w:t>
            </w:r>
            <w:r w:rsidRPr="004C1CD5">
              <w:t xml:space="preserve"> the following:</w:t>
            </w:r>
          </w:p>
          <w:p w14:paraId="36AEE4AB" w14:textId="77777777" w:rsidR="001446DE" w:rsidRDefault="001446DE" w:rsidP="00CB3890">
            <w:pPr>
              <w:pStyle w:val="AssignmentsLevel1"/>
              <w:rPr>
                <w:b/>
              </w:rPr>
            </w:pPr>
          </w:p>
          <w:p w14:paraId="564332DC" w14:textId="34806320" w:rsidR="00CB3890" w:rsidRDefault="00926CCF" w:rsidP="00CB3890">
            <w:pPr>
              <w:pStyle w:val="AssignmentsLevel2"/>
            </w:pPr>
            <w:hyperlink r:id="rId37" w:history="1">
              <w:r w:rsidR="00CB3890" w:rsidRPr="00EF67A0">
                <w:rPr>
                  <w:rStyle w:val="Hyperlink"/>
                </w:rPr>
                <w:t>What is action research?</w:t>
              </w:r>
            </w:hyperlink>
            <w:r w:rsidR="00CB3890">
              <w:t xml:space="preserve"> (2:24)</w:t>
            </w:r>
          </w:p>
          <w:p w14:paraId="3C678B88" w14:textId="7E7F2384" w:rsidR="00CB3890" w:rsidRPr="000E1283" w:rsidRDefault="00926CCF" w:rsidP="00CB3890">
            <w:pPr>
              <w:pStyle w:val="AssignmentsLevel2"/>
            </w:pPr>
            <w:hyperlink r:id="rId38" w:history="1">
              <w:r w:rsidR="00CB3890" w:rsidRPr="004678CB">
                <w:rPr>
                  <w:rStyle w:val="Hyperlink"/>
                </w:rPr>
                <w:t>Action Research in the Classroom Part 1</w:t>
              </w:r>
            </w:hyperlink>
            <w:r w:rsidR="00CB3890" w:rsidRPr="004C1CD5">
              <w:t xml:space="preserve"> </w:t>
            </w:r>
            <w:r w:rsidR="00CB3890">
              <w:t>(9:50)</w:t>
            </w:r>
          </w:p>
          <w:p w14:paraId="5A9BB741" w14:textId="77777777" w:rsidR="00CB3890" w:rsidRDefault="00CB3890" w:rsidP="00CB3890">
            <w:pPr>
              <w:pStyle w:val="AssignmentsLevel1"/>
              <w:rPr>
                <w:b/>
              </w:rPr>
            </w:pPr>
          </w:p>
          <w:p w14:paraId="6B030E57" w14:textId="17B3A710" w:rsidR="00CB3890" w:rsidRDefault="00CB3890" w:rsidP="00CB3890">
            <w:pPr>
              <w:pStyle w:val="AssignmentsLevel1"/>
            </w:pPr>
            <w:r w:rsidRPr="000E1283">
              <w:rPr>
                <w:b/>
              </w:rPr>
              <w:t xml:space="preserve">Write </w:t>
            </w:r>
            <w:r w:rsidRPr="000E1283">
              <w:t>a 350- to 500-word explanation of the action research st</w:t>
            </w:r>
            <w:r>
              <w:t>udy design based on this week’s readings and videos</w:t>
            </w:r>
            <w:r w:rsidRPr="000E1283">
              <w:t>, including the following elements:</w:t>
            </w:r>
          </w:p>
          <w:p w14:paraId="6D5D0F26" w14:textId="77777777" w:rsidR="004A70F7" w:rsidRPr="000E1283" w:rsidRDefault="004A70F7" w:rsidP="00CB3890">
            <w:pPr>
              <w:pStyle w:val="AssignmentsLevel1"/>
            </w:pPr>
          </w:p>
          <w:p w14:paraId="6F4A1970" w14:textId="6F4FB7EC" w:rsidR="00CB3890" w:rsidRPr="000E1283" w:rsidRDefault="00CB3890" w:rsidP="004E1BE8">
            <w:pPr>
              <w:pStyle w:val="AssignmentsLevel2"/>
            </w:pPr>
            <w:r w:rsidRPr="000E1283">
              <w:t>A step</w:t>
            </w:r>
            <w:r w:rsidR="004A70F7">
              <w:t>-</w:t>
            </w:r>
            <w:r w:rsidRPr="000E1283">
              <w:t>by</w:t>
            </w:r>
            <w:r w:rsidR="004A70F7">
              <w:t>-</w:t>
            </w:r>
            <w:r w:rsidRPr="000E1283">
              <w:t xml:space="preserve">step description </w:t>
            </w:r>
            <w:r>
              <w:t xml:space="preserve">of the </w:t>
            </w:r>
            <w:r w:rsidR="004A70F7">
              <w:t>four</w:t>
            </w:r>
            <w:r>
              <w:t xml:space="preserve"> steps </w:t>
            </w:r>
            <w:r w:rsidRPr="000E1283">
              <w:t>of the complete action research process</w:t>
            </w:r>
          </w:p>
          <w:p w14:paraId="6DBCCF68" w14:textId="604FBF89" w:rsidR="00CB3890" w:rsidRPr="000E1283" w:rsidRDefault="00CB3890" w:rsidP="004E1BE8">
            <w:pPr>
              <w:pStyle w:val="AssignmentsLevel2"/>
            </w:pPr>
            <w:r w:rsidRPr="000E1283">
              <w:t>The rationale for educators</w:t>
            </w:r>
            <w:r w:rsidR="004A70F7">
              <w:t>’</w:t>
            </w:r>
            <w:r w:rsidRPr="000E1283">
              <w:t xml:space="preserve"> use of action research in professional practice</w:t>
            </w:r>
          </w:p>
          <w:p w14:paraId="6438F6F6" w14:textId="48F9C3B3" w:rsidR="00CB3890" w:rsidRPr="000E1283" w:rsidRDefault="004A70F7" w:rsidP="004E1BE8">
            <w:pPr>
              <w:pStyle w:val="AssignmentsLevel2"/>
            </w:pPr>
            <w:r>
              <w:t>A</w:t>
            </w:r>
            <w:r w:rsidR="00CB3890" w:rsidRPr="000E1283">
              <w:t>n example of an action research project you might conduct in a classroom</w:t>
            </w:r>
          </w:p>
          <w:p w14:paraId="06F92F24" w14:textId="77777777" w:rsidR="00CB3890" w:rsidRPr="000E1283" w:rsidRDefault="00CB3890" w:rsidP="00CB3890">
            <w:pPr>
              <w:tabs>
                <w:tab w:val="left" w:pos="2329"/>
                <w:tab w:val="left" w:pos="8055"/>
              </w:tabs>
            </w:pPr>
          </w:p>
          <w:p w14:paraId="0E8A6313" w14:textId="2495FBE8" w:rsidR="00CB3890" w:rsidRPr="000E1283" w:rsidRDefault="00CB3890" w:rsidP="00CB3890">
            <w:pPr>
              <w:tabs>
                <w:tab w:val="left" w:pos="2329"/>
                <w:tab w:val="left" w:pos="8055"/>
              </w:tabs>
              <w:rPr>
                <w:rFonts w:eastAsia="Arial" w:cs="Arial"/>
                <w:b/>
                <w:bCs/>
              </w:rPr>
            </w:pPr>
            <w:r w:rsidRPr="000E1283">
              <w:rPr>
                <w:rFonts w:cs="Arial"/>
                <w:b/>
              </w:rPr>
              <w:t>Submit</w:t>
            </w:r>
            <w:r w:rsidRPr="000E1283">
              <w:rPr>
                <w:rFonts w:cs="Arial"/>
              </w:rPr>
              <w:t xml:space="preserve"> your Action Research Design Description by 11:59 p.m. (Eastern time) on Sunday.    </w:t>
            </w:r>
          </w:p>
        </w:tc>
        <w:tc>
          <w:tcPr>
            <w:tcW w:w="1440" w:type="dxa"/>
          </w:tcPr>
          <w:p w14:paraId="6E077BE2" w14:textId="10D3FB8A" w:rsidR="00CB3890" w:rsidRPr="000E1283" w:rsidRDefault="00CB3890" w:rsidP="00CB3890">
            <w:pPr>
              <w:tabs>
                <w:tab w:val="left" w:pos="2329"/>
              </w:tabs>
              <w:rPr>
                <w:rFonts w:cs="Arial"/>
                <w:szCs w:val="20"/>
              </w:rPr>
            </w:pPr>
            <w:r>
              <w:rPr>
                <w:rFonts w:cs="Arial"/>
                <w:szCs w:val="20"/>
              </w:rPr>
              <w:t>1.3</w:t>
            </w:r>
          </w:p>
        </w:tc>
        <w:tc>
          <w:tcPr>
            <w:tcW w:w="1440" w:type="dxa"/>
          </w:tcPr>
          <w:p w14:paraId="30287ED8" w14:textId="6B560C01" w:rsidR="00CB3890" w:rsidRPr="000E1283" w:rsidRDefault="00CB3890" w:rsidP="00CB3890">
            <w:pPr>
              <w:tabs>
                <w:tab w:val="left" w:pos="2329"/>
              </w:tabs>
              <w:rPr>
                <w:rFonts w:cs="Arial"/>
                <w:szCs w:val="20"/>
              </w:rPr>
            </w:pPr>
            <w:r>
              <w:rPr>
                <w:rFonts w:cs="Arial"/>
                <w:szCs w:val="20"/>
              </w:rPr>
              <w:t>Guided project = 1 hour</w:t>
            </w:r>
          </w:p>
        </w:tc>
      </w:tr>
      <w:tr w:rsidR="00CB3890" w:rsidRPr="000E1283" w14:paraId="3EC5A614" w14:textId="77777777" w:rsidTr="0044687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CB3890" w:rsidRPr="000E1283" w:rsidRDefault="00CB3890" w:rsidP="00CB3890">
            <w:pPr>
              <w:tabs>
                <w:tab w:val="left" w:pos="2329"/>
              </w:tabs>
              <w:rPr>
                <w:rFonts w:eastAsia="Arial" w:cs="Arial"/>
                <w:b/>
                <w:bCs/>
              </w:rPr>
            </w:pPr>
            <w:r w:rsidRPr="000E128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CB3890" w:rsidRPr="000E1283" w:rsidRDefault="00CB3890" w:rsidP="00CB389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CB3890" w:rsidRPr="000E1283" w:rsidRDefault="00CB3890" w:rsidP="00CB3890">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4F4990DC" w:rsidR="00CB3890" w:rsidRPr="000E1283" w:rsidRDefault="000941D2" w:rsidP="00CB3890">
            <w:pPr>
              <w:tabs>
                <w:tab w:val="left" w:pos="2329"/>
              </w:tabs>
              <w:rPr>
                <w:rFonts w:cs="Arial"/>
                <w:b/>
                <w:szCs w:val="20"/>
              </w:rPr>
            </w:pPr>
            <w:r>
              <w:rPr>
                <w:rFonts w:cs="Arial"/>
                <w:b/>
                <w:szCs w:val="20"/>
              </w:rPr>
              <w:t>9</w:t>
            </w:r>
            <w:r w:rsidR="00CB3890">
              <w:rPr>
                <w:rFonts w:cs="Arial"/>
                <w:b/>
                <w:szCs w:val="20"/>
              </w:rPr>
              <w:t xml:space="preserve"> hours</w:t>
            </w:r>
          </w:p>
        </w:tc>
      </w:tr>
    </w:tbl>
    <w:p w14:paraId="3F811D70" w14:textId="77777777" w:rsidR="006324AB" w:rsidRPr="000E1283" w:rsidRDefault="006324AB" w:rsidP="00100350">
      <w:pPr>
        <w:tabs>
          <w:tab w:val="left" w:pos="360"/>
        </w:tabs>
        <w:spacing w:before="60" w:after="60"/>
        <w:rPr>
          <w:rFonts w:cs="Arial"/>
          <w:szCs w:val="20"/>
        </w:rPr>
      </w:pPr>
    </w:p>
    <w:p w14:paraId="5753392A" w14:textId="77777777" w:rsidR="008867EB" w:rsidRPr="000E1283" w:rsidRDefault="002650B8" w:rsidP="0020635A">
      <w:pPr>
        <w:pStyle w:val="Heading1"/>
      </w:pPr>
      <w:r w:rsidRPr="000E1283">
        <w:t>Faculty Note</w:t>
      </w:r>
      <w:r w:rsidR="005344A9" w:rsidRPr="000E1283">
        <w:t>s</w:t>
      </w:r>
      <w:bookmarkStart w:id="5" w:name="weektwo"/>
      <w:bookmarkEnd w:id="5"/>
    </w:p>
    <w:p w14:paraId="2EC4D42E" w14:textId="77777777" w:rsidR="00E75D87" w:rsidRPr="000E1283" w:rsidRDefault="00E75D87" w:rsidP="002522B3">
      <w:pPr>
        <w:pStyle w:val="AssignmentsLevel1"/>
        <w:rPr>
          <w:b/>
        </w:rPr>
      </w:pPr>
    </w:p>
    <w:p w14:paraId="05ACD6B0" w14:textId="1C80455B" w:rsidR="00CA341D" w:rsidRPr="000E1283" w:rsidRDefault="00CA341D" w:rsidP="002522B3">
      <w:pPr>
        <w:pStyle w:val="AssignmentsLevel1"/>
        <w:rPr>
          <w:b/>
          <w:bCs/>
          <w:u w:val="single"/>
        </w:rPr>
      </w:pPr>
      <w:r w:rsidRPr="000E1283">
        <w:rPr>
          <w:b/>
          <w:bCs/>
          <w:u w:val="single"/>
        </w:rPr>
        <w:t>Course Setup</w:t>
      </w:r>
    </w:p>
    <w:p w14:paraId="7FF175D8" w14:textId="26A4FFF4" w:rsidR="00CA341D" w:rsidRPr="000E1283" w:rsidRDefault="00CA341D" w:rsidP="002522B3">
      <w:pPr>
        <w:pStyle w:val="AssignmentsLevel1"/>
        <w:rPr>
          <w:b/>
          <w:bCs/>
          <w:u w:val="single"/>
        </w:rPr>
      </w:pPr>
    </w:p>
    <w:p w14:paraId="0483F0AD" w14:textId="0ADD2590" w:rsidR="008B4555" w:rsidRDefault="008B4555" w:rsidP="008B4555">
      <w:pPr>
        <w:tabs>
          <w:tab w:val="left" w:pos="2329"/>
        </w:tabs>
        <w:rPr>
          <w:rFonts w:cs="Arial"/>
          <w:bCs/>
        </w:rPr>
      </w:pPr>
      <w:r w:rsidRPr="000E1283">
        <w:rPr>
          <w:rFonts w:cs="Arial"/>
          <w:b/>
          <w:bCs/>
        </w:rPr>
        <w:t>Research Study Type Presentation:</w:t>
      </w:r>
      <w:r w:rsidRPr="000E1283">
        <w:rPr>
          <w:rFonts w:cs="Arial"/>
          <w:bCs/>
        </w:rPr>
        <w:t xml:space="preserve"> This assignment can be done as individuals, in pairs, or in small groups. If you choose to allow students to work on this assignment as a pair or </w:t>
      </w:r>
      <w:r w:rsidR="00EF50EE">
        <w:rPr>
          <w:rFonts w:cs="Arial"/>
          <w:bCs/>
        </w:rPr>
        <w:t xml:space="preserve">in a </w:t>
      </w:r>
      <w:r w:rsidRPr="000E1283">
        <w:rPr>
          <w:rFonts w:cs="Arial"/>
          <w:bCs/>
        </w:rPr>
        <w:t xml:space="preserve">small group, tell students that everyone in the pair or small group needs to submit the presentation for grading. Choose your desired </w:t>
      </w:r>
      <w:proofErr w:type="gramStart"/>
      <w:r w:rsidRPr="000E1283">
        <w:rPr>
          <w:rFonts w:cs="Arial"/>
          <w:bCs/>
        </w:rPr>
        <w:t>setup, and</w:t>
      </w:r>
      <w:proofErr w:type="gramEnd"/>
      <w:r w:rsidRPr="000E1283">
        <w:rPr>
          <w:rFonts w:cs="Arial"/>
          <w:bCs/>
        </w:rPr>
        <w:t xml:space="preserve"> assign the topics before the course starts. </w:t>
      </w:r>
      <w:r w:rsidR="003D0018">
        <w:rPr>
          <w:rFonts w:cs="Arial"/>
          <w:bCs/>
        </w:rPr>
        <w:t xml:space="preserve">Post an instructor announcement explaining your desired setup and let students know which topic they are assigned.  </w:t>
      </w:r>
      <w:r w:rsidRPr="000E1283">
        <w:rPr>
          <w:rFonts w:cs="Arial"/>
          <w:bCs/>
        </w:rPr>
        <w:t>You are encouraged to provide specific examples of possible research topics for students in the Adobe Connect session.</w:t>
      </w:r>
    </w:p>
    <w:p w14:paraId="4B99B6EA" w14:textId="00F1E207" w:rsidR="00557BB7" w:rsidRDefault="00557BB7" w:rsidP="008B4555">
      <w:pPr>
        <w:tabs>
          <w:tab w:val="left" w:pos="2329"/>
        </w:tabs>
        <w:rPr>
          <w:rFonts w:cs="Arial"/>
          <w:bCs/>
        </w:rPr>
      </w:pPr>
    </w:p>
    <w:p w14:paraId="230F9675" w14:textId="77777777" w:rsidR="00194934" w:rsidRDefault="00557BB7" w:rsidP="008B4555">
      <w:pPr>
        <w:tabs>
          <w:tab w:val="left" w:pos="2329"/>
        </w:tabs>
        <w:rPr>
          <w:rFonts w:cs="Arial"/>
          <w:bCs/>
        </w:rPr>
      </w:pPr>
      <w:bookmarkStart w:id="6" w:name="_Hlk505071814"/>
      <w:r w:rsidRPr="00557BB7">
        <w:rPr>
          <w:rFonts w:cs="Arial"/>
          <w:b/>
          <w:bCs/>
        </w:rPr>
        <w:t>Action Research Project:</w:t>
      </w:r>
      <w:r>
        <w:rPr>
          <w:rFonts w:cs="Arial"/>
          <w:bCs/>
        </w:rPr>
        <w:t xml:space="preserve"> Students</w:t>
      </w:r>
      <w:r w:rsidRPr="00557BB7">
        <w:rPr>
          <w:rFonts w:cs="Arial"/>
          <w:bCs/>
        </w:rPr>
        <w:t xml:space="preserve"> will be designing an action research study </w:t>
      </w:r>
      <w:r>
        <w:rPr>
          <w:rFonts w:cs="Arial"/>
          <w:bCs/>
        </w:rPr>
        <w:t xml:space="preserve">during this course and EDU603 </w:t>
      </w:r>
      <w:r w:rsidRPr="00557BB7">
        <w:rPr>
          <w:rFonts w:cs="Arial"/>
          <w:bCs/>
        </w:rPr>
        <w:t xml:space="preserve">that will not be published. If </w:t>
      </w:r>
      <w:r>
        <w:rPr>
          <w:rFonts w:cs="Arial"/>
          <w:bCs/>
        </w:rPr>
        <w:t>students</w:t>
      </w:r>
      <w:r w:rsidRPr="00557BB7">
        <w:rPr>
          <w:rFonts w:cs="Arial"/>
          <w:bCs/>
        </w:rPr>
        <w:t xml:space="preserve"> wish to publish </w:t>
      </w:r>
      <w:r>
        <w:rPr>
          <w:rFonts w:cs="Arial"/>
          <w:bCs/>
        </w:rPr>
        <w:t>their</w:t>
      </w:r>
      <w:r w:rsidRPr="00557BB7">
        <w:rPr>
          <w:rFonts w:cs="Arial"/>
          <w:bCs/>
        </w:rPr>
        <w:t xml:space="preserve"> research in a journal, on the web, or as a poster presentation </w:t>
      </w:r>
      <w:r>
        <w:rPr>
          <w:rFonts w:cs="Arial"/>
          <w:bCs/>
        </w:rPr>
        <w:t>they will</w:t>
      </w:r>
      <w:r w:rsidRPr="00557BB7">
        <w:rPr>
          <w:rFonts w:cs="Arial"/>
          <w:bCs/>
        </w:rPr>
        <w:t xml:space="preserve"> need to obtain IRB approval unless </w:t>
      </w:r>
      <w:r>
        <w:rPr>
          <w:rFonts w:cs="Arial"/>
          <w:bCs/>
        </w:rPr>
        <w:t>they</w:t>
      </w:r>
      <w:r w:rsidRPr="00557BB7">
        <w:rPr>
          <w:rFonts w:cs="Arial"/>
          <w:bCs/>
        </w:rPr>
        <w:t xml:space="preserve"> are strictly using existing data as opposed to new data. </w:t>
      </w:r>
      <w:r>
        <w:rPr>
          <w:rFonts w:cs="Arial"/>
          <w:bCs/>
        </w:rPr>
        <w:t xml:space="preserve">You will want to work with </w:t>
      </w:r>
      <w:r w:rsidR="00EF50EE">
        <w:rPr>
          <w:rFonts w:cs="Arial"/>
          <w:bCs/>
        </w:rPr>
        <w:t xml:space="preserve">these </w:t>
      </w:r>
      <w:r>
        <w:rPr>
          <w:rFonts w:cs="Arial"/>
          <w:bCs/>
        </w:rPr>
        <w:t>student</w:t>
      </w:r>
      <w:r w:rsidR="00EF50EE">
        <w:rPr>
          <w:rFonts w:cs="Arial"/>
          <w:bCs/>
        </w:rPr>
        <w:t>s</w:t>
      </w:r>
      <w:r>
        <w:rPr>
          <w:rFonts w:cs="Arial"/>
          <w:bCs/>
        </w:rPr>
        <w:t xml:space="preserve"> to guide </w:t>
      </w:r>
      <w:r w:rsidR="00EF50EE">
        <w:rPr>
          <w:rFonts w:cs="Arial"/>
          <w:bCs/>
        </w:rPr>
        <w:t>them</w:t>
      </w:r>
      <w:r>
        <w:rPr>
          <w:rFonts w:cs="Arial"/>
          <w:bCs/>
        </w:rPr>
        <w:t xml:space="preserve"> through the process of obtaining IRB approval. </w:t>
      </w:r>
      <w:r w:rsidRPr="00557BB7">
        <w:rPr>
          <w:rFonts w:cs="Arial"/>
          <w:bCs/>
        </w:rPr>
        <w:t xml:space="preserve">Contact your </w:t>
      </w:r>
      <w:r>
        <w:rPr>
          <w:rFonts w:cs="Arial"/>
          <w:bCs/>
        </w:rPr>
        <w:t>program director</w:t>
      </w:r>
      <w:r w:rsidRPr="00557BB7">
        <w:rPr>
          <w:rFonts w:cs="Arial"/>
          <w:bCs/>
        </w:rPr>
        <w:t xml:space="preserve"> if you have any question</w:t>
      </w:r>
      <w:r>
        <w:rPr>
          <w:rFonts w:cs="Arial"/>
          <w:bCs/>
        </w:rPr>
        <w:t>s</w:t>
      </w:r>
      <w:r w:rsidRPr="00557BB7">
        <w:rPr>
          <w:rFonts w:cs="Arial"/>
          <w:bCs/>
        </w:rPr>
        <w:t xml:space="preserve"> regarding this.</w:t>
      </w:r>
      <w:r w:rsidR="001011B8">
        <w:rPr>
          <w:rFonts w:cs="Arial"/>
          <w:bCs/>
        </w:rPr>
        <w:t xml:space="preserve"> During the week 1 Adobe Connect session provide examples of appropriate types of action research.</w:t>
      </w:r>
      <w:r w:rsidR="00194934">
        <w:rPr>
          <w:rFonts w:cs="Arial"/>
          <w:bCs/>
        </w:rPr>
        <w:t xml:space="preserve">  For students who want to do their research on existing data here are some websites they could use.  Feel free to add any additional ones you know of and to discuss these websites in your Adobe Connect session:</w:t>
      </w:r>
    </w:p>
    <w:p w14:paraId="1529B3C0" w14:textId="77777777" w:rsidR="00194934" w:rsidRDefault="00194934" w:rsidP="00194934">
      <w:pPr>
        <w:tabs>
          <w:tab w:val="left" w:pos="2329"/>
        </w:tabs>
        <w:rPr>
          <w:rFonts w:cs="Arial"/>
          <w:bCs/>
        </w:rPr>
      </w:pPr>
    </w:p>
    <w:p w14:paraId="6FC2D577" w14:textId="0B905888" w:rsidR="00194934" w:rsidRPr="00194934" w:rsidRDefault="00926CCF" w:rsidP="00194934">
      <w:pPr>
        <w:tabs>
          <w:tab w:val="left" w:pos="2329"/>
        </w:tabs>
        <w:rPr>
          <w:rFonts w:cs="Arial"/>
          <w:bCs/>
        </w:rPr>
      </w:pPr>
      <w:hyperlink r:id="rId39" w:history="1">
        <w:r w:rsidR="00194934">
          <w:rPr>
            <w:rStyle w:val="Hyperlink"/>
            <w:rFonts w:cs="Arial"/>
          </w:rPr>
          <w:t>Youth Risk Behavior Surveillance System (YRBSS)</w:t>
        </w:r>
      </w:hyperlink>
      <w:r w:rsidR="00194934">
        <w:rPr>
          <w:rFonts w:cs="Arial"/>
          <w:bCs/>
        </w:rPr>
        <w:t xml:space="preserve"> </w:t>
      </w:r>
    </w:p>
    <w:p w14:paraId="2DFDB1E8" w14:textId="44732C42" w:rsidR="00194934" w:rsidRPr="00194934" w:rsidRDefault="00926CCF" w:rsidP="00194934">
      <w:pPr>
        <w:tabs>
          <w:tab w:val="left" w:pos="2329"/>
        </w:tabs>
        <w:rPr>
          <w:rFonts w:cs="Arial"/>
          <w:bCs/>
        </w:rPr>
      </w:pPr>
      <w:hyperlink r:id="rId40" w:history="1">
        <w:r w:rsidR="00194934">
          <w:rPr>
            <w:rStyle w:val="Hyperlink"/>
            <w:rFonts w:cs="Arial"/>
          </w:rPr>
          <w:t>Office of Adolescent Health: A Day in the Life</w:t>
        </w:r>
      </w:hyperlink>
      <w:r w:rsidR="00194934">
        <w:rPr>
          <w:rFonts w:cs="Arial"/>
          <w:bCs/>
        </w:rPr>
        <w:t xml:space="preserve"> </w:t>
      </w:r>
    </w:p>
    <w:p w14:paraId="0C1EC8DF" w14:textId="155A30DA" w:rsidR="00F13F44" w:rsidRDefault="00926CCF" w:rsidP="008B4555">
      <w:pPr>
        <w:tabs>
          <w:tab w:val="left" w:pos="2329"/>
        </w:tabs>
        <w:rPr>
          <w:rFonts w:cs="Arial"/>
          <w:bCs/>
        </w:rPr>
      </w:pPr>
      <w:hyperlink r:id="rId41" w:history="1">
        <w:r w:rsidR="00194934">
          <w:rPr>
            <w:rStyle w:val="Hyperlink"/>
            <w:rFonts w:cs="Arial"/>
          </w:rPr>
          <w:t>PSSA RESULTS</w:t>
        </w:r>
      </w:hyperlink>
      <w:r w:rsidR="00194934">
        <w:rPr>
          <w:rFonts w:cs="Arial"/>
          <w:bCs/>
        </w:rPr>
        <w:t xml:space="preserve"> </w:t>
      </w:r>
    </w:p>
    <w:p w14:paraId="0679AE77" w14:textId="77777777" w:rsidR="00194934" w:rsidRDefault="00194934" w:rsidP="008B4555">
      <w:pPr>
        <w:tabs>
          <w:tab w:val="left" w:pos="2329"/>
        </w:tabs>
        <w:rPr>
          <w:rFonts w:cs="Arial"/>
          <w:bCs/>
        </w:rPr>
      </w:pPr>
    </w:p>
    <w:p w14:paraId="59A0637B" w14:textId="139D71F0" w:rsidR="00F13F44" w:rsidRPr="00DF7945" w:rsidRDefault="00F13F44" w:rsidP="00F13F44">
      <w:pPr>
        <w:tabs>
          <w:tab w:val="left" w:pos="2329"/>
        </w:tabs>
      </w:pPr>
      <w:r>
        <w:rPr>
          <w:b/>
        </w:rPr>
        <w:t>Peer Reviews</w:t>
      </w:r>
      <w:r w:rsidRPr="00DF7945">
        <w:rPr>
          <w:b/>
        </w:rPr>
        <w:t xml:space="preserve">: </w:t>
      </w:r>
      <w:r w:rsidRPr="00DF7945">
        <w:t xml:space="preserve">Throughout this course, students will </w:t>
      </w:r>
      <w:r>
        <w:t>p</w:t>
      </w:r>
      <w:r w:rsidRPr="00DF7945">
        <w:t xml:space="preserve">rovide feedback </w:t>
      </w:r>
      <w:r>
        <w:t xml:space="preserve">to each other </w:t>
      </w:r>
      <w:r w:rsidRPr="00DF7945">
        <w:t>on</w:t>
      </w:r>
      <w:r>
        <w:t xml:space="preserve"> parts of the Action Research Project.  You can create </w:t>
      </w:r>
    </w:p>
    <w:p w14:paraId="5A78E089" w14:textId="50E6F98A" w:rsidR="00557BB7" w:rsidRPr="000E1283" w:rsidRDefault="00F13F44" w:rsidP="008B4555">
      <w:pPr>
        <w:tabs>
          <w:tab w:val="left" w:pos="2329"/>
        </w:tabs>
        <w:rPr>
          <w:rFonts w:cs="Arial"/>
          <w:b/>
          <w:bCs/>
        </w:rPr>
      </w:pPr>
      <w:r w:rsidRPr="00DF7945">
        <w:t>groups of 4</w:t>
      </w:r>
      <w:r>
        <w:t>-5</w:t>
      </w:r>
      <w:r w:rsidRPr="00DF7945">
        <w:t xml:space="preserve"> students</w:t>
      </w:r>
      <w:r>
        <w:t xml:space="preserve"> and ask students to review the work of 3 others in their group or you </w:t>
      </w:r>
      <w:proofErr w:type="spellStart"/>
      <w:r>
        <w:t>can not</w:t>
      </w:r>
      <w:proofErr w:type="spellEnd"/>
      <w:r>
        <w:t xml:space="preserve"> have group and tell students to not comment on a classmate after that person’s post gets 2-3 comments so that everyone in the class has an opportunity to receive feedback from multiple classmates.  Whichever way you decide to set this up, </w:t>
      </w:r>
      <w:r w:rsidRPr="00DF7945">
        <w:t xml:space="preserve">post an instructor announcement </w:t>
      </w:r>
      <w:r>
        <w:t>explaining the setup</w:t>
      </w:r>
      <w:r w:rsidRPr="00DF7945">
        <w:t xml:space="preserve"> </w:t>
      </w:r>
      <w:r>
        <w:t>by the end of week 2 so students are clear on how you want these reviews conducted</w:t>
      </w:r>
      <w:r w:rsidRPr="00DF7945">
        <w:t>.</w:t>
      </w:r>
      <w:r w:rsidR="001011B8">
        <w:rPr>
          <w:rFonts w:cs="Arial"/>
          <w:bCs/>
        </w:rPr>
        <w:t xml:space="preserve"> </w:t>
      </w:r>
    </w:p>
    <w:bookmarkEnd w:id="6"/>
    <w:p w14:paraId="0E072916" w14:textId="77777777" w:rsidR="008B4555" w:rsidRPr="000E1283" w:rsidRDefault="008B4555" w:rsidP="002522B3">
      <w:pPr>
        <w:pStyle w:val="AssignmentsLevel1"/>
        <w:rPr>
          <w:b/>
        </w:rPr>
      </w:pPr>
    </w:p>
    <w:p w14:paraId="500CACF8" w14:textId="75362E54" w:rsidR="00C11A5E" w:rsidRPr="000E1283" w:rsidRDefault="4948C66D" w:rsidP="002522B3">
      <w:pPr>
        <w:pStyle w:val="AssignmentsLevel1"/>
      </w:pPr>
      <w:r w:rsidRPr="000E1283">
        <w:rPr>
          <w:b/>
          <w:bCs/>
        </w:rPr>
        <w:t>Adobe Connect:</w:t>
      </w:r>
      <w:r w:rsidRPr="000E1283">
        <w:t xml:space="preserve"> </w:t>
      </w:r>
      <w:r w:rsidR="000F2AAD" w:rsidRPr="000E1283">
        <w:t xml:space="preserve">Consider posting an announcement asking students to submit any questions or topics they'd like addressed ahead of time. </w:t>
      </w:r>
      <w:r w:rsidRPr="000E1283">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0E1283" w:rsidRDefault="000F2AAD" w:rsidP="002522B3">
      <w:pPr>
        <w:pStyle w:val="AssignmentsLevel1"/>
      </w:pPr>
    </w:p>
    <w:p w14:paraId="74774611" w14:textId="77777777" w:rsidR="00C11A5E" w:rsidRPr="000E1283" w:rsidRDefault="4948C66D" w:rsidP="002522B3">
      <w:pPr>
        <w:pStyle w:val="AssignmentsLevel1"/>
      </w:pPr>
      <w:r w:rsidRPr="000E1283">
        <w:rPr>
          <w:i/>
          <w:iCs/>
        </w:rPr>
        <w:t>Note:</w:t>
      </w:r>
      <w:r w:rsidRPr="000E1283">
        <w:t xml:space="preserve"> It is the instructor’s choice as to what day they will schedule the Adobe Connect Live Session, but it is recommended that they schedule this session for Wednesday of the </w:t>
      </w:r>
      <w:proofErr w:type="gramStart"/>
      <w:r w:rsidRPr="000E1283">
        <w:t>week</w:t>
      </w:r>
      <w:proofErr w:type="gramEnd"/>
      <w:r w:rsidRPr="000E1283">
        <w:t xml:space="preserve"> so students have plenty of time to review their homework prior to the deadline on Sunday.</w:t>
      </w:r>
    </w:p>
    <w:p w14:paraId="5D862FB9" w14:textId="77777777" w:rsidR="001011B8" w:rsidRDefault="001011B8" w:rsidP="001011B8">
      <w:pPr>
        <w:pStyle w:val="AssignmentsLevel1"/>
        <w:rPr>
          <w:b/>
        </w:rPr>
      </w:pPr>
    </w:p>
    <w:p w14:paraId="7967CCA0" w14:textId="48D63A44" w:rsidR="001011B8" w:rsidRPr="000E1283" w:rsidRDefault="001011B8" w:rsidP="001011B8">
      <w:pPr>
        <w:pStyle w:val="AssignmentsLevel1"/>
      </w:pPr>
      <w:r w:rsidRPr="000E1283">
        <w:rPr>
          <w:b/>
        </w:rPr>
        <w:t xml:space="preserve">General Questions and Discussion Forum: </w:t>
      </w:r>
      <w:r w:rsidRPr="000E1283">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1EC7F5F6" w14:textId="392D438B" w:rsidR="00AB01FF" w:rsidRPr="000E1283" w:rsidRDefault="00AB01FF">
      <w:r w:rsidRPr="000E128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0E1283"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8F40690" w:rsidR="005B10FE" w:rsidRPr="000E1283" w:rsidRDefault="005B10FE" w:rsidP="0020635A">
            <w:pPr>
              <w:pStyle w:val="WeeklyTopicHeading1"/>
            </w:pPr>
            <w:bookmarkStart w:id="7" w:name="_Toc358980895"/>
            <w:r w:rsidRPr="000E1283">
              <w:t xml:space="preserve">Week Two: </w:t>
            </w:r>
            <w:r w:rsidR="009C08EB">
              <w:t xml:space="preserve">Types of </w:t>
            </w:r>
            <w:r w:rsidR="00441C23" w:rsidRPr="000E1283">
              <w:t>Research</w:t>
            </w:r>
            <w:bookmarkEnd w:id="7"/>
          </w:p>
        </w:tc>
        <w:tc>
          <w:tcPr>
            <w:tcW w:w="1440" w:type="dxa"/>
            <w:tcBorders>
              <w:left w:val="nil"/>
              <w:bottom w:val="single" w:sz="4" w:space="0" w:color="000000" w:themeColor="text1"/>
              <w:right w:val="nil"/>
            </w:tcBorders>
            <w:shd w:val="clear" w:color="auto" w:fill="BF2C37"/>
          </w:tcPr>
          <w:p w14:paraId="6DD6587B" w14:textId="77777777" w:rsidR="005B10FE" w:rsidRPr="000E1283"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0E1283" w:rsidRDefault="005B10FE" w:rsidP="005B10FE">
            <w:pPr>
              <w:tabs>
                <w:tab w:val="left" w:pos="0"/>
                <w:tab w:val="left" w:pos="3720"/>
              </w:tabs>
              <w:outlineLvl w:val="0"/>
              <w:rPr>
                <w:rFonts w:cs="Arial"/>
                <w:color w:val="FFFFFF"/>
                <w:sz w:val="28"/>
                <w:szCs w:val="28"/>
              </w:rPr>
            </w:pPr>
          </w:p>
        </w:tc>
      </w:tr>
      <w:tr w:rsidR="00FD5474" w:rsidRPr="000E1283"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0E1283" w:rsidRDefault="4948C66D" w:rsidP="4948C66D">
            <w:pPr>
              <w:tabs>
                <w:tab w:val="left" w:pos="0"/>
                <w:tab w:val="left" w:pos="3720"/>
              </w:tabs>
              <w:outlineLvl w:val="0"/>
              <w:rPr>
                <w:rFonts w:eastAsia="Arial" w:cs="Arial"/>
                <w:b/>
                <w:bCs/>
                <w:i/>
                <w:iCs/>
              </w:rPr>
            </w:pPr>
            <w:r w:rsidRPr="000E128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0E1283" w:rsidRDefault="4948C66D" w:rsidP="4948C66D">
            <w:pPr>
              <w:tabs>
                <w:tab w:val="left" w:pos="0"/>
                <w:tab w:val="left" w:pos="3720"/>
              </w:tabs>
              <w:outlineLvl w:val="0"/>
              <w:rPr>
                <w:rFonts w:eastAsia="Arial" w:cs="Arial"/>
              </w:rPr>
            </w:pPr>
            <w:r w:rsidRPr="000E1283">
              <w:rPr>
                <w:rFonts w:eastAsia="Arial" w:cs="Arial"/>
                <w:b/>
                <w:bCs/>
                <w:i/>
                <w:iCs/>
              </w:rPr>
              <w:t>Alignment</w:t>
            </w:r>
          </w:p>
        </w:tc>
      </w:tr>
      <w:tr w:rsidR="004678CB" w:rsidRPr="000E1283"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3715687" w:rsidR="004678CB" w:rsidRPr="000E1283" w:rsidRDefault="004678CB" w:rsidP="004678CB">
            <w:pPr>
              <w:pStyle w:val="ObjectiveBullet"/>
              <w:numPr>
                <w:ilvl w:val="1"/>
                <w:numId w:val="8"/>
              </w:numPr>
              <w:tabs>
                <w:tab w:val="clear" w:pos="0"/>
              </w:tabs>
            </w:pPr>
            <w:r w:rsidRPr="000E1283">
              <w:t>Apply the concepts of quantitative and qualitative research to your topic.</w:t>
            </w:r>
          </w:p>
        </w:tc>
        <w:tc>
          <w:tcPr>
            <w:tcW w:w="2880" w:type="dxa"/>
            <w:gridSpan w:val="2"/>
            <w:tcBorders>
              <w:left w:val="nil"/>
              <w:bottom w:val="nil"/>
            </w:tcBorders>
          </w:tcPr>
          <w:p w14:paraId="113FD135" w14:textId="47BEACED" w:rsidR="004678CB" w:rsidRPr="000E1283" w:rsidRDefault="004678CB" w:rsidP="004678CB">
            <w:pPr>
              <w:tabs>
                <w:tab w:val="left" w:pos="0"/>
                <w:tab w:val="left" w:pos="3720"/>
              </w:tabs>
              <w:outlineLvl w:val="0"/>
              <w:rPr>
                <w:rFonts w:cs="Arial"/>
                <w:szCs w:val="20"/>
              </w:rPr>
            </w:pPr>
            <w:r w:rsidRPr="00D80C00">
              <w:t>CL</w:t>
            </w:r>
            <w:r w:rsidR="00D87BE2">
              <w:t>O</w:t>
            </w:r>
            <w:r w:rsidRPr="00D80C00">
              <w:t>2</w:t>
            </w:r>
          </w:p>
        </w:tc>
      </w:tr>
      <w:tr w:rsidR="004678CB" w:rsidRPr="000E1283" w14:paraId="724603CF" w14:textId="77777777" w:rsidTr="000941D2">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0634553F" w:rsidR="004678CB" w:rsidRPr="000E1283" w:rsidRDefault="004678CB" w:rsidP="004678CB">
            <w:pPr>
              <w:pStyle w:val="ObjectiveBullet"/>
              <w:numPr>
                <w:ilvl w:val="1"/>
                <w:numId w:val="8"/>
              </w:numPr>
            </w:pPr>
            <w:r w:rsidRPr="000E1283">
              <w:t xml:space="preserve">Develop your </w:t>
            </w:r>
            <w:r>
              <w:t xml:space="preserve">action </w:t>
            </w:r>
            <w:r w:rsidRPr="000E1283">
              <w:t xml:space="preserve">research topic and </w:t>
            </w:r>
            <w:r>
              <w:t xml:space="preserve">action </w:t>
            </w:r>
            <w:r w:rsidRPr="000E1283">
              <w:t>research questions.</w:t>
            </w:r>
          </w:p>
        </w:tc>
        <w:tc>
          <w:tcPr>
            <w:tcW w:w="2880" w:type="dxa"/>
            <w:gridSpan w:val="2"/>
            <w:tcBorders>
              <w:top w:val="nil"/>
              <w:left w:val="nil"/>
              <w:bottom w:val="nil"/>
            </w:tcBorders>
          </w:tcPr>
          <w:p w14:paraId="61115DBD" w14:textId="0EDF1D50" w:rsidR="004678CB" w:rsidRPr="000E1283" w:rsidRDefault="004678CB" w:rsidP="004678CB">
            <w:pPr>
              <w:tabs>
                <w:tab w:val="left" w:pos="0"/>
                <w:tab w:val="left" w:pos="3720"/>
              </w:tabs>
              <w:outlineLvl w:val="0"/>
              <w:rPr>
                <w:rFonts w:cs="Arial"/>
                <w:szCs w:val="20"/>
              </w:rPr>
            </w:pPr>
            <w:r w:rsidRPr="00D80C00">
              <w:t>CL</w:t>
            </w:r>
            <w:r w:rsidR="00D87BE2">
              <w:t>O</w:t>
            </w:r>
            <w:r w:rsidRPr="00D80C00">
              <w:t>4</w:t>
            </w:r>
          </w:p>
        </w:tc>
      </w:tr>
      <w:tr w:rsidR="004778E8" w:rsidRPr="000E1283" w14:paraId="084DE72A" w14:textId="77777777" w:rsidTr="000941D2">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80F03F9" w14:textId="596166DC" w:rsidR="004778E8" w:rsidRPr="000E1283" w:rsidRDefault="005320E5" w:rsidP="004778E8">
            <w:pPr>
              <w:pStyle w:val="ObjectiveBullet"/>
              <w:numPr>
                <w:ilvl w:val="1"/>
                <w:numId w:val="8"/>
              </w:numPr>
            </w:pPr>
            <w:r w:rsidRPr="000E1283">
              <w:t>Examine research methodologies.</w:t>
            </w:r>
          </w:p>
        </w:tc>
        <w:tc>
          <w:tcPr>
            <w:tcW w:w="2880" w:type="dxa"/>
            <w:gridSpan w:val="2"/>
            <w:tcBorders>
              <w:top w:val="nil"/>
              <w:left w:val="nil"/>
              <w:bottom w:val="single" w:sz="4" w:space="0" w:color="000000" w:themeColor="text1"/>
            </w:tcBorders>
          </w:tcPr>
          <w:p w14:paraId="73185A52" w14:textId="6753841C" w:rsidR="004778E8" w:rsidRPr="000E1283" w:rsidRDefault="00DD0F1C" w:rsidP="004778E8">
            <w:pPr>
              <w:tabs>
                <w:tab w:val="left" w:pos="0"/>
                <w:tab w:val="left" w:pos="3720"/>
              </w:tabs>
              <w:outlineLvl w:val="0"/>
              <w:rPr>
                <w:rFonts w:cs="Arial"/>
                <w:szCs w:val="20"/>
              </w:rPr>
            </w:pPr>
            <w:r>
              <w:rPr>
                <w:rFonts w:cs="Arial"/>
                <w:szCs w:val="20"/>
              </w:rPr>
              <w:t>CLO2</w:t>
            </w:r>
          </w:p>
        </w:tc>
      </w:tr>
      <w:tr w:rsidR="004778E8" w:rsidRPr="000E1283"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4778E8" w:rsidRPr="000E1283" w:rsidRDefault="004778E8" w:rsidP="004778E8">
            <w:pPr>
              <w:tabs>
                <w:tab w:val="left" w:pos="0"/>
                <w:tab w:val="left" w:pos="3720"/>
              </w:tabs>
              <w:outlineLvl w:val="0"/>
              <w:rPr>
                <w:rFonts w:eastAsia="Arial" w:cs="Arial"/>
                <w:i/>
                <w:iCs/>
              </w:rPr>
            </w:pPr>
            <w:r w:rsidRPr="000E1283">
              <w:rPr>
                <w:rFonts w:eastAsia="Arial" w:cs="Arial"/>
                <w:b/>
                <w:bCs/>
                <w:i/>
                <w:iCs/>
                <w:sz w:val="22"/>
                <w:szCs w:val="22"/>
              </w:rPr>
              <w:t>Resources, Activities, and Preparation</w:t>
            </w:r>
          </w:p>
          <w:p w14:paraId="7074F022" w14:textId="77777777" w:rsidR="004778E8" w:rsidRPr="000E1283" w:rsidRDefault="004778E8" w:rsidP="004778E8">
            <w:pPr>
              <w:tabs>
                <w:tab w:val="left" w:pos="0"/>
                <w:tab w:val="left" w:pos="3720"/>
              </w:tabs>
              <w:outlineLvl w:val="0"/>
              <w:rPr>
                <w:rFonts w:eastAsia="Arial" w:cs="Arial"/>
                <w:b/>
                <w:bCs/>
                <w:i/>
                <w:iCs/>
              </w:rPr>
            </w:pPr>
            <w:r w:rsidRPr="000E128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4778E8" w:rsidRPr="000E1283" w:rsidRDefault="004778E8" w:rsidP="004778E8">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auto"/>
            </w:tcBorders>
            <w:shd w:val="clear" w:color="auto" w:fill="D8D9DA"/>
          </w:tcPr>
          <w:p w14:paraId="4E0C4660" w14:textId="77777777" w:rsidR="004778E8" w:rsidRPr="000E1283" w:rsidRDefault="004778E8" w:rsidP="004778E8">
            <w:pPr>
              <w:tabs>
                <w:tab w:val="left" w:pos="0"/>
                <w:tab w:val="left" w:pos="3720"/>
              </w:tabs>
              <w:outlineLvl w:val="0"/>
              <w:rPr>
                <w:rFonts w:eastAsia="Arial" w:cs="Arial"/>
                <w:b/>
                <w:bCs/>
                <w:i/>
                <w:iCs/>
              </w:rPr>
            </w:pPr>
            <w:r w:rsidRPr="000E1283">
              <w:rPr>
                <w:rFonts w:eastAsia="Arial" w:cs="Arial"/>
                <w:b/>
                <w:bCs/>
                <w:i/>
                <w:iCs/>
              </w:rPr>
              <w:t>AIE</w:t>
            </w:r>
          </w:p>
        </w:tc>
      </w:tr>
      <w:tr w:rsidR="004778E8" w:rsidRPr="000E1283"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3AAC2F" w14:textId="78677263" w:rsidR="004778E8" w:rsidRPr="000E1283" w:rsidRDefault="009D3FAF" w:rsidP="004778E8">
            <w:pPr>
              <w:tabs>
                <w:tab w:val="left" w:pos="2329"/>
              </w:tabs>
              <w:rPr>
                <w:rFonts w:eastAsia="Arial" w:cs="Arial"/>
                <w:b/>
                <w:bCs/>
              </w:rPr>
            </w:pPr>
            <w:r>
              <w:rPr>
                <w:rFonts w:eastAsia="Arial" w:cs="Arial"/>
                <w:b/>
                <w:bCs/>
              </w:rPr>
              <w:t>Readings</w:t>
            </w:r>
          </w:p>
          <w:p w14:paraId="58EC39B9" w14:textId="77777777" w:rsidR="004778E8" w:rsidRPr="000E1283" w:rsidRDefault="004778E8" w:rsidP="004778E8">
            <w:pPr>
              <w:tabs>
                <w:tab w:val="left" w:pos="2329"/>
              </w:tabs>
              <w:rPr>
                <w:rFonts w:cs="Arial"/>
                <w:b/>
                <w:szCs w:val="20"/>
              </w:rPr>
            </w:pPr>
          </w:p>
          <w:p w14:paraId="06B996D4" w14:textId="4B0878DA" w:rsidR="009D3FAF" w:rsidRDefault="009D3FAF" w:rsidP="009D3FAF">
            <w:pPr>
              <w:tabs>
                <w:tab w:val="left" w:pos="2329"/>
              </w:tabs>
              <w:rPr>
                <w:rFonts w:cs="Arial"/>
                <w:szCs w:val="20"/>
              </w:rPr>
            </w:pPr>
            <w:r w:rsidRPr="000E1283">
              <w:rPr>
                <w:rFonts w:cs="Arial"/>
                <w:b/>
                <w:szCs w:val="20"/>
              </w:rPr>
              <w:t>Read</w:t>
            </w:r>
            <w:r w:rsidRPr="000E1283">
              <w:rPr>
                <w:rFonts w:cs="Arial"/>
                <w:szCs w:val="20"/>
              </w:rPr>
              <w:t xml:space="preserve"> the following:</w:t>
            </w:r>
          </w:p>
          <w:p w14:paraId="1F111A7D" w14:textId="77777777" w:rsidR="001446DE" w:rsidRPr="000E1283" w:rsidRDefault="001446DE" w:rsidP="009D3FAF">
            <w:pPr>
              <w:tabs>
                <w:tab w:val="left" w:pos="2329"/>
              </w:tabs>
              <w:rPr>
                <w:rFonts w:cs="Arial"/>
                <w:szCs w:val="20"/>
              </w:rPr>
            </w:pPr>
          </w:p>
          <w:p w14:paraId="47392336" w14:textId="06A13A2C" w:rsidR="009D3FAF" w:rsidRPr="000E1283" w:rsidRDefault="009D3FAF" w:rsidP="009D3FAF">
            <w:pPr>
              <w:pStyle w:val="AssignmentsLevel2"/>
            </w:pPr>
            <w:r w:rsidRPr="000E1283">
              <w:t>Ch</w:t>
            </w:r>
            <w:r>
              <w:t>.</w:t>
            </w:r>
            <w:r w:rsidRPr="000E1283">
              <w:t xml:space="preserve"> </w:t>
            </w:r>
            <w:r w:rsidR="009C08EB">
              <w:t>3</w:t>
            </w:r>
            <w:r w:rsidRPr="000E1283">
              <w:t xml:space="preserve"> </w:t>
            </w:r>
            <w:r w:rsidR="00EF50EE">
              <w:t>of</w:t>
            </w:r>
            <w:r w:rsidR="00EF50EE" w:rsidRPr="000E1283">
              <w:t xml:space="preserve"> </w:t>
            </w:r>
            <w:r w:rsidRPr="000E1283">
              <w:rPr>
                <w:i/>
              </w:rPr>
              <w:t>Action Research</w:t>
            </w:r>
          </w:p>
          <w:p w14:paraId="796F6650" w14:textId="72414BA0" w:rsidR="004778E8" w:rsidRPr="009D3FAF" w:rsidRDefault="009D3FAF" w:rsidP="009D3FAF">
            <w:pPr>
              <w:pStyle w:val="AssignmentsLevel2"/>
            </w:pPr>
            <w:r w:rsidRPr="000E1283">
              <w:t xml:space="preserve">Topics 7, 8, </w:t>
            </w:r>
            <w:r>
              <w:t xml:space="preserve">24, </w:t>
            </w:r>
            <w:r w:rsidRPr="000E1283">
              <w:t xml:space="preserve">&amp; 51 of </w:t>
            </w:r>
            <w:r w:rsidRPr="000E1283">
              <w:rPr>
                <w:i/>
              </w:rPr>
              <w:t>Understanding Research Methods</w:t>
            </w:r>
          </w:p>
        </w:tc>
        <w:tc>
          <w:tcPr>
            <w:tcW w:w="1440" w:type="dxa"/>
            <w:tcBorders>
              <w:left w:val="single" w:sz="4" w:space="0" w:color="000000" w:themeColor="text1"/>
            </w:tcBorders>
            <w:shd w:val="clear" w:color="auto" w:fill="FFFFFF" w:themeFill="background1"/>
          </w:tcPr>
          <w:p w14:paraId="41B511C9" w14:textId="3708DC44" w:rsidR="004778E8" w:rsidRPr="000E1283" w:rsidRDefault="001446DE" w:rsidP="004778E8">
            <w:pPr>
              <w:rPr>
                <w:rFonts w:cs="Arial"/>
                <w:szCs w:val="20"/>
              </w:rPr>
            </w:pPr>
            <w:r>
              <w:rPr>
                <w:rFonts w:cs="Arial"/>
                <w:szCs w:val="20"/>
              </w:rPr>
              <w:t>2.1-2.</w:t>
            </w:r>
            <w:r w:rsidR="009C08EB">
              <w:rPr>
                <w:rFonts w:cs="Arial"/>
                <w:szCs w:val="20"/>
              </w:rPr>
              <w:t>3</w:t>
            </w:r>
          </w:p>
        </w:tc>
        <w:tc>
          <w:tcPr>
            <w:tcW w:w="1440" w:type="dxa"/>
            <w:tcBorders>
              <w:left w:val="single" w:sz="4" w:space="0" w:color="000000" w:themeColor="text1"/>
            </w:tcBorders>
            <w:shd w:val="clear" w:color="auto" w:fill="FFFFFF" w:themeFill="background1"/>
          </w:tcPr>
          <w:p w14:paraId="5A781646" w14:textId="77777777" w:rsidR="004778E8" w:rsidRPr="000E1283" w:rsidRDefault="004778E8" w:rsidP="004778E8">
            <w:pPr>
              <w:rPr>
                <w:rFonts w:cs="Arial"/>
                <w:szCs w:val="20"/>
              </w:rPr>
            </w:pPr>
          </w:p>
        </w:tc>
      </w:tr>
      <w:tr w:rsidR="001446DE" w:rsidRPr="000E1283"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79B76A06" w:rsidR="001446DE" w:rsidRPr="000E1283" w:rsidRDefault="001446DE" w:rsidP="001446DE">
            <w:pPr>
              <w:tabs>
                <w:tab w:val="left" w:pos="2329"/>
              </w:tabs>
              <w:rPr>
                <w:rFonts w:eastAsia="Arial" w:cs="Arial"/>
                <w:b/>
                <w:bCs/>
              </w:rPr>
            </w:pPr>
            <w:r>
              <w:rPr>
                <w:rFonts w:eastAsia="Arial" w:cs="Arial"/>
                <w:b/>
                <w:bCs/>
              </w:rPr>
              <w:t>Videos</w:t>
            </w:r>
          </w:p>
          <w:p w14:paraId="4E6CAEB9" w14:textId="77777777" w:rsidR="001446DE" w:rsidRPr="000E1283" w:rsidRDefault="001446DE" w:rsidP="001446DE">
            <w:pPr>
              <w:tabs>
                <w:tab w:val="left" w:pos="2329"/>
              </w:tabs>
              <w:rPr>
                <w:rFonts w:cs="Arial"/>
                <w:b/>
                <w:szCs w:val="20"/>
              </w:rPr>
            </w:pPr>
          </w:p>
          <w:p w14:paraId="5FB237A4" w14:textId="76D8E728" w:rsidR="001446DE" w:rsidRDefault="001446DE" w:rsidP="001446DE">
            <w:pPr>
              <w:pStyle w:val="AssignmentsLevel1"/>
            </w:pPr>
            <w:r w:rsidRPr="000E1283">
              <w:rPr>
                <w:b/>
              </w:rPr>
              <w:t>Watch</w:t>
            </w:r>
            <w:r w:rsidRPr="000E1283">
              <w:t xml:space="preserve"> the following:</w:t>
            </w:r>
          </w:p>
          <w:p w14:paraId="7A28DABF" w14:textId="77777777" w:rsidR="001446DE" w:rsidRPr="000E1283" w:rsidRDefault="001446DE" w:rsidP="001446DE">
            <w:pPr>
              <w:pStyle w:val="AssignmentsLevel1"/>
            </w:pPr>
          </w:p>
          <w:p w14:paraId="530D7B60" w14:textId="77777777" w:rsidR="001446DE" w:rsidRPr="000E1283" w:rsidRDefault="001446DE" w:rsidP="001446DE">
            <w:pPr>
              <w:pStyle w:val="AssignmentsLevel2"/>
              <w:rPr>
                <w:rFonts w:eastAsia="Arial"/>
              </w:rPr>
            </w:pPr>
            <w:r w:rsidRPr="000E1283">
              <w:rPr>
                <w:rFonts w:eastAsia="Arial"/>
              </w:rPr>
              <w:t>Top Ten Practical and Common Mistakes When Writing a Research Paper (4:01)</w:t>
            </w:r>
          </w:p>
          <w:p w14:paraId="738C02F5" w14:textId="77777777" w:rsidR="001446DE" w:rsidRDefault="00926CCF" w:rsidP="001446DE">
            <w:pPr>
              <w:pStyle w:val="AssignmentsLevel2"/>
            </w:pPr>
            <w:hyperlink r:id="rId42" w:history="1">
              <w:r w:rsidR="001446DE" w:rsidRPr="000E1283">
                <w:rPr>
                  <w:rStyle w:val="Hyperlink"/>
                </w:rPr>
                <w:t>Popular and Scholarly Sources: The Information Cycle</w:t>
              </w:r>
            </w:hyperlink>
            <w:r w:rsidR="001446DE" w:rsidRPr="000E1283">
              <w:t xml:space="preserve"> (3:56)</w:t>
            </w:r>
          </w:p>
          <w:p w14:paraId="7ACEE906" w14:textId="4B1158E4" w:rsidR="001446DE" w:rsidRPr="000E1283" w:rsidRDefault="00926CCF" w:rsidP="001446DE">
            <w:pPr>
              <w:pStyle w:val="AssignmentsLevel2"/>
            </w:pPr>
            <w:hyperlink r:id="rId43" w:history="1">
              <w:r w:rsidR="001446DE" w:rsidRPr="000E1283">
                <w:rPr>
                  <w:rStyle w:val="Hyperlink"/>
                </w:rPr>
                <w:t>Qualitative vs. Quantitative</w:t>
              </w:r>
            </w:hyperlink>
            <w:r w:rsidR="001446DE" w:rsidRPr="000E1283">
              <w:t xml:space="preserve"> (9:02).</w:t>
            </w:r>
          </w:p>
          <w:p w14:paraId="6497A2EE" w14:textId="77777777" w:rsidR="001446DE" w:rsidRPr="000E1283" w:rsidRDefault="00926CCF" w:rsidP="001446DE">
            <w:pPr>
              <w:pStyle w:val="AssignmentsLevel2"/>
            </w:pPr>
            <w:hyperlink r:id="rId44" w:history="1">
              <w:r w:rsidR="001446DE" w:rsidRPr="000E1283">
                <w:rPr>
                  <w:rStyle w:val="Hyperlink"/>
                </w:rPr>
                <w:t>Picking Your Topic IS Research!</w:t>
              </w:r>
            </w:hyperlink>
            <w:r w:rsidR="001446DE" w:rsidRPr="000E1283">
              <w:rPr>
                <w:rStyle w:val="Hyperlink"/>
              </w:rPr>
              <w:t xml:space="preserve"> (3:10)</w:t>
            </w:r>
          </w:p>
          <w:p w14:paraId="2852736E" w14:textId="77777777" w:rsidR="001446DE" w:rsidRPr="000E1283" w:rsidRDefault="00926CCF" w:rsidP="001446DE">
            <w:pPr>
              <w:pStyle w:val="AssignmentsLevel2"/>
              <w:rPr>
                <w:rFonts w:eastAsia="Arial"/>
                <w:bCs/>
              </w:rPr>
            </w:pPr>
            <w:hyperlink r:id="rId45" w:history="1">
              <w:r w:rsidR="001446DE" w:rsidRPr="000E1283">
                <w:rPr>
                  <w:rStyle w:val="Hyperlink"/>
                  <w:rFonts w:eastAsia="Arial"/>
                  <w:bCs/>
                </w:rPr>
                <w:t>"Developing a Research Question"</w:t>
              </w:r>
            </w:hyperlink>
            <w:r w:rsidR="001446DE" w:rsidRPr="000E1283">
              <w:rPr>
                <w:rFonts w:eastAsia="Arial"/>
                <w:bCs/>
              </w:rPr>
              <w:t xml:space="preserve"> </w:t>
            </w:r>
            <w:r w:rsidR="001446DE" w:rsidRPr="002836A3">
              <w:t>by </w:t>
            </w:r>
            <w:hyperlink r:id="rId46" w:history="1">
              <w:r w:rsidR="001446DE" w:rsidRPr="002836A3">
                <w:rPr>
                  <w:rStyle w:val="Hyperlink"/>
                </w:rPr>
                <w:t>Steely Library NKU</w:t>
              </w:r>
            </w:hyperlink>
            <w:r w:rsidR="001446DE" w:rsidRPr="000E1283">
              <w:rPr>
                <w:rFonts w:eastAsia="Arial"/>
                <w:bCs/>
              </w:rPr>
              <w:t xml:space="preserve"> is licensed under </w:t>
            </w:r>
            <w:hyperlink r:id="rId47" w:history="1">
              <w:r w:rsidR="001446DE" w:rsidRPr="000E1283">
                <w:rPr>
                  <w:rStyle w:val="Hyperlink"/>
                  <w:rFonts w:eastAsia="Arial"/>
                </w:rPr>
                <w:t>CC BY-NC 4.0</w:t>
              </w:r>
            </w:hyperlink>
            <w:r w:rsidR="001446DE" w:rsidRPr="000E1283">
              <w:rPr>
                <w:rFonts w:eastAsia="Arial"/>
                <w:bCs/>
              </w:rPr>
              <w:t xml:space="preserve"> (4:33)</w:t>
            </w:r>
          </w:p>
          <w:p w14:paraId="7E231D2C" w14:textId="77777777" w:rsidR="001446DE" w:rsidRPr="000E1283" w:rsidRDefault="00926CCF" w:rsidP="001446DE">
            <w:pPr>
              <w:pStyle w:val="AssignmentsLevel2"/>
              <w:rPr>
                <w:rStyle w:val="Hyperlink"/>
              </w:rPr>
            </w:pPr>
            <w:hyperlink r:id="rId48" w:history="1">
              <w:r w:rsidR="001446DE" w:rsidRPr="000E1283">
                <w:rPr>
                  <w:rStyle w:val="Hyperlink"/>
                </w:rPr>
                <w:t>Develop a research question that works</w:t>
              </w:r>
            </w:hyperlink>
            <w:r w:rsidR="001446DE" w:rsidRPr="000E1283">
              <w:rPr>
                <w:rStyle w:val="Hyperlink"/>
              </w:rPr>
              <w:t xml:space="preserve"> (4:55)</w:t>
            </w:r>
          </w:p>
          <w:p w14:paraId="3CFF4BDF" w14:textId="77777777" w:rsidR="001446DE" w:rsidRDefault="001446DE" w:rsidP="001446DE">
            <w:pPr>
              <w:pStyle w:val="AssignmentsLevel1"/>
            </w:pPr>
          </w:p>
          <w:p w14:paraId="3A77BE8F" w14:textId="479C086F" w:rsidR="001446DE" w:rsidRPr="000E1283" w:rsidRDefault="001446DE" w:rsidP="001446DE">
            <w:pPr>
              <w:pStyle w:val="AssignmentsLevel1"/>
            </w:pPr>
            <w:r w:rsidRPr="000E1283">
              <w:rPr>
                <w:rStyle w:val="Strong"/>
                <w:color w:val="111111"/>
                <w:bdr w:val="none" w:sz="0" w:space="0" w:color="auto" w:frame="1"/>
                <w:shd w:val="clear" w:color="auto" w:fill="FFFFFF"/>
              </w:rPr>
              <w:t>Post</w:t>
            </w:r>
            <w:r w:rsidRPr="000E1283">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3E196245" w:rsidR="001446DE" w:rsidRPr="000E1283" w:rsidRDefault="001446DE" w:rsidP="001446DE">
            <w:pPr>
              <w:rPr>
                <w:rFonts w:cs="Arial"/>
                <w:szCs w:val="20"/>
              </w:rPr>
            </w:pPr>
            <w:r>
              <w:rPr>
                <w:rFonts w:cs="Arial"/>
                <w:szCs w:val="20"/>
              </w:rPr>
              <w:t>2.1-2.</w:t>
            </w:r>
            <w:r w:rsidR="009C08EB">
              <w:rPr>
                <w:rFonts w:cs="Arial"/>
                <w:szCs w:val="20"/>
              </w:rPr>
              <w:t>3</w:t>
            </w:r>
          </w:p>
        </w:tc>
        <w:tc>
          <w:tcPr>
            <w:tcW w:w="1440" w:type="dxa"/>
            <w:tcBorders>
              <w:left w:val="single" w:sz="4" w:space="0" w:color="000000" w:themeColor="text1"/>
            </w:tcBorders>
            <w:shd w:val="clear" w:color="auto" w:fill="FFFFFF" w:themeFill="background1"/>
          </w:tcPr>
          <w:p w14:paraId="1AC15A9B" w14:textId="51E4207B" w:rsidR="001446DE" w:rsidRPr="000E1283" w:rsidRDefault="001446DE" w:rsidP="001446DE">
            <w:pPr>
              <w:rPr>
                <w:rFonts w:cs="Arial"/>
                <w:szCs w:val="20"/>
              </w:rPr>
            </w:pPr>
            <w:r>
              <w:rPr>
                <w:rFonts w:cs="Arial"/>
                <w:szCs w:val="20"/>
              </w:rPr>
              <w:t>Video = 1 hour</w:t>
            </w:r>
          </w:p>
        </w:tc>
      </w:tr>
      <w:tr w:rsidR="001446DE" w:rsidRPr="000E1283"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1446DE" w:rsidRPr="000E1283" w:rsidRDefault="001446DE" w:rsidP="001446DE">
            <w:pPr>
              <w:tabs>
                <w:tab w:val="left" w:pos="0"/>
                <w:tab w:val="left" w:pos="3720"/>
              </w:tabs>
              <w:outlineLvl w:val="0"/>
              <w:rPr>
                <w:rFonts w:eastAsia="Arial" w:cs="Arial"/>
                <w:i/>
                <w:iCs/>
              </w:rPr>
            </w:pPr>
            <w:r w:rsidRPr="000E1283">
              <w:rPr>
                <w:rFonts w:eastAsia="Arial" w:cs="Arial"/>
                <w:b/>
                <w:bCs/>
                <w:i/>
                <w:iCs/>
                <w:sz w:val="22"/>
                <w:szCs w:val="22"/>
              </w:rPr>
              <w:t>Graded Assignments</w:t>
            </w:r>
          </w:p>
          <w:p w14:paraId="3EADCECC" w14:textId="77777777" w:rsidR="001446DE" w:rsidRPr="000E1283" w:rsidRDefault="001446DE" w:rsidP="001446DE">
            <w:pPr>
              <w:tabs>
                <w:tab w:val="left" w:pos="0"/>
                <w:tab w:val="left" w:pos="3720"/>
              </w:tabs>
              <w:outlineLvl w:val="0"/>
              <w:rPr>
                <w:rFonts w:eastAsia="Arial" w:cs="Arial"/>
                <w:b/>
                <w:bCs/>
                <w:i/>
                <w:iCs/>
              </w:rPr>
            </w:pPr>
            <w:r w:rsidRPr="000E128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1446DE" w:rsidRPr="000E1283" w:rsidRDefault="001446DE" w:rsidP="001446DE">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1446DE" w:rsidRPr="000E1283" w:rsidRDefault="001446DE" w:rsidP="001446DE">
            <w:pPr>
              <w:rPr>
                <w:rFonts w:eastAsia="Arial" w:cs="Arial"/>
                <w:b/>
                <w:bCs/>
                <w:i/>
                <w:iCs/>
              </w:rPr>
            </w:pPr>
            <w:r w:rsidRPr="000E1283">
              <w:rPr>
                <w:rFonts w:eastAsia="Arial" w:cs="Arial"/>
                <w:b/>
                <w:bCs/>
                <w:i/>
                <w:iCs/>
              </w:rPr>
              <w:t>AIE</w:t>
            </w:r>
          </w:p>
        </w:tc>
      </w:tr>
      <w:tr w:rsidR="001446DE" w:rsidRPr="000E1283" w14:paraId="55912E93" w14:textId="77777777" w:rsidTr="002B0734">
        <w:tc>
          <w:tcPr>
            <w:tcW w:w="10170" w:type="dxa"/>
            <w:gridSpan w:val="2"/>
            <w:tcMar>
              <w:top w:w="115" w:type="dxa"/>
              <w:left w:w="115" w:type="dxa"/>
              <w:bottom w:w="115" w:type="dxa"/>
              <w:right w:w="115" w:type="dxa"/>
            </w:tcMar>
          </w:tcPr>
          <w:p w14:paraId="0E7FA09A" w14:textId="3F7276B3" w:rsidR="001446DE" w:rsidRPr="000E1283" w:rsidRDefault="001446DE" w:rsidP="001446DE">
            <w:pPr>
              <w:tabs>
                <w:tab w:val="left" w:pos="2329"/>
              </w:tabs>
              <w:rPr>
                <w:rFonts w:cs="Arial"/>
                <w:b/>
                <w:bCs/>
              </w:rPr>
            </w:pPr>
            <w:r w:rsidRPr="000E1283">
              <w:rPr>
                <w:rFonts w:eastAsia="Arial" w:cs="Arial"/>
                <w:b/>
                <w:bCs/>
              </w:rPr>
              <w:t xml:space="preserve">Discussion: </w:t>
            </w:r>
            <w:r w:rsidRPr="000E1283">
              <w:rPr>
                <w:rFonts w:cs="Arial"/>
                <w:b/>
                <w:bCs/>
              </w:rPr>
              <w:t>Qualitative Versus Quantitative</w:t>
            </w:r>
          </w:p>
          <w:p w14:paraId="25408A7E" w14:textId="77777777" w:rsidR="001446DE" w:rsidRPr="000E1283" w:rsidRDefault="001446DE" w:rsidP="001446DE">
            <w:pPr>
              <w:tabs>
                <w:tab w:val="left" w:pos="2329"/>
              </w:tabs>
              <w:rPr>
                <w:rFonts w:eastAsia="Arial" w:cs="Arial"/>
                <w:b/>
                <w:bCs/>
              </w:rPr>
            </w:pPr>
          </w:p>
          <w:p w14:paraId="70ABD4B4" w14:textId="77777777" w:rsidR="001446DE" w:rsidRPr="000E1283" w:rsidRDefault="001446DE" w:rsidP="001446DE">
            <w:pPr>
              <w:tabs>
                <w:tab w:val="left" w:pos="2329"/>
              </w:tabs>
              <w:rPr>
                <w:rFonts w:cs="Arial"/>
                <w:szCs w:val="20"/>
              </w:rPr>
            </w:pPr>
            <w:r w:rsidRPr="000E1283">
              <w:rPr>
                <w:rFonts w:eastAsia="Arial" w:cs="Arial"/>
                <w:b/>
                <w:bCs/>
              </w:rPr>
              <w:t xml:space="preserve">Read </w:t>
            </w:r>
            <w:r w:rsidRPr="000E1283">
              <w:rPr>
                <w:rFonts w:cs="Arial"/>
                <w:szCs w:val="20"/>
              </w:rPr>
              <w:t xml:space="preserve">Topics 7, 8, &amp; 51 of </w:t>
            </w:r>
            <w:r w:rsidRPr="000E1283">
              <w:rPr>
                <w:rFonts w:cs="Arial"/>
                <w:i/>
                <w:szCs w:val="20"/>
              </w:rPr>
              <w:t>Understanding Research Methods.</w:t>
            </w:r>
          </w:p>
          <w:p w14:paraId="0B0BE6BE" w14:textId="19776C18" w:rsidR="001446DE" w:rsidRPr="000E1283" w:rsidRDefault="001446DE" w:rsidP="001446DE">
            <w:pPr>
              <w:pStyle w:val="AssignmentsLevel1"/>
            </w:pPr>
            <w:r w:rsidRPr="000E1283">
              <w:rPr>
                <w:rFonts w:eastAsia="Arial"/>
                <w:b/>
                <w:bCs/>
              </w:rPr>
              <w:t>Watch</w:t>
            </w:r>
            <w:r w:rsidRPr="000E1283">
              <w:t xml:space="preserve"> </w:t>
            </w:r>
            <w:hyperlink r:id="rId49" w:history="1">
              <w:r w:rsidRPr="000E1283">
                <w:rPr>
                  <w:rStyle w:val="Hyperlink"/>
                </w:rPr>
                <w:t>Qualitative vs. Quantitative</w:t>
              </w:r>
            </w:hyperlink>
            <w:r w:rsidRPr="000E1283">
              <w:t xml:space="preserve"> (9:02).</w:t>
            </w:r>
          </w:p>
          <w:p w14:paraId="40CD197C" w14:textId="01DA9CFF" w:rsidR="001446DE" w:rsidRPr="000E1283" w:rsidRDefault="001446DE" w:rsidP="001446DE">
            <w:pPr>
              <w:pStyle w:val="AssignmentsLevel1"/>
            </w:pPr>
            <w:r w:rsidRPr="000E1283">
              <w:rPr>
                <w:b/>
                <w:bCs/>
              </w:rPr>
              <w:t xml:space="preserve">Respond </w:t>
            </w:r>
            <w:r w:rsidRPr="000E1283">
              <w:t>to the following questions in the Qualitative Versus Quantitative discussion forum by Thursday:</w:t>
            </w:r>
          </w:p>
          <w:p w14:paraId="17578E27" w14:textId="77777777" w:rsidR="001446DE" w:rsidRPr="000E1283" w:rsidRDefault="001446DE" w:rsidP="001446DE">
            <w:pPr>
              <w:pStyle w:val="AssignmentsLevel1"/>
            </w:pPr>
          </w:p>
          <w:p w14:paraId="14F53B6C" w14:textId="17918D0B" w:rsidR="001446DE" w:rsidRPr="000E1283" w:rsidRDefault="001446DE" w:rsidP="001446DE">
            <w:pPr>
              <w:pStyle w:val="AssignmentsLevel2"/>
            </w:pPr>
            <w:r w:rsidRPr="000E1283">
              <w:t xml:space="preserve">What is the difference between qualitative and quantitative research? Provide examples of both using the topic you are interested in for your </w:t>
            </w:r>
            <w:r w:rsidR="00F733F7">
              <w:t xml:space="preserve">action </w:t>
            </w:r>
            <w:r w:rsidRPr="000E1283">
              <w:t xml:space="preserve">research project. Does your topic lend itself more toward qualitative, </w:t>
            </w:r>
            <w:r w:rsidR="001D65EF" w:rsidRPr="00830D56">
              <w:t>quantitative</w:t>
            </w:r>
            <w:r w:rsidRPr="000E1283">
              <w:t xml:space="preserve">, or both? </w:t>
            </w:r>
          </w:p>
          <w:p w14:paraId="1EF55C21" w14:textId="77777777" w:rsidR="001446DE" w:rsidRPr="000E1283" w:rsidRDefault="001446DE" w:rsidP="001446DE">
            <w:pPr>
              <w:pStyle w:val="AssignmentsLevel1"/>
            </w:pPr>
          </w:p>
          <w:p w14:paraId="45DC12D0" w14:textId="4DFF2851" w:rsidR="001446DE" w:rsidRPr="000E1283" w:rsidRDefault="001446DE" w:rsidP="00EF50EE">
            <w:pPr>
              <w:pStyle w:val="AssignmentsLevel1"/>
              <w:rPr>
                <w:b/>
                <w:bCs/>
              </w:rPr>
            </w:pPr>
            <w:r w:rsidRPr="000E1283">
              <w:rPr>
                <w:b/>
                <w:bCs/>
              </w:rPr>
              <w:t>Post</w:t>
            </w:r>
            <w:r w:rsidRPr="000E1283">
              <w:t xml:space="preserve"> constructive criticism, clarification, additional questions, or your own relevant thoughts to </w:t>
            </w:r>
            <w:r w:rsidR="00EF50EE">
              <w:t>3</w:t>
            </w:r>
            <w:r w:rsidR="00EF50EE" w:rsidRPr="000E1283">
              <w:t xml:space="preserve"> </w:t>
            </w:r>
            <w:r w:rsidRPr="000E1283">
              <w:t>of your classmates' posts by Sunday.</w:t>
            </w:r>
          </w:p>
        </w:tc>
        <w:tc>
          <w:tcPr>
            <w:tcW w:w="1440" w:type="dxa"/>
          </w:tcPr>
          <w:p w14:paraId="26CA9194" w14:textId="64620C16" w:rsidR="001446DE" w:rsidRPr="000E1283" w:rsidRDefault="001446DE" w:rsidP="001446DE">
            <w:pPr>
              <w:tabs>
                <w:tab w:val="left" w:pos="2329"/>
              </w:tabs>
              <w:rPr>
                <w:rFonts w:cs="Arial"/>
                <w:szCs w:val="20"/>
              </w:rPr>
            </w:pPr>
            <w:r w:rsidRPr="000E1283">
              <w:rPr>
                <w:rFonts w:cs="Arial"/>
                <w:szCs w:val="20"/>
              </w:rPr>
              <w:t>2.1</w:t>
            </w:r>
          </w:p>
        </w:tc>
        <w:tc>
          <w:tcPr>
            <w:tcW w:w="1440" w:type="dxa"/>
          </w:tcPr>
          <w:p w14:paraId="443F9057" w14:textId="77777777" w:rsidR="001446DE" w:rsidRPr="00CB3890" w:rsidRDefault="001446DE" w:rsidP="001446DE">
            <w:pPr>
              <w:tabs>
                <w:tab w:val="left" w:pos="2329"/>
              </w:tabs>
              <w:rPr>
                <w:rFonts w:eastAsia="Arial" w:cs="Arial"/>
              </w:rPr>
            </w:pPr>
            <w:r w:rsidRPr="00CB3890">
              <w:t xml:space="preserve">Discussion: one post and replies to three other posts = </w:t>
            </w:r>
            <w:r w:rsidRPr="00CB3890">
              <w:rPr>
                <w:bCs/>
              </w:rPr>
              <w:t xml:space="preserve">1 hour </w:t>
            </w:r>
          </w:p>
        </w:tc>
      </w:tr>
      <w:tr w:rsidR="001446DE" w:rsidRPr="000E1283" w14:paraId="55EB50FB" w14:textId="77777777" w:rsidTr="002B0734">
        <w:tc>
          <w:tcPr>
            <w:tcW w:w="10170" w:type="dxa"/>
            <w:gridSpan w:val="2"/>
            <w:tcMar>
              <w:top w:w="115" w:type="dxa"/>
              <w:left w:w="115" w:type="dxa"/>
              <w:bottom w:w="115" w:type="dxa"/>
              <w:right w:w="115" w:type="dxa"/>
            </w:tcMar>
          </w:tcPr>
          <w:p w14:paraId="2468B536" w14:textId="77777777" w:rsidR="001446DE" w:rsidRPr="000E1283" w:rsidRDefault="001446DE" w:rsidP="001446DE">
            <w:pPr>
              <w:tabs>
                <w:tab w:val="left" w:pos="2329"/>
                <w:tab w:val="left" w:pos="3105"/>
              </w:tabs>
              <w:rPr>
                <w:rFonts w:cs="Arial"/>
                <w:b/>
                <w:bCs/>
                <w:szCs w:val="20"/>
              </w:rPr>
            </w:pPr>
            <w:r w:rsidRPr="000E1283">
              <w:rPr>
                <w:rFonts w:eastAsia="Arial" w:cs="Arial"/>
                <w:b/>
                <w:bCs/>
              </w:rPr>
              <w:t xml:space="preserve">Discussion: </w:t>
            </w:r>
            <w:r w:rsidRPr="000E1283">
              <w:rPr>
                <w:rFonts w:cs="Arial"/>
                <w:b/>
                <w:bCs/>
                <w:szCs w:val="20"/>
              </w:rPr>
              <w:t>Topic Selection and Development of Research Questions</w:t>
            </w:r>
            <w:r w:rsidRPr="000E1283">
              <w:rPr>
                <w:rFonts w:cs="Arial"/>
                <w:b/>
                <w:bCs/>
                <w:szCs w:val="20"/>
              </w:rPr>
              <w:tab/>
            </w:r>
          </w:p>
          <w:p w14:paraId="6966783E" w14:textId="77777777" w:rsidR="001446DE" w:rsidRPr="000E1283" w:rsidRDefault="001446DE" w:rsidP="001446DE">
            <w:pPr>
              <w:tabs>
                <w:tab w:val="left" w:pos="2329"/>
              </w:tabs>
              <w:rPr>
                <w:rFonts w:cs="Arial"/>
                <w:b/>
                <w:szCs w:val="20"/>
              </w:rPr>
            </w:pPr>
          </w:p>
          <w:p w14:paraId="5EF6983F" w14:textId="5FF13484" w:rsidR="001446DE" w:rsidRDefault="001446DE" w:rsidP="001446DE">
            <w:pPr>
              <w:tabs>
                <w:tab w:val="left" w:pos="2329"/>
              </w:tabs>
              <w:rPr>
                <w:rFonts w:cs="Arial"/>
                <w:szCs w:val="20"/>
              </w:rPr>
            </w:pPr>
            <w:r w:rsidRPr="000E1283">
              <w:rPr>
                <w:rFonts w:cs="Arial"/>
                <w:b/>
                <w:szCs w:val="20"/>
              </w:rPr>
              <w:t>Read</w:t>
            </w:r>
            <w:r w:rsidRPr="000E1283">
              <w:rPr>
                <w:rFonts w:cs="Arial"/>
                <w:szCs w:val="20"/>
              </w:rPr>
              <w:t xml:space="preserve"> the following:</w:t>
            </w:r>
          </w:p>
          <w:p w14:paraId="437884BE" w14:textId="77777777" w:rsidR="00023EAE" w:rsidRPr="000E1283" w:rsidRDefault="00023EAE" w:rsidP="001446DE">
            <w:pPr>
              <w:tabs>
                <w:tab w:val="left" w:pos="2329"/>
              </w:tabs>
              <w:rPr>
                <w:rFonts w:cs="Arial"/>
                <w:szCs w:val="20"/>
              </w:rPr>
            </w:pPr>
          </w:p>
          <w:p w14:paraId="5FFC9EF9" w14:textId="6F91FF35" w:rsidR="001446DE" w:rsidRPr="000E1283" w:rsidRDefault="001446DE" w:rsidP="001446DE">
            <w:pPr>
              <w:pStyle w:val="AssignmentsLevel2"/>
            </w:pPr>
            <w:r w:rsidRPr="000E1283">
              <w:t xml:space="preserve">Topic 24 of </w:t>
            </w:r>
            <w:r w:rsidRPr="009D3FAF">
              <w:rPr>
                <w:i/>
              </w:rPr>
              <w:t>Understanding Research Methods</w:t>
            </w:r>
          </w:p>
          <w:p w14:paraId="796BA5CC" w14:textId="21C7AEA6" w:rsidR="001446DE" w:rsidRPr="000E1283" w:rsidRDefault="00EF50EE" w:rsidP="001446DE">
            <w:pPr>
              <w:pStyle w:val="AssignmentsLevel2"/>
            </w:pPr>
            <w:r>
              <w:t>Ch.</w:t>
            </w:r>
            <w:r w:rsidRPr="000E1283">
              <w:t xml:space="preserve"> </w:t>
            </w:r>
            <w:r w:rsidR="001446DE" w:rsidRPr="000E1283">
              <w:t xml:space="preserve">3 </w:t>
            </w:r>
            <w:r>
              <w:t>of</w:t>
            </w:r>
            <w:r w:rsidRPr="000E1283">
              <w:t xml:space="preserve"> </w:t>
            </w:r>
            <w:r w:rsidR="001446DE" w:rsidRPr="009D3FAF">
              <w:rPr>
                <w:i/>
              </w:rPr>
              <w:t>Action Research</w:t>
            </w:r>
          </w:p>
          <w:p w14:paraId="562EE2B3" w14:textId="77777777" w:rsidR="001446DE" w:rsidRPr="000E1283" w:rsidRDefault="001446DE" w:rsidP="001446DE">
            <w:pPr>
              <w:pStyle w:val="AssignmentsLevel1"/>
              <w:rPr>
                <w:rFonts w:eastAsia="Arial"/>
                <w:b/>
                <w:bCs/>
              </w:rPr>
            </w:pPr>
          </w:p>
          <w:p w14:paraId="294CFE04" w14:textId="235AE55A" w:rsidR="001446DE" w:rsidRDefault="001446DE" w:rsidP="001446DE">
            <w:pPr>
              <w:pStyle w:val="AssignmentsLevel1"/>
              <w:rPr>
                <w:rFonts w:eastAsia="Arial"/>
                <w:bCs/>
              </w:rPr>
            </w:pPr>
            <w:r w:rsidRPr="000E1283">
              <w:rPr>
                <w:rFonts w:eastAsia="Arial"/>
                <w:b/>
                <w:bCs/>
              </w:rPr>
              <w:t>Watch</w:t>
            </w:r>
            <w:r w:rsidRPr="000E1283">
              <w:rPr>
                <w:rFonts w:eastAsia="Arial"/>
                <w:bCs/>
              </w:rPr>
              <w:t xml:space="preserve"> the following:</w:t>
            </w:r>
          </w:p>
          <w:p w14:paraId="711D7F24" w14:textId="77777777" w:rsidR="00023EAE" w:rsidRPr="000E1283" w:rsidRDefault="00023EAE" w:rsidP="001446DE">
            <w:pPr>
              <w:pStyle w:val="AssignmentsLevel1"/>
              <w:rPr>
                <w:rFonts w:eastAsia="Arial"/>
                <w:bCs/>
              </w:rPr>
            </w:pPr>
          </w:p>
          <w:p w14:paraId="09B9A61D" w14:textId="77777777" w:rsidR="001446DE" w:rsidRPr="000E1283" w:rsidRDefault="00926CCF" w:rsidP="001446DE">
            <w:pPr>
              <w:pStyle w:val="AssignmentsLevel2"/>
            </w:pPr>
            <w:hyperlink r:id="rId50" w:history="1">
              <w:r w:rsidR="001446DE" w:rsidRPr="000E1283">
                <w:rPr>
                  <w:rStyle w:val="Hyperlink"/>
                </w:rPr>
                <w:t>Picking Your Topic IS Research!</w:t>
              </w:r>
            </w:hyperlink>
            <w:r w:rsidR="001446DE" w:rsidRPr="000E1283">
              <w:rPr>
                <w:rStyle w:val="Hyperlink"/>
              </w:rPr>
              <w:t xml:space="preserve"> (3:10)</w:t>
            </w:r>
          </w:p>
          <w:p w14:paraId="32266507" w14:textId="6E6C9F0F" w:rsidR="001446DE" w:rsidRPr="000E1283" w:rsidRDefault="00926CCF" w:rsidP="001446DE">
            <w:pPr>
              <w:pStyle w:val="AssignmentsLevel2"/>
              <w:rPr>
                <w:rFonts w:eastAsia="Arial"/>
                <w:bCs/>
              </w:rPr>
            </w:pPr>
            <w:hyperlink r:id="rId51" w:history="1">
              <w:r w:rsidR="001446DE" w:rsidRPr="000E1283">
                <w:rPr>
                  <w:rStyle w:val="Hyperlink"/>
                  <w:rFonts w:eastAsia="Arial"/>
                  <w:bCs/>
                </w:rPr>
                <w:t>"Developing a Research Question"</w:t>
              </w:r>
            </w:hyperlink>
            <w:r w:rsidR="001446DE" w:rsidRPr="000E1283">
              <w:rPr>
                <w:rFonts w:eastAsia="Arial"/>
                <w:bCs/>
              </w:rPr>
              <w:t xml:space="preserve"> </w:t>
            </w:r>
            <w:r w:rsidR="001446DE" w:rsidRPr="001D65EF">
              <w:t>by </w:t>
            </w:r>
            <w:hyperlink r:id="rId52" w:history="1">
              <w:r w:rsidR="001446DE" w:rsidRPr="002836A3">
                <w:rPr>
                  <w:rStyle w:val="Hyperlink"/>
                </w:rPr>
                <w:t>Steely Library NKU</w:t>
              </w:r>
            </w:hyperlink>
            <w:r w:rsidR="001446DE" w:rsidRPr="000E1283">
              <w:rPr>
                <w:rFonts w:eastAsia="Arial"/>
                <w:bCs/>
              </w:rPr>
              <w:t xml:space="preserve"> is licensed under </w:t>
            </w:r>
            <w:hyperlink r:id="rId53" w:history="1">
              <w:r w:rsidR="001446DE" w:rsidRPr="000E1283">
                <w:rPr>
                  <w:rStyle w:val="Hyperlink"/>
                  <w:rFonts w:eastAsia="Arial"/>
                </w:rPr>
                <w:t>CC BY-NC 4.0</w:t>
              </w:r>
            </w:hyperlink>
            <w:r w:rsidR="001446DE" w:rsidRPr="000E1283">
              <w:rPr>
                <w:rFonts w:eastAsia="Arial"/>
                <w:bCs/>
              </w:rPr>
              <w:t xml:space="preserve"> (4:33)</w:t>
            </w:r>
          </w:p>
          <w:p w14:paraId="05FE83C1" w14:textId="77777777" w:rsidR="001446DE" w:rsidRPr="000E1283" w:rsidRDefault="00926CCF" w:rsidP="001446DE">
            <w:pPr>
              <w:pStyle w:val="AssignmentsLevel2"/>
              <w:rPr>
                <w:rStyle w:val="Hyperlink"/>
              </w:rPr>
            </w:pPr>
            <w:hyperlink r:id="rId54" w:history="1">
              <w:r w:rsidR="001446DE" w:rsidRPr="000E1283">
                <w:rPr>
                  <w:rStyle w:val="Hyperlink"/>
                </w:rPr>
                <w:t>Develop a research question that works</w:t>
              </w:r>
            </w:hyperlink>
            <w:r w:rsidR="001446DE" w:rsidRPr="000E1283">
              <w:rPr>
                <w:rStyle w:val="Hyperlink"/>
              </w:rPr>
              <w:t xml:space="preserve"> (4:55)</w:t>
            </w:r>
          </w:p>
          <w:p w14:paraId="10113E29" w14:textId="77777777" w:rsidR="001446DE" w:rsidRPr="000E1283" w:rsidRDefault="001446DE" w:rsidP="001446DE">
            <w:pPr>
              <w:pStyle w:val="AssignmentsLevel2"/>
              <w:numPr>
                <w:ilvl w:val="0"/>
                <w:numId w:val="0"/>
              </w:numPr>
              <w:ind w:left="360"/>
              <w:rPr>
                <w:rFonts w:eastAsia="Arial"/>
                <w:bCs/>
              </w:rPr>
            </w:pPr>
          </w:p>
          <w:p w14:paraId="008A6378" w14:textId="1704A1B8" w:rsidR="001446DE" w:rsidRPr="000E1283" w:rsidRDefault="001446DE" w:rsidP="001446DE">
            <w:pPr>
              <w:tabs>
                <w:tab w:val="left" w:pos="2329"/>
              </w:tabs>
              <w:rPr>
                <w:rFonts w:cs="Arial"/>
                <w:szCs w:val="20"/>
              </w:rPr>
            </w:pPr>
            <w:r w:rsidRPr="000E1283">
              <w:rPr>
                <w:rFonts w:eastAsia="Arial" w:cs="Arial"/>
                <w:bCs/>
                <w:szCs w:val="20"/>
              </w:rPr>
              <w:t>As you read and watch this week’s resources on research design and</w:t>
            </w:r>
            <w:r w:rsidR="00F733F7">
              <w:rPr>
                <w:rFonts w:eastAsia="Arial" w:cs="Arial"/>
                <w:bCs/>
                <w:szCs w:val="20"/>
              </w:rPr>
              <w:t xml:space="preserve"> action</w:t>
            </w:r>
            <w:r w:rsidRPr="000E1283">
              <w:rPr>
                <w:rFonts w:eastAsia="Arial" w:cs="Arial"/>
                <w:bCs/>
                <w:szCs w:val="20"/>
              </w:rPr>
              <w:t xml:space="preserve"> research projects, begin to formulate your research questions and gather resources to ensure you have good research questions.  </w:t>
            </w:r>
          </w:p>
          <w:p w14:paraId="56711F68" w14:textId="7BE1E705" w:rsidR="001446DE" w:rsidRPr="000E1283" w:rsidRDefault="001446DE" w:rsidP="001446DE">
            <w:pPr>
              <w:pStyle w:val="AssignmentsLevel1"/>
            </w:pPr>
          </w:p>
          <w:p w14:paraId="4CCEC6DA" w14:textId="586B74F5" w:rsidR="001446DE" w:rsidRPr="000E1283" w:rsidRDefault="001446DE" w:rsidP="001446DE">
            <w:pPr>
              <w:pStyle w:val="AssignmentsLevel1"/>
            </w:pPr>
            <w:r w:rsidRPr="000E1283">
              <w:rPr>
                <w:b/>
                <w:bCs/>
              </w:rPr>
              <w:t xml:space="preserve">Respond </w:t>
            </w:r>
            <w:r w:rsidRPr="000E1283">
              <w:t>to the following questions in the Topic Selection and Development of Research Questions discussion forum by Thursday:</w:t>
            </w:r>
          </w:p>
          <w:p w14:paraId="33AF6C84" w14:textId="77777777" w:rsidR="001446DE" w:rsidRPr="000E1283" w:rsidRDefault="001446DE" w:rsidP="001446DE">
            <w:pPr>
              <w:pStyle w:val="AssignmentsLevel1"/>
            </w:pPr>
          </w:p>
          <w:p w14:paraId="76C901F3" w14:textId="77777777" w:rsidR="00EF50EE" w:rsidRDefault="001446DE" w:rsidP="001446DE">
            <w:pPr>
              <w:pStyle w:val="AssignmentsLevel2"/>
            </w:pPr>
            <w:r w:rsidRPr="000E1283">
              <w:t>What topics are you considering for your</w:t>
            </w:r>
            <w:r w:rsidR="00F733F7">
              <w:t xml:space="preserve"> action</w:t>
            </w:r>
            <w:r w:rsidRPr="000E1283">
              <w:t xml:space="preserve"> research project? </w:t>
            </w:r>
          </w:p>
          <w:p w14:paraId="3924399A" w14:textId="77777777" w:rsidR="00EF50EE" w:rsidRDefault="001446DE" w:rsidP="001446DE">
            <w:pPr>
              <w:pStyle w:val="AssignmentsLevel2"/>
            </w:pPr>
            <w:r w:rsidRPr="000E1283">
              <w:t xml:space="preserve">What did you learn in your reading or while watching the videos that will aid you in your research process? </w:t>
            </w:r>
          </w:p>
          <w:p w14:paraId="6F44E6AE" w14:textId="77777777" w:rsidR="00EF50EE" w:rsidRDefault="001446DE" w:rsidP="001446DE">
            <w:pPr>
              <w:pStyle w:val="AssignmentsLevel2"/>
            </w:pPr>
            <w:r w:rsidRPr="000E1283">
              <w:t xml:space="preserve">What struggles are you encountering regarding research? Have you learned any strategies that would help other students? </w:t>
            </w:r>
          </w:p>
          <w:p w14:paraId="6BE2DD31" w14:textId="4152944D" w:rsidR="001446DE" w:rsidRPr="000E1283" w:rsidRDefault="001446DE" w:rsidP="001446DE">
            <w:pPr>
              <w:pStyle w:val="AssignmentsLevel2"/>
            </w:pPr>
            <w:r w:rsidRPr="000E1283">
              <w:t>What do you believe will be your biggest obstacles with this</w:t>
            </w:r>
            <w:r w:rsidR="00F733F7">
              <w:t xml:space="preserve"> action</w:t>
            </w:r>
            <w:r w:rsidRPr="000E1283">
              <w:t xml:space="preserve"> research project? What are some ways to overcome these struggles? </w:t>
            </w:r>
          </w:p>
          <w:p w14:paraId="794C8773" w14:textId="77777777" w:rsidR="001446DE" w:rsidRPr="000E1283" w:rsidRDefault="001446DE" w:rsidP="001446DE">
            <w:pPr>
              <w:pStyle w:val="AssignmentsLevel1"/>
            </w:pPr>
          </w:p>
          <w:p w14:paraId="07F5414A" w14:textId="0483DC37" w:rsidR="001446DE" w:rsidRPr="000E1283" w:rsidRDefault="001446DE" w:rsidP="00EF50EE">
            <w:pPr>
              <w:pStyle w:val="AssignmentsLevel1"/>
              <w:rPr>
                <w:b/>
                <w:bCs/>
              </w:rPr>
            </w:pPr>
            <w:r w:rsidRPr="000E1283">
              <w:rPr>
                <w:b/>
                <w:bCs/>
              </w:rPr>
              <w:t>Post</w:t>
            </w:r>
            <w:r w:rsidRPr="000E1283">
              <w:t xml:space="preserve"> constructive criticism, clarification, additional questions, or your own relevant thoughts to </w:t>
            </w:r>
            <w:r w:rsidR="00EF50EE">
              <w:t>3</w:t>
            </w:r>
            <w:r w:rsidR="00EF50EE" w:rsidRPr="000E1283">
              <w:t xml:space="preserve"> </w:t>
            </w:r>
            <w:r w:rsidRPr="000E1283">
              <w:t>of your classmates' posts by Sunday.</w:t>
            </w:r>
          </w:p>
        </w:tc>
        <w:tc>
          <w:tcPr>
            <w:tcW w:w="1440" w:type="dxa"/>
          </w:tcPr>
          <w:p w14:paraId="66D666C2" w14:textId="3DA9BADA" w:rsidR="001446DE" w:rsidRPr="000E1283" w:rsidRDefault="001446DE" w:rsidP="001446DE">
            <w:pPr>
              <w:tabs>
                <w:tab w:val="left" w:pos="2329"/>
              </w:tabs>
              <w:rPr>
                <w:rFonts w:cs="Arial"/>
                <w:szCs w:val="20"/>
              </w:rPr>
            </w:pPr>
            <w:r w:rsidRPr="000E1283">
              <w:rPr>
                <w:rFonts w:cs="Arial"/>
                <w:szCs w:val="20"/>
              </w:rPr>
              <w:t>2.2</w:t>
            </w:r>
          </w:p>
        </w:tc>
        <w:tc>
          <w:tcPr>
            <w:tcW w:w="1440" w:type="dxa"/>
          </w:tcPr>
          <w:p w14:paraId="4A310721" w14:textId="07C3625B" w:rsidR="001446DE" w:rsidRPr="00CB3890" w:rsidRDefault="001446DE" w:rsidP="001446DE">
            <w:pPr>
              <w:tabs>
                <w:tab w:val="left" w:pos="2329"/>
              </w:tabs>
              <w:rPr>
                <w:rFonts w:eastAsia="Arial" w:cs="Arial"/>
              </w:rPr>
            </w:pPr>
            <w:r w:rsidRPr="00CB3890">
              <w:t xml:space="preserve">Guided Project + Discussion: one post and replies to three other posts = </w:t>
            </w:r>
            <w:r w:rsidRPr="00CB3890">
              <w:rPr>
                <w:bCs/>
              </w:rPr>
              <w:t xml:space="preserve">2 hour </w:t>
            </w:r>
          </w:p>
        </w:tc>
      </w:tr>
      <w:tr w:rsidR="00C8069A" w:rsidRPr="000E1283" w14:paraId="1B0477E1" w14:textId="77777777" w:rsidTr="009C08EB">
        <w:tc>
          <w:tcPr>
            <w:tcW w:w="10170" w:type="dxa"/>
            <w:gridSpan w:val="2"/>
            <w:tcMar>
              <w:top w:w="115" w:type="dxa"/>
              <w:left w:w="115" w:type="dxa"/>
              <w:bottom w:w="115" w:type="dxa"/>
              <w:right w:w="115" w:type="dxa"/>
            </w:tcMar>
          </w:tcPr>
          <w:p w14:paraId="204B21C7" w14:textId="77777777" w:rsidR="00C8069A" w:rsidRPr="000E1283" w:rsidRDefault="00C8069A" w:rsidP="009C08EB">
            <w:pPr>
              <w:pStyle w:val="AssignmentsLevel1"/>
              <w:rPr>
                <w:b/>
              </w:rPr>
            </w:pPr>
            <w:bookmarkStart w:id="8" w:name="_Hlk506458185"/>
            <w:r w:rsidRPr="000E1283">
              <w:rPr>
                <w:b/>
              </w:rPr>
              <w:t>Research Study Types Small Group Presentations</w:t>
            </w:r>
          </w:p>
          <w:bookmarkEnd w:id="8"/>
          <w:p w14:paraId="7D5B8084" w14:textId="77777777" w:rsidR="00C8069A" w:rsidRPr="000E1283" w:rsidRDefault="00C8069A" w:rsidP="009C08EB">
            <w:pPr>
              <w:pStyle w:val="AssignmentsLevel1"/>
              <w:rPr>
                <w:b/>
              </w:rPr>
            </w:pPr>
          </w:p>
          <w:p w14:paraId="3A5E551E" w14:textId="333C3B7E" w:rsidR="00C8069A" w:rsidRPr="000E1283" w:rsidRDefault="00C8069A" w:rsidP="009C08EB">
            <w:pPr>
              <w:pStyle w:val="AssignmentsLevel1"/>
              <w:rPr>
                <w:color w:val="111111"/>
              </w:rPr>
            </w:pPr>
            <w:r w:rsidRPr="000E1283">
              <w:rPr>
                <w:color w:val="111111"/>
              </w:rPr>
              <w:t>Each student will be assigned to a small group or individual project to research a specific type of research</w:t>
            </w:r>
            <w:r w:rsidR="004E58DF">
              <w:rPr>
                <w:color w:val="111111"/>
              </w:rPr>
              <w:t xml:space="preserve"> </w:t>
            </w:r>
            <w:r w:rsidRPr="000E1283">
              <w:rPr>
                <w:color w:val="111111"/>
              </w:rPr>
              <w:t>design from among the following:</w:t>
            </w:r>
          </w:p>
          <w:p w14:paraId="4FF441D4" w14:textId="77777777" w:rsidR="00C8069A" w:rsidRPr="000E1283" w:rsidRDefault="00C8069A" w:rsidP="009C08EB">
            <w:pPr>
              <w:pStyle w:val="AssignmentsLevel1"/>
              <w:rPr>
                <w:color w:val="111111"/>
              </w:rPr>
            </w:pPr>
          </w:p>
          <w:p w14:paraId="688E4B5D" w14:textId="77777777" w:rsidR="00C8069A" w:rsidRPr="000E1283" w:rsidRDefault="00C8069A" w:rsidP="009C08EB">
            <w:pPr>
              <w:pStyle w:val="AssignmentsLevel2"/>
            </w:pPr>
            <w:r w:rsidRPr="000E1283">
              <w:t>Survey research (non-experimental)</w:t>
            </w:r>
          </w:p>
          <w:p w14:paraId="35EE1776" w14:textId="51A3EF83" w:rsidR="00C8069A" w:rsidRPr="000E1283" w:rsidRDefault="00C8069A" w:rsidP="009C08EB">
            <w:pPr>
              <w:pStyle w:val="AssignmentsLevel2"/>
            </w:pPr>
            <w:r w:rsidRPr="000E1283">
              <w:t xml:space="preserve">Program </w:t>
            </w:r>
            <w:r w:rsidR="009920BA">
              <w:t>e</w:t>
            </w:r>
            <w:r w:rsidRPr="000E1283">
              <w:t xml:space="preserve">valuation (non-experimental) </w:t>
            </w:r>
          </w:p>
          <w:p w14:paraId="0A06DA32" w14:textId="1D36B932" w:rsidR="00C8069A" w:rsidRPr="000E1283" w:rsidRDefault="00C8069A" w:rsidP="009C08EB">
            <w:pPr>
              <w:pStyle w:val="AssignmentsLevel2"/>
            </w:pPr>
            <w:r w:rsidRPr="000E1283">
              <w:t xml:space="preserve">Exploratory (non-experimental) </w:t>
            </w:r>
          </w:p>
          <w:p w14:paraId="43ED58DA" w14:textId="19286403" w:rsidR="00C8069A" w:rsidRPr="000E1283" w:rsidRDefault="00C8069A" w:rsidP="009C08EB">
            <w:pPr>
              <w:pStyle w:val="AssignmentsLevel2"/>
            </w:pPr>
            <w:r w:rsidRPr="000E1283">
              <w:t xml:space="preserve">Case </w:t>
            </w:r>
            <w:r w:rsidR="009920BA">
              <w:t>s</w:t>
            </w:r>
            <w:r w:rsidRPr="000E1283">
              <w:t>tudy (quasi-experimental)</w:t>
            </w:r>
            <w:r w:rsidRPr="000E1283">
              <w:tab/>
            </w:r>
          </w:p>
          <w:p w14:paraId="03766EE0" w14:textId="483CBC79" w:rsidR="00C8069A" w:rsidRPr="000E1283" w:rsidRDefault="00C8069A" w:rsidP="009C08EB">
            <w:pPr>
              <w:pStyle w:val="AssignmentsLevel2"/>
            </w:pPr>
            <w:r w:rsidRPr="000E1283">
              <w:t xml:space="preserve">Comparative (non-experimental) </w:t>
            </w:r>
          </w:p>
          <w:p w14:paraId="71884C62" w14:textId="3D917E63" w:rsidR="00C8069A" w:rsidRPr="000E1283" w:rsidRDefault="00C8069A" w:rsidP="009C08EB">
            <w:pPr>
              <w:pStyle w:val="AssignmentsLevel2"/>
            </w:pPr>
            <w:r w:rsidRPr="000E1283">
              <w:t xml:space="preserve">Historical </w:t>
            </w:r>
            <w:r w:rsidR="009920BA">
              <w:t>r</w:t>
            </w:r>
            <w:r w:rsidRPr="000E1283">
              <w:t>esearch (non-experimental)</w:t>
            </w:r>
          </w:p>
          <w:p w14:paraId="14E7309C" w14:textId="51A64EB6" w:rsidR="00C8069A" w:rsidRPr="000E1283" w:rsidRDefault="00C8069A" w:rsidP="009C08EB">
            <w:pPr>
              <w:pStyle w:val="AssignmentsLevel2"/>
            </w:pPr>
            <w:r w:rsidRPr="000E1283">
              <w:t>Pretest-posttest designs (quasi-experimental)</w:t>
            </w:r>
          </w:p>
          <w:p w14:paraId="04407E75" w14:textId="74268E3B" w:rsidR="00C8069A" w:rsidRPr="000E1283" w:rsidRDefault="00C8069A" w:rsidP="009C08EB">
            <w:pPr>
              <w:pStyle w:val="AssignmentsLevel2"/>
            </w:pPr>
            <w:r w:rsidRPr="000E1283">
              <w:t>Mixed methods (quasi-experimental)</w:t>
            </w:r>
          </w:p>
          <w:p w14:paraId="3940014E" w14:textId="77777777" w:rsidR="00C8069A" w:rsidRPr="000E1283" w:rsidRDefault="00C8069A" w:rsidP="009C08EB">
            <w:pPr>
              <w:pStyle w:val="AssignmentsLevel1"/>
              <w:rPr>
                <w:color w:val="111111"/>
              </w:rPr>
            </w:pPr>
          </w:p>
          <w:p w14:paraId="677EED04" w14:textId="77777777" w:rsidR="00C8069A" w:rsidRPr="000E1283" w:rsidRDefault="00C8069A" w:rsidP="009C08EB">
            <w:pPr>
              <w:pStyle w:val="AssignmentsLevel1"/>
              <w:rPr>
                <w:color w:val="111111"/>
              </w:rPr>
            </w:pPr>
            <w:r w:rsidRPr="000E1283">
              <w:rPr>
                <w:b/>
                <w:color w:val="111111"/>
              </w:rPr>
              <w:t>Research</w:t>
            </w:r>
            <w:r w:rsidRPr="000E1283">
              <w:rPr>
                <w:color w:val="111111"/>
              </w:rPr>
              <w:t xml:space="preserve"> the research design methods your group has been assigned.</w:t>
            </w:r>
          </w:p>
          <w:p w14:paraId="0B57B0F0" w14:textId="77777777" w:rsidR="00C8069A" w:rsidRPr="000E1283" w:rsidRDefault="00C8069A" w:rsidP="009C08EB">
            <w:pPr>
              <w:pStyle w:val="AssignmentsLevel1"/>
              <w:rPr>
                <w:color w:val="111111"/>
              </w:rPr>
            </w:pPr>
          </w:p>
          <w:p w14:paraId="3E2B8BAE" w14:textId="77777777" w:rsidR="00C8069A" w:rsidRPr="000E1283" w:rsidRDefault="00C8069A" w:rsidP="009C08EB">
            <w:pPr>
              <w:pStyle w:val="AssignmentsLevel1"/>
              <w:rPr>
                <w:color w:val="111111"/>
              </w:rPr>
            </w:pPr>
            <w:r w:rsidRPr="000E1283">
              <w:rPr>
                <w:b/>
                <w:color w:val="111111"/>
              </w:rPr>
              <w:t>Prepare</w:t>
            </w:r>
            <w:r w:rsidRPr="000E1283">
              <w:rPr>
                <w:color w:val="111111"/>
              </w:rPr>
              <w:t xml:space="preserve"> a 10- to 15-minute narrated presentation (using PowerPoint, Prezi, or any other online presentation tool), that instructs the class about the components of your research design.  </w:t>
            </w:r>
          </w:p>
          <w:p w14:paraId="279A574C" w14:textId="77777777" w:rsidR="00C8069A" w:rsidRPr="000E1283" w:rsidRDefault="00C8069A" w:rsidP="009C08EB">
            <w:pPr>
              <w:pStyle w:val="AssignmentsLevel1"/>
              <w:rPr>
                <w:color w:val="111111"/>
              </w:rPr>
            </w:pPr>
          </w:p>
          <w:p w14:paraId="6713C437" w14:textId="77777777" w:rsidR="00C8069A" w:rsidRDefault="00C8069A" w:rsidP="009C08EB">
            <w:pPr>
              <w:pStyle w:val="AssignmentsLevel1"/>
              <w:rPr>
                <w:color w:val="111111"/>
              </w:rPr>
            </w:pPr>
            <w:r w:rsidRPr="000E1283">
              <w:rPr>
                <w:b/>
                <w:color w:val="111111"/>
              </w:rPr>
              <w:t>Include</w:t>
            </w:r>
            <w:r w:rsidRPr="000E1283">
              <w:rPr>
                <w:color w:val="111111"/>
              </w:rPr>
              <w:t xml:space="preserve"> the following elements in your presentation:</w:t>
            </w:r>
          </w:p>
          <w:p w14:paraId="7C5B685D" w14:textId="77777777" w:rsidR="00C8069A" w:rsidRPr="000E1283" w:rsidRDefault="00C8069A" w:rsidP="009C08EB">
            <w:pPr>
              <w:pStyle w:val="AssignmentsLevel1"/>
              <w:rPr>
                <w:color w:val="111111"/>
              </w:rPr>
            </w:pPr>
          </w:p>
          <w:p w14:paraId="59BFB7B0" w14:textId="53C0EE25" w:rsidR="00C8069A" w:rsidRPr="000E1283" w:rsidRDefault="009920BA" w:rsidP="009C08EB">
            <w:pPr>
              <w:pStyle w:val="AssignmentsLevel2"/>
            </w:pPr>
            <w:r>
              <w:t>P</w:t>
            </w:r>
            <w:r w:rsidR="00C8069A" w:rsidRPr="000E1283">
              <w:t>urpose of the method</w:t>
            </w:r>
          </w:p>
          <w:p w14:paraId="2AF6B72D" w14:textId="71149DE5" w:rsidR="00C8069A" w:rsidRPr="000E1283" w:rsidRDefault="009920BA" w:rsidP="009C08EB">
            <w:pPr>
              <w:pStyle w:val="AssignmentsLevel2"/>
            </w:pPr>
            <w:r>
              <w:t>E</w:t>
            </w:r>
            <w:r w:rsidR="00C8069A" w:rsidRPr="000E1283">
              <w:t>ssential characteristics</w:t>
            </w:r>
          </w:p>
          <w:p w14:paraId="55DE03D3" w14:textId="3EFA3D79" w:rsidR="00C8069A" w:rsidRPr="000E1283" w:rsidRDefault="009920BA" w:rsidP="009C08EB">
            <w:pPr>
              <w:pStyle w:val="AssignmentsLevel2"/>
            </w:pPr>
            <w:r>
              <w:t>S</w:t>
            </w:r>
            <w:r w:rsidR="00C8069A" w:rsidRPr="000E1283">
              <w:t>teps involved</w:t>
            </w:r>
          </w:p>
          <w:p w14:paraId="4145A49F" w14:textId="2115185C" w:rsidR="00C8069A" w:rsidRPr="000E1283" w:rsidRDefault="009920BA" w:rsidP="009C08EB">
            <w:pPr>
              <w:pStyle w:val="AssignmentsLevel2"/>
            </w:pPr>
            <w:r>
              <w:t>T</w:t>
            </w:r>
            <w:r w:rsidR="00C8069A" w:rsidRPr="000E1283">
              <w:t>ype of data collected</w:t>
            </w:r>
          </w:p>
          <w:p w14:paraId="27C941FA" w14:textId="41544D40" w:rsidR="00C8069A" w:rsidRPr="000E1283" w:rsidRDefault="009920BA" w:rsidP="009C08EB">
            <w:pPr>
              <w:pStyle w:val="AssignmentsLevel2"/>
            </w:pPr>
            <w:r>
              <w:t>M</w:t>
            </w:r>
            <w:r w:rsidR="00C8069A" w:rsidRPr="000E1283">
              <w:t>ethods of data analysis</w:t>
            </w:r>
          </w:p>
          <w:p w14:paraId="6EF4E1F8" w14:textId="40FE51ED" w:rsidR="00C8069A" w:rsidRPr="000E1283" w:rsidRDefault="009920BA" w:rsidP="009C08EB">
            <w:pPr>
              <w:pStyle w:val="AssignmentsLevel2"/>
            </w:pPr>
            <w:r>
              <w:t>P</w:t>
            </w:r>
            <w:r w:rsidR="00C8069A" w:rsidRPr="000E1283">
              <w:t xml:space="preserve">ros </w:t>
            </w:r>
            <w:r>
              <w:t>and</w:t>
            </w:r>
            <w:r w:rsidR="00C8069A" w:rsidRPr="000E1283">
              <w:t xml:space="preserve"> cons</w:t>
            </w:r>
          </w:p>
          <w:p w14:paraId="438DD23E" w14:textId="77777777" w:rsidR="00C8069A" w:rsidRPr="000E1283" w:rsidRDefault="00C8069A" w:rsidP="009C08EB">
            <w:pPr>
              <w:pStyle w:val="AssignmentsLevel2"/>
              <w:numPr>
                <w:ilvl w:val="0"/>
                <w:numId w:val="0"/>
              </w:numPr>
              <w:ind w:left="360"/>
            </w:pPr>
          </w:p>
          <w:p w14:paraId="7612EAE3" w14:textId="77777777" w:rsidR="00C8069A" w:rsidRPr="000E1283" w:rsidRDefault="00C8069A" w:rsidP="009C08EB">
            <w:pPr>
              <w:tabs>
                <w:tab w:val="left" w:pos="2329"/>
              </w:tabs>
              <w:rPr>
                <w:rFonts w:cs="Arial"/>
              </w:rPr>
            </w:pPr>
            <w:r w:rsidRPr="000E1283">
              <w:rPr>
                <w:rFonts w:cs="Arial"/>
                <w:b/>
                <w:color w:val="111111"/>
                <w:szCs w:val="20"/>
              </w:rPr>
              <w:t xml:space="preserve">Post </w:t>
            </w:r>
            <w:r w:rsidRPr="000E1283">
              <w:rPr>
                <w:rFonts w:cs="Arial"/>
                <w:color w:val="111111"/>
                <w:szCs w:val="20"/>
              </w:rPr>
              <w:t xml:space="preserve">your presentation in the Week Two Discussion: Research Study Types Presentation Review </w:t>
            </w:r>
            <w:r w:rsidRPr="000E1283">
              <w:rPr>
                <w:rFonts w:cs="Arial"/>
              </w:rPr>
              <w:t xml:space="preserve">by 11:59 p.m. (Eastern time) on </w:t>
            </w:r>
            <w:r>
              <w:rPr>
                <w:rFonts w:cs="Arial"/>
              </w:rPr>
              <w:t>Thursday</w:t>
            </w:r>
            <w:r w:rsidRPr="000E1283">
              <w:rPr>
                <w:rFonts w:cs="Arial"/>
              </w:rPr>
              <w:t xml:space="preserve">. </w:t>
            </w:r>
          </w:p>
          <w:p w14:paraId="4EC9F176" w14:textId="77777777" w:rsidR="00C8069A" w:rsidRPr="000E1283" w:rsidRDefault="00C8069A" w:rsidP="009C08EB">
            <w:pPr>
              <w:tabs>
                <w:tab w:val="left" w:pos="2329"/>
              </w:tabs>
              <w:rPr>
                <w:rFonts w:cs="Arial"/>
              </w:rPr>
            </w:pPr>
          </w:p>
          <w:p w14:paraId="34412465" w14:textId="7799C5FD" w:rsidR="00DD0F1C" w:rsidRPr="00DD0F1C" w:rsidRDefault="00DD0F1C" w:rsidP="009920BA">
            <w:pPr>
              <w:pStyle w:val="AssignmentsLevel1"/>
              <w:rPr>
                <w:bCs/>
              </w:rPr>
            </w:pPr>
            <w:r w:rsidRPr="00DD0F1C">
              <w:rPr>
                <w:bCs/>
                <w:i/>
              </w:rPr>
              <w:t>Note</w:t>
            </w:r>
            <w:r w:rsidR="009920BA">
              <w:rPr>
                <w:bCs/>
              </w:rPr>
              <w:t>:</w:t>
            </w:r>
            <w:r w:rsidRPr="00DD0F1C">
              <w:rPr>
                <w:bCs/>
              </w:rPr>
              <w:t xml:space="preserve"> Each person in your group must submit a copy of the presentation.</w:t>
            </w:r>
          </w:p>
        </w:tc>
        <w:tc>
          <w:tcPr>
            <w:tcW w:w="1440" w:type="dxa"/>
          </w:tcPr>
          <w:p w14:paraId="421DF914" w14:textId="38AA0E94" w:rsidR="00C8069A" w:rsidRPr="000E1283" w:rsidRDefault="00C8069A" w:rsidP="009C08EB">
            <w:pPr>
              <w:tabs>
                <w:tab w:val="left" w:pos="2329"/>
              </w:tabs>
              <w:rPr>
                <w:rFonts w:cs="Arial"/>
                <w:szCs w:val="20"/>
              </w:rPr>
            </w:pPr>
            <w:r>
              <w:rPr>
                <w:rFonts w:cs="Arial"/>
                <w:szCs w:val="20"/>
              </w:rPr>
              <w:t>2.</w:t>
            </w:r>
            <w:r w:rsidR="009C08EB">
              <w:rPr>
                <w:rFonts w:cs="Arial"/>
                <w:szCs w:val="20"/>
              </w:rPr>
              <w:t>3</w:t>
            </w:r>
          </w:p>
        </w:tc>
        <w:tc>
          <w:tcPr>
            <w:tcW w:w="1440" w:type="dxa"/>
          </w:tcPr>
          <w:p w14:paraId="12E94B8F" w14:textId="77777777" w:rsidR="00C8069A" w:rsidRPr="000E1283" w:rsidRDefault="00C8069A" w:rsidP="009C08EB">
            <w:pPr>
              <w:tabs>
                <w:tab w:val="left" w:pos="2329"/>
              </w:tabs>
              <w:rPr>
                <w:rFonts w:cs="Arial"/>
                <w:szCs w:val="20"/>
              </w:rPr>
            </w:pPr>
            <w:r>
              <w:rPr>
                <w:rFonts w:cs="Arial"/>
                <w:szCs w:val="20"/>
              </w:rPr>
              <w:t>Group presentation = 1 hour</w:t>
            </w:r>
          </w:p>
        </w:tc>
      </w:tr>
      <w:tr w:rsidR="00C8069A" w:rsidRPr="000E1283" w14:paraId="1FA157B3" w14:textId="77777777" w:rsidTr="009C08EB">
        <w:tc>
          <w:tcPr>
            <w:tcW w:w="10170" w:type="dxa"/>
            <w:gridSpan w:val="2"/>
            <w:tcMar>
              <w:top w:w="115" w:type="dxa"/>
              <w:left w:w="115" w:type="dxa"/>
              <w:bottom w:w="115" w:type="dxa"/>
              <w:right w:w="115" w:type="dxa"/>
            </w:tcMar>
          </w:tcPr>
          <w:p w14:paraId="1577BECB" w14:textId="77777777" w:rsidR="00C8069A" w:rsidRPr="000E1283" w:rsidRDefault="00C8069A" w:rsidP="009C08EB">
            <w:pPr>
              <w:tabs>
                <w:tab w:val="left" w:pos="2329"/>
              </w:tabs>
              <w:rPr>
                <w:rFonts w:cs="Arial"/>
                <w:b/>
                <w:bCs/>
              </w:rPr>
            </w:pPr>
            <w:r w:rsidRPr="000E1283">
              <w:rPr>
                <w:rFonts w:cs="Arial"/>
                <w:b/>
                <w:bCs/>
              </w:rPr>
              <w:t>Discussion: Research Study Types Presentation Review</w:t>
            </w:r>
          </w:p>
          <w:p w14:paraId="2DDF333C" w14:textId="77777777" w:rsidR="00C8069A" w:rsidRPr="000E1283" w:rsidRDefault="00C8069A" w:rsidP="009C08EB">
            <w:pPr>
              <w:pStyle w:val="AssignmentsLevel1"/>
              <w:rPr>
                <w:b/>
              </w:rPr>
            </w:pPr>
          </w:p>
          <w:p w14:paraId="66BD5531" w14:textId="67AFB74D" w:rsidR="00C8069A" w:rsidRPr="000E1283" w:rsidRDefault="00C8069A" w:rsidP="009C08EB">
            <w:pPr>
              <w:pStyle w:val="AssignmentsLevel1"/>
            </w:pPr>
            <w:r w:rsidRPr="000E1283">
              <w:rPr>
                <w:b/>
              </w:rPr>
              <w:t>Review</w:t>
            </w:r>
            <w:r w:rsidRPr="000E1283">
              <w:t xml:space="preserve"> all presentations to help you determine the research method you will utilize for your </w:t>
            </w:r>
            <w:r w:rsidR="00F733F7">
              <w:t xml:space="preserve">action </w:t>
            </w:r>
            <w:r w:rsidRPr="000E1283">
              <w:t>research project.</w:t>
            </w:r>
          </w:p>
          <w:p w14:paraId="087A352F" w14:textId="77777777" w:rsidR="00C8069A" w:rsidRPr="000E1283" w:rsidRDefault="00C8069A" w:rsidP="009C08EB">
            <w:pPr>
              <w:pStyle w:val="AssignmentsLevel1"/>
              <w:rPr>
                <w:b/>
                <w:bCs/>
              </w:rPr>
            </w:pPr>
          </w:p>
          <w:p w14:paraId="535713A1" w14:textId="30C2A678" w:rsidR="00C8069A" w:rsidRPr="000E1283" w:rsidRDefault="00C8069A" w:rsidP="009C08EB">
            <w:pPr>
              <w:tabs>
                <w:tab w:val="left" w:pos="2329"/>
              </w:tabs>
              <w:rPr>
                <w:rFonts w:eastAsia="Arial" w:cs="Arial"/>
                <w:b/>
                <w:bCs/>
              </w:rPr>
            </w:pPr>
            <w:r w:rsidRPr="000E1283">
              <w:rPr>
                <w:b/>
                <w:bCs/>
              </w:rPr>
              <w:t>Pos</w:t>
            </w:r>
            <w:r w:rsidRPr="000E1283">
              <w:rPr>
                <w:b/>
              </w:rPr>
              <w:t xml:space="preserve">t </w:t>
            </w:r>
            <w:r w:rsidRPr="000E1283">
              <w:t xml:space="preserve">a clear and logical response in 150 to 200 words to at least 3 presentations, providing constructive criticism, clarification, additional questions, or your own relevant thoughts in a manner that is thought provoking and that appropriately challenges or elevates the discussion. Try to ensure that every presentation receives feedback. All responses must be posted by 11:59 p.m. (Eastern time) on </w:t>
            </w:r>
            <w:r>
              <w:t>S</w:t>
            </w:r>
            <w:r w:rsidR="009C08EB">
              <w:t>unday</w:t>
            </w:r>
            <w:r w:rsidRPr="000E1283">
              <w:t>.</w:t>
            </w:r>
          </w:p>
        </w:tc>
        <w:tc>
          <w:tcPr>
            <w:tcW w:w="1440" w:type="dxa"/>
          </w:tcPr>
          <w:p w14:paraId="4E98F33C" w14:textId="256DBE0C" w:rsidR="00C8069A" w:rsidRPr="000E1283" w:rsidRDefault="00C8069A" w:rsidP="009C08EB">
            <w:pPr>
              <w:tabs>
                <w:tab w:val="left" w:pos="2329"/>
              </w:tabs>
              <w:rPr>
                <w:rFonts w:cs="Arial"/>
                <w:szCs w:val="20"/>
              </w:rPr>
            </w:pPr>
            <w:r>
              <w:rPr>
                <w:rFonts w:cs="Arial"/>
                <w:szCs w:val="20"/>
              </w:rPr>
              <w:t>2.</w:t>
            </w:r>
            <w:r w:rsidR="009C08EB">
              <w:rPr>
                <w:rFonts w:cs="Arial"/>
                <w:szCs w:val="20"/>
              </w:rPr>
              <w:t>3</w:t>
            </w:r>
          </w:p>
        </w:tc>
        <w:tc>
          <w:tcPr>
            <w:tcW w:w="1440" w:type="dxa"/>
          </w:tcPr>
          <w:p w14:paraId="5CB82647" w14:textId="77777777" w:rsidR="00C8069A" w:rsidRPr="00CB3890" w:rsidRDefault="00C8069A" w:rsidP="009C08EB">
            <w:pPr>
              <w:tabs>
                <w:tab w:val="left" w:pos="2329"/>
              </w:tabs>
            </w:pPr>
            <w:r w:rsidRPr="00CB3890">
              <w:t xml:space="preserve">Discussion: one post and replies to three other posts = </w:t>
            </w:r>
            <w:r w:rsidRPr="00CB3890">
              <w:rPr>
                <w:bCs/>
              </w:rPr>
              <w:t xml:space="preserve">1 hour </w:t>
            </w:r>
          </w:p>
        </w:tc>
      </w:tr>
      <w:tr w:rsidR="001446DE" w:rsidRPr="000E1283"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1446DE" w:rsidRPr="000E1283" w:rsidRDefault="001446DE" w:rsidP="001446DE">
            <w:pPr>
              <w:tabs>
                <w:tab w:val="left" w:pos="2329"/>
              </w:tabs>
              <w:rPr>
                <w:rFonts w:eastAsia="Arial" w:cs="Arial"/>
                <w:b/>
                <w:bCs/>
              </w:rPr>
            </w:pPr>
            <w:r w:rsidRPr="000E128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1446DE" w:rsidRPr="000E1283" w:rsidRDefault="001446DE" w:rsidP="001446D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1446DE" w:rsidRPr="000E1283" w:rsidRDefault="001446DE" w:rsidP="001446DE">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2A618973" w:rsidR="001446DE" w:rsidRPr="000E1283" w:rsidRDefault="001446DE" w:rsidP="001446DE">
            <w:pPr>
              <w:tabs>
                <w:tab w:val="left" w:pos="2329"/>
              </w:tabs>
              <w:rPr>
                <w:rFonts w:cs="Arial"/>
                <w:b/>
                <w:szCs w:val="20"/>
              </w:rPr>
            </w:pPr>
            <w:r>
              <w:rPr>
                <w:rFonts w:cs="Arial"/>
                <w:b/>
                <w:szCs w:val="20"/>
              </w:rPr>
              <w:t>7 hours</w:t>
            </w:r>
          </w:p>
        </w:tc>
      </w:tr>
    </w:tbl>
    <w:p w14:paraId="28AA5017" w14:textId="77777777" w:rsidR="00B25EE9" w:rsidRPr="000E1283" w:rsidRDefault="00B25EE9">
      <w:pPr>
        <w:rPr>
          <w:rFonts w:cs="Arial"/>
          <w:b/>
          <w:color w:val="BF2C37"/>
          <w:sz w:val="22"/>
          <w:szCs w:val="22"/>
        </w:rPr>
      </w:pPr>
      <w:r w:rsidRPr="000E1283">
        <w:br w:type="page"/>
      </w:r>
    </w:p>
    <w:p w14:paraId="7FE11FE4" w14:textId="6C7BB2FE" w:rsidR="00104F2B" w:rsidRPr="000E1283"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0E1283"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281730E" w:rsidR="002C1641" w:rsidRPr="000E1283" w:rsidRDefault="002C1641" w:rsidP="0020635A">
            <w:pPr>
              <w:pStyle w:val="WeeklyTopicHeading1"/>
            </w:pPr>
            <w:bookmarkStart w:id="9" w:name="weekthree"/>
            <w:bookmarkStart w:id="10" w:name="_Toc358980896"/>
            <w:bookmarkEnd w:id="9"/>
            <w:r w:rsidRPr="000E1283">
              <w:t xml:space="preserve">Week Three: </w:t>
            </w:r>
            <w:bookmarkEnd w:id="10"/>
            <w:r w:rsidR="00903C63">
              <w:t xml:space="preserve">Research </w:t>
            </w:r>
            <w:r w:rsidR="00BE48C5">
              <w:t>Proposal</w:t>
            </w:r>
          </w:p>
        </w:tc>
        <w:tc>
          <w:tcPr>
            <w:tcW w:w="1440" w:type="dxa"/>
            <w:tcBorders>
              <w:left w:val="nil"/>
              <w:bottom w:val="single" w:sz="4" w:space="0" w:color="000000" w:themeColor="text1"/>
              <w:right w:val="nil"/>
            </w:tcBorders>
            <w:shd w:val="clear" w:color="auto" w:fill="BF2C37"/>
          </w:tcPr>
          <w:p w14:paraId="37230712" w14:textId="77777777" w:rsidR="002C1641" w:rsidRPr="000E128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0E1283" w:rsidRDefault="002C1641" w:rsidP="00FD5474">
            <w:pPr>
              <w:tabs>
                <w:tab w:val="left" w:pos="0"/>
                <w:tab w:val="left" w:pos="3720"/>
              </w:tabs>
              <w:outlineLvl w:val="0"/>
              <w:rPr>
                <w:rFonts w:cs="Arial"/>
                <w:color w:val="FFFFFF"/>
                <w:sz w:val="28"/>
                <w:szCs w:val="28"/>
              </w:rPr>
            </w:pPr>
          </w:p>
        </w:tc>
      </w:tr>
      <w:tr w:rsidR="00FD5474" w:rsidRPr="000E1283"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0E1283" w:rsidRDefault="4948C66D" w:rsidP="4948C66D">
            <w:pPr>
              <w:tabs>
                <w:tab w:val="left" w:pos="0"/>
                <w:tab w:val="left" w:pos="3720"/>
              </w:tabs>
              <w:outlineLvl w:val="0"/>
              <w:rPr>
                <w:rFonts w:eastAsia="Arial" w:cs="Arial"/>
                <w:b/>
                <w:bCs/>
                <w:i/>
                <w:iCs/>
              </w:rPr>
            </w:pPr>
            <w:r w:rsidRPr="000E128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0E1283" w:rsidRDefault="4948C66D" w:rsidP="4948C66D">
            <w:pPr>
              <w:tabs>
                <w:tab w:val="left" w:pos="0"/>
                <w:tab w:val="left" w:pos="3720"/>
              </w:tabs>
              <w:outlineLvl w:val="0"/>
              <w:rPr>
                <w:rFonts w:eastAsia="Arial" w:cs="Arial"/>
              </w:rPr>
            </w:pPr>
            <w:r w:rsidRPr="000E1283">
              <w:rPr>
                <w:rFonts w:eastAsia="Arial" w:cs="Arial"/>
                <w:b/>
                <w:bCs/>
                <w:i/>
                <w:iCs/>
              </w:rPr>
              <w:t>Alignment</w:t>
            </w:r>
          </w:p>
        </w:tc>
      </w:tr>
      <w:tr w:rsidR="004678CB" w:rsidRPr="000E1283"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3BCCB394" w:rsidR="004678CB" w:rsidRPr="000E1283" w:rsidRDefault="004678CB" w:rsidP="004678CB">
            <w:pPr>
              <w:pStyle w:val="ObjectiveBullet"/>
              <w:numPr>
                <w:ilvl w:val="1"/>
                <w:numId w:val="9"/>
              </w:numPr>
              <w:tabs>
                <w:tab w:val="clear" w:pos="0"/>
              </w:tabs>
            </w:pPr>
            <w:r w:rsidRPr="000E1283">
              <w:t>Develop your research design.</w:t>
            </w:r>
          </w:p>
        </w:tc>
        <w:tc>
          <w:tcPr>
            <w:tcW w:w="2880" w:type="dxa"/>
            <w:gridSpan w:val="2"/>
            <w:tcBorders>
              <w:left w:val="nil"/>
              <w:bottom w:val="nil"/>
            </w:tcBorders>
          </w:tcPr>
          <w:p w14:paraId="146DF818" w14:textId="7D14A820" w:rsidR="004678CB" w:rsidRPr="000E1283" w:rsidRDefault="004678CB" w:rsidP="004678CB">
            <w:pPr>
              <w:tabs>
                <w:tab w:val="left" w:pos="0"/>
                <w:tab w:val="left" w:pos="3720"/>
              </w:tabs>
              <w:outlineLvl w:val="0"/>
              <w:rPr>
                <w:rFonts w:cs="Arial"/>
                <w:szCs w:val="20"/>
              </w:rPr>
            </w:pPr>
            <w:r>
              <w:t>CL</w:t>
            </w:r>
            <w:r w:rsidR="00D87BE2">
              <w:t>O</w:t>
            </w:r>
            <w:r>
              <w:t>3,</w:t>
            </w:r>
            <w:r w:rsidRPr="006633A0">
              <w:t xml:space="preserve"> CL</w:t>
            </w:r>
            <w:r w:rsidR="00D87BE2">
              <w:t>O</w:t>
            </w:r>
            <w:r w:rsidRPr="006633A0">
              <w:t>4</w:t>
            </w:r>
          </w:p>
        </w:tc>
      </w:tr>
      <w:tr w:rsidR="004678CB" w:rsidRPr="000E1283"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236E5CDA" w:rsidR="004678CB" w:rsidRPr="000E1283" w:rsidRDefault="004678CB" w:rsidP="004678CB">
            <w:pPr>
              <w:pStyle w:val="ObjectiveBullet"/>
              <w:numPr>
                <w:ilvl w:val="1"/>
                <w:numId w:val="9"/>
              </w:numPr>
            </w:pPr>
            <w:r w:rsidRPr="000E1283">
              <w:t>Apply APA style guidelines to your writing.</w:t>
            </w:r>
          </w:p>
        </w:tc>
        <w:tc>
          <w:tcPr>
            <w:tcW w:w="2880" w:type="dxa"/>
            <w:gridSpan w:val="2"/>
            <w:tcBorders>
              <w:top w:val="nil"/>
              <w:left w:val="nil"/>
              <w:bottom w:val="nil"/>
            </w:tcBorders>
          </w:tcPr>
          <w:p w14:paraId="1AEB19F0" w14:textId="67C35629" w:rsidR="004678CB" w:rsidRPr="000E1283" w:rsidRDefault="004678CB" w:rsidP="004678CB">
            <w:pPr>
              <w:tabs>
                <w:tab w:val="left" w:pos="0"/>
                <w:tab w:val="left" w:pos="3720"/>
              </w:tabs>
              <w:outlineLvl w:val="0"/>
              <w:rPr>
                <w:rFonts w:cs="Arial"/>
                <w:szCs w:val="20"/>
              </w:rPr>
            </w:pPr>
            <w:r w:rsidRPr="006633A0">
              <w:t>CL</w:t>
            </w:r>
            <w:r w:rsidR="00D87BE2">
              <w:t>O</w:t>
            </w:r>
            <w:r w:rsidRPr="006633A0">
              <w:t>3</w:t>
            </w:r>
          </w:p>
        </w:tc>
      </w:tr>
      <w:tr w:rsidR="004678CB" w:rsidRPr="000E1283"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43FD1ACD" w:rsidR="004678CB" w:rsidRPr="000E1283" w:rsidRDefault="004678CB" w:rsidP="004678CB">
            <w:pPr>
              <w:pStyle w:val="ObjectiveBullet"/>
              <w:numPr>
                <w:ilvl w:val="1"/>
                <w:numId w:val="9"/>
              </w:numPr>
            </w:pPr>
            <w:r w:rsidRPr="000E1283">
              <w:t>Analyze the research design in the literature.</w:t>
            </w:r>
          </w:p>
        </w:tc>
        <w:tc>
          <w:tcPr>
            <w:tcW w:w="2880" w:type="dxa"/>
            <w:gridSpan w:val="2"/>
            <w:tcBorders>
              <w:top w:val="nil"/>
              <w:left w:val="nil"/>
              <w:bottom w:val="single" w:sz="4" w:space="0" w:color="000000" w:themeColor="text1"/>
            </w:tcBorders>
          </w:tcPr>
          <w:p w14:paraId="78B77D4C" w14:textId="64D519A8" w:rsidR="004678CB" w:rsidRPr="000E1283" w:rsidRDefault="004678CB" w:rsidP="004678CB">
            <w:pPr>
              <w:tabs>
                <w:tab w:val="left" w:pos="0"/>
                <w:tab w:val="left" w:pos="3720"/>
              </w:tabs>
              <w:outlineLvl w:val="0"/>
              <w:rPr>
                <w:rFonts w:cs="Arial"/>
                <w:szCs w:val="20"/>
              </w:rPr>
            </w:pPr>
            <w:r w:rsidRPr="006633A0">
              <w:t>CL</w:t>
            </w:r>
            <w:r w:rsidR="00D87BE2">
              <w:t>O</w:t>
            </w:r>
            <w:r w:rsidRPr="006633A0">
              <w:t>1</w:t>
            </w:r>
          </w:p>
        </w:tc>
      </w:tr>
      <w:tr w:rsidR="00ED724D" w:rsidRPr="000E1283"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ED724D" w:rsidRPr="000E1283" w:rsidRDefault="00ED724D" w:rsidP="00ED724D">
            <w:pPr>
              <w:tabs>
                <w:tab w:val="left" w:pos="0"/>
                <w:tab w:val="left" w:pos="3720"/>
              </w:tabs>
              <w:outlineLvl w:val="0"/>
              <w:rPr>
                <w:rFonts w:eastAsia="Arial" w:cs="Arial"/>
                <w:i/>
                <w:iCs/>
              </w:rPr>
            </w:pPr>
            <w:r w:rsidRPr="000E1283">
              <w:rPr>
                <w:rFonts w:eastAsia="Arial" w:cs="Arial"/>
                <w:b/>
                <w:bCs/>
                <w:i/>
                <w:iCs/>
                <w:sz w:val="22"/>
                <w:szCs w:val="22"/>
              </w:rPr>
              <w:t>Resources, Activities, and Preparation</w:t>
            </w:r>
          </w:p>
          <w:p w14:paraId="7D9330D3" w14:textId="77777777" w:rsidR="00ED724D" w:rsidRPr="000E1283" w:rsidRDefault="00ED724D" w:rsidP="00ED724D">
            <w:pPr>
              <w:tabs>
                <w:tab w:val="left" w:pos="0"/>
                <w:tab w:val="left" w:pos="3720"/>
              </w:tabs>
              <w:outlineLvl w:val="0"/>
              <w:rPr>
                <w:rFonts w:eastAsia="Arial" w:cs="Arial"/>
                <w:b/>
                <w:bCs/>
                <w:i/>
                <w:iCs/>
              </w:rPr>
            </w:pPr>
            <w:r w:rsidRPr="000E128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ED724D" w:rsidRPr="000E1283" w:rsidRDefault="00ED724D" w:rsidP="00ED724D">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auto"/>
            </w:tcBorders>
            <w:shd w:val="clear" w:color="auto" w:fill="D8D9DA"/>
          </w:tcPr>
          <w:p w14:paraId="2DDA6DAB" w14:textId="77777777" w:rsidR="00ED724D" w:rsidRPr="000E1283" w:rsidRDefault="00ED724D" w:rsidP="00ED724D">
            <w:pPr>
              <w:tabs>
                <w:tab w:val="left" w:pos="0"/>
                <w:tab w:val="left" w:pos="3720"/>
              </w:tabs>
              <w:outlineLvl w:val="0"/>
              <w:rPr>
                <w:rFonts w:eastAsia="Arial" w:cs="Arial"/>
                <w:b/>
                <w:bCs/>
                <w:i/>
                <w:iCs/>
              </w:rPr>
            </w:pPr>
            <w:r w:rsidRPr="000E1283">
              <w:rPr>
                <w:rFonts w:eastAsia="Arial" w:cs="Arial"/>
                <w:b/>
                <w:bCs/>
                <w:i/>
                <w:iCs/>
              </w:rPr>
              <w:t>AIE</w:t>
            </w:r>
          </w:p>
        </w:tc>
      </w:tr>
      <w:tr w:rsidR="00ED724D" w:rsidRPr="000E1283"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403999F3" w:rsidR="00ED724D" w:rsidRPr="000E1283" w:rsidRDefault="009D3FAF" w:rsidP="00ED724D">
            <w:pPr>
              <w:tabs>
                <w:tab w:val="left" w:pos="2329"/>
              </w:tabs>
              <w:rPr>
                <w:rFonts w:eastAsia="Arial" w:cs="Arial"/>
                <w:b/>
                <w:bCs/>
              </w:rPr>
            </w:pPr>
            <w:r>
              <w:rPr>
                <w:rFonts w:eastAsia="Arial" w:cs="Arial"/>
                <w:b/>
                <w:bCs/>
              </w:rPr>
              <w:t>Readings</w:t>
            </w:r>
          </w:p>
          <w:p w14:paraId="64E793E7" w14:textId="77777777" w:rsidR="00ED724D" w:rsidRPr="000E1283" w:rsidRDefault="00ED724D" w:rsidP="00ED724D">
            <w:pPr>
              <w:tabs>
                <w:tab w:val="left" w:pos="2329"/>
              </w:tabs>
              <w:rPr>
                <w:rFonts w:cs="Arial"/>
                <w:b/>
                <w:szCs w:val="20"/>
              </w:rPr>
            </w:pPr>
          </w:p>
          <w:p w14:paraId="2321E6B4" w14:textId="3AB0EA7A" w:rsidR="00ED724D" w:rsidRPr="000E1283" w:rsidRDefault="009D3FAF" w:rsidP="009D3FAF">
            <w:pPr>
              <w:pStyle w:val="AssignmentsLevel2"/>
              <w:numPr>
                <w:ilvl w:val="0"/>
                <w:numId w:val="0"/>
              </w:numPr>
              <w:ind w:left="360" w:hanging="360"/>
            </w:pPr>
            <w:r w:rsidRPr="000E1283">
              <w:rPr>
                <w:b/>
                <w:bCs/>
              </w:rPr>
              <w:t xml:space="preserve">Read </w:t>
            </w:r>
            <w:r>
              <w:t xml:space="preserve">Topics 1–6, </w:t>
            </w:r>
            <w:r w:rsidRPr="000E1283">
              <w:t>9 22–24</w:t>
            </w:r>
            <w:r w:rsidR="009920BA">
              <w:t>,</w:t>
            </w:r>
            <w:r w:rsidRPr="000E1283">
              <w:t xml:space="preserve"> &amp; 57 of </w:t>
            </w:r>
            <w:r w:rsidRPr="000E1283">
              <w:rPr>
                <w:i/>
              </w:rPr>
              <w:t>Understanding Research Methods</w:t>
            </w:r>
            <w:r w:rsidRPr="000E1283">
              <w:t>.</w:t>
            </w:r>
          </w:p>
        </w:tc>
        <w:tc>
          <w:tcPr>
            <w:tcW w:w="1440" w:type="dxa"/>
            <w:tcBorders>
              <w:left w:val="single" w:sz="4" w:space="0" w:color="000000" w:themeColor="text1"/>
            </w:tcBorders>
            <w:shd w:val="clear" w:color="auto" w:fill="FFFFFF" w:themeFill="background1"/>
          </w:tcPr>
          <w:p w14:paraId="669C3C70" w14:textId="473CFAA3" w:rsidR="00ED724D" w:rsidRPr="000E1283" w:rsidRDefault="00552DF1" w:rsidP="00ED724D">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77777777" w:rsidR="00ED724D" w:rsidRPr="000E1283" w:rsidRDefault="00ED724D" w:rsidP="00ED724D">
            <w:pPr>
              <w:rPr>
                <w:rFonts w:cs="Arial"/>
                <w:szCs w:val="20"/>
              </w:rPr>
            </w:pPr>
          </w:p>
        </w:tc>
      </w:tr>
      <w:tr w:rsidR="00552DF1" w:rsidRPr="000E1283"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059E1443" w:rsidR="00552DF1" w:rsidRPr="000E1283" w:rsidRDefault="00552DF1" w:rsidP="00552DF1">
            <w:pPr>
              <w:tabs>
                <w:tab w:val="left" w:pos="2329"/>
              </w:tabs>
              <w:rPr>
                <w:rFonts w:eastAsia="Arial" w:cs="Arial"/>
                <w:b/>
                <w:bCs/>
              </w:rPr>
            </w:pPr>
            <w:r>
              <w:rPr>
                <w:rFonts w:eastAsia="Arial" w:cs="Arial"/>
                <w:b/>
                <w:bCs/>
              </w:rPr>
              <w:t>Videos</w:t>
            </w:r>
          </w:p>
          <w:p w14:paraId="3BBC3E39" w14:textId="77777777" w:rsidR="00552DF1" w:rsidRDefault="00552DF1" w:rsidP="00552DF1">
            <w:pPr>
              <w:pStyle w:val="AssignmentsLevel1"/>
              <w:rPr>
                <w:b/>
              </w:rPr>
            </w:pPr>
          </w:p>
          <w:p w14:paraId="517C3F21" w14:textId="519F6071" w:rsidR="00552DF1" w:rsidRDefault="00552DF1" w:rsidP="00552DF1">
            <w:pPr>
              <w:pStyle w:val="AssignmentsLevel1"/>
            </w:pPr>
            <w:r w:rsidRPr="000E1283">
              <w:rPr>
                <w:b/>
              </w:rPr>
              <w:t>Watch</w:t>
            </w:r>
            <w:r w:rsidRPr="000E1283">
              <w:t xml:space="preserve"> the following:</w:t>
            </w:r>
          </w:p>
          <w:p w14:paraId="6A43B267" w14:textId="77777777" w:rsidR="00552DF1" w:rsidRPr="000E1283" w:rsidRDefault="00552DF1" w:rsidP="00552DF1">
            <w:pPr>
              <w:pStyle w:val="AssignmentsLevel1"/>
            </w:pPr>
          </w:p>
          <w:p w14:paraId="268EBA4B" w14:textId="77777777" w:rsidR="00552DF1" w:rsidRPr="000E1283" w:rsidRDefault="00926CCF" w:rsidP="00552DF1">
            <w:pPr>
              <w:pStyle w:val="AssignmentsLevel2"/>
            </w:pPr>
            <w:hyperlink r:id="rId55" w:history="1">
              <w:r w:rsidR="00552DF1" w:rsidRPr="000E1283">
                <w:rPr>
                  <w:rStyle w:val="Hyperlink"/>
                </w:rPr>
                <w:t>Psychological Research - Crash Course Psychology #2</w:t>
              </w:r>
            </w:hyperlink>
            <w:r w:rsidR="00552DF1" w:rsidRPr="000E1283">
              <w:t xml:space="preserve"> (10:50).</w:t>
            </w:r>
          </w:p>
          <w:p w14:paraId="4C8D98E6" w14:textId="77777777" w:rsidR="00552DF1" w:rsidRPr="000E1283" w:rsidRDefault="00926CCF" w:rsidP="00552DF1">
            <w:pPr>
              <w:pStyle w:val="AssignmentsLevel2"/>
              <w:rPr>
                <w:rFonts w:eastAsia="Arial"/>
                <w:bCs/>
              </w:rPr>
            </w:pPr>
            <w:hyperlink r:id="rId56" w:history="1">
              <w:r w:rsidR="00552DF1" w:rsidRPr="000E1283">
                <w:rPr>
                  <w:rStyle w:val="Hyperlink"/>
                </w:rPr>
                <w:t>Independent, Dependent and Confounding Variables in Quantitative Research</w:t>
              </w:r>
            </w:hyperlink>
            <w:r w:rsidR="00552DF1" w:rsidRPr="000E1283">
              <w:rPr>
                <w:rStyle w:val="Hyperlink"/>
              </w:rPr>
              <w:t xml:space="preserve"> (7:47)</w:t>
            </w:r>
          </w:p>
          <w:p w14:paraId="6F2F9E99" w14:textId="77777777" w:rsidR="00552DF1" w:rsidRPr="000E1283" w:rsidRDefault="00926CCF" w:rsidP="00552DF1">
            <w:pPr>
              <w:pStyle w:val="AssignmentsLevel2"/>
            </w:pPr>
            <w:hyperlink r:id="rId57" w:history="1">
              <w:r w:rsidR="00552DF1" w:rsidRPr="000E1283">
                <w:rPr>
                  <w:rStyle w:val="Hyperlink"/>
                </w:rPr>
                <w:t>Quantitative Research Designs: Descriptive non-experimental, Quasi-experimental or Experimental?</w:t>
              </w:r>
            </w:hyperlink>
            <w:r w:rsidR="00552DF1" w:rsidRPr="000E1283">
              <w:rPr>
                <w:bCs/>
              </w:rPr>
              <w:t xml:space="preserve"> (6:37)</w:t>
            </w:r>
          </w:p>
          <w:p w14:paraId="253DD49A" w14:textId="77777777" w:rsidR="00552DF1" w:rsidRPr="000E1283" w:rsidRDefault="00552DF1" w:rsidP="00552DF1">
            <w:pPr>
              <w:pStyle w:val="AssignmentsLevel2"/>
            </w:pPr>
            <w:r w:rsidRPr="000E1283">
              <w:t xml:space="preserve">The first 5 minutes and 36 seconds of </w:t>
            </w:r>
            <w:hyperlink r:id="rId58" w:history="1">
              <w:r w:rsidRPr="000E1283">
                <w:rPr>
                  <w:rStyle w:val="Hyperlink"/>
                </w:rPr>
                <w:t>Basics of APA- In-Text Citations</w:t>
              </w:r>
            </w:hyperlink>
            <w:r w:rsidRPr="000E1283">
              <w:t xml:space="preserve"> (6:40).</w:t>
            </w:r>
          </w:p>
          <w:p w14:paraId="5011DCCE" w14:textId="77777777" w:rsidR="00552DF1" w:rsidRPr="000E1283" w:rsidRDefault="00926CCF" w:rsidP="00552DF1">
            <w:pPr>
              <w:pStyle w:val="AssignmentsLevel2"/>
            </w:pPr>
            <w:hyperlink r:id="rId59" w:history="1">
              <w:r w:rsidR="00552DF1" w:rsidRPr="000E1283">
                <w:rPr>
                  <w:rStyle w:val="Hyperlink"/>
                </w:rPr>
                <w:t>Purdue OWL: APA Formatting: Reference List Basics</w:t>
              </w:r>
            </w:hyperlink>
            <w:r w:rsidR="00552DF1" w:rsidRPr="000E1283">
              <w:t xml:space="preserve"> (3:18)</w:t>
            </w:r>
          </w:p>
          <w:p w14:paraId="3337AE21" w14:textId="77777777" w:rsidR="00552DF1" w:rsidRDefault="00926CCF" w:rsidP="00552DF1">
            <w:pPr>
              <w:pStyle w:val="AssignmentsLevel2"/>
            </w:pPr>
            <w:hyperlink r:id="rId60" w:history="1">
              <w:r w:rsidR="00552DF1" w:rsidRPr="000E1283">
                <w:rPr>
                  <w:rStyle w:val="Hyperlink"/>
                </w:rPr>
                <w:t>APA formatting: Word 2013</w:t>
              </w:r>
            </w:hyperlink>
            <w:r w:rsidR="00552DF1" w:rsidRPr="000E1283">
              <w:t xml:space="preserve"> (9:03)</w:t>
            </w:r>
          </w:p>
          <w:p w14:paraId="67815AB0" w14:textId="7C1E588A" w:rsidR="00552DF1" w:rsidRPr="009D3FAF" w:rsidRDefault="00926CCF" w:rsidP="00552DF1">
            <w:pPr>
              <w:pStyle w:val="AssignmentsLevel2"/>
            </w:pPr>
            <w:hyperlink r:id="rId61" w:history="1">
              <w:r w:rsidR="00552DF1" w:rsidRPr="000E1283">
                <w:rPr>
                  <w:rStyle w:val="Hyperlink"/>
                </w:rPr>
                <w:t>Independent, Dependent and Confounding Variables in Quantitative Research</w:t>
              </w:r>
            </w:hyperlink>
            <w:r w:rsidR="00552DF1" w:rsidRPr="009D3FAF">
              <w:rPr>
                <w:rStyle w:val="Hyperlink"/>
                <w:u w:val="none"/>
              </w:rPr>
              <w:t xml:space="preserve"> </w:t>
            </w:r>
            <w:r w:rsidR="00552DF1" w:rsidRPr="000E1283">
              <w:t>(7:47)</w:t>
            </w:r>
          </w:p>
          <w:p w14:paraId="481CDCA7" w14:textId="77777777" w:rsidR="00552DF1" w:rsidRDefault="00552DF1" w:rsidP="00552DF1">
            <w:pPr>
              <w:pStyle w:val="AssignmentsLevel1"/>
              <w:rPr>
                <w:rStyle w:val="Strong"/>
                <w:color w:val="111111"/>
                <w:bdr w:val="none" w:sz="0" w:space="0" w:color="auto" w:frame="1"/>
                <w:shd w:val="clear" w:color="auto" w:fill="FFFFFF"/>
              </w:rPr>
            </w:pPr>
          </w:p>
          <w:p w14:paraId="6880F990" w14:textId="76697E3D" w:rsidR="00552DF1" w:rsidRPr="000E1283" w:rsidRDefault="00552DF1" w:rsidP="00552DF1">
            <w:pPr>
              <w:pStyle w:val="AssignmentsLevel1"/>
            </w:pPr>
            <w:r w:rsidRPr="000E1283">
              <w:rPr>
                <w:rStyle w:val="Strong"/>
                <w:color w:val="111111"/>
                <w:bdr w:val="none" w:sz="0" w:space="0" w:color="auto" w:frame="1"/>
                <w:shd w:val="clear" w:color="auto" w:fill="FFFFFF"/>
              </w:rPr>
              <w:t>Post</w:t>
            </w:r>
            <w:r w:rsidRPr="000E1283">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6F2EB2B" w14:textId="5C86DAAD" w:rsidR="00552DF1" w:rsidRPr="000E1283" w:rsidRDefault="00552DF1" w:rsidP="00552DF1">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034B301" w14:textId="0BEBA157" w:rsidR="00552DF1" w:rsidRPr="000E1283" w:rsidRDefault="00552DF1" w:rsidP="00552DF1">
            <w:pPr>
              <w:rPr>
                <w:rFonts w:cs="Arial"/>
                <w:szCs w:val="20"/>
              </w:rPr>
            </w:pPr>
            <w:r>
              <w:rPr>
                <w:rFonts w:cs="Arial"/>
                <w:szCs w:val="20"/>
              </w:rPr>
              <w:t>Video = 1 hour</w:t>
            </w:r>
          </w:p>
        </w:tc>
      </w:tr>
      <w:tr w:rsidR="00552DF1" w:rsidRPr="000E1283"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552DF1" w:rsidRPr="000E1283" w:rsidRDefault="00552DF1" w:rsidP="00552DF1">
            <w:pPr>
              <w:tabs>
                <w:tab w:val="left" w:pos="0"/>
                <w:tab w:val="left" w:pos="3720"/>
              </w:tabs>
              <w:outlineLvl w:val="0"/>
              <w:rPr>
                <w:rFonts w:eastAsia="Arial" w:cs="Arial"/>
                <w:i/>
                <w:iCs/>
              </w:rPr>
            </w:pPr>
            <w:r w:rsidRPr="000E1283">
              <w:rPr>
                <w:rFonts w:eastAsia="Arial" w:cs="Arial"/>
                <w:b/>
                <w:bCs/>
                <w:i/>
                <w:iCs/>
                <w:sz w:val="22"/>
                <w:szCs w:val="22"/>
              </w:rPr>
              <w:t>Graded Assignments</w:t>
            </w:r>
          </w:p>
          <w:p w14:paraId="0A959828" w14:textId="77777777" w:rsidR="00552DF1" w:rsidRPr="000E1283" w:rsidRDefault="00552DF1" w:rsidP="00552DF1">
            <w:pPr>
              <w:tabs>
                <w:tab w:val="left" w:pos="0"/>
                <w:tab w:val="left" w:pos="3720"/>
              </w:tabs>
              <w:outlineLvl w:val="0"/>
              <w:rPr>
                <w:rFonts w:eastAsia="Arial" w:cs="Arial"/>
                <w:b/>
                <w:bCs/>
                <w:i/>
                <w:iCs/>
              </w:rPr>
            </w:pPr>
            <w:r w:rsidRPr="000E128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552DF1" w:rsidRPr="000E1283" w:rsidRDefault="00552DF1" w:rsidP="00552DF1">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552DF1" w:rsidRPr="000E1283" w:rsidRDefault="00552DF1" w:rsidP="00552DF1">
            <w:pPr>
              <w:rPr>
                <w:rFonts w:eastAsia="Arial" w:cs="Arial"/>
                <w:b/>
                <w:bCs/>
                <w:i/>
                <w:iCs/>
              </w:rPr>
            </w:pPr>
            <w:r w:rsidRPr="000E1283">
              <w:rPr>
                <w:rFonts w:eastAsia="Arial" w:cs="Arial"/>
                <w:b/>
                <w:bCs/>
                <w:i/>
                <w:iCs/>
              </w:rPr>
              <w:t>AIE</w:t>
            </w:r>
          </w:p>
        </w:tc>
      </w:tr>
      <w:tr w:rsidR="00552DF1" w:rsidRPr="000E1283" w14:paraId="17F8F081" w14:textId="77777777" w:rsidTr="00D75A07">
        <w:tc>
          <w:tcPr>
            <w:tcW w:w="10170" w:type="dxa"/>
            <w:gridSpan w:val="2"/>
            <w:tcMar>
              <w:top w:w="115" w:type="dxa"/>
              <w:left w:w="115" w:type="dxa"/>
              <w:bottom w:w="115" w:type="dxa"/>
              <w:right w:w="115" w:type="dxa"/>
            </w:tcMar>
          </w:tcPr>
          <w:p w14:paraId="5F7B53B6" w14:textId="77777777" w:rsidR="00552DF1" w:rsidRPr="000E1283" w:rsidRDefault="00552DF1" w:rsidP="00552DF1">
            <w:pPr>
              <w:tabs>
                <w:tab w:val="left" w:pos="2329"/>
              </w:tabs>
              <w:rPr>
                <w:rFonts w:cs="Arial"/>
                <w:b/>
                <w:bCs/>
              </w:rPr>
            </w:pPr>
            <w:r w:rsidRPr="000E1283">
              <w:rPr>
                <w:rFonts w:cs="Arial"/>
                <w:b/>
                <w:bCs/>
              </w:rPr>
              <w:t>Blog: Research Article Summary</w:t>
            </w:r>
          </w:p>
          <w:p w14:paraId="19475186" w14:textId="77777777" w:rsidR="00552DF1" w:rsidRPr="000E1283" w:rsidRDefault="00552DF1" w:rsidP="00552DF1">
            <w:pPr>
              <w:pStyle w:val="AssignmentsLevel2"/>
              <w:numPr>
                <w:ilvl w:val="0"/>
                <w:numId w:val="0"/>
              </w:numPr>
              <w:ind w:left="360" w:hanging="360"/>
              <w:rPr>
                <w:b/>
                <w:bCs/>
              </w:rPr>
            </w:pPr>
          </w:p>
          <w:p w14:paraId="600F4470" w14:textId="77777777" w:rsidR="00552DF1" w:rsidRPr="000E1283" w:rsidRDefault="00552DF1" w:rsidP="00552DF1">
            <w:pPr>
              <w:pStyle w:val="AssignmentsLevel2"/>
              <w:numPr>
                <w:ilvl w:val="0"/>
                <w:numId w:val="0"/>
              </w:numPr>
              <w:ind w:left="360" w:hanging="360"/>
            </w:pPr>
            <w:r w:rsidRPr="000E1283">
              <w:rPr>
                <w:b/>
                <w:bCs/>
              </w:rPr>
              <w:t xml:space="preserve">Read </w:t>
            </w:r>
            <w:r w:rsidRPr="000E1283">
              <w:t xml:space="preserve">Topics 1–6 &amp; 9 of </w:t>
            </w:r>
            <w:r w:rsidRPr="000E1283">
              <w:rPr>
                <w:i/>
              </w:rPr>
              <w:t>Understanding Research Methods</w:t>
            </w:r>
            <w:r w:rsidRPr="000E1283">
              <w:t>.</w:t>
            </w:r>
          </w:p>
          <w:p w14:paraId="44C176D2" w14:textId="77777777" w:rsidR="00552DF1" w:rsidRPr="000E1283" w:rsidRDefault="00552DF1" w:rsidP="00552DF1">
            <w:pPr>
              <w:pStyle w:val="AssignmentsLevel1"/>
              <w:rPr>
                <w:b/>
              </w:rPr>
            </w:pPr>
          </w:p>
          <w:p w14:paraId="4CF832FA" w14:textId="12E328B4" w:rsidR="00552DF1" w:rsidRDefault="00552DF1" w:rsidP="00552DF1">
            <w:pPr>
              <w:pStyle w:val="AssignmentsLevel1"/>
            </w:pPr>
            <w:r w:rsidRPr="000E1283">
              <w:rPr>
                <w:b/>
              </w:rPr>
              <w:t>Watch</w:t>
            </w:r>
            <w:r w:rsidRPr="000E1283">
              <w:t xml:space="preserve"> the following:</w:t>
            </w:r>
          </w:p>
          <w:p w14:paraId="2F9D2DEF" w14:textId="77777777" w:rsidR="00552DF1" w:rsidRPr="000E1283" w:rsidRDefault="00552DF1" w:rsidP="00552DF1">
            <w:pPr>
              <w:pStyle w:val="AssignmentsLevel1"/>
            </w:pPr>
          </w:p>
          <w:p w14:paraId="68C86EBE" w14:textId="77777777" w:rsidR="00552DF1" w:rsidRPr="000E1283" w:rsidRDefault="00926CCF" w:rsidP="00552DF1">
            <w:pPr>
              <w:pStyle w:val="AssignmentsLevel2"/>
            </w:pPr>
            <w:hyperlink r:id="rId62" w:history="1">
              <w:r w:rsidR="00552DF1" w:rsidRPr="000E1283">
                <w:rPr>
                  <w:rStyle w:val="Hyperlink"/>
                </w:rPr>
                <w:t>Psychological Research - Crash Course Psychology #2</w:t>
              </w:r>
            </w:hyperlink>
            <w:r w:rsidR="00552DF1" w:rsidRPr="000E1283">
              <w:t xml:space="preserve"> (10:50).</w:t>
            </w:r>
          </w:p>
          <w:p w14:paraId="6C4D6BA0" w14:textId="77777777" w:rsidR="00552DF1" w:rsidRPr="000E1283" w:rsidRDefault="00926CCF" w:rsidP="00552DF1">
            <w:pPr>
              <w:pStyle w:val="AssignmentsLevel2"/>
              <w:rPr>
                <w:rFonts w:eastAsia="Arial"/>
                <w:bCs/>
              </w:rPr>
            </w:pPr>
            <w:hyperlink r:id="rId63" w:history="1">
              <w:r w:rsidR="00552DF1" w:rsidRPr="000E1283">
                <w:rPr>
                  <w:rStyle w:val="Hyperlink"/>
                </w:rPr>
                <w:t>Independent, Dependent and Confounding Variables in Quantitative Research</w:t>
              </w:r>
            </w:hyperlink>
            <w:r w:rsidR="00552DF1" w:rsidRPr="004E1BE8">
              <w:rPr>
                <w:rStyle w:val="Hyperlink"/>
                <w:color w:val="auto"/>
                <w:u w:val="none"/>
              </w:rPr>
              <w:t xml:space="preserve"> (7:47)</w:t>
            </w:r>
          </w:p>
          <w:p w14:paraId="7126DBF2" w14:textId="77777777" w:rsidR="00552DF1" w:rsidRPr="000E1283" w:rsidRDefault="00926CCF" w:rsidP="00552DF1">
            <w:pPr>
              <w:pStyle w:val="AssignmentsLevel2"/>
            </w:pPr>
            <w:hyperlink r:id="rId64" w:history="1">
              <w:r w:rsidR="00552DF1" w:rsidRPr="000E1283">
                <w:rPr>
                  <w:rStyle w:val="Hyperlink"/>
                </w:rPr>
                <w:t>Quantitative Research Designs: Descriptive non-experimental, Quasi-experimental or Experimental?</w:t>
              </w:r>
            </w:hyperlink>
            <w:r w:rsidR="00552DF1" w:rsidRPr="000E1283">
              <w:rPr>
                <w:bCs/>
              </w:rPr>
              <w:t xml:space="preserve"> (6:37)</w:t>
            </w:r>
          </w:p>
          <w:p w14:paraId="7AD0D8CF" w14:textId="77777777" w:rsidR="00552DF1" w:rsidRPr="000E1283" w:rsidRDefault="00552DF1" w:rsidP="00552DF1">
            <w:pPr>
              <w:pStyle w:val="AssignmentsLevel1"/>
              <w:rPr>
                <w:b/>
                <w:bCs/>
              </w:rPr>
            </w:pPr>
          </w:p>
          <w:p w14:paraId="391A6DD1" w14:textId="381C1114" w:rsidR="00552DF1" w:rsidRPr="000E1283" w:rsidRDefault="00552DF1" w:rsidP="00552DF1">
            <w:pPr>
              <w:pStyle w:val="AssignmentsLevel1"/>
              <w:rPr>
                <w:bCs/>
              </w:rPr>
            </w:pPr>
            <w:r w:rsidRPr="000E1283">
              <w:rPr>
                <w:b/>
                <w:bCs/>
              </w:rPr>
              <w:t xml:space="preserve">Locate </w:t>
            </w:r>
            <w:r w:rsidRPr="000E1283">
              <w:rPr>
                <w:bCs/>
              </w:rPr>
              <w:t xml:space="preserve">a peer-reviewed journal article on the topic you are interested in choosing for your </w:t>
            </w:r>
            <w:r w:rsidR="00F733F7">
              <w:rPr>
                <w:bCs/>
              </w:rPr>
              <w:t xml:space="preserve">action </w:t>
            </w:r>
            <w:r w:rsidRPr="000E1283">
              <w:rPr>
                <w:bCs/>
              </w:rPr>
              <w:t>research project.</w:t>
            </w:r>
          </w:p>
          <w:p w14:paraId="45F3C511" w14:textId="77777777" w:rsidR="00552DF1" w:rsidRPr="000E1283" w:rsidRDefault="00552DF1" w:rsidP="00552DF1">
            <w:pPr>
              <w:pStyle w:val="AssignmentsLevel1"/>
              <w:rPr>
                <w:b/>
                <w:bCs/>
              </w:rPr>
            </w:pPr>
          </w:p>
          <w:p w14:paraId="33DBE45C" w14:textId="7350C686" w:rsidR="00552DF1" w:rsidRDefault="00552DF1" w:rsidP="00552DF1">
            <w:pPr>
              <w:pStyle w:val="AssignmentsLevel1"/>
              <w:rPr>
                <w:bCs/>
              </w:rPr>
            </w:pPr>
            <w:r w:rsidRPr="000E1283">
              <w:rPr>
                <w:b/>
                <w:bCs/>
              </w:rPr>
              <w:t xml:space="preserve">Write </w:t>
            </w:r>
            <w:r w:rsidRPr="000E1283">
              <w:rPr>
                <w:bCs/>
              </w:rPr>
              <w:t>a summary</w:t>
            </w:r>
            <w:r w:rsidR="009920BA">
              <w:rPr>
                <w:bCs/>
              </w:rPr>
              <w:t xml:space="preserve"> o</w:t>
            </w:r>
            <w:r w:rsidR="003D0018">
              <w:rPr>
                <w:bCs/>
              </w:rPr>
              <w:t>f</w:t>
            </w:r>
            <w:r w:rsidR="009920BA">
              <w:rPr>
                <w:bCs/>
              </w:rPr>
              <w:t xml:space="preserve"> no more than 1 page</w:t>
            </w:r>
            <w:r w:rsidRPr="000E1283">
              <w:rPr>
                <w:bCs/>
              </w:rPr>
              <w:t xml:space="preserve"> of the article that answers the following:</w:t>
            </w:r>
          </w:p>
          <w:p w14:paraId="5FF8E9A8" w14:textId="77777777" w:rsidR="00552DF1" w:rsidRPr="000E1283" w:rsidRDefault="00552DF1" w:rsidP="00552DF1">
            <w:pPr>
              <w:pStyle w:val="AssignmentsLevel1"/>
              <w:rPr>
                <w:b/>
                <w:bCs/>
              </w:rPr>
            </w:pPr>
          </w:p>
          <w:p w14:paraId="15D46654" w14:textId="77777777" w:rsidR="00552DF1" w:rsidRPr="000E1283" w:rsidRDefault="00552DF1" w:rsidP="00552DF1">
            <w:pPr>
              <w:pStyle w:val="AssignmentsLevel2"/>
            </w:pPr>
            <w:r w:rsidRPr="000E1283">
              <w:t xml:space="preserve">Does the research measure qualitative data, quantitative data, or both?  </w:t>
            </w:r>
          </w:p>
          <w:p w14:paraId="1066743E" w14:textId="77777777" w:rsidR="00552DF1" w:rsidRPr="000E1283" w:rsidRDefault="00552DF1" w:rsidP="00552DF1">
            <w:pPr>
              <w:pStyle w:val="AssignmentsLevel2"/>
            </w:pPr>
            <w:r w:rsidRPr="000E1283">
              <w:t xml:space="preserve">What type of research design was used (true experimental design, pre-experimental design, or quasi-experimental design)?  </w:t>
            </w:r>
          </w:p>
          <w:p w14:paraId="45862C30" w14:textId="7CDD04E7" w:rsidR="00552DF1" w:rsidRPr="000E1283" w:rsidRDefault="00552DF1" w:rsidP="00552DF1">
            <w:pPr>
              <w:pStyle w:val="AssignmentsLevel2"/>
            </w:pPr>
            <w:r w:rsidRPr="000E1283">
              <w:t>What type of research was conducted (survey, poll, causal-comparative study, case study, causal</w:t>
            </w:r>
            <w:r w:rsidR="009920BA">
              <w:t>-</w:t>
            </w:r>
            <w:r w:rsidRPr="000E1283">
              <w:t xml:space="preserve">comparative research, correlational research, or historical research)? </w:t>
            </w:r>
          </w:p>
          <w:p w14:paraId="475A1A15" w14:textId="77777777" w:rsidR="00552DF1" w:rsidRPr="000E1283" w:rsidRDefault="00552DF1" w:rsidP="00552DF1">
            <w:pPr>
              <w:pStyle w:val="AssignmentsLevel2"/>
            </w:pPr>
            <w:r w:rsidRPr="000E1283">
              <w:t xml:space="preserve">What variables were controlled?  </w:t>
            </w:r>
          </w:p>
          <w:p w14:paraId="66A78001" w14:textId="77777777" w:rsidR="00552DF1" w:rsidRPr="000E1283" w:rsidRDefault="00552DF1" w:rsidP="00552DF1">
            <w:pPr>
              <w:pStyle w:val="AssignmentsLevel2"/>
            </w:pPr>
            <w:r w:rsidRPr="000E1283">
              <w:t xml:space="preserve">What were the independent or dependent variables?  </w:t>
            </w:r>
          </w:p>
          <w:p w14:paraId="42E6812D" w14:textId="77777777" w:rsidR="00552DF1" w:rsidRPr="000E1283" w:rsidRDefault="00552DF1" w:rsidP="00552DF1">
            <w:pPr>
              <w:pStyle w:val="AssignmentsLevel2"/>
            </w:pPr>
            <w:r w:rsidRPr="000E1283">
              <w:t xml:space="preserve">What was the sample?  </w:t>
            </w:r>
          </w:p>
          <w:p w14:paraId="1FF67AE2" w14:textId="77777777" w:rsidR="00552DF1" w:rsidRPr="000E1283" w:rsidRDefault="00552DF1" w:rsidP="00552DF1">
            <w:pPr>
              <w:pStyle w:val="AssignmentsLevel2"/>
            </w:pPr>
            <w:r w:rsidRPr="000E1283">
              <w:t xml:space="preserve">How were the variables measured? </w:t>
            </w:r>
          </w:p>
          <w:p w14:paraId="4DD4FA48" w14:textId="77777777" w:rsidR="00552DF1" w:rsidRPr="000E1283" w:rsidRDefault="00552DF1" w:rsidP="00552DF1">
            <w:pPr>
              <w:pStyle w:val="AssignmentsLevel2"/>
            </w:pPr>
            <w:r w:rsidRPr="000E1283">
              <w:t>What were the results?</w:t>
            </w:r>
          </w:p>
          <w:p w14:paraId="7E926F40" w14:textId="77777777" w:rsidR="00552DF1" w:rsidRPr="000E1283" w:rsidRDefault="00552DF1" w:rsidP="00552DF1">
            <w:pPr>
              <w:pStyle w:val="AssignmentsLevel2"/>
            </w:pPr>
            <w:r w:rsidRPr="000E1283">
              <w:t xml:space="preserve">What were the conclusions of the study and suggestions for future research? </w:t>
            </w:r>
          </w:p>
          <w:p w14:paraId="52C2D4F2" w14:textId="77777777" w:rsidR="00552DF1" w:rsidRPr="000E1283" w:rsidRDefault="00552DF1" w:rsidP="00552DF1">
            <w:pPr>
              <w:pStyle w:val="AssignmentsLevel1"/>
            </w:pPr>
          </w:p>
          <w:p w14:paraId="17703AEF" w14:textId="77777777" w:rsidR="00552DF1" w:rsidRPr="000E1283" w:rsidRDefault="00552DF1" w:rsidP="00552DF1">
            <w:r w:rsidRPr="000E1283">
              <w:rPr>
                <w:b/>
              </w:rPr>
              <w:t>Submit</w:t>
            </w:r>
            <w:r w:rsidRPr="000E1283">
              <w:t xml:space="preserve"> your blog post with a link to your article or attach your article by 11:59 p.m. (Eastern time) on Sunday.</w:t>
            </w:r>
          </w:p>
        </w:tc>
        <w:tc>
          <w:tcPr>
            <w:tcW w:w="1440" w:type="dxa"/>
          </w:tcPr>
          <w:p w14:paraId="47918F55" w14:textId="64A81140" w:rsidR="00552DF1" w:rsidRPr="000E1283" w:rsidRDefault="00552DF1" w:rsidP="00552DF1">
            <w:pPr>
              <w:tabs>
                <w:tab w:val="left" w:pos="2329"/>
              </w:tabs>
              <w:rPr>
                <w:rFonts w:cs="Arial"/>
                <w:szCs w:val="20"/>
              </w:rPr>
            </w:pPr>
            <w:r w:rsidRPr="000E1283">
              <w:rPr>
                <w:rFonts w:cs="Arial"/>
                <w:szCs w:val="20"/>
              </w:rPr>
              <w:t>3</w:t>
            </w:r>
            <w:r>
              <w:rPr>
                <w:rFonts w:cs="Arial"/>
                <w:szCs w:val="20"/>
              </w:rPr>
              <w:t>.3</w:t>
            </w:r>
          </w:p>
        </w:tc>
        <w:tc>
          <w:tcPr>
            <w:tcW w:w="1440" w:type="dxa"/>
          </w:tcPr>
          <w:p w14:paraId="363485AC" w14:textId="12F51208" w:rsidR="00552DF1" w:rsidRPr="000E1283" w:rsidRDefault="00552DF1" w:rsidP="00552DF1">
            <w:pPr>
              <w:tabs>
                <w:tab w:val="left" w:pos="2329"/>
              </w:tabs>
              <w:rPr>
                <w:rFonts w:cs="Arial"/>
                <w:szCs w:val="20"/>
              </w:rPr>
            </w:pPr>
            <w:r>
              <w:rPr>
                <w:rFonts w:cs="Arial"/>
                <w:szCs w:val="20"/>
              </w:rPr>
              <w:t>Blog + library research = 2 hour</w:t>
            </w:r>
          </w:p>
        </w:tc>
      </w:tr>
      <w:tr w:rsidR="00552DF1" w:rsidRPr="000E1283" w14:paraId="382572AE" w14:textId="77777777" w:rsidTr="4948C66D">
        <w:tc>
          <w:tcPr>
            <w:tcW w:w="10170" w:type="dxa"/>
            <w:gridSpan w:val="2"/>
            <w:tcMar>
              <w:top w:w="115" w:type="dxa"/>
              <w:left w:w="115" w:type="dxa"/>
              <w:bottom w:w="115" w:type="dxa"/>
              <w:right w:w="115" w:type="dxa"/>
            </w:tcMar>
          </w:tcPr>
          <w:p w14:paraId="59344073" w14:textId="0DDCBB37" w:rsidR="00552DF1" w:rsidRPr="00D75A07" w:rsidRDefault="00552DF1" w:rsidP="00552DF1">
            <w:pPr>
              <w:rPr>
                <w:rFonts w:cs="Arial"/>
                <w:b/>
                <w:szCs w:val="20"/>
              </w:rPr>
            </w:pPr>
            <w:r w:rsidRPr="00D75A07">
              <w:rPr>
                <w:rFonts w:cs="Arial"/>
                <w:b/>
                <w:szCs w:val="20"/>
              </w:rPr>
              <w:t>APA Exercise</w:t>
            </w:r>
          </w:p>
          <w:p w14:paraId="6806E793" w14:textId="79CF3D63" w:rsidR="00552DF1" w:rsidRPr="00D75A07" w:rsidRDefault="00552DF1" w:rsidP="00552DF1">
            <w:pPr>
              <w:rPr>
                <w:rFonts w:cs="Arial"/>
                <w:b/>
                <w:szCs w:val="20"/>
              </w:rPr>
            </w:pPr>
          </w:p>
          <w:p w14:paraId="4D47B419" w14:textId="1521F355" w:rsidR="00552DF1" w:rsidRPr="00BD6232" w:rsidRDefault="00552DF1" w:rsidP="004E1BE8">
            <w:r w:rsidRPr="00BD6232">
              <w:rPr>
                <w:b/>
              </w:rPr>
              <w:t>Watch</w:t>
            </w:r>
            <w:r w:rsidRPr="00BD6232">
              <w:t xml:space="preserve"> the following: </w:t>
            </w:r>
          </w:p>
          <w:p w14:paraId="52D50EC1" w14:textId="77777777" w:rsidR="00552DF1" w:rsidRPr="00BD6232" w:rsidRDefault="00552DF1" w:rsidP="00552DF1">
            <w:pPr>
              <w:pStyle w:val="AssignmentsLevel1"/>
            </w:pPr>
          </w:p>
          <w:p w14:paraId="52A3DCA0" w14:textId="4612066E" w:rsidR="00552DF1" w:rsidRPr="00BD6232" w:rsidRDefault="00552DF1" w:rsidP="00552DF1">
            <w:pPr>
              <w:pStyle w:val="AssignmentsLevel2"/>
            </w:pPr>
            <w:r w:rsidRPr="00BD6232">
              <w:t xml:space="preserve">The first 5 minutes and 36 seconds of </w:t>
            </w:r>
            <w:hyperlink r:id="rId65" w:history="1">
              <w:r w:rsidRPr="00BD6232">
                <w:rPr>
                  <w:rStyle w:val="Hyperlink"/>
                </w:rPr>
                <w:t>Basics of APA- In-Text Citations</w:t>
              </w:r>
            </w:hyperlink>
            <w:r w:rsidRPr="00BD6232">
              <w:t xml:space="preserve"> (6:40)</w:t>
            </w:r>
          </w:p>
          <w:p w14:paraId="19C75F0A" w14:textId="15FEDC99" w:rsidR="00552DF1" w:rsidRPr="00BD6232" w:rsidRDefault="00926CCF" w:rsidP="00552DF1">
            <w:pPr>
              <w:pStyle w:val="AssignmentsLevel2"/>
            </w:pPr>
            <w:hyperlink r:id="rId66" w:history="1">
              <w:r w:rsidR="00552DF1" w:rsidRPr="00BD6232">
                <w:rPr>
                  <w:rStyle w:val="Hyperlink"/>
                </w:rPr>
                <w:t>Purdue OWL: APA Formatting: Reference List Basics</w:t>
              </w:r>
            </w:hyperlink>
            <w:r w:rsidR="00552DF1" w:rsidRPr="00BD6232">
              <w:t xml:space="preserve"> (3:18)</w:t>
            </w:r>
          </w:p>
          <w:p w14:paraId="1095D3B5" w14:textId="77777777" w:rsidR="00552DF1" w:rsidRPr="00BD6232" w:rsidRDefault="00926CCF" w:rsidP="00552DF1">
            <w:pPr>
              <w:pStyle w:val="AssignmentsLevel2"/>
            </w:pPr>
            <w:hyperlink r:id="rId67" w:history="1">
              <w:r w:rsidR="00552DF1" w:rsidRPr="00BD6232">
                <w:rPr>
                  <w:rStyle w:val="Hyperlink"/>
                </w:rPr>
                <w:t>APA formatting: Word 2013</w:t>
              </w:r>
            </w:hyperlink>
            <w:r w:rsidR="00552DF1" w:rsidRPr="00BD6232">
              <w:t xml:space="preserve"> (9:03)</w:t>
            </w:r>
          </w:p>
          <w:p w14:paraId="7410E0C7" w14:textId="77777777" w:rsidR="00552DF1" w:rsidRPr="00BD6232" w:rsidRDefault="00552DF1" w:rsidP="00552DF1">
            <w:pPr>
              <w:pStyle w:val="AssignmentsLevel2"/>
              <w:numPr>
                <w:ilvl w:val="0"/>
                <w:numId w:val="0"/>
              </w:numPr>
              <w:ind w:left="360"/>
            </w:pPr>
          </w:p>
          <w:p w14:paraId="72BDFB50" w14:textId="0FEACD9E" w:rsidR="00AD663A" w:rsidRDefault="00552DF1" w:rsidP="00552DF1">
            <w:pPr>
              <w:rPr>
                <w:rFonts w:cs="Arial"/>
                <w:szCs w:val="20"/>
              </w:rPr>
            </w:pPr>
            <w:r w:rsidRPr="00BD6232">
              <w:rPr>
                <w:rFonts w:cs="Arial"/>
                <w:b/>
                <w:szCs w:val="20"/>
              </w:rPr>
              <w:t>Review</w:t>
            </w:r>
            <w:r w:rsidRPr="00BD6232">
              <w:rPr>
                <w:rFonts w:cs="Arial"/>
                <w:szCs w:val="20"/>
              </w:rPr>
              <w:t xml:space="preserve"> the APA </w:t>
            </w:r>
            <w:r>
              <w:rPr>
                <w:rFonts w:cs="Arial"/>
                <w:szCs w:val="20"/>
              </w:rPr>
              <w:t>Exercise</w:t>
            </w:r>
          </w:p>
          <w:p w14:paraId="75C68836" w14:textId="3DDEDEE5" w:rsidR="00552DF1" w:rsidRDefault="00AD663A" w:rsidP="00552DF1">
            <w:pPr>
              <w:rPr>
                <w:rFonts w:cs="Arial"/>
                <w:szCs w:val="20"/>
              </w:rPr>
            </w:pPr>
            <w:r>
              <w:rPr>
                <w:rFonts w:cs="Arial"/>
                <w:b/>
                <w:szCs w:val="20"/>
              </w:rPr>
              <w:t>C</w:t>
            </w:r>
            <w:r w:rsidR="00552DF1" w:rsidRPr="003D0018">
              <w:rPr>
                <w:rFonts w:cs="Arial"/>
                <w:b/>
                <w:szCs w:val="20"/>
              </w:rPr>
              <w:t>orrect</w:t>
            </w:r>
            <w:r w:rsidR="00552DF1" w:rsidRPr="00BD6232">
              <w:rPr>
                <w:rFonts w:cs="Arial"/>
                <w:szCs w:val="20"/>
              </w:rPr>
              <w:t xml:space="preserve"> the APA errors in the in</w:t>
            </w:r>
            <w:r w:rsidR="009920BA">
              <w:rPr>
                <w:rFonts w:cs="Arial"/>
                <w:szCs w:val="20"/>
              </w:rPr>
              <w:t>-</w:t>
            </w:r>
            <w:r w:rsidR="00552DF1" w:rsidRPr="00BD6232">
              <w:rPr>
                <w:rFonts w:cs="Arial"/>
                <w:szCs w:val="20"/>
              </w:rPr>
              <w:t>text citations and reference page</w:t>
            </w:r>
            <w:r w:rsidR="00552DF1">
              <w:rPr>
                <w:rFonts w:cs="Arial"/>
                <w:szCs w:val="20"/>
              </w:rPr>
              <w:t>.</w:t>
            </w:r>
          </w:p>
          <w:p w14:paraId="46FD9EA2" w14:textId="73B02B85" w:rsidR="00552DF1" w:rsidRPr="00BD6232" w:rsidRDefault="00552DF1" w:rsidP="00552DF1">
            <w:pPr>
              <w:rPr>
                <w:rFonts w:cs="Arial"/>
                <w:szCs w:val="20"/>
              </w:rPr>
            </w:pPr>
            <w:r w:rsidRPr="00BD6232">
              <w:rPr>
                <w:rFonts w:cs="Arial"/>
                <w:b/>
                <w:szCs w:val="20"/>
              </w:rPr>
              <w:t>Submit</w:t>
            </w:r>
            <w:r w:rsidRPr="00BD6232">
              <w:rPr>
                <w:rFonts w:cs="Arial"/>
                <w:szCs w:val="20"/>
              </w:rPr>
              <w:t xml:space="preserve"> your corrected document </w:t>
            </w:r>
            <w:r w:rsidRPr="000E1283">
              <w:t xml:space="preserve">by 11:59 p.m. (Eastern time) on </w:t>
            </w:r>
            <w:r>
              <w:t>Thursday</w:t>
            </w:r>
            <w:r w:rsidRPr="00BD6232">
              <w:rPr>
                <w:rFonts w:cs="Arial"/>
                <w:szCs w:val="20"/>
              </w:rPr>
              <w:t>.</w:t>
            </w:r>
          </w:p>
        </w:tc>
        <w:tc>
          <w:tcPr>
            <w:tcW w:w="1440" w:type="dxa"/>
          </w:tcPr>
          <w:p w14:paraId="0ABB8DAA" w14:textId="35488520" w:rsidR="00552DF1" w:rsidRPr="000E1283" w:rsidRDefault="00552DF1" w:rsidP="00552DF1">
            <w:pPr>
              <w:tabs>
                <w:tab w:val="left" w:pos="2329"/>
              </w:tabs>
              <w:rPr>
                <w:rFonts w:cs="Arial"/>
                <w:szCs w:val="20"/>
              </w:rPr>
            </w:pPr>
            <w:r>
              <w:rPr>
                <w:rFonts w:cs="Arial"/>
                <w:szCs w:val="20"/>
              </w:rPr>
              <w:t>3.2</w:t>
            </w:r>
          </w:p>
        </w:tc>
        <w:tc>
          <w:tcPr>
            <w:tcW w:w="1440" w:type="dxa"/>
          </w:tcPr>
          <w:p w14:paraId="583659F2" w14:textId="7F9AA3C6" w:rsidR="00552DF1" w:rsidRPr="000E1283" w:rsidRDefault="00552DF1" w:rsidP="00552DF1">
            <w:pPr>
              <w:tabs>
                <w:tab w:val="left" w:pos="2329"/>
              </w:tabs>
              <w:rPr>
                <w:rFonts w:eastAsia="Arial" w:cs="Arial"/>
              </w:rPr>
            </w:pPr>
          </w:p>
        </w:tc>
      </w:tr>
      <w:tr w:rsidR="00552DF1" w:rsidRPr="000E1283" w14:paraId="03E84CF1" w14:textId="77777777" w:rsidTr="4948C66D">
        <w:tc>
          <w:tcPr>
            <w:tcW w:w="10170" w:type="dxa"/>
            <w:gridSpan w:val="2"/>
            <w:tcMar>
              <w:top w:w="115" w:type="dxa"/>
              <w:left w:w="115" w:type="dxa"/>
              <w:bottom w:w="115" w:type="dxa"/>
              <w:right w:w="115" w:type="dxa"/>
            </w:tcMar>
          </w:tcPr>
          <w:p w14:paraId="1E9340CD" w14:textId="77777777" w:rsidR="00552DF1" w:rsidRPr="000E1283" w:rsidRDefault="00552DF1" w:rsidP="00552DF1">
            <w:pPr>
              <w:tabs>
                <w:tab w:val="left" w:pos="2329"/>
              </w:tabs>
              <w:rPr>
                <w:rFonts w:eastAsia="Arial" w:cs="Arial"/>
                <w:b/>
                <w:bCs/>
              </w:rPr>
            </w:pPr>
            <w:r w:rsidRPr="000E1283">
              <w:rPr>
                <w:rFonts w:eastAsia="Arial" w:cs="Arial"/>
                <w:b/>
                <w:bCs/>
              </w:rPr>
              <w:t xml:space="preserve">Research Proposal </w:t>
            </w:r>
          </w:p>
          <w:p w14:paraId="06E3F658" w14:textId="77777777" w:rsidR="00552DF1" w:rsidRPr="000E1283" w:rsidRDefault="00552DF1" w:rsidP="00552DF1">
            <w:pPr>
              <w:tabs>
                <w:tab w:val="left" w:pos="2329"/>
              </w:tabs>
              <w:rPr>
                <w:rFonts w:eastAsia="Arial" w:cs="Arial"/>
                <w:b/>
                <w:bCs/>
              </w:rPr>
            </w:pPr>
          </w:p>
          <w:p w14:paraId="65D49753" w14:textId="3C336F90" w:rsidR="00552DF1" w:rsidRPr="000E1283" w:rsidRDefault="00552DF1" w:rsidP="00552DF1">
            <w:pPr>
              <w:tabs>
                <w:tab w:val="left" w:pos="2329"/>
              </w:tabs>
            </w:pPr>
            <w:r w:rsidRPr="000E1283">
              <w:rPr>
                <w:rFonts w:eastAsia="Arial" w:cs="Arial"/>
                <w:b/>
                <w:bCs/>
              </w:rPr>
              <w:t xml:space="preserve">Read </w:t>
            </w:r>
            <w:r w:rsidRPr="000E1283">
              <w:t xml:space="preserve">Topics 22–24 &amp; 57 of </w:t>
            </w:r>
            <w:r w:rsidRPr="000E1283">
              <w:rPr>
                <w:i/>
              </w:rPr>
              <w:t>Understanding Research Methods.</w:t>
            </w:r>
          </w:p>
          <w:p w14:paraId="27BE27FE" w14:textId="77777777" w:rsidR="00552DF1" w:rsidRPr="000E1283" w:rsidRDefault="00552DF1" w:rsidP="00552DF1">
            <w:pPr>
              <w:pStyle w:val="AssignmentsLevel1"/>
            </w:pPr>
          </w:p>
          <w:p w14:paraId="35F1A9EE" w14:textId="762DC04E" w:rsidR="00552DF1" w:rsidRPr="000E1283" w:rsidRDefault="00552DF1" w:rsidP="00552DF1">
            <w:pPr>
              <w:pStyle w:val="AssignmentsLevel1"/>
              <w:rPr>
                <w:color w:val="0000FF"/>
                <w:u w:val="single"/>
              </w:rPr>
            </w:pPr>
            <w:r w:rsidRPr="000E1283">
              <w:rPr>
                <w:b/>
              </w:rPr>
              <w:t>Watch</w:t>
            </w:r>
            <w:r w:rsidRPr="000E1283">
              <w:t xml:space="preserve"> </w:t>
            </w:r>
            <w:hyperlink r:id="rId68" w:history="1">
              <w:r w:rsidRPr="000E1283">
                <w:rPr>
                  <w:rStyle w:val="Hyperlink"/>
                </w:rPr>
                <w:t>Independent, Dependent and Confounding Variables in Quantitative Research</w:t>
              </w:r>
            </w:hyperlink>
            <w:r w:rsidRPr="000E1283">
              <w:rPr>
                <w:rStyle w:val="Hyperlink"/>
                <w:u w:val="none"/>
              </w:rPr>
              <w:t xml:space="preserve"> </w:t>
            </w:r>
            <w:r w:rsidRPr="000E1283">
              <w:t>(7:47).</w:t>
            </w:r>
          </w:p>
          <w:p w14:paraId="3B0F3750" w14:textId="77777777" w:rsidR="00552DF1" w:rsidRPr="000E1283" w:rsidRDefault="00552DF1" w:rsidP="00552DF1">
            <w:pPr>
              <w:pStyle w:val="AssignmentsLevel1"/>
              <w:rPr>
                <w:b/>
              </w:rPr>
            </w:pPr>
          </w:p>
          <w:p w14:paraId="0B545AD4" w14:textId="7B319CBB" w:rsidR="00552DF1" w:rsidRDefault="00552DF1" w:rsidP="00552DF1">
            <w:pPr>
              <w:pStyle w:val="AssignmentsLevel1"/>
            </w:pPr>
            <w:r w:rsidRPr="000E1283">
              <w:rPr>
                <w:b/>
              </w:rPr>
              <w:t>Write</w:t>
            </w:r>
            <w:r w:rsidRPr="000E1283">
              <w:t xml:space="preserve"> 400 to 800 words discussing the importance of your selected topic within the field of your choosing</w:t>
            </w:r>
            <w:r w:rsidR="009920BA">
              <w:t>, including the following</w:t>
            </w:r>
            <w:r w:rsidRPr="000E1283">
              <w:t>:</w:t>
            </w:r>
          </w:p>
          <w:p w14:paraId="5D02357A" w14:textId="77777777" w:rsidR="00552DF1" w:rsidRPr="000E1283" w:rsidRDefault="00552DF1" w:rsidP="00552DF1">
            <w:pPr>
              <w:pStyle w:val="AssignmentsLevel1"/>
            </w:pPr>
          </w:p>
          <w:p w14:paraId="3E2D3069" w14:textId="77777777" w:rsidR="00552DF1" w:rsidRPr="000E1283" w:rsidRDefault="00552DF1" w:rsidP="00552DF1">
            <w:pPr>
              <w:pStyle w:val="AssignmentsLevel2"/>
            </w:pPr>
            <w:r w:rsidRPr="000E1283">
              <w:t>Research topic and rationale for selecting this topic</w:t>
            </w:r>
          </w:p>
          <w:p w14:paraId="53C9034C" w14:textId="00A1ADFF" w:rsidR="00552DF1" w:rsidRDefault="00552DF1" w:rsidP="00552DF1">
            <w:pPr>
              <w:pStyle w:val="AssignmentsLevel2"/>
            </w:pPr>
            <w:r>
              <w:t>Purpose of your action research project</w:t>
            </w:r>
          </w:p>
          <w:p w14:paraId="66A70B3A" w14:textId="55B598D0" w:rsidR="00552DF1" w:rsidRDefault="00552DF1" w:rsidP="00552DF1">
            <w:pPr>
              <w:pStyle w:val="AssignmentsLevel2"/>
            </w:pPr>
            <w:r w:rsidRPr="000E1283">
              <w:t>Type of research you are conducting</w:t>
            </w:r>
          </w:p>
          <w:p w14:paraId="32B44904" w14:textId="1C02AF3D" w:rsidR="00552DF1" w:rsidRPr="000E1283" w:rsidRDefault="00552DF1" w:rsidP="00552DF1">
            <w:pPr>
              <w:pStyle w:val="AssignmentsLevel2"/>
            </w:pPr>
            <w:r>
              <w:t>Action research questions</w:t>
            </w:r>
          </w:p>
          <w:p w14:paraId="31669D2B" w14:textId="77777777" w:rsidR="00552DF1" w:rsidRPr="000E1283" w:rsidRDefault="00552DF1" w:rsidP="00552DF1">
            <w:pPr>
              <w:pStyle w:val="AssignmentsLevel2"/>
            </w:pPr>
            <w:r w:rsidRPr="000E1283">
              <w:t>Independent and dependent variables</w:t>
            </w:r>
          </w:p>
          <w:p w14:paraId="79AF27B6" w14:textId="3C8D952F" w:rsidR="00552DF1" w:rsidRPr="000E1283" w:rsidRDefault="00552DF1" w:rsidP="00552DF1">
            <w:pPr>
              <w:pStyle w:val="AssignmentsLevel2"/>
            </w:pPr>
            <w:r>
              <w:t xml:space="preserve">Whether you believe </w:t>
            </w:r>
            <w:r w:rsidRPr="000E1283">
              <w:t>you need IRB approval</w:t>
            </w:r>
            <w:r>
              <w:t xml:space="preserve"> or informed consent</w:t>
            </w:r>
          </w:p>
          <w:p w14:paraId="4F937943" w14:textId="77777777" w:rsidR="00552DF1" w:rsidRPr="000E1283" w:rsidRDefault="00552DF1" w:rsidP="00552DF1">
            <w:pPr>
              <w:pStyle w:val="AssignmentsLevel1"/>
            </w:pPr>
          </w:p>
          <w:p w14:paraId="679FDAD3" w14:textId="22025878" w:rsidR="00552DF1" w:rsidRPr="000E1283" w:rsidRDefault="00552DF1" w:rsidP="00552DF1">
            <w:pPr>
              <w:pStyle w:val="AssignmentsLevel1"/>
            </w:pPr>
            <w:r w:rsidRPr="000E1283">
              <w:rPr>
                <w:b/>
              </w:rPr>
              <w:t>Format</w:t>
            </w:r>
            <w:r w:rsidRPr="000E1283">
              <w:t xml:space="preserve"> according to APA guidelines. </w:t>
            </w:r>
            <w:r w:rsidR="009920BA">
              <w:t>D</w:t>
            </w:r>
            <w:r w:rsidRPr="000E1283">
              <w:t xml:space="preserve">o not use </w:t>
            </w:r>
            <w:r w:rsidR="009920BA">
              <w:t>the first-person perspective</w:t>
            </w:r>
            <w:r w:rsidRPr="000E1283">
              <w:t xml:space="preserve"> in your rationale.</w:t>
            </w:r>
          </w:p>
          <w:p w14:paraId="0AE43511" w14:textId="77777777" w:rsidR="00552DF1" w:rsidRDefault="00552DF1" w:rsidP="00552DF1">
            <w:pPr>
              <w:rPr>
                <w:rFonts w:cs="Arial"/>
                <w:b/>
              </w:rPr>
            </w:pPr>
          </w:p>
          <w:p w14:paraId="2B6E6F86" w14:textId="0E3463C5" w:rsidR="00552DF1" w:rsidRPr="000E1283" w:rsidRDefault="00552DF1" w:rsidP="00552DF1">
            <w:pPr>
              <w:rPr>
                <w:rFonts w:cs="Arial"/>
              </w:rPr>
            </w:pPr>
            <w:r w:rsidRPr="000E1283">
              <w:rPr>
                <w:rFonts w:cs="Arial"/>
                <w:b/>
              </w:rPr>
              <w:t>Post</w:t>
            </w:r>
            <w:r w:rsidRPr="000E1283">
              <w:rPr>
                <w:rFonts w:cs="Arial"/>
              </w:rPr>
              <w:t xml:space="preserve"> your Research Proposal in the Research Proposal discussion forum by 11:59 p.m. (Eastern time) on Thursday.  </w:t>
            </w:r>
          </w:p>
          <w:p w14:paraId="46B944BE" w14:textId="77777777" w:rsidR="00552DF1" w:rsidRPr="000E1283" w:rsidRDefault="00552DF1" w:rsidP="00552DF1">
            <w:pPr>
              <w:pStyle w:val="AssignmentsLevel1"/>
              <w:rPr>
                <w:b/>
                <w:bCs/>
                <w:color w:val="000000"/>
                <w:bdr w:val="none" w:sz="0" w:space="0" w:color="auto" w:frame="1"/>
              </w:rPr>
            </w:pPr>
          </w:p>
          <w:p w14:paraId="4C8EF76D" w14:textId="77777777" w:rsidR="00552DF1" w:rsidRPr="000E1283" w:rsidRDefault="00552DF1" w:rsidP="00552DF1">
            <w:pPr>
              <w:pStyle w:val="AssignmentsLevel1"/>
              <w:rPr>
                <w:color w:val="000000"/>
                <w:bdr w:val="none" w:sz="0" w:space="0" w:color="auto" w:frame="1"/>
              </w:rPr>
            </w:pPr>
            <w:r w:rsidRPr="000E1283">
              <w:rPr>
                <w:b/>
                <w:bCs/>
                <w:color w:val="000000"/>
                <w:bdr w:val="none" w:sz="0" w:space="0" w:color="auto" w:frame="1"/>
              </w:rPr>
              <w:t>Review</w:t>
            </w:r>
            <w:r w:rsidRPr="000E1283">
              <w:rPr>
                <w:color w:val="000000"/>
                <w:bdr w:val="none" w:sz="0" w:space="0" w:color="auto" w:frame="1"/>
              </w:rPr>
              <w:t xml:space="preserve"> the peer feedback you </w:t>
            </w:r>
            <w:proofErr w:type="gramStart"/>
            <w:r w:rsidRPr="000E1283">
              <w:rPr>
                <w:color w:val="000000"/>
                <w:bdr w:val="none" w:sz="0" w:space="0" w:color="auto" w:frame="1"/>
              </w:rPr>
              <w:t>received, and</w:t>
            </w:r>
            <w:proofErr w:type="gramEnd"/>
            <w:r w:rsidRPr="000E1283">
              <w:rPr>
                <w:color w:val="000000"/>
                <w:bdr w:val="none" w:sz="0" w:space="0" w:color="auto" w:frame="1"/>
              </w:rPr>
              <w:t xml:space="preserve"> </w:t>
            </w:r>
            <w:r w:rsidRPr="000E1283">
              <w:rPr>
                <w:b/>
                <w:color w:val="000000"/>
                <w:bdr w:val="none" w:sz="0" w:space="0" w:color="auto" w:frame="1"/>
              </w:rPr>
              <w:t>revise</w:t>
            </w:r>
            <w:r w:rsidRPr="000E1283">
              <w:rPr>
                <w:color w:val="000000"/>
                <w:bdr w:val="none" w:sz="0" w:space="0" w:color="auto" w:frame="1"/>
              </w:rPr>
              <w:t xml:space="preserve"> as appropriate.</w:t>
            </w:r>
          </w:p>
          <w:p w14:paraId="23B6F89A" w14:textId="77777777" w:rsidR="00552DF1" w:rsidRPr="000E1283" w:rsidRDefault="00552DF1" w:rsidP="00552DF1">
            <w:pPr>
              <w:rPr>
                <w:rFonts w:cs="Arial"/>
                <w:b/>
              </w:rPr>
            </w:pPr>
          </w:p>
          <w:p w14:paraId="4E55F12B" w14:textId="6519091D" w:rsidR="00552DF1" w:rsidRPr="000E1283" w:rsidRDefault="00552DF1" w:rsidP="00552DF1">
            <w:pPr>
              <w:pStyle w:val="AssignmentsLevel1"/>
            </w:pPr>
            <w:r w:rsidRPr="000E1283">
              <w:rPr>
                <w:b/>
              </w:rPr>
              <w:t>Submit</w:t>
            </w:r>
            <w:r w:rsidRPr="000E1283">
              <w:t xml:space="preserve"> your revised Research Proposal by 11:59 p.m. (Eastern time) on Sunday.    </w:t>
            </w:r>
          </w:p>
        </w:tc>
        <w:tc>
          <w:tcPr>
            <w:tcW w:w="1440" w:type="dxa"/>
          </w:tcPr>
          <w:p w14:paraId="5211CDE5" w14:textId="55A848DC" w:rsidR="00552DF1" w:rsidRPr="000E1283" w:rsidRDefault="00552DF1" w:rsidP="00552DF1">
            <w:pPr>
              <w:tabs>
                <w:tab w:val="left" w:pos="2329"/>
              </w:tabs>
              <w:rPr>
                <w:rFonts w:cs="Arial"/>
                <w:szCs w:val="20"/>
              </w:rPr>
            </w:pPr>
            <w:r>
              <w:rPr>
                <w:rFonts w:cs="Arial"/>
                <w:szCs w:val="20"/>
              </w:rPr>
              <w:t>2.2, 3.1</w:t>
            </w:r>
          </w:p>
        </w:tc>
        <w:tc>
          <w:tcPr>
            <w:tcW w:w="1440" w:type="dxa"/>
          </w:tcPr>
          <w:p w14:paraId="1014AAC7" w14:textId="7CA8E617" w:rsidR="00552DF1" w:rsidRPr="000E1283" w:rsidRDefault="00552DF1" w:rsidP="00552DF1">
            <w:pPr>
              <w:tabs>
                <w:tab w:val="left" w:pos="2329"/>
              </w:tabs>
              <w:rPr>
                <w:rFonts w:cs="Arial"/>
                <w:szCs w:val="20"/>
              </w:rPr>
            </w:pPr>
            <w:r>
              <w:rPr>
                <w:rFonts w:cs="Arial"/>
                <w:szCs w:val="20"/>
              </w:rPr>
              <w:t>Guided Project + Library research = 2 hour</w:t>
            </w:r>
          </w:p>
        </w:tc>
      </w:tr>
      <w:tr w:rsidR="00552DF1" w:rsidRPr="000E1283" w14:paraId="3EC7312F" w14:textId="77777777" w:rsidTr="4948C66D">
        <w:tc>
          <w:tcPr>
            <w:tcW w:w="10170" w:type="dxa"/>
            <w:gridSpan w:val="2"/>
            <w:tcMar>
              <w:top w:w="115" w:type="dxa"/>
              <w:left w:w="115" w:type="dxa"/>
              <w:bottom w:w="115" w:type="dxa"/>
              <w:right w:w="115" w:type="dxa"/>
            </w:tcMar>
          </w:tcPr>
          <w:p w14:paraId="65F8DB82" w14:textId="0E4CB4FB" w:rsidR="00552DF1" w:rsidRPr="000E1283" w:rsidRDefault="00552DF1" w:rsidP="00552DF1">
            <w:pPr>
              <w:tabs>
                <w:tab w:val="left" w:pos="2329"/>
              </w:tabs>
              <w:rPr>
                <w:rFonts w:cs="Arial"/>
                <w:b/>
              </w:rPr>
            </w:pPr>
            <w:r w:rsidRPr="000E1283">
              <w:rPr>
                <w:rFonts w:cs="Arial"/>
                <w:b/>
              </w:rPr>
              <w:t>Discussion: Research Proposal Peer Review</w:t>
            </w:r>
          </w:p>
          <w:p w14:paraId="17337091" w14:textId="77777777" w:rsidR="00552DF1" w:rsidRPr="000E1283" w:rsidRDefault="00552DF1" w:rsidP="00552DF1">
            <w:pPr>
              <w:tabs>
                <w:tab w:val="left" w:pos="2329"/>
              </w:tabs>
              <w:rPr>
                <w:rFonts w:eastAsia="Arial" w:cs="Arial"/>
                <w:b/>
                <w:bCs/>
              </w:rPr>
            </w:pPr>
          </w:p>
          <w:p w14:paraId="6D834417" w14:textId="64D33F62" w:rsidR="00552DF1" w:rsidRPr="000E1283" w:rsidRDefault="00552DF1" w:rsidP="00552DF1">
            <w:pPr>
              <w:tabs>
                <w:tab w:val="left" w:pos="2329"/>
              </w:tabs>
              <w:rPr>
                <w:rFonts w:eastAsia="Arial" w:cs="Arial"/>
                <w:b/>
                <w:bCs/>
              </w:rPr>
            </w:pPr>
            <w:r w:rsidRPr="000E1283">
              <w:rPr>
                <w:rFonts w:eastAsia="Arial" w:cs="Arial"/>
                <w:b/>
                <w:bCs/>
              </w:rPr>
              <w:t xml:space="preserve">Review </w:t>
            </w:r>
            <w:r w:rsidRPr="000E1283">
              <w:rPr>
                <w:rFonts w:eastAsia="Arial" w:cs="Arial"/>
                <w:bCs/>
              </w:rPr>
              <w:t>your classmates’ posts.</w:t>
            </w:r>
          </w:p>
          <w:p w14:paraId="028B4ADB" w14:textId="4F08A5A5" w:rsidR="00552DF1" w:rsidRPr="000E1283" w:rsidRDefault="00552DF1" w:rsidP="00552DF1">
            <w:pPr>
              <w:pStyle w:val="AssignmentsLevel1"/>
              <w:rPr>
                <w:bdr w:val="none" w:sz="0" w:space="0" w:color="auto" w:frame="1"/>
              </w:rPr>
            </w:pPr>
            <w:r w:rsidRPr="000E1283">
              <w:rPr>
                <w:b/>
                <w:bCs/>
                <w:bdr w:val="none" w:sz="0" w:space="0" w:color="auto" w:frame="1"/>
              </w:rPr>
              <w:t>Post</w:t>
            </w:r>
            <w:r w:rsidRPr="000E1283">
              <w:rPr>
                <w:bCs/>
                <w:bdr w:val="none" w:sz="0" w:space="0" w:color="auto" w:frame="1"/>
              </w:rPr>
              <w:t xml:space="preserve"> feedback</w:t>
            </w:r>
            <w:r w:rsidRPr="000E1283">
              <w:rPr>
                <w:bdr w:val="none" w:sz="0" w:space="0" w:color="auto" w:frame="1"/>
              </w:rPr>
              <w:t xml:space="preserve"> and critique to at least </w:t>
            </w:r>
            <w:r w:rsidR="009920BA">
              <w:rPr>
                <w:bdr w:val="none" w:sz="0" w:space="0" w:color="auto" w:frame="1"/>
              </w:rPr>
              <w:t>3</w:t>
            </w:r>
            <w:r w:rsidR="009920BA" w:rsidRPr="000E1283">
              <w:rPr>
                <w:bdr w:val="none" w:sz="0" w:space="0" w:color="auto" w:frame="1"/>
              </w:rPr>
              <w:t xml:space="preserve"> </w:t>
            </w:r>
            <w:r w:rsidRPr="000E1283">
              <w:rPr>
                <w:bdr w:val="none" w:sz="0" w:space="0" w:color="auto" w:frame="1"/>
              </w:rPr>
              <w:t xml:space="preserve">of your classmates by </w:t>
            </w:r>
            <w:r w:rsidRPr="000E1283">
              <w:t xml:space="preserve">11:59 p.m. (Eastern time) on </w:t>
            </w:r>
            <w:r w:rsidRPr="000E1283">
              <w:rPr>
                <w:bdr w:val="none" w:sz="0" w:space="0" w:color="auto" w:frame="1"/>
              </w:rPr>
              <w:t xml:space="preserve">Saturday.  </w:t>
            </w:r>
          </w:p>
          <w:p w14:paraId="463802BF" w14:textId="77777777" w:rsidR="00552DF1" w:rsidRPr="000E1283" w:rsidRDefault="00552DF1" w:rsidP="00552DF1">
            <w:pPr>
              <w:pStyle w:val="AssignmentsLevel1"/>
              <w:rPr>
                <w:bdr w:val="none" w:sz="0" w:space="0" w:color="auto" w:frame="1"/>
              </w:rPr>
            </w:pPr>
            <w:r w:rsidRPr="000E1283">
              <w:rPr>
                <w:b/>
                <w:bdr w:val="none" w:sz="0" w:space="0" w:color="auto" w:frame="1"/>
              </w:rPr>
              <w:t>Discuss</w:t>
            </w:r>
            <w:r w:rsidRPr="000E1283">
              <w:rPr>
                <w:bdr w:val="none" w:sz="0" w:space="0" w:color="auto" w:frame="1"/>
              </w:rPr>
              <w:t xml:space="preserve"> the following in your feedback:</w:t>
            </w:r>
          </w:p>
          <w:p w14:paraId="6DCE3BC4" w14:textId="77777777" w:rsidR="00552DF1" w:rsidRPr="000E1283" w:rsidRDefault="00552DF1" w:rsidP="00552DF1">
            <w:pPr>
              <w:pStyle w:val="AssignmentsLevel1"/>
            </w:pPr>
          </w:p>
          <w:p w14:paraId="5029ACE2" w14:textId="710A9B19" w:rsidR="00552DF1" w:rsidRPr="0078263F" w:rsidRDefault="00552DF1" w:rsidP="00552DF1">
            <w:pPr>
              <w:pStyle w:val="AssignmentsLevel2"/>
            </w:pPr>
            <w:r w:rsidRPr="0078263F">
              <w:t>Does the proposed action research project make sense to you</w:t>
            </w:r>
            <w:r w:rsidR="009920BA">
              <w:t>? D</w:t>
            </w:r>
            <w:r w:rsidRPr="0078263F">
              <w:t>o you have a good g</w:t>
            </w:r>
            <w:r>
              <w:t xml:space="preserve">rasp of what is being proposed? What </w:t>
            </w:r>
            <w:r w:rsidRPr="0078263F">
              <w:t xml:space="preserve">suggestions </w:t>
            </w:r>
            <w:r>
              <w:t xml:space="preserve">do you have </w:t>
            </w:r>
            <w:r w:rsidRPr="0078263F">
              <w:t xml:space="preserve">to make this proposal better? Are there any confounding variables that need to be controlled for?  </w:t>
            </w:r>
          </w:p>
          <w:p w14:paraId="3E2DBEF3" w14:textId="77777777" w:rsidR="00552DF1" w:rsidRPr="000E1283" w:rsidRDefault="00552DF1" w:rsidP="00552DF1">
            <w:pPr>
              <w:pStyle w:val="AssignmentsLevel2"/>
              <w:numPr>
                <w:ilvl w:val="0"/>
                <w:numId w:val="0"/>
              </w:numPr>
              <w:ind w:left="360"/>
            </w:pPr>
          </w:p>
          <w:p w14:paraId="5A35A77C" w14:textId="7C0342D8" w:rsidR="00552DF1" w:rsidRPr="000E1283" w:rsidRDefault="00552DF1" w:rsidP="00552DF1">
            <w:pPr>
              <w:tabs>
                <w:tab w:val="left" w:pos="2329"/>
              </w:tabs>
              <w:rPr>
                <w:rFonts w:eastAsia="Arial" w:cs="Arial"/>
                <w:b/>
                <w:bCs/>
              </w:rPr>
            </w:pPr>
            <w:r w:rsidRPr="000E1283">
              <w:rPr>
                <w:rFonts w:cs="Arial"/>
                <w:i/>
                <w:iCs/>
                <w:color w:val="000000"/>
                <w:szCs w:val="20"/>
                <w:bdr w:val="none" w:sz="0" w:space="0" w:color="auto" w:frame="1"/>
              </w:rPr>
              <w:t>Note:</w:t>
            </w:r>
            <w:r w:rsidRPr="000E1283">
              <w:rPr>
                <w:rFonts w:cs="Arial"/>
                <w:color w:val="000000"/>
                <w:szCs w:val="20"/>
                <w:bdr w:val="none" w:sz="0" w:space="0" w:color="auto" w:frame="1"/>
              </w:rPr>
              <w:t xml:space="preserve"> This review should not be focused on spelling, grammar, or mechanics. Your reviews should critically examine the appropriate application of the research methods, given the proposed project.</w:t>
            </w:r>
          </w:p>
        </w:tc>
        <w:tc>
          <w:tcPr>
            <w:tcW w:w="1440" w:type="dxa"/>
          </w:tcPr>
          <w:p w14:paraId="5767395B" w14:textId="55722554" w:rsidR="00552DF1" w:rsidRPr="000E1283" w:rsidRDefault="00552DF1" w:rsidP="00552DF1">
            <w:pPr>
              <w:tabs>
                <w:tab w:val="left" w:pos="2329"/>
              </w:tabs>
              <w:rPr>
                <w:rFonts w:cs="Arial"/>
                <w:szCs w:val="20"/>
              </w:rPr>
            </w:pPr>
            <w:r>
              <w:rPr>
                <w:rFonts w:cs="Arial"/>
                <w:szCs w:val="20"/>
              </w:rPr>
              <w:t>2.2, 3.1</w:t>
            </w:r>
          </w:p>
        </w:tc>
        <w:tc>
          <w:tcPr>
            <w:tcW w:w="1440" w:type="dxa"/>
          </w:tcPr>
          <w:p w14:paraId="2E1034D2" w14:textId="0B9A1C1A" w:rsidR="00552DF1" w:rsidRPr="00C8069A" w:rsidRDefault="00552DF1" w:rsidP="00552DF1">
            <w:pPr>
              <w:tabs>
                <w:tab w:val="left" w:pos="2329"/>
              </w:tabs>
              <w:rPr>
                <w:rFonts w:cs="Arial"/>
                <w:szCs w:val="20"/>
              </w:rPr>
            </w:pPr>
            <w:r w:rsidRPr="00C8069A">
              <w:t xml:space="preserve">Discussion: one post and replies to three other posts = </w:t>
            </w:r>
            <w:r w:rsidRPr="00C8069A">
              <w:rPr>
                <w:bCs/>
              </w:rPr>
              <w:t xml:space="preserve">1 hour </w:t>
            </w:r>
          </w:p>
        </w:tc>
      </w:tr>
      <w:tr w:rsidR="00552DF1" w:rsidRPr="000E1283"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552DF1" w:rsidRPr="000E1283" w:rsidRDefault="00552DF1" w:rsidP="00552DF1">
            <w:pPr>
              <w:tabs>
                <w:tab w:val="left" w:pos="2329"/>
              </w:tabs>
              <w:rPr>
                <w:rFonts w:eastAsia="Arial" w:cs="Arial"/>
                <w:b/>
                <w:bCs/>
              </w:rPr>
            </w:pPr>
            <w:r w:rsidRPr="000E128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552DF1" w:rsidRPr="000E1283" w:rsidRDefault="00552DF1" w:rsidP="00552DF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552DF1" w:rsidRPr="000E1283" w:rsidRDefault="00552DF1" w:rsidP="00552DF1">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031ABDD2" w:rsidR="00552DF1" w:rsidRPr="000E1283" w:rsidRDefault="00552DF1" w:rsidP="00552DF1">
            <w:pPr>
              <w:tabs>
                <w:tab w:val="left" w:pos="2329"/>
              </w:tabs>
              <w:rPr>
                <w:rFonts w:cs="Arial"/>
                <w:b/>
                <w:szCs w:val="20"/>
              </w:rPr>
            </w:pPr>
            <w:r>
              <w:rPr>
                <w:rFonts w:cs="Arial"/>
                <w:b/>
                <w:szCs w:val="20"/>
              </w:rPr>
              <w:t>6 hours</w:t>
            </w:r>
          </w:p>
        </w:tc>
      </w:tr>
    </w:tbl>
    <w:p w14:paraId="45056194" w14:textId="77777777" w:rsidR="00104F2B" w:rsidRPr="000E1283" w:rsidRDefault="00104F2B"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0E1283"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5CDDC6AD" w:rsidR="002C1641" w:rsidRPr="000E1283" w:rsidRDefault="002C1641" w:rsidP="0020635A">
            <w:pPr>
              <w:pStyle w:val="WeeklyTopicHeading1"/>
            </w:pPr>
            <w:bookmarkStart w:id="11" w:name="weekfour"/>
            <w:bookmarkStart w:id="12" w:name="_Toc358980897"/>
            <w:bookmarkEnd w:id="11"/>
            <w:r w:rsidRPr="000E1283">
              <w:t xml:space="preserve">Week Four: </w:t>
            </w:r>
            <w:bookmarkEnd w:id="12"/>
            <w:r w:rsidR="00E72ACB">
              <w:t>Research Design</w:t>
            </w:r>
          </w:p>
        </w:tc>
        <w:tc>
          <w:tcPr>
            <w:tcW w:w="1440" w:type="dxa"/>
            <w:tcBorders>
              <w:left w:val="nil"/>
              <w:bottom w:val="single" w:sz="4" w:space="0" w:color="000000" w:themeColor="text1"/>
              <w:right w:val="nil"/>
            </w:tcBorders>
            <w:shd w:val="clear" w:color="auto" w:fill="BF2C37"/>
          </w:tcPr>
          <w:p w14:paraId="409EE099" w14:textId="77777777" w:rsidR="002C1641" w:rsidRPr="000E128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0E1283" w:rsidRDefault="002C1641" w:rsidP="00FD5474">
            <w:pPr>
              <w:tabs>
                <w:tab w:val="left" w:pos="0"/>
                <w:tab w:val="left" w:pos="3720"/>
              </w:tabs>
              <w:outlineLvl w:val="0"/>
              <w:rPr>
                <w:rFonts w:cs="Arial"/>
                <w:color w:val="FFFFFF"/>
                <w:sz w:val="28"/>
                <w:szCs w:val="28"/>
              </w:rPr>
            </w:pPr>
          </w:p>
        </w:tc>
      </w:tr>
      <w:tr w:rsidR="00BA4B7B" w:rsidRPr="000E1283" w14:paraId="2A3B1A81" w14:textId="77777777" w:rsidTr="00B42DA3">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0E1283" w:rsidRDefault="4948C66D" w:rsidP="4948C66D">
            <w:pPr>
              <w:tabs>
                <w:tab w:val="left" w:pos="0"/>
                <w:tab w:val="left" w:pos="3720"/>
              </w:tabs>
              <w:outlineLvl w:val="0"/>
              <w:rPr>
                <w:rFonts w:eastAsia="Arial" w:cs="Arial"/>
                <w:b/>
                <w:bCs/>
                <w:i/>
                <w:iCs/>
              </w:rPr>
            </w:pPr>
            <w:r w:rsidRPr="000E128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0E1283" w:rsidRDefault="4948C66D" w:rsidP="4948C66D">
            <w:pPr>
              <w:tabs>
                <w:tab w:val="left" w:pos="0"/>
                <w:tab w:val="left" w:pos="3720"/>
              </w:tabs>
              <w:outlineLvl w:val="0"/>
              <w:rPr>
                <w:rFonts w:eastAsia="Arial" w:cs="Arial"/>
              </w:rPr>
            </w:pPr>
            <w:r w:rsidRPr="000E1283">
              <w:rPr>
                <w:rFonts w:eastAsia="Arial" w:cs="Arial"/>
                <w:b/>
                <w:bCs/>
                <w:i/>
                <w:iCs/>
              </w:rPr>
              <w:t>Alignment</w:t>
            </w:r>
          </w:p>
        </w:tc>
      </w:tr>
      <w:tr w:rsidR="004678CB" w:rsidRPr="000E1283" w14:paraId="66451057" w14:textId="77777777" w:rsidTr="00B42DA3">
        <w:trPr>
          <w:trHeight w:val="30"/>
        </w:trPr>
        <w:tc>
          <w:tcPr>
            <w:tcW w:w="10170" w:type="dxa"/>
            <w:gridSpan w:val="2"/>
            <w:tcBorders>
              <w:bottom w:val="nil"/>
              <w:right w:val="nil"/>
            </w:tcBorders>
            <w:tcMar>
              <w:top w:w="115" w:type="dxa"/>
              <w:left w:w="115" w:type="dxa"/>
              <w:bottom w:w="115" w:type="dxa"/>
              <w:right w:w="115" w:type="dxa"/>
            </w:tcMar>
          </w:tcPr>
          <w:p w14:paraId="38748115" w14:textId="56BF1DA5" w:rsidR="004678CB" w:rsidRPr="000E1283" w:rsidRDefault="004678CB" w:rsidP="004678CB">
            <w:pPr>
              <w:pStyle w:val="ObjectiveBullet"/>
              <w:numPr>
                <w:ilvl w:val="1"/>
                <w:numId w:val="10"/>
              </w:numPr>
              <w:tabs>
                <w:tab w:val="clear" w:pos="0"/>
              </w:tabs>
            </w:pPr>
            <w:r w:rsidRPr="000E1283">
              <w:t>Formulate your research design.</w:t>
            </w:r>
          </w:p>
        </w:tc>
        <w:tc>
          <w:tcPr>
            <w:tcW w:w="2880" w:type="dxa"/>
            <w:gridSpan w:val="2"/>
            <w:tcBorders>
              <w:left w:val="nil"/>
              <w:bottom w:val="nil"/>
            </w:tcBorders>
          </w:tcPr>
          <w:p w14:paraId="6888E1A3" w14:textId="1CA4F1F7" w:rsidR="004678CB" w:rsidRPr="000E1283" w:rsidRDefault="004678CB" w:rsidP="004678CB">
            <w:pPr>
              <w:tabs>
                <w:tab w:val="left" w:pos="0"/>
                <w:tab w:val="left" w:pos="3720"/>
              </w:tabs>
              <w:outlineLvl w:val="0"/>
              <w:rPr>
                <w:rFonts w:cs="Arial"/>
                <w:szCs w:val="20"/>
              </w:rPr>
            </w:pPr>
            <w:r>
              <w:t>CL</w:t>
            </w:r>
            <w:r w:rsidR="00D87BE2">
              <w:t>O</w:t>
            </w:r>
            <w:r>
              <w:t>3,</w:t>
            </w:r>
            <w:r w:rsidRPr="00BD24A1">
              <w:t xml:space="preserve"> CL</w:t>
            </w:r>
            <w:r w:rsidR="00D87BE2">
              <w:t>O</w:t>
            </w:r>
            <w:r w:rsidRPr="00BD24A1">
              <w:t>4</w:t>
            </w:r>
          </w:p>
        </w:tc>
      </w:tr>
      <w:tr w:rsidR="004678CB" w:rsidRPr="000E1283" w14:paraId="6C8F6364" w14:textId="77777777" w:rsidTr="00B42DA3">
        <w:trPr>
          <w:trHeight w:val="30"/>
        </w:trPr>
        <w:tc>
          <w:tcPr>
            <w:tcW w:w="10170" w:type="dxa"/>
            <w:gridSpan w:val="2"/>
            <w:tcBorders>
              <w:top w:val="nil"/>
              <w:bottom w:val="nil"/>
              <w:right w:val="nil"/>
            </w:tcBorders>
            <w:tcMar>
              <w:top w:w="115" w:type="dxa"/>
              <w:left w:w="115" w:type="dxa"/>
              <w:bottom w:w="115" w:type="dxa"/>
              <w:right w:w="115" w:type="dxa"/>
            </w:tcMar>
          </w:tcPr>
          <w:p w14:paraId="2130EE95" w14:textId="6FE452D0" w:rsidR="004678CB" w:rsidRPr="000E1283" w:rsidRDefault="00DD0F1C" w:rsidP="004678CB">
            <w:pPr>
              <w:pStyle w:val="ObjectiveBullet"/>
              <w:numPr>
                <w:ilvl w:val="1"/>
                <w:numId w:val="10"/>
              </w:numPr>
              <w:tabs>
                <w:tab w:val="clear" w:pos="0"/>
              </w:tabs>
            </w:pPr>
            <w:r>
              <w:t>Explain</w:t>
            </w:r>
            <w:r w:rsidR="004678CB" w:rsidRPr="004678CB">
              <w:t xml:space="preserve"> the importance of becoming a reflective action researcher</w:t>
            </w:r>
          </w:p>
        </w:tc>
        <w:tc>
          <w:tcPr>
            <w:tcW w:w="2880" w:type="dxa"/>
            <w:gridSpan w:val="2"/>
            <w:tcBorders>
              <w:top w:val="nil"/>
              <w:left w:val="nil"/>
              <w:bottom w:val="nil"/>
            </w:tcBorders>
          </w:tcPr>
          <w:p w14:paraId="6D3D87CB" w14:textId="21156E24" w:rsidR="004678CB" w:rsidRPr="000E1283" w:rsidRDefault="004678CB" w:rsidP="004678CB">
            <w:pPr>
              <w:tabs>
                <w:tab w:val="left" w:pos="0"/>
                <w:tab w:val="left" w:pos="3720"/>
              </w:tabs>
              <w:outlineLvl w:val="0"/>
              <w:rPr>
                <w:rFonts w:cs="Arial"/>
                <w:szCs w:val="20"/>
              </w:rPr>
            </w:pPr>
            <w:r>
              <w:t>CL</w:t>
            </w:r>
            <w:r w:rsidR="00D87BE2">
              <w:t>O</w:t>
            </w:r>
            <w:r>
              <w:t>1,</w:t>
            </w:r>
            <w:r w:rsidRPr="00BD24A1">
              <w:t xml:space="preserve"> CL</w:t>
            </w:r>
            <w:r w:rsidR="00D87BE2">
              <w:t>O</w:t>
            </w:r>
            <w:r w:rsidRPr="00BD24A1">
              <w:t>4</w:t>
            </w:r>
          </w:p>
        </w:tc>
      </w:tr>
      <w:tr w:rsidR="003D0018" w:rsidRPr="000E1283" w14:paraId="472429C3" w14:textId="77777777" w:rsidTr="00B42DA3">
        <w:trPr>
          <w:trHeight w:val="30"/>
        </w:trPr>
        <w:tc>
          <w:tcPr>
            <w:tcW w:w="10170" w:type="dxa"/>
            <w:gridSpan w:val="2"/>
            <w:tcBorders>
              <w:top w:val="nil"/>
              <w:bottom w:val="nil"/>
              <w:right w:val="nil"/>
            </w:tcBorders>
            <w:tcMar>
              <w:top w:w="115" w:type="dxa"/>
              <w:left w:w="115" w:type="dxa"/>
              <w:bottom w:w="115" w:type="dxa"/>
              <w:right w:w="115" w:type="dxa"/>
            </w:tcMar>
          </w:tcPr>
          <w:p w14:paraId="0941C11D" w14:textId="423405A0" w:rsidR="003D0018" w:rsidRDefault="003D0018" w:rsidP="004678CB">
            <w:pPr>
              <w:pStyle w:val="ObjectiveBullet"/>
              <w:numPr>
                <w:ilvl w:val="1"/>
                <w:numId w:val="10"/>
              </w:numPr>
              <w:tabs>
                <w:tab w:val="clear" w:pos="0"/>
              </w:tabs>
            </w:pPr>
            <w:r>
              <w:t>I</w:t>
            </w:r>
            <w:r w:rsidRPr="000E1283">
              <w:t>dentify your participants</w:t>
            </w:r>
            <w:r>
              <w:t>.</w:t>
            </w:r>
          </w:p>
        </w:tc>
        <w:tc>
          <w:tcPr>
            <w:tcW w:w="2880" w:type="dxa"/>
            <w:gridSpan w:val="2"/>
            <w:tcBorders>
              <w:top w:val="nil"/>
              <w:left w:val="nil"/>
              <w:bottom w:val="nil"/>
            </w:tcBorders>
          </w:tcPr>
          <w:p w14:paraId="3A9A2903" w14:textId="72BB70D6" w:rsidR="003D0018" w:rsidRDefault="003D0018" w:rsidP="004678CB">
            <w:pPr>
              <w:tabs>
                <w:tab w:val="left" w:pos="0"/>
                <w:tab w:val="left" w:pos="3720"/>
              </w:tabs>
              <w:outlineLvl w:val="0"/>
            </w:pPr>
            <w:r>
              <w:t>CLO3,</w:t>
            </w:r>
            <w:r w:rsidRPr="00BD24A1">
              <w:t xml:space="preserve"> CL</w:t>
            </w:r>
            <w:r>
              <w:t>O</w:t>
            </w:r>
            <w:r w:rsidRPr="00BD24A1">
              <w:t>4</w:t>
            </w:r>
          </w:p>
        </w:tc>
      </w:tr>
      <w:tr w:rsidR="00135F7B" w:rsidRPr="000E1283"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0E1283" w:rsidRDefault="4948C66D" w:rsidP="4948C66D">
            <w:pPr>
              <w:tabs>
                <w:tab w:val="left" w:pos="0"/>
                <w:tab w:val="left" w:pos="3720"/>
              </w:tabs>
              <w:outlineLvl w:val="0"/>
              <w:rPr>
                <w:rFonts w:eastAsia="Arial" w:cs="Arial"/>
                <w:i/>
                <w:iCs/>
              </w:rPr>
            </w:pPr>
            <w:r w:rsidRPr="000E1283">
              <w:rPr>
                <w:rFonts w:eastAsia="Arial" w:cs="Arial"/>
                <w:b/>
                <w:bCs/>
                <w:i/>
                <w:iCs/>
                <w:sz w:val="22"/>
                <w:szCs w:val="22"/>
              </w:rPr>
              <w:t>Resources, Activities, and Preparation</w:t>
            </w:r>
          </w:p>
          <w:p w14:paraId="405A2F1E" w14:textId="77777777" w:rsidR="00135F7B" w:rsidRPr="000E1283" w:rsidRDefault="4948C66D" w:rsidP="4948C66D">
            <w:pPr>
              <w:tabs>
                <w:tab w:val="left" w:pos="0"/>
                <w:tab w:val="left" w:pos="3720"/>
              </w:tabs>
              <w:outlineLvl w:val="0"/>
              <w:rPr>
                <w:rFonts w:eastAsia="Arial" w:cs="Arial"/>
                <w:b/>
                <w:bCs/>
                <w:i/>
                <w:iCs/>
              </w:rPr>
            </w:pPr>
            <w:r w:rsidRPr="000E128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0E1283" w:rsidRDefault="4948C66D" w:rsidP="4948C66D">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0E1283" w:rsidRDefault="4948C66D" w:rsidP="4948C66D">
            <w:pPr>
              <w:tabs>
                <w:tab w:val="left" w:pos="0"/>
                <w:tab w:val="left" w:pos="3720"/>
              </w:tabs>
              <w:outlineLvl w:val="0"/>
              <w:rPr>
                <w:rFonts w:eastAsia="Arial" w:cs="Arial"/>
                <w:b/>
                <w:bCs/>
                <w:i/>
                <w:iCs/>
              </w:rPr>
            </w:pPr>
            <w:r w:rsidRPr="000E1283">
              <w:rPr>
                <w:rFonts w:eastAsia="Arial" w:cs="Arial"/>
                <w:b/>
                <w:bCs/>
                <w:i/>
                <w:iCs/>
              </w:rPr>
              <w:t>AIE</w:t>
            </w:r>
          </w:p>
        </w:tc>
      </w:tr>
      <w:tr w:rsidR="00135F7B" w:rsidRPr="000E1283"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C6A6D9" w14:textId="3AD1EA82" w:rsidR="00135F7B" w:rsidRPr="000E1283" w:rsidRDefault="00BD6232" w:rsidP="4948C66D">
            <w:pPr>
              <w:tabs>
                <w:tab w:val="left" w:pos="2329"/>
              </w:tabs>
              <w:rPr>
                <w:rFonts w:eastAsia="Arial" w:cs="Arial"/>
                <w:b/>
                <w:bCs/>
              </w:rPr>
            </w:pPr>
            <w:r>
              <w:rPr>
                <w:rFonts w:eastAsia="Arial" w:cs="Arial"/>
                <w:b/>
                <w:bCs/>
              </w:rPr>
              <w:t>Readings</w:t>
            </w:r>
          </w:p>
          <w:p w14:paraId="4FFB90CC" w14:textId="77777777" w:rsidR="00135F7B" w:rsidRPr="000E1283" w:rsidRDefault="00135F7B" w:rsidP="002522B3">
            <w:pPr>
              <w:tabs>
                <w:tab w:val="left" w:pos="2329"/>
              </w:tabs>
              <w:rPr>
                <w:rFonts w:cs="Arial"/>
                <w:b/>
                <w:szCs w:val="20"/>
              </w:rPr>
            </w:pPr>
          </w:p>
          <w:p w14:paraId="402F5918" w14:textId="64EBA160" w:rsidR="00BD6232" w:rsidRPr="000E1283" w:rsidRDefault="00BD6232" w:rsidP="00BD6232">
            <w:pPr>
              <w:tabs>
                <w:tab w:val="left" w:pos="2329"/>
              </w:tabs>
              <w:rPr>
                <w:rFonts w:cs="Arial"/>
                <w:i/>
                <w:szCs w:val="20"/>
              </w:rPr>
            </w:pPr>
            <w:r w:rsidRPr="000E1283">
              <w:rPr>
                <w:rFonts w:cs="Arial"/>
                <w:b/>
              </w:rPr>
              <w:t>Read</w:t>
            </w:r>
            <w:r w:rsidRPr="00BD6232">
              <w:rPr>
                <w:rFonts w:cs="Arial"/>
              </w:rPr>
              <w:t xml:space="preserve"> </w:t>
            </w:r>
            <w:r w:rsidRPr="000E1283">
              <w:rPr>
                <w:rFonts w:cs="Arial"/>
              </w:rPr>
              <w:t>Topics 15–17</w:t>
            </w:r>
            <w:r>
              <w:rPr>
                <w:rFonts w:cs="Arial"/>
              </w:rPr>
              <w:t>,</w:t>
            </w:r>
            <w:r w:rsidRPr="000E1283">
              <w:rPr>
                <w:rFonts w:cs="Arial"/>
              </w:rPr>
              <w:t xml:space="preserve"> </w:t>
            </w:r>
            <w:r w:rsidRPr="000E1283">
              <w:t>25–34</w:t>
            </w:r>
            <w:r>
              <w:t>,</w:t>
            </w:r>
            <w:r w:rsidRPr="000E1283">
              <w:t xml:space="preserve"> </w:t>
            </w:r>
            <w:r w:rsidR="009920BA">
              <w:t xml:space="preserve">&amp; </w:t>
            </w:r>
            <w:r w:rsidRPr="000E1283">
              <w:t>84</w:t>
            </w:r>
            <w:r w:rsidR="009920BA">
              <w:rPr>
                <w:rFonts w:cs="Arial"/>
                <w:szCs w:val="20"/>
              </w:rPr>
              <w:t>, as well as</w:t>
            </w:r>
            <w:r w:rsidRPr="000E1283">
              <w:rPr>
                <w:rFonts w:cs="Arial"/>
                <w:szCs w:val="20"/>
              </w:rPr>
              <w:t xml:space="preserve"> Appendices A &amp; B of </w:t>
            </w:r>
            <w:r w:rsidRPr="000E1283">
              <w:rPr>
                <w:rFonts w:cs="Arial"/>
                <w:i/>
                <w:szCs w:val="20"/>
              </w:rPr>
              <w:t>Understanding Research Methods.</w:t>
            </w:r>
          </w:p>
          <w:p w14:paraId="00EEC445" w14:textId="5431CC5B" w:rsidR="00135F7B" w:rsidRPr="000E1283" w:rsidRDefault="00BD6232" w:rsidP="009920BA">
            <w:pPr>
              <w:tabs>
                <w:tab w:val="left" w:pos="2329"/>
              </w:tabs>
            </w:pPr>
            <w:r w:rsidRPr="000E1283">
              <w:rPr>
                <w:rFonts w:cs="Arial"/>
                <w:b/>
                <w:szCs w:val="20"/>
              </w:rPr>
              <w:t>Review</w:t>
            </w:r>
            <w:r w:rsidRPr="000E1283">
              <w:rPr>
                <w:rFonts w:cs="Arial"/>
                <w:szCs w:val="20"/>
              </w:rPr>
              <w:t xml:space="preserve"> </w:t>
            </w:r>
            <w:r w:rsidR="009920BA">
              <w:rPr>
                <w:rFonts w:cs="Arial"/>
                <w:szCs w:val="20"/>
              </w:rPr>
              <w:t xml:space="preserve">pp. 90–101 in </w:t>
            </w:r>
            <w:r w:rsidRPr="000E1283">
              <w:rPr>
                <w:rFonts w:cs="Arial"/>
                <w:szCs w:val="20"/>
              </w:rPr>
              <w:t>Ch</w:t>
            </w:r>
            <w:r w:rsidR="009920BA">
              <w:rPr>
                <w:rFonts w:cs="Arial"/>
                <w:szCs w:val="20"/>
              </w:rPr>
              <w:t>.</w:t>
            </w:r>
            <w:r w:rsidRPr="000E1283">
              <w:rPr>
                <w:rFonts w:cs="Arial"/>
                <w:szCs w:val="20"/>
              </w:rPr>
              <w:t xml:space="preserve"> 4 of</w:t>
            </w:r>
            <w:r w:rsidRPr="000E1283">
              <w:rPr>
                <w:rFonts w:cs="Arial"/>
                <w:i/>
                <w:szCs w:val="20"/>
              </w:rPr>
              <w:t xml:space="preserve"> Action Research.</w:t>
            </w:r>
          </w:p>
        </w:tc>
        <w:tc>
          <w:tcPr>
            <w:tcW w:w="1440" w:type="dxa"/>
            <w:tcBorders>
              <w:left w:val="single" w:sz="4" w:space="0" w:color="000000" w:themeColor="text1"/>
            </w:tcBorders>
            <w:shd w:val="clear" w:color="auto" w:fill="FFFFFF" w:themeFill="background1"/>
          </w:tcPr>
          <w:p w14:paraId="62EC3C98" w14:textId="70AEEFF9" w:rsidR="00135F7B" w:rsidRPr="000E1283" w:rsidRDefault="00B42DA3" w:rsidP="002522B3">
            <w:pPr>
              <w:rPr>
                <w:rFonts w:cs="Arial"/>
                <w:szCs w:val="20"/>
              </w:rPr>
            </w:pPr>
            <w:r>
              <w:rPr>
                <w:rFonts w:cs="Arial"/>
                <w:szCs w:val="20"/>
              </w:rPr>
              <w:t>4.1, 4.2</w:t>
            </w:r>
            <w:r w:rsidR="003D0018">
              <w:rPr>
                <w:rFonts w:cs="Arial"/>
                <w:szCs w:val="20"/>
              </w:rPr>
              <w:t>, 4.3</w:t>
            </w:r>
          </w:p>
        </w:tc>
        <w:tc>
          <w:tcPr>
            <w:tcW w:w="1440" w:type="dxa"/>
            <w:tcBorders>
              <w:left w:val="single" w:sz="4" w:space="0" w:color="000000" w:themeColor="text1"/>
            </w:tcBorders>
            <w:shd w:val="clear" w:color="auto" w:fill="FFFFFF" w:themeFill="background1"/>
          </w:tcPr>
          <w:p w14:paraId="1BDD6F89" w14:textId="77777777" w:rsidR="00135F7B" w:rsidRPr="000E1283" w:rsidRDefault="00135F7B" w:rsidP="002522B3">
            <w:pPr>
              <w:rPr>
                <w:rFonts w:cs="Arial"/>
                <w:szCs w:val="20"/>
              </w:rPr>
            </w:pPr>
          </w:p>
        </w:tc>
      </w:tr>
      <w:tr w:rsidR="00B42DA3" w:rsidRPr="000E1283"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2FB342" w14:textId="0CB21DED" w:rsidR="00B42DA3" w:rsidRPr="000E1283" w:rsidRDefault="00B42DA3" w:rsidP="00B42DA3">
            <w:pPr>
              <w:tabs>
                <w:tab w:val="left" w:pos="2329"/>
              </w:tabs>
              <w:rPr>
                <w:rFonts w:eastAsia="Arial" w:cs="Arial"/>
                <w:b/>
                <w:bCs/>
              </w:rPr>
            </w:pPr>
            <w:r>
              <w:rPr>
                <w:rFonts w:eastAsia="Arial" w:cs="Arial"/>
                <w:b/>
                <w:bCs/>
              </w:rPr>
              <w:t>Videos</w:t>
            </w:r>
          </w:p>
          <w:p w14:paraId="4AFCB4DB" w14:textId="77777777" w:rsidR="00B42DA3" w:rsidRPr="000E1283" w:rsidRDefault="00B42DA3" w:rsidP="00B42DA3">
            <w:pPr>
              <w:tabs>
                <w:tab w:val="left" w:pos="2329"/>
              </w:tabs>
              <w:rPr>
                <w:rFonts w:cs="Arial"/>
                <w:b/>
                <w:szCs w:val="20"/>
              </w:rPr>
            </w:pPr>
          </w:p>
          <w:p w14:paraId="18BF161F" w14:textId="77777777" w:rsidR="00B42DA3" w:rsidRPr="000E1283" w:rsidRDefault="00B42DA3" w:rsidP="00B42DA3">
            <w:pPr>
              <w:pStyle w:val="AssignmentsLevel1"/>
            </w:pPr>
            <w:r w:rsidRPr="000E1283">
              <w:rPr>
                <w:b/>
              </w:rPr>
              <w:t>Watch</w:t>
            </w:r>
            <w:r w:rsidRPr="000E1283">
              <w:t xml:space="preserve"> the following:</w:t>
            </w:r>
          </w:p>
          <w:p w14:paraId="75C05E14" w14:textId="77777777" w:rsidR="00B42DA3" w:rsidRPr="000E1283" w:rsidRDefault="00B42DA3" w:rsidP="00B42DA3">
            <w:pPr>
              <w:pStyle w:val="AssignmentsLevel1"/>
              <w:rPr>
                <w:b/>
              </w:rPr>
            </w:pPr>
          </w:p>
          <w:p w14:paraId="6FE615A8" w14:textId="77777777" w:rsidR="00B42DA3" w:rsidRPr="000E1283" w:rsidRDefault="00926CCF" w:rsidP="00B42DA3">
            <w:pPr>
              <w:pStyle w:val="AssignmentsLevel2"/>
            </w:pPr>
            <w:hyperlink r:id="rId69" w:history="1">
              <w:r w:rsidR="00B42DA3" w:rsidRPr="000E1283">
                <w:rPr>
                  <w:rStyle w:val="Hyperlink"/>
                </w:rPr>
                <w:t>Sampling: Simple Random, Convenience, systematic, cluster, stratified - Statistics Help</w:t>
              </w:r>
            </w:hyperlink>
            <w:r w:rsidR="00B42DA3" w:rsidRPr="000E1283">
              <w:rPr>
                <w:rStyle w:val="Hyperlink"/>
              </w:rPr>
              <w:t xml:space="preserve"> (4:53)</w:t>
            </w:r>
          </w:p>
          <w:p w14:paraId="015C8201" w14:textId="77777777" w:rsidR="00B42DA3" w:rsidRPr="00BD6232" w:rsidRDefault="00926CCF" w:rsidP="00B42DA3">
            <w:pPr>
              <w:pStyle w:val="AssignmentsLevel2"/>
              <w:rPr>
                <w:rStyle w:val="Hyperlink"/>
                <w:color w:val="auto"/>
                <w:u w:val="none"/>
              </w:rPr>
            </w:pPr>
            <w:hyperlink r:id="rId70" w:history="1">
              <w:r w:rsidR="00B42DA3" w:rsidRPr="000E1283">
                <w:rPr>
                  <w:rStyle w:val="Hyperlink"/>
                </w:rPr>
                <w:t>04 Sampling Population Sample and Generalizability</w:t>
              </w:r>
            </w:hyperlink>
            <w:r w:rsidR="00B42DA3" w:rsidRPr="000E1283">
              <w:rPr>
                <w:rStyle w:val="Hyperlink"/>
              </w:rPr>
              <w:t xml:space="preserve"> (7:01)</w:t>
            </w:r>
          </w:p>
          <w:p w14:paraId="1CF67C09" w14:textId="15798FC2" w:rsidR="00B42DA3" w:rsidRPr="000E1283" w:rsidRDefault="00926CCF" w:rsidP="00B42DA3">
            <w:pPr>
              <w:pStyle w:val="AssignmentsLevel2"/>
            </w:pPr>
            <w:hyperlink r:id="rId71" w:history="1">
              <w:r w:rsidR="00B42DA3" w:rsidRPr="000E1283">
                <w:rPr>
                  <w:rStyle w:val="Hyperlink"/>
                </w:rPr>
                <w:t>Synthesis Matrix Tutorial</w:t>
              </w:r>
            </w:hyperlink>
            <w:r w:rsidR="00B42DA3" w:rsidRPr="000E1283">
              <w:t xml:space="preserve"> (2:06)</w:t>
            </w:r>
          </w:p>
          <w:p w14:paraId="3BC47EFB" w14:textId="77777777" w:rsidR="00B42DA3" w:rsidRDefault="00B42DA3" w:rsidP="00B42DA3">
            <w:pPr>
              <w:pStyle w:val="AssignmentsLevel1"/>
            </w:pPr>
          </w:p>
          <w:p w14:paraId="5BB31325" w14:textId="33EC64FB" w:rsidR="00B42DA3" w:rsidRPr="000E1283" w:rsidRDefault="00B42DA3" w:rsidP="00B42DA3">
            <w:pPr>
              <w:pStyle w:val="AssignmentsLevel1"/>
            </w:pPr>
            <w:r w:rsidRPr="000E1283">
              <w:rPr>
                <w:rStyle w:val="Strong"/>
                <w:color w:val="111111"/>
                <w:bdr w:val="none" w:sz="0" w:space="0" w:color="auto" w:frame="1"/>
                <w:shd w:val="clear" w:color="auto" w:fill="FFFFFF"/>
              </w:rPr>
              <w:t>Post</w:t>
            </w:r>
            <w:r w:rsidRPr="000E1283">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7FF24742" w14:textId="101983F9" w:rsidR="00B42DA3" w:rsidRPr="000E1283" w:rsidRDefault="00B42DA3" w:rsidP="00B42DA3">
            <w:pPr>
              <w:rPr>
                <w:rFonts w:cs="Arial"/>
                <w:szCs w:val="20"/>
              </w:rPr>
            </w:pPr>
            <w:r>
              <w:rPr>
                <w:rFonts w:cs="Arial"/>
                <w:szCs w:val="20"/>
              </w:rPr>
              <w:t>4.1, 4.2</w:t>
            </w:r>
            <w:r w:rsidR="003D0018">
              <w:rPr>
                <w:rFonts w:cs="Arial"/>
                <w:szCs w:val="20"/>
              </w:rPr>
              <w:t>, 4.3</w:t>
            </w:r>
          </w:p>
        </w:tc>
        <w:tc>
          <w:tcPr>
            <w:tcW w:w="1440" w:type="dxa"/>
            <w:tcBorders>
              <w:left w:val="single" w:sz="4" w:space="0" w:color="000000" w:themeColor="text1"/>
            </w:tcBorders>
            <w:shd w:val="clear" w:color="auto" w:fill="FFFFFF" w:themeFill="background1"/>
          </w:tcPr>
          <w:p w14:paraId="0CA4A07F" w14:textId="5B8A1F02" w:rsidR="00B42DA3" w:rsidRPr="000E1283" w:rsidRDefault="00B42DA3" w:rsidP="00B42DA3">
            <w:pPr>
              <w:rPr>
                <w:rFonts w:cs="Arial"/>
                <w:szCs w:val="20"/>
              </w:rPr>
            </w:pPr>
            <w:r>
              <w:rPr>
                <w:rFonts w:cs="Arial"/>
                <w:szCs w:val="20"/>
              </w:rPr>
              <w:t>Video = 1 hour</w:t>
            </w:r>
          </w:p>
        </w:tc>
      </w:tr>
      <w:tr w:rsidR="004B4D19" w:rsidRPr="000E1283" w14:paraId="6E81E62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4619FD" w14:textId="59E8E21A" w:rsidR="004B4D19" w:rsidRDefault="004B4D19" w:rsidP="00B42DA3">
            <w:pPr>
              <w:tabs>
                <w:tab w:val="left" w:pos="2329"/>
              </w:tabs>
              <w:rPr>
                <w:rFonts w:eastAsia="Arial" w:cs="Arial"/>
                <w:b/>
                <w:bCs/>
              </w:rPr>
            </w:pPr>
            <w:r>
              <w:rPr>
                <w:rFonts w:eastAsia="Arial" w:cs="Arial"/>
                <w:b/>
                <w:bCs/>
              </w:rPr>
              <w:t>Action Research Paper Template</w:t>
            </w:r>
          </w:p>
          <w:p w14:paraId="31845138" w14:textId="77777777" w:rsidR="004B4D19" w:rsidRDefault="004B4D19" w:rsidP="004B4D19">
            <w:pPr>
              <w:rPr>
                <w:rFonts w:ascii="Helvetica" w:hAnsi="Helvetica"/>
                <w:color w:val="000000"/>
              </w:rPr>
            </w:pPr>
          </w:p>
          <w:p w14:paraId="4D0A6BFC" w14:textId="5636EBB7" w:rsidR="004B4D19" w:rsidRDefault="004B4D19" w:rsidP="004B4D19">
            <w:pPr>
              <w:rPr>
                <w:rFonts w:ascii="Helvetica" w:hAnsi="Helvetica"/>
                <w:color w:val="000000"/>
              </w:rPr>
            </w:pPr>
            <w:r w:rsidRPr="004B4D19">
              <w:rPr>
                <w:rFonts w:ascii="Helvetica" w:hAnsi="Helvetica"/>
                <w:b/>
                <w:color w:val="000000"/>
              </w:rPr>
              <w:t>Resource</w:t>
            </w:r>
            <w:r w:rsidRPr="003D0018">
              <w:rPr>
                <w:rFonts w:ascii="Helvetica" w:hAnsi="Helvetica"/>
                <w:b/>
                <w:color w:val="000000"/>
              </w:rPr>
              <w:t xml:space="preserve">: </w:t>
            </w:r>
            <w:r>
              <w:rPr>
                <w:rFonts w:ascii="Helvetica" w:hAnsi="Helvetica"/>
                <w:color w:val="000000"/>
              </w:rPr>
              <w:t>Action Research Template</w:t>
            </w:r>
          </w:p>
          <w:p w14:paraId="40D153A3" w14:textId="77777777" w:rsidR="004B4D19" w:rsidRDefault="004B4D19" w:rsidP="004B4D19">
            <w:pPr>
              <w:rPr>
                <w:rFonts w:ascii="Helvetica" w:hAnsi="Helvetica"/>
                <w:color w:val="000000"/>
              </w:rPr>
            </w:pPr>
          </w:p>
          <w:p w14:paraId="0D46B05B" w14:textId="25DF2F0C" w:rsidR="004B4D19" w:rsidRPr="004B4D19" w:rsidRDefault="004B4D19" w:rsidP="009920BA">
            <w:pPr>
              <w:rPr>
                <w:rFonts w:ascii="Times New Roman" w:hAnsi="Times New Roman"/>
                <w:sz w:val="24"/>
              </w:rPr>
            </w:pPr>
            <w:r w:rsidRPr="004B4D19">
              <w:rPr>
                <w:rFonts w:ascii="Helvetica" w:hAnsi="Helvetica"/>
                <w:b/>
                <w:color w:val="000000"/>
              </w:rPr>
              <w:t>Use</w:t>
            </w:r>
            <w:r>
              <w:rPr>
                <w:rFonts w:ascii="Helvetica" w:hAnsi="Helvetica"/>
                <w:color w:val="000000"/>
              </w:rPr>
              <w:t xml:space="preserve"> the Action Research Template as you complete the different parts to your project. You should be making corrections to each part as you receive feedback from your peers and </w:t>
            </w:r>
            <w:r w:rsidR="00310212">
              <w:rPr>
                <w:rFonts w:ascii="Helvetica" w:hAnsi="Helvetica"/>
                <w:color w:val="000000"/>
              </w:rPr>
              <w:t>the instructor,</w:t>
            </w:r>
            <w:r>
              <w:rPr>
                <w:rFonts w:ascii="Helvetica" w:hAnsi="Helvetica"/>
                <w:color w:val="000000"/>
              </w:rPr>
              <w:t xml:space="preserve"> so the same mistakes are not </w:t>
            </w:r>
            <w:r w:rsidR="009920BA">
              <w:rPr>
                <w:rFonts w:ascii="Helvetica" w:hAnsi="Helvetica"/>
                <w:color w:val="000000"/>
              </w:rPr>
              <w:t>repeatedly occurring</w:t>
            </w:r>
            <w:r>
              <w:rPr>
                <w:rFonts w:ascii="Helvetica" w:hAnsi="Helvetica"/>
                <w:color w:val="000000"/>
              </w:rPr>
              <w:t xml:space="preserve">. As each part is completed, </w:t>
            </w:r>
            <w:r w:rsidR="009920BA">
              <w:rPr>
                <w:rFonts w:ascii="Helvetica" w:hAnsi="Helvetica"/>
                <w:color w:val="000000"/>
              </w:rPr>
              <w:t xml:space="preserve">add </w:t>
            </w:r>
            <w:r>
              <w:rPr>
                <w:rFonts w:ascii="Helvetica" w:hAnsi="Helvetica"/>
                <w:color w:val="000000"/>
              </w:rPr>
              <w:t xml:space="preserve">each component to the whole. Having all documents together will allow your assignment to be graded more effectively and allow for an understanding of your </w:t>
            </w:r>
            <w:proofErr w:type="gramStart"/>
            <w:r>
              <w:rPr>
                <w:rFonts w:ascii="Helvetica" w:hAnsi="Helvetica"/>
                <w:color w:val="000000"/>
              </w:rPr>
              <w:t>project as a whole</w:t>
            </w:r>
            <w:proofErr w:type="gramEnd"/>
            <w:r>
              <w:rPr>
                <w:rFonts w:ascii="Helvetica" w:hAnsi="Helvetica"/>
                <w:color w:val="000000"/>
              </w:rPr>
              <w:t>.</w:t>
            </w:r>
          </w:p>
        </w:tc>
        <w:tc>
          <w:tcPr>
            <w:tcW w:w="1440" w:type="dxa"/>
            <w:tcBorders>
              <w:left w:val="single" w:sz="4" w:space="0" w:color="000000" w:themeColor="text1"/>
            </w:tcBorders>
            <w:shd w:val="clear" w:color="auto" w:fill="FFFFFF" w:themeFill="background1"/>
          </w:tcPr>
          <w:p w14:paraId="6BE8385F" w14:textId="29A3472D" w:rsidR="004B4D19" w:rsidRDefault="004B4D19" w:rsidP="00B42DA3">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6C77FE2" w14:textId="77777777" w:rsidR="004B4D19" w:rsidRDefault="004B4D19" w:rsidP="00B42DA3">
            <w:pPr>
              <w:rPr>
                <w:rFonts w:cs="Arial"/>
                <w:szCs w:val="20"/>
              </w:rPr>
            </w:pPr>
          </w:p>
        </w:tc>
      </w:tr>
      <w:tr w:rsidR="00B42DA3" w:rsidRPr="000E1283"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B42DA3" w:rsidRPr="000E1283" w:rsidRDefault="00B42DA3" w:rsidP="00B42DA3">
            <w:pPr>
              <w:tabs>
                <w:tab w:val="left" w:pos="0"/>
                <w:tab w:val="left" w:pos="3720"/>
              </w:tabs>
              <w:outlineLvl w:val="0"/>
              <w:rPr>
                <w:rFonts w:eastAsia="Arial" w:cs="Arial"/>
                <w:i/>
                <w:iCs/>
              </w:rPr>
            </w:pPr>
            <w:r w:rsidRPr="000E1283">
              <w:rPr>
                <w:rFonts w:eastAsia="Arial" w:cs="Arial"/>
                <w:b/>
                <w:bCs/>
                <w:i/>
                <w:iCs/>
                <w:sz w:val="22"/>
                <w:szCs w:val="22"/>
              </w:rPr>
              <w:t>Graded Assignments</w:t>
            </w:r>
          </w:p>
          <w:p w14:paraId="7F91660C" w14:textId="77777777" w:rsidR="00B42DA3" w:rsidRPr="000E1283" w:rsidRDefault="00B42DA3" w:rsidP="00B42DA3">
            <w:pPr>
              <w:tabs>
                <w:tab w:val="left" w:pos="0"/>
                <w:tab w:val="left" w:pos="3720"/>
              </w:tabs>
              <w:outlineLvl w:val="0"/>
              <w:rPr>
                <w:rFonts w:eastAsia="Arial" w:cs="Arial"/>
                <w:b/>
                <w:bCs/>
                <w:i/>
                <w:iCs/>
              </w:rPr>
            </w:pPr>
            <w:r w:rsidRPr="000E128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B42DA3" w:rsidRPr="000E1283" w:rsidRDefault="00B42DA3" w:rsidP="00B42DA3">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B42DA3" w:rsidRPr="000E1283" w:rsidRDefault="00B42DA3" w:rsidP="00B42DA3">
            <w:pPr>
              <w:rPr>
                <w:rFonts w:eastAsia="Arial" w:cs="Arial"/>
                <w:b/>
                <w:bCs/>
                <w:i/>
                <w:iCs/>
              </w:rPr>
            </w:pPr>
            <w:r w:rsidRPr="000E1283">
              <w:rPr>
                <w:rFonts w:eastAsia="Arial" w:cs="Arial"/>
                <w:b/>
                <w:bCs/>
                <w:i/>
                <w:iCs/>
              </w:rPr>
              <w:t>AIE</w:t>
            </w:r>
          </w:p>
        </w:tc>
      </w:tr>
      <w:tr w:rsidR="00B42DA3" w:rsidRPr="000E1283" w14:paraId="2C74A4AE" w14:textId="77777777" w:rsidTr="00D75A07">
        <w:tc>
          <w:tcPr>
            <w:tcW w:w="10170" w:type="dxa"/>
            <w:gridSpan w:val="2"/>
            <w:tcMar>
              <w:top w:w="115" w:type="dxa"/>
              <w:left w:w="115" w:type="dxa"/>
              <w:bottom w:w="115" w:type="dxa"/>
              <w:right w:w="115" w:type="dxa"/>
            </w:tcMar>
          </w:tcPr>
          <w:p w14:paraId="5A0D264F" w14:textId="77777777" w:rsidR="00B42DA3" w:rsidRPr="000E1283" w:rsidRDefault="00B42DA3" w:rsidP="00B42DA3">
            <w:pPr>
              <w:rPr>
                <w:rFonts w:cs="Arial"/>
                <w:b/>
              </w:rPr>
            </w:pPr>
            <w:r w:rsidRPr="000E1283">
              <w:rPr>
                <w:rFonts w:cs="Arial"/>
                <w:b/>
              </w:rPr>
              <w:t>Synthesis Matrix</w:t>
            </w:r>
          </w:p>
          <w:p w14:paraId="458395FE" w14:textId="77777777" w:rsidR="00B42DA3" w:rsidRPr="000E1283" w:rsidRDefault="00B42DA3" w:rsidP="00B42DA3">
            <w:pPr>
              <w:rPr>
                <w:rFonts w:cs="Arial"/>
                <w:b/>
              </w:rPr>
            </w:pPr>
          </w:p>
          <w:p w14:paraId="641DFD53" w14:textId="77777777" w:rsidR="00B42DA3" w:rsidRPr="000E1283" w:rsidRDefault="00B42DA3" w:rsidP="00B42DA3">
            <w:r w:rsidRPr="000E1283">
              <w:rPr>
                <w:rFonts w:cs="Arial"/>
                <w:b/>
              </w:rPr>
              <w:t xml:space="preserve">Resource: </w:t>
            </w:r>
            <w:hyperlink r:id="rId72" w:history="1">
              <w:r w:rsidRPr="000E1283">
                <w:rPr>
                  <w:rStyle w:val="Hyperlink"/>
                </w:rPr>
                <w:t>Writing A Literature Review and Using a Synthesis Matrix</w:t>
              </w:r>
            </w:hyperlink>
          </w:p>
          <w:p w14:paraId="6D8C4100" w14:textId="77777777" w:rsidR="00B42DA3" w:rsidRPr="000E1283" w:rsidRDefault="00B42DA3" w:rsidP="00B42DA3">
            <w:pPr>
              <w:tabs>
                <w:tab w:val="left" w:pos="2329"/>
              </w:tabs>
              <w:rPr>
                <w:rFonts w:cs="Arial"/>
                <w:b/>
              </w:rPr>
            </w:pPr>
          </w:p>
          <w:p w14:paraId="38A693C3" w14:textId="77777777" w:rsidR="00B42DA3" w:rsidRPr="000E1283" w:rsidRDefault="00B42DA3" w:rsidP="00B42DA3">
            <w:pPr>
              <w:tabs>
                <w:tab w:val="left" w:pos="2329"/>
              </w:tabs>
              <w:rPr>
                <w:rFonts w:cs="Arial"/>
                <w:i/>
                <w:szCs w:val="20"/>
              </w:rPr>
            </w:pPr>
            <w:r w:rsidRPr="000E1283">
              <w:rPr>
                <w:rFonts w:cs="Arial"/>
                <w:b/>
              </w:rPr>
              <w:t xml:space="preserve">Read </w:t>
            </w:r>
            <w:r w:rsidRPr="000E1283">
              <w:rPr>
                <w:rFonts w:cs="Arial"/>
              </w:rPr>
              <w:t xml:space="preserve">Topics 15–17 </w:t>
            </w:r>
            <w:r w:rsidRPr="000E1283">
              <w:rPr>
                <w:rFonts w:cs="Arial"/>
                <w:szCs w:val="20"/>
              </w:rPr>
              <w:t xml:space="preserve">and Appendices A &amp; B of </w:t>
            </w:r>
            <w:r w:rsidRPr="000E1283">
              <w:rPr>
                <w:rFonts w:cs="Arial"/>
                <w:i/>
                <w:szCs w:val="20"/>
              </w:rPr>
              <w:t>Understanding Research Methods.</w:t>
            </w:r>
          </w:p>
          <w:p w14:paraId="24209CD3" w14:textId="77777777" w:rsidR="00B42DA3" w:rsidRDefault="00B42DA3" w:rsidP="00B42DA3">
            <w:pPr>
              <w:tabs>
                <w:tab w:val="left" w:pos="2329"/>
              </w:tabs>
              <w:rPr>
                <w:rFonts w:cs="Arial"/>
                <w:b/>
                <w:szCs w:val="20"/>
              </w:rPr>
            </w:pPr>
          </w:p>
          <w:p w14:paraId="697F75EE" w14:textId="4089E437" w:rsidR="00B42DA3" w:rsidRPr="000E1283" w:rsidRDefault="00B42DA3" w:rsidP="00B42DA3">
            <w:pPr>
              <w:tabs>
                <w:tab w:val="left" w:pos="2329"/>
              </w:tabs>
              <w:rPr>
                <w:rFonts w:cs="Arial"/>
                <w:i/>
                <w:szCs w:val="20"/>
              </w:rPr>
            </w:pPr>
            <w:r w:rsidRPr="000E1283">
              <w:rPr>
                <w:rFonts w:cs="Arial"/>
                <w:b/>
                <w:szCs w:val="20"/>
              </w:rPr>
              <w:t>Review</w:t>
            </w:r>
            <w:r w:rsidRPr="000E1283">
              <w:rPr>
                <w:rFonts w:cs="Arial"/>
                <w:szCs w:val="20"/>
              </w:rPr>
              <w:t xml:space="preserve"> </w:t>
            </w:r>
            <w:r w:rsidR="009920BA">
              <w:rPr>
                <w:rFonts w:cs="Arial"/>
                <w:szCs w:val="20"/>
              </w:rPr>
              <w:t xml:space="preserve">pp. 90–101 in </w:t>
            </w:r>
            <w:r w:rsidRPr="000E1283">
              <w:rPr>
                <w:rFonts w:cs="Arial"/>
                <w:szCs w:val="20"/>
              </w:rPr>
              <w:t>Ch</w:t>
            </w:r>
            <w:r w:rsidR="009920BA">
              <w:rPr>
                <w:rFonts w:cs="Arial"/>
                <w:szCs w:val="20"/>
              </w:rPr>
              <w:t>.</w:t>
            </w:r>
            <w:r w:rsidRPr="000E1283">
              <w:rPr>
                <w:rFonts w:cs="Arial"/>
                <w:szCs w:val="20"/>
              </w:rPr>
              <w:t xml:space="preserve"> 4 of</w:t>
            </w:r>
            <w:r w:rsidRPr="000E1283">
              <w:rPr>
                <w:rFonts w:cs="Arial"/>
                <w:i/>
                <w:szCs w:val="20"/>
              </w:rPr>
              <w:t xml:space="preserve"> Action Research.</w:t>
            </w:r>
          </w:p>
          <w:p w14:paraId="59DC2059" w14:textId="77777777" w:rsidR="00B42DA3" w:rsidRPr="000E1283" w:rsidRDefault="00B42DA3" w:rsidP="00B42DA3">
            <w:pPr>
              <w:rPr>
                <w:b/>
              </w:rPr>
            </w:pPr>
          </w:p>
          <w:p w14:paraId="6CD1DDF5" w14:textId="77777777" w:rsidR="00B42DA3" w:rsidRPr="000E1283" w:rsidRDefault="00B42DA3" w:rsidP="00B42DA3">
            <w:r w:rsidRPr="000E1283">
              <w:rPr>
                <w:b/>
              </w:rPr>
              <w:t>Watch</w:t>
            </w:r>
            <w:r w:rsidRPr="000E1283">
              <w:t xml:space="preserve"> </w:t>
            </w:r>
            <w:hyperlink r:id="rId73" w:history="1">
              <w:r w:rsidRPr="000E1283">
                <w:rPr>
                  <w:rStyle w:val="Hyperlink"/>
                </w:rPr>
                <w:t>Synthesis Matrix Tutorial</w:t>
              </w:r>
            </w:hyperlink>
            <w:r w:rsidRPr="000E1283">
              <w:t xml:space="preserve"> (2:06).</w:t>
            </w:r>
          </w:p>
          <w:p w14:paraId="4A3CE1DC" w14:textId="77777777" w:rsidR="00B42DA3" w:rsidRPr="000E1283" w:rsidRDefault="00B42DA3" w:rsidP="00B42DA3"/>
          <w:p w14:paraId="1CB19774" w14:textId="2A479869" w:rsidR="00B42DA3" w:rsidRPr="000E1283" w:rsidRDefault="00B42DA3" w:rsidP="00B42DA3">
            <w:pPr>
              <w:pStyle w:val="AssignmentsLevel1"/>
            </w:pPr>
            <w:r w:rsidRPr="000E1283">
              <w:rPr>
                <w:b/>
              </w:rPr>
              <w:t>Complete</w:t>
            </w:r>
            <w:r w:rsidRPr="000E1283">
              <w:t xml:space="preserve"> a synthesis matrix on your topic using </w:t>
            </w:r>
            <w:r w:rsidR="009920BA">
              <w:t>4</w:t>
            </w:r>
            <w:r w:rsidR="009920BA" w:rsidRPr="000E1283">
              <w:t xml:space="preserve"> </w:t>
            </w:r>
            <w:proofErr w:type="gramStart"/>
            <w:r w:rsidRPr="000E1283">
              <w:t>references</w:t>
            </w:r>
            <w:r w:rsidR="009920BA">
              <w:t>,</w:t>
            </w:r>
            <w:r w:rsidRPr="000E1283">
              <w:t xml:space="preserve"> and</w:t>
            </w:r>
            <w:proofErr w:type="gramEnd"/>
            <w:r w:rsidRPr="000E1283">
              <w:t xml:space="preserve"> </w:t>
            </w:r>
            <w:r w:rsidRPr="003D0018">
              <w:rPr>
                <w:b/>
              </w:rPr>
              <w:t>include</w:t>
            </w:r>
            <w:r w:rsidRPr="000E1283">
              <w:t xml:space="preserve"> </w:t>
            </w:r>
            <w:r w:rsidR="009920BA">
              <w:t xml:space="preserve">an </w:t>
            </w:r>
            <w:r w:rsidRPr="000E1283">
              <w:t>APA reference page. Points will be lost for poor APA formatting in your reference section.</w:t>
            </w:r>
          </w:p>
          <w:p w14:paraId="640C1182" w14:textId="77777777" w:rsidR="00B42DA3" w:rsidRPr="000E1283" w:rsidRDefault="00B42DA3" w:rsidP="00B42DA3">
            <w:pPr>
              <w:pStyle w:val="AssignmentsLevel1"/>
            </w:pPr>
          </w:p>
          <w:p w14:paraId="3E08964C" w14:textId="77777777" w:rsidR="00B42DA3" w:rsidRPr="000E1283" w:rsidRDefault="00B42DA3" w:rsidP="00B42DA3">
            <w:pPr>
              <w:rPr>
                <w:b/>
                <w:bCs/>
              </w:rPr>
            </w:pPr>
            <w:r w:rsidRPr="000E1283">
              <w:rPr>
                <w:rFonts w:cs="Arial"/>
                <w:b/>
              </w:rPr>
              <w:t>Submit</w:t>
            </w:r>
            <w:r w:rsidRPr="000E1283">
              <w:rPr>
                <w:rFonts w:cs="Arial"/>
              </w:rPr>
              <w:t xml:space="preserve"> your synthesis matrix by 11:59 p.m. (Eastern time) on Sunday.</w:t>
            </w:r>
          </w:p>
        </w:tc>
        <w:tc>
          <w:tcPr>
            <w:tcW w:w="1440" w:type="dxa"/>
          </w:tcPr>
          <w:p w14:paraId="6A7AB4ED" w14:textId="3F6B5E8C" w:rsidR="00B42DA3" w:rsidRPr="000E1283" w:rsidRDefault="00B42DA3" w:rsidP="00B42DA3">
            <w:pPr>
              <w:tabs>
                <w:tab w:val="left" w:pos="2329"/>
              </w:tabs>
              <w:rPr>
                <w:rFonts w:cs="Arial"/>
                <w:szCs w:val="20"/>
              </w:rPr>
            </w:pPr>
            <w:r>
              <w:rPr>
                <w:rFonts w:cs="Arial"/>
                <w:szCs w:val="20"/>
              </w:rPr>
              <w:t>1.2, 3.2</w:t>
            </w:r>
          </w:p>
        </w:tc>
        <w:tc>
          <w:tcPr>
            <w:tcW w:w="1440" w:type="dxa"/>
          </w:tcPr>
          <w:p w14:paraId="007BE7B4" w14:textId="46519832" w:rsidR="00B42DA3" w:rsidRPr="000E1283" w:rsidRDefault="00B42DA3" w:rsidP="00B42DA3">
            <w:pPr>
              <w:tabs>
                <w:tab w:val="left" w:pos="2329"/>
              </w:tabs>
              <w:rPr>
                <w:rFonts w:eastAsia="Arial" w:cs="Arial"/>
              </w:rPr>
            </w:pPr>
            <w:r>
              <w:rPr>
                <w:rFonts w:eastAsia="Arial" w:cs="Arial"/>
              </w:rPr>
              <w:t>Library research = 1 hour</w:t>
            </w:r>
          </w:p>
        </w:tc>
      </w:tr>
      <w:tr w:rsidR="00B42DA3" w:rsidRPr="000E1283" w14:paraId="0287DB61" w14:textId="77777777" w:rsidTr="4948C66D">
        <w:tc>
          <w:tcPr>
            <w:tcW w:w="10170" w:type="dxa"/>
            <w:gridSpan w:val="2"/>
            <w:tcMar>
              <w:top w:w="115" w:type="dxa"/>
              <w:left w:w="115" w:type="dxa"/>
              <w:bottom w:w="115" w:type="dxa"/>
              <w:right w:w="115" w:type="dxa"/>
            </w:tcMar>
          </w:tcPr>
          <w:p w14:paraId="69D8CD4F" w14:textId="77777777" w:rsidR="00B42DA3" w:rsidRPr="000E1283" w:rsidRDefault="00B42DA3" w:rsidP="00B42DA3">
            <w:pPr>
              <w:tabs>
                <w:tab w:val="left" w:pos="2329"/>
              </w:tabs>
              <w:rPr>
                <w:rFonts w:eastAsia="Arial" w:cs="Arial"/>
                <w:b/>
                <w:bCs/>
                <w:szCs w:val="20"/>
              </w:rPr>
            </w:pPr>
            <w:bookmarkStart w:id="13" w:name="_Hlk506458681"/>
            <w:r w:rsidRPr="000E1283">
              <w:rPr>
                <w:rFonts w:eastAsia="Arial" w:cs="Arial"/>
                <w:b/>
                <w:bCs/>
                <w:szCs w:val="20"/>
              </w:rPr>
              <w:t>Research Method Proposal, Part 1</w:t>
            </w:r>
          </w:p>
          <w:bookmarkEnd w:id="13"/>
          <w:p w14:paraId="3D7E56F8" w14:textId="77777777" w:rsidR="00B42DA3" w:rsidRDefault="00B42DA3" w:rsidP="00B42DA3">
            <w:pPr>
              <w:tabs>
                <w:tab w:val="left" w:pos="2329"/>
              </w:tabs>
              <w:rPr>
                <w:rFonts w:eastAsia="Arial" w:cs="Arial"/>
                <w:b/>
                <w:bCs/>
                <w:szCs w:val="20"/>
              </w:rPr>
            </w:pPr>
          </w:p>
          <w:p w14:paraId="3BD0F909" w14:textId="17AEB0C4" w:rsidR="00B42DA3" w:rsidRPr="000E1283" w:rsidRDefault="00B42DA3" w:rsidP="00B42DA3">
            <w:pPr>
              <w:tabs>
                <w:tab w:val="left" w:pos="2329"/>
              </w:tabs>
            </w:pPr>
            <w:r w:rsidRPr="000E1283">
              <w:rPr>
                <w:rFonts w:eastAsia="Arial" w:cs="Arial"/>
                <w:b/>
                <w:bCs/>
                <w:szCs w:val="20"/>
              </w:rPr>
              <w:t xml:space="preserve">Read </w:t>
            </w:r>
            <w:r w:rsidR="009920BA">
              <w:t>T</w:t>
            </w:r>
            <w:r w:rsidRPr="000E1283">
              <w:t xml:space="preserve">opics 25–34 &amp; 84 of </w:t>
            </w:r>
            <w:r w:rsidRPr="000E1283">
              <w:rPr>
                <w:i/>
              </w:rPr>
              <w:t>Understanding Research Methods</w:t>
            </w:r>
            <w:r>
              <w:rPr>
                <w:i/>
              </w:rPr>
              <w:t>.</w:t>
            </w:r>
          </w:p>
          <w:p w14:paraId="5AEEB046" w14:textId="2F67622B" w:rsidR="00B42DA3" w:rsidRPr="000E1283" w:rsidRDefault="00B42DA3" w:rsidP="00B42DA3">
            <w:pPr>
              <w:pStyle w:val="AssignmentsLevel1"/>
              <w:rPr>
                <w:b/>
              </w:rPr>
            </w:pPr>
          </w:p>
          <w:p w14:paraId="11ED5DC0" w14:textId="77777777" w:rsidR="00B42DA3" w:rsidRPr="000E1283" w:rsidRDefault="00B42DA3" w:rsidP="00B42DA3">
            <w:pPr>
              <w:pStyle w:val="AssignmentsLevel1"/>
            </w:pPr>
            <w:r w:rsidRPr="000E1283">
              <w:rPr>
                <w:b/>
              </w:rPr>
              <w:t>Watch</w:t>
            </w:r>
            <w:r w:rsidRPr="000E1283">
              <w:t xml:space="preserve"> the following:</w:t>
            </w:r>
          </w:p>
          <w:p w14:paraId="5A324CF0" w14:textId="77777777" w:rsidR="00B42DA3" w:rsidRPr="000E1283" w:rsidRDefault="00B42DA3" w:rsidP="00B42DA3">
            <w:pPr>
              <w:pStyle w:val="AssignmentsLevel1"/>
              <w:rPr>
                <w:b/>
              </w:rPr>
            </w:pPr>
          </w:p>
          <w:p w14:paraId="56BE8A3F" w14:textId="77777777" w:rsidR="00B42DA3" w:rsidRPr="000E1283" w:rsidRDefault="00926CCF" w:rsidP="00B42DA3">
            <w:pPr>
              <w:pStyle w:val="AssignmentsLevel2"/>
            </w:pPr>
            <w:hyperlink r:id="rId74" w:history="1">
              <w:r w:rsidR="00B42DA3" w:rsidRPr="000E1283">
                <w:rPr>
                  <w:rStyle w:val="Hyperlink"/>
                </w:rPr>
                <w:t>Sampling: Simple Random, Convenience, systematic, cluster, stratified - Statistics Help</w:t>
              </w:r>
            </w:hyperlink>
            <w:r w:rsidR="00B42DA3" w:rsidRPr="000E1283">
              <w:rPr>
                <w:rStyle w:val="Hyperlink"/>
              </w:rPr>
              <w:t xml:space="preserve"> (4:53)</w:t>
            </w:r>
          </w:p>
          <w:p w14:paraId="66CA84C7" w14:textId="77777777" w:rsidR="00B42DA3" w:rsidRPr="000E1283" w:rsidRDefault="00926CCF" w:rsidP="00B42DA3">
            <w:pPr>
              <w:pStyle w:val="AssignmentsLevel2"/>
            </w:pPr>
            <w:hyperlink r:id="rId75" w:history="1">
              <w:r w:rsidR="00B42DA3" w:rsidRPr="000E1283">
                <w:rPr>
                  <w:rStyle w:val="Hyperlink"/>
                </w:rPr>
                <w:t>04 Sampling Population Sample and Generalizability</w:t>
              </w:r>
            </w:hyperlink>
            <w:r w:rsidR="00B42DA3" w:rsidRPr="000E1283">
              <w:rPr>
                <w:rStyle w:val="Hyperlink"/>
              </w:rPr>
              <w:t xml:space="preserve"> (7:01)</w:t>
            </w:r>
          </w:p>
          <w:p w14:paraId="0254A3BC" w14:textId="77777777" w:rsidR="00B42DA3" w:rsidRPr="000E1283" w:rsidRDefault="00B42DA3" w:rsidP="00B42DA3">
            <w:pPr>
              <w:pStyle w:val="AssignmentsLevel1"/>
              <w:rPr>
                <w:b/>
              </w:rPr>
            </w:pPr>
          </w:p>
          <w:p w14:paraId="041A03D2" w14:textId="60E97AD7" w:rsidR="00B42DA3" w:rsidRPr="000E1283" w:rsidRDefault="00B42DA3" w:rsidP="00B42DA3">
            <w:pPr>
              <w:pStyle w:val="AssignmentsLevel1"/>
            </w:pPr>
            <w:r w:rsidRPr="000E1283">
              <w:rPr>
                <w:b/>
              </w:rPr>
              <w:t>Write</w:t>
            </w:r>
            <w:r w:rsidRPr="000E1283">
              <w:t xml:space="preserve"> 1 to 2 pages in which you do the following:</w:t>
            </w:r>
          </w:p>
          <w:p w14:paraId="75113C52" w14:textId="77777777" w:rsidR="00B42DA3" w:rsidRPr="000E1283" w:rsidRDefault="00B42DA3" w:rsidP="00B42DA3">
            <w:pPr>
              <w:pStyle w:val="AssignmentsLevel1"/>
            </w:pPr>
          </w:p>
          <w:p w14:paraId="31440CFE" w14:textId="2C74E066" w:rsidR="00B42DA3" w:rsidRPr="000E1283" w:rsidRDefault="00B42DA3" w:rsidP="00B42DA3">
            <w:pPr>
              <w:pStyle w:val="AssignmentsLevel2"/>
            </w:pPr>
            <w:r w:rsidRPr="000E1283">
              <w:t xml:space="preserve">Restate the following: </w:t>
            </w:r>
            <w:r w:rsidRPr="000E1283">
              <w:br/>
            </w:r>
          </w:p>
          <w:p w14:paraId="1AB33688" w14:textId="77777777" w:rsidR="00B42DA3" w:rsidRPr="000E1283" w:rsidRDefault="00B42DA3" w:rsidP="00B42DA3">
            <w:pPr>
              <w:pStyle w:val="AssignmentsLevel2"/>
              <w:numPr>
                <w:ilvl w:val="0"/>
                <w:numId w:val="18"/>
              </w:numPr>
            </w:pPr>
            <w:r w:rsidRPr="000E1283">
              <w:t>The topic you are selecting</w:t>
            </w:r>
          </w:p>
          <w:p w14:paraId="683FB31B" w14:textId="77777777" w:rsidR="00B42DA3" w:rsidRPr="000E1283" w:rsidRDefault="00B42DA3" w:rsidP="00B42DA3">
            <w:pPr>
              <w:pStyle w:val="AssignmentsLevel2"/>
              <w:numPr>
                <w:ilvl w:val="0"/>
                <w:numId w:val="18"/>
              </w:numPr>
            </w:pPr>
            <w:r w:rsidRPr="000E1283">
              <w:t>The rationale for selecting this topic</w:t>
            </w:r>
          </w:p>
          <w:p w14:paraId="6EC6F962" w14:textId="77777777" w:rsidR="00B42DA3" w:rsidRPr="000E1283" w:rsidRDefault="00B42DA3" w:rsidP="00B42DA3">
            <w:pPr>
              <w:pStyle w:val="AssignmentsLevel2"/>
              <w:numPr>
                <w:ilvl w:val="0"/>
                <w:numId w:val="18"/>
              </w:numPr>
            </w:pPr>
            <w:r w:rsidRPr="000E1283">
              <w:t>Your research questions, with revision based on feedback</w:t>
            </w:r>
          </w:p>
          <w:p w14:paraId="625A17FD" w14:textId="77777777" w:rsidR="00B42DA3" w:rsidRPr="000E1283" w:rsidRDefault="00B42DA3" w:rsidP="00B42DA3">
            <w:pPr>
              <w:pStyle w:val="AssignmentsLevel2"/>
              <w:numPr>
                <w:ilvl w:val="0"/>
                <w:numId w:val="0"/>
              </w:numPr>
            </w:pPr>
          </w:p>
          <w:p w14:paraId="35573AA0" w14:textId="17E60261" w:rsidR="00B42DA3" w:rsidRPr="000E1283" w:rsidRDefault="00B42DA3" w:rsidP="00B42DA3">
            <w:pPr>
              <w:pStyle w:val="AssignmentsLevel2"/>
              <w:numPr>
                <w:ilvl w:val="0"/>
                <w:numId w:val="0"/>
              </w:numPr>
            </w:pPr>
            <w:r w:rsidRPr="000E1283">
              <w:rPr>
                <w:i/>
              </w:rPr>
              <w:t>Note</w:t>
            </w:r>
            <w:r w:rsidRPr="000E1283">
              <w:t xml:space="preserve">: Although the sources discuss the importance of having </w:t>
            </w:r>
            <w:proofErr w:type="gramStart"/>
            <w:r w:rsidRPr="000E1283">
              <w:t>sufficient</w:t>
            </w:r>
            <w:proofErr w:type="gramEnd"/>
            <w:r w:rsidRPr="000E1283">
              <w:t xml:space="preserve"> numbers for a study, your study will not need to follow these guidelines. Your action research does not have to have a large sample size or be complicated. Action research is for educators to gain more information to inform their instruction.</w:t>
            </w:r>
          </w:p>
          <w:p w14:paraId="6E70CD4F" w14:textId="77777777" w:rsidR="00B42DA3" w:rsidRPr="000E1283" w:rsidRDefault="00B42DA3" w:rsidP="00B42DA3">
            <w:pPr>
              <w:pStyle w:val="AssignmentsLevel1"/>
            </w:pPr>
          </w:p>
          <w:p w14:paraId="788150F3" w14:textId="77777777" w:rsidR="00B42DA3" w:rsidRPr="000E1283" w:rsidRDefault="00B42DA3" w:rsidP="00B42DA3">
            <w:pPr>
              <w:pStyle w:val="Default"/>
              <w:numPr>
                <w:ilvl w:val="0"/>
                <w:numId w:val="20"/>
              </w:numPr>
              <w:spacing w:line="276" w:lineRule="auto"/>
              <w:ind w:left="395"/>
              <w:rPr>
                <w:rFonts w:ascii="Arial" w:hAnsi="Arial" w:cs="Arial"/>
                <w:sz w:val="20"/>
                <w:szCs w:val="20"/>
              </w:rPr>
            </w:pPr>
            <w:r w:rsidRPr="000E1283">
              <w:rPr>
                <w:rFonts w:ascii="Arial" w:hAnsi="Arial" w:cs="Arial"/>
                <w:b/>
                <w:sz w:val="20"/>
                <w:szCs w:val="20"/>
              </w:rPr>
              <w:t>Research Design</w:t>
            </w:r>
            <w:r w:rsidRPr="000E1283">
              <w:rPr>
                <w:rFonts w:ascii="Arial" w:hAnsi="Arial" w:cs="Arial"/>
                <w:sz w:val="20"/>
                <w:szCs w:val="20"/>
              </w:rPr>
              <w:t xml:space="preserve"> (subheading)</w:t>
            </w:r>
            <w:r w:rsidRPr="000E1283">
              <w:rPr>
                <w:rFonts w:ascii="Arial" w:hAnsi="Arial" w:cs="Arial"/>
                <w:sz w:val="20"/>
                <w:szCs w:val="20"/>
              </w:rPr>
              <w:br/>
            </w:r>
          </w:p>
          <w:p w14:paraId="140B60DB" w14:textId="0C67F798" w:rsidR="00B42DA3" w:rsidRPr="000E1283" w:rsidRDefault="00B42DA3" w:rsidP="00B42DA3">
            <w:pPr>
              <w:pStyle w:val="Default"/>
              <w:numPr>
                <w:ilvl w:val="1"/>
                <w:numId w:val="20"/>
              </w:numPr>
              <w:spacing w:line="276" w:lineRule="auto"/>
              <w:ind w:left="755"/>
              <w:rPr>
                <w:rFonts w:ascii="Arial" w:hAnsi="Arial" w:cs="Arial"/>
                <w:sz w:val="20"/>
                <w:szCs w:val="20"/>
              </w:rPr>
            </w:pPr>
            <w:r w:rsidRPr="000E1283">
              <w:rPr>
                <w:rFonts w:ascii="Arial" w:hAnsi="Arial" w:cs="Arial"/>
                <w:sz w:val="20"/>
                <w:szCs w:val="20"/>
              </w:rPr>
              <w:t>Identify the action research approach for your study (quantitative, qualitative, or mixed methods).</w:t>
            </w:r>
          </w:p>
          <w:p w14:paraId="138F7EAA" w14:textId="72EBB027" w:rsidR="00B42DA3" w:rsidRPr="000E1283" w:rsidRDefault="00B42DA3" w:rsidP="00B42DA3">
            <w:pPr>
              <w:pStyle w:val="Default"/>
              <w:numPr>
                <w:ilvl w:val="1"/>
                <w:numId w:val="20"/>
              </w:numPr>
              <w:spacing w:line="276" w:lineRule="auto"/>
              <w:ind w:left="755"/>
              <w:rPr>
                <w:rFonts w:ascii="Arial" w:hAnsi="Arial" w:cs="Arial"/>
                <w:sz w:val="20"/>
                <w:szCs w:val="20"/>
              </w:rPr>
            </w:pPr>
            <w:r w:rsidRPr="000E1283">
              <w:rPr>
                <w:rFonts w:ascii="Arial" w:hAnsi="Arial" w:cs="Arial"/>
                <w:sz w:val="20"/>
                <w:szCs w:val="20"/>
              </w:rPr>
              <w:t xml:space="preserve">Discuss the design of </w:t>
            </w:r>
            <w:r>
              <w:rPr>
                <w:rFonts w:ascii="Arial" w:hAnsi="Arial" w:cs="Arial"/>
                <w:sz w:val="20"/>
                <w:szCs w:val="20"/>
              </w:rPr>
              <w:t xml:space="preserve">action </w:t>
            </w:r>
            <w:r w:rsidRPr="000E1283">
              <w:rPr>
                <w:rFonts w:ascii="Arial" w:hAnsi="Arial" w:cs="Arial"/>
                <w:sz w:val="20"/>
                <w:szCs w:val="20"/>
              </w:rPr>
              <w:t xml:space="preserve">research (case study, program evaluation, survey, self-monitoring, etc.).  </w:t>
            </w:r>
          </w:p>
          <w:p w14:paraId="02FAEFB7" w14:textId="77777777" w:rsidR="00B42DA3" w:rsidRPr="000E1283" w:rsidRDefault="00B42DA3" w:rsidP="00B42DA3">
            <w:pPr>
              <w:pStyle w:val="Default"/>
              <w:numPr>
                <w:ilvl w:val="1"/>
                <w:numId w:val="20"/>
              </w:numPr>
              <w:spacing w:line="276" w:lineRule="auto"/>
              <w:ind w:left="755"/>
              <w:rPr>
                <w:rFonts w:ascii="Arial" w:hAnsi="Arial" w:cs="Arial"/>
                <w:sz w:val="20"/>
                <w:szCs w:val="20"/>
              </w:rPr>
            </w:pPr>
            <w:r w:rsidRPr="000E1283">
              <w:rPr>
                <w:rFonts w:ascii="Arial" w:hAnsi="Arial" w:cs="Arial"/>
                <w:sz w:val="20"/>
                <w:szCs w:val="20"/>
              </w:rPr>
              <w:t>Identify why this design and method are the best option given your project.</w:t>
            </w:r>
          </w:p>
          <w:p w14:paraId="59476220" w14:textId="77777777" w:rsidR="00B42DA3" w:rsidRPr="000E1283" w:rsidRDefault="00B42DA3" w:rsidP="002836A3">
            <w:pPr>
              <w:pStyle w:val="Default"/>
              <w:spacing w:line="276" w:lineRule="auto"/>
              <w:rPr>
                <w:rFonts w:ascii="Arial" w:hAnsi="Arial" w:cs="Arial"/>
                <w:sz w:val="20"/>
                <w:szCs w:val="20"/>
              </w:rPr>
            </w:pPr>
          </w:p>
          <w:p w14:paraId="228C3952" w14:textId="77777777" w:rsidR="00B42DA3" w:rsidRPr="000E1283" w:rsidRDefault="00B42DA3" w:rsidP="00B42DA3">
            <w:pPr>
              <w:pStyle w:val="Default"/>
              <w:numPr>
                <w:ilvl w:val="0"/>
                <w:numId w:val="21"/>
              </w:numPr>
              <w:spacing w:line="276" w:lineRule="auto"/>
              <w:ind w:left="395"/>
              <w:rPr>
                <w:rFonts w:ascii="Arial" w:hAnsi="Arial" w:cs="Arial"/>
                <w:sz w:val="20"/>
                <w:szCs w:val="20"/>
              </w:rPr>
            </w:pPr>
            <w:r w:rsidRPr="000E1283">
              <w:rPr>
                <w:rFonts w:ascii="Arial" w:hAnsi="Arial" w:cs="Arial"/>
                <w:b/>
                <w:sz w:val="20"/>
                <w:szCs w:val="20"/>
              </w:rPr>
              <w:t>Participants</w:t>
            </w:r>
            <w:r w:rsidRPr="000E1283">
              <w:rPr>
                <w:rFonts w:ascii="Arial" w:hAnsi="Arial" w:cs="Arial"/>
                <w:sz w:val="20"/>
                <w:szCs w:val="20"/>
              </w:rPr>
              <w:t xml:space="preserve"> (subheading)</w:t>
            </w:r>
            <w:r w:rsidRPr="000E1283">
              <w:rPr>
                <w:rFonts w:ascii="Arial" w:hAnsi="Arial" w:cs="Arial"/>
                <w:sz w:val="20"/>
                <w:szCs w:val="20"/>
              </w:rPr>
              <w:br/>
            </w:r>
          </w:p>
          <w:p w14:paraId="787FD481" w14:textId="77777777" w:rsidR="00B42DA3" w:rsidRPr="000E1283" w:rsidRDefault="00B42DA3" w:rsidP="00B42DA3">
            <w:pPr>
              <w:pStyle w:val="Default"/>
              <w:numPr>
                <w:ilvl w:val="1"/>
                <w:numId w:val="21"/>
              </w:numPr>
              <w:spacing w:line="276" w:lineRule="auto"/>
              <w:ind w:left="755"/>
              <w:rPr>
                <w:rFonts w:ascii="Arial" w:hAnsi="Arial" w:cs="Arial"/>
                <w:sz w:val="20"/>
                <w:szCs w:val="20"/>
              </w:rPr>
            </w:pPr>
            <w:r w:rsidRPr="000E1283">
              <w:rPr>
                <w:rFonts w:ascii="Arial" w:hAnsi="Arial" w:cs="Arial"/>
                <w:sz w:val="20"/>
                <w:szCs w:val="20"/>
              </w:rPr>
              <w:t>Identify your participants (age, grade, characteristics, etc.).</w:t>
            </w:r>
          </w:p>
          <w:p w14:paraId="5B085146" w14:textId="6DF5F271" w:rsidR="00B42DA3" w:rsidRPr="000E1283" w:rsidRDefault="00B42DA3" w:rsidP="00B42DA3">
            <w:pPr>
              <w:pStyle w:val="Default"/>
              <w:numPr>
                <w:ilvl w:val="1"/>
                <w:numId w:val="21"/>
              </w:numPr>
              <w:spacing w:line="276" w:lineRule="auto"/>
              <w:ind w:left="755"/>
              <w:rPr>
                <w:rFonts w:ascii="Arial" w:hAnsi="Arial" w:cs="Arial"/>
                <w:sz w:val="20"/>
                <w:szCs w:val="20"/>
              </w:rPr>
            </w:pPr>
            <w:r w:rsidRPr="000E1283">
              <w:rPr>
                <w:rFonts w:ascii="Arial" w:hAnsi="Arial" w:cs="Arial"/>
                <w:sz w:val="20"/>
                <w:szCs w:val="20"/>
              </w:rPr>
              <w:t>Describe your sample and where they came from</w:t>
            </w:r>
            <w:r w:rsidR="00481A4F">
              <w:rPr>
                <w:rFonts w:ascii="Arial" w:hAnsi="Arial" w:cs="Arial"/>
                <w:sz w:val="20"/>
                <w:szCs w:val="20"/>
              </w:rPr>
              <w:t>:</w:t>
            </w:r>
            <w:r w:rsidRPr="000E1283">
              <w:rPr>
                <w:rFonts w:ascii="Arial" w:hAnsi="Arial" w:cs="Arial"/>
                <w:sz w:val="20"/>
                <w:szCs w:val="20"/>
              </w:rPr>
              <w:t xml:space="preserve"> urban, suburban, type of SES</w:t>
            </w:r>
            <w:r w:rsidR="00481A4F">
              <w:rPr>
                <w:rFonts w:ascii="Arial" w:hAnsi="Arial" w:cs="Arial"/>
                <w:sz w:val="20"/>
                <w:szCs w:val="20"/>
              </w:rPr>
              <w:t>, etc</w:t>
            </w:r>
            <w:r w:rsidRPr="000E1283">
              <w:rPr>
                <w:rFonts w:ascii="Arial" w:hAnsi="Arial" w:cs="Arial"/>
                <w:sz w:val="20"/>
                <w:szCs w:val="20"/>
              </w:rPr>
              <w:t xml:space="preserve">. </w:t>
            </w:r>
          </w:p>
          <w:p w14:paraId="6922C05F" w14:textId="5AF3C9DD" w:rsidR="00B42DA3" w:rsidRPr="000E1283" w:rsidRDefault="00B42DA3" w:rsidP="00B42DA3">
            <w:pPr>
              <w:pStyle w:val="Default"/>
              <w:numPr>
                <w:ilvl w:val="1"/>
                <w:numId w:val="21"/>
              </w:numPr>
              <w:spacing w:line="276" w:lineRule="auto"/>
              <w:ind w:left="755"/>
              <w:rPr>
                <w:rFonts w:ascii="Arial" w:hAnsi="Arial" w:cs="Arial"/>
                <w:color w:val="auto"/>
                <w:sz w:val="20"/>
                <w:szCs w:val="20"/>
              </w:rPr>
            </w:pPr>
            <w:r w:rsidRPr="000E1283">
              <w:rPr>
                <w:rFonts w:ascii="Arial" w:hAnsi="Arial" w:cs="Arial"/>
                <w:color w:val="auto"/>
                <w:sz w:val="20"/>
                <w:szCs w:val="20"/>
                <w:shd w:val="clear" w:color="auto" w:fill="FFFFFF"/>
              </w:rPr>
              <w:t xml:space="preserve">Explain why you selected this </w:t>
            </w:r>
            <w:proofErr w:type="gramStart"/>
            <w:r w:rsidRPr="000E1283">
              <w:rPr>
                <w:rFonts w:ascii="Arial" w:hAnsi="Arial" w:cs="Arial"/>
                <w:color w:val="auto"/>
                <w:sz w:val="20"/>
                <w:szCs w:val="20"/>
                <w:shd w:val="clear" w:color="auto" w:fill="FFFFFF"/>
              </w:rPr>
              <w:t>particular individual</w:t>
            </w:r>
            <w:proofErr w:type="gramEnd"/>
            <w:r w:rsidRPr="000E1283">
              <w:rPr>
                <w:rFonts w:ascii="Arial" w:hAnsi="Arial" w:cs="Arial"/>
                <w:color w:val="auto"/>
                <w:sz w:val="20"/>
                <w:szCs w:val="20"/>
                <w:shd w:val="clear" w:color="auto" w:fill="FFFFFF"/>
              </w:rPr>
              <w:t xml:space="preserve"> or group to be studied. </w:t>
            </w:r>
            <w:r w:rsidR="00481A4F">
              <w:rPr>
                <w:rFonts w:ascii="Arial" w:hAnsi="Arial" w:cs="Arial"/>
                <w:color w:val="auto"/>
                <w:sz w:val="20"/>
                <w:szCs w:val="20"/>
                <w:shd w:val="clear" w:color="auto" w:fill="FFFFFF"/>
              </w:rPr>
              <w:t>D</w:t>
            </w:r>
            <w:r w:rsidRPr="000E1283">
              <w:rPr>
                <w:rFonts w:ascii="Arial" w:hAnsi="Arial" w:cs="Arial"/>
                <w:color w:val="auto"/>
                <w:sz w:val="20"/>
                <w:szCs w:val="20"/>
                <w:shd w:val="clear" w:color="auto" w:fill="FFFFFF"/>
              </w:rPr>
              <w:t>o not use</w:t>
            </w:r>
            <w:r w:rsidR="00481A4F">
              <w:rPr>
                <w:rFonts w:ascii="Arial" w:hAnsi="Arial" w:cs="Arial"/>
                <w:color w:val="auto"/>
                <w:sz w:val="20"/>
                <w:szCs w:val="20"/>
                <w:shd w:val="clear" w:color="auto" w:fill="FFFFFF"/>
              </w:rPr>
              <w:t xml:space="preserve"> the</w:t>
            </w:r>
            <w:r w:rsidRPr="000E1283">
              <w:rPr>
                <w:rFonts w:ascii="Arial" w:hAnsi="Arial" w:cs="Arial"/>
                <w:color w:val="auto"/>
                <w:sz w:val="20"/>
                <w:szCs w:val="20"/>
                <w:shd w:val="clear" w:color="auto" w:fill="FFFFFF"/>
              </w:rPr>
              <w:t xml:space="preserve"> first</w:t>
            </w:r>
            <w:r w:rsidR="00481A4F">
              <w:rPr>
                <w:rFonts w:ascii="Arial" w:hAnsi="Arial" w:cs="Arial"/>
                <w:color w:val="auto"/>
                <w:sz w:val="20"/>
                <w:szCs w:val="20"/>
                <w:shd w:val="clear" w:color="auto" w:fill="FFFFFF"/>
              </w:rPr>
              <w:t>-</w:t>
            </w:r>
            <w:r w:rsidRPr="000E1283">
              <w:rPr>
                <w:rFonts w:ascii="Arial" w:hAnsi="Arial" w:cs="Arial"/>
                <w:color w:val="auto"/>
                <w:sz w:val="20"/>
                <w:szCs w:val="20"/>
                <w:shd w:val="clear" w:color="auto" w:fill="FFFFFF"/>
              </w:rPr>
              <w:t>person</w:t>
            </w:r>
            <w:r w:rsidR="00481A4F">
              <w:rPr>
                <w:rFonts w:ascii="Arial" w:hAnsi="Arial" w:cs="Arial"/>
                <w:color w:val="auto"/>
                <w:sz w:val="20"/>
                <w:szCs w:val="20"/>
                <w:shd w:val="clear" w:color="auto" w:fill="FFFFFF"/>
              </w:rPr>
              <w:t xml:space="preserve"> perspective</w:t>
            </w:r>
            <w:r w:rsidRPr="000E1283">
              <w:rPr>
                <w:rFonts w:ascii="Arial" w:hAnsi="Arial" w:cs="Arial"/>
                <w:color w:val="auto"/>
                <w:sz w:val="20"/>
                <w:szCs w:val="20"/>
                <w:shd w:val="clear" w:color="auto" w:fill="FFFFFF"/>
              </w:rPr>
              <w:t>.</w:t>
            </w:r>
          </w:p>
          <w:p w14:paraId="753AE376" w14:textId="251BA5CE" w:rsidR="00B42DA3" w:rsidRPr="002836A3" w:rsidRDefault="00B42DA3" w:rsidP="00B42DA3">
            <w:pPr>
              <w:pStyle w:val="Default"/>
              <w:numPr>
                <w:ilvl w:val="1"/>
                <w:numId w:val="21"/>
              </w:numPr>
              <w:spacing w:line="276" w:lineRule="auto"/>
              <w:ind w:left="755"/>
              <w:rPr>
                <w:rFonts w:ascii="Arial" w:hAnsi="Arial" w:cs="Arial"/>
                <w:color w:val="auto"/>
                <w:sz w:val="20"/>
                <w:szCs w:val="20"/>
              </w:rPr>
            </w:pPr>
            <w:r w:rsidRPr="000E1283">
              <w:rPr>
                <w:rFonts w:ascii="Arial" w:hAnsi="Arial" w:cs="Arial"/>
                <w:color w:val="auto"/>
                <w:sz w:val="20"/>
                <w:szCs w:val="20"/>
                <w:shd w:val="clear" w:color="auto" w:fill="FFFFFF"/>
              </w:rPr>
              <w:t>Are there any types of subjects that will be excluded from your project?</w:t>
            </w:r>
          </w:p>
          <w:p w14:paraId="30B4A268" w14:textId="2A87A3AE" w:rsidR="00CA0399" w:rsidRPr="000E1283" w:rsidRDefault="00CA0399" w:rsidP="00B42DA3">
            <w:pPr>
              <w:pStyle w:val="Default"/>
              <w:numPr>
                <w:ilvl w:val="1"/>
                <w:numId w:val="21"/>
              </w:numPr>
              <w:spacing w:line="276" w:lineRule="auto"/>
              <w:ind w:left="755"/>
              <w:rPr>
                <w:rFonts w:ascii="Arial" w:hAnsi="Arial" w:cs="Arial"/>
                <w:color w:val="auto"/>
                <w:sz w:val="20"/>
                <w:szCs w:val="20"/>
              </w:rPr>
            </w:pPr>
            <w:r>
              <w:rPr>
                <w:rFonts w:ascii="Arial" w:hAnsi="Arial" w:cs="Arial"/>
                <w:color w:val="auto"/>
                <w:sz w:val="20"/>
                <w:szCs w:val="20"/>
              </w:rPr>
              <w:t>Identify the type of sampling.</w:t>
            </w:r>
          </w:p>
          <w:p w14:paraId="6F3515BC" w14:textId="77777777" w:rsidR="00B42DA3" w:rsidRPr="000E1283" w:rsidRDefault="00B42DA3" w:rsidP="00B42DA3">
            <w:pPr>
              <w:pStyle w:val="AssignmentsLevel1"/>
            </w:pPr>
          </w:p>
          <w:p w14:paraId="628FAE7A" w14:textId="77777777" w:rsidR="00B42DA3" w:rsidRPr="000E1283" w:rsidRDefault="00B42DA3" w:rsidP="00B42DA3">
            <w:pPr>
              <w:rPr>
                <w:rFonts w:cs="Arial"/>
              </w:rPr>
            </w:pPr>
            <w:r w:rsidRPr="000E1283">
              <w:rPr>
                <w:rFonts w:cs="Arial"/>
                <w:b/>
              </w:rPr>
              <w:t>Post</w:t>
            </w:r>
            <w:r w:rsidRPr="000E1283">
              <w:rPr>
                <w:rFonts w:cs="Arial"/>
              </w:rPr>
              <w:t xml:space="preserve"> your Research Method Proposal, Part 1 in the </w:t>
            </w:r>
            <w:r w:rsidRPr="000E1283">
              <w:rPr>
                <w:rFonts w:cs="Arial"/>
                <w:szCs w:val="20"/>
              </w:rPr>
              <w:t>Research Method Proposal, Part 1 Peer Review</w:t>
            </w:r>
            <w:r w:rsidRPr="000E1283">
              <w:rPr>
                <w:rFonts w:cs="Arial"/>
              </w:rPr>
              <w:t xml:space="preserve"> discussion forum by 11:59 p.m. (Eastern time) on Thursday.  </w:t>
            </w:r>
          </w:p>
          <w:p w14:paraId="7F6434CD" w14:textId="77777777" w:rsidR="00B42DA3" w:rsidRPr="000E1283" w:rsidRDefault="00B42DA3" w:rsidP="00B42DA3">
            <w:pPr>
              <w:pStyle w:val="AssignmentsLevel1"/>
              <w:rPr>
                <w:b/>
                <w:bCs/>
                <w:color w:val="000000"/>
                <w:bdr w:val="none" w:sz="0" w:space="0" w:color="auto" w:frame="1"/>
              </w:rPr>
            </w:pPr>
          </w:p>
          <w:p w14:paraId="3D256ECA" w14:textId="55F6FD67" w:rsidR="00B42DA3" w:rsidRPr="000E1283" w:rsidRDefault="00B42DA3" w:rsidP="00B42DA3">
            <w:pPr>
              <w:pStyle w:val="AssignmentsLevel1"/>
              <w:rPr>
                <w:color w:val="000000"/>
                <w:bdr w:val="none" w:sz="0" w:space="0" w:color="auto" w:frame="1"/>
              </w:rPr>
            </w:pPr>
            <w:r w:rsidRPr="000E1283">
              <w:rPr>
                <w:b/>
                <w:bCs/>
                <w:color w:val="000000"/>
                <w:bdr w:val="none" w:sz="0" w:space="0" w:color="auto" w:frame="1"/>
              </w:rPr>
              <w:t>Review</w:t>
            </w:r>
            <w:r w:rsidRPr="000E1283">
              <w:rPr>
                <w:color w:val="000000"/>
                <w:bdr w:val="none" w:sz="0" w:space="0" w:color="auto" w:frame="1"/>
              </w:rPr>
              <w:t xml:space="preserve"> the peer feedback you </w:t>
            </w:r>
            <w:proofErr w:type="gramStart"/>
            <w:r w:rsidRPr="000E1283">
              <w:rPr>
                <w:color w:val="000000"/>
                <w:bdr w:val="none" w:sz="0" w:space="0" w:color="auto" w:frame="1"/>
              </w:rPr>
              <w:t>received, and</w:t>
            </w:r>
            <w:proofErr w:type="gramEnd"/>
            <w:r w:rsidRPr="000E1283">
              <w:rPr>
                <w:color w:val="000000"/>
                <w:bdr w:val="none" w:sz="0" w:space="0" w:color="auto" w:frame="1"/>
              </w:rPr>
              <w:t xml:space="preserve"> </w:t>
            </w:r>
            <w:r w:rsidRPr="000E1283">
              <w:rPr>
                <w:b/>
                <w:color w:val="000000"/>
                <w:bdr w:val="none" w:sz="0" w:space="0" w:color="auto" w:frame="1"/>
              </w:rPr>
              <w:t>revise</w:t>
            </w:r>
            <w:r w:rsidRPr="000E1283">
              <w:rPr>
                <w:color w:val="000000"/>
                <w:bdr w:val="none" w:sz="0" w:space="0" w:color="auto" w:frame="1"/>
              </w:rPr>
              <w:t xml:space="preserve"> as appropriate.</w:t>
            </w:r>
          </w:p>
          <w:p w14:paraId="60180782" w14:textId="77777777" w:rsidR="00B42DA3" w:rsidRPr="000E1283" w:rsidRDefault="00B42DA3" w:rsidP="00B42DA3">
            <w:pPr>
              <w:pStyle w:val="AssignmentsLevel1"/>
              <w:rPr>
                <w:color w:val="000000"/>
                <w:bdr w:val="none" w:sz="0" w:space="0" w:color="auto" w:frame="1"/>
              </w:rPr>
            </w:pPr>
          </w:p>
          <w:p w14:paraId="41632382" w14:textId="3657C64D" w:rsidR="00B42DA3" w:rsidRPr="000E1283" w:rsidRDefault="00B42DA3" w:rsidP="00B42DA3">
            <w:pPr>
              <w:rPr>
                <w:b/>
                <w:bCs/>
              </w:rPr>
            </w:pPr>
            <w:r w:rsidRPr="000E1283">
              <w:rPr>
                <w:rFonts w:cs="Arial"/>
                <w:b/>
              </w:rPr>
              <w:t>Submit</w:t>
            </w:r>
            <w:r w:rsidRPr="000E1283">
              <w:rPr>
                <w:rFonts w:cs="Arial"/>
              </w:rPr>
              <w:t xml:space="preserve"> your revised Research Methods Proposal, Part 1 by 11:59 p.m. (Eastern time) on Sunday. </w:t>
            </w:r>
          </w:p>
        </w:tc>
        <w:tc>
          <w:tcPr>
            <w:tcW w:w="1440" w:type="dxa"/>
          </w:tcPr>
          <w:p w14:paraId="13560939" w14:textId="2886CCE9" w:rsidR="00B42DA3" w:rsidRPr="000E1283" w:rsidRDefault="00B42DA3" w:rsidP="00B42DA3">
            <w:pPr>
              <w:tabs>
                <w:tab w:val="left" w:pos="2329"/>
              </w:tabs>
              <w:rPr>
                <w:rFonts w:cs="Arial"/>
                <w:szCs w:val="20"/>
              </w:rPr>
            </w:pPr>
            <w:r w:rsidRPr="000E1283">
              <w:rPr>
                <w:rFonts w:cs="Arial"/>
                <w:szCs w:val="20"/>
              </w:rPr>
              <w:t>4.1</w:t>
            </w:r>
            <w:r w:rsidR="003D0018">
              <w:rPr>
                <w:rFonts w:cs="Arial"/>
                <w:szCs w:val="20"/>
              </w:rPr>
              <w:t>, 4.3</w:t>
            </w:r>
          </w:p>
        </w:tc>
        <w:tc>
          <w:tcPr>
            <w:tcW w:w="1440" w:type="dxa"/>
          </w:tcPr>
          <w:p w14:paraId="66AC7EC3" w14:textId="5EE2EDCA" w:rsidR="00B42DA3" w:rsidRPr="000E1283" w:rsidRDefault="00B42DA3" w:rsidP="00B42DA3">
            <w:pPr>
              <w:tabs>
                <w:tab w:val="left" w:pos="2329"/>
              </w:tabs>
              <w:rPr>
                <w:rFonts w:eastAsia="Arial" w:cs="Arial"/>
              </w:rPr>
            </w:pPr>
            <w:r>
              <w:rPr>
                <w:rFonts w:eastAsia="Arial" w:cs="Arial"/>
              </w:rPr>
              <w:t>Guided Project + Library research = 2 hour</w:t>
            </w:r>
          </w:p>
        </w:tc>
      </w:tr>
      <w:tr w:rsidR="00B42DA3" w:rsidRPr="000E1283" w14:paraId="1F0C6BBD" w14:textId="77777777" w:rsidTr="4948C66D">
        <w:tc>
          <w:tcPr>
            <w:tcW w:w="10170" w:type="dxa"/>
            <w:gridSpan w:val="2"/>
            <w:tcMar>
              <w:top w:w="115" w:type="dxa"/>
              <w:left w:w="115" w:type="dxa"/>
              <w:bottom w:w="115" w:type="dxa"/>
              <w:right w:w="115" w:type="dxa"/>
            </w:tcMar>
          </w:tcPr>
          <w:p w14:paraId="51DE8887" w14:textId="77777777" w:rsidR="00B42DA3" w:rsidRPr="000E1283" w:rsidRDefault="00B42DA3" w:rsidP="00B42DA3">
            <w:pPr>
              <w:pStyle w:val="AssignmentsLevel1"/>
              <w:rPr>
                <w:b/>
              </w:rPr>
            </w:pPr>
            <w:r w:rsidRPr="000E1283">
              <w:rPr>
                <w:b/>
              </w:rPr>
              <w:t>Discussion: Research Method Proposal, Part 1 Peer Review</w:t>
            </w:r>
          </w:p>
          <w:p w14:paraId="61289276" w14:textId="77777777" w:rsidR="00B42DA3" w:rsidRPr="000E1283" w:rsidRDefault="00B42DA3" w:rsidP="00B42DA3">
            <w:pPr>
              <w:pStyle w:val="AssignmentsLevel1"/>
              <w:rPr>
                <w:b/>
              </w:rPr>
            </w:pPr>
          </w:p>
          <w:p w14:paraId="6C879686" w14:textId="3C723AE7" w:rsidR="00B42DA3" w:rsidRPr="000E1283" w:rsidRDefault="00B42DA3" w:rsidP="00B42DA3">
            <w:pPr>
              <w:pStyle w:val="AssignmentsLevel1"/>
              <w:rPr>
                <w:color w:val="000000"/>
              </w:rPr>
            </w:pPr>
            <w:r w:rsidRPr="000E1283">
              <w:rPr>
                <w:b/>
              </w:rPr>
              <w:t>Review</w:t>
            </w:r>
            <w:r w:rsidRPr="000E1283">
              <w:t xml:space="preserve"> all the research proposals</w:t>
            </w:r>
            <w:r w:rsidRPr="000E1283">
              <w:rPr>
                <w:color w:val="000000"/>
                <w:bdr w:val="none" w:sz="0" w:space="0" w:color="auto" w:frame="1"/>
              </w:rPr>
              <w:t>.</w:t>
            </w:r>
          </w:p>
          <w:p w14:paraId="28A694D5" w14:textId="77777777" w:rsidR="00B42DA3" w:rsidRPr="000E1283" w:rsidRDefault="00B42DA3" w:rsidP="00B42DA3">
            <w:pPr>
              <w:pStyle w:val="APACitation"/>
              <w:rPr>
                <w:b/>
                <w:bCs/>
                <w:bdr w:val="none" w:sz="0" w:space="0" w:color="auto" w:frame="1"/>
              </w:rPr>
            </w:pPr>
          </w:p>
          <w:p w14:paraId="19A8767D" w14:textId="57292AF5" w:rsidR="00B42DA3" w:rsidRPr="000E1283" w:rsidRDefault="00B42DA3" w:rsidP="00B42DA3">
            <w:pPr>
              <w:pStyle w:val="AssignmentsLevel1"/>
              <w:rPr>
                <w:bdr w:val="none" w:sz="0" w:space="0" w:color="auto" w:frame="1"/>
              </w:rPr>
            </w:pPr>
            <w:r w:rsidRPr="000E1283">
              <w:rPr>
                <w:b/>
                <w:bCs/>
                <w:bdr w:val="none" w:sz="0" w:space="0" w:color="auto" w:frame="1"/>
              </w:rPr>
              <w:t>Post</w:t>
            </w:r>
            <w:r w:rsidRPr="000E1283">
              <w:rPr>
                <w:bCs/>
                <w:bdr w:val="none" w:sz="0" w:space="0" w:color="auto" w:frame="1"/>
              </w:rPr>
              <w:t xml:space="preserve"> feedback</w:t>
            </w:r>
            <w:r w:rsidRPr="000E1283">
              <w:rPr>
                <w:bdr w:val="none" w:sz="0" w:space="0" w:color="auto" w:frame="1"/>
              </w:rPr>
              <w:t xml:space="preserve"> and critique to at least </w:t>
            </w:r>
            <w:r w:rsidR="00764D03">
              <w:rPr>
                <w:bdr w:val="none" w:sz="0" w:space="0" w:color="auto" w:frame="1"/>
              </w:rPr>
              <w:t>3</w:t>
            </w:r>
            <w:r w:rsidR="00764D03" w:rsidRPr="000E1283">
              <w:rPr>
                <w:bdr w:val="none" w:sz="0" w:space="0" w:color="auto" w:frame="1"/>
              </w:rPr>
              <w:t xml:space="preserve"> </w:t>
            </w:r>
            <w:r w:rsidRPr="000E1283">
              <w:rPr>
                <w:bdr w:val="none" w:sz="0" w:space="0" w:color="auto" w:frame="1"/>
              </w:rPr>
              <w:t xml:space="preserve">research proposals by </w:t>
            </w:r>
            <w:r w:rsidRPr="000E1283">
              <w:t xml:space="preserve">11:59 p.m. (Eastern time) on </w:t>
            </w:r>
            <w:r w:rsidRPr="000E1283">
              <w:rPr>
                <w:bdr w:val="none" w:sz="0" w:space="0" w:color="auto" w:frame="1"/>
              </w:rPr>
              <w:t>Saturday.  Discuss the following in your feedback:</w:t>
            </w:r>
          </w:p>
          <w:p w14:paraId="6ED65B58" w14:textId="77777777" w:rsidR="00B42DA3" w:rsidRPr="000E1283" w:rsidRDefault="00B42DA3" w:rsidP="00B42DA3">
            <w:pPr>
              <w:pStyle w:val="AssignmentsLevel1"/>
            </w:pPr>
          </w:p>
          <w:p w14:paraId="307B392E" w14:textId="77777777" w:rsidR="00B42DA3" w:rsidRPr="000E1283" w:rsidRDefault="00B42DA3" w:rsidP="00B42DA3">
            <w:pPr>
              <w:pStyle w:val="AssignmentsLevel2"/>
            </w:pPr>
            <w:r w:rsidRPr="000E1283">
              <w:t>Is the topic appropriate and described in enough detail to establish the importance of the study?</w:t>
            </w:r>
          </w:p>
          <w:p w14:paraId="024D5715" w14:textId="77777777" w:rsidR="00B42DA3" w:rsidRPr="000E1283" w:rsidRDefault="00B42DA3" w:rsidP="00B42DA3">
            <w:pPr>
              <w:pStyle w:val="AssignmentsLevel2"/>
            </w:pPr>
            <w:r w:rsidRPr="000E1283">
              <w:t>Are the research questions clear and concise? Are they measurable?</w:t>
            </w:r>
          </w:p>
          <w:p w14:paraId="6C126B09" w14:textId="77777777" w:rsidR="00B42DA3" w:rsidRPr="000E1283" w:rsidRDefault="00B42DA3" w:rsidP="00B42DA3">
            <w:pPr>
              <w:pStyle w:val="AssignmentsLevel2"/>
            </w:pPr>
            <w:r w:rsidRPr="000E1283">
              <w:rPr>
                <w:bdr w:val="none" w:sz="0" w:space="0" w:color="auto" w:frame="1"/>
              </w:rPr>
              <w:t>Is it clear who the participants would be? Are they described clearly? Do the participants fit the project?</w:t>
            </w:r>
          </w:p>
          <w:p w14:paraId="19A13122" w14:textId="77777777" w:rsidR="00B42DA3" w:rsidRPr="000E1283" w:rsidRDefault="00B42DA3" w:rsidP="00B42DA3">
            <w:pPr>
              <w:pStyle w:val="AssignmentsLevel2"/>
            </w:pPr>
            <w:r w:rsidRPr="000E1283">
              <w:rPr>
                <w:bdr w:val="none" w:sz="0" w:space="0" w:color="auto" w:frame="1"/>
              </w:rPr>
              <w:t>Is the sampling method appropriate for the proposed project? Why or why not?</w:t>
            </w:r>
          </w:p>
          <w:p w14:paraId="57E6AF4E" w14:textId="77777777" w:rsidR="00B42DA3" w:rsidRPr="000E1283" w:rsidRDefault="00B42DA3" w:rsidP="00B42DA3">
            <w:pPr>
              <w:pStyle w:val="AssignmentsLevel2"/>
            </w:pPr>
            <w:r w:rsidRPr="000E1283">
              <w:rPr>
                <w:bdr w:val="none" w:sz="0" w:space="0" w:color="auto" w:frame="1"/>
              </w:rPr>
              <w:t>Could another sampling method be helpful?</w:t>
            </w:r>
          </w:p>
          <w:p w14:paraId="47E027E4" w14:textId="6161DEAE" w:rsidR="00B42DA3" w:rsidRPr="000E1283" w:rsidRDefault="00764D03" w:rsidP="00B42DA3">
            <w:pPr>
              <w:pStyle w:val="AssignmentsLevel2"/>
            </w:pPr>
            <w:r>
              <w:rPr>
                <w:bdr w:val="none" w:sz="0" w:space="0" w:color="auto" w:frame="1"/>
              </w:rPr>
              <w:t>Do you have a</w:t>
            </w:r>
            <w:r w:rsidR="00B42DA3" w:rsidRPr="000E1283">
              <w:rPr>
                <w:bdr w:val="none" w:sz="0" w:space="0" w:color="auto" w:frame="1"/>
              </w:rPr>
              <w:t>ny suggestions to improve the research design?</w:t>
            </w:r>
          </w:p>
          <w:p w14:paraId="7D672686" w14:textId="1AE9EB32" w:rsidR="00B42DA3" w:rsidRPr="000E1283" w:rsidRDefault="00B42DA3" w:rsidP="00B42DA3">
            <w:pPr>
              <w:pStyle w:val="AssignmentsLevel2"/>
            </w:pPr>
            <w:r w:rsidRPr="000E1283">
              <w:rPr>
                <w:bdr w:val="none" w:sz="0" w:space="0" w:color="auto" w:frame="1"/>
              </w:rPr>
              <w:t xml:space="preserve">Is </w:t>
            </w:r>
            <w:r w:rsidR="00764D03">
              <w:rPr>
                <w:bdr w:val="none" w:sz="0" w:space="0" w:color="auto" w:frame="1"/>
              </w:rPr>
              <w:t>the document formatted according to</w:t>
            </w:r>
            <w:r w:rsidRPr="000E1283">
              <w:rPr>
                <w:bdr w:val="none" w:sz="0" w:space="0" w:color="auto" w:frame="1"/>
              </w:rPr>
              <w:t xml:space="preserve"> APA</w:t>
            </w:r>
            <w:r w:rsidR="00764D03">
              <w:rPr>
                <w:bdr w:val="none" w:sz="0" w:space="0" w:color="auto" w:frame="1"/>
              </w:rPr>
              <w:t xml:space="preserve"> guidelines</w:t>
            </w:r>
            <w:r w:rsidRPr="000E1283">
              <w:rPr>
                <w:bdr w:val="none" w:sz="0" w:space="0" w:color="auto" w:frame="1"/>
              </w:rPr>
              <w:t>?</w:t>
            </w:r>
          </w:p>
          <w:p w14:paraId="793DD491" w14:textId="77777777" w:rsidR="00B42DA3" w:rsidRPr="000E1283" w:rsidRDefault="00B42DA3" w:rsidP="00B42DA3">
            <w:pPr>
              <w:pStyle w:val="AssignmentsLevel2"/>
              <w:numPr>
                <w:ilvl w:val="0"/>
                <w:numId w:val="0"/>
              </w:numPr>
              <w:ind w:left="360"/>
            </w:pPr>
          </w:p>
          <w:p w14:paraId="47DFA22B" w14:textId="63C57418" w:rsidR="00B42DA3" w:rsidRPr="000E1283" w:rsidRDefault="00B42DA3" w:rsidP="00B42DA3">
            <w:pPr>
              <w:rPr>
                <w:rFonts w:cs="Arial"/>
                <w:color w:val="000000"/>
                <w:szCs w:val="20"/>
                <w:bdr w:val="none" w:sz="0" w:space="0" w:color="auto" w:frame="1"/>
              </w:rPr>
            </w:pPr>
            <w:r w:rsidRPr="000E1283">
              <w:rPr>
                <w:rFonts w:cs="Arial"/>
                <w:i/>
                <w:iCs/>
                <w:color w:val="000000"/>
                <w:szCs w:val="20"/>
                <w:bdr w:val="none" w:sz="0" w:space="0" w:color="auto" w:frame="1"/>
              </w:rPr>
              <w:t>Note:</w:t>
            </w:r>
            <w:r w:rsidRPr="000E1283">
              <w:rPr>
                <w:rFonts w:cs="Arial"/>
                <w:color w:val="000000"/>
                <w:szCs w:val="20"/>
                <w:bdr w:val="none" w:sz="0" w:space="0" w:color="auto" w:frame="1"/>
              </w:rPr>
              <w:t xml:space="preserve"> This review should not be focused on spelling, grammar, or mechanics. Your reviews should critically examine the appropriate application of the research methods, given the proposed project.</w:t>
            </w:r>
          </w:p>
        </w:tc>
        <w:tc>
          <w:tcPr>
            <w:tcW w:w="1440" w:type="dxa"/>
          </w:tcPr>
          <w:p w14:paraId="695D37D1" w14:textId="2E4821C4" w:rsidR="00B42DA3" w:rsidRPr="000E1283" w:rsidRDefault="00B42DA3" w:rsidP="00B42DA3">
            <w:pPr>
              <w:tabs>
                <w:tab w:val="left" w:pos="2329"/>
              </w:tabs>
              <w:rPr>
                <w:rFonts w:cs="Arial"/>
                <w:szCs w:val="20"/>
              </w:rPr>
            </w:pPr>
            <w:r w:rsidRPr="000E1283">
              <w:rPr>
                <w:rFonts w:cs="Arial"/>
                <w:szCs w:val="20"/>
              </w:rPr>
              <w:t>4.1</w:t>
            </w:r>
            <w:r w:rsidR="003D0018">
              <w:rPr>
                <w:rFonts w:cs="Arial"/>
                <w:szCs w:val="20"/>
              </w:rPr>
              <w:t>, 4.3</w:t>
            </w:r>
          </w:p>
        </w:tc>
        <w:tc>
          <w:tcPr>
            <w:tcW w:w="1440" w:type="dxa"/>
          </w:tcPr>
          <w:p w14:paraId="383331DB" w14:textId="3B8B1B34" w:rsidR="00B42DA3" w:rsidRPr="00C8069A" w:rsidRDefault="00B42DA3" w:rsidP="00B42DA3">
            <w:pPr>
              <w:tabs>
                <w:tab w:val="left" w:pos="2329"/>
              </w:tabs>
              <w:rPr>
                <w:rFonts w:eastAsia="Arial" w:cs="Arial"/>
              </w:rPr>
            </w:pPr>
            <w:r w:rsidRPr="00C8069A">
              <w:t xml:space="preserve">Discussion: one post and replies to three other posts = </w:t>
            </w:r>
            <w:r w:rsidRPr="00C8069A">
              <w:rPr>
                <w:bCs/>
              </w:rPr>
              <w:t xml:space="preserve">1 hour </w:t>
            </w:r>
          </w:p>
        </w:tc>
      </w:tr>
      <w:tr w:rsidR="00B42DA3" w:rsidRPr="000E1283" w14:paraId="3CC3463C" w14:textId="77777777" w:rsidTr="004E1BE8">
        <w:tc>
          <w:tcPr>
            <w:tcW w:w="10170" w:type="dxa"/>
            <w:gridSpan w:val="2"/>
            <w:shd w:val="clear" w:color="auto" w:fill="auto"/>
            <w:tcMar>
              <w:top w:w="115" w:type="dxa"/>
              <w:left w:w="115" w:type="dxa"/>
              <w:bottom w:w="115" w:type="dxa"/>
              <w:right w:w="115" w:type="dxa"/>
            </w:tcMar>
          </w:tcPr>
          <w:p w14:paraId="3D1A8591" w14:textId="5DA7DD29" w:rsidR="00B42DA3" w:rsidRPr="004E1BE8" w:rsidRDefault="00BE48C5" w:rsidP="00B42DA3">
            <w:pPr>
              <w:pStyle w:val="AssignmentsLevel1"/>
              <w:rPr>
                <w:b/>
              </w:rPr>
            </w:pPr>
            <w:r w:rsidRPr="004E1BE8">
              <w:rPr>
                <w:b/>
              </w:rPr>
              <w:t>Journal</w:t>
            </w:r>
            <w:r w:rsidR="00B42DA3" w:rsidRPr="004E1BE8">
              <w:rPr>
                <w:b/>
              </w:rPr>
              <w:t>: Reflective Practice in Action Research</w:t>
            </w:r>
          </w:p>
          <w:p w14:paraId="3D82D1F6" w14:textId="77777777" w:rsidR="00B42DA3" w:rsidRPr="004E1BE8" w:rsidRDefault="00B42DA3" w:rsidP="00B42DA3">
            <w:pPr>
              <w:pStyle w:val="AssignmentsLevel1"/>
              <w:rPr>
                <w:b/>
              </w:rPr>
            </w:pPr>
          </w:p>
          <w:p w14:paraId="5EBD8C61" w14:textId="582D5183" w:rsidR="00B42DA3" w:rsidRPr="004E1BE8" w:rsidRDefault="00B42DA3" w:rsidP="00B42DA3">
            <w:pPr>
              <w:rPr>
                <w:rFonts w:cs="Arial"/>
                <w:szCs w:val="20"/>
              </w:rPr>
            </w:pPr>
            <w:r w:rsidRPr="004E1BE8">
              <w:rPr>
                <w:rFonts w:cs="Arial"/>
                <w:b/>
                <w:szCs w:val="20"/>
              </w:rPr>
              <w:t>Watch</w:t>
            </w:r>
            <w:r w:rsidRPr="004E1BE8">
              <w:rPr>
                <w:rFonts w:cs="Arial"/>
                <w:szCs w:val="20"/>
              </w:rPr>
              <w:t xml:space="preserve"> </w:t>
            </w:r>
            <w:hyperlink r:id="rId76" w:history="1">
              <w:r w:rsidR="00BE48C5" w:rsidRPr="004E1BE8">
                <w:rPr>
                  <w:rStyle w:val="Hyperlink"/>
                  <w:rFonts w:cs="Arial"/>
                  <w:szCs w:val="20"/>
                </w:rPr>
                <w:t>Teacher Reflective Practice</w:t>
              </w:r>
            </w:hyperlink>
            <w:r w:rsidR="00BE48C5" w:rsidRPr="004E1BE8">
              <w:rPr>
                <w:rFonts w:cs="Arial"/>
                <w:szCs w:val="20"/>
              </w:rPr>
              <w:t xml:space="preserve"> (3:53).</w:t>
            </w:r>
            <w:r w:rsidRPr="004E1BE8">
              <w:rPr>
                <w:rFonts w:cs="Arial"/>
                <w:szCs w:val="20"/>
              </w:rPr>
              <w:t xml:space="preserve"> </w:t>
            </w:r>
          </w:p>
          <w:p w14:paraId="7E8A3A92" w14:textId="77777777" w:rsidR="004E1BE8" w:rsidRDefault="004E1BE8" w:rsidP="00B42DA3">
            <w:pPr>
              <w:rPr>
                <w:rStyle w:val="Strong"/>
                <w:rFonts w:ascii="Helvetica" w:hAnsi="Helvetica" w:cs="Helvetica"/>
                <w:color w:val="000000"/>
                <w:szCs w:val="20"/>
                <w:bdr w:val="none" w:sz="0" w:space="0" w:color="auto" w:frame="1"/>
              </w:rPr>
            </w:pPr>
          </w:p>
          <w:p w14:paraId="28BF400E" w14:textId="6C37430C" w:rsidR="00B42DA3" w:rsidRPr="004E1BE8" w:rsidRDefault="004E1BE8" w:rsidP="00B42DA3">
            <w:pPr>
              <w:rPr>
                <w:rFonts w:cs="Arial"/>
                <w:szCs w:val="20"/>
              </w:rPr>
            </w:pPr>
            <w:r>
              <w:rPr>
                <w:rStyle w:val="Strong"/>
                <w:rFonts w:ascii="Helvetica" w:hAnsi="Helvetica" w:cs="Helvetica"/>
                <w:color w:val="000000"/>
                <w:szCs w:val="20"/>
                <w:bdr w:val="none" w:sz="0" w:space="0" w:color="auto" w:frame="1"/>
              </w:rPr>
              <w:t>Read</w:t>
            </w:r>
            <w:r>
              <w:rPr>
                <w:rFonts w:ascii="Helvetica" w:hAnsi="Helvetica" w:cs="Helvetica"/>
                <w:color w:val="000000"/>
                <w:szCs w:val="20"/>
              </w:rPr>
              <w:t> Conroy, P. W. (2014). </w:t>
            </w:r>
            <w:hyperlink r:id="rId77" w:tgtFrame="_blank" w:history="1">
              <w:r>
                <w:rPr>
                  <w:rStyle w:val="Hyperlink"/>
                  <w:rFonts w:ascii="Helvetica" w:hAnsi="Helvetica" w:cs="Helvetica"/>
                  <w:szCs w:val="20"/>
                  <w:bdr w:val="none" w:sz="0" w:space="0" w:color="auto" w:frame="1"/>
                </w:rPr>
                <w:t>Promoting reflective practices in special education through action research: Recommendations from pre-service teachers</w:t>
              </w:r>
            </w:hyperlink>
            <w:r>
              <w:rPr>
                <w:rFonts w:ascii="Helvetica" w:hAnsi="Helvetica" w:cs="Helvetica"/>
                <w:color w:val="000000"/>
                <w:szCs w:val="20"/>
              </w:rPr>
              <w:t>. </w:t>
            </w:r>
            <w:r>
              <w:rPr>
                <w:rStyle w:val="Emphasis"/>
                <w:rFonts w:ascii="Helvetica" w:hAnsi="Helvetica" w:cs="Helvetica"/>
                <w:color w:val="000000"/>
                <w:szCs w:val="20"/>
                <w:bdr w:val="none" w:sz="0" w:space="0" w:color="auto" w:frame="1"/>
              </w:rPr>
              <w:t xml:space="preserve">Networks: An Online Journal </w:t>
            </w:r>
            <w:proofErr w:type="gramStart"/>
            <w:r>
              <w:rPr>
                <w:rStyle w:val="Emphasis"/>
                <w:rFonts w:ascii="Helvetica" w:hAnsi="Helvetica" w:cs="Helvetica"/>
                <w:color w:val="000000"/>
                <w:szCs w:val="20"/>
                <w:bdr w:val="none" w:sz="0" w:space="0" w:color="auto" w:frame="1"/>
              </w:rPr>
              <w:t>For</w:t>
            </w:r>
            <w:proofErr w:type="gramEnd"/>
            <w:r>
              <w:rPr>
                <w:rStyle w:val="Emphasis"/>
                <w:rFonts w:ascii="Helvetica" w:hAnsi="Helvetica" w:cs="Helvetica"/>
                <w:color w:val="000000"/>
                <w:szCs w:val="20"/>
                <w:bdr w:val="none" w:sz="0" w:space="0" w:color="auto" w:frame="1"/>
              </w:rPr>
              <w:t xml:space="preserve"> Teacher Research</w:t>
            </w:r>
            <w:r>
              <w:rPr>
                <w:rFonts w:ascii="Helvetica" w:hAnsi="Helvetica" w:cs="Helvetica"/>
                <w:color w:val="000000"/>
                <w:szCs w:val="20"/>
              </w:rPr>
              <w:t>, 16(2), 1-6.</w:t>
            </w:r>
          </w:p>
          <w:p w14:paraId="238D29A1" w14:textId="77777777" w:rsidR="00B42DA3" w:rsidRPr="004E1BE8" w:rsidRDefault="00B42DA3" w:rsidP="00B42DA3">
            <w:pPr>
              <w:pStyle w:val="AssignmentsLevel1"/>
              <w:rPr>
                <w:b/>
              </w:rPr>
            </w:pPr>
          </w:p>
          <w:p w14:paraId="7982C9D2" w14:textId="6083B224" w:rsidR="00B42DA3" w:rsidRPr="004E1BE8" w:rsidRDefault="00B42DA3" w:rsidP="00B42DA3">
            <w:pPr>
              <w:pStyle w:val="AssignmentsLevel1"/>
            </w:pPr>
            <w:r w:rsidRPr="004E1BE8">
              <w:rPr>
                <w:b/>
              </w:rPr>
              <w:t>Write</w:t>
            </w:r>
            <w:r w:rsidRPr="004E1BE8">
              <w:t xml:space="preserve"> 400 to 800 words discussing the importance of reflective practice in your teaching and in your research</w:t>
            </w:r>
            <w:r w:rsidR="00BE48C5" w:rsidRPr="004E1BE8">
              <w:t xml:space="preserve"> by addressing the following</w:t>
            </w:r>
            <w:r w:rsidRPr="004E1BE8">
              <w:t>:</w:t>
            </w:r>
          </w:p>
          <w:p w14:paraId="3978F9FB" w14:textId="77777777" w:rsidR="00764D03" w:rsidRPr="004E1BE8" w:rsidRDefault="00764D03" w:rsidP="00B42DA3">
            <w:pPr>
              <w:pStyle w:val="AssignmentsLevel1"/>
            </w:pPr>
          </w:p>
          <w:p w14:paraId="2985704E" w14:textId="77777777" w:rsidR="00B42DA3" w:rsidRPr="004E1BE8" w:rsidRDefault="00B42DA3" w:rsidP="003D0018">
            <w:pPr>
              <w:pStyle w:val="AssignmentsLevel2"/>
            </w:pPr>
            <w:r w:rsidRPr="004E1BE8">
              <w:t>What is reflective practice?</w:t>
            </w:r>
          </w:p>
          <w:p w14:paraId="7F323347" w14:textId="53852729" w:rsidR="00B42DA3" w:rsidRPr="004E1BE8" w:rsidRDefault="00B42DA3" w:rsidP="003D0018">
            <w:pPr>
              <w:pStyle w:val="AssignmentsLevel2"/>
            </w:pPr>
            <w:r w:rsidRPr="004E1BE8">
              <w:t>What quote resonated with you in the video</w:t>
            </w:r>
            <w:r w:rsidR="00764D03" w:rsidRPr="004E1BE8">
              <w:t>? W</w:t>
            </w:r>
            <w:r w:rsidRPr="004E1BE8">
              <w:t>hy?</w:t>
            </w:r>
          </w:p>
          <w:p w14:paraId="43E62DEB" w14:textId="77777777" w:rsidR="00B42DA3" w:rsidRPr="004E1BE8" w:rsidRDefault="00B42DA3" w:rsidP="003D0018">
            <w:pPr>
              <w:pStyle w:val="AssignmentsLevel2"/>
            </w:pPr>
            <w:r w:rsidRPr="004E1BE8">
              <w:t>How do you plan to use reflective practice in your teaching and in your action research?</w:t>
            </w:r>
          </w:p>
          <w:p w14:paraId="707C6569" w14:textId="77777777" w:rsidR="00B42DA3" w:rsidRPr="004E1BE8" w:rsidRDefault="00B42DA3" w:rsidP="003D0018">
            <w:pPr>
              <w:pStyle w:val="AssignmentsLevel2"/>
            </w:pPr>
            <w:r w:rsidRPr="004E1BE8">
              <w:t>How does action research inform your reflective practices?</w:t>
            </w:r>
          </w:p>
          <w:p w14:paraId="6F4B7390" w14:textId="72BD8462" w:rsidR="00B42DA3" w:rsidRPr="004E1BE8" w:rsidRDefault="00BE48C5" w:rsidP="003D0018">
            <w:pPr>
              <w:pStyle w:val="AssignmentsLevel2"/>
            </w:pPr>
            <w:r w:rsidRPr="004E1BE8">
              <w:t>What, if</w:t>
            </w:r>
            <w:r w:rsidR="00B42DA3" w:rsidRPr="004E1BE8">
              <w:t xml:space="preserve"> </w:t>
            </w:r>
            <w:r w:rsidRPr="004E1BE8">
              <w:t>any, recommendations</w:t>
            </w:r>
            <w:r w:rsidR="00B42DA3" w:rsidRPr="004E1BE8">
              <w:t xml:space="preserve"> for success as discussed in the article may help you?</w:t>
            </w:r>
          </w:p>
          <w:p w14:paraId="3C9D566C" w14:textId="77777777" w:rsidR="00B42DA3" w:rsidRPr="004E1BE8" w:rsidRDefault="00B42DA3" w:rsidP="00B42DA3">
            <w:pPr>
              <w:pStyle w:val="AssignmentsLevel1"/>
              <w:rPr>
                <w:color w:val="FF0000"/>
              </w:rPr>
            </w:pPr>
          </w:p>
          <w:p w14:paraId="608989A1" w14:textId="61503122" w:rsidR="00B42DA3" w:rsidRPr="004E1BE8" w:rsidRDefault="00BE48C5" w:rsidP="00B42DA3">
            <w:pPr>
              <w:pStyle w:val="AssignmentsLevel1"/>
              <w:rPr>
                <w:color w:val="FF0000"/>
                <w:bdr w:val="none" w:sz="0" w:space="0" w:color="auto" w:frame="1"/>
              </w:rPr>
            </w:pPr>
            <w:r w:rsidRPr="004E1BE8">
              <w:rPr>
                <w:b/>
                <w:bCs/>
              </w:rPr>
              <w:t>Post</w:t>
            </w:r>
            <w:r w:rsidRPr="004E1BE8">
              <w:t xml:space="preserve"> your journal entry by </w:t>
            </w:r>
            <w:r w:rsidR="00E635A0" w:rsidRPr="004E1BE8">
              <w:t xml:space="preserve">11:59 p.m. (Eastern time) on </w:t>
            </w:r>
            <w:r w:rsidRPr="004E1BE8">
              <w:t>Sunday.</w:t>
            </w:r>
            <w:r w:rsidR="00B42DA3" w:rsidRPr="004E1BE8">
              <w:rPr>
                <w:color w:val="FF0000"/>
              </w:rPr>
              <w:t xml:space="preserve"> </w:t>
            </w:r>
          </w:p>
        </w:tc>
        <w:tc>
          <w:tcPr>
            <w:tcW w:w="1440" w:type="dxa"/>
          </w:tcPr>
          <w:p w14:paraId="1771DE93" w14:textId="07639225" w:rsidR="00B42DA3" w:rsidRPr="000E1283" w:rsidRDefault="00B42DA3" w:rsidP="00B42DA3">
            <w:pPr>
              <w:tabs>
                <w:tab w:val="left" w:pos="2329"/>
              </w:tabs>
              <w:rPr>
                <w:rFonts w:cs="Arial"/>
                <w:szCs w:val="20"/>
              </w:rPr>
            </w:pPr>
            <w:r>
              <w:rPr>
                <w:rFonts w:cs="Arial"/>
                <w:szCs w:val="20"/>
              </w:rPr>
              <w:t>4.2</w:t>
            </w:r>
          </w:p>
        </w:tc>
        <w:tc>
          <w:tcPr>
            <w:tcW w:w="1440" w:type="dxa"/>
          </w:tcPr>
          <w:p w14:paraId="06747543" w14:textId="4F80B5BF" w:rsidR="00B42DA3" w:rsidRPr="000E1283" w:rsidRDefault="00B42DA3" w:rsidP="00B42DA3">
            <w:pPr>
              <w:tabs>
                <w:tab w:val="left" w:pos="2329"/>
              </w:tabs>
              <w:rPr>
                <w:rFonts w:eastAsia="Arial" w:cs="Arial"/>
              </w:rPr>
            </w:pPr>
            <w:r>
              <w:rPr>
                <w:rFonts w:eastAsia="Arial" w:cs="Arial"/>
              </w:rPr>
              <w:t>Reflective paper = 1 hour</w:t>
            </w:r>
          </w:p>
        </w:tc>
      </w:tr>
      <w:tr w:rsidR="00B42DA3" w:rsidRPr="000E1283"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B42DA3" w:rsidRPr="000E1283" w:rsidRDefault="00B42DA3" w:rsidP="00B42DA3">
            <w:pPr>
              <w:tabs>
                <w:tab w:val="left" w:pos="2329"/>
              </w:tabs>
              <w:rPr>
                <w:rFonts w:eastAsia="Arial" w:cs="Arial"/>
                <w:b/>
                <w:bCs/>
              </w:rPr>
            </w:pPr>
            <w:r w:rsidRPr="000E128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B42DA3" w:rsidRPr="000E1283" w:rsidRDefault="00B42DA3" w:rsidP="00B42DA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B42DA3" w:rsidRPr="000E1283" w:rsidRDefault="00B42DA3" w:rsidP="00B42DA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1E0383DA" w:rsidR="00B42DA3" w:rsidRPr="000E1283" w:rsidRDefault="00B42DA3" w:rsidP="00B42DA3">
            <w:pPr>
              <w:tabs>
                <w:tab w:val="left" w:pos="2329"/>
              </w:tabs>
              <w:rPr>
                <w:rFonts w:cs="Arial"/>
                <w:b/>
                <w:szCs w:val="20"/>
              </w:rPr>
            </w:pPr>
            <w:r>
              <w:rPr>
                <w:rFonts w:cs="Arial"/>
                <w:b/>
                <w:szCs w:val="20"/>
              </w:rPr>
              <w:t>6 hours</w:t>
            </w:r>
          </w:p>
        </w:tc>
      </w:tr>
    </w:tbl>
    <w:p w14:paraId="2258DD43" w14:textId="77777777" w:rsidR="005344A9" w:rsidRPr="000E1283" w:rsidRDefault="005344A9" w:rsidP="0020635A">
      <w:pPr>
        <w:pStyle w:val="Heading1"/>
      </w:pPr>
    </w:p>
    <w:p w14:paraId="4BF4C8DC" w14:textId="77777777" w:rsidR="00DB4448" w:rsidRPr="000E1283" w:rsidRDefault="00DB4448">
      <w:r w:rsidRPr="000E128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0E1283"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7135735A" w:rsidR="002C1641" w:rsidRPr="000E1283" w:rsidRDefault="002C1641" w:rsidP="0020635A">
            <w:pPr>
              <w:pStyle w:val="WeeklyTopicHeading1"/>
            </w:pPr>
            <w:bookmarkStart w:id="14" w:name="weekfive"/>
            <w:bookmarkStart w:id="15" w:name="_Toc358980898"/>
            <w:bookmarkEnd w:id="14"/>
            <w:r w:rsidRPr="000E1283">
              <w:t xml:space="preserve">Week Five: </w:t>
            </w:r>
            <w:bookmarkEnd w:id="15"/>
            <w:r w:rsidR="00903C63">
              <w:t>Research Literature</w:t>
            </w:r>
          </w:p>
        </w:tc>
        <w:tc>
          <w:tcPr>
            <w:tcW w:w="1440" w:type="dxa"/>
            <w:tcBorders>
              <w:left w:val="nil"/>
              <w:bottom w:val="single" w:sz="4" w:space="0" w:color="000000" w:themeColor="text1"/>
              <w:right w:val="nil"/>
            </w:tcBorders>
            <w:shd w:val="clear" w:color="auto" w:fill="BF2C37"/>
          </w:tcPr>
          <w:p w14:paraId="5B8B558D" w14:textId="77777777" w:rsidR="002C1641" w:rsidRPr="000E128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0E1283" w:rsidRDefault="002C1641" w:rsidP="00FD5474">
            <w:pPr>
              <w:tabs>
                <w:tab w:val="left" w:pos="0"/>
                <w:tab w:val="left" w:pos="3720"/>
              </w:tabs>
              <w:outlineLvl w:val="0"/>
              <w:rPr>
                <w:rFonts w:cs="Arial"/>
                <w:color w:val="FFFFFF"/>
                <w:sz w:val="28"/>
                <w:szCs w:val="28"/>
              </w:rPr>
            </w:pPr>
          </w:p>
        </w:tc>
      </w:tr>
      <w:tr w:rsidR="00BA4B7B" w:rsidRPr="000E1283"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0E1283" w:rsidRDefault="4948C66D" w:rsidP="4948C66D">
            <w:pPr>
              <w:tabs>
                <w:tab w:val="left" w:pos="0"/>
                <w:tab w:val="left" w:pos="3720"/>
              </w:tabs>
              <w:outlineLvl w:val="0"/>
              <w:rPr>
                <w:rFonts w:eastAsia="Arial" w:cs="Arial"/>
                <w:b/>
                <w:bCs/>
                <w:i/>
                <w:iCs/>
              </w:rPr>
            </w:pPr>
            <w:r w:rsidRPr="000E128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0E1283" w:rsidRDefault="4948C66D" w:rsidP="4948C66D">
            <w:pPr>
              <w:tabs>
                <w:tab w:val="left" w:pos="0"/>
                <w:tab w:val="left" w:pos="3720"/>
              </w:tabs>
              <w:outlineLvl w:val="0"/>
              <w:rPr>
                <w:rFonts w:eastAsia="Arial" w:cs="Arial"/>
              </w:rPr>
            </w:pPr>
            <w:r w:rsidRPr="000E1283">
              <w:rPr>
                <w:rFonts w:eastAsia="Arial" w:cs="Arial"/>
                <w:b/>
                <w:bCs/>
                <w:i/>
                <w:iCs/>
              </w:rPr>
              <w:t>Alignment</w:t>
            </w:r>
          </w:p>
        </w:tc>
      </w:tr>
      <w:tr w:rsidR="004678CB" w:rsidRPr="000E1283" w14:paraId="7305117F" w14:textId="77777777" w:rsidTr="00F733F7">
        <w:trPr>
          <w:trHeight w:val="30"/>
        </w:trPr>
        <w:tc>
          <w:tcPr>
            <w:tcW w:w="10170" w:type="dxa"/>
            <w:gridSpan w:val="2"/>
            <w:tcBorders>
              <w:bottom w:val="nil"/>
              <w:right w:val="nil"/>
            </w:tcBorders>
            <w:tcMar>
              <w:top w:w="115" w:type="dxa"/>
              <w:left w:w="115" w:type="dxa"/>
              <w:bottom w:w="115" w:type="dxa"/>
              <w:right w:w="115" w:type="dxa"/>
            </w:tcMar>
          </w:tcPr>
          <w:p w14:paraId="3E565A7B" w14:textId="0774B406" w:rsidR="004678CB" w:rsidRPr="000E1283" w:rsidRDefault="004678CB" w:rsidP="004678CB">
            <w:pPr>
              <w:pStyle w:val="ObjectiveBullet"/>
              <w:numPr>
                <w:ilvl w:val="1"/>
                <w:numId w:val="11"/>
              </w:numPr>
              <w:tabs>
                <w:tab w:val="clear" w:pos="0"/>
              </w:tabs>
            </w:pPr>
            <w:r w:rsidRPr="000E1283">
              <w:t>Analyze the research literature on your selected topic.</w:t>
            </w:r>
          </w:p>
        </w:tc>
        <w:tc>
          <w:tcPr>
            <w:tcW w:w="2880" w:type="dxa"/>
            <w:gridSpan w:val="2"/>
            <w:tcBorders>
              <w:left w:val="nil"/>
              <w:bottom w:val="nil"/>
            </w:tcBorders>
          </w:tcPr>
          <w:p w14:paraId="11D9FE7F" w14:textId="5530F683" w:rsidR="004678CB" w:rsidRPr="000E1283" w:rsidRDefault="004678CB" w:rsidP="004678CB">
            <w:pPr>
              <w:tabs>
                <w:tab w:val="left" w:pos="0"/>
                <w:tab w:val="left" w:pos="3720"/>
              </w:tabs>
              <w:outlineLvl w:val="0"/>
              <w:rPr>
                <w:rFonts w:cs="Arial"/>
                <w:szCs w:val="20"/>
              </w:rPr>
            </w:pPr>
            <w:r w:rsidRPr="00843C06">
              <w:t>CL</w:t>
            </w:r>
            <w:r w:rsidR="00D87BE2">
              <w:t>O</w:t>
            </w:r>
            <w:r w:rsidRPr="00843C06">
              <w:t>1</w:t>
            </w:r>
          </w:p>
        </w:tc>
      </w:tr>
      <w:tr w:rsidR="004678CB" w:rsidRPr="000E1283" w14:paraId="0F21012E" w14:textId="77777777" w:rsidTr="00F733F7">
        <w:trPr>
          <w:trHeight w:val="30"/>
        </w:trPr>
        <w:tc>
          <w:tcPr>
            <w:tcW w:w="10170" w:type="dxa"/>
            <w:gridSpan w:val="2"/>
            <w:tcBorders>
              <w:top w:val="nil"/>
              <w:bottom w:val="nil"/>
              <w:right w:val="nil"/>
            </w:tcBorders>
            <w:tcMar>
              <w:top w:w="115" w:type="dxa"/>
              <w:left w:w="115" w:type="dxa"/>
              <w:bottom w:w="115" w:type="dxa"/>
              <w:right w:w="115" w:type="dxa"/>
            </w:tcMar>
          </w:tcPr>
          <w:p w14:paraId="76010D1A" w14:textId="5689FDD9" w:rsidR="004678CB" w:rsidRPr="000E1283" w:rsidRDefault="00E72ACB" w:rsidP="004678CB">
            <w:pPr>
              <w:pStyle w:val="ObjectiveBullet"/>
              <w:numPr>
                <w:ilvl w:val="1"/>
                <w:numId w:val="11"/>
              </w:numPr>
              <w:tabs>
                <w:tab w:val="clear" w:pos="0"/>
              </w:tabs>
            </w:pPr>
            <w:r>
              <w:t>Analyze</w:t>
            </w:r>
            <w:r w:rsidR="004678CB" w:rsidRPr="004678CB">
              <w:t xml:space="preserve"> acti</w:t>
            </w:r>
            <w:r>
              <w:t>on research project</w:t>
            </w:r>
            <w:r w:rsidR="004678CB" w:rsidRPr="004678CB">
              <w:t>s</w:t>
            </w:r>
            <w:r>
              <w:t>.</w:t>
            </w:r>
          </w:p>
        </w:tc>
        <w:tc>
          <w:tcPr>
            <w:tcW w:w="2880" w:type="dxa"/>
            <w:gridSpan w:val="2"/>
            <w:tcBorders>
              <w:top w:val="nil"/>
              <w:left w:val="nil"/>
              <w:bottom w:val="nil"/>
            </w:tcBorders>
          </w:tcPr>
          <w:p w14:paraId="216086D3" w14:textId="15BBB58D" w:rsidR="004678CB" w:rsidRPr="000E1283" w:rsidRDefault="004678CB" w:rsidP="004678CB">
            <w:pPr>
              <w:tabs>
                <w:tab w:val="left" w:pos="0"/>
                <w:tab w:val="left" w:pos="3720"/>
              </w:tabs>
              <w:outlineLvl w:val="0"/>
              <w:rPr>
                <w:rFonts w:cs="Arial"/>
                <w:szCs w:val="20"/>
              </w:rPr>
            </w:pPr>
            <w:r>
              <w:t>CL</w:t>
            </w:r>
            <w:r w:rsidR="00D87BE2">
              <w:t>O</w:t>
            </w:r>
            <w:r>
              <w:t>1,</w:t>
            </w:r>
            <w:r w:rsidRPr="00843C06">
              <w:t xml:space="preserve"> CL</w:t>
            </w:r>
            <w:r w:rsidR="00D87BE2">
              <w:t>O</w:t>
            </w:r>
            <w:r w:rsidRPr="00843C06">
              <w:t>3</w:t>
            </w:r>
          </w:p>
        </w:tc>
      </w:tr>
      <w:tr w:rsidR="00557340" w:rsidRPr="000E1283"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0E1283" w:rsidRDefault="4948C66D" w:rsidP="4948C66D">
            <w:pPr>
              <w:tabs>
                <w:tab w:val="left" w:pos="0"/>
                <w:tab w:val="left" w:pos="3720"/>
              </w:tabs>
              <w:outlineLvl w:val="0"/>
              <w:rPr>
                <w:rFonts w:eastAsia="Arial" w:cs="Arial"/>
                <w:i/>
                <w:iCs/>
              </w:rPr>
            </w:pPr>
            <w:r w:rsidRPr="000E1283">
              <w:rPr>
                <w:rFonts w:eastAsia="Arial" w:cs="Arial"/>
                <w:b/>
                <w:bCs/>
                <w:i/>
                <w:iCs/>
                <w:sz w:val="22"/>
                <w:szCs w:val="22"/>
              </w:rPr>
              <w:t>Resources, Activities, and Preparation</w:t>
            </w:r>
          </w:p>
          <w:p w14:paraId="407E9C38"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b/>
                <w:bCs/>
                <w:i/>
                <w:iCs/>
              </w:rPr>
              <w:t>AIE</w:t>
            </w:r>
          </w:p>
        </w:tc>
      </w:tr>
      <w:tr w:rsidR="00557340" w:rsidRPr="000E1283"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6E693F93" w:rsidR="00557340" w:rsidRDefault="00BD6232" w:rsidP="4948C66D">
            <w:pPr>
              <w:tabs>
                <w:tab w:val="left" w:pos="2329"/>
              </w:tabs>
              <w:rPr>
                <w:rFonts w:eastAsia="Arial" w:cs="Arial"/>
                <w:b/>
                <w:bCs/>
              </w:rPr>
            </w:pPr>
            <w:r>
              <w:rPr>
                <w:rFonts w:eastAsia="Arial" w:cs="Arial"/>
                <w:b/>
                <w:bCs/>
              </w:rPr>
              <w:t>Readings</w:t>
            </w:r>
          </w:p>
          <w:p w14:paraId="56B8ED60" w14:textId="77777777" w:rsidR="003825F3" w:rsidRPr="000E1283" w:rsidRDefault="003825F3" w:rsidP="4948C66D">
            <w:pPr>
              <w:tabs>
                <w:tab w:val="left" w:pos="2329"/>
              </w:tabs>
              <w:rPr>
                <w:rFonts w:eastAsia="Arial" w:cs="Arial"/>
                <w:b/>
                <w:bCs/>
              </w:rPr>
            </w:pPr>
          </w:p>
          <w:p w14:paraId="0164DC25" w14:textId="6700C77A" w:rsidR="003825F3" w:rsidRDefault="003825F3" w:rsidP="003825F3">
            <w:pPr>
              <w:tabs>
                <w:tab w:val="left" w:pos="2329"/>
              </w:tabs>
              <w:rPr>
                <w:rFonts w:cs="Arial"/>
                <w:szCs w:val="20"/>
              </w:rPr>
            </w:pPr>
            <w:r w:rsidRPr="000E1283">
              <w:rPr>
                <w:rFonts w:cs="Arial"/>
                <w:b/>
                <w:szCs w:val="20"/>
              </w:rPr>
              <w:t>Read</w:t>
            </w:r>
            <w:r w:rsidRPr="000E1283">
              <w:rPr>
                <w:rFonts w:cs="Arial"/>
                <w:szCs w:val="20"/>
              </w:rPr>
              <w:t xml:space="preserve"> the following:</w:t>
            </w:r>
          </w:p>
          <w:p w14:paraId="23F17E65" w14:textId="77777777" w:rsidR="00480A65" w:rsidRPr="000E1283" w:rsidRDefault="00480A65" w:rsidP="003825F3">
            <w:pPr>
              <w:tabs>
                <w:tab w:val="left" w:pos="2329"/>
              </w:tabs>
              <w:rPr>
                <w:rFonts w:cs="Arial"/>
                <w:szCs w:val="20"/>
              </w:rPr>
            </w:pPr>
          </w:p>
          <w:p w14:paraId="155E37E2" w14:textId="77777777" w:rsidR="003825F3" w:rsidRPr="000E1283" w:rsidRDefault="003825F3" w:rsidP="003825F3">
            <w:pPr>
              <w:pStyle w:val="AssignmentsLevel2"/>
              <w:rPr>
                <w:rStyle w:val="Hyperlink"/>
                <w:b/>
              </w:rPr>
            </w:pPr>
            <w:r w:rsidRPr="00480A65">
              <w:rPr>
                <w:rStyle w:val="Hyperlink"/>
                <w:color w:val="auto"/>
                <w:u w:val="none"/>
              </w:rPr>
              <w:t xml:space="preserve">Topics 14 &amp; 83 and Appendices B &amp; C in </w:t>
            </w:r>
            <w:r w:rsidRPr="00480A65">
              <w:t xml:space="preserve">of </w:t>
            </w:r>
            <w:r w:rsidRPr="000E1283">
              <w:rPr>
                <w:i/>
              </w:rPr>
              <w:t>Understanding Research Methods</w:t>
            </w:r>
          </w:p>
          <w:p w14:paraId="0BACDD6C" w14:textId="62AABF58" w:rsidR="00557340" w:rsidRPr="000E1283" w:rsidRDefault="00926CCF" w:rsidP="003825F3">
            <w:pPr>
              <w:pStyle w:val="AssignmentsLevel2"/>
              <w:tabs>
                <w:tab w:val="left" w:pos="2329"/>
              </w:tabs>
            </w:pPr>
            <w:hyperlink r:id="rId78" w:history="1">
              <w:r w:rsidR="003825F3" w:rsidRPr="000E1283">
                <w:rPr>
                  <w:rStyle w:val="Hyperlink"/>
                </w:rPr>
                <w:t>Five Steps to a Great Title</w:t>
              </w:r>
            </w:hyperlink>
          </w:p>
        </w:tc>
        <w:tc>
          <w:tcPr>
            <w:tcW w:w="1440" w:type="dxa"/>
            <w:tcBorders>
              <w:left w:val="single" w:sz="4" w:space="0" w:color="000000" w:themeColor="text1"/>
            </w:tcBorders>
            <w:shd w:val="clear" w:color="auto" w:fill="FFFFFF" w:themeFill="background1"/>
          </w:tcPr>
          <w:p w14:paraId="01B72C77" w14:textId="6C8E872E" w:rsidR="00557340" w:rsidRPr="000E1283" w:rsidRDefault="00480A65"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0E1283" w:rsidRDefault="00557340" w:rsidP="002522B3">
            <w:pPr>
              <w:rPr>
                <w:rFonts w:cs="Arial"/>
                <w:szCs w:val="20"/>
              </w:rPr>
            </w:pPr>
          </w:p>
        </w:tc>
      </w:tr>
      <w:tr w:rsidR="00557340" w:rsidRPr="000E1283"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63C12E05" w:rsidR="00557340" w:rsidRPr="000E1283" w:rsidRDefault="00BD6232" w:rsidP="4948C66D">
            <w:pPr>
              <w:tabs>
                <w:tab w:val="left" w:pos="2329"/>
              </w:tabs>
              <w:rPr>
                <w:rFonts w:eastAsia="Arial" w:cs="Arial"/>
                <w:b/>
                <w:bCs/>
              </w:rPr>
            </w:pPr>
            <w:r>
              <w:rPr>
                <w:rFonts w:eastAsia="Arial" w:cs="Arial"/>
                <w:b/>
                <w:bCs/>
              </w:rPr>
              <w:t>Video</w:t>
            </w:r>
          </w:p>
          <w:p w14:paraId="0225DBC8" w14:textId="77777777" w:rsidR="003825F3" w:rsidRDefault="003825F3" w:rsidP="003825F3">
            <w:pPr>
              <w:pStyle w:val="AssignmentsLevel2"/>
              <w:numPr>
                <w:ilvl w:val="0"/>
                <w:numId w:val="0"/>
              </w:numPr>
              <w:ind w:left="360" w:hanging="360"/>
              <w:rPr>
                <w:rStyle w:val="Hyperlink"/>
                <w:b/>
                <w:color w:val="auto"/>
                <w:u w:val="none"/>
              </w:rPr>
            </w:pPr>
          </w:p>
          <w:p w14:paraId="0B1DE82A" w14:textId="7D29BEE1" w:rsidR="003825F3" w:rsidRDefault="003825F3" w:rsidP="003825F3">
            <w:pPr>
              <w:pStyle w:val="AssignmentsLevel2"/>
              <w:numPr>
                <w:ilvl w:val="0"/>
                <w:numId w:val="0"/>
              </w:numPr>
              <w:ind w:left="360" w:hanging="360"/>
              <w:rPr>
                <w:rStyle w:val="Hyperlink"/>
                <w:color w:val="auto"/>
                <w:u w:val="none"/>
              </w:rPr>
            </w:pPr>
            <w:r w:rsidRPr="00BD6232">
              <w:rPr>
                <w:rStyle w:val="Hyperlink"/>
                <w:b/>
                <w:color w:val="auto"/>
                <w:u w:val="none"/>
              </w:rPr>
              <w:t xml:space="preserve">Watch </w:t>
            </w:r>
            <w:r w:rsidRPr="00BD6232">
              <w:rPr>
                <w:rStyle w:val="Hyperlink"/>
                <w:color w:val="auto"/>
                <w:u w:val="none"/>
              </w:rPr>
              <w:t>the following:</w:t>
            </w:r>
          </w:p>
          <w:p w14:paraId="458CB45A" w14:textId="77777777" w:rsidR="00480A65" w:rsidRPr="000E1283" w:rsidRDefault="00480A65" w:rsidP="003825F3">
            <w:pPr>
              <w:pStyle w:val="AssignmentsLevel2"/>
              <w:numPr>
                <w:ilvl w:val="0"/>
                <w:numId w:val="0"/>
              </w:numPr>
              <w:ind w:left="360" w:hanging="360"/>
              <w:rPr>
                <w:rStyle w:val="Hyperlink"/>
                <w:b/>
              </w:rPr>
            </w:pPr>
          </w:p>
          <w:p w14:paraId="15604982" w14:textId="363C43CF" w:rsidR="003825F3" w:rsidRPr="000E1283" w:rsidRDefault="00926CCF" w:rsidP="003825F3">
            <w:pPr>
              <w:pStyle w:val="AssignmentsLevel2"/>
            </w:pPr>
            <w:hyperlink r:id="rId79" w:history="1">
              <w:r w:rsidR="003825F3" w:rsidRPr="000E1283">
                <w:rPr>
                  <w:rStyle w:val="Hyperlink"/>
                </w:rPr>
                <w:t>Setting up the APA Title Page</w:t>
              </w:r>
            </w:hyperlink>
            <w:r w:rsidR="003825F3" w:rsidRPr="000E1283">
              <w:rPr>
                <w:rStyle w:val="Hyperlink"/>
                <w:b/>
              </w:rPr>
              <w:t xml:space="preserve"> </w:t>
            </w:r>
            <w:r w:rsidR="003825F3" w:rsidRPr="000E1283">
              <w:t>(2:36)</w:t>
            </w:r>
          </w:p>
          <w:p w14:paraId="29F0C72F" w14:textId="77777777" w:rsidR="003825F3" w:rsidRPr="000E1283" w:rsidRDefault="00926CCF" w:rsidP="003825F3">
            <w:pPr>
              <w:pStyle w:val="AssignmentsLevel2"/>
              <w:rPr>
                <w:b/>
              </w:rPr>
            </w:pPr>
            <w:hyperlink r:id="rId80" w:history="1">
              <w:r w:rsidR="003825F3" w:rsidRPr="000E1283">
                <w:rPr>
                  <w:rStyle w:val="Hyperlink"/>
                </w:rPr>
                <w:t>Purdue OWL: APA Formatting: Reference List Basics</w:t>
              </w:r>
            </w:hyperlink>
            <w:r w:rsidR="003825F3" w:rsidRPr="000E1283">
              <w:t xml:space="preserve"> (3:18)</w:t>
            </w:r>
          </w:p>
          <w:p w14:paraId="60F01A45" w14:textId="77777777" w:rsidR="00557340" w:rsidRPr="000E1283" w:rsidRDefault="00557340" w:rsidP="002522B3">
            <w:pPr>
              <w:tabs>
                <w:tab w:val="left" w:pos="2329"/>
              </w:tabs>
              <w:rPr>
                <w:rFonts w:cs="Arial"/>
                <w:b/>
                <w:szCs w:val="20"/>
              </w:rPr>
            </w:pPr>
          </w:p>
          <w:p w14:paraId="762CADFE" w14:textId="502B2386" w:rsidR="00557340" w:rsidRPr="000E1283" w:rsidRDefault="00BD6232" w:rsidP="002522B3">
            <w:pPr>
              <w:pStyle w:val="AssignmentsLevel1"/>
            </w:pPr>
            <w:r w:rsidRPr="000E1283">
              <w:rPr>
                <w:rStyle w:val="Strong"/>
                <w:color w:val="111111"/>
                <w:bdr w:val="none" w:sz="0" w:space="0" w:color="auto" w:frame="1"/>
                <w:shd w:val="clear" w:color="auto" w:fill="FFFFFF"/>
              </w:rPr>
              <w:t>Post</w:t>
            </w:r>
            <w:r w:rsidRPr="000E1283">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61A55FFC" w:rsidR="00557340" w:rsidRPr="000E1283" w:rsidRDefault="00480A65"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409AD549" w:rsidR="00557340" w:rsidRPr="000E1283" w:rsidRDefault="00560FA5" w:rsidP="002522B3">
            <w:pPr>
              <w:rPr>
                <w:rFonts w:cs="Arial"/>
                <w:szCs w:val="20"/>
              </w:rPr>
            </w:pPr>
            <w:r>
              <w:rPr>
                <w:rFonts w:cs="Arial"/>
                <w:szCs w:val="20"/>
              </w:rPr>
              <w:t>Video = 1 hour</w:t>
            </w:r>
          </w:p>
        </w:tc>
      </w:tr>
      <w:tr w:rsidR="00526740" w:rsidRPr="004963E9" w14:paraId="0C918461" w14:textId="77777777" w:rsidTr="00526740">
        <w:tc>
          <w:tcPr>
            <w:tcW w:w="10170" w:type="dxa"/>
            <w:gridSpan w:val="2"/>
            <w:tcMar>
              <w:top w:w="115" w:type="dxa"/>
              <w:left w:w="115" w:type="dxa"/>
              <w:bottom w:w="115" w:type="dxa"/>
              <w:right w:w="115" w:type="dxa"/>
            </w:tcMar>
          </w:tcPr>
          <w:p w14:paraId="65AD8633" w14:textId="77777777" w:rsidR="00526740" w:rsidRPr="004963E9" w:rsidRDefault="00526740" w:rsidP="00526740">
            <w:pPr>
              <w:tabs>
                <w:tab w:val="left" w:pos="2329"/>
              </w:tabs>
              <w:rPr>
                <w:rFonts w:cs="Arial"/>
                <w:b/>
                <w:szCs w:val="20"/>
              </w:rPr>
            </w:pPr>
            <w:proofErr w:type="spellStart"/>
            <w:r w:rsidRPr="004963E9">
              <w:rPr>
                <w:rFonts w:cs="Arial"/>
                <w:b/>
                <w:szCs w:val="20"/>
              </w:rPr>
              <w:t>Smarthinking</w:t>
            </w:r>
            <w:proofErr w:type="spellEnd"/>
            <w:r w:rsidRPr="004963E9">
              <w:rPr>
                <w:rFonts w:cs="Arial"/>
                <w:b/>
                <w:szCs w:val="20"/>
              </w:rPr>
              <w:t xml:space="preserve"> </w:t>
            </w:r>
          </w:p>
          <w:p w14:paraId="4D022FBD" w14:textId="7743F855" w:rsidR="00526740" w:rsidRPr="004E1BE8" w:rsidRDefault="00526740" w:rsidP="00526740">
            <w:pPr>
              <w:tabs>
                <w:tab w:val="left" w:pos="2329"/>
              </w:tabs>
              <w:rPr>
                <w:rFonts w:cs="Arial"/>
                <w:szCs w:val="20"/>
              </w:rPr>
            </w:pPr>
          </w:p>
          <w:p w14:paraId="37991A1E" w14:textId="3386631D" w:rsidR="00AD663A" w:rsidRPr="004E1BE8" w:rsidRDefault="00AD663A" w:rsidP="00AD663A">
            <w:pPr>
              <w:tabs>
                <w:tab w:val="left" w:pos="2329"/>
              </w:tabs>
              <w:rPr>
                <w:rFonts w:eastAsia="Arial" w:cs="Arial"/>
                <w:bCs/>
              </w:rPr>
            </w:pPr>
            <w:r w:rsidRPr="004E1BE8">
              <w:rPr>
                <w:rFonts w:cs="Arial"/>
                <w:szCs w:val="20"/>
              </w:rPr>
              <w:t xml:space="preserve">The </w:t>
            </w:r>
            <w:r w:rsidRPr="004E1BE8">
              <w:rPr>
                <w:rFonts w:eastAsia="Arial" w:cs="Arial"/>
                <w:bCs/>
              </w:rPr>
              <w:t xml:space="preserve">Literature Review Introduction assignment this week requires you to submit </w:t>
            </w:r>
            <w:r w:rsidR="00124CFF" w:rsidRPr="004E1BE8">
              <w:rPr>
                <w:rFonts w:eastAsia="Arial" w:cs="Arial"/>
                <w:bCs/>
              </w:rPr>
              <w:t xml:space="preserve">the assignment to </w:t>
            </w:r>
            <w:proofErr w:type="spellStart"/>
            <w:r w:rsidR="00124CFF" w:rsidRPr="004E1BE8">
              <w:rPr>
                <w:rFonts w:eastAsia="Arial" w:cs="Arial"/>
                <w:bCs/>
              </w:rPr>
              <w:t>Smarthinking</w:t>
            </w:r>
            <w:proofErr w:type="spellEnd"/>
            <w:r w:rsidR="00124CFF" w:rsidRPr="004E1BE8">
              <w:rPr>
                <w:rFonts w:eastAsia="Arial" w:cs="Arial"/>
                <w:bCs/>
              </w:rPr>
              <w:t>. In preparation for this assignment:</w:t>
            </w:r>
          </w:p>
          <w:p w14:paraId="059AD2FD" w14:textId="5B0DCDE8" w:rsidR="00AD663A" w:rsidRPr="004963E9" w:rsidRDefault="00AD663A" w:rsidP="00526740">
            <w:pPr>
              <w:tabs>
                <w:tab w:val="left" w:pos="2329"/>
              </w:tabs>
              <w:rPr>
                <w:rFonts w:cs="Arial"/>
                <w:b/>
                <w:szCs w:val="20"/>
              </w:rPr>
            </w:pPr>
          </w:p>
          <w:p w14:paraId="67EE3E00" w14:textId="11BB8FF2" w:rsidR="00526740" w:rsidRPr="004963E9" w:rsidRDefault="00526740" w:rsidP="00526740">
            <w:pPr>
              <w:tabs>
                <w:tab w:val="left" w:pos="2329"/>
              </w:tabs>
              <w:rPr>
                <w:rFonts w:cs="Arial"/>
                <w:szCs w:val="20"/>
              </w:rPr>
            </w:pPr>
            <w:r w:rsidRPr="004963E9">
              <w:rPr>
                <w:rFonts w:cs="Arial"/>
                <w:b/>
                <w:szCs w:val="20"/>
              </w:rPr>
              <w:t>Review</w:t>
            </w:r>
            <w:r w:rsidRPr="004963E9">
              <w:rPr>
                <w:rFonts w:cs="Arial"/>
                <w:szCs w:val="20"/>
              </w:rPr>
              <w:t xml:space="preserve"> the </w:t>
            </w:r>
            <w:proofErr w:type="spellStart"/>
            <w:r w:rsidR="005E48C7">
              <w:rPr>
                <w:rFonts w:cs="Arial"/>
                <w:szCs w:val="20"/>
              </w:rPr>
              <w:t>Smarthinking</w:t>
            </w:r>
            <w:proofErr w:type="spellEnd"/>
            <w:r w:rsidR="005E48C7">
              <w:rPr>
                <w:rFonts w:cs="Arial"/>
                <w:szCs w:val="20"/>
              </w:rPr>
              <w:t xml:space="preserve"> Student Quick Start Guide.</w:t>
            </w:r>
          </w:p>
          <w:p w14:paraId="39CD65C2" w14:textId="526D766E" w:rsidR="00526740" w:rsidRPr="004963E9" w:rsidRDefault="00526740" w:rsidP="00526740">
            <w:pPr>
              <w:tabs>
                <w:tab w:val="left" w:pos="2329"/>
              </w:tabs>
              <w:rPr>
                <w:rStyle w:val="Hyperlink"/>
                <w:rFonts w:cs="Arial"/>
                <w:szCs w:val="20"/>
              </w:rPr>
            </w:pPr>
            <w:r w:rsidRPr="004963E9">
              <w:rPr>
                <w:rFonts w:cs="Arial"/>
                <w:b/>
                <w:szCs w:val="20"/>
              </w:rPr>
              <w:t>Watch</w:t>
            </w:r>
            <w:r w:rsidRPr="004963E9">
              <w:rPr>
                <w:rFonts w:cs="Arial"/>
                <w:szCs w:val="20"/>
              </w:rPr>
              <w:t xml:space="preserve"> </w:t>
            </w:r>
            <w:hyperlink r:id="rId81" w:history="1">
              <w:proofErr w:type="spellStart"/>
              <w:r w:rsidRPr="004963E9">
                <w:rPr>
                  <w:rStyle w:val="Hyperlink"/>
                  <w:rFonts w:cs="Arial"/>
                  <w:szCs w:val="20"/>
                </w:rPr>
                <w:t>Smarthinking_Introduction</w:t>
              </w:r>
              <w:proofErr w:type="spellEnd"/>
            </w:hyperlink>
            <w:r w:rsidRPr="004963E9">
              <w:rPr>
                <w:rStyle w:val="Hyperlink"/>
                <w:rFonts w:cs="Arial"/>
                <w:color w:val="auto"/>
                <w:szCs w:val="20"/>
                <w:u w:val="none"/>
              </w:rPr>
              <w:t xml:space="preserve"> (1:49).</w:t>
            </w:r>
          </w:p>
          <w:p w14:paraId="17C5A290" w14:textId="142A98B6" w:rsidR="00526740" w:rsidRPr="004963E9" w:rsidRDefault="00526740" w:rsidP="00526740">
            <w:pPr>
              <w:tabs>
                <w:tab w:val="left" w:pos="2329"/>
              </w:tabs>
              <w:rPr>
                <w:rFonts w:eastAsia="Arial" w:cs="Arial"/>
                <w:b/>
                <w:bCs/>
              </w:rPr>
            </w:pPr>
            <w:r w:rsidRPr="004963E9">
              <w:rPr>
                <w:rStyle w:val="Strong"/>
                <w:rFonts w:cs="Arial"/>
                <w:color w:val="111111"/>
                <w:szCs w:val="20"/>
                <w:bdr w:val="none" w:sz="0" w:space="0" w:color="auto" w:frame="1"/>
                <w:shd w:val="clear" w:color="auto" w:fill="FFFFFF"/>
              </w:rPr>
              <w:t>Post</w:t>
            </w:r>
            <w:r w:rsidRPr="004963E9">
              <w:rPr>
                <w:rStyle w:val="apple-converted-space"/>
                <w:rFonts w:cs="Arial"/>
                <w:color w:val="111111"/>
                <w:szCs w:val="20"/>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13FA350C" w14:textId="77777777" w:rsidR="00526740" w:rsidRPr="004963E9" w:rsidRDefault="00526740" w:rsidP="00526740">
            <w:pPr>
              <w:rPr>
                <w:rFonts w:cs="Arial"/>
                <w:szCs w:val="20"/>
              </w:rPr>
            </w:pPr>
            <w:r>
              <w:rPr>
                <w:rFonts w:cs="Arial"/>
                <w:szCs w:val="20"/>
              </w:rPr>
              <w:t>N/A</w:t>
            </w:r>
          </w:p>
        </w:tc>
        <w:tc>
          <w:tcPr>
            <w:tcW w:w="1440" w:type="dxa"/>
            <w:tcBorders>
              <w:bottom w:val="single" w:sz="4" w:space="0" w:color="000000" w:themeColor="text1"/>
            </w:tcBorders>
          </w:tcPr>
          <w:p w14:paraId="00D1D2D2" w14:textId="77777777" w:rsidR="00526740" w:rsidRPr="004963E9" w:rsidRDefault="00526740" w:rsidP="00526740">
            <w:pPr>
              <w:rPr>
                <w:rFonts w:cs="Arial"/>
                <w:szCs w:val="20"/>
              </w:rPr>
            </w:pPr>
            <w:r>
              <w:rPr>
                <w:rFonts w:cs="Arial"/>
                <w:szCs w:val="20"/>
              </w:rPr>
              <w:t>Video = .25 hour</w:t>
            </w:r>
          </w:p>
        </w:tc>
      </w:tr>
      <w:tr w:rsidR="00557340" w:rsidRPr="000E1283"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0E1283" w:rsidRDefault="4948C66D" w:rsidP="4948C66D">
            <w:pPr>
              <w:tabs>
                <w:tab w:val="left" w:pos="0"/>
                <w:tab w:val="left" w:pos="3720"/>
              </w:tabs>
              <w:outlineLvl w:val="0"/>
              <w:rPr>
                <w:rFonts w:eastAsia="Arial" w:cs="Arial"/>
                <w:i/>
                <w:iCs/>
              </w:rPr>
            </w:pPr>
            <w:r w:rsidRPr="000E1283">
              <w:rPr>
                <w:rFonts w:eastAsia="Arial" w:cs="Arial"/>
                <w:b/>
                <w:bCs/>
                <w:i/>
                <w:iCs/>
                <w:sz w:val="22"/>
                <w:szCs w:val="22"/>
              </w:rPr>
              <w:t>Graded Assignments</w:t>
            </w:r>
          </w:p>
          <w:p w14:paraId="70C66793"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0E1283" w:rsidRDefault="4948C66D" w:rsidP="4948C66D">
            <w:pPr>
              <w:rPr>
                <w:rFonts w:eastAsia="Arial" w:cs="Arial"/>
                <w:b/>
                <w:bCs/>
                <w:i/>
                <w:iCs/>
              </w:rPr>
            </w:pPr>
            <w:r w:rsidRPr="000E1283">
              <w:rPr>
                <w:rFonts w:eastAsia="Arial" w:cs="Arial"/>
                <w:b/>
                <w:bCs/>
                <w:i/>
                <w:iCs/>
              </w:rPr>
              <w:t>AIE</w:t>
            </w:r>
          </w:p>
        </w:tc>
      </w:tr>
      <w:tr w:rsidR="00F76C97" w:rsidRPr="000E1283" w14:paraId="733E6C82" w14:textId="77777777" w:rsidTr="002B0734">
        <w:tc>
          <w:tcPr>
            <w:tcW w:w="10170" w:type="dxa"/>
            <w:gridSpan w:val="2"/>
            <w:tcMar>
              <w:top w:w="115" w:type="dxa"/>
              <w:left w:w="115" w:type="dxa"/>
              <w:bottom w:w="115" w:type="dxa"/>
              <w:right w:w="115" w:type="dxa"/>
            </w:tcMar>
          </w:tcPr>
          <w:p w14:paraId="08B0AB08" w14:textId="551DFE3B" w:rsidR="00F76C97" w:rsidRDefault="00F76C97" w:rsidP="00F76C97">
            <w:pPr>
              <w:pStyle w:val="AssignmentsLevel1"/>
              <w:rPr>
                <w:rFonts w:eastAsia="Arial"/>
                <w:b/>
                <w:bCs/>
                <w:szCs w:val="24"/>
              </w:rPr>
            </w:pPr>
            <w:r w:rsidRPr="4948C66D">
              <w:rPr>
                <w:rFonts w:eastAsia="Arial"/>
                <w:b/>
                <w:bCs/>
              </w:rPr>
              <w:t xml:space="preserve">Discussion: </w:t>
            </w:r>
            <w:r w:rsidRPr="00F76C97">
              <w:rPr>
                <w:rFonts w:eastAsia="Arial"/>
                <w:b/>
                <w:bCs/>
                <w:szCs w:val="24"/>
              </w:rPr>
              <w:t xml:space="preserve">Action Research in the Classroom </w:t>
            </w:r>
          </w:p>
          <w:p w14:paraId="7AAF104C" w14:textId="336EE4EE" w:rsidR="00F76C97" w:rsidRDefault="00F76C97" w:rsidP="00F76C97">
            <w:pPr>
              <w:pStyle w:val="AssignmentsLevel1"/>
              <w:rPr>
                <w:rFonts w:eastAsia="Arial"/>
                <w:b/>
                <w:bCs/>
                <w:szCs w:val="24"/>
              </w:rPr>
            </w:pPr>
          </w:p>
          <w:p w14:paraId="405153A8" w14:textId="71531517" w:rsidR="00F76C97" w:rsidRPr="00E72ACB" w:rsidRDefault="00F76C97" w:rsidP="00E72ACB">
            <w:pPr>
              <w:pStyle w:val="AssignmentsLevel1"/>
            </w:pPr>
            <w:r>
              <w:rPr>
                <w:rFonts w:eastAsia="Arial"/>
                <w:b/>
                <w:bCs/>
                <w:szCs w:val="24"/>
              </w:rPr>
              <w:t>Watch</w:t>
            </w:r>
            <w:r w:rsidRPr="00F76C97">
              <w:rPr>
                <w:rFonts w:eastAsia="Arial"/>
                <w:bCs/>
                <w:szCs w:val="24"/>
              </w:rPr>
              <w:t xml:space="preserve"> </w:t>
            </w:r>
            <w:hyperlink r:id="rId82" w:history="1">
              <w:r w:rsidR="00E72ACB" w:rsidRPr="00F76C97">
                <w:rPr>
                  <w:rStyle w:val="Hyperlink"/>
                </w:rPr>
                <w:t xml:space="preserve">Lisa Shanahan </w:t>
              </w:r>
              <w:proofErr w:type="spellStart"/>
              <w:r w:rsidR="00E72ACB" w:rsidRPr="00F76C97">
                <w:rPr>
                  <w:rStyle w:val="Hyperlink"/>
                </w:rPr>
                <w:t>ConcordiaUniversity</w:t>
              </w:r>
              <w:proofErr w:type="spellEnd"/>
              <w:r w:rsidR="00E72ACB" w:rsidRPr="00F76C97">
                <w:rPr>
                  <w:rStyle w:val="Hyperlink"/>
                </w:rPr>
                <w:t xml:space="preserve"> </w:t>
              </w:r>
              <w:proofErr w:type="spellStart"/>
              <w:proofErr w:type="gramStart"/>
              <w:r w:rsidR="00E72ACB" w:rsidRPr="00054DFD">
                <w:rPr>
                  <w:rStyle w:val="Hyperlink"/>
                  <w:u w:val="none"/>
                </w:rPr>
                <w:t>Masters</w:t>
              </w:r>
              <w:proofErr w:type="spellEnd"/>
              <w:proofErr w:type="gramEnd"/>
              <w:r w:rsidR="00E72ACB" w:rsidRPr="00054DFD">
                <w:rPr>
                  <w:rStyle w:val="Hyperlink"/>
                  <w:u w:val="none"/>
                </w:rPr>
                <w:t xml:space="preserve"> </w:t>
              </w:r>
              <w:r w:rsidR="00E72ACB" w:rsidRPr="00F76C97">
                <w:rPr>
                  <w:rStyle w:val="Hyperlink"/>
                </w:rPr>
                <w:t>degree action research study presentation</w:t>
              </w:r>
            </w:hyperlink>
            <w:r w:rsidR="00E72ACB">
              <w:t xml:space="preserve"> (22:33) a</w:t>
            </w:r>
            <w:r w:rsidR="00E72ACB">
              <w:rPr>
                <w:rFonts w:eastAsia="Arial"/>
                <w:bCs/>
                <w:szCs w:val="24"/>
              </w:rPr>
              <w:t xml:space="preserve">nd </w:t>
            </w:r>
            <w:r w:rsidRPr="00F76C97">
              <w:rPr>
                <w:rFonts w:eastAsia="Arial"/>
                <w:bCs/>
                <w:szCs w:val="24"/>
              </w:rPr>
              <w:t>one of the following videos on action research:</w:t>
            </w:r>
          </w:p>
          <w:p w14:paraId="54F40872" w14:textId="77777777" w:rsidR="00480A65" w:rsidRDefault="00480A65" w:rsidP="00F76C97">
            <w:pPr>
              <w:pStyle w:val="AssignmentsLevel1"/>
              <w:rPr>
                <w:rFonts w:eastAsia="Arial"/>
                <w:b/>
                <w:bCs/>
                <w:szCs w:val="24"/>
              </w:rPr>
            </w:pPr>
          </w:p>
          <w:p w14:paraId="75CA308C" w14:textId="391B60E1" w:rsidR="00F76C97" w:rsidRDefault="00926CCF" w:rsidP="00F76C97">
            <w:pPr>
              <w:pStyle w:val="AssignmentsLevel2"/>
            </w:pPr>
            <w:hyperlink r:id="rId83" w:history="1">
              <w:r w:rsidR="00F76C97" w:rsidRPr="00F76C97">
                <w:rPr>
                  <w:rStyle w:val="Hyperlink"/>
                </w:rPr>
                <w:t>Azusa Pacific University: Action Research Report</w:t>
              </w:r>
            </w:hyperlink>
            <w:r w:rsidR="00F76C97">
              <w:t xml:space="preserve"> (5:43)</w:t>
            </w:r>
          </w:p>
          <w:p w14:paraId="6A606789" w14:textId="719304A6" w:rsidR="00F76C97" w:rsidRDefault="00926CCF" w:rsidP="00F76C97">
            <w:pPr>
              <w:pStyle w:val="AssignmentsLevel2"/>
            </w:pPr>
            <w:hyperlink r:id="rId84" w:history="1">
              <w:r w:rsidR="00F76C97" w:rsidRPr="00F76C97">
                <w:rPr>
                  <w:rStyle w:val="Hyperlink"/>
                </w:rPr>
                <w:t>Action Research Project Presentation</w:t>
              </w:r>
            </w:hyperlink>
            <w:r w:rsidR="00F76C97">
              <w:t xml:space="preserve"> (4:52)</w:t>
            </w:r>
          </w:p>
          <w:p w14:paraId="3026461F" w14:textId="01A4D693" w:rsidR="00E72ACB" w:rsidRPr="00E72ACB" w:rsidRDefault="00926CCF" w:rsidP="00E72ACB">
            <w:pPr>
              <w:pStyle w:val="AssignmentsLevel2"/>
              <w:rPr>
                <w:rFonts w:eastAsia="Arial"/>
              </w:rPr>
            </w:pPr>
            <w:hyperlink r:id="rId85" w:history="1">
              <w:r w:rsidR="00E72ACB" w:rsidRPr="00F76C97">
                <w:rPr>
                  <w:rStyle w:val="Hyperlink"/>
                  <w:rFonts w:eastAsia="Arial"/>
                  <w:szCs w:val="24"/>
                </w:rPr>
                <w:t>Action Research for Teachers</w:t>
              </w:r>
            </w:hyperlink>
            <w:r w:rsidR="00E72ACB" w:rsidRPr="00F76C97">
              <w:rPr>
                <w:rFonts w:eastAsia="Arial"/>
              </w:rPr>
              <w:t xml:space="preserve"> (1:19)</w:t>
            </w:r>
          </w:p>
          <w:p w14:paraId="3C930326" w14:textId="77777777" w:rsidR="00F76C97" w:rsidRPr="00103FC5" w:rsidRDefault="00F76C97" w:rsidP="00F76C97">
            <w:pPr>
              <w:pStyle w:val="AssignmentsLevel1"/>
            </w:pPr>
          </w:p>
          <w:p w14:paraId="7C9DFDE3" w14:textId="49DE2F55" w:rsidR="00F76C97" w:rsidRPr="00103FC5" w:rsidRDefault="00F76C97" w:rsidP="00F76C97">
            <w:pPr>
              <w:pStyle w:val="AssignmentsLevel1"/>
            </w:pPr>
            <w:r w:rsidRPr="4948C66D">
              <w:rPr>
                <w:b/>
                <w:bCs/>
              </w:rPr>
              <w:t xml:space="preserve">Respond </w:t>
            </w:r>
            <w:r>
              <w:t xml:space="preserve">to the following questions in the </w:t>
            </w:r>
            <w:r w:rsidRPr="00F76C97">
              <w:t>Action Research in the Classroom</w:t>
            </w:r>
            <w:r>
              <w:t xml:space="preserve"> discussion forum by Thursday:</w:t>
            </w:r>
          </w:p>
          <w:p w14:paraId="5421EAB5" w14:textId="77777777" w:rsidR="00F76C97" w:rsidRPr="00103FC5" w:rsidRDefault="00F76C97" w:rsidP="00F76C97">
            <w:pPr>
              <w:pStyle w:val="AssignmentsLevel1"/>
            </w:pPr>
          </w:p>
          <w:p w14:paraId="3435FFF1" w14:textId="5461C997" w:rsidR="00F76C97" w:rsidRPr="00103FC5" w:rsidRDefault="00F76C97" w:rsidP="00F76C97">
            <w:pPr>
              <w:pStyle w:val="AssignmentsLevel2"/>
            </w:pPr>
            <w:r w:rsidRPr="00F76C97">
              <w:t>What challenges have you encounter thus far with your action research project?</w:t>
            </w:r>
            <w:r>
              <w:t xml:space="preserve"> </w:t>
            </w:r>
            <w:r w:rsidRPr="00F76C97">
              <w:t xml:space="preserve">Can you see your project </w:t>
            </w:r>
            <w:proofErr w:type="gramStart"/>
            <w:r w:rsidRPr="00F76C97">
              <w:t xml:space="preserve">as </w:t>
            </w:r>
            <w:r>
              <w:t xml:space="preserve">a </w:t>
            </w:r>
            <w:r w:rsidRPr="00F76C97">
              <w:t>whole and</w:t>
            </w:r>
            <w:proofErr w:type="gramEnd"/>
            <w:r w:rsidRPr="00F76C97">
              <w:t xml:space="preserve"> visualize a presentation you could make on your project? Is the process of action research becoming less overwhelming and more organized in your mind? What are some areas you still need to solidify to be able to complete your action research project?</w:t>
            </w:r>
            <w:r>
              <w:t xml:space="preserve"> </w:t>
            </w:r>
          </w:p>
          <w:p w14:paraId="16A88064" w14:textId="77777777" w:rsidR="00F76C97" w:rsidRPr="00103FC5" w:rsidRDefault="00F76C97" w:rsidP="00F76C97">
            <w:pPr>
              <w:pStyle w:val="AssignmentsLevel1"/>
            </w:pPr>
          </w:p>
          <w:p w14:paraId="7531B927" w14:textId="467F9B7E" w:rsidR="00F76C97" w:rsidRPr="000E1283" w:rsidRDefault="00F76C97" w:rsidP="00356710">
            <w:pPr>
              <w:tabs>
                <w:tab w:val="left" w:pos="2329"/>
              </w:tabs>
              <w:rPr>
                <w:rFonts w:eastAsia="Arial" w:cs="Arial"/>
                <w:b/>
                <w:bCs/>
              </w:rPr>
            </w:pPr>
            <w:r w:rsidRPr="4948C66D">
              <w:rPr>
                <w:b/>
                <w:bCs/>
              </w:rPr>
              <w:t>Post</w:t>
            </w:r>
            <w:r>
              <w:t xml:space="preserve"> constructive criticism, clarification, additional questions, or your own relevant thoughts to </w:t>
            </w:r>
            <w:r w:rsidR="00356710">
              <w:t xml:space="preserve">3 </w:t>
            </w:r>
            <w:r>
              <w:t>of your classmates' posts by Sunday.</w:t>
            </w:r>
          </w:p>
        </w:tc>
        <w:tc>
          <w:tcPr>
            <w:tcW w:w="1440" w:type="dxa"/>
          </w:tcPr>
          <w:p w14:paraId="0F98F3E6" w14:textId="69F5BEE1" w:rsidR="00F76C97" w:rsidRPr="000E1283" w:rsidRDefault="00F76C97" w:rsidP="00F76C97">
            <w:pPr>
              <w:tabs>
                <w:tab w:val="left" w:pos="2329"/>
              </w:tabs>
              <w:rPr>
                <w:rFonts w:cs="Arial"/>
                <w:szCs w:val="20"/>
              </w:rPr>
            </w:pPr>
            <w:r>
              <w:rPr>
                <w:rFonts w:cs="Arial"/>
                <w:szCs w:val="20"/>
              </w:rPr>
              <w:t>5.2</w:t>
            </w:r>
          </w:p>
        </w:tc>
        <w:tc>
          <w:tcPr>
            <w:tcW w:w="1440" w:type="dxa"/>
          </w:tcPr>
          <w:p w14:paraId="79D1733A" w14:textId="67D0D0E9" w:rsidR="00F76C97" w:rsidRPr="00C8069A" w:rsidRDefault="00F76C97" w:rsidP="00F76C97">
            <w:pPr>
              <w:tabs>
                <w:tab w:val="left" w:pos="2329"/>
              </w:tabs>
              <w:rPr>
                <w:rFonts w:eastAsia="Arial" w:cs="Arial"/>
              </w:rPr>
            </w:pPr>
            <w:r w:rsidRPr="00C8069A">
              <w:t xml:space="preserve">Discussion: one post and replies to three other posts = </w:t>
            </w:r>
            <w:r w:rsidRPr="00C8069A">
              <w:rPr>
                <w:bCs/>
              </w:rPr>
              <w:t xml:space="preserve">1 hour </w:t>
            </w:r>
          </w:p>
        </w:tc>
      </w:tr>
      <w:tr w:rsidR="00480A65" w:rsidRPr="000E1283" w14:paraId="0435BE99" w14:textId="77777777" w:rsidTr="002B0734">
        <w:tc>
          <w:tcPr>
            <w:tcW w:w="10170" w:type="dxa"/>
            <w:gridSpan w:val="2"/>
            <w:tcMar>
              <w:top w:w="115" w:type="dxa"/>
              <w:left w:w="115" w:type="dxa"/>
              <w:bottom w:w="115" w:type="dxa"/>
              <w:right w:w="115" w:type="dxa"/>
            </w:tcMar>
          </w:tcPr>
          <w:p w14:paraId="3E631072" w14:textId="77777777" w:rsidR="00480A65" w:rsidRPr="000E1283" w:rsidRDefault="00480A65" w:rsidP="00480A65">
            <w:pPr>
              <w:tabs>
                <w:tab w:val="left" w:pos="2329"/>
              </w:tabs>
              <w:rPr>
                <w:rFonts w:eastAsia="Arial" w:cs="Arial"/>
                <w:b/>
                <w:bCs/>
              </w:rPr>
            </w:pPr>
            <w:r w:rsidRPr="000E1283">
              <w:rPr>
                <w:rFonts w:eastAsia="Arial" w:cs="Arial"/>
                <w:b/>
                <w:bCs/>
              </w:rPr>
              <w:t>Literature Review Introduction</w:t>
            </w:r>
          </w:p>
          <w:p w14:paraId="797AA9D2" w14:textId="77777777" w:rsidR="00480A65" w:rsidRPr="000E1283" w:rsidRDefault="00480A65" w:rsidP="00480A65">
            <w:pPr>
              <w:tabs>
                <w:tab w:val="left" w:pos="2329"/>
              </w:tabs>
              <w:rPr>
                <w:rFonts w:cs="Arial"/>
                <w:b/>
                <w:szCs w:val="20"/>
              </w:rPr>
            </w:pPr>
          </w:p>
          <w:p w14:paraId="71D1D745" w14:textId="77777777" w:rsidR="00480A65" w:rsidRDefault="00480A65" w:rsidP="00480A65">
            <w:pPr>
              <w:tabs>
                <w:tab w:val="left" w:pos="2329"/>
              </w:tabs>
              <w:rPr>
                <w:rFonts w:cs="Arial"/>
                <w:szCs w:val="20"/>
              </w:rPr>
            </w:pPr>
            <w:r w:rsidRPr="000E1283">
              <w:rPr>
                <w:rFonts w:cs="Arial"/>
                <w:b/>
                <w:szCs w:val="20"/>
              </w:rPr>
              <w:t>Read</w:t>
            </w:r>
            <w:r w:rsidRPr="000E1283">
              <w:rPr>
                <w:rFonts w:cs="Arial"/>
                <w:szCs w:val="20"/>
              </w:rPr>
              <w:t xml:space="preserve"> the following:</w:t>
            </w:r>
          </w:p>
          <w:p w14:paraId="56F63E16" w14:textId="77777777" w:rsidR="00356710" w:rsidRPr="000E1283" w:rsidRDefault="00356710" w:rsidP="00480A65">
            <w:pPr>
              <w:tabs>
                <w:tab w:val="left" w:pos="2329"/>
              </w:tabs>
              <w:rPr>
                <w:rFonts w:cs="Arial"/>
                <w:szCs w:val="20"/>
              </w:rPr>
            </w:pPr>
          </w:p>
          <w:p w14:paraId="1A3C672F" w14:textId="77777777" w:rsidR="00480A65" w:rsidRPr="000E1283" w:rsidRDefault="00480A65" w:rsidP="00480A65">
            <w:pPr>
              <w:pStyle w:val="AssignmentsLevel2"/>
              <w:rPr>
                <w:rStyle w:val="Hyperlink"/>
                <w:b/>
              </w:rPr>
            </w:pPr>
            <w:r w:rsidRPr="00480A65">
              <w:rPr>
                <w:rStyle w:val="Hyperlink"/>
                <w:color w:val="auto"/>
                <w:u w:val="none"/>
              </w:rPr>
              <w:t xml:space="preserve">Topics 14 &amp; 83 and Appendices B &amp; C in </w:t>
            </w:r>
            <w:r w:rsidRPr="00480A65">
              <w:t xml:space="preserve">of </w:t>
            </w:r>
            <w:r w:rsidRPr="000E1283">
              <w:rPr>
                <w:i/>
              </w:rPr>
              <w:t>Understanding Research Methods</w:t>
            </w:r>
          </w:p>
          <w:p w14:paraId="1A4F25F5" w14:textId="77777777" w:rsidR="00480A65" w:rsidRPr="000E1283" w:rsidRDefault="00926CCF" w:rsidP="00480A65">
            <w:pPr>
              <w:pStyle w:val="AssignmentsLevel2"/>
              <w:rPr>
                <w:rStyle w:val="Hyperlink"/>
              </w:rPr>
            </w:pPr>
            <w:hyperlink r:id="rId86" w:history="1">
              <w:r w:rsidR="00480A65" w:rsidRPr="000E1283">
                <w:rPr>
                  <w:rStyle w:val="Hyperlink"/>
                </w:rPr>
                <w:t>Five Steps to a Great Title</w:t>
              </w:r>
            </w:hyperlink>
          </w:p>
          <w:p w14:paraId="696FDE1A" w14:textId="77777777" w:rsidR="00480A65" w:rsidRPr="000E1283" w:rsidRDefault="00480A65" w:rsidP="00480A65">
            <w:pPr>
              <w:pStyle w:val="AssignmentsLevel2"/>
              <w:numPr>
                <w:ilvl w:val="0"/>
                <w:numId w:val="0"/>
              </w:numPr>
            </w:pPr>
          </w:p>
          <w:p w14:paraId="6F17299E" w14:textId="777D9416" w:rsidR="00480A65" w:rsidRDefault="00480A65" w:rsidP="00480A65">
            <w:pPr>
              <w:pStyle w:val="AssignmentsLevel2"/>
              <w:numPr>
                <w:ilvl w:val="0"/>
                <w:numId w:val="0"/>
              </w:numPr>
              <w:ind w:left="360" w:hanging="360"/>
              <w:rPr>
                <w:rStyle w:val="Hyperlink"/>
                <w:color w:val="auto"/>
                <w:u w:val="none"/>
              </w:rPr>
            </w:pPr>
            <w:r w:rsidRPr="00BD6232">
              <w:rPr>
                <w:rStyle w:val="Hyperlink"/>
                <w:b/>
                <w:color w:val="auto"/>
                <w:u w:val="none"/>
              </w:rPr>
              <w:t xml:space="preserve">Watch </w:t>
            </w:r>
            <w:r w:rsidRPr="00BD6232">
              <w:rPr>
                <w:rStyle w:val="Hyperlink"/>
                <w:color w:val="auto"/>
                <w:u w:val="none"/>
              </w:rPr>
              <w:t>the following:</w:t>
            </w:r>
          </w:p>
          <w:p w14:paraId="3FB8BA4B" w14:textId="77777777" w:rsidR="00356710" w:rsidRPr="000E1283" w:rsidRDefault="00356710" w:rsidP="00480A65">
            <w:pPr>
              <w:pStyle w:val="AssignmentsLevel2"/>
              <w:numPr>
                <w:ilvl w:val="0"/>
                <w:numId w:val="0"/>
              </w:numPr>
              <w:ind w:left="360" w:hanging="360"/>
              <w:rPr>
                <w:rStyle w:val="Hyperlink"/>
                <w:b/>
              </w:rPr>
            </w:pPr>
          </w:p>
          <w:p w14:paraId="66A49419" w14:textId="77777777" w:rsidR="00480A65" w:rsidRPr="000E1283" w:rsidRDefault="00926CCF" w:rsidP="00480A65">
            <w:pPr>
              <w:pStyle w:val="AssignmentsLevel2"/>
            </w:pPr>
            <w:hyperlink r:id="rId87" w:history="1">
              <w:r w:rsidR="00480A65" w:rsidRPr="000E1283">
                <w:rPr>
                  <w:rStyle w:val="Hyperlink"/>
                </w:rPr>
                <w:t>Setting up the APA Title Page</w:t>
              </w:r>
            </w:hyperlink>
            <w:r w:rsidR="00480A65" w:rsidRPr="000E1283">
              <w:rPr>
                <w:rStyle w:val="Hyperlink"/>
                <w:b/>
              </w:rPr>
              <w:t xml:space="preserve"> </w:t>
            </w:r>
            <w:r w:rsidR="00480A65" w:rsidRPr="000E1283">
              <w:t>(2:36).</w:t>
            </w:r>
          </w:p>
          <w:p w14:paraId="52D26D1B" w14:textId="77777777" w:rsidR="00480A65" w:rsidRPr="000E1283" w:rsidRDefault="00926CCF" w:rsidP="00480A65">
            <w:pPr>
              <w:pStyle w:val="AssignmentsLevel2"/>
              <w:rPr>
                <w:b/>
              </w:rPr>
            </w:pPr>
            <w:hyperlink r:id="rId88" w:history="1">
              <w:r w:rsidR="00480A65" w:rsidRPr="000E1283">
                <w:rPr>
                  <w:rStyle w:val="Hyperlink"/>
                </w:rPr>
                <w:t>Purdue OWL: APA Formatting: Reference List Basics</w:t>
              </w:r>
            </w:hyperlink>
            <w:r w:rsidR="00480A65" w:rsidRPr="000E1283">
              <w:t xml:space="preserve"> (3:18)</w:t>
            </w:r>
          </w:p>
          <w:p w14:paraId="6DB07F78" w14:textId="77777777" w:rsidR="00480A65" w:rsidRPr="000E1283" w:rsidRDefault="00480A65" w:rsidP="00480A65">
            <w:pPr>
              <w:pStyle w:val="AssignmentsLevel1"/>
              <w:rPr>
                <w:b/>
              </w:rPr>
            </w:pPr>
          </w:p>
          <w:p w14:paraId="2717168E" w14:textId="77777777" w:rsidR="00480A65" w:rsidRPr="000E1283" w:rsidRDefault="00480A65" w:rsidP="00480A65">
            <w:pPr>
              <w:pStyle w:val="AssignmentsLevel1"/>
            </w:pPr>
            <w:r w:rsidRPr="000E1283">
              <w:rPr>
                <w:b/>
              </w:rPr>
              <w:t>Write</w:t>
            </w:r>
            <w:r w:rsidRPr="000E1283">
              <w:t xml:space="preserve"> a minimum 2-paragraph literature review introduction that discusses the following:</w:t>
            </w:r>
          </w:p>
          <w:p w14:paraId="3BC91815" w14:textId="77777777" w:rsidR="00480A65" w:rsidRPr="000E1283" w:rsidRDefault="00480A65" w:rsidP="00480A65">
            <w:pPr>
              <w:pStyle w:val="AssignmentsLevel1"/>
            </w:pPr>
          </w:p>
          <w:p w14:paraId="2CADB6F2" w14:textId="77777777" w:rsidR="00480A65" w:rsidRPr="000E1283" w:rsidRDefault="00480A65" w:rsidP="00480A65">
            <w:pPr>
              <w:pStyle w:val="AssignmentsLevel2"/>
            </w:pPr>
            <w:r w:rsidRPr="000E1283">
              <w:t>Identify the broad problem area.</w:t>
            </w:r>
          </w:p>
          <w:p w14:paraId="1F50292C" w14:textId="77777777" w:rsidR="00480A65" w:rsidRPr="000E1283" w:rsidRDefault="00480A65" w:rsidP="00480A65">
            <w:pPr>
              <w:pStyle w:val="AssignmentsLevel2"/>
            </w:pPr>
            <w:r w:rsidRPr="000E1283">
              <w:t>Indicate why the problem is important to study.</w:t>
            </w:r>
          </w:p>
          <w:p w14:paraId="61484CDB" w14:textId="77777777" w:rsidR="00480A65" w:rsidRPr="000E1283" w:rsidRDefault="00480A65" w:rsidP="00480A65">
            <w:pPr>
              <w:pStyle w:val="AssignmentsLevel2"/>
            </w:pPr>
            <w:r w:rsidRPr="000E1283">
              <w:t>Define a key variable.</w:t>
            </w:r>
          </w:p>
          <w:p w14:paraId="2DB95F87" w14:textId="77777777" w:rsidR="00480A65" w:rsidRPr="000E1283" w:rsidRDefault="00480A65" w:rsidP="00480A65">
            <w:pPr>
              <w:pStyle w:val="AssignmentsLevel2"/>
            </w:pPr>
            <w:r w:rsidRPr="000E1283">
              <w:t>Include the following:</w:t>
            </w:r>
            <w:r w:rsidRPr="000E1283">
              <w:br/>
              <w:t xml:space="preserve"> </w:t>
            </w:r>
          </w:p>
          <w:p w14:paraId="3B927C16" w14:textId="77777777" w:rsidR="00480A65" w:rsidRPr="000E1283" w:rsidRDefault="00480A65" w:rsidP="00480A65">
            <w:pPr>
              <w:pStyle w:val="AssignmentsLevel3"/>
            </w:pPr>
            <w:r w:rsidRPr="000E1283">
              <w:t>Supporting statistics (Appendix B)</w:t>
            </w:r>
          </w:p>
          <w:p w14:paraId="7DAF1AC0" w14:textId="77777777" w:rsidR="00480A65" w:rsidRPr="000E1283" w:rsidRDefault="00480A65" w:rsidP="00480A65">
            <w:pPr>
              <w:pStyle w:val="AssignmentsLevel3"/>
            </w:pPr>
            <w:r w:rsidRPr="000E1283">
              <w:t>3 to 5 peer-reviewed articles</w:t>
            </w:r>
          </w:p>
          <w:p w14:paraId="41A231E2" w14:textId="77777777" w:rsidR="00480A65" w:rsidRPr="000E1283" w:rsidRDefault="00480A65" w:rsidP="00480A65">
            <w:pPr>
              <w:pStyle w:val="AssignmentsLevel3"/>
            </w:pPr>
            <w:r w:rsidRPr="000E1283">
              <w:t>An APA-formatted title page and reference page</w:t>
            </w:r>
          </w:p>
          <w:p w14:paraId="066087F1" w14:textId="77777777" w:rsidR="00480A65" w:rsidRPr="000E1283" w:rsidRDefault="00480A65" w:rsidP="00480A65">
            <w:pPr>
              <w:pStyle w:val="AssignmentsLevel2"/>
              <w:numPr>
                <w:ilvl w:val="0"/>
                <w:numId w:val="0"/>
              </w:numPr>
              <w:ind w:left="360" w:hanging="360"/>
            </w:pPr>
          </w:p>
          <w:p w14:paraId="404BDE0D" w14:textId="77777777" w:rsidR="00480A65" w:rsidRPr="000E1283" w:rsidRDefault="00480A65" w:rsidP="00480A65">
            <w:pPr>
              <w:pStyle w:val="AssignmentsLevel2"/>
              <w:numPr>
                <w:ilvl w:val="0"/>
                <w:numId w:val="0"/>
              </w:numPr>
              <w:ind w:left="360" w:hanging="360"/>
            </w:pPr>
            <w:r w:rsidRPr="000E1283">
              <w:rPr>
                <w:i/>
              </w:rPr>
              <w:t>Note:</w:t>
            </w:r>
            <w:r w:rsidRPr="000E1283">
              <w:t xml:space="preserve"> For Week 6, you will need to write a 5- to 7-page literature review.</w:t>
            </w:r>
          </w:p>
          <w:p w14:paraId="399266B9" w14:textId="77777777" w:rsidR="00480A65" w:rsidRPr="000E1283" w:rsidRDefault="00480A65" w:rsidP="00480A65">
            <w:pPr>
              <w:pStyle w:val="AssignmentsLevel2"/>
              <w:numPr>
                <w:ilvl w:val="0"/>
                <w:numId w:val="0"/>
              </w:numPr>
              <w:ind w:left="360" w:hanging="360"/>
            </w:pPr>
          </w:p>
          <w:p w14:paraId="407BA46B" w14:textId="77777777" w:rsidR="00480A65" w:rsidRPr="000E1283" w:rsidRDefault="00480A65" w:rsidP="00480A65">
            <w:pPr>
              <w:pStyle w:val="AssignmentsLevel1"/>
            </w:pPr>
            <w:r w:rsidRPr="000E1283">
              <w:rPr>
                <w:b/>
              </w:rPr>
              <w:t>Post</w:t>
            </w:r>
            <w:r w:rsidRPr="000E1283">
              <w:t xml:space="preserve"> your title page, literature review introduction, and reference page in the Literature Review Introduction Peer Review discussion forum by 11:59 p.m. (Eastern time) on Thursday.  </w:t>
            </w:r>
          </w:p>
          <w:p w14:paraId="625F7536" w14:textId="77777777" w:rsidR="00480A65" w:rsidRPr="000E1283" w:rsidRDefault="00480A65" w:rsidP="00480A65">
            <w:pPr>
              <w:pStyle w:val="AssignmentsLevel1"/>
              <w:rPr>
                <w:b/>
              </w:rPr>
            </w:pPr>
          </w:p>
          <w:p w14:paraId="03207861" w14:textId="77777777" w:rsidR="00480A65" w:rsidRPr="000E1283" w:rsidRDefault="00480A65" w:rsidP="00480A65">
            <w:pPr>
              <w:pStyle w:val="AssignmentsLevel1"/>
            </w:pPr>
            <w:r w:rsidRPr="000E1283">
              <w:rPr>
                <w:b/>
              </w:rPr>
              <w:t>Submit</w:t>
            </w:r>
            <w:r w:rsidRPr="000E1283">
              <w:t xml:space="preserve"> your literature review introduction to </w:t>
            </w:r>
            <w:proofErr w:type="spellStart"/>
            <w:r w:rsidRPr="000E1283">
              <w:t>Smarthinking</w:t>
            </w:r>
            <w:proofErr w:type="spellEnd"/>
            <w:r w:rsidRPr="000E1283">
              <w:t xml:space="preserve"> by Thursday. Take a screenshot of your submission, as you will submit this screenshot with your revised literature review introduction.</w:t>
            </w:r>
          </w:p>
          <w:p w14:paraId="0FB6D9F6" w14:textId="77777777" w:rsidR="00480A65" w:rsidRPr="000E1283" w:rsidRDefault="00480A65" w:rsidP="00480A65">
            <w:pPr>
              <w:pStyle w:val="AssignmentsLevel1"/>
            </w:pPr>
          </w:p>
          <w:p w14:paraId="74D47919" w14:textId="0937BC4C" w:rsidR="00480A65" w:rsidRPr="000E1283" w:rsidRDefault="00480A65" w:rsidP="00480A65">
            <w:pPr>
              <w:pStyle w:val="AssignmentsLevel1"/>
            </w:pPr>
            <w:r w:rsidRPr="000E1283">
              <w:rPr>
                <w:b/>
              </w:rPr>
              <w:t>Review</w:t>
            </w:r>
            <w:r w:rsidRPr="000E1283">
              <w:t xml:space="preserve"> the </w:t>
            </w:r>
            <w:proofErr w:type="spellStart"/>
            <w:r w:rsidRPr="000E1283">
              <w:t>Smarthinking</w:t>
            </w:r>
            <w:proofErr w:type="spellEnd"/>
            <w:r w:rsidRPr="000E1283">
              <w:t xml:space="preserve"> </w:t>
            </w:r>
            <w:proofErr w:type="gramStart"/>
            <w:r w:rsidRPr="000E1283">
              <w:t>feedback, and</w:t>
            </w:r>
            <w:proofErr w:type="gramEnd"/>
            <w:r w:rsidRPr="000E1283">
              <w:t xml:space="preserve"> </w:t>
            </w:r>
            <w:r w:rsidRPr="000E1283">
              <w:rPr>
                <w:b/>
              </w:rPr>
              <w:t>make</w:t>
            </w:r>
            <w:r w:rsidRPr="000E1283">
              <w:t xml:space="preserve"> changes as appropriate to your literature review introduction.</w:t>
            </w:r>
          </w:p>
          <w:p w14:paraId="1636B6E9" w14:textId="77777777" w:rsidR="00480A65" w:rsidRPr="000E1283" w:rsidRDefault="00480A65" w:rsidP="00480A65">
            <w:pPr>
              <w:pStyle w:val="AssignmentsLevel1"/>
              <w:rPr>
                <w:b/>
                <w:bCs/>
                <w:color w:val="000000"/>
                <w:bdr w:val="none" w:sz="0" w:space="0" w:color="auto" w:frame="1"/>
              </w:rPr>
            </w:pPr>
          </w:p>
          <w:p w14:paraId="4C13C1D0" w14:textId="77777777" w:rsidR="00480A65" w:rsidRPr="000E1283" w:rsidRDefault="00480A65" w:rsidP="00480A65">
            <w:pPr>
              <w:pStyle w:val="AssignmentsLevel1"/>
              <w:rPr>
                <w:color w:val="000000"/>
                <w:bdr w:val="none" w:sz="0" w:space="0" w:color="auto" w:frame="1"/>
              </w:rPr>
            </w:pPr>
            <w:r w:rsidRPr="000E1283">
              <w:rPr>
                <w:b/>
                <w:bCs/>
                <w:color w:val="000000"/>
                <w:bdr w:val="none" w:sz="0" w:space="0" w:color="auto" w:frame="1"/>
              </w:rPr>
              <w:t>Review</w:t>
            </w:r>
            <w:r w:rsidRPr="000E1283">
              <w:rPr>
                <w:color w:val="000000"/>
                <w:bdr w:val="none" w:sz="0" w:space="0" w:color="auto" w:frame="1"/>
              </w:rPr>
              <w:t xml:space="preserve"> the peer feedback you received on your literature review </w:t>
            </w:r>
            <w:proofErr w:type="gramStart"/>
            <w:r w:rsidRPr="000E1283">
              <w:rPr>
                <w:color w:val="000000"/>
                <w:bdr w:val="none" w:sz="0" w:space="0" w:color="auto" w:frame="1"/>
              </w:rPr>
              <w:t>introduction, and</w:t>
            </w:r>
            <w:proofErr w:type="gramEnd"/>
            <w:r w:rsidRPr="000E1283">
              <w:rPr>
                <w:color w:val="000000"/>
                <w:bdr w:val="none" w:sz="0" w:space="0" w:color="auto" w:frame="1"/>
              </w:rPr>
              <w:t xml:space="preserve"> </w:t>
            </w:r>
            <w:r w:rsidRPr="000E1283">
              <w:rPr>
                <w:b/>
                <w:color w:val="000000"/>
                <w:bdr w:val="none" w:sz="0" w:space="0" w:color="auto" w:frame="1"/>
              </w:rPr>
              <w:t>revise</w:t>
            </w:r>
            <w:r w:rsidRPr="000E1283">
              <w:rPr>
                <w:color w:val="000000"/>
                <w:bdr w:val="none" w:sz="0" w:space="0" w:color="auto" w:frame="1"/>
              </w:rPr>
              <w:t xml:space="preserve"> as appropriate.</w:t>
            </w:r>
          </w:p>
          <w:p w14:paraId="2CFF391B" w14:textId="77777777" w:rsidR="00480A65" w:rsidRPr="000E1283" w:rsidRDefault="00480A65" w:rsidP="00480A65">
            <w:pPr>
              <w:pStyle w:val="AssignmentsLevel1"/>
              <w:rPr>
                <w:color w:val="000000"/>
                <w:bdr w:val="none" w:sz="0" w:space="0" w:color="auto" w:frame="1"/>
              </w:rPr>
            </w:pPr>
          </w:p>
          <w:p w14:paraId="563E93E7" w14:textId="77777777" w:rsidR="00480A65" w:rsidRPr="000E1283" w:rsidRDefault="00480A65" w:rsidP="00480A65">
            <w:pPr>
              <w:pStyle w:val="AssignmentsLevel1"/>
              <w:rPr>
                <w:b/>
              </w:rPr>
            </w:pPr>
            <w:r w:rsidRPr="000E1283">
              <w:rPr>
                <w:b/>
              </w:rPr>
              <w:t>Submit</w:t>
            </w:r>
            <w:r w:rsidRPr="000E1283">
              <w:t xml:space="preserve"> your revised title page, literature review introduction, reference page, and </w:t>
            </w:r>
            <w:proofErr w:type="spellStart"/>
            <w:r w:rsidRPr="000E1283">
              <w:t>Smarthinking</w:t>
            </w:r>
            <w:proofErr w:type="spellEnd"/>
            <w:r w:rsidRPr="000E1283">
              <w:t xml:space="preserve"> screenshot by 11:59 p.m. (Eastern time) on Sunday.   </w:t>
            </w:r>
          </w:p>
        </w:tc>
        <w:tc>
          <w:tcPr>
            <w:tcW w:w="1440" w:type="dxa"/>
          </w:tcPr>
          <w:p w14:paraId="39BCEF9E" w14:textId="46703C06" w:rsidR="00480A65" w:rsidRPr="000E1283" w:rsidRDefault="00480A65" w:rsidP="00480A65">
            <w:pPr>
              <w:tabs>
                <w:tab w:val="left" w:pos="2329"/>
              </w:tabs>
              <w:rPr>
                <w:rFonts w:cs="Arial"/>
                <w:szCs w:val="20"/>
              </w:rPr>
            </w:pPr>
            <w:r w:rsidRPr="000E1283">
              <w:rPr>
                <w:rFonts w:cs="Arial"/>
                <w:szCs w:val="20"/>
              </w:rPr>
              <w:t>5.1</w:t>
            </w:r>
          </w:p>
        </w:tc>
        <w:tc>
          <w:tcPr>
            <w:tcW w:w="1440" w:type="dxa"/>
          </w:tcPr>
          <w:p w14:paraId="20414D0D" w14:textId="2DEAA051" w:rsidR="00480A65" w:rsidRPr="000E1283" w:rsidRDefault="00480A65" w:rsidP="00480A65">
            <w:pPr>
              <w:tabs>
                <w:tab w:val="left" w:pos="2329"/>
              </w:tabs>
              <w:rPr>
                <w:rFonts w:eastAsia="Arial" w:cs="Arial"/>
              </w:rPr>
            </w:pPr>
            <w:r>
              <w:rPr>
                <w:rFonts w:eastAsia="Arial" w:cs="Arial"/>
              </w:rPr>
              <w:t>Guided Project + Library research = 2 hour</w:t>
            </w:r>
          </w:p>
        </w:tc>
      </w:tr>
      <w:tr w:rsidR="00480A65" w:rsidRPr="000E1283" w14:paraId="406DFEFA" w14:textId="77777777" w:rsidTr="002B0734">
        <w:tc>
          <w:tcPr>
            <w:tcW w:w="10170" w:type="dxa"/>
            <w:gridSpan w:val="2"/>
            <w:tcMar>
              <w:top w:w="115" w:type="dxa"/>
              <w:left w:w="115" w:type="dxa"/>
              <w:bottom w:w="115" w:type="dxa"/>
              <w:right w:w="115" w:type="dxa"/>
            </w:tcMar>
          </w:tcPr>
          <w:p w14:paraId="1CDDA304" w14:textId="77777777" w:rsidR="00480A65" w:rsidRPr="000E1283" w:rsidRDefault="00480A65" w:rsidP="00480A65">
            <w:pPr>
              <w:tabs>
                <w:tab w:val="left" w:pos="2329"/>
              </w:tabs>
              <w:rPr>
                <w:rFonts w:cs="Arial"/>
                <w:b/>
              </w:rPr>
            </w:pPr>
            <w:r w:rsidRPr="000E1283">
              <w:rPr>
                <w:rFonts w:cs="Arial"/>
                <w:b/>
              </w:rPr>
              <w:t xml:space="preserve">Discussion: </w:t>
            </w:r>
            <w:r w:rsidRPr="000E1283">
              <w:rPr>
                <w:rFonts w:eastAsia="Arial" w:cs="Arial"/>
                <w:b/>
                <w:bCs/>
              </w:rPr>
              <w:t xml:space="preserve">Literature Review Introduction </w:t>
            </w:r>
            <w:r w:rsidRPr="000E1283">
              <w:rPr>
                <w:rFonts w:cs="Arial"/>
                <w:b/>
              </w:rPr>
              <w:t>Peer Review</w:t>
            </w:r>
          </w:p>
          <w:p w14:paraId="7DC3831A" w14:textId="77777777" w:rsidR="00480A65" w:rsidRPr="000E1283" w:rsidRDefault="00480A65" w:rsidP="00480A65">
            <w:pPr>
              <w:pStyle w:val="AssignmentsLevel1"/>
              <w:rPr>
                <w:b/>
              </w:rPr>
            </w:pPr>
          </w:p>
          <w:p w14:paraId="5089748E" w14:textId="77777777" w:rsidR="00480A65" w:rsidRPr="000E1283" w:rsidRDefault="00480A65" w:rsidP="00480A65">
            <w:pPr>
              <w:pStyle w:val="AssignmentsLevel1"/>
              <w:rPr>
                <w:color w:val="000000"/>
              </w:rPr>
            </w:pPr>
            <w:r w:rsidRPr="000E1283">
              <w:rPr>
                <w:b/>
              </w:rPr>
              <w:t xml:space="preserve">Resource: </w:t>
            </w:r>
            <w:r w:rsidRPr="000E1283">
              <w:t>Appendix C</w:t>
            </w:r>
            <w:r w:rsidRPr="000E1283">
              <w:rPr>
                <w:b/>
              </w:rPr>
              <w:t xml:space="preserve"> </w:t>
            </w:r>
            <w:r w:rsidRPr="000E1283">
              <w:t xml:space="preserve">of </w:t>
            </w:r>
            <w:r w:rsidRPr="000E1283">
              <w:rPr>
                <w:i/>
              </w:rPr>
              <w:t>Understanding Research Methods</w:t>
            </w:r>
          </w:p>
          <w:p w14:paraId="4AF62CE3" w14:textId="77777777" w:rsidR="00480A65" w:rsidRPr="000E1283" w:rsidRDefault="00480A65" w:rsidP="00480A65">
            <w:pPr>
              <w:pStyle w:val="AssignmentsLevel1"/>
              <w:rPr>
                <w:color w:val="000000"/>
                <w:bdr w:val="none" w:sz="0" w:space="0" w:color="auto" w:frame="1"/>
              </w:rPr>
            </w:pPr>
            <w:r w:rsidRPr="000E1283">
              <w:rPr>
                <w:b/>
              </w:rPr>
              <w:t>Review</w:t>
            </w:r>
            <w:r w:rsidRPr="000E1283">
              <w:t xml:space="preserve"> all the literature review introductions in your group.</w:t>
            </w:r>
            <w:r w:rsidRPr="000E1283">
              <w:rPr>
                <w:color w:val="000000"/>
                <w:bdr w:val="none" w:sz="0" w:space="0" w:color="auto" w:frame="1"/>
              </w:rPr>
              <w:t xml:space="preserve"> </w:t>
            </w:r>
          </w:p>
          <w:p w14:paraId="60EB5092" w14:textId="77777777" w:rsidR="00480A65" w:rsidRPr="000E1283" w:rsidRDefault="00480A65" w:rsidP="00480A65">
            <w:pPr>
              <w:pStyle w:val="AssignmentsLevel1"/>
              <w:rPr>
                <w:bdr w:val="none" w:sz="0" w:space="0" w:color="auto" w:frame="1"/>
              </w:rPr>
            </w:pPr>
            <w:r w:rsidRPr="000E1283">
              <w:rPr>
                <w:b/>
                <w:bCs/>
                <w:bdr w:val="none" w:sz="0" w:space="0" w:color="auto" w:frame="1"/>
              </w:rPr>
              <w:t>Post</w:t>
            </w:r>
            <w:r w:rsidRPr="000E1283">
              <w:rPr>
                <w:bCs/>
                <w:bdr w:val="none" w:sz="0" w:space="0" w:color="auto" w:frame="1"/>
              </w:rPr>
              <w:t xml:space="preserve"> feedback</w:t>
            </w:r>
            <w:r w:rsidRPr="000E1283">
              <w:rPr>
                <w:bdr w:val="none" w:sz="0" w:space="0" w:color="auto" w:frame="1"/>
              </w:rPr>
              <w:t xml:space="preserve"> and a critique to at least 3 literature review introductions by </w:t>
            </w:r>
            <w:r w:rsidRPr="000E1283">
              <w:t xml:space="preserve">11:59 p.m. (Eastern time) on </w:t>
            </w:r>
            <w:r w:rsidRPr="000E1283">
              <w:rPr>
                <w:bdr w:val="none" w:sz="0" w:space="0" w:color="auto" w:frame="1"/>
              </w:rPr>
              <w:t>Saturday. Discuss the following in your feedback:</w:t>
            </w:r>
          </w:p>
          <w:p w14:paraId="3E7EE028" w14:textId="77777777" w:rsidR="00480A65" w:rsidRPr="000E1283" w:rsidRDefault="00480A65" w:rsidP="00480A65">
            <w:pPr>
              <w:pStyle w:val="AssignmentsLevel1"/>
            </w:pPr>
          </w:p>
          <w:p w14:paraId="246A46AF" w14:textId="77777777" w:rsidR="00480A65" w:rsidRPr="000E1283" w:rsidRDefault="00480A65" w:rsidP="00480A65">
            <w:pPr>
              <w:pStyle w:val="AssignmentsLevel2"/>
            </w:pPr>
            <w:r w:rsidRPr="000E1283">
              <w:t>Did the introduction get you interested in the topic?</w:t>
            </w:r>
          </w:p>
          <w:p w14:paraId="1C266D7C" w14:textId="77777777" w:rsidR="00480A65" w:rsidRPr="000E1283" w:rsidRDefault="00480A65" w:rsidP="00480A65">
            <w:pPr>
              <w:pStyle w:val="AssignmentsLevel2"/>
            </w:pPr>
            <w:r w:rsidRPr="000E1283">
              <w:t>Did the introduction define the topic?</w:t>
            </w:r>
          </w:p>
          <w:p w14:paraId="0942F396" w14:textId="77777777" w:rsidR="00480A65" w:rsidRPr="000E1283" w:rsidRDefault="00480A65" w:rsidP="00480A65">
            <w:pPr>
              <w:pStyle w:val="AssignmentsLevel2"/>
            </w:pPr>
            <w:r w:rsidRPr="000E1283">
              <w:t>Did the introduction state the prevalence and impact of the topic?</w:t>
            </w:r>
          </w:p>
          <w:p w14:paraId="6887642F" w14:textId="77777777" w:rsidR="00480A65" w:rsidRPr="000E1283" w:rsidRDefault="00480A65" w:rsidP="00480A65">
            <w:pPr>
              <w:pStyle w:val="AssignmentsLevel2"/>
            </w:pPr>
            <w:r w:rsidRPr="000E1283">
              <w:t>Is there anything that should be added or that is missing?</w:t>
            </w:r>
          </w:p>
          <w:p w14:paraId="2D1B3CBC" w14:textId="4FCD6A0B" w:rsidR="00480A65" w:rsidRPr="000E1283" w:rsidRDefault="00480A65" w:rsidP="00480A65">
            <w:pPr>
              <w:pStyle w:val="AssignmentsLevel2"/>
            </w:pPr>
            <w:r w:rsidRPr="000E1283">
              <w:t>Were statistic</w:t>
            </w:r>
            <w:r>
              <w:t>s</w:t>
            </w:r>
            <w:r w:rsidRPr="000E1283">
              <w:t xml:space="preserve"> used to provide evidence of need?</w:t>
            </w:r>
          </w:p>
          <w:p w14:paraId="08F5D416" w14:textId="287D115C" w:rsidR="00480A65" w:rsidRPr="000E1283" w:rsidRDefault="00480A65" w:rsidP="00480A65">
            <w:pPr>
              <w:pStyle w:val="AssignmentsLevel2"/>
              <w:rPr>
                <w:rFonts w:eastAsia="Arial"/>
                <w:b/>
                <w:bCs/>
              </w:rPr>
            </w:pPr>
            <w:r w:rsidRPr="000E1283">
              <w:t xml:space="preserve">Was </w:t>
            </w:r>
            <w:r w:rsidR="00356710">
              <w:t>the introduction</w:t>
            </w:r>
            <w:r w:rsidR="00356710" w:rsidRPr="000E1283">
              <w:t xml:space="preserve"> </w:t>
            </w:r>
            <w:r w:rsidRPr="000E1283">
              <w:t>written clearly</w:t>
            </w:r>
            <w:r w:rsidR="00356710">
              <w:t xml:space="preserve"> and</w:t>
            </w:r>
            <w:r w:rsidRPr="000E1283">
              <w:t xml:space="preserve"> with correct APA formatting?</w:t>
            </w:r>
          </w:p>
          <w:p w14:paraId="59D61706" w14:textId="77777777" w:rsidR="00480A65" w:rsidRPr="000E1283" w:rsidRDefault="00480A65" w:rsidP="00480A65">
            <w:pPr>
              <w:pStyle w:val="AssignmentsLevel2"/>
              <w:numPr>
                <w:ilvl w:val="0"/>
                <w:numId w:val="0"/>
              </w:numPr>
              <w:ind w:left="360" w:hanging="360"/>
            </w:pPr>
          </w:p>
          <w:p w14:paraId="053E2284" w14:textId="4848F454" w:rsidR="00480A65" w:rsidRPr="000E1283" w:rsidRDefault="00480A65" w:rsidP="00480A65">
            <w:r w:rsidRPr="000E1283">
              <w:rPr>
                <w:i/>
                <w:iCs/>
                <w:bdr w:val="none" w:sz="0" w:space="0" w:color="auto" w:frame="1"/>
              </w:rPr>
              <w:t>Note:</w:t>
            </w:r>
            <w:r w:rsidRPr="000E1283">
              <w:rPr>
                <w:bdr w:val="none" w:sz="0" w:space="0" w:color="auto" w:frame="1"/>
              </w:rPr>
              <w:t xml:space="preserve"> Your reviews should critically examine the appropriate application of the research methods, given the proposed project.</w:t>
            </w:r>
          </w:p>
        </w:tc>
        <w:tc>
          <w:tcPr>
            <w:tcW w:w="1440" w:type="dxa"/>
          </w:tcPr>
          <w:p w14:paraId="3BBED38E" w14:textId="6CC5F062" w:rsidR="00480A65" w:rsidRPr="000E1283" w:rsidRDefault="00480A65" w:rsidP="00480A65">
            <w:pPr>
              <w:tabs>
                <w:tab w:val="left" w:pos="2329"/>
              </w:tabs>
              <w:rPr>
                <w:rFonts w:cs="Arial"/>
                <w:szCs w:val="20"/>
              </w:rPr>
            </w:pPr>
            <w:r w:rsidRPr="000E1283">
              <w:rPr>
                <w:rFonts w:cs="Arial"/>
                <w:szCs w:val="20"/>
              </w:rPr>
              <w:t>5.1</w:t>
            </w:r>
          </w:p>
        </w:tc>
        <w:tc>
          <w:tcPr>
            <w:tcW w:w="1440" w:type="dxa"/>
          </w:tcPr>
          <w:p w14:paraId="22C6D1DE" w14:textId="72380A16" w:rsidR="00480A65" w:rsidRPr="00C8069A" w:rsidRDefault="00480A65" w:rsidP="00480A65">
            <w:pPr>
              <w:tabs>
                <w:tab w:val="left" w:pos="2329"/>
              </w:tabs>
              <w:rPr>
                <w:rFonts w:cs="Arial"/>
                <w:szCs w:val="20"/>
              </w:rPr>
            </w:pPr>
            <w:r w:rsidRPr="00C8069A">
              <w:t xml:space="preserve">Discussion: one post and replies to three other posts = </w:t>
            </w:r>
            <w:r w:rsidRPr="00C8069A">
              <w:rPr>
                <w:bCs/>
              </w:rPr>
              <w:t xml:space="preserve">1 hour </w:t>
            </w:r>
          </w:p>
        </w:tc>
      </w:tr>
      <w:tr w:rsidR="00480A65" w:rsidRPr="000E1283"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480A65" w:rsidRPr="000E1283" w:rsidRDefault="00480A65" w:rsidP="00480A65">
            <w:pPr>
              <w:tabs>
                <w:tab w:val="left" w:pos="2329"/>
              </w:tabs>
              <w:rPr>
                <w:rFonts w:eastAsia="Arial" w:cs="Arial"/>
                <w:b/>
                <w:bCs/>
              </w:rPr>
            </w:pPr>
            <w:r w:rsidRPr="000E128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480A65" w:rsidRPr="000E1283" w:rsidRDefault="00480A65" w:rsidP="00480A6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480A65" w:rsidRPr="000E1283" w:rsidRDefault="00480A65" w:rsidP="00480A65">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1E4D153F" w:rsidR="00480A65" w:rsidRPr="000E1283" w:rsidRDefault="00480A65" w:rsidP="00480A65">
            <w:pPr>
              <w:tabs>
                <w:tab w:val="left" w:pos="2329"/>
              </w:tabs>
              <w:rPr>
                <w:rFonts w:cs="Arial"/>
                <w:b/>
                <w:szCs w:val="20"/>
              </w:rPr>
            </w:pPr>
            <w:r>
              <w:rPr>
                <w:rFonts w:cs="Arial"/>
                <w:b/>
                <w:szCs w:val="20"/>
              </w:rPr>
              <w:t>5 hours</w:t>
            </w:r>
          </w:p>
        </w:tc>
      </w:tr>
    </w:tbl>
    <w:p w14:paraId="6BBBD479" w14:textId="77777777" w:rsidR="005344A9" w:rsidRPr="000E1283" w:rsidRDefault="005344A9" w:rsidP="005344A9">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0E1283"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44EA2326" w:rsidR="002C1641" w:rsidRPr="000E1283" w:rsidRDefault="002C1641" w:rsidP="0020635A">
            <w:pPr>
              <w:pStyle w:val="WeeklyTopicHeading1"/>
            </w:pPr>
            <w:bookmarkStart w:id="16" w:name="weeksix"/>
            <w:bookmarkStart w:id="17" w:name="_Toc358980899"/>
            <w:bookmarkEnd w:id="16"/>
            <w:r w:rsidRPr="000E1283">
              <w:t xml:space="preserve">Week Six: </w:t>
            </w:r>
            <w:bookmarkEnd w:id="17"/>
            <w:r w:rsidR="00903C63">
              <w:t>Research Methodology</w:t>
            </w:r>
          </w:p>
        </w:tc>
        <w:tc>
          <w:tcPr>
            <w:tcW w:w="1440" w:type="dxa"/>
            <w:tcBorders>
              <w:left w:val="nil"/>
              <w:bottom w:val="single" w:sz="4" w:space="0" w:color="000000" w:themeColor="text1"/>
              <w:right w:val="nil"/>
            </w:tcBorders>
            <w:shd w:val="clear" w:color="auto" w:fill="BF2C37"/>
          </w:tcPr>
          <w:p w14:paraId="4D3BD0D1" w14:textId="77777777" w:rsidR="002C1641" w:rsidRPr="000E128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0E1283" w:rsidRDefault="002C1641" w:rsidP="00FD5474">
            <w:pPr>
              <w:tabs>
                <w:tab w:val="left" w:pos="0"/>
                <w:tab w:val="left" w:pos="3720"/>
              </w:tabs>
              <w:outlineLvl w:val="0"/>
              <w:rPr>
                <w:rFonts w:cs="Arial"/>
                <w:color w:val="FFFFFF"/>
                <w:sz w:val="28"/>
                <w:szCs w:val="28"/>
              </w:rPr>
            </w:pPr>
          </w:p>
        </w:tc>
      </w:tr>
      <w:tr w:rsidR="00BA4B7B" w:rsidRPr="000E1283"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0E1283" w:rsidRDefault="4948C66D" w:rsidP="4948C66D">
            <w:pPr>
              <w:tabs>
                <w:tab w:val="left" w:pos="0"/>
                <w:tab w:val="left" w:pos="3720"/>
              </w:tabs>
              <w:outlineLvl w:val="0"/>
              <w:rPr>
                <w:rFonts w:eastAsia="Arial" w:cs="Arial"/>
                <w:b/>
                <w:bCs/>
                <w:i/>
                <w:iCs/>
              </w:rPr>
            </w:pPr>
            <w:r w:rsidRPr="000E128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0E1283" w:rsidRDefault="4948C66D" w:rsidP="4948C66D">
            <w:pPr>
              <w:tabs>
                <w:tab w:val="left" w:pos="0"/>
                <w:tab w:val="left" w:pos="3720"/>
              </w:tabs>
              <w:outlineLvl w:val="0"/>
              <w:rPr>
                <w:rFonts w:eastAsia="Arial" w:cs="Arial"/>
                <w:b/>
                <w:bCs/>
              </w:rPr>
            </w:pPr>
            <w:r w:rsidRPr="000E1283">
              <w:rPr>
                <w:rFonts w:eastAsia="Arial" w:cs="Arial"/>
                <w:b/>
                <w:bCs/>
                <w:i/>
                <w:iCs/>
              </w:rPr>
              <w:t>Alignment</w:t>
            </w:r>
          </w:p>
        </w:tc>
      </w:tr>
      <w:tr w:rsidR="00BA4B7B" w:rsidRPr="000E1283"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03A0A7C7" w:rsidR="00BA4B7B" w:rsidRPr="000E1283" w:rsidRDefault="0016225A" w:rsidP="00E523CB">
            <w:pPr>
              <w:pStyle w:val="ObjectiveBullet"/>
              <w:numPr>
                <w:ilvl w:val="1"/>
                <w:numId w:val="12"/>
              </w:numPr>
            </w:pPr>
            <w:r w:rsidRPr="000E1283">
              <w:t>Design your procedure methodology.</w:t>
            </w:r>
          </w:p>
        </w:tc>
        <w:tc>
          <w:tcPr>
            <w:tcW w:w="2880" w:type="dxa"/>
            <w:gridSpan w:val="2"/>
            <w:tcBorders>
              <w:top w:val="nil"/>
              <w:left w:val="nil"/>
              <w:bottom w:val="single" w:sz="4" w:space="0" w:color="000000" w:themeColor="text1"/>
            </w:tcBorders>
          </w:tcPr>
          <w:p w14:paraId="4B26443A" w14:textId="7FB653A0" w:rsidR="00BA4B7B" w:rsidRPr="000E1283" w:rsidRDefault="00F76C97" w:rsidP="00FD5474">
            <w:pPr>
              <w:tabs>
                <w:tab w:val="left" w:pos="0"/>
                <w:tab w:val="left" w:pos="3720"/>
              </w:tabs>
              <w:outlineLvl w:val="0"/>
              <w:rPr>
                <w:rFonts w:cs="Arial"/>
                <w:szCs w:val="20"/>
              </w:rPr>
            </w:pPr>
            <w:r>
              <w:rPr>
                <w:rFonts w:cs="Arial"/>
                <w:szCs w:val="20"/>
              </w:rPr>
              <w:t>CL</w:t>
            </w:r>
            <w:r w:rsidR="00D87BE2">
              <w:rPr>
                <w:rFonts w:cs="Arial"/>
                <w:szCs w:val="20"/>
              </w:rPr>
              <w:t>O</w:t>
            </w:r>
            <w:r>
              <w:rPr>
                <w:rFonts w:cs="Arial"/>
                <w:szCs w:val="20"/>
              </w:rPr>
              <w:t>3, CL</w:t>
            </w:r>
            <w:r w:rsidR="00D87BE2">
              <w:rPr>
                <w:rFonts w:cs="Arial"/>
                <w:szCs w:val="20"/>
              </w:rPr>
              <w:t>O</w:t>
            </w:r>
            <w:r>
              <w:rPr>
                <w:rFonts w:cs="Arial"/>
                <w:szCs w:val="20"/>
              </w:rPr>
              <w:t>4</w:t>
            </w:r>
          </w:p>
        </w:tc>
      </w:tr>
      <w:tr w:rsidR="00557340" w:rsidRPr="000E1283"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0E1283" w:rsidRDefault="4948C66D" w:rsidP="4948C66D">
            <w:pPr>
              <w:tabs>
                <w:tab w:val="left" w:pos="0"/>
                <w:tab w:val="left" w:pos="3720"/>
              </w:tabs>
              <w:outlineLvl w:val="0"/>
              <w:rPr>
                <w:rFonts w:eastAsia="Arial" w:cs="Arial"/>
                <w:i/>
                <w:iCs/>
              </w:rPr>
            </w:pPr>
            <w:r w:rsidRPr="000E1283">
              <w:rPr>
                <w:rFonts w:eastAsia="Arial" w:cs="Arial"/>
                <w:b/>
                <w:bCs/>
                <w:i/>
                <w:iCs/>
                <w:sz w:val="22"/>
                <w:szCs w:val="22"/>
              </w:rPr>
              <w:t>Resources, Activities, and Preparation</w:t>
            </w:r>
          </w:p>
          <w:p w14:paraId="38A259BC"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b/>
                <w:bCs/>
                <w:i/>
                <w:iCs/>
              </w:rPr>
              <w:t>AIE</w:t>
            </w:r>
          </w:p>
        </w:tc>
      </w:tr>
      <w:tr w:rsidR="00BD6232" w:rsidRPr="000E1283"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CAC479" w14:textId="77777777" w:rsidR="00BD6232" w:rsidRPr="000E1283" w:rsidRDefault="00BD6232" w:rsidP="00BD6232">
            <w:pPr>
              <w:tabs>
                <w:tab w:val="left" w:pos="2329"/>
              </w:tabs>
              <w:rPr>
                <w:rFonts w:eastAsia="Arial" w:cs="Arial"/>
                <w:b/>
                <w:bCs/>
              </w:rPr>
            </w:pPr>
            <w:r>
              <w:rPr>
                <w:rFonts w:eastAsia="Arial" w:cs="Arial"/>
                <w:b/>
                <w:bCs/>
              </w:rPr>
              <w:t>Readings</w:t>
            </w:r>
          </w:p>
          <w:p w14:paraId="7FE04C91" w14:textId="77777777" w:rsidR="00BD6232" w:rsidRPr="000E1283" w:rsidRDefault="00BD6232" w:rsidP="00BD6232">
            <w:pPr>
              <w:tabs>
                <w:tab w:val="left" w:pos="2329"/>
              </w:tabs>
              <w:rPr>
                <w:rFonts w:cs="Arial"/>
                <w:b/>
                <w:szCs w:val="20"/>
              </w:rPr>
            </w:pPr>
          </w:p>
          <w:p w14:paraId="7F4C06C0" w14:textId="4B9AEB58" w:rsidR="00BD6232" w:rsidRDefault="00BD6232" w:rsidP="00BD6232">
            <w:pPr>
              <w:pStyle w:val="AssignmentsLevel2"/>
              <w:numPr>
                <w:ilvl w:val="0"/>
                <w:numId w:val="0"/>
              </w:numPr>
              <w:ind w:left="360" w:hanging="360"/>
            </w:pPr>
            <w:r w:rsidRPr="000E1283">
              <w:rPr>
                <w:b/>
              </w:rPr>
              <w:t>Read</w:t>
            </w:r>
            <w:r w:rsidRPr="000E1283">
              <w:t xml:space="preserve"> </w:t>
            </w:r>
            <w:r>
              <w:t>the following:</w:t>
            </w:r>
          </w:p>
          <w:p w14:paraId="1143770C" w14:textId="77777777" w:rsidR="00480A65" w:rsidRDefault="00480A65" w:rsidP="00BD6232">
            <w:pPr>
              <w:pStyle w:val="AssignmentsLevel2"/>
              <w:numPr>
                <w:ilvl w:val="0"/>
                <w:numId w:val="0"/>
              </w:numPr>
              <w:ind w:left="360" w:hanging="360"/>
            </w:pPr>
          </w:p>
          <w:p w14:paraId="06240DC4" w14:textId="33131CFE" w:rsidR="00BD6232" w:rsidRPr="000E1283" w:rsidRDefault="00BD6232" w:rsidP="00BD6232">
            <w:pPr>
              <w:pStyle w:val="AssignmentsLevel2"/>
            </w:pPr>
            <w:r w:rsidRPr="000E1283">
              <w:t xml:space="preserve">Topic 85 of </w:t>
            </w:r>
            <w:r w:rsidRPr="00BD6232">
              <w:rPr>
                <w:i/>
              </w:rPr>
              <w:t>Understanding Research Methods</w:t>
            </w:r>
          </w:p>
          <w:p w14:paraId="59B721BA" w14:textId="173BC0B5" w:rsidR="00BD6232" w:rsidRPr="000E1283" w:rsidRDefault="00BD6232" w:rsidP="00BD6232">
            <w:pPr>
              <w:pStyle w:val="AssignmentsLevel2"/>
            </w:pPr>
            <w:r w:rsidRPr="000E1283">
              <w:t xml:space="preserve">Ch. </w:t>
            </w:r>
            <w:r>
              <w:t>5</w:t>
            </w:r>
            <w:r w:rsidRPr="000E1283">
              <w:t xml:space="preserve"> of </w:t>
            </w:r>
            <w:r w:rsidRPr="00BA23C7">
              <w:rPr>
                <w:i/>
              </w:rPr>
              <w:t xml:space="preserve">Action </w:t>
            </w:r>
            <w:r w:rsidRPr="000E1283">
              <w:rPr>
                <w:i/>
              </w:rPr>
              <w:t>Research</w:t>
            </w:r>
          </w:p>
          <w:p w14:paraId="5E0EFF19" w14:textId="77777777" w:rsidR="00BD6232" w:rsidRPr="000E1283" w:rsidRDefault="00BD6232" w:rsidP="00BD6232">
            <w:pPr>
              <w:pStyle w:val="AssignmentsLevel2"/>
              <w:numPr>
                <w:ilvl w:val="0"/>
                <w:numId w:val="0"/>
              </w:numPr>
              <w:ind w:left="360" w:hanging="360"/>
            </w:pPr>
          </w:p>
          <w:p w14:paraId="33878822" w14:textId="61A3FE42" w:rsidR="00BD6232" w:rsidRPr="000E1283" w:rsidRDefault="00480A65" w:rsidP="00480A65">
            <w:pPr>
              <w:pStyle w:val="AssignmentsLevel2"/>
              <w:numPr>
                <w:ilvl w:val="0"/>
                <w:numId w:val="0"/>
              </w:numPr>
              <w:ind w:left="360" w:hanging="360"/>
            </w:pPr>
            <w:r w:rsidRPr="000E1283">
              <w:rPr>
                <w:b/>
              </w:rPr>
              <w:t xml:space="preserve">Review </w:t>
            </w:r>
            <w:r w:rsidRPr="000E1283">
              <w:t>Appendix C</w:t>
            </w:r>
            <w:r w:rsidRPr="000E1283">
              <w:rPr>
                <w:b/>
              </w:rPr>
              <w:t xml:space="preserve"> </w:t>
            </w:r>
            <w:r w:rsidRPr="000E1283">
              <w:t xml:space="preserve">of </w:t>
            </w:r>
            <w:r w:rsidRPr="000E1283">
              <w:rPr>
                <w:i/>
              </w:rPr>
              <w:t>Understanding Research Methods.</w:t>
            </w:r>
          </w:p>
        </w:tc>
        <w:tc>
          <w:tcPr>
            <w:tcW w:w="1440" w:type="dxa"/>
            <w:tcBorders>
              <w:left w:val="single" w:sz="4" w:space="0" w:color="000000" w:themeColor="text1"/>
            </w:tcBorders>
            <w:shd w:val="clear" w:color="auto" w:fill="FFFFFF" w:themeFill="background1"/>
          </w:tcPr>
          <w:p w14:paraId="717E52FF" w14:textId="0C783BA6" w:rsidR="00BD6232" w:rsidRPr="000E1283" w:rsidRDefault="00071B21" w:rsidP="00BD6232">
            <w:pPr>
              <w:rPr>
                <w:rFonts w:cs="Arial"/>
                <w:szCs w:val="20"/>
              </w:rPr>
            </w:pPr>
            <w:r>
              <w:rPr>
                <w:rFonts w:cs="Arial"/>
                <w:szCs w:val="20"/>
              </w:rPr>
              <w:t>6.1</w:t>
            </w:r>
          </w:p>
        </w:tc>
        <w:tc>
          <w:tcPr>
            <w:tcW w:w="1440" w:type="dxa"/>
            <w:tcBorders>
              <w:left w:val="single" w:sz="4" w:space="0" w:color="000000" w:themeColor="text1"/>
            </w:tcBorders>
            <w:shd w:val="clear" w:color="auto" w:fill="FFFFFF" w:themeFill="background1"/>
          </w:tcPr>
          <w:p w14:paraId="1642E7E4" w14:textId="77777777" w:rsidR="00BD6232" w:rsidRPr="000E1283" w:rsidRDefault="00BD6232" w:rsidP="00BD6232">
            <w:pPr>
              <w:rPr>
                <w:rFonts w:cs="Arial"/>
                <w:szCs w:val="20"/>
              </w:rPr>
            </w:pPr>
          </w:p>
        </w:tc>
      </w:tr>
      <w:tr w:rsidR="00557340" w:rsidRPr="000E1283"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0E1283" w:rsidRDefault="4948C66D" w:rsidP="4948C66D">
            <w:pPr>
              <w:tabs>
                <w:tab w:val="left" w:pos="0"/>
                <w:tab w:val="left" w:pos="3720"/>
              </w:tabs>
              <w:outlineLvl w:val="0"/>
              <w:rPr>
                <w:rFonts w:eastAsia="Arial" w:cs="Arial"/>
                <w:i/>
                <w:iCs/>
              </w:rPr>
            </w:pPr>
            <w:r w:rsidRPr="000E1283">
              <w:rPr>
                <w:rFonts w:eastAsia="Arial" w:cs="Arial"/>
                <w:b/>
                <w:bCs/>
                <w:i/>
                <w:iCs/>
                <w:sz w:val="22"/>
                <w:szCs w:val="22"/>
              </w:rPr>
              <w:t>Graded Assignments</w:t>
            </w:r>
          </w:p>
          <w:p w14:paraId="699DE7B8"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0E1283" w:rsidRDefault="4948C66D" w:rsidP="4948C66D">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0E1283" w:rsidRDefault="4948C66D" w:rsidP="4948C66D">
            <w:pPr>
              <w:rPr>
                <w:rFonts w:eastAsia="Arial" w:cs="Arial"/>
                <w:b/>
                <w:bCs/>
                <w:i/>
                <w:iCs/>
              </w:rPr>
            </w:pPr>
            <w:r w:rsidRPr="000E1283">
              <w:rPr>
                <w:rFonts w:eastAsia="Arial" w:cs="Arial"/>
                <w:b/>
                <w:bCs/>
                <w:i/>
                <w:iCs/>
              </w:rPr>
              <w:t>AIE</w:t>
            </w:r>
          </w:p>
        </w:tc>
      </w:tr>
      <w:tr w:rsidR="00480A65" w:rsidRPr="000E1283" w14:paraId="25C79370" w14:textId="77777777" w:rsidTr="4948C66D">
        <w:tc>
          <w:tcPr>
            <w:tcW w:w="10170" w:type="dxa"/>
            <w:gridSpan w:val="2"/>
            <w:tcMar>
              <w:top w:w="115" w:type="dxa"/>
              <w:left w:w="115" w:type="dxa"/>
              <w:bottom w:w="115" w:type="dxa"/>
              <w:right w:w="115" w:type="dxa"/>
            </w:tcMar>
          </w:tcPr>
          <w:p w14:paraId="71C5DBE1" w14:textId="77777777" w:rsidR="00480A65" w:rsidRPr="000E1283" w:rsidRDefault="00480A65" w:rsidP="00480A65">
            <w:pPr>
              <w:rPr>
                <w:rFonts w:cs="Arial"/>
                <w:b/>
              </w:rPr>
            </w:pPr>
            <w:r w:rsidRPr="000E1283">
              <w:rPr>
                <w:rFonts w:cs="Arial"/>
                <w:b/>
              </w:rPr>
              <w:t>Literature Review</w:t>
            </w:r>
          </w:p>
          <w:p w14:paraId="2A1E6559" w14:textId="77777777" w:rsidR="00480A65" w:rsidRDefault="00480A65" w:rsidP="00480A65">
            <w:pPr>
              <w:rPr>
                <w:rFonts w:cs="Arial"/>
                <w:b/>
              </w:rPr>
            </w:pPr>
          </w:p>
          <w:p w14:paraId="4E913841" w14:textId="79BF9391" w:rsidR="00480A65" w:rsidRPr="000E1283" w:rsidRDefault="00480A65" w:rsidP="00480A65">
            <w:pPr>
              <w:rPr>
                <w:rFonts w:cs="Arial"/>
              </w:rPr>
            </w:pPr>
            <w:r w:rsidRPr="000E1283">
              <w:rPr>
                <w:rFonts w:cs="Arial"/>
                <w:b/>
              </w:rPr>
              <w:t xml:space="preserve">Resource: </w:t>
            </w:r>
            <w:r w:rsidRPr="00480A65">
              <w:rPr>
                <w:rFonts w:cs="Arial"/>
              </w:rPr>
              <w:t xml:space="preserve">Action </w:t>
            </w:r>
            <w:r w:rsidRPr="000E1283">
              <w:rPr>
                <w:rFonts w:cs="Arial"/>
              </w:rPr>
              <w:t>Research Project Requirements</w:t>
            </w:r>
          </w:p>
          <w:p w14:paraId="5C44C2E8" w14:textId="77777777" w:rsidR="00480A65" w:rsidRDefault="00480A65" w:rsidP="00480A65">
            <w:pPr>
              <w:pStyle w:val="AssignmentsLevel2"/>
              <w:numPr>
                <w:ilvl w:val="0"/>
                <w:numId w:val="0"/>
              </w:numPr>
              <w:ind w:left="360" w:hanging="360"/>
              <w:rPr>
                <w:b/>
              </w:rPr>
            </w:pPr>
          </w:p>
          <w:p w14:paraId="3427F6A5" w14:textId="106DB851" w:rsidR="00480A65" w:rsidRPr="000E1283" w:rsidRDefault="00480A65" w:rsidP="00480A65">
            <w:pPr>
              <w:pStyle w:val="AssignmentsLevel2"/>
              <w:numPr>
                <w:ilvl w:val="0"/>
                <w:numId w:val="0"/>
              </w:numPr>
              <w:ind w:left="360" w:hanging="360"/>
              <w:rPr>
                <w:i/>
              </w:rPr>
            </w:pPr>
            <w:r w:rsidRPr="000E1283">
              <w:rPr>
                <w:b/>
              </w:rPr>
              <w:t xml:space="preserve">Review </w:t>
            </w:r>
            <w:r w:rsidRPr="000E1283">
              <w:t>Appendix C</w:t>
            </w:r>
            <w:r w:rsidRPr="000E1283">
              <w:rPr>
                <w:b/>
              </w:rPr>
              <w:t xml:space="preserve"> </w:t>
            </w:r>
            <w:r w:rsidRPr="000E1283">
              <w:t xml:space="preserve">of </w:t>
            </w:r>
            <w:r w:rsidRPr="000E1283">
              <w:rPr>
                <w:i/>
              </w:rPr>
              <w:t>Understanding Research Methods.</w:t>
            </w:r>
          </w:p>
          <w:p w14:paraId="7C2DFA65" w14:textId="77777777" w:rsidR="00480A65" w:rsidRPr="000E1283" w:rsidRDefault="00480A65" w:rsidP="00480A65">
            <w:pPr>
              <w:pStyle w:val="AssignmentsLevel2"/>
              <w:numPr>
                <w:ilvl w:val="0"/>
                <w:numId w:val="0"/>
              </w:numPr>
              <w:ind w:left="360" w:hanging="360"/>
            </w:pPr>
          </w:p>
          <w:p w14:paraId="046149EA" w14:textId="31D20D2A" w:rsidR="00480A65" w:rsidRDefault="00480A65" w:rsidP="00480A65">
            <w:pPr>
              <w:rPr>
                <w:rFonts w:cs="Arial"/>
              </w:rPr>
            </w:pPr>
            <w:r w:rsidRPr="000E1283">
              <w:rPr>
                <w:rFonts w:cs="Arial"/>
                <w:b/>
              </w:rPr>
              <w:t>Write</w:t>
            </w:r>
            <w:r w:rsidRPr="000E1283">
              <w:rPr>
                <w:rFonts w:cs="Arial"/>
              </w:rPr>
              <w:t xml:space="preserve"> 5–7</w:t>
            </w:r>
            <w:r>
              <w:rPr>
                <w:rFonts w:cs="Arial"/>
              </w:rPr>
              <w:t xml:space="preserve"> </w:t>
            </w:r>
            <w:r w:rsidRPr="000E1283">
              <w:rPr>
                <w:rFonts w:cs="Arial"/>
              </w:rPr>
              <w:t>pages that synthesizes your review of the literature.</w:t>
            </w:r>
            <w:r>
              <w:rPr>
                <w:rFonts w:cs="Arial"/>
              </w:rPr>
              <w:t xml:space="preserve"> Include the following:</w:t>
            </w:r>
          </w:p>
          <w:p w14:paraId="0AEBE876" w14:textId="2CB705AB" w:rsidR="00480A65" w:rsidRPr="000E1283" w:rsidRDefault="00480A65" w:rsidP="00480A65">
            <w:pPr>
              <w:rPr>
                <w:rFonts w:cs="Arial"/>
              </w:rPr>
            </w:pPr>
            <w:r w:rsidRPr="000E1283">
              <w:rPr>
                <w:rFonts w:cs="Arial"/>
              </w:rPr>
              <w:t xml:space="preserve"> </w:t>
            </w:r>
          </w:p>
          <w:p w14:paraId="17419C69" w14:textId="624FC525" w:rsidR="00480A65" w:rsidRPr="000E1283" w:rsidRDefault="00480A65" w:rsidP="00480A65">
            <w:pPr>
              <w:pStyle w:val="AssignmentsLevel2"/>
            </w:pPr>
            <w:r>
              <w:t>Y</w:t>
            </w:r>
            <w:r w:rsidRPr="000E1283">
              <w:t>our literature review introduction from Week 5</w:t>
            </w:r>
          </w:p>
          <w:p w14:paraId="43A5544E" w14:textId="77199209" w:rsidR="00480A65" w:rsidRPr="000E1283" w:rsidRDefault="00480A65" w:rsidP="004E1BE8">
            <w:pPr>
              <w:pStyle w:val="AssignmentsLevel2"/>
            </w:pPr>
            <w:r w:rsidRPr="000E1283">
              <w:t>10–12 sources, with 8–10 from peer-review professional journals</w:t>
            </w:r>
            <w:r w:rsidR="00CA0399">
              <w:t>, and 80% of sources within 5 years</w:t>
            </w:r>
            <w:r w:rsidR="00560A79">
              <w:t xml:space="preserve">. </w:t>
            </w:r>
            <w:r w:rsidRPr="000E1283">
              <w:t xml:space="preserve">For your sources, avoid providing a summary of each source. Instead, group the articles together and discuss. </w:t>
            </w:r>
            <w:r w:rsidR="00DB2210">
              <w:br/>
            </w:r>
          </w:p>
          <w:p w14:paraId="38A0099B" w14:textId="77777777" w:rsidR="00480A65" w:rsidRPr="000E1283" w:rsidRDefault="00480A65" w:rsidP="00480A65">
            <w:pPr>
              <w:pStyle w:val="AssignmentsLevel2"/>
            </w:pPr>
            <w:r w:rsidRPr="000E1283">
              <w:t>The literature review will end with a statement of your research question or questions to be addressed.</w:t>
            </w:r>
          </w:p>
          <w:p w14:paraId="41FDB4AA" w14:textId="77777777" w:rsidR="00480A65" w:rsidRDefault="00480A65" w:rsidP="00480A65">
            <w:pPr>
              <w:pStyle w:val="AssignmentsLevel2"/>
              <w:numPr>
                <w:ilvl w:val="0"/>
                <w:numId w:val="0"/>
              </w:numPr>
            </w:pPr>
          </w:p>
          <w:p w14:paraId="6E9D4DE8" w14:textId="1796C692" w:rsidR="00480A65" w:rsidRPr="000E1283" w:rsidRDefault="00480A65" w:rsidP="00480A65">
            <w:pPr>
              <w:pStyle w:val="AssignmentsLevel2"/>
              <w:numPr>
                <w:ilvl w:val="0"/>
                <w:numId w:val="0"/>
              </w:numPr>
            </w:pPr>
            <w:r w:rsidRPr="00480A65">
              <w:rPr>
                <w:b/>
              </w:rPr>
              <w:t>Review</w:t>
            </w:r>
            <w:r w:rsidRPr="000E1283">
              <w:t xml:space="preserve"> </w:t>
            </w:r>
            <w:r w:rsidR="00DB2210">
              <w:t xml:space="preserve">the </w:t>
            </w:r>
            <w:r>
              <w:t xml:space="preserve">Action Research </w:t>
            </w:r>
            <w:r w:rsidR="00DB2210">
              <w:t>P</w:t>
            </w:r>
            <w:r w:rsidRPr="000E1283">
              <w:t xml:space="preserve">roject </w:t>
            </w:r>
            <w:r w:rsidR="00DB2210">
              <w:t>R</w:t>
            </w:r>
            <w:r w:rsidRPr="000E1283">
              <w:t>equirements</w:t>
            </w:r>
            <w:r w:rsidR="00DB2210">
              <w:t xml:space="preserve"> document</w:t>
            </w:r>
            <w:r w:rsidRPr="000E1283">
              <w:t xml:space="preserve"> for exact formatting and order of the pages.</w:t>
            </w:r>
          </w:p>
          <w:p w14:paraId="23C2ABE1" w14:textId="77777777" w:rsidR="00480A65" w:rsidRPr="000E1283" w:rsidRDefault="00480A65" w:rsidP="00480A65">
            <w:pPr>
              <w:pStyle w:val="AssignmentsLevel2"/>
              <w:numPr>
                <w:ilvl w:val="0"/>
                <w:numId w:val="0"/>
              </w:numPr>
              <w:ind w:left="360"/>
            </w:pPr>
          </w:p>
          <w:p w14:paraId="7E488E1B" w14:textId="467B0FA1" w:rsidR="00480A65" w:rsidRPr="000E1283" w:rsidRDefault="00480A65" w:rsidP="00480A65">
            <w:pPr>
              <w:pStyle w:val="AssignmentsLevel1"/>
            </w:pPr>
            <w:r w:rsidRPr="000E1283">
              <w:rPr>
                <w:b/>
              </w:rPr>
              <w:t>Format</w:t>
            </w:r>
            <w:r w:rsidRPr="000E1283">
              <w:t xml:space="preserve"> your literature review according to APA guidelines.</w:t>
            </w:r>
          </w:p>
          <w:p w14:paraId="4080AAED" w14:textId="77777777" w:rsidR="00480A65" w:rsidRPr="000E1283" w:rsidRDefault="00480A65" w:rsidP="00480A65">
            <w:pPr>
              <w:pStyle w:val="AssignmentsLevel1"/>
            </w:pPr>
          </w:p>
          <w:p w14:paraId="232A2F86" w14:textId="77777777" w:rsidR="00480A65" w:rsidRPr="000E1283" w:rsidRDefault="00480A65" w:rsidP="00480A65">
            <w:pPr>
              <w:pStyle w:val="AssignmentsLevel1"/>
            </w:pPr>
            <w:r w:rsidRPr="000E1283">
              <w:rPr>
                <w:b/>
              </w:rPr>
              <w:t>Submit</w:t>
            </w:r>
            <w:r w:rsidRPr="000E1283">
              <w:t xml:space="preserve"> your literature review to </w:t>
            </w:r>
            <w:proofErr w:type="spellStart"/>
            <w:r w:rsidRPr="000E1283">
              <w:t>Smarthinking</w:t>
            </w:r>
            <w:proofErr w:type="spellEnd"/>
            <w:r w:rsidRPr="000E1283">
              <w:t xml:space="preserve"> by Thursday. Take a screenshot of your submission, as you will submit this screenshot with your final literature review.</w:t>
            </w:r>
          </w:p>
          <w:p w14:paraId="246DF0F6" w14:textId="77777777" w:rsidR="00480A65" w:rsidRPr="000E1283" w:rsidRDefault="00480A65" w:rsidP="00480A65">
            <w:pPr>
              <w:pStyle w:val="AssignmentsLevel1"/>
            </w:pPr>
          </w:p>
          <w:p w14:paraId="28C1D992" w14:textId="77777777" w:rsidR="00480A65" w:rsidRPr="000E1283" w:rsidRDefault="00480A65" w:rsidP="00480A65">
            <w:pPr>
              <w:pStyle w:val="AssignmentsLevel1"/>
            </w:pPr>
            <w:r w:rsidRPr="000E1283">
              <w:rPr>
                <w:b/>
              </w:rPr>
              <w:t>Review</w:t>
            </w:r>
            <w:r w:rsidRPr="000E1283">
              <w:t xml:space="preserve"> the </w:t>
            </w:r>
            <w:proofErr w:type="spellStart"/>
            <w:r w:rsidRPr="000E1283">
              <w:t>Smarthinking</w:t>
            </w:r>
            <w:proofErr w:type="spellEnd"/>
            <w:r w:rsidRPr="000E1283">
              <w:t xml:space="preserve"> </w:t>
            </w:r>
            <w:proofErr w:type="gramStart"/>
            <w:r w:rsidRPr="000E1283">
              <w:t>feedback, and</w:t>
            </w:r>
            <w:proofErr w:type="gramEnd"/>
            <w:r w:rsidRPr="000E1283">
              <w:t xml:space="preserve"> </w:t>
            </w:r>
            <w:r w:rsidRPr="000E1283">
              <w:rPr>
                <w:b/>
              </w:rPr>
              <w:t>make</w:t>
            </w:r>
            <w:r w:rsidRPr="000E1283">
              <w:t xml:space="preserve"> changes as appropriate to your literature review.</w:t>
            </w:r>
          </w:p>
          <w:p w14:paraId="2FC48577" w14:textId="77777777" w:rsidR="00480A65" w:rsidRPr="000E1283" w:rsidRDefault="00480A65" w:rsidP="00480A65">
            <w:pPr>
              <w:pStyle w:val="AssignmentsLevel1"/>
            </w:pPr>
          </w:p>
          <w:p w14:paraId="2467B036" w14:textId="23BCC14D" w:rsidR="00480A65" w:rsidRPr="000E1283" w:rsidRDefault="00480A65" w:rsidP="00480A65">
            <w:r w:rsidRPr="000E1283">
              <w:rPr>
                <w:b/>
              </w:rPr>
              <w:t>Submit</w:t>
            </w:r>
            <w:r w:rsidRPr="000E1283">
              <w:t xml:space="preserve"> your literature review and </w:t>
            </w:r>
            <w:proofErr w:type="spellStart"/>
            <w:r w:rsidRPr="000E1283">
              <w:t>Smarthinking</w:t>
            </w:r>
            <w:proofErr w:type="spellEnd"/>
            <w:r w:rsidRPr="000E1283">
              <w:t xml:space="preserve"> screenshot by 11:59 p.m. (Eastern time) on Sunday.</w:t>
            </w:r>
          </w:p>
        </w:tc>
        <w:tc>
          <w:tcPr>
            <w:tcW w:w="1440" w:type="dxa"/>
          </w:tcPr>
          <w:p w14:paraId="38DFBD57" w14:textId="0C1D7F12" w:rsidR="00480A65" w:rsidRPr="000E1283" w:rsidRDefault="00480A65" w:rsidP="00480A65">
            <w:pPr>
              <w:tabs>
                <w:tab w:val="left" w:pos="2329"/>
              </w:tabs>
              <w:rPr>
                <w:rFonts w:cs="Arial"/>
                <w:szCs w:val="20"/>
              </w:rPr>
            </w:pPr>
            <w:r w:rsidRPr="000E1283">
              <w:rPr>
                <w:rFonts w:cs="Arial"/>
                <w:szCs w:val="20"/>
              </w:rPr>
              <w:t>5.1</w:t>
            </w:r>
          </w:p>
        </w:tc>
        <w:tc>
          <w:tcPr>
            <w:tcW w:w="1440" w:type="dxa"/>
          </w:tcPr>
          <w:p w14:paraId="7A6F9582" w14:textId="3A1465EF" w:rsidR="00480A65" w:rsidRPr="000E1283" w:rsidRDefault="00480A65" w:rsidP="00480A65">
            <w:pPr>
              <w:tabs>
                <w:tab w:val="left" w:pos="2329"/>
              </w:tabs>
              <w:rPr>
                <w:rFonts w:eastAsia="Arial" w:cs="Arial"/>
              </w:rPr>
            </w:pPr>
            <w:r>
              <w:rPr>
                <w:rFonts w:eastAsia="Arial" w:cs="Arial"/>
              </w:rPr>
              <w:t>Guided Project + Library research = 2 hour</w:t>
            </w:r>
          </w:p>
        </w:tc>
      </w:tr>
      <w:tr w:rsidR="00480A65" w:rsidRPr="000E1283" w14:paraId="780D3621" w14:textId="77777777" w:rsidTr="4948C66D">
        <w:tc>
          <w:tcPr>
            <w:tcW w:w="10170" w:type="dxa"/>
            <w:gridSpan w:val="2"/>
            <w:tcMar>
              <w:top w:w="115" w:type="dxa"/>
              <w:left w:w="115" w:type="dxa"/>
              <w:bottom w:w="115" w:type="dxa"/>
              <w:right w:w="115" w:type="dxa"/>
            </w:tcMar>
          </w:tcPr>
          <w:p w14:paraId="5F5B7DB6" w14:textId="77777777" w:rsidR="00480A65" w:rsidRPr="000E1283" w:rsidRDefault="00480A65" w:rsidP="00480A65">
            <w:pPr>
              <w:tabs>
                <w:tab w:val="left" w:pos="2329"/>
              </w:tabs>
              <w:rPr>
                <w:rFonts w:eastAsia="Arial" w:cs="Arial"/>
                <w:b/>
                <w:bCs/>
                <w:szCs w:val="20"/>
              </w:rPr>
            </w:pPr>
            <w:r w:rsidRPr="000E1283">
              <w:rPr>
                <w:rFonts w:eastAsia="Arial" w:cs="Arial"/>
                <w:b/>
                <w:bCs/>
                <w:szCs w:val="20"/>
              </w:rPr>
              <w:t>Research Method Proposal, Part 2</w:t>
            </w:r>
          </w:p>
          <w:p w14:paraId="3E012744" w14:textId="77777777" w:rsidR="00480A65" w:rsidRDefault="00480A65" w:rsidP="00480A65">
            <w:pPr>
              <w:tabs>
                <w:tab w:val="left" w:pos="2329"/>
              </w:tabs>
              <w:rPr>
                <w:rFonts w:eastAsia="Arial" w:cs="Arial"/>
                <w:b/>
                <w:bCs/>
                <w:szCs w:val="20"/>
              </w:rPr>
            </w:pPr>
          </w:p>
          <w:p w14:paraId="1C9F181B" w14:textId="0E4C8A3C" w:rsidR="00480A65" w:rsidRPr="00DB2210" w:rsidRDefault="00480A65" w:rsidP="00480A65">
            <w:pPr>
              <w:tabs>
                <w:tab w:val="left" w:pos="2329"/>
              </w:tabs>
            </w:pPr>
            <w:r w:rsidRPr="000E1283">
              <w:rPr>
                <w:rFonts w:eastAsia="Arial" w:cs="Arial"/>
                <w:b/>
                <w:bCs/>
                <w:szCs w:val="20"/>
              </w:rPr>
              <w:t xml:space="preserve">Read </w:t>
            </w:r>
            <w:r w:rsidR="00DB2210">
              <w:rPr>
                <w:rFonts w:cs="Arial"/>
                <w:szCs w:val="20"/>
              </w:rPr>
              <w:t>T</w:t>
            </w:r>
            <w:r w:rsidRPr="000E1283">
              <w:t xml:space="preserve">opic 85 of </w:t>
            </w:r>
            <w:r w:rsidRPr="000E1283">
              <w:rPr>
                <w:i/>
              </w:rPr>
              <w:t>Understanding Research Methods</w:t>
            </w:r>
            <w:r w:rsidR="00DB2210">
              <w:t>.</w:t>
            </w:r>
          </w:p>
          <w:p w14:paraId="457BD6E9" w14:textId="4E3B50D7" w:rsidR="00480A65" w:rsidRPr="00BA23C7" w:rsidRDefault="00480A65" w:rsidP="00480A65">
            <w:pPr>
              <w:pStyle w:val="AssignmentsLevel2"/>
              <w:numPr>
                <w:ilvl w:val="0"/>
                <w:numId w:val="0"/>
              </w:numPr>
              <w:ind w:left="360"/>
              <w:rPr>
                <w:b/>
              </w:rPr>
            </w:pPr>
          </w:p>
          <w:p w14:paraId="3AF089D4" w14:textId="77777777" w:rsidR="00480A65" w:rsidRPr="000E1283" w:rsidRDefault="00480A65" w:rsidP="00480A65">
            <w:pPr>
              <w:pStyle w:val="AssignmentsLevel1"/>
            </w:pPr>
            <w:r w:rsidRPr="000E1283">
              <w:rPr>
                <w:b/>
              </w:rPr>
              <w:t>Write</w:t>
            </w:r>
            <w:r w:rsidRPr="000E1283">
              <w:t xml:space="preserve"> 1 to 2 pages discussing the following:</w:t>
            </w:r>
          </w:p>
          <w:p w14:paraId="38E4540C" w14:textId="77777777" w:rsidR="00480A65" w:rsidRPr="000E1283" w:rsidRDefault="00480A65" w:rsidP="00480A65">
            <w:pPr>
              <w:pStyle w:val="AssignmentsLevel1"/>
            </w:pPr>
          </w:p>
          <w:p w14:paraId="2A791585" w14:textId="77777777" w:rsidR="00480A65" w:rsidRPr="000E1283" w:rsidRDefault="00480A65" w:rsidP="00480A65">
            <w:pPr>
              <w:pStyle w:val="AssignmentsLevel2"/>
            </w:pPr>
            <w:r w:rsidRPr="000E1283">
              <w:rPr>
                <w:b/>
              </w:rPr>
              <w:t>Materials and</w:t>
            </w:r>
            <w:r w:rsidRPr="000E1283">
              <w:t xml:space="preserve"> </w:t>
            </w:r>
            <w:r w:rsidRPr="000E1283">
              <w:rPr>
                <w:b/>
              </w:rPr>
              <w:t>Measures</w:t>
            </w:r>
            <w:r w:rsidRPr="000E1283">
              <w:t xml:space="preserve"> (subheading)</w:t>
            </w:r>
            <w:r w:rsidRPr="000E1283">
              <w:br/>
            </w:r>
          </w:p>
          <w:p w14:paraId="023B5BE6" w14:textId="295FE64E" w:rsidR="00480A65" w:rsidRPr="000E1283" w:rsidRDefault="00480A65" w:rsidP="00480A65">
            <w:pPr>
              <w:pStyle w:val="AssignmentsLevel3"/>
            </w:pPr>
            <w:r w:rsidRPr="000E1283">
              <w:t>Identify the tools you plan to use for collecting data (survey, interview, observation, etc.). Describe each tool in detail. Justify the selection, purpose, and creation of the protocols and tools. Any weaknesses of the tool should be outlined.</w:t>
            </w:r>
          </w:p>
          <w:p w14:paraId="3A412C18" w14:textId="7A232D0F" w:rsidR="00480A65" w:rsidRPr="000E1283" w:rsidRDefault="00480A65" w:rsidP="00480A65">
            <w:pPr>
              <w:pStyle w:val="AssignmentsLevel3"/>
            </w:pPr>
            <w:r w:rsidRPr="000E1283">
              <w:t xml:space="preserve">Discuss how each tool is necessary to gain your desired data. </w:t>
            </w:r>
            <w:r w:rsidR="00DB2210">
              <w:t>R</w:t>
            </w:r>
            <w:r w:rsidRPr="000E1283">
              <w:t>emember to keep it simple for the purposes of the project.</w:t>
            </w:r>
            <w:r w:rsidRPr="000E1283">
              <w:br/>
            </w:r>
          </w:p>
          <w:p w14:paraId="71456EA2" w14:textId="32849F79" w:rsidR="00480A65" w:rsidRPr="000E1283" w:rsidRDefault="00480A65" w:rsidP="00480A65">
            <w:pPr>
              <w:pStyle w:val="AssignmentsLevel2"/>
            </w:pPr>
            <w:r w:rsidRPr="000E1283">
              <w:rPr>
                <w:b/>
              </w:rPr>
              <w:t>Procedure (Activities)</w:t>
            </w:r>
            <w:r w:rsidRPr="000E1283">
              <w:t xml:space="preserve"> (subheading)</w:t>
            </w:r>
            <w:r w:rsidRPr="000E1283">
              <w:br/>
            </w:r>
          </w:p>
          <w:p w14:paraId="0FB22C7F" w14:textId="77777777" w:rsidR="00480A65" w:rsidRPr="000E1283" w:rsidRDefault="00480A65" w:rsidP="00480A65">
            <w:pPr>
              <w:pStyle w:val="AssignmentsLevel3"/>
            </w:pPr>
            <w:r w:rsidRPr="000E1283">
              <w:t>Provide a step-by-step accounting of how the project will be carried out.</w:t>
            </w:r>
            <w:r w:rsidRPr="000E1283">
              <w:br/>
            </w:r>
          </w:p>
          <w:p w14:paraId="4161D07D" w14:textId="18590519" w:rsidR="00480A65" w:rsidRPr="000E1283" w:rsidRDefault="00480A65" w:rsidP="00480A65">
            <w:pPr>
              <w:pStyle w:val="AssignmentsLevel2"/>
              <w:ind w:left="1115"/>
            </w:pPr>
            <w:r w:rsidRPr="000E1283">
              <w:t xml:space="preserve">Identify what happens first, second, third, etc. Begin with how participants will be invited to participate, review the </w:t>
            </w:r>
            <w:r w:rsidR="00DB2210">
              <w:t>i</w:t>
            </w:r>
            <w:r w:rsidRPr="000E1283">
              <w:t>nformed consent details, etc.</w:t>
            </w:r>
          </w:p>
          <w:p w14:paraId="608828C5" w14:textId="77777777" w:rsidR="00480A65" w:rsidRPr="000E1283" w:rsidRDefault="00480A65" w:rsidP="00480A65">
            <w:pPr>
              <w:pStyle w:val="AssignmentsLevel1"/>
            </w:pPr>
          </w:p>
          <w:p w14:paraId="6290F3D7" w14:textId="77777777" w:rsidR="00480A65" w:rsidRPr="000E1283" w:rsidRDefault="00480A65" w:rsidP="00480A65">
            <w:pPr>
              <w:pStyle w:val="AssignmentsLevel1"/>
            </w:pPr>
            <w:r w:rsidRPr="000E1283">
              <w:rPr>
                <w:b/>
              </w:rPr>
              <w:t>Post</w:t>
            </w:r>
            <w:r w:rsidRPr="000E1283">
              <w:t xml:space="preserve"> your Research Method Proposal, Part 2 in the Research Method Proposal, Part 2 Peer Review discussion forum by 11:59 p.m. (Eastern time) on Thursday.  </w:t>
            </w:r>
          </w:p>
          <w:p w14:paraId="6DE77CFC" w14:textId="77777777" w:rsidR="00480A65" w:rsidRPr="000E1283" w:rsidRDefault="00480A65" w:rsidP="00480A65">
            <w:pPr>
              <w:pStyle w:val="AssignmentsLevel1"/>
              <w:rPr>
                <w:b/>
                <w:bCs/>
                <w:color w:val="000000"/>
                <w:bdr w:val="none" w:sz="0" w:space="0" w:color="auto" w:frame="1"/>
              </w:rPr>
            </w:pPr>
          </w:p>
          <w:p w14:paraId="64B2AF61" w14:textId="77777777" w:rsidR="00480A65" w:rsidRPr="000E1283" w:rsidRDefault="00480A65" w:rsidP="00480A65">
            <w:pPr>
              <w:pStyle w:val="AssignmentsLevel1"/>
              <w:rPr>
                <w:color w:val="000000"/>
                <w:bdr w:val="none" w:sz="0" w:space="0" w:color="auto" w:frame="1"/>
              </w:rPr>
            </w:pPr>
            <w:r w:rsidRPr="000E1283">
              <w:rPr>
                <w:b/>
                <w:bCs/>
                <w:color w:val="000000"/>
                <w:bdr w:val="none" w:sz="0" w:space="0" w:color="auto" w:frame="1"/>
              </w:rPr>
              <w:t>Review</w:t>
            </w:r>
            <w:r w:rsidRPr="000E1283">
              <w:rPr>
                <w:color w:val="000000"/>
                <w:bdr w:val="none" w:sz="0" w:space="0" w:color="auto" w:frame="1"/>
              </w:rPr>
              <w:t xml:space="preserve"> the peer feedback you received on your Research Method Proposal, Part 2, and </w:t>
            </w:r>
            <w:r w:rsidRPr="000E1283">
              <w:rPr>
                <w:b/>
                <w:color w:val="000000"/>
                <w:bdr w:val="none" w:sz="0" w:space="0" w:color="auto" w:frame="1"/>
              </w:rPr>
              <w:t>revise</w:t>
            </w:r>
            <w:r w:rsidRPr="000E1283">
              <w:rPr>
                <w:color w:val="000000"/>
                <w:bdr w:val="none" w:sz="0" w:space="0" w:color="auto" w:frame="1"/>
              </w:rPr>
              <w:t xml:space="preserve"> as appropriate.</w:t>
            </w:r>
          </w:p>
          <w:p w14:paraId="35FF025E" w14:textId="77777777" w:rsidR="00480A65" w:rsidRPr="000E1283" w:rsidRDefault="00480A65" w:rsidP="00480A65">
            <w:pPr>
              <w:rPr>
                <w:rFonts w:cs="Arial"/>
                <w:b/>
              </w:rPr>
            </w:pPr>
          </w:p>
          <w:p w14:paraId="7B71422E" w14:textId="1B63144F" w:rsidR="00480A65" w:rsidRPr="000E1283" w:rsidRDefault="00480A65" w:rsidP="00480A65">
            <w:r w:rsidRPr="000E1283">
              <w:rPr>
                <w:b/>
              </w:rPr>
              <w:t>Submit</w:t>
            </w:r>
            <w:r w:rsidRPr="000E1283">
              <w:t xml:space="preserve"> your revised Research Method Proposal, Part 2 by 11:59 p.m. (Eastern time) on Sunday. </w:t>
            </w:r>
          </w:p>
        </w:tc>
        <w:tc>
          <w:tcPr>
            <w:tcW w:w="1440" w:type="dxa"/>
          </w:tcPr>
          <w:p w14:paraId="4304D15A" w14:textId="4792EB89" w:rsidR="00480A65" w:rsidRPr="000E1283" w:rsidRDefault="00480A65" w:rsidP="00480A65">
            <w:pPr>
              <w:tabs>
                <w:tab w:val="left" w:pos="2329"/>
              </w:tabs>
              <w:rPr>
                <w:rFonts w:cs="Arial"/>
                <w:szCs w:val="20"/>
              </w:rPr>
            </w:pPr>
            <w:r>
              <w:rPr>
                <w:rFonts w:cs="Arial"/>
                <w:szCs w:val="20"/>
              </w:rPr>
              <w:t>6.1</w:t>
            </w:r>
          </w:p>
        </w:tc>
        <w:tc>
          <w:tcPr>
            <w:tcW w:w="1440" w:type="dxa"/>
          </w:tcPr>
          <w:p w14:paraId="2AE0403D" w14:textId="05DC0DBD" w:rsidR="00480A65" w:rsidRPr="000E1283" w:rsidRDefault="00480A65" w:rsidP="00480A65">
            <w:pPr>
              <w:tabs>
                <w:tab w:val="left" w:pos="2329"/>
              </w:tabs>
              <w:rPr>
                <w:rFonts w:eastAsia="Arial" w:cs="Arial"/>
              </w:rPr>
            </w:pPr>
            <w:r>
              <w:rPr>
                <w:rFonts w:eastAsia="Arial" w:cs="Arial"/>
              </w:rPr>
              <w:t>Library research = 1 hour</w:t>
            </w:r>
          </w:p>
        </w:tc>
      </w:tr>
      <w:tr w:rsidR="00480A65" w:rsidRPr="000E1283" w14:paraId="689C1D8B" w14:textId="77777777" w:rsidTr="4948C66D">
        <w:tc>
          <w:tcPr>
            <w:tcW w:w="10170" w:type="dxa"/>
            <w:gridSpan w:val="2"/>
            <w:tcMar>
              <w:top w:w="115" w:type="dxa"/>
              <w:left w:w="115" w:type="dxa"/>
              <w:bottom w:w="115" w:type="dxa"/>
              <w:right w:w="115" w:type="dxa"/>
            </w:tcMar>
          </w:tcPr>
          <w:p w14:paraId="362BF0C8" w14:textId="77777777" w:rsidR="00480A65" w:rsidRPr="000E1283" w:rsidRDefault="00480A65" w:rsidP="00480A65">
            <w:pPr>
              <w:pStyle w:val="AssignmentsLevel1"/>
              <w:rPr>
                <w:b/>
              </w:rPr>
            </w:pPr>
            <w:r w:rsidRPr="000E1283">
              <w:rPr>
                <w:b/>
              </w:rPr>
              <w:t>Discussion: Research Method Proposal, Part 2 Peer Review</w:t>
            </w:r>
          </w:p>
          <w:p w14:paraId="4EC0F695" w14:textId="77777777" w:rsidR="00480A65" w:rsidRPr="000E1283" w:rsidRDefault="00480A65" w:rsidP="00480A65">
            <w:pPr>
              <w:pStyle w:val="AssignmentsLevel1"/>
              <w:rPr>
                <w:b/>
              </w:rPr>
            </w:pPr>
          </w:p>
          <w:p w14:paraId="5BC0885F" w14:textId="77777777" w:rsidR="00480A65" w:rsidRPr="000E1283" w:rsidRDefault="00480A65" w:rsidP="00480A65">
            <w:pPr>
              <w:pStyle w:val="AssignmentsLevel1"/>
              <w:rPr>
                <w:color w:val="000000"/>
                <w:bdr w:val="none" w:sz="0" w:space="0" w:color="auto" w:frame="1"/>
              </w:rPr>
            </w:pPr>
            <w:r w:rsidRPr="000E1283">
              <w:rPr>
                <w:b/>
              </w:rPr>
              <w:t>Review</w:t>
            </w:r>
            <w:r w:rsidRPr="000E1283">
              <w:t xml:space="preserve"> all the research method proposals</w:t>
            </w:r>
            <w:r w:rsidRPr="000E1283">
              <w:rPr>
                <w:color w:val="000000"/>
                <w:bdr w:val="none" w:sz="0" w:space="0" w:color="auto" w:frame="1"/>
              </w:rPr>
              <w:t>.</w:t>
            </w:r>
          </w:p>
          <w:p w14:paraId="043C80FA" w14:textId="77777777" w:rsidR="00480A65" w:rsidRPr="000E1283" w:rsidRDefault="00480A65" w:rsidP="00480A65">
            <w:pPr>
              <w:pStyle w:val="AssignmentsLevel1"/>
              <w:rPr>
                <w:color w:val="000000"/>
                <w:bdr w:val="none" w:sz="0" w:space="0" w:color="auto" w:frame="1"/>
              </w:rPr>
            </w:pPr>
          </w:p>
          <w:p w14:paraId="202CAFD8" w14:textId="11C63509" w:rsidR="00480A65" w:rsidRPr="000E1283" w:rsidRDefault="00480A65" w:rsidP="00480A65">
            <w:pPr>
              <w:pStyle w:val="AssignmentsLevel1"/>
              <w:rPr>
                <w:bdr w:val="none" w:sz="0" w:space="0" w:color="auto" w:frame="1"/>
              </w:rPr>
            </w:pPr>
            <w:r w:rsidRPr="000E1283">
              <w:rPr>
                <w:b/>
                <w:bCs/>
                <w:bdr w:val="none" w:sz="0" w:space="0" w:color="auto" w:frame="1"/>
              </w:rPr>
              <w:t>Post</w:t>
            </w:r>
            <w:r w:rsidRPr="000E1283">
              <w:rPr>
                <w:bCs/>
                <w:bdr w:val="none" w:sz="0" w:space="0" w:color="auto" w:frame="1"/>
              </w:rPr>
              <w:t xml:space="preserve"> feedback</w:t>
            </w:r>
            <w:r w:rsidRPr="000E1283">
              <w:rPr>
                <w:bdr w:val="none" w:sz="0" w:space="0" w:color="auto" w:frame="1"/>
              </w:rPr>
              <w:t> and critique to at least 3 Research Method Proposals</w:t>
            </w:r>
            <w:r w:rsidR="00DB2210">
              <w:rPr>
                <w:bdr w:val="none" w:sz="0" w:space="0" w:color="auto" w:frame="1"/>
              </w:rPr>
              <w:t xml:space="preserve"> written by your classmates</w:t>
            </w:r>
            <w:r w:rsidRPr="000E1283">
              <w:rPr>
                <w:bdr w:val="none" w:sz="0" w:space="0" w:color="auto" w:frame="1"/>
              </w:rPr>
              <w:t xml:space="preserve"> by </w:t>
            </w:r>
            <w:r w:rsidRPr="000E1283">
              <w:t xml:space="preserve">11:59 p.m. (Eastern time) on </w:t>
            </w:r>
            <w:r w:rsidRPr="000E1283">
              <w:rPr>
                <w:bdr w:val="none" w:sz="0" w:space="0" w:color="auto" w:frame="1"/>
              </w:rPr>
              <w:t>Saturday.  Discuss the following in your feedback:</w:t>
            </w:r>
          </w:p>
          <w:p w14:paraId="6D62ADB5" w14:textId="77777777" w:rsidR="00480A65" w:rsidRPr="000E1283" w:rsidRDefault="00480A65" w:rsidP="00480A65">
            <w:pPr>
              <w:pStyle w:val="AssignmentsLevel1"/>
            </w:pPr>
          </w:p>
          <w:p w14:paraId="7DAEFA74" w14:textId="77777777" w:rsidR="00480A65" w:rsidRPr="000E1283" w:rsidRDefault="00480A65" w:rsidP="00480A65">
            <w:pPr>
              <w:pStyle w:val="AssignmentsLevel2"/>
            </w:pPr>
            <w:r w:rsidRPr="000E1283">
              <w:t>Are the tools clearly defined and appropriate for the study? Do you feel they measure what they are purported to measure?</w:t>
            </w:r>
          </w:p>
          <w:p w14:paraId="3CCB1E2A" w14:textId="77777777" w:rsidR="00480A65" w:rsidRPr="000E1283" w:rsidRDefault="00480A65" w:rsidP="00480A65">
            <w:pPr>
              <w:pStyle w:val="AssignmentsLevel2"/>
            </w:pPr>
            <w:r w:rsidRPr="000E1283">
              <w:t>Are the procedures given in enough detail that this study could be replicated by other researchers?</w:t>
            </w:r>
          </w:p>
          <w:p w14:paraId="57510BFF" w14:textId="05AA7865" w:rsidR="00480A65" w:rsidRPr="000E1283" w:rsidRDefault="00480A65" w:rsidP="00480A65">
            <w:pPr>
              <w:pStyle w:val="AssignmentsLevel2"/>
            </w:pPr>
            <w:r w:rsidRPr="000E1283">
              <w:t>Do you have a clear understand</w:t>
            </w:r>
            <w:r w:rsidR="00CA0399">
              <w:t>ing</w:t>
            </w:r>
            <w:r w:rsidRPr="000E1283">
              <w:t xml:space="preserve"> of how this research will be conducted?</w:t>
            </w:r>
          </w:p>
          <w:p w14:paraId="5B460E33" w14:textId="77777777" w:rsidR="00480A65" w:rsidRPr="000E1283" w:rsidRDefault="00480A65" w:rsidP="00480A65">
            <w:pPr>
              <w:pStyle w:val="AssignmentsLevel2"/>
            </w:pPr>
            <w:r w:rsidRPr="000E1283">
              <w:rPr>
                <w:bdr w:val="none" w:sz="0" w:space="0" w:color="auto" w:frame="1"/>
              </w:rPr>
              <w:t>Do you have any suggestions to improve the research design?</w:t>
            </w:r>
          </w:p>
          <w:p w14:paraId="299BAF31" w14:textId="77777777" w:rsidR="00480A65" w:rsidRPr="000E1283" w:rsidRDefault="00480A65" w:rsidP="00480A65">
            <w:pPr>
              <w:pStyle w:val="AssignmentsLevel2"/>
              <w:numPr>
                <w:ilvl w:val="0"/>
                <w:numId w:val="0"/>
              </w:numPr>
              <w:ind w:left="360"/>
            </w:pPr>
          </w:p>
          <w:p w14:paraId="46956C2E" w14:textId="549CBD85" w:rsidR="00480A65" w:rsidRPr="000E1283" w:rsidRDefault="00480A65" w:rsidP="00480A65">
            <w:pPr>
              <w:pStyle w:val="AssignmentsLevel1"/>
            </w:pPr>
            <w:r w:rsidRPr="000E1283">
              <w:rPr>
                <w:i/>
                <w:iCs/>
                <w:color w:val="000000"/>
                <w:bdr w:val="none" w:sz="0" w:space="0" w:color="auto" w:frame="1"/>
              </w:rPr>
              <w:t>Note</w:t>
            </w:r>
            <w:r w:rsidRPr="000E1283">
              <w:rPr>
                <w:color w:val="000000"/>
                <w:bdr w:val="none" w:sz="0" w:space="0" w:color="auto" w:frame="1"/>
              </w:rPr>
              <w:t>: This review should not be focused on spelling, grammar, or mechanics. Your reviews should critically examine the appropriate application of the research methods, given the proposed project.</w:t>
            </w:r>
          </w:p>
        </w:tc>
        <w:tc>
          <w:tcPr>
            <w:tcW w:w="1440" w:type="dxa"/>
          </w:tcPr>
          <w:p w14:paraId="6D6400D7" w14:textId="7BD62472" w:rsidR="00480A65" w:rsidRPr="000E1283" w:rsidRDefault="00480A65" w:rsidP="00480A65">
            <w:pPr>
              <w:tabs>
                <w:tab w:val="left" w:pos="2329"/>
              </w:tabs>
              <w:rPr>
                <w:rFonts w:cs="Arial"/>
                <w:szCs w:val="20"/>
              </w:rPr>
            </w:pPr>
            <w:r>
              <w:rPr>
                <w:rFonts w:cs="Arial"/>
                <w:szCs w:val="20"/>
              </w:rPr>
              <w:t>6.1</w:t>
            </w:r>
          </w:p>
        </w:tc>
        <w:tc>
          <w:tcPr>
            <w:tcW w:w="1440" w:type="dxa"/>
          </w:tcPr>
          <w:p w14:paraId="30813A08" w14:textId="468981EB" w:rsidR="00480A65" w:rsidRPr="00C8069A" w:rsidRDefault="00480A65" w:rsidP="00480A65">
            <w:pPr>
              <w:tabs>
                <w:tab w:val="left" w:pos="2329"/>
              </w:tabs>
              <w:rPr>
                <w:rFonts w:cs="Arial"/>
                <w:szCs w:val="20"/>
              </w:rPr>
            </w:pPr>
            <w:r w:rsidRPr="00C8069A">
              <w:t xml:space="preserve">Discussion: one post and replies to three other posts = </w:t>
            </w:r>
            <w:r w:rsidRPr="00C8069A">
              <w:rPr>
                <w:bCs/>
              </w:rPr>
              <w:t xml:space="preserve">1 hour </w:t>
            </w:r>
          </w:p>
        </w:tc>
      </w:tr>
      <w:tr w:rsidR="00480A65" w:rsidRPr="000E1283"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480A65" w:rsidRPr="000E1283" w:rsidRDefault="00480A65" w:rsidP="00480A65">
            <w:pPr>
              <w:tabs>
                <w:tab w:val="left" w:pos="2329"/>
              </w:tabs>
              <w:rPr>
                <w:rFonts w:eastAsia="Arial" w:cs="Arial"/>
                <w:b/>
                <w:bCs/>
              </w:rPr>
            </w:pPr>
            <w:r w:rsidRPr="000E128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480A65" w:rsidRPr="000E1283" w:rsidRDefault="00480A65" w:rsidP="00480A6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480A65" w:rsidRPr="000E1283" w:rsidRDefault="00480A65" w:rsidP="00480A65">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31A12278" w:rsidR="00480A65" w:rsidRPr="000E1283" w:rsidRDefault="00480A65" w:rsidP="00480A65">
            <w:pPr>
              <w:tabs>
                <w:tab w:val="left" w:pos="2329"/>
              </w:tabs>
              <w:rPr>
                <w:rFonts w:cs="Arial"/>
                <w:b/>
                <w:szCs w:val="20"/>
              </w:rPr>
            </w:pPr>
            <w:r>
              <w:rPr>
                <w:rFonts w:cs="Arial"/>
                <w:b/>
                <w:szCs w:val="20"/>
              </w:rPr>
              <w:t>4 hours</w:t>
            </w:r>
          </w:p>
        </w:tc>
      </w:tr>
    </w:tbl>
    <w:p w14:paraId="32481408" w14:textId="77777777" w:rsidR="005344A9" w:rsidRPr="000E1283" w:rsidRDefault="005344A9" w:rsidP="005344A9">
      <w:pPr>
        <w:tabs>
          <w:tab w:val="left" w:pos="1065"/>
        </w:tabs>
      </w:pPr>
    </w:p>
    <w:p w14:paraId="12353E9E" w14:textId="77777777" w:rsidR="005344A9" w:rsidRPr="000E1283" w:rsidRDefault="005344A9">
      <w:pPr>
        <w:rPr>
          <w:rFonts w:cs="Arial"/>
          <w:szCs w:val="20"/>
        </w:rPr>
      </w:pPr>
      <w:r w:rsidRPr="000E1283">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0E1283"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12837A9B" w:rsidR="002C1641" w:rsidRPr="000E1283" w:rsidRDefault="002C1641" w:rsidP="0020635A">
            <w:pPr>
              <w:pStyle w:val="WeeklyTopicHeading1"/>
            </w:pPr>
            <w:bookmarkStart w:id="18" w:name="weekseven"/>
            <w:bookmarkStart w:id="19" w:name="_Toc358980900"/>
            <w:bookmarkEnd w:id="18"/>
            <w:r w:rsidRPr="000E1283">
              <w:t xml:space="preserve">Week Seven: </w:t>
            </w:r>
            <w:bookmarkEnd w:id="19"/>
            <w:r w:rsidR="00903C63">
              <w:t>Research Collection Tool</w:t>
            </w:r>
          </w:p>
        </w:tc>
        <w:tc>
          <w:tcPr>
            <w:tcW w:w="1440" w:type="dxa"/>
            <w:tcBorders>
              <w:left w:val="nil"/>
              <w:bottom w:val="single" w:sz="4" w:space="0" w:color="000000" w:themeColor="text1"/>
              <w:right w:val="nil"/>
            </w:tcBorders>
            <w:shd w:val="clear" w:color="auto" w:fill="BF2C37"/>
          </w:tcPr>
          <w:p w14:paraId="393EDC4D" w14:textId="77777777" w:rsidR="002C1641" w:rsidRPr="000E128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0E1283" w:rsidRDefault="002C1641" w:rsidP="00FD5474">
            <w:pPr>
              <w:tabs>
                <w:tab w:val="left" w:pos="0"/>
                <w:tab w:val="left" w:pos="3720"/>
              </w:tabs>
              <w:outlineLvl w:val="0"/>
              <w:rPr>
                <w:rFonts w:cs="Arial"/>
                <w:color w:val="FFFFFF"/>
                <w:sz w:val="28"/>
                <w:szCs w:val="28"/>
              </w:rPr>
            </w:pPr>
          </w:p>
        </w:tc>
      </w:tr>
      <w:tr w:rsidR="00BA4B7B" w:rsidRPr="000E1283" w14:paraId="4DE946AF" w14:textId="77777777" w:rsidTr="00480A6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0E1283" w:rsidRDefault="4948C66D" w:rsidP="4948C66D">
            <w:pPr>
              <w:tabs>
                <w:tab w:val="left" w:pos="0"/>
                <w:tab w:val="left" w:pos="3720"/>
              </w:tabs>
              <w:outlineLvl w:val="0"/>
              <w:rPr>
                <w:rFonts w:eastAsia="Arial" w:cs="Arial"/>
                <w:b/>
                <w:bCs/>
                <w:i/>
                <w:iCs/>
              </w:rPr>
            </w:pPr>
            <w:r w:rsidRPr="000E128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0E1283" w:rsidRDefault="4948C66D" w:rsidP="4948C66D">
            <w:pPr>
              <w:tabs>
                <w:tab w:val="left" w:pos="0"/>
                <w:tab w:val="left" w:pos="3720"/>
              </w:tabs>
              <w:outlineLvl w:val="0"/>
              <w:rPr>
                <w:rFonts w:eastAsia="Arial" w:cs="Arial"/>
              </w:rPr>
            </w:pPr>
            <w:r w:rsidRPr="000E1283">
              <w:rPr>
                <w:rFonts w:eastAsia="Arial" w:cs="Arial"/>
                <w:b/>
                <w:bCs/>
                <w:i/>
                <w:iCs/>
              </w:rPr>
              <w:t>Alignment</w:t>
            </w:r>
          </w:p>
        </w:tc>
      </w:tr>
      <w:tr w:rsidR="00071B21" w:rsidRPr="000E1283" w14:paraId="5C0492B0" w14:textId="77777777" w:rsidTr="00480A65">
        <w:trPr>
          <w:trHeight w:val="30"/>
        </w:trPr>
        <w:tc>
          <w:tcPr>
            <w:tcW w:w="10170" w:type="dxa"/>
            <w:gridSpan w:val="2"/>
            <w:tcBorders>
              <w:bottom w:val="nil"/>
              <w:right w:val="nil"/>
            </w:tcBorders>
            <w:tcMar>
              <w:top w:w="115" w:type="dxa"/>
              <w:left w:w="115" w:type="dxa"/>
              <w:bottom w:w="115" w:type="dxa"/>
              <w:right w:w="115" w:type="dxa"/>
            </w:tcMar>
          </w:tcPr>
          <w:p w14:paraId="09497979" w14:textId="293C6BE3" w:rsidR="00071B21" w:rsidRPr="000E1283" w:rsidRDefault="00071B21" w:rsidP="00071B21">
            <w:pPr>
              <w:pStyle w:val="ObjectiveBullet"/>
              <w:numPr>
                <w:ilvl w:val="1"/>
                <w:numId w:val="13"/>
              </w:numPr>
              <w:tabs>
                <w:tab w:val="clear" w:pos="0"/>
              </w:tabs>
            </w:pPr>
            <w:r w:rsidRPr="000E1283">
              <w:t xml:space="preserve">Evaluate your knowledge of </w:t>
            </w:r>
            <w:r>
              <w:t xml:space="preserve">action </w:t>
            </w:r>
            <w:r w:rsidRPr="000E1283">
              <w:t>research design, practice, and program evaluation to inform practice.</w:t>
            </w:r>
          </w:p>
        </w:tc>
        <w:tc>
          <w:tcPr>
            <w:tcW w:w="2880" w:type="dxa"/>
            <w:gridSpan w:val="2"/>
            <w:tcBorders>
              <w:left w:val="nil"/>
              <w:bottom w:val="nil"/>
            </w:tcBorders>
          </w:tcPr>
          <w:p w14:paraId="62C5DEE3" w14:textId="6FC1B404" w:rsidR="00071B21" w:rsidRPr="000E1283" w:rsidRDefault="00071B21" w:rsidP="00071B21">
            <w:pPr>
              <w:tabs>
                <w:tab w:val="left" w:pos="0"/>
                <w:tab w:val="left" w:pos="3720"/>
              </w:tabs>
              <w:outlineLvl w:val="0"/>
              <w:rPr>
                <w:rFonts w:cs="Arial"/>
                <w:szCs w:val="20"/>
              </w:rPr>
            </w:pPr>
            <w:r>
              <w:t>CL</w:t>
            </w:r>
            <w:r w:rsidR="00D87BE2">
              <w:t>O</w:t>
            </w:r>
            <w:r>
              <w:t>3,</w:t>
            </w:r>
            <w:r w:rsidRPr="009B4BC6">
              <w:t xml:space="preserve"> CL</w:t>
            </w:r>
            <w:r w:rsidR="00D87BE2">
              <w:t>O</w:t>
            </w:r>
            <w:r w:rsidRPr="009B4BC6">
              <w:t>4</w:t>
            </w:r>
          </w:p>
        </w:tc>
      </w:tr>
      <w:tr w:rsidR="00071B21" w:rsidRPr="000E1283" w14:paraId="2B19C48C" w14:textId="77777777" w:rsidTr="00480A65">
        <w:trPr>
          <w:trHeight w:val="30"/>
        </w:trPr>
        <w:tc>
          <w:tcPr>
            <w:tcW w:w="10170" w:type="dxa"/>
            <w:gridSpan w:val="2"/>
            <w:tcBorders>
              <w:top w:val="nil"/>
              <w:bottom w:val="nil"/>
              <w:right w:val="nil"/>
            </w:tcBorders>
            <w:tcMar>
              <w:top w:w="115" w:type="dxa"/>
              <w:left w:w="115" w:type="dxa"/>
              <w:bottom w:w="115" w:type="dxa"/>
              <w:right w:w="115" w:type="dxa"/>
            </w:tcMar>
          </w:tcPr>
          <w:p w14:paraId="3AC9467F" w14:textId="48FE7DF8" w:rsidR="00071B21" w:rsidRPr="000E1283" w:rsidRDefault="00071B21" w:rsidP="00071B21">
            <w:pPr>
              <w:pStyle w:val="ObjectiveBullet"/>
              <w:numPr>
                <w:ilvl w:val="1"/>
                <w:numId w:val="13"/>
              </w:numPr>
              <w:tabs>
                <w:tab w:val="clear" w:pos="0"/>
              </w:tabs>
            </w:pPr>
            <w:r w:rsidRPr="000E1283">
              <w:t xml:space="preserve">Develop your </w:t>
            </w:r>
            <w:r>
              <w:t xml:space="preserve">action </w:t>
            </w:r>
            <w:r w:rsidRPr="000E1283">
              <w:t>research collection tool.</w:t>
            </w:r>
          </w:p>
        </w:tc>
        <w:tc>
          <w:tcPr>
            <w:tcW w:w="2880" w:type="dxa"/>
            <w:gridSpan w:val="2"/>
            <w:tcBorders>
              <w:top w:val="nil"/>
              <w:left w:val="nil"/>
              <w:bottom w:val="nil"/>
            </w:tcBorders>
          </w:tcPr>
          <w:p w14:paraId="56A24ABB" w14:textId="39337192" w:rsidR="00071B21" w:rsidRPr="000E1283" w:rsidRDefault="00071B21" w:rsidP="00071B21">
            <w:pPr>
              <w:tabs>
                <w:tab w:val="left" w:pos="0"/>
                <w:tab w:val="left" w:pos="3720"/>
              </w:tabs>
              <w:outlineLvl w:val="0"/>
              <w:rPr>
                <w:rFonts w:cs="Arial"/>
                <w:szCs w:val="20"/>
              </w:rPr>
            </w:pPr>
            <w:r w:rsidRPr="009B4BC6">
              <w:t>CL</w:t>
            </w:r>
            <w:r w:rsidR="00D87BE2">
              <w:t>O</w:t>
            </w:r>
            <w:r w:rsidRPr="009B4BC6">
              <w:t>4</w:t>
            </w:r>
          </w:p>
        </w:tc>
      </w:tr>
      <w:tr w:rsidR="005320E5" w:rsidRPr="000E1283"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320E5" w:rsidRPr="000E1283" w:rsidRDefault="005320E5" w:rsidP="005320E5">
            <w:pPr>
              <w:tabs>
                <w:tab w:val="left" w:pos="0"/>
                <w:tab w:val="left" w:pos="3720"/>
              </w:tabs>
              <w:outlineLvl w:val="0"/>
              <w:rPr>
                <w:rFonts w:eastAsia="Arial" w:cs="Arial"/>
                <w:i/>
                <w:iCs/>
              </w:rPr>
            </w:pPr>
            <w:bookmarkStart w:id="20" w:name="weekeight"/>
            <w:bookmarkStart w:id="21" w:name="weeknine"/>
            <w:bookmarkEnd w:id="20"/>
            <w:bookmarkEnd w:id="21"/>
            <w:r w:rsidRPr="000E1283">
              <w:rPr>
                <w:rFonts w:eastAsia="Arial" w:cs="Arial"/>
                <w:b/>
                <w:bCs/>
                <w:i/>
                <w:iCs/>
                <w:sz w:val="22"/>
                <w:szCs w:val="22"/>
              </w:rPr>
              <w:t>Resources, Activities, and Preparation</w:t>
            </w:r>
          </w:p>
          <w:p w14:paraId="534E22A9" w14:textId="77777777" w:rsidR="005320E5" w:rsidRPr="000E1283" w:rsidRDefault="005320E5" w:rsidP="005320E5">
            <w:pPr>
              <w:tabs>
                <w:tab w:val="left" w:pos="0"/>
                <w:tab w:val="left" w:pos="3720"/>
              </w:tabs>
              <w:outlineLvl w:val="0"/>
              <w:rPr>
                <w:rFonts w:eastAsia="Arial" w:cs="Arial"/>
                <w:b/>
                <w:bCs/>
                <w:i/>
                <w:iCs/>
              </w:rPr>
            </w:pPr>
            <w:r w:rsidRPr="000E128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320E5" w:rsidRPr="000E1283" w:rsidRDefault="005320E5" w:rsidP="005320E5">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auto"/>
            </w:tcBorders>
            <w:shd w:val="clear" w:color="auto" w:fill="D8D9DA"/>
          </w:tcPr>
          <w:p w14:paraId="1AE65A03" w14:textId="77777777" w:rsidR="005320E5" w:rsidRPr="000E1283" w:rsidRDefault="005320E5" w:rsidP="005320E5">
            <w:pPr>
              <w:tabs>
                <w:tab w:val="left" w:pos="0"/>
                <w:tab w:val="left" w:pos="3720"/>
              </w:tabs>
              <w:outlineLvl w:val="0"/>
              <w:rPr>
                <w:rFonts w:eastAsia="Arial" w:cs="Arial"/>
                <w:b/>
                <w:bCs/>
                <w:i/>
                <w:iCs/>
              </w:rPr>
            </w:pPr>
            <w:r w:rsidRPr="000E1283">
              <w:rPr>
                <w:rFonts w:eastAsia="Arial" w:cs="Arial"/>
                <w:b/>
                <w:bCs/>
                <w:i/>
                <w:iCs/>
              </w:rPr>
              <w:t>AIE</w:t>
            </w:r>
          </w:p>
        </w:tc>
      </w:tr>
      <w:tr w:rsidR="00BD6232" w:rsidRPr="000E1283"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12A327" w14:textId="77777777" w:rsidR="00BD6232" w:rsidRPr="000E1283" w:rsidRDefault="00BD6232" w:rsidP="00BD6232">
            <w:pPr>
              <w:tabs>
                <w:tab w:val="left" w:pos="2329"/>
              </w:tabs>
              <w:rPr>
                <w:rFonts w:eastAsia="Arial" w:cs="Arial"/>
                <w:b/>
                <w:bCs/>
              </w:rPr>
            </w:pPr>
            <w:r>
              <w:rPr>
                <w:rFonts w:eastAsia="Arial" w:cs="Arial"/>
                <w:b/>
                <w:bCs/>
              </w:rPr>
              <w:t>Readings</w:t>
            </w:r>
          </w:p>
          <w:p w14:paraId="6F09CDE1" w14:textId="77777777" w:rsidR="00BD6232" w:rsidRPr="000E1283" w:rsidRDefault="00BD6232" w:rsidP="00BD6232">
            <w:pPr>
              <w:tabs>
                <w:tab w:val="left" w:pos="2329"/>
              </w:tabs>
              <w:rPr>
                <w:rFonts w:cs="Arial"/>
                <w:b/>
                <w:szCs w:val="20"/>
              </w:rPr>
            </w:pPr>
          </w:p>
          <w:p w14:paraId="32F287DE" w14:textId="77777777" w:rsidR="00BD6232" w:rsidRPr="000E1283" w:rsidRDefault="00BD6232" w:rsidP="00BD6232">
            <w:pPr>
              <w:pStyle w:val="AssignmentsLevel1"/>
            </w:pPr>
            <w:r w:rsidRPr="000E1283">
              <w:rPr>
                <w:b/>
              </w:rPr>
              <w:t>Read</w:t>
            </w:r>
            <w:r w:rsidRPr="000E1283">
              <w:t xml:space="preserve"> the following:</w:t>
            </w:r>
          </w:p>
          <w:p w14:paraId="1D530E24" w14:textId="77777777" w:rsidR="00BD6232" w:rsidRPr="000E1283" w:rsidRDefault="00BD6232" w:rsidP="00BD6232">
            <w:pPr>
              <w:pStyle w:val="AssignmentsLevel1"/>
            </w:pPr>
          </w:p>
          <w:p w14:paraId="1652414A" w14:textId="006A671B" w:rsidR="00BD6232" w:rsidRPr="000E1283" w:rsidRDefault="00BD6232" w:rsidP="00071B21">
            <w:pPr>
              <w:pStyle w:val="AssignmentsLevel2"/>
            </w:pPr>
            <w:r w:rsidRPr="000E1283">
              <w:t>Topic</w:t>
            </w:r>
            <w:r w:rsidR="001D32D6">
              <w:t>s</w:t>
            </w:r>
            <w:r w:rsidRPr="000E1283">
              <w:t xml:space="preserve"> 10 &amp; 11 of </w:t>
            </w:r>
            <w:r w:rsidRPr="003D0018">
              <w:rPr>
                <w:i/>
              </w:rPr>
              <w:t>Understanding Research Methods</w:t>
            </w:r>
            <w:r w:rsidRPr="000E1283">
              <w:t xml:space="preserve">  </w:t>
            </w:r>
          </w:p>
          <w:p w14:paraId="10D2C623" w14:textId="77777777" w:rsidR="00BD6232" w:rsidRPr="00071B21" w:rsidRDefault="00BD6232" w:rsidP="00071B21">
            <w:pPr>
              <w:pStyle w:val="AssignmentsLevel2"/>
            </w:pPr>
            <w:r w:rsidRPr="000E1283">
              <w:t xml:space="preserve">Ch. 2 of </w:t>
            </w:r>
            <w:r w:rsidRPr="003D0018">
              <w:rPr>
                <w:i/>
              </w:rPr>
              <w:t>Action Research</w:t>
            </w:r>
          </w:p>
          <w:p w14:paraId="2EAD287C" w14:textId="77777777" w:rsidR="00071B21" w:rsidRPr="000E1283" w:rsidRDefault="00926CCF" w:rsidP="00071B21">
            <w:pPr>
              <w:pStyle w:val="AssignmentsLevel2"/>
            </w:pPr>
            <w:hyperlink r:id="rId89" w:history="1">
              <w:r w:rsidR="00071B21" w:rsidRPr="000E1283">
                <w:rPr>
                  <w:rStyle w:val="Hyperlink"/>
                </w:rPr>
                <w:t>How to Create a Survey</w:t>
              </w:r>
            </w:hyperlink>
          </w:p>
          <w:p w14:paraId="43F6F935" w14:textId="77777777" w:rsidR="00071B21" w:rsidRPr="000E1283" w:rsidRDefault="00926CCF" w:rsidP="00071B21">
            <w:pPr>
              <w:pStyle w:val="AssignmentsLevel2"/>
            </w:pPr>
            <w:hyperlink r:id="rId90" w:history="1">
              <w:r w:rsidR="00071B21" w:rsidRPr="000E1283">
                <w:rPr>
                  <w:rStyle w:val="Hyperlink"/>
                </w:rPr>
                <w:t>4 Common Sense Tips for Creating Surveys that Work</w:t>
              </w:r>
            </w:hyperlink>
          </w:p>
          <w:p w14:paraId="74C35020" w14:textId="77777777" w:rsidR="00071B21" w:rsidRPr="000E1283" w:rsidRDefault="00926CCF" w:rsidP="00071B21">
            <w:pPr>
              <w:pStyle w:val="AssignmentsLevel2"/>
            </w:pPr>
            <w:hyperlink r:id="rId91" w:history="1">
              <w:r w:rsidR="00071B21" w:rsidRPr="000E1283">
                <w:rPr>
                  <w:rStyle w:val="Hyperlink"/>
                </w:rPr>
                <w:t>How To: Teach Students to Change Behaviors Through Self-Monitoring</w:t>
              </w:r>
            </w:hyperlink>
          </w:p>
          <w:p w14:paraId="03E5CEB8" w14:textId="77777777" w:rsidR="00071B21" w:rsidRPr="000E1283" w:rsidRDefault="00926CCF" w:rsidP="00071B21">
            <w:pPr>
              <w:pStyle w:val="AssignmentsLevel2"/>
            </w:pPr>
            <w:hyperlink r:id="rId92" w:history="1">
              <w:r w:rsidR="00071B21" w:rsidRPr="000E1283">
                <w:rPr>
                  <w:rStyle w:val="Hyperlink"/>
                </w:rPr>
                <w:t>Self-Monitoring: Equipping Students to Manage Their Own Behavior in the Classroom</w:t>
              </w:r>
            </w:hyperlink>
          </w:p>
          <w:p w14:paraId="22381C52" w14:textId="77777777" w:rsidR="00071B21" w:rsidRPr="000E1283" w:rsidRDefault="00926CCF" w:rsidP="00071B21">
            <w:pPr>
              <w:pStyle w:val="AssignmentsLevel2"/>
            </w:pPr>
            <w:hyperlink r:id="rId93" w:history="1">
              <w:r w:rsidR="00071B21" w:rsidRPr="000E1283">
                <w:rPr>
                  <w:rStyle w:val="Hyperlink"/>
                </w:rPr>
                <w:t>Self-Check Behavior Checklist Maker</w:t>
              </w:r>
            </w:hyperlink>
          </w:p>
          <w:p w14:paraId="5DA34776" w14:textId="77777777" w:rsidR="00071B21" w:rsidRDefault="00071B21" w:rsidP="00071B21">
            <w:pPr>
              <w:pStyle w:val="AssignmentsLevel1"/>
            </w:pPr>
          </w:p>
          <w:p w14:paraId="4B852145" w14:textId="5BF95341" w:rsidR="00071B21" w:rsidRPr="000E1283" w:rsidRDefault="00071B21" w:rsidP="00480A65">
            <w:pPr>
              <w:pStyle w:val="AssignmentsLevel2"/>
              <w:numPr>
                <w:ilvl w:val="0"/>
                <w:numId w:val="0"/>
              </w:numPr>
              <w:ind w:left="360" w:hanging="360"/>
            </w:pPr>
            <w:r w:rsidRPr="00BD6232">
              <w:rPr>
                <w:b/>
              </w:rPr>
              <w:t>Review</w:t>
            </w:r>
            <w:r>
              <w:t xml:space="preserve"> </w:t>
            </w:r>
            <w:r w:rsidRPr="000E1283">
              <w:t>Appendix C</w:t>
            </w:r>
            <w:r w:rsidRPr="000E1283">
              <w:rPr>
                <w:b/>
              </w:rPr>
              <w:t xml:space="preserve"> </w:t>
            </w:r>
            <w:r w:rsidRPr="000E1283">
              <w:t xml:space="preserve">of </w:t>
            </w:r>
            <w:r w:rsidRPr="003D0018">
              <w:rPr>
                <w:i/>
              </w:rPr>
              <w:t>Understanding Research Methods</w:t>
            </w:r>
            <w:r w:rsidRPr="000E1283">
              <w:t>.</w:t>
            </w:r>
          </w:p>
        </w:tc>
        <w:tc>
          <w:tcPr>
            <w:tcW w:w="1440" w:type="dxa"/>
            <w:tcBorders>
              <w:left w:val="single" w:sz="4" w:space="0" w:color="000000" w:themeColor="text1"/>
            </w:tcBorders>
            <w:shd w:val="clear" w:color="auto" w:fill="FFFFFF" w:themeFill="background1"/>
          </w:tcPr>
          <w:p w14:paraId="4D5A3B3E" w14:textId="47154EC4" w:rsidR="00BD6232" w:rsidRPr="000E1283" w:rsidRDefault="00480A65" w:rsidP="00BD6232">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199F97F0" w14:textId="77777777" w:rsidR="00BD6232" w:rsidRPr="000E1283" w:rsidRDefault="00BD6232" w:rsidP="00BD6232">
            <w:pPr>
              <w:rPr>
                <w:rFonts w:cs="Arial"/>
                <w:szCs w:val="20"/>
              </w:rPr>
            </w:pPr>
          </w:p>
        </w:tc>
      </w:tr>
      <w:tr w:rsidR="005320E5" w:rsidRPr="000E1283"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320E5" w:rsidRPr="000E1283" w:rsidRDefault="005320E5" w:rsidP="005320E5">
            <w:pPr>
              <w:tabs>
                <w:tab w:val="left" w:pos="0"/>
                <w:tab w:val="left" w:pos="3720"/>
              </w:tabs>
              <w:outlineLvl w:val="0"/>
              <w:rPr>
                <w:rFonts w:eastAsia="Arial" w:cs="Arial"/>
                <w:i/>
                <w:iCs/>
              </w:rPr>
            </w:pPr>
            <w:r w:rsidRPr="000E1283">
              <w:rPr>
                <w:rFonts w:eastAsia="Arial" w:cs="Arial"/>
                <w:b/>
                <w:bCs/>
                <w:i/>
                <w:iCs/>
                <w:sz w:val="22"/>
                <w:szCs w:val="22"/>
              </w:rPr>
              <w:t>Graded Assignments</w:t>
            </w:r>
          </w:p>
          <w:p w14:paraId="7285EC47" w14:textId="77777777" w:rsidR="005320E5" w:rsidRPr="000E1283" w:rsidRDefault="005320E5" w:rsidP="005320E5">
            <w:pPr>
              <w:tabs>
                <w:tab w:val="left" w:pos="0"/>
                <w:tab w:val="left" w:pos="3720"/>
              </w:tabs>
              <w:outlineLvl w:val="0"/>
              <w:rPr>
                <w:rFonts w:eastAsia="Arial" w:cs="Arial"/>
                <w:b/>
                <w:bCs/>
                <w:i/>
                <w:iCs/>
              </w:rPr>
            </w:pPr>
            <w:r w:rsidRPr="000E128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320E5" w:rsidRPr="000E1283" w:rsidRDefault="005320E5" w:rsidP="005320E5">
            <w:pPr>
              <w:tabs>
                <w:tab w:val="left" w:pos="0"/>
                <w:tab w:val="left" w:pos="3720"/>
              </w:tabs>
              <w:outlineLvl w:val="0"/>
              <w:rPr>
                <w:rFonts w:eastAsia="Arial" w:cs="Arial"/>
                <w:b/>
                <w:bCs/>
                <w:i/>
                <w:iCs/>
              </w:rPr>
            </w:pPr>
            <w:r w:rsidRPr="000E1283">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320E5" w:rsidRPr="000E1283" w:rsidRDefault="005320E5" w:rsidP="005320E5">
            <w:pPr>
              <w:rPr>
                <w:rFonts w:eastAsia="Arial" w:cs="Arial"/>
                <w:b/>
                <w:bCs/>
                <w:i/>
                <w:iCs/>
              </w:rPr>
            </w:pPr>
            <w:r w:rsidRPr="000E1283">
              <w:rPr>
                <w:rFonts w:eastAsia="Arial" w:cs="Arial"/>
                <w:b/>
                <w:bCs/>
                <w:i/>
                <w:iCs/>
              </w:rPr>
              <w:t>AIE</w:t>
            </w:r>
          </w:p>
        </w:tc>
      </w:tr>
      <w:tr w:rsidR="00071B21" w:rsidRPr="000E1283" w14:paraId="3DAFFB67" w14:textId="77777777" w:rsidTr="009C08EB">
        <w:tc>
          <w:tcPr>
            <w:tcW w:w="10170" w:type="dxa"/>
            <w:gridSpan w:val="2"/>
            <w:tcMar>
              <w:top w:w="115" w:type="dxa"/>
              <w:left w:w="115" w:type="dxa"/>
              <w:bottom w:w="115" w:type="dxa"/>
              <w:right w:w="115" w:type="dxa"/>
            </w:tcMar>
          </w:tcPr>
          <w:p w14:paraId="2CDF1E09" w14:textId="77777777" w:rsidR="00071B21" w:rsidRPr="000E1283" w:rsidRDefault="00071B21" w:rsidP="009C08EB">
            <w:pPr>
              <w:tabs>
                <w:tab w:val="left" w:pos="2329"/>
              </w:tabs>
              <w:rPr>
                <w:rFonts w:cs="Arial"/>
                <w:b/>
                <w:szCs w:val="20"/>
              </w:rPr>
            </w:pPr>
            <w:r w:rsidRPr="000E1283">
              <w:rPr>
                <w:rFonts w:cs="Arial"/>
                <w:b/>
                <w:szCs w:val="20"/>
              </w:rPr>
              <w:t>Data Collection Tools</w:t>
            </w:r>
          </w:p>
          <w:p w14:paraId="069008A1" w14:textId="77777777" w:rsidR="00071B21" w:rsidRPr="000E1283" w:rsidRDefault="00071B21" w:rsidP="009C08EB">
            <w:pPr>
              <w:tabs>
                <w:tab w:val="left" w:pos="2329"/>
              </w:tabs>
              <w:rPr>
                <w:rFonts w:cs="Arial"/>
                <w:b/>
                <w:szCs w:val="20"/>
                <w:u w:val="single"/>
              </w:rPr>
            </w:pPr>
          </w:p>
          <w:p w14:paraId="5EA7B54B" w14:textId="77777777" w:rsidR="00071B21" w:rsidRPr="000E1283" w:rsidRDefault="00071B21" w:rsidP="009C08EB">
            <w:pPr>
              <w:pStyle w:val="AssignmentsLevel2"/>
              <w:numPr>
                <w:ilvl w:val="0"/>
                <w:numId w:val="0"/>
              </w:numPr>
              <w:ind w:left="360" w:hanging="360"/>
            </w:pPr>
            <w:r w:rsidRPr="000E1283">
              <w:rPr>
                <w:b/>
              </w:rPr>
              <w:t>Read</w:t>
            </w:r>
            <w:r w:rsidRPr="000E1283">
              <w:t xml:space="preserve"> Ch. </w:t>
            </w:r>
            <w:r>
              <w:t>5</w:t>
            </w:r>
            <w:r w:rsidRPr="000E1283">
              <w:t xml:space="preserve"> of </w:t>
            </w:r>
            <w:r w:rsidRPr="00BA23C7">
              <w:rPr>
                <w:i/>
              </w:rPr>
              <w:t xml:space="preserve">Action </w:t>
            </w:r>
            <w:r w:rsidRPr="000E1283">
              <w:rPr>
                <w:i/>
              </w:rPr>
              <w:t xml:space="preserve">Research </w:t>
            </w:r>
            <w:r w:rsidRPr="000E1283">
              <w:t>and the following (if applicable to your study):</w:t>
            </w:r>
          </w:p>
          <w:p w14:paraId="62E2EFE9" w14:textId="77777777" w:rsidR="00071B21" w:rsidRPr="000E1283" w:rsidRDefault="00071B21" w:rsidP="009C08EB">
            <w:pPr>
              <w:pStyle w:val="AssignmentsLevel2"/>
              <w:numPr>
                <w:ilvl w:val="0"/>
                <w:numId w:val="0"/>
              </w:numPr>
              <w:ind w:left="360" w:hanging="360"/>
            </w:pPr>
          </w:p>
          <w:p w14:paraId="371AAC8A" w14:textId="77777777" w:rsidR="00071B21" w:rsidRPr="000E1283" w:rsidRDefault="00926CCF" w:rsidP="009C08EB">
            <w:pPr>
              <w:pStyle w:val="AssignmentsLevel2"/>
              <w:numPr>
                <w:ilvl w:val="0"/>
                <w:numId w:val="22"/>
              </w:numPr>
            </w:pPr>
            <w:hyperlink r:id="rId94" w:history="1">
              <w:r w:rsidR="00071B21" w:rsidRPr="000E1283">
                <w:rPr>
                  <w:rStyle w:val="Hyperlink"/>
                </w:rPr>
                <w:t>How to Create a Survey</w:t>
              </w:r>
            </w:hyperlink>
          </w:p>
          <w:p w14:paraId="1559FD62" w14:textId="77777777" w:rsidR="00071B21" w:rsidRPr="000E1283" w:rsidRDefault="00926CCF" w:rsidP="009C08EB">
            <w:pPr>
              <w:pStyle w:val="AssignmentsLevel2"/>
              <w:numPr>
                <w:ilvl w:val="0"/>
                <w:numId w:val="22"/>
              </w:numPr>
            </w:pPr>
            <w:hyperlink r:id="rId95" w:history="1">
              <w:r w:rsidR="00071B21" w:rsidRPr="000E1283">
                <w:rPr>
                  <w:rStyle w:val="Hyperlink"/>
                </w:rPr>
                <w:t>4 Common Sense Tips for Creating Surveys that Work</w:t>
              </w:r>
            </w:hyperlink>
          </w:p>
          <w:p w14:paraId="385A4483" w14:textId="77777777" w:rsidR="00071B21" w:rsidRPr="000E1283" w:rsidRDefault="00926CCF" w:rsidP="009C08EB">
            <w:pPr>
              <w:pStyle w:val="AssignmentsLevel2"/>
              <w:numPr>
                <w:ilvl w:val="0"/>
                <w:numId w:val="22"/>
              </w:numPr>
            </w:pPr>
            <w:hyperlink r:id="rId96" w:history="1">
              <w:r w:rsidR="00071B21" w:rsidRPr="000E1283">
                <w:rPr>
                  <w:rStyle w:val="Hyperlink"/>
                </w:rPr>
                <w:t>How To: Teach Students to Change Behaviors Through Self-Monitoring</w:t>
              </w:r>
            </w:hyperlink>
          </w:p>
          <w:p w14:paraId="7A0319FF" w14:textId="77777777" w:rsidR="00071B21" w:rsidRPr="000E1283" w:rsidRDefault="00926CCF" w:rsidP="009C08EB">
            <w:pPr>
              <w:pStyle w:val="AssignmentsLevel2"/>
              <w:numPr>
                <w:ilvl w:val="0"/>
                <w:numId w:val="22"/>
              </w:numPr>
            </w:pPr>
            <w:hyperlink r:id="rId97" w:history="1">
              <w:r w:rsidR="00071B21" w:rsidRPr="000E1283">
                <w:rPr>
                  <w:rStyle w:val="Hyperlink"/>
                </w:rPr>
                <w:t>Self-Monitoring: Equipping Students to Manage Their Own Behavior in the Classroom</w:t>
              </w:r>
            </w:hyperlink>
          </w:p>
          <w:p w14:paraId="6409459E" w14:textId="77777777" w:rsidR="00071B21" w:rsidRPr="000E1283" w:rsidRDefault="00926CCF" w:rsidP="009C08EB">
            <w:pPr>
              <w:pStyle w:val="AssignmentsLevel2"/>
              <w:numPr>
                <w:ilvl w:val="0"/>
                <w:numId w:val="22"/>
              </w:numPr>
            </w:pPr>
            <w:hyperlink r:id="rId98" w:history="1">
              <w:r w:rsidR="00071B21" w:rsidRPr="000E1283">
                <w:rPr>
                  <w:rStyle w:val="Hyperlink"/>
                </w:rPr>
                <w:t>Self-Check Behavior Checklist Maker</w:t>
              </w:r>
            </w:hyperlink>
          </w:p>
          <w:p w14:paraId="52C0B383" w14:textId="77777777" w:rsidR="00071B21" w:rsidRPr="000E1283" w:rsidRDefault="00071B21" w:rsidP="009C08EB">
            <w:pPr>
              <w:tabs>
                <w:tab w:val="left" w:pos="2329"/>
              </w:tabs>
              <w:rPr>
                <w:rFonts w:cs="Arial"/>
                <w:b/>
                <w:szCs w:val="20"/>
              </w:rPr>
            </w:pPr>
          </w:p>
          <w:p w14:paraId="45B37EC2" w14:textId="77777777" w:rsidR="00071B21" w:rsidRPr="000E1283" w:rsidRDefault="00071B21" w:rsidP="009C08EB">
            <w:pPr>
              <w:tabs>
                <w:tab w:val="left" w:pos="2329"/>
              </w:tabs>
              <w:rPr>
                <w:rFonts w:cs="Arial"/>
                <w:szCs w:val="20"/>
              </w:rPr>
            </w:pPr>
            <w:r w:rsidRPr="000E1283">
              <w:rPr>
                <w:rFonts w:cs="Arial"/>
                <w:b/>
                <w:szCs w:val="20"/>
              </w:rPr>
              <w:t>Prepare</w:t>
            </w:r>
            <w:r w:rsidRPr="000E1283">
              <w:rPr>
                <w:rFonts w:cs="Arial"/>
                <w:szCs w:val="20"/>
              </w:rPr>
              <w:t xml:space="preserve"> your data collection protocol, such as observation forms, interview questions, survey questions, self-monitoring forms, etc. Remember to keep your tool short and concise.</w:t>
            </w:r>
          </w:p>
          <w:p w14:paraId="1212ADF9" w14:textId="77777777" w:rsidR="00071B21" w:rsidRPr="000E1283" w:rsidRDefault="00071B21" w:rsidP="009C08EB">
            <w:pPr>
              <w:tabs>
                <w:tab w:val="left" w:pos="2329"/>
              </w:tabs>
              <w:rPr>
                <w:rFonts w:cs="Arial"/>
                <w:b/>
                <w:szCs w:val="20"/>
              </w:rPr>
            </w:pPr>
          </w:p>
          <w:p w14:paraId="71A8E699" w14:textId="77777777" w:rsidR="00071B21" w:rsidRPr="000E1283" w:rsidRDefault="00071B21" w:rsidP="009C08EB">
            <w:pPr>
              <w:tabs>
                <w:tab w:val="left" w:pos="2329"/>
              </w:tabs>
              <w:rPr>
                <w:rFonts w:cs="Arial"/>
                <w:szCs w:val="20"/>
              </w:rPr>
            </w:pPr>
            <w:r w:rsidRPr="000E1283">
              <w:rPr>
                <w:rFonts w:cs="Arial"/>
                <w:b/>
                <w:szCs w:val="20"/>
              </w:rPr>
              <w:t>Include</w:t>
            </w:r>
            <w:r w:rsidRPr="000E1283">
              <w:rPr>
                <w:rFonts w:cs="Arial"/>
                <w:szCs w:val="20"/>
              </w:rPr>
              <w:t xml:space="preserve"> a list of resources used to develop your tool.</w:t>
            </w:r>
          </w:p>
          <w:p w14:paraId="77A35DCF" w14:textId="77777777" w:rsidR="00071B21" w:rsidRPr="000E1283" w:rsidRDefault="00071B21" w:rsidP="009C08EB">
            <w:pPr>
              <w:tabs>
                <w:tab w:val="left" w:pos="2329"/>
              </w:tabs>
              <w:rPr>
                <w:rFonts w:cs="Arial"/>
                <w:szCs w:val="20"/>
              </w:rPr>
            </w:pPr>
          </w:p>
          <w:p w14:paraId="5152D37F" w14:textId="77777777" w:rsidR="00071B21" w:rsidRPr="000E1283" w:rsidRDefault="00071B21" w:rsidP="009C08EB">
            <w:pPr>
              <w:tabs>
                <w:tab w:val="left" w:pos="2329"/>
              </w:tabs>
              <w:rPr>
                <w:rFonts w:cs="Arial"/>
                <w:szCs w:val="20"/>
              </w:rPr>
            </w:pPr>
            <w:r w:rsidRPr="000E1283">
              <w:rPr>
                <w:rFonts w:cs="Arial"/>
                <w:i/>
                <w:szCs w:val="20"/>
              </w:rPr>
              <w:t>Note:</w:t>
            </w:r>
            <w:r w:rsidRPr="000E1283">
              <w:rPr>
                <w:rFonts w:cs="Arial"/>
                <w:szCs w:val="20"/>
              </w:rPr>
              <w:t xml:space="preserve"> </w:t>
            </w:r>
            <w:r w:rsidRPr="000E1283">
              <w:rPr>
                <w:rFonts w:cs="Arial"/>
                <w:color w:val="000000"/>
                <w:szCs w:val="20"/>
              </w:rPr>
              <w:t>Any references used should be properly cited following APA formatting guidelines.</w:t>
            </w:r>
          </w:p>
          <w:p w14:paraId="71888E5E" w14:textId="77777777" w:rsidR="00071B21" w:rsidRPr="000E1283" w:rsidRDefault="00071B21" w:rsidP="009C08EB">
            <w:pPr>
              <w:tabs>
                <w:tab w:val="left" w:pos="2329"/>
              </w:tabs>
              <w:rPr>
                <w:rFonts w:cs="Arial"/>
                <w:szCs w:val="20"/>
              </w:rPr>
            </w:pPr>
          </w:p>
          <w:p w14:paraId="1ECAA72F" w14:textId="77777777" w:rsidR="00071B21" w:rsidRPr="000E1283" w:rsidRDefault="00071B21" w:rsidP="009C08EB">
            <w:pPr>
              <w:pStyle w:val="AssignmentsLevel1"/>
            </w:pPr>
            <w:r w:rsidRPr="000E1283">
              <w:rPr>
                <w:b/>
              </w:rPr>
              <w:t>Post</w:t>
            </w:r>
            <w:r w:rsidRPr="000E1283">
              <w:t xml:space="preserve"> your data collection tools in the Data Collection Tools Peer Review discussion forum by 11:59 p.m. (Eastern time) on Thursday.  </w:t>
            </w:r>
          </w:p>
          <w:p w14:paraId="5F7C7370" w14:textId="77777777" w:rsidR="00071B21" w:rsidRPr="000E1283" w:rsidRDefault="00071B21" w:rsidP="009C08EB">
            <w:pPr>
              <w:pStyle w:val="AssignmentsLevel1"/>
              <w:rPr>
                <w:b/>
                <w:bCs/>
                <w:color w:val="000000"/>
                <w:bdr w:val="none" w:sz="0" w:space="0" w:color="auto" w:frame="1"/>
              </w:rPr>
            </w:pPr>
          </w:p>
          <w:p w14:paraId="446586D3" w14:textId="77777777" w:rsidR="00071B21" w:rsidRPr="000E1283" w:rsidRDefault="00071B21" w:rsidP="009C08EB">
            <w:pPr>
              <w:pStyle w:val="AssignmentsLevel1"/>
              <w:rPr>
                <w:color w:val="000000"/>
                <w:bdr w:val="none" w:sz="0" w:space="0" w:color="auto" w:frame="1"/>
              </w:rPr>
            </w:pPr>
            <w:r w:rsidRPr="000E1283">
              <w:rPr>
                <w:b/>
                <w:bCs/>
                <w:color w:val="000000"/>
                <w:bdr w:val="none" w:sz="0" w:space="0" w:color="auto" w:frame="1"/>
              </w:rPr>
              <w:t>Review</w:t>
            </w:r>
            <w:r w:rsidRPr="000E1283">
              <w:rPr>
                <w:color w:val="000000"/>
                <w:bdr w:val="none" w:sz="0" w:space="0" w:color="auto" w:frame="1"/>
              </w:rPr>
              <w:t xml:space="preserve"> the peer feedback you received on your </w:t>
            </w:r>
            <w:proofErr w:type="gramStart"/>
            <w:r w:rsidRPr="000E1283">
              <w:rPr>
                <w:color w:val="000000"/>
                <w:bdr w:val="none" w:sz="0" w:space="0" w:color="auto" w:frame="1"/>
              </w:rPr>
              <w:t>tools, and</w:t>
            </w:r>
            <w:proofErr w:type="gramEnd"/>
            <w:r w:rsidRPr="000E1283">
              <w:rPr>
                <w:color w:val="000000"/>
                <w:bdr w:val="none" w:sz="0" w:space="0" w:color="auto" w:frame="1"/>
              </w:rPr>
              <w:t xml:space="preserve"> </w:t>
            </w:r>
            <w:r w:rsidRPr="000E1283">
              <w:rPr>
                <w:b/>
                <w:color w:val="000000"/>
                <w:bdr w:val="none" w:sz="0" w:space="0" w:color="auto" w:frame="1"/>
              </w:rPr>
              <w:t>revise</w:t>
            </w:r>
            <w:r w:rsidRPr="000E1283">
              <w:rPr>
                <w:color w:val="000000"/>
                <w:bdr w:val="none" w:sz="0" w:space="0" w:color="auto" w:frame="1"/>
              </w:rPr>
              <w:t xml:space="preserve"> as appropriate.</w:t>
            </w:r>
          </w:p>
          <w:p w14:paraId="05F21F27" w14:textId="77777777" w:rsidR="00071B21" w:rsidRPr="000E1283" w:rsidRDefault="00071B21" w:rsidP="009C08EB">
            <w:pPr>
              <w:rPr>
                <w:rFonts w:cs="Arial"/>
                <w:b/>
              </w:rPr>
            </w:pPr>
          </w:p>
          <w:p w14:paraId="34A1CE1F" w14:textId="77777777" w:rsidR="00071B21" w:rsidRPr="000E1283" w:rsidRDefault="00071B21" w:rsidP="009C08EB">
            <w:pPr>
              <w:rPr>
                <w:b/>
              </w:rPr>
            </w:pPr>
            <w:r w:rsidRPr="000E1283">
              <w:rPr>
                <w:rFonts w:cs="Arial"/>
                <w:b/>
              </w:rPr>
              <w:t>Submit</w:t>
            </w:r>
            <w:r w:rsidRPr="000E1283">
              <w:rPr>
                <w:rFonts w:cs="Arial"/>
              </w:rPr>
              <w:t xml:space="preserve"> your revised </w:t>
            </w:r>
            <w:r w:rsidRPr="000E1283">
              <w:t>tools, list of resources, and reference page (if applicable)</w:t>
            </w:r>
            <w:r w:rsidRPr="000E1283">
              <w:rPr>
                <w:rFonts w:cs="Arial"/>
              </w:rPr>
              <w:t xml:space="preserve"> by 11:59 p.m. (Eastern time) on Sunday.    </w:t>
            </w:r>
          </w:p>
        </w:tc>
        <w:tc>
          <w:tcPr>
            <w:tcW w:w="1440" w:type="dxa"/>
          </w:tcPr>
          <w:p w14:paraId="3E6D4285" w14:textId="65BCBF37" w:rsidR="00071B21" w:rsidRPr="000E1283" w:rsidRDefault="00071B21" w:rsidP="009C08EB">
            <w:pPr>
              <w:tabs>
                <w:tab w:val="left" w:pos="2329"/>
              </w:tabs>
              <w:rPr>
                <w:rFonts w:cs="Arial"/>
                <w:szCs w:val="20"/>
              </w:rPr>
            </w:pPr>
            <w:r>
              <w:rPr>
                <w:rFonts w:cs="Arial"/>
                <w:szCs w:val="20"/>
              </w:rPr>
              <w:t>7</w:t>
            </w:r>
            <w:r w:rsidRPr="000E1283">
              <w:rPr>
                <w:rFonts w:cs="Arial"/>
                <w:szCs w:val="20"/>
              </w:rPr>
              <w:t>.2</w:t>
            </w:r>
          </w:p>
        </w:tc>
        <w:tc>
          <w:tcPr>
            <w:tcW w:w="1440" w:type="dxa"/>
          </w:tcPr>
          <w:p w14:paraId="009DB832" w14:textId="38BC7043" w:rsidR="00071B21" w:rsidRPr="000E1283" w:rsidRDefault="00C8069A" w:rsidP="009C08EB">
            <w:pPr>
              <w:tabs>
                <w:tab w:val="left" w:pos="2329"/>
              </w:tabs>
              <w:rPr>
                <w:rFonts w:cs="Arial"/>
                <w:szCs w:val="20"/>
              </w:rPr>
            </w:pPr>
            <w:r>
              <w:rPr>
                <w:rFonts w:cs="Arial"/>
                <w:szCs w:val="20"/>
              </w:rPr>
              <w:t>Library research = 1 hour</w:t>
            </w:r>
          </w:p>
        </w:tc>
      </w:tr>
      <w:tr w:rsidR="00071B21" w:rsidRPr="000E1283" w14:paraId="581572CE" w14:textId="77777777" w:rsidTr="009C08EB">
        <w:tc>
          <w:tcPr>
            <w:tcW w:w="10170" w:type="dxa"/>
            <w:gridSpan w:val="2"/>
            <w:tcMar>
              <w:top w:w="115" w:type="dxa"/>
              <w:left w:w="115" w:type="dxa"/>
              <w:bottom w:w="115" w:type="dxa"/>
              <w:right w:w="115" w:type="dxa"/>
            </w:tcMar>
          </w:tcPr>
          <w:p w14:paraId="234C82D3" w14:textId="77777777" w:rsidR="00071B21" w:rsidRPr="000E1283" w:rsidRDefault="00071B21" w:rsidP="00071B21">
            <w:pPr>
              <w:pStyle w:val="AssignmentsLevel1"/>
              <w:rPr>
                <w:b/>
              </w:rPr>
            </w:pPr>
            <w:r w:rsidRPr="000E1283">
              <w:rPr>
                <w:b/>
              </w:rPr>
              <w:t>Discussion: Data Collection Tools Peer Review</w:t>
            </w:r>
          </w:p>
          <w:p w14:paraId="4943A6E1" w14:textId="77777777" w:rsidR="00071B21" w:rsidRPr="000E1283" w:rsidRDefault="00071B21" w:rsidP="00071B21">
            <w:pPr>
              <w:pStyle w:val="AssignmentsLevel1"/>
              <w:rPr>
                <w:b/>
              </w:rPr>
            </w:pPr>
            <w:r w:rsidRPr="000E1283">
              <w:rPr>
                <w:b/>
              </w:rPr>
              <w:t xml:space="preserve"> </w:t>
            </w:r>
          </w:p>
          <w:p w14:paraId="4365D17E" w14:textId="16AA8D45" w:rsidR="00071B21" w:rsidRPr="000E1283" w:rsidRDefault="00071B21" w:rsidP="00071B21">
            <w:pPr>
              <w:pStyle w:val="AssignmentsLevel1"/>
              <w:rPr>
                <w:color w:val="000000"/>
                <w:bdr w:val="none" w:sz="0" w:space="0" w:color="auto" w:frame="1"/>
              </w:rPr>
            </w:pPr>
            <w:r w:rsidRPr="000E1283">
              <w:rPr>
                <w:b/>
              </w:rPr>
              <w:t>Review</w:t>
            </w:r>
            <w:r w:rsidRPr="000E1283">
              <w:t xml:space="preserve"> all the research data collection tool</w:t>
            </w:r>
            <w:r w:rsidRPr="000E1283">
              <w:rPr>
                <w:color w:val="000000"/>
                <w:bdr w:val="none" w:sz="0" w:space="0" w:color="auto" w:frame="1"/>
              </w:rPr>
              <w:t>s</w:t>
            </w:r>
            <w:r w:rsidR="00867B11">
              <w:rPr>
                <w:color w:val="000000"/>
                <w:bdr w:val="none" w:sz="0" w:space="0" w:color="auto" w:frame="1"/>
              </w:rPr>
              <w:t xml:space="preserve"> from this week’s resources and discussion</w:t>
            </w:r>
            <w:r w:rsidRPr="000E1283">
              <w:rPr>
                <w:color w:val="000000"/>
                <w:bdr w:val="none" w:sz="0" w:space="0" w:color="auto" w:frame="1"/>
              </w:rPr>
              <w:t>.</w:t>
            </w:r>
          </w:p>
          <w:p w14:paraId="34229AC0" w14:textId="77777777" w:rsidR="00071B21" w:rsidRPr="000E1283" w:rsidRDefault="00071B21" w:rsidP="00071B21">
            <w:pPr>
              <w:pStyle w:val="AssignmentsLevel1"/>
              <w:rPr>
                <w:color w:val="000000"/>
                <w:bdr w:val="none" w:sz="0" w:space="0" w:color="auto" w:frame="1"/>
              </w:rPr>
            </w:pPr>
          </w:p>
          <w:p w14:paraId="2E9798A2" w14:textId="2A254F06" w:rsidR="00071B21" w:rsidRPr="000E1283" w:rsidRDefault="00071B21" w:rsidP="00071B21">
            <w:pPr>
              <w:pStyle w:val="AssignmentsLevel1"/>
              <w:rPr>
                <w:bdr w:val="none" w:sz="0" w:space="0" w:color="auto" w:frame="1"/>
              </w:rPr>
            </w:pPr>
            <w:r w:rsidRPr="000E1283">
              <w:rPr>
                <w:b/>
                <w:bCs/>
                <w:bdr w:val="none" w:sz="0" w:space="0" w:color="auto" w:frame="1"/>
              </w:rPr>
              <w:t>Post</w:t>
            </w:r>
            <w:r w:rsidRPr="000E1283">
              <w:rPr>
                <w:bCs/>
                <w:bdr w:val="none" w:sz="0" w:space="0" w:color="auto" w:frame="1"/>
              </w:rPr>
              <w:t xml:space="preserve"> feedback</w:t>
            </w:r>
            <w:r w:rsidRPr="000E1283">
              <w:rPr>
                <w:bdr w:val="none" w:sz="0" w:space="0" w:color="auto" w:frame="1"/>
              </w:rPr>
              <w:t xml:space="preserve"> and critique to at least 3 data collection tools </w:t>
            </w:r>
            <w:r w:rsidR="001D32D6">
              <w:rPr>
                <w:bdr w:val="none" w:sz="0" w:space="0" w:color="auto" w:frame="1"/>
              </w:rPr>
              <w:t xml:space="preserve">provided by your classmates </w:t>
            </w:r>
            <w:r w:rsidRPr="000E1283">
              <w:rPr>
                <w:bdr w:val="none" w:sz="0" w:space="0" w:color="auto" w:frame="1"/>
              </w:rPr>
              <w:t xml:space="preserve">by </w:t>
            </w:r>
            <w:r w:rsidRPr="000E1283">
              <w:t xml:space="preserve">11:59 p.m. (Eastern time) on </w:t>
            </w:r>
            <w:r w:rsidRPr="000E1283">
              <w:rPr>
                <w:bdr w:val="none" w:sz="0" w:space="0" w:color="auto" w:frame="1"/>
              </w:rPr>
              <w:t>Saturday. Discuss the following in your feedback:</w:t>
            </w:r>
          </w:p>
          <w:p w14:paraId="08C75360" w14:textId="77777777" w:rsidR="00071B21" w:rsidRPr="000E1283" w:rsidRDefault="00071B21" w:rsidP="00071B21">
            <w:pPr>
              <w:pStyle w:val="AssignmentsLevel1"/>
            </w:pPr>
          </w:p>
          <w:p w14:paraId="61D63927" w14:textId="77777777" w:rsidR="00071B21" w:rsidRPr="000E1283" w:rsidRDefault="00071B21" w:rsidP="00071B21">
            <w:pPr>
              <w:pStyle w:val="AssignmentsLevel2"/>
            </w:pPr>
            <w:r w:rsidRPr="000E1283">
              <w:t>Is the tool detailed? Will it provide clear data? Is it measuring what it should?</w:t>
            </w:r>
          </w:p>
          <w:p w14:paraId="725B7E9B" w14:textId="77777777" w:rsidR="00071B21" w:rsidRPr="000E1283" w:rsidRDefault="00071B21" w:rsidP="00071B21">
            <w:pPr>
              <w:pStyle w:val="AssignmentsLevel2"/>
            </w:pPr>
            <w:r w:rsidRPr="000E1283">
              <w:t>Can any improvements be made to the tool to make it more user friendly?</w:t>
            </w:r>
          </w:p>
          <w:p w14:paraId="3B1500A9" w14:textId="015578F7" w:rsidR="00071B21" w:rsidRPr="000E1283" w:rsidRDefault="00071B21" w:rsidP="00071B21">
            <w:pPr>
              <w:pStyle w:val="AssignmentsLevel2"/>
            </w:pPr>
            <w:r w:rsidRPr="000E1283">
              <w:t>Is the language bias</w:t>
            </w:r>
            <w:r w:rsidR="001D32D6">
              <w:t>ed</w:t>
            </w:r>
            <w:r w:rsidRPr="000E1283">
              <w:t xml:space="preserve"> or leading?</w:t>
            </w:r>
          </w:p>
          <w:p w14:paraId="2FC73314" w14:textId="77777777" w:rsidR="00071B21" w:rsidRPr="000E1283" w:rsidRDefault="00071B21" w:rsidP="00071B21">
            <w:pPr>
              <w:pStyle w:val="AssignmentsLevel2"/>
            </w:pPr>
            <w:r w:rsidRPr="000E1283">
              <w:t>Are there any weaknesses to this tool?</w:t>
            </w:r>
          </w:p>
          <w:p w14:paraId="07FF5E63" w14:textId="77777777" w:rsidR="00071B21" w:rsidRPr="000E1283" w:rsidRDefault="00071B21" w:rsidP="00071B21">
            <w:pPr>
              <w:pStyle w:val="AssignmentsLevel2"/>
            </w:pPr>
            <w:r w:rsidRPr="000E1283">
              <w:t>Are there any tools that would seem to be more appropriate for the data collection? Explain why or why not.</w:t>
            </w:r>
          </w:p>
          <w:p w14:paraId="6AD4A074" w14:textId="77777777" w:rsidR="00071B21" w:rsidRPr="000E1283" w:rsidRDefault="00071B21" w:rsidP="00071B21">
            <w:pPr>
              <w:pStyle w:val="AssignmentsLevel2"/>
              <w:numPr>
                <w:ilvl w:val="0"/>
                <w:numId w:val="0"/>
              </w:numPr>
              <w:ind w:left="360"/>
            </w:pPr>
          </w:p>
          <w:p w14:paraId="7A1C6D96" w14:textId="77777777" w:rsidR="00071B21" w:rsidRPr="000E1283" w:rsidRDefault="00071B21" w:rsidP="00071B21">
            <w:r w:rsidRPr="000E1283">
              <w:rPr>
                <w:rFonts w:cs="Arial"/>
                <w:i/>
                <w:szCs w:val="20"/>
              </w:rPr>
              <w:t>Note</w:t>
            </w:r>
            <w:r w:rsidRPr="000E1283">
              <w:rPr>
                <w:rFonts w:cs="Arial"/>
                <w:szCs w:val="20"/>
              </w:rPr>
              <w:t>: This review should not be focused on spelling, grammar, or mechanics. Your reviews should critically examine the appropriate application of the sampling methods given the proposed project.</w:t>
            </w:r>
          </w:p>
        </w:tc>
        <w:tc>
          <w:tcPr>
            <w:tcW w:w="1440" w:type="dxa"/>
          </w:tcPr>
          <w:p w14:paraId="2FA4FF9D" w14:textId="1FAF166A" w:rsidR="00071B21" w:rsidRPr="000E1283" w:rsidRDefault="00071B21" w:rsidP="00071B21">
            <w:pPr>
              <w:tabs>
                <w:tab w:val="left" w:pos="2329"/>
              </w:tabs>
              <w:rPr>
                <w:rFonts w:cs="Arial"/>
                <w:szCs w:val="20"/>
              </w:rPr>
            </w:pPr>
            <w:r>
              <w:rPr>
                <w:rFonts w:cs="Arial"/>
                <w:szCs w:val="20"/>
              </w:rPr>
              <w:t>7</w:t>
            </w:r>
            <w:r w:rsidRPr="000E1283">
              <w:rPr>
                <w:rFonts w:cs="Arial"/>
                <w:szCs w:val="20"/>
              </w:rPr>
              <w:t>.2</w:t>
            </w:r>
          </w:p>
        </w:tc>
        <w:tc>
          <w:tcPr>
            <w:tcW w:w="1440" w:type="dxa"/>
          </w:tcPr>
          <w:p w14:paraId="67EF0811" w14:textId="06026C69" w:rsidR="00071B21" w:rsidRPr="00C8069A" w:rsidRDefault="00071B21" w:rsidP="00071B21">
            <w:pPr>
              <w:tabs>
                <w:tab w:val="left" w:pos="2329"/>
              </w:tabs>
              <w:rPr>
                <w:rFonts w:cs="Arial"/>
                <w:szCs w:val="20"/>
              </w:rPr>
            </w:pPr>
            <w:r w:rsidRPr="00C8069A">
              <w:t xml:space="preserve">Discussion: one post and replies to three other posts = </w:t>
            </w:r>
            <w:r w:rsidRPr="00C8069A">
              <w:rPr>
                <w:bCs/>
              </w:rPr>
              <w:t xml:space="preserve">1 hour </w:t>
            </w:r>
          </w:p>
        </w:tc>
      </w:tr>
      <w:tr w:rsidR="004E58DF" w:rsidRPr="000E1283" w14:paraId="34A0BC67" w14:textId="77777777" w:rsidTr="009C08EB">
        <w:tc>
          <w:tcPr>
            <w:tcW w:w="10170" w:type="dxa"/>
            <w:gridSpan w:val="2"/>
            <w:tcMar>
              <w:top w:w="115" w:type="dxa"/>
              <w:left w:w="115" w:type="dxa"/>
              <w:bottom w:w="115" w:type="dxa"/>
              <w:right w:w="115" w:type="dxa"/>
            </w:tcMar>
          </w:tcPr>
          <w:p w14:paraId="085C54DA" w14:textId="50C4FCB2" w:rsidR="004E58DF" w:rsidRDefault="004E58DF" w:rsidP="00071B21">
            <w:pPr>
              <w:pStyle w:val="AssignmentsLevel1"/>
              <w:rPr>
                <w:b/>
              </w:rPr>
            </w:pPr>
            <w:r>
              <w:rPr>
                <w:b/>
              </w:rPr>
              <w:t>Action Research Proposal Sheet</w:t>
            </w:r>
          </w:p>
          <w:p w14:paraId="301F1D85" w14:textId="39FF35DE" w:rsidR="004E58DF" w:rsidRDefault="004E58DF" w:rsidP="00071B21">
            <w:pPr>
              <w:pStyle w:val="AssignmentsLevel1"/>
              <w:rPr>
                <w:b/>
              </w:rPr>
            </w:pPr>
          </w:p>
          <w:p w14:paraId="26861742" w14:textId="031CE595" w:rsidR="004E58DF" w:rsidRDefault="004E58DF" w:rsidP="00071B21">
            <w:pPr>
              <w:pStyle w:val="AssignmentsLevel1"/>
              <w:rPr>
                <w:b/>
              </w:rPr>
            </w:pPr>
            <w:r>
              <w:rPr>
                <w:b/>
              </w:rPr>
              <w:t xml:space="preserve">Complete </w:t>
            </w:r>
            <w:r w:rsidRPr="004E58DF">
              <w:t>the Action Research Proposal Sheet.</w:t>
            </w:r>
          </w:p>
          <w:p w14:paraId="06A04545" w14:textId="5F038747" w:rsidR="004E58DF" w:rsidRDefault="004E58DF" w:rsidP="00071B21">
            <w:pPr>
              <w:pStyle w:val="AssignmentsLevel1"/>
              <w:rPr>
                <w:b/>
              </w:rPr>
            </w:pPr>
          </w:p>
          <w:p w14:paraId="4090F0FF" w14:textId="7973C136" w:rsidR="004E58DF" w:rsidRPr="000E1283" w:rsidRDefault="004E58DF" w:rsidP="00071B21">
            <w:pPr>
              <w:pStyle w:val="AssignmentsLevel1"/>
              <w:rPr>
                <w:b/>
              </w:rPr>
            </w:pPr>
            <w:r>
              <w:rPr>
                <w:b/>
              </w:rPr>
              <w:t xml:space="preserve">Submit </w:t>
            </w:r>
            <w:r w:rsidRPr="004E58DF">
              <w:t xml:space="preserve">your completed Action Research Proposal Sheet </w:t>
            </w:r>
            <w:r w:rsidRPr="004E58DF">
              <w:rPr>
                <w:bdr w:val="none" w:sz="0" w:space="0" w:color="auto" w:frame="1"/>
              </w:rPr>
              <w:t xml:space="preserve">by </w:t>
            </w:r>
            <w:r w:rsidRPr="004E58DF">
              <w:t>11:59 p.m. (Easte</w:t>
            </w:r>
            <w:r w:rsidRPr="000E1283">
              <w:t xml:space="preserve">rn time) on </w:t>
            </w:r>
            <w:r>
              <w:rPr>
                <w:bdr w:val="none" w:sz="0" w:space="0" w:color="auto" w:frame="1"/>
              </w:rPr>
              <w:t>Sunday</w:t>
            </w:r>
            <w:r w:rsidRPr="000E1283">
              <w:rPr>
                <w:bdr w:val="none" w:sz="0" w:space="0" w:color="auto" w:frame="1"/>
              </w:rPr>
              <w:t>.</w:t>
            </w:r>
          </w:p>
        </w:tc>
        <w:tc>
          <w:tcPr>
            <w:tcW w:w="1440" w:type="dxa"/>
          </w:tcPr>
          <w:p w14:paraId="137A2C19" w14:textId="6E2C80A9" w:rsidR="004E58DF" w:rsidRDefault="004E58DF" w:rsidP="00071B21">
            <w:pPr>
              <w:tabs>
                <w:tab w:val="left" w:pos="2329"/>
              </w:tabs>
              <w:rPr>
                <w:rFonts w:cs="Arial"/>
                <w:szCs w:val="20"/>
              </w:rPr>
            </w:pPr>
            <w:r>
              <w:rPr>
                <w:rFonts w:cs="Arial"/>
                <w:szCs w:val="20"/>
              </w:rPr>
              <w:t>Course</w:t>
            </w:r>
          </w:p>
        </w:tc>
        <w:tc>
          <w:tcPr>
            <w:tcW w:w="1440" w:type="dxa"/>
          </w:tcPr>
          <w:p w14:paraId="50FA7D2B" w14:textId="77777777" w:rsidR="004E58DF" w:rsidRPr="00C8069A" w:rsidRDefault="004E58DF" w:rsidP="00071B21">
            <w:pPr>
              <w:tabs>
                <w:tab w:val="left" w:pos="2329"/>
              </w:tabs>
            </w:pPr>
          </w:p>
        </w:tc>
      </w:tr>
      <w:tr w:rsidR="00071B21" w:rsidRPr="000E1283" w14:paraId="71637FCB" w14:textId="77777777" w:rsidTr="4948C66D">
        <w:tc>
          <w:tcPr>
            <w:tcW w:w="10170" w:type="dxa"/>
            <w:gridSpan w:val="2"/>
            <w:tcMar>
              <w:top w:w="115" w:type="dxa"/>
              <w:left w:w="115" w:type="dxa"/>
              <w:bottom w:w="115" w:type="dxa"/>
              <w:right w:w="115" w:type="dxa"/>
            </w:tcMar>
          </w:tcPr>
          <w:p w14:paraId="50CFC583" w14:textId="0C74A4E8" w:rsidR="00071B21" w:rsidRPr="000E1283" w:rsidRDefault="00923B6C" w:rsidP="00071B21">
            <w:pPr>
              <w:rPr>
                <w:rFonts w:cs="Arial"/>
                <w:b/>
                <w:szCs w:val="20"/>
              </w:rPr>
            </w:pPr>
            <w:r>
              <w:rPr>
                <w:rFonts w:cs="Arial"/>
                <w:b/>
                <w:szCs w:val="20"/>
              </w:rPr>
              <w:t xml:space="preserve">Action </w:t>
            </w:r>
            <w:r w:rsidR="00071B21" w:rsidRPr="000E1283">
              <w:rPr>
                <w:rFonts w:cs="Arial"/>
                <w:b/>
                <w:szCs w:val="20"/>
              </w:rPr>
              <w:t>Research Project</w:t>
            </w:r>
          </w:p>
          <w:p w14:paraId="4DD9066F" w14:textId="77777777" w:rsidR="00071B21" w:rsidRPr="000E1283" w:rsidRDefault="00071B21" w:rsidP="00071B21">
            <w:pPr>
              <w:rPr>
                <w:rFonts w:cs="Arial"/>
                <w:b/>
                <w:szCs w:val="20"/>
              </w:rPr>
            </w:pPr>
          </w:p>
          <w:p w14:paraId="153C5654" w14:textId="7D647A5D" w:rsidR="00071B21" w:rsidRPr="000E1283" w:rsidRDefault="00071B21" w:rsidP="00071B21">
            <w:r w:rsidRPr="000E1283">
              <w:rPr>
                <w:rFonts w:cs="Arial"/>
                <w:b/>
                <w:szCs w:val="20"/>
              </w:rPr>
              <w:t>Review</w:t>
            </w:r>
            <w:r w:rsidRPr="000E1283">
              <w:rPr>
                <w:rFonts w:cs="Arial"/>
                <w:szCs w:val="20"/>
              </w:rPr>
              <w:t xml:space="preserve"> </w:t>
            </w:r>
            <w:r w:rsidR="00923B6C">
              <w:rPr>
                <w:rFonts w:cs="Arial"/>
                <w:szCs w:val="20"/>
              </w:rPr>
              <w:t xml:space="preserve">Action </w:t>
            </w:r>
            <w:r w:rsidRPr="000E1283">
              <w:t xml:space="preserve">Research Project </w:t>
            </w:r>
            <w:r w:rsidR="00480A65">
              <w:t>Requirements</w:t>
            </w:r>
            <w:r>
              <w:t>.</w:t>
            </w:r>
          </w:p>
          <w:p w14:paraId="17AE1A95" w14:textId="590DB0D5" w:rsidR="00071B21" w:rsidRPr="00BA23C7" w:rsidRDefault="00071B21" w:rsidP="00071B21">
            <w:pPr>
              <w:pStyle w:val="AssignmentsLevel2"/>
              <w:numPr>
                <w:ilvl w:val="0"/>
                <w:numId w:val="0"/>
              </w:numPr>
              <w:ind w:left="360"/>
              <w:rPr>
                <w:b/>
              </w:rPr>
            </w:pPr>
          </w:p>
          <w:p w14:paraId="0D3E95C8" w14:textId="77777777" w:rsidR="00071B21" w:rsidRPr="000E1283" w:rsidRDefault="00071B21" w:rsidP="00071B21">
            <w:pPr>
              <w:rPr>
                <w:rFonts w:eastAsia="Arial"/>
              </w:rPr>
            </w:pPr>
            <w:r w:rsidRPr="000E1283">
              <w:rPr>
                <w:rFonts w:cs="Arial"/>
                <w:b/>
                <w:szCs w:val="20"/>
              </w:rPr>
              <w:t>Watch</w:t>
            </w:r>
            <w:r w:rsidRPr="000E1283">
              <w:rPr>
                <w:rFonts w:cs="Arial"/>
                <w:szCs w:val="20"/>
              </w:rPr>
              <w:t xml:space="preserve"> </w:t>
            </w:r>
            <w:r w:rsidRPr="000E1283">
              <w:rPr>
                <w:rFonts w:eastAsia="Arial"/>
              </w:rPr>
              <w:t>Top Ten Practical and Common Mistakes When Writing a Research Paper (4:01).</w:t>
            </w:r>
          </w:p>
          <w:p w14:paraId="3504D05B" w14:textId="77777777" w:rsidR="00071B21" w:rsidRPr="000E1283" w:rsidRDefault="00071B21" w:rsidP="00071B21">
            <w:pPr>
              <w:pStyle w:val="Default"/>
              <w:spacing w:line="276" w:lineRule="auto"/>
              <w:rPr>
                <w:rFonts w:ascii="Arial" w:hAnsi="Arial" w:cs="Arial"/>
                <w:sz w:val="20"/>
                <w:szCs w:val="20"/>
              </w:rPr>
            </w:pPr>
          </w:p>
          <w:p w14:paraId="7035AE85" w14:textId="18E67629" w:rsidR="00071B21" w:rsidRDefault="00071B21" w:rsidP="00071B21">
            <w:pPr>
              <w:pStyle w:val="AssignmentsLevel1"/>
            </w:pPr>
            <w:r w:rsidRPr="000E1283">
              <w:rPr>
                <w:b/>
              </w:rPr>
              <w:t>Use</w:t>
            </w:r>
            <w:r w:rsidRPr="000E1283">
              <w:t xml:space="preserve"> your assignments and peer and instructor feedback to write </w:t>
            </w:r>
            <w:r>
              <w:t xml:space="preserve">the first half of </w:t>
            </w:r>
            <w:r w:rsidRPr="000E1283">
              <w:t xml:space="preserve">your </w:t>
            </w:r>
            <w:r w:rsidR="00F733F7">
              <w:t xml:space="preserve">action </w:t>
            </w:r>
            <w:r w:rsidRPr="000E1283">
              <w:t xml:space="preserve">research project. Include </w:t>
            </w:r>
            <w:r>
              <w:t xml:space="preserve">the following </w:t>
            </w:r>
            <w:r w:rsidRPr="000E1283">
              <w:t xml:space="preserve">elements outlined in the </w:t>
            </w:r>
            <w:r w:rsidR="00F733F7">
              <w:t xml:space="preserve">Action </w:t>
            </w:r>
            <w:r w:rsidRPr="000E1283">
              <w:t>Researc</w:t>
            </w:r>
            <w:r>
              <w:t>h Project Requirements document:</w:t>
            </w:r>
          </w:p>
          <w:p w14:paraId="470E5D71" w14:textId="77777777" w:rsidR="001D32D6" w:rsidRDefault="001D32D6" w:rsidP="00071B21">
            <w:pPr>
              <w:pStyle w:val="AssignmentsLevel1"/>
            </w:pPr>
          </w:p>
          <w:p w14:paraId="0EC33480" w14:textId="77777777" w:rsidR="00071B21" w:rsidRDefault="00071B21" w:rsidP="00071B21">
            <w:pPr>
              <w:pStyle w:val="AssignmentsLevel2"/>
            </w:pPr>
            <w:r>
              <w:t>Title Page</w:t>
            </w:r>
          </w:p>
          <w:p w14:paraId="003731D3" w14:textId="77777777" w:rsidR="00071B21" w:rsidRDefault="00071B21" w:rsidP="00071B21">
            <w:pPr>
              <w:pStyle w:val="AssignmentsLevel2"/>
            </w:pPr>
            <w:r>
              <w:t>Abstract</w:t>
            </w:r>
          </w:p>
          <w:p w14:paraId="71CCE2E1" w14:textId="77777777" w:rsidR="00071B21" w:rsidRDefault="00071B21" w:rsidP="00071B21">
            <w:pPr>
              <w:pStyle w:val="AssignmentsLevel2"/>
            </w:pPr>
            <w:r>
              <w:t>Introduction</w:t>
            </w:r>
          </w:p>
          <w:p w14:paraId="14B9FD77" w14:textId="5BDC459B" w:rsidR="00071B21" w:rsidRPr="000E1283" w:rsidRDefault="00071B21" w:rsidP="00071B21">
            <w:pPr>
              <w:pStyle w:val="AssignmentsLevel2"/>
            </w:pPr>
            <w:r>
              <w:t>Literature Review</w:t>
            </w:r>
            <w:r w:rsidRPr="000E1283">
              <w:t xml:space="preserve">  </w:t>
            </w:r>
          </w:p>
          <w:p w14:paraId="3E3D7FDE" w14:textId="5E580A37" w:rsidR="00071B21" w:rsidRDefault="00071B21" w:rsidP="00071B21">
            <w:pPr>
              <w:pStyle w:val="AssignmentsLevel2"/>
            </w:pPr>
            <w:r>
              <w:t>Methodology</w:t>
            </w:r>
          </w:p>
          <w:p w14:paraId="728CCF23" w14:textId="0D239D5C" w:rsidR="00071B21" w:rsidRDefault="00071B21" w:rsidP="00071B21">
            <w:pPr>
              <w:pStyle w:val="AssignmentsLevel2"/>
            </w:pPr>
            <w:r>
              <w:t>Research Design</w:t>
            </w:r>
            <w:r w:rsidR="001D32D6">
              <w:br/>
            </w:r>
          </w:p>
          <w:p w14:paraId="057F83FE" w14:textId="6CC3A852" w:rsidR="00071B21" w:rsidRDefault="00071B21" w:rsidP="00071B21">
            <w:pPr>
              <w:pStyle w:val="AssignmentsLevel3"/>
            </w:pPr>
            <w:r>
              <w:t>Participants</w:t>
            </w:r>
          </w:p>
          <w:p w14:paraId="291D5345" w14:textId="37AB5DE8" w:rsidR="00071B21" w:rsidRDefault="00071B21" w:rsidP="00071B21">
            <w:pPr>
              <w:pStyle w:val="AssignmentsLevel3"/>
            </w:pPr>
            <w:r>
              <w:t>Materials and Measures</w:t>
            </w:r>
          </w:p>
          <w:p w14:paraId="443E54EA" w14:textId="7048B405" w:rsidR="00071B21" w:rsidRPr="000E1283" w:rsidRDefault="00071B21" w:rsidP="00071B21">
            <w:pPr>
              <w:pStyle w:val="AssignmentsLevel3"/>
            </w:pPr>
            <w:r>
              <w:t>Procedures (Activities)</w:t>
            </w:r>
          </w:p>
          <w:p w14:paraId="7DE099D1" w14:textId="77777777" w:rsidR="00071B21" w:rsidRDefault="00071B21" w:rsidP="00071B21">
            <w:pPr>
              <w:pStyle w:val="AssignmentsLevel1"/>
              <w:rPr>
                <w:b/>
              </w:rPr>
            </w:pPr>
          </w:p>
          <w:p w14:paraId="585F45FB" w14:textId="781CA486" w:rsidR="00071B21" w:rsidRPr="000E1283" w:rsidRDefault="00071B21" w:rsidP="00071B21">
            <w:pPr>
              <w:pStyle w:val="AssignmentsLevel1"/>
            </w:pPr>
            <w:r w:rsidRPr="000E1283">
              <w:rPr>
                <w:b/>
              </w:rPr>
              <w:t>Format</w:t>
            </w:r>
            <w:r w:rsidRPr="000E1283">
              <w:t xml:space="preserve"> your paper according to APA guidelines.</w:t>
            </w:r>
          </w:p>
          <w:p w14:paraId="5A0CA252" w14:textId="77777777" w:rsidR="00071B21" w:rsidRPr="000E1283" w:rsidRDefault="00071B21" w:rsidP="00071B21">
            <w:pPr>
              <w:pStyle w:val="AssignmentsLevel1"/>
            </w:pPr>
          </w:p>
          <w:p w14:paraId="31BC1276" w14:textId="77777777" w:rsidR="00071B21" w:rsidRPr="000E1283" w:rsidRDefault="00071B21" w:rsidP="00071B21">
            <w:pPr>
              <w:pStyle w:val="AssignmentsLevel1"/>
            </w:pPr>
            <w:r w:rsidRPr="000E1283">
              <w:rPr>
                <w:b/>
              </w:rPr>
              <w:t>Submit</w:t>
            </w:r>
            <w:r w:rsidRPr="000E1283">
              <w:t xml:space="preserve"> your paper to </w:t>
            </w:r>
            <w:proofErr w:type="spellStart"/>
            <w:r w:rsidRPr="000E1283">
              <w:t>Smarthinking</w:t>
            </w:r>
            <w:proofErr w:type="spellEnd"/>
            <w:r w:rsidRPr="000E1283">
              <w:t xml:space="preserve"> by Thursday. Take a screenshot of your submission, as you will submit this screenshot with your final paper.</w:t>
            </w:r>
          </w:p>
          <w:p w14:paraId="171CF736" w14:textId="77777777" w:rsidR="00071B21" w:rsidRPr="000E1283" w:rsidRDefault="00071B21" w:rsidP="00071B21">
            <w:pPr>
              <w:pStyle w:val="AssignmentsLevel1"/>
            </w:pPr>
          </w:p>
          <w:p w14:paraId="4D448AE3" w14:textId="77777777" w:rsidR="00071B21" w:rsidRPr="000E1283" w:rsidRDefault="00071B21" w:rsidP="00071B21">
            <w:pPr>
              <w:pStyle w:val="AssignmentsLevel1"/>
            </w:pPr>
            <w:r w:rsidRPr="000E1283">
              <w:rPr>
                <w:b/>
              </w:rPr>
              <w:t>Review</w:t>
            </w:r>
            <w:r w:rsidRPr="000E1283">
              <w:t xml:space="preserve"> the </w:t>
            </w:r>
            <w:proofErr w:type="spellStart"/>
            <w:r w:rsidRPr="000E1283">
              <w:t>Smarthinking</w:t>
            </w:r>
            <w:proofErr w:type="spellEnd"/>
            <w:r w:rsidRPr="000E1283">
              <w:t xml:space="preserve"> </w:t>
            </w:r>
            <w:proofErr w:type="gramStart"/>
            <w:r w:rsidRPr="000E1283">
              <w:t>feedback, and</w:t>
            </w:r>
            <w:proofErr w:type="gramEnd"/>
            <w:r w:rsidRPr="000E1283">
              <w:t xml:space="preserve"> </w:t>
            </w:r>
            <w:r w:rsidRPr="000E1283">
              <w:rPr>
                <w:b/>
              </w:rPr>
              <w:t>make</w:t>
            </w:r>
            <w:r w:rsidRPr="000E1283">
              <w:t xml:space="preserve"> changes as appropriate to your paper.</w:t>
            </w:r>
          </w:p>
          <w:p w14:paraId="5991101D" w14:textId="77777777" w:rsidR="00071B21" w:rsidRPr="000E1283" w:rsidRDefault="00071B21" w:rsidP="00071B21">
            <w:pPr>
              <w:pStyle w:val="AssignmentsLevel1"/>
            </w:pPr>
          </w:p>
          <w:p w14:paraId="77185005" w14:textId="1D655E2B" w:rsidR="00071B21" w:rsidRPr="000E1283" w:rsidRDefault="00071B21" w:rsidP="00071B21">
            <w:r w:rsidRPr="000E1283">
              <w:rPr>
                <w:b/>
              </w:rPr>
              <w:t>Submit</w:t>
            </w:r>
            <w:r w:rsidRPr="000E1283">
              <w:t xml:space="preserve"> your </w:t>
            </w:r>
            <w:r w:rsidR="00F733F7">
              <w:t xml:space="preserve">action </w:t>
            </w:r>
            <w:r w:rsidRPr="000E1283">
              <w:t xml:space="preserve">research project and </w:t>
            </w:r>
            <w:proofErr w:type="spellStart"/>
            <w:r w:rsidRPr="000E1283">
              <w:t>Smarthinking</w:t>
            </w:r>
            <w:proofErr w:type="spellEnd"/>
            <w:r w:rsidRPr="000E1283">
              <w:t xml:space="preserve"> screenshot by 11:59 p.m. (Eastern time) on Sunday.</w:t>
            </w:r>
          </w:p>
        </w:tc>
        <w:tc>
          <w:tcPr>
            <w:tcW w:w="1440" w:type="dxa"/>
          </w:tcPr>
          <w:p w14:paraId="7AC2B5F1" w14:textId="6F8E8AC4" w:rsidR="00071B21" w:rsidRPr="000E1283" w:rsidRDefault="00071B21" w:rsidP="00071B21">
            <w:pPr>
              <w:tabs>
                <w:tab w:val="left" w:pos="2329"/>
              </w:tabs>
              <w:rPr>
                <w:rFonts w:cs="Arial"/>
                <w:szCs w:val="20"/>
              </w:rPr>
            </w:pPr>
            <w:r w:rsidRPr="000E1283">
              <w:rPr>
                <w:rFonts w:cs="Arial"/>
                <w:szCs w:val="20"/>
              </w:rPr>
              <w:t>Course</w:t>
            </w:r>
          </w:p>
        </w:tc>
        <w:tc>
          <w:tcPr>
            <w:tcW w:w="1440" w:type="dxa"/>
          </w:tcPr>
          <w:p w14:paraId="1ACACE92" w14:textId="62E0DAC0" w:rsidR="00071B21" w:rsidRPr="000E1283" w:rsidRDefault="00C8069A" w:rsidP="00071B21">
            <w:pPr>
              <w:tabs>
                <w:tab w:val="left" w:pos="2329"/>
              </w:tabs>
              <w:rPr>
                <w:rFonts w:eastAsia="Arial" w:cs="Arial"/>
              </w:rPr>
            </w:pPr>
            <w:r>
              <w:rPr>
                <w:rFonts w:eastAsia="Arial" w:cs="Arial"/>
              </w:rPr>
              <w:t>Guided Project = 1 hour</w:t>
            </w:r>
          </w:p>
        </w:tc>
      </w:tr>
      <w:tr w:rsidR="00071B21" w:rsidRPr="000E1283" w14:paraId="5B01ECDF" w14:textId="77777777" w:rsidTr="4948C66D">
        <w:tc>
          <w:tcPr>
            <w:tcW w:w="10170" w:type="dxa"/>
            <w:gridSpan w:val="2"/>
            <w:tcMar>
              <w:top w:w="115" w:type="dxa"/>
              <w:left w:w="115" w:type="dxa"/>
              <w:bottom w:w="115" w:type="dxa"/>
              <w:right w:w="115" w:type="dxa"/>
            </w:tcMar>
          </w:tcPr>
          <w:p w14:paraId="4AEA5D2E" w14:textId="77777777" w:rsidR="00071B21" w:rsidRPr="00766006" w:rsidRDefault="00071B21" w:rsidP="00071B21">
            <w:pPr>
              <w:pStyle w:val="AssignmentsLevel1"/>
              <w:rPr>
                <w:b/>
              </w:rPr>
            </w:pPr>
            <w:r w:rsidRPr="00766006">
              <w:rPr>
                <w:b/>
              </w:rPr>
              <w:t>Self-Assessment</w:t>
            </w:r>
          </w:p>
          <w:p w14:paraId="5113DDB3" w14:textId="77777777" w:rsidR="00071B21" w:rsidRPr="00766006" w:rsidRDefault="00071B21" w:rsidP="00071B21">
            <w:pPr>
              <w:pStyle w:val="AssignmentsLevel1"/>
            </w:pPr>
          </w:p>
          <w:p w14:paraId="22ED7311" w14:textId="77777777" w:rsidR="00071B21" w:rsidRDefault="00071B21" w:rsidP="00071B21">
            <w:pPr>
              <w:pStyle w:val="AssignmentsLevel1"/>
            </w:pPr>
            <w:r w:rsidRPr="00766006">
              <w:rPr>
                <w:b/>
                <w:bCs/>
              </w:rPr>
              <w:t>Write</w:t>
            </w:r>
            <w:r w:rsidRPr="00766006">
              <w:t xml:space="preserve"> a 350- to 700-word paper in which you address the following: </w:t>
            </w:r>
          </w:p>
          <w:p w14:paraId="2A58812E" w14:textId="77777777" w:rsidR="001D32D6" w:rsidRDefault="001D32D6" w:rsidP="00071B21">
            <w:pPr>
              <w:pStyle w:val="AssignmentsLevel1"/>
            </w:pPr>
          </w:p>
          <w:p w14:paraId="103E64C1" w14:textId="41277CD9" w:rsidR="00071B21" w:rsidRPr="00766006" w:rsidRDefault="00071B21" w:rsidP="00071B21">
            <w:pPr>
              <w:pStyle w:val="AssignmentsLevel2"/>
            </w:pPr>
            <w:r w:rsidRPr="00766006">
              <w:t xml:space="preserve">How do you rate your skills or assess your progress in your action research project?  </w:t>
            </w:r>
          </w:p>
          <w:p w14:paraId="44ABEDBF" w14:textId="745562D5" w:rsidR="00071B21" w:rsidRPr="006953C0" w:rsidRDefault="00071B21" w:rsidP="00071B21">
            <w:pPr>
              <w:pStyle w:val="AssignmentsLevel2"/>
            </w:pPr>
            <w:r w:rsidRPr="006953C0">
              <w:t>What has been difficulty for you? Explain why</w:t>
            </w:r>
            <w:r w:rsidR="001D32D6">
              <w:t>.</w:t>
            </w:r>
            <w:r w:rsidRPr="006953C0">
              <w:t xml:space="preserve"> What is your plan to overcome this?</w:t>
            </w:r>
          </w:p>
          <w:p w14:paraId="12CC839E" w14:textId="6F206CC0" w:rsidR="00071B21" w:rsidRPr="00766006" w:rsidRDefault="00071B21" w:rsidP="00071B21">
            <w:pPr>
              <w:pStyle w:val="AssignmentsLevel2"/>
            </w:pPr>
            <w:r w:rsidRPr="00766006">
              <w:t xml:space="preserve">What do you still need to do before EDU603?  </w:t>
            </w:r>
          </w:p>
          <w:p w14:paraId="4AE205F6" w14:textId="78417CC4" w:rsidR="00071B21" w:rsidRPr="00766006" w:rsidRDefault="00071B21" w:rsidP="00071B21">
            <w:pPr>
              <w:pStyle w:val="AssignmentsLevel2"/>
            </w:pPr>
            <w:r w:rsidRPr="00766006">
              <w:t xml:space="preserve">Have you made all the changes to your project this far? Are you ready to collect data? </w:t>
            </w:r>
            <w:r>
              <w:t>When do you plan to collect your data?</w:t>
            </w:r>
          </w:p>
          <w:p w14:paraId="5C0B85BB" w14:textId="6476DA26" w:rsidR="00071B21" w:rsidRPr="00766006" w:rsidRDefault="00071B21" w:rsidP="00071B21">
            <w:pPr>
              <w:pStyle w:val="AssignmentsLevel2"/>
            </w:pPr>
            <w:r w:rsidRPr="00766006">
              <w:t>What are some strengths of your project?</w:t>
            </w:r>
          </w:p>
          <w:p w14:paraId="0FE8F919" w14:textId="58FF27CD" w:rsidR="00071B21" w:rsidRPr="00766006" w:rsidRDefault="00071B21" w:rsidP="00071B21">
            <w:pPr>
              <w:pStyle w:val="AssignmentsLevel2"/>
            </w:pPr>
            <w:r w:rsidRPr="00766006">
              <w:t>What did you learn from going through this process?</w:t>
            </w:r>
          </w:p>
          <w:p w14:paraId="77A8F5F1" w14:textId="77777777" w:rsidR="00071B21" w:rsidRPr="00766006" w:rsidRDefault="00071B21" w:rsidP="00071B21">
            <w:pPr>
              <w:pStyle w:val="AssignmentsLevel1"/>
            </w:pPr>
            <w:r w:rsidRPr="00766006">
              <w:t> </w:t>
            </w:r>
          </w:p>
          <w:p w14:paraId="4AA05309" w14:textId="1CBEB3BF" w:rsidR="00071B21" w:rsidRPr="00766006" w:rsidRDefault="00071B21" w:rsidP="00071B21">
            <w:pPr>
              <w:pStyle w:val="AssignmentsLevel1"/>
            </w:pPr>
            <w:r w:rsidRPr="00766006">
              <w:rPr>
                <w:b/>
                <w:bCs/>
              </w:rPr>
              <w:t>Submit</w:t>
            </w:r>
            <w:r w:rsidRPr="00766006">
              <w:t xml:space="preserve"> your paper by 11:59 p.m. (Eastern time) on Sunday</w:t>
            </w:r>
            <w:r>
              <w:t>.</w:t>
            </w:r>
          </w:p>
        </w:tc>
        <w:tc>
          <w:tcPr>
            <w:tcW w:w="1440" w:type="dxa"/>
          </w:tcPr>
          <w:p w14:paraId="039E4A06" w14:textId="1A73F31A" w:rsidR="00071B21" w:rsidRPr="000E1283" w:rsidRDefault="00071B21" w:rsidP="00071B21">
            <w:pPr>
              <w:tabs>
                <w:tab w:val="left" w:pos="2329"/>
              </w:tabs>
              <w:jc w:val="center"/>
              <w:rPr>
                <w:rFonts w:cs="Arial"/>
                <w:szCs w:val="20"/>
              </w:rPr>
            </w:pPr>
            <w:r>
              <w:rPr>
                <w:rFonts w:cs="Arial"/>
                <w:szCs w:val="20"/>
              </w:rPr>
              <w:t>7.1</w:t>
            </w:r>
          </w:p>
        </w:tc>
        <w:tc>
          <w:tcPr>
            <w:tcW w:w="1440" w:type="dxa"/>
          </w:tcPr>
          <w:p w14:paraId="6A8A6998" w14:textId="3306699E" w:rsidR="00071B21" w:rsidRPr="000E1283" w:rsidRDefault="006953C0" w:rsidP="00071B21">
            <w:pPr>
              <w:tabs>
                <w:tab w:val="left" w:pos="2329"/>
              </w:tabs>
            </w:pPr>
            <w:r>
              <w:t>Reflective paper = 1 hour</w:t>
            </w:r>
          </w:p>
        </w:tc>
      </w:tr>
      <w:tr w:rsidR="00071B21" w:rsidRPr="000E1283"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071B21" w:rsidRPr="000E1283" w:rsidRDefault="00071B21" w:rsidP="00071B21">
            <w:pPr>
              <w:tabs>
                <w:tab w:val="left" w:pos="2329"/>
              </w:tabs>
              <w:rPr>
                <w:rFonts w:eastAsia="Arial" w:cs="Arial"/>
                <w:b/>
                <w:bCs/>
              </w:rPr>
            </w:pPr>
            <w:r w:rsidRPr="000E128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071B21" w:rsidRPr="000E1283" w:rsidRDefault="00071B21" w:rsidP="00071B2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071B21" w:rsidRPr="000E1283" w:rsidRDefault="00071B21" w:rsidP="00071B21">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517667B0" w:rsidR="00071B21" w:rsidRPr="000E1283" w:rsidRDefault="00C8069A" w:rsidP="00071B21">
            <w:pPr>
              <w:tabs>
                <w:tab w:val="left" w:pos="2329"/>
              </w:tabs>
              <w:rPr>
                <w:rFonts w:cs="Arial"/>
                <w:b/>
                <w:szCs w:val="20"/>
              </w:rPr>
            </w:pPr>
            <w:r>
              <w:rPr>
                <w:rFonts w:cs="Arial"/>
                <w:b/>
                <w:szCs w:val="20"/>
              </w:rPr>
              <w:t>4 hours</w:t>
            </w:r>
          </w:p>
        </w:tc>
      </w:tr>
    </w:tbl>
    <w:p w14:paraId="452B4B23" w14:textId="23CFDFE4" w:rsidR="00B73B03" w:rsidRDefault="00B73B03">
      <w:pPr>
        <w:rPr>
          <w:rFonts w:cs="Arial"/>
          <w:b/>
          <w:color w:val="BD313B"/>
          <w:sz w:val="22"/>
          <w:szCs w:val="22"/>
        </w:rPr>
      </w:pPr>
    </w:p>
    <w:p w14:paraId="5BFFC5A9" w14:textId="77777777" w:rsidR="000F59BB" w:rsidRPr="000E1283" w:rsidRDefault="000F59BB" w:rsidP="000F59BB">
      <w:pPr>
        <w:pStyle w:val="Heading1"/>
      </w:pPr>
      <w:r w:rsidRPr="000E1283">
        <w:t>Faculty Notes</w:t>
      </w:r>
    </w:p>
    <w:p w14:paraId="7E4EDE60" w14:textId="77777777" w:rsidR="000F59BB" w:rsidRPr="000E1283" w:rsidRDefault="000F59BB" w:rsidP="000F59BB">
      <w:pPr>
        <w:pStyle w:val="AssignmentsLevel1"/>
        <w:rPr>
          <w:b/>
        </w:rPr>
      </w:pPr>
    </w:p>
    <w:p w14:paraId="0B981133" w14:textId="267DD56C" w:rsidR="001011B8" w:rsidRPr="00DB686D" w:rsidRDefault="001011B8" w:rsidP="001011B8">
      <w:pPr>
        <w:rPr>
          <w:rFonts w:cs="Arial"/>
          <w:b/>
        </w:rPr>
      </w:pPr>
      <w:r w:rsidRPr="00DB686D">
        <w:rPr>
          <w:rFonts w:cs="Arial"/>
          <w:b/>
        </w:rPr>
        <w:t xml:space="preserve">Submission of </w:t>
      </w:r>
      <w:r>
        <w:rPr>
          <w:rFonts w:cs="Arial"/>
          <w:b/>
        </w:rPr>
        <w:t>Action Research Proposal Sheets</w:t>
      </w:r>
    </w:p>
    <w:p w14:paraId="63D89017" w14:textId="77777777" w:rsidR="001011B8" w:rsidRPr="00DB686D" w:rsidRDefault="001011B8" w:rsidP="001011B8">
      <w:pPr>
        <w:rPr>
          <w:rFonts w:cs="Arial"/>
          <w:b/>
        </w:rPr>
      </w:pPr>
    </w:p>
    <w:p w14:paraId="78CD0198" w14:textId="25E04089" w:rsidR="000F59BB" w:rsidRDefault="001011B8" w:rsidP="001011B8">
      <w:pPr>
        <w:rPr>
          <w:rFonts w:cs="Arial"/>
        </w:rPr>
      </w:pPr>
      <w:r>
        <w:rPr>
          <w:rFonts w:cs="Arial"/>
        </w:rPr>
        <w:t xml:space="preserve">For each student review their submitted Action Research Proposal Sheets, sign and return the signed copy to the student.  Students will submit this signed form in EDU603.  </w:t>
      </w:r>
      <w:r w:rsidRPr="00DB686D">
        <w:rPr>
          <w:rFonts w:cs="Arial"/>
        </w:rPr>
        <w:t xml:space="preserve">Completed </w:t>
      </w:r>
      <w:r>
        <w:rPr>
          <w:rFonts w:cs="Arial"/>
        </w:rPr>
        <w:t>Action Research Proposal Sheets</w:t>
      </w:r>
      <w:r w:rsidRPr="00DB686D">
        <w:rPr>
          <w:rFonts w:cs="Arial"/>
        </w:rPr>
        <w:t xml:space="preserve"> should be downloaded from Grade Center as a zip file and emailed to</w:t>
      </w:r>
      <w:r>
        <w:rPr>
          <w:rFonts w:cs="Arial"/>
        </w:rPr>
        <w:t xml:space="preserve"> the program director</w:t>
      </w:r>
      <w:r w:rsidRPr="00DB686D">
        <w:rPr>
          <w:rFonts w:cs="Arial"/>
        </w:rPr>
        <w:t xml:space="preserve"> upon completion of the course.</w:t>
      </w:r>
      <w:r>
        <w:rPr>
          <w:rFonts w:cs="Arial"/>
        </w:rPr>
        <w:t xml:space="preserve"> </w:t>
      </w:r>
      <w:r w:rsidRPr="00DB686D">
        <w:rPr>
          <w:rFonts w:cs="Arial"/>
        </w:rPr>
        <w:t xml:space="preserve">Here are instructions on how to </w:t>
      </w:r>
      <w:hyperlink r:id="rId99" w:history="1">
        <w:r w:rsidRPr="004F3BEA">
          <w:rPr>
            <w:rStyle w:val="Hyperlink"/>
            <w:rFonts w:cs="Arial"/>
            <w:color w:val="002060"/>
          </w:rPr>
          <w:t>Download Assignments from Blackboard</w:t>
        </w:r>
      </w:hyperlink>
      <w:r w:rsidRPr="00DB686D">
        <w:rPr>
          <w:rFonts w:cs="Arial"/>
        </w:rPr>
        <w:t xml:space="preserve">. </w:t>
      </w:r>
      <w:r>
        <w:rPr>
          <w:rFonts w:cs="Arial"/>
        </w:rPr>
        <w:t xml:space="preserve">Reach out to the program director if you have a student who does not submit this </w:t>
      </w:r>
      <w:proofErr w:type="gramStart"/>
      <w:r>
        <w:rPr>
          <w:rFonts w:cs="Arial"/>
        </w:rPr>
        <w:t>form</w:t>
      </w:r>
      <w:proofErr w:type="gramEnd"/>
      <w:r>
        <w:rPr>
          <w:rFonts w:cs="Arial"/>
        </w:rPr>
        <w:t xml:space="preserve"> or you are not approving their proposal to discuss next steps. </w:t>
      </w:r>
      <w:r w:rsidRPr="00DB686D">
        <w:rPr>
          <w:rFonts w:cs="Arial"/>
        </w:rPr>
        <w:t xml:space="preserve">    </w:t>
      </w:r>
    </w:p>
    <w:p w14:paraId="6D84E22D" w14:textId="669D61CB" w:rsidR="008B463F" w:rsidRDefault="008B463F" w:rsidP="008B463F">
      <w:pPr>
        <w:tabs>
          <w:tab w:val="left" w:pos="1065"/>
        </w:tabs>
      </w:pPr>
    </w:p>
    <w:p w14:paraId="1DE5D0C3" w14:textId="77777777" w:rsidR="008B463F" w:rsidRPr="00A0518F" w:rsidRDefault="008B463F" w:rsidP="008B463F">
      <w:r w:rsidRPr="00A0518F">
        <w:rPr>
          <w:b/>
        </w:rPr>
        <w:t xml:space="preserve">Field Experience Logs: </w:t>
      </w:r>
      <w:r>
        <w:t>Please submit students’ Field-Based Experience Logs upon course completion:</w:t>
      </w:r>
    </w:p>
    <w:p w14:paraId="1486786C" w14:textId="77777777" w:rsidR="008B463F" w:rsidRDefault="008B463F" w:rsidP="008B463F">
      <w:pPr>
        <w:rPr>
          <w:b/>
        </w:rPr>
      </w:pPr>
    </w:p>
    <w:p w14:paraId="05C687D4" w14:textId="77777777" w:rsidR="008B463F" w:rsidRDefault="008B463F" w:rsidP="008B463F">
      <w:pPr>
        <w:rPr>
          <w:rFonts w:ascii="Calibri" w:hAnsi="Calibri"/>
          <w:sz w:val="19"/>
          <w:szCs w:val="19"/>
        </w:rPr>
      </w:pPr>
      <w:r>
        <w:rPr>
          <w:sz w:val="19"/>
          <w:szCs w:val="19"/>
        </w:rPr>
        <w:t>Access the </w:t>
      </w:r>
      <w:r>
        <w:rPr>
          <w:b/>
          <w:bCs/>
          <w:sz w:val="19"/>
          <w:szCs w:val="19"/>
        </w:rPr>
        <w:t>Full Grade Center</w:t>
      </w:r>
      <w:r>
        <w:rPr>
          <w:sz w:val="19"/>
          <w:szCs w:val="19"/>
        </w:rPr>
        <w:t>.</w:t>
      </w:r>
    </w:p>
    <w:p w14:paraId="2C557329" w14:textId="77777777" w:rsidR="008B463F" w:rsidRDefault="008B463F" w:rsidP="008B463F">
      <w:pPr>
        <w:rPr>
          <w:sz w:val="19"/>
          <w:szCs w:val="19"/>
        </w:rPr>
      </w:pPr>
      <w:r>
        <w:rPr>
          <w:sz w:val="19"/>
          <w:szCs w:val="19"/>
        </w:rPr>
        <w:t>Right-click on the column name and select</w:t>
      </w:r>
      <w:r>
        <w:rPr>
          <w:b/>
          <w:bCs/>
          <w:sz w:val="19"/>
          <w:szCs w:val="19"/>
        </w:rPr>
        <w:t> Assignment File Download</w:t>
      </w:r>
      <w:r>
        <w:rPr>
          <w:sz w:val="19"/>
          <w:szCs w:val="19"/>
        </w:rPr>
        <w:t>.  </w:t>
      </w:r>
    </w:p>
    <w:p w14:paraId="652FA6A3" w14:textId="77777777" w:rsidR="008B463F" w:rsidRDefault="008B463F" w:rsidP="008B463F">
      <w:pPr>
        <w:rPr>
          <w:sz w:val="19"/>
          <w:szCs w:val="19"/>
        </w:rPr>
      </w:pPr>
      <w:r>
        <w:rPr>
          <w:sz w:val="19"/>
          <w:szCs w:val="19"/>
        </w:rPr>
        <w:t>Click the box next to </w:t>
      </w:r>
      <w:r>
        <w:rPr>
          <w:b/>
          <w:bCs/>
          <w:sz w:val="19"/>
          <w:szCs w:val="19"/>
        </w:rPr>
        <w:t>Name </w:t>
      </w:r>
      <w:r>
        <w:rPr>
          <w:sz w:val="19"/>
          <w:szCs w:val="19"/>
        </w:rPr>
        <w:t>to select all users.  </w:t>
      </w:r>
    </w:p>
    <w:p w14:paraId="7018A4A3" w14:textId="77777777" w:rsidR="008B463F" w:rsidRDefault="008B463F" w:rsidP="008B463F">
      <w:pPr>
        <w:rPr>
          <w:sz w:val="19"/>
          <w:szCs w:val="19"/>
        </w:rPr>
      </w:pPr>
      <w:r>
        <w:rPr>
          <w:sz w:val="19"/>
          <w:szCs w:val="19"/>
        </w:rPr>
        <w:t>Click the </w:t>
      </w:r>
      <w:r>
        <w:rPr>
          <w:b/>
          <w:bCs/>
          <w:sz w:val="19"/>
          <w:szCs w:val="19"/>
        </w:rPr>
        <w:t>Submit</w:t>
      </w:r>
      <w:r>
        <w:rPr>
          <w:sz w:val="19"/>
          <w:szCs w:val="19"/>
        </w:rPr>
        <w:t> button. </w:t>
      </w:r>
    </w:p>
    <w:p w14:paraId="7C70F0DB" w14:textId="77777777" w:rsidR="008B463F" w:rsidRDefault="008B463F" w:rsidP="008B463F">
      <w:pPr>
        <w:rPr>
          <w:sz w:val="19"/>
          <w:szCs w:val="19"/>
        </w:rPr>
      </w:pPr>
      <w:r>
        <w:rPr>
          <w:sz w:val="19"/>
          <w:szCs w:val="19"/>
        </w:rPr>
        <w:t>Click </w:t>
      </w:r>
      <w:r>
        <w:rPr>
          <w:b/>
          <w:bCs/>
          <w:sz w:val="19"/>
          <w:szCs w:val="19"/>
        </w:rPr>
        <w:t>Download assignments now</w:t>
      </w:r>
      <w:r>
        <w:rPr>
          <w:sz w:val="19"/>
          <w:szCs w:val="19"/>
        </w:rPr>
        <w:t>.</w:t>
      </w:r>
    </w:p>
    <w:p w14:paraId="13D4F447" w14:textId="77777777" w:rsidR="008B463F" w:rsidRDefault="008B463F" w:rsidP="008B463F">
      <w:pPr>
        <w:rPr>
          <w:sz w:val="19"/>
          <w:szCs w:val="19"/>
        </w:rPr>
      </w:pPr>
      <w:r>
        <w:rPr>
          <w:sz w:val="19"/>
          <w:szCs w:val="19"/>
        </w:rPr>
        <w:t>Save the file to your Desktop or Z Drive.</w:t>
      </w:r>
    </w:p>
    <w:p w14:paraId="6BABFEDD" w14:textId="77777777" w:rsidR="008B463F" w:rsidRDefault="008B463F" w:rsidP="008B463F">
      <w:pPr>
        <w:rPr>
          <w:sz w:val="19"/>
          <w:szCs w:val="19"/>
        </w:rPr>
      </w:pPr>
      <w:r>
        <w:rPr>
          <w:sz w:val="19"/>
          <w:szCs w:val="19"/>
        </w:rPr>
        <w:t>Email the zip file to Marianne.</w:t>
      </w:r>
    </w:p>
    <w:p w14:paraId="4F53A6D1" w14:textId="77777777" w:rsidR="008B463F" w:rsidRDefault="008B463F" w:rsidP="001011B8">
      <w:pPr>
        <w:rPr>
          <w:rFonts w:cs="Arial"/>
          <w:b/>
          <w:color w:val="BD313B"/>
          <w:sz w:val="22"/>
          <w:szCs w:val="22"/>
        </w:rPr>
      </w:pPr>
    </w:p>
    <w:p w14:paraId="0E17450F" w14:textId="77777777" w:rsidR="00B73B03" w:rsidRDefault="00B73B03">
      <w:pPr>
        <w:rPr>
          <w:rFonts w:cs="Arial"/>
          <w:b/>
          <w:color w:val="BD313B"/>
          <w:sz w:val="22"/>
          <w:szCs w:val="22"/>
        </w:rPr>
      </w:pPr>
      <w:r>
        <w:rPr>
          <w:rFonts w:cs="Arial"/>
          <w:b/>
          <w:color w:val="BD313B"/>
          <w:sz w:val="22"/>
          <w:szCs w:val="22"/>
        </w:rPr>
        <w:br w:type="page"/>
      </w:r>
    </w:p>
    <w:p w14:paraId="28EE5AA1" w14:textId="77777777" w:rsidR="00E3447E" w:rsidRPr="000E1283" w:rsidRDefault="4948C66D" w:rsidP="4948C66D">
      <w:pPr>
        <w:pStyle w:val="Heading1"/>
        <w:rPr>
          <w:color w:val="9C2C2A" w:themeColor="accent1"/>
        </w:rPr>
      </w:pPr>
      <w:r w:rsidRPr="000E1283">
        <w:t>Breakdown of Academic Instructional Equivalencies</w:t>
      </w:r>
    </w:p>
    <w:p w14:paraId="5B178EF4" w14:textId="77777777" w:rsidR="00E3447E" w:rsidRPr="000E1283"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0E1283" w14:paraId="08A669C3" w14:textId="77777777" w:rsidTr="4948C66D">
        <w:tc>
          <w:tcPr>
            <w:tcW w:w="8275" w:type="dxa"/>
            <w:shd w:val="clear" w:color="auto" w:fill="BF2C37"/>
            <w:vAlign w:val="center"/>
          </w:tcPr>
          <w:p w14:paraId="31D416E2" w14:textId="77777777" w:rsidR="00DB4448" w:rsidRPr="000E1283"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0E1283" w:rsidRDefault="4948C66D" w:rsidP="4948C66D">
            <w:pPr>
              <w:jc w:val="center"/>
              <w:rPr>
                <w:b/>
                <w:bCs/>
              </w:rPr>
            </w:pPr>
            <w:r w:rsidRPr="000E1283">
              <w:rPr>
                <w:b/>
                <w:bCs/>
                <w:color w:val="FFFFFF" w:themeColor="background1"/>
              </w:rPr>
              <w:t>AIE Hours</w:t>
            </w:r>
          </w:p>
        </w:tc>
      </w:tr>
      <w:tr w:rsidR="00DB4448" w:rsidRPr="000E1283" w14:paraId="4D04E00D" w14:textId="77777777" w:rsidTr="4948C66D">
        <w:tc>
          <w:tcPr>
            <w:tcW w:w="8275" w:type="dxa"/>
            <w:shd w:val="clear" w:color="auto" w:fill="D8D9DA"/>
            <w:vAlign w:val="center"/>
          </w:tcPr>
          <w:p w14:paraId="733402A0" w14:textId="77777777" w:rsidR="00DB4448" w:rsidRPr="000E1283" w:rsidRDefault="4948C66D" w:rsidP="4948C66D">
            <w:pPr>
              <w:rPr>
                <w:b/>
                <w:bCs/>
              </w:rPr>
            </w:pPr>
            <w:r w:rsidRPr="000E1283">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0E1283" w:rsidRDefault="00DB4448" w:rsidP="00AD1885">
            <w:pPr>
              <w:rPr>
                <w:szCs w:val="20"/>
              </w:rPr>
            </w:pPr>
          </w:p>
        </w:tc>
      </w:tr>
      <w:tr w:rsidR="00DB4448" w:rsidRPr="000E1283" w14:paraId="2FA2DFBD" w14:textId="77777777" w:rsidTr="4948C66D">
        <w:tc>
          <w:tcPr>
            <w:tcW w:w="8275" w:type="dxa"/>
            <w:vAlign w:val="center"/>
          </w:tcPr>
          <w:p w14:paraId="4F14322E" w14:textId="77777777" w:rsidR="00DB4448" w:rsidRPr="000E1283" w:rsidRDefault="4948C66D" w:rsidP="00AD1885">
            <w:pPr>
              <w:rPr>
                <w:szCs w:val="20"/>
              </w:rPr>
            </w:pPr>
            <w:r w:rsidRPr="000E1283">
              <w:t>Required</w:t>
            </w:r>
          </w:p>
        </w:tc>
        <w:tc>
          <w:tcPr>
            <w:tcW w:w="1800" w:type="dxa"/>
            <w:tcBorders>
              <w:top w:val="nil"/>
              <w:left w:val="single" w:sz="4" w:space="0" w:color="auto"/>
              <w:bottom w:val="nil"/>
            </w:tcBorders>
            <w:vAlign w:val="center"/>
          </w:tcPr>
          <w:p w14:paraId="54D5F849" w14:textId="47DB0E65" w:rsidR="00DB4448" w:rsidRPr="000E1283" w:rsidRDefault="00C8069A" w:rsidP="00AD1885">
            <w:pPr>
              <w:rPr>
                <w:szCs w:val="20"/>
              </w:rPr>
            </w:pPr>
            <w:r>
              <w:rPr>
                <w:szCs w:val="20"/>
              </w:rPr>
              <w:t>9</w:t>
            </w:r>
          </w:p>
        </w:tc>
      </w:tr>
      <w:tr w:rsidR="00DB4448" w:rsidRPr="000E1283" w14:paraId="7398904C" w14:textId="77777777" w:rsidTr="4948C66D">
        <w:tc>
          <w:tcPr>
            <w:tcW w:w="8275" w:type="dxa"/>
            <w:vAlign w:val="center"/>
          </w:tcPr>
          <w:p w14:paraId="166E199F" w14:textId="77777777" w:rsidR="00DB4448" w:rsidRPr="000E1283" w:rsidRDefault="4948C66D" w:rsidP="00AD1885">
            <w:pPr>
              <w:rPr>
                <w:szCs w:val="20"/>
              </w:rPr>
            </w:pPr>
            <w:r w:rsidRPr="000E1283">
              <w:t>Supplemental</w:t>
            </w:r>
          </w:p>
        </w:tc>
        <w:tc>
          <w:tcPr>
            <w:tcW w:w="1800" w:type="dxa"/>
            <w:tcBorders>
              <w:top w:val="nil"/>
              <w:left w:val="single" w:sz="4" w:space="0" w:color="auto"/>
              <w:bottom w:val="nil"/>
            </w:tcBorders>
            <w:vAlign w:val="center"/>
          </w:tcPr>
          <w:p w14:paraId="18D9B8F0" w14:textId="00C9E63B" w:rsidR="00DB4448" w:rsidRPr="000E1283" w:rsidRDefault="00C8069A" w:rsidP="00AD1885">
            <w:pPr>
              <w:rPr>
                <w:szCs w:val="20"/>
              </w:rPr>
            </w:pPr>
            <w:r>
              <w:rPr>
                <w:szCs w:val="20"/>
              </w:rPr>
              <w:t>1</w:t>
            </w:r>
          </w:p>
        </w:tc>
      </w:tr>
      <w:tr w:rsidR="00DB4448" w:rsidRPr="000E1283" w14:paraId="409B9DD3" w14:textId="77777777" w:rsidTr="4948C66D">
        <w:tc>
          <w:tcPr>
            <w:tcW w:w="8275" w:type="dxa"/>
            <w:shd w:val="clear" w:color="auto" w:fill="D8D9DA"/>
            <w:vAlign w:val="center"/>
          </w:tcPr>
          <w:p w14:paraId="3EE4ADE5" w14:textId="77777777" w:rsidR="00DB4448" w:rsidRPr="000E1283" w:rsidRDefault="4948C66D" w:rsidP="4948C66D">
            <w:pPr>
              <w:rPr>
                <w:b/>
                <w:bCs/>
              </w:rPr>
            </w:pPr>
            <w:r w:rsidRPr="000E1283">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0E1283" w:rsidRDefault="00DB4448" w:rsidP="00AD1885">
            <w:pPr>
              <w:rPr>
                <w:szCs w:val="20"/>
              </w:rPr>
            </w:pPr>
          </w:p>
        </w:tc>
      </w:tr>
      <w:tr w:rsidR="00DB4448" w:rsidRPr="000E1283" w14:paraId="3AF486F5" w14:textId="77777777" w:rsidTr="4948C66D">
        <w:tc>
          <w:tcPr>
            <w:tcW w:w="8275" w:type="dxa"/>
            <w:vAlign w:val="center"/>
          </w:tcPr>
          <w:p w14:paraId="2D027EA5" w14:textId="77777777" w:rsidR="00DB4448" w:rsidRPr="000E1283" w:rsidRDefault="4948C66D" w:rsidP="00AD1885">
            <w:pPr>
              <w:rPr>
                <w:szCs w:val="20"/>
              </w:rPr>
            </w:pPr>
            <w:r w:rsidRPr="000E1283">
              <w:t>Required</w:t>
            </w:r>
          </w:p>
        </w:tc>
        <w:tc>
          <w:tcPr>
            <w:tcW w:w="1800" w:type="dxa"/>
            <w:tcBorders>
              <w:top w:val="nil"/>
              <w:left w:val="single" w:sz="4" w:space="0" w:color="auto"/>
              <w:bottom w:val="nil"/>
            </w:tcBorders>
            <w:vAlign w:val="center"/>
          </w:tcPr>
          <w:p w14:paraId="53C1555C" w14:textId="418FE0DB" w:rsidR="00DB4448" w:rsidRPr="000E1283" w:rsidRDefault="00C8069A" w:rsidP="00AD1885">
            <w:pPr>
              <w:rPr>
                <w:szCs w:val="20"/>
              </w:rPr>
            </w:pPr>
            <w:r>
              <w:rPr>
                <w:szCs w:val="20"/>
              </w:rPr>
              <w:t>7</w:t>
            </w:r>
          </w:p>
        </w:tc>
      </w:tr>
      <w:tr w:rsidR="00DB4448" w:rsidRPr="000E1283" w14:paraId="223C7036" w14:textId="77777777" w:rsidTr="4948C66D">
        <w:tc>
          <w:tcPr>
            <w:tcW w:w="8275" w:type="dxa"/>
            <w:vAlign w:val="center"/>
          </w:tcPr>
          <w:p w14:paraId="51EA4B5B" w14:textId="77777777" w:rsidR="00DB4448" w:rsidRPr="000E1283" w:rsidRDefault="4948C66D" w:rsidP="00AD1885">
            <w:pPr>
              <w:rPr>
                <w:szCs w:val="20"/>
              </w:rPr>
            </w:pPr>
            <w:r w:rsidRPr="000E1283">
              <w:t>Supplemental</w:t>
            </w:r>
          </w:p>
        </w:tc>
        <w:tc>
          <w:tcPr>
            <w:tcW w:w="1800" w:type="dxa"/>
            <w:tcBorders>
              <w:top w:val="nil"/>
              <w:left w:val="single" w:sz="4" w:space="0" w:color="auto"/>
              <w:bottom w:val="nil"/>
            </w:tcBorders>
            <w:vAlign w:val="center"/>
          </w:tcPr>
          <w:p w14:paraId="2459C08C" w14:textId="77777777" w:rsidR="00DB4448" w:rsidRPr="000E1283" w:rsidRDefault="00DB4448" w:rsidP="00AD1885">
            <w:pPr>
              <w:rPr>
                <w:szCs w:val="20"/>
              </w:rPr>
            </w:pPr>
          </w:p>
        </w:tc>
      </w:tr>
      <w:tr w:rsidR="00DB4448" w:rsidRPr="000E1283" w14:paraId="02E4685A" w14:textId="77777777" w:rsidTr="4948C66D">
        <w:tc>
          <w:tcPr>
            <w:tcW w:w="8275" w:type="dxa"/>
            <w:shd w:val="clear" w:color="auto" w:fill="D8D9DA"/>
            <w:vAlign w:val="center"/>
          </w:tcPr>
          <w:p w14:paraId="03A987AF" w14:textId="77777777" w:rsidR="00DB4448" w:rsidRPr="000E1283" w:rsidRDefault="4948C66D" w:rsidP="4948C66D">
            <w:pPr>
              <w:rPr>
                <w:b/>
                <w:bCs/>
              </w:rPr>
            </w:pPr>
            <w:r w:rsidRPr="000E1283">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0E1283" w:rsidRDefault="00DB4448" w:rsidP="00AD1885">
            <w:pPr>
              <w:rPr>
                <w:szCs w:val="20"/>
              </w:rPr>
            </w:pPr>
          </w:p>
        </w:tc>
      </w:tr>
      <w:tr w:rsidR="00DB4448" w:rsidRPr="000E1283" w14:paraId="7D148981" w14:textId="77777777" w:rsidTr="4948C66D">
        <w:tc>
          <w:tcPr>
            <w:tcW w:w="8275" w:type="dxa"/>
            <w:vAlign w:val="center"/>
          </w:tcPr>
          <w:p w14:paraId="0F840523" w14:textId="77777777" w:rsidR="00DB4448" w:rsidRPr="000E1283" w:rsidRDefault="4948C66D" w:rsidP="00AD1885">
            <w:pPr>
              <w:rPr>
                <w:szCs w:val="20"/>
              </w:rPr>
            </w:pPr>
            <w:r w:rsidRPr="000E1283">
              <w:t>Required</w:t>
            </w:r>
          </w:p>
        </w:tc>
        <w:tc>
          <w:tcPr>
            <w:tcW w:w="1800" w:type="dxa"/>
            <w:tcBorders>
              <w:top w:val="nil"/>
              <w:left w:val="single" w:sz="4" w:space="0" w:color="auto"/>
              <w:bottom w:val="nil"/>
            </w:tcBorders>
            <w:vAlign w:val="center"/>
          </w:tcPr>
          <w:p w14:paraId="56C5CB49" w14:textId="213AEABA" w:rsidR="00DB4448" w:rsidRPr="000E1283" w:rsidRDefault="00C8069A" w:rsidP="00AD1885">
            <w:pPr>
              <w:rPr>
                <w:szCs w:val="20"/>
              </w:rPr>
            </w:pPr>
            <w:r>
              <w:rPr>
                <w:szCs w:val="20"/>
              </w:rPr>
              <w:t>6</w:t>
            </w:r>
          </w:p>
        </w:tc>
      </w:tr>
      <w:tr w:rsidR="00DB4448" w:rsidRPr="000E1283" w14:paraId="60506ACD" w14:textId="77777777" w:rsidTr="4948C66D">
        <w:tc>
          <w:tcPr>
            <w:tcW w:w="8275" w:type="dxa"/>
            <w:vAlign w:val="center"/>
          </w:tcPr>
          <w:p w14:paraId="17EC1FD6" w14:textId="77777777" w:rsidR="00DB4448" w:rsidRPr="000E1283" w:rsidRDefault="4948C66D" w:rsidP="00AD1885">
            <w:pPr>
              <w:rPr>
                <w:szCs w:val="20"/>
              </w:rPr>
            </w:pPr>
            <w:r w:rsidRPr="000E1283">
              <w:t>Supplemental</w:t>
            </w:r>
          </w:p>
        </w:tc>
        <w:tc>
          <w:tcPr>
            <w:tcW w:w="1800" w:type="dxa"/>
            <w:tcBorders>
              <w:top w:val="nil"/>
              <w:left w:val="single" w:sz="4" w:space="0" w:color="auto"/>
              <w:bottom w:val="nil"/>
            </w:tcBorders>
            <w:vAlign w:val="center"/>
          </w:tcPr>
          <w:p w14:paraId="588E25E3" w14:textId="77777777" w:rsidR="00DB4448" w:rsidRPr="000E1283" w:rsidRDefault="00DB4448" w:rsidP="00AD1885">
            <w:pPr>
              <w:rPr>
                <w:szCs w:val="20"/>
              </w:rPr>
            </w:pPr>
          </w:p>
        </w:tc>
      </w:tr>
      <w:tr w:rsidR="00DB4448" w:rsidRPr="000E1283" w14:paraId="3564B28A" w14:textId="77777777" w:rsidTr="4948C66D">
        <w:tc>
          <w:tcPr>
            <w:tcW w:w="8275" w:type="dxa"/>
            <w:shd w:val="clear" w:color="auto" w:fill="D8D9DA"/>
            <w:vAlign w:val="center"/>
          </w:tcPr>
          <w:p w14:paraId="081E258D" w14:textId="77777777" w:rsidR="00DB4448" w:rsidRPr="000E1283" w:rsidRDefault="4948C66D" w:rsidP="4948C66D">
            <w:pPr>
              <w:rPr>
                <w:b/>
                <w:bCs/>
              </w:rPr>
            </w:pPr>
            <w:r w:rsidRPr="000E1283">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0E1283" w:rsidRDefault="00DB4448" w:rsidP="00AD1885">
            <w:pPr>
              <w:rPr>
                <w:szCs w:val="20"/>
              </w:rPr>
            </w:pPr>
          </w:p>
        </w:tc>
      </w:tr>
      <w:tr w:rsidR="00DB4448" w:rsidRPr="000E1283" w14:paraId="225F9FA0" w14:textId="77777777" w:rsidTr="4948C66D">
        <w:tc>
          <w:tcPr>
            <w:tcW w:w="8275" w:type="dxa"/>
            <w:vAlign w:val="center"/>
          </w:tcPr>
          <w:p w14:paraId="73222FCC" w14:textId="77777777" w:rsidR="00DB4448" w:rsidRPr="000E1283" w:rsidRDefault="4948C66D" w:rsidP="00AD1885">
            <w:pPr>
              <w:rPr>
                <w:szCs w:val="20"/>
              </w:rPr>
            </w:pPr>
            <w:r w:rsidRPr="000E1283">
              <w:t>Required</w:t>
            </w:r>
          </w:p>
        </w:tc>
        <w:tc>
          <w:tcPr>
            <w:tcW w:w="1800" w:type="dxa"/>
            <w:tcBorders>
              <w:top w:val="nil"/>
              <w:left w:val="single" w:sz="4" w:space="0" w:color="auto"/>
              <w:bottom w:val="nil"/>
            </w:tcBorders>
            <w:vAlign w:val="center"/>
          </w:tcPr>
          <w:p w14:paraId="019092E2" w14:textId="6ADA2C12" w:rsidR="00DB4448" w:rsidRPr="000E1283" w:rsidRDefault="00C8069A" w:rsidP="00AD1885">
            <w:pPr>
              <w:rPr>
                <w:szCs w:val="20"/>
              </w:rPr>
            </w:pPr>
            <w:r>
              <w:rPr>
                <w:szCs w:val="20"/>
              </w:rPr>
              <w:t>6</w:t>
            </w:r>
          </w:p>
        </w:tc>
      </w:tr>
      <w:tr w:rsidR="00DB4448" w:rsidRPr="000E1283" w14:paraId="12650CA1" w14:textId="77777777" w:rsidTr="003D0018">
        <w:trPr>
          <w:trHeight w:val="315"/>
        </w:trPr>
        <w:tc>
          <w:tcPr>
            <w:tcW w:w="8275" w:type="dxa"/>
            <w:vAlign w:val="center"/>
          </w:tcPr>
          <w:p w14:paraId="497B8774" w14:textId="77777777" w:rsidR="00DB4448" w:rsidRPr="000E1283" w:rsidRDefault="4948C66D" w:rsidP="00AD1885">
            <w:pPr>
              <w:rPr>
                <w:szCs w:val="20"/>
              </w:rPr>
            </w:pPr>
            <w:r w:rsidRPr="000E1283">
              <w:t>Supplemental</w:t>
            </w:r>
          </w:p>
        </w:tc>
        <w:tc>
          <w:tcPr>
            <w:tcW w:w="1800" w:type="dxa"/>
            <w:tcBorders>
              <w:top w:val="nil"/>
              <w:left w:val="single" w:sz="4" w:space="0" w:color="auto"/>
              <w:bottom w:val="nil"/>
            </w:tcBorders>
            <w:vAlign w:val="center"/>
          </w:tcPr>
          <w:p w14:paraId="230859AD" w14:textId="77777777" w:rsidR="00DB4448" w:rsidRPr="000E1283" w:rsidRDefault="00DB4448" w:rsidP="00AD1885">
            <w:pPr>
              <w:rPr>
                <w:szCs w:val="20"/>
              </w:rPr>
            </w:pPr>
          </w:p>
        </w:tc>
      </w:tr>
      <w:tr w:rsidR="00DB4448" w:rsidRPr="000E1283" w14:paraId="2AED4D49" w14:textId="77777777" w:rsidTr="4948C66D">
        <w:tc>
          <w:tcPr>
            <w:tcW w:w="8275" w:type="dxa"/>
            <w:shd w:val="clear" w:color="auto" w:fill="D8D9DA"/>
            <w:vAlign w:val="center"/>
          </w:tcPr>
          <w:p w14:paraId="49A23A9B" w14:textId="1DB0A36A" w:rsidR="00DB4448" w:rsidRPr="000E1283" w:rsidRDefault="4948C66D" w:rsidP="4948C66D">
            <w:pPr>
              <w:rPr>
                <w:b/>
                <w:bCs/>
              </w:rPr>
            </w:pPr>
            <w:r w:rsidRPr="000E1283">
              <w:rPr>
                <w:b/>
                <w:bCs/>
              </w:rPr>
              <w:t>Week</w:t>
            </w:r>
            <w:r w:rsidR="00793181">
              <w:rPr>
                <w:b/>
                <w:bCs/>
              </w:rPr>
              <w:t xml:space="preserve"> </w:t>
            </w:r>
            <w:r w:rsidRPr="000E1283">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0E1283" w:rsidRDefault="00DB4448" w:rsidP="00AD1885">
            <w:pPr>
              <w:rPr>
                <w:szCs w:val="20"/>
              </w:rPr>
            </w:pPr>
          </w:p>
        </w:tc>
      </w:tr>
      <w:tr w:rsidR="00DB4448" w:rsidRPr="000E1283" w14:paraId="0B9D476E" w14:textId="77777777" w:rsidTr="4948C66D">
        <w:tc>
          <w:tcPr>
            <w:tcW w:w="8275" w:type="dxa"/>
            <w:vAlign w:val="center"/>
          </w:tcPr>
          <w:p w14:paraId="6CBAA04A" w14:textId="77777777" w:rsidR="00DB4448" w:rsidRPr="000E1283" w:rsidRDefault="4948C66D" w:rsidP="00AD1885">
            <w:pPr>
              <w:rPr>
                <w:szCs w:val="20"/>
              </w:rPr>
            </w:pPr>
            <w:r w:rsidRPr="000E1283">
              <w:t>Required</w:t>
            </w:r>
          </w:p>
        </w:tc>
        <w:tc>
          <w:tcPr>
            <w:tcW w:w="1800" w:type="dxa"/>
            <w:tcBorders>
              <w:top w:val="nil"/>
              <w:left w:val="single" w:sz="4" w:space="0" w:color="auto"/>
              <w:bottom w:val="nil"/>
            </w:tcBorders>
            <w:vAlign w:val="center"/>
          </w:tcPr>
          <w:p w14:paraId="4EA42E9E" w14:textId="71C2564F" w:rsidR="00DB4448" w:rsidRPr="000E1283" w:rsidRDefault="00C8069A" w:rsidP="00AD1885">
            <w:pPr>
              <w:rPr>
                <w:szCs w:val="20"/>
              </w:rPr>
            </w:pPr>
            <w:r>
              <w:rPr>
                <w:szCs w:val="20"/>
              </w:rPr>
              <w:t>5</w:t>
            </w:r>
          </w:p>
        </w:tc>
      </w:tr>
      <w:tr w:rsidR="00DB4448" w:rsidRPr="000E1283" w14:paraId="7DE8B15D" w14:textId="77777777" w:rsidTr="4948C66D">
        <w:tc>
          <w:tcPr>
            <w:tcW w:w="8275" w:type="dxa"/>
            <w:vAlign w:val="center"/>
          </w:tcPr>
          <w:p w14:paraId="2BCA0D3F" w14:textId="77777777" w:rsidR="00DB4448" w:rsidRPr="000E1283" w:rsidRDefault="4948C66D" w:rsidP="00AD1885">
            <w:pPr>
              <w:rPr>
                <w:szCs w:val="20"/>
              </w:rPr>
            </w:pPr>
            <w:r w:rsidRPr="000E1283">
              <w:t>Supplemental</w:t>
            </w:r>
          </w:p>
        </w:tc>
        <w:tc>
          <w:tcPr>
            <w:tcW w:w="1800" w:type="dxa"/>
            <w:tcBorders>
              <w:top w:val="nil"/>
              <w:left w:val="single" w:sz="4" w:space="0" w:color="auto"/>
              <w:bottom w:val="nil"/>
            </w:tcBorders>
            <w:vAlign w:val="center"/>
          </w:tcPr>
          <w:p w14:paraId="016AEBE7" w14:textId="77777777" w:rsidR="00DB4448" w:rsidRPr="000E1283" w:rsidRDefault="00DB4448" w:rsidP="00AD1885">
            <w:pPr>
              <w:rPr>
                <w:szCs w:val="20"/>
              </w:rPr>
            </w:pPr>
          </w:p>
        </w:tc>
      </w:tr>
      <w:tr w:rsidR="00DB4448" w:rsidRPr="000E1283" w14:paraId="61643429" w14:textId="77777777" w:rsidTr="4948C66D">
        <w:tc>
          <w:tcPr>
            <w:tcW w:w="8275" w:type="dxa"/>
            <w:shd w:val="clear" w:color="auto" w:fill="D8D9DA"/>
            <w:vAlign w:val="center"/>
          </w:tcPr>
          <w:p w14:paraId="62E942AE" w14:textId="77777777" w:rsidR="00DB4448" w:rsidRPr="000E1283" w:rsidRDefault="4948C66D" w:rsidP="4948C66D">
            <w:pPr>
              <w:rPr>
                <w:b/>
                <w:bCs/>
              </w:rPr>
            </w:pPr>
            <w:r w:rsidRPr="000E1283">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0E1283" w:rsidRDefault="00DB4448" w:rsidP="00AD1885">
            <w:pPr>
              <w:rPr>
                <w:szCs w:val="20"/>
              </w:rPr>
            </w:pPr>
          </w:p>
        </w:tc>
      </w:tr>
      <w:tr w:rsidR="00DB4448" w:rsidRPr="000E1283" w14:paraId="6AC77A4F" w14:textId="77777777" w:rsidTr="4948C66D">
        <w:tc>
          <w:tcPr>
            <w:tcW w:w="8275" w:type="dxa"/>
            <w:vAlign w:val="center"/>
          </w:tcPr>
          <w:p w14:paraId="5C320101" w14:textId="77777777" w:rsidR="00DB4448" w:rsidRPr="000E1283" w:rsidRDefault="4948C66D" w:rsidP="00AD1885">
            <w:pPr>
              <w:rPr>
                <w:szCs w:val="20"/>
              </w:rPr>
            </w:pPr>
            <w:r w:rsidRPr="000E1283">
              <w:t>Required</w:t>
            </w:r>
          </w:p>
        </w:tc>
        <w:tc>
          <w:tcPr>
            <w:tcW w:w="1800" w:type="dxa"/>
            <w:tcBorders>
              <w:top w:val="nil"/>
              <w:left w:val="single" w:sz="4" w:space="0" w:color="auto"/>
              <w:bottom w:val="nil"/>
            </w:tcBorders>
            <w:vAlign w:val="center"/>
          </w:tcPr>
          <w:p w14:paraId="055D63BA" w14:textId="09EC5B8E" w:rsidR="00DB4448" w:rsidRPr="000E1283" w:rsidRDefault="00C8069A" w:rsidP="00AD1885">
            <w:pPr>
              <w:rPr>
                <w:szCs w:val="20"/>
              </w:rPr>
            </w:pPr>
            <w:r>
              <w:rPr>
                <w:szCs w:val="20"/>
              </w:rPr>
              <w:t>4</w:t>
            </w:r>
          </w:p>
        </w:tc>
      </w:tr>
      <w:tr w:rsidR="00DB4448" w:rsidRPr="000E1283" w14:paraId="73368341" w14:textId="77777777" w:rsidTr="4948C66D">
        <w:tc>
          <w:tcPr>
            <w:tcW w:w="8275" w:type="dxa"/>
            <w:vAlign w:val="center"/>
          </w:tcPr>
          <w:p w14:paraId="01AC1B32" w14:textId="77777777" w:rsidR="00DB4448" w:rsidRPr="000E1283" w:rsidRDefault="4948C66D" w:rsidP="00AD1885">
            <w:pPr>
              <w:rPr>
                <w:szCs w:val="20"/>
              </w:rPr>
            </w:pPr>
            <w:r w:rsidRPr="000E1283">
              <w:t>Supplemental</w:t>
            </w:r>
          </w:p>
        </w:tc>
        <w:tc>
          <w:tcPr>
            <w:tcW w:w="1800" w:type="dxa"/>
            <w:tcBorders>
              <w:top w:val="nil"/>
              <w:left w:val="single" w:sz="4" w:space="0" w:color="auto"/>
              <w:bottom w:val="nil"/>
            </w:tcBorders>
            <w:vAlign w:val="center"/>
          </w:tcPr>
          <w:p w14:paraId="429BEF42" w14:textId="77777777" w:rsidR="00DB4448" w:rsidRPr="000E1283" w:rsidRDefault="00DB4448" w:rsidP="00AD1885">
            <w:pPr>
              <w:rPr>
                <w:szCs w:val="20"/>
              </w:rPr>
            </w:pPr>
          </w:p>
        </w:tc>
      </w:tr>
      <w:tr w:rsidR="00DB4448" w:rsidRPr="000E1283" w14:paraId="49209F6A" w14:textId="77777777" w:rsidTr="4948C66D">
        <w:tc>
          <w:tcPr>
            <w:tcW w:w="8275" w:type="dxa"/>
            <w:shd w:val="clear" w:color="auto" w:fill="D8D9DA"/>
            <w:vAlign w:val="center"/>
          </w:tcPr>
          <w:p w14:paraId="0D564203" w14:textId="77777777" w:rsidR="00DB4448" w:rsidRPr="000E1283" w:rsidRDefault="4948C66D" w:rsidP="4948C66D">
            <w:pPr>
              <w:rPr>
                <w:b/>
                <w:bCs/>
              </w:rPr>
            </w:pPr>
            <w:r w:rsidRPr="000E1283">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0E1283" w:rsidRDefault="00DB4448" w:rsidP="00AD1885">
            <w:pPr>
              <w:rPr>
                <w:szCs w:val="20"/>
              </w:rPr>
            </w:pPr>
          </w:p>
        </w:tc>
      </w:tr>
      <w:tr w:rsidR="00DB4448" w:rsidRPr="000E1283" w14:paraId="575C5CFA" w14:textId="77777777" w:rsidTr="4948C66D">
        <w:tc>
          <w:tcPr>
            <w:tcW w:w="8275" w:type="dxa"/>
            <w:vAlign w:val="center"/>
          </w:tcPr>
          <w:p w14:paraId="039088CB" w14:textId="77777777" w:rsidR="00DB4448" w:rsidRPr="000E1283" w:rsidRDefault="4948C66D" w:rsidP="00AD1885">
            <w:pPr>
              <w:rPr>
                <w:szCs w:val="20"/>
              </w:rPr>
            </w:pPr>
            <w:r w:rsidRPr="000E1283">
              <w:t>Required</w:t>
            </w:r>
          </w:p>
        </w:tc>
        <w:tc>
          <w:tcPr>
            <w:tcW w:w="1800" w:type="dxa"/>
            <w:tcBorders>
              <w:top w:val="nil"/>
              <w:left w:val="single" w:sz="4" w:space="0" w:color="auto"/>
              <w:bottom w:val="nil"/>
            </w:tcBorders>
            <w:vAlign w:val="center"/>
          </w:tcPr>
          <w:p w14:paraId="5ADC7AB5" w14:textId="1D3EC578" w:rsidR="00DB4448" w:rsidRPr="000E1283" w:rsidRDefault="00C8069A" w:rsidP="00AD1885">
            <w:pPr>
              <w:rPr>
                <w:szCs w:val="20"/>
              </w:rPr>
            </w:pPr>
            <w:r>
              <w:rPr>
                <w:szCs w:val="20"/>
              </w:rPr>
              <w:t>4</w:t>
            </w:r>
          </w:p>
        </w:tc>
      </w:tr>
      <w:tr w:rsidR="00DB4448" w:rsidRPr="000E1283" w14:paraId="117A249D" w14:textId="77777777" w:rsidTr="4948C66D">
        <w:tc>
          <w:tcPr>
            <w:tcW w:w="8275" w:type="dxa"/>
            <w:vAlign w:val="center"/>
          </w:tcPr>
          <w:p w14:paraId="0D67B9E4" w14:textId="77777777" w:rsidR="00DB4448" w:rsidRPr="000E1283" w:rsidRDefault="4948C66D" w:rsidP="00AD1885">
            <w:pPr>
              <w:rPr>
                <w:szCs w:val="20"/>
              </w:rPr>
            </w:pPr>
            <w:r w:rsidRPr="000E1283">
              <w:t>Supplemental</w:t>
            </w:r>
          </w:p>
        </w:tc>
        <w:tc>
          <w:tcPr>
            <w:tcW w:w="1800" w:type="dxa"/>
            <w:tcBorders>
              <w:top w:val="nil"/>
              <w:left w:val="single" w:sz="4" w:space="0" w:color="auto"/>
              <w:bottom w:val="nil"/>
            </w:tcBorders>
            <w:vAlign w:val="center"/>
          </w:tcPr>
          <w:p w14:paraId="5F5315DA" w14:textId="77777777" w:rsidR="00DB4448" w:rsidRPr="000E1283" w:rsidRDefault="00DB4448" w:rsidP="00AD1885">
            <w:pPr>
              <w:rPr>
                <w:szCs w:val="20"/>
              </w:rPr>
            </w:pPr>
          </w:p>
        </w:tc>
      </w:tr>
      <w:tr w:rsidR="00DB4448" w:rsidRPr="000E1283" w14:paraId="22080DED" w14:textId="77777777" w:rsidTr="4948C66D">
        <w:tc>
          <w:tcPr>
            <w:tcW w:w="8275" w:type="dxa"/>
            <w:shd w:val="clear" w:color="auto" w:fill="BF2C37"/>
            <w:vAlign w:val="center"/>
          </w:tcPr>
          <w:p w14:paraId="15DB5B67" w14:textId="77777777" w:rsidR="00DB4448" w:rsidRPr="000E1283"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0E1283" w:rsidRDefault="00DB4448" w:rsidP="00AD1885">
            <w:pPr>
              <w:rPr>
                <w:szCs w:val="20"/>
              </w:rPr>
            </w:pPr>
          </w:p>
        </w:tc>
      </w:tr>
      <w:tr w:rsidR="00DB4448" w:rsidRPr="000E1283" w14:paraId="6BCACC30" w14:textId="77777777" w:rsidTr="4948C66D">
        <w:tc>
          <w:tcPr>
            <w:tcW w:w="8275" w:type="dxa"/>
            <w:vAlign w:val="center"/>
          </w:tcPr>
          <w:p w14:paraId="2A0AFF09" w14:textId="77777777" w:rsidR="00DB4448" w:rsidRPr="000E1283" w:rsidRDefault="4948C66D" w:rsidP="4948C66D">
            <w:pPr>
              <w:rPr>
                <w:b/>
                <w:bCs/>
              </w:rPr>
            </w:pPr>
            <w:r w:rsidRPr="000E1283">
              <w:rPr>
                <w:b/>
                <w:bCs/>
              </w:rPr>
              <w:t>Total Required Hours</w:t>
            </w:r>
          </w:p>
        </w:tc>
        <w:tc>
          <w:tcPr>
            <w:tcW w:w="1800" w:type="dxa"/>
            <w:tcBorders>
              <w:top w:val="nil"/>
              <w:left w:val="single" w:sz="4" w:space="0" w:color="auto"/>
              <w:bottom w:val="nil"/>
            </w:tcBorders>
            <w:vAlign w:val="center"/>
          </w:tcPr>
          <w:p w14:paraId="02E6D01E" w14:textId="17E83051" w:rsidR="00DB4448" w:rsidRPr="000E1283" w:rsidRDefault="00C8069A" w:rsidP="00AD1885">
            <w:pPr>
              <w:rPr>
                <w:szCs w:val="20"/>
              </w:rPr>
            </w:pPr>
            <w:r>
              <w:rPr>
                <w:szCs w:val="20"/>
              </w:rPr>
              <w:t>41</w:t>
            </w:r>
          </w:p>
        </w:tc>
      </w:tr>
      <w:tr w:rsidR="00DB4448" w:rsidRPr="000E1283" w14:paraId="419D8A56" w14:textId="77777777" w:rsidTr="4948C66D">
        <w:tc>
          <w:tcPr>
            <w:tcW w:w="8275" w:type="dxa"/>
            <w:vAlign w:val="center"/>
          </w:tcPr>
          <w:p w14:paraId="5E083D9B" w14:textId="77777777" w:rsidR="00DB4448" w:rsidRPr="000E1283" w:rsidRDefault="4948C66D" w:rsidP="4948C66D">
            <w:pPr>
              <w:rPr>
                <w:b/>
                <w:bCs/>
              </w:rPr>
            </w:pPr>
            <w:r w:rsidRPr="000E1283">
              <w:rPr>
                <w:b/>
                <w:bCs/>
              </w:rPr>
              <w:t>Total Supplemental Hours</w:t>
            </w:r>
          </w:p>
        </w:tc>
        <w:tc>
          <w:tcPr>
            <w:tcW w:w="1800" w:type="dxa"/>
            <w:tcBorders>
              <w:top w:val="nil"/>
              <w:left w:val="single" w:sz="4" w:space="0" w:color="auto"/>
              <w:bottom w:val="nil"/>
            </w:tcBorders>
            <w:vAlign w:val="center"/>
          </w:tcPr>
          <w:p w14:paraId="7D3050ED" w14:textId="3C35E2B5" w:rsidR="00DB4448" w:rsidRPr="000E1283" w:rsidRDefault="00C8069A" w:rsidP="00AD1885">
            <w:pPr>
              <w:rPr>
                <w:szCs w:val="20"/>
              </w:rPr>
            </w:pPr>
            <w:r>
              <w:rPr>
                <w:szCs w:val="20"/>
              </w:rPr>
              <w:t>1</w:t>
            </w:r>
          </w:p>
        </w:tc>
      </w:tr>
      <w:tr w:rsidR="00DB4448" w:rsidRPr="000E1283" w14:paraId="377B71EB" w14:textId="77777777" w:rsidTr="4948C66D">
        <w:tc>
          <w:tcPr>
            <w:tcW w:w="8275" w:type="dxa"/>
            <w:vAlign w:val="center"/>
          </w:tcPr>
          <w:p w14:paraId="53D0D0FE" w14:textId="77777777" w:rsidR="00DB4448" w:rsidRPr="000E1283" w:rsidRDefault="4948C66D" w:rsidP="4948C66D">
            <w:pPr>
              <w:rPr>
                <w:b/>
                <w:bCs/>
              </w:rPr>
            </w:pPr>
            <w:r w:rsidRPr="000E1283">
              <w:rPr>
                <w:b/>
                <w:bCs/>
              </w:rPr>
              <w:t>Total Hours</w:t>
            </w:r>
          </w:p>
        </w:tc>
        <w:tc>
          <w:tcPr>
            <w:tcW w:w="1800" w:type="dxa"/>
            <w:tcBorders>
              <w:top w:val="nil"/>
              <w:left w:val="single" w:sz="4" w:space="0" w:color="auto"/>
              <w:bottom w:val="single" w:sz="4" w:space="0" w:color="auto"/>
            </w:tcBorders>
            <w:vAlign w:val="center"/>
          </w:tcPr>
          <w:p w14:paraId="0CEE929E" w14:textId="3FC29705" w:rsidR="00DB4448" w:rsidRPr="000E1283" w:rsidRDefault="00C8069A" w:rsidP="00AD1885">
            <w:pPr>
              <w:rPr>
                <w:szCs w:val="20"/>
              </w:rPr>
            </w:pPr>
            <w:r>
              <w:rPr>
                <w:szCs w:val="20"/>
              </w:rPr>
              <w:t>42</w:t>
            </w:r>
          </w:p>
        </w:tc>
      </w:tr>
    </w:tbl>
    <w:p w14:paraId="1E9DB879" w14:textId="77777777" w:rsidR="006B3B68" w:rsidRPr="000E1283" w:rsidRDefault="006B3B68" w:rsidP="00DA45E4">
      <w:pPr>
        <w:rPr>
          <w:rFonts w:cs="Arial"/>
          <w:szCs w:val="20"/>
        </w:rPr>
      </w:pPr>
    </w:p>
    <w:sectPr w:rsidR="006B3B68" w:rsidRPr="000E1283"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BB425" w14:textId="77777777" w:rsidR="00926CCF" w:rsidRDefault="00926CCF">
      <w:r>
        <w:separator/>
      </w:r>
    </w:p>
  </w:endnote>
  <w:endnote w:type="continuationSeparator" w:id="0">
    <w:p w14:paraId="04ABD5E6" w14:textId="77777777" w:rsidR="00926CCF" w:rsidRDefault="0092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602A5228" w:rsidR="00CA0399" w:rsidRDefault="00CA0399" w:rsidP="00E63573">
    <w:pPr>
      <w:pStyle w:val="Footer"/>
      <w:jc w:val="right"/>
    </w:pPr>
    <w:r>
      <w:t>Version 2</w:t>
    </w:r>
  </w:p>
  <w:p w14:paraId="1E3311F9" w14:textId="1E9C5A3B" w:rsidR="00CA0399" w:rsidRDefault="00CA0399" w:rsidP="00E63573">
    <w:pPr>
      <w:pStyle w:val="Footer"/>
      <w:jc w:val="right"/>
    </w:pPr>
    <w: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46C3813" w:rsidR="00CA0399" w:rsidRDefault="00CA0399" w:rsidP="00E63573">
    <w:pPr>
      <w:pStyle w:val="Footer"/>
      <w:jc w:val="right"/>
    </w:pPr>
    <w:r>
      <w:t>Version 2</w:t>
    </w:r>
  </w:p>
  <w:p w14:paraId="3741314E" w14:textId="097D20D7" w:rsidR="00CA0399" w:rsidRPr="00E63573" w:rsidRDefault="00CA0399" w:rsidP="00E63573">
    <w:pPr>
      <w:pStyle w:val="Footer"/>
      <w:jc w:val="right"/>
    </w:pPr>
    <w:r>
      <w:t>February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7464" w14:textId="77777777" w:rsidR="00926CCF" w:rsidRDefault="00926CCF">
      <w:r>
        <w:separator/>
      </w:r>
    </w:p>
  </w:footnote>
  <w:footnote w:type="continuationSeparator" w:id="0">
    <w:p w14:paraId="02A41FD5" w14:textId="77777777" w:rsidR="00926CCF" w:rsidRDefault="0092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1B54223C" w:rsidR="00CA0399" w:rsidRPr="000F2AAD" w:rsidRDefault="00CA0399" w:rsidP="000F2AAD">
    <w:pPr>
      <w:spacing w:after="240"/>
      <w:rPr>
        <w:noProof/>
      </w:rPr>
    </w:pPr>
    <w:r w:rsidRPr="00C8069A">
      <w:t xml:space="preserve">EDU510: </w:t>
    </w:r>
    <w:r w:rsidRPr="0028413E">
      <w:t>Research Skills for the Reflective Practitioner</w:t>
    </w:r>
    <w:r w:rsidRPr="00C8069A">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sidR="00C2281C">
      <w:rPr>
        <w:noProof/>
      </w:rPr>
      <w:t>11</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CA0399" w:rsidRPr="00B21089" w:rsidRDefault="00CA0399" w:rsidP="00472CF6">
    <w:pPr>
      <w:pStyle w:val="Title"/>
      <w:jc w:val="right"/>
    </w:pPr>
    <w:r w:rsidRPr="00825CE5">
      <w:rPr>
        <w:noProof/>
      </w:rPr>
      <w:drawing>
        <wp:inline distT="0" distB="0" distL="0" distR="0" wp14:anchorId="5B178E4D" wp14:editId="31BB026E">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CA0399" w:rsidRPr="00D07152" w:rsidRDefault="00CA0399" w:rsidP="00472CF6">
    <w:pPr>
      <w:pStyle w:val="Heading1"/>
      <w:jc w:val="right"/>
    </w:pPr>
    <w:r>
      <w:t>Faculty Instructional Guide</w:t>
    </w:r>
  </w:p>
  <w:p w14:paraId="4D70E99B" w14:textId="69376569" w:rsidR="00CA0399" w:rsidRPr="00825CE5" w:rsidRDefault="00CA0399" w:rsidP="00472CF6">
    <w:pPr>
      <w:pStyle w:val="Heading1"/>
      <w:jc w:val="right"/>
    </w:pPr>
    <w:bookmarkStart w:id="0" w:name="_Hlk503878044"/>
    <w:r>
      <w:t xml:space="preserve">EDU510: </w:t>
    </w:r>
    <w:bookmarkEnd w:id="0"/>
    <w:r w:rsidRPr="0028413E">
      <w:t>Research Skills for the Reflective Practitioner</w:t>
    </w:r>
  </w:p>
  <w:p w14:paraId="7FBEB639" w14:textId="77777777" w:rsidR="00CA0399" w:rsidRDefault="00CA039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80439A"/>
    <w:multiLevelType w:val="hybridMultilevel"/>
    <w:tmpl w:val="3E4C444C"/>
    <w:lvl w:ilvl="0" w:tplc="04090003">
      <w:start w:val="1"/>
      <w:numFmt w:val="bullet"/>
      <w:lvlText w:val="o"/>
      <w:lvlJc w:val="left"/>
      <w:pPr>
        <w:ind w:left="720" w:hanging="360"/>
      </w:pPr>
      <w:rPr>
        <w:rFonts w:ascii="Courier New" w:hAnsi="Courier New" w:cs="Courier New" w:hint="default"/>
        <w:color w:val="auto"/>
        <w:sz w:val="20"/>
        <w:szCs w:val="20"/>
      </w:rPr>
    </w:lvl>
    <w:lvl w:ilvl="1" w:tplc="F5D6B722">
      <w:start w:val="1"/>
      <w:numFmt w:val="bullet"/>
      <w:lvlText w:val="o"/>
      <w:lvlJc w:val="left"/>
      <w:pPr>
        <w:ind w:left="1440" w:hanging="360"/>
      </w:pPr>
      <w:rPr>
        <w:rFonts w:ascii="Courier New" w:hAnsi="Courier New" w:cs="Courier New" w:hint="default"/>
      </w:rPr>
    </w:lvl>
    <w:lvl w:ilvl="2" w:tplc="97A29FAA">
      <w:start w:val="1"/>
      <w:numFmt w:val="bullet"/>
      <w:lvlText w:val=""/>
      <w:lvlJc w:val="left"/>
      <w:pPr>
        <w:ind w:left="2160" w:hanging="360"/>
      </w:pPr>
      <w:rPr>
        <w:rFonts w:ascii="Wingdings" w:hAnsi="Wingdings" w:hint="default"/>
        <w:sz w:val="22"/>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1AE00B7"/>
    <w:multiLevelType w:val="hybridMultilevel"/>
    <w:tmpl w:val="B2DE9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5743EE1"/>
    <w:multiLevelType w:val="hybridMultilevel"/>
    <w:tmpl w:val="7E58625E"/>
    <w:lvl w:ilvl="0" w:tplc="0409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B7918E2"/>
    <w:multiLevelType w:val="hybridMultilevel"/>
    <w:tmpl w:val="069CF248"/>
    <w:lvl w:ilvl="0" w:tplc="04090001">
      <w:start w:val="1"/>
      <w:numFmt w:val="bullet"/>
      <w:lvlText w:val=""/>
      <w:lvlJc w:val="left"/>
      <w:pPr>
        <w:ind w:left="630" w:hanging="360"/>
      </w:pPr>
      <w:rPr>
        <w:rFonts w:ascii="Symbol" w:hAnsi="Symbol" w:hint="default"/>
        <w:sz w:val="22"/>
      </w:rPr>
    </w:lvl>
    <w:lvl w:ilvl="1" w:tplc="04090003">
      <w:start w:val="1"/>
      <w:numFmt w:val="bullet"/>
      <w:lvlText w:val="o"/>
      <w:lvlJc w:val="left"/>
      <w:pPr>
        <w:ind w:left="1350" w:hanging="360"/>
      </w:pPr>
      <w:rPr>
        <w:rFonts w:ascii="Courier New" w:hAnsi="Courier New" w:cs="Times New Roman"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Times New Roman"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Times New Roman" w:hint="default"/>
      </w:rPr>
    </w:lvl>
    <w:lvl w:ilvl="8" w:tplc="04090005">
      <w:start w:val="1"/>
      <w:numFmt w:val="bullet"/>
      <w:lvlText w:val=""/>
      <w:lvlJc w:val="left"/>
      <w:pPr>
        <w:ind w:left="6390" w:hanging="360"/>
      </w:pPr>
      <w:rPr>
        <w:rFonts w:ascii="Wingdings" w:hAnsi="Wingdings" w:hint="default"/>
      </w:rPr>
    </w:lvl>
  </w:abstractNum>
  <w:abstractNum w:abstractNumId="8"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1C04E5"/>
    <w:multiLevelType w:val="multilevel"/>
    <w:tmpl w:val="D4F0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72281"/>
    <w:multiLevelType w:val="hybridMultilevel"/>
    <w:tmpl w:val="BFCED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31D2C4F"/>
    <w:multiLevelType w:val="hybridMultilevel"/>
    <w:tmpl w:val="3B8A8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38121E0"/>
    <w:multiLevelType w:val="hybridMultilevel"/>
    <w:tmpl w:val="9ED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6656F2"/>
    <w:multiLevelType w:val="hybridMultilevel"/>
    <w:tmpl w:val="930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747E07"/>
    <w:multiLevelType w:val="multilevel"/>
    <w:tmpl w:val="2A1CC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F60628F"/>
    <w:multiLevelType w:val="hybridMultilevel"/>
    <w:tmpl w:val="BD725500"/>
    <w:lvl w:ilvl="0" w:tplc="4B3484EE">
      <w:start w:val="1"/>
      <w:numFmt w:val="bullet"/>
      <w:pStyle w:val="AssignmentsLevel2"/>
      <w:lvlText w:val=""/>
      <w:lvlJc w:val="left"/>
      <w:pPr>
        <w:ind w:left="720" w:hanging="360"/>
      </w:pPr>
      <w:rPr>
        <w:rFonts w:ascii="Symbol" w:hAnsi="Symbol" w:hint="default"/>
        <w:color w:val="000000" w:themeColor="text1"/>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9"/>
  </w:num>
  <w:num w:numId="4">
    <w:abstractNumId w:val="12"/>
  </w:num>
  <w:num w:numId="5">
    <w:abstractNumId w:val="24"/>
  </w:num>
  <w:num w:numId="6">
    <w:abstractNumId w:val="25"/>
  </w:num>
  <w:num w:numId="7">
    <w:abstractNumId w:val="22"/>
  </w:num>
  <w:num w:numId="8">
    <w:abstractNumId w:val="0"/>
  </w:num>
  <w:num w:numId="9">
    <w:abstractNumId w:val="17"/>
  </w:num>
  <w:num w:numId="10">
    <w:abstractNumId w:val="2"/>
  </w:num>
  <w:num w:numId="11">
    <w:abstractNumId w:val="5"/>
  </w:num>
  <w:num w:numId="12">
    <w:abstractNumId w:val="6"/>
  </w:num>
  <w:num w:numId="13">
    <w:abstractNumId w:val="14"/>
  </w:num>
  <w:num w:numId="14">
    <w:abstractNumId w:val="13"/>
  </w:num>
  <w:num w:numId="15">
    <w:abstractNumId w:val="18"/>
  </w:num>
  <w:num w:numId="16">
    <w:abstractNumId w:val="8"/>
  </w:num>
  <w:num w:numId="17">
    <w:abstractNumId w:val="25"/>
  </w:num>
  <w:num w:numId="18">
    <w:abstractNumId w:val="1"/>
  </w:num>
  <w:num w:numId="19">
    <w:abstractNumId w:val="15"/>
  </w:num>
  <w:num w:numId="20">
    <w:abstractNumId w:val="7"/>
  </w:num>
  <w:num w:numId="21">
    <w:abstractNumId w:val="4"/>
  </w:num>
  <w:num w:numId="22">
    <w:abstractNumId w:val="3"/>
  </w:num>
  <w:num w:numId="23">
    <w:abstractNumId w:val="10"/>
  </w:num>
  <w:num w:numId="24">
    <w:abstractNumId w:val="25"/>
  </w:num>
  <w:num w:numId="25">
    <w:abstractNumId w:val="25"/>
  </w:num>
  <w:num w:numId="26">
    <w:abstractNumId w:val="9"/>
  </w:num>
  <w:num w:numId="27">
    <w:abstractNumId w:val="23"/>
  </w:num>
  <w:num w:numId="28">
    <w:abstractNumId w:val="21"/>
  </w:num>
  <w:num w:numId="2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644E"/>
    <w:rsid w:val="0002170C"/>
    <w:rsid w:val="00023EAE"/>
    <w:rsid w:val="00025AC1"/>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4DFD"/>
    <w:rsid w:val="00057434"/>
    <w:rsid w:val="00057F8C"/>
    <w:rsid w:val="0006055B"/>
    <w:rsid w:val="00060B70"/>
    <w:rsid w:val="00064DA9"/>
    <w:rsid w:val="000657A0"/>
    <w:rsid w:val="00065AB6"/>
    <w:rsid w:val="0006700A"/>
    <w:rsid w:val="000671BB"/>
    <w:rsid w:val="000676EC"/>
    <w:rsid w:val="00070A28"/>
    <w:rsid w:val="00070E70"/>
    <w:rsid w:val="00071B21"/>
    <w:rsid w:val="00072525"/>
    <w:rsid w:val="00073135"/>
    <w:rsid w:val="00074D33"/>
    <w:rsid w:val="00075B61"/>
    <w:rsid w:val="0007753D"/>
    <w:rsid w:val="00080D4E"/>
    <w:rsid w:val="00080F0C"/>
    <w:rsid w:val="000824B6"/>
    <w:rsid w:val="0008292E"/>
    <w:rsid w:val="00082EF6"/>
    <w:rsid w:val="00085D23"/>
    <w:rsid w:val="000915C5"/>
    <w:rsid w:val="00093883"/>
    <w:rsid w:val="0009418F"/>
    <w:rsid w:val="000941D2"/>
    <w:rsid w:val="00094646"/>
    <w:rsid w:val="0009705D"/>
    <w:rsid w:val="000A095F"/>
    <w:rsid w:val="000A3848"/>
    <w:rsid w:val="000A3E70"/>
    <w:rsid w:val="000A5265"/>
    <w:rsid w:val="000A5B26"/>
    <w:rsid w:val="000A684C"/>
    <w:rsid w:val="000B0ED5"/>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1283"/>
    <w:rsid w:val="000E295A"/>
    <w:rsid w:val="000E31C2"/>
    <w:rsid w:val="000E5FD9"/>
    <w:rsid w:val="000E7452"/>
    <w:rsid w:val="000E7930"/>
    <w:rsid w:val="000F18E7"/>
    <w:rsid w:val="000F2AAD"/>
    <w:rsid w:val="000F2C70"/>
    <w:rsid w:val="000F59BB"/>
    <w:rsid w:val="000F5D60"/>
    <w:rsid w:val="000F783D"/>
    <w:rsid w:val="00100350"/>
    <w:rsid w:val="00100E86"/>
    <w:rsid w:val="001011B8"/>
    <w:rsid w:val="001038CC"/>
    <w:rsid w:val="00103A67"/>
    <w:rsid w:val="00103FC5"/>
    <w:rsid w:val="001042D0"/>
    <w:rsid w:val="00104F2B"/>
    <w:rsid w:val="00105046"/>
    <w:rsid w:val="00107B1E"/>
    <w:rsid w:val="001116D0"/>
    <w:rsid w:val="00111CFC"/>
    <w:rsid w:val="001132F6"/>
    <w:rsid w:val="00115389"/>
    <w:rsid w:val="00121460"/>
    <w:rsid w:val="00124CFF"/>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236A"/>
    <w:rsid w:val="001446DE"/>
    <w:rsid w:val="00144E2A"/>
    <w:rsid w:val="00145DB0"/>
    <w:rsid w:val="00147E92"/>
    <w:rsid w:val="00151A77"/>
    <w:rsid w:val="001523FE"/>
    <w:rsid w:val="00153E1A"/>
    <w:rsid w:val="001611D6"/>
    <w:rsid w:val="0016225A"/>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4934"/>
    <w:rsid w:val="0019514A"/>
    <w:rsid w:val="0019541D"/>
    <w:rsid w:val="00197C4E"/>
    <w:rsid w:val="001A068A"/>
    <w:rsid w:val="001A31F3"/>
    <w:rsid w:val="001A3350"/>
    <w:rsid w:val="001A392A"/>
    <w:rsid w:val="001A5196"/>
    <w:rsid w:val="001A61AE"/>
    <w:rsid w:val="001A6671"/>
    <w:rsid w:val="001B3816"/>
    <w:rsid w:val="001B4CDF"/>
    <w:rsid w:val="001B616D"/>
    <w:rsid w:val="001B6E8B"/>
    <w:rsid w:val="001C0616"/>
    <w:rsid w:val="001C093E"/>
    <w:rsid w:val="001C0DAF"/>
    <w:rsid w:val="001C0E18"/>
    <w:rsid w:val="001C5785"/>
    <w:rsid w:val="001C7FFC"/>
    <w:rsid w:val="001D2F4C"/>
    <w:rsid w:val="001D32D6"/>
    <w:rsid w:val="001D65EF"/>
    <w:rsid w:val="001E0235"/>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3B2"/>
    <w:rsid w:val="00275C68"/>
    <w:rsid w:val="002836A3"/>
    <w:rsid w:val="00283727"/>
    <w:rsid w:val="0028413E"/>
    <w:rsid w:val="002865E3"/>
    <w:rsid w:val="002945CA"/>
    <w:rsid w:val="002959F9"/>
    <w:rsid w:val="002976B9"/>
    <w:rsid w:val="00297CEC"/>
    <w:rsid w:val="002A24B8"/>
    <w:rsid w:val="002A3C32"/>
    <w:rsid w:val="002A4422"/>
    <w:rsid w:val="002A63FD"/>
    <w:rsid w:val="002A6BFF"/>
    <w:rsid w:val="002A7237"/>
    <w:rsid w:val="002A7873"/>
    <w:rsid w:val="002B0734"/>
    <w:rsid w:val="002B13C9"/>
    <w:rsid w:val="002B47CA"/>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3E9"/>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0212"/>
    <w:rsid w:val="00311EAC"/>
    <w:rsid w:val="003122C2"/>
    <w:rsid w:val="0031393B"/>
    <w:rsid w:val="0031522C"/>
    <w:rsid w:val="00320A54"/>
    <w:rsid w:val="0032143C"/>
    <w:rsid w:val="003219F5"/>
    <w:rsid w:val="0032571E"/>
    <w:rsid w:val="003348A4"/>
    <w:rsid w:val="0033509B"/>
    <w:rsid w:val="00335197"/>
    <w:rsid w:val="00335961"/>
    <w:rsid w:val="00336270"/>
    <w:rsid w:val="00337058"/>
    <w:rsid w:val="00343010"/>
    <w:rsid w:val="003431A8"/>
    <w:rsid w:val="003436A3"/>
    <w:rsid w:val="003448C0"/>
    <w:rsid w:val="0034526A"/>
    <w:rsid w:val="0034561D"/>
    <w:rsid w:val="00351A4F"/>
    <w:rsid w:val="00351F22"/>
    <w:rsid w:val="003523E1"/>
    <w:rsid w:val="0035279D"/>
    <w:rsid w:val="00353E92"/>
    <w:rsid w:val="00354FDB"/>
    <w:rsid w:val="003552C9"/>
    <w:rsid w:val="00355BB3"/>
    <w:rsid w:val="00356710"/>
    <w:rsid w:val="003578F8"/>
    <w:rsid w:val="00357F06"/>
    <w:rsid w:val="003608C9"/>
    <w:rsid w:val="00360FB5"/>
    <w:rsid w:val="00361ADD"/>
    <w:rsid w:val="00362893"/>
    <w:rsid w:val="00362ACD"/>
    <w:rsid w:val="00372658"/>
    <w:rsid w:val="003744DE"/>
    <w:rsid w:val="00376D27"/>
    <w:rsid w:val="003773D7"/>
    <w:rsid w:val="00380405"/>
    <w:rsid w:val="0038232D"/>
    <w:rsid w:val="003825F3"/>
    <w:rsid w:val="00384A8F"/>
    <w:rsid w:val="00385FCB"/>
    <w:rsid w:val="003907E9"/>
    <w:rsid w:val="00396246"/>
    <w:rsid w:val="003A1FA4"/>
    <w:rsid w:val="003A347D"/>
    <w:rsid w:val="003A369D"/>
    <w:rsid w:val="003A3E88"/>
    <w:rsid w:val="003A7392"/>
    <w:rsid w:val="003B11AF"/>
    <w:rsid w:val="003B3045"/>
    <w:rsid w:val="003B5A4A"/>
    <w:rsid w:val="003C2740"/>
    <w:rsid w:val="003C4200"/>
    <w:rsid w:val="003C53FC"/>
    <w:rsid w:val="003C5536"/>
    <w:rsid w:val="003C5CBA"/>
    <w:rsid w:val="003C6F92"/>
    <w:rsid w:val="003D0018"/>
    <w:rsid w:val="003D1B21"/>
    <w:rsid w:val="003D3EE1"/>
    <w:rsid w:val="003D5165"/>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1C23"/>
    <w:rsid w:val="004421FA"/>
    <w:rsid w:val="00442B64"/>
    <w:rsid w:val="00445F59"/>
    <w:rsid w:val="00446446"/>
    <w:rsid w:val="00446623"/>
    <w:rsid w:val="00446870"/>
    <w:rsid w:val="00451471"/>
    <w:rsid w:val="00451ADA"/>
    <w:rsid w:val="00454C1A"/>
    <w:rsid w:val="00455ECA"/>
    <w:rsid w:val="00455F9B"/>
    <w:rsid w:val="004577F1"/>
    <w:rsid w:val="004614A2"/>
    <w:rsid w:val="00461CA1"/>
    <w:rsid w:val="0046404A"/>
    <w:rsid w:val="00465134"/>
    <w:rsid w:val="004678CB"/>
    <w:rsid w:val="00467E51"/>
    <w:rsid w:val="00467F70"/>
    <w:rsid w:val="004713D1"/>
    <w:rsid w:val="00472CF6"/>
    <w:rsid w:val="00473034"/>
    <w:rsid w:val="0047555E"/>
    <w:rsid w:val="00475D8F"/>
    <w:rsid w:val="004778E8"/>
    <w:rsid w:val="00477926"/>
    <w:rsid w:val="00477EE5"/>
    <w:rsid w:val="00480A65"/>
    <w:rsid w:val="00481A4F"/>
    <w:rsid w:val="00487079"/>
    <w:rsid w:val="004909EE"/>
    <w:rsid w:val="0049398D"/>
    <w:rsid w:val="00495387"/>
    <w:rsid w:val="004A04F7"/>
    <w:rsid w:val="004A1A43"/>
    <w:rsid w:val="004A2780"/>
    <w:rsid w:val="004A439F"/>
    <w:rsid w:val="004A4863"/>
    <w:rsid w:val="004A4C18"/>
    <w:rsid w:val="004A4D5E"/>
    <w:rsid w:val="004A56E0"/>
    <w:rsid w:val="004A70F7"/>
    <w:rsid w:val="004A7A87"/>
    <w:rsid w:val="004B35AB"/>
    <w:rsid w:val="004B3BB2"/>
    <w:rsid w:val="004B4D19"/>
    <w:rsid w:val="004B4F8D"/>
    <w:rsid w:val="004B69CB"/>
    <w:rsid w:val="004B75AD"/>
    <w:rsid w:val="004B75D5"/>
    <w:rsid w:val="004C1CD5"/>
    <w:rsid w:val="004C410E"/>
    <w:rsid w:val="004D09EA"/>
    <w:rsid w:val="004D13AE"/>
    <w:rsid w:val="004D4553"/>
    <w:rsid w:val="004D772E"/>
    <w:rsid w:val="004E1BE8"/>
    <w:rsid w:val="004E2BCA"/>
    <w:rsid w:val="004E58DF"/>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740"/>
    <w:rsid w:val="00526E56"/>
    <w:rsid w:val="00530D83"/>
    <w:rsid w:val="005319CA"/>
    <w:rsid w:val="005320E5"/>
    <w:rsid w:val="00533416"/>
    <w:rsid w:val="0053438B"/>
    <w:rsid w:val="005344A9"/>
    <w:rsid w:val="005353F9"/>
    <w:rsid w:val="00535A82"/>
    <w:rsid w:val="00535D64"/>
    <w:rsid w:val="00536B43"/>
    <w:rsid w:val="00537446"/>
    <w:rsid w:val="005375EA"/>
    <w:rsid w:val="00540010"/>
    <w:rsid w:val="00540F6A"/>
    <w:rsid w:val="00541A8C"/>
    <w:rsid w:val="005449BB"/>
    <w:rsid w:val="005472D7"/>
    <w:rsid w:val="00552DF1"/>
    <w:rsid w:val="0055365D"/>
    <w:rsid w:val="005546E1"/>
    <w:rsid w:val="0055524B"/>
    <w:rsid w:val="00557340"/>
    <w:rsid w:val="00557BB7"/>
    <w:rsid w:val="005602F0"/>
    <w:rsid w:val="00560A79"/>
    <w:rsid w:val="00560FA5"/>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A4822"/>
    <w:rsid w:val="005B037C"/>
    <w:rsid w:val="005B10FE"/>
    <w:rsid w:val="005B3281"/>
    <w:rsid w:val="005B452A"/>
    <w:rsid w:val="005B56E9"/>
    <w:rsid w:val="005B6063"/>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48C7"/>
    <w:rsid w:val="005E6C6E"/>
    <w:rsid w:val="005E79E6"/>
    <w:rsid w:val="005F034D"/>
    <w:rsid w:val="005F1C24"/>
    <w:rsid w:val="005F3692"/>
    <w:rsid w:val="005F4C9A"/>
    <w:rsid w:val="005F60B8"/>
    <w:rsid w:val="0060002E"/>
    <w:rsid w:val="00601510"/>
    <w:rsid w:val="00603058"/>
    <w:rsid w:val="006039D3"/>
    <w:rsid w:val="00605A9B"/>
    <w:rsid w:val="0060674E"/>
    <w:rsid w:val="006067E0"/>
    <w:rsid w:val="006073E7"/>
    <w:rsid w:val="00607B71"/>
    <w:rsid w:val="00612094"/>
    <w:rsid w:val="00612354"/>
    <w:rsid w:val="00612FC1"/>
    <w:rsid w:val="00613131"/>
    <w:rsid w:val="006147D2"/>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40A5"/>
    <w:rsid w:val="006400FA"/>
    <w:rsid w:val="00642791"/>
    <w:rsid w:val="00646C8C"/>
    <w:rsid w:val="00647A9C"/>
    <w:rsid w:val="006502B1"/>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16CE"/>
    <w:rsid w:val="00692820"/>
    <w:rsid w:val="006953C0"/>
    <w:rsid w:val="00695A17"/>
    <w:rsid w:val="00696890"/>
    <w:rsid w:val="00697547"/>
    <w:rsid w:val="00697736"/>
    <w:rsid w:val="006A21F1"/>
    <w:rsid w:val="006A3EC3"/>
    <w:rsid w:val="006A7A6A"/>
    <w:rsid w:val="006B074B"/>
    <w:rsid w:val="006B2C75"/>
    <w:rsid w:val="006B3629"/>
    <w:rsid w:val="006B3B68"/>
    <w:rsid w:val="006B7AF1"/>
    <w:rsid w:val="006C16E1"/>
    <w:rsid w:val="006C3555"/>
    <w:rsid w:val="006C3591"/>
    <w:rsid w:val="006C6F8C"/>
    <w:rsid w:val="006C7888"/>
    <w:rsid w:val="006D68FF"/>
    <w:rsid w:val="006D6909"/>
    <w:rsid w:val="006D75FF"/>
    <w:rsid w:val="006D7701"/>
    <w:rsid w:val="006E53BD"/>
    <w:rsid w:val="006E55E6"/>
    <w:rsid w:val="006E56BD"/>
    <w:rsid w:val="006F0681"/>
    <w:rsid w:val="006F1898"/>
    <w:rsid w:val="006F1CED"/>
    <w:rsid w:val="006F2153"/>
    <w:rsid w:val="006F2279"/>
    <w:rsid w:val="006F26A1"/>
    <w:rsid w:val="006F2767"/>
    <w:rsid w:val="006F3F07"/>
    <w:rsid w:val="006F458D"/>
    <w:rsid w:val="006F5F85"/>
    <w:rsid w:val="006F6A37"/>
    <w:rsid w:val="006F769D"/>
    <w:rsid w:val="006F7C58"/>
    <w:rsid w:val="00701114"/>
    <w:rsid w:val="00701AAD"/>
    <w:rsid w:val="00704919"/>
    <w:rsid w:val="00705C34"/>
    <w:rsid w:val="00711560"/>
    <w:rsid w:val="00714AC0"/>
    <w:rsid w:val="00714B85"/>
    <w:rsid w:val="00717829"/>
    <w:rsid w:val="0072086B"/>
    <w:rsid w:val="00721FDA"/>
    <w:rsid w:val="00722DA2"/>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6407"/>
    <w:rsid w:val="00757D42"/>
    <w:rsid w:val="007603E4"/>
    <w:rsid w:val="007633A3"/>
    <w:rsid w:val="00764D03"/>
    <w:rsid w:val="00766006"/>
    <w:rsid w:val="00767616"/>
    <w:rsid w:val="00767A4B"/>
    <w:rsid w:val="0077111C"/>
    <w:rsid w:val="00771A94"/>
    <w:rsid w:val="007754EE"/>
    <w:rsid w:val="00777DC1"/>
    <w:rsid w:val="0078263F"/>
    <w:rsid w:val="00782F97"/>
    <w:rsid w:val="007859ED"/>
    <w:rsid w:val="00787545"/>
    <w:rsid w:val="00787BBD"/>
    <w:rsid w:val="00787CE9"/>
    <w:rsid w:val="0079112D"/>
    <w:rsid w:val="007916AE"/>
    <w:rsid w:val="00793181"/>
    <w:rsid w:val="00796DD9"/>
    <w:rsid w:val="00797266"/>
    <w:rsid w:val="007A1E1C"/>
    <w:rsid w:val="007A3D2B"/>
    <w:rsid w:val="007A492E"/>
    <w:rsid w:val="007A7E22"/>
    <w:rsid w:val="007B239A"/>
    <w:rsid w:val="007B2DF1"/>
    <w:rsid w:val="007B2F52"/>
    <w:rsid w:val="007B45ED"/>
    <w:rsid w:val="007B4667"/>
    <w:rsid w:val="007B709E"/>
    <w:rsid w:val="007B7DD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0A9E"/>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30D56"/>
    <w:rsid w:val="00832562"/>
    <w:rsid w:val="008333A9"/>
    <w:rsid w:val="008338CF"/>
    <w:rsid w:val="00833C78"/>
    <w:rsid w:val="0083526B"/>
    <w:rsid w:val="00836F70"/>
    <w:rsid w:val="00842155"/>
    <w:rsid w:val="008426FD"/>
    <w:rsid w:val="00842C6F"/>
    <w:rsid w:val="0084625A"/>
    <w:rsid w:val="00850DBC"/>
    <w:rsid w:val="008546D4"/>
    <w:rsid w:val="00855986"/>
    <w:rsid w:val="008568EC"/>
    <w:rsid w:val="00860D9F"/>
    <w:rsid w:val="00861D9D"/>
    <w:rsid w:val="008627AC"/>
    <w:rsid w:val="00863353"/>
    <w:rsid w:val="00863929"/>
    <w:rsid w:val="0086730F"/>
    <w:rsid w:val="00867B11"/>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4555"/>
    <w:rsid w:val="008B463F"/>
    <w:rsid w:val="008B58E3"/>
    <w:rsid w:val="008C1122"/>
    <w:rsid w:val="008C24A4"/>
    <w:rsid w:val="008C2C06"/>
    <w:rsid w:val="008C4F02"/>
    <w:rsid w:val="008C4FA2"/>
    <w:rsid w:val="008C536D"/>
    <w:rsid w:val="008C600F"/>
    <w:rsid w:val="008D1753"/>
    <w:rsid w:val="008D31C4"/>
    <w:rsid w:val="008E06E0"/>
    <w:rsid w:val="008E1C9F"/>
    <w:rsid w:val="008E3F64"/>
    <w:rsid w:val="008E5B75"/>
    <w:rsid w:val="008E7A74"/>
    <w:rsid w:val="008F09AD"/>
    <w:rsid w:val="008F436F"/>
    <w:rsid w:val="008F455A"/>
    <w:rsid w:val="00902A75"/>
    <w:rsid w:val="0090392C"/>
    <w:rsid w:val="00903C63"/>
    <w:rsid w:val="00904533"/>
    <w:rsid w:val="0090566F"/>
    <w:rsid w:val="00906722"/>
    <w:rsid w:val="00910A74"/>
    <w:rsid w:val="009110EC"/>
    <w:rsid w:val="00912D11"/>
    <w:rsid w:val="00915155"/>
    <w:rsid w:val="0091789A"/>
    <w:rsid w:val="00923383"/>
    <w:rsid w:val="00923B6C"/>
    <w:rsid w:val="00926CCF"/>
    <w:rsid w:val="00927461"/>
    <w:rsid w:val="009339A9"/>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20BA"/>
    <w:rsid w:val="0099302E"/>
    <w:rsid w:val="00996B52"/>
    <w:rsid w:val="00996E59"/>
    <w:rsid w:val="009A00DA"/>
    <w:rsid w:val="009A07C1"/>
    <w:rsid w:val="009A0C53"/>
    <w:rsid w:val="009A0C65"/>
    <w:rsid w:val="009A11C6"/>
    <w:rsid w:val="009A14BD"/>
    <w:rsid w:val="009A4BC1"/>
    <w:rsid w:val="009A54B4"/>
    <w:rsid w:val="009B0602"/>
    <w:rsid w:val="009B108C"/>
    <w:rsid w:val="009B1849"/>
    <w:rsid w:val="009C03DF"/>
    <w:rsid w:val="009C08EB"/>
    <w:rsid w:val="009C1989"/>
    <w:rsid w:val="009C47CC"/>
    <w:rsid w:val="009C49CA"/>
    <w:rsid w:val="009C59F0"/>
    <w:rsid w:val="009D067C"/>
    <w:rsid w:val="009D06EC"/>
    <w:rsid w:val="009D107E"/>
    <w:rsid w:val="009D136B"/>
    <w:rsid w:val="009D1D06"/>
    <w:rsid w:val="009D3FAF"/>
    <w:rsid w:val="009D64C4"/>
    <w:rsid w:val="009E0470"/>
    <w:rsid w:val="009E4167"/>
    <w:rsid w:val="009E4DD1"/>
    <w:rsid w:val="009E549C"/>
    <w:rsid w:val="009E605D"/>
    <w:rsid w:val="009E75FE"/>
    <w:rsid w:val="009F489D"/>
    <w:rsid w:val="009F63C1"/>
    <w:rsid w:val="009F6FAF"/>
    <w:rsid w:val="009F734E"/>
    <w:rsid w:val="00A003D3"/>
    <w:rsid w:val="00A006C6"/>
    <w:rsid w:val="00A02910"/>
    <w:rsid w:val="00A03F14"/>
    <w:rsid w:val="00A0489E"/>
    <w:rsid w:val="00A102AC"/>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3BA1"/>
    <w:rsid w:val="00A54959"/>
    <w:rsid w:val="00A559A0"/>
    <w:rsid w:val="00A567CC"/>
    <w:rsid w:val="00A61E49"/>
    <w:rsid w:val="00A620F5"/>
    <w:rsid w:val="00A6306D"/>
    <w:rsid w:val="00A6325C"/>
    <w:rsid w:val="00A633B3"/>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48E7"/>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63A"/>
    <w:rsid w:val="00AD6EAA"/>
    <w:rsid w:val="00AE5F25"/>
    <w:rsid w:val="00AF35D0"/>
    <w:rsid w:val="00AF6B58"/>
    <w:rsid w:val="00AF6E51"/>
    <w:rsid w:val="00AF7475"/>
    <w:rsid w:val="00B00FB2"/>
    <w:rsid w:val="00B0133A"/>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21A9"/>
    <w:rsid w:val="00B338E5"/>
    <w:rsid w:val="00B35B59"/>
    <w:rsid w:val="00B36CD1"/>
    <w:rsid w:val="00B42DA3"/>
    <w:rsid w:val="00B47775"/>
    <w:rsid w:val="00B52106"/>
    <w:rsid w:val="00B53274"/>
    <w:rsid w:val="00B542E9"/>
    <w:rsid w:val="00B55DE9"/>
    <w:rsid w:val="00B57648"/>
    <w:rsid w:val="00B61390"/>
    <w:rsid w:val="00B631A2"/>
    <w:rsid w:val="00B72B82"/>
    <w:rsid w:val="00B73B03"/>
    <w:rsid w:val="00B7455D"/>
    <w:rsid w:val="00B749D8"/>
    <w:rsid w:val="00B75122"/>
    <w:rsid w:val="00B7695F"/>
    <w:rsid w:val="00B77BF1"/>
    <w:rsid w:val="00B80EE9"/>
    <w:rsid w:val="00B817B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23C7"/>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6232"/>
    <w:rsid w:val="00BD7169"/>
    <w:rsid w:val="00BE17CB"/>
    <w:rsid w:val="00BE198B"/>
    <w:rsid w:val="00BE261A"/>
    <w:rsid w:val="00BE3C56"/>
    <w:rsid w:val="00BE48C5"/>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79EF"/>
    <w:rsid w:val="00C2279E"/>
    <w:rsid w:val="00C2281C"/>
    <w:rsid w:val="00C25266"/>
    <w:rsid w:val="00C26CDE"/>
    <w:rsid w:val="00C316CA"/>
    <w:rsid w:val="00C343AE"/>
    <w:rsid w:val="00C34DC1"/>
    <w:rsid w:val="00C3597A"/>
    <w:rsid w:val="00C40F7B"/>
    <w:rsid w:val="00C436A4"/>
    <w:rsid w:val="00C5223D"/>
    <w:rsid w:val="00C542F7"/>
    <w:rsid w:val="00C55479"/>
    <w:rsid w:val="00C56D63"/>
    <w:rsid w:val="00C575D5"/>
    <w:rsid w:val="00C57C02"/>
    <w:rsid w:val="00C6047C"/>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069A"/>
    <w:rsid w:val="00C8230C"/>
    <w:rsid w:val="00C82FE2"/>
    <w:rsid w:val="00C832F7"/>
    <w:rsid w:val="00C83B41"/>
    <w:rsid w:val="00C858D8"/>
    <w:rsid w:val="00C86C04"/>
    <w:rsid w:val="00C90D3F"/>
    <w:rsid w:val="00C9409E"/>
    <w:rsid w:val="00C96957"/>
    <w:rsid w:val="00CA0399"/>
    <w:rsid w:val="00CA0C97"/>
    <w:rsid w:val="00CA1A34"/>
    <w:rsid w:val="00CA2AA7"/>
    <w:rsid w:val="00CA341D"/>
    <w:rsid w:val="00CA5C1B"/>
    <w:rsid w:val="00CB295E"/>
    <w:rsid w:val="00CB3890"/>
    <w:rsid w:val="00CB51EE"/>
    <w:rsid w:val="00CC0717"/>
    <w:rsid w:val="00CC20D5"/>
    <w:rsid w:val="00CC322F"/>
    <w:rsid w:val="00CC63E5"/>
    <w:rsid w:val="00CC683C"/>
    <w:rsid w:val="00CD4F80"/>
    <w:rsid w:val="00CD6537"/>
    <w:rsid w:val="00CD6B32"/>
    <w:rsid w:val="00CD6C5E"/>
    <w:rsid w:val="00CE4223"/>
    <w:rsid w:val="00CE514D"/>
    <w:rsid w:val="00CE64E7"/>
    <w:rsid w:val="00CF241C"/>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0BE4"/>
    <w:rsid w:val="00D212F8"/>
    <w:rsid w:val="00D2235C"/>
    <w:rsid w:val="00D22655"/>
    <w:rsid w:val="00D25415"/>
    <w:rsid w:val="00D25D92"/>
    <w:rsid w:val="00D26687"/>
    <w:rsid w:val="00D26AD6"/>
    <w:rsid w:val="00D31740"/>
    <w:rsid w:val="00D3223B"/>
    <w:rsid w:val="00D33273"/>
    <w:rsid w:val="00D33889"/>
    <w:rsid w:val="00D351C0"/>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5A07"/>
    <w:rsid w:val="00D764CD"/>
    <w:rsid w:val="00D810CB"/>
    <w:rsid w:val="00D8194E"/>
    <w:rsid w:val="00D82F98"/>
    <w:rsid w:val="00D849DA"/>
    <w:rsid w:val="00D84C5C"/>
    <w:rsid w:val="00D86A9A"/>
    <w:rsid w:val="00D87BE2"/>
    <w:rsid w:val="00D90D34"/>
    <w:rsid w:val="00D929A2"/>
    <w:rsid w:val="00D9427C"/>
    <w:rsid w:val="00D96BDD"/>
    <w:rsid w:val="00DA033B"/>
    <w:rsid w:val="00DA0AA1"/>
    <w:rsid w:val="00DA1207"/>
    <w:rsid w:val="00DA2A99"/>
    <w:rsid w:val="00DA3709"/>
    <w:rsid w:val="00DA45E4"/>
    <w:rsid w:val="00DA49C4"/>
    <w:rsid w:val="00DA4D48"/>
    <w:rsid w:val="00DA7102"/>
    <w:rsid w:val="00DB2210"/>
    <w:rsid w:val="00DB4448"/>
    <w:rsid w:val="00DB5A48"/>
    <w:rsid w:val="00DC1E48"/>
    <w:rsid w:val="00DC3920"/>
    <w:rsid w:val="00DC3AEC"/>
    <w:rsid w:val="00DC3BAA"/>
    <w:rsid w:val="00DC7472"/>
    <w:rsid w:val="00DC7D4C"/>
    <w:rsid w:val="00DD0F1C"/>
    <w:rsid w:val="00DD1173"/>
    <w:rsid w:val="00DD40D1"/>
    <w:rsid w:val="00DD4819"/>
    <w:rsid w:val="00DD4FB2"/>
    <w:rsid w:val="00DD6296"/>
    <w:rsid w:val="00DD631B"/>
    <w:rsid w:val="00DE34BF"/>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0C1A"/>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35A0"/>
    <w:rsid w:val="00E676CE"/>
    <w:rsid w:val="00E70B01"/>
    <w:rsid w:val="00E70D29"/>
    <w:rsid w:val="00E71131"/>
    <w:rsid w:val="00E718FE"/>
    <w:rsid w:val="00E72ACB"/>
    <w:rsid w:val="00E72B8B"/>
    <w:rsid w:val="00E72F5E"/>
    <w:rsid w:val="00E74579"/>
    <w:rsid w:val="00E75D87"/>
    <w:rsid w:val="00E76D5B"/>
    <w:rsid w:val="00E81488"/>
    <w:rsid w:val="00E84576"/>
    <w:rsid w:val="00E86DC9"/>
    <w:rsid w:val="00E8790E"/>
    <w:rsid w:val="00E9067D"/>
    <w:rsid w:val="00E93328"/>
    <w:rsid w:val="00E956DC"/>
    <w:rsid w:val="00E97A70"/>
    <w:rsid w:val="00E97F3E"/>
    <w:rsid w:val="00EA03E5"/>
    <w:rsid w:val="00EA17C9"/>
    <w:rsid w:val="00EA17EF"/>
    <w:rsid w:val="00EA1CA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61A"/>
    <w:rsid w:val="00ED07D0"/>
    <w:rsid w:val="00ED21A4"/>
    <w:rsid w:val="00ED448A"/>
    <w:rsid w:val="00ED6FA8"/>
    <w:rsid w:val="00ED724D"/>
    <w:rsid w:val="00ED7BE1"/>
    <w:rsid w:val="00EE0760"/>
    <w:rsid w:val="00EE3029"/>
    <w:rsid w:val="00EE485F"/>
    <w:rsid w:val="00EE62CD"/>
    <w:rsid w:val="00EE6AA2"/>
    <w:rsid w:val="00EE72BE"/>
    <w:rsid w:val="00EF2FE9"/>
    <w:rsid w:val="00EF4C64"/>
    <w:rsid w:val="00EF50EE"/>
    <w:rsid w:val="00EF5A2B"/>
    <w:rsid w:val="00EF67A0"/>
    <w:rsid w:val="00EF680F"/>
    <w:rsid w:val="00EF6EE4"/>
    <w:rsid w:val="00F013BE"/>
    <w:rsid w:val="00F03212"/>
    <w:rsid w:val="00F0456D"/>
    <w:rsid w:val="00F048D7"/>
    <w:rsid w:val="00F04B23"/>
    <w:rsid w:val="00F0682B"/>
    <w:rsid w:val="00F06F7A"/>
    <w:rsid w:val="00F10420"/>
    <w:rsid w:val="00F12485"/>
    <w:rsid w:val="00F13F44"/>
    <w:rsid w:val="00F15201"/>
    <w:rsid w:val="00F153CC"/>
    <w:rsid w:val="00F20546"/>
    <w:rsid w:val="00F2062C"/>
    <w:rsid w:val="00F235B7"/>
    <w:rsid w:val="00F245C6"/>
    <w:rsid w:val="00F260C9"/>
    <w:rsid w:val="00F3101D"/>
    <w:rsid w:val="00F321D4"/>
    <w:rsid w:val="00F3542B"/>
    <w:rsid w:val="00F41A7E"/>
    <w:rsid w:val="00F42512"/>
    <w:rsid w:val="00F42B5B"/>
    <w:rsid w:val="00F42C9D"/>
    <w:rsid w:val="00F42FCF"/>
    <w:rsid w:val="00F4394D"/>
    <w:rsid w:val="00F45B7C"/>
    <w:rsid w:val="00F463A1"/>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33F7"/>
    <w:rsid w:val="00F743E5"/>
    <w:rsid w:val="00F74955"/>
    <w:rsid w:val="00F75EE3"/>
    <w:rsid w:val="00F76446"/>
    <w:rsid w:val="00F76C97"/>
    <w:rsid w:val="00F77EDB"/>
    <w:rsid w:val="00F810BE"/>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E36"/>
    <w:rsid w:val="00FD2F4E"/>
    <w:rsid w:val="00FD424D"/>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apple-converted-space">
    <w:name w:val="apple-converted-space"/>
    <w:basedOn w:val="DefaultParagraphFont"/>
    <w:rsid w:val="0007753D"/>
  </w:style>
  <w:style w:type="character" w:styleId="Strong">
    <w:name w:val="Strong"/>
    <w:basedOn w:val="DefaultParagraphFont"/>
    <w:uiPriority w:val="22"/>
    <w:qFormat/>
    <w:rsid w:val="0007753D"/>
    <w:rPr>
      <w:b/>
      <w:bCs/>
    </w:rPr>
  </w:style>
  <w:style w:type="character" w:customStyle="1" w:styleId="UnresolvedMention1">
    <w:name w:val="Unresolved Mention1"/>
    <w:basedOn w:val="DefaultParagraphFont"/>
    <w:uiPriority w:val="99"/>
    <w:semiHidden/>
    <w:unhideWhenUsed/>
    <w:rsid w:val="00E71131"/>
    <w:rPr>
      <w:color w:val="808080"/>
      <w:shd w:val="clear" w:color="auto" w:fill="E6E6E6"/>
    </w:rPr>
  </w:style>
  <w:style w:type="character" w:customStyle="1" w:styleId="username-prepend">
    <w:name w:val="username-prepend"/>
    <w:basedOn w:val="DefaultParagraphFont"/>
    <w:rsid w:val="008B4555"/>
  </w:style>
  <w:style w:type="paragraph" w:customStyle="1" w:styleId="Default">
    <w:name w:val="Default"/>
    <w:rsid w:val="00ED724D"/>
    <w:pPr>
      <w:autoSpaceDE w:val="0"/>
      <w:autoSpaceDN w:val="0"/>
      <w:adjustRightInd w:val="0"/>
    </w:pPr>
    <w:rPr>
      <w:rFonts w:eastAsiaTheme="minorHAnsi"/>
      <w:color w:val="000000"/>
      <w:sz w:val="24"/>
      <w:szCs w:val="24"/>
    </w:rPr>
  </w:style>
  <w:style w:type="paragraph" w:customStyle="1" w:styleId="gmail-msonormal">
    <w:name w:val="gmail-msonormal"/>
    <w:basedOn w:val="Normal"/>
    <w:rsid w:val="00766006"/>
    <w:pPr>
      <w:spacing w:before="100" w:beforeAutospacing="1" w:after="100" w:afterAutospacing="1"/>
    </w:pPr>
    <w:rPr>
      <w:rFonts w:ascii="Calibri" w:eastAsiaTheme="minorHAnsi" w:hAnsi="Calibri" w:cs="Calibri"/>
      <w:sz w:val="22"/>
      <w:szCs w:val="22"/>
    </w:rPr>
  </w:style>
  <w:style w:type="paragraph" w:customStyle="1" w:styleId="gmail-assignmentslevel2">
    <w:name w:val="gmail-assignmentslevel2"/>
    <w:basedOn w:val="Normal"/>
    <w:rsid w:val="00766006"/>
    <w:pPr>
      <w:spacing w:before="100" w:beforeAutospacing="1" w:after="100" w:afterAutospacing="1"/>
    </w:pPr>
    <w:rPr>
      <w:rFonts w:ascii="Calibri" w:eastAsiaTheme="minorHAnsi" w:hAnsi="Calibri" w:cs="Calibri"/>
      <w:sz w:val="22"/>
      <w:szCs w:val="22"/>
    </w:rPr>
  </w:style>
  <w:style w:type="character" w:styleId="Emphasis">
    <w:name w:val="Emphasis"/>
    <w:basedOn w:val="DefaultParagraphFont"/>
    <w:uiPriority w:val="20"/>
    <w:qFormat/>
    <w:rsid w:val="004E1BE8"/>
    <w:rPr>
      <w:i/>
      <w:iCs/>
    </w:rPr>
  </w:style>
  <w:style w:type="character" w:customStyle="1" w:styleId="UnresolvedMention2">
    <w:name w:val="Unresolved Mention2"/>
    <w:basedOn w:val="DefaultParagraphFont"/>
    <w:uiPriority w:val="99"/>
    <w:semiHidden/>
    <w:unhideWhenUsed/>
    <w:rsid w:val="004E1BE8"/>
    <w:rPr>
      <w:color w:val="808080"/>
      <w:shd w:val="clear" w:color="auto" w:fill="E6E6E6"/>
    </w:rPr>
  </w:style>
  <w:style w:type="paragraph" w:customStyle="1" w:styleId="paragraph">
    <w:name w:val="paragraph"/>
    <w:basedOn w:val="Normal"/>
    <w:rsid w:val="00C2281C"/>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C2281C"/>
  </w:style>
  <w:style w:type="character" w:customStyle="1" w:styleId="eop">
    <w:name w:val="eop"/>
    <w:basedOn w:val="DefaultParagraphFont"/>
    <w:rsid w:val="00C22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63131813">
      <w:bodyDiv w:val="1"/>
      <w:marLeft w:val="0"/>
      <w:marRight w:val="0"/>
      <w:marTop w:val="0"/>
      <w:marBottom w:val="0"/>
      <w:divBdr>
        <w:top w:val="none" w:sz="0" w:space="0" w:color="auto"/>
        <w:left w:val="none" w:sz="0" w:space="0" w:color="auto"/>
        <w:bottom w:val="none" w:sz="0" w:space="0" w:color="auto"/>
        <w:right w:val="none" w:sz="0" w:space="0" w:color="auto"/>
      </w:divBdr>
      <w:divsChild>
        <w:div w:id="700592507">
          <w:marLeft w:val="0"/>
          <w:marRight w:val="0"/>
          <w:marTop w:val="0"/>
          <w:marBottom w:val="0"/>
          <w:divBdr>
            <w:top w:val="none" w:sz="0" w:space="0" w:color="auto"/>
            <w:left w:val="none" w:sz="0" w:space="0" w:color="auto"/>
            <w:bottom w:val="none" w:sz="0" w:space="0" w:color="auto"/>
            <w:right w:val="none" w:sz="0" w:space="0" w:color="auto"/>
          </w:divBdr>
        </w:div>
        <w:div w:id="1512644325">
          <w:marLeft w:val="0"/>
          <w:marRight w:val="0"/>
          <w:marTop w:val="0"/>
          <w:marBottom w:val="0"/>
          <w:divBdr>
            <w:top w:val="none" w:sz="0" w:space="0" w:color="auto"/>
            <w:left w:val="none" w:sz="0" w:space="0" w:color="auto"/>
            <w:bottom w:val="none" w:sz="0" w:space="0" w:color="auto"/>
            <w:right w:val="none" w:sz="0" w:space="0" w:color="auto"/>
          </w:divBdr>
        </w:div>
        <w:div w:id="1391147847">
          <w:marLeft w:val="0"/>
          <w:marRight w:val="0"/>
          <w:marTop w:val="0"/>
          <w:marBottom w:val="0"/>
          <w:divBdr>
            <w:top w:val="none" w:sz="0" w:space="0" w:color="auto"/>
            <w:left w:val="none" w:sz="0" w:space="0" w:color="auto"/>
            <w:bottom w:val="none" w:sz="0" w:space="0" w:color="auto"/>
            <w:right w:val="none" w:sz="0" w:space="0" w:color="auto"/>
          </w:divBdr>
        </w:div>
        <w:div w:id="448937866">
          <w:marLeft w:val="0"/>
          <w:marRight w:val="0"/>
          <w:marTop w:val="0"/>
          <w:marBottom w:val="0"/>
          <w:divBdr>
            <w:top w:val="none" w:sz="0" w:space="0" w:color="auto"/>
            <w:left w:val="none" w:sz="0" w:space="0" w:color="auto"/>
            <w:bottom w:val="none" w:sz="0" w:space="0" w:color="auto"/>
            <w:right w:val="none" w:sz="0" w:space="0" w:color="auto"/>
          </w:divBdr>
        </w:div>
        <w:div w:id="748191090">
          <w:marLeft w:val="0"/>
          <w:marRight w:val="0"/>
          <w:marTop w:val="0"/>
          <w:marBottom w:val="0"/>
          <w:divBdr>
            <w:top w:val="none" w:sz="0" w:space="0" w:color="auto"/>
            <w:left w:val="none" w:sz="0" w:space="0" w:color="auto"/>
            <w:bottom w:val="none" w:sz="0" w:space="0" w:color="auto"/>
            <w:right w:val="none" w:sz="0" w:space="0" w:color="auto"/>
          </w:divBdr>
        </w:div>
        <w:div w:id="1420828070">
          <w:marLeft w:val="0"/>
          <w:marRight w:val="0"/>
          <w:marTop w:val="0"/>
          <w:marBottom w:val="0"/>
          <w:divBdr>
            <w:top w:val="none" w:sz="0" w:space="0" w:color="auto"/>
            <w:left w:val="none" w:sz="0" w:space="0" w:color="auto"/>
            <w:bottom w:val="none" w:sz="0" w:space="0" w:color="auto"/>
            <w:right w:val="none" w:sz="0" w:space="0" w:color="auto"/>
          </w:divBdr>
        </w:div>
        <w:div w:id="686366198">
          <w:marLeft w:val="0"/>
          <w:marRight w:val="0"/>
          <w:marTop w:val="0"/>
          <w:marBottom w:val="0"/>
          <w:divBdr>
            <w:top w:val="none" w:sz="0" w:space="0" w:color="auto"/>
            <w:left w:val="none" w:sz="0" w:space="0" w:color="auto"/>
            <w:bottom w:val="none" w:sz="0" w:space="0" w:color="auto"/>
            <w:right w:val="none" w:sz="0" w:space="0" w:color="auto"/>
          </w:divBdr>
        </w:div>
        <w:div w:id="1795713380">
          <w:marLeft w:val="0"/>
          <w:marRight w:val="0"/>
          <w:marTop w:val="0"/>
          <w:marBottom w:val="0"/>
          <w:divBdr>
            <w:top w:val="none" w:sz="0" w:space="0" w:color="auto"/>
            <w:left w:val="none" w:sz="0" w:space="0" w:color="auto"/>
            <w:bottom w:val="none" w:sz="0" w:space="0" w:color="auto"/>
            <w:right w:val="none" w:sz="0" w:space="0" w:color="auto"/>
          </w:divBdr>
        </w:div>
        <w:div w:id="1140420234">
          <w:marLeft w:val="0"/>
          <w:marRight w:val="0"/>
          <w:marTop w:val="0"/>
          <w:marBottom w:val="0"/>
          <w:divBdr>
            <w:top w:val="none" w:sz="0" w:space="0" w:color="auto"/>
            <w:left w:val="none" w:sz="0" w:space="0" w:color="auto"/>
            <w:bottom w:val="none" w:sz="0" w:space="0" w:color="auto"/>
            <w:right w:val="none" w:sz="0" w:space="0" w:color="auto"/>
          </w:divBdr>
        </w:div>
        <w:div w:id="1412001560">
          <w:marLeft w:val="0"/>
          <w:marRight w:val="0"/>
          <w:marTop w:val="0"/>
          <w:marBottom w:val="0"/>
          <w:divBdr>
            <w:top w:val="none" w:sz="0" w:space="0" w:color="auto"/>
            <w:left w:val="none" w:sz="0" w:space="0" w:color="auto"/>
            <w:bottom w:val="none" w:sz="0" w:space="0" w:color="auto"/>
            <w:right w:val="none" w:sz="0" w:space="0" w:color="auto"/>
          </w:divBdr>
        </w:div>
      </w:divsChild>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5757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5049244">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66200913">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3046805">
      <w:bodyDiv w:val="1"/>
      <w:marLeft w:val="0"/>
      <w:marRight w:val="0"/>
      <w:marTop w:val="0"/>
      <w:marBottom w:val="0"/>
      <w:divBdr>
        <w:top w:val="none" w:sz="0" w:space="0" w:color="auto"/>
        <w:left w:val="none" w:sz="0" w:space="0" w:color="auto"/>
        <w:bottom w:val="none" w:sz="0" w:space="0" w:color="auto"/>
        <w:right w:val="none" w:sz="0" w:space="0" w:color="auto"/>
      </w:divBdr>
    </w:div>
    <w:div w:id="1016538761">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098139155">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66619958">
      <w:bodyDiv w:val="1"/>
      <w:marLeft w:val="0"/>
      <w:marRight w:val="0"/>
      <w:marTop w:val="0"/>
      <w:marBottom w:val="0"/>
      <w:divBdr>
        <w:top w:val="none" w:sz="0" w:space="0" w:color="auto"/>
        <w:left w:val="none" w:sz="0" w:space="0" w:color="auto"/>
        <w:bottom w:val="none" w:sz="0" w:space="0" w:color="auto"/>
        <w:right w:val="none" w:sz="0" w:space="0" w:color="auto"/>
      </w:divBdr>
    </w:div>
    <w:div w:id="134554901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56811253">
      <w:bodyDiv w:val="1"/>
      <w:marLeft w:val="0"/>
      <w:marRight w:val="0"/>
      <w:marTop w:val="0"/>
      <w:marBottom w:val="0"/>
      <w:divBdr>
        <w:top w:val="none" w:sz="0" w:space="0" w:color="auto"/>
        <w:left w:val="none" w:sz="0" w:space="0" w:color="auto"/>
        <w:bottom w:val="none" w:sz="0" w:space="0" w:color="auto"/>
        <w:right w:val="none" w:sz="0" w:space="0" w:color="auto"/>
      </w:divBdr>
    </w:div>
    <w:div w:id="146095555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0778744">
      <w:bodyDiv w:val="1"/>
      <w:marLeft w:val="0"/>
      <w:marRight w:val="0"/>
      <w:marTop w:val="0"/>
      <w:marBottom w:val="0"/>
      <w:divBdr>
        <w:top w:val="none" w:sz="0" w:space="0" w:color="auto"/>
        <w:left w:val="none" w:sz="0" w:space="0" w:color="auto"/>
        <w:bottom w:val="none" w:sz="0" w:space="0" w:color="auto"/>
        <w:right w:val="none" w:sz="0" w:space="0" w:color="auto"/>
      </w:divBdr>
    </w:div>
    <w:div w:id="1527448730">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1961504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92841822">
      <w:bodyDiv w:val="1"/>
      <w:marLeft w:val="0"/>
      <w:marRight w:val="0"/>
      <w:marTop w:val="0"/>
      <w:marBottom w:val="0"/>
      <w:divBdr>
        <w:top w:val="none" w:sz="0" w:space="0" w:color="auto"/>
        <w:left w:val="none" w:sz="0" w:space="0" w:color="auto"/>
        <w:bottom w:val="none" w:sz="0" w:space="0" w:color="auto"/>
        <w:right w:val="none" w:sz="0" w:space="0" w:color="auto"/>
      </w:divBdr>
    </w:div>
    <w:div w:id="1943414881">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reencast.com/t/iG5BIXz425" TargetMode="External"/><Relationship Id="rId21" Type="http://schemas.openxmlformats.org/officeDocument/2006/relationships/hyperlink" Target="http://www.screencast.com/t/UgO0wRmZsam" TargetMode="External"/><Relationship Id="rId42" Type="http://schemas.openxmlformats.org/officeDocument/2006/relationships/hyperlink" Target="https://youtu.be/f-17MbjEws4" TargetMode="External"/><Relationship Id="rId47" Type="http://schemas.openxmlformats.org/officeDocument/2006/relationships/hyperlink" Target="https://creativecommons.org/licenses/by-nc/4.0/" TargetMode="External"/><Relationship Id="rId63" Type="http://schemas.openxmlformats.org/officeDocument/2006/relationships/hyperlink" Target="https://youtu.be/mFIvsqVir48" TargetMode="External"/><Relationship Id="rId68" Type="http://schemas.openxmlformats.org/officeDocument/2006/relationships/hyperlink" Target="https://youtu.be/mFIvsqVir48" TargetMode="External"/><Relationship Id="rId84" Type="http://schemas.openxmlformats.org/officeDocument/2006/relationships/hyperlink" Target="https://youtu.be/-xqo3fTh3U4" TargetMode="External"/><Relationship Id="rId89" Type="http://schemas.openxmlformats.org/officeDocument/2006/relationships/hyperlink" Target="http://m.wikihow.com/Create-a-Survey" TargetMode="External"/><Relationship Id="rId16" Type="http://schemas.openxmlformats.org/officeDocument/2006/relationships/footer" Target="footer2.xml"/><Relationship Id="rId11" Type="http://schemas.openxmlformats.org/officeDocument/2006/relationships/footnotes" Target="footnotes.xml"/><Relationship Id="rId32" Type="http://schemas.openxmlformats.org/officeDocument/2006/relationships/hyperlink" Target="https://support.office.com/en-us/article/Add-or-delete-audio-in-your-PowerPoint-presentation-c3b2a9fd-2547-41d9-9182-3dfaa58f1316?ui=en-US&amp;rs=en-US&amp;ad=US" TargetMode="External"/><Relationship Id="rId37" Type="http://schemas.openxmlformats.org/officeDocument/2006/relationships/hyperlink" Target="https://youtu.be/Ov3F3pdhNkk" TargetMode="External"/><Relationship Id="rId53" Type="http://schemas.openxmlformats.org/officeDocument/2006/relationships/hyperlink" Target="https://creativecommons.org/licenses/by-nc/4.0/" TargetMode="External"/><Relationship Id="rId58" Type="http://schemas.openxmlformats.org/officeDocument/2006/relationships/hyperlink" Target="https://youtu.be/agXQATse7NQ" TargetMode="External"/><Relationship Id="rId74" Type="http://schemas.openxmlformats.org/officeDocument/2006/relationships/hyperlink" Target="https://youtu.be/be9e-Q-jC-0" TargetMode="External"/><Relationship Id="rId79" Type="http://schemas.openxmlformats.org/officeDocument/2006/relationships/hyperlink" Target="https://youtu.be/vtMLil6EfGg" TargetMode="External"/><Relationship Id="rId5" Type="http://schemas.openxmlformats.org/officeDocument/2006/relationships/customXml" Target="../customXml/item5.xml"/><Relationship Id="rId90" Type="http://schemas.openxmlformats.org/officeDocument/2006/relationships/hyperlink" Target="https://www.qualtrics.com/blog/creating-surveys/" TargetMode="External"/><Relationship Id="rId95" Type="http://schemas.openxmlformats.org/officeDocument/2006/relationships/hyperlink" Target="https://www.qualtrics.com/blog/creating-surveys/" TargetMode="External"/><Relationship Id="rId22" Type="http://schemas.openxmlformats.org/officeDocument/2006/relationships/hyperlink" Target="http://www.screencast.com/t/nxH7zFpj9w" TargetMode="External"/><Relationship Id="rId27" Type="http://schemas.openxmlformats.org/officeDocument/2006/relationships/hyperlink" Target="http://www.screencast.com/t/yMN18GPzh" TargetMode="External"/><Relationship Id="rId43" Type="http://schemas.openxmlformats.org/officeDocument/2006/relationships/hyperlink" Target="https://youtu.be/2X-QSU6-hPU" TargetMode="External"/><Relationship Id="rId48" Type="http://schemas.openxmlformats.org/officeDocument/2006/relationships/hyperlink" Target="https://youtu.be/8aYA1ooRce8" TargetMode="External"/><Relationship Id="rId64" Type="http://schemas.openxmlformats.org/officeDocument/2006/relationships/hyperlink" Target="https://youtu.be/10nMNh3RMp0" TargetMode="External"/><Relationship Id="rId69" Type="http://schemas.openxmlformats.org/officeDocument/2006/relationships/hyperlink" Target="https://youtu.be/be9e-Q-jC-0" TargetMode="External"/><Relationship Id="rId80" Type="http://schemas.openxmlformats.org/officeDocument/2006/relationships/hyperlink" Target="https://youtu.be/HpAOi8-WUY4" TargetMode="External"/><Relationship Id="rId85" Type="http://schemas.openxmlformats.org/officeDocument/2006/relationships/hyperlink" Target="https://youtu.be/w97eQn5AyKc" TargetMode="External"/><Relationship Id="rId12" Type="http://schemas.openxmlformats.org/officeDocument/2006/relationships/endnotes" Target="endnotes.xml"/><Relationship Id="rId17" Type="http://schemas.openxmlformats.org/officeDocument/2006/relationships/hyperlink" Target="https://youtu.be/Ov3F3pdhNkk" TargetMode="External"/><Relationship Id="rId25" Type="http://schemas.openxmlformats.org/officeDocument/2006/relationships/hyperlink" Target="http://www.screencast.com/t/VmhLDDfbbt" TargetMode="External"/><Relationship Id="rId33" Type="http://schemas.openxmlformats.org/officeDocument/2006/relationships/hyperlink" Target="https://support.office.com/en-us/article/Record-a-slide-show-with-narration-and-slide-timings-0b9502c6-5f6c-40ae-b1e7-e47d8741161c" TargetMode="External"/><Relationship Id="rId38" Type="http://schemas.openxmlformats.org/officeDocument/2006/relationships/hyperlink" Target="https://youtu.be/MDVH0u4tUWo" TargetMode="External"/><Relationship Id="rId46" Type="http://schemas.openxmlformats.org/officeDocument/2006/relationships/hyperlink" Target="https://www.youtube.com/user/nkulibrary" TargetMode="External"/><Relationship Id="rId59" Type="http://schemas.openxmlformats.org/officeDocument/2006/relationships/hyperlink" Target="https://youtu.be/HpAOi8-WUY4" TargetMode="External"/><Relationship Id="rId67" Type="http://schemas.openxmlformats.org/officeDocument/2006/relationships/hyperlink" Target="https://youtu.be/nCUdBpuTvNQ" TargetMode="External"/><Relationship Id="rId20" Type="http://schemas.openxmlformats.org/officeDocument/2006/relationships/hyperlink" Target="http://www.screencast.com/t/hs70wBZ89RtH" TargetMode="External"/><Relationship Id="rId41" Type="http://schemas.openxmlformats.org/officeDocument/2006/relationships/hyperlink" Target="http://www.education.pa.gov/data-and-statistics/PSSA/Pages/default.aspx" TargetMode="External"/><Relationship Id="rId54" Type="http://schemas.openxmlformats.org/officeDocument/2006/relationships/hyperlink" Target="https://youtu.be/8aYA1ooRce8" TargetMode="External"/><Relationship Id="rId62" Type="http://schemas.openxmlformats.org/officeDocument/2006/relationships/hyperlink" Target="https://youtu.be/hFV71QPvX2I" TargetMode="External"/><Relationship Id="rId70" Type="http://schemas.openxmlformats.org/officeDocument/2006/relationships/hyperlink" Target="https://youtu.be/IOBYsdgGhVw" TargetMode="External"/><Relationship Id="rId75" Type="http://schemas.openxmlformats.org/officeDocument/2006/relationships/hyperlink" Target="https://youtu.be/IOBYsdgGhVw" TargetMode="External"/><Relationship Id="rId83" Type="http://schemas.openxmlformats.org/officeDocument/2006/relationships/hyperlink" Target="https://youtu.be/x4EKnE1eqds" TargetMode="External"/><Relationship Id="rId88" Type="http://schemas.openxmlformats.org/officeDocument/2006/relationships/hyperlink" Target="https://youtu.be/HpAOi8-WUY4" TargetMode="External"/><Relationship Id="rId91" Type="http://schemas.openxmlformats.org/officeDocument/2006/relationships/hyperlink" Target="https://www.interventioncentral.org/self_management_self_monitoring" TargetMode="External"/><Relationship Id="rId96" Type="http://schemas.openxmlformats.org/officeDocument/2006/relationships/hyperlink" Target="https://www.interventioncentral.org/self_management_self_monitoring"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screencast.com/t/1J1FLBZ9" TargetMode="External"/><Relationship Id="rId28" Type="http://schemas.openxmlformats.org/officeDocument/2006/relationships/hyperlink" Target="http://www.screencast.com/t/eKEeL00PqSc" TargetMode="External"/><Relationship Id="rId36" Type="http://schemas.openxmlformats.org/officeDocument/2006/relationships/hyperlink" Target="https://youtu.be/f-17MbjEws4" TargetMode="External"/><Relationship Id="rId49" Type="http://schemas.openxmlformats.org/officeDocument/2006/relationships/hyperlink" Target="https://youtu.be/2X-QSU6-hPU" TargetMode="External"/><Relationship Id="rId57" Type="http://schemas.openxmlformats.org/officeDocument/2006/relationships/hyperlink" Target="https://youtu.be/10nMNh3RMp0" TargetMode="External"/><Relationship Id="rId10" Type="http://schemas.openxmlformats.org/officeDocument/2006/relationships/webSettings" Target="webSettings.xml"/><Relationship Id="rId31" Type="http://schemas.openxmlformats.org/officeDocument/2006/relationships/hyperlink" Target="http://www.screencast.com/t/NUaLM4fuv0jy" TargetMode="External"/><Relationship Id="rId44" Type="http://schemas.openxmlformats.org/officeDocument/2006/relationships/hyperlink" Target="https://youtu.be/Q0B3Gjlu-1o" TargetMode="External"/><Relationship Id="rId52" Type="http://schemas.openxmlformats.org/officeDocument/2006/relationships/hyperlink" Target="https://www.youtube.com/user/nkulibrary" TargetMode="External"/><Relationship Id="rId60" Type="http://schemas.openxmlformats.org/officeDocument/2006/relationships/hyperlink" Target="https://youtu.be/nCUdBpuTvNQ" TargetMode="External"/><Relationship Id="rId65" Type="http://schemas.openxmlformats.org/officeDocument/2006/relationships/hyperlink" Target="https://youtu.be/agXQATse7NQ" TargetMode="External"/><Relationship Id="rId73" Type="http://schemas.openxmlformats.org/officeDocument/2006/relationships/hyperlink" Target="https://youtu.be/_13GGEhi99g" TargetMode="External"/><Relationship Id="rId78" Type="http://schemas.openxmlformats.org/officeDocument/2006/relationships/hyperlink" Target="http://blog.apastyle.org/apastyle/2010/07/five-steps-to-a-great-title.html" TargetMode="External"/><Relationship Id="rId81" Type="http://schemas.openxmlformats.org/officeDocument/2006/relationships/hyperlink" Target="https://www.youtube.com/watch?v=NpNd609SVWI&amp;feature=youtu.be" TargetMode="External"/><Relationship Id="rId86" Type="http://schemas.openxmlformats.org/officeDocument/2006/relationships/hyperlink" Target="http://blog.apastyle.org/apastyle/2010/07/five-steps-to-a-great-title.html" TargetMode="External"/><Relationship Id="rId94" Type="http://schemas.openxmlformats.org/officeDocument/2006/relationships/hyperlink" Target="http://m.wikihow.com/Create-a-Survey" TargetMode="External"/><Relationship Id="rId99" Type="http://schemas.openxmlformats.org/officeDocument/2006/relationships/hyperlink" Target="https://help.blackboard.com/Learn/Instructor/Assignments/Download_Assignments" TargetMode="Externa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youtu.be/iFik0of3iUM" TargetMode="External"/><Relationship Id="rId39" Type="http://schemas.openxmlformats.org/officeDocument/2006/relationships/hyperlink" Target="https://www.cdc.gov/healthyyouth/data/yrbs/index.htm" TargetMode="External"/><Relationship Id="rId34" Type="http://schemas.openxmlformats.org/officeDocument/2006/relationships/hyperlink" Target="https://sites.gmercyu.edu/student-resources/adobe-connect-resources/" TargetMode="External"/><Relationship Id="rId50" Type="http://schemas.openxmlformats.org/officeDocument/2006/relationships/hyperlink" Target="https://youtu.be/Q0B3Gjlu-1o" TargetMode="External"/><Relationship Id="rId55" Type="http://schemas.openxmlformats.org/officeDocument/2006/relationships/hyperlink" Target="https://youtu.be/hFV71QPvX2I" TargetMode="External"/><Relationship Id="rId76" Type="http://schemas.openxmlformats.org/officeDocument/2006/relationships/hyperlink" Target="https://youtu.be/0glFJMYv1JY" TargetMode="External"/><Relationship Id="rId97" Type="http://schemas.openxmlformats.org/officeDocument/2006/relationships/hyperlink" Target="https://vkc.mc.vanderbilt.edu/assets/files/resources/psiSelfmonitoring.pdf" TargetMode="External"/><Relationship Id="rId7" Type="http://schemas.openxmlformats.org/officeDocument/2006/relationships/numbering" Target="numbering.xml"/><Relationship Id="rId71" Type="http://schemas.openxmlformats.org/officeDocument/2006/relationships/hyperlink" Target="https://youtu.be/_13GGEhi99g" TargetMode="External"/><Relationship Id="rId92" Type="http://schemas.openxmlformats.org/officeDocument/2006/relationships/hyperlink" Target="https://vkc.mc.vanderbilt.edu/assets/files/resources/psiSelfmonitoring.pdf" TargetMode="External"/><Relationship Id="rId2" Type="http://schemas.openxmlformats.org/officeDocument/2006/relationships/customXml" Target="../customXml/item2.xml"/><Relationship Id="rId29" Type="http://schemas.openxmlformats.org/officeDocument/2006/relationships/hyperlink" Target="http://www.screencast.com/t/xKdJ3BDJR2ek" TargetMode="External"/><Relationship Id="rId24" Type="http://schemas.openxmlformats.org/officeDocument/2006/relationships/hyperlink" Target="http://www.screencast.com/t/USuqwBBB" TargetMode="External"/><Relationship Id="rId40" Type="http://schemas.openxmlformats.org/officeDocument/2006/relationships/hyperlink" Target="https://www.hhs.gov/ash/oah/facts-and-stats/day-in-the-life/index.html" TargetMode="External"/><Relationship Id="rId45" Type="http://schemas.openxmlformats.org/officeDocument/2006/relationships/hyperlink" Target="https://youtu.be/LWLYCYeCFak" TargetMode="External"/><Relationship Id="rId66" Type="http://schemas.openxmlformats.org/officeDocument/2006/relationships/hyperlink" Target="https://youtu.be/HpAOi8-WUY4" TargetMode="External"/><Relationship Id="rId87" Type="http://schemas.openxmlformats.org/officeDocument/2006/relationships/hyperlink" Target="https://youtu.be/vtMLil6EfGg" TargetMode="External"/><Relationship Id="rId61" Type="http://schemas.openxmlformats.org/officeDocument/2006/relationships/hyperlink" Target="https://youtu.be/mFIvsqVir48" TargetMode="External"/><Relationship Id="rId82" Type="http://schemas.openxmlformats.org/officeDocument/2006/relationships/hyperlink" Target="https://youtu.be/1fkbjrnXycE" TargetMode="External"/><Relationship Id="rId19" Type="http://schemas.openxmlformats.org/officeDocument/2006/relationships/hyperlink" Target="https://youtu.be/MDVH0u4tUWo" TargetMode="External"/><Relationship Id="rId14" Type="http://schemas.openxmlformats.org/officeDocument/2006/relationships/footer" Target="footer1.xml"/><Relationship Id="rId30" Type="http://schemas.openxmlformats.org/officeDocument/2006/relationships/hyperlink" Target="http://www.screencast.com/t/54Y7PBbPR" TargetMode="External"/><Relationship Id="rId35" Type="http://schemas.openxmlformats.org/officeDocument/2006/relationships/hyperlink" Target="https://youtu.be/iFik0of3iUM" TargetMode="External"/><Relationship Id="rId56" Type="http://schemas.openxmlformats.org/officeDocument/2006/relationships/hyperlink" Target="https://youtu.be/mFIvsqVir48" TargetMode="External"/><Relationship Id="rId77" Type="http://schemas.openxmlformats.org/officeDocument/2006/relationships/hyperlink" Target="http://libproxy.gmercyu.edu/login?url=http://search.ebscohost.com/login.aspx?direct=true&amp;db=eue&amp;AN=100416276&amp;site=ehost-live" TargetMode="External"/><Relationship Id="rId100"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youtu.be/LWLYCYeCFak" TargetMode="External"/><Relationship Id="rId72" Type="http://schemas.openxmlformats.org/officeDocument/2006/relationships/hyperlink" Target="http://guides.library.vcu.edu/ld.php?content_id=1720465" TargetMode="External"/><Relationship Id="rId93" Type="http://schemas.openxmlformats.org/officeDocument/2006/relationships/hyperlink" Target="https://www.interventioncentral.org/tools/self-check-behavior-checklist-maker" TargetMode="External"/><Relationship Id="rId98" Type="http://schemas.openxmlformats.org/officeDocument/2006/relationships/hyperlink" Target="https://www.interventioncentral.org/tools/self-check-behavior-checklist-maker"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4A4F859E-84CB-4543-B230-A9D0FA27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TotalTime>
  <Pages>1</Pages>
  <Words>7776</Words>
  <Characters>44324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2019-07-24T21:01:00Z</dcterms:created>
  <dcterms:modified xsi:type="dcterms:W3CDTF">2019-07-24T21:05:00Z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