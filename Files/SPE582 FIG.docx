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11295F" w:rsidRDefault="4948C66D" w:rsidP="0020635A">
      <w:pPr>
        <w:pStyle w:val="Heading1"/>
      </w:pPr>
      <w:r w:rsidRPr="0011295F">
        <w:t xml:space="preserve">Course Description </w:t>
      </w:r>
    </w:p>
    <w:p w14:paraId="18CB3D27" w14:textId="77777777" w:rsidR="00121460" w:rsidRPr="0011295F" w:rsidRDefault="00121460" w:rsidP="00DC3920"/>
    <w:p w14:paraId="47F5AFC6" w14:textId="767C3970" w:rsidR="00121460" w:rsidRPr="0011295F" w:rsidRDefault="00B507AD" w:rsidP="002522B3">
      <w:pPr>
        <w:pStyle w:val="AssignmentsLevel1"/>
      </w:pPr>
      <w:r w:rsidRPr="0011295F">
        <w:t>This course will address the broad scope of issues related to effective communication and behavioral and social competence for students on the autism spectrum. The course will analyze the interrelationship between communication and behavior. Language development, pragmatics, augmentative, and alternative communication systems will be presented.</w:t>
      </w:r>
    </w:p>
    <w:p w14:paraId="37651805" w14:textId="1E78A61F" w:rsidR="00E676CE" w:rsidRDefault="00E676CE" w:rsidP="00DC3920"/>
    <w:p w14:paraId="3C575088" w14:textId="77777777" w:rsidR="00121460" w:rsidRPr="0011295F" w:rsidRDefault="4948C66D" w:rsidP="4948C66D">
      <w:pPr>
        <w:pStyle w:val="Heading1"/>
        <w:rPr>
          <w:color w:val="9C2C2A" w:themeColor="accent1"/>
        </w:rPr>
      </w:pPr>
      <w:r w:rsidRPr="0011295F">
        <w:t>University Learning Outcomes (ULO)</w:t>
      </w:r>
    </w:p>
    <w:p w14:paraId="7CB94DA4" w14:textId="77777777" w:rsidR="00121460" w:rsidRPr="0011295F" w:rsidRDefault="00121460" w:rsidP="00121460">
      <w:pPr>
        <w:tabs>
          <w:tab w:val="left" w:pos="0"/>
        </w:tabs>
        <w:rPr>
          <w:rFonts w:cs="Arial"/>
          <w:szCs w:val="22"/>
        </w:rPr>
      </w:pPr>
    </w:p>
    <w:p w14:paraId="12D381FA" w14:textId="29A96B60" w:rsidR="00BE54C1" w:rsidRPr="0011295F" w:rsidRDefault="00BE54C1" w:rsidP="00BE54C1">
      <w:pPr>
        <w:pStyle w:val="AssignmentsLevel2"/>
        <w:rPr>
          <w:b/>
          <w:bCs/>
        </w:rPr>
      </w:pPr>
      <w:r w:rsidRPr="0011295F">
        <w:rPr>
          <w:b/>
          <w:bCs/>
        </w:rPr>
        <w:t>ULO1: </w:t>
      </w:r>
      <w:r w:rsidRPr="0011295F">
        <w:rPr>
          <w:bCs/>
        </w:rPr>
        <w:t>Knowledge of Human Cultures and the Physical and Natural World</w:t>
      </w:r>
    </w:p>
    <w:p w14:paraId="572DFEFA" w14:textId="3E24820A" w:rsidR="00BE54C1" w:rsidRPr="0011295F" w:rsidRDefault="00BE54C1" w:rsidP="00BE54C1">
      <w:pPr>
        <w:pStyle w:val="AssignmentsLevel2"/>
        <w:rPr>
          <w:b/>
          <w:bCs/>
        </w:rPr>
      </w:pPr>
      <w:r w:rsidRPr="0011295F">
        <w:rPr>
          <w:b/>
          <w:bCs/>
        </w:rPr>
        <w:t>ULO2: </w:t>
      </w:r>
      <w:r w:rsidRPr="0011295F">
        <w:rPr>
          <w:bCs/>
        </w:rPr>
        <w:t>Intellectual and Practical Skills</w:t>
      </w:r>
    </w:p>
    <w:p w14:paraId="1A9BAEA4" w14:textId="699BCEFA" w:rsidR="00BE54C1" w:rsidRPr="0011295F" w:rsidRDefault="00BE54C1" w:rsidP="00BE54C1">
      <w:pPr>
        <w:pStyle w:val="AssignmentsLevel2"/>
        <w:rPr>
          <w:b/>
          <w:bCs/>
        </w:rPr>
      </w:pPr>
      <w:r w:rsidRPr="0011295F">
        <w:rPr>
          <w:b/>
          <w:bCs/>
        </w:rPr>
        <w:t>ULO3: </w:t>
      </w:r>
      <w:r w:rsidRPr="0011295F">
        <w:rPr>
          <w:bCs/>
        </w:rPr>
        <w:t>Personal and Social Responsibility</w:t>
      </w:r>
    </w:p>
    <w:p w14:paraId="35CEAE03" w14:textId="77777777" w:rsidR="00BE54C1" w:rsidRPr="0011295F" w:rsidRDefault="00BE54C1" w:rsidP="00BE54C1">
      <w:pPr>
        <w:pStyle w:val="AssignmentsLevel2"/>
        <w:rPr>
          <w:b/>
          <w:bCs/>
        </w:rPr>
      </w:pPr>
      <w:r w:rsidRPr="0011295F">
        <w:rPr>
          <w:b/>
          <w:bCs/>
        </w:rPr>
        <w:t>ULO4: </w:t>
      </w:r>
      <w:r w:rsidRPr="0011295F">
        <w:rPr>
          <w:bCs/>
        </w:rPr>
        <w:t>Integrative and Applied Learning</w:t>
      </w:r>
      <w:r w:rsidRPr="0011295F">
        <w:rPr>
          <w:bCs/>
        </w:rPr>
        <w:softHyphen/>
      </w:r>
    </w:p>
    <w:p w14:paraId="65B62440" w14:textId="706A370C" w:rsidR="00BE54C1" w:rsidRPr="0011295F" w:rsidRDefault="00BE54C1" w:rsidP="00BE54C1">
      <w:pPr>
        <w:pStyle w:val="AssignmentsLevel2"/>
        <w:rPr>
          <w:b/>
          <w:bCs/>
        </w:rPr>
      </w:pPr>
      <w:r w:rsidRPr="0011295F">
        <w:rPr>
          <w:b/>
          <w:bCs/>
        </w:rPr>
        <w:t>ULO5: </w:t>
      </w:r>
      <w:r w:rsidRPr="0011295F">
        <w:rPr>
          <w:bCs/>
        </w:rPr>
        <w:t>Immersed in the Critical Concerns of the Sisters of Mercy of the Americas</w:t>
      </w:r>
    </w:p>
    <w:p w14:paraId="50BC5C32" w14:textId="1E79AC26" w:rsidR="00825564" w:rsidRPr="0011295F" w:rsidRDefault="00825564" w:rsidP="00825564"/>
    <w:p w14:paraId="6529D263" w14:textId="77777777" w:rsidR="00132272" w:rsidRPr="0011295F" w:rsidRDefault="4948C66D" w:rsidP="0020635A">
      <w:pPr>
        <w:pStyle w:val="Heading1"/>
      </w:pPr>
      <w:r w:rsidRPr="0011295F">
        <w:t xml:space="preserve">Program Learning Outcomes (PLO) </w:t>
      </w:r>
    </w:p>
    <w:p w14:paraId="199CB11D" w14:textId="77777777" w:rsidR="00A6299A" w:rsidRPr="0011295F" w:rsidRDefault="00A6299A" w:rsidP="00A6299A">
      <w:pPr>
        <w:pStyle w:val="AssignmentsLevel2"/>
        <w:numPr>
          <w:ilvl w:val="0"/>
          <w:numId w:val="0"/>
        </w:numPr>
        <w:ind w:left="360"/>
      </w:pPr>
      <w:bookmarkStart w:id="0" w:name="_Hlk521069251"/>
      <w:bookmarkStart w:id="1" w:name="_Hlk521425957"/>
    </w:p>
    <w:p w14:paraId="517A92AB" w14:textId="77777777" w:rsidR="00776159" w:rsidRPr="0011295F" w:rsidRDefault="00776159" w:rsidP="00B86768">
      <w:pPr>
        <w:pStyle w:val="AssignmentsLevel2"/>
      </w:pPr>
      <w:r w:rsidRPr="0011295F">
        <w:rPr>
          <w:b/>
          <w:color w:val="222222"/>
          <w:shd w:val="clear" w:color="auto" w:fill="FFFFFF"/>
        </w:rPr>
        <w:t>PLO1:</w:t>
      </w:r>
      <w:r w:rsidRPr="0011295F">
        <w:rPr>
          <w:color w:val="222222"/>
          <w:shd w:val="clear" w:color="auto" w:fill="FFFFFF"/>
        </w:rPr>
        <w:t xml:space="preserve"> Apply knowledge of how exceptionalities </w:t>
      </w:r>
      <w:r w:rsidRPr="0011295F">
        <w:rPr>
          <w:noProof/>
          <w:color w:val="222222"/>
          <w:shd w:val="clear" w:color="auto" w:fill="FFFFFF"/>
        </w:rPr>
        <w:t>affect</w:t>
      </w:r>
      <w:r w:rsidRPr="0011295F">
        <w:rPr>
          <w:color w:val="222222"/>
          <w:shd w:val="clear" w:color="auto" w:fill="FFFFFF"/>
        </w:rPr>
        <w:t xml:space="preserve"> student development, learning, </w:t>
      </w:r>
      <w:r w:rsidRPr="0011295F">
        <w:rPr>
          <w:noProof/>
          <w:color w:val="222222"/>
          <w:shd w:val="clear" w:color="auto" w:fill="FFFFFF"/>
        </w:rPr>
        <w:t>and</w:t>
      </w:r>
      <w:r w:rsidRPr="0011295F">
        <w:rPr>
          <w:color w:val="222222"/>
          <w:shd w:val="clear" w:color="auto" w:fill="FFFFFF"/>
        </w:rPr>
        <w:t xml:space="preserve"> behavior to provide appropriate learning experiences. (UL</w:t>
      </w:r>
      <w:r w:rsidRPr="0011295F">
        <w:rPr>
          <w:color w:val="222222"/>
        </w:rPr>
        <w:t>O1, 3, 4,)</w:t>
      </w:r>
    </w:p>
    <w:p w14:paraId="668D697F" w14:textId="6CF72B7D" w:rsidR="00776159" w:rsidRPr="0011295F" w:rsidRDefault="00776159" w:rsidP="00B86768">
      <w:pPr>
        <w:pStyle w:val="AssignmentsLevel2"/>
      </w:pPr>
      <w:r w:rsidRPr="0011295F">
        <w:rPr>
          <w:b/>
          <w:color w:val="222222"/>
          <w:shd w:val="clear" w:color="auto" w:fill="FFFFFF"/>
        </w:rPr>
        <w:t>PLO2:</w:t>
      </w:r>
      <w:r w:rsidRPr="0011295F">
        <w:rPr>
          <w:color w:val="222222"/>
          <w:shd w:val="clear" w:color="auto" w:fill="FFFFFF"/>
        </w:rPr>
        <w:t xml:space="preserve"> </w:t>
      </w:r>
      <w:r w:rsidRPr="0011295F">
        <w:rPr>
          <w:noProof/>
          <w:color w:val="222222"/>
          <w:shd w:val="clear" w:color="auto" w:fill="FFFFFF"/>
        </w:rPr>
        <w:t>Identity</w:t>
      </w:r>
      <w:r w:rsidRPr="0011295F">
        <w:rPr>
          <w:color w:val="222222"/>
          <w:shd w:val="clear" w:color="auto" w:fill="FFFFFF"/>
        </w:rPr>
        <w:t>, select, adapt and apply instructional strategies and curricula that are appropriate and effective in meeting the individual needs of persons with exceptionalities. (UL</w:t>
      </w:r>
      <w:r w:rsidRPr="0011295F">
        <w:rPr>
          <w:color w:val="222222"/>
        </w:rPr>
        <w:t>O1, 2, 3, 4)</w:t>
      </w:r>
    </w:p>
    <w:p w14:paraId="25427F93" w14:textId="06C6ED0D" w:rsidR="00776159" w:rsidRPr="0011295F" w:rsidRDefault="00776159" w:rsidP="00B86768">
      <w:pPr>
        <w:pStyle w:val="AssignmentsLevel2"/>
      </w:pPr>
      <w:r w:rsidRPr="0011295F">
        <w:rPr>
          <w:b/>
          <w:color w:val="222222"/>
          <w:shd w:val="clear" w:color="auto" w:fill="FFFFFF"/>
        </w:rPr>
        <w:t>PLO3:</w:t>
      </w:r>
      <w:r w:rsidRPr="0011295F">
        <w:rPr>
          <w:color w:val="222222"/>
          <w:shd w:val="clear" w:color="auto" w:fill="FFFFFF"/>
        </w:rPr>
        <w:t xml:space="preserve"> Create safe, inclusive, culturally responsive learning environments to promote the academic, social and emotional development of students. (UL</w:t>
      </w:r>
      <w:r w:rsidRPr="0011295F">
        <w:rPr>
          <w:color w:val="222222"/>
        </w:rPr>
        <w:t>O1, 2, 3, 5)</w:t>
      </w:r>
    </w:p>
    <w:p w14:paraId="4A9D3024" w14:textId="77777777" w:rsidR="00776159" w:rsidRPr="0011295F" w:rsidRDefault="00776159" w:rsidP="00B86768">
      <w:pPr>
        <w:pStyle w:val="AssignmentsLevel2"/>
      </w:pPr>
      <w:r w:rsidRPr="0011295F">
        <w:rPr>
          <w:b/>
          <w:color w:val="222222"/>
          <w:shd w:val="clear" w:color="auto" w:fill="FFFFFF"/>
        </w:rPr>
        <w:t>PLO4:</w:t>
      </w:r>
      <w:r w:rsidRPr="0011295F">
        <w:rPr>
          <w:color w:val="222222"/>
          <w:shd w:val="clear" w:color="auto" w:fill="FFFFFF"/>
        </w:rPr>
        <w:t xml:space="preserve"> Utilize multiple methods of assessment and data sources in making educational decisions. (UL</w:t>
      </w:r>
      <w:r w:rsidRPr="0011295F">
        <w:rPr>
          <w:color w:val="222222"/>
        </w:rPr>
        <w:t>O 2, 4)</w:t>
      </w:r>
    </w:p>
    <w:p w14:paraId="1732DB31" w14:textId="1880B636" w:rsidR="00776159" w:rsidRPr="0011295F" w:rsidRDefault="00776159" w:rsidP="00B86768">
      <w:pPr>
        <w:pStyle w:val="AssignmentsLevel2"/>
      </w:pPr>
      <w:r w:rsidRPr="0011295F">
        <w:rPr>
          <w:b/>
          <w:color w:val="222222"/>
          <w:shd w:val="clear" w:color="auto" w:fill="FFFFFF"/>
        </w:rPr>
        <w:t>PLO5:</w:t>
      </w:r>
      <w:r w:rsidRPr="0011295F">
        <w:rPr>
          <w:color w:val="222222"/>
          <w:shd w:val="clear" w:color="auto" w:fill="FFFFFF"/>
        </w:rPr>
        <w:t xml:space="preserve"> Collaborate with families, educators, related service providers, individuals with exceptionalities and community agencies to address the needs of individuals with exceptionalities. (UL</w:t>
      </w:r>
      <w:r w:rsidRPr="0011295F">
        <w:rPr>
          <w:color w:val="222222"/>
        </w:rPr>
        <w:t>O1, 2, 3, 5)</w:t>
      </w:r>
    </w:p>
    <w:p w14:paraId="123E51C9" w14:textId="1CDAE8B9" w:rsidR="00B86768" w:rsidRPr="0011295F" w:rsidRDefault="00776159" w:rsidP="00B86768">
      <w:pPr>
        <w:pStyle w:val="AssignmentsLevel2"/>
      </w:pPr>
      <w:r w:rsidRPr="0011295F">
        <w:rPr>
          <w:b/>
          <w:color w:val="222222"/>
          <w:shd w:val="clear" w:color="auto" w:fill="FFFFFF"/>
        </w:rPr>
        <w:t>PLO6:</w:t>
      </w:r>
      <w:r w:rsidRPr="0011295F">
        <w:rPr>
          <w:color w:val="222222"/>
          <w:shd w:val="clear" w:color="auto" w:fill="FFFFFF"/>
        </w:rPr>
        <w:t xml:space="preserve"> Apply policies, statutes, and rules established by the Department of Education, state and local agencies relating to the education of individuals with exceptionalities. (UL</w:t>
      </w:r>
      <w:r w:rsidRPr="0011295F">
        <w:rPr>
          <w:color w:val="222222"/>
        </w:rPr>
        <w:t>O1, 2, 3, 5)</w:t>
      </w:r>
    </w:p>
    <w:bookmarkEnd w:id="0"/>
    <w:bookmarkEnd w:id="1"/>
    <w:p w14:paraId="1317A684" w14:textId="77777777" w:rsidR="00753184" w:rsidRPr="0011295F" w:rsidRDefault="00753184" w:rsidP="00753184">
      <w:pPr>
        <w:shd w:val="clear" w:color="auto" w:fill="FFFFFF" w:themeFill="background1"/>
        <w:rPr>
          <w:rFonts w:eastAsia="Arial" w:cs="Arial"/>
          <w:color w:val="000000" w:themeColor="text1"/>
        </w:rPr>
      </w:pPr>
    </w:p>
    <w:p w14:paraId="468F9AAD" w14:textId="77777777" w:rsidR="00EE72BE" w:rsidRPr="0011295F" w:rsidRDefault="4948C66D" w:rsidP="0020635A">
      <w:pPr>
        <w:pStyle w:val="Heading1"/>
      </w:pPr>
      <w:r w:rsidRPr="0011295F">
        <w:t xml:space="preserve">Course Learning Outcomes (CLO) </w:t>
      </w:r>
    </w:p>
    <w:p w14:paraId="0E2DAB34" w14:textId="77777777" w:rsidR="00254182" w:rsidRPr="0011295F" w:rsidRDefault="00254182" w:rsidP="00E127B5">
      <w:pPr>
        <w:tabs>
          <w:tab w:val="left" w:pos="0"/>
        </w:tabs>
        <w:rPr>
          <w:rFonts w:cs="Arial"/>
          <w:szCs w:val="20"/>
        </w:rPr>
      </w:pPr>
    </w:p>
    <w:p w14:paraId="264BA55F" w14:textId="3FBFB01F" w:rsidR="00B507AD" w:rsidRPr="0011295F" w:rsidRDefault="00B507AD" w:rsidP="00B507AD">
      <w:pPr>
        <w:pStyle w:val="AssignmentsLevel2"/>
      </w:pPr>
      <w:r w:rsidRPr="0011295F">
        <w:rPr>
          <w:b/>
          <w:bCs/>
        </w:rPr>
        <w:t>CLO1</w:t>
      </w:r>
      <w:r w:rsidRPr="0011295F">
        <w:t xml:space="preserve">: Identify common communication and relational challenges students with autism spectrum disorder (ASD) face. </w:t>
      </w:r>
      <w:r w:rsidR="00F75AA0">
        <w:t>(PLO1, 6)</w:t>
      </w:r>
    </w:p>
    <w:p w14:paraId="3F140062" w14:textId="7417A3F2" w:rsidR="00B507AD" w:rsidRPr="0011295F" w:rsidRDefault="00B507AD" w:rsidP="00B507AD">
      <w:pPr>
        <w:pStyle w:val="AssignmentsLevel2"/>
      </w:pPr>
      <w:r w:rsidRPr="0011295F">
        <w:rPr>
          <w:b/>
          <w:bCs/>
        </w:rPr>
        <w:t>CLO2:</w:t>
      </w:r>
      <w:r w:rsidRPr="0011295F">
        <w:t xml:space="preserve"> </w:t>
      </w:r>
      <w:r w:rsidR="00105260" w:rsidRPr="0011295F">
        <w:t>Examine</w:t>
      </w:r>
      <w:r w:rsidRPr="0011295F">
        <w:t xml:space="preserve"> how to use the theories of language development to address the individual needs of students with ASD.</w:t>
      </w:r>
      <w:r w:rsidR="00F75AA0">
        <w:t xml:space="preserve"> (PLO1, 2, 6)</w:t>
      </w:r>
    </w:p>
    <w:p w14:paraId="7D5F8564" w14:textId="2C25F65F" w:rsidR="00B507AD" w:rsidRPr="0011295F" w:rsidRDefault="00B507AD" w:rsidP="00B507AD">
      <w:pPr>
        <w:pStyle w:val="AssignmentsLevel2"/>
      </w:pPr>
      <w:r w:rsidRPr="0011295F">
        <w:rPr>
          <w:b/>
          <w:bCs/>
        </w:rPr>
        <w:t>CLO3:</w:t>
      </w:r>
      <w:r w:rsidRPr="0011295F">
        <w:t xml:space="preserve"> </w:t>
      </w:r>
      <w:r w:rsidR="00105260" w:rsidRPr="0011295F">
        <w:t>Examine</w:t>
      </w:r>
      <w:r w:rsidRPr="0011295F">
        <w:t xml:space="preserve"> how to use the theories of social and relational skill development to address the individual needs of students with ASD.</w:t>
      </w:r>
      <w:r w:rsidR="00F75AA0">
        <w:t xml:space="preserve"> </w:t>
      </w:r>
      <w:r w:rsidR="00F75AA0">
        <w:lastRenderedPageBreak/>
        <w:t>(PLO2, 3, 4)</w:t>
      </w:r>
    </w:p>
    <w:p w14:paraId="548D4CB5" w14:textId="521ED725" w:rsidR="00B507AD" w:rsidRPr="0011295F" w:rsidRDefault="00B507AD" w:rsidP="00B507AD">
      <w:pPr>
        <w:pStyle w:val="AssignmentsLevel2"/>
      </w:pPr>
      <w:r w:rsidRPr="0011295F">
        <w:rPr>
          <w:b/>
          <w:bCs/>
        </w:rPr>
        <w:t>CLO4:</w:t>
      </w:r>
      <w:r w:rsidRPr="0011295F">
        <w:t xml:space="preserve"> Determine how to use evidence-based approaches and assistive technology to improve communication and behavior among students with ASD. </w:t>
      </w:r>
      <w:r w:rsidR="00F75AA0">
        <w:t>(PLO2, 3, 4)</w:t>
      </w:r>
    </w:p>
    <w:p w14:paraId="7CC2F289" w14:textId="055E7FAB" w:rsidR="0080103D" w:rsidRPr="0011295F" w:rsidRDefault="00B507AD" w:rsidP="00B507AD">
      <w:pPr>
        <w:pStyle w:val="AssignmentsLevel2"/>
        <w:rPr>
          <w:b/>
          <w:bCs/>
        </w:rPr>
      </w:pPr>
      <w:r w:rsidRPr="0011295F">
        <w:rPr>
          <w:b/>
          <w:bCs/>
        </w:rPr>
        <w:t>CLO5:</w:t>
      </w:r>
      <w:r w:rsidRPr="0011295F">
        <w:t xml:space="preserve"> Determine how to effectively use </w:t>
      </w:r>
      <w:r w:rsidR="00B26C37">
        <w:t>a</w:t>
      </w:r>
      <w:r w:rsidRPr="0011295F">
        <w:t xml:space="preserve">pplied </w:t>
      </w:r>
      <w:r w:rsidR="00B26C37">
        <w:t>b</w:t>
      </w:r>
      <w:r w:rsidRPr="0011295F">
        <w:t xml:space="preserve">ehavior </w:t>
      </w:r>
      <w:r w:rsidR="00B26C37">
        <w:t>a</w:t>
      </w:r>
      <w:r w:rsidRPr="0011295F">
        <w:t>nalysis to cultivate positive behaviors and social competence among students with ASD.</w:t>
      </w:r>
      <w:r w:rsidR="4948C66D" w:rsidRPr="0011295F">
        <w:t xml:space="preserve"> </w:t>
      </w:r>
      <w:r w:rsidR="00F75AA0">
        <w:t>(PLO2, 3, 4, 5)</w:t>
      </w:r>
    </w:p>
    <w:p w14:paraId="5DDF77F7" w14:textId="77777777" w:rsidR="004F138A" w:rsidRPr="0011295F" w:rsidRDefault="004F138A" w:rsidP="004F138A">
      <w:pPr>
        <w:tabs>
          <w:tab w:val="left" w:pos="0"/>
        </w:tabs>
        <w:rPr>
          <w:rFonts w:cs="Arial"/>
          <w:szCs w:val="20"/>
        </w:rPr>
      </w:pPr>
    </w:p>
    <w:p w14:paraId="610A24DB" w14:textId="77777777" w:rsidR="004F138A" w:rsidRPr="0011295F" w:rsidRDefault="4948C66D" w:rsidP="4948C66D">
      <w:pPr>
        <w:pStyle w:val="Heading1"/>
        <w:rPr>
          <w:color w:val="9C2C2A" w:themeColor="accent1"/>
        </w:rPr>
      </w:pPr>
      <w:r w:rsidRPr="0011295F">
        <w:t>Student Expectations</w:t>
      </w:r>
    </w:p>
    <w:p w14:paraId="5D34D580" w14:textId="77777777" w:rsidR="004F138A" w:rsidRPr="0011295F" w:rsidRDefault="004F138A" w:rsidP="004F138A">
      <w:pPr>
        <w:tabs>
          <w:tab w:val="left" w:pos="0"/>
        </w:tabs>
        <w:rPr>
          <w:rFonts w:cs="Arial"/>
          <w:b/>
          <w:color w:val="9C2C2A"/>
          <w:sz w:val="22"/>
          <w:szCs w:val="22"/>
        </w:rPr>
      </w:pPr>
    </w:p>
    <w:p w14:paraId="4EEF7793" w14:textId="77777777" w:rsidR="004F138A" w:rsidRPr="0011295F" w:rsidRDefault="4948C66D" w:rsidP="002522B3">
      <w:pPr>
        <w:pStyle w:val="AssignmentsLevel1"/>
      </w:pPr>
      <w:r w:rsidRPr="0011295F">
        <w:t>Students are expected to:</w:t>
      </w:r>
    </w:p>
    <w:p w14:paraId="53CB27B4" w14:textId="77777777" w:rsidR="00D07152" w:rsidRPr="0011295F" w:rsidRDefault="00D07152" w:rsidP="002522B3">
      <w:pPr>
        <w:pStyle w:val="AssignmentsLevel1"/>
      </w:pPr>
    </w:p>
    <w:p w14:paraId="33BF1469" w14:textId="1554678A" w:rsidR="004F138A" w:rsidRPr="0011295F" w:rsidRDefault="00135E91" w:rsidP="002522B3">
      <w:pPr>
        <w:pStyle w:val="AssignmentsLevel2"/>
      </w:pPr>
      <w:r>
        <w:t>a</w:t>
      </w:r>
      <w:r w:rsidR="4948C66D" w:rsidRPr="0011295F">
        <w:t>sk probing and insightful questions related to course content.</w:t>
      </w:r>
    </w:p>
    <w:p w14:paraId="447EC8D3" w14:textId="6214D73F" w:rsidR="004F138A" w:rsidRPr="0011295F" w:rsidRDefault="00135E91" w:rsidP="002522B3">
      <w:pPr>
        <w:pStyle w:val="AssignmentsLevel2"/>
      </w:pPr>
      <w:r>
        <w:t>m</w:t>
      </w:r>
      <w:r w:rsidR="4948C66D" w:rsidRPr="0011295F">
        <w:t>ake meaningful and relevant connections and application to their own learning process.</w:t>
      </w:r>
    </w:p>
    <w:p w14:paraId="4EEB27D5" w14:textId="54927BFA" w:rsidR="004F138A" w:rsidRPr="0011295F" w:rsidRDefault="00135E91" w:rsidP="002522B3">
      <w:pPr>
        <w:pStyle w:val="AssignmentsLevel2"/>
      </w:pPr>
      <w:r>
        <w:t>b</w:t>
      </w:r>
      <w:r w:rsidR="4948C66D" w:rsidRPr="0011295F">
        <w:t>e productive and contributing members of class discussions.</w:t>
      </w:r>
    </w:p>
    <w:p w14:paraId="2E6406C6" w14:textId="77777777" w:rsidR="004F138A" w:rsidRPr="0011295F" w:rsidRDefault="004F138A" w:rsidP="00E127B5">
      <w:pPr>
        <w:tabs>
          <w:tab w:val="left" w:pos="0"/>
        </w:tabs>
        <w:rPr>
          <w:rFonts w:cs="Arial"/>
          <w:szCs w:val="20"/>
        </w:rPr>
      </w:pPr>
    </w:p>
    <w:p w14:paraId="529723B0" w14:textId="77777777" w:rsidR="00721FDA" w:rsidRPr="0011295F" w:rsidRDefault="4948C66D" w:rsidP="0020635A">
      <w:pPr>
        <w:pStyle w:val="Heading1"/>
      </w:pPr>
      <w:r w:rsidRPr="0011295F">
        <w:t>Required Course Materials</w:t>
      </w:r>
    </w:p>
    <w:p w14:paraId="0B40EC36" w14:textId="77777777" w:rsidR="0049398D" w:rsidRPr="0011295F" w:rsidRDefault="0049398D" w:rsidP="00E127B5">
      <w:pPr>
        <w:pStyle w:val="APACitation"/>
      </w:pPr>
    </w:p>
    <w:p w14:paraId="5E4648CA" w14:textId="04D378C7" w:rsidR="00D9427C" w:rsidRPr="0011295F" w:rsidRDefault="00105260" w:rsidP="00105260">
      <w:pPr>
        <w:pStyle w:val="APACitation"/>
        <w:ind w:left="0" w:firstLine="0"/>
      </w:pPr>
      <w:r w:rsidRPr="0011295F">
        <w:t xml:space="preserve">Hall, L. J. (2018). </w:t>
      </w:r>
      <w:r w:rsidRPr="0011295F">
        <w:rPr>
          <w:i/>
          <w:iCs/>
        </w:rPr>
        <w:t>Autism spectrum disorders: From theory to practice</w:t>
      </w:r>
      <w:r w:rsidRPr="0011295F">
        <w:t xml:space="preserve"> (3rd ed.). Boston, MA: Pearson.</w:t>
      </w:r>
      <w:r w:rsidR="00D9427C" w:rsidRPr="0011295F">
        <w:t xml:space="preserve"> </w:t>
      </w:r>
    </w:p>
    <w:p w14:paraId="3FCD1CDF" w14:textId="405FCE2C" w:rsidR="00105260" w:rsidRPr="0011295F" w:rsidRDefault="00105260" w:rsidP="00105260">
      <w:pPr>
        <w:pStyle w:val="APACitation"/>
        <w:ind w:left="0" w:firstLine="0"/>
        <w:rPr>
          <w:bCs/>
        </w:rPr>
      </w:pPr>
      <w:r w:rsidRPr="0011295F">
        <w:rPr>
          <w:bCs/>
        </w:rPr>
        <w:t>ISBN: 978-0-13-453151-9</w:t>
      </w:r>
    </w:p>
    <w:p w14:paraId="49634B1E" w14:textId="77777777" w:rsidR="003A7392" w:rsidRPr="0011295F" w:rsidRDefault="003A7392" w:rsidP="003A7392">
      <w:pPr>
        <w:tabs>
          <w:tab w:val="left" w:pos="0"/>
        </w:tabs>
        <w:rPr>
          <w:rFonts w:cs="Arial"/>
          <w:szCs w:val="20"/>
        </w:rPr>
      </w:pPr>
    </w:p>
    <w:p w14:paraId="30552DE3" w14:textId="77777777" w:rsidR="00861D9D" w:rsidRPr="0011295F" w:rsidRDefault="4948C66D" w:rsidP="0020635A">
      <w:pPr>
        <w:pStyle w:val="Heading1"/>
      </w:pPr>
      <w:r w:rsidRPr="0011295F">
        <w:t>Suggested Point Values</w:t>
      </w:r>
    </w:p>
    <w:p w14:paraId="4ECE241F" w14:textId="77777777" w:rsidR="00861D9D" w:rsidRPr="0011295F"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11295F" w14:paraId="2ED878EA" w14:textId="77777777" w:rsidTr="00891B86">
        <w:tc>
          <w:tcPr>
            <w:tcW w:w="3588" w:type="pct"/>
            <w:tcBorders>
              <w:bottom w:val="single" w:sz="4" w:space="0" w:color="auto"/>
              <w:right w:val="nil"/>
            </w:tcBorders>
            <w:shd w:val="clear" w:color="auto" w:fill="BF2C37"/>
            <w:vAlign w:val="center"/>
          </w:tcPr>
          <w:p w14:paraId="554C9E1D" w14:textId="77777777" w:rsidR="00DA1207" w:rsidRPr="0011295F" w:rsidRDefault="4948C66D" w:rsidP="4948C66D">
            <w:pPr>
              <w:ind w:left="859" w:hanging="859"/>
              <w:rPr>
                <w:b/>
                <w:bCs/>
                <w:color w:val="FFFFFF" w:themeColor="background1"/>
                <w:sz w:val="22"/>
                <w:szCs w:val="22"/>
              </w:rPr>
            </w:pPr>
            <w:r w:rsidRPr="0011295F">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11295F" w:rsidRDefault="4948C66D" w:rsidP="4948C66D">
            <w:pPr>
              <w:ind w:left="859" w:hanging="859"/>
              <w:jc w:val="center"/>
              <w:rPr>
                <w:b/>
                <w:bCs/>
                <w:color w:val="FFFFFF" w:themeColor="background1"/>
                <w:sz w:val="22"/>
                <w:szCs w:val="22"/>
              </w:rPr>
            </w:pPr>
            <w:r w:rsidRPr="0011295F">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1295F" w:rsidRDefault="4948C66D" w:rsidP="4948C66D">
            <w:pPr>
              <w:ind w:left="859" w:hanging="859"/>
              <w:jc w:val="center"/>
              <w:rPr>
                <w:b/>
                <w:bCs/>
                <w:color w:val="FFFFFF" w:themeColor="background1"/>
                <w:sz w:val="22"/>
                <w:szCs w:val="22"/>
              </w:rPr>
            </w:pPr>
            <w:r w:rsidRPr="0011295F">
              <w:rPr>
                <w:b/>
                <w:bCs/>
                <w:color w:val="FFFFFF" w:themeColor="background1"/>
                <w:sz w:val="22"/>
                <w:szCs w:val="22"/>
              </w:rPr>
              <w:t>Due</w:t>
            </w:r>
          </w:p>
        </w:tc>
      </w:tr>
      <w:tr w:rsidR="00861D9D" w:rsidRPr="0011295F" w14:paraId="4EE9E070" w14:textId="77777777" w:rsidTr="00891B86">
        <w:tc>
          <w:tcPr>
            <w:tcW w:w="3588" w:type="pct"/>
            <w:tcBorders>
              <w:right w:val="nil"/>
            </w:tcBorders>
            <w:shd w:val="clear" w:color="auto" w:fill="D8D9DA"/>
            <w:vAlign w:val="center"/>
          </w:tcPr>
          <w:p w14:paraId="41A3883E" w14:textId="77777777" w:rsidR="00861D9D" w:rsidRPr="0011295F" w:rsidRDefault="4948C66D" w:rsidP="00132272">
            <w:pPr>
              <w:ind w:left="859" w:hanging="859"/>
              <w:rPr>
                <w:szCs w:val="20"/>
              </w:rPr>
            </w:pPr>
            <w:r w:rsidRPr="0011295F">
              <w:rPr>
                <w:b/>
                <w:bCs/>
              </w:rPr>
              <w:t xml:space="preserve">Week 1 </w:t>
            </w:r>
          </w:p>
        </w:tc>
        <w:tc>
          <w:tcPr>
            <w:tcW w:w="641" w:type="pct"/>
            <w:tcBorders>
              <w:left w:val="nil"/>
              <w:right w:val="nil"/>
            </w:tcBorders>
            <w:shd w:val="clear" w:color="auto" w:fill="D8D9DA"/>
            <w:vAlign w:val="center"/>
          </w:tcPr>
          <w:p w14:paraId="39AE8731" w14:textId="77777777" w:rsidR="00861D9D" w:rsidRPr="0011295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1295F" w:rsidRDefault="00861D9D" w:rsidP="00132272">
            <w:pPr>
              <w:ind w:left="859" w:hanging="859"/>
              <w:jc w:val="center"/>
              <w:rPr>
                <w:szCs w:val="20"/>
              </w:rPr>
            </w:pPr>
          </w:p>
        </w:tc>
      </w:tr>
      <w:tr w:rsidR="000E77B1" w:rsidRPr="0011295F" w14:paraId="7BA94268" w14:textId="77777777" w:rsidTr="00891B86">
        <w:tc>
          <w:tcPr>
            <w:tcW w:w="3588" w:type="pct"/>
            <w:vAlign w:val="center"/>
          </w:tcPr>
          <w:p w14:paraId="7D54036C" w14:textId="4B1EDF1B" w:rsidR="000E77B1" w:rsidRPr="0011295F" w:rsidRDefault="000E77B1" w:rsidP="000E77B1">
            <w:pPr>
              <w:ind w:left="859" w:hanging="859"/>
              <w:rPr>
                <w:strike/>
              </w:rPr>
            </w:pPr>
            <w:r w:rsidRPr="00891B86">
              <w:t>Discussion: Common Core and Special Education</w:t>
            </w:r>
          </w:p>
        </w:tc>
        <w:tc>
          <w:tcPr>
            <w:tcW w:w="641" w:type="pct"/>
            <w:vAlign w:val="center"/>
          </w:tcPr>
          <w:p w14:paraId="1B14452A" w14:textId="58CBC305" w:rsidR="000E77B1" w:rsidRPr="0011295F" w:rsidRDefault="000E77B1" w:rsidP="000E77B1">
            <w:pPr>
              <w:ind w:left="859" w:hanging="859"/>
              <w:jc w:val="center"/>
              <w:rPr>
                <w:szCs w:val="20"/>
              </w:rPr>
            </w:pPr>
            <w:r>
              <w:rPr>
                <w:color w:val="000000"/>
                <w:szCs w:val="20"/>
              </w:rPr>
              <w:t>25</w:t>
            </w:r>
          </w:p>
        </w:tc>
        <w:tc>
          <w:tcPr>
            <w:tcW w:w="771" w:type="pct"/>
            <w:vAlign w:val="center"/>
          </w:tcPr>
          <w:p w14:paraId="73AE2AB4" w14:textId="77777777" w:rsidR="000E77B1" w:rsidRPr="0011295F" w:rsidRDefault="000E77B1" w:rsidP="000E77B1">
            <w:pPr>
              <w:ind w:left="859" w:hanging="859"/>
              <w:jc w:val="center"/>
              <w:rPr>
                <w:strike/>
                <w:szCs w:val="20"/>
              </w:rPr>
            </w:pPr>
          </w:p>
        </w:tc>
      </w:tr>
      <w:tr w:rsidR="000E77B1" w:rsidRPr="0011295F" w14:paraId="7B83B6AA" w14:textId="77777777" w:rsidTr="00891B86">
        <w:tc>
          <w:tcPr>
            <w:tcW w:w="3588" w:type="pct"/>
            <w:vAlign w:val="center"/>
          </w:tcPr>
          <w:p w14:paraId="27659C46" w14:textId="67F2BD0E" w:rsidR="000E77B1" w:rsidRPr="0011295F" w:rsidRDefault="000E77B1" w:rsidP="000E77B1">
            <w:pPr>
              <w:ind w:left="859" w:hanging="859"/>
              <w:rPr>
                <w:szCs w:val="20"/>
              </w:rPr>
            </w:pPr>
            <w:r w:rsidRPr="00891B86">
              <w:t>Assignment: Standards and State Assessments</w:t>
            </w:r>
          </w:p>
        </w:tc>
        <w:tc>
          <w:tcPr>
            <w:tcW w:w="641" w:type="pct"/>
            <w:vAlign w:val="center"/>
          </w:tcPr>
          <w:p w14:paraId="0028F317" w14:textId="1C267C03" w:rsidR="000E77B1" w:rsidRPr="0011295F" w:rsidRDefault="000E77B1" w:rsidP="000E77B1">
            <w:pPr>
              <w:ind w:left="859" w:hanging="859"/>
              <w:jc w:val="center"/>
              <w:rPr>
                <w:szCs w:val="20"/>
              </w:rPr>
            </w:pPr>
            <w:r>
              <w:rPr>
                <w:color w:val="000000"/>
                <w:szCs w:val="20"/>
              </w:rPr>
              <w:t>50</w:t>
            </w:r>
          </w:p>
        </w:tc>
        <w:tc>
          <w:tcPr>
            <w:tcW w:w="771" w:type="pct"/>
            <w:vAlign w:val="center"/>
          </w:tcPr>
          <w:p w14:paraId="3E025BAC" w14:textId="77777777" w:rsidR="000E77B1" w:rsidRPr="0011295F" w:rsidRDefault="000E77B1" w:rsidP="000E77B1">
            <w:pPr>
              <w:ind w:left="859" w:hanging="859"/>
              <w:jc w:val="center"/>
              <w:rPr>
                <w:strike/>
                <w:szCs w:val="20"/>
              </w:rPr>
            </w:pPr>
          </w:p>
        </w:tc>
      </w:tr>
      <w:tr w:rsidR="000E77B1" w:rsidRPr="0011295F" w14:paraId="15C64001" w14:textId="77777777" w:rsidTr="00891B86">
        <w:tc>
          <w:tcPr>
            <w:tcW w:w="3588" w:type="pct"/>
            <w:vAlign w:val="center"/>
          </w:tcPr>
          <w:p w14:paraId="524AC027" w14:textId="3E454216" w:rsidR="000E77B1" w:rsidRPr="0011295F" w:rsidRDefault="000E77B1" w:rsidP="000E77B1">
            <w:pPr>
              <w:ind w:left="859" w:hanging="859"/>
            </w:pPr>
            <w:r w:rsidRPr="00891B86">
              <w:t>Assignment: Advances in Assistive Technology</w:t>
            </w:r>
          </w:p>
        </w:tc>
        <w:tc>
          <w:tcPr>
            <w:tcW w:w="641" w:type="pct"/>
            <w:vAlign w:val="center"/>
          </w:tcPr>
          <w:p w14:paraId="18BA68B8" w14:textId="699E7E5D" w:rsidR="000E77B1" w:rsidRPr="0011295F" w:rsidRDefault="000E77B1" w:rsidP="000E77B1">
            <w:pPr>
              <w:ind w:left="859" w:hanging="859"/>
              <w:jc w:val="center"/>
              <w:rPr>
                <w:szCs w:val="20"/>
              </w:rPr>
            </w:pPr>
            <w:r>
              <w:rPr>
                <w:color w:val="000000"/>
                <w:szCs w:val="20"/>
              </w:rPr>
              <w:t>50</w:t>
            </w:r>
          </w:p>
        </w:tc>
        <w:tc>
          <w:tcPr>
            <w:tcW w:w="771" w:type="pct"/>
            <w:vAlign w:val="center"/>
          </w:tcPr>
          <w:p w14:paraId="4250186F" w14:textId="77777777" w:rsidR="000E77B1" w:rsidRPr="0011295F" w:rsidRDefault="000E77B1" w:rsidP="000E77B1">
            <w:pPr>
              <w:ind w:left="859" w:hanging="859"/>
              <w:jc w:val="center"/>
              <w:rPr>
                <w:strike/>
                <w:szCs w:val="20"/>
              </w:rPr>
            </w:pPr>
          </w:p>
        </w:tc>
      </w:tr>
      <w:tr w:rsidR="000E77B1" w:rsidRPr="0011295F" w14:paraId="510F6F8D" w14:textId="77777777" w:rsidTr="00891B86">
        <w:tc>
          <w:tcPr>
            <w:tcW w:w="3588" w:type="pct"/>
            <w:tcBorders>
              <w:right w:val="nil"/>
            </w:tcBorders>
            <w:shd w:val="clear" w:color="auto" w:fill="D8D9DA"/>
            <w:vAlign w:val="center"/>
          </w:tcPr>
          <w:p w14:paraId="0703968A" w14:textId="77777777" w:rsidR="000E77B1" w:rsidRPr="0011295F" w:rsidRDefault="000E77B1" w:rsidP="000E77B1">
            <w:pPr>
              <w:ind w:left="859" w:hanging="859"/>
              <w:rPr>
                <w:szCs w:val="20"/>
              </w:rPr>
            </w:pPr>
            <w:r w:rsidRPr="0011295F">
              <w:rPr>
                <w:b/>
                <w:bCs/>
              </w:rPr>
              <w:t xml:space="preserve">Week 2 </w:t>
            </w:r>
          </w:p>
        </w:tc>
        <w:tc>
          <w:tcPr>
            <w:tcW w:w="641" w:type="pct"/>
            <w:tcBorders>
              <w:left w:val="nil"/>
              <w:right w:val="nil"/>
            </w:tcBorders>
            <w:shd w:val="clear" w:color="auto" w:fill="D8D9DA"/>
            <w:vAlign w:val="center"/>
          </w:tcPr>
          <w:p w14:paraId="2FB2EC7F" w14:textId="0062A881" w:rsidR="000E77B1" w:rsidRPr="0011295F" w:rsidRDefault="000E77B1" w:rsidP="000E77B1">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0E77B1" w:rsidRPr="0011295F" w:rsidRDefault="000E77B1" w:rsidP="000E77B1">
            <w:pPr>
              <w:ind w:left="859" w:hanging="859"/>
              <w:jc w:val="center"/>
              <w:rPr>
                <w:strike/>
                <w:szCs w:val="20"/>
              </w:rPr>
            </w:pPr>
          </w:p>
        </w:tc>
      </w:tr>
      <w:tr w:rsidR="000E77B1" w:rsidRPr="0011295F" w14:paraId="5B43093F" w14:textId="77777777" w:rsidTr="00891B86">
        <w:tc>
          <w:tcPr>
            <w:tcW w:w="3588" w:type="pct"/>
            <w:vAlign w:val="center"/>
          </w:tcPr>
          <w:p w14:paraId="58375C99" w14:textId="1F0D2ECE" w:rsidR="000E77B1" w:rsidRPr="0011295F" w:rsidRDefault="000E77B1" w:rsidP="000E77B1">
            <w:pPr>
              <w:ind w:left="859" w:hanging="859"/>
              <w:rPr>
                <w:strike/>
              </w:rPr>
            </w:pPr>
            <w:r w:rsidRPr="00891B86">
              <w:t>Discussion: Communication Development Support</w:t>
            </w:r>
          </w:p>
        </w:tc>
        <w:tc>
          <w:tcPr>
            <w:tcW w:w="641" w:type="pct"/>
            <w:vAlign w:val="center"/>
          </w:tcPr>
          <w:p w14:paraId="5EE83465" w14:textId="32F1C534" w:rsidR="000E77B1" w:rsidRPr="0011295F" w:rsidRDefault="000E77B1" w:rsidP="000E77B1">
            <w:pPr>
              <w:ind w:left="859" w:hanging="859"/>
              <w:jc w:val="center"/>
              <w:rPr>
                <w:szCs w:val="20"/>
              </w:rPr>
            </w:pPr>
            <w:r>
              <w:rPr>
                <w:color w:val="000000"/>
                <w:szCs w:val="20"/>
              </w:rPr>
              <w:t>25</w:t>
            </w:r>
          </w:p>
        </w:tc>
        <w:tc>
          <w:tcPr>
            <w:tcW w:w="771" w:type="pct"/>
            <w:vAlign w:val="center"/>
          </w:tcPr>
          <w:p w14:paraId="0D2EE63A" w14:textId="77777777" w:rsidR="000E77B1" w:rsidRPr="0011295F" w:rsidRDefault="000E77B1" w:rsidP="000E77B1">
            <w:pPr>
              <w:ind w:left="859" w:hanging="859"/>
              <w:jc w:val="center"/>
              <w:rPr>
                <w:strike/>
                <w:szCs w:val="20"/>
              </w:rPr>
            </w:pPr>
          </w:p>
        </w:tc>
      </w:tr>
      <w:tr w:rsidR="000E77B1" w:rsidRPr="0011295F" w14:paraId="21718FCD" w14:textId="77777777" w:rsidTr="00891B86">
        <w:tc>
          <w:tcPr>
            <w:tcW w:w="3588" w:type="pct"/>
            <w:vAlign w:val="center"/>
          </w:tcPr>
          <w:p w14:paraId="35C6AF59" w14:textId="716E900C" w:rsidR="000E77B1" w:rsidRPr="0011295F" w:rsidRDefault="000E77B1" w:rsidP="000E77B1">
            <w:pPr>
              <w:ind w:left="859" w:hanging="859"/>
              <w:rPr>
                <w:szCs w:val="20"/>
              </w:rPr>
            </w:pPr>
            <w:r w:rsidRPr="00891B86">
              <w:t>Discussion: Speech–Language Therapy</w:t>
            </w:r>
          </w:p>
        </w:tc>
        <w:tc>
          <w:tcPr>
            <w:tcW w:w="641" w:type="pct"/>
            <w:vAlign w:val="center"/>
          </w:tcPr>
          <w:p w14:paraId="2241ADAB" w14:textId="775425FF" w:rsidR="000E77B1" w:rsidRPr="0011295F" w:rsidRDefault="000E77B1" w:rsidP="000E77B1">
            <w:pPr>
              <w:ind w:left="859" w:hanging="859"/>
              <w:jc w:val="center"/>
              <w:rPr>
                <w:szCs w:val="20"/>
              </w:rPr>
            </w:pPr>
            <w:r>
              <w:rPr>
                <w:color w:val="000000"/>
                <w:szCs w:val="20"/>
              </w:rPr>
              <w:t>25</w:t>
            </w:r>
          </w:p>
        </w:tc>
        <w:tc>
          <w:tcPr>
            <w:tcW w:w="771" w:type="pct"/>
            <w:vAlign w:val="center"/>
          </w:tcPr>
          <w:p w14:paraId="4CB045C6" w14:textId="77777777" w:rsidR="000E77B1" w:rsidRPr="0011295F" w:rsidRDefault="000E77B1" w:rsidP="000E77B1">
            <w:pPr>
              <w:ind w:left="859" w:hanging="859"/>
              <w:jc w:val="center"/>
              <w:rPr>
                <w:strike/>
                <w:szCs w:val="20"/>
              </w:rPr>
            </w:pPr>
          </w:p>
        </w:tc>
      </w:tr>
      <w:tr w:rsidR="000E77B1" w:rsidRPr="0011295F" w14:paraId="13AE2DE7" w14:textId="77777777" w:rsidTr="00891B86">
        <w:tc>
          <w:tcPr>
            <w:tcW w:w="3588" w:type="pct"/>
            <w:vAlign w:val="center"/>
          </w:tcPr>
          <w:p w14:paraId="67CB29F0" w14:textId="32CE64E6" w:rsidR="000E77B1" w:rsidRPr="0011295F" w:rsidRDefault="000E77B1" w:rsidP="000E77B1">
            <w:pPr>
              <w:ind w:left="859" w:hanging="859"/>
            </w:pPr>
            <w:r w:rsidRPr="00891B86">
              <w:t>Assignment: Communication and Language Development</w:t>
            </w:r>
          </w:p>
        </w:tc>
        <w:tc>
          <w:tcPr>
            <w:tcW w:w="641" w:type="pct"/>
            <w:vAlign w:val="center"/>
          </w:tcPr>
          <w:p w14:paraId="7814BB32" w14:textId="006A7779" w:rsidR="000E77B1" w:rsidRPr="0011295F" w:rsidRDefault="000E77B1" w:rsidP="000E77B1">
            <w:pPr>
              <w:ind w:left="859" w:hanging="859"/>
              <w:jc w:val="center"/>
              <w:rPr>
                <w:szCs w:val="20"/>
              </w:rPr>
            </w:pPr>
            <w:r>
              <w:rPr>
                <w:color w:val="000000"/>
                <w:szCs w:val="20"/>
              </w:rPr>
              <w:t>50</w:t>
            </w:r>
          </w:p>
        </w:tc>
        <w:tc>
          <w:tcPr>
            <w:tcW w:w="771" w:type="pct"/>
            <w:vAlign w:val="center"/>
          </w:tcPr>
          <w:p w14:paraId="4E5E534A" w14:textId="77777777" w:rsidR="000E77B1" w:rsidRPr="0011295F" w:rsidRDefault="000E77B1" w:rsidP="000E77B1">
            <w:pPr>
              <w:ind w:left="859" w:hanging="859"/>
              <w:jc w:val="center"/>
              <w:rPr>
                <w:strike/>
                <w:szCs w:val="20"/>
              </w:rPr>
            </w:pPr>
          </w:p>
        </w:tc>
      </w:tr>
      <w:tr w:rsidR="000E77B1" w:rsidRPr="0011295F" w14:paraId="6C6B6B36" w14:textId="77777777" w:rsidTr="00891B86">
        <w:tc>
          <w:tcPr>
            <w:tcW w:w="3588" w:type="pct"/>
            <w:tcBorders>
              <w:right w:val="nil"/>
            </w:tcBorders>
            <w:shd w:val="clear" w:color="auto" w:fill="D8D9DA"/>
            <w:vAlign w:val="center"/>
          </w:tcPr>
          <w:p w14:paraId="1CA68145" w14:textId="77777777" w:rsidR="000E77B1" w:rsidRPr="0011295F" w:rsidRDefault="000E77B1" w:rsidP="000E77B1">
            <w:pPr>
              <w:ind w:left="859" w:hanging="859"/>
              <w:rPr>
                <w:szCs w:val="20"/>
              </w:rPr>
            </w:pPr>
            <w:r w:rsidRPr="0011295F">
              <w:rPr>
                <w:b/>
                <w:bCs/>
              </w:rPr>
              <w:t>Week 3</w:t>
            </w:r>
          </w:p>
        </w:tc>
        <w:tc>
          <w:tcPr>
            <w:tcW w:w="641" w:type="pct"/>
            <w:tcBorders>
              <w:left w:val="nil"/>
              <w:right w:val="nil"/>
            </w:tcBorders>
            <w:shd w:val="clear" w:color="auto" w:fill="D8D9DA"/>
            <w:vAlign w:val="center"/>
          </w:tcPr>
          <w:p w14:paraId="3AB9E6B8" w14:textId="0F760619" w:rsidR="000E77B1" w:rsidRPr="0011295F" w:rsidRDefault="000E77B1" w:rsidP="000E77B1">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0E77B1" w:rsidRPr="0011295F" w:rsidRDefault="000E77B1" w:rsidP="000E77B1">
            <w:pPr>
              <w:ind w:left="859" w:hanging="859"/>
              <w:jc w:val="center"/>
              <w:rPr>
                <w:strike/>
                <w:szCs w:val="20"/>
              </w:rPr>
            </w:pPr>
          </w:p>
        </w:tc>
      </w:tr>
      <w:tr w:rsidR="000E77B1" w:rsidRPr="0011295F" w14:paraId="27B79CE2" w14:textId="77777777" w:rsidTr="00891B86">
        <w:tc>
          <w:tcPr>
            <w:tcW w:w="3588" w:type="pct"/>
            <w:vAlign w:val="center"/>
          </w:tcPr>
          <w:p w14:paraId="6FFCE715" w14:textId="0F4E14AF" w:rsidR="000E77B1" w:rsidRPr="0011295F" w:rsidRDefault="000E77B1" w:rsidP="000E77B1">
            <w:pPr>
              <w:ind w:left="859" w:hanging="859"/>
              <w:rPr>
                <w:strike/>
              </w:rPr>
            </w:pPr>
            <w:r w:rsidRPr="00891B86">
              <w:t>Discussion: Practicing Communication Skills</w:t>
            </w:r>
          </w:p>
        </w:tc>
        <w:tc>
          <w:tcPr>
            <w:tcW w:w="641" w:type="pct"/>
            <w:vAlign w:val="center"/>
          </w:tcPr>
          <w:p w14:paraId="543A0332" w14:textId="1F855D9E" w:rsidR="000E77B1" w:rsidRPr="0011295F" w:rsidRDefault="000E77B1" w:rsidP="000E77B1">
            <w:pPr>
              <w:ind w:left="859" w:hanging="859"/>
              <w:jc w:val="center"/>
              <w:rPr>
                <w:szCs w:val="20"/>
              </w:rPr>
            </w:pPr>
            <w:r>
              <w:rPr>
                <w:color w:val="000000"/>
                <w:szCs w:val="20"/>
              </w:rPr>
              <w:t>25</w:t>
            </w:r>
          </w:p>
        </w:tc>
        <w:tc>
          <w:tcPr>
            <w:tcW w:w="771" w:type="pct"/>
            <w:vAlign w:val="center"/>
          </w:tcPr>
          <w:p w14:paraId="509964AA" w14:textId="77777777" w:rsidR="000E77B1" w:rsidRPr="0011295F" w:rsidRDefault="000E77B1" w:rsidP="000E77B1">
            <w:pPr>
              <w:ind w:left="859" w:hanging="859"/>
              <w:jc w:val="center"/>
              <w:rPr>
                <w:strike/>
                <w:szCs w:val="20"/>
              </w:rPr>
            </w:pPr>
          </w:p>
        </w:tc>
      </w:tr>
      <w:tr w:rsidR="000E77B1" w:rsidRPr="0011295F" w14:paraId="557A63D7" w14:textId="77777777" w:rsidTr="00891B86">
        <w:tc>
          <w:tcPr>
            <w:tcW w:w="3588" w:type="pct"/>
            <w:vAlign w:val="center"/>
          </w:tcPr>
          <w:p w14:paraId="4A0A5CBF" w14:textId="2BE7C900" w:rsidR="000E77B1" w:rsidRPr="0011295F" w:rsidRDefault="000E77B1" w:rsidP="000E77B1">
            <w:pPr>
              <w:ind w:left="859" w:hanging="859"/>
              <w:rPr>
                <w:szCs w:val="20"/>
              </w:rPr>
            </w:pPr>
            <w:r w:rsidRPr="00891B86">
              <w:t>Discussion: Augmentative System Criteria</w:t>
            </w:r>
          </w:p>
        </w:tc>
        <w:tc>
          <w:tcPr>
            <w:tcW w:w="641" w:type="pct"/>
            <w:vAlign w:val="center"/>
          </w:tcPr>
          <w:p w14:paraId="0A94F2A4" w14:textId="7A3A378C" w:rsidR="000E77B1" w:rsidRPr="0011295F" w:rsidRDefault="000E77B1" w:rsidP="000E77B1">
            <w:pPr>
              <w:ind w:left="859" w:hanging="859"/>
              <w:jc w:val="center"/>
              <w:rPr>
                <w:szCs w:val="20"/>
              </w:rPr>
            </w:pPr>
            <w:r>
              <w:rPr>
                <w:color w:val="000000"/>
                <w:szCs w:val="20"/>
              </w:rPr>
              <w:t>25</w:t>
            </w:r>
          </w:p>
        </w:tc>
        <w:tc>
          <w:tcPr>
            <w:tcW w:w="771" w:type="pct"/>
            <w:vAlign w:val="center"/>
          </w:tcPr>
          <w:p w14:paraId="0F2D3C99" w14:textId="77777777" w:rsidR="000E77B1" w:rsidRPr="0011295F" w:rsidRDefault="000E77B1" w:rsidP="000E77B1">
            <w:pPr>
              <w:ind w:left="859" w:hanging="859"/>
              <w:jc w:val="center"/>
              <w:rPr>
                <w:strike/>
                <w:szCs w:val="20"/>
              </w:rPr>
            </w:pPr>
          </w:p>
        </w:tc>
      </w:tr>
      <w:tr w:rsidR="000E77B1" w:rsidRPr="0011295F" w14:paraId="687F8416" w14:textId="77777777" w:rsidTr="00891B86">
        <w:tc>
          <w:tcPr>
            <w:tcW w:w="3588" w:type="pct"/>
            <w:vAlign w:val="center"/>
          </w:tcPr>
          <w:p w14:paraId="47B11FE7" w14:textId="27D6EA09" w:rsidR="000E77B1" w:rsidRPr="0011295F" w:rsidRDefault="000E77B1" w:rsidP="000E77B1">
            <w:pPr>
              <w:ind w:left="859" w:hanging="859"/>
            </w:pPr>
            <w:r w:rsidRPr="00891B86">
              <w:t>Discussion: Developing Communication Skills</w:t>
            </w:r>
          </w:p>
        </w:tc>
        <w:tc>
          <w:tcPr>
            <w:tcW w:w="641" w:type="pct"/>
            <w:vAlign w:val="center"/>
          </w:tcPr>
          <w:p w14:paraId="7121A9BF" w14:textId="7B478902" w:rsidR="000E77B1" w:rsidRPr="0011295F" w:rsidRDefault="000E77B1" w:rsidP="000E77B1">
            <w:pPr>
              <w:ind w:left="859" w:hanging="859"/>
              <w:jc w:val="center"/>
              <w:rPr>
                <w:szCs w:val="20"/>
              </w:rPr>
            </w:pPr>
            <w:r>
              <w:rPr>
                <w:color w:val="000000"/>
                <w:szCs w:val="20"/>
              </w:rPr>
              <w:t>25</w:t>
            </w:r>
          </w:p>
        </w:tc>
        <w:tc>
          <w:tcPr>
            <w:tcW w:w="771" w:type="pct"/>
            <w:vAlign w:val="center"/>
          </w:tcPr>
          <w:p w14:paraId="3379F382" w14:textId="77777777" w:rsidR="000E77B1" w:rsidRPr="0011295F" w:rsidRDefault="000E77B1" w:rsidP="000E77B1">
            <w:pPr>
              <w:ind w:left="859" w:hanging="859"/>
              <w:jc w:val="center"/>
              <w:rPr>
                <w:strike/>
                <w:szCs w:val="20"/>
              </w:rPr>
            </w:pPr>
          </w:p>
        </w:tc>
      </w:tr>
      <w:tr w:rsidR="000E77B1" w:rsidRPr="0011295F" w14:paraId="40BACB4D" w14:textId="77777777" w:rsidTr="00891B86">
        <w:tc>
          <w:tcPr>
            <w:tcW w:w="3588" w:type="pct"/>
            <w:vAlign w:val="center"/>
          </w:tcPr>
          <w:p w14:paraId="4713E688" w14:textId="4CD118B7" w:rsidR="000E77B1" w:rsidRPr="00891B86" w:rsidRDefault="000E77B1" w:rsidP="000E77B1">
            <w:pPr>
              <w:ind w:left="859" w:hanging="859"/>
            </w:pPr>
            <w:r w:rsidRPr="00891B86">
              <w:t>Journal 1: Field Experience</w:t>
            </w:r>
          </w:p>
        </w:tc>
        <w:tc>
          <w:tcPr>
            <w:tcW w:w="641" w:type="pct"/>
            <w:vAlign w:val="center"/>
          </w:tcPr>
          <w:p w14:paraId="617FDA67" w14:textId="3BD03B72" w:rsidR="000E77B1" w:rsidRPr="0011295F" w:rsidRDefault="000E77B1" w:rsidP="000E77B1">
            <w:pPr>
              <w:ind w:left="859" w:hanging="859"/>
              <w:jc w:val="center"/>
              <w:rPr>
                <w:szCs w:val="20"/>
              </w:rPr>
            </w:pPr>
            <w:r>
              <w:rPr>
                <w:color w:val="000000"/>
                <w:szCs w:val="20"/>
              </w:rPr>
              <w:t>80</w:t>
            </w:r>
          </w:p>
        </w:tc>
        <w:tc>
          <w:tcPr>
            <w:tcW w:w="771" w:type="pct"/>
            <w:vAlign w:val="center"/>
          </w:tcPr>
          <w:p w14:paraId="00EA89F2" w14:textId="77777777" w:rsidR="000E77B1" w:rsidRPr="0011295F" w:rsidRDefault="000E77B1" w:rsidP="000E77B1">
            <w:pPr>
              <w:ind w:left="859" w:hanging="859"/>
              <w:jc w:val="center"/>
              <w:rPr>
                <w:strike/>
                <w:szCs w:val="20"/>
              </w:rPr>
            </w:pPr>
          </w:p>
        </w:tc>
      </w:tr>
      <w:tr w:rsidR="000E77B1" w:rsidRPr="0011295F" w14:paraId="0D40E690" w14:textId="77777777" w:rsidTr="00891B86">
        <w:tc>
          <w:tcPr>
            <w:tcW w:w="3588" w:type="pct"/>
            <w:tcBorders>
              <w:right w:val="nil"/>
            </w:tcBorders>
            <w:shd w:val="clear" w:color="auto" w:fill="D8D9DA"/>
            <w:vAlign w:val="center"/>
          </w:tcPr>
          <w:p w14:paraId="53551A07" w14:textId="77777777" w:rsidR="000E77B1" w:rsidRPr="0011295F" w:rsidRDefault="000E77B1" w:rsidP="000E77B1">
            <w:pPr>
              <w:ind w:left="859" w:hanging="859"/>
              <w:rPr>
                <w:szCs w:val="20"/>
              </w:rPr>
            </w:pPr>
            <w:r w:rsidRPr="0011295F">
              <w:rPr>
                <w:b/>
                <w:bCs/>
              </w:rPr>
              <w:t xml:space="preserve">Week 4 </w:t>
            </w:r>
          </w:p>
        </w:tc>
        <w:tc>
          <w:tcPr>
            <w:tcW w:w="641" w:type="pct"/>
            <w:tcBorders>
              <w:left w:val="nil"/>
              <w:right w:val="nil"/>
            </w:tcBorders>
            <w:shd w:val="clear" w:color="auto" w:fill="D8D9DA"/>
            <w:vAlign w:val="center"/>
          </w:tcPr>
          <w:p w14:paraId="02D4601B" w14:textId="3E8558C9" w:rsidR="000E77B1" w:rsidRPr="0011295F" w:rsidRDefault="000E77B1" w:rsidP="000E77B1">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0E77B1" w:rsidRPr="0011295F" w:rsidRDefault="000E77B1" w:rsidP="000E77B1">
            <w:pPr>
              <w:ind w:left="859" w:hanging="859"/>
              <w:jc w:val="center"/>
              <w:rPr>
                <w:strike/>
                <w:szCs w:val="20"/>
              </w:rPr>
            </w:pPr>
          </w:p>
        </w:tc>
      </w:tr>
      <w:tr w:rsidR="000E77B1" w:rsidRPr="0011295F" w14:paraId="7726C7F9" w14:textId="77777777" w:rsidTr="00891B86">
        <w:tc>
          <w:tcPr>
            <w:tcW w:w="3588" w:type="pct"/>
            <w:vAlign w:val="center"/>
          </w:tcPr>
          <w:p w14:paraId="0DD9E168" w14:textId="11571372" w:rsidR="000E77B1" w:rsidRPr="0011295F" w:rsidRDefault="000E77B1" w:rsidP="000E77B1">
            <w:pPr>
              <w:ind w:left="859" w:hanging="859"/>
              <w:rPr>
                <w:strike/>
              </w:rPr>
            </w:pPr>
            <w:r w:rsidRPr="00891B86">
              <w:t>Discussion: Scaffolding</w:t>
            </w:r>
          </w:p>
        </w:tc>
        <w:tc>
          <w:tcPr>
            <w:tcW w:w="641" w:type="pct"/>
            <w:vAlign w:val="center"/>
          </w:tcPr>
          <w:p w14:paraId="7AA90402" w14:textId="0BFED131" w:rsidR="000E77B1" w:rsidRPr="0011295F" w:rsidRDefault="000E77B1" w:rsidP="000E77B1">
            <w:pPr>
              <w:ind w:left="859" w:hanging="859"/>
              <w:jc w:val="center"/>
              <w:rPr>
                <w:szCs w:val="20"/>
              </w:rPr>
            </w:pPr>
            <w:r>
              <w:rPr>
                <w:color w:val="000000"/>
                <w:szCs w:val="20"/>
              </w:rPr>
              <w:t>25</w:t>
            </w:r>
          </w:p>
        </w:tc>
        <w:tc>
          <w:tcPr>
            <w:tcW w:w="771" w:type="pct"/>
            <w:vAlign w:val="center"/>
          </w:tcPr>
          <w:p w14:paraId="410BA787" w14:textId="77777777" w:rsidR="000E77B1" w:rsidRPr="0011295F" w:rsidRDefault="000E77B1" w:rsidP="000E77B1">
            <w:pPr>
              <w:ind w:left="859" w:hanging="859"/>
              <w:jc w:val="center"/>
              <w:rPr>
                <w:strike/>
                <w:szCs w:val="20"/>
              </w:rPr>
            </w:pPr>
          </w:p>
        </w:tc>
      </w:tr>
      <w:tr w:rsidR="000E77B1" w:rsidRPr="0011295F" w14:paraId="43D293D7" w14:textId="77777777" w:rsidTr="00891B86">
        <w:tc>
          <w:tcPr>
            <w:tcW w:w="3588" w:type="pct"/>
            <w:vAlign w:val="center"/>
          </w:tcPr>
          <w:p w14:paraId="25D284CF" w14:textId="58166E47" w:rsidR="000E77B1" w:rsidRPr="0011295F" w:rsidRDefault="000E77B1" w:rsidP="000E77B1">
            <w:pPr>
              <w:ind w:left="859" w:hanging="859"/>
              <w:rPr>
                <w:szCs w:val="20"/>
              </w:rPr>
            </w:pPr>
            <w:r w:rsidRPr="00891B86">
              <w:t>Presentation: Phases of Socioemotional Development</w:t>
            </w:r>
          </w:p>
        </w:tc>
        <w:tc>
          <w:tcPr>
            <w:tcW w:w="641" w:type="pct"/>
            <w:vAlign w:val="center"/>
          </w:tcPr>
          <w:p w14:paraId="183DBBAA" w14:textId="65692D13" w:rsidR="000E77B1" w:rsidRPr="0011295F" w:rsidRDefault="000E77B1" w:rsidP="000E77B1">
            <w:pPr>
              <w:ind w:left="859" w:hanging="859"/>
              <w:jc w:val="center"/>
              <w:rPr>
                <w:szCs w:val="20"/>
              </w:rPr>
            </w:pPr>
            <w:r>
              <w:rPr>
                <w:color w:val="000000"/>
                <w:szCs w:val="20"/>
              </w:rPr>
              <w:t>65</w:t>
            </w:r>
          </w:p>
        </w:tc>
        <w:tc>
          <w:tcPr>
            <w:tcW w:w="771" w:type="pct"/>
            <w:vAlign w:val="center"/>
          </w:tcPr>
          <w:p w14:paraId="135520A8" w14:textId="77777777" w:rsidR="000E77B1" w:rsidRPr="0011295F" w:rsidRDefault="000E77B1" w:rsidP="000E77B1">
            <w:pPr>
              <w:ind w:left="859" w:hanging="859"/>
              <w:jc w:val="center"/>
              <w:rPr>
                <w:strike/>
                <w:szCs w:val="20"/>
              </w:rPr>
            </w:pPr>
          </w:p>
        </w:tc>
      </w:tr>
      <w:tr w:rsidR="000E77B1" w:rsidRPr="0011295F" w14:paraId="6D49A6A5" w14:textId="77777777" w:rsidTr="00891B86">
        <w:tc>
          <w:tcPr>
            <w:tcW w:w="3588" w:type="pct"/>
            <w:vAlign w:val="center"/>
          </w:tcPr>
          <w:p w14:paraId="38119F5E" w14:textId="331FB453" w:rsidR="000E77B1" w:rsidRPr="0011295F" w:rsidRDefault="000E77B1" w:rsidP="000E77B1">
            <w:pPr>
              <w:ind w:left="859" w:hanging="859"/>
            </w:pPr>
            <w:r w:rsidRPr="00891B86">
              <w:t>Assignment: Anxiety and Autism</w:t>
            </w:r>
          </w:p>
        </w:tc>
        <w:tc>
          <w:tcPr>
            <w:tcW w:w="641" w:type="pct"/>
            <w:vAlign w:val="center"/>
          </w:tcPr>
          <w:p w14:paraId="171BB863" w14:textId="20EA7D99" w:rsidR="000E77B1" w:rsidRPr="0011295F" w:rsidRDefault="000E77B1" w:rsidP="000E77B1">
            <w:pPr>
              <w:ind w:left="859" w:hanging="859"/>
              <w:jc w:val="center"/>
              <w:rPr>
                <w:szCs w:val="20"/>
              </w:rPr>
            </w:pPr>
            <w:r>
              <w:rPr>
                <w:color w:val="000000"/>
                <w:szCs w:val="20"/>
              </w:rPr>
              <w:t>50</w:t>
            </w:r>
          </w:p>
        </w:tc>
        <w:tc>
          <w:tcPr>
            <w:tcW w:w="771" w:type="pct"/>
            <w:vAlign w:val="center"/>
          </w:tcPr>
          <w:p w14:paraId="1D7D5C46" w14:textId="77777777" w:rsidR="000E77B1" w:rsidRPr="0011295F" w:rsidRDefault="000E77B1" w:rsidP="000E77B1">
            <w:pPr>
              <w:ind w:left="859" w:hanging="859"/>
              <w:jc w:val="center"/>
              <w:rPr>
                <w:strike/>
                <w:szCs w:val="20"/>
              </w:rPr>
            </w:pPr>
          </w:p>
        </w:tc>
      </w:tr>
      <w:tr w:rsidR="000E77B1" w:rsidRPr="0011295F" w14:paraId="65A98035" w14:textId="77777777" w:rsidTr="00891B86">
        <w:tc>
          <w:tcPr>
            <w:tcW w:w="3588" w:type="pct"/>
            <w:vAlign w:val="center"/>
          </w:tcPr>
          <w:p w14:paraId="5A194FE2" w14:textId="39C41A0B" w:rsidR="000E77B1" w:rsidRPr="00891B86" w:rsidRDefault="000E77B1" w:rsidP="000E77B1">
            <w:pPr>
              <w:ind w:left="859" w:hanging="859"/>
            </w:pPr>
            <w:r>
              <w:lastRenderedPageBreak/>
              <w:t xml:space="preserve">Assignment: </w:t>
            </w:r>
            <w:r w:rsidRPr="00891B86">
              <w:t>Current Issues</w:t>
            </w:r>
          </w:p>
        </w:tc>
        <w:tc>
          <w:tcPr>
            <w:tcW w:w="641" w:type="pct"/>
            <w:vAlign w:val="center"/>
          </w:tcPr>
          <w:p w14:paraId="181A6FAA" w14:textId="7C59BB73" w:rsidR="000E77B1" w:rsidRPr="0011295F" w:rsidRDefault="000E77B1" w:rsidP="000E77B1">
            <w:pPr>
              <w:ind w:left="859" w:hanging="859"/>
              <w:jc w:val="center"/>
              <w:rPr>
                <w:szCs w:val="20"/>
              </w:rPr>
            </w:pPr>
            <w:r>
              <w:rPr>
                <w:color w:val="000000"/>
                <w:szCs w:val="20"/>
              </w:rPr>
              <w:t>50</w:t>
            </w:r>
          </w:p>
        </w:tc>
        <w:tc>
          <w:tcPr>
            <w:tcW w:w="771" w:type="pct"/>
            <w:vAlign w:val="center"/>
          </w:tcPr>
          <w:p w14:paraId="493A8913" w14:textId="77777777" w:rsidR="000E77B1" w:rsidRPr="0011295F" w:rsidRDefault="000E77B1" w:rsidP="000E77B1">
            <w:pPr>
              <w:ind w:left="859" w:hanging="859"/>
              <w:jc w:val="center"/>
              <w:rPr>
                <w:strike/>
                <w:szCs w:val="20"/>
              </w:rPr>
            </w:pPr>
          </w:p>
        </w:tc>
      </w:tr>
      <w:tr w:rsidR="000E77B1" w:rsidRPr="0011295F" w14:paraId="603C9F88" w14:textId="77777777" w:rsidTr="00891B86">
        <w:tc>
          <w:tcPr>
            <w:tcW w:w="3588" w:type="pct"/>
            <w:tcBorders>
              <w:right w:val="nil"/>
            </w:tcBorders>
            <w:shd w:val="clear" w:color="auto" w:fill="D8D9DA"/>
            <w:vAlign w:val="center"/>
          </w:tcPr>
          <w:p w14:paraId="007E6B89" w14:textId="77777777" w:rsidR="000E77B1" w:rsidRPr="0011295F" w:rsidRDefault="000E77B1" w:rsidP="000E77B1">
            <w:pPr>
              <w:ind w:left="859" w:hanging="859"/>
              <w:rPr>
                <w:szCs w:val="20"/>
              </w:rPr>
            </w:pPr>
            <w:r w:rsidRPr="0011295F">
              <w:rPr>
                <w:b/>
                <w:bCs/>
              </w:rPr>
              <w:t xml:space="preserve">Week 5 </w:t>
            </w:r>
          </w:p>
        </w:tc>
        <w:tc>
          <w:tcPr>
            <w:tcW w:w="641" w:type="pct"/>
            <w:tcBorders>
              <w:left w:val="nil"/>
              <w:right w:val="nil"/>
            </w:tcBorders>
            <w:shd w:val="clear" w:color="auto" w:fill="D8D9DA"/>
            <w:vAlign w:val="center"/>
          </w:tcPr>
          <w:p w14:paraId="0CF024BD" w14:textId="197937A5" w:rsidR="000E77B1" w:rsidRPr="0011295F" w:rsidRDefault="000E77B1" w:rsidP="000E77B1">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0E77B1" w:rsidRPr="0011295F" w:rsidRDefault="000E77B1" w:rsidP="000E77B1">
            <w:pPr>
              <w:ind w:left="859" w:hanging="859"/>
              <w:jc w:val="center"/>
              <w:rPr>
                <w:strike/>
                <w:szCs w:val="20"/>
              </w:rPr>
            </w:pPr>
          </w:p>
        </w:tc>
      </w:tr>
      <w:tr w:rsidR="000E77B1" w:rsidRPr="0011295F" w14:paraId="69107977" w14:textId="77777777" w:rsidTr="00891B86">
        <w:tc>
          <w:tcPr>
            <w:tcW w:w="3588" w:type="pct"/>
            <w:vAlign w:val="center"/>
          </w:tcPr>
          <w:p w14:paraId="10C10F7B" w14:textId="17624208" w:rsidR="000E77B1" w:rsidRPr="0011295F" w:rsidRDefault="000E77B1" w:rsidP="000E77B1">
            <w:pPr>
              <w:ind w:left="859" w:hanging="859"/>
              <w:rPr>
                <w:strike/>
              </w:rPr>
            </w:pPr>
            <w:r w:rsidRPr="00891B86">
              <w:t>Discussion: Developing Social Skills</w:t>
            </w:r>
          </w:p>
        </w:tc>
        <w:tc>
          <w:tcPr>
            <w:tcW w:w="641" w:type="pct"/>
            <w:vAlign w:val="center"/>
          </w:tcPr>
          <w:p w14:paraId="597BAAD0" w14:textId="0F738279" w:rsidR="000E77B1" w:rsidRPr="0011295F" w:rsidRDefault="000E77B1" w:rsidP="000E77B1">
            <w:pPr>
              <w:ind w:left="859" w:hanging="859"/>
              <w:jc w:val="center"/>
              <w:rPr>
                <w:szCs w:val="20"/>
              </w:rPr>
            </w:pPr>
            <w:r>
              <w:rPr>
                <w:color w:val="000000"/>
                <w:szCs w:val="20"/>
              </w:rPr>
              <w:t>25</w:t>
            </w:r>
          </w:p>
        </w:tc>
        <w:tc>
          <w:tcPr>
            <w:tcW w:w="771" w:type="pct"/>
            <w:vAlign w:val="center"/>
          </w:tcPr>
          <w:p w14:paraId="7854D230" w14:textId="77777777" w:rsidR="000E77B1" w:rsidRPr="0011295F" w:rsidRDefault="000E77B1" w:rsidP="000E77B1">
            <w:pPr>
              <w:ind w:left="859" w:hanging="859"/>
              <w:jc w:val="center"/>
              <w:rPr>
                <w:strike/>
                <w:szCs w:val="20"/>
              </w:rPr>
            </w:pPr>
          </w:p>
        </w:tc>
      </w:tr>
      <w:tr w:rsidR="000E77B1" w:rsidRPr="0011295F" w14:paraId="7568765D" w14:textId="77777777" w:rsidTr="00891B86">
        <w:tc>
          <w:tcPr>
            <w:tcW w:w="3588" w:type="pct"/>
            <w:vAlign w:val="center"/>
          </w:tcPr>
          <w:p w14:paraId="3810B827" w14:textId="6C247CD2" w:rsidR="000E77B1" w:rsidRPr="0011295F" w:rsidRDefault="000E77B1" w:rsidP="000E77B1">
            <w:pPr>
              <w:ind w:left="859" w:hanging="859"/>
              <w:rPr>
                <w:szCs w:val="20"/>
              </w:rPr>
            </w:pPr>
            <w:r w:rsidRPr="00891B86">
              <w:t>Assignment: Social Skill Lesson Plan</w:t>
            </w:r>
          </w:p>
        </w:tc>
        <w:tc>
          <w:tcPr>
            <w:tcW w:w="641" w:type="pct"/>
            <w:vAlign w:val="center"/>
          </w:tcPr>
          <w:p w14:paraId="7475758C" w14:textId="71998FF9" w:rsidR="000E77B1" w:rsidRPr="0011295F" w:rsidRDefault="000E77B1" w:rsidP="000E77B1">
            <w:pPr>
              <w:ind w:left="859" w:hanging="859"/>
              <w:jc w:val="center"/>
              <w:rPr>
                <w:szCs w:val="20"/>
              </w:rPr>
            </w:pPr>
            <w:r>
              <w:rPr>
                <w:color w:val="000000"/>
                <w:szCs w:val="20"/>
              </w:rPr>
              <w:t>50</w:t>
            </w:r>
          </w:p>
        </w:tc>
        <w:tc>
          <w:tcPr>
            <w:tcW w:w="771" w:type="pct"/>
            <w:vAlign w:val="center"/>
          </w:tcPr>
          <w:p w14:paraId="592B83B4" w14:textId="77777777" w:rsidR="000E77B1" w:rsidRPr="0011295F" w:rsidRDefault="000E77B1" w:rsidP="000E77B1">
            <w:pPr>
              <w:ind w:left="859" w:hanging="859"/>
              <w:jc w:val="center"/>
              <w:rPr>
                <w:strike/>
                <w:szCs w:val="20"/>
              </w:rPr>
            </w:pPr>
          </w:p>
        </w:tc>
      </w:tr>
      <w:tr w:rsidR="000E77B1" w:rsidRPr="0011295F" w14:paraId="5B173EB1" w14:textId="77777777" w:rsidTr="00891B86">
        <w:tc>
          <w:tcPr>
            <w:tcW w:w="3588" w:type="pct"/>
            <w:vAlign w:val="center"/>
          </w:tcPr>
          <w:p w14:paraId="7AE766EC" w14:textId="48F1C48A" w:rsidR="000E77B1" w:rsidRPr="0011295F" w:rsidRDefault="000E77B1" w:rsidP="000E77B1">
            <w:pPr>
              <w:ind w:left="859" w:hanging="859"/>
            </w:pPr>
            <w:r w:rsidRPr="00891B86">
              <w:t>Journal 2: Field Experience</w:t>
            </w:r>
          </w:p>
        </w:tc>
        <w:tc>
          <w:tcPr>
            <w:tcW w:w="641" w:type="pct"/>
            <w:vAlign w:val="center"/>
          </w:tcPr>
          <w:p w14:paraId="1A645B3B" w14:textId="34AE04F0" w:rsidR="000E77B1" w:rsidRPr="0011295F" w:rsidRDefault="000E77B1" w:rsidP="000E77B1">
            <w:pPr>
              <w:ind w:left="859" w:hanging="859"/>
              <w:jc w:val="center"/>
              <w:rPr>
                <w:szCs w:val="20"/>
              </w:rPr>
            </w:pPr>
            <w:r>
              <w:rPr>
                <w:color w:val="000000"/>
                <w:szCs w:val="20"/>
              </w:rPr>
              <w:t>80</w:t>
            </w:r>
          </w:p>
        </w:tc>
        <w:tc>
          <w:tcPr>
            <w:tcW w:w="771" w:type="pct"/>
            <w:vAlign w:val="center"/>
          </w:tcPr>
          <w:p w14:paraId="170CA4B4" w14:textId="77777777" w:rsidR="000E77B1" w:rsidRPr="0011295F" w:rsidRDefault="000E77B1" w:rsidP="000E77B1">
            <w:pPr>
              <w:ind w:left="859" w:hanging="859"/>
              <w:jc w:val="center"/>
              <w:rPr>
                <w:strike/>
                <w:szCs w:val="20"/>
              </w:rPr>
            </w:pPr>
          </w:p>
        </w:tc>
      </w:tr>
      <w:tr w:rsidR="000E77B1" w:rsidRPr="0011295F" w14:paraId="1BF90FA5" w14:textId="77777777" w:rsidTr="00891B86">
        <w:tc>
          <w:tcPr>
            <w:tcW w:w="3588" w:type="pct"/>
            <w:tcBorders>
              <w:right w:val="nil"/>
            </w:tcBorders>
            <w:shd w:val="clear" w:color="auto" w:fill="D8D9DA"/>
            <w:vAlign w:val="center"/>
          </w:tcPr>
          <w:p w14:paraId="4391D628" w14:textId="77777777" w:rsidR="000E77B1" w:rsidRPr="0011295F" w:rsidRDefault="000E77B1" w:rsidP="000E77B1">
            <w:pPr>
              <w:ind w:left="859" w:hanging="859"/>
              <w:rPr>
                <w:szCs w:val="20"/>
              </w:rPr>
            </w:pPr>
            <w:r w:rsidRPr="0011295F">
              <w:rPr>
                <w:b/>
                <w:bCs/>
              </w:rPr>
              <w:t xml:space="preserve">Week 6 </w:t>
            </w:r>
          </w:p>
        </w:tc>
        <w:tc>
          <w:tcPr>
            <w:tcW w:w="641" w:type="pct"/>
            <w:tcBorders>
              <w:left w:val="nil"/>
              <w:right w:val="nil"/>
            </w:tcBorders>
            <w:shd w:val="clear" w:color="auto" w:fill="D8D9DA"/>
            <w:vAlign w:val="center"/>
          </w:tcPr>
          <w:p w14:paraId="4CD1867C" w14:textId="130030E0" w:rsidR="000E77B1" w:rsidRPr="0011295F" w:rsidRDefault="000E77B1" w:rsidP="000E77B1">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0E77B1" w:rsidRPr="0011295F" w:rsidRDefault="000E77B1" w:rsidP="000E77B1">
            <w:pPr>
              <w:ind w:left="859" w:hanging="859"/>
              <w:jc w:val="center"/>
              <w:rPr>
                <w:strike/>
                <w:szCs w:val="20"/>
              </w:rPr>
            </w:pPr>
          </w:p>
        </w:tc>
      </w:tr>
      <w:tr w:rsidR="000E77B1" w:rsidRPr="0011295F" w14:paraId="5CA3C6C7" w14:textId="77777777" w:rsidTr="00891B86">
        <w:tc>
          <w:tcPr>
            <w:tcW w:w="3588" w:type="pct"/>
            <w:vAlign w:val="center"/>
          </w:tcPr>
          <w:p w14:paraId="3CD9F878" w14:textId="30042529" w:rsidR="000E77B1" w:rsidRPr="0011295F" w:rsidRDefault="000E77B1" w:rsidP="000E77B1">
            <w:pPr>
              <w:ind w:left="859" w:hanging="859"/>
              <w:rPr>
                <w:strike/>
              </w:rPr>
            </w:pPr>
            <w:r w:rsidRPr="00891B86">
              <w:t>Discussion: Applied Behavioral Analysis</w:t>
            </w:r>
          </w:p>
        </w:tc>
        <w:tc>
          <w:tcPr>
            <w:tcW w:w="641" w:type="pct"/>
            <w:vAlign w:val="center"/>
          </w:tcPr>
          <w:p w14:paraId="111DF108" w14:textId="373CA5C8" w:rsidR="000E77B1" w:rsidRPr="0011295F" w:rsidRDefault="000E77B1" w:rsidP="000E77B1">
            <w:pPr>
              <w:ind w:left="859" w:hanging="859"/>
              <w:jc w:val="center"/>
              <w:rPr>
                <w:szCs w:val="20"/>
              </w:rPr>
            </w:pPr>
            <w:r>
              <w:rPr>
                <w:color w:val="000000"/>
                <w:szCs w:val="20"/>
              </w:rPr>
              <w:t>25</w:t>
            </w:r>
          </w:p>
        </w:tc>
        <w:tc>
          <w:tcPr>
            <w:tcW w:w="771" w:type="pct"/>
            <w:vAlign w:val="center"/>
          </w:tcPr>
          <w:p w14:paraId="44B486CA" w14:textId="77777777" w:rsidR="000E77B1" w:rsidRPr="0011295F" w:rsidRDefault="000E77B1" w:rsidP="000E77B1">
            <w:pPr>
              <w:ind w:left="859" w:hanging="859"/>
              <w:jc w:val="center"/>
              <w:rPr>
                <w:strike/>
                <w:szCs w:val="20"/>
              </w:rPr>
            </w:pPr>
          </w:p>
        </w:tc>
      </w:tr>
      <w:tr w:rsidR="000E77B1" w:rsidRPr="0011295F" w14:paraId="0B386F81" w14:textId="77777777" w:rsidTr="00891B86">
        <w:tc>
          <w:tcPr>
            <w:tcW w:w="3588" w:type="pct"/>
            <w:tcBorders>
              <w:bottom w:val="single" w:sz="4" w:space="0" w:color="auto"/>
            </w:tcBorders>
            <w:vAlign w:val="center"/>
          </w:tcPr>
          <w:p w14:paraId="120DA081" w14:textId="5776EF67" w:rsidR="000E77B1" w:rsidRPr="0011295F" w:rsidRDefault="000E77B1" w:rsidP="000E77B1">
            <w:pPr>
              <w:ind w:left="859" w:hanging="859"/>
              <w:rPr>
                <w:szCs w:val="20"/>
              </w:rPr>
            </w:pPr>
            <w:r w:rsidRPr="00891B86">
              <w:t>Discussion: Behaviors That Enhance Learning</w:t>
            </w:r>
          </w:p>
        </w:tc>
        <w:tc>
          <w:tcPr>
            <w:tcW w:w="641" w:type="pct"/>
            <w:tcBorders>
              <w:bottom w:val="single" w:sz="4" w:space="0" w:color="auto"/>
            </w:tcBorders>
            <w:vAlign w:val="center"/>
          </w:tcPr>
          <w:p w14:paraId="2FD33108" w14:textId="14B02C28" w:rsidR="000E77B1" w:rsidRPr="0011295F" w:rsidRDefault="000E77B1" w:rsidP="000E77B1">
            <w:pPr>
              <w:ind w:left="859" w:hanging="859"/>
              <w:jc w:val="center"/>
              <w:rPr>
                <w:szCs w:val="20"/>
              </w:rPr>
            </w:pPr>
            <w:r>
              <w:rPr>
                <w:color w:val="000000"/>
                <w:szCs w:val="20"/>
              </w:rPr>
              <w:t>25</w:t>
            </w:r>
          </w:p>
        </w:tc>
        <w:tc>
          <w:tcPr>
            <w:tcW w:w="771" w:type="pct"/>
            <w:tcBorders>
              <w:bottom w:val="single" w:sz="4" w:space="0" w:color="auto"/>
            </w:tcBorders>
            <w:vAlign w:val="center"/>
          </w:tcPr>
          <w:p w14:paraId="540CD446" w14:textId="77777777" w:rsidR="000E77B1" w:rsidRPr="0011295F" w:rsidRDefault="000E77B1" w:rsidP="000E77B1">
            <w:pPr>
              <w:ind w:left="859" w:hanging="859"/>
              <w:jc w:val="center"/>
              <w:rPr>
                <w:strike/>
                <w:szCs w:val="20"/>
              </w:rPr>
            </w:pPr>
          </w:p>
        </w:tc>
      </w:tr>
      <w:tr w:rsidR="000E77B1" w:rsidRPr="0011295F" w14:paraId="02D2BD6A" w14:textId="77777777" w:rsidTr="00891B86">
        <w:tc>
          <w:tcPr>
            <w:tcW w:w="3588" w:type="pct"/>
            <w:tcBorders>
              <w:bottom w:val="single" w:sz="4" w:space="0" w:color="auto"/>
            </w:tcBorders>
            <w:vAlign w:val="center"/>
          </w:tcPr>
          <w:p w14:paraId="523C2933" w14:textId="3069D33A" w:rsidR="000E77B1" w:rsidRPr="00891B86" w:rsidRDefault="000E77B1" w:rsidP="000E77B1">
            <w:pPr>
              <w:ind w:left="859" w:hanging="859"/>
            </w:pPr>
            <w:r w:rsidRPr="00891B86">
              <w:t>Discussion: ABA Case Study</w:t>
            </w:r>
          </w:p>
        </w:tc>
        <w:tc>
          <w:tcPr>
            <w:tcW w:w="641" w:type="pct"/>
            <w:tcBorders>
              <w:bottom w:val="single" w:sz="4" w:space="0" w:color="auto"/>
            </w:tcBorders>
            <w:vAlign w:val="center"/>
          </w:tcPr>
          <w:p w14:paraId="69057D97" w14:textId="5AC48C61" w:rsidR="000E77B1" w:rsidRPr="0011295F" w:rsidRDefault="000E77B1" w:rsidP="000E77B1">
            <w:pPr>
              <w:ind w:left="859" w:hanging="859"/>
              <w:jc w:val="center"/>
              <w:rPr>
                <w:szCs w:val="20"/>
              </w:rPr>
            </w:pPr>
            <w:r>
              <w:rPr>
                <w:color w:val="000000"/>
                <w:szCs w:val="20"/>
              </w:rPr>
              <w:t>25</w:t>
            </w:r>
          </w:p>
        </w:tc>
        <w:tc>
          <w:tcPr>
            <w:tcW w:w="771" w:type="pct"/>
            <w:tcBorders>
              <w:bottom w:val="single" w:sz="4" w:space="0" w:color="auto"/>
            </w:tcBorders>
            <w:vAlign w:val="center"/>
          </w:tcPr>
          <w:p w14:paraId="12AFF18F" w14:textId="77777777" w:rsidR="000E77B1" w:rsidRPr="0011295F" w:rsidRDefault="000E77B1" w:rsidP="000E77B1">
            <w:pPr>
              <w:ind w:left="859" w:hanging="859"/>
              <w:jc w:val="center"/>
              <w:rPr>
                <w:strike/>
                <w:szCs w:val="20"/>
              </w:rPr>
            </w:pPr>
          </w:p>
        </w:tc>
      </w:tr>
      <w:tr w:rsidR="000E77B1" w:rsidRPr="0011295F" w14:paraId="7E24CA0B" w14:textId="77777777" w:rsidTr="00891B86">
        <w:tc>
          <w:tcPr>
            <w:tcW w:w="3588" w:type="pct"/>
            <w:tcBorders>
              <w:bottom w:val="single" w:sz="4" w:space="0" w:color="auto"/>
            </w:tcBorders>
            <w:vAlign w:val="center"/>
          </w:tcPr>
          <w:p w14:paraId="1317BF3B" w14:textId="0CFDF936" w:rsidR="000E77B1" w:rsidRPr="00891B86" w:rsidRDefault="000E77B1" w:rsidP="000E77B1">
            <w:pPr>
              <w:ind w:left="859" w:hanging="859"/>
            </w:pPr>
            <w:r w:rsidRPr="00891B86">
              <w:t>Assignment: ABA and Communication</w:t>
            </w:r>
          </w:p>
        </w:tc>
        <w:tc>
          <w:tcPr>
            <w:tcW w:w="641" w:type="pct"/>
            <w:tcBorders>
              <w:bottom w:val="single" w:sz="4" w:space="0" w:color="auto"/>
            </w:tcBorders>
            <w:vAlign w:val="center"/>
          </w:tcPr>
          <w:p w14:paraId="110FE9A4" w14:textId="5A459E36" w:rsidR="000E77B1" w:rsidRPr="0011295F" w:rsidRDefault="000E77B1" w:rsidP="000E77B1">
            <w:pPr>
              <w:ind w:left="859" w:hanging="859"/>
              <w:jc w:val="center"/>
              <w:rPr>
                <w:szCs w:val="20"/>
              </w:rPr>
            </w:pPr>
            <w:r>
              <w:rPr>
                <w:color w:val="000000"/>
                <w:szCs w:val="20"/>
              </w:rPr>
              <w:t>50</w:t>
            </w:r>
          </w:p>
        </w:tc>
        <w:tc>
          <w:tcPr>
            <w:tcW w:w="771" w:type="pct"/>
            <w:tcBorders>
              <w:bottom w:val="single" w:sz="4" w:space="0" w:color="auto"/>
            </w:tcBorders>
            <w:vAlign w:val="center"/>
          </w:tcPr>
          <w:p w14:paraId="2A82FCB1" w14:textId="77777777" w:rsidR="000E77B1" w:rsidRPr="0011295F" w:rsidRDefault="000E77B1" w:rsidP="000E77B1">
            <w:pPr>
              <w:ind w:left="859" w:hanging="859"/>
              <w:jc w:val="center"/>
              <w:rPr>
                <w:strike/>
                <w:szCs w:val="20"/>
              </w:rPr>
            </w:pPr>
          </w:p>
        </w:tc>
      </w:tr>
      <w:tr w:rsidR="000E77B1" w:rsidRPr="0011295F" w14:paraId="76D2BAA8" w14:textId="77777777" w:rsidTr="00891B86">
        <w:trPr>
          <w:trHeight w:val="242"/>
        </w:trPr>
        <w:tc>
          <w:tcPr>
            <w:tcW w:w="3588" w:type="pct"/>
            <w:tcBorders>
              <w:right w:val="nil"/>
            </w:tcBorders>
            <w:shd w:val="clear" w:color="auto" w:fill="D8D9DA"/>
            <w:vAlign w:val="center"/>
          </w:tcPr>
          <w:p w14:paraId="0F1A54D3" w14:textId="77777777" w:rsidR="000E77B1" w:rsidRPr="0011295F" w:rsidRDefault="000E77B1" w:rsidP="000E77B1">
            <w:pPr>
              <w:ind w:left="859" w:hanging="859"/>
              <w:rPr>
                <w:szCs w:val="20"/>
              </w:rPr>
            </w:pPr>
            <w:r w:rsidRPr="0011295F">
              <w:rPr>
                <w:b/>
                <w:bCs/>
              </w:rPr>
              <w:t xml:space="preserve">Week 7 </w:t>
            </w:r>
          </w:p>
        </w:tc>
        <w:tc>
          <w:tcPr>
            <w:tcW w:w="641" w:type="pct"/>
            <w:tcBorders>
              <w:left w:val="nil"/>
              <w:right w:val="nil"/>
            </w:tcBorders>
            <w:shd w:val="clear" w:color="auto" w:fill="D8D9DA"/>
            <w:vAlign w:val="center"/>
          </w:tcPr>
          <w:p w14:paraId="0034D588" w14:textId="3BD35535" w:rsidR="000E77B1" w:rsidRPr="0011295F" w:rsidRDefault="000E77B1" w:rsidP="000E77B1">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0E77B1" w:rsidRPr="0011295F" w:rsidRDefault="000E77B1" w:rsidP="000E77B1">
            <w:pPr>
              <w:ind w:left="859" w:hanging="859"/>
              <w:jc w:val="center"/>
              <w:rPr>
                <w:strike/>
                <w:szCs w:val="20"/>
              </w:rPr>
            </w:pPr>
          </w:p>
        </w:tc>
      </w:tr>
      <w:tr w:rsidR="000E77B1" w:rsidRPr="0011295F" w14:paraId="412D1E4E" w14:textId="77777777" w:rsidTr="00891B86">
        <w:tc>
          <w:tcPr>
            <w:tcW w:w="3588" w:type="pct"/>
            <w:vAlign w:val="center"/>
          </w:tcPr>
          <w:p w14:paraId="717D977B" w14:textId="4F32B8B4" w:rsidR="000E77B1" w:rsidRPr="0011295F" w:rsidRDefault="000E77B1" w:rsidP="000E77B1">
            <w:pPr>
              <w:ind w:left="859" w:hanging="859"/>
              <w:rPr>
                <w:szCs w:val="20"/>
              </w:rPr>
            </w:pPr>
            <w:r w:rsidRPr="008F0358">
              <w:t>Discussion Culturally Responsive Teaching Methods</w:t>
            </w:r>
          </w:p>
        </w:tc>
        <w:tc>
          <w:tcPr>
            <w:tcW w:w="641" w:type="pct"/>
            <w:vAlign w:val="center"/>
          </w:tcPr>
          <w:p w14:paraId="7A294FE0" w14:textId="5A558B4C" w:rsidR="000E77B1" w:rsidRPr="0011295F" w:rsidRDefault="000E77B1" w:rsidP="000E77B1">
            <w:pPr>
              <w:ind w:left="859" w:hanging="859"/>
              <w:jc w:val="center"/>
              <w:rPr>
                <w:szCs w:val="20"/>
              </w:rPr>
            </w:pPr>
            <w:r>
              <w:rPr>
                <w:color w:val="000000"/>
                <w:szCs w:val="20"/>
              </w:rPr>
              <w:t>25</w:t>
            </w:r>
          </w:p>
        </w:tc>
        <w:tc>
          <w:tcPr>
            <w:tcW w:w="771" w:type="pct"/>
            <w:vAlign w:val="center"/>
          </w:tcPr>
          <w:p w14:paraId="1DEA50DE" w14:textId="77777777" w:rsidR="000E77B1" w:rsidRPr="0011295F" w:rsidRDefault="000E77B1" w:rsidP="000E77B1">
            <w:pPr>
              <w:ind w:left="859" w:hanging="859"/>
              <w:jc w:val="center"/>
              <w:rPr>
                <w:strike/>
                <w:szCs w:val="20"/>
              </w:rPr>
            </w:pPr>
          </w:p>
        </w:tc>
      </w:tr>
      <w:tr w:rsidR="007135D2" w:rsidRPr="0011295F" w14:paraId="3E362A09" w14:textId="77777777" w:rsidTr="00693BDE">
        <w:tc>
          <w:tcPr>
            <w:tcW w:w="3588" w:type="pct"/>
            <w:vAlign w:val="center"/>
          </w:tcPr>
          <w:p w14:paraId="2D45F04E" w14:textId="77777777" w:rsidR="007135D2" w:rsidRPr="00891B86" w:rsidRDefault="007135D2" w:rsidP="00693BDE">
            <w:pPr>
              <w:ind w:left="859" w:hanging="859"/>
            </w:pPr>
            <w:r w:rsidRPr="007135D2">
              <w:t>Presentation Discussion: Theories of Socioemotional Development</w:t>
            </w:r>
          </w:p>
        </w:tc>
        <w:tc>
          <w:tcPr>
            <w:tcW w:w="641" w:type="pct"/>
            <w:vAlign w:val="center"/>
          </w:tcPr>
          <w:p w14:paraId="6F20A677" w14:textId="6134F079" w:rsidR="007135D2" w:rsidRPr="0011295F" w:rsidRDefault="007135D2" w:rsidP="00693BDE">
            <w:pPr>
              <w:ind w:left="859" w:hanging="859"/>
              <w:jc w:val="center"/>
              <w:rPr>
                <w:szCs w:val="20"/>
              </w:rPr>
            </w:pPr>
            <w:r>
              <w:rPr>
                <w:color w:val="000000"/>
                <w:szCs w:val="20"/>
              </w:rPr>
              <w:t>75</w:t>
            </w:r>
          </w:p>
        </w:tc>
        <w:tc>
          <w:tcPr>
            <w:tcW w:w="771" w:type="pct"/>
            <w:vAlign w:val="center"/>
          </w:tcPr>
          <w:p w14:paraId="529F2408" w14:textId="77777777" w:rsidR="007135D2" w:rsidRPr="0011295F" w:rsidRDefault="007135D2" w:rsidP="00693BDE">
            <w:pPr>
              <w:ind w:left="859" w:hanging="859"/>
              <w:jc w:val="center"/>
              <w:rPr>
                <w:strike/>
                <w:szCs w:val="20"/>
              </w:rPr>
            </w:pPr>
          </w:p>
        </w:tc>
      </w:tr>
      <w:tr w:rsidR="000E77B1" w:rsidRPr="0011295F" w14:paraId="03662CE1" w14:textId="77777777" w:rsidTr="00891B86">
        <w:tc>
          <w:tcPr>
            <w:tcW w:w="3588" w:type="pct"/>
            <w:vAlign w:val="center"/>
          </w:tcPr>
          <w:p w14:paraId="0AD1CA91" w14:textId="4C0195B6" w:rsidR="000E77B1" w:rsidRPr="00891B86" w:rsidRDefault="000E77B1" w:rsidP="000E77B1">
            <w:pPr>
              <w:ind w:left="859" w:hanging="859"/>
            </w:pPr>
            <w:r w:rsidRPr="008F0358">
              <w:t>Assignment: TEACCH Case Study</w:t>
            </w:r>
          </w:p>
        </w:tc>
        <w:tc>
          <w:tcPr>
            <w:tcW w:w="641" w:type="pct"/>
            <w:vAlign w:val="center"/>
          </w:tcPr>
          <w:p w14:paraId="2D54D6BF" w14:textId="566CF1D1" w:rsidR="000E77B1" w:rsidRPr="0011295F" w:rsidRDefault="000E77B1" w:rsidP="000E77B1">
            <w:pPr>
              <w:ind w:left="859" w:hanging="859"/>
              <w:jc w:val="center"/>
              <w:rPr>
                <w:szCs w:val="20"/>
              </w:rPr>
            </w:pPr>
            <w:r>
              <w:rPr>
                <w:color w:val="000000"/>
                <w:szCs w:val="20"/>
              </w:rPr>
              <w:t>50</w:t>
            </w:r>
          </w:p>
        </w:tc>
        <w:tc>
          <w:tcPr>
            <w:tcW w:w="771" w:type="pct"/>
            <w:vAlign w:val="center"/>
          </w:tcPr>
          <w:p w14:paraId="2ABF2E76" w14:textId="77777777" w:rsidR="000E77B1" w:rsidRPr="0011295F" w:rsidRDefault="000E77B1" w:rsidP="000E77B1">
            <w:pPr>
              <w:ind w:left="859" w:hanging="859"/>
              <w:jc w:val="center"/>
              <w:rPr>
                <w:strike/>
                <w:szCs w:val="20"/>
              </w:rPr>
            </w:pPr>
          </w:p>
        </w:tc>
      </w:tr>
      <w:tr w:rsidR="00AC14C7" w:rsidRPr="0011295F" w14:paraId="3258B5FE" w14:textId="77777777" w:rsidTr="00891B86">
        <w:tc>
          <w:tcPr>
            <w:tcW w:w="3588" w:type="pct"/>
            <w:shd w:val="clear" w:color="auto" w:fill="BF2C37"/>
            <w:vAlign w:val="center"/>
          </w:tcPr>
          <w:p w14:paraId="7AF05F03" w14:textId="77777777" w:rsidR="00AC14C7" w:rsidRPr="0011295F" w:rsidRDefault="4948C66D" w:rsidP="4948C66D">
            <w:pPr>
              <w:ind w:left="859" w:hanging="859"/>
              <w:rPr>
                <w:color w:val="FFFFFF" w:themeColor="background1"/>
              </w:rPr>
            </w:pPr>
            <w:r w:rsidRPr="0011295F">
              <w:rPr>
                <w:b/>
                <w:bCs/>
                <w:color w:val="FFFFFF" w:themeColor="background1"/>
              </w:rPr>
              <w:t>Total Points</w:t>
            </w:r>
          </w:p>
        </w:tc>
        <w:tc>
          <w:tcPr>
            <w:tcW w:w="641" w:type="pct"/>
            <w:shd w:val="clear" w:color="auto" w:fill="BF2C37"/>
            <w:vAlign w:val="center"/>
          </w:tcPr>
          <w:p w14:paraId="7279FDA2" w14:textId="77777777" w:rsidR="00AC14C7" w:rsidRPr="0011295F" w:rsidRDefault="4948C66D" w:rsidP="4948C66D">
            <w:pPr>
              <w:ind w:left="859" w:hanging="859"/>
              <w:jc w:val="center"/>
              <w:rPr>
                <w:b/>
                <w:bCs/>
                <w:color w:val="FFFFFF" w:themeColor="background1"/>
              </w:rPr>
            </w:pPr>
            <w:r w:rsidRPr="0011295F">
              <w:rPr>
                <w:b/>
                <w:bCs/>
                <w:color w:val="FFFFFF" w:themeColor="background1"/>
              </w:rPr>
              <w:t>1000</w:t>
            </w:r>
          </w:p>
        </w:tc>
        <w:tc>
          <w:tcPr>
            <w:tcW w:w="771" w:type="pct"/>
            <w:shd w:val="clear" w:color="auto" w:fill="BF2C37"/>
            <w:vAlign w:val="center"/>
          </w:tcPr>
          <w:p w14:paraId="4D042052" w14:textId="77777777" w:rsidR="00AC14C7" w:rsidRPr="0011295F" w:rsidRDefault="00AC14C7" w:rsidP="00AC14C7">
            <w:pPr>
              <w:ind w:left="859" w:hanging="859"/>
              <w:jc w:val="center"/>
              <w:rPr>
                <w:b/>
                <w:color w:val="FFFFFF" w:themeColor="background1"/>
                <w:szCs w:val="20"/>
              </w:rPr>
            </w:pPr>
          </w:p>
        </w:tc>
      </w:tr>
    </w:tbl>
    <w:p w14:paraId="104AA0B3" w14:textId="77777777" w:rsidR="00B87C25" w:rsidRPr="0011295F" w:rsidRDefault="00B87C25" w:rsidP="00B87C25">
      <w:pPr>
        <w:pStyle w:val="APACitation"/>
        <w:ind w:left="0" w:firstLine="0"/>
        <w:rPr>
          <w:b/>
          <w:color w:val="BD313B"/>
          <w:sz w:val="22"/>
          <w:szCs w:val="22"/>
        </w:rPr>
      </w:pPr>
    </w:p>
    <w:p w14:paraId="1A03BB30" w14:textId="77777777" w:rsidR="00B87C25" w:rsidRPr="0011295F" w:rsidRDefault="00B87C25" w:rsidP="00B87C25">
      <w:pPr>
        <w:pStyle w:val="APACitation"/>
        <w:ind w:left="0" w:firstLine="0"/>
        <w:rPr>
          <w:color w:val="BD313B"/>
          <w:sz w:val="22"/>
          <w:szCs w:val="22"/>
        </w:rPr>
      </w:pPr>
      <w:r w:rsidRPr="0011295F">
        <w:rPr>
          <w:b/>
          <w:color w:val="BD313B"/>
          <w:sz w:val="22"/>
          <w:szCs w:val="22"/>
        </w:rPr>
        <w:t>Grading Scale</w:t>
      </w:r>
    </w:p>
    <w:p w14:paraId="1C30D0D8" w14:textId="77777777" w:rsidR="00B87C25" w:rsidRPr="0011295F"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11295F"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11295F" w:rsidRDefault="00B87C25" w:rsidP="009A4BC1">
            <w:pPr>
              <w:pStyle w:val="NormalWeb"/>
              <w:jc w:val="center"/>
              <w:rPr>
                <w:rFonts w:ascii="Arial" w:hAnsi="Arial" w:cs="Arial"/>
                <w:color w:val="FFFFFF" w:themeColor="background1"/>
                <w:sz w:val="20"/>
                <w:szCs w:val="20"/>
              </w:rPr>
            </w:pPr>
            <w:r w:rsidRPr="0011295F">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11295F" w:rsidRDefault="00B87C25" w:rsidP="009A4BC1">
            <w:pPr>
              <w:pStyle w:val="NormalWeb"/>
              <w:jc w:val="center"/>
              <w:rPr>
                <w:rFonts w:ascii="Arial" w:hAnsi="Arial" w:cs="Arial"/>
                <w:color w:val="FFFFFF" w:themeColor="background1"/>
                <w:sz w:val="20"/>
                <w:szCs w:val="20"/>
              </w:rPr>
            </w:pPr>
            <w:r w:rsidRPr="0011295F">
              <w:rPr>
                <w:rFonts w:ascii="Arial" w:hAnsi="Arial" w:cs="Arial"/>
                <w:b/>
                <w:bCs/>
                <w:color w:val="FFFFFF" w:themeColor="background1"/>
                <w:sz w:val="20"/>
                <w:szCs w:val="20"/>
              </w:rPr>
              <w:t>Range</w:t>
            </w:r>
          </w:p>
        </w:tc>
      </w:tr>
      <w:tr w:rsidR="00B87C25" w:rsidRPr="0011295F"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12AB1BD6"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93</w:t>
            </w:r>
            <w:r w:rsidR="00DC7EE5">
              <w:rPr>
                <w:rFonts w:ascii="Arial" w:hAnsi="Arial" w:cs="Arial"/>
                <w:color w:val="000000"/>
                <w:sz w:val="20"/>
                <w:szCs w:val="20"/>
              </w:rPr>
              <w:t>–</w:t>
            </w:r>
            <w:r w:rsidRPr="0011295F">
              <w:rPr>
                <w:rFonts w:ascii="Arial" w:hAnsi="Arial" w:cs="Arial"/>
                <w:color w:val="000000"/>
                <w:sz w:val="20"/>
                <w:szCs w:val="20"/>
              </w:rPr>
              <w:t>100</w:t>
            </w:r>
          </w:p>
        </w:tc>
      </w:tr>
      <w:tr w:rsidR="00B87C25" w:rsidRPr="0011295F"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49579771"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90</w:t>
            </w:r>
            <w:r w:rsidR="00DC7EE5">
              <w:rPr>
                <w:rFonts w:ascii="Arial" w:hAnsi="Arial" w:cs="Arial"/>
                <w:color w:val="000000"/>
                <w:sz w:val="20"/>
                <w:szCs w:val="20"/>
              </w:rPr>
              <w:t>–</w:t>
            </w:r>
            <w:r w:rsidRPr="0011295F">
              <w:rPr>
                <w:rFonts w:ascii="Arial" w:hAnsi="Arial" w:cs="Arial"/>
                <w:color w:val="000000"/>
                <w:sz w:val="20"/>
                <w:szCs w:val="20"/>
              </w:rPr>
              <w:t>92</w:t>
            </w:r>
          </w:p>
        </w:tc>
      </w:tr>
      <w:tr w:rsidR="00B87C25" w:rsidRPr="0011295F"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40599474"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87</w:t>
            </w:r>
            <w:r w:rsidR="00DC7EE5">
              <w:rPr>
                <w:rFonts w:ascii="Arial" w:hAnsi="Arial" w:cs="Arial"/>
                <w:color w:val="000000"/>
                <w:sz w:val="20"/>
                <w:szCs w:val="20"/>
              </w:rPr>
              <w:t>–</w:t>
            </w:r>
            <w:r w:rsidRPr="0011295F">
              <w:rPr>
                <w:rFonts w:ascii="Arial" w:hAnsi="Arial" w:cs="Arial"/>
                <w:color w:val="000000"/>
                <w:sz w:val="20"/>
                <w:szCs w:val="20"/>
              </w:rPr>
              <w:t>89</w:t>
            </w:r>
          </w:p>
        </w:tc>
      </w:tr>
      <w:tr w:rsidR="00B87C25" w:rsidRPr="0011295F"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47A10E24"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83</w:t>
            </w:r>
            <w:r w:rsidR="00DC7EE5">
              <w:rPr>
                <w:rFonts w:ascii="Arial" w:hAnsi="Arial" w:cs="Arial"/>
                <w:color w:val="000000"/>
                <w:sz w:val="20"/>
                <w:szCs w:val="20"/>
              </w:rPr>
              <w:t>–</w:t>
            </w:r>
            <w:r w:rsidRPr="0011295F">
              <w:rPr>
                <w:rFonts w:ascii="Arial" w:hAnsi="Arial" w:cs="Arial"/>
                <w:color w:val="000000"/>
                <w:sz w:val="20"/>
                <w:szCs w:val="20"/>
              </w:rPr>
              <w:t>86</w:t>
            </w:r>
          </w:p>
        </w:tc>
      </w:tr>
      <w:tr w:rsidR="00B87C25" w:rsidRPr="0011295F"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08A8596B"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82</w:t>
            </w:r>
            <w:r w:rsidR="00DC7EE5">
              <w:rPr>
                <w:rFonts w:ascii="Arial" w:hAnsi="Arial" w:cs="Arial"/>
                <w:color w:val="000000"/>
                <w:sz w:val="20"/>
                <w:szCs w:val="20"/>
              </w:rPr>
              <w:t>–</w:t>
            </w:r>
            <w:r w:rsidRPr="0011295F">
              <w:rPr>
                <w:rFonts w:ascii="Arial" w:hAnsi="Arial" w:cs="Arial"/>
                <w:color w:val="000000"/>
                <w:sz w:val="20"/>
                <w:szCs w:val="20"/>
              </w:rPr>
              <w:t>80</w:t>
            </w:r>
          </w:p>
        </w:tc>
      </w:tr>
      <w:tr w:rsidR="00B87C25" w:rsidRPr="0011295F"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3D7B0549"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77</w:t>
            </w:r>
            <w:r w:rsidR="00DC7EE5">
              <w:rPr>
                <w:rFonts w:ascii="Arial" w:hAnsi="Arial" w:cs="Arial"/>
                <w:color w:val="000000"/>
                <w:sz w:val="20"/>
                <w:szCs w:val="20"/>
              </w:rPr>
              <w:t>–</w:t>
            </w:r>
            <w:r w:rsidRPr="0011295F">
              <w:rPr>
                <w:rFonts w:ascii="Arial" w:hAnsi="Arial" w:cs="Arial"/>
                <w:color w:val="000000"/>
                <w:sz w:val="20"/>
                <w:szCs w:val="20"/>
              </w:rPr>
              <w:t>79</w:t>
            </w:r>
          </w:p>
        </w:tc>
      </w:tr>
      <w:tr w:rsidR="00B87C25" w:rsidRPr="0011295F"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38689D4"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73</w:t>
            </w:r>
            <w:r w:rsidR="00DC7EE5">
              <w:rPr>
                <w:rFonts w:ascii="Arial" w:hAnsi="Arial" w:cs="Arial"/>
                <w:color w:val="000000"/>
                <w:sz w:val="20"/>
                <w:szCs w:val="20"/>
              </w:rPr>
              <w:t>–</w:t>
            </w:r>
            <w:r w:rsidRPr="0011295F">
              <w:rPr>
                <w:rFonts w:ascii="Arial" w:hAnsi="Arial" w:cs="Arial"/>
                <w:color w:val="000000"/>
                <w:sz w:val="20"/>
                <w:szCs w:val="20"/>
              </w:rPr>
              <w:t>76</w:t>
            </w:r>
          </w:p>
        </w:tc>
      </w:tr>
      <w:tr w:rsidR="00B87C25" w:rsidRPr="0011295F"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4B62485B"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70</w:t>
            </w:r>
            <w:r w:rsidR="00DC7EE5">
              <w:rPr>
                <w:rFonts w:ascii="Arial" w:hAnsi="Arial" w:cs="Arial"/>
                <w:color w:val="000000"/>
                <w:sz w:val="20"/>
                <w:szCs w:val="20"/>
              </w:rPr>
              <w:t>–</w:t>
            </w:r>
            <w:r w:rsidRPr="0011295F">
              <w:rPr>
                <w:rFonts w:ascii="Arial" w:hAnsi="Arial" w:cs="Arial"/>
                <w:color w:val="000000"/>
                <w:sz w:val="20"/>
                <w:szCs w:val="20"/>
              </w:rPr>
              <w:t>72</w:t>
            </w:r>
          </w:p>
        </w:tc>
      </w:tr>
      <w:tr w:rsidR="00B87C25" w:rsidRPr="0011295F"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147EA9B2"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67</w:t>
            </w:r>
            <w:r w:rsidR="00DC7EE5">
              <w:rPr>
                <w:rFonts w:ascii="Arial" w:hAnsi="Arial" w:cs="Arial"/>
                <w:color w:val="000000"/>
                <w:sz w:val="20"/>
                <w:szCs w:val="20"/>
              </w:rPr>
              <w:t>–</w:t>
            </w:r>
            <w:r w:rsidRPr="0011295F">
              <w:rPr>
                <w:rFonts w:ascii="Arial" w:hAnsi="Arial" w:cs="Arial"/>
                <w:color w:val="000000"/>
                <w:sz w:val="20"/>
                <w:szCs w:val="20"/>
              </w:rPr>
              <w:t>69</w:t>
            </w:r>
          </w:p>
        </w:tc>
      </w:tr>
      <w:tr w:rsidR="00B87C25" w:rsidRPr="0011295F"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5A40D4F3"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63</w:t>
            </w:r>
            <w:r w:rsidR="00DC7EE5">
              <w:rPr>
                <w:rFonts w:ascii="Arial" w:hAnsi="Arial" w:cs="Arial"/>
                <w:color w:val="000000"/>
                <w:sz w:val="20"/>
                <w:szCs w:val="20"/>
              </w:rPr>
              <w:t>–</w:t>
            </w:r>
            <w:r w:rsidRPr="0011295F">
              <w:rPr>
                <w:rFonts w:ascii="Arial" w:hAnsi="Arial" w:cs="Arial"/>
                <w:color w:val="000000"/>
                <w:sz w:val="20"/>
                <w:szCs w:val="20"/>
              </w:rPr>
              <w:t>66</w:t>
            </w:r>
          </w:p>
        </w:tc>
      </w:tr>
      <w:tr w:rsidR="00B87C25" w:rsidRPr="0011295F"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04364C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60</w:t>
            </w:r>
            <w:r w:rsidR="00DC7EE5">
              <w:rPr>
                <w:rFonts w:ascii="Arial" w:hAnsi="Arial" w:cs="Arial"/>
                <w:color w:val="000000"/>
                <w:sz w:val="20"/>
                <w:szCs w:val="20"/>
              </w:rPr>
              <w:t>–</w:t>
            </w:r>
            <w:r w:rsidRPr="0011295F">
              <w:rPr>
                <w:rFonts w:ascii="Arial" w:hAnsi="Arial" w:cs="Arial"/>
                <w:color w:val="000000"/>
                <w:sz w:val="20"/>
                <w:szCs w:val="20"/>
              </w:rPr>
              <w:t>62</w:t>
            </w:r>
          </w:p>
        </w:tc>
      </w:tr>
      <w:tr w:rsidR="00B87C25" w:rsidRPr="0011295F"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11295F" w:rsidRDefault="00B87C25" w:rsidP="009A4BC1">
            <w:pPr>
              <w:pStyle w:val="NormalWeb"/>
              <w:rPr>
                <w:rFonts w:ascii="Arial" w:hAnsi="Arial" w:cs="Arial"/>
                <w:sz w:val="20"/>
                <w:szCs w:val="20"/>
              </w:rPr>
            </w:pPr>
            <w:r w:rsidRPr="0011295F">
              <w:rPr>
                <w:rFonts w:ascii="Arial" w:hAnsi="Arial" w:cs="Arial"/>
                <w:color w:val="000000"/>
                <w:sz w:val="20"/>
                <w:szCs w:val="20"/>
              </w:rPr>
              <w:t>59</w:t>
            </w:r>
          </w:p>
        </w:tc>
      </w:tr>
    </w:tbl>
    <w:p w14:paraId="72E57BD0" w14:textId="77777777" w:rsidR="00B87C25" w:rsidRPr="0011295F" w:rsidRDefault="00B87C25" w:rsidP="00B87C25">
      <w:pPr>
        <w:pStyle w:val="APACitation"/>
        <w:ind w:left="0" w:firstLine="0"/>
      </w:pPr>
    </w:p>
    <w:p w14:paraId="68CBBEF7" w14:textId="77777777" w:rsidR="00B87C25" w:rsidRPr="0011295F" w:rsidRDefault="00B87C25" w:rsidP="002522B3">
      <w:pPr>
        <w:pStyle w:val="Heading1"/>
      </w:pPr>
    </w:p>
    <w:p w14:paraId="6B69F2DA" w14:textId="77777777" w:rsidR="00B87C25" w:rsidRPr="0011295F" w:rsidRDefault="00B87C25" w:rsidP="002522B3">
      <w:pPr>
        <w:pStyle w:val="Heading1"/>
      </w:pPr>
    </w:p>
    <w:p w14:paraId="7C4F49F2" w14:textId="77777777" w:rsidR="00472CF6" w:rsidRPr="0011295F" w:rsidRDefault="00472CF6" w:rsidP="002522B3">
      <w:pPr>
        <w:pStyle w:val="Heading1"/>
      </w:pPr>
    </w:p>
    <w:p w14:paraId="3861A689" w14:textId="77777777" w:rsidR="00A1500B" w:rsidRPr="0011295F" w:rsidRDefault="00A1500B" w:rsidP="002522B3">
      <w:pPr>
        <w:pStyle w:val="Heading1"/>
      </w:pPr>
    </w:p>
    <w:p w14:paraId="1D79ECA9" w14:textId="77777777" w:rsidR="00A1500B" w:rsidRPr="0011295F" w:rsidRDefault="00A1500B" w:rsidP="002522B3">
      <w:pPr>
        <w:pStyle w:val="Heading1"/>
      </w:pPr>
    </w:p>
    <w:p w14:paraId="5C8D4C01" w14:textId="77777777" w:rsidR="00A1500B" w:rsidRPr="0011295F" w:rsidRDefault="00A1500B" w:rsidP="002522B3">
      <w:pPr>
        <w:pStyle w:val="Heading1"/>
      </w:pPr>
    </w:p>
    <w:p w14:paraId="0FF3A4DF" w14:textId="77777777" w:rsidR="00A1500B" w:rsidRPr="0011295F" w:rsidRDefault="00A1500B" w:rsidP="002522B3">
      <w:pPr>
        <w:pStyle w:val="Heading1"/>
      </w:pPr>
    </w:p>
    <w:p w14:paraId="17A86095" w14:textId="77777777" w:rsidR="00A1500B" w:rsidRPr="0011295F" w:rsidRDefault="00A1500B" w:rsidP="002522B3">
      <w:pPr>
        <w:pStyle w:val="Heading1"/>
      </w:pPr>
    </w:p>
    <w:p w14:paraId="2DAFE353" w14:textId="77777777" w:rsidR="00A1500B" w:rsidRPr="0011295F" w:rsidRDefault="00A1500B" w:rsidP="002522B3">
      <w:pPr>
        <w:pStyle w:val="Heading1"/>
      </w:pPr>
    </w:p>
    <w:p w14:paraId="48F47873" w14:textId="77777777" w:rsidR="00A1500B" w:rsidRPr="0011295F" w:rsidRDefault="00A1500B" w:rsidP="002522B3">
      <w:pPr>
        <w:pStyle w:val="Heading1"/>
      </w:pPr>
    </w:p>
    <w:p w14:paraId="36E2ED48" w14:textId="77777777" w:rsidR="00A1500B" w:rsidRPr="0011295F" w:rsidRDefault="00A1500B" w:rsidP="002522B3">
      <w:pPr>
        <w:pStyle w:val="Heading1"/>
      </w:pPr>
    </w:p>
    <w:p w14:paraId="66DBAE6E" w14:textId="77777777" w:rsidR="00A1500B" w:rsidRPr="0011295F" w:rsidRDefault="00A1500B" w:rsidP="002522B3">
      <w:pPr>
        <w:pStyle w:val="Heading1"/>
      </w:pPr>
    </w:p>
    <w:p w14:paraId="1756DBA0" w14:textId="77777777" w:rsidR="00A1500B" w:rsidRPr="0011295F" w:rsidRDefault="00A1500B" w:rsidP="002522B3">
      <w:pPr>
        <w:pStyle w:val="Heading1"/>
      </w:pPr>
    </w:p>
    <w:p w14:paraId="5951BA13" w14:textId="77777777" w:rsidR="008A1CED" w:rsidRDefault="008A1CED">
      <w:pPr>
        <w:rPr>
          <w:rFonts w:cs="Arial"/>
          <w:b/>
          <w:color w:val="BF2C37"/>
          <w:sz w:val="22"/>
          <w:szCs w:val="22"/>
        </w:rPr>
      </w:pPr>
      <w:r>
        <w:br w:type="page"/>
      </w:r>
    </w:p>
    <w:p w14:paraId="0D5525FE" w14:textId="5D747FA5" w:rsidR="002522B3" w:rsidRPr="0011295F" w:rsidRDefault="4948C66D" w:rsidP="002522B3">
      <w:pPr>
        <w:pStyle w:val="Heading1"/>
      </w:pPr>
      <w:r w:rsidRPr="0011295F">
        <w:lastRenderedPageBreak/>
        <w:t>Course Schedule</w:t>
      </w:r>
    </w:p>
    <w:p w14:paraId="169F4037" w14:textId="77777777" w:rsidR="002522B3" w:rsidRPr="0011295F"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11295F" w14:paraId="14AE16A6" w14:textId="77777777" w:rsidTr="4948C66D">
        <w:tc>
          <w:tcPr>
            <w:tcW w:w="1086" w:type="pct"/>
            <w:shd w:val="clear" w:color="auto" w:fill="BF2C37"/>
            <w:vAlign w:val="center"/>
          </w:tcPr>
          <w:p w14:paraId="766F47A2" w14:textId="77777777" w:rsidR="002522B3" w:rsidRPr="0011295F" w:rsidRDefault="4948C66D" w:rsidP="4948C66D">
            <w:pPr>
              <w:tabs>
                <w:tab w:val="left" w:pos="0"/>
                <w:tab w:val="left" w:pos="3720"/>
              </w:tabs>
              <w:spacing w:before="40" w:after="40"/>
              <w:jc w:val="center"/>
              <w:outlineLvl w:val="0"/>
              <w:rPr>
                <w:rFonts w:eastAsia="Arial" w:cs="Arial"/>
                <w:b/>
                <w:bCs/>
                <w:color w:val="FFFFFF" w:themeColor="background1"/>
              </w:rPr>
            </w:pPr>
            <w:r w:rsidRPr="0011295F">
              <w:rPr>
                <w:rFonts w:eastAsia="Arial" w:cs="Arial"/>
                <w:b/>
                <w:bCs/>
                <w:color w:val="FFFFFF" w:themeColor="background1"/>
              </w:rPr>
              <w:t>Week</w:t>
            </w:r>
          </w:p>
        </w:tc>
        <w:tc>
          <w:tcPr>
            <w:tcW w:w="1571" w:type="pct"/>
            <w:shd w:val="clear" w:color="auto" w:fill="BF2C37"/>
            <w:vAlign w:val="center"/>
          </w:tcPr>
          <w:p w14:paraId="261C00E6" w14:textId="77777777" w:rsidR="002522B3" w:rsidRPr="0011295F" w:rsidRDefault="4948C66D" w:rsidP="4948C66D">
            <w:pPr>
              <w:tabs>
                <w:tab w:val="left" w:pos="0"/>
                <w:tab w:val="left" w:pos="3720"/>
              </w:tabs>
              <w:spacing w:before="40" w:after="40"/>
              <w:jc w:val="center"/>
              <w:outlineLvl w:val="0"/>
              <w:rPr>
                <w:rFonts w:eastAsia="Arial" w:cs="Arial"/>
                <w:b/>
                <w:bCs/>
                <w:color w:val="FFFFFF" w:themeColor="background1"/>
              </w:rPr>
            </w:pPr>
            <w:r w:rsidRPr="0011295F">
              <w:rPr>
                <w:rFonts w:eastAsia="Arial" w:cs="Arial"/>
                <w:b/>
                <w:bCs/>
                <w:color w:val="FFFFFF" w:themeColor="background1"/>
              </w:rPr>
              <w:t>Start</w:t>
            </w:r>
          </w:p>
        </w:tc>
        <w:tc>
          <w:tcPr>
            <w:tcW w:w="2343" w:type="pct"/>
            <w:shd w:val="clear" w:color="auto" w:fill="BF2C37"/>
            <w:vAlign w:val="center"/>
          </w:tcPr>
          <w:p w14:paraId="1B5B3287" w14:textId="77777777" w:rsidR="002522B3" w:rsidRPr="0011295F" w:rsidRDefault="4948C66D" w:rsidP="4948C66D">
            <w:pPr>
              <w:tabs>
                <w:tab w:val="left" w:pos="0"/>
                <w:tab w:val="left" w:pos="3720"/>
              </w:tabs>
              <w:spacing w:before="40" w:after="40"/>
              <w:jc w:val="center"/>
              <w:outlineLvl w:val="0"/>
              <w:rPr>
                <w:rFonts w:eastAsia="Arial" w:cs="Arial"/>
                <w:b/>
                <w:bCs/>
                <w:color w:val="FFFFFF" w:themeColor="background1"/>
              </w:rPr>
            </w:pPr>
            <w:r w:rsidRPr="0011295F">
              <w:rPr>
                <w:rFonts w:eastAsia="Arial" w:cs="Arial"/>
                <w:b/>
                <w:bCs/>
                <w:color w:val="FFFFFF" w:themeColor="background1"/>
              </w:rPr>
              <w:t>End</w:t>
            </w:r>
          </w:p>
        </w:tc>
      </w:tr>
      <w:tr w:rsidR="002522B3" w:rsidRPr="0011295F" w14:paraId="33BECE0E" w14:textId="77777777" w:rsidTr="4948C66D">
        <w:tc>
          <w:tcPr>
            <w:tcW w:w="1086" w:type="pct"/>
            <w:vAlign w:val="center"/>
          </w:tcPr>
          <w:p w14:paraId="75A79B38"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One</w:t>
            </w:r>
          </w:p>
        </w:tc>
        <w:tc>
          <w:tcPr>
            <w:tcW w:w="1571" w:type="pct"/>
            <w:vAlign w:val="center"/>
          </w:tcPr>
          <w:p w14:paraId="39FAA709"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&lt;insert start date&gt;</w:t>
            </w:r>
          </w:p>
        </w:tc>
        <w:tc>
          <w:tcPr>
            <w:tcW w:w="2343" w:type="pct"/>
            <w:vAlign w:val="center"/>
          </w:tcPr>
          <w:p w14:paraId="5FE6C921"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&lt;insert end date&gt;</w:t>
            </w:r>
          </w:p>
        </w:tc>
      </w:tr>
      <w:tr w:rsidR="002522B3" w:rsidRPr="0011295F" w14:paraId="1462F720" w14:textId="77777777" w:rsidTr="4948C66D">
        <w:tc>
          <w:tcPr>
            <w:tcW w:w="1086" w:type="pct"/>
            <w:shd w:val="clear" w:color="auto" w:fill="D8D9DA"/>
            <w:vAlign w:val="center"/>
          </w:tcPr>
          <w:p w14:paraId="39F3CB79"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Two</w:t>
            </w:r>
          </w:p>
        </w:tc>
        <w:tc>
          <w:tcPr>
            <w:tcW w:w="1571" w:type="pct"/>
            <w:shd w:val="clear" w:color="auto" w:fill="D8D9DA"/>
            <w:vAlign w:val="center"/>
          </w:tcPr>
          <w:p w14:paraId="58D1B95F"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1295F" w14:paraId="58BE417C" w14:textId="77777777" w:rsidTr="4948C66D">
        <w:tc>
          <w:tcPr>
            <w:tcW w:w="1086" w:type="pct"/>
            <w:vAlign w:val="center"/>
          </w:tcPr>
          <w:p w14:paraId="33AF4DBC"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Three</w:t>
            </w:r>
          </w:p>
        </w:tc>
        <w:tc>
          <w:tcPr>
            <w:tcW w:w="1571" w:type="pct"/>
            <w:vAlign w:val="center"/>
          </w:tcPr>
          <w:p w14:paraId="6745F2BC"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1295F" w14:paraId="6B9FDE0E" w14:textId="77777777" w:rsidTr="4948C66D">
        <w:tc>
          <w:tcPr>
            <w:tcW w:w="1086" w:type="pct"/>
            <w:shd w:val="clear" w:color="auto" w:fill="D8D9DA"/>
            <w:vAlign w:val="center"/>
          </w:tcPr>
          <w:p w14:paraId="15E325AA"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Four</w:t>
            </w:r>
          </w:p>
        </w:tc>
        <w:tc>
          <w:tcPr>
            <w:tcW w:w="1571" w:type="pct"/>
            <w:shd w:val="clear" w:color="auto" w:fill="D8D9DA"/>
            <w:vAlign w:val="center"/>
          </w:tcPr>
          <w:p w14:paraId="4628B41D"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1295F" w14:paraId="6F354913" w14:textId="77777777" w:rsidTr="4948C66D">
        <w:tc>
          <w:tcPr>
            <w:tcW w:w="1086" w:type="pct"/>
            <w:vAlign w:val="center"/>
          </w:tcPr>
          <w:p w14:paraId="6F16ADFA"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Five</w:t>
            </w:r>
          </w:p>
        </w:tc>
        <w:tc>
          <w:tcPr>
            <w:tcW w:w="1571" w:type="pct"/>
            <w:vAlign w:val="center"/>
          </w:tcPr>
          <w:p w14:paraId="541D496E"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1295F" w14:paraId="4687EA94" w14:textId="77777777" w:rsidTr="4948C66D">
        <w:tc>
          <w:tcPr>
            <w:tcW w:w="1086" w:type="pct"/>
            <w:shd w:val="clear" w:color="auto" w:fill="D8D9DA"/>
            <w:vAlign w:val="center"/>
          </w:tcPr>
          <w:p w14:paraId="6A4153C4"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Six</w:t>
            </w:r>
          </w:p>
        </w:tc>
        <w:tc>
          <w:tcPr>
            <w:tcW w:w="1571" w:type="pct"/>
            <w:shd w:val="clear" w:color="auto" w:fill="D8D9DA"/>
            <w:vAlign w:val="center"/>
          </w:tcPr>
          <w:p w14:paraId="67376C54"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1295F" w14:paraId="414672CD" w14:textId="77777777" w:rsidTr="4948C66D">
        <w:tc>
          <w:tcPr>
            <w:tcW w:w="1086" w:type="pct"/>
            <w:vAlign w:val="center"/>
          </w:tcPr>
          <w:p w14:paraId="673F1511" w14:textId="77777777" w:rsidR="002522B3" w:rsidRPr="0011295F" w:rsidRDefault="4948C66D" w:rsidP="4948C66D">
            <w:pPr>
              <w:tabs>
                <w:tab w:val="left" w:pos="0"/>
                <w:tab w:val="left" w:pos="3720"/>
              </w:tabs>
              <w:spacing w:before="40" w:after="40"/>
              <w:jc w:val="center"/>
              <w:outlineLvl w:val="0"/>
              <w:rPr>
                <w:rFonts w:eastAsia="Arial" w:cs="Arial"/>
                <w:color w:val="000000" w:themeColor="text1"/>
                <w:sz w:val="20"/>
                <w:szCs w:val="20"/>
              </w:rPr>
            </w:pPr>
            <w:r w:rsidRPr="0011295F">
              <w:rPr>
                <w:rFonts w:eastAsia="Arial" w:cs="Arial"/>
                <w:color w:val="000000" w:themeColor="text1"/>
                <w:sz w:val="20"/>
                <w:szCs w:val="20"/>
              </w:rPr>
              <w:t>Seven</w:t>
            </w:r>
          </w:p>
        </w:tc>
        <w:tc>
          <w:tcPr>
            <w:tcW w:w="1571" w:type="pct"/>
            <w:vAlign w:val="center"/>
          </w:tcPr>
          <w:p w14:paraId="7A181D31"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11295F"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11295F" w:rsidRDefault="00704919" w:rsidP="002522B3">
      <w:pPr>
        <w:sectPr w:rsidR="00704919" w:rsidRPr="0011295F"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11295F" w:rsidRDefault="4948C66D" w:rsidP="4948C66D">
      <w:pPr>
        <w:pStyle w:val="Heading1"/>
        <w:rPr>
          <w:color w:val="9C2C2A" w:themeColor="accent1"/>
        </w:rPr>
      </w:pPr>
      <w:r w:rsidRPr="0011295F">
        <w:lastRenderedPageBreak/>
        <w:t>Weekly Learning Modules</w:t>
      </w:r>
    </w:p>
    <w:p w14:paraId="104F606C" w14:textId="77777777" w:rsidR="008F09AD" w:rsidRPr="0011295F"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11295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40B110C" w:rsidR="002D44E9" w:rsidRPr="0011295F"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11295F">
              <w:rPr>
                <w:b/>
                <w:bCs/>
                <w:color w:val="FFFFFF" w:themeColor="background1"/>
                <w:sz w:val="22"/>
                <w:szCs w:val="22"/>
              </w:rPr>
              <w:t xml:space="preserve">Week One: </w:t>
            </w:r>
            <w:r w:rsidR="00925224" w:rsidRPr="00925224">
              <w:rPr>
                <w:b/>
                <w:bCs/>
                <w:color w:val="FFFFFF" w:themeColor="background1"/>
                <w:sz w:val="22"/>
                <w:szCs w:val="22"/>
              </w:rPr>
              <w:t>Overview of Contemporary Issues Faced by Students with ASD</w:t>
            </w:r>
            <w:bookmarkEnd w:id="3"/>
          </w:p>
        </w:tc>
      </w:tr>
      <w:tr w:rsidR="00A534FA" w:rsidRPr="0011295F" w14:paraId="499FACE4" w14:textId="77777777" w:rsidTr="00E125A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11295F" w:rsidRDefault="4948C66D" w:rsidP="4948C66D">
            <w:pPr>
              <w:tabs>
                <w:tab w:val="left" w:pos="0"/>
                <w:tab w:val="left" w:pos="3720"/>
              </w:tabs>
              <w:outlineLvl w:val="0"/>
              <w:rPr>
                <w:rFonts w:eastAsia="Arial" w:cs="Arial"/>
              </w:rPr>
            </w:pPr>
            <w:r w:rsidRPr="0011295F">
              <w:rPr>
                <w:rFonts w:eastAsia="Arial" w:cs="Arial"/>
                <w:b/>
                <w:bCs/>
                <w:i/>
                <w:iCs/>
              </w:rPr>
              <w:t>Alignment</w:t>
            </w:r>
          </w:p>
        </w:tc>
      </w:tr>
      <w:tr w:rsidR="00B507AD" w:rsidRPr="0011295F" w14:paraId="1F65067F" w14:textId="77777777" w:rsidTr="002B08EC">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0E5BF416" w:rsidR="00B507AD" w:rsidRPr="0011295F" w:rsidRDefault="00B507AD" w:rsidP="00B507AD">
            <w:pPr>
              <w:pStyle w:val="ObjectiveBullet"/>
              <w:numPr>
                <w:ilvl w:val="1"/>
                <w:numId w:val="6"/>
              </w:numPr>
              <w:tabs>
                <w:tab w:val="clear" w:pos="0"/>
              </w:tabs>
            </w:pPr>
            <w:r w:rsidRPr="0011295F">
              <w:t xml:space="preserve">Identify current issues </w:t>
            </w:r>
            <w:r w:rsidR="001A2DB0">
              <w:t>in transition to adult life planning for</w:t>
            </w:r>
            <w:r w:rsidR="001A2DB0" w:rsidRPr="0011295F">
              <w:t xml:space="preserve"> </w:t>
            </w:r>
            <w:r w:rsidRPr="0011295F">
              <w:t xml:space="preserve">students with </w:t>
            </w:r>
            <w:r w:rsidR="002471B6" w:rsidRPr="0011295F">
              <w:t xml:space="preserve">autism spectrum disorder </w:t>
            </w:r>
            <w:r w:rsidR="002471B6">
              <w:t>(</w:t>
            </w:r>
            <w:r w:rsidRPr="0011295F">
              <w:t>ASD</w:t>
            </w:r>
            <w:r w:rsidR="002471B6">
              <w:t>)</w:t>
            </w:r>
            <w:r w:rsidRPr="0011295F">
              <w:t xml:space="preserve"> in the classroom.</w:t>
            </w:r>
          </w:p>
        </w:tc>
        <w:tc>
          <w:tcPr>
            <w:tcW w:w="2880" w:type="dxa"/>
            <w:gridSpan w:val="2"/>
            <w:tcBorders>
              <w:top w:val="single" w:sz="4" w:space="0" w:color="auto"/>
              <w:left w:val="single" w:sz="4" w:space="0" w:color="auto"/>
              <w:bottom w:val="nil"/>
              <w:right w:val="single" w:sz="4" w:space="0" w:color="auto"/>
            </w:tcBorders>
          </w:tcPr>
          <w:p w14:paraId="7A580FDA" w14:textId="6D02E543" w:rsidR="00B507AD" w:rsidRPr="0011295F" w:rsidRDefault="00B507AD" w:rsidP="00B507AD">
            <w:pPr>
              <w:tabs>
                <w:tab w:val="left" w:pos="0"/>
                <w:tab w:val="left" w:pos="3720"/>
              </w:tabs>
              <w:outlineLvl w:val="0"/>
              <w:rPr>
                <w:rFonts w:cs="Arial"/>
                <w:szCs w:val="20"/>
              </w:rPr>
            </w:pPr>
            <w:r w:rsidRPr="0011295F">
              <w:rPr>
                <w:rFonts w:cs="Arial"/>
              </w:rPr>
              <w:t>CLO1</w:t>
            </w:r>
          </w:p>
        </w:tc>
      </w:tr>
      <w:tr w:rsidR="00B507AD" w:rsidRPr="0011295F" w14:paraId="2CE092EA" w14:textId="77777777" w:rsidTr="00173685">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355012F6" w:rsidR="00B507AD" w:rsidRPr="0011295F" w:rsidRDefault="00B507AD" w:rsidP="00B507AD">
            <w:pPr>
              <w:pStyle w:val="ObjectiveBullet"/>
              <w:numPr>
                <w:ilvl w:val="1"/>
                <w:numId w:val="6"/>
              </w:numPr>
            </w:pPr>
            <w:r w:rsidRPr="0011295F">
              <w:t xml:space="preserve">Explain how advances in technology </w:t>
            </w:r>
            <w:r w:rsidR="008A1CED" w:rsidRPr="0011295F">
              <w:t>both have</w:t>
            </w:r>
            <w:r w:rsidR="009F6C7F">
              <w:t xml:space="preserve"> </w:t>
            </w:r>
            <w:r w:rsidRPr="0011295F">
              <w:t xml:space="preserve">improved the quality of life among students with ASD </w:t>
            </w:r>
            <w:proofErr w:type="gramStart"/>
            <w:r w:rsidRPr="0011295F">
              <w:t>and</w:t>
            </w:r>
            <w:r w:rsidR="00163447">
              <w:t xml:space="preserve"> </w:t>
            </w:r>
            <w:r w:rsidR="008F2E38">
              <w:t>also</w:t>
            </w:r>
            <w:proofErr w:type="gramEnd"/>
            <w:r w:rsidRPr="0011295F">
              <w:t xml:space="preserve"> </w:t>
            </w:r>
            <w:r w:rsidR="00B86275">
              <w:t xml:space="preserve">have </w:t>
            </w:r>
            <w:r w:rsidRPr="0011295F">
              <w:t>introduced new challenges.</w:t>
            </w:r>
          </w:p>
        </w:tc>
        <w:tc>
          <w:tcPr>
            <w:tcW w:w="2880" w:type="dxa"/>
            <w:gridSpan w:val="2"/>
            <w:tcBorders>
              <w:top w:val="nil"/>
              <w:left w:val="single" w:sz="4" w:space="0" w:color="auto"/>
              <w:bottom w:val="nil"/>
              <w:right w:val="single" w:sz="4" w:space="0" w:color="auto"/>
            </w:tcBorders>
          </w:tcPr>
          <w:p w14:paraId="6606C5D6" w14:textId="71142F1B" w:rsidR="00B507AD" w:rsidRPr="0011295F" w:rsidRDefault="00B507AD" w:rsidP="00B507AD">
            <w:pPr>
              <w:tabs>
                <w:tab w:val="left" w:pos="0"/>
                <w:tab w:val="left" w:pos="3720"/>
              </w:tabs>
              <w:outlineLvl w:val="0"/>
              <w:rPr>
                <w:rFonts w:cs="Arial"/>
                <w:szCs w:val="20"/>
              </w:rPr>
            </w:pPr>
            <w:r w:rsidRPr="0011295F">
              <w:rPr>
                <w:rFonts w:cs="Arial"/>
              </w:rPr>
              <w:t>CLO1</w:t>
            </w:r>
          </w:p>
        </w:tc>
      </w:tr>
      <w:tr w:rsidR="00B507AD" w:rsidRPr="0011295F" w14:paraId="57F96B5E" w14:textId="77777777" w:rsidTr="00173685">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2E6011C0" w:rsidR="00B507AD" w:rsidRPr="0011295F" w:rsidRDefault="00B507AD" w:rsidP="00B507AD">
            <w:pPr>
              <w:pStyle w:val="ObjectiveBullet"/>
              <w:numPr>
                <w:ilvl w:val="1"/>
                <w:numId w:val="6"/>
              </w:numPr>
            </w:pPr>
            <w:r w:rsidRPr="0011295F">
              <w:t>Explain how the new Common Core standards have affected teaching and learning among students with ASD in the inclusive classroom.</w:t>
            </w:r>
          </w:p>
        </w:tc>
        <w:tc>
          <w:tcPr>
            <w:tcW w:w="2880" w:type="dxa"/>
            <w:gridSpan w:val="2"/>
            <w:tcBorders>
              <w:top w:val="nil"/>
              <w:left w:val="single" w:sz="4" w:space="0" w:color="auto"/>
              <w:bottom w:val="single" w:sz="4" w:space="0" w:color="auto"/>
              <w:right w:val="single" w:sz="4" w:space="0" w:color="auto"/>
            </w:tcBorders>
          </w:tcPr>
          <w:p w14:paraId="0BA51A95" w14:textId="3695BECE" w:rsidR="00B507AD" w:rsidRPr="0011295F" w:rsidRDefault="00B507AD" w:rsidP="00B507AD">
            <w:pPr>
              <w:tabs>
                <w:tab w:val="left" w:pos="0"/>
                <w:tab w:val="left" w:pos="3720"/>
              </w:tabs>
              <w:outlineLvl w:val="0"/>
              <w:rPr>
                <w:rFonts w:cs="Arial"/>
                <w:szCs w:val="20"/>
              </w:rPr>
            </w:pPr>
            <w:r w:rsidRPr="0011295F">
              <w:rPr>
                <w:rFonts w:cs="Arial"/>
              </w:rPr>
              <w:t>CLO1</w:t>
            </w:r>
          </w:p>
        </w:tc>
      </w:tr>
      <w:tr w:rsidR="005B10FE" w:rsidRPr="0011295F" w14:paraId="4B13C0C7" w14:textId="77777777" w:rsidTr="00173685">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11295F" w:rsidRDefault="4948C66D" w:rsidP="4948C66D">
            <w:pPr>
              <w:tabs>
                <w:tab w:val="left" w:pos="0"/>
                <w:tab w:val="left" w:pos="3720"/>
              </w:tabs>
              <w:outlineLvl w:val="0"/>
              <w:rPr>
                <w:rFonts w:eastAsia="Arial" w:cs="Arial"/>
                <w:i/>
                <w:iCs/>
              </w:rPr>
            </w:pPr>
            <w:r w:rsidRPr="0011295F">
              <w:rPr>
                <w:rFonts w:eastAsia="Arial" w:cs="Arial"/>
                <w:b/>
                <w:bCs/>
                <w:i/>
                <w:iCs/>
                <w:sz w:val="22"/>
                <w:szCs w:val="22"/>
              </w:rPr>
              <w:t>Resources, Activities, and Preparation</w:t>
            </w:r>
          </w:p>
          <w:p w14:paraId="00DEDF5A" w14:textId="77777777" w:rsidR="0020635A" w:rsidRPr="0011295F" w:rsidRDefault="4948C66D" w:rsidP="4948C66D">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11295F" w:rsidRDefault="4948C66D" w:rsidP="4948C66D">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11295F" w:rsidRDefault="4948C66D" w:rsidP="4948C66D">
            <w:pPr>
              <w:tabs>
                <w:tab w:val="left" w:pos="0"/>
                <w:tab w:val="left" w:pos="3720"/>
              </w:tabs>
              <w:outlineLvl w:val="0"/>
              <w:rPr>
                <w:rFonts w:eastAsia="Arial" w:cs="Arial"/>
                <w:b/>
                <w:bCs/>
                <w:i/>
                <w:iCs/>
              </w:rPr>
            </w:pPr>
            <w:r w:rsidRPr="0011295F">
              <w:rPr>
                <w:rFonts w:eastAsia="Arial" w:cs="Arial"/>
                <w:b/>
                <w:bCs/>
                <w:i/>
                <w:iCs/>
              </w:rPr>
              <w:t>AIE</w:t>
            </w:r>
          </w:p>
        </w:tc>
      </w:tr>
      <w:tr w:rsidR="00132272" w:rsidRPr="0011295F" w14:paraId="3016880E" w14:textId="77777777" w:rsidTr="4B881031">
        <w:tc>
          <w:tcPr>
            <w:tcW w:w="10170" w:type="dxa"/>
            <w:tcMar>
              <w:top w:w="115" w:type="dxa"/>
              <w:left w:w="115" w:type="dxa"/>
              <w:bottom w:w="115" w:type="dxa"/>
              <w:right w:w="115" w:type="dxa"/>
            </w:tcMar>
          </w:tcPr>
          <w:p w14:paraId="4FD7604B" w14:textId="77777777" w:rsidR="00132272" w:rsidRPr="0011295F" w:rsidRDefault="4948C66D" w:rsidP="4948C66D">
            <w:pPr>
              <w:rPr>
                <w:rFonts w:eastAsia="Arial" w:cs="Arial"/>
                <w:b/>
                <w:bCs/>
              </w:rPr>
            </w:pPr>
            <w:r w:rsidRPr="0011295F">
              <w:rPr>
                <w:rFonts w:eastAsia="Arial" w:cs="Arial"/>
                <w:b/>
                <w:bCs/>
              </w:rPr>
              <w:t>Tutorials</w:t>
            </w:r>
          </w:p>
          <w:p w14:paraId="1495FA76" w14:textId="77777777" w:rsidR="00132272" w:rsidRPr="0011295F" w:rsidRDefault="00132272" w:rsidP="002522B3">
            <w:pPr>
              <w:pStyle w:val="AssignmentsLevel1"/>
            </w:pPr>
          </w:p>
          <w:p w14:paraId="58B632D8" w14:textId="48D3A2F6" w:rsidR="00132272" w:rsidRPr="0011295F" w:rsidRDefault="4948C66D" w:rsidP="002522B3">
            <w:pPr>
              <w:pStyle w:val="AssignmentsLevel1"/>
            </w:pPr>
            <w:r w:rsidRPr="0011295F">
              <w:t>During this course</w:t>
            </w:r>
            <w:r w:rsidR="00B86275">
              <w:t>,</w:t>
            </w:r>
            <w:r w:rsidRPr="0011295F">
              <w:t xml:space="preserve"> you will be asked to use and participate in various technologies to complete activities and assignments. </w:t>
            </w:r>
          </w:p>
          <w:p w14:paraId="60C9683A" w14:textId="77777777" w:rsidR="00132272" w:rsidRPr="0011295F" w:rsidRDefault="00132272" w:rsidP="002522B3">
            <w:pPr>
              <w:pStyle w:val="AssignmentsLevel1"/>
            </w:pPr>
          </w:p>
          <w:p w14:paraId="29B05828" w14:textId="7A1F9F24" w:rsidR="00132272" w:rsidRPr="0011295F" w:rsidRDefault="4948C66D" w:rsidP="002522B3">
            <w:pPr>
              <w:pStyle w:val="AssignmentsLevel1"/>
            </w:pPr>
            <w:r w:rsidRPr="0011295F">
              <w:rPr>
                <w:b/>
                <w:bCs/>
              </w:rPr>
              <w:t>Review</w:t>
            </w:r>
            <w:r w:rsidRPr="0011295F">
              <w:t xml:space="preserve"> the tutorials available on Blackboard</w:t>
            </w:r>
            <w:r w:rsidR="00B86275">
              <w:t>,</w:t>
            </w:r>
            <w:r w:rsidRPr="0011295F">
              <w:t xml:space="preserve"> as needed.</w:t>
            </w:r>
          </w:p>
          <w:p w14:paraId="6D32BD43" w14:textId="77777777" w:rsidR="00132272" w:rsidRPr="0011295F" w:rsidRDefault="00132272" w:rsidP="002522B3">
            <w:pPr>
              <w:pStyle w:val="AssignmentsLevel1"/>
            </w:pPr>
          </w:p>
          <w:p w14:paraId="4E939F29" w14:textId="77777777" w:rsidR="00132272" w:rsidRPr="0011295F" w:rsidRDefault="4948C66D" w:rsidP="002522B3">
            <w:pPr>
              <w:pStyle w:val="AssignmentsLevel1"/>
            </w:pPr>
            <w:r w:rsidRPr="0011295F">
              <w:rPr>
                <w:b/>
                <w:bCs/>
              </w:rPr>
              <w:t>Click</w:t>
            </w:r>
            <w:r w:rsidRPr="0011295F">
              <w:t xml:space="preserve"> the </w:t>
            </w:r>
            <w:r w:rsidRPr="0011295F">
              <w:rPr>
                <w:b/>
                <w:bCs/>
              </w:rPr>
              <w:t>Student Resources</w:t>
            </w:r>
            <w:r w:rsidRPr="0011295F">
              <w:t xml:space="preserve"> button from the menu on the left.</w:t>
            </w:r>
          </w:p>
        </w:tc>
        <w:tc>
          <w:tcPr>
            <w:tcW w:w="1440" w:type="dxa"/>
            <w:tcBorders>
              <w:bottom w:val="single" w:sz="4" w:space="0" w:color="000000" w:themeColor="text1"/>
            </w:tcBorders>
          </w:tcPr>
          <w:p w14:paraId="104DD06C" w14:textId="77777777" w:rsidR="00132272" w:rsidRPr="0011295F" w:rsidRDefault="4948C66D" w:rsidP="4948C66D">
            <w:pPr>
              <w:rPr>
                <w:rFonts w:eastAsia="Arial" w:cs="Arial"/>
              </w:rPr>
            </w:pPr>
            <w:r w:rsidRPr="0011295F">
              <w:rPr>
                <w:rFonts w:eastAsia="Arial" w:cs="Arial"/>
              </w:rPr>
              <w:t>N/A</w:t>
            </w:r>
          </w:p>
        </w:tc>
        <w:tc>
          <w:tcPr>
            <w:tcW w:w="1440" w:type="dxa"/>
            <w:tcBorders>
              <w:bottom w:val="single" w:sz="4" w:space="0" w:color="000000" w:themeColor="text1"/>
            </w:tcBorders>
          </w:tcPr>
          <w:p w14:paraId="144181A0" w14:textId="77777777" w:rsidR="00132272" w:rsidRPr="0011295F" w:rsidRDefault="4948C66D" w:rsidP="4948C66D">
            <w:pPr>
              <w:rPr>
                <w:rFonts w:eastAsia="Arial" w:cs="Arial"/>
              </w:rPr>
            </w:pPr>
            <w:r w:rsidRPr="0011295F">
              <w:rPr>
                <w:rFonts w:eastAsia="Arial" w:cs="Arial"/>
              </w:rPr>
              <w:t>N/A</w:t>
            </w:r>
          </w:p>
        </w:tc>
      </w:tr>
      <w:tr w:rsidR="00132272" w:rsidRPr="0011295F" w14:paraId="0B5F8C15" w14:textId="77777777" w:rsidTr="4B881031">
        <w:tc>
          <w:tcPr>
            <w:tcW w:w="10170" w:type="dxa"/>
            <w:tcMar>
              <w:top w:w="115" w:type="dxa"/>
              <w:left w:w="115" w:type="dxa"/>
              <w:bottom w:w="115" w:type="dxa"/>
              <w:right w:w="115" w:type="dxa"/>
            </w:tcMar>
          </w:tcPr>
          <w:p w14:paraId="6B6E4C03" w14:textId="77777777" w:rsidR="00132272" w:rsidRPr="0011295F" w:rsidRDefault="4948C66D" w:rsidP="4948C66D">
            <w:pPr>
              <w:rPr>
                <w:rFonts w:eastAsia="Arial" w:cs="Arial"/>
              </w:rPr>
            </w:pPr>
            <w:r w:rsidRPr="0011295F">
              <w:rPr>
                <w:rFonts w:eastAsia="Arial" w:cs="Arial"/>
                <w:b/>
                <w:bCs/>
              </w:rPr>
              <w:t>Weekly Participation and Discussion</w:t>
            </w:r>
          </w:p>
          <w:p w14:paraId="01670182" w14:textId="77777777" w:rsidR="002559E7" w:rsidRPr="0011295F" w:rsidRDefault="002559E7" w:rsidP="002522B3">
            <w:pPr>
              <w:pStyle w:val="AssignmentsLevel1"/>
            </w:pPr>
          </w:p>
          <w:p w14:paraId="67B199C9" w14:textId="2A21E96E" w:rsidR="00132272" w:rsidRPr="0011295F" w:rsidRDefault="4948C66D" w:rsidP="002522B3">
            <w:pPr>
              <w:pStyle w:val="AssignmentsLevel1"/>
            </w:pPr>
            <w:r w:rsidRPr="0011295F">
              <w:t>The purpose of the weekly discussions is to provide you with a way to synthesize the concepts presented in this course. Each week, you will respond to the discussion questions with a substantive post of 200</w:t>
            </w:r>
            <w:r w:rsidR="00CD5B50">
              <w:t>–</w:t>
            </w:r>
            <w:r w:rsidRPr="0011295F">
              <w:t>250</w:t>
            </w:r>
            <w:r w:rsidR="00CD5B50">
              <w:t xml:space="preserve"> </w:t>
            </w:r>
            <w:r w:rsidRPr="0011295F">
              <w:t>words that addresses all the prompts for the question by 11:59 p.m. EST of the listed due date. By the conclusion of each week, Sunday at 11:59 p.m. EST, you will make at least one substantive comment of 100</w:t>
            </w:r>
            <w:r w:rsidR="00CD5B50">
              <w:t>–</w:t>
            </w:r>
            <w:r w:rsidRPr="0011295F">
              <w:t>150</w:t>
            </w:r>
            <w:r w:rsidR="00CD5B50">
              <w:t xml:space="preserve"> </w:t>
            </w:r>
            <w:r w:rsidRPr="0011295F">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Pr="0011295F" w:rsidRDefault="00132272" w:rsidP="002522B3">
            <w:pPr>
              <w:pStyle w:val="AssignmentsLevel1"/>
            </w:pPr>
          </w:p>
          <w:p w14:paraId="0F60F01D" w14:textId="55CACBA1" w:rsidR="00132272" w:rsidRPr="0011295F" w:rsidRDefault="4B881031" w:rsidP="4B881031">
            <w:pPr>
              <w:rPr>
                <w:rFonts w:eastAsia="Arial" w:cs="Arial"/>
              </w:rPr>
            </w:pPr>
            <w:r w:rsidRPr="0011295F">
              <w:rPr>
                <w:b/>
                <w:bCs/>
              </w:rPr>
              <w:t>Review</w:t>
            </w:r>
            <w:r w:rsidRPr="0011295F">
              <w:t xml:space="preserve"> the RISE Model for Peer Feedback</w:t>
            </w:r>
            <w:r w:rsidRPr="0011295F">
              <w:rPr>
                <w:rFonts w:eastAsia="Arial" w:cs="Arial"/>
              </w:rPr>
              <w:t>, located on Blackboard.</w:t>
            </w:r>
          </w:p>
        </w:tc>
        <w:tc>
          <w:tcPr>
            <w:tcW w:w="1440" w:type="dxa"/>
            <w:tcBorders>
              <w:bottom w:val="single" w:sz="4" w:space="0" w:color="000000" w:themeColor="text1"/>
            </w:tcBorders>
          </w:tcPr>
          <w:p w14:paraId="14E84874" w14:textId="77777777" w:rsidR="00132272" w:rsidRPr="0011295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11295F" w:rsidRDefault="00132272" w:rsidP="00132272">
            <w:pPr>
              <w:rPr>
                <w:rFonts w:cs="Arial"/>
                <w:szCs w:val="20"/>
              </w:rPr>
            </w:pPr>
          </w:p>
        </w:tc>
      </w:tr>
      <w:tr w:rsidR="00527DA0" w:rsidRPr="0011295F" w14:paraId="1F1E3F6C" w14:textId="77777777" w:rsidTr="4B881031">
        <w:tc>
          <w:tcPr>
            <w:tcW w:w="10170" w:type="dxa"/>
            <w:tcMar>
              <w:top w:w="115" w:type="dxa"/>
              <w:left w:w="115" w:type="dxa"/>
              <w:bottom w:w="115" w:type="dxa"/>
              <w:right w:w="115" w:type="dxa"/>
            </w:tcMar>
          </w:tcPr>
          <w:p w14:paraId="1E5264C0" w14:textId="77777777" w:rsidR="00527DA0" w:rsidRPr="0011295F" w:rsidRDefault="00527DA0" w:rsidP="4948C66D">
            <w:pPr>
              <w:rPr>
                <w:rFonts w:eastAsia="Arial" w:cs="Arial"/>
                <w:b/>
                <w:bCs/>
              </w:rPr>
            </w:pPr>
            <w:r w:rsidRPr="0011295F">
              <w:rPr>
                <w:rFonts w:eastAsia="Arial" w:cs="Arial"/>
                <w:b/>
                <w:bCs/>
              </w:rPr>
              <w:lastRenderedPageBreak/>
              <w:t>Readings</w:t>
            </w:r>
          </w:p>
          <w:p w14:paraId="61DD0201" w14:textId="77777777" w:rsidR="00527DA0" w:rsidRPr="0011295F" w:rsidRDefault="00527DA0" w:rsidP="4948C66D">
            <w:pPr>
              <w:rPr>
                <w:rFonts w:eastAsia="Arial" w:cs="Arial"/>
                <w:b/>
                <w:bCs/>
              </w:rPr>
            </w:pPr>
          </w:p>
          <w:p w14:paraId="79210C9D" w14:textId="679A060E" w:rsidR="0008520D" w:rsidRPr="0011295F" w:rsidRDefault="00527DA0" w:rsidP="4948C66D">
            <w:pPr>
              <w:rPr>
                <w:rFonts w:cs="Arial"/>
              </w:rPr>
            </w:pPr>
            <w:r w:rsidRPr="0011295F">
              <w:rPr>
                <w:rFonts w:cs="Arial"/>
                <w:b/>
                <w:bCs/>
              </w:rPr>
              <w:t>Read</w:t>
            </w:r>
            <w:r w:rsidRPr="0011295F">
              <w:rPr>
                <w:rFonts w:cs="Arial"/>
              </w:rPr>
              <w:t xml:space="preserve"> Ch. 9 of </w:t>
            </w:r>
            <w:r w:rsidRPr="0011295F">
              <w:rPr>
                <w:rFonts w:cs="Arial"/>
                <w:i/>
                <w:iCs/>
              </w:rPr>
              <w:t>Autism Spectrum Disorders</w:t>
            </w:r>
            <w:r w:rsidRPr="0011295F">
              <w:rPr>
                <w:rFonts w:cs="Arial"/>
              </w:rPr>
              <w:t>.</w:t>
            </w:r>
          </w:p>
        </w:tc>
        <w:tc>
          <w:tcPr>
            <w:tcW w:w="1440" w:type="dxa"/>
            <w:tcBorders>
              <w:bottom w:val="single" w:sz="4" w:space="0" w:color="000000" w:themeColor="text1"/>
            </w:tcBorders>
          </w:tcPr>
          <w:p w14:paraId="03EDCCB0" w14:textId="2AB725A6" w:rsidR="00527DA0" w:rsidRPr="0011295F" w:rsidRDefault="00527DA0" w:rsidP="00132272">
            <w:pPr>
              <w:rPr>
                <w:rFonts w:cs="Arial"/>
                <w:szCs w:val="20"/>
              </w:rPr>
            </w:pPr>
            <w:r w:rsidRPr="0011295F">
              <w:rPr>
                <w:rFonts w:cs="Arial"/>
                <w:szCs w:val="20"/>
              </w:rPr>
              <w:t>WEEK 1</w:t>
            </w:r>
          </w:p>
        </w:tc>
        <w:tc>
          <w:tcPr>
            <w:tcW w:w="1440" w:type="dxa"/>
            <w:tcBorders>
              <w:bottom w:val="single" w:sz="4" w:space="0" w:color="000000" w:themeColor="text1"/>
            </w:tcBorders>
          </w:tcPr>
          <w:p w14:paraId="54D233E8" w14:textId="77777777" w:rsidR="00527DA0" w:rsidRPr="0011295F" w:rsidRDefault="00527DA0" w:rsidP="00132272">
            <w:pPr>
              <w:rPr>
                <w:rFonts w:cs="Arial"/>
                <w:szCs w:val="20"/>
              </w:rPr>
            </w:pPr>
          </w:p>
        </w:tc>
      </w:tr>
      <w:tr w:rsidR="00B507AD" w:rsidRPr="0011295F" w14:paraId="39F136C0" w14:textId="77777777" w:rsidTr="4948C66D">
        <w:tc>
          <w:tcPr>
            <w:tcW w:w="10170" w:type="dxa"/>
            <w:tcMar>
              <w:top w:w="115" w:type="dxa"/>
              <w:left w:w="115" w:type="dxa"/>
              <w:bottom w:w="115" w:type="dxa"/>
              <w:right w:w="115" w:type="dxa"/>
            </w:tcMar>
          </w:tcPr>
          <w:p w14:paraId="5025EDC4" w14:textId="3B09BEBE" w:rsidR="00B507AD" w:rsidRPr="0011295F" w:rsidRDefault="00B74150" w:rsidP="00B507AD">
            <w:pPr>
              <w:rPr>
                <w:rFonts w:cs="Arial"/>
                <w:b/>
                <w:bCs/>
              </w:rPr>
            </w:pPr>
            <w:r>
              <w:rPr>
                <w:rFonts w:cs="Arial"/>
                <w:b/>
                <w:bCs/>
              </w:rPr>
              <w:t xml:space="preserve">Discussion: </w:t>
            </w:r>
            <w:r w:rsidR="00B507AD" w:rsidRPr="0011295F">
              <w:rPr>
                <w:rFonts w:cs="Arial"/>
                <w:b/>
                <w:bCs/>
              </w:rPr>
              <w:t>Icebreaker Activity</w:t>
            </w:r>
          </w:p>
          <w:p w14:paraId="5A1F59AF" w14:textId="77777777" w:rsidR="00B507AD" w:rsidRPr="0011295F" w:rsidRDefault="00B507AD" w:rsidP="00B507AD">
            <w:pPr>
              <w:rPr>
                <w:rFonts w:cs="Arial"/>
                <w:szCs w:val="20"/>
              </w:rPr>
            </w:pPr>
          </w:p>
          <w:p w14:paraId="7FC07479" w14:textId="77777777" w:rsidR="00B507AD" w:rsidRPr="0011295F" w:rsidRDefault="00B507AD" w:rsidP="00B507AD">
            <w:pPr>
              <w:rPr>
                <w:rFonts w:cs="Arial"/>
              </w:rPr>
            </w:pPr>
            <w:r w:rsidRPr="0011295F">
              <w:rPr>
                <w:rFonts w:cs="Arial"/>
                <w:b/>
                <w:bCs/>
              </w:rPr>
              <w:t>Welcome</w:t>
            </w:r>
            <w:r w:rsidRPr="0011295F">
              <w:rPr>
                <w:rFonts w:cs="Arial"/>
              </w:rPr>
              <w:t xml:space="preserve"> to the first week of the course!</w:t>
            </w:r>
          </w:p>
          <w:p w14:paraId="1541475C" w14:textId="77777777" w:rsidR="00B507AD" w:rsidRPr="0011295F" w:rsidRDefault="00B507AD" w:rsidP="00B507AD">
            <w:pPr>
              <w:rPr>
                <w:rFonts w:cs="Arial"/>
                <w:szCs w:val="20"/>
              </w:rPr>
            </w:pPr>
          </w:p>
          <w:p w14:paraId="045B6293" w14:textId="47239995" w:rsidR="00B507AD" w:rsidRPr="0011295F" w:rsidRDefault="00B507AD" w:rsidP="00B507AD">
            <w:pPr>
              <w:rPr>
                <w:rFonts w:cs="Arial"/>
              </w:rPr>
            </w:pPr>
            <w:r w:rsidRPr="0011295F">
              <w:rPr>
                <w:rFonts w:cs="Arial"/>
                <w:b/>
                <w:bCs/>
              </w:rPr>
              <w:t>Create</w:t>
            </w:r>
            <w:r w:rsidRPr="0011295F">
              <w:rPr>
                <w:rFonts w:cs="Arial"/>
              </w:rPr>
              <w:t xml:space="preserve"> a short video to introduce yourself to your classmates.</w:t>
            </w:r>
          </w:p>
          <w:p w14:paraId="40E16630" w14:textId="77777777" w:rsidR="00B507AD" w:rsidRPr="0011295F" w:rsidRDefault="00B507AD" w:rsidP="00B507AD">
            <w:pPr>
              <w:rPr>
                <w:rFonts w:cs="Arial"/>
                <w:szCs w:val="20"/>
              </w:rPr>
            </w:pPr>
          </w:p>
          <w:p w14:paraId="221A0F8A" w14:textId="7204DC00" w:rsidR="00B507AD" w:rsidRPr="0011295F" w:rsidRDefault="00B507AD" w:rsidP="00B507AD">
            <w:pPr>
              <w:rPr>
                <w:rFonts w:cs="Arial"/>
              </w:rPr>
            </w:pPr>
            <w:r w:rsidRPr="0011295F">
              <w:rPr>
                <w:rFonts w:cs="Arial"/>
                <w:b/>
                <w:bCs/>
              </w:rPr>
              <w:t xml:space="preserve">Consider </w:t>
            </w:r>
            <w:r w:rsidRPr="0011295F">
              <w:rPr>
                <w:rFonts w:cs="Arial"/>
              </w:rPr>
              <w:t xml:space="preserve">discussing </w:t>
            </w:r>
            <w:r w:rsidR="00501BEB">
              <w:rPr>
                <w:rFonts w:cs="Arial"/>
              </w:rPr>
              <w:t>which</w:t>
            </w:r>
            <w:r w:rsidRPr="0011295F">
              <w:rPr>
                <w:rFonts w:cs="Arial"/>
              </w:rPr>
              <w:t xml:space="preserve"> </w:t>
            </w:r>
            <w:r w:rsidR="00EA5F40" w:rsidRPr="0011295F">
              <w:rPr>
                <w:rFonts w:cs="Arial"/>
              </w:rPr>
              <w:t xml:space="preserve">program you are in at Gwynedd, what </w:t>
            </w:r>
            <w:r w:rsidRPr="0011295F">
              <w:rPr>
                <w:rFonts w:cs="Arial"/>
              </w:rPr>
              <w:t xml:space="preserve">you currently teach, your interests, what you love most about education, and your professional goals. </w:t>
            </w:r>
          </w:p>
          <w:p w14:paraId="5CD2DB47" w14:textId="77777777" w:rsidR="00B507AD" w:rsidRPr="0011295F" w:rsidRDefault="00B507AD" w:rsidP="00B507AD">
            <w:pPr>
              <w:rPr>
                <w:rFonts w:cs="Arial"/>
                <w:szCs w:val="20"/>
              </w:rPr>
            </w:pPr>
          </w:p>
          <w:p w14:paraId="20330AD6" w14:textId="77777777" w:rsidR="00B507AD" w:rsidRPr="0011295F" w:rsidRDefault="00B507AD" w:rsidP="00B507AD">
            <w:pPr>
              <w:rPr>
                <w:rFonts w:cs="Arial"/>
              </w:rPr>
            </w:pPr>
            <w:r w:rsidRPr="0011295F">
              <w:rPr>
                <w:rFonts w:cs="Arial"/>
                <w:b/>
                <w:bCs/>
              </w:rPr>
              <w:t>Post</w:t>
            </w:r>
            <w:r w:rsidRPr="0011295F">
              <w:rPr>
                <w:rFonts w:cs="Arial"/>
              </w:rPr>
              <w:t xml:space="preserve"> a link to your video or presentation to the Icebreaker Activity discussion forum by Thursday. </w:t>
            </w:r>
          </w:p>
          <w:p w14:paraId="613377A0" w14:textId="77777777" w:rsidR="00B507AD" w:rsidRPr="0011295F" w:rsidRDefault="00B507AD" w:rsidP="00B507AD">
            <w:pPr>
              <w:rPr>
                <w:rFonts w:cs="Arial"/>
                <w:szCs w:val="20"/>
              </w:rPr>
            </w:pPr>
          </w:p>
          <w:p w14:paraId="74B98F4F" w14:textId="0E8124B2" w:rsidR="00B507AD" w:rsidRPr="0011295F" w:rsidRDefault="00B507AD" w:rsidP="00B507AD">
            <w:pPr>
              <w:tabs>
                <w:tab w:val="left" w:pos="2329"/>
              </w:tabs>
              <w:rPr>
                <w:rFonts w:eastAsia="Arial" w:cs="Arial"/>
                <w:b/>
                <w:bCs/>
              </w:rPr>
            </w:pPr>
            <w:r w:rsidRPr="0011295F">
              <w:rPr>
                <w:rFonts w:cs="Arial"/>
                <w:b/>
                <w:bCs/>
              </w:rPr>
              <w:t>Review</w:t>
            </w:r>
            <w:r w:rsidRPr="0011295F">
              <w:rPr>
                <w:rFonts w:cs="Arial"/>
              </w:rPr>
              <w:t xml:space="preserve"> your classmates’ videos and presentations and post responses.</w:t>
            </w:r>
          </w:p>
        </w:tc>
        <w:tc>
          <w:tcPr>
            <w:tcW w:w="1440" w:type="dxa"/>
            <w:tcBorders>
              <w:bottom w:val="single" w:sz="4" w:space="0" w:color="000000" w:themeColor="text1"/>
            </w:tcBorders>
          </w:tcPr>
          <w:p w14:paraId="0DBBB500" w14:textId="0B6985E7" w:rsidR="00B507AD" w:rsidRPr="0011295F" w:rsidRDefault="00B507AD" w:rsidP="00B507AD">
            <w:pPr>
              <w:rPr>
                <w:rFonts w:cs="Arial"/>
                <w:szCs w:val="20"/>
              </w:rPr>
            </w:pPr>
            <w:r w:rsidRPr="0011295F">
              <w:rPr>
                <w:rFonts w:cs="Arial"/>
              </w:rPr>
              <w:t>N/A</w:t>
            </w:r>
          </w:p>
        </w:tc>
        <w:tc>
          <w:tcPr>
            <w:tcW w:w="1440" w:type="dxa"/>
            <w:tcBorders>
              <w:bottom w:val="single" w:sz="4" w:space="0" w:color="000000" w:themeColor="text1"/>
            </w:tcBorders>
          </w:tcPr>
          <w:p w14:paraId="751B78AB" w14:textId="0590A199" w:rsidR="00B507AD" w:rsidRPr="0011295F" w:rsidRDefault="00B74150" w:rsidP="00B507AD">
            <w:pPr>
              <w:rPr>
                <w:rFonts w:cs="Arial"/>
                <w:szCs w:val="20"/>
              </w:rPr>
            </w:pPr>
            <w:r>
              <w:t>Lecture activity</w:t>
            </w:r>
            <w:r w:rsidR="00B507AD" w:rsidRPr="0011295F">
              <w:t xml:space="preserve"> = </w:t>
            </w:r>
            <w:r w:rsidR="00B507AD" w:rsidRPr="0011295F">
              <w:rPr>
                <w:b/>
                <w:bCs/>
              </w:rPr>
              <w:t>1 hour</w:t>
            </w:r>
          </w:p>
        </w:tc>
      </w:tr>
      <w:tr w:rsidR="00B507AD" w:rsidRPr="0011295F" w14:paraId="27CAA472" w14:textId="77777777" w:rsidTr="4948C66D">
        <w:tc>
          <w:tcPr>
            <w:tcW w:w="10170" w:type="dxa"/>
            <w:tcMar>
              <w:top w:w="115" w:type="dxa"/>
              <w:left w:w="115" w:type="dxa"/>
              <w:bottom w:w="115" w:type="dxa"/>
              <w:right w:w="115" w:type="dxa"/>
            </w:tcMar>
          </w:tcPr>
          <w:p w14:paraId="694AE05B" w14:textId="77777777" w:rsidR="00B507AD" w:rsidRPr="0011295F" w:rsidRDefault="00B507AD" w:rsidP="00B507AD">
            <w:pPr>
              <w:pStyle w:val="AssignmentsLevel1"/>
              <w:rPr>
                <w:b/>
                <w:bCs/>
              </w:rPr>
            </w:pPr>
            <w:r w:rsidRPr="0011295F">
              <w:rPr>
                <w:b/>
                <w:bCs/>
              </w:rPr>
              <w:t>Week One Videos</w:t>
            </w:r>
          </w:p>
          <w:p w14:paraId="788DFE8A" w14:textId="77777777" w:rsidR="00B507AD" w:rsidRPr="0011295F" w:rsidRDefault="00B507AD" w:rsidP="00B507AD">
            <w:pPr>
              <w:pStyle w:val="AssignmentsLevel1"/>
            </w:pPr>
          </w:p>
          <w:p w14:paraId="7A6ADB28" w14:textId="77777777" w:rsidR="00B507AD" w:rsidRPr="0011295F" w:rsidRDefault="00B507AD" w:rsidP="00B507AD">
            <w:pPr>
              <w:pStyle w:val="AssignmentsLevel1"/>
            </w:pPr>
            <w:r w:rsidRPr="0011295F">
              <w:rPr>
                <w:b/>
                <w:bCs/>
              </w:rPr>
              <w:t>Watch</w:t>
            </w:r>
            <w:r w:rsidRPr="0011295F">
              <w:t xml:space="preserve"> the following videos on YouTube:</w:t>
            </w:r>
          </w:p>
          <w:p w14:paraId="70668471" w14:textId="77777777" w:rsidR="00B507AD" w:rsidRPr="0011295F" w:rsidRDefault="00B507AD" w:rsidP="00B507AD">
            <w:pPr>
              <w:pStyle w:val="AssignmentsLevel1"/>
            </w:pPr>
          </w:p>
          <w:p w14:paraId="27F3C715" w14:textId="392EE04F" w:rsidR="00B507AD" w:rsidRPr="0011295F" w:rsidRDefault="000B30DB" w:rsidP="00B507AD">
            <w:pPr>
              <w:pStyle w:val="AssignmentsLevel2"/>
            </w:pPr>
            <w:hyperlink r:id="rId17" w:history="1">
              <w:r w:rsidR="00B507AD" w:rsidRPr="0011295F">
                <w:rPr>
                  <w:rStyle w:val="Hyperlink"/>
                </w:rPr>
                <w:t xml:space="preserve">“The Autism Spectrum </w:t>
              </w:r>
              <w:proofErr w:type="gramStart"/>
              <w:r w:rsidR="00B507AD" w:rsidRPr="0011295F">
                <w:rPr>
                  <w:rStyle w:val="Hyperlink"/>
                </w:rPr>
                <w:t>And</w:t>
              </w:r>
              <w:proofErr w:type="gramEnd"/>
              <w:r w:rsidR="00B507AD" w:rsidRPr="0011295F">
                <w:rPr>
                  <w:rStyle w:val="Hyperlink"/>
                </w:rPr>
                <w:t xml:space="preserve"> You”</w:t>
              </w:r>
            </w:hyperlink>
            <w:r w:rsidR="00B507AD" w:rsidRPr="0011295F">
              <w:t xml:space="preserve"> [54:03]</w:t>
            </w:r>
          </w:p>
          <w:p w14:paraId="4E2936FC" w14:textId="2E757701" w:rsidR="00B507AD" w:rsidRPr="0011295F" w:rsidRDefault="000B30DB" w:rsidP="00B507AD">
            <w:pPr>
              <w:pStyle w:val="AssignmentsLevel2"/>
            </w:pPr>
            <w:hyperlink r:id="rId18" w:history="1">
              <w:r w:rsidR="00EA5F40" w:rsidRPr="0011295F">
                <w:rPr>
                  <w:rStyle w:val="Hyperlink"/>
                </w:rPr>
                <w:t>“Technology for people on the autism spectrum [part 1]”</w:t>
              </w:r>
            </w:hyperlink>
            <w:r w:rsidR="00B507AD" w:rsidRPr="0011295F">
              <w:t xml:space="preserve"> [2:43] </w:t>
            </w:r>
          </w:p>
          <w:p w14:paraId="1E2F50E5" w14:textId="1463C27A" w:rsidR="00B507AD" w:rsidRPr="0011295F" w:rsidRDefault="000B30DB" w:rsidP="00B507AD">
            <w:pPr>
              <w:pStyle w:val="AssignmentsLevel2"/>
            </w:pPr>
            <w:hyperlink r:id="rId19" w:history="1">
              <w:r w:rsidR="00B507AD" w:rsidRPr="0011295F">
                <w:rPr>
                  <w:rStyle w:val="Hyperlink"/>
                </w:rPr>
                <w:t xml:space="preserve">“Technology for people on the autism spectrum </w:t>
              </w:r>
              <w:r w:rsidR="00EA5F40" w:rsidRPr="0011295F">
                <w:rPr>
                  <w:rStyle w:val="Hyperlink"/>
                </w:rPr>
                <w:t>[</w:t>
              </w:r>
              <w:r w:rsidR="00B507AD" w:rsidRPr="0011295F">
                <w:rPr>
                  <w:rStyle w:val="Hyperlink"/>
                </w:rPr>
                <w:t>part 2</w:t>
              </w:r>
              <w:r w:rsidR="00EA5F40" w:rsidRPr="0011295F">
                <w:rPr>
                  <w:rStyle w:val="Hyperlink"/>
                </w:rPr>
                <w:t>]</w:t>
              </w:r>
              <w:r w:rsidR="00B507AD" w:rsidRPr="0011295F">
                <w:rPr>
                  <w:rStyle w:val="Hyperlink"/>
                </w:rPr>
                <w:t>”</w:t>
              </w:r>
            </w:hyperlink>
            <w:r w:rsidR="00B507AD" w:rsidRPr="0011295F">
              <w:t xml:space="preserve"> [3:42]</w:t>
            </w:r>
          </w:p>
          <w:p w14:paraId="183F1186" w14:textId="44199FEF" w:rsidR="00B507AD" w:rsidRPr="0011295F" w:rsidRDefault="000B30DB" w:rsidP="00B507AD">
            <w:pPr>
              <w:pStyle w:val="AssignmentsLevel2"/>
            </w:pPr>
            <w:hyperlink r:id="rId20" w:history="1">
              <w:r w:rsidR="00B507AD" w:rsidRPr="0011295F">
                <w:rPr>
                  <w:rStyle w:val="Hyperlink"/>
                </w:rPr>
                <w:t>“Vibration Tube Stops Mild Episode of Self Abuse in Autistic Person”</w:t>
              </w:r>
            </w:hyperlink>
            <w:r w:rsidR="00B507AD" w:rsidRPr="0011295F">
              <w:t xml:space="preserve"> [2:01] </w:t>
            </w:r>
          </w:p>
          <w:p w14:paraId="468FFB39" w14:textId="77777777" w:rsidR="00B507AD" w:rsidRPr="0011295F" w:rsidRDefault="00B507AD" w:rsidP="00B507AD">
            <w:pPr>
              <w:pStyle w:val="AssignmentsLevel1"/>
            </w:pPr>
          </w:p>
          <w:p w14:paraId="5C96839B" w14:textId="1B23C7A0" w:rsidR="00B507AD" w:rsidRPr="0011295F" w:rsidRDefault="00B507AD" w:rsidP="00B507AD">
            <w:pPr>
              <w:pStyle w:val="AssignmentsLevel1"/>
            </w:pPr>
            <w:r w:rsidRPr="0011295F">
              <w:rPr>
                <w:b/>
                <w:bCs/>
              </w:rPr>
              <w:t>Post</w:t>
            </w:r>
            <w:r w:rsidRPr="0011295F">
              <w:t xml:space="preserve"> your insights or questions in the </w:t>
            </w:r>
            <w:r w:rsidR="0008520D" w:rsidRPr="0011295F">
              <w:t>General Questions and Discussion Forum</w:t>
            </w:r>
            <w:r w:rsidRPr="0011295F">
              <w:t>.</w:t>
            </w:r>
          </w:p>
        </w:tc>
        <w:tc>
          <w:tcPr>
            <w:tcW w:w="1440" w:type="dxa"/>
            <w:tcBorders>
              <w:bottom w:val="single" w:sz="4" w:space="0" w:color="000000" w:themeColor="text1"/>
            </w:tcBorders>
          </w:tcPr>
          <w:p w14:paraId="1543A947" w14:textId="19FA126D" w:rsidR="00B507AD" w:rsidRPr="0011295F" w:rsidRDefault="00B507AD" w:rsidP="00B507AD">
            <w:pPr>
              <w:rPr>
                <w:rFonts w:cs="Arial"/>
                <w:szCs w:val="20"/>
              </w:rPr>
            </w:pPr>
            <w:r w:rsidRPr="0011295F">
              <w:rPr>
                <w:rFonts w:cs="Arial"/>
              </w:rPr>
              <w:t>1.1, 1.2</w:t>
            </w:r>
          </w:p>
        </w:tc>
        <w:tc>
          <w:tcPr>
            <w:tcW w:w="1440" w:type="dxa"/>
            <w:tcBorders>
              <w:bottom w:val="single" w:sz="4" w:space="0" w:color="000000" w:themeColor="text1"/>
            </w:tcBorders>
          </w:tcPr>
          <w:p w14:paraId="29A1A5CF" w14:textId="34380446" w:rsidR="00B507AD" w:rsidRPr="0011295F" w:rsidRDefault="00B74150" w:rsidP="00B507AD">
            <w:pPr>
              <w:rPr>
                <w:b/>
                <w:bCs/>
              </w:rPr>
            </w:pPr>
            <w:r>
              <w:t>Lecture activity</w:t>
            </w:r>
            <w:r w:rsidRPr="0011295F">
              <w:t xml:space="preserve"> </w:t>
            </w:r>
            <w:r w:rsidR="00B507AD" w:rsidRPr="0011295F">
              <w:t xml:space="preserve">= </w:t>
            </w:r>
            <w:r w:rsidR="00B507AD" w:rsidRPr="0011295F">
              <w:rPr>
                <w:b/>
                <w:bCs/>
              </w:rPr>
              <w:t>2 hours</w:t>
            </w:r>
          </w:p>
          <w:p w14:paraId="3962B13E" w14:textId="77777777" w:rsidR="00B507AD" w:rsidRPr="0011295F" w:rsidRDefault="00B507AD" w:rsidP="00B507AD">
            <w:pPr>
              <w:rPr>
                <w:rFonts w:cs="Arial"/>
                <w:szCs w:val="20"/>
              </w:rPr>
            </w:pPr>
          </w:p>
          <w:p w14:paraId="5FC1C5B5" w14:textId="77777777" w:rsidR="00B507AD" w:rsidRPr="0011295F" w:rsidRDefault="00B507AD" w:rsidP="00B507AD">
            <w:pPr>
              <w:rPr>
                <w:rFonts w:cs="Arial"/>
                <w:szCs w:val="20"/>
              </w:rPr>
            </w:pPr>
          </w:p>
        </w:tc>
      </w:tr>
      <w:tr w:rsidR="006C1192" w:rsidRPr="0011295F" w14:paraId="6F914422" w14:textId="77777777" w:rsidTr="4948C66D">
        <w:tc>
          <w:tcPr>
            <w:tcW w:w="10170" w:type="dxa"/>
            <w:tcMar>
              <w:top w:w="115" w:type="dxa"/>
              <w:left w:w="115" w:type="dxa"/>
              <w:bottom w:w="115" w:type="dxa"/>
              <w:right w:w="115" w:type="dxa"/>
            </w:tcMar>
          </w:tcPr>
          <w:p w14:paraId="3931304F" w14:textId="77777777" w:rsidR="006C1192" w:rsidRPr="0011295F" w:rsidRDefault="006C1192" w:rsidP="00B507AD">
            <w:pPr>
              <w:pStyle w:val="AssignmentsLevel1"/>
              <w:rPr>
                <w:b/>
                <w:bCs/>
              </w:rPr>
            </w:pPr>
            <w:r w:rsidRPr="0011295F">
              <w:rPr>
                <w:b/>
                <w:bCs/>
              </w:rPr>
              <w:t>Field Experience Requirements</w:t>
            </w:r>
          </w:p>
          <w:p w14:paraId="2476493F" w14:textId="77777777" w:rsidR="006C1192" w:rsidRPr="0011295F" w:rsidRDefault="006C1192" w:rsidP="00B507AD">
            <w:pPr>
              <w:pStyle w:val="AssignmentsLevel1"/>
              <w:rPr>
                <w:b/>
                <w:bCs/>
              </w:rPr>
            </w:pPr>
          </w:p>
          <w:p w14:paraId="7612B076" w14:textId="763ADEA6" w:rsidR="006C1192" w:rsidRPr="0011295F" w:rsidRDefault="006C1192" w:rsidP="00B507AD">
            <w:pPr>
              <w:pStyle w:val="AssignmentsLevel1"/>
              <w:rPr>
                <w:bCs/>
              </w:rPr>
            </w:pPr>
            <w:r w:rsidRPr="0011295F">
              <w:rPr>
                <w:bCs/>
              </w:rPr>
              <w:t>In this course</w:t>
            </w:r>
            <w:r w:rsidR="00501BEB">
              <w:rPr>
                <w:bCs/>
              </w:rPr>
              <w:t>,</w:t>
            </w:r>
            <w:r w:rsidRPr="0011295F">
              <w:rPr>
                <w:bCs/>
              </w:rPr>
              <w:t xml:space="preserve"> you are expected to observe a class, a speech therapy session, or social skills group that includes students with ASD.  </w:t>
            </w:r>
          </w:p>
          <w:p w14:paraId="525E37A2" w14:textId="77777777" w:rsidR="006C1192" w:rsidRPr="0011295F" w:rsidRDefault="006C1192" w:rsidP="00B507AD">
            <w:pPr>
              <w:pStyle w:val="AssignmentsLevel1"/>
              <w:rPr>
                <w:bCs/>
              </w:rPr>
            </w:pPr>
          </w:p>
          <w:p w14:paraId="6F2A4822" w14:textId="1DCDCFD8" w:rsidR="006C1192" w:rsidRPr="0011295F" w:rsidRDefault="006C1192" w:rsidP="00B507AD">
            <w:pPr>
              <w:pStyle w:val="AssignmentsLevel1"/>
              <w:rPr>
                <w:bCs/>
              </w:rPr>
            </w:pPr>
            <w:r w:rsidRPr="0011295F">
              <w:rPr>
                <w:bCs/>
              </w:rPr>
              <w:t xml:space="preserve">Make necessary arrangements early in the course to </w:t>
            </w:r>
            <w:r w:rsidR="00FD169E">
              <w:rPr>
                <w:bCs/>
              </w:rPr>
              <w:t xml:space="preserve">give yourself </w:t>
            </w:r>
            <w:r w:rsidRPr="0011295F">
              <w:rPr>
                <w:bCs/>
              </w:rPr>
              <w:t xml:space="preserve">ample time to complete assignments requiring observation. </w:t>
            </w:r>
            <w:r w:rsidR="00DD5092" w:rsidRPr="0011295F">
              <w:rPr>
                <w:bCs/>
              </w:rPr>
              <w:t xml:space="preserve">Below are the </w:t>
            </w:r>
            <w:r w:rsidRPr="0011295F">
              <w:rPr>
                <w:bCs/>
              </w:rPr>
              <w:t xml:space="preserve">Field Experience assignments: </w:t>
            </w:r>
          </w:p>
          <w:p w14:paraId="552F9578" w14:textId="77777777" w:rsidR="006C1192" w:rsidRPr="0011295F" w:rsidRDefault="006C1192" w:rsidP="00B507AD">
            <w:pPr>
              <w:pStyle w:val="AssignmentsLevel1"/>
              <w:rPr>
                <w:bCs/>
              </w:rPr>
            </w:pPr>
          </w:p>
          <w:p w14:paraId="206AC529" w14:textId="7467F6B2" w:rsidR="006C1192" w:rsidRPr="0011295F" w:rsidRDefault="006C1192" w:rsidP="006C1192">
            <w:pPr>
              <w:pStyle w:val="AssignmentsLevel2"/>
            </w:pPr>
            <w:r w:rsidRPr="0011295F">
              <w:t>Journal 1: Field Experience (</w:t>
            </w:r>
            <w:r w:rsidRPr="0011295F">
              <w:rPr>
                <w:b/>
              </w:rPr>
              <w:t>Due Week 3</w:t>
            </w:r>
            <w:r w:rsidRPr="0011295F">
              <w:t>)</w:t>
            </w:r>
          </w:p>
          <w:p w14:paraId="38BE3E39" w14:textId="2F78FD2B" w:rsidR="006C1192" w:rsidRPr="0011295F" w:rsidRDefault="006C1192" w:rsidP="006C1192">
            <w:pPr>
              <w:pStyle w:val="AssignmentsLevel2"/>
            </w:pPr>
            <w:r w:rsidRPr="0011295F">
              <w:t>Journal 2: Field Experience (</w:t>
            </w:r>
            <w:r w:rsidRPr="0011295F">
              <w:rPr>
                <w:b/>
              </w:rPr>
              <w:t>Due Week 5</w:t>
            </w:r>
            <w:r w:rsidRPr="0011295F">
              <w:t>)</w:t>
            </w:r>
          </w:p>
        </w:tc>
        <w:tc>
          <w:tcPr>
            <w:tcW w:w="1440" w:type="dxa"/>
            <w:tcBorders>
              <w:bottom w:val="single" w:sz="4" w:space="0" w:color="000000" w:themeColor="text1"/>
            </w:tcBorders>
          </w:tcPr>
          <w:p w14:paraId="7565EDD7" w14:textId="5FEF51DE" w:rsidR="006C1192" w:rsidRPr="0011295F" w:rsidRDefault="00B74150" w:rsidP="00B507AD">
            <w:pPr>
              <w:rPr>
                <w:rFonts w:cs="Arial"/>
              </w:rPr>
            </w:pPr>
            <w:r>
              <w:rPr>
                <w:rFonts w:cs="Arial"/>
              </w:rPr>
              <w:t>VARIES</w:t>
            </w:r>
          </w:p>
        </w:tc>
        <w:tc>
          <w:tcPr>
            <w:tcW w:w="1440" w:type="dxa"/>
            <w:tcBorders>
              <w:bottom w:val="single" w:sz="4" w:space="0" w:color="000000" w:themeColor="text1"/>
            </w:tcBorders>
          </w:tcPr>
          <w:p w14:paraId="626248D7" w14:textId="5C81781B" w:rsidR="006C1192" w:rsidRPr="00B31535" w:rsidRDefault="00B31535" w:rsidP="00B507AD">
            <w:r>
              <w:t xml:space="preserve">Project guide = </w:t>
            </w:r>
            <w:r>
              <w:rPr>
                <w:b/>
              </w:rPr>
              <w:t>1 hour</w:t>
            </w:r>
          </w:p>
        </w:tc>
      </w:tr>
      <w:tr w:rsidR="00104F2B" w:rsidRPr="0011295F"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11295F" w:rsidRDefault="4948C66D" w:rsidP="4948C66D">
            <w:pPr>
              <w:tabs>
                <w:tab w:val="left" w:pos="0"/>
                <w:tab w:val="left" w:pos="3720"/>
              </w:tabs>
              <w:outlineLvl w:val="0"/>
              <w:rPr>
                <w:rFonts w:eastAsia="Arial" w:cs="Arial"/>
                <w:i/>
                <w:iCs/>
              </w:rPr>
            </w:pPr>
            <w:r w:rsidRPr="0011295F">
              <w:rPr>
                <w:rFonts w:eastAsia="Arial" w:cs="Arial"/>
                <w:b/>
                <w:bCs/>
                <w:i/>
                <w:iCs/>
                <w:sz w:val="22"/>
                <w:szCs w:val="22"/>
              </w:rPr>
              <w:lastRenderedPageBreak/>
              <w:t>Supplemental Resources and Activities</w:t>
            </w:r>
          </w:p>
          <w:p w14:paraId="4565DE45" w14:textId="77777777" w:rsidR="00AB01FF" w:rsidRPr="0011295F" w:rsidRDefault="4948C66D" w:rsidP="4948C66D">
            <w:pPr>
              <w:tabs>
                <w:tab w:val="left" w:pos="0"/>
                <w:tab w:val="left" w:pos="3720"/>
              </w:tabs>
              <w:outlineLvl w:val="0"/>
              <w:rPr>
                <w:rFonts w:eastAsia="Arial" w:cs="Arial"/>
                <w:b/>
                <w:bCs/>
                <w:i/>
                <w:iCs/>
              </w:rPr>
            </w:pPr>
            <w:r w:rsidRPr="0011295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11295F" w:rsidRDefault="4948C66D" w:rsidP="4948C66D">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11295F" w:rsidRDefault="4948C66D" w:rsidP="4948C66D">
            <w:pPr>
              <w:tabs>
                <w:tab w:val="left" w:pos="0"/>
                <w:tab w:val="left" w:pos="3720"/>
              </w:tabs>
              <w:outlineLvl w:val="0"/>
              <w:rPr>
                <w:rFonts w:eastAsia="Arial" w:cs="Arial"/>
                <w:b/>
                <w:bCs/>
                <w:i/>
                <w:iCs/>
              </w:rPr>
            </w:pPr>
            <w:r w:rsidRPr="0011295F">
              <w:rPr>
                <w:rFonts w:eastAsia="Arial" w:cs="Arial"/>
                <w:b/>
                <w:bCs/>
                <w:i/>
                <w:iCs/>
              </w:rPr>
              <w:t>AIE</w:t>
            </w:r>
          </w:p>
        </w:tc>
      </w:tr>
      <w:tr w:rsidR="00104F2B" w:rsidRPr="0011295F" w14:paraId="11DF91B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11295F" w:rsidRDefault="4948C66D" w:rsidP="4948C66D">
            <w:pPr>
              <w:rPr>
                <w:rFonts w:eastAsia="Arial" w:cs="Arial"/>
                <w:b/>
                <w:bCs/>
              </w:rPr>
            </w:pPr>
            <w:r w:rsidRPr="0011295F">
              <w:rPr>
                <w:rFonts w:eastAsia="Arial" w:cs="Arial"/>
                <w:b/>
                <w:bCs/>
              </w:rPr>
              <w:t xml:space="preserve">Adobe Connect Live Discussion </w:t>
            </w:r>
          </w:p>
          <w:p w14:paraId="2090A05E" w14:textId="77777777" w:rsidR="00C11A5E" w:rsidRPr="0011295F" w:rsidRDefault="00C11A5E" w:rsidP="002522B3">
            <w:pPr>
              <w:pStyle w:val="AssignmentsLevel1"/>
            </w:pPr>
          </w:p>
          <w:p w14:paraId="676501AD" w14:textId="77777777" w:rsidR="00C11A5E" w:rsidRPr="0011295F" w:rsidRDefault="4948C66D" w:rsidP="002522B3">
            <w:pPr>
              <w:pStyle w:val="AssignmentsLevel1"/>
            </w:pPr>
            <w:r w:rsidRPr="0011295F">
              <w:rPr>
                <w:b/>
                <w:bCs/>
              </w:rPr>
              <w:t>Review</w:t>
            </w:r>
            <w:r w:rsidRPr="0011295F">
              <w:t xml:space="preserve"> </w:t>
            </w:r>
            <w:hyperlink r:id="rId21">
              <w:r w:rsidRPr="0011295F">
                <w:rPr>
                  <w:rStyle w:val="Hyperlink"/>
                </w:rPr>
                <w:t>Adobe Connect Resources</w:t>
              </w:r>
            </w:hyperlink>
            <w:r w:rsidRPr="0011295F">
              <w:t xml:space="preserve">.  </w:t>
            </w:r>
          </w:p>
          <w:p w14:paraId="28FE2749" w14:textId="77777777" w:rsidR="00104F2B" w:rsidRPr="0011295F" w:rsidRDefault="00104F2B" w:rsidP="002522B3">
            <w:pPr>
              <w:pStyle w:val="AssignmentsLevel1"/>
            </w:pPr>
          </w:p>
          <w:p w14:paraId="3935E267" w14:textId="77777777" w:rsidR="00104F2B" w:rsidRPr="0011295F" w:rsidRDefault="4948C66D" w:rsidP="002522B3">
            <w:pPr>
              <w:pStyle w:val="AssignmentsLevel1"/>
            </w:pPr>
            <w:r w:rsidRPr="0011295F">
              <w:rPr>
                <w:b/>
                <w:bCs/>
              </w:rPr>
              <w:t>Participate</w:t>
            </w:r>
            <w:r w:rsidRPr="0011295F">
              <w:t xml:space="preserve"> in the scheduled live session with the course instructor. This session will provide an overview of the class and discuss the major assignments in the course.</w:t>
            </w:r>
          </w:p>
          <w:p w14:paraId="633B5CD0" w14:textId="77777777" w:rsidR="00104F2B" w:rsidRPr="0011295F" w:rsidRDefault="00104F2B" w:rsidP="002522B3">
            <w:pPr>
              <w:pStyle w:val="AssignmentsLevel1"/>
            </w:pPr>
          </w:p>
          <w:p w14:paraId="776477C4" w14:textId="77777777" w:rsidR="00104F2B" w:rsidRPr="0011295F" w:rsidRDefault="4948C66D" w:rsidP="002522B3">
            <w:pPr>
              <w:pStyle w:val="AssignmentsLevel1"/>
            </w:pPr>
            <w:r w:rsidRPr="0011295F">
              <w:rPr>
                <w:b/>
                <w:bCs/>
              </w:rPr>
              <w:t>Prepare</w:t>
            </w:r>
            <w:r w:rsidRPr="0011295F">
              <w:t xml:space="preserve"> to ask questions concerning the content of the week and the </w:t>
            </w:r>
            <w:proofErr w:type="gramStart"/>
            <w:r w:rsidRPr="0011295F">
              <w:t>course as a whole</w:t>
            </w:r>
            <w:proofErr w:type="gramEnd"/>
            <w:r w:rsidRPr="0011295F">
              <w:t>.</w:t>
            </w:r>
          </w:p>
          <w:p w14:paraId="6453A318" w14:textId="7BAB6622" w:rsidR="00104F2B" w:rsidRPr="0011295F" w:rsidRDefault="00104F2B" w:rsidP="4948C66D">
            <w:pPr>
              <w:pStyle w:val="AssignmentsLevel1"/>
              <w:rPr>
                <w:b/>
                <w:bCs/>
              </w:rPr>
            </w:pPr>
            <w:r w:rsidRPr="0011295F">
              <w:br/>
            </w:r>
            <w:r w:rsidR="4948C66D" w:rsidRPr="002F7C3E">
              <w:rPr>
                <w:b/>
              </w:rPr>
              <w:t>Note</w:t>
            </w:r>
            <w:r w:rsidR="00545A31">
              <w:rPr>
                <w:b/>
              </w:rPr>
              <w:t>.</w:t>
            </w:r>
            <w:r w:rsidR="4948C66D" w:rsidRPr="0011295F">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0F47DF4E" w:rsidR="00104F2B" w:rsidRPr="0011295F" w:rsidRDefault="00B31535"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11295F" w:rsidRDefault="4948C66D" w:rsidP="4948C66D">
            <w:pPr>
              <w:tabs>
                <w:tab w:val="left" w:pos="0"/>
                <w:tab w:val="left" w:pos="3720"/>
              </w:tabs>
              <w:outlineLvl w:val="0"/>
              <w:rPr>
                <w:rFonts w:eastAsia="Arial" w:cs="Arial"/>
              </w:rPr>
            </w:pPr>
            <w:r w:rsidRPr="0011295F">
              <w:rPr>
                <w:rFonts w:eastAsia="Arial" w:cs="Arial"/>
              </w:rPr>
              <w:t xml:space="preserve">Live Discussion: lecture and discussion = </w:t>
            </w:r>
            <w:r w:rsidRPr="0011295F">
              <w:rPr>
                <w:rFonts w:eastAsia="Arial" w:cs="Arial"/>
                <w:b/>
                <w:bCs/>
              </w:rPr>
              <w:t>1 hour</w:t>
            </w:r>
          </w:p>
          <w:p w14:paraId="2D034132" w14:textId="77777777" w:rsidR="00104F2B" w:rsidRPr="0011295F" w:rsidRDefault="00104F2B" w:rsidP="00104F2B">
            <w:pPr>
              <w:rPr>
                <w:rFonts w:cs="Arial"/>
                <w:szCs w:val="20"/>
              </w:rPr>
            </w:pPr>
          </w:p>
          <w:p w14:paraId="70E8DC59" w14:textId="77777777" w:rsidR="00104F2B" w:rsidRPr="0011295F" w:rsidRDefault="00104F2B" w:rsidP="00104F2B">
            <w:pPr>
              <w:rPr>
                <w:rFonts w:cs="Arial"/>
                <w:szCs w:val="20"/>
              </w:rPr>
            </w:pPr>
          </w:p>
          <w:p w14:paraId="305A4396" w14:textId="77777777" w:rsidR="00104F2B" w:rsidRPr="0011295F" w:rsidRDefault="00104F2B" w:rsidP="00104F2B">
            <w:pPr>
              <w:jc w:val="center"/>
              <w:rPr>
                <w:rFonts w:cs="Arial"/>
                <w:szCs w:val="20"/>
              </w:rPr>
            </w:pPr>
          </w:p>
        </w:tc>
      </w:tr>
      <w:tr w:rsidR="00104F2B" w:rsidRPr="0011295F" w14:paraId="2CD79AB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11295F" w:rsidRDefault="4948C66D" w:rsidP="4948C66D">
            <w:pPr>
              <w:tabs>
                <w:tab w:val="left" w:pos="0"/>
                <w:tab w:val="left" w:pos="3720"/>
              </w:tabs>
              <w:outlineLvl w:val="0"/>
              <w:rPr>
                <w:rFonts w:eastAsia="Arial" w:cs="Arial"/>
                <w:i/>
                <w:iCs/>
              </w:rPr>
            </w:pPr>
            <w:r w:rsidRPr="0011295F">
              <w:rPr>
                <w:rFonts w:eastAsia="Arial" w:cs="Arial"/>
                <w:b/>
                <w:bCs/>
                <w:i/>
                <w:iCs/>
                <w:sz w:val="22"/>
                <w:szCs w:val="22"/>
              </w:rPr>
              <w:t>Graded Assignments</w:t>
            </w:r>
          </w:p>
          <w:p w14:paraId="33BA1DF8" w14:textId="77777777" w:rsidR="00104F2B" w:rsidRPr="0011295F" w:rsidRDefault="4948C66D" w:rsidP="4948C66D">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11295F" w:rsidRDefault="4948C66D" w:rsidP="4948C66D">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11295F" w:rsidRDefault="4948C66D" w:rsidP="4948C66D">
            <w:pPr>
              <w:rPr>
                <w:rFonts w:eastAsia="Arial" w:cs="Arial"/>
                <w:b/>
                <w:bCs/>
                <w:i/>
                <w:iCs/>
              </w:rPr>
            </w:pPr>
            <w:r w:rsidRPr="0011295F">
              <w:rPr>
                <w:rFonts w:eastAsia="Arial" w:cs="Arial"/>
                <w:b/>
                <w:bCs/>
                <w:i/>
                <w:iCs/>
              </w:rPr>
              <w:t>AIE</w:t>
            </w:r>
          </w:p>
        </w:tc>
      </w:tr>
      <w:tr w:rsidR="00B507AD" w:rsidRPr="0011295F" w14:paraId="2351A8DD" w14:textId="77777777" w:rsidTr="4948C66D">
        <w:tc>
          <w:tcPr>
            <w:tcW w:w="10170" w:type="dxa"/>
            <w:tcMar>
              <w:top w:w="115" w:type="dxa"/>
              <w:left w:w="115" w:type="dxa"/>
              <w:bottom w:w="115" w:type="dxa"/>
              <w:right w:w="115" w:type="dxa"/>
            </w:tcMar>
          </w:tcPr>
          <w:p w14:paraId="5788B691" w14:textId="72AA3BD1" w:rsidR="00B507AD" w:rsidRPr="0011295F" w:rsidRDefault="00EC2D9E" w:rsidP="00B507AD">
            <w:pPr>
              <w:tabs>
                <w:tab w:val="left" w:pos="2329"/>
              </w:tabs>
              <w:rPr>
                <w:rFonts w:cs="Arial"/>
                <w:b/>
                <w:bCs/>
              </w:rPr>
            </w:pPr>
            <w:r w:rsidRPr="0011295F">
              <w:rPr>
                <w:rFonts w:cs="Arial"/>
                <w:b/>
                <w:bCs/>
              </w:rPr>
              <w:t xml:space="preserve">Discussion: </w:t>
            </w:r>
            <w:r w:rsidR="00B507AD" w:rsidRPr="0011295F">
              <w:rPr>
                <w:rFonts w:cs="Arial"/>
                <w:b/>
                <w:bCs/>
              </w:rPr>
              <w:t>Common Core and Special Education</w:t>
            </w:r>
          </w:p>
          <w:p w14:paraId="32D0C34D" w14:textId="77777777" w:rsidR="00B507AD" w:rsidRPr="0011295F" w:rsidRDefault="00B507AD" w:rsidP="00B507AD">
            <w:pPr>
              <w:tabs>
                <w:tab w:val="left" w:pos="2329"/>
              </w:tabs>
              <w:rPr>
                <w:rFonts w:cs="Arial"/>
                <w:b/>
                <w:szCs w:val="20"/>
              </w:rPr>
            </w:pPr>
          </w:p>
          <w:p w14:paraId="0DE126A9" w14:textId="51238CB1" w:rsidR="00B507AD" w:rsidRPr="0011295F" w:rsidRDefault="00B507AD" w:rsidP="00B507AD">
            <w:pPr>
              <w:pStyle w:val="AssignmentsLevel1"/>
            </w:pPr>
            <w:r w:rsidRPr="0011295F">
              <w:rPr>
                <w:b/>
                <w:bCs/>
              </w:rPr>
              <w:t>Watch</w:t>
            </w:r>
            <w:r w:rsidRPr="0011295F">
              <w:t xml:space="preserve"> the </w:t>
            </w:r>
            <w:hyperlink r:id="rId22" w:history="1">
              <w:r w:rsidRPr="0011295F">
                <w:rPr>
                  <w:rStyle w:val="Hyperlink"/>
                </w:rPr>
                <w:t>“Common Core and Special Education, Part 1”</w:t>
              </w:r>
            </w:hyperlink>
            <w:r w:rsidRPr="0011295F">
              <w:t xml:space="preserve"> [4:56] video on YouTube.</w:t>
            </w:r>
          </w:p>
          <w:p w14:paraId="1194D207" w14:textId="77777777" w:rsidR="00B507AD" w:rsidRPr="0011295F" w:rsidRDefault="00B507AD" w:rsidP="00B507AD">
            <w:pPr>
              <w:pStyle w:val="AssignmentsLevel1"/>
            </w:pPr>
          </w:p>
          <w:p w14:paraId="42B43CDE" w14:textId="5F9B9685" w:rsidR="00EC2D9E" w:rsidRPr="0011295F" w:rsidRDefault="00EC2D9E" w:rsidP="00EC2D9E">
            <w:pPr>
              <w:tabs>
                <w:tab w:val="left" w:pos="2329"/>
              </w:tabs>
              <w:rPr>
                <w:rFonts w:eastAsia="Arial" w:cs="Arial"/>
                <w:b/>
                <w:bCs/>
              </w:rPr>
            </w:pPr>
            <w:r w:rsidRPr="0011295F">
              <w:rPr>
                <w:rFonts w:eastAsia="Arial" w:cs="Arial"/>
                <w:b/>
                <w:bCs/>
              </w:rPr>
              <w:t xml:space="preserve">Respond </w:t>
            </w:r>
            <w:r w:rsidRPr="0011295F">
              <w:rPr>
                <w:rFonts w:eastAsia="Arial" w:cs="Arial"/>
                <w:bCs/>
              </w:rPr>
              <w:t>to the following question by Thursday 11:59 p.m. EST. Provide specific examples to support your answers:</w:t>
            </w:r>
          </w:p>
          <w:p w14:paraId="53C59B1E" w14:textId="77777777" w:rsidR="00B507AD" w:rsidRPr="0011295F" w:rsidRDefault="00B507AD" w:rsidP="00B507AD">
            <w:pPr>
              <w:rPr>
                <w:rFonts w:ascii="Times New Roman" w:hAnsi="Times New Roman"/>
                <w:sz w:val="24"/>
              </w:rPr>
            </w:pPr>
          </w:p>
          <w:p w14:paraId="5EDCB440" w14:textId="77777777" w:rsidR="00B507AD" w:rsidRPr="0011295F" w:rsidRDefault="00B507AD" w:rsidP="00B507AD">
            <w:pPr>
              <w:pStyle w:val="AssignmentsLevel2"/>
            </w:pPr>
            <w:r w:rsidRPr="0011295F">
              <w:t>How have the Common Core standards changed the way students with ASD are taught in the inclusive classroom? What are the implications for special education students’ academic achievement?</w:t>
            </w:r>
          </w:p>
          <w:p w14:paraId="53FBD9BC" w14:textId="77777777" w:rsidR="00B507AD" w:rsidRPr="0011295F" w:rsidRDefault="00B507AD" w:rsidP="00B507AD">
            <w:pPr>
              <w:pStyle w:val="AssignmentsLevel2"/>
            </w:pPr>
            <w:r w:rsidRPr="0011295F">
              <w:t>What are some instructional strategies teachers can use to support students with ASD who must meet Common Core standards? How are these strategies helpful?</w:t>
            </w:r>
          </w:p>
          <w:p w14:paraId="7FDCDD01" w14:textId="77777777" w:rsidR="00B507AD" w:rsidRPr="0011295F" w:rsidRDefault="00B507AD" w:rsidP="00B507AD">
            <w:pPr>
              <w:pStyle w:val="AssignmentsLevel1"/>
            </w:pPr>
          </w:p>
          <w:p w14:paraId="74422096" w14:textId="2DC2F07F" w:rsidR="00B507AD" w:rsidRPr="0011295F" w:rsidRDefault="00EC2D9E" w:rsidP="00B507AD">
            <w:pPr>
              <w:pStyle w:val="AssignmentsLevel1"/>
              <w:rPr>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r w:rsidR="00B507AD" w:rsidRPr="0011295F">
              <w:rPr>
                <w:b/>
                <w:bCs/>
              </w:rPr>
              <w:t xml:space="preserve"> </w:t>
            </w:r>
          </w:p>
        </w:tc>
        <w:tc>
          <w:tcPr>
            <w:tcW w:w="1440" w:type="dxa"/>
          </w:tcPr>
          <w:p w14:paraId="27E92137" w14:textId="1DF64C56" w:rsidR="00B507AD" w:rsidRPr="0011295F" w:rsidRDefault="00B507AD" w:rsidP="00B507AD">
            <w:pPr>
              <w:tabs>
                <w:tab w:val="left" w:pos="2329"/>
              </w:tabs>
              <w:rPr>
                <w:rFonts w:cs="Arial"/>
                <w:szCs w:val="20"/>
              </w:rPr>
            </w:pPr>
            <w:r w:rsidRPr="0011295F">
              <w:rPr>
                <w:rFonts w:cs="Arial"/>
              </w:rPr>
              <w:t>1.3</w:t>
            </w:r>
          </w:p>
        </w:tc>
        <w:tc>
          <w:tcPr>
            <w:tcW w:w="1440" w:type="dxa"/>
          </w:tcPr>
          <w:p w14:paraId="31A9BD64" w14:textId="6D25481C" w:rsidR="00B507AD" w:rsidRPr="0011295F" w:rsidRDefault="00B507AD" w:rsidP="00B507AD">
            <w:pPr>
              <w:tabs>
                <w:tab w:val="left" w:pos="5911"/>
              </w:tabs>
              <w:rPr>
                <w:b/>
                <w:bCs/>
              </w:rPr>
            </w:pPr>
            <w:r w:rsidRPr="0011295F">
              <w:t>Discussion</w:t>
            </w:r>
            <w:r w:rsidR="00B31535">
              <w:t xml:space="preserve"> </w:t>
            </w:r>
            <w:r w:rsidRPr="0011295F">
              <w:t xml:space="preserve">= </w:t>
            </w:r>
            <w:r w:rsidRPr="0011295F">
              <w:rPr>
                <w:b/>
                <w:bCs/>
              </w:rPr>
              <w:t>1 hour</w:t>
            </w:r>
            <w:r w:rsidRPr="0011295F">
              <w:rPr>
                <w:b/>
              </w:rPr>
              <w:tab/>
            </w:r>
          </w:p>
          <w:p w14:paraId="35AC053C" w14:textId="75009038" w:rsidR="00B507AD" w:rsidRPr="0011295F" w:rsidRDefault="00B507AD" w:rsidP="00B507AD">
            <w:pPr>
              <w:tabs>
                <w:tab w:val="left" w:pos="2329"/>
              </w:tabs>
              <w:rPr>
                <w:rFonts w:eastAsia="Arial" w:cs="Arial"/>
              </w:rPr>
            </w:pPr>
          </w:p>
        </w:tc>
      </w:tr>
      <w:tr w:rsidR="00AC3F02" w:rsidRPr="0011295F" w14:paraId="71D180EF" w14:textId="77777777" w:rsidTr="4948C66D">
        <w:tc>
          <w:tcPr>
            <w:tcW w:w="10170" w:type="dxa"/>
            <w:tcMar>
              <w:top w:w="115" w:type="dxa"/>
              <w:left w:w="115" w:type="dxa"/>
              <w:bottom w:w="115" w:type="dxa"/>
              <w:right w:w="115" w:type="dxa"/>
            </w:tcMar>
          </w:tcPr>
          <w:p w14:paraId="119460DD" w14:textId="77777777" w:rsidR="00AC3F02" w:rsidRPr="0011295F" w:rsidRDefault="00AC3F02" w:rsidP="00AC3F02">
            <w:pPr>
              <w:tabs>
                <w:tab w:val="left" w:pos="2329"/>
              </w:tabs>
              <w:rPr>
                <w:rFonts w:cs="Arial"/>
                <w:b/>
                <w:bCs/>
              </w:rPr>
            </w:pPr>
            <w:r w:rsidRPr="0011295F">
              <w:rPr>
                <w:rFonts w:cs="Arial"/>
                <w:b/>
                <w:bCs/>
              </w:rPr>
              <w:t>Assignment: Standards and State Assessments</w:t>
            </w:r>
          </w:p>
          <w:p w14:paraId="4122ECC7" w14:textId="77777777" w:rsidR="00AC3F02" w:rsidRPr="0011295F" w:rsidRDefault="00AC3F02" w:rsidP="00AC3F02">
            <w:pPr>
              <w:tabs>
                <w:tab w:val="left" w:pos="2329"/>
              </w:tabs>
              <w:rPr>
                <w:rFonts w:cs="Arial"/>
                <w:b/>
                <w:bCs/>
              </w:rPr>
            </w:pPr>
          </w:p>
          <w:p w14:paraId="4D9F5039" w14:textId="7FC0037A" w:rsidR="00AC3F02" w:rsidRPr="009027CC" w:rsidRDefault="00AC3F02" w:rsidP="00AC3F02">
            <w:r w:rsidRPr="009027CC">
              <w:t xml:space="preserve">Review the </w:t>
            </w:r>
            <w:hyperlink r:id="rId23" w:history="1">
              <w:r w:rsidRPr="009027CC">
                <w:rPr>
                  <w:rStyle w:val="Hyperlink"/>
                </w:rPr>
                <w:t>Standards Aligned Instruction and Alternate Eligible Content</w:t>
              </w:r>
            </w:hyperlink>
            <w:r w:rsidRPr="009027CC">
              <w:rPr>
                <w:u w:val="single"/>
              </w:rPr>
              <w:t xml:space="preserve"> </w:t>
            </w:r>
            <w:r w:rsidRPr="009027CC">
              <w:t>section of the Pennsylvania Training and Technical Assistance Network (PaTTAN) website.</w:t>
            </w:r>
          </w:p>
          <w:p w14:paraId="44C6A174" w14:textId="77777777" w:rsidR="00AC3F02" w:rsidRPr="009027CC" w:rsidRDefault="00AC3F02" w:rsidP="00AC3F02"/>
          <w:p w14:paraId="5E4F7741" w14:textId="2EF9EB5A" w:rsidR="00AC3F02" w:rsidRPr="009027CC" w:rsidRDefault="00AC3F02" w:rsidP="00AC3F02">
            <w:r w:rsidRPr="009027CC">
              <w:t>Review the PASA Eligibility Criteria: Decision Making Companion Tool.</w:t>
            </w:r>
          </w:p>
          <w:p w14:paraId="1F1BA8EA" w14:textId="77777777" w:rsidR="00AC3F02" w:rsidRPr="009027CC" w:rsidRDefault="00AC3F02" w:rsidP="00AC3F02">
            <w:pPr>
              <w:tabs>
                <w:tab w:val="left" w:pos="2329"/>
              </w:tabs>
            </w:pPr>
          </w:p>
          <w:p w14:paraId="17CD7600" w14:textId="18210FE1" w:rsidR="00AC3F02" w:rsidRPr="009027CC" w:rsidRDefault="00AC3F02" w:rsidP="00AC3F02">
            <w:pPr>
              <w:tabs>
                <w:tab w:val="left" w:pos="2329"/>
              </w:tabs>
            </w:pPr>
            <w:r w:rsidRPr="009027CC">
              <w:t xml:space="preserve">Conduct an </w:t>
            </w:r>
            <w:r w:rsidR="001879F9" w:rsidRPr="009027CC">
              <w:t>individualized education plan (</w:t>
            </w:r>
            <w:r w:rsidRPr="009027CC">
              <w:t>IEP</w:t>
            </w:r>
            <w:r w:rsidR="001879F9" w:rsidRPr="009027CC">
              <w:t>)</w:t>
            </w:r>
            <w:r w:rsidRPr="009027CC">
              <w:t xml:space="preserve"> meeting for a hypothetical </w:t>
            </w:r>
            <w:r w:rsidR="008905AF" w:rsidRPr="009027CC">
              <w:t>third</w:t>
            </w:r>
            <w:r w:rsidR="00071F21" w:rsidRPr="009027CC">
              <w:t>-</w:t>
            </w:r>
            <w:r w:rsidRPr="009027CC">
              <w:t xml:space="preserve">grade student with autism. </w:t>
            </w:r>
          </w:p>
          <w:p w14:paraId="401634F2" w14:textId="77777777" w:rsidR="00AC3F02" w:rsidRPr="009027CC" w:rsidRDefault="00AC3F02" w:rsidP="00AC3F02">
            <w:pPr>
              <w:tabs>
                <w:tab w:val="left" w:pos="2329"/>
              </w:tabs>
            </w:pPr>
          </w:p>
          <w:p w14:paraId="229B7243" w14:textId="476ADA78" w:rsidR="00AC3F02" w:rsidRPr="009027CC" w:rsidRDefault="00AC3F02" w:rsidP="00AC3F02">
            <w:pPr>
              <w:tabs>
                <w:tab w:val="left" w:pos="2329"/>
              </w:tabs>
            </w:pPr>
            <w:r w:rsidRPr="009027CC">
              <w:t xml:space="preserve">Summarize the student in terms of cognitive and achievement levels and the type of programming provided. </w:t>
            </w:r>
          </w:p>
          <w:p w14:paraId="53A16155" w14:textId="77777777" w:rsidR="00AC3F02" w:rsidRPr="009027CC" w:rsidRDefault="00AC3F02" w:rsidP="00AC3F02">
            <w:pPr>
              <w:tabs>
                <w:tab w:val="left" w:pos="2329"/>
              </w:tabs>
            </w:pPr>
          </w:p>
          <w:p w14:paraId="23F1E1C3" w14:textId="4F4BE089" w:rsidR="00AC3F02" w:rsidRPr="009027CC" w:rsidRDefault="00AC3F02" w:rsidP="00AC3F02">
            <w:pPr>
              <w:tabs>
                <w:tab w:val="left" w:pos="2329"/>
              </w:tabs>
            </w:pPr>
            <w:r w:rsidRPr="009027CC">
              <w:t xml:space="preserve">Create a </w:t>
            </w:r>
            <w:r w:rsidR="005158D9" w:rsidRPr="009027CC">
              <w:t>dialogue</w:t>
            </w:r>
            <w:r w:rsidRPr="009027CC">
              <w:t xml:space="preserve"> between you and the parent at the meeting describing </w:t>
            </w:r>
            <w:r w:rsidR="00784628" w:rsidRPr="009027CC">
              <w:t>which</w:t>
            </w:r>
            <w:r w:rsidRPr="009027CC">
              <w:t xml:space="preserve"> type of state assessment the student will participate in and why.</w:t>
            </w:r>
          </w:p>
          <w:p w14:paraId="6267404A" w14:textId="77777777" w:rsidR="001F7A01" w:rsidRPr="009027CC" w:rsidRDefault="001F7A01" w:rsidP="00AC3F02">
            <w:pPr>
              <w:tabs>
                <w:tab w:val="left" w:pos="2329"/>
              </w:tabs>
              <w:rPr>
                <w:rFonts w:cs="Arial"/>
                <w:bCs/>
              </w:rPr>
            </w:pPr>
          </w:p>
          <w:p w14:paraId="33AA995B" w14:textId="42D590B2" w:rsidR="001F7A01" w:rsidRPr="0011295F" w:rsidRDefault="001F7A01" w:rsidP="00AC3F02">
            <w:pPr>
              <w:tabs>
                <w:tab w:val="left" w:pos="2329"/>
              </w:tabs>
              <w:rPr>
                <w:rFonts w:cs="Arial"/>
                <w:bCs/>
              </w:rPr>
            </w:pPr>
            <w:r w:rsidRPr="009027CC">
              <w:rPr>
                <w:rFonts w:cs="Arial"/>
                <w:bCs/>
              </w:rPr>
              <w:t>Submit your summary and dialog by Sunday</w:t>
            </w:r>
            <w:r w:rsidR="002F7C3E" w:rsidRPr="009027CC">
              <w:rPr>
                <w:rFonts w:cs="Arial"/>
                <w:bCs/>
              </w:rPr>
              <w:t xml:space="preserve"> </w:t>
            </w:r>
            <w:r w:rsidR="002F7C3E" w:rsidRPr="009027CC">
              <w:t>11:59 p.m. EST</w:t>
            </w:r>
            <w:r w:rsidRPr="009027CC">
              <w:rPr>
                <w:rFonts w:cs="Arial"/>
                <w:bCs/>
              </w:rPr>
              <w:t>.</w:t>
            </w:r>
            <w:r w:rsidRPr="0011295F">
              <w:rPr>
                <w:rFonts w:cs="Arial"/>
                <w:bCs/>
              </w:rPr>
              <w:t xml:space="preserve"> </w:t>
            </w:r>
          </w:p>
        </w:tc>
        <w:tc>
          <w:tcPr>
            <w:tcW w:w="1440" w:type="dxa"/>
          </w:tcPr>
          <w:p w14:paraId="32CA053C" w14:textId="524396D9" w:rsidR="00AC3F02" w:rsidRPr="0011295F" w:rsidRDefault="00B31535" w:rsidP="00B507AD">
            <w:pPr>
              <w:tabs>
                <w:tab w:val="left" w:pos="2329"/>
              </w:tabs>
              <w:rPr>
                <w:rFonts w:cs="Arial"/>
              </w:rPr>
            </w:pPr>
            <w:r>
              <w:lastRenderedPageBreak/>
              <w:t>1.3</w:t>
            </w:r>
          </w:p>
        </w:tc>
        <w:tc>
          <w:tcPr>
            <w:tcW w:w="1440" w:type="dxa"/>
          </w:tcPr>
          <w:p w14:paraId="0B37AC16" w14:textId="7946170F" w:rsidR="00AC3F02" w:rsidRPr="00B31535" w:rsidRDefault="00B31535" w:rsidP="00B507AD">
            <w:pPr>
              <w:tabs>
                <w:tab w:val="left" w:pos="5911"/>
              </w:tabs>
              <w:rPr>
                <w:b/>
              </w:rPr>
            </w:pPr>
            <w:r>
              <w:t xml:space="preserve">Problem solving = </w:t>
            </w:r>
            <w:r>
              <w:rPr>
                <w:b/>
              </w:rPr>
              <w:t>1 hour</w:t>
            </w:r>
          </w:p>
        </w:tc>
      </w:tr>
      <w:tr w:rsidR="00B507AD" w:rsidRPr="0011295F" w14:paraId="68749781" w14:textId="77777777" w:rsidTr="4948C66D">
        <w:tc>
          <w:tcPr>
            <w:tcW w:w="10170" w:type="dxa"/>
            <w:tcMar>
              <w:top w:w="115" w:type="dxa"/>
              <w:left w:w="115" w:type="dxa"/>
              <w:bottom w:w="115" w:type="dxa"/>
              <w:right w:w="115" w:type="dxa"/>
            </w:tcMar>
          </w:tcPr>
          <w:p w14:paraId="57D36158" w14:textId="73B9924A" w:rsidR="00B507AD" w:rsidRPr="0011295F" w:rsidRDefault="00EC2D9E" w:rsidP="00B507AD">
            <w:pPr>
              <w:pStyle w:val="AssignmentsLevel1"/>
              <w:rPr>
                <w:b/>
                <w:bCs/>
              </w:rPr>
            </w:pPr>
            <w:r w:rsidRPr="0011295F">
              <w:rPr>
                <w:b/>
                <w:bCs/>
              </w:rPr>
              <w:t xml:space="preserve">Assignment: </w:t>
            </w:r>
            <w:r w:rsidR="00B507AD" w:rsidRPr="0011295F">
              <w:rPr>
                <w:b/>
                <w:bCs/>
              </w:rPr>
              <w:t>Advances in Assistive Technology</w:t>
            </w:r>
          </w:p>
          <w:p w14:paraId="634A59C3" w14:textId="77777777" w:rsidR="00B507AD" w:rsidRPr="0011295F" w:rsidRDefault="00B507AD" w:rsidP="00B507AD">
            <w:pPr>
              <w:pStyle w:val="AssignmentsLevel1"/>
            </w:pPr>
          </w:p>
          <w:p w14:paraId="36628427" w14:textId="77777777" w:rsidR="00B507AD" w:rsidRPr="0011295F" w:rsidRDefault="00B507AD" w:rsidP="00B507AD">
            <w:pPr>
              <w:pStyle w:val="AssignmentsLevel1"/>
            </w:pPr>
            <w:r w:rsidRPr="0011295F">
              <w:rPr>
                <w:b/>
                <w:bCs/>
              </w:rPr>
              <w:t>Watch</w:t>
            </w:r>
            <w:r w:rsidRPr="0011295F">
              <w:t xml:space="preserve"> the following videos on YouTube:</w:t>
            </w:r>
          </w:p>
          <w:p w14:paraId="7C749EBC" w14:textId="77777777" w:rsidR="00B507AD" w:rsidRPr="0011295F" w:rsidRDefault="00B507AD" w:rsidP="00B507AD">
            <w:pPr>
              <w:pStyle w:val="AssignmentsLevel1"/>
            </w:pPr>
          </w:p>
          <w:p w14:paraId="20FA98F2" w14:textId="04FD305A" w:rsidR="00B507AD" w:rsidRPr="0011295F" w:rsidRDefault="000B30DB" w:rsidP="00B507AD">
            <w:pPr>
              <w:pStyle w:val="AssignmentsLevel2"/>
            </w:pPr>
            <w:hyperlink r:id="rId24" w:history="1">
              <w:r w:rsidR="00B507AD" w:rsidRPr="0011295F">
                <w:rPr>
                  <w:rStyle w:val="Hyperlink"/>
                </w:rPr>
                <w:t>“Common Core and Special Education, Part 2”</w:t>
              </w:r>
            </w:hyperlink>
            <w:r w:rsidR="00B507AD" w:rsidRPr="0011295F">
              <w:t xml:space="preserve"> [3:4</w:t>
            </w:r>
            <w:r w:rsidR="00EC2D9E" w:rsidRPr="0011295F">
              <w:t>1</w:t>
            </w:r>
            <w:r w:rsidR="00B507AD" w:rsidRPr="0011295F">
              <w:t>]</w:t>
            </w:r>
          </w:p>
          <w:p w14:paraId="48CA3F20" w14:textId="29634F6C" w:rsidR="00B507AD" w:rsidRPr="0011295F" w:rsidRDefault="000B30DB" w:rsidP="00B507AD">
            <w:pPr>
              <w:pStyle w:val="AssignmentsLevel2"/>
            </w:pPr>
            <w:hyperlink r:id="rId25" w:history="1">
              <w:r w:rsidR="00B507AD" w:rsidRPr="0011295F">
                <w:rPr>
                  <w:rStyle w:val="Hyperlink"/>
                </w:rPr>
                <w:t>“Assistive Technology in Action – Meet Jean”</w:t>
              </w:r>
            </w:hyperlink>
            <w:r w:rsidR="00B507AD" w:rsidRPr="0011295F">
              <w:t xml:space="preserve"> [4:15]</w:t>
            </w:r>
          </w:p>
          <w:p w14:paraId="11E485D8" w14:textId="77777777" w:rsidR="00B507AD" w:rsidRPr="0011295F" w:rsidRDefault="00B507AD" w:rsidP="00B507AD">
            <w:pPr>
              <w:pStyle w:val="AssignmentsLevel1"/>
              <w:rPr>
                <w:rFonts w:ascii="Times New Roman" w:hAnsi="Times New Roman"/>
                <w:b/>
                <w:sz w:val="24"/>
              </w:rPr>
            </w:pPr>
          </w:p>
          <w:p w14:paraId="06EF736F" w14:textId="3A875DD3" w:rsidR="00B507AD" w:rsidRPr="0011295F" w:rsidRDefault="00B507AD" w:rsidP="00B507AD">
            <w:pPr>
              <w:pStyle w:val="AssignmentsLevel1"/>
            </w:pPr>
            <w:r w:rsidRPr="0011295F">
              <w:rPr>
                <w:b/>
                <w:bCs/>
              </w:rPr>
              <w:t>Read</w:t>
            </w:r>
            <w:r w:rsidRPr="0011295F">
              <w:t xml:space="preserve"> the </w:t>
            </w:r>
            <w:hyperlink r:id="rId26" w:history="1">
              <w:r w:rsidRPr="0011295F">
                <w:rPr>
                  <w:rStyle w:val="Hyperlink"/>
                </w:rPr>
                <w:t>“How Technology Can Improve Post-Secondary Outcomes for Students with Autism”</w:t>
              </w:r>
            </w:hyperlink>
            <w:r w:rsidRPr="0011295F">
              <w:t xml:space="preserve"> article on the Edutopia website. </w:t>
            </w:r>
          </w:p>
          <w:p w14:paraId="2B2C1323" w14:textId="77777777" w:rsidR="00B507AD" w:rsidRPr="0011295F" w:rsidRDefault="00B507AD" w:rsidP="00B507AD">
            <w:pPr>
              <w:pStyle w:val="AssignmentsLevel1"/>
              <w:rPr>
                <w:rFonts w:ascii="Times New Roman" w:hAnsi="Times New Roman"/>
                <w:b/>
                <w:sz w:val="24"/>
              </w:rPr>
            </w:pPr>
          </w:p>
          <w:p w14:paraId="54E6E6D4" w14:textId="77777777" w:rsidR="00B507AD" w:rsidRPr="0011295F" w:rsidRDefault="00B507AD" w:rsidP="00B507AD">
            <w:pPr>
              <w:pStyle w:val="AssignmentsLevel1"/>
            </w:pPr>
            <w:r w:rsidRPr="0011295F">
              <w:rPr>
                <w:b/>
                <w:bCs/>
              </w:rPr>
              <w:t>Respond</w:t>
            </w:r>
            <w:r w:rsidRPr="0011295F">
              <w:t xml:space="preserve"> to the following questions:</w:t>
            </w:r>
          </w:p>
          <w:p w14:paraId="393226F0" w14:textId="77777777" w:rsidR="00B507AD" w:rsidRPr="0011295F" w:rsidRDefault="00B507AD" w:rsidP="00B507AD">
            <w:pPr>
              <w:rPr>
                <w:rFonts w:ascii="Times New Roman" w:hAnsi="Times New Roman"/>
                <w:b/>
                <w:sz w:val="24"/>
              </w:rPr>
            </w:pPr>
          </w:p>
          <w:p w14:paraId="540C8972" w14:textId="2B02B38F" w:rsidR="00B507AD" w:rsidRPr="0011295F" w:rsidRDefault="00B507AD" w:rsidP="00B507AD">
            <w:pPr>
              <w:pStyle w:val="AssignmentsLevel2"/>
            </w:pPr>
            <w:r w:rsidRPr="0011295F">
              <w:t>How have advances in assistive technology improved the quality of life for the students in the videos?</w:t>
            </w:r>
            <w:r w:rsidR="00D66CA8" w:rsidRPr="0011295F">
              <w:t xml:space="preserve"> How do you think assistive technologies have introduced new challenges for students and teachers?</w:t>
            </w:r>
          </w:p>
          <w:p w14:paraId="0001C677" w14:textId="34BF80C5" w:rsidR="00B507AD" w:rsidRPr="0011295F" w:rsidRDefault="00D66CA8" w:rsidP="00B507AD">
            <w:pPr>
              <w:pStyle w:val="AssignmentsLevel2"/>
            </w:pPr>
            <w:r>
              <w:t xml:space="preserve">Do you see assistive technology continue to be used as the student transitions into adulthood? </w:t>
            </w:r>
            <w:r w:rsidR="007B20D9">
              <w:t>How might the use be different in post-secondary life?</w:t>
            </w:r>
            <w:r>
              <w:t xml:space="preserve"> </w:t>
            </w:r>
          </w:p>
          <w:p w14:paraId="2E85C939" w14:textId="77777777" w:rsidR="00E54829" w:rsidRPr="0011295F" w:rsidRDefault="00E54829" w:rsidP="00B507AD">
            <w:pPr>
              <w:tabs>
                <w:tab w:val="left" w:pos="2329"/>
              </w:tabs>
              <w:rPr>
                <w:rFonts w:cs="Arial"/>
                <w:szCs w:val="20"/>
              </w:rPr>
            </w:pPr>
          </w:p>
          <w:p w14:paraId="2BAD56C7" w14:textId="4137DF30" w:rsidR="00B507AD" w:rsidRPr="0011295F" w:rsidRDefault="00E54829" w:rsidP="00B507AD">
            <w:pPr>
              <w:tabs>
                <w:tab w:val="left" w:pos="2329"/>
              </w:tabs>
              <w:rPr>
                <w:rFonts w:eastAsia="Arial" w:cs="Arial"/>
                <w:b/>
                <w:bCs/>
              </w:rPr>
            </w:pPr>
            <w:r w:rsidRPr="0011295F">
              <w:rPr>
                <w:b/>
              </w:rPr>
              <w:t xml:space="preserve">Submit </w:t>
            </w:r>
            <w:r w:rsidRPr="0011295F">
              <w:t>your answers</w:t>
            </w:r>
            <w:r w:rsidR="00B507AD" w:rsidRPr="0011295F">
              <w:t xml:space="preserve"> by Sunday</w:t>
            </w:r>
            <w:r w:rsidR="002F7C3E">
              <w:t xml:space="preserve"> 11:59 p.m. EST</w:t>
            </w:r>
            <w:r w:rsidR="00B507AD" w:rsidRPr="0011295F">
              <w:t>.</w:t>
            </w:r>
            <w:r w:rsidR="00B507AD" w:rsidRPr="0011295F">
              <w:rPr>
                <w:b/>
                <w:bCs/>
              </w:rPr>
              <w:t xml:space="preserve"> </w:t>
            </w:r>
          </w:p>
        </w:tc>
        <w:tc>
          <w:tcPr>
            <w:tcW w:w="1440" w:type="dxa"/>
          </w:tcPr>
          <w:p w14:paraId="33E6E770" w14:textId="2F76B3E7" w:rsidR="00B507AD" w:rsidRPr="0011295F" w:rsidRDefault="00D66CA8" w:rsidP="00B507AD">
            <w:pPr>
              <w:tabs>
                <w:tab w:val="left" w:pos="2329"/>
              </w:tabs>
              <w:rPr>
                <w:rFonts w:cs="Arial"/>
                <w:szCs w:val="20"/>
              </w:rPr>
            </w:pPr>
            <w:r>
              <w:rPr>
                <w:rFonts w:cs="Arial"/>
              </w:rPr>
              <w:t xml:space="preserve">1.1, </w:t>
            </w:r>
            <w:r w:rsidR="00B507AD" w:rsidRPr="0011295F">
              <w:rPr>
                <w:rFonts w:cs="Arial"/>
              </w:rPr>
              <w:t>1.2</w:t>
            </w:r>
          </w:p>
        </w:tc>
        <w:tc>
          <w:tcPr>
            <w:tcW w:w="1440" w:type="dxa"/>
          </w:tcPr>
          <w:p w14:paraId="5E9ED581" w14:textId="282AD111" w:rsidR="00B507AD" w:rsidRPr="0011295F" w:rsidRDefault="00B31535" w:rsidP="00B507AD">
            <w:pPr>
              <w:tabs>
                <w:tab w:val="left" w:pos="5911"/>
              </w:tabs>
              <w:rPr>
                <w:b/>
                <w:bCs/>
              </w:rPr>
            </w:pPr>
            <w:r>
              <w:t>Problem solving</w:t>
            </w:r>
            <w:r w:rsidR="00B507AD" w:rsidRPr="0011295F">
              <w:t xml:space="preserve"> = </w:t>
            </w:r>
            <w:r w:rsidR="00B507AD" w:rsidRPr="0011295F">
              <w:rPr>
                <w:b/>
                <w:bCs/>
              </w:rPr>
              <w:t>1 hour</w:t>
            </w:r>
            <w:r w:rsidR="00B507AD" w:rsidRPr="0011295F">
              <w:rPr>
                <w:b/>
              </w:rPr>
              <w:tab/>
            </w:r>
          </w:p>
          <w:p w14:paraId="3C4970AE" w14:textId="77777777" w:rsidR="00B507AD" w:rsidRPr="0011295F" w:rsidRDefault="00B507AD" w:rsidP="00B507AD">
            <w:pPr>
              <w:tabs>
                <w:tab w:val="left" w:pos="2329"/>
              </w:tabs>
            </w:pPr>
          </w:p>
        </w:tc>
      </w:tr>
    </w:tbl>
    <w:p w14:paraId="3F811D70" w14:textId="77777777" w:rsidR="006324AB" w:rsidRPr="0011295F" w:rsidRDefault="006324AB" w:rsidP="00100350">
      <w:pPr>
        <w:tabs>
          <w:tab w:val="left" w:pos="360"/>
        </w:tabs>
        <w:spacing w:before="60" w:after="60"/>
        <w:rPr>
          <w:rFonts w:cs="Arial"/>
          <w:szCs w:val="20"/>
        </w:rPr>
      </w:pPr>
    </w:p>
    <w:p w14:paraId="5753392A" w14:textId="77777777" w:rsidR="008867EB" w:rsidRPr="0011295F" w:rsidRDefault="002650B8" w:rsidP="0020635A">
      <w:pPr>
        <w:pStyle w:val="Heading1"/>
      </w:pPr>
      <w:r w:rsidRPr="0011295F">
        <w:t>Faculty Note</w:t>
      </w:r>
      <w:r w:rsidR="005344A9" w:rsidRPr="0011295F">
        <w:t>s</w:t>
      </w:r>
      <w:bookmarkStart w:id="4" w:name="weektwo"/>
      <w:bookmarkEnd w:id="4"/>
    </w:p>
    <w:p w14:paraId="2EC4D42E" w14:textId="77777777" w:rsidR="00E75D87" w:rsidRPr="0011295F" w:rsidRDefault="00E75D87" w:rsidP="002522B3">
      <w:pPr>
        <w:pStyle w:val="AssignmentsLevel1"/>
        <w:rPr>
          <w:b/>
        </w:rPr>
      </w:pPr>
    </w:p>
    <w:p w14:paraId="3CA9307E" w14:textId="77777777" w:rsidR="00D63961" w:rsidRDefault="00E92AA1" w:rsidP="002522B3">
      <w:pPr>
        <w:pStyle w:val="AssignmentsLevel1"/>
        <w:rPr>
          <w:bCs/>
        </w:rPr>
      </w:pPr>
      <w:r w:rsidRPr="0011295F">
        <w:rPr>
          <w:b/>
          <w:bCs/>
        </w:rPr>
        <w:t xml:space="preserve">Field Experience Requirements: </w:t>
      </w:r>
      <w:r w:rsidR="00306FE3" w:rsidRPr="0011295F">
        <w:rPr>
          <w:bCs/>
        </w:rPr>
        <w:t>Inform students this course requires an observation of a classroom, a speech therapy session, or social skills group that includes students with ASD. To provide ample time to complete assignments, students must arrange an observation early in the course.</w:t>
      </w:r>
      <w:r w:rsidR="001F4AD2" w:rsidRPr="0011295F">
        <w:rPr>
          <w:bCs/>
        </w:rPr>
        <w:t xml:space="preserve"> </w:t>
      </w:r>
    </w:p>
    <w:p w14:paraId="059CCD3C" w14:textId="77777777" w:rsidR="00D63961" w:rsidRDefault="00D63961" w:rsidP="002522B3">
      <w:pPr>
        <w:pStyle w:val="AssignmentsLevel1"/>
        <w:rPr>
          <w:bCs/>
        </w:rPr>
      </w:pPr>
    </w:p>
    <w:p w14:paraId="03C79021" w14:textId="6B7A3549" w:rsidR="00E92AA1" w:rsidRPr="0011295F" w:rsidRDefault="00D63961" w:rsidP="002522B3">
      <w:pPr>
        <w:pStyle w:val="AssignmentsLevel1"/>
        <w:rPr>
          <w:bCs/>
        </w:rPr>
      </w:pPr>
      <w:r>
        <w:rPr>
          <w:b/>
          <w:bCs/>
        </w:rPr>
        <w:t xml:space="preserve">All </w:t>
      </w:r>
      <w:r w:rsidRPr="00FA31CA">
        <w:rPr>
          <w:b/>
          <w:bCs/>
        </w:rPr>
        <w:t>Discussion Questions</w:t>
      </w:r>
      <w:r>
        <w:rPr>
          <w:b/>
          <w:bCs/>
        </w:rPr>
        <w:t xml:space="preserve">: </w:t>
      </w:r>
      <w:r>
        <w:rPr>
          <w:bCs/>
        </w:rPr>
        <w:t>For each discussion question, remind students about the importance of using the RISE Model to provide meaningful feedback.</w:t>
      </w:r>
      <w:r w:rsidR="001F4AD2" w:rsidRPr="0011295F">
        <w:rPr>
          <w:bCs/>
        </w:rPr>
        <w:t xml:space="preserve">  </w:t>
      </w:r>
    </w:p>
    <w:p w14:paraId="4D085C43" w14:textId="77777777" w:rsidR="00E92AA1" w:rsidRPr="0011295F" w:rsidRDefault="00E92AA1" w:rsidP="002522B3">
      <w:pPr>
        <w:pStyle w:val="AssignmentsLevel1"/>
        <w:rPr>
          <w:b/>
          <w:bCs/>
          <w:u w:val="single"/>
        </w:rPr>
      </w:pPr>
    </w:p>
    <w:p w14:paraId="05ACD6B0" w14:textId="19F0FC36" w:rsidR="00CA341D" w:rsidRPr="0011295F" w:rsidRDefault="00CA341D" w:rsidP="002522B3">
      <w:pPr>
        <w:pStyle w:val="AssignmentsLevel1"/>
        <w:rPr>
          <w:b/>
          <w:bCs/>
          <w:u w:val="single"/>
        </w:rPr>
      </w:pPr>
      <w:r w:rsidRPr="0011295F">
        <w:rPr>
          <w:b/>
          <w:bCs/>
          <w:u w:val="single"/>
        </w:rPr>
        <w:t>Course Setup</w:t>
      </w:r>
    </w:p>
    <w:p w14:paraId="7FF175D8" w14:textId="26A4FFF4" w:rsidR="00CA341D" w:rsidRPr="0011295F" w:rsidRDefault="00CA341D" w:rsidP="002522B3">
      <w:pPr>
        <w:pStyle w:val="AssignmentsLevel1"/>
        <w:rPr>
          <w:b/>
          <w:bCs/>
          <w:u w:val="single"/>
        </w:rPr>
      </w:pPr>
    </w:p>
    <w:p w14:paraId="6592779F" w14:textId="67F01D85" w:rsidR="00F235B7" w:rsidRPr="0011295F" w:rsidRDefault="00F235B7" w:rsidP="002522B3">
      <w:pPr>
        <w:pStyle w:val="AssignmentsLevel1"/>
      </w:pPr>
      <w:r w:rsidRPr="0011295F">
        <w:rPr>
          <w:b/>
        </w:rPr>
        <w:t xml:space="preserve">General Questions and Discussion Forum: </w:t>
      </w:r>
      <w:r w:rsidRPr="0011295F">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Pr="0011295F" w:rsidRDefault="00CA341D" w:rsidP="002522B3">
      <w:pPr>
        <w:pStyle w:val="AssignmentsLevel1"/>
        <w:rPr>
          <w:b/>
          <w:bCs/>
        </w:rPr>
      </w:pPr>
    </w:p>
    <w:p w14:paraId="500CACF8" w14:textId="52E5009A" w:rsidR="00C11A5E" w:rsidRPr="0011295F" w:rsidRDefault="4948C66D" w:rsidP="002522B3">
      <w:pPr>
        <w:pStyle w:val="AssignmentsLevel1"/>
      </w:pPr>
      <w:r w:rsidRPr="0011295F">
        <w:rPr>
          <w:b/>
          <w:bCs/>
        </w:rPr>
        <w:t>Adobe Connect:</w:t>
      </w:r>
      <w:r w:rsidRPr="0011295F">
        <w:t xml:space="preserve"> </w:t>
      </w:r>
      <w:r w:rsidR="000F2AAD" w:rsidRPr="0011295F">
        <w:t xml:space="preserve">Consider posting an announcement asking students to submit any questions or topics they'd like addressed ahead of time. </w:t>
      </w:r>
      <w:r w:rsidR="00BA124F">
        <w:t>You</w:t>
      </w:r>
      <w:r w:rsidRPr="0011295F">
        <w:t xml:space="preserve"> can then utilize those questions that come up in the first part of the week to tailor the live Adobe Connect class session that would be scheduled toward the later part of the week. That </w:t>
      </w:r>
      <w:r w:rsidR="00BA124F">
        <w:t>one</w:t>
      </w:r>
      <w:r w:rsidRPr="0011295F">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11295F" w:rsidRDefault="000F2AAD" w:rsidP="002522B3">
      <w:pPr>
        <w:pStyle w:val="AssignmentsLevel1"/>
      </w:pPr>
    </w:p>
    <w:p w14:paraId="74774611" w14:textId="48F97AA4" w:rsidR="00C11A5E" w:rsidRPr="0011295F" w:rsidRDefault="4948C66D" w:rsidP="002522B3">
      <w:pPr>
        <w:pStyle w:val="AssignmentsLevel1"/>
      </w:pPr>
      <w:r w:rsidRPr="002F7C3E">
        <w:rPr>
          <w:b/>
          <w:iCs/>
        </w:rPr>
        <w:t>Note</w:t>
      </w:r>
      <w:r w:rsidR="00BA124F" w:rsidRPr="00BA124F">
        <w:rPr>
          <w:b/>
          <w:iCs/>
        </w:rPr>
        <w:t>.</w:t>
      </w:r>
      <w:r w:rsidRPr="0011295F">
        <w:t xml:space="preserve"> It is </w:t>
      </w:r>
      <w:r w:rsidR="00DA0FF1">
        <w:t xml:space="preserve">your </w:t>
      </w:r>
      <w:r w:rsidRPr="0011295F">
        <w:t xml:space="preserve">choice as to </w:t>
      </w:r>
      <w:r w:rsidR="00DA0FF1">
        <w:t xml:space="preserve">which </w:t>
      </w:r>
      <w:r w:rsidRPr="0011295F">
        <w:t xml:space="preserve">day </w:t>
      </w:r>
      <w:r w:rsidR="00DA0FF1">
        <w:t xml:space="preserve">you </w:t>
      </w:r>
      <w:r w:rsidRPr="0011295F">
        <w:t xml:space="preserve">schedule the Adobe Connect Live Session, but it is recommended that </w:t>
      </w:r>
      <w:r w:rsidR="00DA0FF1">
        <w:t xml:space="preserve">you </w:t>
      </w:r>
      <w:r w:rsidRPr="0011295F">
        <w:t>schedule this session for Wednesday of the week</w:t>
      </w:r>
      <w:r w:rsidR="004953D0">
        <w:t>,</w:t>
      </w:r>
      <w:r w:rsidRPr="0011295F">
        <w:t xml:space="preserve"> so students have plenty of time to review their homework prior to the </w:t>
      </w:r>
      <w:r w:rsidR="00DA0FF1">
        <w:t xml:space="preserve">Sunday </w:t>
      </w:r>
      <w:r w:rsidRPr="0011295F">
        <w:t>deadline.</w:t>
      </w:r>
    </w:p>
    <w:p w14:paraId="1EC7F5F6" w14:textId="0574AD74" w:rsidR="004953D0" w:rsidRDefault="004953D0">
      <w:r>
        <w:br w:type="page"/>
      </w:r>
    </w:p>
    <w:p w14:paraId="682EF655" w14:textId="77777777" w:rsidR="00AB01FF" w:rsidRPr="0011295F" w:rsidRDefault="00AB01F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11295F" w14:paraId="44E8DBEF"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58CD526" w:rsidR="005B10FE" w:rsidRPr="0011295F" w:rsidRDefault="005B10FE" w:rsidP="0020635A">
            <w:pPr>
              <w:pStyle w:val="WeeklyTopicHeading1"/>
            </w:pPr>
            <w:bookmarkStart w:id="5" w:name="_Toc358980895"/>
            <w:r w:rsidRPr="0011295F">
              <w:t xml:space="preserve">Week Two: </w:t>
            </w:r>
            <w:r w:rsidR="00527DA0" w:rsidRPr="0011295F">
              <w:t>Theories of Language Development</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11295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11295F" w:rsidRDefault="005B10FE" w:rsidP="005B10FE">
            <w:pPr>
              <w:tabs>
                <w:tab w:val="left" w:pos="0"/>
                <w:tab w:val="left" w:pos="3720"/>
              </w:tabs>
              <w:outlineLvl w:val="0"/>
              <w:rPr>
                <w:rFonts w:cs="Arial"/>
                <w:color w:val="FFFFFF"/>
                <w:sz w:val="28"/>
                <w:szCs w:val="28"/>
              </w:rPr>
            </w:pPr>
          </w:p>
        </w:tc>
      </w:tr>
      <w:tr w:rsidR="00FD5474" w:rsidRPr="0011295F" w14:paraId="140CCAD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11295F" w:rsidRDefault="4948C66D" w:rsidP="4948C66D">
            <w:pPr>
              <w:tabs>
                <w:tab w:val="left" w:pos="0"/>
                <w:tab w:val="left" w:pos="3720"/>
              </w:tabs>
              <w:outlineLvl w:val="0"/>
              <w:rPr>
                <w:rFonts w:eastAsia="Arial" w:cs="Arial"/>
              </w:rPr>
            </w:pPr>
            <w:r w:rsidRPr="0011295F">
              <w:rPr>
                <w:rFonts w:eastAsia="Arial" w:cs="Arial"/>
                <w:b/>
                <w:bCs/>
                <w:i/>
                <w:iCs/>
              </w:rPr>
              <w:t>Alignment</w:t>
            </w:r>
          </w:p>
        </w:tc>
      </w:tr>
      <w:tr w:rsidR="00527DA0" w:rsidRPr="0011295F" w14:paraId="5849A642" w14:textId="77777777" w:rsidTr="4948C66D">
        <w:trPr>
          <w:trHeight w:val="30"/>
        </w:trPr>
        <w:tc>
          <w:tcPr>
            <w:tcW w:w="10170" w:type="dxa"/>
            <w:tcBorders>
              <w:bottom w:val="nil"/>
              <w:right w:val="nil"/>
            </w:tcBorders>
            <w:tcMar>
              <w:top w:w="115" w:type="dxa"/>
              <w:left w:w="115" w:type="dxa"/>
              <w:bottom w:w="115" w:type="dxa"/>
              <w:right w:w="115" w:type="dxa"/>
            </w:tcMar>
          </w:tcPr>
          <w:p w14:paraId="49CE7A8A" w14:textId="04E0061E" w:rsidR="00527DA0" w:rsidRPr="0011295F" w:rsidRDefault="00527DA0" w:rsidP="00527DA0">
            <w:pPr>
              <w:pStyle w:val="ObjectiveBullet"/>
              <w:numPr>
                <w:ilvl w:val="1"/>
                <w:numId w:val="9"/>
              </w:numPr>
              <w:tabs>
                <w:tab w:val="clear" w:pos="0"/>
              </w:tabs>
            </w:pPr>
            <w:r w:rsidRPr="0011295F">
              <w:t>Explain how students develop language capabilities according to key theories of language development.</w:t>
            </w:r>
          </w:p>
        </w:tc>
        <w:tc>
          <w:tcPr>
            <w:tcW w:w="2880" w:type="dxa"/>
            <w:gridSpan w:val="2"/>
            <w:tcBorders>
              <w:left w:val="nil"/>
              <w:bottom w:val="nil"/>
            </w:tcBorders>
          </w:tcPr>
          <w:p w14:paraId="113FD135" w14:textId="21574D7F" w:rsidR="00527DA0" w:rsidRPr="0011295F" w:rsidRDefault="00527DA0" w:rsidP="00527DA0">
            <w:pPr>
              <w:tabs>
                <w:tab w:val="left" w:pos="0"/>
                <w:tab w:val="left" w:pos="3720"/>
              </w:tabs>
              <w:outlineLvl w:val="0"/>
              <w:rPr>
                <w:rFonts w:cs="Arial"/>
                <w:szCs w:val="20"/>
              </w:rPr>
            </w:pPr>
            <w:r w:rsidRPr="0011295F">
              <w:rPr>
                <w:rFonts w:cs="Arial"/>
              </w:rPr>
              <w:t>CLO2, CLO4</w:t>
            </w:r>
          </w:p>
        </w:tc>
      </w:tr>
      <w:tr w:rsidR="00527DA0" w:rsidRPr="0011295F" w14:paraId="724603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C7C212C" w14:textId="6C546369" w:rsidR="00527DA0" w:rsidRPr="0011295F" w:rsidRDefault="00527DA0" w:rsidP="00527DA0">
            <w:pPr>
              <w:pStyle w:val="ObjectiveBullet"/>
              <w:numPr>
                <w:ilvl w:val="1"/>
                <w:numId w:val="9"/>
              </w:numPr>
            </w:pPr>
            <w:r w:rsidRPr="0011295F">
              <w:t>Determine how to support students with atypical language development</w:t>
            </w:r>
            <w:r w:rsidR="001B1E15">
              <w:t xml:space="preserve"> characteristics</w:t>
            </w:r>
            <w:r w:rsidRPr="0011295F">
              <w:t>.</w:t>
            </w:r>
          </w:p>
        </w:tc>
        <w:tc>
          <w:tcPr>
            <w:tcW w:w="2880" w:type="dxa"/>
            <w:gridSpan w:val="2"/>
            <w:tcBorders>
              <w:top w:val="nil"/>
              <w:left w:val="nil"/>
              <w:bottom w:val="nil"/>
            </w:tcBorders>
          </w:tcPr>
          <w:p w14:paraId="61115DBD" w14:textId="3FE5DBCD" w:rsidR="00527DA0" w:rsidRPr="0011295F" w:rsidRDefault="00527DA0" w:rsidP="00527DA0">
            <w:pPr>
              <w:tabs>
                <w:tab w:val="left" w:pos="0"/>
                <w:tab w:val="left" w:pos="3720"/>
              </w:tabs>
              <w:outlineLvl w:val="0"/>
              <w:rPr>
                <w:rFonts w:cs="Arial"/>
                <w:szCs w:val="20"/>
              </w:rPr>
            </w:pPr>
            <w:r w:rsidRPr="0011295F">
              <w:rPr>
                <w:rFonts w:cs="Arial"/>
              </w:rPr>
              <w:t>CLO2, CLO4</w:t>
            </w:r>
          </w:p>
        </w:tc>
      </w:tr>
      <w:tr w:rsidR="00527DA0" w:rsidRPr="0011295F" w14:paraId="07C9BDB5"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30D087A" w14:textId="702E2A60" w:rsidR="00527DA0" w:rsidRPr="0011295F" w:rsidRDefault="00527DA0" w:rsidP="00527DA0">
            <w:pPr>
              <w:pStyle w:val="ObjectiveBullet"/>
              <w:numPr>
                <w:ilvl w:val="1"/>
                <w:numId w:val="9"/>
              </w:numPr>
            </w:pPr>
            <w:r w:rsidRPr="0011295F">
              <w:t>Explain the importance of supporting students at each stage of communication development.</w:t>
            </w:r>
          </w:p>
        </w:tc>
        <w:tc>
          <w:tcPr>
            <w:tcW w:w="2880" w:type="dxa"/>
            <w:gridSpan w:val="2"/>
            <w:tcBorders>
              <w:top w:val="nil"/>
              <w:left w:val="nil"/>
              <w:bottom w:val="single" w:sz="4" w:space="0" w:color="000000" w:themeColor="text1"/>
            </w:tcBorders>
          </w:tcPr>
          <w:p w14:paraId="260ACF91" w14:textId="361C9C16" w:rsidR="00527DA0" w:rsidRPr="0011295F" w:rsidRDefault="00527DA0" w:rsidP="00527DA0">
            <w:pPr>
              <w:tabs>
                <w:tab w:val="left" w:pos="0"/>
                <w:tab w:val="left" w:pos="3720"/>
              </w:tabs>
              <w:outlineLvl w:val="0"/>
              <w:rPr>
                <w:rFonts w:cs="Arial"/>
                <w:szCs w:val="20"/>
              </w:rPr>
            </w:pPr>
            <w:r w:rsidRPr="0011295F">
              <w:rPr>
                <w:rFonts w:cs="Arial"/>
              </w:rPr>
              <w:t>CLO2, CLO4</w:t>
            </w:r>
          </w:p>
        </w:tc>
      </w:tr>
      <w:tr w:rsidR="00527DA0" w:rsidRPr="0011295F" w14:paraId="47F4A3BF"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17F6C91" w14:textId="77777777" w:rsidR="00527DA0" w:rsidRPr="0011295F" w:rsidRDefault="00527DA0" w:rsidP="00527DA0">
            <w:pPr>
              <w:tabs>
                <w:tab w:val="left" w:pos="0"/>
                <w:tab w:val="left" w:pos="3720"/>
              </w:tabs>
              <w:outlineLvl w:val="0"/>
              <w:rPr>
                <w:rFonts w:eastAsia="Arial" w:cs="Arial"/>
                <w:i/>
                <w:iCs/>
              </w:rPr>
            </w:pPr>
            <w:r w:rsidRPr="0011295F">
              <w:rPr>
                <w:rFonts w:eastAsia="Arial" w:cs="Arial"/>
                <w:b/>
                <w:bCs/>
                <w:i/>
                <w:iCs/>
                <w:sz w:val="22"/>
                <w:szCs w:val="22"/>
              </w:rPr>
              <w:t>Resources, Activities, and Preparation</w:t>
            </w:r>
          </w:p>
          <w:p w14:paraId="7074F022"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auto"/>
            </w:tcBorders>
            <w:shd w:val="clear" w:color="auto" w:fill="D8D9DA"/>
          </w:tcPr>
          <w:p w14:paraId="4E0C4660"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b/>
                <w:bCs/>
                <w:i/>
                <w:iCs/>
              </w:rPr>
              <w:t>AIE</w:t>
            </w:r>
          </w:p>
        </w:tc>
      </w:tr>
      <w:tr w:rsidR="00E445D9" w:rsidRPr="0011295F" w14:paraId="4BFB557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6A091F7" w14:textId="632CAD45" w:rsidR="005D4E1E" w:rsidRPr="0011295F" w:rsidRDefault="005D4E1E" w:rsidP="00E445D9">
            <w:pPr>
              <w:pStyle w:val="AssignmentsLevel1"/>
              <w:rPr>
                <w:b/>
                <w:bCs/>
              </w:rPr>
            </w:pPr>
            <w:r w:rsidRPr="0011295F">
              <w:rPr>
                <w:b/>
                <w:bCs/>
              </w:rPr>
              <w:t>Readings</w:t>
            </w:r>
          </w:p>
          <w:p w14:paraId="018310D6" w14:textId="77777777" w:rsidR="005D4E1E" w:rsidRPr="0011295F" w:rsidRDefault="005D4E1E" w:rsidP="00E445D9">
            <w:pPr>
              <w:pStyle w:val="AssignmentsLevel1"/>
              <w:rPr>
                <w:b/>
                <w:bCs/>
              </w:rPr>
            </w:pPr>
          </w:p>
          <w:p w14:paraId="796F6650" w14:textId="490C8CD1" w:rsidR="00E445D9" w:rsidRPr="0011295F" w:rsidRDefault="00E445D9" w:rsidP="00E445D9">
            <w:pPr>
              <w:pStyle w:val="AssignmentsLevel1"/>
            </w:pPr>
            <w:r w:rsidRPr="0011295F">
              <w:rPr>
                <w:b/>
                <w:bCs/>
              </w:rPr>
              <w:t>Read</w:t>
            </w:r>
            <w:r w:rsidRPr="0011295F">
              <w:t xml:space="preserve"> Ch. 7 of </w:t>
            </w:r>
            <w:r w:rsidRPr="0011295F">
              <w:rPr>
                <w:i/>
                <w:iCs/>
              </w:rPr>
              <w:t>Autism Spectrum Disorders</w:t>
            </w:r>
            <w:r w:rsidRPr="0011295F">
              <w:t>.</w:t>
            </w:r>
          </w:p>
        </w:tc>
        <w:tc>
          <w:tcPr>
            <w:tcW w:w="1440" w:type="dxa"/>
            <w:tcBorders>
              <w:left w:val="single" w:sz="4" w:space="0" w:color="000000" w:themeColor="text1"/>
            </w:tcBorders>
            <w:shd w:val="clear" w:color="auto" w:fill="FFFFFF" w:themeFill="background1"/>
          </w:tcPr>
          <w:p w14:paraId="41B511C9" w14:textId="1F1BC7F1" w:rsidR="00E445D9" w:rsidRPr="0011295F" w:rsidRDefault="005D5F82" w:rsidP="00E445D9">
            <w:pPr>
              <w:rPr>
                <w:rFonts w:cs="Arial"/>
                <w:szCs w:val="20"/>
              </w:rPr>
            </w:pPr>
            <w:r>
              <w:rPr>
                <w:rFonts w:cs="Arial"/>
              </w:rPr>
              <w:t>2.1, 2.2, 2.3</w:t>
            </w:r>
          </w:p>
        </w:tc>
        <w:tc>
          <w:tcPr>
            <w:tcW w:w="1440" w:type="dxa"/>
            <w:tcBorders>
              <w:left w:val="single" w:sz="4" w:space="0" w:color="000000" w:themeColor="text1"/>
            </w:tcBorders>
            <w:shd w:val="clear" w:color="auto" w:fill="FFFFFF" w:themeFill="background1"/>
          </w:tcPr>
          <w:p w14:paraId="5A781646" w14:textId="77777777" w:rsidR="00E445D9" w:rsidRPr="0011295F" w:rsidRDefault="00E445D9" w:rsidP="00E445D9">
            <w:pPr>
              <w:rPr>
                <w:rFonts w:cs="Arial"/>
                <w:szCs w:val="20"/>
              </w:rPr>
            </w:pPr>
          </w:p>
        </w:tc>
      </w:tr>
      <w:tr w:rsidR="00E445D9" w:rsidRPr="0011295F" w14:paraId="52FED37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83825FA" w14:textId="77777777" w:rsidR="00E445D9" w:rsidRPr="0011295F" w:rsidRDefault="00E445D9" w:rsidP="00E445D9">
            <w:pPr>
              <w:tabs>
                <w:tab w:val="left" w:pos="2329"/>
              </w:tabs>
              <w:rPr>
                <w:rFonts w:cs="Arial"/>
                <w:b/>
                <w:bCs/>
              </w:rPr>
            </w:pPr>
            <w:r w:rsidRPr="0011295F">
              <w:rPr>
                <w:rFonts w:cs="Arial"/>
                <w:b/>
                <w:bCs/>
              </w:rPr>
              <w:t>Language and Communication Module</w:t>
            </w:r>
          </w:p>
          <w:p w14:paraId="0D15AC15" w14:textId="77777777" w:rsidR="00E445D9" w:rsidRPr="0011295F" w:rsidRDefault="00E445D9" w:rsidP="00E445D9">
            <w:pPr>
              <w:tabs>
                <w:tab w:val="left" w:pos="2329"/>
              </w:tabs>
              <w:rPr>
                <w:rFonts w:cs="Arial"/>
                <w:b/>
                <w:szCs w:val="20"/>
              </w:rPr>
            </w:pPr>
          </w:p>
          <w:p w14:paraId="13776751" w14:textId="31961AB8" w:rsidR="00E445D9" w:rsidRPr="0011295F" w:rsidRDefault="00E445D9" w:rsidP="00E445D9">
            <w:pPr>
              <w:tabs>
                <w:tab w:val="left" w:pos="2329"/>
              </w:tabs>
              <w:rPr>
                <w:rFonts w:cs="Arial"/>
              </w:rPr>
            </w:pPr>
            <w:r w:rsidRPr="0011295F">
              <w:rPr>
                <w:rFonts w:cs="Arial"/>
                <w:b/>
                <w:bCs/>
              </w:rPr>
              <w:t xml:space="preserve">Review </w:t>
            </w:r>
            <w:r w:rsidRPr="0011295F">
              <w:rPr>
                <w:rFonts w:cs="Arial"/>
              </w:rPr>
              <w:t xml:space="preserve">the </w:t>
            </w:r>
            <w:hyperlink r:id="rId27" w:history="1">
              <w:r w:rsidRPr="0011295F">
                <w:rPr>
                  <w:rStyle w:val="Hyperlink"/>
                  <w:rFonts w:cs="Arial"/>
                </w:rPr>
                <w:t>Language and Communication</w:t>
              </w:r>
            </w:hyperlink>
            <w:r w:rsidRPr="0011295F">
              <w:rPr>
                <w:rFonts w:cs="Arial"/>
              </w:rPr>
              <w:t xml:space="preserve"> module</w:t>
            </w:r>
            <w:r w:rsidRPr="0011295F">
              <w:rPr>
                <w:rFonts w:cs="Arial"/>
                <w:b/>
                <w:bCs/>
              </w:rPr>
              <w:t xml:space="preserve"> </w:t>
            </w:r>
            <w:r w:rsidRPr="0011295F">
              <w:rPr>
                <w:rFonts w:cs="Arial"/>
              </w:rPr>
              <w:t xml:space="preserve">the Autism Internet Modules website. </w:t>
            </w:r>
          </w:p>
          <w:p w14:paraId="66C33F0D" w14:textId="77777777" w:rsidR="00E445D9" w:rsidRPr="0011295F" w:rsidRDefault="00E445D9" w:rsidP="00E445D9">
            <w:pPr>
              <w:tabs>
                <w:tab w:val="left" w:pos="2329"/>
              </w:tabs>
              <w:rPr>
                <w:rFonts w:cs="Arial"/>
                <w:szCs w:val="20"/>
              </w:rPr>
            </w:pPr>
          </w:p>
          <w:p w14:paraId="6B56D180" w14:textId="77777777" w:rsidR="00E445D9" w:rsidRPr="0011295F" w:rsidRDefault="00E445D9" w:rsidP="00E445D9">
            <w:pPr>
              <w:pStyle w:val="ListParagraph"/>
              <w:numPr>
                <w:ilvl w:val="0"/>
                <w:numId w:val="26"/>
              </w:numPr>
              <w:tabs>
                <w:tab w:val="left" w:pos="2329"/>
              </w:tabs>
              <w:ind w:left="360"/>
              <w:rPr>
                <w:rFonts w:cs="Arial"/>
              </w:rPr>
            </w:pPr>
            <w:r w:rsidRPr="0011295F">
              <w:rPr>
                <w:rFonts w:cs="Arial"/>
              </w:rPr>
              <w:t>Log in or create an account on the website.</w:t>
            </w:r>
          </w:p>
          <w:p w14:paraId="7CB01E65" w14:textId="77777777" w:rsidR="00E445D9" w:rsidRPr="0011295F" w:rsidRDefault="00E445D9" w:rsidP="00E445D9">
            <w:pPr>
              <w:pStyle w:val="ListParagraph"/>
              <w:numPr>
                <w:ilvl w:val="0"/>
                <w:numId w:val="26"/>
              </w:numPr>
              <w:ind w:left="360"/>
              <w:rPr>
                <w:rFonts w:cs="Arial"/>
              </w:rPr>
            </w:pPr>
            <w:r w:rsidRPr="0011295F">
              <w:rPr>
                <w:rFonts w:cs="Arial"/>
              </w:rPr>
              <w:t xml:space="preserve">Click the </w:t>
            </w:r>
            <w:r w:rsidRPr="0011295F">
              <w:rPr>
                <w:rFonts w:cs="Arial"/>
                <w:b/>
                <w:bCs/>
              </w:rPr>
              <w:t>Dashboard</w:t>
            </w:r>
            <w:r w:rsidRPr="0011295F">
              <w:rPr>
                <w:rFonts w:cs="Arial"/>
              </w:rPr>
              <w:t xml:space="preserve"> button on the left side of the page.</w:t>
            </w:r>
          </w:p>
          <w:p w14:paraId="0B8B157C" w14:textId="77777777" w:rsidR="00E445D9" w:rsidRPr="0011295F" w:rsidRDefault="00E445D9" w:rsidP="00E445D9">
            <w:pPr>
              <w:pStyle w:val="ListParagraph"/>
              <w:numPr>
                <w:ilvl w:val="0"/>
                <w:numId w:val="26"/>
              </w:numPr>
              <w:tabs>
                <w:tab w:val="left" w:pos="2329"/>
              </w:tabs>
              <w:ind w:left="360"/>
              <w:rPr>
                <w:rFonts w:cs="Arial"/>
              </w:rPr>
            </w:pPr>
            <w:r w:rsidRPr="0011295F">
              <w:rPr>
                <w:rFonts w:cs="Arial"/>
              </w:rPr>
              <w:t xml:space="preserve">Click the </w:t>
            </w:r>
            <w:r w:rsidRPr="0011295F">
              <w:rPr>
                <w:rFonts w:cs="Arial"/>
                <w:b/>
                <w:bCs/>
              </w:rPr>
              <w:t>Module Navigator</w:t>
            </w:r>
            <w:r w:rsidRPr="0011295F">
              <w:rPr>
                <w:rFonts w:cs="Arial"/>
              </w:rPr>
              <w:t xml:space="preserve"> button on the center navigation bar.</w:t>
            </w:r>
          </w:p>
          <w:p w14:paraId="71C3F535" w14:textId="77777777" w:rsidR="00E445D9" w:rsidRPr="0011295F" w:rsidRDefault="00E445D9" w:rsidP="00E445D9">
            <w:pPr>
              <w:pStyle w:val="ListParagraph"/>
              <w:numPr>
                <w:ilvl w:val="0"/>
                <w:numId w:val="26"/>
              </w:numPr>
              <w:tabs>
                <w:tab w:val="left" w:pos="2329"/>
              </w:tabs>
              <w:ind w:left="360"/>
              <w:rPr>
                <w:rFonts w:cs="Arial"/>
              </w:rPr>
            </w:pPr>
            <w:r w:rsidRPr="0011295F">
              <w:rPr>
                <w:rFonts w:cs="Arial"/>
              </w:rPr>
              <w:t xml:space="preserve">Click the </w:t>
            </w:r>
            <w:r w:rsidRPr="0011295F">
              <w:rPr>
                <w:rFonts w:cs="Arial"/>
                <w:b/>
                <w:bCs/>
              </w:rPr>
              <w:t>Autism in the Classroom</w:t>
            </w:r>
            <w:r w:rsidRPr="0011295F">
              <w:rPr>
                <w:rFonts w:cs="Arial"/>
              </w:rPr>
              <w:t xml:space="preserve"> button.</w:t>
            </w:r>
          </w:p>
          <w:p w14:paraId="05A2F72E" w14:textId="77777777" w:rsidR="00E445D9" w:rsidRPr="0011295F" w:rsidRDefault="00E445D9" w:rsidP="00E445D9">
            <w:pPr>
              <w:pStyle w:val="ListParagraph"/>
              <w:numPr>
                <w:ilvl w:val="0"/>
                <w:numId w:val="26"/>
              </w:numPr>
              <w:tabs>
                <w:tab w:val="left" w:pos="2329"/>
              </w:tabs>
              <w:ind w:left="360"/>
              <w:rPr>
                <w:rFonts w:cs="Arial"/>
              </w:rPr>
            </w:pPr>
            <w:r w:rsidRPr="0011295F">
              <w:rPr>
                <w:rFonts w:cs="Arial"/>
              </w:rPr>
              <w:t xml:space="preserve">Click the </w:t>
            </w:r>
            <w:r w:rsidRPr="0011295F">
              <w:rPr>
                <w:rFonts w:cs="Arial"/>
                <w:b/>
                <w:bCs/>
              </w:rPr>
              <w:t>Language and Communication</w:t>
            </w:r>
            <w:r w:rsidRPr="0011295F">
              <w:rPr>
                <w:rFonts w:cs="Arial"/>
              </w:rPr>
              <w:t xml:space="preserve"> button.</w:t>
            </w:r>
          </w:p>
          <w:p w14:paraId="57F15C2D" w14:textId="77777777" w:rsidR="00E445D9" w:rsidRPr="0011295F" w:rsidRDefault="00E445D9" w:rsidP="00E445D9"/>
          <w:p w14:paraId="230E6172" w14:textId="6ADC826F" w:rsidR="00E445D9" w:rsidRPr="0011295F" w:rsidRDefault="0008520D" w:rsidP="00E445D9">
            <w:pPr>
              <w:tabs>
                <w:tab w:val="left" w:pos="2329"/>
              </w:tabs>
              <w:rPr>
                <w:rFonts w:eastAsia="Arial" w:cs="Arial"/>
                <w:b/>
                <w:bCs/>
              </w:rPr>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79BD20F0" w14:textId="6D19F0F6" w:rsidR="00E445D9" w:rsidRPr="0011295F" w:rsidRDefault="005D5F82" w:rsidP="00E445D9">
            <w:pPr>
              <w:rPr>
                <w:rFonts w:cs="Arial"/>
                <w:szCs w:val="20"/>
              </w:rPr>
            </w:pPr>
            <w:r>
              <w:rPr>
                <w:rFonts w:cs="Arial"/>
              </w:rPr>
              <w:t>2.1, 2.2, 2.3</w:t>
            </w:r>
          </w:p>
        </w:tc>
        <w:tc>
          <w:tcPr>
            <w:tcW w:w="1440" w:type="dxa"/>
            <w:tcBorders>
              <w:left w:val="single" w:sz="4" w:space="0" w:color="000000" w:themeColor="text1"/>
            </w:tcBorders>
            <w:shd w:val="clear" w:color="auto" w:fill="FFFFFF" w:themeFill="background1"/>
          </w:tcPr>
          <w:p w14:paraId="67A57ED0" w14:textId="2CDEEB93" w:rsidR="00E445D9" w:rsidRPr="0011295F" w:rsidRDefault="00B31535" w:rsidP="00E445D9">
            <w:pPr>
              <w:rPr>
                <w:rFonts w:cs="Arial"/>
                <w:szCs w:val="20"/>
              </w:rPr>
            </w:pPr>
            <w:r>
              <w:t>Lecture activity</w:t>
            </w:r>
            <w:r w:rsidR="00E445D9" w:rsidRPr="0011295F">
              <w:t xml:space="preserve"> = </w:t>
            </w:r>
            <w:r w:rsidR="00E445D9" w:rsidRPr="0011295F">
              <w:rPr>
                <w:b/>
                <w:bCs/>
              </w:rPr>
              <w:t>1 hour</w:t>
            </w:r>
          </w:p>
        </w:tc>
      </w:tr>
      <w:tr w:rsidR="00E445D9" w:rsidRPr="0011295F" w14:paraId="146BB2E7" w14:textId="77777777" w:rsidTr="008F0358">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E367D2B" w14:textId="77777777" w:rsidR="00E445D9" w:rsidRPr="0011295F" w:rsidRDefault="00E445D9" w:rsidP="00E445D9">
            <w:pPr>
              <w:rPr>
                <w:rFonts w:cs="Arial"/>
                <w:b/>
                <w:bCs/>
              </w:rPr>
            </w:pPr>
            <w:r w:rsidRPr="0011295F">
              <w:rPr>
                <w:rFonts w:cs="Arial"/>
                <w:b/>
                <w:bCs/>
              </w:rPr>
              <w:t>Early Signs of Autism</w:t>
            </w:r>
          </w:p>
          <w:p w14:paraId="2B6C954B" w14:textId="77777777" w:rsidR="00E445D9" w:rsidRPr="0011295F" w:rsidRDefault="00E445D9" w:rsidP="00E445D9">
            <w:pPr>
              <w:rPr>
                <w:rFonts w:cs="Arial"/>
                <w:b/>
                <w:szCs w:val="20"/>
              </w:rPr>
            </w:pPr>
          </w:p>
          <w:p w14:paraId="7FA81A56" w14:textId="3C6C2AA3" w:rsidR="00E445D9" w:rsidRPr="0011295F" w:rsidRDefault="00E445D9" w:rsidP="00E445D9">
            <w:pPr>
              <w:rPr>
                <w:rFonts w:cs="Arial"/>
              </w:rPr>
            </w:pPr>
            <w:r w:rsidRPr="0011295F">
              <w:rPr>
                <w:rFonts w:cs="Arial"/>
                <w:b/>
                <w:bCs/>
              </w:rPr>
              <w:t>Watch</w:t>
            </w:r>
            <w:r w:rsidRPr="0011295F">
              <w:rPr>
                <w:rFonts w:cs="Arial"/>
              </w:rPr>
              <w:t xml:space="preserve"> the </w:t>
            </w:r>
            <w:hyperlink r:id="rId28" w:history="1">
              <w:r w:rsidRPr="0011295F">
                <w:rPr>
                  <w:rStyle w:val="Hyperlink"/>
                  <w:rFonts w:cs="Arial"/>
                </w:rPr>
                <w:t xml:space="preserve">“Early Signs of Autism </w:t>
              </w:r>
              <w:r w:rsidR="00E335D2" w:rsidRPr="0011295F">
                <w:rPr>
                  <w:rStyle w:val="Hyperlink"/>
                  <w:rFonts w:cs="Arial"/>
                </w:rPr>
                <w:t>Video Tutorial – Kennedy Krieger Institute</w:t>
              </w:r>
              <w:r w:rsidRPr="0011295F">
                <w:rPr>
                  <w:rStyle w:val="Hyperlink"/>
                  <w:rFonts w:cs="Arial"/>
                </w:rPr>
                <w:t>”</w:t>
              </w:r>
            </w:hyperlink>
            <w:r w:rsidRPr="0011295F">
              <w:rPr>
                <w:rFonts w:cs="Arial"/>
              </w:rPr>
              <w:t xml:space="preserve"> [9:02] on YouTube</w:t>
            </w:r>
            <w:r w:rsidR="00E335D2" w:rsidRPr="0011295F">
              <w:rPr>
                <w:rFonts w:cs="Arial"/>
              </w:rPr>
              <w:t>.</w:t>
            </w:r>
          </w:p>
          <w:p w14:paraId="6F074901" w14:textId="77777777" w:rsidR="00E445D9" w:rsidRPr="0011295F" w:rsidRDefault="00E445D9" w:rsidP="00E445D9">
            <w:pPr>
              <w:rPr>
                <w:rFonts w:cs="Arial"/>
                <w:szCs w:val="20"/>
              </w:rPr>
            </w:pPr>
          </w:p>
          <w:p w14:paraId="39FE379B" w14:textId="0BBF5C36" w:rsidR="00E445D9" w:rsidRPr="0011295F" w:rsidRDefault="0008520D" w:rsidP="00E445D9">
            <w:pPr>
              <w:tabs>
                <w:tab w:val="left" w:pos="2329"/>
              </w:tabs>
              <w:rPr>
                <w:rFonts w:eastAsia="Arial" w:cs="Arial"/>
                <w:b/>
                <w:bCs/>
              </w:rPr>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bottom w:val="single" w:sz="4" w:space="0" w:color="000000" w:themeColor="text1"/>
            </w:tcBorders>
            <w:shd w:val="clear" w:color="auto" w:fill="FFFFFF" w:themeFill="background1"/>
          </w:tcPr>
          <w:p w14:paraId="68A81271" w14:textId="6514037A" w:rsidR="00E445D9" w:rsidRPr="0011295F" w:rsidRDefault="00E445D9" w:rsidP="00E445D9">
            <w:pPr>
              <w:rPr>
                <w:rFonts w:cs="Arial"/>
                <w:szCs w:val="20"/>
              </w:rPr>
            </w:pPr>
            <w:r w:rsidRPr="0011295F">
              <w:rPr>
                <w:rFonts w:cs="Arial"/>
              </w:rPr>
              <w:t>2.2</w:t>
            </w:r>
          </w:p>
        </w:tc>
        <w:tc>
          <w:tcPr>
            <w:tcW w:w="1440" w:type="dxa"/>
            <w:tcBorders>
              <w:left w:val="single" w:sz="4" w:space="0" w:color="000000" w:themeColor="text1"/>
              <w:bottom w:val="single" w:sz="4" w:space="0" w:color="000000" w:themeColor="text1"/>
            </w:tcBorders>
            <w:shd w:val="clear" w:color="auto" w:fill="FFFFFF" w:themeFill="background1"/>
          </w:tcPr>
          <w:p w14:paraId="12D870CA" w14:textId="21FFC82B" w:rsidR="00E445D9" w:rsidRPr="0011295F" w:rsidRDefault="00B31535" w:rsidP="00E445D9">
            <w:pPr>
              <w:rPr>
                <w:rFonts w:cs="Arial"/>
                <w:szCs w:val="20"/>
              </w:rPr>
            </w:pPr>
            <w:r>
              <w:t>Lecture activity</w:t>
            </w:r>
            <w:r w:rsidR="00E445D9" w:rsidRPr="0011295F">
              <w:t xml:space="preserve"> = </w:t>
            </w:r>
            <w:r w:rsidR="00E445D9" w:rsidRPr="0011295F">
              <w:rPr>
                <w:b/>
                <w:bCs/>
              </w:rPr>
              <w:t>1 hour</w:t>
            </w:r>
          </w:p>
        </w:tc>
      </w:tr>
      <w:tr w:rsidR="00E445D9" w:rsidRPr="0011295F" w14:paraId="5DE2F838" w14:textId="77777777" w:rsidTr="008F0358">
        <w:tc>
          <w:tcPr>
            <w:tcW w:w="10170" w:type="dxa"/>
            <w:tcBorders>
              <w:bottom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7539019B" w14:textId="77777777" w:rsidR="00E445D9" w:rsidRPr="0011295F" w:rsidRDefault="00E445D9" w:rsidP="00E445D9">
            <w:pPr>
              <w:rPr>
                <w:rFonts w:cs="Arial"/>
                <w:b/>
                <w:bCs/>
              </w:rPr>
            </w:pPr>
            <w:r w:rsidRPr="0011295F">
              <w:rPr>
                <w:rFonts w:cs="Arial"/>
                <w:b/>
                <w:bCs/>
              </w:rPr>
              <w:lastRenderedPageBreak/>
              <w:t>Early Intervention</w:t>
            </w:r>
          </w:p>
          <w:p w14:paraId="26FF8CA6" w14:textId="77777777" w:rsidR="00E445D9" w:rsidRPr="0011295F" w:rsidRDefault="00E445D9" w:rsidP="00E445D9">
            <w:pPr>
              <w:rPr>
                <w:rFonts w:cs="Arial"/>
                <w:b/>
                <w:szCs w:val="20"/>
              </w:rPr>
            </w:pPr>
          </w:p>
          <w:p w14:paraId="34C3812A" w14:textId="2B5C68AD" w:rsidR="00E445D9" w:rsidRPr="0011295F" w:rsidRDefault="00E445D9" w:rsidP="00E445D9">
            <w:pPr>
              <w:rPr>
                <w:rFonts w:cs="Arial"/>
              </w:rPr>
            </w:pPr>
            <w:r w:rsidRPr="0011295F">
              <w:rPr>
                <w:rFonts w:cs="Arial"/>
                <w:b/>
                <w:bCs/>
              </w:rPr>
              <w:t>Watch</w:t>
            </w:r>
            <w:r w:rsidRPr="0011295F">
              <w:rPr>
                <w:rFonts w:cs="Arial"/>
              </w:rPr>
              <w:t xml:space="preserve"> the </w:t>
            </w:r>
            <w:hyperlink r:id="rId29" w:history="1">
              <w:r w:rsidR="008B09CA" w:rsidRPr="0011295F">
                <w:rPr>
                  <w:rStyle w:val="Hyperlink"/>
                  <w:rFonts w:cs="Arial"/>
                </w:rPr>
                <w:t>“Autism Early Intervention”</w:t>
              </w:r>
            </w:hyperlink>
            <w:r w:rsidRPr="0011295F">
              <w:rPr>
                <w:rFonts w:cs="Arial"/>
              </w:rPr>
              <w:t xml:space="preserve"> video [1:4</w:t>
            </w:r>
            <w:r w:rsidR="00E54829" w:rsidRPr="0011295F">
              <w:rPr>
                <w:rFonts w:cs="Arial"/>
              </w:rPr>
              <w:t>4</w:t>
            </w:r>
            <w:r w:rsidRPr="0011295F">
              <w:rPr>
                <w:rFonts w:cs="Arial"/>
              </w:rPr>
              <w:t xml:space="preserve">] on YouTube. </w:t>
            </w:r>
          </w:p>
          <w:p w14:paraId="4B3EFF53" w14:textId="77777777" w:rsidR="00E445D9" w:rsidRPr="0011295F" w:rsidRDefault="00E445D9" w:rsidP="00E445D9">
            <w:pPr>
              <w:rPr>
                <w:rFonts w:cs="Arial"/>
                <w:szCs w:val="20"/>
              </w:rPr>
            </w:pPr>
          </w:p>
          <w:p w14:paraId="7D8293D3" w14:textId="2B478CC4" w:rsidR="00E445D9" w:rsidRPr="0011295F" w:rsidRDefault="0008520D" w:rsidP="00E445D9">
            <w:pPr>
              <w:tabs>
                <w:tab w:val="left" w:pos="2329"/>
              </w:tabs>
              <w:rPr>
                <w:rFonts w:eastAsia="Arial" w:cs="Arial"/>
                <w:b/>
                <w:bCs/>
              </w:rPr>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bottom w:val="single" w:sz="4" w:space="0" w:color="auto"/>
            </w:tcBorders>
            <w:shd w:val="clear" w:color="auto" w:fill="FFFFFF" w:themeFill="background1"/>
          </w:tcPr>
          <w:p w14:paraId="156DFB38" w14:textId="0C53598D" w:rsidR="00E445D9" w:rsidRPr="0011295F" w:rsidRDefault="00E445D9" w:rsidP="00E445D9">
            <w:pPr>
              <w:rPr>
                <w:rFonts w:cs="Arial"/>
                <w:szCs w:val="20"/>
              </w:rPr>
            </w:pPr>
            <w:r w:rsidRPr="0011295F">
              <w:rPr>
                <w:rFonts w:cs="Arial"/>
              </w:rPr>
              <w:t>2.2, 2.3</w:t>
            </w:r>
          </w:p>
        </w:tc>
        <w:tc>
          <w:tcPr>
            <w:tcW w:w="1440" w:type="dxa"/>
            <w:tcBorders>
              <w:left w:val="single" w:sz="4" w:space="0" w:color="000000" w:themeColor="text1"/>
              <w:bottom w:val="single" w:sz="4" w:space="0" w:color="auto"/>
            </w:tcBorders>
            <w:shd w:val="clear" w:color="auto" w:fill="FFFFFF" w:themeFill="background1"/>
          </w:tcPr>
          <w:p w14:paraId="374B46AC" w14:textId="49E85E7F" w:rsidR="00E445D9" w:rsidRPr="0011295F" w:rsidRDefault="00B31535" w:rsidP="00E445D9">
            <w:pPr>
              <w:rPr>
                <w:rFonts w:cs="Arial"/>
                <w:szCs w:val="20"/>
              </w:rPr>
            </w:pPr>
            <w:r>
              <w:t>Lecture activity</w:t>
            </w:r>
            <w:r w:rsidR="00E445D9" w:rsidRPr="0011295F">
              <w:t xml:space="preserve"> = </w:t>
            </w:r>
            <w:r w:rsidR="00E445D9" w:rsidRPr="0011295F">
              <w:rPr>
                <w:b/>
                <w:bCs/>
              </w:rPr>
              <w:t>1 hour</w:t>
            </w:r>
          </w:p>
        </w:tc>
      </w:tr>
      <w:tr w:rsidR="00527DA0" w:rsidRPr="0011295F" w14:paraId="22AB7B61" w14:textId="77777777" w:rsidTr="008F035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527DA0" w:rsidRPr="0011295F" w:rsidRDefault="00527DA0" w:rsidP="00527DA0">
            <w:pPr>
              <w:tabs>
                <w:tab w:val="left" w:pos="0"/>
                <w:tab w:val="left" w:pos="3720"/>
              </w:tabs>
              <w:outlineLvl w:val="0"/>
              <w:rPr>
                <w:rFonts w:eastAsia="Arial" w:cs="Arial"/>
                <w:i/>
                <w:iCs/>
              </w:rPr>
            </w:pPr>
            <w:r w:rsidRPr="0011295F">
              <w:rPr>
                <w:rFonts w:eastAsia="Arial" w:cs="Arial"/>
                <w:b/>
                <w:bCs/>
                <w:i/>
                <w:iCs/>
                <w:sz w:val="22"/>
                <w:szCs w:val="22"/>
              </w:rPr>
              <w:t>Supplemental Resources and Activities</w:t>
            </w:r>
          </w:p>
          <w:p w14:paraId="26C505F7"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i/>
                <w:iCs/>
              </w:rPr>
              <w:t>Explore these optional resources to deepen your understanding.</w:t>
            </w:r>
          </w:p>
        </w:tc>
        <w:tc>
          <w:tcPr>
            <w:tcW w:w="1440" w:type="dxa"/>
            <w:tcBorders>
              <w:top w:val="single" w:sz="4" w:space="0" w:color="auto"/>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b/>
                <w:bCs/>
                <w:i/>
                <w:iCs/>
              </w:rPr>
              <w:t>AIE</w:t>
            </w:r>
          </w:p>
        </w:tc>
      </w:tr>
      <w:tr w:rsidR="00E445D9" w:rsidRPr="0011295F" w14:paraId="14033166"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27FB1CC" w14:textId="77777777" w:rsidR="00E445D9" w:rsidRPr="0011295F" w:rsidRDefault="00E445D9" w:rsidP="00E445D9">
            <w:pPr>
              <w:rPr>
                <w:rFonts w:cs="Arial"/>
                <w:b/>
                <w:bCs/>
              </w:rPr>
            </w:pPr>
            <w:r w:rsidRPr="0011295F">
              <w:rPr>
                <w:b/>
                <w:bCs/>
              </w:rPr>
              <w:t>Speech and Language Development Resources</w:t>
            </w:r>
          </w:p>
          <w:p w14:paraId="17D4A339" w14:textId="77777777" w:rsidR="00E445D9" w:rsidRPr="0011295F" w:rsidRDefault="00E445D9" w:rsidP="00E445D9">
            <w:pPr>
              <w:rPr>
                <w:rFonts w:cs="Arial"/>
                <w:b/>
                <w:szCs w:val="20"/>
              </w:rPr>
            </w:pPr>
          </w:p>
          <w:p w14:paraId="53867974" w14:textId="6143AA08" w:rsidR="00E445D9" w:rsidRPr="0011295F" w:rsidRDefault="00E445D9" w:rsidP="00E445D9">
            <w:pPr>
              <w:rPr>
                <w:rFonts w:cs="Arial"/>
                <w:b/>
                <w:bCs/>
              </w:rPr>
            </w:pPr>
            <w:r w:rsidRPr="0011295F">
              <w:rPr>
                <w:rFonts w:cs="Arial"/>
                <w:b/>
                <w:bCs/>
              </w:rPr>
              <w:t xml:space="preserve">Review </w:t>
            </w:r>
            <w:r w:rsidRPr="0011295F">
              <w:rPr>
                <w:rFonts w:cs="Arial"/>
              </w:rPr>
              <w:t>the following:</w:t>
            </w:r>
          </w:p>
          <w:p w14:paraId="68EE365F" w14:textId="77777777" w:rsidR="00E445D9" w:rsidRPr="0011295F" w:rsidRDefault="00E445D9" w:rsidP="00E445D9">
            <w:pPr>
              <w:rPr>
                <w:rFonts w:cs="Arial"/>
                <w:b/>
                <w:szCs w:val="20"/>
              </w:rPr>
            </w:pPr>
          </w:p>
          <w:p w14:paraId="5459B8A0" w14:textId="26F35D01" w:rsidR="00E445D9" w:rsidRPr="0011295F" w:rsidRDefault="000B30DB" w:rsidP="0008520D">
            <w:pPr>
              <w:pStyle w:val="AssignmentsLevel2"/>
            </w:pPr>
            <w:hyperlink r:id="rId30" w:history="1">
              <w:r w:rsidR="00E445D9" w:rsidRPr="0011295F">
                <w:rPr>
                  <w:rStyle w:val="Hyperlink"/>
                </w:rPr>
                <w:t>“4 Major Theories of Speech and Language Development”</w:t>
              </w:r>
            </w:hyperlink>
            <w:r w:rsidR="00E445D9" w:rsidRPr="0011295F">
              <w:t xml:space="preserve"> on the Teaching Autism: Mrs. Melchor's ASD Classroom website.</w:t>
            </w:r>
          </w:p>
        </w:tc>
        <w:tc>
          <w:tcPr>
            <w:tcW w:w="1440" w:type="dxa"/>
            <w:tcBorders>
              <w:left w:val="single" w:sz="4" w:space="0" w:color="000000" w:themeColor="text1"/>
            </w:tcBorders>
            <w:shd w:val="clear" w:color="auto" w:fill="FFFFFF" w:themeFill="background1"/>
          </w:tcPr>
          <w:p w14:paraId="110CC01F" w14:textId="096FD71B" w:rsidR="00E445D9" w:rsidRPr="0011295F" w:rsidRDefault="00E445D9" w:rsidP="00E445D9">
            <w:pPr>
              <w:rPr>
                <w:rFonts w:cs="Arial"/>
                <w:szCs w:val="20"/>
              </w:rPr>
            </w:pPr>
            <w:r w:rsidRPr="0011295F">
              <w:rPr>
                <w:rFonts w:cs="Arial"/>
              </w:rPr>
              <w:t>2.1, 2.2</w:t>
            </w:r>
          </w:p>
        </w:tc>
        <w:tc>
          <w:tcPr>
            <w:tcW w:w="1440" w:type="dxa"/>
            <w:tcBorders>
              <w:left w:val="single" w:sz="4" w:space="0" w:color="000000" w:themeColor="text1"/>
            </w:tcBorders>
            <w:shd w:val="clear" w:color="auto" w:fill="FFFFFF" w:themeFill="background1"/>
          </w:tcPr>
          <w:p w14:paraId="3133319D" w14:textId="77777777" w:rsidR="00E445D9" w:rsidRPr="0011295F" w:rsidRDefault="00E445D9" w:rsidP="00E445D9">
            <w:pPr>
              <w:rPr>
                <w:rFonts w:cs="Arial"/>
                <w:szCs w:val="20"/>
              </w:rPr>
            </w:pPr>
          </w:p>
        </w:tc>
      </w:tr>
      <w:tr w:rsidR="00527DA0" w:rsidRPr="0011295F" w14:paraId="1FE7C2A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13BD02B" w14:textId="77777777" w:rsidR="00527DA0" w:rsidRPr="0011295F" w:rsidRDefault="00527DA0" w:rsidP="00527DA0">
            <w:pPr>
              <w:tabs>
                <w:tab w:val="left" w:pos="0"/>
                <w:tab w:val="left" w:pos="3720"/>
              </w:tabs>
              <w:outlineLvl w:val="0"/>
              <w:rPr>
                <w:rFonts w:eastAsia="Arial" w:cs="Arial"/>
                <w:i/>
                <w:iCs/>
              </w:rPr>
            </w:pPr>
            <w:r w:rsidRPr="0011295F">
              <w:rPr>
                <w:rFonts w:eastAsia="Arial" w:cs="Arial"/>
                <w:b/>
                <w:bCs/>
                <w:i/>
                <w:iCs/>
                <w:sz w:val="22"/>
                <w:szCs w:val="22"/>
              </w:rPr>
              <w:t>Graded Assignments</w:t>
            </w:r>
          </w:p>
          <w:p w14:paraId="3EADCECC"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527DA0" w:rsidRPr="0011295F" w:rsidRDefault="00527DA0" w:rsidP="00527DA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527DA0" w:rsidRPr="0011295F" w:rsidRDefault="00527DA0" w:rsidP="00527DA0">
            <w:pPr>
              <w:rPr>
                <w:rFonts w:eastAsia="Arial" w:cs="Arial"/>
                <w:b/>
                <w:bCs/>
                <w:i/>
                <w:iCs/>
              </w:rPr>
            </w:pPr>
            <w:r w:rsidRPr="0011295F">
              <w:rPr>
                <w:rFonts w:eastAsia="Arial" w:cs="Arial"/>
                <w:b/>
                <w:bCs/>
                <w:i/>
                <w:iCs/>
              </w:rPr>
              <w:t>AIE</w:t>
            </w:r>
          </w:p>
        </w:tc>
      </w:tr>
      <w:tr w:rsidR="00E445D9" w:rsidRPr="0011295F" w14:paraId="4D2F51A4" w14:textId="77777777" w:rsidTr="00753184">
        <w:tc>
          <w:tcPr>
            <w:tcW w:w="10170" w:type="dxa"/>
            <w:tcMar>
              <w:top w:w="115" w:type="dxa"/>
              <w:left w:w="115" w:type="dxa"/>
              <w:bottom w:w="115" w:type="dxa"/>
              <w:right w:w="115" w:type="dxa"/>
            </w:tcMar>
          </w:tcPr>
          <w:p w14:paraId="1EB20986" w14:textId="6AB02316" w:rsidR="00E445D9" w:rsidRPr="0011295F" w:rsidRDefault="006746CF" w:rsidP="00E445D9">
            <w:pPr>
              <w:tabs>
                <w:tab w:val="left" w:pos="2329"/>
              </w:tabs>
              <w:rPr>
                <w:rFonts w:cs="Arial"/>
                <w:b/>
                <w:bCs/>
              </w:rPr>
            </w:pPr>
            <w:r>
              <w:rPr>
                <w:rFonts w:cs="Arial"/>
                <w:b/>
                <w:bCs/>
              </w:rPr>
              <w:t xml:space="preserve">Discussion: </w:t>
            </w:r>
            <w:r w:rsidR="00E445D9" w:rsidRPr="0011295F">
              <w:rPr>
                <w:rFonts w:cs="Arial"/>
                <w:b/>
                <w:bCs/>
              </w:rPr>
              <w:t>Communication Development</w:t>
            </w:r>
            <w:r>
              <w:rPr>
                <w:rFonts w:cs="Arial"/>
                <w:b/>
                <w:bCs/>
              </w:rPr>
              <w:t xml:space="preserve"> Support</w:t>
            </w:r>
          </w:p>
          <w:p w14:paraId="2F2427AF" w14:textId="77777777" w:rsidR="00E445D9" w:rsidRPr="0011295F" w:rsidRDefault="00E445D9" w:rsidP="00E445D9">
            <w:pPr>
              <w:tabs>
                <w:tab w:val="left" w:pos="2329"/>
              </w:tabs>
              <w:rPr>
                <w:rFonts w:cs="Arial"/>
                <w:b/>
                <w:szCs w:val="20"/>
              </w:rPr>
            </w:pPr>
          </w:p>
          <w:p w14:paraId="1913326D" w14:textId="6FE81938" w:rsidR="00E445D9" w:rsidRPr="0011295F" w:rsidRDefault="004E132D" w:rsidP="00E445D9">
            <w:pPr>
              <w:pStyle w:val="AssignmentsLevel1"/>
              <w:rPr>
                <w:rFonts w:eastAsiaTheme="minorEastAsia"/>
              </w:rPr>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10824EE0" w14:textId="77777777" w:rsidR="00E445D9" w:rsidRPr="0011295F" w:rsidRDefault="00E445D9" w:rsidP="00E445D9">
            <w:pPr>
              <w:rPr>
                <w:rFonts w:ascii="Times New Roman" w:eastAsiaTheme="minorHAnsi" w:hAnsi="Times New Roman" w:cs="Times"/>
                <w:color w:val="000000"/>
                <w:sz w:val="24"/>
                <w:szCs w:val="19"/>
              </w:rPr>
            </w:pPr>
          </w:p>
          <w:p w14:paraId="7218A197" w14:textId="77777777" w:rsidR="00E445D9" w:rsidRPr="0011295F" w:rsidRDefault="00E445D9" w:rsidP="00E445D9">
            <w:pPr>
              <w:pStyle w:val="AssignmentsLevel2"/>
              <w:rPr>
                <w:rFonts w:eastAsiaTheme="minorEastAsia"/>
              </w:rPr>
            </w:pPr>
            <w:r w:rsidRPr="0011295F">
              <w:rPr>
                <w:rFonts w:eastAsiaTheme="minorEastAsia"/>
              </w:rPr>
              <w:t>Why is it important to understand the typical development of communication and language when designing programs for learners with ASD?</w:t>
            </w:r>
          </w:p>
          <w:p w14:paraId="1579DC0A" w14:textId="77777777" w:rsidR="00E335D2" w:rsidRPr="0011295F" w:rsidRDefault="00E445D9" w:rsidP="00E445D9">
            <w:pPr>
              <w:pStyle w:val="AssignmentsLevel2"/>
              <w:rPr>
                <w:rFonts w:eastAsiaTheme="minorEastAsia"/>
              </w:rPr>
            </w:pPr>
            <w:r w:rsidRPr="0011295F">
              <w:rPr>
                <w:rFonts w:eastAsiaTheme="minorEastAsia"/>
              </w:rPr>
              <w:t>Why is it important to support students at each stage of communication development?</w:t>
            </w:r>
            <w:r w:rsidR="0008520D" w:rsidRPr="0011295F">
              <w:rPr>
                <w:rFonts w:eastAsiaTheme="minorEastAsia"/>
              </w:rPr>
              <w:t xml:space="preserve"> </w:t>
            </w:r>
          </w:p>
          <w:p w14:paraId="35FC233B" w14:textId="39966B53" w:rsidR="00E445D9" w:rsidRPr="0011295F" w:rsidRDefault="0008520D" w:rsidP="00E445D9">
            <w:pPr>
              <w:pStyle w:val="AssignmentsLevel2"/>
              <w:rPr>
                <w:rFonts w:eastAsiaTheme="minorEastAsia"/>
              </w:rPr>
            </w:pPr>
            <w:r w:rsidRPr="0011295F">
              <w:rPr>
                <w:rFonts w:eastAsiaTheme="minorEastAsia"/>
              </w:rPr>
              <w:t xml:space="preserve">How </w:t>
            </w:r>
            <w:r w:rsidR="00E335D2" w:rsidRPr="0011295F">
              <w:rPr>
                <w:rFonts w:eastAsiaTheme="minorEastAsia"/>
              </w:rPr>
              <w:t>might</w:t>
            </w:r>
            <w:r w:rsidRPr="0011295F">
              <w:rPr>
                <w:rFonts w:eastAsiaTheme="minorEastAsia"/>
              </w:rPr>
              <w:t xml:space="preserve"> you support students differently at each stage?</w:t>
            </w:r>
            <w:r w:rsidR="00E335D2" w:rsidRPr="0011295F">
              <w:rPr>
                <w:rFonts w:eastAsiaTheme="minorEastAsia"/>
              </w:rPr>
              <w:t xml:space="preserve"> Provide examples. </w:t>
            </w:r>
          </w:p>
          <w:p w14:paraId="24E04E33" w14:textId="77777777" w:rsidR="00E445D9" w:rsidRPr="0011295F" w:rsidRDefault="00E445D9" w:rsidP="00E445D9">
            <w:pPr>
              <w:pStyle w:val="AssignmentsLevel2"/>
              <w:rPr>
                <w:rFonts w:eastAsiaTheme="minorEastAsia"/>
              </w:rPr>
            </w:pPr>
            <w:r w:rsidRPr="0011295F">
              <w:rPr>
                <w:rFonts w:eastAsiaTheme="minorEastAsia"/>
              </w:rPr>
              <w:t>What are some opportunities teachers can use or create to practice communication skills?</w:t>
            </w:r>
          </w:p>
          <w:p w14:paraId="4C24C41B" w14:textId="77777777" w:rsidR="00E445D9" w:rsidRPr="0011295F" w:rsidRDefault="00E445D9" w:rsidP="00E445D9">
            <w:pPr>
              <w:tabs>
                <w:tab w:val="left" w:pos="2329"/>
              </w:tabs>
              <w:rPr>
                <w:rFonts w:cs="Arial"/>
                <w:szCs w:val="20"/>
              </w:rPr>
            </w:pPr>
          </w:p>
          <w:p w14:paraId="0D79C861" w14:textId="7A6D6443" w:rsidR="00E445D9" w:rsidRPr="0011295F" w:rsidRDefault="004E132D" w:rsidP="00E445D9">
            <w:pPr>
              <w:rPr>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r w:rsidR="00E445D9" w:rsidRPr="0011295F">
              <w:rPr>
                <w:b/>
                <w:bCs/>
              </w:rPr>
              <w:t xml:space="preserve"> </w:t>
            </w:r>
            <w:r w:rsidR="00E445D9" w:rsidRPr="0011295F">
              <w:rPr>
                <w:sz w:val="16"/>
                <w:szCs w:val="16"/>
              </w:rPr>
              <w:t xml:space="preserve"> </w:t>
            </w:r>
          </w:p>
        </w:tc>
        <w:tc>
          <w:tcPr>
            <w:tcW w:w="1440" w:type="dxa"/>
          </w:tcPr>
          <w:p w14:paraId="1408ECE2" w14:textId="7CC5C6FC" w:rsidR="00E445D9" w:rsidRPr="0011295F" w:rsidRDefault="00B31535" w:rsidP="00E445D9">
            <w:pPr>
              <w:tabs>
                <w:tab w:val="left" w:pos="2329"/>
              </w:tabs>
              <w:rPr>
                <w:rFonts w:cs="Arial"/>
                <w:szCs w:val="20"/>
              </w:rPr>
            </w:pPr>
            <w:r>
              <w:rPr>
                <w:rFonts w:cs="Arial"/>
              </w:rPr>
              <w:t xml:space="preserve">2.1, </w:t>
            </w:r>
            <w:r w:rsidR="00E445D9" w:rsidRPr="0011295F">
              <w:rPr>
                <w:rFonts w:cs="Arial"/>
              </w:rPr>
              <w:t>2.3</w:t>
            </w:r>
          </w:p>
        </w:tc>
        <w:tc>
          <w:tcPr>
            <w:tcW w:w="1440" w:type="dxa"/>
          </w:tcPr>
          <w:p w14:paraId="3574640F" w14:textId="4A6FA011" w:rsidR="00E445D9" w:rsidRPr="0011295F" w:rsidRDefault="00E445D9" w:rsidP="00E445D9">
            <w:pPr>
              <w:tabs>
                <w:tab w:val="left" w:pos="2329"/>
              </w:tabs>
              <w:rPr>
                <w:rFonts w:eastAsia="Arial" w:cs="Arial"/>
              </w:rPr>
            </w:pPr>
            <w:r w:rsidRPr="0011295F">
              <w:t xml:space="preserve">Discussion = </w:t>
            </w:r>
            <w:r w:rsidRPr="0011295F">
              <w:rPr>
                <w:b/>
                <w:bCs/>
              </w:rPr>
              <w:t>1 hour</w:t>
            </w:r>
          </w:p>
        </w:tc>
      </w:tr>
      <w:tr w:rsidR="00E445D9" w:rsidRPr="0011295F" w14:paraId="53D5A631" w14:textId="77777777" w:rsidTr="00BE54C1">
        <w:tc>
          <w:tcPr>
            <w:tcW w:w="10170" w:type="dxa"/>
            <w:tcMar>
              <w:top w:w="115" w:type="dxa"/>
              <w:left w:w="115" w:type="dxa"/>
              <w:bottom w:w="115" w:type="dxa"/>
              <w:right w:w="115" w:type="dxa"/>
            </w:tcMar>
          </w:tcPr>
          <w:p w14:paraId="0AE3971A" w14:textId="2565DCE0" w:rsidR="00E445D9" w:rsidRPr="0011295F" w:rsidRDefault="006746CF" w:rsidP="00E445D9">
            <w:pPr>
              <w:tabs>
                <w:tab w:val="left" w:pos="2329"/>
              </w:tabs>
              <w:rPr>
                <w:rFonts w:cs="Arial"/>
                <w:b/>
                <w:bCs/>
              </w:rPr>
            </w:pPr>
            <w:r>
              <w:rPr>
                <w:rFonts w:cs="Arial"/>
                <w:b/>
                <w:bCs/>
              </w:rPr>
              <w:t xml:space="preserve">Discussion: </w:t>
            </w:r>
            <w:r w:rsidR="00E445D9" w:rsidRPr="0011295F">
              <w:rPr>
                <w:rFonts w:cs="Arial"/>
                <w:b/>
                <w:bCs/>
              </w:rPr>
              <w:t>Speech–Language Therapy</w:t>
            </w:r>
          </w:p>
          <w:p w14:paraId="58288108" w14:textId="77777777" w:rsidR="00E445D9" w:rsidRPr="0011295F" w:rsidRDefault="00E445D9" w:rsidP="00E445D9">
            <w:pPr>
              <w:tabs>
                <w:tab w:val="left" w:pos="2329"/>
              </w:tabs>
              <w:rPr>
                <w:rFonts w:cs="Arial"/>
                <w:b/>
                <w:szCs w:val="20"/>
              </w:rPr>
            </w:pPr>
          </w:p>
          <w:p w14:paraId="24EAFFC7" w14:textId="5C776F08" w:rsidR="00E445D9" w:rsidRPr="0011295F" w:rsidRDefault="004E132D" w:rsidP="00E445D9">
            <w:pPr>
              <w:tabs>
                <w:tab w:val="left" w:pos="2329"/>
              </w:tabs>
              <w:rPr>
                <w:rFonts w:cs="Arial"/>
              </w:rPr>
            </w:pPr>
            <w:r w:rsidRPr="0011295F">
              <w:rPr>
                <w:rFonts w:eastAsia="Arial" w:cs="Arial"/>
                <w:b/>
                <w:bCs/>
              </w:rPr>
              <w:t xml:space="preserve">Respond </w:t>
            </w:r>
            <w:r w:rsidRPr="0011295F">
              <w:rPr>
                <w:rFonts w:eastAsia="Arial" w:cs="Arial"/>
                <w:bCs/>
              </w:rPr>
              <w:t>to the following question by Thursday 11:59 p.m. EST. Provide specific examples to support your answers:</w:t>
            </w:r>
          </w:p>
          <w:p w14:paraId="66633009" w14:textId="77777777" w:rsidR="00E445D9" w:rsidRPr="0011295F" w:rsidRDefault="00E445D9" w:rsidP="00E445D9">
            <w:pPr>
              <w:tabs>
                <w:tab w:val="left" w:pos="2329"/>
              </w:tabs>
              <w:rPr>
                <w:rFonts w:cs="Arial"/>
                <w:szCs w:val="20"/>
              </w:rPr>
            </w:pPr>
          </w:p>
          <w:p w14:paraId="0636B2B3" w14:textId="77777777" w:rsidR="00E445D9" w:rsidRPr="0011295F" w:rsidRDefault="00E445D9" w:rsidP="00E445D9">
            <w:pPr>
              <w:pStyle w:val="AssignmentsLevel2"/>
            </w:pPr>
            <w:r w:rsidRPr="0011295F">
              <w:lastRenderedPageBreak/>
              <w:t xml:space="preserve">Why do you think it is important for speech–language therapists to work with students with ASD in the educational environment? </w:t>
            </w:r>
          </w:p>
          <w:p w14:paraId="7B721FF1" w14:textId="35A0836F" w:rsidR="00E445D9" w:rsidRPr="0011295F" w:rsidRDefault="00E445D9" w:rsidP="00E445D9">
            <w:pPr>
              <w:pStyle w:val="AssignmentsLevel2"/>
            </w:pPr>
            <w:r w:rsidRPr="0011295F">
              <w:t xml:space="preserve">How can speech–language therapists help students </w:t>
            </w:r>
            <w:r w:rsidR="00E335D2" w:rsidRPr="0011295F">
              <w:t>generalize</w:t>
            </w:r>
            <w:r w:rsidRPr="0011295F">
              <w:t xml:space="preserve"> target skills</w:t>
            </w:r>
            <w:r w:rsidR="00E335D2" w:rsidRPr="0011295F">
              <w:t xml:space="preserve"> to other people and across settings</w:t>
            </w:r>
            <w:r w:rsidRPr="0011295F">
              <w:t>?</w:t>
            </w:r>
          </w:p>
          <w:p w14:paraId="6440531D" w14:textId="77777777" w:rsidR="00E445D9" w:rsidRPr="0011295F" w:rsidRDefault="00E445D9" w:rsidP="00E445D9">
            <w:pPr>
              <w:tabs>
                <w:tab w:val="left" w:pos="2329"/>
              </w:tabs>
              <w:rPr>
                <w:rFonts w:cs="Arial"/>
                <w:szCs w:val="20"/>
              </w:rPr>
            </w:pPr>
          </w:p>
          <w:p w14:paraId="2E0716E7" w14:textId="2042EBD7" w:rsidR="00E445D9" w:rsidRPr="0011295F" w:rsidRDefault="004E132D" w:rsidP="00E335D2">
            <w:pPr>
              <w:rPr>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610654DD" w14:textId="4975CC36" w:rsidR="00E445D9" w:rsidRPr="0011295F" w:rsidRDefault="00B31535" w:rsidP="00E445D9">
            <w:pPr>
              <w:tabs>
                <w:tab w:val="left" w:pos="2329"/>
              </w:tabs>
              <w:rPr>
                <w:rFonts w:cs="Arial"/>
                <w:strike/>
                <w:szCs w:val="20"/>
              </w:rPr>
            </w:pPr>
            <w:r>
              <w:rPr>
                <w:rFonts w:cs="Arial"/>
              </w:rPr>
              <w:lastRenderedPageBreak/>
              <w:t xml:space="preserve">2.2, </w:t>
            </w:r>
            <w:r w:rsidR="00E445D9" w:rsidRPr="0011295F">
              <w:rPr>
                <w:rFonts w:cs="Arial"/>
              </w:rPr>
              <w:t>2.3</w:t>
            </w:r>
          </w:p>
        </w:tc>
        <w:tc>
          <w:tcPr>
            <w:tcW w:w="1440" w:type="dxa"/>
          </w:tcPr>
          <w:p w14:paraId="4AF27DEC" w14:textId="375C8305" w:rsidR="00E445D9" w:rsidRPr="0011295F" w:rsidRDefault="00E445D9" w:rsidP="00E445D9">
            <w:pPr>
              <w:tabs>
                <w:tab w:val="left" w:pos="2329"/>
              </w:tabs>
              <w:rPr>
                <w:rFonts w:cs="Arial"/>
                <w:strike/>
                <w:szCs w:val="20"/>
              </w:rPr>
            </w:pPr>
            <w:r w:rsidRPr="0011295F">
              <w:t xml:space="preserve">Discussion = </w:t>
            </w:r>
            <w:r w:rsidRPr="0011295F">
              <w:rPr>
                <w:b/>
                <w:bCs/>
              </w:rPr>
              <w:t>1 hour</w:t>
            </w:r>
          </w:p>
        </w:tc>
      </w:tr>
      <w:tr w:rsidR="00E445D9" w:rsidRPr="0011295F" w14:paraId="3848F996" w14:textId="77777777" w:rsidTr="009A4BC1">
        <w:tc>
          <w:tcPr>
            <w:tcW w:w="10170" w:type="dxa"/>
            <w:tcMar>
              <w:top w:w="115" w:type="dxa"/>
              <w:left w:w="115" w:type="dxa"/>
              <w:bottom w:w="115" w:type="dxa"/>
              <w:right w:w="115" w:type="dxa"/>
            </w:tcMar>
          </w:tcPr>
          <w:p w14:paraId="346660ED" w14:textId="6399AA11" w:rsidR="00E445D9" w:rsidRPr="0011295F" w:rsidRDefault="006746CF" w:rsidP="00E445D9">
            <w:pPr>
              <w:tabs>
                <w:tab w:val="left" w:pos="2329"/>
              </w:tabs>
              <w:rPr>
                <w:rFonts w:cs="Arial"/>
                <w:b/>
                <w:bCs/>
              </w:rPr>
            </w:pPr>
            <w:r>
              <w:rPr>
                <w:rFonts w:cs="Arial"/>
                <w:b/>
                <w:bCs/>
              </w:rPr>
              <w:t xml:space="preserve">Assignment: </w:t>
            </w:r>
            <w:r w:rsidR="00E445D9" w:rsidRPr="0011295F">
              <w:rPr>
                <w:rFonts w:cs="Arial"/>
                <w:b/>
                <w:bCs/>
              </w:rPr>
              <w:t>Communication and Language Development</w:t>
            </w:r>
          </w:p>
          <w:p w14:paraId="56A1382B" w14:textId="77777777" w:rsidR="00E445D9" w:rsidRPr="0011295F" w:rsidRDefault="00E445D9" w:rsidP="00E445D9">
            <w:pPr>
              <w:tabs>
                <w:tab w:val="left" w:pos="2329"/>
              </w:tabs>
              <w:rPr>
                <w:rFonts w:cs="Arial"/>
                <w:b/>
                <w:szCs w:val="20"/>
              </w:rPr>
            </w:pPr>
          </w:p>
          <w:p w14:paraId="7182BF39" w14:textId="61751A6B" w:rsidR="00E445D9" w:rsidRPr="0011295F" w:rsidRDefault="00E445D9" w:rsidP="00306FE3">
            <w:pPr>
              <w:pStyle w:val="AssignmentsLevel1"/>
            </w:pPr>
            <w:r w:rsidRPr="0011295F">
              <w:rPr>
                <w:b/>
                <w:bCs/>
              </w:rPr>
              <w:t>Complete</w:t>
            </w:r>
            <w:r w:rsidRPr="0011295F">
              <w:t xml:space="preserve"> the Communication and Language Development document</w:t>
            </w:r>
            <w:r w:rsidR="00306FE3" w:rsidRPr="0011295F">
              <w:t xml:space="preserve">. </w:t>
            </w:r>
          </w:p>
          <w:p w14:paraId="3FEEE4B2" w14:textId="77777777" w:rsidR="00E445D9" w:rsidRPr="0011295F" w:rsidRDefault="00E445D9" w:rsidP="00E445D9">
            <w:pPr>
              <w:pStyle w:val="AssignmentsLevel1"/>
            </w:pPr>
          </w:p>
          <w:p w14:paraId="447B3262" w14:textId="5AB9B101" w:rsidR="00E445D9" w:rsidRPr="0011295F" w:rsidRDefault="00E445D9" w:rsidP="00E445D9">
            <w:pPr>
              <w:pStyle w:val="AssignmentsLevel1"/>
            </w:pPr>
            <w:r w:rsidRPr="0011295F">
              <w:rPr>
                <w:b/>
                <w:bCs/>
              </w:rPr>
              <w:t xml:space="preserve">Submit </w:t>
            </w:r>
            <w:r w:rsidRPr="0011295F">
              <w:t xml:space="preserve">your </w:t>
            </w:r>
            <w:r w:rsidR="00306FE3" w:rsidRPr="0011295F">
              <w:t>assignment by Sunday</w:t>
            </w:r>
            <w:r w:rsidR="002F7C3E">
              <w:t xml:space="preserve"> 11:59 p.m. EST</w:t>
            </w:r>
            <w:r w:rsidRPr="0011295F">
              <w:t>.</w:t>
            </w:r>
          </w:p>
        </w:tc>
        <w:tc>
          <w:tcPr>
            <w:tcW w:w="1440" w:type="dxa"/>
            <w:tcBorders>
              <w:bottom w:val="single" w:sz="4" w:space="0" w:color="000000" w:themeColor="text1"/>
            </w:tcBorders>
          </w:tcPr>
          <w:p w14:paraId="4548A042" w14:textId="00147D45" w:rsidR="00E445D9" w:rsidRPr="0011295F" w:rsidRDefault="00E445D9" w:rsidP="00E445D9">
            <w:pPr>
              <w:rPr>
                <w:rFonts w:cs="Arial"/>
                <w:szCs w:val="20"/>
              </w:rPr>
            </w:pPr>
            <w:r w:rsidRPr="0011295F">
              <w:rPr>
                <w:rFonts w:cs="Arial"/>
              </w:rPr>
              <w:t>2.1, 2.2</w:t>
            </w:r>
          </w:p>
        </w:tc>
        <w:tc>
          <w:tcPr>
            <w:tcW w:w="1440" w:type="dxa"/>
            <w:tcBorders>
              <w:bottom w:val="single" w:sz="4" w:space="0" w:color="000000" w:themeColor="text1"/>
            </w:tcBorders>
          </w:tcPr>
          <w:p w14:paraId="2D166036" w14:textId="02A2BCC2" w:rsidR="00E445D9" w:rsidRPr="0011295F" w:rsidRDefault="00B31535" w:rsidP="00E445D9">
            <w:pPr>
              <w:tabs>
                <w:tab w:val="left" w:pos="5927"/>
              </w:tabs>
            </w:pPr>
            <w:r>
              <w:t>Critical thinking</w:t>
            </w:r>
            <w:r w:rsidR="00E445D9" w:rsidRPr="0011295F">
              <w:t xml:space="preserve"> = </w:t>
            </w:r>
            <w:r>
              <w:rPr>
                <w:b/>
                <w:bCs/>
              </w:rPr>
              <w:t>1</w:t>
            </w:r>
            <w:r w:rsidR="00E445D9" w:rsidRPr="0011295F">
              <w:rPr>
                <w:b/>
                <w:bCs/>
              </w:rPr>
              <w:t xml:space="preserve"> hour</w:t>
            </w:r>
          </w:p>
          <w:p w14:paraId="0E38E8D5" w14:textId="77777777" w:rsidR="00E445D9" w:rsidRPr="0011295F" w:rsidRDefault="00E445D9" w:rsidP="00E445D9">
            <w:pPr>
              <w:rPr>
                <w:rFonts w:cs="Arial"/>
                <w:szCs w:val="20"/>
              </w:rPr>
            </w:pPr>
          </w:p>
        </w:tc>
      </w:tr>
    </w:tbl>
    <w:p w14:paraId="4C760D6C" w14:textId="77777777" w:rsidR="00104F2B" w:rsidRPr="0011295F" w:rsidRDefault="00104F2B" w:rsidP="0020635A">
      <w:pPr>
        <w:pStyle w:val="Heading1"/>
      </w:pPr>
    </w:p>
    <w:p w14:paraId="49854336" w14:textId="77777777" w:rsidR="00306FE3" w:rsidRPr="0011295F" w:rsidRDefault="00306FE3" w:rsidP="00306FE3">
      <w:pPr>
        <w:pStyle w:val="Heading1"/>
      </w:pPr>
      <w:r w:rsidRPr="0011295F">
        <w:t>Faculty Notes</w:t>
      </w:r>
    </w:p>
    <w:p w14:paraId="18705B31" w14:textId="77777777" w:rsidR="00306FE3" w:rsidRPr="0011295F" w:rsidRDefault="00306FE3" w:rsidP="00306FE3">
      <w:pPr>
        <w:pStyle w:val="AssignmentsLevel1"/>
        <w:rPr>
          <w:b/>
        </w:rPr>
      </w:pPr>
    </w:p>
    <w:p w14:paraId="249E39D7" w14:textId="69446A82" w:rsidR="00D63961" w:rsidRDefault="00306FE3" w:rsidP="00306FE3">
      <w:pPr>
        <w:pStyle w:val="AssignmentsLevel1"/>
        <w:rPr>
          <w:bCs/>
        </w:rPr>
      </w:pPr>
      <w:r w:rsidRPr="0011295F">
        <w:rPr>
          <w:b/>
          <w:bCs/>
        </w:rPr>
        <w:t xml:space="preserve">Field Experience Requirements: </w:t>
      </w:r>
      <w:r w:rsidRPr="0011295F">
        <w:rPr>
          <w:bCs/>
        </w:rPr>
        <w:t xml:space="preserve">Remind students </w:t>
      </w:r>
      <w:r w:rsidR="00D73DF5">
        <w:rPr>
          <w:bCs/>
        </w:rPr>
        <w:t xml:space="preserve">that </w:t>
      </w:r>
      <w:r w:rsidRPr="0011295F">
        <w:rPr>
          <w:bCs/>
        </w:rPr>
        <w:t>this course requires an observation of a classroom, a speech therapy session, or social skills group that includes students with ASD. To provide ample time to complete assignments, students must arrange an observation early in the course.</w:t>
      </w:r>
    </w:p>
    <w:p w14:paraId="3E7510FB" w14:textId="77777777" w:rsidR="00D63961" w:rsidRDefault="00D63961" w:rsidP="00306FE3">
      <w:pPr>
        <w:pStyle w:val="AssignmentsLevel1"/>
        <w:rPr>
          <w:bCs/>
        </w:rPr>
      </w:pPr>
    </w:p>
    <w:p w14:paraId="296721D9" w14:textId="2C193B43" w:rsidR="00306FE3" w:rsidRPr="0011295F" w:rsidRDefault="00D63961" w:rsidP="00306FE3">
      <w:pPr>
        <w:pStyle w:val="AssignmentsLevel1"/>
        <w:rPr>
          <w:bCs/>
        </w:rPr>
      </w:pPr>
      <w:r>
        <w:rPr>
          <w:b/>
          <w:bCs/>
        </w:rPr>
        <w:t xml:space="preserve">All </w:t>
      </w:r>
      <w:r w:rsidRPr="00FA31CA">
        <w:rPr>
          <w:b/>
          <w:bCs/>
        </w:rPr>
        <w:t>Discussion Questions</w:t>
      </w:r>
      <w:r>
        <w:rPr>
          <w:b/>
          <w:bCs/>
        </w:rPr>
        <w:t xml:space="preserve">: </w:t>
      </w:r>
      <w:r>
        <w:rPr>
          <w:bCs/>
        </w:rPr>
        <w:t>For each discussion question, remind students about the importance of using the RISE Model to provide meaningful feedback.</w:t>
      </w:r>
      <w:r w:rsidR="00306FE3" w:rsidRPr="0011295F">
        <w:rPr>
          <w:bCs/>
        </w:rPr>
        <w:t xml:space="preserve">   </w:t>
      </w:r>
    </w:p>
    <w:p w14:paraId="28AA5017" w14:textId="77777777" w:rsidR="00B25EE9" w:rsidRPr="0011295F" w:rsidRDefault="00B25EE9">
      <w:pPr>
        <w:rPr>
          <w:rFonts w:cs="Arial"/>
          <w:b/>
          <w:color w:val="BF2C37"/>
          <w:sz w:val="22"/>
          <w:szCs w:val="22"/>
        </w:rPr>
      </w:pPr>
      <w:r w:rsidRPr="0011295F">
        <w:br w:type="page"/>
      </w:r>
    </w:p>
    <w:p w14:paraId="7FE11FE4" w14:textId="2A82B039" w:rsidR="00104F2B" w:rsidRPr="0011295F"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11295F" w14:paraId="1B3DD80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3F9846D" w:rsidR="002C1641" w:rsidRPr="0011295F" w:rsidRDefault="002C1641" w:rsidP="0020635A">
            <w:pPr>
              <w:pStyle w:val="WeeklyTopicHeading1"/>
            </w:pPr>
            <w:bookmarkStart w:id="6" w:name="weekthree"/>
            <w:bookmarkStart w:id="7" w:name="_Toc358980896"/>
            <w:bookmarkEnd w:id="6"/>
            <w:r w:rsidRPr="0011295F">
              <w:t xml:space="preserve">Week Three: </w:t>
            </w:r>
            <w:r w:rsidR="00105260" w:rsidRPr="0011295F">
              <w:t>Communication Skill Development</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11295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11295F" w:rsidRDefault="002C1641" w:rsidP="00FD5474">
            <w:pPr>
              <w:tabs>
                <w:tab w:val="left" w:pos="0"/>
                <w:tab w:val="left" w:pos="3720"/>
              </w:tabs>
              <w:outlineLvl w:val="0"/>
              <w:rPr>
                <w:rFonts w:cs="Arial"/>
                <w:color w:val="FFFFFF"/>
                <w:sz w:val="28"/>
                <w:szCs w:val="28"/>
              </w:rPr>
            </w:pPr>
          </w:p>
        </w:tc>
      </w:tr>
      <w:tr w:rsidR="00FD5474" w:rsidRPr="0011295F" w14:paraId="7ED45279"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11295F" w:rsidRDefault="4948C66D" w:rsidP="4948C66D">
            <w:pPr>
              <w:tabs>
                <w:tab w:val="left" w:pos="0"/>
                <w:tab w:val="left" w:pos="3720"/>
              </w:tabs>
              <w:outlineLvl w:val="0"/>
              <w:rPr>
                <w:rFonts w:eastAsia="Arial" w:cs="Arial"/>
              </w:rPr>
            </w:pPr>
            <w:r w:rsidRPr="0011295F">
              <w:rPr>
                <w:rFonts w:eastAsia="Arial" w:cs="Arial"/>
                <w:b/>
                <w:bCs/>
                <w:i/>
                <w:iCs/>
              </w:rPr>
              <w:t>Alignment</w:t>
            </w:r>
          </w:p>
        </w:tc>
      </w:tr>
      <w:tr w:rsidR="00105260" w:rsidRPr="0011295F" w14:paraId="59D37367" w14:textId="77777777" w:rsidTr="4948C66D">
        <w:trPr>
          <w:trHeight w:val="30"/>
        </w:trPr>
        <w:tc>
          <w:tcPr>
            <w:tcW w:w="10170" w:type="dxa"/>
            <w:tcBorders>
              <w:bottom w:val="nil"/>
              <w:right w:val="nil"/>
            </w:tcBorders>
            <w:tcMar>
              <w:top w:w="115" w:type="dxa"/>
              <w:left w:w="115" w:type="dxa"/>
              <w:bottom w:w="115" w:type="dxa"/>
              <w:right w:w="115" w:type="dxa"/>
            </w:tcMar>
          </w:tcPr>
          <w:p w14:paraId="326CD682" w14:textId="68E0881E" w:rsidR="00105260" w:rsidRPr="0011295F" w:rsidRDefault="00105260" w:rsidP="00105260">
            <w:pPr>
              <w:pStyle w:val="ObjectiveBullet"/>
              <w:numPr>
                <w:ilvl w:val="1"/>
                <w:numId w:val="10"/>
              </w:numPr>
              <w:tabs>
                <w:tab w:val="clear" w:pos="0"/>
              </w:tabs>
            </w:pPr>
            <w:r w:rsidRPr="0011295F">
              <w:t>Explain the benefits of using evidence-based approaches in communication skill development in students with ASD.</w:t>
            </w:r>
          </w:p>
        </w:tc>
        <w:tc>
          <w:tcPr>
            <w:tcW w:w="2880" w:type="dxa"/>
            <w:gridSpan w:val="2"/>
            <w:tcBorders>
              <w:left w:val="nil"/>
              <w:bottom w:val="nil"/>
            </w:tcBorders>
          </w:tcPr>
          <w:p w14:paraId="146DF818" w14:textId="08D2C889" w:rsidR="00105260" w:rsidRPr="0011295F" w:rsidRDefault="00105260" w:rsidP="00105260">
            <w:pPr>
              <w:tabs>
                <w:tab w:val="left" w:pos="0"/>
                <w:tab w:val="left" w:pos="3720"/>
              </w:tabs>
              <w:outlineLvl w:val="0"/>
              <w:rPr>
                <w:rFonts w:cs="Arial"/>
                <w:szCs w:val="20"/>
              </w:rPr>
            </w:pPr>
            <w:r w:rsidRPr="0011295F">
              <w:rPr>
                <w:rFonts w:cs="Arial"/>
              </w:rPr>
              <w:t>CLO4</w:t>
            </w:r>
          </w:p>
        </w:tc>
      </w:tr>
      <w:tr w:rsidR="00105260" w:rsidRPr="0011295F" w14:paraId="484ED9B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FFF2996" w14:textId="1963D6E3" w:rsidR="00105260" w:rsidRPr="0011295F" w:rsidRDefault="00105260" w:rsidP="00105260">
            <w:pPr>
              <w:pStyle w:val="ObjectiveBullet"/>
              <w:numPr>
                <w:ilvl w:val="1"/>
                <w:numId w:val="10"/>
              </w:numPr>
            </w:pPr>
            <w:r w:rsidRPr="0011295F">
              <w:t>Determine how to select and apply effective methods for teaching communication skills to students with ASD.</w:t>
            </w:r>
          </w:p>
        </w:tc>
        <w:tc>
          <w:tcPr>
            <w:tcW w:w="2880" w:type="dxa"/>
            <w:gridSpan w:val="2"/>
            <w:tcBorders>
              <w:top w:val="nil"/>
              <w:left w:val="nil"/>
              <w:bottom w:val="nil"/>
            </w:tcBorders>
          </w:tcPr>
          <w:p w14:paraId="1AEB19F0" w14:textId="26376EE6" w:rsidR="00105260" w:rsidRPr="0011295F" w:rsidRDefault="00105260" w:rsidP="00105260">
            <w:pPr>
              <w:tabs>
                <w:tab w:val="left" w:pos="0"/>
                <w:tab w:val="left" w:pos="3720"/>
              </w:tabs>
              <w:outlineLvl w:val="0"/>
              <w:rPr>
                <w:rFonts w:cs="Arial"/>
                <w:szCs w:val="20"/>
              </w:rPr>
            </w:pPr>
            <w:r w:rsidRPr="0011295F">
              <w:rPr>
                <w:rFonts w:cs="Arial"/>
              </w:rPr>
              <w:t>CLO4</w:t>
            </w:r>
          </w:p>
        </w:tc>
      </w:tr>
      <w:tr w:rsidR="00105260" w:rsidRPr="0011295F" w14:paraId="324ED07C"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404016D" w14:textId="37A63C61" w:rsidR="00105260" w:rsidRPr="0011295F" w:rsidRDefault="00105260" w:rsidP="00105260">
            <w:pPr>
              <w:pStyle w:val="ObjectiveBullet"/>
              <w:numPr>
                <w:ilvl w:val="1"/>
                <w:numId w:val="10"/>
              </w:numPr>
            </w:pPr>
            <w:r w:rsidRPr="0011295F">
              <w:t>Determine how to use technology to support evidence-based practices for teaching communication skills.</w:t>
            </w:r>
          </w:p>
        </w:tc>
        <w:tc>
          <w:tcPr>
            <w:tcW w:w="2880" w:type="dxa"/>
            <w:gridSpan w:val="2"/>
            <w:tcBorders>
              <w:top w:val="nil"/>
              <w:left w:val="nil"/>
              <w:bottom w:val="single" w:sz="4" w:space="0" w:color="000000" w:themeColor="text1"/>
            </w:tcBorders>
          </w:tcPr>
          <w:p w14:paraId="78B77D4C" w14:textId="7F67325F" w:rsidR="00105260" w:rsidRPr="0011295F" w:rsidRDefault="00105260" w:rsidP="00105260">
            <w:pPr>
              <w:tabs>
                <w:tab w:val="left" w:pos="0"/>
                <w:tab w:val="left" w:pos="3720"/>
              </w:tabs>
              <w:outlineLvl w:val="0"/>
              <w:rPr>
                <w:rFonts w:cs="Arial"/>
                <w:szCs w:val="20"/>
              </w:rPr>
            </w:pPr>
            <w:r w:rsidRPr="0011295F">
              <w:rPr>
                <w:rFonts w:cs="Arial"/>
              </w:rPr>
              <w:t>CLO4</w:t>
            </w:r>
          </w:p>
        </w:tc>
      </w:tr>
      <w:tr w:rsidR="00105260" w:rsidRPr="0011295F" w14:paraId="2FADFFDB"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4A0F2E6" w14:textId="77777777" w:rsidR="00105260" w:rsidRPr="0011295F" w:rsidRDefault="00105260" w:rsidP="00105260">
            <w:pPr>
              <w:tabs>
                <w:tab w:val="left" w:pos="0"/>
                <w:tab w:val="left" w:pos="3720"/>
              </w:tabs>
              <w:outlineLvl w:val="0"/>
              <w:rPr>
                <w:rFonts w:eastAsia="Arial" w:cs="Arial"/>
                <w:i/>
                <w:iCs/>
              </w:rPr>
            </w:pPr>
            <w:r w:rsidRPr="0011295F">
              <w:rPr>
                <w:rFonts w:eastAsia="Arial" w:cs="Arial"/>
                <w:b/>
                <w:bCs/>
                <w:i/>
                <w:iCs/>
                <w:sz w:val="22"/>
                <w:szCs w:val="22"/>
              </w:rPr>
              <w:t>Resources, Activities, and Preparation</w:t>
            </w:r>
          </w:p>
          <w:p w14:paraId="7D9330D3"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auto"/>
            </w:tcBorders>
            <w:shd w:val="clear" w:color="auto" w:fill="D8D9DA"/>
          </w:tcPr>
          <w:p w14:paraId="2DDA6DAB"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b/>
                <w:bCs/>
                <w:i/>
                <w:iCs/>
              </w:rPr>
              <w:t>AIE</w:t>
            </w:r>
          </w:p>
        </w:tc>
      </w:tr>
      <w:tr w:rsidR="00105260" w:rsidRPr="0011295F" w14:paraId="0B5D5AE3"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21E6B4" w14:textId="1D0FCE88" w:rsidR="00105260" w:rsidRPr="0011295F" w:rsidRDefault="00105260" w:rsidP="00105260">
            <w:pPr>
              <w:pStyle w:val="AssignmentsLevel1"/>
            </w:pPr>
            <w:r w:rsidRPr="0011295F">
              <w:rPr>
                <w:b/>
                <w:bCs/>
              </w:rPr>
              <w:t>Read</w:t>
            </w:r>
            <w:r w:rsidRPr="0011295F">
              <w:t xml:space="preserve"> Ch. </w:t>
            </w:r>
            <w:r w:rsidR="004C6AD7" w:rsidRPr="0011295F">
              <w:t>3</w:t>
            </w:r>
            <w:r w:rsidRPr="0011295F">
              <w:t xml:space="preserve"> of </w:t>
            </w:r>
            <w:r w:rsidRPr="0011295F">
              <w:rPr>
                <w:i/>
                <w:iCs/>
              </w:rPr>
              <w:t>Autism Spectrum Disorders.</w:t>
            </w:r>
          </w:p>
        </w:tc>
        <w:tc>
          <w:tcPr>
            <w:tcW w:w="1440" w:type="dxa"/>
            <w:tcBorders>
              <w:left w:val="single" w:sz="4" w:space="0" w:color="000000" w:themeColor="text1"/>
            </w:tcBorders>
            <w:shd w:val="clear" w:color="auto" w:fill="FFFFFF" w:themeFill="background1"/>
          </w:tcPr>
          <w:p w14:paraId="669C3C70" w14:textId="67D6292B" w:rsidR="00105260" w:rsidRPr="0011295F" w:rsidRDefault="00D66CA8" w:rsidP="00105260">
            <w:pPr>
              <w:rPr>
                <w:rFonts w:cs="Arial"/>
                <w:szCs w:val="20"/>
              </w:rPr>
            </w:pPr>
            <w:r>
              <w:rPr>
                <w:rFonts w:cs="Arial"/>
              </w:rPr>
              <w:t>3.1, 3.2, 3.3</w:t>
            </w:r>
          </w:p>
        </w:tc>
        <w:tc>
          <w:tcPr>
            <w:tcW w:w="1440" w:type="dxa"/>
            <w:tcBorders>
              <w:left w:val="single" w:sz="4" w:space="0" w:color="000000" w:themeColor="text1"/>
            </w:tcBorders>
            <w:shd w:val="clear" w:color="auto" w:fill="FFFFFF" w:themeFill="background1"/>
          </w:tcPr>
          <w:p w14:paraId="12C7859C" w14:textId="77777777" w:rsidR="00105260" w:rsidRPr="0011295F" w:rsidRDefault="00105260" w:rsidP="00105260">
            <w:pPr>
              <w:rPr>
                <w:rFonts w:cs="Arial"/>
                <w:szCs w:val="20"/>
              </w:rPr>
            </w:pPr>
          </w:p>
        </w:tc>
      </w:tr>
      <w:tr w:rsidR="00105260" w:rsidRPr="0011295F" w14:paraId="20C3F3C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CA05050" w14:textId="77777777" w:rsidR="00105260" w:rsidRPr="0011295F" w:rsidRDefault="00105260" w:rsidP="00105260">
            <w:pPr>
              <w:pStyle w:val="AssignmentsLevel1"/>
              <w:rPr>
                <w:b/>
                <w:bCs/>
              </w:rPr>
            </w:pPr>
            <w:r w:rsidRPr="0011295F">
              <w:rPr>
                <w:b/>
                <w:bCs/>
              </w:rPr>
              <w:t>Helping Students to Communicate</w:t>
            </w:r>
          </w:p>
          <w:p w14:paraId="6D35E254" w14:textId="77777777" w:rsidR="00105260" w:rsidRPr="0011295F" w:rsidRDefault="00105260" w:rsidP="00105260">
            <w:pPr>
              <w:ind w:left="360" w:hanging="360"/>
              <w:rPr>
                <w:rFonts w:cs="Arial"/>
                <w:b/>
                <w:szCs w:val="20"/>
              </w:rPr>
            </w:pPr>
          </w:p>
          <w:p w14:paraId="4738A57B" w14:textId="77777777" w:rsidR="00105260" w:rsidRPr="0011295F" w:rsidRDefault="00105260" w:rsidP="00105260">
            <w:pPr>
              <w:pStyle w:val="AssignmentsLevel1"/>
            </w:pPr>
            <w:r w:rsidRPr="0011295F">
              <w:rPr>
                <w:b/>
                <w:bCs/>
              </w:rPr>
              <w:t>Watch</w:t>
            </w:r>
            <w:r w:rsidRPr="0011295F">
              <w:t xml:space="preserve"> the following videos:</w:t>
            </w:r>
          </w:p>
          <w:p w14:paraId="633127FD" w14:textId="77777777" w:rsidR="00105260" w:rsidRPr="0011295F" w:rsidRDefault="00105260" w:rsidP="00105260">
            <w:pPr>
              <w:pStyle w:val="AssignmentsLevel1"/>
            </w:pPr>
          </w:p>
          <w:p w14:paraId="6FD7F99C" w14:textId="447C2E39" w:rsidR="00105260" w:rsidRPr="0011295F" w:rsidRDefault="000B30DB" w:rsidP="00105260">
            <w:pPr>
              <w:pStyle w:val="AssignmentsLevel2"/>
            </w:pPr>
            <w:hyperlink r:id="rId31" w:history="1">
              <w:r w:rsidR="00105260" w:rsidRPr="0011295F">
                <w:rPr>
                  <w:rStyle w:val="Hyperlink"/>
                </w:rPr>
                <w:t>“</w:t>
              </w:r>
              <w:proofErr w:type="spellStart"/>
              <w:r w:rsidR="00105260" w:rsidRPr="0011295F">
                <w:rPr>
                  <w:rStyle w:val="Hyperlink"/>
                </w:rPr>
                <w:t>Ajit</w:t>
              </w:r>
              <w:proofErr w:type="spellEnd"/>
              <w:r w:rsidR="00105260" w:rsidRPr="0011295F">
                <w:rPr>
                  <w:rStyle w:val="Hyperlink"/>
                </w:rPr>
                <w:t xml:space="preserve"> Narayanan: A word game to communicate in any language”</w:t>
              </w:r>
            </w:hyperlink>
            <w:r w:rsidR="00105260" w:rsidRPr="0011295F">
              <w:t xml:space="preserve"> [15:</w:t>
            </w:r>
            <w:r w:rsidR="004C6AD7" w:rsidRPr="0011295F">
              <w:t>40</w:t>
            </w:r>
            <w:r w:rsidR="00105260" w:rsidRPr="0011295F">
              <w:t>] on TED.com</w:t>
            </w:r>
          </w:p>
          <w:p w14:paraId="4B8FDAAB" w14:textId="3759EB45" w:rsidR="00105260" w:rsidRPr="0011295F" w:rsidRDefault="000B30DB" w:rsidP="00105260">
            <w:pPr>
              <w:pStyle w:val="AssignmentsLevel2"/>
            </w:pPr>
            <w:hyperlink r:id="rId32" w:history="1">
              <w:r w:rsidR="00105260" w:rsidRPr="0011295F">
                <w:rPr>
                  <w:rStyle w:val="Hyperlink"/>
                </w:rPr>
                <w:t>“Helping children on the autism spectrum better communicate”</w:t>
              </w:r>
            </w:hyperlink>
            <w:r w:rsidR="00105260" w:rsidRPr="0011295F">
              <w:t xml:space="preserve"> [3:54] on YouTube  </w:t>
            </w:r>
          </w:p>
          <w:p w14:paraId="68C4BBD8" w14:textId="77777777" w:rsidR="00105260" w:rsidRPr="0011295F" w:rsidRDefault="00105260" w:rsidP="00105260">
            <w:pPr>
              <w:pStyle w:val="AssignmentsLevel1"/>
            </w:pPr>
          </w:p>
          <w:p w14:paraId="6880F990" w14:textId="3A67F16B" w:rsidR="00105260" w:rsidRPr="0011295F" w:rsidRDefault="004C6AD7" w:rsidP="00105260">
            <w:pPr>
              <w:pStyle w:val="AssignmentsLevel1"/>
            </w:pPr>
            <w:r w:rsidRPr="0011295F">
              <w:rPr>
                <w:b/>
                <w:bCs/>
              </w:rPr>
              <w:t>Post</w:t>
            </w:r>
            <w:r w:rsidRPr="0011295F">
              <w:t xml:space="preserve"> your insights or questions in the General Questions and Discussion Forum.</w:t>
            </w:r>
            <w:r w:rsidR="00105260" w:rsidRPr="0011295F">
              <w:t xml:space="preserve"> </w:t>
            </w:r>
          </w:p>
        </w:tc>
        <w:tc>
          <w:tcPr>
            <w:tcW w:w="1440" w:type="dxa"/>
            <w:tcBorders>
              <w:left w:val="single" w:sz="4" w:space="0" w:color="000000" w:themeColor="text1"/>
            </w:tcBorders>
            <w:shd w:val="clear" w:color="auto" w:fill="FFFFFF" w:themeFill="background1"/>
          </w:tcPr>
          <w:p w14:paraId="36F2EB2B" w14:textId="2E78E02C" w:rsidR="00105260" w:rsidRPr="0011295F" w:rsidRDefault="0062177A" w:rsidP="00105260">
            <w:pPr>
              <w:rPr>
                <w:rFonts w:cs="Arial"/>
                <w:szCs w:val="20"/>
              </w:rPr>
            </w:pPr>
            <w:r w:rsidRPr="0011295F">
              <w:rPr>
                <w:rFonts w:cs="Arial"/>
              </w:rPr>
              <w:t>3</w:t>
            </w:r>
            <w:r w:rsidR="00105260" w:rsidRPr="0011295F">
              <w:rPr>
                <w:rFonts w:cs="Arial"/>
              </w:rPr>
              <w:t xml:space="preserve">.2, </w:t>
            </w:r>
            <w:r w:rsidRPr="0011295F">
              <w:rPr>
                <w:rFonts w:cs="Arial"/>
              </w:rPr>
              <w:t>3</w:t>
            </w:r>
            <w:r w:rsidR="00105260" w:rsidRPr="0011295F">
              <w:rPr>
                <w:rFonts w:cs="Arial"/>
              </w:rPr>
              <w:t>.3</w:t>
            </w:r>
          </w:p>
        </w:tc>
        <w:tc>
          <w:tcPr>
            <w:tcW w:w="1440" w:type="dxa"/>
            <w:tcBorders>
              <w:left w:val="single" w:sz="4" w:space="0" w:color="000000" w:themeColor="text1"/>
            </w:tcBorders>
            <w:shd w:val="clear" w:color="auto" w:fill="FFFFFF" w:themeFill="background1"/>
          </w:tcPr>
          <w:p w14:paraId="07513265" w14:textId="5B89D14F" w:rsidR="00105260" w:rsidRPr="0011295F" w:rsidRDefault="00B31535" w:rsidP="00105260">
            <w:pPr>
              <w:rPr>
                <w:b/>
                <w:bCs/>
              </w:rPr>
            </w:pPr>
            <w:r>
              <w:t>Lecture activity</w:t>
            </w:r>
            <w:r w:rsidR="00105260" w:rsidRPr="0011295F">
              <w:t xml:space="preserve"> = </w:t>
            </w:r>
            <w:r w:rsidR="00105260" w:rsidRPr="0011295F">
              <w:rPr>
                <w:b/>
                <w:bCs/>
              </w:rPr>
              <w:t>1 hour</w:t>
            </w:r>
          </w:p>
          <w:p w14:paraId="2034B301" w14:textId="77777777" w:rsidR="00105260" w:rsidRPr="0011295F" w:rsidRDefault="00105260" w:rsidP="00105260">
            <w:pPr>
              <w:rPr>
                <w:rFonts w:cs="Arial"/>
                <w:szCs w:val="20"/>
              </w:rPr>
            </w:pPr>
          </w:p>
        </w:tc>
      </w:tr>
      <w:tr w:rsidR="00105260" w:rsidRPr="0011295F" w14:paraId="4CD79465" w14:textId="77777777" w:rsidTr="4948C66D">
        <w:tc>
          <w:tcPr>
            <w:tcW w:w="10170" w:type="dxa"/>
            <w:tcMar>
              <w:top w:w="115" w:type="dxa"/>
              <w:left w:w="115" w:type="dxa"/>
              <w:bottom w:w="115" w:type="dxa"/>
              <w:right w:w="115" w:type="dxa"/>
            </w:tcMar>
          </w:tcPr>
          <w:p w14:paraId="159B37EA" w14:textId="77777777" w:rsidR="00105260" w:rsidRPr="0011295F" w:rsidRDefault="00105260" w:rsidP="00105260">
            <w:pPr>
              <w:pStyle w:val="AssignmentsLevel1"/>
              <w:rPr>
                <w:b/>
                <w:bCs/>
              </w:rPr>
            </w:pPr>
            <w:r w:rsidRPr="0011295F">
              <w:rPr>
                <w:b/>
                <w:bCs/>
              </w:rPr>
              <w:t>Assistive Technology</w:t>
            </w:r>
          </w:p>
          <w:p w14:paraId="7EBCD403" w14:textId="77777777" w:rsidR="00105260" w:rsidRPr="0011295F" w:rsidRDefault="00105260" w:rsidP="00105260">
            <w:pPr>
              <w:pStyle w:val="AssignmentsLevel1"/>
            </w:pPr>
          </w:p>
          <w:p w14:paraId="2D1E6649" w14:textId="77777777" w:rsidR="00105260" w:rsidRPr="0011295F" w:rsidRDefault="00105260" w:rsidP="00105260">
            <w:pPr>
              <w:pStyle w:val="AssignmentsLevel1"/>
            </w:pPr>
            <w:r w:rsidRPr="0011295F">
              <w:rPr>
                <w:b/>
                <w:bCs/>
              </w:rPr>
              <w:t>Read</w:t>
            </w:r>
            <w:r w:rsidRPr="0011295F">
              <w:t xml:space="preserve"> the following:</w:t>
            </w:r>
          </w:p>
          <w:p w14:paraId="0246C747" w14:textId="77777777" w:rsidR="00105260" w:rsidRPr="0011295F" w:rsidRDefault="00105260" w:rsidP="00105260">
            <w:pPr>
              <w:pStyle w:val="AssignmentsLevel1"/>
            </w:pPr>
          </w:p>
          <w:p w14:paraId="7057B094" w14:textId="1A602C64" w:rsidR="00105260" w:rsidRPr="0011295F" w:rsidRDefault="000B30DB" w:rsidP="00105260">
            <w:pPr>
              <w:pStyle w:val="AssignmentsLevel2"/>
            </w:pPr>
            <w:hyperlink r:id="rId33" w:history="1">
              <w:r w:rsidR="004C6AD7" w:rsidRPr="0011295F">
                <w:rPr>
                  <w:rStyle w:val="Hyperlink"/>
                </w:rPr>
                <w:t>“7 of the Best Apps for Children with Autism”</w:t>
              </w:r>
            </w:hyperlink>
            <w:r w:rsidR="004C6AD7" w:rsidRPr="0011295F">
              <w:t xml:space="preserve"> from BridgesApps website</w:t>
            </w:r>
            <w:r w:rsidR="00105260" w:rsidRPr="0011295F">
              <w:t xml:space="preserve"> </w:t>
            </w:r>
          </w:p>
          <w:p w14:paraId="6F1E0A09" w14:textId="0A8C2216" w:rsidR="00105260" w:rsidRPr="0011295F" w:rsidRDefault="000B30DB" w:rsidP="00105260">
            <w:pPr>
              <w:pStyle w:val="AssignmentsLevel2"/>
            </w:pPr>
            <w:hyperlink r:id="rId34" w:history="1">
              <w:r w:rsidR="004C6AD7" w:rsidRPr="0011295F">
                <w:rPr>
                  <w:rStyle w:val="Hyperlink"/>
                </w:rPr>
                <w:t>Technology and Autism</w:t>
              </w:r>
            </w:hyperlink>
            <w:r w:rsidR="00105260" w:rsidRPr="0011295F">
              <w:t xml:space="preserve"> section of the Autism Speaks website</w:t>
            </w:r>
          </w:p>
          <w:p w14:paraId="6E73FE2B" w14:textId="77777777" w:rsidR="00105260" w:rsidRPr="0011295F" w:rsidRDefault="00105260" w:rsidP="00105260">
            <w:pPr>
              <w:pStyle w:val="AssignmentsLevel1"/>
            </w:pPr>
          </w:p>
          <w:p w14:paraId="2948DB1A" w14:textId="23B60212" w:rsidR="00105260" w:rsidRPr="0011295F" w:rsidRDefault="004C6AD7" w:rsidP="00105260">
            <w:pPr>
              <w:pStyle w:val="AssignmentsLevel1"/>
            </w:pPr>
            <w:r w:rsidRPr="0011295F">
              <w:rPr>
                <w:b/>
                <w:bCs/>
              </w:rPr>
              <w:t>Post</w:t>
            </w:r>
            <w:r w:rsidRPr="0011295F">
              <w:t xml:space="preserve"> your insights or questions in the General Questions and Discussion Forum.</w:t>
            </w:r>
          </w:p>
        </w:tc>
        <w:tc>
          <w:tcPr>
            <w:tcW w:w="1440" w:type="dxa"/>
            <w:tcBorders>
              <w:bottom w:val="single" w:sz="4" w:space="0" w:color="000000" w:themeColor="text1"/>
            </w:tcBorders>
          </w:tcPr>
          <w:p w14:paraId="6B0A3794" w14:textId="013C1BA6" w:rsidR="00105260" w:rsidRPr="0011295F" w:rsidRDefault="0062177A" w:rsidP="00105260">
            <w:pPr>
              <w:rPr>
                <w:rFonts w:cs="Arial"/>
                <w:szCs w:val="20"/>
              </w:rPr>
            </w:pPr>
            <w:r w:rsidRPr="0011295F">
              <w:rPr>
                <w:rFonts w:cs="Arial"/>
              </w:rPr>
              <w:t>3</w:t>
            </w:r>
            <w:r w:rsidR="00105260" w:rsidRPr="0011295F">
              <w:rPr>
                <w:rFonts w:cs="Arial"/>
              </w:rPr>
              <w:t>.3</w:t>
            </w:r>
          </w:p>
        </w:tc>
        <w:tc>
          <w:tcPr>
            <w:tcW w:w="1440" w:type="dxa"/>
            <w:tcBorders>
              <w:bottom w:val="single" w:sz="4" w:space="0" w:color="000000" w:themeColor="text1"/>
            </w:tcBorders>
          </w:tcPr>
          <w:p w14:paraId="70A73E19" w14:textId="671EB267" w:rsidR="00105260" w:rsidRPr="0011295F" w:rsidRDefault="006746CF" w:rsidP="00105260">
            <w:pPr>
              <w:rPr>
                <w:b/>
                <w:bCs/>
              </w:rPr>
            </w:pPr>
            <w:r w:rsidRPr="006746CF">
              <w:t>Lecture activity</w:t>
            </w:r>
            <w:r w:rsidR="00105260" w:rsidRPr="0011295F">
              <w:t xml:space="preserve"> = </w:t>
            </w:r>
            <w:r w:rsidR="00105260" w:rsidRPr="0011295F">
              <w:rPr>
                <w:b/>
                <w:bCs/>
              </w:rPr>
              <w:t>1 hour</w:t>
            </w:r>
          </w:p>
          <w:p w14:paraId="02031F62" w14:textId="77777777" w:rsidR="00105260" w:rsidRPr="0011295F" w:rsidRDefault="00105260" w:rsidP="00105260">
            <w:pPr>
              <w:rPr>
                <w:rFonts w:cs="Arial"/>
                <w:szCs w:val="20"/>
              </w:rPr>
            </w:pPr>
          </w:p>
        </w:tc>
      </w:tr>
      <w:tr w:rsidR="00105260" w:rsidRPr="0011295F" w14:paraId="1A55FCA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086EF6" w14:textId="77777777" w:rsidR="00105260" w:rsidRPr="0011295F" w:rsidRDefault="00105260" w:rsidP="00105260">
            <w:pPr>
              <w:tabs>
                <w:tab w:val="left" w:pos="0"/>
                <w:tab w:val="left" w:pos="3720"/>
              </w:tabs>
              <w:outlineLvl w:val="0"/>
              <w:rPr>
                <w:rFonts w:eastAsia="Arial" w:cs="Arial"/>
                <w:i/>
                <w:iCs/>
              </w:rPr>
            </w:pPr>
            <w:r w:rsidRPr="0011295F">
              <w:rPr>
                <w:rFonts w:eastAsia="Arial" w:cs="Arial"/>
                <w:b/>
                <w:bCs/>
                <w:i/>
                <w:iCs/>
                <w:sz w:val="22"/>
                <w:szCs w:val="22"/>
              </w:rPr>
              <w:t>Graded Assignments</w:t>
            </w:r>
          </w:p>
          <w:p w14:paraId="0A959828"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05260" w:rsidRPr="0011295F" w:rsidRDefault="00105260" w:rsidP="00105260">
            <w:pPr>
              <w:rPr>
                <w:rFonts w:eastAsia="Arial" w:cs="Arial"/>
                <w:b/>
                <w:bCs/>
                <w:i/>
                <w:iCs/>
              </w:rPr>
            </w:pPr>
            <w:r w:rsidRPr="0011295F">
              <w:rPr>
                <w:rFonts w:eastAsia="Arial" w:cs="Arial"/>
                <w:b/>
                <w:bCs/>
                <w:i/>
                <w:iCs/>
              </w:rPr>
              <w:t>AIE</w:t>
            </w:r>
          </w:p>
        </w:tc>
      </w:tr>
      <w:tr w:rsidR="00105260" w:rsidRPr="0011295F" w14:paraId="5068A21B" w14:textId="77777777" w:rsidTr="00753184">
        <w:tc>
          <w:tcPr>
            <w:tcW w:w="10170" w:type="dxa"/>
            <w:tcMar>
              <w:top w:w="115" w:type="dxa"/>
              <w:left w:w="115" w:type="dxa"/>
              <w:bottom w:w="115" w:type="dxa"/>
              <w:right w:w="115" w:type="dxa"/>
            </w:tcMar>
          </w:tcPr>
          <w:p w14:paraId="2656883E" w14:textId="339115B8" w:rsidR="00105260" w:rsidRPr="0011295F" w:rsidRDefault="0062177A" w:rsidP="00105260">
            <w:pPr>
              <w:tabs>
                <w:tab w:val="left" w:pos="2329"/>
              </w:tabs>
              <w:rPr>
                <w:rFonts w:cs="Arial"/>
                <w:b/>
                <w:bCs/>
              </w:rPr>
            </w:pPr>
            <w:r w:rsidRPr="0011295F">
              <w:rPr>
                <w:rFonts w:cs="Arial"/>
                <w:b/>
                <w:bCs/>
              </w:rPr>
              <w:lastRenderedPageBreak/>
              <w:t xml:space="preserve">Discussion: </w:t>
            </w:r>
            <w:r w:rsidR="00105260" w:rsidRPr="0011295F">
              <w:rPr>
                <w:rFonts w:cs="Arial"/>
                <w:b/>
                <w:bCs/>
              </w:rPr>
              <w:t>Practicing Communication Skills</w:t>
            </w:r>
          </w:p>
          <w:p w14:paraId="60B57881" w14:textId="77777777" w:rsidR="00105260" w:rsidRPr="0011295F" w:rsidRDefault="00105260" w:rsidP="00105260">
            <w:pPr>
              <w:tabs>
                <w:tab w:val="left" w:pos="2329"/>
              </w:tabs>
              <w:rPr>
                <w:rFonts w:cs="Arial"/>
                <w:b/>
                <w:szCs w:val="20"/>
              </w:rPr>
            </w:pPr>
          </w:p>
          <w:p w14:paraId="2CDCDFBB" w14:textId="39B8A143" w:rsidR="00105260" w:rsidRPr="0011295F" w:rsidRDefault="000E7AF6" w:rsidP="00105260">
            <w:pPr>
              <w:tabs>
                <w:tab w:val="left" w:pos="2329"/>
              </w:tabs>
              <w:rPr>
                <w:rFonts w:cs="Arial"/>
              </w:rPr>
            </w:pPr>
            <w:r w:rsidRPr="0011295F">
              <w:rPr>
                <w:rFonts w:eastAsia="Arial" w:cs="Arial"/>
                <w:b/>
                <w:bCs/>
              </w:rPr>
              <w:t xml:space="preserve">Respond </w:t>
            </w:r>
            <w:r w:rsidRPr="0011295F">
              <w:rPr>
                <w:rFonts w:eastAsia="Arial" w:cs="Arial"/>
                <w:bCs/>
              </w:rPr>
              <w:t>to the following question by Thursday 11:59 p.m. EST. Provide specific examples to support your answers:</w:t>
            </w:r>
          </w:p>
          <w:p w14:paraId="307FCDDE" w14:textId="77777777" w:rsidR="00105260" w:rsidRPr="0011295F" w:rsidRDefault="00105260" w:rsidP="00105260">
            <w:pPr>
              <w:tabs>
                <w:tab w:val="left" w:pos="2329"/>
              </w:tabs>
              <w:rPr>
                <w:rFonts w:cs="Arial"/>
                <w:b/>
                <w:szCs w:val="20"/>
              </w:rPr>
            </w:pPr>
          </w:p>
          <w:p w14:paraId="32099BAF" w14:textId="4D71698B" w:rsidR="00105260" w:rsidRPr="0011295F" w:rsidRDefault="009778E9" w:rsidP="00105260">
            <w:pPr>
              <w:pStyle w:val="AssignmentsLevel2"/>
            </w:pPr>
            <w:r w:rsidRPr="0011295F">
              <w:t>What are some situations educators can create or manipulate to help students</w:t>
            </w:r>
            <w:r w:rsidR="00105260" w:rsidRPr="0011295F">
              <w:t xml:space="preserve"> with ASD practice communication skills? </w:t>
            </w:r>
          </w:p>
          <w:p w14:paraId="35A660D7" w14:textId="77777777" w:rsidR="00105260" w:rsidRPr="0011295F" w:rsidRDefault="00105260" w:rsidP="00105260">
            <w:pPr>
              <w:pStyle w:val="AssignmentsLevel2"/>
            </w:pPr>
            <w:r w:rsidRPr="0011295F">
              <w:t>Why do you think these would be effective?</w:t>
            </w:r>
          </w:p>
          <w:p w14:paraId="4ADDF0E5" w14:textId="77777777" w:rsidR="00105260" w:rsidRPr="0011295F" w:rsidRDefault="00105260" w:rsidP="00105260">
            <w:pPr>
              <w:pStyle w:val="AssignmentsLevel1"/>
            </w:pPr>
          </w:p>
          <w:p w14:paraId="7AA47EA6" w14:textId="17ED74F0" w:rsidR="00105260" w:rsidRPr="0011295F" w:rsidRDefault="000E7AF6" w:rsidP="00105260">
            <w:pPr>
              <w:tabs>
                <w:tab w:val="left" w:pos="2329"/>
              </w:tabs>
              <w:rPr>
                <w:rFonts w:eastAsia="Arial" w:cs="Arial"/>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r w:rsidR="00105260" w:rsidRPr="0011295F">
              <w:rPr>
                <w:b/>
                <w:bCs/>
              </w:rPr>
              <w:t xml:space="preserve"> </w:t>
            </w:r>
          </w:p>
        </w:tc>
        <w:tc>
          <w:tcPr>
            <w:tcW w:w="1440" w:type="dxa"/>
          </w:tcPr>
          <w:p w14:paraId="139BA589" w14:textId="7E5576E9" w:rsidR="00105260" w:rsidRPr="0011295F" w:rsidRDefault="0062177A" w:rsidP="00105260">
            <w:pPr>
              <w:tabs>
                <w:tab w:val="left" w:pos="2329"/>
              </w:tabs>
              <w:rPr>
                <w:rFonts w:cs="Arial"/>
                <w:szCs w:val="20"/>
              </w:rPr>
            </w:pPr>
            <w:r w:rsidRPr="0011295F">
              <w:rPr>
                <w:rFonts w:cs="Arial"/>
              </w:rPr>
              <w:t>3</w:t>
            </w:r>
            <w:r w:rsidR="00105260" w:rsidRPr="0011295F">
              <w:rPr>
                <w:rFonts w:cs="Arial"/>
              </w:rPr>
              <w:t>.2</w:t>
            </w:r>
          </w:p>
        </w:tc>
        <w:tc>
          <w:tcPr>
            <w:tcW w:w="1440" w:type="dxa"/>
          </w:tcPr>
          <w:p w14:paraId="552A3CBB" w14:textId="09CC513E" w:rsidR="00105260" w:rsidRPr="0011295F" w:rsidRDefault="00105260" w:rsidP="00105260">
            <w:pPr>
              <w:tabs>
                <w:tab w:val="left" w:pos="2329"/>
              </w:tabs>
            </w:pPr>
            <w:r w:rsidRPr="0011295F">
              <w:t xml:space="preserve">Discussion = </w:t>
            </w:r>
            <w:r w:rsidRPr="0011295F">
              <w:rPr>
                <w:b/>
                <w:bCs/>
              </w:rPr>
              <w:t>1 hour</w:t>
            </w:r>
            <w:r w:rsidRPr="0011295F">
              <w:rPr>
                <w:b/>
              </w:rPr>
              <w:tab/>
            </w:r>
          </w:p>
        </w:tc>
      </w:tr>
      <w:tr w:rsidR="00105260" w:rsidRPr="0011295F" w14:paraId="12B87EFB" w14:textId="77777777" w:rsidTr="00753184">
        <w:tc>
          <w:tcPr>
            <w:tcW w:w="10170" w:type="dxa"/>
            <w:tcMar>
              <w:top w:w="115" w:type="dxa"/>
              <w:left w:w="115" w:type="dxa"/>
              <w:bottom w:w="115" w:type="dxa"/>
              <w:right w:w="115" w:type="dxa"/>
            </w:tcMar>
          </w:tcPr>
          <w:p w14:paraId="16536C1B" w14:textId="58AB8BDD" w:rsidR="00105260" w:rsidRPr="0011295F" w:rsidRDefault="0062177A" w:rsidP="00105260">
            <w:pPr>
              <w:rPr>
                <w:rFonts w:cs="Arial"/>
                <w:b/>
                <w:bCs/>
              </w:rPr>
            </w:pPr>
            <w:r w:rsidRPr="0011295F">
              <w:rPr>
                <w:rFonts w:cs="Arial"/>
                <w:b/>
                <w:bCs/>
              </w:rPr>
              <w:t xml:space="preserve">Discussion: </w:t>
            </w:r>
            <w:r w:rsidR="00105260" w:rsidRPr="0011295F">
              <w:rPr>
                <w:rFonts w:cs="Arial"/>
                <w:b/>
                <w:bCs/>
              </w:rPr>
              <w:t>Augmentative System Criteria</w:t>
            </w:r>
          </w:p>
          <w:p w14:paraId="1967015B" w14:textId="77777777" w:rsidR="00105260" w:rsidRPr="0011295F" w:rsidRDefault="00105260" w:rsidP="00105260">
            <w:pPr>
              <w:rPr>
                <w:rFonts w:cs="Arial"/>
                <w:szCs w:val="20"/>
              </w:rPr>
            </w:pPr>
          </w:p>
          <w:p w14:paraId="5DD18C73" w14:textId="7DD527C1" w:rsidR="00105260" w:rsidRPr="0011295F" w:rsidRDefault="00105260" w:rsidP="000E7AF6">
            <w:r w:rsidRPr="0011295F">
              <w:rPr>
                <w:rFonts w:cs="Arial"/>
                <w:b/>
                <w:bCs/>
              </w:rPr>
              <w:t>Read</w:t>
            </w:r>
            <w:r w:rsidRPr="0011295F">
              <w:rPr>
                <w:rFonts w:cs="Arial"/>
              </w:rPr>
              <w:t xml:space="preserve"> the </w:t>
            </w:r>
            <w:r w:rsidR="000E7AF6" w:rsidRPr="0011295F">
              <w:rPr>
                <w:rFonts w:cs="Arial"/>
              </w:rPr>
              <w:t>“</w:t>
            </w:r>
            <w:r w:rsidRPr="0011295F">
              <w:t>The SETT Framework</w:t>
            </w:r>
            <w:r w:rsidR="000E7AF6" w:rsidRPr="0011295F">
              <w:t>”.</w:t>
            </w:r>
            <w:r w:rsidRPr="0011295F">
              <w:t xml:space="preserve"> </w:t>
            </w:r>
          </w:p>
          <w:p w14:paraId="3F355F02" w14:textId="77777777" w:rsidR="00105260" w:rsidRPr="0011295F" w:rsidRDefault="00105260" w:rsidP="00105260">
            <w:pPr>
              <w:rPr>
                <w:rFonts w:cs="Arial"/>
                <w:szCs w:val="20"/>
              </w:rPr>
            </w:pPr>
          </w:p>
          <w:p w14:paraId="4C64082A" w14:textId="5AC20ECE" w:rsidR="00105260" w:rsidRPr="0011295F" w:rsidRDefault="000E7AF6" w:rsidP="00105260">
            <w:pPr>
              <w:rPr>
                <w:rFonts w:cs="Arial"/>
                <w:bCs/>
              </w:rPr>
            </w:pPr>
            <w:r w:rsidRPr="0011295F">
              <w:rPr>
                <w:rFonts w:cs="Arial"/>
                <w:b/>
                <w:bCs/>
              </w:rPr>
              <w:t xml:space="preserve">Respond </w:t>
            </w:r>
            <w:r w:rsidRPr="0011295F">
              <w:rPr>
                <w:rFonts w:cs="Arial"/>
                <w:bCs/>
              </w:rPr>
              <w:t>to the following question by Thursday 11:59 p.m. EST. Provide specific examples to support your answers:</w:t>
            </w:r>
          </w:p>
          <w:p w14:paraId="34DEB650" w14:textId="77777777" w:rsidR="000E7AF6" w:rsidRPr="0011295F" w:rsidRDefault="000E7AF6" w:rsidP="00105260">
            <w:pPr>
              <w:rPr>
                <w:rFonts w:cs="Arial"/>
                <w:szCs w:val="20"/>
              </w:rPr>
            </w:pPr>
          </w:p>
          <w:p w14:paraId="349A1B09" w14:textId="61BEE29B" w:rsidR="00105260" w:rsidRPr="0011295F" w:rsidRDefault="000E7AF6" w:rsidP="00105260">
            <w:pPr>
              <w:pStyle w:val="AssignmentsLevel2"/>
            </w:pPr>
            <w:r w:rsidRPr="0011295F">
              <w:t xml:space="preserve">How would you use the </w:t>
            </w:r>
            <w:r w:rsidR="002E7B41">
              <w:t>student, environments, tasks, and tools (</w:t>
            </w:r>
            <w:r w:rsidRPr="0011295F">
              <w:t>SETT</w:t>
            </w:r>
            <w:r w:rsidR="002E7B41">
              <w:t>)</w:t>
            </w:r>
            <w:r w:rsidRPr="0011295F">
              <w:t xml:space="preserve"> process to assess the need for an augmentative communication system? Give specific examples in each of the four areas.</w:t>
            </w:r>
          </w:p>
          <w:p w14:paraId="170BF1B4" w14:textId="4CF5B6E1" w:rsidR="00105260" w:rsidRPr="0011295F" w:rsidRDefault="000E7AF6" w:rsidP="00105260">
            <w:pPr>
              <w:pStyle w:val="AssignmentsLevel2"/>
            </w:pPr>
            <w:r w:rsidRPr="0011295F">
              <w:t>What is the role of the special education teacher in this process?</w:t>
            </w:r>
          </w:p>
          <w:p w14:paraId="0975B174" w14:textId="1C7792A0" w:rsidR="000E7AF6" w:rsidRPr="0011295F" w:rsidRDefault="000E7AF6" w:rsidP="00105260">
            <w:pPr>
              <w:pStyle w:val="AssignmentsLevel2"/>
            </w:pPr>
            <w:r w:rsidRPr="0011295F">
              <w:t xml:space="preserve">How would you accomplish training staff </w:t>
            </w:r>
            <w:r w:rsidR="00976A90">
              <w:t xml:space="preserve">and the student’s family </w:t>
            </w:r>
            <w:r w:rsidRPr="0011295F">
              <w:t>on the use of the device?</w:t>
            </w:r>
          </w:p>
          <w:p w14:paraId="40443A2B" w14:textId="77777777" w:rsidR="00105260" w:rsidRPr="0011295F" w:rsidRDefault="00105260" w:rsidP="00105260">
            <w:pPr>
              <w:rPr>
                <w:rFonts w:cs="Arial"/>
                <w:szCs w:val="20"/>
              </w:rPr>
            </w:pPr>
          </w:p>
          <w:p w14:paraId="6EEF6C0E" w14:textId="79854CF5" w:rsidR="00105260" w:rsidRPr="0011295F" w:rsidRDefault="0062177A" w:rsidP="00105260">
            <w:pPr>
              <w:tabs>
                <w:tab w:val="left" w:pos="2329"/>
              </w:tabs>
              <w:rPr>
                <w:rFonts w:eastAsia="Arial" w:cs="Arial"/>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72114999" w14:textId="18F16FFF" w:rsidR="00105260" w:rsidRPr="0011295F" w:rsidRDefault="00D66CA8" w:rsidP="00105260">
            <w:pPr>
              <w:tabs>
                <w:tab w:val="left" w:pos="2329"/>
              </w:tabs>
              <w:rPr>
                <w:rFonts w:cs="Arial"/>
                <w:szCs w:val="20"/>
              </w:rPr>
            </w:pPr>
            <w:r>
              <w:rPr>
                <w:rFonts w:cs="Arial"/>
              </w:rPr>
              <w:t xml:space="preserve">3.1, </w:t>
            </w:r>
            <w:r w:rsidR="0062177A" w:rsidRPr="0011295F">
              <w:rPr>
                <w:rFonts w:cs="Arial"/>
              </w:rPr>
              <w:t>3</w:t>
            </w:r>
            <w:r w:rsidR="00105260" w:rsidRPr="0011295F">
              <w:rPr>
                <w:rFonts w:cs="Arial"/>
              </w:rPr>
              <w:t>.2</w:t>
            </w:r>
            <w:r w:rsidR="006746CF">
              <w:rPr>
                <w:rFonts w:cs="Arial"/>
              </w:rPr>
              <w:t>, 3.3</w:t>
            </w:r>
          </w:p>
        </w:tc>
        <w:tc>
          <w:tcPr>
            <w:tcW w:w="1440" w:type="dxa"/>
          </w:tcPr>
          <w:p w14:paraId="1C415DCF" w14:textId="0CA1EF75" w:rsidR="00105260" w:rsidRPr="0011295F" w:rsidRDefault="00105260" w:rsidP="00105260">
            <w:pPr>
              <w:tabs>
                <w:tab w:val="left" w:pos="2329"/>
              </w:tabs>
            </w:pPr>
            <w:r w:rsidRPr="0011295F">
              <w:t xml:space="preserve">Discussion = </w:t>
            </w:r>
            <w:r w:rsidRPr="0011295F">
              <w:rPr>
                <w:b/>
                <w:bCs/>
              </w:rPr>
              <w:t>1 hour</w:t>
            </w:r>
            <w:r w:rsidRPr="0011295F">
              <w:rPr>
                <w:b/>
              </w:rPr>
              <w:tab/>
            </w:r>
          </w:p>
        </w:tc>
      </w:tr>
      <w:tr w:rsidR="00105260" w:rsidRPr="0011295F" w14:paraId="05A51B71" w14:textId="77777777" w:rsidTr="00753184">
        <w:tc>
          <w:tcPr>
            <w:tcW w:w="10170" w:type="dxa"/>
            <w:tcMar>
              <w:top w:w="115" w:type="dxa"/>
              <w:left w:w="115" w:type="dxa"/>
              <w:bottom w:w="115" w:type="dxa"/>
              <w:right w:w="115" w:type="dxa"/>
            </w:tcMar>
          </w:tcPr>
          <w:p w14:paraId="20933C6B" w14:textId="76964D26" w:rsidR="00105260" w:rsidRPr="0011295F" w:rsidRDefault="0062177A" w:rsidP="00105260">
            <w:pPr>
              <w:tabs>
                <w:tab w:val="left" w:pos="2329"/>
              </w:tabs>
              <w:rPr>
                <w:rFonts w:cs="Arial"/>
                <w:b/>
                <w:bCs/>
              </w:rPr>
            </w:pPr>
            <w:r w:rsidRPr="0011295F">
              <w:rPr>
                <w:b/>
                <w:bCs/>
              </w:rPr>
              <w:t xml:space="preserve">Discussion: </w:t>
            </w:r>
            <w:r w:rsidR="00105260" w:rsidRPr="0011295F">
              <w:rPr>
                <w:b/>
                <w:bCs/>
              </w:rPr>
              <w:t>Developing Communication Skills</w:t>
            </w:r>
          </w:p>
          <w:p w14:paraId="4B819B27" w14:textId="77777777" w:rsidR="00105260" w:rsidRPr="0011295F" w:rsidRDefault="00105260" w:rsidP="00105260">
            <w:pPr>
              <w:pStyle w:val="AssignmentsLevel1"/>
            </w:pPr>
          </w:p>
          <w:p w14:paraId="462A0F8B" w14:textId="621EC080" w:rsidR="00105260" w:rsidRPr="0011295F" w:rsidRDefault="0062177A" w:rsidP="00105260">
            <w:pPr>
              <w:tabs>
                <w:tab w:val="left" w:pos="2329"/>
              </w:tabs>
              <w:rPr>
                <w:rFonts w:cs="Arial"/>
              </w:rPr>
            </w:pPr>
            <w:r w:rsidRPr="0011295F">
              <w:rPr>
                <w:rFonts w:cs="Arial"/>
                <w:b/>
                <w:bCs/>
              </w:rPr>
              <w:t xml:space="preserve">Respond </w:t>
            </w:r>
            <w:r w:rsidRPr="0011295F">
              <w:rPr>
                <w:rFonts w:cs="Arial"/>
                <w:bCs/>
              </w:rPr>
              <w:t>to the following question by Thursday 11:59 p.m. EST. Provide specific examples to support your answers:</w:t>
            </w:r>
          </w:p>
          <w:p w14:paraId="56A3224F" w14:textId="77777777" w:rsidR="00105260" w:rsidRPr="0011295F" w:rsidRDefault="00105260" w:rsidP="00105260">
            <w:pPr>
              <w:pStyle w:val="AssignmentsLevel1"/>
            </w:pPr>
          </w:p>
          <w:p w14:paraId="4B68103B" w14:textId="1928B020" w:rsidR="00105260" w:rsidRPr="0011295F" w:rsidRDefault="00105260" w:rsidP="00105260">
            <w:pPr>
              <w:pStyle w:val="AssignmentsLevel2"/>
            </w:pPr>
            <w:r w:rsidRPr="0011295F">
              <w:t>What evidence-based approaches</w:t>
            </w:r>
            <w:r w:rsidR="007135D2">
              <w:t xml:space="preserve"> can</w:t>
            </w:r>
            <w:r w:rsidRPr="0011295F">
              <w:t xml:space="preserve"> teachers use to design programs that help students with ASD develop communication skills?</w:t>
            </w:r>
          </w:p>
          <w:p w14:paraId="724397F9" w14:textId="77777777" w:rsidR="00105260" w:rsidRPr="0011295F" w:rsidRDefault="00105260" w:rsidP="00105260">
            <w:pPr>
              <w:pStyle w:val="AssignmentsLevel2"/>
            </w:pPr>
            <w:r w:rsidRPr="0011295F">
              <w:t>Why do you think it is important for educators to use evidence-based approaches to help students develop communication skills?</w:t>
            </w:r>
          </w:p>
          <w:p w14:paraId="262A24EB" w14:textId="77777777" w:rsidR="00105260" w:rsidRPr="0011295F" w:rsidRDefault="00105260" w:rsidP="00105260">
            <w:pPr>
              <w:pStyle w:val="AssignmentsLevel1"/>
            </w:pPr>
          </w:p>
          <w:p w14:paraId="7798AEBE" w14:textId="00D746B9" w:rsidR="00105260" w:rsidRPr="0011295F" w:rsidRDefault="0062177A" w:rsidP="00105260">
            <w:pPr>
              <w:tabs>
                <w:tab w:val="left" w:pos="2329"/>
              </w:tabs>
              <w:rPr>
                <w:rFonts w:eastAsia="Arial" w:cs="Arial"/>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3774AC61" w14:textId="7338F760" w:rsidR="00105260" w:rsidRPr="0011295F" w:rsidRDefault="0062177A" w:rsidP="00105260">
            <w:pPr>
              <w:tabs>
                <w:tab w:val="left" w:pos="2329"/>
              </w:tabs>
              <w:rPr>
                <w:rFonts w:cs="Arial"/>
                <w:szCs w:val="20"/>
              </w:rPr>
            </w:pPr>
            <w:r w:rsidRPr="0011295F">
              <w:rPr>
                <w:rFonts w:cs="Arial"/>
              </w:rPr>
              <w:t>3</w:t>
            </w:r>
            <w:r w:rsidR="00105260" w:rsidRPr="0011295F">
              <w:rPr>
                <w:rFonts w:cs="Arial"/>
              </w:rPr>
              <w:t xml:space="preserve">.1, </w:t>
            </w:r>
            <w:r w:rsidRPr="0011295F">
              <w:rPr>
                <w:rFonts w:cs="Arial"/>
              </w:rPr>
              <w:t>3</w:t>
            </w:r>
            <w:r w:rsidR="00105260" w:rsidRPr="0011295F">
              <w:rPr>
                <w:rFonts w:cs="Arial"/>
              </w:rPr>
              <w:t>.2</w:t>
            </w:r>
          </w:p>
        </w:tc>
        <w:tc>
          <w:tcPr>
            <w:tcW w:w="1440" w:type="dxa"/>
          </w:tcPr>
          <w:p w14:paraId="1205DABC" w14:textId="3B6C23E3" w:rsidR="00105260" w:rsidRPr="0011295F" w:rsidRDefault="00105260" w:rsidP="00105260">
            <w:pPr>
              <w:tabs>
                <w:tab w:val="left" w:pos="2329"/>
              </w:tabs>
            </w:pPr>
            <w:r w:rsidRPr="0011295F">
              <w:t xml:space="preserve">Discussion = </w:t>
            </w:r>
            <w:r w:rsidRPr="0011295F">
              <w:rPr>
                <w:b/>
                <w:bCs/>
              </w:rPr>
              <w:t>1 hour</w:t>
            </w:r>
            <w:r w:rsidRPr="0011295F">
              <w:rPr>
                <w:b/>
              </w:rPr>
              <w:tab/>
            </w:r>
          </w:p>
        </w:tc>
      </w:tr>
      <w:tr w:rsidR="00105260" w:rsidRPr="0011295F" w14:paraId="03E84CF1" w14:textId="77777777" w:rsidTr="4948C66D">
        <w:tc>
          <w:tcPr>
            <w:tcW w:w="10170" w:type="dxa"/>
            <w:tcMar>
              <w:top w:w="115" w:type="dxa"/>
              <w:left w:w="115" w:type="dxa"/>
              <w:bottom w:w="115" w:type="dxa"/>
              <w:right w:w="115" w:type="dxa"/>
            </w:tcMar>
          </w:tcPr>
          <w:p w14:paraId="5301CE40" w14:textId="77DB493E" w:rsidR="00105260" w:rsidRPr="0011295F" w:rsidRDefault="006C1192" w:rsidP="00105260">
            <w:pPr>
              <w:pStyle w:val="AssignmentsLevel1"/>
              <w:rPr>
                <w:b/>
                <w:bCs/>
              </w:rPr>
            </w:pPr>
            <w:r w:rsidRPr="0011295F">
              <w:rPr>
                <w:b/>
                <w:bCs/>
              </w:rPr>
              <w:lastRenderedPageBreak/>
              <w:t>Journal 1</w:t>
            </w:r>
            <w:r w:rsidR="00592FAF" w:rsidRPr="0011295F">
              <w:rPr>
                <w:b/>
                <w:bCs/>
              </w:rPr>
              <w:t xml:space="preserve">: </w:t>
            </w:r>
            <w:r w:rsidR="0062177A" w:rsidRPr="0011295F">
              <w:rPr>
                <w:b/>
                <w:bCs/>
              </w:rPr>
              <w:t>Field Experience</w:t>
            </w:r>
          </w:p>
          <w:p w14:paraId="075250C2" w14:textId="77777777" w:rsidR="00105260" w:rsidRPr="0011295F" w:rsidRDefault="00105260" w:rsidP="00105260">
            <w:pPr>
              <w:pStyle w:val="AssignmentsLevel1"/>
            </w:pPr>
          </w:p>
          <w:p w14:paraId="12F30032" w14:textId="77777777" w:rsidR="0062177A" w:rsidRPr="0011295F" w:rsidRDefault="0062177A" w:rsidP="00105260">
            <w:pPr>
              <w:pStyle w:val="AssignmentsLevel1"/>
            </w:pPr>
            <w:r w:rsidRPr="0011295F">
              <w:rPr>
                <w:b/>
              </w:rPr>
              <w:t>Observe</w:t>
            </w:r>
            <w:r w:rsidRPr="0011295F">
              <w:t xml:space="preserve"> a class or a speech therapy session in which a student is using an augmentative communication device.  </w:t>
            </w:r>
          </w:p>
          <w:p w14:paraId="3A74DC44" w14:textId="77777777" w:rsidR="0062177A" w:rsidRPr="0011295F" w:rsidRDefault="0062177A" w:rsidP="00105260">
            <w:pPr>
              <w:pStyle w:val="AssignmentsLevel1"/>
            </w:pPr>
          </w:p>
          <w:p w14:paraId="2C969646" w14:textId="65F3033F" w:rsidR="0062177A" w:rsidRPr="0011295F" w:rsidRDefault="0062177A" w:rsidP="00105260">
            <w:pPr>
              <w:pStyle w:val="AssignmentsLevel1"/>
            </w:pPr>
            <w:r w:rsidRPr="0011295F">
              <w:rPr>
                <w:b/>
              </w:rPr>
              <w:t>Describe</w:t>
            </w:r>
            <w:r w:rsidRPr="0011295F">
              <w:t xml:space="preserve"> the </w:t>
            </w:r>
            <w:r w:rsidR="0035340A" w:rsidRPr="0011295F">
              <w:t>class</w:t>
            </w:r>
            <w:r w:rsidR="0035340A">
              <w:t xml:space="preserve"> and</w:t>
            </w:r>
            <w:r w:rsidRPr="0011295F">
              <w:t xml:space="preserve"> provide a script of at least </w:t>
            </w:r>
            <w:r w:rsidR="006746CF">
              <w:t>30</w:t>
            </w:r>
            <w:r w:rsidR="00F71F80">
              <w:t xml:space="preserve"> </w:t>
            </w:r>
            <w:r w:rsidRPr="0011295F">
              <w:t xml:space="preserve">minutes of the class session. </w:t>
            </w:r>
            <w:r w:rsidR="004170C2">
              <w:t xml:space="preserve">Review the following document to assist you: How to Script a Lesson. </w:t>
            </w:r>
            <w:r w:rsidRPr="0011295F">
              <w:t xml:space="preserve"> </w:t>
            </w:r>
          </w:p>
          <w:p w14:paraId="029DC7EF" w14:textId="77777777" w:rsidR="0062177A" w:rsidRPr="0011295F" w:rsidRDefault="0062177A" w:rsidP="00105260">
            <w:pPr>
              <w:pStyle w:val="AssignmentsLevel1"/>
            </w:pPr>
          </w:p>
          <w:p w14:paraId="5D74310E" w14:textId="47B324D8" w:rsidR="00105260" w:rsidRPr="0011295F" w:rsidRDefault="0062177A" w:rsidP="00105260">
            <w:pPr>
              <w:pStyle w:val="AssignmentsLevel1"/>
            </w:pPr>
            <w:r w:rsidRPr="0011295F">
              <w:rPr>
                <w:b/>
              </w:rPr>
              <w:t>Include</w:t>
            </w:r>
            <w:r w:rsidRPr="0011295F">
              <w:t xml:space="preserve"> </w:t>
            </w:r>
            <w:r w:rsidR="00F71F80">
              <w:t xml:space="preserve">a description of </w:t>
            </w:r>
            <w:r w:rsidRPr="0011295F">
              <w:t>how the augmentative device is used by the students. Explain how it help</w:t>
            </w:r>
            <w:r w:rsidR="00592FAF" w:rsidRPr="0011295F">
              <w:t>s</w:t>
            </w:r>
            <w:r w:rsidRPr="0011295F">
              <w:t xml:space="preserve"> the student</w:t>
            </w:r>
            <w:r w:rsidR="00F71F80">
              <w:t>s</w:t>
            </w:r>
            <w:r w:rsidRPr="0011295F">
              <w:t xml:space="preserve"> participate. Are there any things that you would suggest doing differently</w:t>
            </w:r>
            <w:r w:rsidR="00B02BE2" w:rsidRPr="0011295F">
              <w:t>?</w:t>
            </w:r>
          </w:p>
          <w:p w14:paraId="6316690C" w14:textId="77777777" w:rsidR="00592FAF" w:rsidRPr="0011295F" w:rsidRDefault="00592FAF" w:rsidP="00105260">
            <w:pPr>
              <w:pStyle w:val="AssignmentsLevel1"/>
              <w:rPr>
                <w:strike/>
              </w:rPr>
            </w:pPr>
          </w:p>
          <w:p w14:paraId="4E55F12B" w14:textId="161CCCFD" w:rsidR="00592FAF" w:rsidRPr="0011295F" w:rsidRDefault="00592FAF" w:rsidP="00105260">
            <w:pPr>
              <w:pStyle w:val="AssignmentsLevel1"/>
            </w:pPr>
            <w:r w:rsidRPr="0011295F">
              <w:rPr>
                <w:b/>
              </w:rPr>
              <w:t xml:space="preserve">Submit </w:t>
            </w:r>
            <w:r w:rsidRPr="0011295F">
              <w:t xml:space="preserve">your </w:t>
            </w:r>
            <w:r w:rsidR="00D22D57" w:rsidRPr="0011295F">
              <w:t>classroom experience by Sunday</w:t>
            </w:r>
            <w:r w:rsidR="002F7C3E">
              <w:t xml:space="preserve"> 11:59 p.m. EST</w:t>
            </w:r>
            <w:r w:rsidR="00D22D57" w:rsidRPr="0011295F">
              <w:t xml:space="preserve">. </w:t>
            </w:r>
          </w:p>
        </w:tc>
        <w:tc>
          <w:tcPr>
            <w:tcW w:w="1440" w:type="dxa"/>
          </w:tcPr>
          <w:p w14:paraId="5211CDE5" w14:textId="18E46275" w:rsidR="00105260" w:rsidRPr="0011295F" w:rsidRDefault="006C1192" w:rsidP="00105260">
            <w:pPr>
              <w:tabs>
                <w:tab w:val="left" w:pos="2329"/>
              </w:tabs>
              <w:rPr>
                <w:rFonts w:cs="Arial"/>
                <w:strike/>
                <w:szCs w:val="20"/>
              </w:rPr>
            </w:pPr>
            <w:r w:rsidRPr="0011295F">
              <w:rPr>
                <w:rFonts w:cs="Arial"/>
              </w:rPr>
              <w:t>3</w:t>
            </w:r>
            <w:r w:rsidR="00105260" w:rsidRPr="0011295F">
              <w:rPr>
                <w:rFonts w:cs="Arial"/>
              </w:rPr>
              <w:t xml:space="preserve">.2, </w:t>
            </w:r>
            <w:r w:rsidRPr="0011295F">
              <w:rPr>
                <w:rFonts w:cs="Arial"/>
              </w:rPr>
              <w:t>3</w:t>
            </w:r>
            <w:r w:rsidR="00105260" w:rsidRPr="0011295F">
              <w:rPr>
                <w:rFonts w:cs="Arial"/>
              </w:rPr>
              <w:t>.3</w:t>
            </w:r>
            <w:r w:rsidR="006746CF">
              <w:rPr>
                <w:rFonts w:cs="Arial"/>
              </w:rPr>
              <w:t>, VARIES</w:t>
            </w:r>
          </w:p>
        </w:tc>
        <w:tc>
          <w:tcPr>
            <w:tcW w:w="1440" w:type="dxa"/>
          </w:tcPr>
          <w:p w14:paraId="761F37FA" w14:textId="1E5F46C2" w:rsidR="00105260" w:rsidRPr="0011295F" w:rsidRDefault="006746CF" w:rsidP="00105260">
            <w:r>
              <w:t>Guided project</w:t>
            </w:r>
            <w:r w:rsidR="00105260" w:rsidRPr="0011295F">
              <w:t xml:space="preserve"> = </w:t>
            </w:r>
            <w:r>
              <w:rPr>
                <w:b/>
                <w:bCs/>
              </w:rPr>
              <w:t>1</w:t>
            </w:r>
            <w:r w:rsidR="001025BA">
              <w:rPr>
                <w:b/>
                <w:bCs/>
              </w:rPr>
              <w:t>.5</w:t>
            </w:r>
            <w:r w:rsidR="00105260" w:rsidRPr="0011295F">
              <w:rPr>
                <w:b/>
                <w:bCs/>
              </w:rPr>
              <w:t xml:space="preserve"> hour</w:t>
            </w:r>
            <w:r w:rsidR="005D5F82">
              <w:rPr>
                <w:b/>
                <w:bCs/>
              </w:rPr>
              <w:t>s</w:t>
            </w:r>
          </w:p>
          <w:p w14:paraId="1014AAC7" w14:textId="77777777" w:rsidR="00105260" w:rsidRPr="0011295F" w:rsidRDefault="00105260" w:rsidP="00105260">
            <w:pPr>
              <w:tabs>
                <w:tab w:val="left" w:pos="2329"/>
              </w:tabs>
              <w:rPr>
                <w:rFonts w:cs="Arial"/>
                <w:strike/>
                <w:szCs w:val="20"/>
              </w:rPr>
            </w:pPr>
          </w:p>
        </w:tc>
      </w:tr>
    </w:tbl>
    <w:p w14:paraId="714EF0FA" w14:textId="77777777" w:rsidR="005344A9" w:rsidRPr="0011295F" w:rsidRDefault="005344A9" w:rsidP="0020635A">
      <w:pPr>
        <w:pStyle w:val="Heading1"/>
      </w:pPr>
    </w:p>
    <w:p w14:paraId="490EF94D" w14:textId="77777777" w:rsidR="005344A9" w:rsidRPr="0011295F" w:rsidRDefault="005344A9" w:rsidP="005344A9">
      <w:pPr>
        <w:tabs>
          <w:tab w:val="left" w:pos="1065"/>
        </w:tabs>
      </w:pPr>
    </w:p>
    <w:p w14:paraId="5E7EE433" w14:textId="77777777" w:rsidR="00104F2B" w:rsidRPr="0011295F" w:rsidRDefault="00104F2B" w:rsidP="00104F2B"/>
    <w:p w14:paraId="45056194" w14:textId="77777777" w:rsidR="00104F2B" w:rsidRPr="0011295F" w:rsidRDefault="00104F2B" w:rsidP="00104F2B"/>
    <w:p w14:paraId="7A7D3790" w14:textId="77777777" w:rsidR="00104F2B" w:rsidRPr="0011295F" w:rsidRDefault="00104F2B" w:rsidP="00104F2B">
      <w:pPr>
        <w:sectPr w:rsidR="00104F2B" w:rsidRPr="0011295F"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11295F" w14:paraId="6EC14C08"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6398D5B7" w:rsidR="002C1641" w:rsidRPr="0011295F" w:rsidRDefault="002C1641" w:rsidP="0020635A">
            <w:pPr>
              <w:pStyle w:val="WeeklyTopicHeading1"/>
            </w:pPr>
            <w:bookmarkStart w:id="8" w:name="weekfour"/>
            <w:bookmarkStart w:id="9" w:name="_Toc358980897"/>
            <w:bookmarkEnd w:id="8"/>
            <w:r w:rsidRPr="0011295F">
              <w:lastRenderedPageBreak/>
              <w:t xml:space="preserve">Week Four: </w:t>
            </w:r>
            <w:r w:rsidR="00105260" w:rsidRPr="0011295F">
              <w:t>Social Emotional Development</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11295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11295F" w:rsidRDefault="002C1641" w:rsidP="00FD5474">
            <w:pPr>
              <w:tabs>
                <w:tab w:val="left" w:pos="0"/>
                <w:tab w:val="left" w:pos="3720"/>
              </w:tabs>
              <w:outlineLvl w:val="0"/>
              <w:rPr>
                <w:rFonts w:cs="Arial"/>
                <w:color w:val="FFFFFF"/>
                <w:sz w:val="28"/>
                <w:szCs w:val="28"/>
              </w:rPr>
            </w:pPr>
          </w:p>
        </w:tc>
      </w:tr>
      <w:tr w:rsidR="00BA4B7B" w:rsidRPr="0011295F" w14:paraId="2A3B1A81"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11295F" w:rsidRDefault="4948C66D" w:rsidP="4948C66D">
            <w:pPr>
              <w:tabs>
                <w:tab w:val="left" w:pos="0"/>
                <w:tab w:val="left" w:pos="3720"/>
              </w:tabs>
              <w:outlineLvl w:val="0"/>
              <w:rPr>
                <w:rFonts w:eastAsia="Arial" w:cs="Arial"/>
              </w:rPr>
            </w:pPr>
            <w:r w:rsidRPr="0011295F">
              <w:rPr>
                <w:rFonts w:eastAsia="Arial" w:cs="Arial"/>
                <w:b/>
                <w:bCs/>
                <w:i/>
                <w:iCs/>
              </w:rPr>
              <w:t>Alignment</w:t>
            </w:r>
          </w:p>
        </w:tc>
      </w:tr>
      <w:tr w:rsidR="00105260" w:rsidRPr="0011295F" w14:paraId="66451057" w14:textId="77777777" w:rsidTr="4948C66D">
        <w:trPr>
          <w:trHeight w:val="30"/>
        </w:trPr>
        <w:tc>
          <w:tcPr>
            <w:tcW w:w="10170" w:type="dxa"/>
            <w:tcBorders>
              <w:bottom w:val="nil"/>
              <w:right w:val="nil"/>
            </w:tcBorders>
            <w:tcMar>
              <w:top w:w="115" w:type="dxa"/>
              <w:left w:w="115" w:type="dxa"/>
              <w:bottom w:w="115" w:type="dxa"/>
              <w:right w:w="115" w:type="dxa"/>
            </w:tcMar>
          </w:tcPr>
          <w:p w14:paraId="38748115" w14:textId="3A95902F" w:rsidR="00105260" w:rsidRPr="0011295F" w:rsidRDefault="00105260" w:rsidP="00105260">
            <w:pPr>
              <w:pStyle w:val="ObjectiveBullet"/>
              <w:numPr>
                <w:ilvl w:val="1"/>
                <w:numId w:val="11"/>
              </w:numPr>
              <w:tabs>
                <w:tab w:val="clear" w:pos="0"/>
              </w:tabs>
            </w:pPr>
            <w:r w:rsidRPr="0011295F">
              <w:t>Explain how students develop socially and emotionally according to key theories of socioemotional development.</w:t>
            </w:r>
          </w:p>
        </w:tc>
        <w:tc>
          <w:tcPr>
            <w:tcW w:w="2880" w:type="dxa"/>
            <w:gridSpan w:val="2"/>
            <w:tcBorders>
              <w:left w:val="nil"/>
              <w:bottom w:val="nil"/>
            </w:tcBorders>
          </w:tcPr>
          <w:p w14:paraId="6888E1A3" w14:textId="16C93CC9" w:rsidR="00105260" w:rsidRPr="0011295F" w:rsidRDefault="00105260" w:rsidP="00105260">
            <w:pPr>
              <w:tabs>
                <w:tab w:val="left" w:pos="0"/>
                <w:tab w:val="left" w:pos="3720"/>
              </w:tabs>
              <w:outlineLvl w:val="0"/>
              <w:rPr>
                <w:rFonts w:cs="Arial"/>
                <w:szCs w:val="20"/>
              </w:rPr>
            </w:pPr>
            <w:r w:rsidRPr="0011295F">
              <w:rPr>
                <w:rFonts w:cs="Arial"/>
              </w:rPr>
              <w:t>CLO3, CLO5</w:t>
            </w:r>
          </w:p>
        </w:tc>
      </w:tr>
      <w:tr w:rsidR="00105260" w:rsidRPr="0011295F" w14:paraId="5D1EA12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290C98D" w14:textId="3806EA8C" w:rsidR="00105260" w:rsidRPr="0011295F" w:rsidRDefault="00105260" w:rsidP="00105260">
            <w:pPr>
              <w:pStyle w:val="ObjectiveBullet"/>
              <w:numPr>
                <w:ilvl w:val="1"/>
                <w:numId w:val="11"/>
              </w:numPr>
            </w:pPr>
            <w:r w:rsidRPr="0011295F">
              <w:t xml:space="preserve">Compare typical </w:t>
            </w:r>
            <w:r w:rsidR="002E1A7C">
              <w:t xml:space="preserve">and atypical </w:t>
            </w:r>
            <w:r w:rsidRPr="0011295F">
              <w:t>progression of socioemotional development.</w:t>
            </w:r>
          </w:p>
        </w:tc>
        <w:tc>
          <w:tcPr>
            <w:tcW w:w="2880" w:type="dxa"/>
            <w:gridSpan w:val="2"/>
            <w:tcBorders>
              <w:top w:val="nil"/>
              <w:left w:val="nil"/>
              <w:bottom w:val="nil"/>
            </w:tcBorders>
          </w:tcPr>
          <w:p w14:paraId="0790E7F0" w14:textId="0D574920" w:rsidR="00105260" w:rsidRPr="0011295F" w:rsidRDefault="00105260" w:rsidP="00105260">
            <w:pPr>
              <w:tabs>
                <w:tab w:val="left" w:pos="0"/>
                <w:tab w:val="left" w:pos="3720"/>
              </w:tabs>
              <w:outlineLvl w:val="0"/>
              <w:rPr>
                <w:rFonts w:cs="Arial"/>
                <w:szCs w:val="20"/>
              </w:rPr>
            </w:pPr>
            <w:r w:rsidRPr="0011295F">
              <w:rPr>
                <w:rFonts w:cs="Arial"/>
              </w:rPr>
              <w:t>CLO3, CLO5</w:t>
            </w:r>
          </w:p>
        </w:tc>
      </w:tr>
      <w:tr w:rsidR="00105260" w:rsidRPr="0011295F" w14:paraId="09140245"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B184FA2" w14:textId="689CF975" w:rsidR="00105260" w:rsidRPr="0011295F" w:rsidRDefault="00105260" w:rsidP="00105260">
            <w:pPr>
              <w:pStyle w:val="ObjectiveBullet"/>
              <w:numPr>
                <w:ilvl w:val="1"/>
                <w:numId w:val="11"/>
              </w:numPr>
            </w:pPr>
            <w:r w:rsidRPr="0011295F">
              <w:t>Determine how teachers can support students with ASD at each phase of socioemotional development.</w:t>
            </w:r>
          </w:p>
        </w:tc>
        <w:tc>
          <w:tcPr>
            <w:tcW w:w="2880" w:type="dxa"/>
            <w:gridSpan w:val="2"/>
            <w:tcBorders>
              <w:top w:val="nil"/>
              <w:left w:val="nil"/>
              <w:bottom w:val="single" w:sz="4" w:space="0" w:color="000000" w:themeColor="text1"/>
            </w:tcBorders>
          </w:tcPr>
          <w:p w14:paraId="6EB3F6E8" w14:textId="691AFD7B" w:rsidR="00105260" w:rsidRPr="0011295F" w:rsidRDefault="00105260" w:rsidP="00105260">
            <w:pPr>
              <w:tabs>
                <w:tab w:val="left" w:pos="0"/>
                <w:tab w:val="left" w:pos="3720"/>
              </w:tabs>
              <w:outlineLvl w:val="0"/>
              <w:rPr>
                <w:rFonts w:cs="Arial"/>
                <w:szCs w:val="20"/>
              </w:rPr>
            </w:pPr>
            <w:r w:rsidRPr="0011295F">
              <w:rPr>
                <w:rFonts w:cs="Arial"/>
              </w:rPr>
              <w:t>CLO3, CLO5</w:t>
            </w:r>
          </w:p>
        </w:tc>
      </w:tr>
      <w:tr w:rsidR="00105260" w:rsidRPr="0011295F" w14:paraId="65776766"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FA7B867" w14:textId="77777777" w:rsidR="00105260" w:rsidRPr="0011295F" w:rsidRDefault="00105260" w:rsidP="00105260">
            <w:pPr>
              <w:tabs>
                <w:tab w:val="left" w:pos="0"/>
                <w:tab w:val="left" w:pos="3720"/>
              </w:tabs>
              <w:outlineLvl w:val="0"/>
              <w:rPr>
                <w:rFonts w:eastAsia="Arial" w:cs="Arial"/>
                <w:i/>
                <w:iCs/>
              </w:rPr>
            </w:pPr>
            <w:r w:rsidRPr="0011295F">
              <w:rPr>
                <w:rFonts w:eastAsia="Arial" w:cs="Arial"/>
                <w:b/>
                <w:bCs/>
                <w:i/>
                <w:iCs/>
                <w:sz w:val="22"/>
                <w:szCs w:val="22"/>
              </w:rPr>
              <w:t>Resources, Activities, and Preparation</w:t>
            </w:r>
          </w:p>
          <w:p w14:paraId="405A2F1E"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auto"/>
            </w:tcBorders>
            <w:shd w:val="clear" w:color="auto" w:fill="D8D9DA"/>
          </w:tcPr>
          <w:p w14:paraId="3246E978"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b/>
                <w:bCs/>
                <w:i/>
                <w:iCs/>
              </w:rPr>
              <w:t>AIE</w:t>
            </w:r>
          </w:p>
        </w:tc>
      </w:tr>
      <w:tr w:rsidR="00105260" w:rsidRPr="0011295F" w14:paraId="190C915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82AF23" w14:textId="02C7DFE4" w:rsidR="0048266C" w:rsidRPr="0011295F" w:rsidRDefault="0048266C" w:rsidP="00105260">
            <w:pPr>
              <w:ind w:left="360" w:hanging="360"/>
              <w:rPr>
                <w:rFonts w:cs="Arial"/>
                <w:b/>
                <w:bCs/>
              </w:rPr>
            </w:pPr>
            <w:r w:rsidRPr="0011295F">
              <w:rPr>
                <w:rFonts w:cs="Arial"/>
                <w:b/>
                <w:bCs/>
              </w:rPr>
              <w:t>Readings</w:t>
            </w:r>
          </w:p>
          <w:p w14:paraId="1CA03D6F" w14:textId="77777777" w:rsidR="0048266C" w:rsidRPr="0011295F" w:rsidRDefault="0048266C" w:rsidP="00105260">
            <w:pPr>
              <w:ind w:left="360" w:hanging="360"/>
              <w:rPr>
                <w:rFonts w:cs="Arial"/>
                <w:b/>
                <w:bCs/>
              </w:rPr>
            </w:pPr>
          </w:p>
          <w:p w14:paraId="2FD9DDE8" w14:textId="4285A88F" w:rsidR="00105260" w:rsidRPr="0011295F" w:rsidRDefault="00105260" w:rsidP="00105260">
            <w:pPr>
              <w:ind w:left="360" w:hanging="360"/>
              <w:rPr>
                <w:rFonts w:cs="Arial"/>
              </w:rPr>
            </w:pPr>
            <w:r w:rsidRPr="0011295F">
              <w:rPr>
                <w:rFonts w:cs="Arial"/>
                <w:b/>
                <w:bCs/>
              </w:rPr>
              <w:t>Read</w:t>
            </w:r>
            <w:r w:rsidRPr="0011295F">
              <w:rPr>
                <w:rFonts w:cs="Arial"/>
              </w:rPr>
              <w:t xml:space="preserve"> Ch. </w:t>
            </w:r>
            <w:r w:rsidR="00CA1C1B" w:rsidRPr="0011295F">
              <w:rPr>
                <w:rFonts w:cs="Arial"/>
              </w:rPr>
              <w:t>8</w:t>
            </w:r>
            <w:r w:rsidRPr="0011295F">
              <w:rPr>
                <w:rFonts w:cs="Arial"/>
              </w:rPr>
              <w:t xml:space="preserve"> of </w:t>
            </w:r>
            <w:r w:rsidRPr="0011295F">
              <w:rPr>
                <w:rFonts w:cs="Arial"/>
                <w:i/>
                <w:iCs/>
              </w:rPr>
              <w:t>Autism Spectrum Disorders</w:t>
            </w:r>
            <w:r w:rsidRPr="0011295F">
              <w:rPr>
                <w:rFonts w:cs="Arial"/>
              </w:rPr>
              <w:t>.</w:t>
            </w:r>
          </w:p>
          <w:p w14:paraId="1D1DC0B4" w14:textId="77777777" w:rsidR="0048266C" w:rsidRPr="0011295F" w:rsidRDefault="0048266C" w:rsidP="00105260">
            <w:pPr>
              <w:pStyle w:val="AssignmentsLevel1"/>
              <w:rPr>
                <w:rStyle w:val="Strong"/>
              </w:rPr>
            </w:pPr>
          </w:p>
          <w:p w14:paraId="702147F9" w14:textId="708BF948" w:rsidR="0048266C" w:rsidRPr="0011295F" w:rsidRDefault="0048266C" w:rsidP="00105260">
            <w:pPr>
              <w:pStyle w:val="AssignmentsLevel1"/>
              <w:rPr>
                <w:rStyle w:val="Strong"/>
                <w:b w:val="0"/>
              </w:rPr>
            </w:pPr>
            <w:r w:rsidRPr="0011295F">
              <w:rPr>
                <w:rStyle w:val="Strong"/>
              </w:rPr>
              <w:t xml:space="preserve">Read </w:t>
            </w:r>
            <w:r w:rsidRPr="0011295F">
              <w:rPr>
                <w:rStyle w:val="Strong"/>
                <w:b w:val="0"/>
              </w:rPr>
              <w:t xml:space="preserve">the following resources: </w:t>
            </w:r>
          </w:p>
          <w:p w14:paraId="44E74222" w14:textId="77777777" w:rsidR="0048266C" w:rsidRPr="0011295F" w:rsidRDefault="0048266C" w:rsidP="00105260">
            <w:pPr>
              <w:pStyle w:val="AssignmentsLevel1"/>
              <w:rPr>
                <w:rStyle w:val="Strong"/>
                <w:b w:val="0"/>
              </w:rPr>
            </w:pPr>
          </w:p>
          <w:p w14:paraId="657EA68A" w14:textId="7C60DDF7" w:rsidR="00105260" w:rsidRPr="0011295F" w:rsidRDefault="0048266C" w:rsidP="0048266C">
            <w:pPr>
              <w:pStyle w:val="AssignmentsLevel2"/>
            </w:pPr>
            <w:r w:rsidRPr="0011295F">
              <w:rPr>
                <w:rStyle w:val="Strong"/>
                <w:b w:val="0"/>
              </w:rPr>
              <w:t>A</w:t>
            </w:r>
            <w:r w:rsidR="00105260" w:rsidRPr="0011295F">
              <w:t xml:space="preserve">rticle and video on </w:t>
            </w:r>
            <w:hyperlink r:id="rId35" w:tgtFrame="_blank" w:history="1">
              <w:r w:rsidR="00105260" w:rsidRPr="0011295F">
                <w:rPr>
                  <w:rStyle w:val="Hyperlink"/>
                </w:rPr>
                <w:t>social skills for kids with ASD</w:t>
              </w:r>
            </w:hyperlink>
          </w:p>
          <w:p w14:paraId="43CBD2A5" w14:textId="710EAAC4" w:rsidR="0048266C" w:rsidRPr="0011295F" w:rsidRDefault="000B30DB" w:rsidP="0048266C">
            <w:pPr>
              <w:pStyle w:val="AssignmentsLevel2"/>
            </w:pPr>
            <w:hyperlink r:id="rId36" w:history="1">
              <w:r w:rsidR="0048266C" w:rsidRPr="0011295F">
                <w:rPr>
                  <w:rStyle w:val="Hyperlink"/>
                </w:rPr>
                <w:t>Behavior &amp; Socio-Emotional Development</w:t>
              </w:r>
            </w:hyperlink>
            <w:r w:rsidR="0048266C" w:rsidRPr="0011295F">
              <w:t xml:space="preserve"> from synapse:</w:t>
            </w:r>
            <w:r w:rsidR="005D5F82">
              <w:t xml:space="preserve"> </w:t>
            </w:r>
            <w:r w:rsidR="0048266C" w:rsidRPr="0011295F">
              <w:t>Reconnecting lives website</w:t>
            </w:r>
          </w:p>
          <w:p w14:paraId="14AF86C7" w14:textId="77777777" w:rsidR="0048266C" w:rsidRPr="0011295F" w:rsidRDefault="000B30DB" w:rsidP="0048266C">
            <w:pPr>
              <w:pStyle w:val="AssignmentsLevel2"/>
            </w:pPr>
            <w:hyperlink r:id="rId37" w:history="1">
              <w:r w:rsidR="0048266C" w:rsidRPr="0011295F">
                <w:rPr>
                  <w:rStyle w:val="Hyperlink"/>
                </w:rPr>
                <w:t>Supporting Students with Autism: 10 Ideas for Inclusive Classrooms</w:t>
              </w:r>
            </w:hyperlink>
          </w:p>
          <w:p w14:paraId="1C640EEB" w14:textId="77777777" w:rsidR="0048266C" w:rsidRPr="00AB32A0" w:rsidRDefault="000B30DB" w:rsidP="0048266C">
            <w:pPr>
              <w:pStyle w:val="AssignmentsLevel2"/>
              <w:rPr>
                <w:rStyle w:val="Hyperlink"/>
                <w:color w:val="auto"/>
                <w:u w:val="none"/>
              </w:rPr>
            </w:pPr>
            <w:hyperlink r:id="rId38" w:history="1">
              <w:r w:rsidR="0048266C" w:rsidRPr="0011295F">
                <w:rPr>
                  <w:rStyle w:val="Hyperlink"/>
                </w:rPr>
                <w:t>Anxiety and autism in the classroom</w:t>
              </w:r>
            </w:hyperlink>
          </w:p>
          <w:p w14:paraId="1FAA0CCD" w14:textId="77777777" w:rsidR="00AB32A0" w:rsidRDefault="00AB32A0" w:rsidP="00AB32A0">
            <w:pPr>
              <w:pStyle w:val="AssignmentsLevel2"/>
              <w:numPr>
                <w:ilvl w:val="0"/>
                <w:numId w:val="0"/>
              </w:numPr>
              <w:ind w:left="360" w:hanging="360"/>
            </w:pPr>
          </w:p>
          <w:p w14:paraId="00EEC445" w14:textId="59B9CE77" w:rsidR="00AB32A0" w:rsidRPr="0011295F" w:rsidRDefault="00AB32A0" w:rsidP="00AB32A0">
            <w:pPr>
              <w:pStyle w:val="AssignmentsLevel2"/>
              <w:numPr>
                <w:ilvl w:val="0"/>
                <w:numId w:val="0"/>
              </w:numPr>
              <w:ind w:left="360" w:hanging="360"/>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62EC3C98" w14:textId="7A7E04BD" w:rsidR="00105260" w:rsidRPr="0011295F" w:rsidRDefault="00105260" w:rsidP="00105260">
            <w:pPr>
              <w:rPr>
                <w:rFonts w:cs="Arial"/>
                <w:szCs w:val="20"/>
              </w:rPr>
            </w:pPr>
            <w:r w:rsidRPr="0011295F">
              <w:rPr>
                <w:rFonts w:cs="Arial"/>
              </w:rPr>
              <w:t>WEEK</w:t>
            </w:r>
            <w:r w:rsidR="006C1192" w:rsidRPr="0011295F">
              <w:rPr>
                <w:rFonts w:cs="Arial"/>
              </w:rPr>
              <w:t>4</w:t>
            </w:r>
          </w:p>
        </w:tc>
        <w:tc>
          <w:tcPr>
            <w:tcW w:w="1440" w:type="dxa"/>
            <w:tcBorders>
              <w:left w:val="single" w:sz="4" w:space="0" w:color="000000" w:themeColor="text1"/>
            </w:tcBorders>
            <w:shd w:val="clear" w:color="auto" w:fill="FFFFFF" w:themeFill="background1"/>
          </w:tcPr>
          <w:p w14:paraId="1BDD6F89" w14:textId="5ABA266D" w:rsidR="00105260" w:rsidRPr="0011295F" w:rsidRDefault="006746CF" w:rsidP="00105260">
            <w:pPr>
              <w:rPr>
                <w:rFonts w:cs="Arial"/>
                <w:szCs w:val="20"/>
              </w:rPr>
            </w:pPr>
            <w:r>
              <w:t>Lecture activity</w:t>
            </w:r>
            <w:r w:rsidR="0048266C" w:rsidRPr="0011295F">
              <w:t xml:space="preserve"> = </w:t>
            </w:r>
            <w:r w:rsidR="00AB32A0">
              <w:rPr>
                <w:b/>
                <w:bCs/>
              </w:rPr>
              <w:t>2</w:t>
            </w:r>
            <w:r w:rsidR="0048266C" w:rsidRPr="0011295F">
              <w:rPr>
                <w:b/>
                <w:bCs/>
              </w:rPr>
              <w:t xml:space="preserve"> hour</w:t>
            </w:r>
            <w:r w:rsidR="005D5F82">
              <w:rPr>
                <w:b/>
                <w:bCs/>
              </w:rPr>
              <w:t>s</w:t>
            </w:r>
          </w:p>
        </w:tc>
      </w:tr>
      <w:tr w:rsidR="00105260" w:rsidRPr="0011295F" w14:paraId="32804CF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8BEECDA" w14:textId="77777777" w:rsidR="00105260" w:rsidRPr="0011295F" w:rsidRDefault="00105260" w:rsidP="00105260">
            <w:pPr>
              <w:tabs>
                <w:tab w:val="left" w:pos="0"/>
                <w:tab w:val="left" w:pos="3720"/>
              </w:tabs>
              <w:outlineLvl w:val="0"/>
              <w:rPr>
                <w:rFonts w:eastAsia="Arial" w:cs="Arial"/>
                <w:i/>
                <w:iCs/>
              </w:rPr>
            </w:pPr>
            <w:r w:rsidRPr="0011295F">
              <w:rPr>
                <w:rFonts w:eastAsia="Arial" w:cs="Arial"/>
                <w:b/>
                <w:bCs/>
                <w:i/>
                <w:iCs/>
                <w:sz w:val="22"/>
                <w:szCs w:val="22"/>
              </w:rPr>
              <w:t>Graded Assignments</w:t>
            </w:r>
          </w:p>
          <w:p w14:paraId="7F91660C"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05260" w:rsidRPr="0011295F" w:rsidRDefault="00105260" w:rsidP="00105260">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05260" w:rsidRPr="0011295F" w:rsidRDefault="00105260" w:rsidP="00105260">
            <w:pPr>
              <w:rPr>
                <w:rFonts w:eastAsia="Arial" w:cs="Arial"/>
                <w:b/>
                <w:bCs/>
                <w:i/>
                <w:iCs/>
              </w:rPr>
            </w:pPr>
            <w:r w:rsidRPr="0011295F">
              <w:rPr>
                <w:rFonts w:eastAsia="Arial" w:cs="Arial"/>
                <w:b/>
                <w:bCs/>
                <w:i/>
                <w:iCs/>
              </w:rPr>
              <w:t>AIE</w:t>
            </w:r>
          </w:p>
        </w:tc>
      </w:tr>
      <w:tr w:rsidR="00105260" w:rsidRPr="0011295F" w14:paraId="5591C0D7" w14:textId="77777777" w:rsidTr="00753184">
        <w:tc>
          <w:tcPr>
            <w:tcW w:w="10170" w:type="dxa"/>
            <w:tcMar>
              <w:top w:w="115" w:type="dxa"/>
              <w:left w:w="115" w:type="dxa"/>
              <w:bottom w:w="115" w:type="dxa"/>
              <w:right w:w="115" w:type="dxa"/>
            </w:tcMar>
          </w:tcPr>
          <w:p w14:paraId="688EBC31" w14:textId="5B49D527" w:rsidR="00105260" w:rsidRPr="0011295F" w:rsidRDefault="00100566" w:rsidP="00105260">
            <w:pPr>
              <w:pStyle w:val="AssignmentsLevel1"/>
              <w:rPr>
                <w:b/>
                <w:bCs/>
              </w:rPr>
            </w:pPr>
            <w:r w:rsidRPr="0011295F">
              <w:rPr>
                <w:b/>
                <w:bCs/>
              </w:rPr>
              <w:t xml:space="preserve">Discussion: </w:t>
            </w:r>
            <w:r w:rsidR="00105260" w:rsidRPr="0011295F">
              <w:rPr>
                <w:b/>
                <w:bCs/>
              </w:rPr>
              <w:t>Scaffolding</w:t>
            </w:r>
          </w:p>
          <w:p w14:paraId="46D68415" w14:textId="77777777" w:rsidR="00105260" w:rsidRPr="0011295F" w:rsidRDefault="00105260" w:rsidP="00105260">
            <w:pPr>
              <w:pStyle w:val="AssignmentsLevel1"/>
              <w:rPr>
                <w:b/>
              </w:rPr>
            </w:pPr>
          </w:p>
          <w:p w14:paraId="2E960321" w14:textId="3F3CD4E1" w:rsidR="00105260" w:rsidRPr="0011295F" w:rsidRDefault="00105260" w:rsidP="00105260">
            <w:pPr>
              <w:pStyle w:val="AssignmentsLevel1"/>
            </w:pPr>
            <w:r w:rsidRPr="0011295F">
              <w:rPr>
                <w:b/>
                <w:bCs/>
              </w:rPr>
              <w:t>Review</w:t>
            </w:r>
            <w:r w:rsidRPr="0011295F">
              <w:t xml:space="preserve"> the “In Their Words” section</w:t>
            </w:r>
            <w:r w:rsidR="00100566" w:rsidRPr="0011295F">
              <w:t xml:space="preserve"> on</w:t>
            </w:r>
            <w:r w:rsidRPr="0011295F">
              <w:t xml:space="preserve"> </w:t>
            </w:r>
            <w:r w:rsidR="00100566" w:rsidRPr="0011295F">
              <w:t xml:space="preserve">p. 199 </w:t>
            </w:r>
            <w:r w:rsidRPr="0011295F">
              <w:t xml:space="preserve">in Ch. </w:t>
            </w:r>
            <w:r w:rsidR="00100566" w:rsidRPr="0011295F">
              <w:t>8</w:t>
            </w:r>
            <w:r w:rsidRPr="0011295F">
              <w:t xml:space="preserve"> of </w:t>
            </w:r>
            <w:r w:rsidRPr="0011295F">
              <w:rPr>
                <w:i/>
                <w:iCs/>
              </w:rPr>
              <w:t>Autism Spectrum Disorders.</w:t>
            </w:r>
          </w:p>
          <w:p w14:paraId="4C02D93C" w14:textId="77777777" w:rsidR="00105260" w:rsidRPr="0011295F" w:rsidRDefault="00105260" w:rsidP="00105260">
            <w:pPr>
              <w:tabs>
                <w:tab w:val="left" w:pos="2329"/>
              </w:tabs>
              <w:rPr>
                <w:rFonts w:cs="Arial"/>
                <w:b/>
                <w:szCs w:val="20"/>
              </w:rPr>
            </w:pPr>
          </w:p>
          <w:p w14:paraId="2454C13E" w14:textId="739A65E2" w:rsidR="00105260" w:rsidRPr="0011295F" w:rsidRDefault="00100566" w:rsidP="00105260">
            <w:pPr>
              <w:pStyle w:val="AssignmentsLevel1"/>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62863752" w14:textId="77777777" w:rsidR="00105260" w:rsidRPr="0011295F" w:rsidRDefault="00105260" w:rsidP="00105260">
            <w:pPr>
              <w:tabs>
                <w:tab w:val="left" w:pos="2329"/>
              </w:tabs>
              <w:rPr>
                <w:rFonts w:cs="Arial"/>
                <w:b/>
                <w:szCs w:val="20"/>
              </w:rPr>
            </w:pPr>
          </w:p>
          <w:p w14:paraId="52052FC9" w14:textId="77777777" w:rsidR="00105260" w:rsidRPr="0011295F" w:rsidRDefault="00105260" w:rsidP="00105260">
            <w:pPr>
              <w:pStyle w:val="AssignmentsLevel2"/>
            </w:pPr>
            <w:r w:rsidRPr="0011295F">
              <w:t>How can scaffolding help teachers support the socioemotional development of students with ASD?</w:t>
            </w:r>
          </w:p>
          <w:p w14:paraId="2C071A8C" w14:textId="77777777" w:rsidR="00105260" w:rsidRPr="0011295F" w:rsidRDefault="00105260" w:rsidP="00105260">
            <w:pPr>
              <w:pStyle w:val="AssignmentsLevel2"/>
            </w:pPr>
            <w:r w:rsidRPr="0011295F">
              <w:lastRenderedPageBreak/>
              <w:t>How could you use scaffolding in your classroom?</w:t>
            </w:r>
          </w:p>
          <w:p w14:paraId="27922F3F" w14:textId="77777777" w:rsidR="00105260" w:rsidRPr="0011295F" w:rsidRDefault="00105260" w:rsidP="00105260">
            <w:pPr>
              <w:tabs>
                <w:tab w:val="left" w:pos="2329"/>
              </w:tabs>
              <w:rPr>
                <w:rFonts w:cs="Arial"/>
                <w:b/>
                <w:szCs w:val="20"/>
              </w:rPr>
            </w:pPr>
          </w:p>
          <w:p w14:paraId="1C5C1FE5" w14:textId="0ADDA0AC" w:rsidR="00105260" w:rsidRPr="0011295F" w:rsidRDefault="00AB32A0" w:rsidP="00105260">
            <w:pPr>
              <w:tabs>
                <w:tab w:val="left" w:pos="2329"/>
              </w:tabs>
              <w:rPr>
                <w:rFonts w:eastAsia="Arial" w:cs="Arial"/>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1540493E" w14:textId="52B4BC86" w:rsidR="00105260" w:rsidRPr="0011295F" w:rsidRDefault="006C1192" w:rsidP="00105260">
            <w:pPr>
              <w:tabs>
                <w:tab w:val="left" w:pos="2329"/>
              </w:tabs>
              <w:rPr>
                <w:rFonts w:cs="Arial"/>
                <w:szCs w:val="20"/>
              </w:rPr>
            </w:pPr>
            <w:r w:rsidRPr="0011295F">
              <w:rPr>
                <w:rFonts w:cs="Arial"/>
              </w:rPr>
              <w:lastRenderedPageBreak/>
              <w:t>4</w:t>
            </w:r>
            <w:r w:rsidR="00105260" w:rsidRPr="0011295F">
              <w:rPr>
                <w:rFonts w:cs="Arial"/>
              </w:rPr>
              <w:t>.3</w:t>
            </w:r>
          </w:p>
        </w:tc>
        <w:tc>
          <w:tcPr>
            <w:tcW w:w="1440" w:type="dxa"/>
          </w:tcPr>
          <w:p w14:paraId="5E469A13" w14:textId="267B5DA9" w:rsidR="00105260" w:rsidRPr="0011295F" w:rsidRDefault="00105260" w:rsidP="00105260">
            <w:pPr>
              <w:tabs>
                <w:tab w:val="left" w:pos="2329"/>
              </w:tabs>
            </w:pPr>
            <w:r w:rsidRPr="0011295F">
              <w:t xml:space="preserve">Discussion = </w:t>
            </w:r>
            <w:r w:rsidRPr="0011295F">
              <w:rPr>
                <w:b/>
                <w:bCs/>
              </w:rPr>
              <w:t>1 hour</w:t>
            </w:r>
          </w:p>
        </w:tc>
      </w:tr>
      <w:tr w:rsidR="00105260" w:rsidRPr="0011295F" w14:paraId="586F3A25" w14:textId="77777777" w:rsidTr="4948C66D">
        <w:tc>
          <w:tcPr>
            <w:tcW w:w="10170" w:type="dxa"/>
            <w:tcMar>
              <w:top w:w="115" w:type="dxa"/>
              <w:left w:w="115" w:type="dxa"/>
              <w:bottom w:w="115" w:type="dxa"/>
              <w:right w:w="115" w:type="dxa"/>
            </w:tcMar>
          </w:tcPr>
          <w:p w14:paraId="67550F00" w14:textId="43CFDB28" w:rsidR="00105260" w:rsidRPr="0011295F" w:rsidRDefault="006259F5" w:rsidP="00105260">
            <w:pPr>
              <w:tabs>
                <w:tab w:val="left" w:pos="2329"/>
              </w:tabs>
              <w:rPr>
                <w:rFonts w:cs="Arial"/>
                <w:b/>
                <w:bCs/>
              </w:rPr>
            </w:pPr>
            <w:r>
              <w:rPr>
                <w:rFonts w:cs="Arial"/>
                <w:b/>
                <w:bCs/>
              </w:rPr>
              <w:t>Presentation</w:t>
            </w:r>
            <w:r w:rsidR="006746CF">
              <w:rPr>
                <w:rFonts w:cs="Arial"/>
                <w:b/>
                <w:bCs/>
              </w:rPr>
              <w:t xml:space="preserve">: </w:t>
            </w:r>
            <w:r w:rsidR="00105260" w:rsidRPr="0011295F">
              <w:rPr>
                <w:rFonts w:cs="Arial"/>
                <w:b/>
                <w:bCs/>
              </w:rPr>
              <w:t>Phases of Socioemotional Development</w:t>
            </w:r>
          </w:p>
          <w:p w14:paraId="452D6F62" w14:textId="77777777" w:rsidR="00105260" w:rsidRPr="0011295F" w:rsidRDefault="00105260" w:rsidP="00105260">
            <w:pPr>
              <w:tabs>
                <w:tab w:val="left" w:pos="2329"/>
              </w:tabs>
              <w:rPr>
                <w:rFonts w:cs="Arial"/>
                <w:b/>
                <w:szCs w:val="20"/>
              </w:rPr>
            </w:pPr>
            <w:r w:rsidRPr="0011295F">
              <w:rPr>
                <w:rFonts w:cs="Arial"/>
                <w:b/>
                <w:szCs w:val="20"/>
              </w:rPr>
              <w:t xml:space="preserve"> </w:t>
            </w:r>
          </w:p>
          <w:p w14:paraId="7B16CA28" w14:textId="34C2E9DC" w:rsidR="00105260" w:rsidRPr="0011295F" w:rsidRDefault="006259F5" w:rsidP="00105260">
            <w:pPr>
              <w:tabs>
                <w:tab w:val="left" w:pos="2329"/>
              </w:tabs>
            </w:pPr>
            <w:r>
              <w:rPr>
                <w:rFonts w:cs="Arial"/>
                <w:b/>
                <w:bCs/>
              </w:rPr>
              <w:t>Create</w:t>
            </w:r>
            <w:r w:rsidR="00105260" w:rsidRPr="0011295F">
              <w:rPr>
                <w:rFonts w:cs="Arial"/>
                <w:b/>
                <w:bCs/>
              </w:rPr>
              <w:t xml:space="preserve"> </w:t>
            </w:r>
            <w:r w:rsidR="00105260" w:rsidRPr="0011295F">
              <w:rPr>
                <w:rStyle w:val="AssignmentsLevel1Char"/>
              </w:rPr>
              <w:t xml:space="preserve">a </w:t>
            </w:r>
            <w:r w:rsidR="006350F2">
              <w:rPr>
                <w:rStyle w:val="AssignmentsLevel1Char"/>
              </w:rPr>
              <w:t>Microsoft</w:t>
            </w:r>
            <w:r w:rsidR="0093474D" w:rsidRPr="002F7C3E">
              <w:rPr>
                <w:rStyle w:val="AssignmentsLevel1Char"/>
                <w:vertAlign w:val="superscript"/>
              </w:rPr>
              <w:t>®</w:t>
            </w:r>
            <w:r w:rsidR="006350F2">
              <w:rPr>
                <w:rStyle w:val="AssignmentsLevel1Char"/>
              </w:rPr>
              <w:t xml:space="preserve"> </w:t>
            </w:r>
            <w:proofErr w:type="spellStart"/>
            <w:r>
              <w:rPr>
                <w:rStyle w:val="AssignmentsLevel1Char"/>
              </w:rPr>
              <w:t>Powerpoint</w:t>
            </w:r>
            <w:proofErr w:type="spellEnd"/>
            <w:r w:rsidR="004E79A6" w:rsidRPr="006A1080">
              <w:rPr>
                <w:rStyle w:val="AssignmentsLevel1Char"/>
                <w:vertAlign w:val="superscript"/>
              </w:rPr>
              <w:t>®</w:t>
            </w:r>
            <w:r>
              <w:rPr>
                <w:rStyle w:val="AssignmentsLevel1Char"/>
              </w:rPr>
              <w:t xml:space="preserve"> presentation of 10</w:t>
            </w:r>
            <w:r w:rsidR="004E79A6">
              <w:rPr>
                <w:rStyle w:val="AssignmentsLevel1Char"/>
              </w:rPr>
              <w:t>–</w:t>
            </w:r>
            <w:r>
              <w:rPr>
                <w:rStyle w:val="AssignmentsLevel1Char"/>
              </w:rPr>
              <w:t>15</w:t>
            </w:r>
            <w:r w:rsidR="004E79A6">
              <w:rPr>
                <w:rStyle w:val="AssignmentsLevel1Char"/>
              </w:rPr>
              <w:t xml:space="preserve"> </w:t>
            </w:r>
            <w:r>
              <w:rPr>
                <w:rStyle w:val="AssignmentsLevel1Char"/>
              </w:rPr>
              <w:t>slides</w:t>
            </w:r>
            <w:r w:rsidR="00105260" w:rsidRPr="0011295F">
              <w:rPr>
                <w:rStyle w:val="AssignmentsLevel1Char"/>
              </w:rPr>
              <w:t xml:space="preserve"> on socioemotional development that includes the following:</w:t>
            </w:r>
          </w:p>
          <w:p w14:paraId="34564C47" w14:textId="77777777" w:rsidR="00105260" w:rsidRPr="0011295F" w:rsidRDefault="00105260" w:rsidP="00105260">
            <w:pPr>
              <w:tabs>
                <w:tab w:val="left" w:pos="2329"/>
              </w:tabs>
            </w:pPr>
          </w:p>
          <w:p w14:paraId="6DB9216C" w14:textId="70E03426" w:rsidR="00105260" w:rsidRPr="0011295F" w:rsidRDefault="00105260" w:rsidP="00105260">
            <w:pPr>
              <w:pStyle w:val="AssignmentsLevel2"/>
            </w:pPr>
            <w:r w:rsidRPr="0011295F">
              <w:t xml:space="preserve">Each phase of </w:t>
            </w:r>
            <w:r w:rsidR="004E79A6">
              <w:t xml:space="preserve">typical </w:t>
            </w:r>
            <w:r w:rsidRPr="0011295F">
              <w:t>socioemotional development</w:t>
            </w:r>
          </w:p>
          <w:p w14:paraId="72442012" w14:textId="27B6B33D" w:rsidR="00105260" w:rsidRPr="0011295F" w:rsidRDefault="00105260" w:rsidP="00105260">
            <w:pPr>
              <w:pStyle w:val="AssignmentsLevel2"/>
            </w:pPr>
            <w:r w:rsidRPr="0011295F">
              <w:t xml:space="preserve">A comparison of </w:t>
            </w:r>
            <w:r w:rsidR="004E79A6">
              <w:t xml:space="preserve">typical </w:t>
            </w:r>
            <w:r w:rsidRPr="0011295F">
              <w:t>socioemotional development with that of students with ASD</w:t>
            </w:r>
          </w:p>
          <w:p w14:paraId="10BCF623" w14:textId="2706E18F" w:rsidR="00353323" w:rsidRDefault="00105260" w:rsidP="00105260">
            <w:pPr>
              <w:pStyle w:val="AssignmentsLevel2"/>
            </w:pPr>
            <w:r w:rsidRPr="0011295F">
              <w:t>How teachers can support students with ASD at each phase of socioemotional development</w:t>
            </w:r>
          </w:p>
          <w:p w14:paraId="3A8F4BD9" w14:textId="4E07FFD8" w:rsidR="00105260" w:rsidRPr="0011295F" w:rsidRDefault="00105260" w:rsidP="00105260">
            <w:pPr>
              <w:pStyle w:val="AssignmentsLevel2"/>
            </w:pPr>
            <w:r w:rsidRPr="0011295F">
              <w:t xml:space="preserve">Support </w:t>
            </w:r>
            <w:r w:rsidR="00353323">
              <w:t xml:space="preserve">for each of </w:t>
            </w:r>
            <w:r w:rsidRPr="0011295F">
              <w:t xml:space="preserve">your </w:t>
            </w:r>
            <w:r w:rsidR="00353323">
              <w:t>responses</w:t>
            </w:r>
          </w:p>
          <w:p w14:paraId="265DA0AC" w14:textId="77777777" w:rsidR="00105260" w:rsidRPr="0011295F" w:rsidRDefault="00105260" w:rsidP="00105260">
            <w:pPr>
              <w:tabs>
                <w:tab w:val="left" w:pos="2329"/>
              </w:tabs>
              <w:rPr>
                <w:rFonts w:cs="Arial"/>
                <w:szCs w:val="20"/>
              </w:rPr>
            </w:pPr>
          </w:p>
          <w:p w14:paraId="44E9382A" w14:textId="3901511A" w:rsidR="00105260" w:rsidRDefault="006259F5" w:rsidP="00105260">
            <w:pPr>
              <w:pStyle w:val="AssignmentsLevel1"/>
            </w:pPr>
            <w:r>
              <w:rPr>
                <w:b/>
                <w:bCs/>
              </w:rPr>
              <w:t>Include</w:t>
            </w:r>
            <w:r w:rsidR="00105260" w:rsidRPr="0011295F">
              <w:rPr>
                <w:b/>
                <w:bCs/>
              </w:rPr>
              <w:t xml:space="preserve"> </w:t>
            </w:r>
            <w:r>
              <w:t xml:space="preserve">a citation slide formatted </w:t>
            </w:r>
            <w:r w:rsidR="00105260" w:rsidRPr="0011295F">
              <w:t xml:space="preserve">according to APA guidelines. </w:t>
            </w:r>
          </w:p>
          <w:p w14:paraId="3EC5A13E" w14:textId="77777777" w:rsidR="006746CF" w:rsidRDefault="006746CF" w:rsidP="00105260">
            <w:pPr>
              <w:pStyle w:val="AssignmentsLevel1"/>
              <w:rPr>
                <w:strike/>
              </w:rPr>
            </w:pPr>
          </w:p>
          <w:p w14:paraId="3D047124" w14:textId="66A98E9F" w:rsidR="006746CF" w:rsidRDefault="006259F5" w:rsidP="00105260">
            <w:pPr>
              <w:pStyle w:val="AssignmentsLevel1"/>
            </w:pPr>
            <w:r w:rsidRPr="00C5127A">
              <w:rPr>
                <w:b/>
              </w:rPr>
              <w:t xml:space="preserve">Post </w:t>
            </w:r>
            <w:r w:rsidR="006746CF" w:rsidRPr="00C5127A">
              <w:t xml:space="preserve">your </w:t>
            </w:r>
            <w:r w:rsidRPr="00C5127A">
              <w:t>presentation</w:t>
            </w:r>
            <w:r w:rsidR="006746CF" w:rsidRPr="00C5127A">
              <w:t xml:space="preserve"> by </w:t>
            </w:r>
            <w:r w:rsidRPr="00C5127A">
              <w:t xml:space="preserve">Saturday </w:t>
            </w:r>
            <w:r w:rsidRPr="00C5127A">
              <w:rPr>
                <w:rFonts w:eastAsia="Arial"/>
                <w:bCs/>
              </w:rPr>
              <w:t>11:59 p.m. EST</w:t>
            </w:r>
            <w:r w:rsidR="002B08EC" w:rsidRPr="00C5127A">
              <w:t xml:space="preserve"> and prepare to discuss.</w:t>
            </w:r>
            <w:r w:rsidR="002B08EC">
              <w:t xml:space="preserve"> </w:t>
            </w:r>
          </w:p>
          <w:p w14:paraId="24786D59" w14:textId="77777777" w:rsidR="006259F5" w:rsidRDefault="006259F5" w:rsidP="00105260">
            <w:pPr>
              <w:pStyle w:val="AssignmentsLevel1"/>
            </w:pPr>
          </w:p>
          <w:p w14:paraId="062C5354" w14:textId="4795F742" w:rsidR="006259F5" w:rsidRPr="006746CF" w:rsidRDefault="006259F5" w:rsidP="00105260">
            <w:pPr>
              <w:pStyle w:val="AssignmentsLevel1"/>
            </w:pPr>
            <w:r>
              <w:rPr>
                <w:rFonts w:eastAsia="Arial"/>
                <w:b/>
                <w:bCs/>
              </w:rPr>
              <w:t xml:space="preserve">Respond </w:t>
            </w:r>
            <w:r>
              <w:rPr>
                <w:rFonts w:eastAsia="Arial"/>
                <w:bCs/>
              </w:rPr>
              <w:t xml:space="preserve">with </w:t>
            </w:r>
            <w:r w:rsidRPr="0011295F">
              <w:rPr>
                <w:rFonts w:eastAsia="Arial"/>
                <w:bCs/>
              </w:rPr>
              <w:t>constructive criticism, clarification, additional questions, or your own relevant thoughts to three of your classmates' posts by 11:59 p.m. EST on Sunday.</w:t>
            </w:r>
          </w:p>
        </w:tc>
        <w:tc>
          <w:tcPr>
            <w:tcW w:w="1440" w:type="dxa"/>
          </w:tcPr>
          <w:p w14:paraId="6D8576AF" w14:textId="774C856A" w:rsidR="00105260" w:rsidRPr="0011295F" w:rsidRDefault="00A473FD" w:rsidP="00105260">
            <w:pPr>
              <w:tabs>
                <w:tab w:val="left" w:pos="2329"/>
              </w:tabs>
              <w:rPr>
                <w:rFonts w:cs="Arial"/>
                <w:strike/>
                <w:szCs w:val="20"/>
              </w:rPr>
            </w:pPr>
            <w:r>
              <w:rPr>
                <w:rFonts w:cs="Arial"/>
              </w:rPr>
              <w:t xml:space="preserve">4.1, </w:t>
            </w:r>
            <w:r w:rsidR="006C1192" w:rsidRPr="0011295F">
              <w:rPr>
                <w:rFonts w:cs="Arial"/>
              </w:rPr>
              <w:t>4</w:t>
            </w:r>
            <w:r w:rsidR="00105260" w:rsidRPr="0011295F">
              <w:rPr>
                <w:rFonts w:cs="Arial"/>
              </w:rPr>
              <w:t xml:space="preserve">.2, </w:t>
            </w:r>
            <w:r w:rsidR="006C1192" w:rsidRPr="0011295F">
              <w:rPr>
                <w:rFonts w:cs="Arial"/>
              </w:rPr>
              <w:t>4</w:t>
            </w:r>
            <w:r w:rsidR="00105260" w:rsidRPr="0011295F">
              <w:rPr>
                <w:rFonts w:cs="Arial"/>
              </w:rPr>
              <w:t>.3</w:t>
            </w:r>
          </w:p>
        </w:tc>
        <w:tc>
          <w:tcPr>
            <w:tcW w:w="1440" w:type="dxa"/>
          </w:tcPr>
          <w:p w14:paraId="3427081E" w14:textId="65C4E6DF" w:rsidR="00105260" w:rsidRPr="0011295F" w:rsidRDefault="006259F5" w:rsidP="00105260">
            <w:pPr>
              <w:tabs>
                <w:tab w:val="left" w:pos="2329"/>
              </w:tabs>
              <w:rPr>
                <w:rFonts w:cs="Arial"/>
                <w:strike/>
                <w:szCs w:val="20"/>
              </w:rPr>
            </w:pPr>
            <w:r>
              <w:t>Presentation</w:t>
            </w:r>
            <w:r w:rsidR="00105260" w:rsidRPr="0011295F">
              <w:t xml:space="preserve"> = </w:t>
            </w:r>
            <w:r>
              <w:rPr>
                <w:b/>
                <w:bCs/>
              </w:rPr>
              <w:t>1</w:t>
            </w:r>
            <w:r w:rsidR="00105260" w:rsidRPr="0011295F">
              <w:rPr>
                <w:b/>
                <w:bCs/>
              </w:rPr>
              <w:t xml:space="preserve"> hour</w:t>
            </w:r>
          </w:p>
        </w:tc>
      </w:tr>
      <w:tr w:rsidR="00100566" w:rsidRPr="0011295F" w14:paraId="0BA538A4" w14:textId="77777777" w:rsidTr="4948C66D">
        <w:tc>
          <w:tcPr>
            <w:tcW w:w="10170" w:type="dxa"/>
            <w:tcMar>
              <w:top w:w="115" w:type="dxa"/>
              <w:left w:w="115" w:type="dxa"/>
              <w:bottom w:w="115" w:type="dxa"/>
              <w:right w:w="115" w:type="dxa"/>
            </w:tcMar>
          </w:tcPr>
          <w:p w14:paraId="2C7BF981" w14:textId="28EF418E" w:rsidR="00E7594A" w:rsidRDefault="006259F5" w:rsidP="00100566">
            <w:pPr>
              <w:rPr>
                <w:b/>
              </w:rPr>
            </w:pPr>
            <w:r>
              <w:rPr>
                <w:b/>
              </w:rPr>
              <w:t>Assignment</w:t>
            </w:r>
            <w:r w:rsidR="00E7594A">
              <w:rPr>
                <w:b/>
              </w:rPr>
              <w:t xml:space="preserve">: </w:t>
            </w:r>
            <w:r>
              <w:rPr>
                <w:b/>
              </w:rPr>
              <w:t>Anxiety and Autism</w:t>
            </w:r>
          </w:p>
          <w:p w14:paraId="77DAE1EE" w14:textId="77777777" w:rsidR="00E7594A" w:rsidRDefault="00E7594A" w:rsidP="00100566">
            <w:pPr>
              <w:rPr>
                <w:b/>
              </w:rPr>
            </w:pPr>
          </w:p>
          <w:p w14:paraId="17583E49" w14:textId="5F3B7C30" w:rsidR="006259F5" w:rsidRDefault="006259F5" w:rsidP="00100566">
            <w:pPr>
              <w:rPr>
                <w:b/>
              </w:rPr>
            </w:pPr>
            <w:r w:rsidRPr="0011295F">
              <w:t>Symptoms and interventions can be school-based, home-based, and/or mental health treatment</w:t>
            </w:r>
            <w:r w:rsidR="00AE5C24">
              <w:t>–</w:t>
            </w:r>
            <w:r w:rsidRPr="0011295F">
              <w:t xml:space="preserve">based.  </w:t>
            </w:r>
          </w:p>
          <w:p w14:paraId="306ECB4C" w14:textId="77777777" w:rsidR="006259F5" w:rsidRDefault="006259F5" w:rsidP="00100566">
            <w:pPr>
              <w:rPr>
                <w:b/>
              </w:rPr>
            </w:pPr>
          </w:p>
          <w:p w14:paraId="6881F2E7" w14:textId="273E7F82" w:rsidR="006259F5" w:rsidRDefault="00100566" w:rsidP="00100566">
            <w:r w:rsidRPr="0011295F">
              <w:rPr>
                <w:b/>
              </w:rPr>
              <w:t xml:space="preserve">Research </w:t>
            </w:r>
            <w:r w:rsidRPr="0011295F">
              <w:t xml:space="preserve">a scholarly article regarding symptoms of and interventions for anxiety in children with autism.  </w:t>
            </w:r>
          </w:p>
          <w:p w14:paraId="23AE7512" w14:textId="76CDFB05" w:rsidR="006259F5" w:rsidRDefault="006259F5" w:rsidP="00100566"/>
          <w:p w14:paraId="5723D398" w14:textId="1263E3EF" w:rsidR="006259F5" w:rsidRPr="006259F5" w:rsidRDefault="006259F5" w:rsidP="00100566">
            <w:r>
              <w:rPr>
                <w:b/>
              </w:rPr>
              <w:t xml:space="preserve">Write </w:t>
            </w:r>
            <w:r w:rsidR="00AE5C24">
              <w:t xml:space="preserve">a 350- to 400-word </w:t>
            </w:r>
            <w:r>
              <w:t>article</w:t>
            </w:r>
            <w:r w:rsidR="007B20D9">
              <w:t xml:space="preserve"> for a school newsletter</w:t>
            </w:r>
            <w:r>
              <w:t xml:space="preserve"> describing the symptoms and interventions detailed in your research. Include illustrations to enhance your article.  </w:t>
            </w:r>
          </w:p>
          <w:p w14:paraId="1383B87D" w14:textId="77777777" w:rsidR="006259F5" w:rsidRDefault="006259F5" w:rsidP="00100566"/>
          <w:p w14:paraId="7D37B4AE" w14:textId="77777777" w:rsidR="00100566" w:rsidRDefault="006259F5" w:rsidP="00100566">
            <w:r>
              <w:rPr>
                <w:b/>
              </w:rPr>
              <w:t>Include</w:t>
            </w:r>
            <w:r>
              <w:t xml:space="preserve"> citations throughout your article formatted according to APA guidelines. In a separate page, add a reference document citing your scholarly article.</w:t>
            </w:r>
          </w:p>
          <w:p w14:paraId="03C0983D" w14:textId="77777777" w:rsidR="006259F5" w:rsidRDefault="006259F5" w:rsidP="00100566"/>
          <w:p w14:paraId="7F0FE80C" w14:textId="1D2C0D49" w:rsidR="006259F5" w:rsidRPr="006259F5" w:rsidRDefault="006259F5" w:rsidP="00100566">
            <w:r>
              <w:rPr>
                <w:b/>
              </w:rPr>
              <w:t xml:space="preserve">Submit </w:t>
            </w:r>
            <w:r>
              <w:t xml:space="preserve">your news article </w:t>
            </w:r>
            <w:r w:rsidR="00391EF4">
              <w:t xml:space="preserve">by </w:t>
            </w:r>
            <w:r>
              <w:t>Sunday</w:t>
            </w:r>
            <w:r w:rsidR="002F7C3E">
              <w:t xml:space="preserve"> 11:59 p.m. EST</w:t>
            </w:r>
            <w:r>
              <w:t xml:space="preserve">. </w:t>
            </w:r>
          </w:p>
        </w:tc>
        <w:tc>
          <w:tcPr>
            <w:tcW w:w="1440" w:type="dxa"/>
          </w:tcPr>
          <w:p w14:paraId="20461158" w14:textId="52A829DC" w:rsidR="00100566" w:rsidRPr="0011295F" w:rsidRDefault="006259F5" w:rsidP="00105260">
            <w:pPr>
              <w:tabs>
                <w:tab w:val="left" w:pos="2329"/>
              </w:tabs>
              <w:rPr>
                <w:rFonts w:cs="Arial"/>
              </w:rPr>
            </w:pPr>
            <w:r>
              <w:rPr>
                <w:rFonts w:cs="Arial"/>
              </w:rPr>
              <w:t>4.3</w:t>
            </w:r>
          </w:p>
        </w:tc>
        <w:tc>
          <w:tcPr>
            <w:tcW w:w="1440" w:type="dxa"/>
          </w:tcPr>
          <w:p w14:paraId="3B140F8C" w14:textId="18342156" w:rsidR="00100566" w:rsidRPr="006259F5" w:rsidRDefault="006259F5" w:rsidP="00105260">
            <w:pPr>
              <w:tabs>
                <w:tab w:val="left" w:pos="2329"/>
              </w:tabs>
              <w:rPr>
                <w:b/>
              </w:rPr>
            </w:pPr>
            <w:r>
              <w:t xml:space="preserve">Article = </w:t>
            </w:r>
            <w:r>
              <w:rPr>
                <w:b/>
              </w:rPr>
              <w:t>1 hour</w:t>
            </w:r>
          </w:p>
        </w:tc>
      </w:tr>
      <w:tr w:rsidR="001F7A01" w:rsidRPr="0011295F" w14:paraId="74C140D1" w14:textId="77777777" w:rsidTr="4948C66D">
        <w:tc>
          <w:tcPr>
            <w:tcW w:w="10170" w:type="dxa"/>
            <w:tcMar>
              <w:top w:w="115" w:type="dxa"/>
              <w:left w:w="115" w:type="dxa"/>
              <w:bottom w:w="115" w:type="dxa"/>
              <w:right w:w="115" w:type="dxa"/>
            </w:tcMar>
          </w:tcPr>
          <w:p w14:paraId="2B1970BA" w14:textId="11352810" w:rsidR="001F7A01" w:rsidRPr="0011295F" w:rsidRDefault="001025BA" w:rsidP="001F7A01">
            <w:pPr>
              <w:pStyle w:val="AssignmentsLevel1"/>
              <w:rPr>
                <w:rFonts w:eastAsiaTheme="minorEastAsia"/>
                <w:b/>
                <w:bCs/>
              </w:rPr>
            </w:pPr>
            <w:r>
              <w:rPr>
                <w:rFonts w:eastAsiaTheme="minorEastAsia"/>
                <w:b/>
                <w:bCs/>
              </w:rPr>
              <w:t xml:space="preserve">Assignment: </w:t>
            </w:r>
            <w:r w:rsidR="001F7A01" w:rsidRPr="0011295F">
              <w:rPr>
                <w:rFonts w:eastAsiaTheme="minorEastAsia"/>
                <w:b/>
                <w:bCs/>
              </w:rPr>
              <w:t>Current Issues</w:t>
            </w:r>
          </w:p>
          <w:p w14:paraId="0A0653D5" w14:textId="77777777" w:rsidR="001F7A01" w:rsidRPr="0011295F" w:rsidRDefault="001F7A01" w:rsidP="001F7A01">
            <w:pPr>
              <w:rPr>
                <w:rFonts w:ascii="Times New Roman" w:eastAsiaTheme="minorHAnsi" w:hAnsi="Times New Roman" w:cs="Times"/>
                <w:color w:val="000000"/>
                <w:sz w:val="24"/>
                <w:szCs w:val="19"/>
              </w:rPr>
            </w:pPr>
          </w:p>
          <w:p w14:paraId="2FCAD810" w14:textId="0FC247D7" w:rsidR="001F7A01" w:rsidRPr="0011295F" w:rsidRDefault="001F7A01" w:rsidP="001F7A01">
            <w:pPr>
              <w:pStyle w:val="AssignmentsLevel1"/>
              <w:rPr>
                <w:rFonts w:eastAsiaTheme="minorEastAsia"/>
                <w:b/>
                <w:bCs/>
              </w:rPr>
            </w:pPr>
            <w:r w:rsidRPr="002F7C3E">
              <w:rPr>
                <w:rFonts w:eastAsiaTheme="minorEastAsia"/>
                <w:bCs/>
              </w:rPr>
              <w:lastRenderedPageBreak/>
              <w:t>Imagine</w:t>
            </w:r>
            <w:r w:rsidRPr="0011295F">
              <w:rPr>
                <w:rFonts w:eastAsiaTheme="minorEastAsia"/>
              </w:rPr>
              <w:t xml:space="preserve"> </w:t>
            </w:r>
            <w:r w:rsidR="008905AF">
              <w:rPr>
                <w:rFonts w:eastAsiaTheme="minorEastAsia"/>
              </w:rPr>
              <w:t xml:space="preserve">that </w:t>
            </w:r>
            <w:r w:rsidR="00AD35A1" w:rsidRPr="0011295F">
              <w:rPr>
                <w:rFonts w:eastAsiaTheme="minorEastAsia"/>
              </w:rPr>
              <w:t>the</w:t>
            </w:r>
            <w:r w:rsidRPr="0011295F">
              <w:rPr>
                <w:rFonts w:eastAsiaTheme="minorEastAsia"/>
              </w:rPr>
              <w:t xml:space="preserve"> hypothetical </w:t>
            </w:r>
            <w:r w:rsidR="00EB3909">
              <w:rPr>
                <w:rFonts w:eastAsiaTheme="minorEastAsia"/>
              </w:rPr>
              <w:t>third-</w:t>
            </w:r>
            <w:r w:rsidRPr="0011295F">
              <w:rPr>
                <w:rFonts w:eastAsiaTheme="minorEastAsia"/>
              </w:rPr>
              <w:t>grade student</w:t>
            </w:r>
            <w:r w:rsidR="00AD35A1" w:rsidRPr="0011295F">
              <w:rPr>
                <w:rFonts w:eastAsiaTheme="minorEastAsia"/>
              </w:rPr>
              <w:t xml:space="preserve"> </w:t>
            </w:r>
            <w:r w:rsidR="008905AF">
              <w:rPr>
                <w:rFonts w:eastAsiaTheme="minorEastAsia"/>
              </w:rPr>
              <w:t xml:space="preserve">from </w:t>
            </w:r>
            <w:r w:rsidR="00AD35A1" w:rsidRPr="0011295F">
              <w:rPr>
                <w:rFonts w:eastAsiaTheme="minorEastAsia"/>
              </w:rPr>
              <w:t xml:space="preserve">the Week 1 Assignment: Standards and State Assessments </w:t>
            </w:r>
            <w:r w:rsidRPr="0011295F">
              <w:rPr>
                <w:rFonts w:eastAsiaTheme="minorEastAsia"/>
              </w:rPr>
              <w:t xml:space="preserve">is now in </w:t>
            </w:r>
            <w:r w:rsidR="0084728E">
              <w:rPr>
                <w:rFonts w:eastAsiaTheme="minorEastAsia"/>
              </w:rPr>
              <w:t>post-secondary education and training.</w:t>
            </w:r>
            <w:r w:rsidRPr="0011295F">
              <w:rPr>
                <w:rFonts w:eastAsiaTheme="minorEastAsia"/>
              </w:rPr>
              <w:t xml:space="preserve"> </w:t>
            </w:r>
            <w:r w:rsidR="00EC2D9E" w:rsidRPr="0011295F">
              <w:rPr>
                <w:rFonts w:eastAsiaTheme="minorEastAsia"/>
              </w:rPr>
              <w:t xml:space="preserve"> </w:t>
            </w:r>
          </w:p>
          <w:p w14:paraId="13CFB4CF" w14:textId="77777777" w:rsidR="001F7A01" w:rsidRPr="0011295F" w:rsidRDefault="001F7A01" w:rsidP="001F7A01">
            <w:pPr>
              <w:rPr>
                <w:rFonts w:ascii="Times New Roman" w:eastAsiaTheme="minorHAnsi" w:hAnsi="Times New Roman" w:cs="Times"/>
                <w:color w:val="000000"/>
                <w:sz w:val="24"/>
                <w:szCs w:val="19"/>
              </w:rPr>
            </w:pPr>
          </w:p>
          <w:p w14:paraId="4A45F418" w14:textId="2B4AAB45" w:rsidR="001F7A01" w:rsidRPr="0011295F" w:rsidRDefault="001F7A01" w:rsidP="001F7A01">
            <w:pPr>
              <w:pStyle w:val="AssignmentsLevel1"/>
              <w:rPr>
                <w:rFonts w:eastAsiaTheme="minorEastAsia"/>
                <w:bCs/>
              </w:rPr>
            </w:pPr>
            <w:r w:rsidRPr="0011295F">
              <w:rPr>
                <w:rFonts w:eastAsiaTheme="minorEastAsia"/>
                <w:b/>
                <w:bCs/>
              </w:rPr>
              <w:t xml:space="preserve">Write </w:t>
            </w:r>
            <w:r w:rsidRPr="0011295F">
              <w:rPr>
                <w:rFonts w:eastAsiaTheme="minorEastAsia"/>
                <w:bCs/>
              </w:rPr>
              <w:t xml:space="preserve">a brief description of </w:t>
            </w:r>
            <w:r w:rsidR="00EF45D8">
              <w:rPr>
                <w:rFonts w:eastAsiaTheme="minorEastAsia"/>
                <w:bCs/>
              </w:rPr>
              <w:t xml:space="preserve">the student’s </w:t>
            </w:r>
            <w:r w:rsidRPr="0011295F">
              <w:rPr>
                <w:rFonts w:eastAsiaTheme="minorEastAsia"/>
                <w:bCs/>
              </w:rPr>
              <w:t>adaptive behavioral functioning (social skil</w:t>
            </w:r>
            <w:r w:rsidR="004B391D" w:rsidRPr="0011295F">
              <w:rPr>
                <w:rFonts w:eastAsiaTheme="minorEastAsia"/>
                <w:bCs/>
              </w:rPr>
              <w:t>l</w:t>
            </w:r>
            <w:r w:rsidRPr="0011295F">
              <w:rPr>
                <w:rFonts w:eastAsiaTheme="minorEastAsia"/>
                <w:bCs/>
              </w:rPr>
              <w:t xml:space="preserve">s, daily living skills, pragmatic language skills, etc.). </w:t>
            </w:r>
          </w:p>
          <w:p w14:paraId="229FFEFD" w14:textId="6F05EE19" w:rsidR="001F7A01" w:rsidRPr="0011295F" w:rsidRDefault="001F7A01" w:rsidP="001F7A01">
            <w:pPr>
              <w:pStyle w:val="AssignmentsLevel1"/>
              <w:rPr>
                <w:rFonts w:eastAsiaTheme="minorEastAsia"/>
                <w:bCs/>
              </w:rPr>
            </w:pPr>
          </w:p>
          <w:p w14:paraId="36076228" w14:textId="5AC78840" w:rsidR="001F7A01" w:rsidRPr="0011295F" w:rsidRDefault="001F7A01" w:rsidP="00AD35A1">
            <w:pPr>
              <w:pStyle w:val="AssignmentsLevel1"/>
              <w:rPr>
                <w:rFonts w:eastAsiaTheme="minorEastAsia"/>
                <w:bCs/>
              </w:rPr>
            </w:pPr>
            <w:r w:rsidRPr="0011295F">
              <w:rPr>
                <w:rFonts w:eastAsiaTheme="minorEastAsia"/>
                <w:b/>
                <w:bCs/>
              </w:rPr>
              <w:t xml:space="preserve">Identify </w:t>
            </w:r>
            <w:r w:rsidRPr="0011295F">
              <w:rPr>
                <w:rFonts w:eastAsiaTheme="minorEastAsia"/>
                <w:bCs/>
              </w:rPr>
              <w:t xml:space="preserve">potential outcomes for post-secondary education and </w:t>
            </w:r>
            <w:r w:rsidR="0031696B">
              <w:rPr>
                <w:rFonts w:eastAsiaTheme="minorEastAsia"/>
                <w:bCs/>
              </w:rPr>
              <w:t>training</w:t>
            </w:r>
            <w:r w:rsidRPr="0011295F">
              <w:rPr>
                <w:rFonts w:eastAsiaTheme="minorEastAsia"/>
                <w:bCs/>
              </w:rPr>
              <w:t>, employment</w:t>
            </w:r>
            <w:r w:rsidR="00FE1676">
              <w:rPr>
                <w:rFonts w:eastAsiaTheme="minorEastAsia"/>
                <w:bCs/>
              </w:rPr>
              <w:t>,</w:t>
            </w:r>
            <w:r w:rsidRPr="0011295F">
              <w:rPr>
                <w:rFonts w:eastAsiaTheme="minorEastAsia"/>
                <w:bCs/>
              </w:rPr>
              <w:t xml:space="preserve"> and </w:t>
            </w:r>
            <w:r w:rsidR="00AD35A1" w:rsidRPr="0011295F">
              <w:rPr>
                <w:rFonts w:eastAsiaTheme="minorEastAsia"/>
                <w:bCs/>
              </w:rPr>
              <w:t xml:space="preserve">independent living. </w:t>
            </w:r>
          </w:p>
          <w:p w14:paraId="433A5CAD" w14:textId="31023649" w:rsidR="00AD35A1" w:rsidRPr="0011295F" w:rsidRDefault="00AD35A1" w:rsidP="00AD35A1">
            <w:pPr>
              <w:pStyle w:val="AssignmentsLevel1"/>
              <w:rPr>
                <w:rFonts w:eastAsiaTheme="minorEastAsia"/>
                <w:bCs/>
              </w:rPr>
            </w:pPr>
          </w:p>
          <w:p w14:paraId="3CE95567" w14:textId="6A993754" w:rsidR="00AD35A1" w:rsidRPr="0011295F" w:rsidRDefault="00AD35A1" w:rsidP="00AD35A1">
            <w:pPr>
              <w:pStyle w:val="AssignmentsLevel1"/>
              <w:rPr>
                <w:rFonts w:eastAsiaTheme="minorEastAsia"/>
                <w:bCs/>
              </w:rPr>
            </w:pPr>
            <w:r w:rsidRPr="0011295F">
              <w:rPr>
                <w:rFonts w:eastAsiaTheme="minorEastAsia"/>
                <w:b/>
                <w:bCs/>
              </w:rPr>
              <w:t xml:space="preserve">Explain </w:t>
            </w:r>
            <w:r w:rsidRPr="0011295F">
              <w:rPr>
                <w:rFonts w:eastAsiaTheme="minorEastAsia"/>
                <w:bCs/>
              </w:rPr>
              <w:t xml:space="preserve">how an autistic support program might provide services and activities to help the student reach </w:t>
            </w:r>
            <w:r w:rsidR="00D810B0">
              <w:rPr>
                <w:rFonts w:eastAsiaTheme="minorEastAsia"/>
                <w:bCs/>
              </w:rPr>
              <w:t>goals</w:t>
            </w:r>
            <w:r w:rsidRPr="0011295F">
              <w:rPr>
                <w:rFonts w:eastAsiaTheme="minorEastAsia"/>
                <w:bCs/>
              </w:rPr>
              <w:t xml:space="preserve">. </w:t>
            </w:r>
          </w:p>
          <w:p w14:paraId="544D7704" w14:textId="77777777" w:rsidR="001F7A01" w:rsidRPr="0011295F" w:rsidRDefault="001F7A01" w:rsidP="001F7A01">
            <w:pPr>
              <w:rPr>
                <w:rFonts w:ascii="Times New Roman" w:eastAsiaTheme="minorHAnsi" w:hAnsi="Times New Roman" w:cs="Times"/>
                <w:color w:val="000000"/>
                <w:sz w:val="24"/>
                <w:szCs w:val="19"/>
              </w:rPr>
            </w:pPr>
          </w:p>
          <w:p w14:paraId="0710B528" w14:textId="237C49A4" w:rsidR="001F7A01" w:rsidRPr="0011295F" w:rsidRDefault="00AD35A1" w:rsidP="001F7A01">
            <w:pPr>
              <w:tabs>
                <w:tab w:val="left" w:pos="2329"/>
              </w:tabs>
              <w:rPr>
                <w:rFonts w:cs="Arial"/>
                <w:b/>
                <w:bCs/>
              </w:rPr>
            </w:pPr>
            <w:r w:rsidRPr="0011295F">
              <w:rPr>
                <w:b/>
                <w:bCs/>
              </w:rPr>
              <w:t>Submit</w:t>
            </w:r>
            <w:r w:rsidR="001F7A01" w:rsidRPr="0011295F">
              <w:rPr>
                <w:b/>
                <w:bCs/>
              </w:rPr>
              <w:t xml:space="preserve"> </w:t>
            </w:r>
            <w:r w:rsidRPr="0011295F">
              <w:t>your assignment</w:t>
            </w:r>
            <w:r w:rsidR="001F7A01" w:rsidRPr="0011295F">
              <w:t xml:space="preserve"> by Sunday</w:t>
            </w:r>
            <w:r w:rsidR="002F7C3E">
              <w:t xml:space="preserve"> 11:59 p.m. EST</w:t>
            </w:r>
            <w:r w:rsidR="001F7A01" w:rsidRPr="0011295F">
              <w:t>.</w:t>
            </w:r>
          </w:p>
        </w:tc>
        <w:tc>
          <w:tcPr>
            <w:tcW w:w="1440" w:type="dxa"/>
          </w:tcPr>
          <w:p w14:paraId="270274CF" w14:textId="739593E8" w:rsidR="001F7A01" w:rsidRPr="0011295F" w:rsidRDefault="001F7A01" w:rsidP="001F7A01">
            <w:pPr>
              <w:tabs>
                <w:tab w:val="left" w:pos="2329"/>
              </w:tabs>
              <w:rPr>
                <w:rFonts w:cs="Arial"/>
              </w:rPr>
            </w:pPr>
            <w:r w:rsidRPr="0011295F">
              <w:rPr>
                <w:rFonts w:cs="Arial"/>
              </w:rPr>
              <w:lastRenderedPageBreak/>
              <w:t>1.1</w:t>
            </w:r>
            <w:r w:rsidR="007178A5" w:rsidRPr="0011295F">
              <w:rPr>
                <w:rFonts w:cs="Arial"/>
              </w:rPr>
              <w:t>, 1.3</w:t>
            </w:r>
          </w:p>
        </w:tc>
        <w:tc>
          <w:tcPr>
            <w:tcW w:w="1440" w:type="dxa"/>
          </w:tcPr>
          <w:p w14:paraId="2447E24C" w14:textId="15019E4C" w:rsidR="001F7A01" w:rsidRPr="0011295F" w:rsidRDefault="001025BA" w:rsidP="001F7A01">
            <w:pPr>
              <w:tabs>
                <w:tab w:val="left" w:pos="2329"/>
              </w:tabs>
            </w:pPr>
            <w:r>
              <w:t>Case study</w:t>
            </w:r>
            <w:r w:rsidR="001F7A01" w:rsidRPr="0011295F">
              <w:t xml:space="preserve"> = </w:t>
            </w:r>
            <w:r w:rsidR="001F7A01" w:rsidRPr="0011295F">
              <w:rPr>
                <w:b/>
                <w:bCs/>
              </w:rPr>
              <w:t>1.5 hours</w:t>
            </w:r>
          </w:p>
        </w:tc>
      </w:tr>
    </w:tbl>
    <w:p w14:paraId="2258DD43" w14:textId="77777777" w:rsidR="005344A9" w:rsidRPr="0011295F" w:rsidRDefault="005344A9" w:rsidP="0020635A">
      <w:pPr>
        <w:pStyle w:val="Heading1"/>
      </w:pPr>
    </w:p>
    <w:p w14:paraId="4BF4C8DC" w14:textId="77777777" w:rsidR="00DB4448" w:rsidRPr="0011295F" w:rsidRDefault="00DB4448">
      <w:r w:rsidRPr="0011295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11295F" w14:paraId="2EEF1406"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14DD1BF" w:rsidR="002C1641" w:rsidRPr="0011295F" w:rsidRDefault="002C1641" w:rsidP="0020635A">
            <w:pPr>
              <w:pStyle w:val="WeeklyTopicHeading1"/>
            </w:pPr>
            <w:bookmarkStart w:id="10" w:name="weekfive"/>
            <w:bookmarkStart w:id="11" w:name="_Toc358980898"/>
            <w:bookmarkEnd w:id="10"/>
            <w:r w:rsidRPr="0011295F">
              <w:lastRenderedPageBreak/>
              <w:t xml:space="preserve">Week Five: </w:t>
            </w:r>
            <w:r w:rsidR="005E28F4" w:rsidRPr="0011295F">
              <w:t>Social Skill Development</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11295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11295F" w:rsidRDefault="002C1641" w:rsidP="00FD5474">
            <w:pPr>
              <w:tabs>
                <w:tab w:val="left" w:pos="0"/>
                <w:tab w:val="left" w:pos="3720"/>
              </w:tabs>
              <w:outlineLvl w:val="0"/>
              <w:rPr>
                <w:rFonts w:cs="Arial"/>
                <w:color w:val="FFFFFF"/>
                <w:sz w:val="28"/>
                <w:szCs w:val="28"/>
              </w:rPr>
            </w:pPr>
          </w:p>
        </w:tc>
      </w:tr>
      <w:tr w:rsidR="00BA4B7B" w:rsidRPr="0011295F" w14:paraId="3614282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11295F" w:rsidRDefault="4948C66D" w:rsidP="4948C66D">
            <w:pPr>
              <w:tabs>
                <w:tab w:val="left" w:pos="0"/>
                <w:tab w:val="left" w:pos="3720"/>
              </w:tabs>
              <w:outlineLvl w:val="0"/>
              <w:rPr>
                <w:rFonts w:eastAsia="Arial" w:cs="Arial"/>
              </w:rPr>
            </w:pPr>
            <w:r w:rsidRPr="0011295F">
              <w:rPr>
                <w:rFonts w:eastAsia="Arial" w:cs="Arial"/>
                <w:b/>
                <w:bCs/>
                <w:i/>
                <w:iCs/>
              </w:rPr>
              <w:t>Alignment</w:t>
            </w:r>
          </w:p>
        </w:tc>
      </w:tr>
      <w:tr w:rsidR="005E28F4" w:rsidRPr="0011295F" w14:paraId="7305117F" w14:textId="77777777" w:rsidTr="4948C66D">
        <w:trPr>
          <w:trHeight w:val="30"/>
        </w:trPr>
        <w:tc>
          <w:tcPr>
            <w:tcW w:w="10170" w:type="dxa"/>
            <w:tcBorders>
              <w:bottom w:val="nil"/>
              <w:right w:val="nil"/>
            </w:tcBorders>
            <w:tcMar>
              <w:top w:w="115" w:type="dxa"/>
              <w:left w:w="115" w:type="dxa"/>
              <w:bottom w:w="115" w:type="dxa"/>
              <w:right w:w="115" w:type="dxa"/>
            </w:tcMar>
          </w:tcPr>
          <w:p w14:paraId="3E565A7B" w14:textId="2D3C1B6B" w:rsidR="005E28F4" w:rsidRPr="0011295F" w:rsidRDefault="00BA2CDA" w:rsidP="005E28F4">
            <w:pPr>
              <w:pStyle w:val="ObjectiveBullet"/>
              <w:numPr>
                <w:ilvl w:val="1"/>
                <w:numId w:val="12"/>
              </w:numPr>
              <w:tabs>
                <w:tab w:val="clear" w:pos="0"/>
              </w:tabs>
            </w:pPr>
            <w:r w:rsidRPr="0011295F">
              <w:t>Explain why it is necessary to use evidence-based approaches in teaching and reinforcing functional social skills in students with ASD</w:t>
            </w:r>
            <w:r w:rsidR="005E28F4" w:rsidRPr="0011295F">
              <w:t>.</w:t>
            </w:r>
          </w:p>
        </w:tc>
        <w:tc>
          <w:tcPr>
            <w:tcW w:w="2880" w:type="dxa"/>
            <w:gridSpan w:val="2"/>
            <w:tcBorders>
              <w:left w:val="nil"/>
              <w:bottom w:val="nil"/>
            </w:tcBorders>
          </w:tcPr>
          <w:p w14:paraId="11D9FE7F" w14:textId="2A386764" w:rsidR="005E28F4" w:rsidRPr="0011295F" w:rsidRDefault="005E28F4" w:rsidP="005E28F4">
            <w:pPr>
              <w:tabs>
                <w:tab w:val="left" w:pos="0"/>
                <w:tab w:val="left" w:pos="3720"/>
              </w:tabs>
              <w:outlineLvl w:val="0"/>
              <w:rPr>
                <w:rFonts w:cs="Arial"/>
                <w:szCs w:val="20"/>
              </w:rPr>
            </w:pPr>
            <w:r w:rsidRPr="0011295F">
              <w:rPr>
                <w:rFonts w:cs="Arial"/>
              </w:rPr>
              <w:t>CLO4</w:t>
            </w:r>
          </w:p>
        </w:tc>
      </w:tr>
      <w:tr w:rsidR="005E28F4" w:rsidRPr="0011295F" w14:paraId="6A28166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47D1A4B" w14:textId="50E33C99" w:rsidR="005E28F4" w:rsidRPr="0011295F" w:rsidRDefault="005E28F4" w:rsidP="005E28F4">
            <w:pPr>
              <w:pStyle w:val="ObjectiveBullet"/>
              <w:numPr>
                <w:ilvl w:val="1"/>
                <w:numId w:val="12"/>
              </w:numPr>
            </w:pPr>
            <w:r w:rsidRPr="0011295F">
              <w:t>Determine how to select and apply effective methods for teaching social skills to students with ASD.</w:t>
            </w:r>
          </w:p>
        </w:tc>
        <w:tc>
          <w:tcPr>
            <w:tcW w:w="2880" w:type="dxa"/>
            <w:gridSpan w:val="2"/>
            <w:tcBorders>
              <w:top w:val="nil"/>
              <w:left w:val="nil"/>
              <w:bottom w:val="nil"/>
            </w:tcBorders>
          </w:tcPr>
          <w:p w14:paraId="6E666B1C" w14:textId="3898882F" w:rsidR="005E28F4" w:rsidRPr="0011295F" w:rsidRDefault="005E28F4" w:rsidP="005E28F4">
            <w:pPr>
              <w:tabs>
                <w:tab w:val="left" w:pos="0"/>
                <w:tab w:val="left" w:pos="3720"/>
              </w:tabs>
              <w:outlineLvl w:val="0"/>
              <w:rPr>
                <w:rFonts w:cs="Arial"/>
                <w:szCs w:val="20"/>
              </w:rPr>
            </w:pPr>
            <w:r w:rsidRPr="0011295F">
              <w:rPr>
                <w:rFonts w:cs="Arial"/>
              </w:rPr>
              <w:t>CLO4</w:t>
            </w:r>
          </w:p>
        </w:tc>
      </w:tr>
      <w:tr w:rsidR="005E28F4" w:rsidRPr="0011295F" w14:paraId="422E63D8"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EEFF909" w14:textId="4EAD3B4E" w:rsidR="005E28F4" w:rsidRPr="0011295F" w:rsidRDefault="005E28F4" w:rsidP="005E28F4">
            <w:pPr>
              <w:pStyle w:val="ObjectiveBullet"/>
              <w:numPr>
                <w:ilvl w:val="1"/>
                <w:numId w:val="12"/>
              </w:numPr>
            </w:pPr>
            <w:r w:rsidRPr="0011295F">
              <w:t>Determine how to use technology to support evidence-based practices for teaching social skills.</w:t>
            </w:r>
          </w:p>
        </w:tc>
        <w:tc>
          <w:tcPr>
            <w:tcW w:w="2880" w:type="dxa"/>
            <w:gridSpan w:val="2"/>
            <w:tcBorders>
              <w:top w:val="nil"/>
              <w:left w:val="nil"/>
              <w:bottom w:val="single" w:sz="4" w:space="0" w:color="000000" w:themeColor="text1"/>
            </w:tcBorders>
          </w:tcPr>
          <w:p w14:paraId="773187A9" w14:textId="66C8FD12" w:rsidR="005E28F4" w:rsidRPr="0011295F" w:rsidRDefault="005E28F4" w:rsidP="005E28F4">
            <w:pPr>
              <w:tabs>
                <w:tab w:val="left" w:pos="0"/>
                <w:tab w:val="left" w:pos="3720"/>
              </w:tabs>
              <w:outlineLvl w:val="0"/>
              <w:rPr>
                <w:rFonts w:cs="Arial"/>
                <w:szCs w:val="20"/>
              </w:rPr>
            </w:pPr>
            <w:r w:rsidRPr="0011295F">
              <w:rPr>
                <w:rFonts w:cs="Arial"/>
              </w:rPr>
              <w:t>CLO4</w:t>
            </w:r>
          </w:p>
        </w:tc>
      </w:tr>
      <w:tr w:rsidR="005E28F4" w:rsidRPr="0011295F" w14:paraId="27570779"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8B91C48" w14:textId="77777777" w:rsidR="005E28F4" w:rsidRPr="0011295F" w:rsidRDefault="005E28F4" w:rsidP="005E28F4">
            <w:pPr>
              <w:tabs>
                <w:tab w:val="left" w:pos="0"/>
                <w:tab w:val="left" w:pos="3720"/>
              </w:tabs>
              <w:outlineLvl w:val="0"/>
              <w:rPr>
                <w:rFonts w:eastAsia="Arial" w:cs="Arial"/>
                <w:i/>
                <w:iCs/>
              </w:rPr>
            </w:pPr>
            <w:r w:rsidRPr="0011295F">
              <w:rPr>
                <w:rFonts w:eastAsia="Arial" w:cs="Arial"/>
                <w:b/>
                <w:bCs/>
                <w:i/>
                <w:iCs/>
                <w:sz w:val="22"/>
                <w:szCs w:val="22"/>
              </w:rPr>
              <w:t>Resources, Activities, and Preparation</w:t>
            </w:r>
          </w:p>
          <w:p w14:paraId="407E9C38" w14:textId="77777777" w:rsidR="005E28F4" w:rsidRPr="0011295F" w:rsidRDefault="005E28F4" w:rsidP="005E28F4">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E28F4" w:rsidRPr="0011295F" w:rsidRDefault="005E28F4" w:rsidP="005E28F4">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auto"/>
            </w:tcBorders>
            <w:shd w:val="clear" w:color="auto" w:fill="D8D9DA"/>
          </w:tcPr>
          <w:p w14:paraId="1B264CA5" w14:textId="77777777" w:rsidR="005E28F4" w:rsidRPr="0011295F" w:rsidRDefault="005E28F4" w:rsidP="005E28F4">
            <w:pPr>
              <w:tabs>
                <w:tab w:val="left" w:pos="0"/>
                <w:tab w:val="left" w:pos="3720"/>
              </w:tabs>
              <w:outlineLvl w:val="0"/>
              <w:rPr>
                <w:rFonts w:eastAsia="Arial" w:cs="Arial"/>
                <w:b/>
                <w:bCs/>
                <w:i/>
                <w:iCs/>
              </w:rPr>
            </w:pPr>
            <w:r w:rsidRPr="0011295F">
              <w:rPr>
                <w:rFonts w:eastAsia="Arial" w:cs="Arial"/>
                <w:b/>
                <w:bCs/>
                <w:i/>
                <w:iCs/>
              </w:rPr>
              <w:t>AIE</w:t>
            </w:r>
          </w:p>
        </w:tc>
      </w:tr>
      <w:tr w:rsidR="005E28F4" w:rsidRPr="0011295F" w14:paraId="63755FA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7BD7400" w14:textId="3C30A698" w:rsidR="00F30B03" w:rsidRPr="0011295F" w:rsidRDefault="00F30B03" w:rsidP="005E28F4">
            <w:pPr>
              <w:pStyle w:val="AssignmentsLevel1"/>
              <w:rPr>
                <w:b/>
                <w:bCs/>
              </w:rPr>
            </w:pPr>
            <w:r w:rsidRPr="0011295F">
              <w:rPr>
                <w:b/>
                <w:bCs/>
              </w:rPr>
              <w:t>Readings</w:t>
            </w:r>
          </w:p>
          <w:p w14:paraId="14669ECF" w14:textId="77777777" w:rsidR="00F30B03" w:rsidRPr="0011295F" w:rsidRDefault="00F30B03" w:rsidP="005E28F4">
            <w:pPr>
              <w:pStyle w:val="AssignmentsLevel1"/>
              <w:rPr>
                <w:b/>
                <w:bCs/>
              </w:rPr>
            </w:pPr>
          </w:p>
          <w:p w14:paraId="467911B3" w14:textId="77777777" w:rsidR="005E28F4" w:rsidRPr="0011295F" w:rsidRDefault="005E28F4" w:rsidP="005E28F4">
            <w:pPr>
              <w:pStyle w:val="AssignmentsLevel1"/>
            </w:pPr>
            <w:r w:rsidRPr="0011295F">
              <w:rPr>
                <w:b/>
                <w:bCs/>
              </w:rPr>
              <w:t>Read</w:t>
            </w:r>
            <w:r w:rsidRPr="0011295F">
              <w:t xml:space="preserve"> Ch. 9 of </w:t>
            </w:r>
            <w:r w:rsidRPr="0011295F">
              <w:rPr>
                <w:i/>
                <w:iCs/>
              </w:rPr>
              <w:t>Autism Spectrum Disorders</w:t>
            </w:r>
            <w:r w:rsidRPr="0011295F">
              <w:t>.</w:t>
            </w:r>
          </w:p>
          <w:p w14:paraId="23E288D3" w14:textId="77777777" w:rsidR="004C54C0" w:rsidRPr="0011295F" w:rsidRDefault="004C54C0" w:rsidP="005E28F4">
            <w:pPr>
              <w:pStyle w:val="AssignmentsLevel1"/>
              <w:rPr>
                <w:b/>
              </w:rPr>
            </w:pPr>
          </w:p>
          <w:p w14:paraId="3D199BED" w14:textId="1053FFC6" w:rsidR="00F30B03" w:rsidRPr="0011295F" w:rsidRDefault="00F30B03" w:rsidP="005E28F4">
            <w:pPr>
              <w:pStyle w:val="AssignmentsLevel1"/>
            </w:pPr>
            <w:r w:rsidRPr="0011295F">
              <w:rPr>
                <w:b/>
              </w:rPr>
              <w:t xml:space="preserve">Read </w:t>
            </w:r>
            <w:r w:rsidR="0001032E" w:rsidRPr="0011295F">
              <w:t>the “Evidence-Based Social Skills Interventions for Children with Autism: A Meta-analysis”</w:t>
            </w:r>
            <w:r w:rsidR="002F7C3E">
              <w:t xml:space="preserve"> article on Blackboard</w:t>
            </w:r>
            <w:r w:rsidR="0001032E" w:rsidRPr="0011295F">
              <w:t>.</w:t>
            </w:r>
          </w:p>
          <w:p w14:paraId="767BDD88" w14:textId="77777777" w:rsidR="004C54C0" w:rsidRPr="0011295F" w:rsidRDefault="004C54C0" w:rsidP="005E28F4">
            <w:pPr>
              <w:pStyle w:val="AssignmentsLevel1"/>
              <w:rPr>
                <w:b/>
                <w:bCs/>
              </w:rPr>
            </w:pPr>
          </w:p>
          <w:p w14:paraId="0BACDD6C" w14:textId="44A7DAA6" w:rsidR="004C54C0" w:rsidRPr="0011295F" w:rsidRDefault="004C54C0" w:rsidP="005E28F4">
            <w:pPr>
              <w:pStyle w:val="AssignmentsLevel1"/>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01B72C77" w14:textId="3D99D837" w:rsidR="005E28F4" w:rsidRPr="0011295F" w:rsidRDefault="00A473FD" w:rsidP="005E28F4">
            <w:pPr>
              <w:rPr>
                <w:rFonts w:cs="Arial"/>
                <w:szCs w:val="20"/>
              </w:rPr>
            </w:pPr>
            <w:r>
              <w:rPr>
                <w:rFonts w:cs="Arial"/>
              </w:rPr>
              <w:t>5.1, 5.2, 5.3</w:t>
            </w:r>
          </w:p>
        </w:tc>
        <w:tc>
          <w:tcPr>
            <w:tcW w:w="1440" w:type="dxa"/>
            <w:tcBorders>
              <w:left w:val="single" w:sz="4" w:space="0" w:color="000000" w:themeColor="text1"/>
            </w:tcBorders>
            <w:shd w:val="clear" w:color="auto" w:fill="FFFFFF" w:themeFill="background1"/>
          </w:tcPr>
          <w:p w14:paraId="6B31757E" w14:textId="64C73749" w:rsidR="005E28F4" w:rsidRPr="0011295F" w:rsidRDefault="001025BA" w:rsidP="005E28F4">
            <w:pPr>
              <w:rPr>
                <w:rFonts w:cs="Arial"/>
                <w:szCs w:val="20"/>
              </w:rPr>
            </w:pPr>
            <w:r>
              <w:t>Lecture activity</w:t>
            </w:r>
            <w:r w:rsidRPr="0011295F">
              <w:t xml:space="preserve"> = </w:t>
            </w:r>
            <w:r w:rsidRPr="0011295F">
              <w:rPr>
                <w:b/>
                <w:bCs/>
              </w:rPr>
              <w:t>1 hour</w:t>
            </w:r>
          </w:p>
        </w:tc>
      </w:tr>
      <w:tr w:rsidR="005E28F4" w:rsidRPr="0011295F" w14:paraId="09CD302B" w14:textId="77777777" w:rsidTr="4948C66D">
        <w:tc>
          <w:tcPr>
            <w:tcW w:w="10170" w:type="dxa"/>
            <w:tcMar>
              <w:top w:w="115" w:type="dxa"/>
              <w:left w:w="115" w:type="dxa"/>
              <w:bottom w:w="115" w:type="dxa"/>
              <w:right w:w="115" w:type="dxa"/>
            </w:tcMar>
          </w:tcPr>
          <w:p w14:paraId="0B0F2267" w14:textId="77777777" w:rsidR="005E28F4" w:rsidRPr="0011295F" w:rsidRDefault="005E28F4" w:rsidP="005E28F4">
            <w:pPr>
              <w:rPr>
                <w:rFonts w:cs="Arial"/>
                <w:b/>
                <w:bCs/>
              </w:rPr>
            </w:pPr>
            <w:r w:rsidRPr="0011295F">
              <w:rPr>
                <w:rFonts w:cs="Arial"/>
                <w:b/>
                <w:bCs/>
              </w:rPr>
              <w:t>Using Technology to Improve Social Skills</w:t>
            </w:r>
          </w:p>
          <w:p w14:paraId="5EA773AD" w14:textId="77777777" w:rsidR="005E28F4" w:rsidRPr="0011295F" w:rsidRDefault="005E28F4" w:rsidP="005E28F4">
            <w:pPr>
              <w:rPr>
                <w:rFonts w:cs="Arial"/>
                <w:b/>
                <w:szCs w:val="20"/>
              </w:rPr>
            </w:pPr>
          </w:p>
          <w:p w14:paraId="590D9EC5" w14:textId="1C24A3C2" w:rsidR="005E28F4" w:rsidRPr="0011295F" w:rsidRDefault="005E28F4" w:rsidP="005E28F4">
            <w:pPr>
              <w:rPr>
                <w:rFonts w:cs="Arial"/>
              </w:rPr>
            </w:pPr>
            <w:r w:rsidRPr="0011295F">
              <w:rPr>
                <w:rFonts w:cs="Arial"/>
                <w:b/>
                <w:bCs/>
              </w:rPr>
              <w:t>Watch</w:t>
            </w:r>
            <w:r w:rsidRPr="0011295F">
              <w:rPr>
                <w:rFonts w:cs="Arial"/>
              </w:rPr>
              <w:t xml:space="preserve"> the </w:t>
            </w:r>
            <w:hyperlink r:id="rId39" w:history="1">
              <w:r w:rsidRPr="0011295F">
                <w:rPr>
                  <w:rStyle w:val="Hyperlink"/>
                  <w:rFonts w:cs="Arial"/>
                </w:rPr>
                <w:t>“2014 Penn State TLT Symposium Session – Using Technology to Improve Social Skills”</w:t>
              </w:r>
            </w:hyperlink>
            <w:r w:rsidRPr="0011295F">
              <w:rPr>
                <w:rFonts w:cs="Arial"/>
              </w:rPr>
              <w:t xml:space="preserve"> [51:05].</w:t>
            </w:r>
          </w:p>
          <w:p w14:paraId="7A90CD1F" w14:textId="77777777" w:rsidR="005E28F4" w:rsidRPr="0011295F" w:rsidRDefault="005E28F4" w:rsidP="005E28F4">
            <w:pPr>
              <w:rPr>
                <w:rFonts w:cs="Arial"/>
                <w:szCs w:val="20"/>
              </w:rPr>
            </w:pPr>
          </w:p>
          <w:p w14:paraId="32543680" w14:textId="0A8205E9" w:rsidR="005E28F4" w:rsidRPr="0011295F" w:rsidRDefault="004C54C0" w:rsidP="005E28F4">
            <w:pPr>
              <w:pStyle w:val="AssignmentsLevel1"/>
            </w:pPr>
            <w:r w:rsidRPr="0011295F">
              <w:rPr>
                <w:b/>
                <w:bCs/>
              </w:rPr>
              <w:t>Post</w:t>
            </w:r>
            <w:r w:rsidRPr="0011295F">
              <w:t xml:space="preserve"> your insights or questions in the General Questions and Discussion Forum.</w:t>
            </w:r>
          </w:p>
        </w:tc>
        <w:tc>
          <w:tcPr>
            <w:tcW w:w="1440" w:type="dxa"/>
            <w:tcBorders>
              <w:bottom w:val="single" w:sz="4" w:space="0" w:color="000000" w:themeColor="text1"/>
            </w:tcBorders>
          </w:tcPr>
          <w:p w14:paraId="63BBA0DE" w14:textId="2229EE58" w:rsidR="005E28F4" w:rsidRPr="0011295F" w:rsidRDefault="005E28F4" w:rsidP="005E28F4">
            <w:pPr>
              <w:rPr>
                <w:rFonts w:cs="Arial"/>
                <w:szCs w:val="20"/>
              </w:rPr>
            </w:pPr>
            <w:r w:rsidRPr="0011295F">
              <w:rPr>
                <w:rFonts w:cs="Arial"/>
              </w:rPr>
              <w:t>5.2, 5.3</w:t>
            </w:r>
          </w:p>
        </w:tc>
        <w:tc>
          <w:tcPr>
            <w:tcW w:w="1440" w:type="dxa"/>
            <w:tcBorders>
              <w:bottom w:val="single" w:sz="4" w:space="0" w:color="000000" w:themeColor="text1"/>
            </w:tcBorders>
          </w:tcPr>
          <w:p w14:paraId="301752B8" w14:textId="5AC9A45B" w:rsidR="005E28F4" w:rsidRPr="0011295F" w:rsidRDefault="001025BA" w:rsidP="005E28F4">
            <w:pPr>
              <w:rPr>
                <w:rFonts w:cs="Arial"/>
                <w:szCs w:val="20"/>
              </w:rPr>
            </w:pPr>
            <w:r>
              <w:t>Lecture activity</w:t>
            </w:r>
            <w:r w:rsidR="005E28F4" w:rsidRPr="0011295F">
              <w:t xml:space="preserve"> = </w:t>
            </w:r>
            <w:r w:rsidR="005E28F4" w:rsidRPr="0011295F">
              <w:rPr>
                <w:b/>
                <w:bCs/>
              </w:rPr>
              <w:t>1 hour</w:t>
            </w:r>
          </w:p>
        </w:tc>
      </w:tr>
      <w:tr w:rsidR="005E28F4" w:rsidRPr="0011295F" w14:paraId="1330860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30F65F0" w14:textId="77777777" w:rsidR="005E28F4" w:rsidRPr="0011295F" w:rsidRDefault="005E28F4" w:rsidP="005E28F4">
            <w:pPr>
              <w:tabs>
                <w:tab w:val="left" w:pos="0"/>
                <w:tab w:val="left" w:pos="3720"/>
              </w:tabs>
              <w:outlineLvl w:val="0"/>
              <w:rPr>
                <w:rFonts w:eastAsia="Arial" w:cs="Arial"/>
                <w:i/>
                <w:iCs/>
              </w:rPr>
            </w:pPr>
            <w:r w:rsidRPr="0011295F">
              <w:rPr>
                <w:rFonts w:eastAsia="Arial" w:cs="Arial"/>
                <w:b/>
                <w:bCs/>
                <w:i/>
                <w:iCs/>
                <w:sz w:val="22"/>
                <w:szCs w:val="22"/>
              </w:rPr>
              <w:t>Graded Assignments</w:t>
            </w:r>
          </w:p>
          <w:p w14:paraId="70C66793" w14:textId="77777777" w:rsidR="005E28F4" w:rsidRPr="0011295F" w:rsidRDefault="005E28F4" w:rsidP="005E28F4">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E28F4" w:rsidRPr="0011295F" w:rsidRDefault="005E28F4" w:rsidP="005E28F4">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E28F4" w:rsidRPr="0011295F" w:rsidRDefault="005E28F4" w:rsidP="005E28F4">
            <w:pPr>
              <w:rPr>
                <w:rFonts w:eastAsia="Arial" w:cs="Arial"/>
                <w:b/>
                <w:bCs/>
                <w:i/>
                <w:iCs/>
              </w:rPr>
            </w:pPr>
            <w:r w:rsidRPr="0011295F">
              <w:rPr>
                <w:rFonts w:eastAsia="Arial" w:cs="Arial"/>
                <w:b/>
                <w:bCs/>
                <w:i/>
                <w:iCs/>
              </w:rPr>
              <w:t>AIE</w:t>
            </w:r>
          </w:p>
        </w:tc>
      </w:tr>
      <w:tr w:rsidR="005E28F4" w:rsidRPr="0011295F" w14:paraId="1CD41F7C" w14:textId="77777777" w:rsidTr="00753184">
        <w:tc>
          <w:tcPr>
            <w:tcW w:w="10170" w:type="dxa"/>
            <w:tcMar>
              <w:top w:w="115" w:type="dxa"/>
              <w:left w:w="115" w:type="dxa"/>
              <w:bottom w:w="115" w:type="dxa"/>
              <w:right w:w="115" w:type="dxa"/>
            </w:tcMar>
          </w:tcPr>
          <w:p w14:paraId="453557B5" w14:textId="53E4278D" w:rsidR="005E28F4" w:rsidRPr="0011295F" w:rsidRDefault="006259F5" w:rsidP="005E28F4">
            <w:pPr>
              <w:tabs>
                <w:tab w:val="left" w:pos="2329"/>
              </w:tabs>
              <w:rPr>
                <w:rFonts w:cs="Arial"/>
                <w:b/>
                <w:bCs/>
              </w:rPr>
            </w:pPr>
            <w:r>
              <w:rPr>
                <w:b/>
                <w:bCs/>
              </w:rPr>
              <w:t xml:space="preserve">Discussion: </w:t>
            </w:r>
            <w:r w:rsidR="005E28F4" w:rsidRPr="0011295F">
              <w:rPr>
                <w:b/>
                <w:bCs/>
              </w:rPr>
              <w:t>Developing Social Skills</w:t>
            </w:r>
          </w:p>
          <w:p w14:paraId="2A7284EF" w14:textId="77777777" w:rsidR="005E28F4" w:rsidRPr="0011295F" w:rsidRDefault="005E28F4" w:rsidP="005E28F4">
            <w:pPr>
              <w:pStyle w:val="AssignmentsLevel1"/>
            </w:pPr>
          </w:p>
          <w:p w14:paraId="066297EC" w14:textId="1412E5E5" w:rsidR="005E28F4" w:rsidRPr="0011295F" w:rsidRDefault="004C54C0" w:rsidP="005E28F4">
            <w:pPr>
              <w:tabs>
                <w:tab w:val="left" w:pos="2329"/>
              </w:tabs>
              <w:rPr>
                <w:rFonts w:cs="Arial"/>
              </w:rPr>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0F6AFD13" w14:textId="77777777" w:rsidR="005E28F4" w:rsidRPr="0011295F" w:rsidRDefault="005E28F4" w:rsidP="005E28F4">
            <w:pPr>
              <w:pStyle w:val="AssignmentsLevel1"/>
            </w:pPr>
          </w:p>
          <w:p w14:paraId="167B6832" w14:textId="5FBDC553" w:rsidR="005E28F4" w:rsidRPr="0011295F" w:rsidRDefault="005E28F4" w:rsidP="005E28F4">
            <w:pPr>
              <w:pStyle w:val="AssignmentsLevel2"/>
            </w:pPr>
            <w:r w:rsidRPr="0011295F">
              <w:t>What evidence-based approaches</w:t>
            </w:r>
            <w:r w:rsidR="004953D0">
              <w:t xml:space="preserve"> can</w:t>
            </w:r>
            <w:r w:rsidRPr="0011295F">
              <w:t xml:space="preserve"> teachers use to design programs that help students with ASD </w:t>
            </w:r>
            <w:r w:rsidRPr="0011295F">
              <w:lastRenderedPageBreak/>
              <w:t xml:space="preserve">develop social skills? </w:t>
            </w:r>
            <w:r w:rsidR="004C54C0" w:rsidRPr="0011295F">
              <w:t>Provide specific examples of how these approaches can be used in the classroom.</w:t>
            </w:r>
          </w:p>
          <w:p w14:paraId="1758F2AD" w14:textId="77777777" w:rsidR="005E28F4" w:rsidRPr="0011295F" w:rsidRDefault="005E28F4" w:rsidP="005E28F4">
            <w:pPr>
              <w:pStyle w:val="AssignmentsLevel2"/>
            </w:pPr>
            <w:r w:rsidRPr="0011295F">
              <w:t>How will these evidence-based approaches benefit students with ASD?</w:t>
            </w:r>
          </w:p>
          <w:p w14:paraId="4A628647" w14:textId="77777777" w:rsidR="005E28F4" w:rsidRPr="0011295F" w:rsidRDefault="005E28F4" w:rsidP="005E28F4">
            <w:pPr>
              <w:pStyle w:val="AssignmentsLevel2"/>
            </w:pPr>
            <w:r w:rsidRPr="0011295F">
              <w:t>How would you implement these approaches in a classroom?</w:t>
            </w:r>
          </w:p>
          <w:p w14:paraId="40C62ACF" w14:textId="77777777" w:rsidR="005E28F4" w:rsidRPr="0011295F" w:rsidRDefault="005E28F4" w:rsidP="005E28F4">
            <w:pPr>
              <w:pStyle w:val="AssignmentsLevel1"/>
            </w:pPr>
          </w:p>
          <w:p w14:paraId="66914755" w14:textId="56AA233D" w:rsidR="005E28F4" w:rsidRPr="0011295F" w:rsidRDefault="004C54C0" w:rsidP="005E28F4">
            <w:pPr>
              <w:pStyle w:val="AssignmentsLevel1"/>
              <w:rPr>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6E6A8083" w14:textId="7A7ADC45" w:rsidR="005E28F4" w:rsidRPr="0011295F" w:rsidRDefault="005E28F4" w:rsidP="005E28F4">
            <w:pPr>
              <w:tabs>
                <w:tab w:val="left" w:pos="2329"/>
              </w:tabs>
              <w:rPr>
                <w:rFonts w:cs="Arial"/>
                <w:szCs w:val="20"/>
              </w:rPr>
            </w:pPr>
            <w:r w:rsidRPr="0011295F">
              <w:rPr>
                <w:rFonts w:cs="Arial"/>
              </w:rPr>
              <w:lastRenderedPageBreak/>
              <w:t>5.1, 5.2</w:t>
            </w:r>
          </w:p>
        </w:tc>
        <w:tc>
          <w:tcPr>
            <w:tcW w:w="1440" w:type="dxa"/>
          </w:tcPr>
          <w:p w14:paraId="06D10C5E" w14:textId="49A0D3D2" w:rsidR="005E28F4" w:rsidRPr="0011295F" w:rsidRDefault="005E28F4" w:rsidP="005E28F4">
            <w:pPr>
              <w:tabs>
                <w:tab w:val="left" w:pos="2329"/>
              </w:tabs>
              <w:rPr>
                <w:rFonts w:eastAsia="Arial" w:cs="Arial"/>
              </w:rPr>
            </w:pPr>
            <w:r w:rsidRPr="0011295F">
              <w:t xml:space="preserve">Discussion = </w:t>
            </w:r>
            <w:r w:rsidRPr="0011295F">
              <w:rPr>
                <w:b/>
                <w:bCs/>
              </w:rPr>
              <w:t>1 hour</w:t>
            </w:r>
          </w:p>
        </w:tc>
      </w:tr>
      <w:tr w:rsidR="005E28F4" w:rsidRPr="0011295F" w14:paraId="0E0506AF" w14:textId="77777777" w:rsidTr="4948C66D">
        <w:tc>
          <w:tcPr>
            <w:tcW w:w="10170" w:type="dxa"/>
            <w:tcMar>
              <w:top w:w="115" w:type="dxa"/>
              <w:left w:w="115" w:type="dxa"/>
              <w:bottom w:w="115" w:type="dxa"/>
              <w:right w:w="115" w:type="dxa"/>
            </w:tcMar>
          </w:tcPr>
          <w:p w14:paraId="6A2D1341" w14:textId="6C255A7D" w:rsidR="005E28F4" w:rsidRPr="0011295F" w:rsidRDefault="00172036" w:rsidP="005E28F4">
            <w:pPr>
              <w:pStyle w:val="AssignmentsLevel1"/>
              <w:rPr>
                <w:b/>
                <w:bCs/>
              </w:rPr>
            </w:pPr>
            <w:r>
              <w:rPr>
                <w:b/>
                <w:bCs/>
              </w:rPr>
              <w:t xml:space="preserve">Assignment: </w:t>
            </w:r>
            <w:r w:rsidR="005E28F4" w:rsidRPr="0011295F">
              <w:rPr>
                <w:b/>
                <w:bCs/>
              </w:rPr>
              <w:t>Social Skill Lesson Plan</w:t>
            </w:r>
          </w:p>
          <w:p w14:paraId="5E48A1BE" w14:textId="77777777" w:rsidR="005E28F4" w:rsidRPr="0011295F" w:rsidRDefault="005E28F4" w:rsidP="005E28F4">
            <w:pPr>
              <w:pStyle w:val="AssignmentsLevel1"/>
            </w:pPr>
          </w:p>
          <w:p w14:paraId="2371DCE7" w14:textId="77777777" w:rsidR="005E28F4" w:rsidRPr="0011295F" w:rsidRDefault="005E28F4" w:rsidP="005E28F4">
            <w:pPr>
              <w:pStyle w:val="AssignmentsLevel1"/>
            </w:pPr>
            <w:r w:rsidRPr="0011295F">
              <w:rPr>
                <w:b/>
                <w:bCs/>
              </w:rPr>
              <w:t>Select</w:t>
            </w:r>
            <w:r w:rsidRPr="0011295F">
              <w:t xml:space="preserve"> a grade level you are interested in teaching. </w:t>
            </w:r>
          </w:p>
          <w:p w14:paraId="62344C74" w14:textId="77777777" w:rsidR="005E28F4" w:rsidRPr="0011295F" w:rsidRDefault="005E28F4" w:rsidP="005E28F4">
            <w:pPr>
              <w:pStyle w:val="AssignmentsLevel1"/>
            </w:pPr>
          </w:p>
          <w:p w14:paraId="0B65E35F" w14:textId="77777777" w:rsidR="005E28F4" w:rsidRPr="0011295F" w:rsidRDefault="005E28F4" w:rsidP="005E28F4">
            <w:pPr>
              <w:pStyle w:val="AssignmentsLevel1"/>
            </w:pPr>
            <w:r w:rsidRPr="0011295F">
              <w:rPr>
                <w:b/>
                <w:bCs/>
              </w:rPr>
              <w:t>Identify</w:t>
            </w:r>
            <w:r w:rsidRPr="0011295F">
              <w:t xml:space="preserve"> an assistive technology that supports evidence-based practices for teaching social skills.</w:t>
            </w:r>
          </w:p>
          <w:p w14:paraId="5ED07632" w14:textId="77777777" w:rsidR="005E28F4" w:rsidRPr="0011295F" w:rsidRDefault="005E28F4" w:rsidP="005E28F4">
            <w:pPr>
              <w:pStyle w:val="AssignmentsLevel1"/>
            </w:pPr>
          </w:p>
          <w:p w14:paraId="7E534F53" w14:textId="5816C4A8" w:rsidR="005E28F4" w:rsidRPr="0011295F" w:rsidRDefault="00172036" w:rsidP="005E28F4">
            <w:pPr>
              <w:pStyle w:val="AssignmentsLevel1"/>
            </w:pPr>
            <w:r w:rsidRPr="00172036">
              <w:rPr>
                <w:b/>
              </w:rPr>
              <w:t>Create</w:t>
            </w:r>
            <w:r>
              <w:t xml:space="preserve"> </w:t>
            </w:r>
            <w:r w:rsidR="005E28F4" w:rsidRPr="0011295F">
              <w:t xml:space="preserve">a </w:t>
            </w:r>
            <w:r w:rsidR="00281F0B" w:rsidRPr="0011295F">
              <w:t xml:space="preserve">20- to 30-minute </w:t>
            </w:r>
            <w:r w:rsidR="005E28F4" w:rsidRPr="0011295F">
              <w:t xml:space="preserve">lesson plan for a mathematics or science class that uses evidence-based practices for teaching social skills and that incorporates your selected technology. </w:t>
            </w:r>
          </w:p>
          <w:p w14:paraId="5D172A52" w14:textId="77777777" w:rsidR="005E28F4" w:rsidRPr="0011295F" w:rsidRDefault="005E28F4" w:rsidP="005E28F4">
            <w:pPr>
              <w:pStyle w:val="AssignmentsLevel1"/>
            </w:pPr>
          </w:p>
          <w:p w14:paraId="5CBF7FB4" w14:textId="11AB1B9F" w:rsidR="005E28F4" w:rsidRPr="0011295F" w:rsidRDefault="005E28F4" w:rsidP="005E28F4">
            <w:pPr>
              <w:pStyle w:val="AssignmentsLevel1"/>
            </w:pPr>
            <w:r w:rsidRPr="00172036">
              <w:rPr>
                <w:b/>
              </w:rPr>
              <w:t>Use</w:t>
            </w:r>
            <w:r w:rsidRPr="0011295F">
              <w:t xml:space="preserve"> the Lesson Plan Template</w:t>
            </w:r>
            <w:r w:rsidR="00172036">
              <w:t xml:space="preserve"> to assist you</w:t>
            </w:r>
            <w:r w:rsidRPr="0011295F">
              <w:t>.</w:t>
            </w:r>
          </w:p>
          <w:p w14:paraId="3992F628" w14:textId="77777777" w:rsidR="005E28F4" w:rsidRPr="0011295F" w:rsidRDefault="005E28F4" w:rsidP="005E28F4">
            <w:pPr>
              <w:pStyle w:val="AssignmentsLevel1"/>
            </w:pPr>
          </w:p>
          <w:p w14:paraId="0DA07313" w14:textId="7C8357A4" w:rsidR="005E28F4" w:rsidRDefault="005E28F4" w:rsidP="005E28F4">
            <w:pPr>
              <w:pStyle w:val="AssignmentsLevel1"/>
            </w:pPr>
            <w:r w:rsidRPr="0011295F">
              <w:rPr>
                <w:b/>
                <w:bCs/>
              </w:rPr>
              <w:t>Include</w:t>
            </w:r>
            <w:r w:rsidRPr="0011295F">
              <w:t xml:space="preserve"> a 200- to 300-word explanation of why you chose </w:t>
            </w:r>
            <w:r w:rsidR="00CF4CC4">
              <w:t>your</w:t>
            </w:r>
            <w:r w:rsidRPr="0011295F">
              <w:t xml:space="preserve"> evidence-based practices and technology and how they support students with ASD at your selected grade level.</w:t>
            </w:r>
          </w:p>
          <w:p w14:paraId="343698BB" w14:textId="77777777" w:rsidR="00172036" w:rsidRDefault="00172036" w:rsidP="005E28F4">
            <w:pPr>
              <w:pStyle w:val="AssignmentsLevel1"/>
              <w:rPr>
                <w:strike/>
              </w:rPr>
            </w:pPr>
          </w:p>
          <w:p w14:paraId="74CC3580" w14:textId="4CB1E4B9" w:rsidR="00172036" w:rsidRPr="00172036" w:rsidRDefault="00172036" w:rsidP="005E28F4">
            <w:pPr>
              <w:pStyle w:val="AssignmentsLevel1"/>
            </w:pPr>
            <w:r w:rsidRPr="00172036">
              <w:rPr>
                <w:b/>
              </w:rPr>
              <w:t xml:space="preserve">Submit </w:t>
            </w:r>
            <w:r>
              <w:t>your lesson plan by Sunday</w:t>
            </w:r>
            <w:r w:rsidR="002F7C3E">
              <w:t xml:space="preserve"> 11:59 p.m. EST</w:t>
            </w:r>
            <w:r>
              <w:t>.</w:t>
            </w:r>
          </w:p>
        </w:tc>
        <w:tc>
          <w:tcPr>
            <w:tcW w:w="1440" w:type="dxa"/>
          </w:tcPr>
          <w:p w14:paraId="592D72A0" w14:textId="78C0064E" w:rsidR="005E28F4" w:rsidRPr="0011295F" w:rsidRDefault="005E28F4" w:rsidP="005E28F4">
            <w:pPr>
              <w:tabs>
                <w:tab w:val="left" w:pos="2329"/>
              </w:tabs>
              <w:rPr>
                <w:rFonts w:cs="Arial"/>
                <w:strike/>
                <w:szCs w:val="20"/>
              </w:rPr>
            </w:pPr>
            <w:r w:rsidRPr="0011295F">
              <w:rPr>
                <w:rFonts w:cs="Arial"/>
              </w:rPr>
              <w:t>5.2, 5.3</w:t>
            </w:r>
          </w:p>
        </w:tc>
        <w:tc>
          <w:tcPr>
            <w:tcW w:w="1440" w:type="dxa"/>
          </w:tcPr>
          <w:p w14:paraId="3F93392B" w14:textId="58FF6D2D" w:rsidR="005E28F4" w:rsidRPr="0011295F" w:rsidRDefault="00172036" w:rsidP="005E28F4">
            <w:pPr>
              <w:tabs>
                <w:tab w:val="left" w:pos="2329"/>
              </w:tabs>
              <w:rPr>
                <w:rFonts w:cs="Arial"/>
                <w:strike/>
                <w:szCs w:val="20"/>
              </w:rPr>
            </w:pPr>
            <w:r>
              <w:t>Lesson plan</w:t>
            </w:r>
            <w:r w:rsidR="005E28F4" w:rsidRPr="0011295F">
              <w:t xml:space="preserve"> = </w:t>
            </w:r>
            <w:r>
              <w:rPr>
                <w:b/>
                <w:bCs/>
              </w:rPr>
              <w:t xml:space="preserve">2 </w:t>
            </w:r>
            <w:r w:rsidR="005E28F4" w:rsidRPr="0011295F">
              <w:rPr>
                <w:b/>
                <w:bCs/>
              </w:rPr>
              <w:t>hours</w:t>
            </w:r>
          </w:p>
        </w:tc>
      </w:tr>
      <w:tr w:rsidR="004C54C0" w:rsidRPr="0011295F" w14:paraId="55B826D7" w14:textId="77777777" w:rsidTr="4948C66D">
        <w:tc>
          <w:tcPr>
            <w:tcW w:w="10170" w:type="dxa"/>
            <w:tcMar>
              <w:top w:w="115" w:type="dxa"/>
              <w:left w:w="115" w:type="dxa"/>
              <w:bottom w:w="115" w:type="dxa"/>
              <w:right w:w="115" w:type="dxa"/>
            </w:tcMar>
          </w:tcPr>
          <w:p w14:paraId="247742B2" w14:textId="71E5BE10" w:rsidR="00745A71" w:rsidRPr="0011295F" w:rsidRDefault="00745A71" w:rsidP="005E28F4">
            <w:pPr>
              <w:pStyle w:val="AssignmentsLevel1"/>
              <w:rPr>
                <w:b/>
              </w:rPr>
            </w:pPr>
            <w:r w:rsidRPr="0011295F">
              <w:rPr>
                <w:b/>
              </w:rPr>
              <w:t>Journal</w:t>
            </w:r>
            <w:r w:rsidR="009654DC" w:rsidRPr="0011295F">
              <w:rPr>
                <w:b/>
              </w:rPr>
              <w:t xml:space="preserve"> 2</w:t>
            </w:r>
            <w:r w:rsidRPr="0011295F">
              <w:rPr>
                <w:b/>
              </w:rPr>
              <w:t xml:space="preserve">: </w:t>
            </w:r>
            <w:r w:rsidR="009654DC" w:rsidRPr="0011295F">
              <w:rPr>
                <w:b/>
              </w:rPr>
              <w:t>Field Experience</w:t>
            </w:r>
          </w:p>
          <w:p w14:paraId="3C36662A" w14:textId="77777777" w:rsidR="00745A71" w:rsidRPr="0011295F" w:rsidRDefault="00745A71" w:rsidP="005E28F4">
            <w:pPr>
              <w:pStyle w:val="AssignmentsLevel1"/>
            </w:pPr>
          </w:p>
          <w:p w14:paraId="05CDA311" w14:textId="77777777" w:rsidR="009654DC" w:rsidRPr="0011295F" w:rsidRDefault="004C54C0" w:rsidP="005E28F4">
            <w:pPr>
              <w:pStyle w:val="AssignmentsLevel1"/>
            </w:pPr>
            <w:r w:rsidRPr="0011295F">
              <w:rPr>
                <w:b/>
              </w:rPr>
              <w:t>Observe</w:t>
            </w:r>
            <w:r w:rsidRPr="0011295F">
              <w:t xml:space="preserve"> a social skills lesson in a classroom, during a speech therapy session, or in a social skills group.  </w:t>
            </w:r>
          </w:p>
          <w:p w14:paraId="2E4BE80F" w14:textId="77777777" w:rsidR="009654DC" w:rsidRPr="0011295F" w:rsidRDefault="009654DC" w:rsidP="005E28F4">
            <w:pPr>
              <w:pStyle w:val="AssignmentsLevel1"/>
            </w:pPr>
          </w:p>
          <w:p w14:paraId="6F93D25F" w14:textId="77777777" w:rsidR="00DE039D" w:rsidRPr="0011295F" w:rsidRDefault="00DE039D" w:rsidP="00DE039D">
            <w:pPr>
              <w:pStyle w:val="AssignmentsLevel1"/>
            </w:pPr>
            <w:r w:rsidRPr="0011295F">
              <w:rPr>
                <w:b/>
              </w:rPr>
              <w:t>Describe</w:t>
            </w:r>
            <w:r w:rsidRPr="0011295F">
              <w:t xml:space="preserve"> the class</w:t>
            </w:r>
            <w:r>
              <w:t xml:space="preserve"> and</w:t>
            </w:r>
            <w:r w:rsidRPr="0011295F">
              <w:t xml:space="preserve"> provide a script of at least </w:t>
            </w:r>
            <w:r>
              <w:t xml:space="preserve">30 </w:t>
            </w:r>
            <w:r w:rsidRPr="0011295F">
              <w:t xml:space="preserve">minutes of the class session. </w:t>
            </w:r>
            <w:r>
              <w:t xml:space="preserve">Review the following document to assist you: How to Script a Lessons. </w:t>
            </w:r>
            <w:r w:rsidRPr="0011295F">
              <w:t xml:space="preserve"> </w:t>
            </w:r>
          </w:p>
          <w:p w14:paraId="14FA800C" w14:textId="77777777" w:rsidR="00DE039D" w:rsidRPr="0011295F" w:rsidRDefault="00DE039D" w:rsidP="00DE039D">
            <w:pPr>
              <w:pStyle w:val="AssignmentsLevel1"/>
            </w:pPr>
          </w:p>
          <w:p w14:paraId="2414B6F4" w14:textId="76C85695" w:rsidR="004C54C0" w:rsidRPr="0011295F" w:rsidRDefault="00EF3AD2" w:rsidP="005E28F4">
            <w:pPr>
              <w:pStyle w:val="AssignmentsLevel1"/>
            </w:pPr>
            <w:r>
              <w:rPr>
                <w:b/>
              </w:rPr>
              <w:t>Explain</w:t>
            </w:r>
            <w:r w:rsidRPr="0011295F">
              <w:t xml:space="preserve"> </w:t>
            </w:r>
            <w:r w:rsidR="004C54C0" w:rsidRPr="0011295F">
              <w:t xml:space="preserve">how formative assessment </w:t>
            </w:r>
            <w:r w:rsidR="009654DC" w:rsidRPr="0011295F">
              <w:t>is</w:t>
            </w:r>
            <w:r w:rsidR="004C54C0" w:rsidRPr="0011295F">
              <w:t xml:space="preserve"> utilized or could have been utilized. How might generalization across people and settings be accomplished for the skills being taught or practiced?</w:t>
            </w:r>
          </w:p>
          <w:p w14:paraId="3A054D24" w14:textId="77777777" w:rsidR="009654DC" w:rsidRPr="0011295F" w:rsidRDefault="009654DC" w:rsidP="005E28F4">
            <w:pPr>
              <w:pStyle w:val="AssignmentsLevel1"/>
              <w:rPr>
                <w:b/>
                <w:bCs/>
              </w:rPr>
            </w:pPr>
          </w:p>
          <w:p w14:paraId="015183F7" w14:textId="27E8C5AC" w:rsidR="009654DC" w:rsidRPr="0011295F" w:rsidRDefault="009654DC" w:rsidP="005E28F4">
            <w:pPr>
              <w:pStyle w:val="AssignmentsLevel1"/>
              <w:rPr>
                <w:bCs/>
              </w:rPr>
            </w:pPr>
            <w:r w:rsidRPr="0011295F">
              <w:rPr>
                <w:b/>
                <w:bCs/>
              </w:rPr>
              <w:t xml:space="preserve">Submit </w:t>
            </w:r>
            <w:r w:rsidRPr="0011295F">
              <w:rPr>
                <w:bCs/>
              </w:rPr>
              <w:t>the details of your observation through a journal by Sunday</w:t>
            </w:r>
            <w:r w:rsidR="002F7C3E">
              <w:t xml:space="preserve"> 11:59 p.m. EST</w:t>
            </w:r>
            <w:r w:rsidRPr="0011295F">
              <w:rPr>
                <w:bCs/>
              </w:rPr>
              <w:t xml:space="preserve">. </w:t>
            </w:r>
          </w:p>
        </w:tc>
        <w:tc>
          <w:tcPr>
            <w:tcW w:w="1440" w:type="dxa"/>
          </w:tcPr>
          <w:p w14:paraId="2F404358" w14:textId="362485A0" w:rsidR="004C54C0" w:rsidRPr="0011295F" w:rsidRDefault="00172036" w:rsidP="005E28F4">
            <w:pPr>
              <w:tabs>
                <w:tab w:val="left" w:pos="2329"/>
              </w:tabs>
              <w:rPr>
                <w:rFonts w:cs="Arial"/>
              </w:rPr>
            </w:pPr>
            <w:r>
              <w:rPr>
                <w:rFonts w:cs="Arial"/>
              </w:rPr>
              <w:t>VARIES</w:t>
            </w:r>
          </w:p>
        </w:tc>
        <w:tc>
          <w:tcPr>
            <w:tcW w:w="1440" w:type="dxa"/>
          </w:tcPr>
          <w:p w14:paraId="4F644BAE" w14:textId="796B6ABB" w:rsidR="004C54C0" w:rsidRPr="00172036" w:rsidRDefault="00172036" w:rsidP="005E28F4">
            <w:pPr>
              <w:tabs>
                <w:tab w:val="left" w:pos="2329"/>
              </w:tabs>
              <w:rPr>
                <w:b/>
              </w:rPr>
            </w:pPr>
            <w:r>
              <w:t xml:space="preserve">Guided project = </w:t>
            </w:r>
            <w:r>
              <w:rPr>
                <w:b/>
              </w:rPr>
              <w:t>1</w:t>
            </w:r>
            <w:r w:rsidR="001025BA">
              <w:rPr>
                <w:b/>
              </w:rPr>
              <w:t>.5</w:t>
            </w:r>
            <w:r>
              <w:rPr>
                <w:b/>
              </w:rPr>
              <w:t xml:space="preserve"> hour</w:t>
            </w:r>
            <w:r w:rsidR="005D5F82">
              <w:rPr>
                <w:b/>
              </w:rPr>
              <w:t>s</w:t>
            </w:r>
          </w:p>
        </w:tc>
      </w:tr>
    </w:tbl>
    <w:p w14:paraId="36018A5A" w14:textId="77777777" w:rsidR="005344A9" w:rsidRPr="0011295F" w:rsidRDefault="005344A9" w:rsidP="0020635A">
      <w:pPr>
        <w:pStyle w:val="Heading1"/>
      </w:pPr>
    </w:p>
    <w:p w14:paraId="5AA5476D" w14:textId="77777777" w:rsidR="005344A9" w:rsidRPr="0011295F" w:rsidRDefault="005344A9" w:rsidP="005344A9">
      <w:pPr>
        <w:tabs>
          <w:tab w:val="left" w:pos="1065"/>
        </w:tabs>
      </w:pPr>
    </w:p>
    <w:p w14:paraId="11B20408" w14:textId="5AAD4272" w:rsidR="005344A9" w:rsidRPr="0011295F"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11295F" w14:paraId="04D3633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D277621" w:rsidR="002C1641" w:rsidRPr="0011295F" w:rsidRDefault="002C1641" w:rsidP="0020635A">
            <w:pPr>
              <w:pStyle w:val="WeeklyTopicHeading1"/>
            </w:pPr>
            <w:bookmarkStart w:id="12" w:name="weeksix"/>
            <w:bookmarkStart w:id="13" w:name="_Toc358980899"/>
            <w:bookmarkEnd w:id="12"/>
            <w:r w:rsidRPr="0011295F">
              <w:lastRenderedPageBreak/>
              <w:t xml:space="preserve">Week Six: </w:t>
            </w:r>
            <w:r w:rsidR="009654DC" w:rsidRPr="0011295F">
              <w:t>Applied Behavior Analysis</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11295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11295F" w:rsidRDefault="002C1641" w:rsidP="00FD5474">
            <w:pPr>
              <w:tabs>
                <w:tab w:val="left" w:pos="0"/>
                <w:tab w:val="left" w:pos="3720"/>
              </w:tabs>
              <w:outlineLvl w:val="0"/>
              <w:rPr>
                <w:rFonts w:cs="Arial"/>
                <w:color w:val="FFFFFF"/>
                <w:sz w:val="28"/>
                <w:szCs w:val="28"/>
              </w:rPr>
            </w:pPr>
          </w:p>
        </w:tc>
      </w:tr>
      <w:tr w:rsidR="00BA4B7B" w:rsidRPr="0011295F" w14:paraId="7049961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11295F" w:rsidRDefault="4948C66D" w:rsidP="4948C66D">
            <w:pPr>
              <w:tabs>
                <w:tab w:val="left" w:pos="0"/>
                <w:tab w:val="left" w:pos="3720"/>
              </w:tabs>
              <w:outlineLvl w:val="0"/>
              <w:rPr>
                <w:rFonts w:eastAsia="Arial" w:cs="Arial"/>
                <w:b/>
                <w:bCs/>
              </w:rPr>
            </w:pPr>
            <w:r w:rsidRPr="0011295F">
              <w:rPr>
                <w:rFonts w:eastAsia="Arial" w:cs="Arial"/>
                <w:b/>
                <w:bCs/>
                <w:i/>
                <w:iCs/>
              </w:rPr>
              <w:t>Alignment</w:t>
            </w:r>
          </w:p>
        </w:tc>
      </w:tr>
      <w:tr w:rsidR="009654DC" w:rsidRPr="0011295F" w14:paraId="24E0CA3F" w14:textId="77777777" w:rsidTr="4948C66D">
        <w:trPr>
          <w:trHeight w:val="30"/>
        </w:trPr>
        <w:tc>
          <w:tcPr>
            <w:tcW w:w="10170" w:type="dxa"/>
            <w:tcBorders>
              <w:bottom w:val="nil"/>
              <w:right w:val="nil"/>
            </w:tcBorders>
            <w:tcMar>
              <w:top w:w="115" w:type="dxa"/>
              <w:left w:w="115" w:type="dxa"/>
              <w:bottom w:w="115" w:type="dxa"/>
              <w:right w:w="115" w:type="dxa"/>
            </w:tcMar>
          </w:tcPr>
          <w:p w14:paraId="5210EDF7" w14:textId="28BA2752" w:rsidR="009654DC" w:rsidRPr="0011295F" w:rsidRDefault="009654DC" w:rsidP="009654DC">
            <w:pPr>
              <w:pStyle w:val="ObjectiveBullet"/>
              <w:numPr>
                <w:ilvl w:val="1"/>
                <w:numId w:val="13"/>
              </w:numPr>
              <w:tabs>
                <w:tab w:val="clear" w:pos="0"/>
              </w:tabs>
            </w:pPr>
            <w:r w:rsidRPr="0011295F">
              <w:t xml:space="preserve">Explain how applied behavior analysis (ABA) is used to support </w:t>
            </w:r>
            <w:r w:rsidR="005D4E1E" w:rsidRPr="0011295F">
              <w:t>development and learning in</w:t>
            </w:r>
            <w:r w:rsidRPr="0011295F">
              <w:t xml:space="preserve"> ASD.</w:t>
            </w:r>
          </w:p>
        </w:tc>
        <w:tc>
          <w:tcPr>
            <w:tcW w:w="2880" w:type="dxa"/>
            <w:gridSpan w:val="2"/>
            <w:tcBorders>
              <w:left w:val="nil"/>
              <w:bottom w:val="nil"/>
            </w:tcBorders>
          </w:tcPr>
          <w:p w14:paraId="6E85FA50" w14:textId="01D9B4B8" w:rsidR="009654DC" w:rsidRPr="0011295F" w:rsidRDefault="009654DC" w:rsidP="009654DC">
            <w:pPr>
              <w:tabs>
                <w:tab w:val="left" w:pos="0"/>
                <w:tab w:val="left" w:pos="3720"/>
              </w:tabs>
              <w:outlineLvl w:val="0"/>
              <w:rPr>
                <w:rFonts w:cs="Arial"/>
                <w:szCs w:val="20"/>
              </w:rPr>
            </w:pPr>
            <w:r w:rsidRPr="0011295F">
              <w:rPr>
                <w:rFonts w:cs="Arial"/>
              </w:rPr>
              <w:t>CLO5</w:t>
            </w:r>
          </w:p>
        </w:tc>
      </w:tr>
      <w:tr w:rsidR="009654DC" w:rsidRPr="0011295F" w14:paraId="58916A5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EBB9E0A" w14:textId="17F69F75" w:rsidR="009654DC" w:rsidRPr="0011295F" w:rsidRDefault="009654DC" w:rsidP="009654DC">
            <w:pPr>
              <w:pStyle w:val="ObjectiveBullet"/>
              <w:numPr>
                <w:ilvl w:val="1"/>
                <w:numId w:val="13"/>
              </w:numPr>
            </w:pPr>
            <w:r w:rsidRPr="0011295F">
              <w:t>Identify positive, appropriate, and socially important behaviors that enhance learning.</w:t>
            </w:r>
          </w:p>
        </w:tc>
        <w:tc>
          <w:tcPr>
            <w:tcW w:w="2880" w:type="dxa"/>
            <w:gridSpan w:val="2"/>
            <w:tcBorders>
              <w:top w:val="nil"/>
              <w:left w:val="nil"/>
              <w:bottom w:val="nil"/>
            </w:tcBorders>
          </w:tcPr>
          <w:p w14:paraId="5EAAC697" w14:textId="6B501037" w:rsidR="009654DC" w:rsidRPr="0011295F" w:rsidRDefault="009654DC" w:rsidP="009654DC">
            <w:pPr>
              <w:tabs>
                <w:tab w:val="left" w:pos="0"/>
                <w:tab w:val="left" w:pos="3720"/>
              </w:tabs>
              <w:outlineLvl w:val="0"/>
              <w:rPr>
                <w:rFonts w:cs="Arial"/>
                <w:szCs w:val="20"/>
              </w:rPr>
            </w:pPr>
            <w:r w:rsidRPr="0011295F">
              <w:rPr>
                <w:rFonts w:cs="Arial"/>
              </w:rPr>
              <w:t>CLO5</w:t>
            </w:r>
          </w:p>
        </w:tc>
      </w:tr>
      <w:tr w:rsidR="009654DC" w:rsidRPr="0011295F" w14:paraId="71B9263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F7A2427" w14:textId="798AEE1C" w:rsidR="009654DC" w:rsidRPr="0011295F" w:rsidRDefault="009654DC" w:rsidP="009654DC">
            <w:pPr>
              <w:pStyle w:val="ObjectiveBullet"/>
              <w:numPr>
                <w:ilvl w:val="1"/>
                <w:numId w:val="13"/>
              </w:numPr>
            </w:pPr>
            <w:r w:rsidRPr="0011295F">
              <w:t>Determine how to use ABA strategies to correct, influence, and replace behaviors.</w:t>
            </w:r>
          </w:p>
        </w:tc>
        <w:tc>
          <w:tcPr>
            <w:tcW w:w="2880" w:type="dxa"/>
            <w:gridSpan w:val="2"/>
            <w:tcBorders>
              <w:top w:val="nil"/>
              <w:left w:val="nil"/>
              <w:bottom w:val="nil"/>
            </w:tcBorders>
          </w:tcPr>
          <w:p w14:paraId="2BC9A484" w14:textId="61DDAA2C" w:rsidR="009654DC" w:rsidRPr="0011295F" w:rsidRDefault="009654DC" w:rsidP="009654DC">
            <w:pPr>
              <w:tabs>
                <w:tab w:val="left" w:pos="0"/>
                <w:tab w:val="left" w:pos="3720"/>
              </w:tabs>
              <w:outlineLvl w:val="0"/>
              <w:rPr>
                <w:rFonts w:cs="Arial"/>
                <w:szCs w:val="20"/>
              </w:rPr>
            </w:pPr>
            <w:r w:rsidRPr="0011295F">
              <w:rPr>
                <w:rFonts w:cs="Arial"/>
              </w:rPr>
              <w:t>CLO5</w:t>
            </w:r>
          </w:p>
        </w:tc>
      </w:tr>
      <w:tr w:rsidR="009654DC" w:rsidRPr="0011295F" w14:paraId="16143B8A"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DA9837D" w14:textId="0FD63985" w:rsidR="009654DC" w:rsidRPr="0011295F" w:rsidRDefault="009654DC" w:rsidP="009654DC">
            <w:pPr>
              <w:pStyle w:val="ObjectiveBullet"/>
              <w:numPr>
                <w:ilvl w:val="1"/>
                <w:numId w:val="13"/>
              </w:numPr>
            </w:pPr>
            <w:r w:rsidRPr="0011295F">
              <w:t>Explain how to use functional behavior assessments to support learning and behavioral goals for students with ASD.</w:t>
            </w:r>
          </w:p>
        </w:tc>
        <w:tc>
          <w:tcPr>
            <w:tcW w:w="2880" w:type="dxa"/>
            <w:gridSpan w:val="2"/>
            <w:tcBorders>
              <w:top w:val="nil"/>
              <w:left w:val="nil"/>
              <w:bottom w:val="single" w:sz="4" w:space="0" w:color="000000" w:themeColor="text1"/>
            </w:tcBorders>
          </w:tcPr>
          <w:p w14:paraId="4B26443A" w14:textId="28696D7F" w:rsidR="009654DC" w:rsidRPr="0011295F" w:rsidRDefault="009654DC" w:rsidP="009654DC">
            <w:pPr>
              <w:tabs>
                <w:tab w:val="left" w:pos="0"/>
                <w:tab w:val="left" w:pos="3720"/>
              </w:tabs>
              <w:outlineLvl w:val="0"/>
              <w:rPr>
                <w:rFonts w:cs="Arial"/>
                <w:szCs w:val="20"/>
              </w:rPr>
            </w:pPr>
            <w:r w:rsidRPr="0011295F">
              <w:rPr>
                <w:rFonts w:cs="Arial"/>
              </w:rPr>
              <w:t>CLO5</w:t>
            </w:r>
          </w:p>
        </w:tc>
      </w:tr>
      <w:tr w:rsidR="009654DC" w:rsidRPr="0011295F" w14:paraId="5DB18BEC"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3CE823" w14:textId="77777777" w:rsidR="009654DC" w:rsidRPr="0011295F" w:rsidRDefault="009654DC" w:rsidP="009654DC">
            <w:pPr>
              <w:tabs>
                <w:tab w:val="left" w:pos="0"/>
                <w:tab w:val="left" w:pos="3720"/>
              </w:tabs>
              <w:outlineLvl w:val="0"/>
              <w:rPr>
                <w:rFonts w:eastAsia="Arial" w:cs="Arial"/>
                <w:i/>
                <w:iCs/>
              </w:rPr>
            </w:pPr>
            <w:r w:rsidRPr="0011295F">
              <w:rPr>
                <w:rFonts w:eastAsia="Arial" w:cs="Arial"/>
                <w:b/>
                <w:bCs/>
                <w:i/>
                <w:iCs/>
                <w:sz w:val="22"/>
                <w:szCs w:val="22"/>
              </w:rPr>
              <w:t>Resources, Activities, and Preparation</w:t>
            </w:r>
          </w:p>
          <w:p w14:paraId="38A259BC"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auto"/>
            </w:tcBorders>
            <w:shd w:val="clear" w:color="auto" w:fill="D8D9DA"/>
          </w:tcPr>
          <w:p w14:paraId="4B858E51"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b/>
                <w:bCs/>
                <w:i/>
                <w:iCs/>
              </w:rPr>
              <w:t>AIE</w:t>
            </w:r>
          </w:p>
        </w:tc>
      </w:tr>
      <w:tr w:rsidR="009654DC" w:rsidRPr="0011295F" w14:paraId="1FC6D4F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2F6E27D" w14:textId="4D60BA40" w:rsidR="009654DC" w:rsidRPr="0011295F" w:rsidRDefault="009654DC" w:rsidP="009654DC">
            <w:pPr>
              <w:pStyle w:val="AssignmentsLevel1"/>
              <w:rPr>
                <w:b/>
                <w:bCs/>
              </w:rPr>
            </w:pPr>
            <w:r w:rsidRPr="0011295F">
              <w:rPr>
                <w:b/>
                <w:bCs/>
              </w:rPr>
              <w:t>Readings</w:t>
            </w:r>
          </w:p>
          <w:p w14:paraId="78D584A8" w14:textId="77777777" w:rsidR="009654DC" w:rsidRPr="0011295F" w:rsidRDefault="009654DC" w:rsidP="009654DC">
            <w:pPr>
              <w:pStyle w:val="AssignmentsLevel1"/>
              <w:rPr>
                <w:b/>
                <w:bCs/>
              </w:rPr>
            </w:pPr>
          </w:p>
          <w:p w14:paraId="30F63B8A" w14:textId="77777777" w:rsidR="009654DC" w:rsidRPr="0011295F" w:rsidRDefault="009654DC" w:rsidP="009654DC">
            <w:pPr>
              <w:pStyle w:val="AssignmentsLevel1"/>
            </w:pPr>
            <w:r w:rsidRPr="0011295F">
              <w:rPr>
                <w:b/>
                <w:bCs/>
              </w:rPr>
              <w:t>Read</w:t>
            </w:r>
            <w:r w:rsidRPr="0011295F">
              <w:t xml:space="preserve"> Ch. 4 &amp; 5 of </w:t>
            </w:r>
            <w:r w:rsidRPr="0011295F">
              <w:rPr>
                <w:i/>
                <w:iCs/>
              </w:rPr>
              <w:t>Autism Spectrum Disorders</w:t>
            </w:r>
            <w:r w:rsidRPr="0011295F">
              <w:t>.</w:t>
            </w:r>
          </w:p>
          <w:p w14:paraId="2FE0450B" w14:textId="77777777" w:rsidR="005D4E1E" w:rsidRPr="0011295F" w:rsidRDefault="005D4E1E" w:rsidP="009654DC">
            <w:pPr>
              <w:pStyle w:val="AssignmentsLevel1"/>
            </w:pPr>
          </w:p>
          <w:p w14:paraId="33878822" w14:textId="49C59388" w:rsidR="005D4E1E" w:rsidRPr="0011295F" w:rsidRDefault="005D4E1E" w:rsidP="009654DC">
            <w:pPr>
              <w:pStyle w:val="AssignmentsLevel1"/>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717E52FF" w14:textId="006E4D0D" w:rsidR="009654DC" w:rsidRPr="0011295F" w:rsidRDefault="005D5F82" w:rsidP="009654DC">
            <w:pPr>
              <w:rPr>
                <w:rFonts w:cs="Arial"/>
                <w:szCs w:val="20"/>
              </w:rPr>
            </w:pPr>
            <w:r>
              <w:rPr>
                <w:rFonts w:cs="Arial"/>
              </w:rPr>
              <w:t>6.1, 6.2, 6.3, 6.4</w:t>
            </w:r>
          </w:p>
        </w:tc>
        <w:tc>
          <w:tcPr>
            <w:tcW w:w="1440" w:type="dxa"/>
            <w:tcBorders>
              <w:left w:val="single" w:sz="4" w:space="0" w:color="000000" w:themeColor="text1"/>
            </w:tcBorders>
            <w:shd w:val="clear" w:color="auto" w:fill="FFFFFF" w:themeFill="background1"/>
          </w:tcPr>
          <w:p w14:paraId="1642E7E4" w14:textId="1433053B" w:rsidR="009654DC" w:rsidRPr="001025BA" w:rsidRDefault="001025BA" w:rsidP="009654DC">
            <w:pPr>
              <w:rPr>
                <w:rFonts w:cs="Arial"/>
                <w:b/>
                <w:szCs w:val="20"/>
              </w:rPr>
            </w:pPr>
            <w:r>
              <w:rPr>
                <w:rFonts w:cs="Arial"/>
                <w:szCs w:val="20"/>
              </w:rPr>
              <w:t xml:space="preserve">Lecture activity = </w:t>
            </w:r>
            <w:r>
              <w:rPr>
                <w:rFonts w:cs="Arial"/>
                <w:b/>
                <w:szCs w:val="20"/>
              </w:rPr>
              <w:t>1 hour</w:t>
            </w:r>
          </w:p>
        </w:tc>
      </w:tr>
      <w:tr w:rsidR="009654DC" w:rsidRPr="0011295F" w14:paraId="07F728F6"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DF1563" w14:textId="77777777" w:rsidR="009654DC" w:rsidRPr="0011295F" w:rsidRDefault="009654DC" w:rsidP="009654DC">
            <w:pPr>
              <w:pStyle w:val="AssignmentsLevel1"/>
              <w:rPr>
                <w:b/>
                <w:bCs/>
              </w:rPr>
            </w:pPr>
            <w:r w:rsidRPr="0011295F">
              <w:rPr>
                <w:b/>
                <w:bCs/>
              </w:rPr>
              <w:t>Applied Behavior Analysis Introduction</w:t>
            </w:r>
          </w:p>
          <w:p w14:paraId="704427AA" w14:textId="77777777" w:rsidR="009654DC" w:rsidRPr="0011295F" w:rsidRDefault="009654DC" w:rsidP="009654DC">
            <w:pPr>
              <w:pStyle w:val="AssignmentsLevel1"/>
              <w:rPr>
                <w:b/>
              </w:rPr>
            </w:pPr>
          </w:p>
          <w:p w14:paraId="01B2A783" w14:textId="77777777" w:rsidR="009654DC" w:rsidRPr="0011295F" w:rsidRDefault="009654DC" w:rsidP="009654DC">
            <w:pPr>
              <w:pStyle w:val="AssignmentsLevel1"/>
            </w:pPr>
            <w:r w:rsidRPr="0011295F">
              <w:rPr>
                <w:b/>
                <w:bCs/>
              </w:rPr>
              <w:t>Watch</w:t>
            </w:r>
            <w:r w:rsidRPr="0011295F">
              <w:t xml:space="preserve"> the following videos on YouTube:</w:t>
            </w:r>
          </w:p>
          <w:p w14:paraId="3DD0FEB8" w14:textId="77777777" w:rsidR="009654DC" w:rsidRPr="0011295F" w:rsidRDefault="009654DC" w:rsidP="009654DC">
            <w:pPr>
              <w:pStyle w:val="AssignmentsLevel1"/>
            </w:pPr>
          </w:p>
          <w:p w14:paraId="15C8A02E" w14:textId="20CAE531" w:rsidR="009654DC" w:rsidRPr="0011295F" w:rsidRDefault="000B30DB" w:rsidP="009654DC">
            <w:pPr>
              <w:pStyle w:val="AssignmentsLevel2"/>
              <w:rPr>
                <w:rFonts w:ascii="Times New Roman" w:hAnsi="Times New Roman" w:cs="Times New Roman"/>
              </w:rPr>
            </w:pPr>
            <w:hyperlink r:id="rId40" w:history="1">
              <w:r w:rsidR="009654DC" w:rsidRPr="0011295F">
                <w:rPr>
                  <w:rStyle w:val="Hyperlink"/>
                </w:rPr>
                <w:t>“</w:t>
              </w:r>
              <w:r w:rsidR="005D4E1E" w:rsidRPr="0011295F">
                <w:rPr>
                  <w:rStyle w:val="Hyperlink"/>
                </w:rPr>
                <w:t>Introduction to Applied Behavior Analysis</w:t>
              </w:r>
              <w:r w:rsidR="009654DC" w:rsidRPr="0011295F">
                <w:rPr>
                  <w:rStyle w:val="Hyperlink"/>
                </w:rPr>
                <w:t>”</w:t>
              </w:r>
            </w:hyperlink>
            <w:r w:rsidR="009654DC" w:rsidRPr="0011295F">
              <w:t xml:space="preserve"> [</w:t>
            </w:r>
            <w:r w:rsidR="005D4E1E" w:rsidRPr="0011295F">
              <w:t>33</w:t>
            </w:r>
            <w:r w:rsidR="009654DC" w:rsidRPr="0011295F">
              <w:t xml:space="preserve">:03] </w:t>
            </w:r>
          </w:p>
          <w:p w14:paraId="4CB5CC31" w14:textId="62492E52" w:rsidR="009654DC" w:rsidRPr="0011295F" w:rsidRDefault="000B30DB" w:rsidP="009654DC">
            <w:pPr>
              <w:pStyle w:val="AssignmentsLevel2"/>
              <w:rPr>
                <w:rFonts w:ascii="Times New Roman" w:hAnsi="Times New Roman" w:cs="Times New Roman"/>
              </w:rPr>
            </w:pPr>
            <w:hyperlink r:id="rId41" w:history="1">
              <w:r w:rsidR="009654DC" w:rsidRPr="0011295F">
                <w:rPr>
                  <w:rStyle w:val="Hyperlink"/>
                </w:rPr>
                <w:t>“</w:t>
              </w:r>
              <w:r w:rsidR="005D4E1E" w:rsidRPr="0011295F">
                <w:rPr>
                  <w:rStyle w:val="Hyperlink"/>
                </w:rPr>
                <w:t>Applied Behavior Analysis (ABA) In Schools: Positive Behavior Supports</w:t>
              </w:r>
              <w:r w:rsidR="009654DC" w:rsidRPr="0011295F">
                <w:rPr>
                  <w:rStyle w:val="Hyperlink"/>
                </w:rPr>
                <w:t>”</w:t>
              </w:r>
            </w:hyperlink>
            <w:r w:rsidR="009654DC" w:rsidRPr="0011295F">
              <w:t xml:space="preserve"> </w:t>
            </w:r>
            <w:r w:rsidR="005D4E1E" w:rsidRPr="0011295F">
              <w:t>[</w:t>
            </w:r>
            <w:r w:rsidR="009654DC" w:rsidRPr="0011295F">
              <w:t>1:</w:t>
            </w:r>
            <w:r w:rsidR="005D4E1E" w:rsidRPr="0011295F">
              <w:t>46]</w:t>
            </w:r>
          </w:p>
          <w:p w14:paraId="31D00D32" w14:textId="2AF1E160" w:rsidR="005D4E1E" w:rsidRPr="0011295F" w:rsidRDefault="000B30DB" w:rsidP="005D4E1E">
            <w:pPr>
              <w:pStyle w:val="AssignmentsLevel2"/>
              <w:rPr>
                <w:rStyle w:val="Hyperlink"/>
                <w:color w:val="auto"/>
                <w:u w:val="none"/>
              </w:rPr>
            </w:pPr>
            <w:hyperlink r:id="rId42" w:history="1">
              <w:r w:rsidR="005D4E1E" w:rsidRPr="0011295F">
                <w:rPr>
                  <w:rStyle w:val="Hyperlink"/>
                </w:rPr>
                <w:t>“Behavior Intervention Plan: BIP Overview”</w:t>
              </w:r>
            </w:hyperlink>
            <w:r w:rsidR="005D4E1E" w:rsidRPr="0011295F">
              <w:rPr>
                <w:rStyle w:val="Hyperlink"/>
                <w:color w:val="auto"/>
                <w:u w:val="none"/>
              </w:rPr>
              <w:t xml:space="preserve"> [2:55]</w:t>
            </w:r>
          </w:p>
          <w:p w14:paraId="75675894" w14:textId="77777777" w:rsidR="009654DC" w:rsidRPr="0011295F" w:rsidRDefault="009654DC" w:rsidP="009654DC">
            <w:pPr>
              <w:pStyle w:val="AssignmentsLevel2"/>
              <w:numPr>
                <w:ilvl w:val="0"/>
                <w:numId w:val="0"/>
              </w:numPr>
              <w:ind w:left="360" w:hanging="360"/>
              <w:rPr>
                <w:rStyle w:val="Hyperlink"/>
              </w:rPr>
            </w:pPr>
          </w:p>
          <w:p w14:paraId="581EF9C1" w14:textId="5D7226F6" w:rsidR="009654DC" w:rsidRPr="0011295F" w:rsidRDefault="005D4E1E" w:rsidP="009654DC">
            <w:pPr>
              <w:pStyle w:val="AssignmentsLevel1"/>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376046F1" w14:textId="4DC6FAAD" w:rsidR="009654DC" w:rsidRPr="0011295F" w:rsidRDefault="009654DC" w:rsidP="009654DC">
            <w:pPr>
              <w:rPr>
                <w:rFonts w:cs="Arial"/>
                <w:szCs w:val="20"/>
              </w:rPr>
            </w:pPr>
            <w:r w:rsidRPr="0011295F">
              <w:rPr>
                <w:rFonts w:cs="Arial"/>
              </w:rPr>
              <w:t>6.1, 6.3</w:t>
            </w:r>
          </w:p>
        </w:tc>
        <w:tc>
          <w:tcPr>
            <w:tcW w:w="1440" w:type="dxa"/>
            <w:tcBorders>
              <w:left w:val="single" w:sz="4" w:space="0" w:color="000000" w:themeColor="text1"/>
            </w:tcBorders>
            <w:shd w:val="clear" w:color="auto" w:fill="FFFFFF" w:themeFill="background1"/>
          </w:tcPr>
          <w:p w14:paraId="038E5FA0" w14:textId="28524076" w:rsidR="009654DC" w:rsidRPr="0011295F" w:rsidRDefault="001025BA" w:rsidP="009654DC">
            <w:pPr>
              <w:rPr>
                <w:rFonts w:cs="Arial"/>
                <w:szCs w:val="20"/>
              </w:rPr>
            </w:pPr>
            <w:r>
              <w:t>Lecture activity</w:t>
            </w:r>
            <w:r w:rsidR="009654DC" w:rsidRPr="0011295F">
              <w:t xml:space="preserve"> = </w:t>
            </w:r>
            <w:r w:rsidR="009654DC" w:rsidRPr="0011295F">
              <w:rPr>
                <w:b/>
                <w:bCs/>
              </w:rPr>
              <w:t>1 hour</w:t>
            </w:r>
          </w:p>
        </w:tc>
      </w:tr>
      <w:tr w:rsidR="009654DC" w:rsidRPr="0011295F" w14:paraId="38315788" w14:textId="77777777" w:rsidTr="4948C66D">
        <w:tc>
          <w:tcPr>
            <w:tcW w:w="10170" w:type="dxa"/>
            <w:tcMar>
              <w:top w:w="115" w:type="dxa"/>
              <w:left w:w="115" w:type="dxa"/>
              <w:bottom w:w="115" w:type="dxa"/>
              <w:right w:w="115" w:type="dxa"/>
            </w:tcMar>
          </w:tcPr>
          <w:p w14:paraId="1ECD6E2D" w14:textId="77777777" w:rsidR="009654DC" w:rsidRPr="0011295F" w:rsidRDefault="009654DC" w:rsidP="009654DC">
            <w:pPr>
              <w:pStyle w:val="AssignmentsLevel1"/>
              <w:rPr>
                <w:b/>
                <w:bCs/>
              </w:rPr>
            </w:pPr>
            <w:r w:rsidRPr="0011295F">
              <w:rPr>
                <w:b/>
                <w:bCs/>
              </w:rPr>
              <w:t>Three Pillars of Applied Behavior Analysis</w:t>
            </w:r>
          </w:p>
          <w:p w14:paraId="4A0873D0" w14:textId="77777777" w:rsidR="009654DC" w:rsidRPr="0011295F" w:rsidRDefault="009654DC" w:rsidP="009654DC">
            <w:pPr>
              <w:pStyle w:val="AssignmentsLevel1"/>
              <w:rPr>
                <w:b/>
              </w:rPr>
            </w:pPr>
          </w:p>
          <w:p w14:paraId="414FC6A2" w14:textId="6B45EA59" w:rsidR="009654DC" w:rsidRPr="0011295F" w:rsidRDefault="009654DC" w:rsidP="009654DC">
            <w:pPr>
              <w:pStyle w:val="AssignmentsLevel1"/>
              <w:rPr>
                <w:rStyle w:val="Hyperlink"/>
              </w:rPr>
            </w:pPr>
            <w:r w:rsidRPr="0011295F">
              <w:rPr>
                <w:b/>
                <w:bCs/>
              </w:rPr>
              <w:t>Watch</w:t>
            </w:r>
            <w:r w:rsidRPr="0011295F">
              <w:t xml:space="preserve"> the </w:t>
            </w:r>
            <w:hyperlink r:id="rId43" w:history="1">
              <w:r w:rsidRPr="0011295F">
                <w:rPr>
                  <w:rStyle w:val="Hyperlink"/>
                </w:rPr>
                <w:t>“The 3 Pillars of Applied Behavior Analysis (ABA)”</w:t>
              </w:r>
            </w:hyperlink>
            <w:r w:rsidRPr="0011295F">
              <w:t xml:space="preserve"> video [4:38] on YouTube.</w:t>
            </w:r>
          </w:p>
          <w:p w14:paraId="2C84070D" w14:textId="77777777" w:rsidR="009654DC" w:rsidRPr="0011295F" w:rsidRDefault="009654DC" w:rsidP="009654DC">
            <w:pPr>
              <w:pStyle w:val="AssignmentsLevel1"/>
              <w:rPr>
                <w:rStyle w:val="Hyperlink"/>
              </w:rPr>
            </w:pPr>
          </w:p>
          <w:p w14:paraId="127F89EE" w14:textId="5C43F0B1" w:rsidR="009654DC" w:rsidRPr="0011295F" w:rsidRDefault="005D4E1E" w:rsidP="009654DC">
            <w:pPr>
              <w:pStyle w:val="AssignmentsLevel1"/>
            </w:pPr>
            <w:r w:rsidRPr="0011295F">
              <w:rPr>
                <w:b/>
                <w:bCs/>
              </w:rPr>
              <w:t>Post</w:t>
            </w:r>
            <w:r w:rsidRPr="0011295F">
              <w:t xml:space="preserve"> your insights or questions in the General Questions and Discussion Forum.</w:t>
            </w:r>
          </w:p>
        </w:tc>
        <w:tc>
          <w:tcPr>
            <w:tcW w:w="1440" w:type="dxa"/>
            <w:tcBorders>
              <w:bottom w:val="single" w:sz="4" w:space="0" w:color="000000" w:themeColor="text1"/>
            </w:tcBorders>
          </w:tcPr>
          <w:p w14:paraId="41DB22C9" w14:textId="435D9200" w:rsidR="009654DC" w:rsidRPr="0011295F" w:rsidRDefault="009654DC" w:rsidP="009654DC">
            <w:pPr>
              <w:rPr>
                <w:rFonts w:cs="Arial"/>
                <w:szCs w:val="20"/>
              </w:rPr>
            </w:pPr>
            <w:r w:rsidRPr="0011295F">
              <w:rPr>
                <w:rFonts w:cs="Arial"/>
              </w:rPr>
              <w:t>6.1, 6.3</w:t>
            </w:r>
          </w:p>
        </w:tc>
        <w:tc>
          <w:tcPr>
            <w:tcW w:w="1440" w:type="dxa"/>
            <w:tcBorders>
              <w:bottom w:val="single" w:sz="4" w:space="0" w:color="000000" w:themeColor="text1"/>
            </w:tcBorders>
          </w:tcPr>
          <w:p w14:paraId="0ED2631F" w14:textId="11F90BED" w:rsidR="009654DC" w:rsidRPr="0011295F" w:rsidRDefault="001025BA" w:rsidP="009654DC">
            <w:pPr>
              <w:rPr>
                <w:rFonts w:cs="Arial"/>
                <w:szCs w:val="20"/>
              </w:rPr>
            </w:pPr>
            <w:r>
              <w:t>Lecture activity</w:t>
            </w:r>
            <w:r w:rsidR="009654DC" w:rsidRPr="0011295F">
              <w:t xml:space="preserve"> = </w:t>
            </w:r>
            <w:r w:rsidR="009654DC" w:rsidRPr="0011295F">
              <w:rPr>
                <w:b/>
                <w:bCs/>
              </w:rPr>
              <w:t>1 hour</w:t>
            </w:r>
          </w:p>
        </w:tc>
      </w:tr>
      <w:tr w:rsidR="00BE63C2" w:rsidRPr="0011295F" w14:paraId="0153F775" w14:textId="77777777" w:rsidTr="4948C66D">
        <w:tc>
          <w:tcPr>
            <w:tcW w:w="10170" w:type="dxa"/>
            <w:tcMar>
              <w:top w:w="115" w:type="dxa"/>
              <w:left w:w="115" w:type="dxa"/>
              <w:bottom w:w="115" w:type="dxa"/>
              <w:right w:w="115" w:type="dxa"/>
            </w:tcMar>
          </w:tcPr>
          <w:p w14:paraId="262DC86F" w14:textId="77777777" w:rsidR="00BE63C2" w:rsidRDefault="00BE63C2" w:rsidP="009654DC">
            <w:pPr>
              <w:pStyle w:val="AssignmentsLevel1"/>
              <w:rPr>
                <w:b/>
                <w:bCs/>
              </w:rPr>
            </w:pPr>
            <w:r>
              <w:rPr>
                <w:b/>
                <w:bCs/>
              </w:rPr>
              <w:lastRenderedPageBreak/>
              <w:t>Preparation for a Presentation Discussion</w:t>
            </w:r>
          </w:p>
          <w:p w14:paraId="505E7860" w14:textId="77777777" w:rsidR="00BE63C2" w:rsidRDefault="00BE63C2" w:rsidP="009654DC">
            <w:pPr>
              <w:pStyle w:val="AssignmentsLevel1"/>
              <w:rPr>
                <w:b/>
                <w:bCs/>
              </w:rPr>
            </w:pPr>
          </w:p>
          <w:p w14:paraId="1D1B2CB6" w14:textId="0E103C52" w:rsidR="00BE63C2" w:rsidRPr="007135D2" w:rsidRDefault="00BE63C2" w:rsidP="009654DC">
            <w:pPr>
              <w:pStyle w:val="AssignmentsLevel1"/>
              <w:rPr>
                <w:bCs/>
              </w:rPr>
            </w:pPr>
            <w:r>
              <w:rPr>
                <w:b/>
                <w:bCs/>
              </w:rPr>
              <w:t xml:space="preserve">Review </w:t>
            </w:r>
            <w:r>
              <w:rPr>
                <w:bCs/>
              </w:rPr>
              <w:t xml:space="preserve">the </w:t>
            </w:r>
            <w:r>
              <w:rPr>
                <w:b/>
                <w:bCs/>
              </w:rPr>
              <w:t xml:space="preserve">Presentation Discussion: </w:t>
            </w:r>
            <w:r w:rsidRPr="0011295F">
              <w:rPr>
                <w:b/>
                <w:bCs/>
              </w:rPr>
              <w:t>Theories of Socioemotional Development</w:t>
            </w:r>
            <w:r>
              <w:rPr>
                <w:b/>
                <w:bCs/>
              </w:rPr>
              <w:t xml:space="preserve"> </w:t>
            </w:r>
            <w:r>
              <w:rPr>
                <w:bCs/>
              </w:rPr>
              <w:t xml:space="preserve">requirements due in Week 7. It is recommended you begin working on this presentation to provide ample time for discussion. </w:t>
            </w:r>
          </w:p>
        </w:tc>
        <w:tc>
          <w:tcPr>
            <w:tcW w:w="1440" w:type="dxa"/>
            <w:tcBorders>
              <w:bottom w:val="single" w:sz="4" w:space="0" w:color="000000" w:themeColor="text1"/>
            </w:tcBorders>
          </w:tcPr>
          <w:p w14:paraId="368EFAEA" w14:textId="5FA4B359" w:rsidR="00BE63C2" w:rsidRPr="0011295F" w:rsidRDefault="00BE63C2" w:rsidP="009654DC">
            <w:pPr>
              <w:rPr>
                <w:rFonts w:cs="Arial"/>
              </w:rPr>
            </w:pPr>
            <w:r>
              <w:rPr>
                <w:rFonts w:cs="Arial"/>
              </w:rPr>
              <w:t>4.1, VARIES</w:t>
            </w:r>
          </w:p>
        </w:tc>
        <w:tc>
          <w:tcPr>
            <w:tcW w:w="1440" w:type="dxa"/>
            <w:tcBorders>
              <w:bottom w:val="single" w:sz="4" w:space="0" w:color="000000" w:themeColor="text1"/>
            </w:tcBorders>
          </w:tcPr>
          <w:p w14:paraId="263CB0B6" w14:textId="77777777" w:rsidR="00BE63C2" w:rsidRDefault="00BE63C2" w:rsidP="009654DC"/>
        </w:tc>
      </w:tr>
      <w:tr w:rsidR="009654DC" w:rsidRPr="0011295F" w14:paraId="3292C1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9654DC" w:rsidRPr="0011295F" w:rsidRDefault="009654DC" w:rsidP="009654DC">
            <w:pPr>
              <w:tabs>
                <w:tab w:val="left" w:pos="0"/>
                <w:tab w:val="left" w:pos="3720"/>
              </w:tabs>
              <w:outlineLvl w:val="0"/>
              <w:rPr>
                <w:rFonts w:eastAsia="Arial" w:cs="Arial"/>
                <w:i/>
                <w:iCs/>
              </w:rPr>
            </w:pPr>
            <w:r w:rsidRPr="0011295F">
              <w:rPr>
                <w:rFonts w:eastAsia="Arial" w:cs="Arial"/>
                <w:b/>
                <w:bCs/>
                <w:i/>
                <w:iCs/>
                <w:sz w:val="22"/>
                <w:szCs w:val="22"/>
              </w:rPr>
              <w:t>Supplemental Resources and Activities</w:t>
            </w:r>
          </w:p>
          <w:p w14:paraId="5808B5E5"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b/>
                <w:bCs/>
                <w:i/>
                <w:iCs/>
              </w:rPr>
              <w:t>AIE</w:t>
            </w:r>
          </w:p>
        </w:tc>
      </w:tr>
      <w:tr w:rsidR="009654DC" w:rsidRPr="0011295F" w14:paraId="2BF799AA"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DC32DE8" w14:textId="77777777" w:rsidR="009654DC" w:rsidRPr="0011295F" w:rsidRDefault="009654DC" w:rsidP="009654DC">
            <w:pPr>
              <w:tabs>
                <w:tab w:val="left" w:pos="2329"/>
              </w:tabs>
              <w:rPr>
                <w:rFonts w:cs="Arial"/>
                <w:b/>
                <w:bCs/>
              </w:rPr>
            </w:pPr>
            <w:r w:rsidRPr="0011295F">
              <w:rPr>
                <w:rFonts w:cs="Arial"/>
                <w:b/>
                <w:bCs/>
              </w:rPr>
              <w:t xml:space="preserve">ABA Videos </w:t>
            </w:r>
          </w:p>
          <w:p w14:paraId="33C4DC12" w14:textId="77777777" w:rsidR="009654DC" w:rsidRPr="0011295F" w:rsidRDefault="009654DC" w:rsidP="009654DC">
            <w:pPr>
              <w:tabs>
                <w:tab w:val="left" w:pos="2329"/>
              </w:tabs>
              <w:rPr>
                <w:rFonts w:cs="Arial"/>
                <w:b/>
                <w:szCs w:val="20"/>
              </w:rPr>
            </w:pPr>
          </w:p>
          <w:p w14:paraId="223B809F" w14:textId="77777777" w:rsidR="009654DC" w:rsidRPr="0011295F" w:rsidRDefault="009654DC" w:rsidP="009654DC">
            <w:pPr>
              <w:tabs>
                <w:tab w:val="left" w:pos="2329"/>
              </w:tabs>
              <w:rPr>
                <w:rFonts w:cs="Arial"/>
                <w:b/>
                <w:bCs/>
              </w:rPr>
            </w:pPr>
            <w:r w:rsidRPr="0011295F">
              <w:rPr>
                <w:rFonts w:cs="Arial"/>
                <w:b/>
                <w:bCs/>
              </w:rPr>
              <w:t xml:space="preserve">Watch </w:t>
            </w:r>
            <w:r w:rsidRPr="0011295F">
              <w:rPr>
                <w:rFonts w:cs="Arial"/>
              </w:rPr>
              <w:t>the following videos on YouTube:</w:t>
            </w:r>
          </w:p>
          <w:p w14:paraId="5FC224AF" w14:textId="77777777" w:rsidR="009654DC" w:rsidRPr="0011295F" w:rsidRDefault="009654DC" w:rsidP="009654DC">
            <w:pPr>
              <w:tabs>
                <w:tab w:val="left" w:pos="2329"/>
              </w:tabs>
              <w:rPr>
                <w:rFonts w:cs="Arial"/>
                <w:b/>
                <w:szCs w:val="20"/>
              </w:rPr>
            </w:pPr>
          </w:p>
          <w:p w14:paraId="7753A5F6" w14:textId="1D17A2B4" w:rsidR="009654DC" w:rsidRPr="0011295F" w:rsidRDefault="000B30DB" w:rsidP="009654DC">
            <w:pPr>
              <w:pStyle w:val="AssignmentsLevel2"/>
            </w:pPr>
            <w:hyperlink r:id="rId44" w:history="1">
              <w:r w:rsidR="009654DC" w:rsidRPr="0011295F">
                <w:rPr>
                  <w:rStyle w:val="Hyperlink"/>
                </w:rPr>
                <w:t>“Applied behavior analysis (ABA) short version”</w:t>
              </w:r>
            </w:hyperlink>
            <w:r w:rsidR="009654DC" w:rsidRPr="0011295F">
              <w:t xml:space="preserve"> [18:22]</w:t>
            </w:r>
          </w:p>
          <w:p w14:paraId="0F95A710" w14:textId="77777777" w:rsidR="005D4E1E" w:rsidRPr="0011295F" w:rsidRDefault="000B30DB" w:rsidP="005D4E1E">
            <w:pPr>
              <w:pStyle w:val="AssignmentsLevel2"/>
            </w:pPr>
            <w:hyperlink r:id="rId45" w:history="1">
              <w:r w:rsidR="009654DC" w:rsidRPr="0011295F">
                <w:rPr>
                  <w:rStyle w:val="Hyperlink"/>
                </w:rPr>
                <w:t>“Autism Spectrum Therapies Explains the Differences Between ABA and DTT”</w:t>
              </w:r>
            </w:hyperlink>
            <w:r w:rsidR="009654DC" w:rsidRPr="0011295F">
              <w:t xml:space="preserve"> [4:02]</w:t>
            </w:r>
            <w:r w:rsidR="005D4E1E" w:rsidRPr="0011295F">
              <w:t xml:space="preserve"> </w:t>
            </w:r>
          </w:p>
          <w:p w14:paraId="7DB66C54" w14:textId="77777777" w:rsidR="005D4E1E" w:rsidRPr="0011295F" w:rsidRDefault="005D4E1E" w:rsidP="005D4E1E">
            <w:pPr>
              <w:pStyle w:val="AssignmentsLevel2"/>
              <w:numPr>
                <w:ilvl w:val="0"/>
                <w:numId w:val="0"/>
              </w:numPr>
              <w:ind w:left="360" w:hanging="360"/>
            </w:pPr>
          </w:p>
          <w:p w14:paraId="61C7BD43" w14:textId="5A66D650" w:rsidR="005D4E1E" w:rsidRPr="0011295F" w:rsidRDefault="005D4E1E" w:rsidP="005D4E1E">
            <w:pPr>
              <w:pStyle w:val="AssignmentsLevel2"/>
              <w:numPr>
                <w:ilvl w:val="0"/>
                <w:numId w:val="0"/>
              </w:numPr>
              <w:ind w:left="360" w:hanging="360"/>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46B48D67" w14:textId="2E0D277B" w:rsidR="009654DC" w:rsidRPr="0011295F" w:rsidRDefault="009654DC" w:rsidP="009654DC">
            <w:pPr>
              <w:rPr>
                <w:rFonts w:cs="Arial"/>
                <w:szCs w:val="20"/>
              </w:rPr>
            </w:pPr>
            <w:r w:rsidRPr="0011295F">
              <w:rPr>
                <w:rFonts w:cs="Arial"/>
              </w:rPr>
              <w:t>6.1, 6.3</w:t>
            </w:r>
          </w:p>
        </w:tc>
        <w:tc>
          <w:tcPr>
            <w:tcW w:w="1440" w:type="dxa"/>
            <w:tcBorders>
              <w:left w:val="single" w:sz="4" w:space="0" w:color="000000" w:themeColor="text1"/>
            </w:tcBorders>
            <w:shd w:val="clear" w:color="auto" w:fill="FFFFFF" w:themeFill="background1"/>
          </w:tcPr>
          <w:p w14:paraId="17A18EFF" w14:textId="6DA963C2" w:rsidR="009654DC" w:rsidRPr="0011295F" w:rsidRDefault="001025BA" w:rsidP="009654DC">
            <w:pPr>
              <w:rPr>
                <w:rFonts w:cs="Arial"/>
                <w:szCs w:val="20"/>
              </w:rPr>
            </w:pPr>
            <w:r>
              <w:t>Lecture activity</w:t>
            </w:r>
            <w:r w:rsidR="009654DC" w:rsidRPr="0011295F">
              <w:t xml:space="preserve"> = </w:t>
            </w:r>
            <w:r>
              <w:rPr>
                <w:b/>
                <w:bCs/>
              </w:rPr>
              <w:t>1</w:t>
            </w:r>
            <w:r w:rsidR="009654DC" w:rsidRPr="0011295F">
              <w:rPr>
                <w:b/>
                <w:bCs/>
              </w:rPr>
              <w:t xml:space="preserve"> hour</w:t>
            </w:r>
          </w:p>
        </w:tc>
      </w:tr>
      <w:tr w:rsidR="009654DC" w:rsidRPr="0011295F" w14:paraId="160D3FB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527F991" w14:textId="77777777" w:rsidR="009654DC" w:rsidRPr="0011295F" w:rsidRDefault="009654DC" w:rsidP="009654DC">
            <w:pPr>
              <w:tabs>
                <w:tab w:val="left" w:pos="0"/>
                <w:tab w:val="left" w:pos="3720"/>
              </w:tabs>
              <w:outlineLvl w:val="0"/>
              <w:rPr>
                <w:rFonts w:eastAsia="Arial" w:cs="Arial"/>
                <w:i/>
                <w:iCs/>
              </w:rPr>
            </w:pPr>
            <w:r w:rsidRPr="0011295F">
              <w:rPr>
                <w:rFonts w:eastAsia="Arial" w:cs="Arial"/>
                <w:b/>
                <w:bCs/>
                <w:i/>
                <w:iCs/>
                <w:sz w:val="22"/>
                <w:szCs w:val="22"/>
              </w:rPr>
              <w:t>Graded Assignments</w:t>
            </w:r>
          </w:p>
          <w:p w14:paraId="699DE7B8"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9654DC" w:rsidRPr="0011295F" w:rsidRDefault="009654DC" w:rsidP="009654DC">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9654DC" w:rsidRPr="0011295F" w:rsidRDefault="009654DC" w:rsidP="009654DC">
            <w:pPr>
              <w:rPr>
                <w:rFonts w:eastAsia="Arial" w:cs="Arial"/>
                <w:b/>
                <w:bCs/>
                <w:i/>
                <w:iCs/>
              </w:rPr>
            </w:pPr>
            <w:r w:rsidRPr="0011295F">
              <w:rPr>
                <w:rFonts w:eastAsia="Arial" w:cs="Arial"/>
                <w:b/>
                <w:bCs/>
                <w:i/>
                <w:iCs/>
              </w:rPr>
              <w:t>AIE</w:t>
            </w:r>
          </w:p>
        </w:tc>
      </w:tr>
      <w:tr w:rsidR="009654DC" w:rsidRPr="0011295F" w14:paraId="2E149745" w14:textId="77777777" w:rsidTr="00753184">
        <w:tc>
          <w:tcPr>
            <w:tcW w:w="10170" w:type="dxa"/>
            <w:tcMar>
              <w:top w:w="115" w:type="dxa"/>
              <w:left w:w="115" w:type="dxa"/>
              <w:bottom w:w="115" w:type="dxa"/>
              <w:right w:w="115" w:type="dxa"/>
            </w:tcMar>
          </w:tcPr>
          <w:p w14:paraId="71D39483" w14:textId="6063D32C" w:rsidR="009654DC" w:rsidRPr="0011295F" w:rsidRDefault="005D4E1E" w:rsidP="009654DC">
            <w:pPr>
              <w:tabs>
                <w:tab w:val="left" w:pos="2329"/>
              </w:tabs>
              <w:rPr>
                <w:b/>
                <w:bCs/>
              </w:rPr>
            </w:pPr>
            <w:r w:rsidRPr="0011295F">
              <w:rPr>
                <w:b/>
                <w:bCs/>
              </w:rPr>
              <w:t xml:space="preserve">Discussion: </w:t>
            </w:r>
            <w:r w:rsidR="009654DC" w:rsidRPr="0011295F">
              <w:rPr>
                <w:b/>
                <w:bCs/>
              </w:rPr>
              <w:t>Applied Behavioral Analysis</w:t>
            </w:r>
          </w:p>
          <w:p w14:paraId="5CF564E4" w14:textId="77777777" w:rsidR="009654DC" w:rsidRPr="0011295F" w:rsidRDefault="009654DC" w:rsidP="009654DC">
            <w:pPr>
              <w:tabs>
                <w:tab w:val="left" w:pos="2329"/>
              </w:tabs>
              <w:rPr>
                <w:b/>
                <w:bCs/>
              </w:rPr>
            </w:pPr>
          </w:p>
          <w:p w14:paraId="0F827807" w14:textId="2C543F21" w:rsidR="009654DC" w:rsidRPr="0011295F" w:rsidRDefault="00C412F8" w:rsidP="009654DC">
            <w:pPr>
              <w:tabs>
                <w:tab w:val="left" w:pos="2329"/>
              </w:tabs>
              <w:rPr>
                <w:rFonts w:cs="Arial"/>
              </w:rPr>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1B434E35" w14:textId="77777777" w:rsidR="009654DC" w:rsidRPr="0011295F" w:rsidRDefault="009654DC" w:rsidP="009654DC">
            <w:pPr>
              <w:tabs>
                <w:tab w:val="left" w:pos="2329"/>
              </w:tabs>
              <w:rPr>
                <w:b/>
                <w:bCs/>
              </w:rPr>
            </w:pPr>
          </w:p>
          <w:p w14:paraId="4C632A1F" w14:textId="44A435EF" w:rsidR="009654DC" w:rsidRPr="00A45180" w:rsidRDefault="009654DC" w:rsidP="002F7C3E">
            <w:pPr>
              <w:pStyle w:val="ListParagraph"/>
              <w:numPr>
                <w:ilvl w:val="0"/>
                <w:numId w:val="27"/>
              </w:numPr>
              <w:tabs>
                <w:tab w:val="left" w:pos="2329"/>
              </w:tabs>
              <w:ind w:left="360"/>
              <w:rPr>
                <w:bCs/>
              </w:rPr>
            </w:pPr>
            <w:r w:rsidRPr="0011295F">
              <w:rPr>
                <w:bCs/>
              </w:rPr>
              <w:t>Discrete Trial is one intervention that uses the methodology of ABA. Why is it effective for working with students with ASD?</w:t>
            </w:r>
          </w:p>
          <w:p w14:paraId="1353D124" w14:textId="5A7F6B41" w:rsidR="009654DC" w:rsidRPr="0011295F" w:rsidRDefault="009654DC" w:rsidP="009654DC">
            <w:pPr>
              <w:pStyle w:val="ListParagraph"/>
              <w:numPr>
                <w:ilvl w:val="0"/>
                <w:numId w:val="27"/>
              </w:numPr>
              <w:tabs>
                <w:tab w:val="left" w:pos="2329"/>
              </w:tabs>
              <w:ind w:left="360"/>
              <w:rPr>
                <w:b/>
                <w:bCs/>
              </w:rPr>
            </w:pPr>
            <w:r w:rsidRPr="0011295F">
              <w:rPr>
                <w:bCs/>
              </w:rPr>
              <w:t xml:space="preserve">How did the trained ABA instructors in the video use ABA to help the students develop </w:t>
            </w:r>
            <w:r w:rsidR="00D365EF">
              <w:rPr>
                <w:bCs/>
              </w:rPr>
              <w:t>both verbal and nonverbal</w:t>
            </w:r>
            <w:r w:rsidRPr="0011295F">
              <w:rPr>
                <w:bCs/>
              </w:rPr>
              <w:t xml:space="preserve"> communication skills? Support your response with at least one example.</w:t>
            </w:r>
          </w:p>
          <w:p w14:paraId="118B06D5" w14:textId="77777777" w:rsidR="009654DC" w:rsidRPr="0011295F" w:rsidRDefault="009654DC" w:rsidP="009654DC">
            <w:pPr>
              <w:pStyle w:val="ListParagraph"/>
              <w:rPr>
                <w:b/>
                <w:bCs/>
              </w:rPr>
            </w:pPr>
          </w:p>
          <w:p w14:paraId="1A86E03F" w14:textId="44031814" w:rsidR="009654DC" w:rsidRPr="0011295F" w:rsidRDefault="00C412F8" w:rsidP="009654DC">
            <w:pPr>
              <w:pStyle w:val="AssignmentsLevel1"/>
              <w:rPr>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4355815E" w14:textId="0D9E77B8" w:rsidR="009654DC" w:rsidRPr="0011295F" w:rsidRDefault="00DC5FE6" w:rsidP="009654DC">
            <w:pPr>
              <w:tabs>
                <w:tab w:val="left" w:pos="2329"/>
              </w:tabs>
              <w:rPr>
                <w:rFonts w:cs="Arial"/>
                <w:szCs w:val="20"/>
              </w:rPr>
            </w:pPr>
            <w:r>
              <w:rPr>
                <w:rFonts w:cs="Arial"/>
                <w:szCs w:val="20"/>
              </w:rPr>
              <w:t>6.1, 6.2, 6.3</w:t>
            </w:r>
          </w:p>
        </w:tc>
        <w:tc>
          <w:tcPr>
            <w:tcW w:w="1440" w:type="dxa"/>
          </w:tcPr>
          <w:p w14:paraId="4250BAA1" w14:textId="68D05611" w:rsidR="009654DC" w:rsidRPr="001025BA" w:rsidRDefault="001025BA" w:rsidP="009654DC">
            <w:pPr>
              <w:tabs>
                <w:tab w:val="left" w:pos="2329"/>
              </w:tabs>
              <w:rPr>
                <w:rFonts w:eastAsia="Arial" w:cs="Arial"/>
                <w:b/>
              </w:rPr>
            </w:pPr>
            <w:r>
              <w:rPr>
                <w:rFonts w:eastAsia="Arial" w:cs="Arial"/>
              </w:rPr>
              <w:t xml:space="preserve">Discussion = </w:t>
            </w:r>
            <w:r>
              <w:rPr>
                <w:rFonts w:eastAsia="Arial" w:cs="Arial"/>
                <w:b/>
              </w:rPr>
              <w:t>1 hour</w:t>
            </w:r>
          </w:p>
        </w:tc>
      </w:tr>
      <w:tr w:rsidR="009654DC" w:rsidRPr="0011295F" w14:paraId="72FA116D" w14:textId="77777777" w:rsidTr="00753184">
        <w:tc>
          <w:tcPr>
            <w:tcW w:w="10170" w:type="dxa"/>
            <w:tcMar>
              <w:top w:w="115" w:type="dxa"/>
              <w:left w:w="115" w:type="dxa"/>
              <w:bottom w:w="115" w:type="dxa"/>
              <w:right w:w="115" w:type="dxa"/>
            </w:tcMar>
          </w:tcPr>
          <w:p w14:paraId="3E569AD2" w14:textId="0116AECD" w:rsidR="009654DC" w:rsidRPr="0011295F" w:rsidRDefault="006C1192" w:rsidP="009654DC">
            <w:pPr>
              <w:tabs>
                <w:tab w:val="left" w:pos="2329"/>
              </w:tabs>
              <w:rPr>
                <w:rFonts w:cs="Arial"/>
                <w:b/>
                <w:bCs/>
              </w:rPr>
            </w:pPr>
            <w:r w:rsidRPr="0011295F">
              <w:rPr>
                <w:b/>
                <w:bCs/>
              </w:rPr>
              <w:t xml:space="preserve">Discussion: </w:t>
            </w:r>
            <w:r w:rsidR="009654DC" w:rsidRPr="0011295F">
              <w:rPr>
                <w:b/>
                <w:bCs/>
              </w:rPr>
              <w:t>Behaviors That Enhance Learning</w:t>
            </w:r>
          </w:p>
          <w:p w14:paraId="1B7E46FA" w14:textId="77777777" w:rsidR="009654DC" w:rsidRPr="0011295F" w:rsidRDefault="009654DC" w:rsidP="009654DC">
            <w:pPr>
              <w:tabs>
                <w:tab w:val="left" w:pos="2329"/>
              </w:tabs>
              <w:rPr>
                <w:rFonts w:cs="Arial"/>
                <w:b/>
                <w:szCs w:val="20"/>
              </w:rPr>
            </w:pPr>
          </w:p>
          <w:p w14:paraId="5675B2BF" w14:textId="5EF28437" w:rsidR="009654DC" w:rsidRPr="0011295F" w:rsidRDefault="00C412F8" w:rsidP="009654DC">
            <w:pPr>
              <w:tabs>
                <w:tab w:val="left" w:pos="2329"/>
              </w:tabs>
              <w:rPr>
                <w:rFonts w:cs="Arial"/>
              </w:rPr>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7C571FA0" w14:textId="77777777" w:rsidR="009654DC" w:rsidRPr="0011295F" w:rsidRDefault="009654DC" w:rsidP="009654DC">
            <w:pPr>
              <w:tabs>
                <w:tab w:val="left" w:pos="2329"/>
              </w:tabs>
              <w:rPr>
                <w:rFonts w:cs="Arial"/>
                <w:b/>
                <w:szCs w:val="20"/>
              </w:rPr>
            </w:pPr>
          </w:p>
          <w:p w14:paraId="35653FF3" w14:textId="77777777" w:rsidR="009654DC" w:rsidRPr="0011295F" w:rsidRDefault="009654DC" w:rsidP="009654DC">
            <w:pPr>
              <w:pStyle w:val="AssignmentsLevel2"/>
            </w:pPr>
            <w:r w:rsidRPr="0011295F">
              <w:lastRenderedPageBreak/>
              <w:t>What are some positive, appropriate, and socially important behaviors that enhance learning? Support your response with examples.</w:t>
            </w:r>
          </w:p>
          <w:p w14:paraId="08532CD1" w14:textId="36F43850" w:rsidR="009654DC" w:rsidRPr="0011295F" w:rsidRDefault="00C412F8" w:rsidP="009654DC">
            <w:pPr>
              <w:pStyle w:val="AssignmentsLevel2"/>
              <w:tabs>
                <w:tab w:val="left" w:pos="2329"/>
              </w:tabs>
              <w:rPr>
                <w:b/>
                <w:bCs/>
              </w:rPr>
            </w:pPr>
            <w:r w:rsidRPr="0011295F">
              <w:t xml:space="preserve">Why is it important to consider motivation when working to support these behaviors in students with autism?  </w:t>
            </w:r>
            <w:r w:rsidR="00A64DFF">
              <w:t>R</w:t>
            </w:r>
            <w:r w:rsidRPr="0011295F">
              <w:t>efer to Ch. 4, pp. 78–83</w:t>
            </w:r>
            <w:r w:rsidR="00A64DFF">
              <w:t xml:space="preserve"> in the textbook</w:t>
            </w:r>
            <w:r w:rsidRPr="0011295F">
              <w:t xml:space="preserve"> to respond from a behavioral perspective.</w:t>
            </w:r>
          </w:p>
          <w:p w14:paraId="79EAF1BD" w14:textId="77777777" w:rsidR="009654DC" w:rsidRPr="0011295F" w:rsidRDefault="009654DC" w:rsidP="009654DC">
            <w:pPr>
              <w:pStyle w:val="AssignmentsLevel2"/>
              <w:numPr>
                <w:ilvl w:val="0"/>
                <w:numId w:val="0"/>
              </w:numPr>
              <w:tabs>
                <w:tab w:val="left" w:pos="2329"/>
              </w:tabs>
              <w:ind w:left="360"/>
              <w:rPr>
                <w:b/>
                <w:bCs/>
              </w:rPr>
            </w:pPr>
          </w:p>
          <w:p w14:paraId="53901CD9" w14:textId="5B53C525" w:rsidR="009654DC" w:rsidRPr="0011295F" w:rsidRDefault="00C412F8" w:rsidP="009654DC">
            <w:pPr>
              <w:tabs>
                <w:tab w:val="left" w:pos="2329"/>
              </w:tabs>
              <w:rPr>
                <w:rFonts w:cs="Arial"/>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5AAF9B74" w14:textId="43242A34" w:rsidR="009654DC" w:rsidRPr="0011295F" w:rsidRDefault="009654DC" w:rsidP="009654DC">
            <w:pPr>
              <w:tabs>
                <w:tab w:val="left" w:pos="2329"/>
              </w:tabs>
              <w:rPr>
                <w:rFonts w:cs="Arial"/>
                <w:szCs w:val="20"/>
              </w:rPr>
            </w:pPr>
            <w:r w:rsidRPr="0011295F">
              <w:rPr>
                <w:rFonts w:cs="Arial"/>
              </w:rPr>
              <w:lastRenderedPageBreak/>
              <w:t>6.2</w:t>
            </w:r>
            <w:r w:rsidR="00DC5FE6">
              <w:rPr>
                <w:rFonts w:cs="Arial"/>
              </w:rPr>
              <w:t>, 6.3</w:t>
            </w:r>
          </w:p>
        </w:tc>
        <w:tc>
          <w:tcPr>
            <w:tcW w:w="1440" w:type="dxa"/>
          </w:tcPr>
          <w:p w14:paraId="1DEB9D31" w14:textId="33AFC5A6" w:rsidR="009654DC" w:rsidRPr="0011295F" w:rsidRDefault="009654DC" w:rsidP="009654DC">
            <w:pPr>
              <w:tabs>
                <w:tab w:val="left" w:pos="2329"/>
              </w:tabs>
            </w:pPr>
            <w:r w:rsidRPr="0011295F">
              <w:t xml:space="preserve">Discussion = </w:t>
            </w:r>
            <w:r w:rsidRPr="0011295F">
              <w:rPr>
                <w:b/>
                <w:bCs/>
              </w:rPr>
              <w:t>1 hour</w:t>
            </w:r>
          </w:p>
        </w:tc>
      </w:tr>
      <w:tr w:rsidR="009654DC" w:rsidRPr="0011295F" w14:paraId="246DA1A2" w14:textId="77777777" w:rsidTr="00753184">
        <w:tc>
          <w:tcPr>
            <w:tcW w:w="10170" w:type="dxa"/>
            <w:tcMar>
              <w:top w:w="115" w:type="dxa"/>
              <w:left w:w="115" w:type="dxa"/>
              <w:bottom w:w="115" w:type="dxa"/>
              <w:right w:w="115" w:type="dxa"/>
            </w:tcMar>
          </w:tcPr>
          <w:p w14:paraId="7111B29B" w14:textId="1B86E09D" w:rsidR="009654DC" w:rsidRPr="0011295F" w:rsidRDefault="00C412F8" w:rsidP="009654DC">
            <w:pPr>
              <w:tabs>
                <w:tab w:val="left" w:pos="2329"/>
              </w:tabs>
              <w:rPr>
                <w:rFonts w:cs="Arial"/>
                <w:b/>
                <w:bCs/>
              </w:rPr>
            </w:pPr>
            <w:r w:rsidRPr="0011295F">
              <w:rPr>
                <w:rFonts w:cs="Arial"/>
                <w:b/>
                <w:bCs/>
              </w:rPr>
              <w:t xml:space="preserve">Discussion: </w:t>
            </w:r>
            <w:r w:rsidR="009654DC" w:rsidRPr="0011295F">
              <w:rPr>
                <w:rFonts w:cs="Arial"/>
                <w:b/>
                <w:bCs/>
              </w:rPr>
              <w:t>ABA Case Study</w:t>
            </w:r>
          </w:p>
          <w:p w14:paraId="4EFDE988" w14:textId="77777777" w:rsidR="009654DC" w:rsidRPr="0011295F" w:rsidRDefault="009654DC" w:rsidP="009654DC">
            <w:pPr>
              <w:tabs>
                <w:tab w:val="left" w:pos="2329"/>
              </w:tabs>
              <w:rPr>
                <w:rFonts w:cs="Arial"/>
                <w:b/>
                <w:szCs w:val="20"/>
              </w:rPr>
            </w:pPr>
          </w:p>
          <w:p w14:paraId="7DF4DEBE" w14:textId="114E69E6" w:rsidR="009654DC" w:rsidRPr="0011295F" w:rsidRDefault="009654DC" w:rsidP="009654DC">
            <w:pPr>
              <w:tabs>
                <w:tab w:val="left" w:pos="2329"/>
              </w:tabs>
              <w:rPr>
                <w:rFonts w:cs="Arial"/>
              </w:rPr>
            </w:pPr>
            <w:r w:rsidRPr="0011295F">
              <w:rPr>
                <w:rFonts w:cs="Arial"/>
                <w:b/>
                <w:bCs/>
              </w:rPr>
              <w:t>Read</w:t>
            </w:r>
            <w:r w:rsidRPr="0011295F">
              <w:rPr>
                <w:rFonts w:cs="Arial"/>
              </w:rPr>
              <w:t xml:space="preserve"> the </w:t>
            </w:r>
            <w:hyperlink r:id="rId46" w:history="1">
              <w:r w:rsidRPr="0011295F">
                <w:rPr>
                  <w:rStyle w:val="Hyperlink"/>
                  <w:rFonts w:cs="Arial"/>
                </w:rPr>
                <w:t>“Case Study: Edward”</w:t>
              </w:r>
            </w:hyperlink>
            <w:r w:rsidRPr="0011295F">
              <w:rPr>
                <w:rFonts w:cs="Arial"/>
              </w:rPr>
              <w:t xml:space="preserve"> section on the Autism Internet Modules website. </w:t>
            </w:r>
          </w:p>
          <w:p w14:paraId="36122525" w14:textId="77777777" w:rsidR="009654DC" w:rsidRPr="0011295F" w:rsidRDefault="009654DC" w:rsidP="009654DC">
            <w:pPr>
              <w:tabs>
                <w:tab w:val="left" w:pos="2329"/>
              </w:tabs>
              <w:rPr>
                <w:rFonts w:cs="Arial"/>
                <w:szCs w:val="20"/>
              </w:rPr>
            </w:pPr>
          </w:p>
          <w:p w14:paraId="7127DBAC" w14:textId="77777777" w:rsidR="009654DC" w:rsidRPr="0011295F" w:rsidRDefault="009654DC" w:rsidP="009654DC">
            <w:pPr>
              <w:pStyle w:val="ListParagraph"/>
              <w:numPr>
                <w:ilvl w:val="0"/>
                <w:numId w:val="28"/>
              </w:numPr>
              <w:tabs>
                <w:tab w:val="left" w:pos="2329"/>
              </w:tabs>
              <w:ind w:left="360"/>
              <w:rPr>
                <w:rFonts w:cs="Arial"/>
              </w:rPr>
            </w:pPr>
            <w:r w:rsidRPr="0011295F">
              <w:rPr>
                <w:rFonts w:cs="Arial"/>
              </w:rPr>
              <w:t>Log in or create an account on the website.</w:t>
            </w:r>
          </w:p>
          <w:p w14:paraId="21235085" w14:textId="77777777" w:rsidR="009654DC" w:rsidRPr="0011295F" w:rsidRDefault="009654DC" w:rsidP="009654DC">
            <w:pPr>
              <w:pStyle w:val="ListParagraph"/>
              <w:numPr>
                <w:ilvl w:val="0"/>
                <w:numId w:val="28"/>
              </w:numPr>
              <w:ind w:left="360"/>
              <w:rPr>
                <w:rFonts w:cs="Arial"/>
              </w:rPr>
            </w:pPr>
            <w:r w:rsidRPr="0011295F">
              <w:rPr>
                <w:rFonts w:cs="Arial"/>
              </w:rPr>
              <w:t xml:space="preserve">Click the </w:t>
            </w:r>
            <w:r w:rsidRPr="0011295F">
              <w:rPr>
                <w:rFonts w:cs="Arial"/>
                <w:b/>
                <w:bCs/>
              </w:rPr>
              <w:t>Dashboard</w:t>
            </w:r>
            <w:r w:rsidRPr="0011295F">
              <w:rPr>
                <w:rFonts w:cs="Arial"/>
              </w:rPr>
              <w:t xml:space="preserve"> button on the left side of the page.</w:t>
            </w:r>
          </w:p>
          <w:p w14:paraId="62D4BBAE" w14:textId="77777777" w:rsidR="009654DC" w:rsidRPr="0011295F" w:rsidRDefault="009654DC" w:rsidP="009654DC">
            <w:pPr>
              <w:pStyle w:val="ListParagraph"/>
              <w:numPr>
                <w:ilvl w:val="0"/>
                <w:numId w:val="28"/>
              </w:numPr>
              <w:tabs>
                <w:tab w:val="left" w:pos="2329"/>
              </w:tabs>
              <w:ind w:left="360"/>
              <w:rPr>
                <w:rFonts w:cs="Arial"/>
              </w:rPr>
            </w:pPr>
            <w:r w:rsidRPr="0011295F">
              <w:rPr>
                <w:rFonts w:cs="Arial"/>
              </w:rPr>
              <w:t xml:space="preserve">Click the </w:t>
            </w:r>
            <w:r w:rsidRPr="0011295F">
              <w:rPr>
                <w:rFonts w:cs="Arial"/>
                <w:b/>
                <w:bCs/>
              </w:rPr>
              <w:t>Module Navigator</w:t>
            </w:r>
            <w:r w:rsidRPr="0011295F">
              <w:rPr>
                <w:rFonts w:cs="Arial"/>
              </w:rPr>
              <w:t xml:space="preserve"> button on the center navigation bar.</w:t>
            </w:r>
          </w:p>
          <w:p w14:paraId="1630F95A" w14:textId="77777777" w:rsidR="009654DC" w:rsidRPr="0011295F" w:rsidRDefault="009654DC" w:rsidP="009654DC">
            <w:pPr>
              <w:pStyle w:val="ListParagraph"/>
              <w:numPr>
                <w:ilvl w:val="0"/>
                <w:numId w:val="28"/>
              </w:numPr>
              <w:tabs>
                <w:tab w:val="left" w:pos="2329"/>
              </w:tabs>
              <w:ind w:left="360"/>
              <w:rPr>
                <w:rFonts w:cs="Arial"/>
              </w:rPr>
            </w:pPr>
            <w:r w:rsidRPr="0011295F">
              <w:rPr>
                <w:rFonts w:cs="Arial"/>
              </w:rPr>
              <w:t xml:space="preserve">Click the </w:t>
            </w:r>
            <w:r w:rsidRPr="0011295F">
              <w:rPr>
                <w:rFonts w:cs="Arial"/>
                <w:b/>
                <w:bCs/>
              </w:rPr>
              <w:t>Autism in the Classroom</w:t>
            </w:r>
            <w:r w:rsidRPr="0011295F">
              <w:rPr>
                <w:rFonts w:cs="Arial"/>
              </w:rPr>
              <w:t xml:space="preserve"> button.</w:t>
            </w:r>
          </w:p>
          <w:p w14:paraId="6FDA9DD3" w14:textId="77777777" w:rsidR="009654DC" w:rsidRPr="0011295F" w:rsidRDefault="009654DC" w:rsidP="009654DC">
            <w:pPr>
              <w:pStyle w:val="ListParagraph"/>
              <w:numPr>
                <w:ilvl w:val="0"/>
                <w:numId w:val="28"/>
              </w:numPr>
              <w:tabs>
                <w:tab w:val="left" w:pos="2329"/>
              </w:tabs>
              <w:ind w:left="360"/>
              <w:rPr>
                <w:rFonts w:cs="Arial"/>
              </w:rPr>
            </w:pPr>
            <w:r w:rsidRPr="0011295F">
              <w:rPr>
                <w:rFonts w:cs="Arial"/>
              </w:rPr>
              <w:t xml:space="preserve">Click the </w:t>
            </w:r>
            <w:r w:rsidRPr="0011295F">
              <w:rPr>
                <w:rFonts w:cs="Arial"/>
                <w:b/>
                <w:bCs/>
              </w:rPr>
              <w:t>Language and Communication</w:t>
            </w:r>
            <w:r w:rsidRPr="0011295F">
              <w:rPr>
                <w:rFonts w:cs="Arial"/>
              </w:rPr>
              <w:t xml:space="preserve"> button.</w:t>
            </w:r>
          </w:p>
          <w:p w14:paraId="30E5A755" w14:textId="77777777" w:rsidR="009654DC" w:rsidRPr="0011295F" w:rsidRDefault="009654DC" w:rsidP="009654DC">
            <w:pPr>
              <w:pStyle w:val="ListParagraph"/>
              <w:numPr>
                <w:ilvl w:val="0"/>
                <w:numId w:val="28"/>
              </w:numPr>
              <w:tabs>
                <w:tab w:val="left" w:pos="2329"/>
              </w:tabs>
              <w:ind w:left="360"/>
              <w:rPr>
                <w:rFonts w:cs="Arial"/>
              </w:rPr>
            </w:pPr>
            <w:r w:rsidRPr="0011295F">
              <w:rPr>
                <w:rFonts w:cs="Arial"/>
              </w:rPr>
              <w:t xml:space="preserve">Navigate to p. 26 of the module. </w:t>
            </w:r>
          </w:p>
          <w:p w14:paraId="75512F22" w14:textId="77777777" w:rsidR="009654DC" w:rsidRPr="0011295F" w:rsidRDefault="009654DC" w:rsidP="009654DC">
            <w:pPr>
              <w:tabs>
                <w:tab w:val="left" w:pos="2329"/>
              </w:tabs>
              <w:rPr>
                <w:rFonts w:cs="Arial"/>
                <w:szCs w:val="20"/>
              </w:rPr>
            </w:pPr>
          </w:p>
          <w:p w14:paraId="468A2197" w14:textId="35202CA3" w:rsidR="009654DC" w:rsidRPr="0011295F" w:rsidRDefault="00C412F8" w:rsidP="009654DC">
            <w:pPr>
              <w:tabs>
                <w:tab w:val="left" w:pos="2329"/>
              </w:tabs>
              <w:rPr>
                <w:rFonts w:cs="Arial"/>
              </w:rPr>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3C37699C" w14:textId="77777777" w:rsidR="009654DC" w:rsidRPr="0011295F" w:rsidRDefault="009654DC" w:rsidP="009654DC">
            <w:pPr>
              <w:tabs>
                <w:tab w:val="left" w:pos="2329"/>
              </w:tabs>
              <w:rPr>
                <w:rFonts w:cs="Arial"/>
                <w:szCs w:val="20"/>
              </w:rPr>
            </w:pPr>
          </w:p>
          <w:p w14:paraId="34DB51A6" w14:textId="77777777" w:rsidR="009654DC" w:rsidRPr="0011295F" w:rsidRDefault="009654DC" w:rsidP="009654DC">
            <w:pPr>
              <w:pStyle w:val="AssignmentsLevel2"/>
            </w:pPr>
            <w:r w:rsidRPr="0011295F">
              <w:t>How would you use ABA strategies to correct, influence, and replace Edward’s behaviors? Why do you think these would be effective?</w:t>
            </w:r>
          </w:p>
          <w:p w14:paraId="5CD82E2F" w14:textId="77777777" w:rsidR="009654DC" w:rsidRPr="0011295F" w:rsidRDefault="009654DC" w:rsidP="009654DC">
            <w:pPr>
              <w:pStyle w:val="AssignmentsLevel2"/>
            </w:pPr>
            <w:r w:rsidRPr="0011295F">
              <w:t>How could you use a functional behavioral assessment to help you develop strategies to work with Edward?</w:t>
            </w:r>
          </w:p>
          <w:p w14:paraId="6C70BBF4" w14:textId="77777777" w:rsidR="009654DC" w:rsidRPr="0011295F" w:rsidRDefault="009654DC" w:rsidP="009654DC">
            <w:pPr>
              <w:pStyle w:val="AssignmentsLevel1"/>
            </w:pPr>
          </w:p>
          <w:p w14:paraId="73D0877E" w14:textId="4B103FB0" w:rsidR="009654DC" w:rsidRPr="0011295F" w:rsidRDefault="00C412F8" w:rsidP="009654DC">
            <w:pPr>
              <w:tabs>
                <w:tab w:val="left" w:pos="2329"/>
              </w:tabs>
              <w:rPr>
                <w:rFonts w:eastAsia="Arial" w:cs="Arial"/>
                <w:b/>
                <w:bCs/>
              </w:rPr>
            </w:pPr>
            <w:r w:rsidRPr="0011295F">
              <w:rPr>
                <w:rFonts w:eastAsia="Arial"/>
                <w:b/>
                <w:bCs/>
              </w:rPr>
              <w:t xml:space="preserve">Post </w:t>
            </w:r>
            <w:r w:rsidRPr="0011295F">
              <w:rPr>
                <w:rFonts w:eastAsia="Arial"/>
                <w:bCs/>
              </w:rPr>
              <w:t>constructive criticism, clarification, additional questions, or your own relevant thoughts to three of your classmates' posts by 11:59 p.m. EST on Sunday.</w:t>
            </w:r>
          </w:p>
        </w:tc>
        <w:tc>
          <w:tcPr>
            <w:tcW w:w="1440" w:type="dxa"/>
          </w:tcPr>
          <w:p w14:paraId="21EAF36C" w14:textId="3A7F5A75" w:rsidR="009654DC" w:rsidRPr="0011295F" w:rsidRDefault="009654DC" w:rsidP="009654DC">
            <w:pPr>
              <w:tabs>
                <w:tab w:val="left" w:pos="2329"/>
              </w:tabs>
              <w:rPr>
                <w:rFonts w:cs="Arial"/>
                <w:szCs w:val="20"/>
              </w:rPr>
            </w:pPr>
            <w:r w:rsidRPr="0011295F">
              <w:rPr>
                <w:rFonts w:cs="Arial"/>
              </w:rPr>
              <w:t>6.3, 6.4</w:t>
            </w:r>
          </w:p>
        </w:tc>
        <w:tc>
          <w:tcPr>
            <w:tcW w:w="1440" w:type="dxa"/>
          </w:tcPr>
          <w:p w14:paraId="4D893972" w14:textId="1E5716CA" w:rsidR="009654DC" w:rsidRPr="0011295F" w:rsidRDefault="009654DC" w:rsidP="009654DC">
            <w:pPr>
              <w:tabs>
                <w:tab w:val="left" w:pos="2329"/>
              </w:tabs>
            </w:pPr>
            <w:r w:rsidRPr="0011295F">
              <w:t xml:space="preserve">Case </w:t>
            </w:r>
            <w:r w:rsidR="001025BA">
              <w:t>s</w:t>
            </w:r>
            <w:r w:rsidRPr="0011295F">
              <w:t>tudy</w:t>
            </w:r>
            <w:r w:rsidR="001025BA">
              <w:t xml:space="preserve"> discussion</w:t>
            </w:r>
            <w:r w:rsidRPr="0011295F">
              <w:t xml:space="preserve"> = </w:t>
            </w:r>
            <w:r w:rsidRPr="0011295F">
              <w:rPr>
                <w:b/>
                <w:bCs/>
              </w:rPr>
              <w:t>2 hours</w:t>
            </w:r>
          </w:p>
        </w:tc>
      </w:tr>
      <w:tr w:rsidR="009654DC" w:rsidRPr="0011295F" w14:paraId="689C1D8B" w14:textId="77777777" w:rsidTr="4948C66D">
        <w:tc>
          <w:tcPr>
            <w:tcW w:w="10170" w:type="dxa"/>
            <w:tcMar>
              <w:top w:w="115" w:type="dxa"/>
              <w:left w:w="115" w:type="dxa"/>
              <w:bottom w:w="115" w:type="dxa"/>
              <w:right w:w="115" w:type="dxa"/>
            </w:tcMar>
          </w:tcPr>
          <w:p w14:paraId="63E0C994" w14:textId="33719DE2" w:rsidR="009654DC" w:rsidRPr="0011295F" w:rsidRDefault="006C1192" w:rsidP="009654DC">
            <w:pPr>
              <w:tabs>
                <w:tab w:val="left" w:pos="2329"/>
              </w:tabs>
              <w:rPr>
                <w:rFonts w:cs="Arial"/>
                <w:b/>
                <w:bCs/>
              </w:rPr>
            </w:pPr>
            <w:r w:rsidRPr="0011295F">
              <w:rPr>
                <w:rFonts w:cs="Arial"/>
                <w:b/>
                <w:bCs/>
              </w:rPr>
              <w:t xml:space="preserve">Assignment: </w:t>
            </w:r>
            <w:r w:rsidR="009654DC" w:rsidRPr="0011295F">
              <w:rPr>
                <w:rFonts w:cs="Arial"/>
                <w:b/>
                <w:bCs/>
              </w:rPr>
              <w:t xml:space="preserve">ABA and Communication </w:t>
            </w:r>
          </w:p>
          <w:p w14:paraId="41A22495" w14:textId="77777777" w:rsidR="009654DC" w:rsidRPr="0011295F" w:rsidRDefault="009654DC" w:rsidP="009654DC">
            <w:pPr>
              <w:tabs>
                <w:tab w:val="left" w:pos="2329"/>
              </w:tabs>
              <w:rPr>
                <w:rFonts w:cs="Arial"/>
                <w:szCs w:val="20"/>
              </w:rPr>
            </w:pPr>
          </w:p>
          <w:p w14:paraId="04623E9A" w14:textId="4968271E" w:rsidR="009654DC" w:rsidRPr="0011295F" w:rsidRDefault="009654DC" w:rsidP="009654DC">
            <w:pPr>
              <w:tabs>
                <w:tab w:val="left" w:pos="2329"/>
              </w:tabs>
            </w:pPr>
            <w:r w:rsidRPr="0011295F">
              <w:rPr>
                <w:rFonts w:cs="Arial"/>
                <w:b/>
                <w:bCs/>
              </w:rPr>
              <w:t>Write</w:t>
            </w:r>
            <w:r w:rsidRPr="0011295F">
              <w:rPr>
                <w:rFonts w:cs="Arial"/>
              </w:rPr>
              <w:t xml:space="preserve"> a 500- to 700-word paper that </w:t>
            </w:r>
            <w:r w:rsidRPr="0011295F">
              <w:t xml:space="preserve">explains how </w:t>
            </w:r>
            <w:r w:rsidR="005B64A6">
              <w:t xml:space="preserve">ABA </w:t>
            </w:r>
            <w:r w:rsidRPr="0011295F">
              <w:t xml:space="preserve">is used to support </w:t>
            </w:r>
            <w:r w:rsidR="00C412F8" w:rsidRPr="0011295F">
              <w:t>skill development in students with ASD</w:t>
            </w:r>
            <w:r w:rsidRPr="0011295F">
              <w:t>.</w:t>
            </w:r>
          </w:p>
          <w:p w14:paraId="48083E96" w14:textId="77777777" w:rsidR="009654DC" w:rsidRPr="0011295F" w:rsidRDefault="009654DC" w:rsidP="009654DC">
            <w:pPr>
              <w:pStyle w:val="AssignmentsLevel2"/>
              <w:numPr>
                <w:ilvl w:val="0"/>
                <w:numId w:val="0"/>
              </w:numPr>
              <w:ind w:left="360" w:hanging="360"/>
            </w:pPr>
          </w:p>
          <w:p w14:paraId="3F020AF9" w14:textId="77777777" w:rsidR="00C412F8" w:rsidRPr="0011295F" w:rsidRDefault="009654DC" w:rsidP="009654DC">
            <w:pPr>
              <w:pStyle w:val="AssignmentsLevel1"/>
            </w:pPr>
            <w:r w:rsidRPr="0011295F">
              <w:rPr>
                <w:b/>
                <w:bCs/>
              </w:rPr>
              <w:t xml:space="preserve">Format </w:t>
            </w:r>
            <w:r w:rsidRPr="0011295F">
              <w:t>your paper according to APA guidelines.</w:t>
            </w:r>
            <w:r w:rsidR="00C412F8" w:rsidRPr="0011295F">
              <w:t xml:space="preserve"> </w:t>
            </w:r>
          </w:p>
          <w:p w14:paraId="5C6729DA" w14:textId="77777777" w:rsidR="00C412F8" w:rsidRPr="0011295F" w:rsidRDefault="00C412F8" w:rsidP="009654DC">
            <w:pPr>
              <w:pStyle w:val="AssignmentsLevel1"/>
            </w:pPr>
          </w:p>
          <w:p w14:paraId="46956C2E" w14:textId="25881551" w:rsidR="009654DC" w:rsidRPr="002F7C3E" w:rsidRDefault="00C412F8" w:rsidP="009654DC">
            <w:pPr>
              <w:pStyle w:val="AssignmentsLevel1"/>
            </w:pPr>
            <w:r w:rsidRPr="0011295F">
              <w:rPr>
                <w:b/>
              </w:rPr>
              <w:t xml:space="preserve">Submit </w:t>
            </w:r>
            <w:r w:rsidRPr="0011295F">
              <w:t>your paper by Sunday</w:t>
            </w:r>
            <w:r w:rsidR="002F7C3E">
              <w:t xml:space="preserve"> 11:59 p.m. EST</w:t>
            </w:r>
            <w:r w:rsidRPr="0011295F">
              <w:t>.</w:t>
            </w:r>
            <w:r w:rsidR="009654DC" w:rsidRPr="0011295F">
              <w:t xml:space="preserve"> </w:t>
            </w:r>
          </w:p>
        </w:tc>
        <w:tc>
          <w:tcPr>
            <w:tcW w:w="1440" w:type="dxa"/>
          </w:tcPr>
          <w:p w14:paraId="6D6400D7" w14:textId="499292AF" w:rsidR="009654DC" w:rsidRPr="0011295F" w:rsidRDefault="009654DC" w:rsidP="009654DC">
            <w:pPr>
              <w:tabs>
                <w:tab w:val="left" w:pos="2329"/>
              </w:tabs>
              <w:rPr>
                <w:rFonts w:cs="Arial"/>
                <w:strike/>
                <w:szCs w:val="20"/>
              </w:rPr>
            </w:pPr>
            <w:r w:rsidRPr="0011295F">
              <w:rPr>
                <w:rFonts w:cs="Arial"/>
              </w:rPr>
              <w:t>6.1</w:t>
            </w:r>
            <w:r w:rsidR="00DC5FE6">
              <w:rPr>
                <w:rFonts w:cs="Arial"/>
              </w:rPr>
              <w:t>, 6.2, 6.3, 6.4</w:t>
            </w:r>
          </w:p>
        </w:tc>
        <w:tc>
          <w:tcPr>
            <w:tcW w:w="1440" w:type="dxa"/>
          </w:tcPr>
          <w:p w14:paraId="30813A08" w14:textId="099A4F28" w:rsidR="009654DC" w:rsidRPr="0011295F" w:rsidRDefault="009654DC" w:rsidP="009654DC">
            <w:pPr>
              <w:tabs>
                <w:tab w:val="left" w:pos="2329"/>
              </w:tabs>
              <w:rPr>
                <w:rFonts w:cs="Arial"/>
                <w:strike/>
                <w:szCs w:val="20"/>
              </w:rPr>
            </w:pPr>
            <w:r w:rsidRPr="0011295F">
              <w:t xml:space="preserve">Paper = </w:t>
            </w:r>
            <w:r w:rsidR="001025BA">
              <w:rPr>
                <w:b/>
                <w:bCs/>
              </w:rPr>
              <w:t>1</w:t>
            </w:r>
            <w:r w:rsidRPr="0011295F">
              <w:rPr>
                <w:b/>
                <w:bCs/>
              </w:rPr>
              <w:t xml:space="preserve"> hour</w:t>
            </w:r>
          </w:p>
        </w:tc>
      </w:tr>
    </w:tbl>
    <w:p w14:paraId="3B6EAEB9" w14:textId="77777777" w:rsidR="005344A9" w:rsidRPr="0011295F" w:rsidRDefault="005344A9" w:rsidP="0020635A">
      <w:pPr>
        <w:pStyle w:val="Heading1"/>
      </w:pPr>
    </w:p>
    <w:p w14:paraId="32481408" w14:textId="77777777" w:rsidR="005344A9" w:rsidRPr="0011295F" w:rsidRDefault="005344A9" w:rsidP="005344A9">
      <w:pPr>
        <w:tabs>
          <w:tab w:val="left" w:pos="1065"/>
        </w:tabs>
      </w:pPr>
    </w:p>
    <w:p w14:paraId="12353E9E" w14:textId="417DC56A" w:rsidR="005344A9" w:rsidRPr="0011295F"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11295F" w14:paraId="0CAC7C5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7137144F" w:rsidR="002C1641" w:rsidRPr="0011295F" w:rsidRDefault="002C1641" w:rsidP="0020635A">
            <w:pPr>
              <w:pStyle w:val="WeeklyTopicHeading1"/>
            </w:pPr>
            <w:bookmarkStart w:id="14" w:name="weekseven"/>
            <w:bookmarkStart w:id="15" w:name="_Toc358980900"/>
            <w:bookmarkEnd w:id="14"/>
            <w:r w:rsidRPr="0011295F">
              <w:t xml:space="preserve">Week Seven: </w:t>
            </w:r>
            <w:r w:rsidR="000D3508" w:rsidRPr="0011295F">
              <w:t>Cultural Approaches</w:t>
            </w:r>
            <w:bookmarkEnd w:id="15"/>
          </w:p>
        </w:tc>
        <w:tc>
          <w:tcPr>
            <w:tcW w:w="1440" w:type="dxa"/>
            <w:tcBorders>
              <w:left w:val="nil"/>
              <w:bottom w:val="single" w:sz="4" w:space="0" w:color="000000" w:themeColor="text1"/>
              <w:right w:val="nil"/>
            </w:tcBorders>
            <w:shd w:val="clear" w:color="auto" w:fill="BF2C37"/>
          </w:tcPr>
          <w:p w14:paraId="393EDC4D" w14:textId="77777777" w:rsidR="002C1641" w:rsidRPr="0011295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11295F" w:rsidRDefault="002C1641" w:rsidP="00FD5474">
            <w:pPr>
              <w:tabs>
                <w:tab w:val="left" w:pos="0"/>
                <w:tab w:val="left" w:pos="3720"/>
              </w:tabs>
              <w:outlineLvl w:val="0"/>
              <w:rPr>
                <w:rFonts w:cs="Arial"/>
                <w:color w:val="FFFFFF"/>
                <w:sz w:val="28"/>
                <w:szCs w:val="28"/>
              </w:rPr>
            </w:pPr>
          </w:p>
        </w:tc>
      </w:tr>
      <w:tr w:rsidR="00BA4B7B" w:rsidRPr="0011295F" w14:paraId="4DE946A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11295F" w:rsidRDefault="4948C66D" w:rsidP="4948C66D">
            <w:pPr>
              <w:tabs>
                <w:tab w:val="left" w:pos="0"/>
                <w:tab w:val="left" w:pos="3720"/>
              </w:tabs>
              <w:outlineLvl w:val="0"/>
              <w:rPr>
                <w:rFonts w:eastAsia="Arial" w:cs="Arial"/>
                <w:b/>
                <w:bCs/>
                <w:i/>
                <w:iCs/>
              </w:rPr>
            </w:pPr>
            <w:r w:rsidRPr="0011295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11295F" w:rsidRDefault="4948C66D" w:rsidP="4948C66D">
            <w:pPr>
              <w:tabs>
                <w:tab w:val="left" w:pos="0"/>
                <w:tab w:val="left" w:pos="3720"/>
              </w:tabs>
              <w:outlineLvl w:val="0"/>
              <w:rPr>
                <w:rFonts w:eastAsia="Arial" w:cs="Arial"/>
              </w:rPr>
            </w:pPr>
            <w:r w:rsidRPr="0011295F">
              <w:rPr>
                <w:rFonts w:eastAsia="Arial" w:cs="Arial"/>
                <w:b/>
                <w:bCs/>
                <w:i/>
                <w:iCs/>
              </w:rPr>
              <w:t>Alignment</w:t>
            </w:r>
          </w:p>
        </w:tc>
      </w:tr>
      <w:tr w:rsidR="000D3508" w:rsidRPr="0011295F" w14:paraId="5C0492B0" w14:textId="77777777" w:rsidTr="4948C66D">
        <w:trPr>
          <w:trHeight w:val="30"/>
        </w:trPr>
        <w:tc>
          <w:tcPr>
            <w:tcW w:w="10170" w:type="dxa"/>
            <w:tcBorders>
              <w:bottom w:val="nil"/>
              <w:right w:val="nil"/>
            </w:tcBorders>
            <w:tcMar>
              <w:top w:w="115" w:type="dxa"/>
              <w:left w:w="115" w:type="dxa"/>
              <w:bottom w:w="115" w:type="dxa"/>
              <w:right w:w="115" w:type="dxa"/>
            </w:tcMar>
          </w:tcPr>
          <w:p w14:paraId="09497979" w14:textId="605C1108" w:rsidR="000D3508" w:rsidRPr="0011295F" w:rsidRDefault="000D3508" w:rsidP="000D3508">
            <w:pPr>
              <w:pStyle w:val="ObjectiveBullet"/>
              <w:numPr>
                <w:ilvl w:val="1"/>
                <w:numId w:val="14"/>
              </w:numPr>
              <w:tabs>
                <w:tab w:val="clear" w:pos="0"/>
              </w:tabs>
            </w:pPr>
            <w:r w:rsidRPr="0011295F">
              <w:t>Explain how culturally responsive teaching methods support the communication and behavioral development of students.</w:t>
            </w:r>
          </w:p>
        </w:tc>
        <w:tc>
          <w:tcPr>
            <w:tcW w:w="2880" w:type="dxa"/>
            <w:gridSpan w:val="2"/>
            <w:tcBorders>
              <w:left w:val="nil"/>
              <w:bottom w:val="nil"/>
            </w:tcBorders>
          </w:tcPr>
          <w:p w14:paraId="62C5DEE3" w14:textId="47065791" w:rsidR="000D3508" w:rsidRPr="0011295F" w:rsidRDefault="000D3508" w:rsidP="000D3508">
            <w:pPr>
              <w:tabs>
                <w:tab w:val="left" w:pos="0"/>
                <w:tab w:val="left" w:pos="3720"/>
              </w:tabs>
              <w:outlineLvl w:val="0"/>
              <w:rPr>
                <w:rFonts w:cs="Arial"/>
                <w:szCs w:val="20"/>
              </w:rPr>
            </w:pPr>
            <w:r w:rsidRPr="0011295F">
              <w:rPr>
                <w:rFonts w:cs="Arial"/>
              </w:rPr>
              <w:t>CLO3</w:t>
            </w:r>
          </w:p>
        </w:tc>
      </w:tr>
      <w:tr w:rsidR="000D3508" w:rsidRPr="0011295F" w14:paraId="07D97186"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AA13B3A" w14:textId="20729A66" w:rsidR="000D3508" w:rsidRPr="0011295F" w:rsidRDefault="00D96941" w:rsidP="000D3508">
            <w:pPr>
              <w:pStyle w:val="ObjectiveBullet"/>
              <w:numPr>
                <w:ilvl w:val="1"/>
                <w:numId w:val="14"/>
              </w:numPr>
            </w:pPr>
            <w:r w:rsidRPr="0011295F">
              <w:t>Evaluate how the TEACCH approach and other approaches to intervention can support communication and the development of socially appropriate and functional behavior</w:t>
            </w:r>
            <w:r w:rsidR="000D3508" w:rsidRPr="0011295F">
              <w:t>.</w:t>
            </w:r>
          </w:p>
        </w:tc>
        <w:tc>
          <w:tcPr>
            <w:tcW w:w="2880" w:type="dxa"/>
            <w:gridSpan w:val="2"/>
            <w:tcBorders>
              <w:top w:val="nil"/>
              <w:left w:val="nil"/>
              <w:bottom w:val="single" w:sz="4" w:space="0" w:color="000000" w:themeColor="text1"/>
            </w:tcBorders>
          </w:tcPr>
          <w:p w14:paraId="6669E740" w14:textId="74538752" w:rsidR="000D3508" w:rsidRPr="0011295F" w:rsidRDefault="000D3508" w:rsidP="000D3508">
            <w:pPr>
              <w:tabs>
                <w:tab w:val="left" w:pos="0"/>
                <w:tab w:val="left" w:pos="3720"/>
              </w:tabs>
              <w:outlineLvl w:val="0"/>
              <w:rPr>
                <w:rFonts w:cs="Arial"/>
                <w:szCs w:val="20"/>
              </w:rPr>
            </w:pPr>
            <w:r w:rsidRPr="0011295F">
              <w:rPr>
                <w:rFonts w:cs="Arial"/>
              </w:rPr>
              <w:t>CLO4</w:t>
            </w:r>
          </w:p>
        </w:tc>
      </w:tr>
      <w:tr w:rsidR="00557340" w:rsidRPr="0011295F" w14:paraId="1217D99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11295F"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0011295F">
              <w:rPr>
                <w:rFonts w:eastAsia="Arial" w:cs="Arial"/>
                <w:b/>
                <w:bCs/>
                <w:i/>
                <w:iCs/>
                <w:sz w:val="22"/>
                <w:szCs w:val="22"/>
              </w:rPr>
              <w:t>Resources, Activities, and Preparation</w:t>
            </w:r>
          </w:p>
          <w:p w14:paraId="534E22A9"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b/>
                <w:bCs/>
                <w:i/>
                <w:iCs/>
              </w:rPr>
              <w:t>AIE</w:t>
            </w:r>
          </w:p>
        </w:tc>
      </w:tr>
      <w:tr w:rsidR="000D3508" w:rsidRPr="0011295F" w14:paraId="1A94809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B852145" w14:textId="1A40ED99" w:rsidR="000D3508" w:rsidRPr="0011295F" w:rsidRDefault="000D3508" w:rsidP="000D3508">
            <w:pPr>
              <w:pStyle w:val="AssignmentsLevel1"/>
            </w:pPr>
            <w:r w:rsidRPr="0011295F">
              <w:rPr>
                <w:b/>
                <w:bCs/>
              </w:rPr>
              <w:t>Read</w:t>
            </w:r>
            <w:r w:rsidRPr="0011295F">
              <w:t xml:space="preserve"> Ch. </w:t>
            </w:r>
            <w:r w:rsidR="00D96941" w:rsidRPr="0011295F">
              <w:t>6 &amp; 10</w:t>
            </w:r>
            <w:r w:rsidRPr="0011295F">
              <w:t xml:space="preserve"> of </w:t>
            </w:r>
            <w:r w:rsidRPr="0011295F">
              <w:rPr>
                <w:i/>
                <w:iCs/>
              </w:rPr>
              <w:t>Autism Spectrum Disorders</w:t>
            </w:r>
            <w:r w:rsidRPr="0011295F">
              <w:t>.</w:t>
            </w:r>
          </w:p>
        </w:tc>
        <w:tc>
          <w:tcPr>
            <w:tcW w:w="1440" w:type="dxa"/>
            <w:tcBorders>
              <w:left w:val="single" w:sz="4" w:space="0" w:color="000000" w:themeColor="text1"/>
            </w:tcBorders>
            <w:shd w:val="clear" w:color="auto" w:fill="FFFFFF" w:themeFill="background1"/>
          </w:tcPr>
          <w:p w14:paraId="4D5A3B3E" w14:textId="7ADA01B6" w:rsidR="000D3508" w:rsidRPr="0011295F" w:rsidRDefault="005D5F82" w:rsidP="000D3508">
            <w:pPr>
              <w:rPr>
                <w:rFonts w:cs="Arial"/>
                <w:szCs w:val="20"/>
              </w:rPr>
            </w:pPr>
            <w:r>
              <w:rPr>
                <w:rFonts w:cs="Arial"/>
              </w:rPr>
              <w:t>7.1, 7.2</w:t>
            </w:r>
          </w:p>
        </w:tc>
        <w:tc>
          <w:tcPr>
            <w:tcW w:w="1440" w:type="dxa"/>
            <w:tcBorders>
              <w:left w:val="single" w:sz="4" w:space="0" w:color="000000" w:themeColor="text1"/>
            </w:tcBorders>
            <w:shd w:val="clear" w:color="auto" w:fill="FFFFFF" w:themeFill="background1"/>
          </w:tcPr>
          <w:p w14:paraId="199F97F0" w14:textId="77777777" w:rsidR="000D3508" w:rsidRPr="0011295F" w:rsidRDefault="000D3508" w:rsidP="000D3508">
            <w:pPr>
              <w:rPr>
                <w:rFonts w:cs="Arial"/>
                <w:szCs w:val="20"/>
              </w:rPr>
            </w:pPr>
          </w:p>
        </w:tc>
      </w:tr>
      <w:tr w:rsidR="000D3508" w:rsidRPr="0011295F" w14:paraId="1866ADDA"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F8FF4FC" w14:textId="77777777" w:rsidR="000D3508" w:rsidRPr="0011295F" w:rsidRDefault="000D3508" w:rsidP="000D3508">
            <w:pPr>
              <w:rPr>
                <w:rFonts w:cs="Arial"/>
                <w:b/>
                <w:bCs/>
              </w:rPr>
            </w:pPr>
            <w:r w:rsidRPr="0011295F">
              <w:rPr>
                <w:rFonts w:cs="Arial"/>
                <w:b/>
                <w:bCs/>
              </w:rPr>
              <w:t>TEACCH Autism Program</w:t>
            </w:r>
          </w:p>
          <w:p w14:paraId="40B63EFD" w14:textId="77777777" w:rsidR="000D3508" w:rsidRPr="0011295F" w:rsidRDefault="000D3508" w:rsidP="000D3508">
            <w:pPr>
              <w:rPr>
                <w:rFonts w:cs="Arial"/>
                <w:b/>
                <w:szCs w:val="20"/>
              </w:rPr>
            </w:pPr>
          </w:p>
          <w:p w14:paraId="2A9B48C7" w14:textId="51B9B3AC" w:rsidR="000D3508" w:rsidRPr="0011295F" w:rsidRDefault="000D3508" w:rsidP="000D3508">
            <w:pPr>
              <w:rPr>
                <w:rFonts w:cs="Arial"/>
              </w:rPr>
            </w:pPr>
            <w:r w:rsidRPr="0011295F">
              <w:rPr>
                <w:rFonts w:cs="Arial"/>
                <w:b/>
                <w:bCs/>
              </w:rPr>
              <w:t>Watch</w:t>
            </w:r>
            <w:r w:rsidRPr="0011295F">
              <w:rPr>
                <w:rFonts w:cs="Arial"/>
              </w:rPr>
              <w:t xml:space="preserve"> the </w:t>
            </w:r>
            <w:hyperlink r:id="rId47" w:history="1">
              <w:r w:rsidRPr="0011295F">
                <w:rPr>
                  <w:rStyle w:val="Hyperlink"/>
                  <w:rFonts w:cs="Arial"/>
                </w:rPr>
                <w:t xml:space="preserve">“The TEACCH </w:t>
              </w:r>
              <w:r w:rsidR="00D96941" w:rsidRPr="0011295F">
                <w:rPr>
                  <w:rStyle w:val="Hyperlink"/>
                  <w:rFonts w:cs="Arial"/>
                </w:rPr>
                <w:t>Approach</w:t>
              </w:r>
              <w:r w:rsidRPr="0011295F">
                <w:rPr>
                  <w:rStyle w:val="Hyperlink"/>
                  <w:rFonts w:cs="Arial"/>
                </w:rPr>
                <w:t>”</w:t>
              </w:r>
            </w:hyperlink>
            <w:r w:rsidRPr="0011295F">
              <w:rPr>
                <w:rFonts w:cs="Arial"/>
              </w:rPr>
              <w:t xml:space="preserve"> video [</w:t>
            </w:r>
            <w:r w:rsidR="00D96941" w:rsidRPr="0011295F">
              <w:rPr>
                <w:rFonts w:cs="Arial"/>
              </w:rPr>
              <w:t>4</w:t>
            </w:r>
            <w:r w:rsidRPr="0011295F">
              <w:rPr>
                <w:rFonts w:cs="Arial"/>
              </w:rPr>
              <w:t>:4</w:t>
            </w:r>
            <w:r w:rsidR="00D96941" w:rsidRPr="0011295F">
              <w:rPr>
                <w:rFonts w:cs="Arial"/>
              </w:rPr>
              <w:t>1</w:t>
            </w:r>
            <w:r w:rsidRPr="0011295F">
              <w:rPr>
                <w:rFonts w:cs="Arial"/>
              </w:rPr>
              <w:t>] on YouTube</w:t>
            </w:r>
            <w:r w:rsidR="00D96941" w:rsidRPr="0011295F">
              <w:rPr>
                <w:rFonts w:cs="Arial"/>
              </w:rPr>
              <w:t>.</w:t>
            </w:r>
            <w:r w:rsidRPr="0011295F">
              <w:rPr>
                <w:rFonts w:cs="Arial"/>
              </w:rPr>
              <w:t xml:space="preserve"> </w:t>
            </w:r>
          </w:p>
          <w:p w14:paraId="2243BE1B" w14:textId="77777777" w:rsidR="000D3508" w:rsidRPr="0011295F" w:rsidRDefault="000D3508" w:rsidP="000D3508">
            <w:pPr>
              <w:rPr>
                <w:rFonts w:cs="Arial"/>
                <w:szCs w:val="20"/>
              </w:rPr>
            </w:pPr>
          </w:p>
          <w:p w14:paraId="60CBD656" w14:textId="2EE4A21E" w:rsidR="000D3508" w:rsidRPr="0011295F" w:rsidRDefault="00AB32A0" w:rsidP="000D3508">
            <w:pPr>
              <w:tabs>
                <w:tab w:val="left" w:pos="2329"/>
              </w:tabs>
              <w:rPr>
                <w:rFonts w:eastAsia="Arial" w:cs="Arial"/>
                <w:b/>
                <w:bCs/>
              </w:rPr>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06EA819B" w14:textId="1B3399B7" w:rsidR="000D3508" w:rsidRPr="0011295F" w:rsidRDefault="000D3508" w:rsidP="000D3508">
            <w:pPr>
              <w:rPr>
                <w:rFonts w:cs="Arial"/>
                <w:szCs w:val="20"/>
              </w:rPr>
            </w:pPr>
            <w:r w:rsidRPr="0011295F">
              <w:rPr>
                <w:rFonts w:cs="Arial"/>
              </w:rPr>
              <w:t>7.2</w:t>
            </w:r>
          </w:p>
        </w:tc>
        <w:tc>
          <w:tcPr>
            <w:tcW w:w="1440" w:type="dxa"/>
            <w:tcBorders>
              <w:left w:val="single" w:sz="4" w:space="0" w:color="000000" w:themeColor="text1"/>
            </w:tcBorders>
            <w:shd w:val="clear" w:color="auto" w:fill="FFFFFF" w:themeFill="background1"/>
          </w:tcPr>
          <w:p w14:paraId="6D7ABB0C" w14:textId="175FB444" w:rsidR="000D3508" w:rsidRPr="0011295F" w:rsidRDefault="001025BA" w:rsidP="000D3508">
            <w:pPr>
              <w:rPr>
                <w:rFonts w:cs="Arial"/>
                <w:szCs w:val="20"/>
              </w:rPr>
            </w:pPr>
            <w:r>
              <w:t>Lecture activity</w:t>
            </w:r>
            <w:r w:rsidR="000D3508" w:rsidRPr="0011295F">
              <w:t xml:space="preserve"> = </w:t>
            </w:r>
            <w:r w:rsidR="000D3508" w:rsidRPr="0011295F">
              <w:rPr>
                <w:b/>
                <w:bCs/>
              </w:rPr>
              <w:t>1 hour</w:t>
            </w:r>
          </w:p>
        </w:tc>
      </w:tr>
      <w:tr w:rsidR="000D3508" w:rsidRPr="0011295F" w14:paraId="28BD2B5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19B79FE" w14:textId="77777777" w:rsidR="000D3508" w:rsidRPr="0011295F" w:rsidRDefault="000D3508" w:rsidP="000D3508">
            <w:pPr>
              <w:rPr>
                <w:b/>
                <w:bCs/>
              </w:rPr>
            </w:pPr>
            <w:r w:rsidRPr="0011295F">
              <w:rPr>
                <w:b/>
                <w:bCs/>
              </w:rPr>
              <w:t>Race, Culture, and ASD</w:t>
            </w:r>
          </w:p>
          <w:p w14:paraId="14A3B229" w14:textId="77777777" w:rsidR="000D3508" w:rsidRPr="0011295F" w:rsidRDefault="000D3508" w:rsidP="000D3508"/>
          <w:p w14:paraId="66F67ACD" w14:textId="77777777" w:rsidR="000D3508" w:rsidRPr="0011295F" w:rsidRDefault="000D3508" w:rsidP="000D3508">
            <w:r w:rsidRPr="0011295F">
              <w:rPr>
                <w:b/>
                <w:bCs/>
              </w:rPr>
              <w:t>Read</w:t>
            </w:r>
            <w:r w:rsidRPr="0011295F">
              <w:t xml:space="preserve"> the following article:</w:t>
            </w:r>
          </w:p>
          <w:p w14:paraId="18D1F540" w14:textId="77777777" w:rsidR="000D3508" w:rsidRPr="0011295F" w:rsidRDefault="000D3508" w:rsidP="000D3508"/>
          <w:p w14:paraId="49BA4582" w14:textId="0C3250B0" w:rsidR="000D3508" w:rsidRPr="0011295F" w:rsidRDefault="006B3320" w:rsidP="000D3508">
            <w:pPr>
              <w:pStyle w:val="APACitation"/>
              <w:numPr>
                <w:ilvl w:val="0"/>
                <w:numId w:val="29"/>
              </w:numPr>
            </w:pPr>
            <w:r>
              <w:t>“</w:t>
            </w:r>
            <w:r w:rsidR="000D3508" w:rsidRPr="002F7C3E">
              <w:t>Race, culture, and autism spectrum disorder: Understanding the role of diversity in successful educational interventions</w:t>
            </w:r>
            <w:r w:rsidR="000D3508" w:rsidRPr="0011295F">
              <w:t>,</w:t>
            </w:r>
            <w:r>
              <w:t>”</w:t>
            </w:r>
            <w:r w:rsidR="000D3508" w:rsidRPr="0011295F">
              <w:t xml:space="preserve"> located on Blackboard.</w:t>
            </w:r>
          </w:p>
          <w:p w14:paraId="0A095AFB" w14:textId="77777777" w:rsidR="000D3508" w:rsidRPr="0011295F" w:rsidRDefault="000D3508" w:rsidP="000D3508"/>
          <w:p w14:paraId="26595A22" w14:textId="7AAC9BFB" w:rsidR="000D3508" w:rsidRPr="0011295F" w:rsidRDefault="00AB32A0" w:rsidP="000D3508">
            <w:pPr>
              <w:pStyle w:val="AssignmentsLevel1"/>
            </w:pPr>
            <w:r w:rsidRPr="0011295F">
              <w:rPr>
                <w:b/>
                <w:bCs/>
              </w:rPr>
              <w:t>Post</w:t>
            </w:r>
            <w:r w:rsidRPr="0011295F">
              <w:t xml:space="preserve"> your insights or questions in the General Questions and Discussion Forum.</w:t>
            </w:r>
          </w:p>
        </w:tc>
        <w:tc>
          <w:tcPr>
            <w:tcW w:w="1440" w:type="dxa"/>
            <w:tcBorders>
              <w:left w:val="single" w:sz="4" w:space="0" w:color="000000" w:themeColor="text1"/>
            </w:tcBorders>
            <w:shd w:val="clear" w:color="auto" w:fill="FFFFFF" w:themeFill="background1"/>
          </w:tcPr>
          <w:p w14:paraId="4CE39F65" w14:textId="628A0567" w:rsidR="000D3508" w:rsidRPr="0011295F" w:rsidRDefault="000D3508" w:rsidP="000D3508">
            <w:pPr>
              <w:rPr>
                <w:rFonts w:cs="Arial"/>
                <w:szCs w:val="20"/>
              </w:rPr>
            </w:pPr>
            <w:r w:rsidRPr="0011295F">
              <w:rPr>
                <w:rFonts w:cs="Arial"/>
              </w:rPr>
              <w:t>7.1</w:t>
            </w:r>
          </w:p>
        </w:tc>
        <w:tc>
          <w:tcPr>
            <w:tcW w:w="1440" w:type="dxa"/>
            <w:tcBorders>
              <w:left w:val="single" w:sz="4" w:space="0" w:color="000000" w:themeColor="text1"/>
            </w:tcBorders>
            <w:shd w:val="clear" w:color="auto" w:fill="FFFFFF" w:themeFill="background1"/>
          </w:tcPr>
          <w:p w14:paraId="5366C5C0" w14:textId="292734FB" w:rsidR="000D3508" w:rsidRPr="0011295F" w:rsidRDefault="001025BA" w:rsidP="000D3508">
            <w:pPr>
              <w:rPr>
                <w:rFonts w:cs="Arial"/>
                <w:szCs w:val="20"/>
              </w:rPr>
            </w:pPr>
            <w:r>
              <w:t>Lecture activity</w:t>
            </w:r>
            <w:r w:rsidRPr="0011295F">
              <w:t xml:space="preserve"> = </w:t>
            </w:r>
            <w:r w:rsidRPr="0011295F">
              <w:rPr>
                <w:b/>
                <w:bCs/>
              </w:rPr>
              <w:t>1 hour</w:t>
            </w:r>
          </w:p>
        </w:tc>
      </w:tr>
      <w:tr w:rsidR="000D3508" w:rsidRPr="0011295F" w14:paraId="4BDA3C62" w14:textId="77777777" w:rsidTr="4948C66D">
        <w:tc>
          <w:tcPr>
            <w:tcW w:w="10170" w:type="dxa"/>
            <w:tcMar>
              <w:top w:w="115" w:type="dxa"/>
              <w:left w:w="115" w:type="dxa"/>
              <w:bottom w:w="115" w:type="dxa"/>
              <w:right w:w="115" w:type="dxa"/>
            </w:tcMar>
          </w:tcPr>
          <w:p w14:paraId="64734096" w14:textId="77777777" w:rsidR="000D3508" w:rsidRPr="0011295F" w:rsidRDefault="000D3508" w:rsidP="000D3508">
            <w:pPr>
              <w:rPr>
                <w:b/>
                <w:bCs/>
              </w:rPr>
            </w:pPr>
            <w:r w:rsidRPr="0011295F">
              <w:rPr>
                <w:b/>
                <w:bCs/>
              </w:rPr>
              <w:t>TEACCH in the Era of Evidence-Based Practice</w:t>
            </w:r>
          </w:p>
          <w:p w14:paraId="3481B90C" w14:textId="77777777" w:rsidR="000D3508" w:rsidRPr="0011295F" w:rsidRDefault="000D3508" w:rsidP="000D3508"/>
          <w:p w14:paraId="6FA4D32E" w14:textId="77777777" w:rsidR="000D3508" w:rsidRPr="0011295F" w:rsidRDefault="000D3508" w:rsidP="000D3508">
            <w:r w:rsidRPr="0011295F">
              <w:rPr>
                <w:b/>
                <w:bCs/>
              </w:rPr>
              <w:t>Read</w:t>
            </w:r>
            <w:r w:rsidRPr="0011295F">
              <w:t xml:space="preserve"> the following article:</w:t>
            </w:r>
          </w:p>
          <w:p w14:paraId="2146730A" w14:textId="77777777" w:rsidR="000D3508" w:rsidRPr="0011295F" w:rsidRDefault="000D3508" w:rsidP="000D3508"/>
          <w:p w14:paraId="26B80CB1" w14:textId="65CDBD94" w:rsidR="000D3508" w:rsidRPr="0011295F" w:rsidRDefault="006B3320" w:rsidP="000D3508">
            <w:pPr>
              <w:pStyle w:val="APACitation"/>
              <w:numPr>
                <w:ilvl w:val="0"/>
                <w:numId w:val="29"/>
              </w:numPr>
            </w:pPr>
            <w:r>
              <w:t>“</w:t>
            </w:r>
            <w:r w:rsidR="000D3508" w:rsidRPr="002F7C3E">
              <w:t>The TEACCH program in the era of evidence-based practice</w:t>
            </w:r>
            <w:r w:rsidR="000D3508" w:rsidRPr="0011295F">
              <w:t>,</w:t>
            </w:r>
            <w:r>
              <w:t>”</w:t>
            </w:r>
            <w:r w:rsidR="000D3508" w:rsidRPr="0011295F">
              <w:t xml:space="preserve"> located on Blackboard.</w:t>
            </w:r>
          </w:p>
          <w:p w14:paraId="7DCBB5C4" w14:textId="77777777" w:rsidR="000D3508" w:rsidRPr="0011295F" w:rsidRDefault="000D3508" w:rsidP="000D3508"/>
          <w:p w14:paraId="296C386F" w14:textId="643A49B7" w:rsidR="000D3508" w:rsidRPr="0011295F" w:rsidRDefault="00AB32A0" w:rsidP="000D3508">
            <w:pPr>
              <w:pStyle w:val="AssignmentsLevel1"/>
            </w:pPr>
            <w:r w:rsidRPr="0011295F">
              <w:rPr>
                <w:b/>
                <w:bCs/>
              </w:rPr>
              <w:t>Post</w:t>
            </w:r>
            <w:r w:rsidRPr="0011295F">
              <w:t xml:space="preserve"> your insights or questions in the General Questions and Discussion Forum.</w:t>
            </w:r>
          </w:p>
        </w:tc>
        <w:tc>
          <w:tcPr>
            <w:tcW w:w="1440" w:type="dxa"/>
            <w:tcBorders>
              <w:bottom w:val="single" w:sz="4" w:space="0" w:color="000000" w:themeColor="text1"/>
            </w:tcBorders>
          </w:tcPr>
          <w:p w14:paraId="37BDB704" w14:textId="7A2CB081" w:rsidR="000D3508" w:rsidRPr="0011295F" w:rsidRDefault="000D3508" w:rsidP="000D3508">
            <w:pPr>
              <w:rPr>
                <w:rFonts w:cs="Arial"/>
                <w:szCs w:val="20"/>
              </w:rPr>
            </w:pPr>
            <w:r w:rsidRPr="0011295F">
              <w:rPr>
                <w:rFonts w:cs="Arial"/>
              </w:rPr>
              <w:t>7.2</w:t>
            </w:r>
          </w:p>
        </w:tc>
        <w:tc>
          <w:tcPr>
            <w:tcW w:w="1440" w:type="dxa"/>
            <w:tcBorders>
              <w:bottom w:val="single" w:sz="4" w:space="0" w:color="000000" w:themeColor="text1"/>
            </w:tcBorders>
          </w:tcPr>
          <w:p w14:paraId="0422F33E" w14:textId="0402ABD8" w:rsidR="000D3508" w:rsidRPr="0011295F" w:rsidRDefault="001025BA" w:rsidP="000D3508">
            <w:pPr>
              <w:rPr>
                <w:rFonts w:cs="Arial"/>
                <w:szCs w:val="20"/>
              </w:rPr>
            </w:pPr>
            <w:r>
              <w:t>Lecture activity</w:t>
            </w:r>
            <w:r w:rsidRPr="0011295F">
              <w:t xml:space="preserve"> = </w:t>
            </w:r>
            <w:r w:rsidRPr="0011295F">
              <w:rPr>
                <w:b/>
                <w:bCs/>
              </w:rPr>
              <w:t>1 hour</w:t>
            </w:r>
          </w:p>
        </w:tc>
      </w:tr>
      <w:tr w:rsidR="00557340" w:rsidRPr="0011295F"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557340" w:rsidRPr="0011295F" w:rsidRDefault="4948C66D" w:rsidP="4948C66D">
            <w:pPr>
              <w:tabs>
                <w:tab w:val="left" w:pos="0"/>
                <w:tab w:val="left" w:pos="3720"/>
              </w:tabs>
              <w:outlineLvl w:val="0"/>
              <w:rPr>
                <w:rFonts w:eastAsia="Arial" w:cs="Arial"/>
                <w:i/>
                <w:iCs/>
              </w:rPr>
            </w:pPr>
            <w:r w:rsidRPr="0011295F">
              <w:rPr>
                <w:rFonts w:eastAsia="Arial" w:cs="Arial"/>
                <w:b/>
                <w:bCs/>
                <w:i/>
                <w:iCs/>
                <w:sz w:val="22"/>
                <w:szCs w:val="22"/>
              </w:rPr>
              <w:lastRenderedPageBreak/>
              <w:t>Supplemental Resources and Activities</w:t>
            </w:r>
          </w:p>
          <w:p w14:paraId="7A842872"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b/>
                <w:bCs/>
                <w:i/>
                <w:iCs/>
              </w:rPr>
              <w:t>AIE</w:t>
            </w:r>
          </w:p>
        </w:tc>
      </w:tr>
      <w:tr w:rsidR="000D3508" w:rsidRPr="0011295F" w14:paraId="125D31CB"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1896CA" w14:textId="77777777" w:rsidR="000D3508" w:rsidRPr="0011295F" w:rsidRDefault="000D3508" w:rsidP="000D3508">
            <w:pPr>
              <w:rPr>
                <w:rFonts w:cs="Arial"/>
                <w:b/>
                <w:bCs/>
              </w:rPr>
            </w:pPr>
            <w:r w:rsidRPr="0011295F">
              <w:rPr>
                <w:rFonts w:cs="Arial"/>
                <w:b/>
                <w:bCs/>
              </w:rPr>
              <w:t xml:space="preserve">Adobe Connect Live Discussion </w:t>
            </w:r>
          </w:p>
          <w:p w14:paraId="6F5DA1CA" w14:textId="77777777" w:rsidR="000D3508" w:rsidRPr="0011295F" w:rsidRDefault="000D3508" w:rsidP="000D3508">
            <w:pPr>
              <w:rPr>
                <w:rFonts w:cs="Arial"/>
                <w:szCs w:val="20"/>
              </w:rPr>
            </w:pPr>
          </w:p>
          <w:p w14:paraId="7614BD7D" w14:textId="6ED97F77" w:rsidR="000D3508" w:rsidRPr="0011295F" w:rsidRDefault="000D3508" w:rsidP="000D3508">
            <w:pPr>
              <w:rPr>
                <w:rFonts w:cs="Arial"/>
              </w:rPr>
            </w:pPr>
            <w:r w:rsidRPr="0011295F">
              <w:rPr>
                <w:rFonts w:cs="Arial"/>
                <w:b/>
                <w:bCs/>
              </w:rPr>
              <w:t>Participate</w:t>
            </w:r>
            <w:r w:rsidRPr="0011295F">
              <w:rPr>
                <w:rFonts w:cs="Arial"/>
              </w:rPr>
              <w:t xml:space="preserve"> in the scheduled live session with the course instructor. This session will wrap</w:t>
            </w:r>
            <w:r w:rsidR="00CF7886">
              <w:rPr>
                <w:rFonts w:cs="Arial"/>
              </w:rPr>
              <w:t xml:space="preserve"> </w:t>
            </w:r>
            <w:r w:rsidRPr="0011295F">
              <w:rPr>
                <w:rFonts w:cs="Arial"/>
              </w:rPr>
              <w:t>up the class.</w:t>
            </w:r>
          </w:p>
          <w:p w14:paraId="14B64F09" w14:textId="77777777" w:rsidR="000D3508" w:rsidRPr="0011295F" w:rsidRDefault="000D3508" w:rsidP="000D3508">
            <w:pPr>
              <w:rPr>
                <w:rFonts w:cs="Arial"/>
                <w:szCs w:val="20"/>
              </w:rPr>
            </w:pPr>
          </w:p>
          <w:p w14:paraId="3102D207" w14:textId="77777777" w:rsidR="000D3508" w:rsidRPr="0011295F" w:rsidRDefault="000D3508" w:rsidP="000D3508">
            <w:pPr>
              <w:rPr>
                <w:rFonts w:cs="Arial"/>
              </w:rPr>
            </w:pPr>
            <w:r w:rsidRPr="0011295F">
              <w:rPr>
                <w:rFonts w:cs="Arial"/>
                <w:b/>
                <w:bCs/>
              </w:rPr>
              <w:t>Prepare</w:t>
            </w:r>
            <w:r w:rsidRPr="0011295F">
              <w:rPr>
                <w:rFonts w:cs="Arial"/>
              </w:rPr>
              <w:t xml:space="preserve"> to ask questions concerning the content of the course and provide constructive feedback.</w:t>
            </w:r>
          </w:p>
          <w:p w14:paraId="54403481" w14:textId="77777777" w:rsidR="000D3508" w:rsidRPr="0011295F" w:rsidRDefault="000D3508" w:rsidP="000D3508">
            <w:pPr>
              <w:tabs>
                <w:tab w:val="left" w:pos="0"/>
                <w:tab w:val="left" w:pos="3720"/>
              </w:tabs>
              <w:outlineLvl w:val="0"/>
              <w:rPr>
                <w:rFonts w:cs="Arial"/>
                <w:i/>
                <w:szCs w:val="20"/>
              </w:rPr>
            </w:pPr>
          </w:p>
          <w:p w14:paraId="5E6DC60B" w14:textId="28FBF716" w:rsidR="000D3508" w:rsidRPr="0011295F" w:rsidRDefault="000D3508" w:rsidP="000D3508">
            <w:pPr>
              <w:pStyle w:val="AssignmentsLevel1"/>
            </w:pPr>
            <w:r w:rsidRPr="002F7C3E">
              <w:rPr>
                <w:b/>
                <w:iCs/>
              </w:rPr>
              <w:t>Note.</w:t>
            </w:r>
            <w:r w:rsidRPr="0011295F">
              <w:rPr>
                <w:i/>
                <w:iCs/>
              </w:rPr>
              <w:t xml:space="preserve"> </w:t>
            </w:r>
            <w:r w:rsidRPr="0011295F">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1431A3CF" w:rsidR="000D3508" w:rsidRPr="0011295F" w:rsidRDefault="000D3508" w:rsidP="000D3508">
            <w:pPr>
              <w:rPr>
                <w:rFonts w:cs="Arial"/>
                <w:szCs w:val="20"/>
              </w:rPr>
            </w:pPr>
            <w:r w:rsidRPr="0011295F">
              <w:rPr>
                <w:rFonts w:cs="Arial"/>
              </w:rPr>
              <w:t>COURSE</w:t>
            </w:r>
          </w:p>
        </w:tc>
        <w:tc>
          <w:tcPr>
            <w:tcW w:w="1440" w:type="dxa"/>
            <w:tcBorders>
              <w:left w:val="single" w:sz="4" w:space="0" w:color="000000" w:themeColor="text1"/>
            </w:tcBorders>
            <w:shd w:val="clear" w:color="auto" w:fill="FFFFFF" w:themeFill="background1"/>
          </w:tcPr>
          <w:p w14:paraId="7FAC5C48" w14:textId="076BA210" w:rsidR="000D3508" w:rsidRPr="0011295F" w:rsidRDefault="001025BA" w:rsidP="000D3508">
            <w:pPr>
              <w:rPr>
                <w:rFonts w:cs="Arial"/>
                <w:szCs w:val="20"/>
              </w:rPr>
            </w:pPr>
            <w:r>
              <w:t>Lecture activity</w:t>
            </w:r>
            <w:r w:rsidRPr="0011295F">
              <w:t xml:space="preserve"> = </w:t>
            </w:r>
            <w:r w:rsidRPr="0011295F">
              <w:rPr>
                <w:b/>
                <w:bCs/>
              </w:rPr>
              <w:t>1 hour</w:t>
            </w:r>
            <w:r w:rsidRPr="0011295F">
              <w:rPr>
                <w:rFonts w:cs="Arial"/>
                <w:b/>
                <w:bCs/>
              </w:rPr>
              <w:t xml:space="preserve"> </w:t>
            </w:r>
          </w:p>
        </w:tc>
      </w:tr>
      <w:tr w:rsidR="00557340" w:rsidRPr="0011295F" w14:paraId="70BD92F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11295F" w:rsidRDefault="4948C66D" w:rsidP="4948C66D">
            <w:pPr>
              <w:tabs>
                <w:tab w:val="left" w:pos="0"/>
                <w:tab w:val="left" w:pos="3720"/>
              </w:tabs>
              <w:outlineLvl w:val="0"/>
              <w:rPr>
                <w:rFonts w:eastAsia="Arial" w:cs="Arial"/>
                <w:i/>
                <w:iCs/>
              </w:rPr>
            </w:pPr>
            <w:r w:rsidRPr="0011295F">
              <w:rPr>
                <w:rFonts w:eastAsia="Arial" w:cs="Arial"/>
                <w:b/>
                <w:bCs/>
                <w:i/>
                <w:iCs/>
                <w:sz w:val="22"/>
                <w:szCs w:val="22"/>
              </w:rPr>
              <w:t>Graded Assignments</w:t>
            </w:r>
          </w:p>
          <w:p w14:paraId="7285EC47"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11295F" w:rsidRDefault="4948C66D" w:rsidP="4948C66D">
            <w:pPr>
              <w:tabs>
                <w:tab w:val="left" w:pos="0"/>
                <w:tab w:val="left" w:pos="3720"/>
              </w:tabs>
              <w:outlineLvl w:val="0"/>
              <w:rPr>
                <w:rFonts w:eastAsia="Arial" w:cs="Arial"/>
                <w:b/>
                <w:bCs/>
                <w:i/>
                <w:iCs/>
              </w:rPr>
            </w:pPr>
            <w:r w:rsidRPr="0011295F">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11295F" w:rsidRDefault="4948C66D" w:rsidP="4948C66D">
            <w:pPr>
              <w:rPr>
                <w:rFonts w:eastAsia="Arial" w:cs="Arial"/>
                <w:b/>
                <w:bCs/>
                <w:i/>
                <w:iCs/>
              </w:rPr>
            </w:pPr>
            <w:r w:rsidRPr="0011295F">
              <w:rPr>
                <w:rFonts w:eastAsia="Arial" w:cs="Arial"/>
                <w:b/>
                <w:bCs/>
                <w:i/>
                <w:iCs/>
              </w:rPr>
              <w:t>AIE</w:t>
            </w:r>
          </w:p>
        </w:tc>
      </w:tr>
      <w:tr w:rsidR="000D3508" w:rsidRPr="0011295F" w14:paraId="5B175BA3" w14:textId="77777777" w:rsidTr="00753184">
        <w:tc>
          <w:tcPr>
            <w:tcW w:w="10170" w:type="dxa"/>
            <w:tcMar>
              <w:top w:w="115" w:type="dxa"/>
              <w:left w:w="115" w:type="dxa"/>
              <w:bottom w:w="115" w:type="dxa"/>
              <w:right w:w="115" w:type="dxa"/>
            </w:tcMar>
          </w:tcPr>
          <w:p w14:paraId="56A1C3E5" w14:textId="67E4A59C" w:rsidR="000D3508" w:rsidRPr="0011295F" w:rsidRDefault="001025BA" w:rsidP="000D3508">
            <w:pPr>
              <w:tabs>
                <w:tab w:val="left" w:pos="2329"/>
              </w:tabs>
              <w:rPr>
                <w:rFonts w:cs="Arial"/>
                <w:b/>
                <w:bCs/>
              </w:rPr>
            </w:pPr>
            <w:r>
              <w:rPr>
                <w:rFonts w:cs="Arial"/>
                <w:b/>
                <w:bCs/>
              </w:rPr>
              <w:t>Discussion</w:t>
            </w:r>
            <w:r w:rsidR="008F0358">
              <w:rPr>
                <w:rFonts w:cs="Arial"/>
                <w:b/>
                <w:bCs/>
              </w:rPr>
              <w:t>:</w:t>
            </w:r>
            <w:r>
              <w:rPr>
                <w:rFonts w:cs="Arial"/>
                <w:b/>
                <w:bCs/>
              </w:rPr>
              <w:t xml:space="preserve"> </w:t>
            </w:r>
            <w:r w:rsidR="000D3508" w:rsidRPr="0011295F">
              <w:rPr>
                <w:rFonts w:cs="Arial"/>
                <w:b/>
                <w:bCs/>
              </w:rPr>
              <w:t xml:space="preserve">Culturally Responsive Teaching </w:t>
            </w:r>
            <w:bookmarkStart w:id="18" w:name="_GoBack"/>
            <w:r w:rsidR="000D3508" w:rsidRPr="0011295F">
              <w:rPr>
                <w:rFonts w:cs="Arial"/>
                <w:b/>
                <w:bCs/>
              </w:rPr>
              <w:t>Methods</w:t>
            </w:r>
            <w:bookmarkEnd w:id="18"/>
          </w:p>
          <w:p w14:paraId="16E50C13" w14:textId="77777777" w:rsidR="000D3508" w:rsidRPr="0011295F" w:rsidRDefault="000D3508" w:rsidP="000D3508">
            <w:pPr>
              <w:tabs>
                <w:tab w:val="left" w:pos="2329"/>
              </w:tabs>
              <w:rPr>
                <w:rFonts w:cs="Arial"/>
                <w:b/>
                <w:szCs w:val="20"/>
              </w:rPr>
            </w:pPr>
          </w:p>
          <w:p w14:paraId="6C0CED3F" w14:textId="47005B20" w:rsidR="000D3508" w:rsidRPr="0011295F" w:rsidRDefault="000D3508" w:rsidP="000D3508">
            <w:pPr>
              <w:tabs>
                <w:tab w:val="left" w:pos="2329"/>
              </w:tabs>
              <w:rPr>
                <w:rFonts w:cs="Arial"/>
              </w:rPr>
            </w:pPr>
            <w:r w:rsidRPr="0011295F">
              <w:rPr>
                <w:rFonts w:cs="Arial"/>
                <w:b/>
                <w:bCs/>
              </w:rPr>
              <w:t xml:space="preserve">Review </w:t>
            </w:r>
            <w:r w:rsidRPr="0011295F">
              <w:rPr>
                <w:rFonts w:cs="Arial"/>
              </w:rPr>
              <w:t xml:space="preserve">the </w:t>
            </w:r>
            <w:r w:rsidR="00D96941" w:rsidRPr="0011295F">
              <w:rPr>
                <w:rFonts w:cs="Arial"/>
              </w:rPr>
              <w:t xml:space="preserve">sections on culturally responsive teaching and methods of instruction in Ch. 10 (pp. 250–252) </w:t>
            </w:r>
            <w:r w:rsidRPr="0011295F">
              <w:rPr>
                <w:rFonts w:cs="Arial"/>
              </w:rPr>
              <w:t xml:space="preserve">of </w:t>
            </w:r>
            <w:r w:rsidRPr="0011295F">
              <w:rPr>
                <w:i/>
                <w:iCs/>
              </w:rPr>
              <w:t>Autism Spectrum Disorders.</w:t>
            </w:r>
          </w:p>
          <w:p w14:paraId="46F67A81" w14:textId="2F4899DE" w:rsidR="000D3508" w:rsidRDefault="000D3508" w:rsidP="000D3508">
            <w:pPr>
              <w:tabs>
                <w:tab w:val="left" w:pos="2329"/>
              </w:tabs>
              <w:rPr>
                <w:rFonts w:cs="Arial"/>
                <w:b/>
                <w:szCs w:val="20"/>
              </w:rPr>
            </w:pPr>
          </w:p>
          <w:p w14:paraId="0F43A4F4" w14:textId="323E2ECC" w:rsidR="00705075" w:rsidRDefault="00705075" w:rsidP="000D3508">
            <w:pPr>
              <w:tabs>
                <w:tab w:val="left" w:pos="2329"/>
              </w:tabs>
              <w:rPr>
                <w:rFonts w:eastAsia="Arial"/>
                <w:bCs/>
              </w:rPr>
            </w:pPr>
            <w:r w:rsidRPr="0011295F">
              <w:rPr>
                <w:rFonts w:eastAsia="Arial"/>
                <w:b/>
                <w:bCs/>
              </w:rPr>
              <w:t xml:space="preserve">Respond </w:t>
            </w:r>
            <w:r w:rsidRPr="0011295F">
              <w:rPr>
                <w:rFonts w:eastAsia="Arial"/>
                <w:bCs/>
              </w:rPr>
              <w:t>to the following question by Thursday 11:59 p.m. EST. Provide specific examples to support your answers:</w:t>
            </w:r>
          </w:p>
          <w:p w14:paraId="52EB9DB4" w14:textId="77777777" w:rsidR="00705075" w:rsidRPr="0011295F" w:rsidRDefault="00705075" w:rsidP="000D3508">
            <w:pPr>
              <w:tabs>
                <w:tab w:val="left" w:pos="2329"/>
              </w:tabs>
              <w:rPr>
                <w:rFonts w:cs="Arial"/>
                <w:b/>
                <w:szCs w:val="20"/>
              </w:rPr>
            </w:pPr>
          </w:p>
          <w:p w14:paraId="2B0C61E6" w14:textId="0EF88EB3" w:rsidR="000D3508" w:rsidRDefault="00A8402E" w:rsidP="00705075">
            <w:pPr>
              <w:pStyle w:val="AssignmentsLevel2"/>
            </w:pPr>
            <w:r>
              <w:t>Why is it important to understand your own cultural perspectives when working with families from backgrounds different from your own?  How can you ensure you collaborate effectively with all families from backgrounds?</w:t>
            </w:r>
          </w:p>
          <w:p w14:paraId="4CED354D" w14:textId="77777777" w:rsidR="00705075" w:rsidRDefault="00705075" w:rsidP="00705075">
            <w:pPr>
              <w:pStyle w:val="AssignmentsLevel2"/>
              <w:numPr>
                <w:ilvl w:val="0"/>
                <w:numId w:val="0"/>
              </w:numPr>
              <w:ind w:left="360" w:hanging="360"/>
            </w:pPr>
          </w:p>
          <w:p w14:paraId="29A190FC" w14:textId="15F517BB" w:rsidR="00705075" w:rsidRPr="0011295F" w:rsidRDefault="00705075" w:rsidP="00705075">
            <w:pPr>
              <w:pStyle w:val="AssignmentsLevel1"/>
            </w:pPr>
            <w:r w:rsidRPr="0011295F">
              <w:rPr>
                <w:rFonts w:eastAsia="Arial"/>
                <w:b/>
              </w:rPr>
              <w:t xml:space="preserve">Post </w:t>
            </w:r>
            <w:r w:rsidRPr="0011295F">
              <w:rPr>
                <w:rFonts w:eastAsia="Arial"/>
              </w:rPr>
              <w:t>constructive criticism, clarification, additional questions, or your own relevant thoughts to three of your classmates' posts by 11:59 p.m. EST on Sunday.</w:t>
            </w:r>
          </w:p>
        </w:tc>
        <w:tc>
          <w:tcPr>
            <w:tcW w:w="1440" w:type="dxa"/>
          </w:tcPr>
          <w:p w14:paraId="3643D2A3" w14:textId="78734345" w:rsidR="000D3508" w:rsidRPr="0011295F" w:rsidRDefault="000D3508" w:rsidP="000D3508">
            <w:pPr>
              <w:tabs>
                <w:tab w:val="left" w:pos="2329"/>
              </w:tabs>
              <w:rPr>
                <w:rFonts w:cs="Arial"/>
                <w:szCs w:val="20"/>
              </w:rPr>
            </w:pPr>
            <w:r w:rsidRPr="0011295F">
              <w:rPr>
                <w:rFonts w:cs="Arial"/>
              </w:rPr>
              <w:t>7.1</w:t>
            </w:r>
          </w:p>
        </w:tc>
        <w:tc>
          <w:tcPr>
            <w:tcW w:w="1440" w:type="dxa"/>
          </w:tcPr>
          <w:p w14:paraId="78E8A93F" w14:textId="23C4E144" w:rsidR="000D3508" w:rsidRPr="0011295F" w:rsidRDefault="001025BA" w:rsidP="000D3508">
            <w:r w:rsidRPr="0011295F">
              <w:t xml:space="preserve">Discussion = </w:t>
            </w:r>
            <w:r w:rsidRPr="0011295F">
              <w:rPr>
                <w:b/>
                <w:bCs/>
              </w:rPr>
              <w:t>1 hour</w:t>
            </w:r>
          </w:p>
          <w:p w14:paraId="62F48ECE" w14:textId="77777777" w:rsidR="000D3508" w:rsidRPr="0011295F" w:rsidRDefault="000D3508" w:rsidP="000D3508">
            <w:pPr>
              <w:tabs>
                <w:tab w:val="left" w:pos="2329"/>
              </w:tabs>
            </w:pPr>
          </w:p>
        </w:tc>
      </w:tr>
      <w:tr w:rsidR="00102C29" w:rsidRPr="0011295F" w14:paraId="409FC452" w14:textId="77777777" w:rsidTr="00CD3471">
        <w:tc>
          <w:tcPr>
            <w:tcW w:w="10170" w:type="dxa"/>
            <w:tcMar>
              <w:top w:w="115" w:type="dxa"/>
              <w:left w:w="115" w:type="dxa"/>
              <w:bottom w:w="115" w:type="dxa"/>
              <w:right w:w="115" w:type="dxa"/>
            </w:tcMar>
          </w:tcPr>
          <w:p w14:paraId="09BEEC21" w14:textId="77777777" w:rsidR="00102C29" w:rsidRPr="0011295F" w:rsidRDefault="00102C29" w:rsidP="00CD3471">
            <w:pPr>
              <w:tabs>
                <w:tab w:val="left" w:pos="2329"/>
              </w:tabs>
              <w:rPr>
                <w:rFonts w:cs="Arial"/>
                <w:b/>
                <w:bCs/>
              </w:rPr>
            </w:pPr>
            <w:r>
              <w:rPr>
                <w:rFonts w:cs="Arial"/>
                <w:b/>
                <w:bCs/>
              </w:rPr>
              <w:t xml:space="preserve">Presentation Discussion: </w:t>
            </w:r>
            <w:r w:rsidRPr="0011295F">
              <w:rPr>
                <w:rFonts w:cs="Arial"/>
                <w:b/>
                <w:bCs/>
              </w:rPr>
              <w:t>Theories of Socioemotional Development</w:t>
            </w:r>
          </w:p>
          <w:p w14:paraId="7C7570AC" w14:textId="77777777" w:rsidR="00102C29" w:rsidRPr="0011295F" w:rsidRDefault="00102C29" w:rsidP="00CD3471">
            <w:pPr>
              <w:tabs>
                <w:tab w:val="left" w:pos="2329"/>
              </w:tabs>
              <w:rPr>
                <w:rFonts w:cs="Arial"/>
                <w:b/>
                <w:szCs w:val="20"/>
              </w:rPr>
            </w:pPr>
          </w:p>
          <w:p w14:paraId="407069A6" w14:textId="77777777" w:rsidR="00102C29" w:rsidRPr="0011295F" w:rsidRDefault="00102C29" w:rsidP="00CD3471">
            <w:pPr>
              <w:pStyle w:val="AssignmentsLevel1"/>
            </w:pPr>
            <w:r w:rsidRPr="0011295F">
              <w:rPr>
                <w:b/>
                <w:bCs/>
              </w:rPr>
              <w:t>Review</w:t>
            </w:r>
            <w:r w:rsidRPr="0011295F">
              <w:t xml:space="preserve"> the theoretical approaches to explaining typical social and emotional development in Ch. 6 of </w:t>
            </w:r>
            <w:r w:rsidRPr="0011295F">
              <w:rPr>
                <w:i/>
                <w:iCs/>
              </w:rPr>
              <w:t>Autism Spectrum Disorders</w:t>
            </w:r>
            <w:r w:rsidRPr="0011295F">
              <w:t>.</w:t>
            </w:r>
            <w:r>
              <w:t xml:space="preserve"> </w:t>
            </w:r>
          </w:p>
          <w:p w14:paraId="3391E630" w14:textId="77777777" w:rsidR="00102C29" w:rsidRPr="0011295F" w:rsidRDefault="00102C29" w:rsidP="00CD3471">
            <w:pPr>
              <w:tabs>
                <w:tab w:val="left" w:pos="2329"/>
              </w:tabs>
              <w:rPr>
                <w:rFonts w:cs="Arial"/>
                <w:b/>
                <w:szCs w:val="20"/>
              </w:rPr>
            </w:pPr>
          </w:p>
          <w:p w14:paraId="7F3893F4" w14:textId="77777777" w:rsidR="00102C29" w:rsidRDefault="00102C29" w:rsidP="00CD3471">
            <w:pPr>
              <w:pStyle w:val="AssignmentsLevel2"/>
              <w:numPr>
                <w:ilvl w:val="0"/>
                <w:numId w:val="0"/>
              </w:numPr>
            </w:pPr>
            <w:r>
              <w:rPr>
                <w:b/>
                <w:bCs/>
              </w:rPr>
              <w:t>Create</w:t>
            </w:r>
            <w:r w:rsidRPr="0011295F">
              <w:t xml:space="preserve"> </w:t>
            </w:r>
            <w:r>
              <w:t xml:space="preserve">an 8- to 10-slide presentation explaining how students develop socially and emotionally according to Albert Bandura, Jean Piaget, and Lev Vygotsky. </w:t>
            </w:r>
          </w:p>
          <w:p w14:paraId="3890F3A6" w14:textId="77777777" w:rsidR="00102C29" w:rsidRDefault="00102C29" w:rsidP="00CD3471">
            <w:pPr>
              <w:pStyle w:val="AssignmentsLevel2"/>
              <w:numPr>
                <w:ilvl w:val="0"/>
                <w:numId w:val="0"/>
              </w:numPr>
            </w:pPr>
          </w:p>
          <w:p w14:paraId="2BDFF276" w14:textId="77777777" w:rsidR="00102C29" w:rsidRDefault="00102C29" w:rsidP="00CD3471">
            <w:pPr>
              <w:pStyle w:val="AssignmentsLevel2"/>
              <w:numPr>
                <w:ilvl w:val="0"/>
                <w:numId w:val="0"/>
              </w:numPr>
            </w:pPr>
            <w:r>
              <w:rPr>
                <w:b/>
              </w:rPr>
              <w:t xml:space="preserve">Include </w:t>
            </w:r>
            <w:r>
              <w:t xml:space="preserve">illustrations to enhance your presentation. </w:t>
            </w:r>
          </w:p>
          <w:p w14:paraId="49655376" w14:textId="77777777" w:rsidR="00102C29" w:rsidRDefault="00102C29" w:rsidP="00CD3471">
            <w:pPr>
              <w:pStyle w:val="AssignmentsLevel2"/>
              <w:numPr>
                <w:ilvl w:val="0"/>
                <w:numId w:val="0"/>
              </w:numPr>
            </w:pPr>
          </w:p>
          <w:p w14:paraId="4F3FB15B" w14:textId="42E53115" w:rsidR="00102C29" w:rsidRPr="00102C29" w:rsidRDefault="00102C29" w:rsidP="00CD3471">
            <w:pPr>
              <w:pStyle w:val="AssignmentsLevel2"/>
              <w:numPr>
                <w:ilvl w:val="0"/>
                <w:numId w:val="0"/>
              </w:numPr>
            </w:pPr>
            <w:r>
              <w:rPr>
                <w:b/>
              </w:rPr>
              <w:lastRenderedPageBreak/>
              <w:t xml:space="preserve">Post </w:t>
            </w:r>
            <w:r>
              <w:t xml:space="preserve">your </w:t>
            </w:r>
            <w:r w:rsidR="00BE63C2">
              <w:t>presentation by Thursday 11:59 p.m. EST.</w:t>
            </w:r>
          </w:p>
          <w:p w14:paraId="5983C194" w14:textId="77777777" w:rsidR="00102C29" w:rsidRPr="0011295F" w:rsidRDefault="00102C29" w:rsidP="00CD3471">
            <w:pPr>
              <w:pStyle w:val="AssignmentsLevel1"/>
            </w:pPr>
          </w:p>
          <w:p w14:paraId="2EA63C95" w14:textId="220013F4" w:rsidR="00102C29" w:rsidRPr="0011295F" w:rsidRDefault="00BE63C2" w:rsidP="00CD3471">
            <w:pPr>
              <w:pStyle w:val="AssignmentsLevel1"/>
              <w:rPr>
                <w:rFonts w:eastAsia="Arial"/>
                <w:b/>
                <w:bCs/>
              </w:rPr>
            </w:pPr>
            <w:r>
              <w:rPr>
                <w:rFonts w:eastAsia="Arial"/>
                <w:b/>
              </w:rPr>
              <w:t xml:space="preserve">Respond </w:t>
            </w:r>
            <w:r>
              <w:rPr>
                <w:rFonts w:eastAsia="Arial"/>
              </w:rPr>
              <w:t>with</w:t>
            </w:r>
            <w:r w:rsidRPr="0011295F">
              <w:rPr>
                <w:rFonts w:eastAsia="Arial"/>
                <w:b/>
              </w:rPr>
              <w:t xml:space="preserve"> </w:t>
            </w:r>
            <w:r w:rsidRPr="0011295F">
              <w:rPr>
                <w:rFonts w:eastAsia="Arial"/>
              </w:rPr>
              <w:t>constructive criticism, clarification, additional questions, or your own relevant thoughts to three of your classmates' posts by 11:59 p.m. EST on Sunday.</w:t>
            </w:r>
          </w:p>
        </w:tc>
        <w:tc>
          <w:tcPr>
            <w:tcW w:w="1440" w:type="dxa"/>
          </w:tcPr>
          <w:p w14:paraId="3A6EF699" w14:textId="1EE1E9BA" w:rsidR="00102C29" w:rsidRPr="0011295F" w:rsidRDefault="00102C29" w:rsidP="00CD3471">
            <w:pPr>
              <w:tabs>
                <w:tab w:val="left" w:pos="2329"/>
              </w:tabs>
              <w:rPr>
                <w:rFonts w:cs="Arial"/>
                <w:szCs w:val="20"/>
              </w:rPr>
            </w:pPr>
            <w:r>
              <w:rPr>
                <w:rFonts w:cs="Arial"/>
              </w:rPr>
              <w:lastRenderedPageBreak/>
              <w:t>4</w:t>
            </w:r>
            <w:r w:rsidRPr="0011295F">
              <w:rPr>
                <w:rFonts w:cs="Arial"/>
              </w:rPr>
              <w:t>.1</w:t>
            </w:r>
            <w:r w:rsidR="00BE63C2">
              <w:rPr>
                <w:rFonts w:cs="Arial"/>
              </w:rPr>
              <w:t>, VARIES</w:t>
            </w:r>
          </w:p>
        </w:tc>
        <w:tc>
          <w:tcPr>
            <w:tcW w:w="1440" w:type="dxa"/>
          </w:tcPr>
          <w:p w14:paraId="4DF71696" w14:textId="77777777" w:rsidR="00102C29" w:rsidRPr="0011295F" w:rsidRDefault="00102C29" w:rsidP="00CD3471">
            <w:pPr>
              <w:rPr>
                <w:b/>
                <w:bCs/>
              </w:rPr>
            </w:pPr>
            <w:r>
              <w:t>Presentation</w:t>
            </w:r>
            <w:r w:rsidRPr="0011295F">
              <w:t xml:space="preserve"> = </w:t>
            </w:r>
            <w:r>
              <w:rPr>
                <w:b/>
                <w:bCs/>
              </w:rPr>
              <w:t>1</w:t>
            </w:r>
            <w:r w:rsidRPr="0011295F">
              <w:rPr>
                <w:b/>
                <w:bCs/>
              </w:rPr>
              <w:t xml:space="preserve"> hour</w:t>
            </w:r>
          </w:p>
          <w:p w14:paraId="1B2A4B84" w14:textId="77777777" w:rsidR="00102C29" w:rsidRPr="0011295F" w:rsidRDefault="00102C29" w:rsidP="00CD3471">
            <w:pPr>
              <w:tabs>
                <w:tab w:val="left" w:pos="2329"/>
              </w:tabs>
            </w:pPr>
          </w:p>
        </w:tc>
      </w:tr>
      <w:tr w:rsidR="000D3508" w:rsidRPr="0011295F" w14:paraId="6346ABB2" w14:textId="77777777" w:rsidTr="00753184">
        <w:tc>
          <w:tcPr>
            <w:tcW w:w="10170" w:type="dxa"/>
            <w:tcMar>
              <w:top w:w="115" w:type="dxa"/>
              <w:left w:w="115" w:type="dxa"/>
              <w:bottom w:w="115" w:type="dxa"/>
              <w:right w:w="115" w:type="dxa"/>
            </w:tcMar>
          </w:tcPr>
          <w:p w14:paraId="10B1C768" w14:textId="288754F0" w:rsidR="000D3508" w:rsidRPr="0011295F" w:rsidRDefault="008F0358" w:rsidP="000D3508">
            <w:pPr>
              <w:tabs>
                <w:tab w:val="left" w:pos="2329"/>
              </w:tabs>
              <w:rPr>
                <w:rFonts w:cs="Arial"/>
                <w:b/>
                <w:bCs/>
              </w:rPr>
            </w:pPr>
            <w:r>
              <w:rPr>
                <w:rFonts w:cs="Arial"/>
                <w:b/>
                <w:bCs/>
              </w:rPr>
              <w:t xml:space="preserve">Assignment: </w:t>
            </w:r>
            <w:r w:rsidR="000D3508" w:rsidRPr="0011295F">
              <w:rPr>
                <w:rFonts w:cs="Arial"/>
                <w:b/>
                <w:bCs/>
              </w:rPr>
              <w:t>TEACCH Case Study</w:t>
            </w:r>
          </w:p>
          <w:p w14:paraId="0F3B9B74" w14:textId="77777777" w:rsidR="000D3508" w:rsidRPr="0011295F" w:rsidRDefault="000D3508" w:rsidP="000D3508">
            <w:pPr>
              <w:tabs>
                <w:tab w:val="left" w:pos="2329"/>
              </w:tabs>
              <w:rPr>
                <w:rFonts w:cs="Arial"/>
                <w:b/>
                <w:szCs w:val="20"/>
              </w:rPr>
            </w:pPr>
          </w:p>
          <w:p w14:paraId="7CC76D3B" w14:textId="77777777" w:rsidR="000D3508" w:rsidRPr="0011295F" w:rsidRDefault="000D3508" w:rsidP="000D3508">
            <w:pPr>
              <w:tabs>
                <w:tab w:val="left" w:pos="2329"/>
              </w:tabs>
            </w:pPr>
            <w:r w:rsidRPr="0011295F">
              <w:rPr>
                <w:rFonts w:cs="Arial"/>
                <w:b/>
                <w:bCs/>
              </w:rPr>
              <w:t>Imagine</w:t>
            </w:r>
            <w:r w:rsidRPr="0011295F">
              <w:rPr>
                <w:rFonts w:cs="Arial"/>
              </w:rPr>
              <w:t xml:space="preserve"> that a student with ASD has been placed in your classroom and you have been tasked with using the TEACCH model to support this student’s </w:t>
            </w:r>
            <w:r w:rsidRPr="0011295F">
              <w:t>communication and behavior development.</w:t>
            </w:r>
          </w:p>
          <w:p w14:paraId="09B66434" w14:textId="77777777" w:rsidR="000D3508" w:rsidRPr="0011295F" w:rsidRDefault="000D3508" w:rsidP="000D3508">
            <w:pPr>
              <w:tabs>
                <w:tab w:val="left" w:pos="2329"/>
              </w:tabs>
            </w:pPr>
          </w:p>
          <w:p w14:paraId="352EC46E" w14:textId="02C9C005" w:rsidR="000D3508" w:rsidRPr="0011295F" w:rsidRDefault="000D3508" w:rsidP="000D3508">
            <w:pPr>
              <w:tabs>
                <w:tab w:val="left" w:pos="2329"/>
              </w:tabs>
            </w:pPr>
            <w:r w:rsidRPr="0011295F">
              <w:rPr>
                <w:b/>
                <w:bCs/>
              </w:rPr>
              <w:t>Develop</w:t>
            </w:r>
            <w:r w:rsidRPr="0011295F">
              <w:t xml:space="preserve"> a profile of your student. Include the following information</w:t>
            </w:r>
            <w:r w:rsidR="00A52C7B">
              <w:t xml:space="preserve"> about your student</w:t>
            </w:r>
            <w:r w:rsidRPr="0011295F">
              <w:t>:</w:t>
            </w:r>
          </w:p>
          <w:p w14:paraId="5E3289E0" w14:textId="77777777" w:rsidR="000D3508" w:rsidRPr="0011295F" w:rsidRDefault="000D3508" w:rsidP="000D3508">
            <w:pPr>
              <w:tabs>
                <w:tab w:val="left" w:pos="2329"/>
              </w:tabs>
            </w:pPr>
          </w:p>
          <w:p w14:paraId="53E02F04" w14:textId="769C29B0" w:rsidR="000D3508" w:rsidRPr="0011295F" w:rsidRDefault="00A52C7B" w:rsidP="000D3508">
            <w:pPr>
              <w:pStyle w:val="AssignmentsLevel2"/>
            </w:pPr>
            <w:r>
              <w:t>A</w:t>
            </w:r>
            <w:r w:rsidR="000D3508" w:rsidRPr="0011295F">
              <w:t>ge and grade level</w:t>
            </w:r>
          </w:p>
          <w:p w14:paraId="5A7881B8" w14:textId="5FF82D16" w:rsidR="000D3508" w:rsidRPr="0011295F" w:rsidRDefault="00A52C7B" w:rsidP="000D3508">
            <w:pPr>
              <w:pStyle w:val="AssignmentsLevel2"/>
            </w:pPr>
            <w:r>
              <w:t>D</w:t>
            </w:r>
            <w:r w:rsidR="000D3508" w:rsidRPr="0011295F">
              <w:t>emographic and family information</w:t>
            </w:r>
          </w:p>
          <w:p w14:paraId="5C1564CE" w14:textId="4EE6916A" w:rsidR="000D3508" w:rsidRPr="0011295F" w:rsidRDefault="00A52C7B" w:rsidP="000D3508">
            <w:pPr>
              <w:pStyle w:val="AssignmentsLevel2"/>
            </w:pPr>
            <w:r>
              <w:t>S</w:t>
            </w:r>
            <w:r w:rsidR="000D3508" w:rsidRPr="0011295F">
              <w:t>ocioemotional and communication challenges and needs</w:t>
            </w:r>
          </w:p>
          <w:p w14:paraId="3BC9216E" w14:textId="7E6562F9" w:rsidR="000D3508" w:rsidRPr="0011295F" w:rsidRDefault="00A52C7B" w:rsidP="000D3508">
            <w:pPr>
              <w:pStyle w:val="AssignmentsLevel2"/>
            </w:pPr>
            <w:r>
              <w:t>B</w:t>
            </w:r>
            <w:r w:rsidR="000D3508" w:rsidRPr="0011295F">
              <w:t>ehavioral challenges and needs</w:t>
            </w:r>
          </w:p>
          <w:p w14:paraId="2E1456B3" w14:textId="77777777" w:rsidR="000D3508" w:rsidRPr="0011295F" w:rsidRDefault="000D3508" w:rsidP="000D3508">
            <w:pPr>
              <w:pStyle w:val="AssignmentsLevel1"/>
            </w:pPr>
          </w:p>
          <w:p w14:paraId="5D4ECD6B" w14:textId="77777777" w:rsidR="000D3508" w:rsidRPr="0011295F" w:rsidRDefault="000D3508" w:rsidP="000D3508">
            <w:pPr>
              <w:pStyle w:val="AssignmentsLevel1"/>
            </w:pPr>
            <w:r w:rsidRPr="002F7C3E">
              <w:rPr>
                <w:b/>
                <w:iCs/>
              </w:rPr>
              <w:t>Note.</w:t>
            </w:r>
            <w:r w:rsidRPr="0011295F">
              <w:t xml:space="preserve"> This student can be fictional or based on a student you have worked with.</w:t>
            </w:r>
          </w:p>
          <w:p w14:paraId="332B6B25" w14:textId="77777777" w:rsidR="000D3508" w:rsidRPr="0011295F" w:rsidRDefault="000D3508" w:rsidP="000D3508">
            <w:pPr>
              <w:pStyle w:val="AssignmentsLevel1"/>
            </w:pPr>
          </w:p>
          <w:p w14:paraId="23BA4C26" w14:textId="77777777" w:rsidR="000D3508" w:rsidRPr="0011295F" w:rsidRDefault="000D3508" w:rsidP="000D3508">
            <w:pPr>
              <w:pStyle w:val="AssignmentsLevel1"/>
            </w:pPr>
            <w:r w:rsidRPr="0011295F">
              <w:rPr>
                <w:b/>
                <w:bCs/>
              </w:rPr>
              <w:t>Write</w:t>
            </w:r>
            <w:r w:rsidRPr="0011295F">
              <w:t xml:space="preserve"> a 500- to 700-word plan for using the TEACCH model to address your student’s communication and behavior concerns and cultural needs.</w:t>
            </w:r>
          </w:p>
          <w:p w14:paraId="3D082240" w14:textId="77777777" w:rsidR="000D3508" w:rsidRPr="0011295F" w:rsidRDefault="000D3508" w:rsidP="000D3508">
            <w:pPr>
              <w:pStyle w:val="AssignmentsLevel1"/>
            </w:pPr>
          </w:p>
          <w:p w14:paraId="72F33EC6" w14:textId="2112F6AF" w:rsidR="000D3508" w:rsidRPr="0011295F" w:rsidRDefault="000D3508" w:rsidP="000D3508">
            <w:pPr>
              <w:tabs>
                <w:tab w:val="left" w:pos="2329"/>
              </w:tabs>
              <w:rPr>
                <w:rFonts w:eastAsia="Arial" w:cs="Arial"/>
                <w:b/>
                <w:bCs/>
              </w:rPr>
            </w:pPr>
            <w:r w:rsidRPr="0011295F">
              <w:rPr>
                <w:b/>
                <w:bCs/>
              </w:rPr>
              <w:t>Submit</w:t>
            </w:r>
            <w:r w:rsidRPr="0011295F">
              <w:t xml:space="preserve"> the student profile and plan </w:t>
            </w:r>
            <w:r w:rsidR="001A536B">
              <w:t>by Sunday</w:t>
            </w:r>
            <w:r w:rsidR="002F7C3E">
              <w:t xml:space="preserve"> 11:59 p.m. EST</w:t>
            </w:r>
            <w:r w:rsidRPr="0011295F">
              <w:t>.</w:t>
            </w:r>
          </w:p>
        </w:tc>
        <w:tc>
          <w:tcPr>
            <w:tcW w:w="1440" w:type="dxa"/>
          </w:tcPr>
          <w:p w14:paraId="78BC270A" w14:textId="0FCDB64D" w:rsidR="000D3508" w:rsidRPr="0011295F" w:rsidRDefault="000D3508" w:rsidP="000D3508">
            <w:pPr>
              <w:tabs>
                <w:tab w:val="left" w:pos="2329"/>
              </w:tabs>
              <w:rPr>
                <w:rFonts w:cs="Arial"/>
                <w:szCs w:val="20"/>
              </w:rPr>
            </w:pPr>
            <w:r w:rsidRPr="0011295F">
              <w:rPr>
                <w:rFonts w:cs="Arial"/>
              </w:rPr>
              <w:t>7.2</w:t>
            </w:r>
          </w:p>
        </w:tc>
        <w:tc>
          <w:tcPr>
            <w:tcW w:w="1440" w:type="dxa"/>
          </w:tcPr>
          <w:p w14:paraId="61D75B4C" w14:textId="65A1203E" w:rsidR="000D3508" w:rsidRPr="0011295F" w:rsidRDefault="000D3508" w:rsidP="000D3508">
            <w:r w:rsidRPr="0011295F">
              <w:t xml:space="preserve">Case </w:t>
            </w:r>
            <w:r w:rsidR="001025BA">
              <w:t>s</w:t>
            </w:r>
            <w:r w:rsidRPr="0011295F">
              <w:t xml:space="preserve">tudy = </w:t>
            </w:r>
            <w:r w:rsidR="001025BA">
              <w:rPr>
                <w:b/>
                <w:bCs/>
              </w:rPr>
              <w:t>1</w:t>
            </w:r>
            <w:r w:rsidRPr="0011295F">
              <w:rPr>
                <w:b/>
                <w:bCs/>
              </w:rPr>
              <w:t xml:space="preserve"> hour</w:t>
            </w:r>
          </w:p>
          <w:p w14:paraId="6532A73D" w14:textId="77777777" w:rsidR="000D3508" w:rsidRPr="0011295F" w:rsidRDefault="000D3508" w:rsidP="000D3508">
            <w:pPr>
              <w:tabs>
                <w:tab w:val="left" w:pos="2329"/>
              </w:tabs>
            </w:pPr>
          </w:p>
        </w:tc>
      </w:tr>
    </w:tbl>
    <w:p w14:paraId="0DD7D0A5" w14:textId="77777777" w:rsidR="005344A9" w:rsidRPr="0011295F" w:rsidRDefault="005344A9" w:rsidP="0020635A">
      <w:pPr>
        <w:pStyle w:val="Heading1"/>
      </w:pPr>
    </w:p>
    <w:p w14:paraId="695035C2" w14:textId="77777777" w:rsidR="005344A9" w:rsidRPr="0011295F" w:rsidRDefault="005344A9" w:rsidP="005344A9">
      <w:pPr>
        <w:tabs>
          <w:tab w:val="left" w:pos="1065"/>
        </w:tabs>
      </w:pPr>
    </w:p>
    <w:p w14:paraId="452B4B23" w14:textId="394F8C0C" w:rsidR="005344A9" w:rsidRDefault="005344A9">
      <w:pPr>
        <w:rPr>
          <w:rFonts w:cs="Arial"/>
          <w:b/>
          <w:color w:val="BD313B"/>
          <w:sz w:val="22"/>
          <w:szCs w:val="22"/>
        </w:rPr>
      </w:pPr>
    </w:p>
    <w:p w14:paraId="3BBC8B0A" w14:textId="4B2EE0F0" w:rsidR="002F7C3E" w:rsidRDefault="002F7C3E">
      <w:pPr>
        <w:rPr>
          <w:rFonts w:cs="Arial"/>
          <w:b/>
          <w:color w:val="BD313B"/>
          <w:sz w:val="22"/>
          <w:szCs w:val="22"/>
        </w:rPr>
      </w:pPr>
    </w:p>
    <w:p w14:paraId="60783D03" w14:textId="7FC99685" w:rsidR="002F7C3E" w:rsidRDefault="002F7C3E">
      <w:pPr>
        <w:rPr>
          <w:rFonts w:cs="Arial"/>
          <w:b/>
          <w:color w:val="BD313B"/>
          <w:sz w:val="22"/>
          <w:szCs w:val="22"/>
        </w:rPr>
      </w:pPr>
    </w:p>
    <w:p w14:paraId="73A064E0" w14:textId="6B4AC941" w:rsidR="002F7C3E" w:rsidRDefault="002F7C3E">
      <w:pPr>
        <w:rPr>
          <w:rFonts w:cs="Arial"/>
          <w:b/>
          <w:color w:val="BD313B"/>
          <w:sz w:val="22"/>
          <w:szCs w:val="22"/>
        </w:rPr>
      </w:pPr>
    </w:p>
    <w:p w14:paraId="2F17A166" w14:textId="51B21278" w:rsidR="004953D0" w:rsidRDefault="004953D0">
      <w:pPr>
        <w:rPr>
          <w:rFonts w:cs="Arial"/>
          <w:b/>
          <w:color w:val="BD313B"/>
          <w:sz w:val="22"/>
          <w:szCs w:val="22"/>
        </w:rPr>
      </w:pPr>
      <w:r>
        <w:rPr>
          <w:rFonts w:cs="Arial"/>
          <w:b/>
          <w:color w:val="BD313B"/>
          <w:sz w:val="22"/>
          <w:szCs w:val="22"/>
        </w:rPr>
        <w:br w:type="page"/>
      </w:r>
    </w:p>
    <w:p w14:paraId="377B57F1" w14:textId="77777777" w:rsidR="002F7C3E" w:rsidRPr="0011295F" w:rsidRDefault="002F7C3E">
      <w:pPr>
        <w:rPr>
          <w:rFonts w:cs="Arial"/>
          <w:b/>
          <w:color w:val="BD313B"/>
          <w:sz w:val="22"/>
          <w:szCs w:val="22"/>
        </w:rPr>
      </w:pPr>
    </w:p>
    <w:p w14:paraId="28EE5AA1" w14:textId="77777777" w:rsidR="00E3447E" w:rsidRPr="0011295F" w:rsidRDefault="4948C66D" w:rsidP="4948C66D">
      <w:pPr>
        <w:pStyle w:val="Heading1"/>
        <w:rPr>
          <w:color w:val="9C2C2A" w:themeColor="accent1"/>
        </w:rPr>
      </w:pPr>
      <w:r w:rsidRPr="0011295F">
        <w:t>Breakdown of Academic Instructional Equivalencies</w:t>
      </w:r>
    </w:p>
    <w:p w14:paraId="5B178EF4" w14:textId="77777777" w:rsidR="00E3447E" w:rsidRPr="0011295F"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11295F" w14:paraId="08A669C3" w14:textId="77777777" w:rsidTr="4948C66D">
        <w:tc>
          <w:tcPr>
            <w:tcW w:w="8275" w:type="dxa"/>
            <w:shd w:val="clear" w:color="auto" w:fill="BF2C37"/>
            <w:vAlign w:val="center"/>
          </w:tcPr>
          <w:p w14:paraId="31D416E2" w14:textId="77777777" w:rsidR="00DB4448" w:rsidRPr="0011295F"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11295F" w:rsidRDefault="4948C66D" w:rsidP="005D5F82">
            <w:pPr>
              <w:jc w:val="center"/>
              <w:rPr>
                <w:b/>
                <w:bCs/>
              </w:rPr>
            </w:pPr>
            <w:r w:rsidRPr="0011295F">
              <w:rPr>
                <w:b/>
                <w:bCs/>
                <w:color w:val="FFFFFF" w:themeColor="background1"/>
              </w:rPr>
              <w:t>AIE Hours</w:t>
            </w:r>
          </w:p>
        </w:tc>
      </w:tr>
      <w:tr w:rsidR="00DB4448" w:rsidRPr="0011295F" w14:paraId="4D04E00D" w14:textId="77777777" w:rsidTr="4948C66D">
        <w:tc>
          <w:tcPr>
            <w:tcW w:w="8275" w:type="dxa"/>
            <w:shd w:val="clear" w:color="auto" w:fill="D8D9DA"/>
            <w:vAlign w:val="center"/>
          </w:tcPr>
          <w:p w14:paraId="733402A0" w14:textId="77777777" w:rsidR="00DB4448" w:rsidRPr="0011295F" w:rsidRDefault="4948C66D" w:rsidP="4948C66D">
            <w:pPr>
              <w:rPr>
                <w:b/>
                <w:bCs/>
              </w:rPr>
            </w:pPr>
            <w:r w:rsidRPr="0011295F">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11295F" w:rsidRDefault="00DB4448" w:rsidP="005D5F82">
            <w:pPr>
              <w:jc w:val="center"/>
              <w:rPr>
                <w:szCs w:val="20"/>
              </w:rPr>
            </w:pPr>
          </w:p>
        </w:tc>
      </w:tr>
      <w:tr w:rsidR="00DB4448" w:rsidRPr="0011295F" w14:paraId="2FA2DFBD" w14:textId="77777777" w:rsidTr="4948C66D">
        <w:tc>
          <w:tcPr>
            <w:tcW w:w="8275" w:type="dxa"/>
            <w:vAlign w:val="center"/>
          </w:tcPr>
          <w:p w14:paraId="4F14322E"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54D5F849" w14:textId="173DFA3E" w:rsidR="00DB4448" w:rsidRPr="0011295F" w:rsidRDefault="005D5F82" w:rsidP="005D5F82">
            <w:pPr>
              <w:jc w:val="center"/>
              <w:rPr>
                <w:szCs w:val="20"/>
              </w:rPr>
            </w:pPr>
            <w:r>
              <w:rPr>
                <w:szCs w:val="20"/>
              </w:rPr>
              <w:t>7</w:t>
            </w:r>
          </w:p>
        </w:tc>
      </w:tr>
      <w:tr w:rsidR="00DB4448" w:rsidRPr="0011295F" w14:paraId="7398904C" w14:textId="77777777" w:rsidTr="4948C66D">
        <w:tc>
          <w:tcPr>
            <w:tcW w:w="8275" w:type="dxa"/>
            <w:vAlign w:val="center"/>
          </w:tcPr>
          <w:p w14:paraId="166E199F"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18D9B8F0" w14:textId="799BCA86" w:rsidR="00DB4448" w:rsidRPr="0011295F" w:rsidRDefault="005D5F82" w:rsidP="005D5F82">
            <w:pPr>
              <w:jc w:val="center"/>
              <w:rPr>
                <w:szCs w:val="20"/>
              </w:rPr>
            </w:pPr>
            <w:r>
              <w:rPr>
                <w:szCs w:val="20"/>
              </w:rPr>
              <w:t>1</w:t>
            </w:r>
          </w:p>
        </w:tc>
      </w:tr>
      <w:tr w:rsidR="00DB4448" w:rsidRPr="0011295F" w14:paraId="409B9DD3" w14:textId="77777777" w:rsidTr="4948C66D">
        <w:tc>
          <w:tcPr>
            <w:tcW w:w="8275" w:type="dxa"/>
            <w:shd w:val="clear" w:color="auto" w:fill="D8D9DA"/>
            <w:vAlign w:val="center"/>
          </w:tcPr>
          <w:p w14:paraId="3EE4ADE5" w14:textId="77777777" w:rsidR="00DB4448" w:rsidRPr="0011295F" w:rsidRDefault="4948C66D" w:rsidP="4948C66D">
            <w:pPr>
              <w:rPr>
                <w:b/>
                <w:bCs/>
              </w:rPr>
            </w:pPr>
            <w:r w:rsidRPr="0011295F">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11295F" w:rsidRDefault="00DB4448" w:rsidP="005D5F82">
            <w:pPr>
              <w:jc w:val="center"/>
              <w:rPr>
                <w:szCs w:val="20"/>
              </w:rPr>
            </w:pPr>
          </w:p>
        </w:tc>
      </w:tr>
      <w:tr w:rsidR="00DB4448" w:rsidRPr="0011295F" w14:paraId="3AF486F5" w14:textId="77777777" w:rsidTr="4948C66D">
        <w:tc>
          <w:tcPr>
            <w:tcW w:w="8275" w:type="dxa"/>
            <w:vAlign w:val="center"/>
          </w:tcPr>
          <w:p w14:paraId="2D027EA5"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53C1555C" w14:textId="0020471D" w:rsidR="00DB4448" w:rsidRPr="0011295F" w:rsidRDefault="005D5F82" w:rsidP="005D5F82">
            <w:pPr>
              <w:jc w:val="center"/>
              <w:rPr>
                <w:szCs w:val="20"/>
              </w:rPr>
            </w:pPr>
            <w:r>
              <w:rPr>
                <w:szCs w:val="20"/>
              </w:rPr>
              <w:t>6</w:t>
            </w:r>
          </w:p>
        </w:tc>
      </w:tr>
      <w:tr w:rsidR="00DB4448" w:rsidRPr="0011295F" w14:paraId="223C7036" w14:textId="77777777" w:rsidTr="4948C66D">
        <w:tc>
          <w:tcPr>
            <w:tcW w:w="8275" w:type="dxa"/>
            <w:vAlign w:val="center"/>
          </w:tcPr>
          <w:p w14:paraId="51EA4B5B"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2459C08C" w14:textId="77777777" w:rsidR="00DB4448" w:rsidRPr="0011295F" w:rsidRDefault="00DB4448" w:rsidP="005D5F82">
            <w:pPr>
              <w:jc w:val="center"/>
              <w:rPr>
                <w:szCs w:val="20"/>
              </w:rPr>
            </w:pPr>
          </w:p>
        </w:tc>
      </w:tr>
      <w:tr w:rsidR="00DB4448" w:rsidRPr="0011295F" w14:paraId="02E4685A" w14:textId="77777777" w:rsidTr="4948C66D">
        <w:tc>
          <w:tcPr>
            <w:tcW w:w="8275" w:type="dxa"/>
            <w:shd w:val="clear" w:color="auto" w:fill="D8D9DA"/>
            <w:vAlign w:val="center"/>
          </w:tcPr>
          <w:p w14:paraId="03A987AF" w14:textId="77777777" w:rsidR="00DB4448" w:rsidRPr="0011295F" w:rsidRDefault="4948C66D" w:rsidP="4948C66D">
            <w:pPr>
              <w:rPr>
                <w:b/>
                <w:bCs/>
              </w:rPr>
            </w:pPr>
            <w:r w:rsidRPr="0011295F">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11295F" w:rsidRDefault="00DB4448" w:rsidP="005D5F82">
            <w:pPr>
              <w:jc w:val="center"/>
              <w:rPr>
                <w:szCs w:val="20"/>
              </w:rPr>
            </w:pPr>
          </w:p>
        </w:tc>
      </w:tr>
      <w:tr w:rsidR="00DB4448" w:rsidRPr="0011295F" w14:paraId="7D148981" w14:textId="77777777" w:rsidTr="4948C66D">
        <w:tc>
          <w:tcPr>
            <w:tcW w:w="8275" w:type="dxa"/>
            <w:vAlign w:val="center"/>
          </w:tcPr>
          <w:p w14:paraId="0F840523"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56C5CB49" w14:textId="1C478E06" w:rsidR="00DB4448" w:rsidRPr="0011295F" w:rsidRDefault="005D5F82" w:rsidP="005D5F82">
            <w:pPr>
              <w:jc w:val="center"/>
              <w:rPr>
                <w:szCs w:val="20"/>
              </w:rPr>
            </w:pPr>
            <w:r>
              <w:rPr>
                <w:szCs w:val="20"/>
              </w:rPr>
              <w:t>6.5</w:t>
            </w:r>
          </w:p>
        </w:tc>
      </w:tr>
      <w:tr w:rsidR="00DB4448" w:rsidRPr="0011295F" w14:paraId="60506ACD" w14:textId="77777777" w:rsidTr="4948C66D">
        <w:tc>
          <w:tcPr>
            <w:tcW w:w="8275" w:type="dxa"/>
            <w:vAlign w:val="center"/>
          </w:tcPr>
          <w:p w14:paraId="17EC1FD6"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588E25E3" w14:textId="77777777" w:rsidR="00DB4448" w:rsidRPr="0011295F" w:rsidRDefault="00DB4448" w:rsidP="005D5F82">
            <w:pPr>
              <w:jc w:val="center"/>
              <w:rPr>
                <w:szCs w:val="20"/>
              </w:rPr>
            </w:pPr>
          </w:p>
        </w:tc>
      </w:tr>
      <w:tr w:rsidR="00DB4448" w:rsidRPr="0011295F" w14:paraId="3564B28A" w14:textId="77777777" w:rsidTr="4948C66D">
        <w:tc>
          <w:tcPr>
            <w:tcW w:w="8275" w:type="dxa"/>
            <w:shd w:val="clear" w:color="auto" w:fill="D8D9DA"/>
            <w:vAlign w:val="center"/>
          </w:tcPr>
          <w:p w14:paraId="081E258D" w14:textId="77777777" w:rsidR="00DB4448" w:rsidRPr="0011295F" w:rsidRDefault="4948C66D" w:rsidP="4948C66D">
            <w:pPr>
              <w:rPr>
                <w:b/>
                <w:bCs/>
              </w:rPr>
            </w:pPr>
            <w:r w:rsidRPr="0011295F">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11295F" w:rsidRDefault="00DB4448" w:rsidP="005D5F82">
            <w:pPr>
              <w:jc w:val="center"/>
              <w:rPr>
                <w:szCs w:val="20"/>
              </w:rPr>
            </w:pPr>
          </w:p>
        </w:tc>
      </w:tr>
      <w:tr w:rsidR="00DB4448" w:rsidRPr="0011295F" w14:paraId="225F9FA0" w14:textId="77777777" w:rsidTr="4948C66D">
        <w:tc>
          <w:tcPr>
            <w:tcW w:w="8275" w:type="dxa"/>
            <w:vAlign w:val="center"/>
          </w:tcPr>
          <w:p w14:paraId="73222FCC"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019092E2" w14:textId="528A4AAA" w:rsidR="00DB4448" w:rsidRPr="0011295F" w:rsidRDefault="005D5F82" w:rsidP="005D5F82">
            <w:pPr>
              <w:jc w:val="center"/>
              <w:rPr>
                <w:szCs w:val="20"/>
              </w:rPr>
            </w:pPr>
            <w:r>
              <w:rPr>
                <w:szCs w:val="20"/>
              </w:rPr>
              <w:t>6.5</w:t>
            </w:r>
          </w:p>
        </w:tc>
      </w:tr>
      <w:tr w:rsidR="00DB4448" w:rsidRPr="0011295F" w14:paraId="12650CA1" w14:textId="77777777" w:rsidTr="4948C66D">
        <w:tc>
          <w:tcPr>
            <w:tcW w:w="8275" w:type="dxa"/>
            <w:vAlign w:val="center"/>
          </w:tcPr>
          <w:p w14:paraId="497B8774"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230859AD" w14:textId="77777777" w:rsidR="00DB4448" w:rsidRPr="0011295F" w:rsidRDefault="00DB4448" w:rsidP="005D5F82">
            <w:pPr>
              <w:jc w:val="center"/>
              <w:rPr>
                <w:szCs w:val="20"/>
              </w:rPr>
            </w:pPr>
          </w:p>
        </w:tc>
      </w:tr>
      <w:tr w:rsidR="00DB4448" w:rsidRPr="0011295F" w14:paraId="2AED4D49" w14:textId="77777777" w:rsidTr="4948C66D">
        <w:tc>
          <w:tcPr>
            <w:tcW w:w="8275" w:type="dxa"/>
            <w:shd w:val="clear" w:color="auto" w:fill="D8D9DA"/>
            <w:vAlign w:val="center"/>
          </w:tcPr>
          <w:p w14:paraId="49A23A9B" w14:textId="77777777" w:rsidR="00DB4448" w:rsidRPr="0011295F" w:rsidRDefault="4948C66D" w:rsidP="4948C66D">
            <w:pPr>
              <w:rPr>
                <w:b/>
                <w:bCs/>
              </w:rPr>
            </w:pPr>
            <w:r w:rsidRPr="0011295F">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11295F" w:rsidRDefault="00DB4448" w:rsidP="005D5F82">
            <w:pPr>
              <w:jc w:val="center"/>
              <w:rPr>
                <w:szCs w:val="20"/>
              </w:rPr>
            </w:pPr>
          </w:p>
        </w:tc>
      </w:tr>
      <w:tr w:rsidR="00DB4448" w:rsidRPr="0011295F" w14:paraId="0B9D476E" w14:textId="77777777" w:rsidTr="4948C66D">
        <w:tc>
          <w:tcPr>
            <w:tcW w:w="8275" w:type="dxa"/>
            <w:vAlign w:val="center"/>
          </w:tcPr>
          <w:p w14:paraId="6CBAA04A"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4EA42E9E" w14:textId="0A00E09A" w:rsidR="00DB4448" w:rsidRPr="0011295F" w:rsidRDefault="005D5F82" w:rsidP="005D5F82">
            <w:pPr>
              <w:jc w:val="center"/>
              <w:rPr>
                <w:szCs w:val="20"/>
              </w:rPr>
            </w:pPr>
            <w:r>
              <w:rPr>
                <w:szCs w:val="20"/>
              </w:rPr>
              <w:t>6.5</w:t>
            </w:r>
          </w:p>
        </w:tc>
      </w:tr>
      <w:tr w:rsidR="00DB4448" w:rsidRPr="0011295F" w14:paraId="7DE8B15D" w14:textId="77777777" w:rsidTr="4948C66D">
        <w:tc>
          <w:tcPr>
            <w:tcW w:w="8275" w:type="dxa"/>
            <w:vAlign w:val="center"/>
          </w:tcPr>
          <w:p w14:paraId="2BCA0D3F"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016AEBE7" w14:textId="77777777" w:rsidR="00DB4448" w:rsidRPr="0011295F" w:rsidRDefault="00DB4448" w:rsidP="005D5F82">
            <w:pPr>
              <w:jc w:val="center"/>
              <w:rPr>
                <w:szCs w:val="20"/>
              </w:rPr>
            </w:pPr>
          </w:p>
        </w:tc>
      </w:tr>
      <w:tr w:rsidR="00DB4448" w:rsidRPr="0011295F" w14:paraId="61643429" w14:textId="77777777" w:rsidTr="4948C66D">
        <w:tc>
          <w:tcPr>
            <w:tcW w:w="8275" w:type="dxa"/>
            <w:shd w:val="clear" w:color="auto" w:fill="D8D9DA"/>
            <w:vAlign w:val="center"/>
          </w:tcPr>
          <w:p w14:paraId="62E942AE" w14:textId="77777777" w:rsidR="00DB4448" w:rsidRPr="0011295F" w:rsidRDefault="4948C66D" w:rsidP="4948C66D">
            <w:pPr>
              <w:rPr>
                <w:b/>
                <w:bCs/>
              </w:rPr>
            </w:pPr>
            <w:r w:rsidRPr="0011295F">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11295F" w:rsidRDefault="00DB4448" w:rsidP="005D5F82">
            <w:pPr>
              <w:jc w:val="center"/>
              <w:rPr>
                <w:szCs w:val="20"/>
              </w:rPr>
            </w:pPr>
          </w:p>
        </w:tc>
      </w:tr>
      <w:tr w:rsidR="00DB4448" w:rsidRPr="0011295F" w14:paraId="6AC77A4F" w14:textId="77777777" w:rsidTr="4948C66D">
        <w:tc>
          <w:tcPr>
            <w:tcW w:w="8275" w:type="dxa"/>
            <w:vAlign w:val="center"/>
          </w:tcPr>
          <w:p w14:paraId="5C320101"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055D63BA" w14:textId="18809190" w:rsidR="00DB4448" w:rsidRPr="0011295F" w:rsidRDefault="005D5F82" w:rsidP="005D5F82">
            <w:pPr>
              <w:jc w:val="center"/>
              <w:rPr>
                <w:szCs w:val="20"/>
              </w:rPr>
            </w:pPr>
            <w:r>
              <w:rPr>
                <w:szCs w:val="20"/>
              </w:rPr>
              <w:t>8</w:t>
            </w:r>
          </w:p>
        </w:tc>
      </w:tr>
      <w:tr w:rsidR="00DB4448" w:rsidRPr="0011295F" w14:paraId="73368341" w14:textId="77777777" w:rsidTr="4948C66D">
        <w:tc>
          <w:tcPr>
            <w:tcW w:w="8275" w:type="dxa"/>
            <w:vAlign w:val="center"/>
          </w:tcPr>
          <w:p w14:paraId="01AC1B32"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429BEF42" w14:textId="175D1144" w:rsidR="00DB4448" w:rsidRPr="0011295F" w:rsidRDefault="005D5F82" w:rsidP="005D5F82">
            <w:pPr>
              <w:jc w:val="center"/>
              <w:rPr>
                <w:szCs w:val="20"/>
              </w:rPr>
            </w:pPr>
            <w:r>
              <w:rPr>
                <w:szCs w:val="20"/>
              </w:rPr>
              <w:t>1</w:t>
            </w:r>
          </w:p>
        </w:tc>
      </w:tr>
      <w:tr w:rsidR="00DB4448" w:rsidRPr="0011295F" w14:paraId="49209F6A" w14:textId="77777777" w:rsidTr="4948C66D">
        <w:tc>
          <w:tcPr>
            <w:tcW w:w="8275" w:type="dxa"/>
            <w:shd w:val="clear" w:color="auto" w:fill="D8D9DA"/>
            <w:vAlign w:val="center"/>
          </w:tcPr>
          <w:p w14:paraId="0D564203" w14:textId="77777777" w:rsidR="00DB4448" w:rsidRPr="0011295F" w:rsidRDefault="4948C66D" w:rsidP="4948C66D">
            <w:pPr>
              <w:rPr>
                <w:b/>
                <w:bCs/>
              </w:rPr>
            </w:pPr>
            <w:r w:rsidRPr="0011295F">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11295F" w:rsidRDefault="00DB4448" w:rsidP="005D5F82">
            <w:pPr>
              <w:jc w:val="center"/>
              <w:rPr>
                <w:szCs w:val="20"/>
              </w:rPr>
            </w:pPr>
          </w:p>
        </w:tc>
      </w:tr>
      <w:tr w:rsidR="00DB4448" w:rsidRPr="0011295F" w14:paraId="575C5CFA" w14:textId="77777777" w:rsidTr="4948C66D">
        <w:tc>
          <w:tcPr>
            <w:tcW w:w="8275" w:type="dxa"/>
            <w:vAlign w:val="center"/>
          </w:tcPr>
          <w:p w14:paraId="039088CB" w14:textId="77777777" w:rsidR="00DB4448" w:rsidRPr="0011295F" w:rsidRDefault="4948C66D" w:rsidP="00AD1885">
            <w:pPr>
              <w:rPr>
                <w:szCs w:val="20"/>
              </w:rPr>
            </w:pPr>
            <w:r w:rsidRPr="0011295F">
              <w:t>Required</w:t>
            </w:r>
          </w:p>
        </w:tc>
        <w:tc>
          <w:tcPr>
            <w:tcW w:w="1800" w:type="dxa"/>
            <w:tcBorders>
              <w:top w:val="nil"/>
              <w:left w:val="single" w:sz="4" w:space="0" w:color="auto"/>
              <w:bottom w:val="nil"/>
            </w:tcBorders>
            <w:vAlign w:val="center"/>
          </w:tcPr>
          <w:p w14:paraId="5ADC7AB5" w14:textId="537E64B6" w:rsidR="00DB4448" w:rsidRPr="0011295F" w:rsidRDefault="005D5F82" w:rsidP="005D5F82">
            <w:pPr>
              <w:jc w:val="center"/>
              <w:rPr>
                <w:szCs w:val="20"/>
              </w:rPr>
            </w:pPr>
            <w:r>
              <w:rPr>
                <w:szCs w:val="20"/>
              </w:rPr>
              <w:t>7</w:t>
            </w:r>
          </w:p>
        </w:tc>
      </w:tr>
      <w:tr w:rsidR="00DB4448" w:rsidRPr="0011295F" w14:paraId="117A249D" w14:textId="77777777" w:rsidTr="4948C66D">
        <w:tc>
          <w:tcPr>
            <w:tcW w:w="8275" w:type="dxa"/>
            <w:vAlign w:val="center"/>
          </w:tcPr>
          <w:p w14:paraId="0D67B9E4" w14:textId="77777777" w:rsidR="00DB4448" w:rsidRPr="0011295F" w:rsidRDefault="4948C66D" w:rsidP="00AD1885">
            <w:pPr>
              <w:rPr>
                <w:szCs w:val="20"/>
              </w:rPr>
            </w:pPr>
            <w:r w:rsidRPr="0011295F">
              <w:t>Supplemental</w:t>
            </w:r>
          </w:p>
        </w:tc>
        <w:tc>
          <w:tcPr>
            <w:tcW w:w="1800" w:type="dxa"/>
            <w:tcBorders>
              <w:top w:val="nil"/>
              <w:left w:val="single" w:sz="4" w:space="0" w:color="auto"/>
              <w:bottom w:val="nil"/>
            </w:tcBorders>
            <w:vAlign w:val="center"/>
          </w:tcPr>
          <w:p w14:paraId="5F5315DA" w14:textId="228E9888" w:rsidR="00DB4448" w:rsidRPr="0011295F" w:rsidRDefault="005D5F82" w:rsidP="005D5F82">
            <w:pPr>
              <w:jc w:val="center"/>
              <w:rPr>
                <w:szCs w:val="20"/>
              </w:rPr>
            </w:pPr>
            <w:r>
              <w:rPr>
                <w:szCs w:val="20"/>
              </w:rPr>
              <w:t>1</w:t>
            </w:r>
          </w:p>
        </w:tc>
      </w:tr>
      <w:tr w:rsidR="00DB4448" w:rsidRPr="0011295F" w14:paraId="22080DED" w14:textId="77777777" w:rsidTr="4948C66D">
        <w:tc>
          <w:tcPr>
            <w:tcW w:w="8275" w:type="dxa"/>
            <w:shd w:val="clear" w:color="auto" w:fill="BF2C37"/>
            <w:vAlign w:val="center"/>
          </w:tcPr>
          <w:p w14:paraId="15DB5B67" w14:textId="77777777" w:rsidR="00DB4448" w:rsidRPr="0011295F"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11295F" w:rsidRDefault="00DB4448" w:rsidP="005D5F82">
            <w:pPr>
              <w:jc w:val="center"/>
              <w:rPr>
                <w:szCs w:val="20"/>
              </w:rPr>
            </w:pPr>
          </w:p>
        </w:tc>
      </w:tr>
      <w:tr w:rsidR="00DB4448" w:rsidRPr="0011295F" w14:paraId="6BCACC30" w14:textId="77777777" w:rsidTr="4948C66D">
        <w:tc>
          <w:tcPr>
            <w:tcW w:w="8275" w:type="dxa"/>
            <w:vAlign w:val="center"/>
          </w:tcPr>
          <w:p w14:paraId="2A0AFF09" w14:textId="77777777" w:rsidR="00DB4448" w:rsidRPr="0011295F" w:rsidRDefault="4948C66D" w:rsidP="4948C66D">
            <w:pPr>
              <w:rPr>
                <w:b/>
                <w:bCs/>
              </w:rPr>
            </w:pPr>
            <w:r w:rsidRPr="0011295F">
              <w:rPr>
                <w:b/>
                <w:bCs/>
              </w:rPr>
              <w:t>Total Required Hours</w:t>
            </w:r>
          </w:p>
        </w:tc>
        <w:tc>
          <w:tcPr>
            <w:tcW w:w="1800" w:type="dxa"/>
            <w:tcBorders>
              <w:top w:val="nil"/>
              <w:left w:val="single" w:sz="4" w:space="0" w:color="auto"/>
              <w:bottom w:val="nil"/>
            </w:tcBorders>
            <w:vAlign w:val="center"/>
          </w:tcPr>
          <w:p w14:paraId="02E6D01E" w14:textId="7DA9E3DA" w:rsidR="00DB4448" w:rsidRPr="0011295F" w:rsidRDefault="005D5F82" w:rsidP="005D5F82">
            <w:pPr>
              <w:jc w:val="center"/>
              <w:rPr>
                <w:szCs w:val="20"/>
              </w:rPr>
            </w:pPr>
            <w:r>
              <w:rPr>
                <w:szCs w:val="20"/>
              </w:rPr>
              <w:t>47.5</w:t>
            </w:r>
          </w:p>
        </w:tc>
      </w:tr>
      <w:tr w:rsidR="00DB4448" w:rsidRPr="0011295F" w14:paraId="419D8A56" w14:textId="77777777" w:rsidTr="4948C66D">
        <w:tc>
          <w:tcPr>
            <w:tcW w:w="8275" w:type="dxa"/>
            <w:vAlign w:val="center"/>
          </w:tcPr>
          <w:p w14:paraId="5E083D9B" w14:textId="77777777" w:rsidR="00DB4448" w:rsidRPr="0011295F" w:rsidRDefault="4948C66D" w:rsidP="4948C66D">
            <w:pPr>
              <w:rPr>
                <w:b/>
                <w:bCs/>
              </w:rPr>
            </w:pPr>
            <w:r w:rsidRPr="0011295F">
              <w:rPr>
                <w:b/>
                <w:bCs/>
              </w:rPr>
              <w:t>Total Supplemental Hours</w:t>
            </w:r>
          </w:p>
        </w:tc>
        <w:tc>
          <w:tcPr>
            <w:tcW w:w="1800" w:type="dxa"/>
            <w:tcBorders>
              <w:top w:val="nil"/>
              <w:left w:val="single" w:sz="4" w:space="0" w:color="auto"/>
              <w:bottom w:val="nil"/>
            </w:tcBorders>
            <w:vAlign w:val="center"/>
          </w:tcPr>
          <w:p w14:paraId="7D3050ED" w14:textId="26D3F8AB" w:rsidR="00DB4448" w:rsidRPr="0011295F" w:rsidRDefault="002A651C" w:rsidP="005D5F82">
            <w:pPr>
              <w:jc w:val="center"/>
              <w:rPr>
                <w:szCs w:val="20"/>
              </w:rPr>
            </w:pPr>
            <w:r>
              <w:rPr>
                <w:szCs w:val="20"/>
              </w:rPr>
              <w:t>3</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0011295F">
              <w:rPr>
                <w:b/>
                <w:bCs/>
              </w:rPr>
              <w:t>Total Hours</w:t>
            </w:r>
          </w:p>
        </w:tc>
        <w:tc>
          <w:tcPr>
            <w:tcW w:w="1800" w:type="dxa"/>
            <w:tcBorders>
              <w:top w:val="nil"/>
              <w:left w:val="single" w:sz="4" w:space="0" w:color="auto"/>
              <w:bottom w:val="single" w:sz="4" w:space="0" w:color="auto"/>
            </w:tcBorders>
            <w:vAlign w:val="center"/>
          </w:tcPr>
          <w:p w14:paraId="0CEE929E" w14:textId="14684CA2" w:rsidR="00DB4448" w:rsidRDefault="002A651C" w:rsidP="005D5F82">
            <w:pPr>
              <w:jc w:val="center"/>
              <w:rPr>
                <w:szCs w:val="20"/>
              </w:rPr>
            </w:pPr>
            <w:r>
              <w:rPr>
                <w:szCs w:val="20"/>
              </w:rPr>
              <w:t>50.5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22ECE" w14:textId="77777777" w:rsidR="000B30DB" w:rsidRDefault="000B30DB">
      <w:r>
        <w:separator/>
      </w:r>
    </w:p>
  </w:endnote>
  <w:endnote w:type="continuationSeparator" w:id="0">
    <w:p w14:paraId="6A7A8AF7" w14:textId="77777777" w:rsidR="000B30DB" w:rsidRDefault="000B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BD0C4B5" w:rsidR="00A8402E" w:rsidRDefault="00A8402E" w:rsidP="000E3F3B">
    <w:pPr>
      <w:pStyle w:val="Footer"/>
      <w:tabs>
        <w:tab w:val="left" w:pos="7680"/>
        <w:tab w:val="right" w:pos="12960"/>
      </w:tabs>
    </w:pPr>
    <w:r>
      <w:tab/>
    </w:r>
    <w:r>
      <w:tab/>
    </w:r>
    <w:r>
      <w:tab/>
    </w:r>
    <w:r>
      <w:tab/>
      <w:t>Version 2</w:t>
    </w:r>
  </w:p>
  <w:p w14:paraId="1E3311F9" w14:textId="5AB2E79C" w:rsidR="00A8402E" w:rsidRDefault="00A8402E" w:rsidP="00E63573">
    <w:pPr>
      <w:pStyle w:val="Footer"/>
      <w:jc w:val="right"/>
    </w:pPr>
    <w:r>
      <w:t>April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10317C5A" w:rsidR="00A8402E" w:rsidRDefault="00A8402E" w:rsidP="00E63573">
    <w:pPr>
      <w:pStyle w:val="Footer"/>
      <w:jc w:val="right"/>
    </w:pPr>
    <w:r>
      <w:t>Version 2</w:t>
    </w:r>
  </w:p>
  <w:p w14:paraId="3741314E" w14:textId="641BA59E" w:rsidR="00A8402E" w:rsidRPr="00E63573" w:rsidRDefault="00A8402E" w:rsidP="00E63573">
    <w:pPr>
      <w:pStyle w:val="Footer"/>
      <w:jc w:val="right"/>
    </w:pPr>
    <w:r>
      <w:t>April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FF7CE" w14:textId="77777777" w:rsidR="000B30DB" w:rsidRDefault="000B30DB">
      <w:r>
        <w:separator/>
      </w:r>
    </w:p>
  </w:footnote>
  <w:footnote w:type="continuationSeparator" w:id="0">
    <w:p w14:paraId="5EC3F4A3" w14:textId="77777777" w:rsidR="000B30DB" w:rsidRDefault="000B3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D956FE4" w:rsidR="00A8402E" w:rsidRPr="000F2AAD" w:rsidRDefault="00A8402E" w:rsidP="000F2AAD">
    <w:pPr>
      <w:spacing w:after="240"/>
      <w:rPr>
        <w:noProof/>
      </w:rPr>
    </w:pPr>
    <w:r>
      <w:t xml:space="preserve">SPE 582: </w:t>
    </w:r>
    <w:r w:rsidRPr="00EA5F40">
      <w:t>Communication, Behavioral Issues</w:t>
    </w:r>
    <w:r>
      <w:t>,</w:t>
    </w:r>
    <w:r w:rsidRPr="00EA5F40">
      <w:t xml:space="preserve"> and Social Competence for Students on the Autism Spectrum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A8402E" w:rsidRPr="00B21089" w:rsidRDefault="00A8402E"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A8402E" w:rsidRPr="00D07152" w:rsidRDefault="00A8402E" w:rsidP="00472CF6">
    <w:pPr>
      <w:pStyle w:val="Heading1"/>
      <w:jc w:val="right"/>
    </w:pPr>
    <w:r>
      <w:t>Faculty Instructional Guide</w:t>
    </w:r>
  </w:p>
  <w:p w14:paraId="4D70E99B" w14:textId="761EBBE2" w:rsidR="00A8402E" w:rsidRPr="00825CE5" w:rsidRDefault="00A8402E" w:rsidP="00472CF6">
    <w:pPr>
      <w:pStyle w:val="Heading1"/>
      <w:jc w:val="right"/>
    </w:pPr>
    <w:r>
      <w:t>SPE 582: Communication, Behavioral Issues, and Social Competence for Students on the Autism Spectrum</w:t>
    </w:r>
  </w:p>
  <w:p w14:paraId="7FBEB639" w14:textId="77777777" w:rsidR="00A8402E" w:rsidRDefault="00A8402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3BE8"/>
    <w:multiLevelType w:val="hybridMultilevel"/>
    <w:tmpl w:val="C4AC77CC"/>
    <w:lvl w:ilvl="0" w:tplc="41A6DA9A">
      <w:start w:val="1"/>
      <w:numFmt w:val="bullet"/>
      <w:lvlText w:val=""/>
      <w:lvlJc w:val="left"/>
      <w:pPr>
        <w:ind w:left="720" w:hanging="360"/>
      </w:pPr>
      <w:rPr>
        <w:rFonts w:ascii="Symbol" w:hAnsi="Symbol" w:hint="default"/>
      </w:rPr>
    </w:lvl>
    <w:lvl w:ilvl="1" w:tplc="C50A9F22">
      <w:start w:val="1"/>
      <w:numFmt w:val="bullet"/>
      <w:lvlText w:val="o"/>
      <w:lvlJc w:val="left"/>
      <w:pPr>
        <w:ind w:left="1440" w:hanging="360"/>
      </w:pPr>
      <w:rPr>
        <w:rFonts w:ascii="Courier New" w:hAnsi="Courier New" w:hint="default"/>
      </w:rPr>
    </w:lvl>
    <w:lvl w:ilvl="2" w:tplc="4CF493A2">
      <w:start w:val="1"/>
      <w:numFmt w:val="bullet"/>
      <w:lvlText w:val=""/>
      <w:lvlJc w:val="left"/>
      <w:pPr>
        <w:ind w:left="2160" w:hanging="360"/>
      </w:pPr>
      <w:rPr>
        <w:rFonts w:ascii="Wingdings" w:hAnsi="Wingdings" w:hint="default"/>
      </w:rPr>
    </w:lvl>
    <w:lvl w:ilvl="3" w:tplc="2D6CDF6E">
      <w:start w:val="1"/>
      <w:numFmt w:val="bullet"/>
      <w:lvlText w:val=""/>
      <w:lvlJc w:val="left"/>
      <w:pPr>
        <w:ind w:left="2880" w:hanging="360"/>
      </w:pPr>
      <w:rPr>
        <w:rFonts w:ascii="Symbol" w:hAnsi="Symbol" w:hint="default"/>
      </w:rPr>
    </w:lvl>
    <w:lvl w:ilvl="4" w:tplc="0082B8F4">
      <w:start w:val="1"/>
      <w:numFmt w:val="bullet"/>
      <w:lvlText w:val="o"/>
      <w:lvlJc w:val="left"/>
      <w:pPr>
        <w:ind w:left="3600" w:hanging="360"/>
      </w:pPr>
      <w:rPr>
        <w:rFonts w:ascii="Courier New" w:hAnsi="Courier New" w:hint="default"/>
      </w:rPr>
    </w:lvl>
    <w:lvl w:ilvl="5" w:tplc="1BCCA8B8">
      <w:start w:val="1"/>
      <w:numFmt w:val="bullet"/>
      <w:lvlText w:val=""/>
      <w:lvlJc w:val="left"/>
      <w:pPr>
        <w:ind w:left="4320" w:hanging="360"/>
      </w:pPr>
      <w:rPr>
        <w:rFonts w:ascii="Wingdings" w:hAnsi="Wingdings" w:hint="default"/>
      </w:rPr>
    </w:lvl>
    <w:lvl w:ilvl="6" w:tplc="1576C866">
      <w:start w:val="1"/>
      <w:numFmt w:val="bullet"/>
      <w:lvlText w:val=""/>
      <w:lvlJc w:val="left"/>
      <w:pPr>
        <w:ind w:left="5040" w:hanging="360"/>
      </w:pPr>
      <w:rPr>
        <w:rFonts w:ascii="Symbol" w:hAnsi="Symbol" w:hint="default"/>
      </w:rPr>
    </w:lvl>
    <w:lvl w:ilvl="7" w:tplc="9B56D0C2">
      <w:start w:val="1"/>
      <w:numFmt w:val="bullet"/>
      <w:lvlText w:val="o"/>
      <w:lvlJc w:val="left"/>
      <w:pPr>
        <w:ind w:left="5760" w:hanging="360"/>
      </w:pPr>
      <w:rPr>
        <w:rFonts w:ascii="Courier New" w:hAnsi="Courier New" w:hint="default"/>
      </w:rPr>
    </w:lvl>
    <w:lvl w:ilvl="8" w:tplc="2DEE8774">
      <w:start w:val="1"/>
      <w:numFmt w:val="bullet"/>
      <w:lvlText w:val=""/>
      <w:lvlJc w:val="left"/>
      <w:pPr>
        <w:ind w:left="6480" w:hanging="360"/>
      </w:pPr>
      <w:rPr>
        <w:rFonts w:ascii="Wingdings" w:hAnsi="Wingdings" w:hint="default"/>
      </w:rPr>
    </w:lvl>
  </w:abstractNum>
  <w:abstractNum w:abstractNumId="4" w15:restartNumberingAfterBreak="0">
    <w:nsid w:val="103F6876"/>
    <w:multiLevelType w:val="hybridMultilevel"/>
    <w:tmpl w:val="84F4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64E1EC0"/>
    <w:multiLevelType w:val="hybridMultilevel"/>
    <w:tmpl w:val="0054D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564B88"/>
    <w:multiLevelType w:val="hybridMultilevel"/>
    <w:tmpl w:val="0054D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95347"/>
    <w:multiLevelType w:val="hybridMultilevel"/>
    <w:tmpl w:val="7C568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1"/>
  </w:num>
  <w:num w:numId="4">
    <w:abstractNumId w:val="21"/>
  </w:num>
  <w:num w:numId="5">
    <w:abstractNumId w:val="12"/>
  </w:num>
  <w:num w:numId="6">
    <w:abstractNumId w:val="25"/>
  </w:num>
  <w:num w:numId="7">
    <w:abstractNumId w:val="26"/>
  </w:num>
  <w:num w:numId="8">
    <w:abstractNumId w:val="24"/>
  </w:num>
  <w:num w:numId="9">
    <w:abstractNumId w:val="0"/>
  </w:num>
  <w:num w:numId="10">
    <w:abstractNumId w:val="19"/>
  </w:num>
  <w:num w:numId="11">
    <w:abstractNumId w:val="1"/>
  </w:num>
  <w:num w:numId="12">
    <w:abstractNumId w:val="5"/>
  </w:num>
  <w:num w:numId="13">
    <w:abstractNumId w:val="6"/>
  </w:num>
  <w:num w:numId="14">
    <w:abstractNumId w:val="14"/>
  </w:num>
  <w:num w:numId="15">
    <w:abstractNumId w:val="13"/>
  </w:num>
  <w:num w:numId="16">
    <w:abstractNumId w:val="20"/>
  </w:num>
  <w:num w:numId="17">
    <w:abstractNumId w:val="8"/>
  </w:num>
  <w:num w:numId="18">
    <w:abstractNumId w:val="26"/>
  </w:num>
  <w:num w:numId="19">
    <w:abstractNumId w:val="7"/>
  </w:num>
  <w:num w:numId="20">
    <w:abstractNumId w:val="2"/>
  </w:num>
  <w:num w:numId="21">
    <w:abstractNumId w:val="26"/>
  </w:num>
  <w:num w:numId="22">
    <w:abstractNumId w:val="9"/>
  </w:num>
  <w:num w:numId="23">
    <w:abstractNumId w:val="15"/>
  </w:num>
  <w:num w:numId="24">
    <w:abstractNumId w:val="22"/>
  </w:num>
  <w:num w:numId="25">
    <w:abstractNumId w:val="18"/>
  </w:num>
  <w:num w:numId="26">
    <w:abstractNumId w:val="10"/>
  </w:num>
  <w:num w:numId="27">
    <w:abstractNumId w:val="4"/>
  </w:num>
  <w:num w:numId="28">
    <w:abstractNumId w:val="16"/>
  </w:num>
  <w:num w:numId="2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FDC"/>
    <w:rsid w:val="00007557"/>
    <w:rsid w:val="0001032E"/>
    <w:rsid w:val="00010893"/>
    <w:rsid w:val="00011261"/>
    <w:rsid w:val="00012243"/>
    <w:rsid w:val="00014F73"/>
    <w:rsid w:val="0001644E"/>
    <w:rsid w:val="00017E96"/>
    <w:rsid w:val="0002097F"/>
    <w:rsid w:val="0002170C"/>
    <w:rsid w:val="00026A82"/>
    <w:rsid w:val="00030224"/>
    <w:rsid w:val="00030F93"/>
    <w:rsid w:val="000335A4"/>
    <w:rsid w:val="00033DCA"/>
    <w:rsid w:val="0003453B"/>
    <w:rsid w:val="000345E4"/>
    <w:rsid w:val="00034F2B"/>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1F21"/>
    <w:rsid w:val="00072525"/>
    <w:rsid w:val="00073135"/>
    <w:rsid w:val="00074D33"/>
    <w:rsid w:val="00075B61"/>
    <w:rsid w:val="00080F0C"/>
    <w:rsid w:val="000824B6"/>
    <w:rsid w:val="0008292E"/>
    <w:rsid w:val="00082EF6"/>
    <w:rsid w:val="000850AC"/>
    <w:rsid w:val="0008520D"/>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0DB"/>
    <w:rsid w:val="000B3249"/>
    <w:rsid w:val="000B63DE"/>
    <w:rsid w:val="000C1433"/>
    <w:rsid w:val="000C1DB9"/>
    <w:rsid w:val="000C6C78"/>
    <w:rsid w:val="000C6F81"/>
    <w:rsid w:val="000C78CF"/>
    <w:rsid w:val="000D0639"/>
    <w:rsid w:val="000D0717"/>
    <w:rsid w:val="000D1E00"/>
    <w:rsid w:val="000D3508"/>
    <w:rsid w:val="000D4512"/>
    <w:rsid w:val="000D534F"/>
    <w:rsid w:val="000D69E1"/>
    <w:rsid w:val="000D759E"/>
    <w:rsid w:val="000E0328"/>
    <w:rsid w:val="000E05AD"/>
    <w:rsid w:val="000E0ECB"/>
    <w:rsid w:val="000E295A"/>
    <w:rsid w:val="000E31C2"/>
    <w:rsid w:val="000E3F3B"/>
    <w:rsid w:val="000E5FD9"/>
    <w:rsid w:val="000E7452"/>
    <w:rsid w:val="000E77B1"/>
    <w:rsid w:val="000E7930"/>
    <w:rsid w:val="000E7AF6"/>
    <w:rsid w:val="000F18E7"/>
    <w:rsid w:val="000F2AAD"/>
    <w:rsid w:val="000F2C70"/>
    <w:rsid w:val="000F5D60"/>
    <w:rsid w:val="000F783D"/>
    <w:rsid w:val="00100350"/>
    <w:rsid w:val="00100566"/>
    <w:rsid w:val="00100E86"/>
    <w:rsid w:val="001025BA"/>
    <w:rsid w:val="00102C29"/>
    <w:rsid w:val="00102F7A"/>
    <w:rsid w:val="001038CC"/>
    <w:rsid w:val="00103A67"/>
    <w:rsid w:val="00103FC5"/>
    <w:rsid w:val="001042D0"/>
    <w:rsid w:val="00104F2B"/>
    <w:rsid w:val="00105046"/>
    <w:rsid w:val="00105260"/>
    <w:rsid w:val="00105302"/>
    <w:rsid w:val="00106C68"/>
    <w:rsid w:val="00107B1E"/>
    <w:rsid w:val="001116D0"/>
    <w:rsid w:val="00111CFC"/>
    <w:rsid w:val="0011295F"/>
    <w:rsid w:val="001132F6"/>
    <w:rsid w:val="00115389"/>
    <w:rsid w:val="00121460"/>
    <w:rsid w:val="0012155D"/>
    <w:rsid w:val="0012539B"/>
    <w:rsid w:val="00125A9F"/>
    <w:rsid w:val="00125CB8"/>
    <w:rsid w:val="00126FF3"/>
    <w:rsid w:val="001279C2"/>
    <w:rsid w:val="00130C2A"/>
    <w:rsid w:val="00132272"/>
    <w:rsid w:val="00132A2A"/>
    <w:rsid w:val="0013537D"/>
    <w:rsid w:val="00135E91"/>
    <w:rsid w:val="00135F7B"/>
    <w:rsid w:val="0013631E"/>
    <w:rsid w:val="00136E30"/>
    <w:rsid w:val="00141674"/>
    <w:rsid w:val="00141D54"/>
    <w:rsid w:val="00144E2A"/>
    <w:rsid w:val="00145DB0"/>
    <w:rsid w:val="00147E92"/>
    <w:rsid w:val="00151A77"/>
    <w:rsid w:val="001523FE"/>
    <w:rsid w:val="001611D6"/>
    <w:rsid w:val="00162EAA"/>
    <w:rsid w:val="00163447"/>
    <w:rsid w:val="00163D1F"/>
    <w:rsid w:val="0016450B"/>
    <w:rsid w:val="00166288"/>
    <w:rsid w:val="001671E9"/>
    <w:rsid w:val="00170605"/>
    <w:rsid w:val="00171ED6"/>
    <w:rsid w:val="00172036"/>
    <w:rsid w:val="00173685"/>
    <w:rsid w:val="001738E8"/>
    <w:rsid w:val="00173D93"/>
    <w:rsid w:val="001745B2"/>
    <w:rsid w:val="00174E61"/>
    <w:rsid w:val="001756E5"/>
    <w:rsid w:val="001757C6"/>
    <w:rsid w:val="0017659D"/>
    <w:rsid w:val="00176EFB"/>
    <w:rsid w:val="001815CC"/>
    <w:rsid w:val="00181BE5"/>
    <w:rsid w:val="00182D8A"/>
    <w:rsid w:val="00184AFF"/>
    <w:rsid w:val="0018763F"/>
    <w:rsid w:val="001879F9"/>
    <w:rsid w:val="0019167D"/>
    <w:rsid w:val="00192C7F"/>
    <w:rsid w:val="001938C1"/>
    <w:rsid w:val="0019514A"/>
    <w:rsid w:val="0019541D"/>
    <w:rsid w:val="00197C4E"/>
    <w:rsid w:val="001A2DB0"/>
    <w:rsid w:val="001A31F3"/>
    <w:rsid w:val="001A3350"/>
    <w:rsid w:val="001A392A"/>
    <w:rsid w:val="001A424C"/>
    <w:rsid w:val="001A5196"/>
    <w:rsid w:val="001A536B"/>
    <w:rsid w:val="001A61AE"/>
    <w:rsid w:val="001A6671"/>
    <w:rsid w:val="001B1E15"/>
    <w:rsid w:val="001B3816"/>
    <w:rsid w:val="001B4CDF"/>
    <w:rsid w:val="001B616D"/>
    <w:rsid w:val="001B6E8B"/>
    <w:rsid w:val="001C0616"/>
    <w:rsid w:val="001C0DAF"/>
    <w:rsid w:val="001C0E18"/>
    <w:rsid w:val="001C5785"/>
    <w:rsid w:val="001C7FFC"/>
    <w:rsid w:val="001D1D44"/>
    <w:rsid w:val="001D2F4C"/>
    <w:rsid w:val="001D4D36"/>
    <w:rsid w:val="001E1E4F"/>
    <w:rsid w:val="001E384E"/>
    <w:rsid w:val="001E5275"/>
    <w:rsid w:val="001E643C"/>
    <w:rsid w:val="001E6E8A"/>
    <w:rsid w:val="001E7BBA"/>
    <w:rsid w:val="001F007B"/>
    <w:rsid w:val="001F4AD2"/>
    <w:rsid w:val="001F5025"/>
    <w:rsid w:val="001F7A01"/>
    <w:rsid w:val="00200422"/>
    <w:rsid w:val="0020210D"/>
    <w:rsid w:val="002038EB"/>
    <w:rsid w:val="00204204"/>
    <w:rsid w:val="00204755"/>
    <w:rsid w:val="00204F02"/>
    <w:rsid w:val="0020548D"/>
    <w:rsid w:val="0020635A"/>
    <w:rsid w:val="00206BBF"/>
    <w:rsid w:val="00206CF4"/>
    <w:rsid w:val="00207465"/>
    <w:rsid w:val="0021285A"/>
    <w:rsid w:val="0022041B"/>
    <w:rsid w:val="002224DA"/>
    <w:rsid w:val="00223559"/>
    <w:rsid w:val="00223AC4"/>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471B6"/>
    <w:rsid w:val="00250E1B"/>
    <w:rsid w:val="002522B3"/>
    <w:rsid w:val="00254182"/>
    <w:rsid w:val="002559E7"/>
    <w:rsid w:val="002569A5"/>
    <w:rsid w:val="0025775F"/>
    <w:rsid w:val="00260385"/>
    <w:rsid w:val="00260DA0"/>
    <w:rsid w:val="0026345D"/>
    <w:rsid w:val="002650B8"/>
    <w:rsid w:val="002659B0"/>
    <w:rsid w:val="002661BB"/>
    <w:rsid w:val="00266656"/>
    <w:rsid w:val="00273A30"/>
    <w:rsid w:val="002743AD"/>
    <w:rsid w:val="00274B8A"/>
    <w:rsid w:val="00274BFA"/>
    <w:rsid w:val="00275C68"/>
    <w:rsid w:val="00276093"/>
    <w:rsid w:val="00281F0B"/>
    <w:rsid w:val="00283727"/>
    <w:rsid w:val="002865E3"/>
    <w:rsid w:val="002945CA"/>
    <w:rsid w:val="002959F9"/>
    <w:rsid w:val="002969B3"/>
    <w:rsid w:val="002976B9"/>
    <w:rsid w:val="00297CEC"/>
    <w:rsid w:val="002A24B8"/>
    <w:rsid w:val="002A3C32"/>
    <w:rsid w:val="002A4114"/>
    <w:rsid w:val="002A4422"/>
    <w:rsid w:val="002A63FD"/>
    <w:rsid w:val="002A651C"/>
    <w:rsid w:val="002A6BFF"/>
    <w:rsid w:val="002A7873"/>
    <w:rsid w:val="002B08EC"/>
    <w:rsid w:val="002B11C7"/>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1A7C"/>
    <w:rsid w:val="002E51F3"/>
    <w:rsid w:val="002E57A4"/>
    <w:rsid w:val="002E5F07"/>
    <w:rsid w:val="002E5FF1"/>
    <w:rsid w:val="002E6C2F"/>
    <w:rsid w:val="002E6C4E"/>
    <w:rsid w:val="002E7B41"/>
    <w:rsid w:val="002F08B7"/>
    <w:rsid w:val="002F0C65"/>
    <w:rsid w:val="002F0D95"/>
    <w:rsid w:val="002F1A27"/>
    <w:rsid w:val="002F21AF"/>
    <w:rsid w:val="002F22CD"/>
    <w:rsid w:val="002F355E"/>
    <w:rsid w:val="002F3C05"/>
    <w:rsid w:val="002F53E9"/>
    <w:rsid w:val="002F673B"/>
    <w:rsid w:val="002F6F2D"/>
    <w:rsid w:val="002F7C3E"/>
    <w:rsid w:val="00300E72"/>
    <w:rsid w:val="00301041"/>
    <w:rsid w:val="00302978"/>
    <w:rsid w:val="003047EE"/>
    <w:rsid w:val="0030503C"/>
    <w:rsid w:val="00305EC7"/>
    <w:rsid w:val="00306856"/>
    <w:rsid w:val="00306FE3"/>
    <w:rsid w:val="003122C2"/>
    <w:rsid w:val="0031393B"/>
    <w:rsid w:val="0031522C"/>
    <w:rsid w:val="0031696B"/>
    <w:rsid w:val="00320A54"/>
    <w:rsid w:val="0032143C"/>
    <w:rsid w:val="003219A4"/>
    <w:rsid w:val="003219F5"/>
    <w:rsid w:val="0032571E"/>
    <w:rsid w:val="00327640"/>
    <w:rsid w:val="003313D4"/>
    <w:rsid w:val="003348A4"/>
    <w:rsid w:val="0033509B"/>
    <w:rsid w:val="00335197"/>
    <w:rsid w:val="00335961"/>
    <w:rsid w:val="00337058"/>
    <w:rsid w:val="00343010"/>
    <w:rsid w:val="003436A3"/>
    <w:rsid w:val="003448C0"/>
    <w:rsid w:val="0034526A"/>
    <w:rsid w:val="0034561D"/>
    <w:rsid w:val="00350B79"/>
    <w:rsid w:val="00351A4F"/>
    <w:rsid w:val="00351F22"/>
    <w:rsid w:val="003523E1"/>
    <w:rsid w:val="00353323"/>
    <w:rsid w:val="0035340A"/>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0829"/>
    <w:rsid w:val="0038232D"/>
    <w:rsid w:val="00384A8F"/>
    <w:rsid w:val="00385CBA"/>
    <w:rsid w:val="00385FCB"/>
    <w:rsid w:val="003907E9"/>
    <w:rsid w:val="00391EF4"/>
    <w:rsid w:val="003932AE"/>
    <w:rsid w:val="00396246"/>
    <w:rsid w:val="003A1FA4"/>
    <w:rsid w:val="003A347D"/>
    <w:rsid w:val="003A369D"/>
    <w:rsid w:val="003A3A6B"/>
    <w:rsid w:val="003A3E88"/>
    <w:rsid w:val="003A7392"/>
    <w:rsid w:val="003B11AF"/>
    <w:rsid w:val="003B3045"/>
    <w:rsid w:val="003B5A4A"/>
    <w:rsid w:val="003C53FC"/>
    <w:rsid w:val="003C5536"/>
    <w:rsid w:val="003C6F92"/>
    <w:rsid w:val="003D1B21"/>
    <w:rsid w:val="003D3EE1"/>
    <w:rsid w:val="003D644E"/>
    <w:rsid w:val="003D7C90"/>
    <w:rsid w:val="003E1AD6"/>
    <w:rsid w:val="003E31A7"/>
    <w:rsid w:val="003E5C7D"/>
    <w:rsid w:val="003E7816"/>
    <w:rsid w:val="003F02E5"/>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0C2"/>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2D9C"/>
    <w:rsid w:val="0046404A"/>
    <w:rsid w:val="00464E3E"/>
    <w:rsid w:val="00465134"/>
    <w:rsid w:val="0046733C"/>
    <w:rsid w:val="00467E51"/>
    <w:rsid w:val="004713D1"/>
    <w:rsid w:val="00472CF6"/>
    <w:rsid w:val="0047555E"/>
    <w:rsid w:val="00475D8F"/>
    <w:rsid w:val="00477926"/>
    <w:rsid w:val="00477EE5"/>
    <w:rsid w:val="0048266C"/>
    <w:rsid w:val="00487079"/>
    <w:rsid w:val="004909EE"/>
    <w:rsid w:val="0049398D"/>
    <w:rsid w:val="00493BCE"/>
    <w:rsid w:val="004953D0"/>
    <w:rsid w:val="004A04F7"/>
    <w:rsid w:val="004A1A43"/>
    <w:rsid w:val="004A2780"/>
    <w:rsid w:val="004A439F"/>
    <w:rsid w:val="004A4863"/>
    <w:rsid w:val="004A4C18"/>
    <w:rsid w:val="004A4D5E"/>
    <w:rsid w:val="004A7A87"/>
    <w:rsid w:val="004B345B"/>
    <w:rsid w:val="004B35AB"/>
    <w:rsid w:val="004B391D"/>
    <w:rsid w:val="004B3BB2"/>
    <w:rsid w:val="004B4F8D"/>
    <w:rsid w:val="004B63C2"/>
    <w:rsid w:val="004B69CB"/>
    <w:rsid w:val="004B75AD"/>
    <w:rsid w:val="004B75D5"/>
    <w:rsid w:val="004C410E"/>
    <w:rsid w:val="004C54C0"/>
    <w:rsid w:val="004C6AD7"/>
    <w:rsid w:val="004D09EA"/>
    <w:rsid w:val="004D1027"/>
    <w:rsid w:val="004D13AE"/>
    <w:rsid w:val="004D4553"/>
    <w:rsid w:val="004D772E"/>
    <w:rsid w:val="004E132D"/>
    <w:rsid w:val="004E2217"/>
    <w:rsid w:val="004E635B"/>
    <w:rsid w:val="004E68AB"/>
    <w:rsid w:val="004E79A6"/>
    <w:rsid w:val="004F138A"/>
    <w:rsid w:val="004F3079"/>
    <w:rsid w:val="004F3E41"/>
    <w:rsid w:val="004F41B8"/>
    <w:rsid w:val="004F458E"/>
    <w:rsid w:val="004F487F"/>
    <w:rsid w:val="004F609C"/>
    <w:rsid w:val="00501BEB"/>
    <w:rsid w:val="005048F3"/>
    <w:rsid w:val="00507984"/>
    <w:rsid w:val="00510A87"/>
    <w:rsid w:val="00510E21"/>
    <w:rsid w:val="005158D9"/>
    <w:rsid w:val="0051737B"/>
    <w:rsid w:val="00521FD4"/>
    <w:rsid w:val="00523045"/>
    <w:rsid w:val="0052311A"/>
    <w:rsid w:val="0052340A"/>
    <w:rsid w:val="00524459"/>
    <w:rsid w:val="00524CD5"/>
    <w:rsid w:val="0052500E"/>
    <w:rsid w:val="005250B2"/>
    <w:rsid w:val="00526E56"/>
    <w:rsid w:val="00527DA0"/>
    <w:rsid w:val="00530D83"/>
    <w:rsid w:val="00531195"/>
    <w:rsid w:val="005319CA"/>
    <w:rsid w:val="00533416"/>
    <w:rsid w:val="0053438B"/>
    <w:rsid w:val="005344A9"/>
    <w:rsid w:val="005353F9"/>
    <w:rsid w:val="00535A82"/>
    <w:rsid w:val="00535D64"/>
    <w:rsid w:val="00536B43"/>
    <w:rsid w:val="00537446"/>
    <w:rsid w:val="00540010"/>
    <w:rsid w:val="00540F6A"/>
    <w:rsid w:val="00541A8C"/>
    <w:rsid w:val="005449BB"/>
    <w:rsid w:val="00545A31"/>
    <w:rsid w:val="005472D7"/>
    <w:rsid w:val="0055103C"/>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2FAF"/>
    <w:rsid w:val="00593A25"/>
    <w:rsid w:val="005958BB"/>
    <w:rsid w:val="00596E8F"/>
    <w:rsid w:val="00597ABC"/>
    <w:rsid w:val="005A1AFC"/>
    <w:rsid w:val="005A2175"/>
    <w:rsid w:val="005A481A"/>
    <w:rsid w:val="005B037C"/>
    <w:rsid w:val="005B10FE"/>
    <w:rsid w:val="005B3281"/>
    <w:rsid w:val="005B452A"/>
    <w:rsid w:val="005B56E9"/>
    <w:rsid w:val="005B64A6"/>
    <w:rsid w:val="005C0742"/>
    <w:rsid w:val="005C1120"/>
    <w:rsid w:val="005C14C4"/>
    <w:rsid w:val="005C232C"/>
    <w:rsid w:val="005C3371"/>
    <w:rsid w:val="005C5AB1"/>
    <w:rsid w:val="005C61BD"/>
    <w:rsid w:val="005C6FB6"/>
    <w:rsid w:val="005C74E2"/>
    <w:rsid w:val="005D02FB"/>
    <w:rsid w:val="005D2181"/>
    <w:rsid w:val="005D2E3B"/>
    <w:rsid w:val="005D393B"/>
    <w:rsid w:val="005D4E1E"/>
    <w:rsid w:val="005D5772"/>
    <w:rsid w:val="005D5DE7"/>
    <w:rsid w:val="005D5F82"/>
    <w:rsid w:val="005D6AEC"/>
    <w:rsid w:val="005D6E0B"/>
    <w:rsid w:val="005E28F4"/>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177A"/>
    <w:rsid w:val="00622F43"/>
    <w:rsid w:val="00625318"/>
    <w:rsid w:val="006259F5"/>
    <w:rsid w:val="00625A22"/>
    <w:rsid w:val="00625B51"/>
    <w:rsid w:val="00625CA4"/>
    <w:rsid w:val="0062607A"/>
    <w:rsid w:val="006324AB"/>
    <w:rsid w:val="0063301B"/>
    <w:rsid w:val="00633393"/>
    <w:rsid w:val="00633A1A"/>
    <w:rsid w:val="00633DC0"/>
    <w:rsid w:val="006350F2"/>
    <w:rsid w:val="00636B3D"/>
    <w:rsid w:val="006400FA"/>
    <w:rsid w:val="00642791"/>
    <w:rsid w:val="00646C8C"/>
    <w:rsid w:val="00647A9C"/>
    <w:rsid w:val="006502B1"/>
    <w:rsid w:val="0065105D"/>
    <w:rsid w:val="00651450"/>
    <w:rsid w:val="00651990"/>
    <w:rsid w:val="0066251D"/>
    <w:rsid w:val="00665158"/>
    <w:rsid w:val="00665B98"/>
    <w:rsid w:val="00665BCF"/>
    <w:rsid w:val="006666C3"/>
    <w:rsid w:val="00666DA8"/>
    <w:rsid w:val="00666F5F"/>
    <w:rsid w:val="00667D21"/>
    <w:rsid w:val="00670E2A"/>
    <w:rsid w:val="006746CF"/>
    <w:rsid w:val="00674F96"/>
    <w:rsid w:val="006766ED"/>
    <w:rsid w:val="00680204"/>
    <w:rsid w:val="00680CF5"/>
    <w:rsid w:val="006821B7"/>
    <w:rsid w:val="0068364F"/>
    <w:rsid w:val="006843CA"/>
    <w:rsid w:val="00684EE8"/>
    <w:rsid w:val="00687202"/>
    <w:rsid w:val="00687273"/>
    <w:rsid w:val="00692820"/>
    <w:rsid w:val="00695A17"/>
    <w:rsid w:val="00696D0C"/>
    <w:rsid w:val="00697547"/>
    <w:rsid w:val="00697736"/>
    <w:rsid w:val="006A21F1"/>
    <w:rsid w:val="006A7A6A"/>
    <w:rsid w:val="006B074B"/>
    <w:rsid w:val="006B2C75"/>
    <w:rsid w:val="006B3320"/>
    <w:rsid w:val="006B3629"/>
    <w:rsid w:val="006B3B68"/>
    <w:rsid w:val="006B7AF1"/>
    <w:rsid w:val="006C1192"/>
    <w:rsid w:val="006C16E1"/>
    <w:rsid w:val="006C3555"/>
    <w:rsid w:val="006C3591"/>
    <w:rsid w:val="006C6F8C"/>
    <w:rsid w:val="006C7888"/>
    <w:rsid w:val="006D68FF"/>
    <w:rsid w:val="006D6909"/>
    <w:rsid w:val="006E1084"/>
    <w:rsid w:val="006E31E5"/>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075"/>
    <w:rsid w:val="00705C34"/>
    <w:rsid w:val="00711560"/>
    <w:rsid w:val="007135D2"/>
    <w:rsid w:val="00714AC0"/>
    <w:rsid w:val="00714B85"/>
    <w:rsid w:val="00715718"/>
    <w:rsid w:val="007178A5"/>
    <w:rsid w:val="0072086B"/>
    <w:rsid w:val="00721FDA"/>
    <w:rsid w:val="007235A8"/>
    <w:rsid w:val="007237AA"/>
    <w:rsid w:val="00725B7A"/>
    <w:rsid w:val="0072617A"/>
    <w:rsid w:val="00726A88"/>
    <w:rsid w:val="00732486"/>
    <w:rsid w:val="00732A3B"/>
    <w:rsid w:val="00732AAB"/>
    <w:rsid w:val="00732CB5"/>
    <w:rsid w:val="007332F6"/>
    <w:rsid w:val="00734622"/>
    <w:rsid w:val="00734656"/>
    <w:rsid w:val="007360DF"/>
    <w:rsid w:val="00736EC7"/>
    <w:rsid w:val="0073715F"/>
    <w:rsid w:val="00741CAF"/>
    <w:rsid w:val="00742678"/>
    <w:rsid w:val="00742AB6"/>
    <w:rsid w:val="00745993"/>
    <w:rsid w:val="00745A71"/>
    <w:rsid w:val="00747069"/>
    <w:rsid w:val="00753184"/>
    <w:rsid w:val="007553C5"/>
    <w:rsid w:val="00755991"/>
    <w:rsid w:val="00757D42"/>
    <w:rsid w:val="007603E4"/>
    <w:rsid w:val="007633A3"/>
    <w:rsid w:val="00767616"/>
    <w:rsid w:val="00767A4B"/>
    <w:rsid w:val="0077111C"/>
    <w:rsid w:val="00771A94"/>
    <w:rsid w:val="007754EE"/>
    <w:rsid w:val="00776159"/>
    <w:rsid w:val="00777DC1"/>
    <w:rsid w:val="00782151"/>
    <w:rsid w:val="00782F97"/>
    <w:rsid w:val="00784628"/>
    <w:rsid w:val="00786AEE"/>
    <w:rsid w:val="00787545"/>
    <w:rsid w:val="00787BBD"/>
    <w:rsid w:val="00787CE9"/>
    <w:rsid w:val="0079112D"/>
    <w:rsid w:val="007916AE"/>
    <w:rsid w:val="00796DD9"/>
    <w:rsid w:val="00797266"/>
    <w:rsid w:val="007A1E1C"/>
    <w:rsid w:val="007A3D2B"/>
    <w:rsid w:val="007A492E"/>
    <w:rsid w:val="007A7E22"/>
    <w:rsid w:val="007B1A06"/>
    <w:rsid w:val="007B20D9"/>
    <w:rsid w:val="007B239A"/>
    <w:rsid w:val="007B2DF1"/>
    <w:rsid w:val="007B2F52"/>
    <w:rsid w:val="007B45ED"/>
    <w:rsid w:val="007B4667"/>
    <w:rsid w:val="007B709E"/>
    <w:rsid w:val="007C0983"/>
    <w:rsid w:val="007C0AB4"/>
    <w:rsid w:val="007C13C8"/>
    <w:rsid w:val="007C17D8"/>
    <w:rsid w:val="007C2326"/>
    <w:rsid w:val="007C6105"/>
    <w:rsid w:val="007C6373"/>
    <w:rsid w:val="007C65A1"/>
    <w:rsid w:val="007C7BEC"/>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16D4"/>
    <w:rsid w:val="0082264A"/>
    <w:rsid w:val="008240A1"/>
    <w:rsid w:val="00824D94"/>
    <w:rsid w:val="00825564"/>
    <w:rsid w:val="00825CE5"/>
    <w:rsid w:val="00832562"/>
    <w:rsid w:val="008333A9"/>
    <w:rsid w:val="008338CF"/>
    <w:rsid w:val="00833C78"/>
    <w:rsid w:val="00834742"/>
    <w:rsid w:val="0083526B"/>
    <w:rsid w:val="00842155"/>
    <w:rsid w:val="008426FD"/>
    <w:rsid w:val="00842C6F"/>
    <w:rsid w:val="0084625A"/>
    <w:rsid w:val="0084728E"/>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0631"/>
    <w:rsid w:val="00881922"/>
    <w:rsid w:val="008848D8"/>
    <w:rsid w:val="00885B56"/>
    <w:rsid w:val="008867EB"/>
    <w:rsid w:val="008905AF"/>
    <w:rsid w:val="00891B86"/>
    <w:rsid w:val="00892514"/>
    <w:rsid w:val="0089388C"/>
    <w:rsid w:val="00893B06"/>
    <w:rsid w:val="008941DB"/>
    <w:rsid w:val="008A1CED"/>
    <w:rsid w:val="008A20D3"/>
    <w:rsid w:val="008A4301"/>
    <w:rsid w:val="008B09CA"/>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358"/>
    <w:rsid w:val="008F09AD"/>
    <w:rsid w:val="008F2E38"/>
    <w:rsid w:val="008F436F"/>
    <w:rsid w:val="008F455A"/>
    <w:rsid w:val="009027CC"/>
    <w:rsid w:val="00902A75"/>
    <w:rsid w:val="0090392C"/>
    <w:rsid w:val="00904533"/>
    <w:rsid w:val="0090566F"/>
    <w:rsid w:val="00906722"/>
    <w:rsid w:val="009106A2"/>
    <w:rsid w:val="00910A74"/>
    <w:rsid w:val="009110EC"/>
    <w:rsid w:val="00912D11"/>
    <w:rsid w:val="00915155"/>
    <w:rsid w:val="0091789A"/>
    <w:rsid w:val="00923383"/>
    <w:rsid w:val="00925224"/>
    <w:rsid w:val="00927449"/>
    <w:rsid w:val="00927461"/>
    <w:rsid w:val="00934368"/>
    <w:rsid w:val="0093474D"/>
    <w:rsid w:val="0093548F"/>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4DC"/>
    <w:rsid w:val="00965563"/>
    <w:rsid w:val="00965787"/>
    <w:rsid w:val="00966587"/>
    <w:rsid w:val="00967565"/>
    <w:rsid w:val="00971078"/>
    <w:rsid w:val="00974932"/>
    <w:rsid w:val="00976A90"/>
    <w:rsid w:val="009778E9"/>
    <w:rsid w:val="0098039F"/>
    <w:rsid w:val="00981117"/>
    <w:rsid w:val="00981B09"/>
    <w:rsid w:val="00983040"/>
    <w:rsid w:val="00985876"/>
    <w:rsid w:val="00987869"/>
    <w:rsid w:val="00987C97"/>
    <w:rsid w:val="009909A9"/>
    <w:rsid w:val="00991F43"/>
    <w:rsid w:val="00992BEA"/>
    <w:rsid w:val="0099302E"/>
    <w:rsid w:val="00996B52"/>
    <w:rsid w:val="00996E59"/>
    <w:rsid w:val="009A07C1"/>
    <w:rsid w:val="009A0C65"/>
    <w:rsid w:val="009A11C6"/>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34D"/>
    <w:rsid w:val="009E0470"/>
    <w:rsid w:val="009E4167"/>
    <w:rsid w:val="009E4DD1"/>
    <w:rsid w:val="009E549C"/>
    <w:rsid w:val="009E605D"/>
    <w:rsid w:val="009E75FE"/>
    <w:rsid w:val="009F489D"/>
    <w:rsid w:val="009F63C1"/>
    <w:rsid w:val="009F6C7F"/>
    <w:rsid w:val="009F6FAF"/>
    <w:rsid w:val="009F734E"/>
    <w:rsid w:val="00A003D3"/>
    <w:rsid w:val="00A02910"/>
    <w:rsid w:val="00A03F14"/>
    <w:rsid w:val="00A0489E"/>
    <w:rsid w:val="00A13AC3"/>
    <w:rsid w:val="00A14FCB"/>
    <w:rsid w:val="00A1500B"/>
    <w:rsid w:val="00A16AF5"/>
    <w:rsid w:val="00A20C70"/>
    <w:rsid w:val="00A2174A"/>
    <w:rsid w:val="00A25446"/>
    <w:rsid w:val="00A26E97"/>
    <w:rsid w:val="00A27AF0"/>
    <w:rsid w:val="00A3078A"/>
    <w:rsid w:val="00A31CCD"/>
    <w:rsid w:val="00A33E9A"/>
    <w:rsid w:val="00A347F5"/>
    <w:rsid w:val="00A34CBE"/>
    <w:rsid w:val="00A35613"/>
    <w:rsid w:val="00A3762D"/>
    <w:rsid w:val="00A37E71"/>
    <w:rsid w:val="00A404A5"/>
    <w:rsid w:val="00A407E7"/>
    <w:rsid w:val="00A40FA3"/>
    <w:rsid w:val="00A41D92"/>
    <w:rsid w:val="00A420E7"/>
    <w:rsid w:val="00A448F7"/>
    <w:rsid w:val="00A45180"/>
    <w:rsid w:val="00A473FD"/>
    <w:rsid w:val="00A4786A"/>
    <w:rsid w:val="00A5031D"/>
    <w:rsid w:val="00A514B7"/>
    <w:rsid w:val="00A51574"/>
    <w:rsid w:val="00A517B3"/>
    <w:rsid w:val="00A52C7B"/>
    <w:rsid w:val="00A534FA"/>
    <w:rsid w:val="00A53BA1"/>
    <w:rsid w:val="00A54959"/>
    <w:rsid w:val="00A559A0"/>
    <w:rsid w:val="00A567CC"/>
    <w:rsid w:val="00A61E49"/>
    <w:rsid w:val="00A620F5"/>
    <w:rsid w:val="00A6299A"/>
    <w:rsid w:val="00A6306D"/>
    <w:rsid w:val="00A6325C"/>
    <w:rsid w:val="00A63C20"/>
    <w:rsid w:val="00A6405F"/>
    <w:rsid w:val="00A64DF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402E"/>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2A0"/>
    <w:rsid w:val="00AB3BDE"/>
    <w:rsid w:val="00AB3BF8"/>
    <w:rsid w:val="00AB5ED5"/>
    <w:rsid w:val="00AB63F4"/>
    <w:rsid w:val="00AB64BD"/>
    <w:rsid w:val="00AB710D"/>
    <w:rsid w:val="00AB7909"/>
    <w:rsid w:val="00AC14C7"/>
    <w:rsid w:val="00AC2BBF"/>
    <w:rsid w:val="00AC3F02"/>
    <w:rsid w:val="00AD0E85"/>
    <w:rsid w:val="00AD1885"/>
    <w:rsid w:val="00AD2282"/>
    <w:rsid w:val="00AD235E"/>
    <w:rsid w:val="00AD35A1"/>
    <w:rsid w:val="00AD3675"/>
    <w:rsid w:val="00AD53FD"/>
    <w:rsid w:val="00AD6EAA"/>
    <w:rsid w:val="00AE5C24"/>
    <w:rsid w:val="00AE5F25"/>
    <w:rsid w:val="00AF35D0"/>
    <w:rsid w:val="00AF6B58"/>
    <w:rsid w:val="00AF6E51"/>
    <w:rsid w:val="00AF7475"/>
    <w:rsid w:val="00B00FB2"/>
    <w:rsid w:val="00B02BE2"/>
    <w:rsid w:val="00B03F08"/>
    <w:rsid w:val="00B0408C"/>
    <w:rsid w:val="00B058E6"/>
    <w:rsid w:val="00B07325"/>
    <w:rsid w:val="00B076FD"/>
    <w:rsid w:val="00B0797D"/>
    <w:rsid w:val="00B13C84"/>
    <w:rsid w:val="00B14512"/>
    <w:rsid w:val="00B145FF"/>
    <w:rsid w:val="00B15B97"/>
    <w:rsid w:val="00B200C3"/>
    <w:rsid w:val="00B21D4E"/>
    <w:rsid w:val="00B2284F"/>
    <w:rsid w:val="00B2437E"/>
    <w:rsid w:val="00B247F1"/>
    <w:rsid w:val="00B25EE9"/>
    <w:rsid w:val="00B25FAB"/>
    <w:rsid w:val="00B2621F"/>
    <w:rsid w:val="00B26C37"/>
    <w:rsid w:val="00B26CD5"/>
    <w:rsid w:val="00B31535"/>
    <w:rsid w:val="00B35B59"/>
    <w:rsid w:val="00B36CD1"/>
    <w:rsid w:val="00B47775"/>
    <w:rsid w:val="00B507AD"/>
    <w:rsid w:val="00B52106"/>
    <w:rsid w:val="00B53274"/>
    <w:rsid w:val="00B542E9"/>
    <w:rsid w:val="00B57648"/>
    <w:rsid w:val="00B61390"/>
    <w:rsid w:val="00B631A2"/>
    <w:rsid w:val="00B72B82"/>
    <w:rsid w:val="00B74150"/>
    <w:rsid w:val="00B7455D"/>
    <w:rsid w:val="00B749D8"/>
    <w:rsid w:val="00B75122"/>
    <w:rsid w:val="00B7695F"/>
    <w:rsid w:val="00B77BF1"/>
    <w:rsid w:val="00B80EE9"/>
    <w:rsid w:val="00B81C62"/>
    <w:rsid w:val="00B853C5"/>
    <w:rsid w:val="00B85F49"/>
    <w:rsid w:val="00B86275"/>
    <w:rsid w:val="00B86768"/>
    <w:rsid w:val="00B87C25"/>
    <w:rsid w:val="00B87C89"/>
    <w:rsid w:val="00B90F2A"/>
    <w:rsid w:val="00B91303"/>
    <w:rsid w:val="00B91345"/>
    <w:rsid w:val="00B941A5"/>
    <w:rsid w:val="00B94C5E"/>
    <w:rsid w:val="00B9693D"/>
    <w:rsid w:val="00B96BB6"/>
    <w:rsid w:val="00B96DFF"/>
    <w:rsid w:val="00BA036C"/>
    <w:rsid w:val="00BA0A9F"/>
    <w:rsid w:val="00BA124F"/>
    <w:rsid w:val="00BA200A"/>
    <w:rsid w:val="00BA2CDA"/>
    <w:rsid w:val="00BA388D"/>
    <w:rsid w:val="00BA475E"/>
    <w:rsid w:val="00BA49B6"/>
    <w:rsid w:val="00BA4B7B"/>
    <w:rsid w:val="00BA60D0"/>
    <w:rsid w:val="00BA61C8"/>
    <w:rsid w:val="00BB046D"/>
    <w:rsid w:val="00BB1469"/>
    <w:rsid w:val="00BB23A0"/>
    <w:rsid w:val="00BB3309"/>
    <w:rsid w:val="00BB38C9"/>
    <w:rsid w:val="00BB5691"/>
    <w:rsid w:val="00BC1DD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3C2"/>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6C18"/>
    <w:rsid w:val="00C2279E"/>
    <w:rsid w:val="00C2338B"/>
    <w:rsid w:val="00C25091"/>
    <w:rsid w:val="00C25266"/>
    <w:rsid w:val="00C26CDE"/>
    <w:rsid w:val="00C316CA"/>
    <w:rsid w:val="00C343AE"/>
    <w:rsid w:val="00C3597A"/>
    <w:rsid w:val="00C40F7B"/>
    <w:rsid w:val="00C412F8"/>
    <w:rsid w:val="00C436A4"/>
    <w:rsid w:val="00C5127A"/>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D57"/>
    <w:rsid w:val="00C67F0F"/>
    <w:rsid w:val="00C70E1D"/>
    <w:rsid w:val="00C72B59"/>
    <w:rsid w:val="00C73E94"/>
    <w:rsid w:val="00C75DE2"/>
    <w:rsid w:val="00C76E8A"/>
    <w:rsid w:val="00C80939"/>
    <w:rsid w:val="00C82FE2"/>
    <w:rsid w:val="00C832F7"/>
    <w:rsid w:val="00C83B41"/>
    <w:rsid w:val="00C858D8"/>
    <w:rsid w:val="00C86C04"/>
    <w:rsid w:val="00C90D3F"/>
    <w:rsid w:val="00C9409E"/>
    <w:rsid w:val="00C96343"/>
    <w:rsid w:val="00C96957"/>
    <w:rsid w:val="00CA0C97"/>
    <w:rsid w:val="00CA1A34"/>
    <w:rsid w:val="00CA1C1B"/>
    <w:rsid w:val="00CA2AA7"/>
    <w:rsid w:val="00CA341D"/>
    <w:rsid w:val="00CA5C1B"/>
    <w:rsid w:val="00CB295E"/>
    <w:rsid w:val="00CB51EE"/>
    <w:rsid w:val="00CC0717"/>
    <w:rsid w:val="00CC20D5"/>
    <w:rsid w:val="00CC322F"/>
    <w:rsid w:val="00CC63E5"/>
    <w:rsid w:val="00CD4F80"/>
    <w:rsid w:val="00CD5B50"/>
    <w:rsid w:val="00CD6537"/>
    <w:rsid w:val="00CD6B32"/>
    <w:rsid w:val="00CD6C5E"/>
    <w:rsid w:val="00CD74CC"/>
    <w:rsid w:val="00CE4223"/>
    <w:rsid w:val="00CE514D"/>
    <w:rsid w:val="00CE64E7"/>
    <w:rsid w:val="00CF1E1E"/>
    <w:rsid w:val="00CF2FDE"/>
    <w:rsid w:val="00CF3246"/>
    <w:rsid w:val="00CF3AA9"/>
    <w:rsid w:val="00CF4355"/>
    <w:rsid w:val="00CF43C0"/>
    <w:rsid w:val="00CF4CC4"/>
    <w:rsid w:val="00CF4E74"/>
    <w:rsid w:val="00CF7886"/>
    <w:rsid w:val="00D030FC"/>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782"/>
    <w:rsid w:val="00D209F4"/>
    <w:rsid w:val="00D2235C"/>
    <w:rsid w:val="00D22655"/>
    <w:rsid w:val="00D22D57"/>
    <w:rsid w:val="00D22E50"/>
    <w:rsid w:val="00D25415"/>
    <w:rsid w:val="00D25D92"/>
    <w:rsid w:val="00D26687"/>
    <w:rsid w:val="00D26AD6"/>
    <w:rsid w:val="00D31740"/>
    <w:rsid w:val="00D3223B"/>
    <w:rsid w:val="00D33273"/>
    <w:rsid w:val="00D33889"/>
    <w:rsid w:val="00D35A0B"/>
    <w:rsid w:val="00D3638A"/>
    <w:rsid w:val="00D365EF"/>
    <w:rsid w:val="00D37F3C"/>
    <w:rsid w:val="00D44E14"/>
    <w:rsid w:val="00D45496"/>
    <w:rsid w:val="00D46EEA"/>
    <w:rsid w:val="00D5337F"/>
    <w:rsid w:val="00D6251D"/>
    <w:rsid w:val="00D62979"/>
    <w:rsid w:val="00D62CCC"/>
    <w:rsid w:val="00D63961"/>
    <w:rsid w:val="00D6401E"/>
    <w:rsid w:val="00D65CF8"/>
    <w:rsid w:val="00D66CA8"/>
    <w:rsid w:val="00D72B43"/>
    <w:rsid w:val="00D73DF5"/>
    <w:rsid w:val="00D73FAC"/>
    <w:rsid w:val="00D764CD"/>
    <w:rsid w:val="00D76B45"/>
    <w:rsid w:val="00D810B0"/>
    <w:rsid w:val="00D810CB"/>
    <w:rsid w:val="00D8194E"/>
    <w:rsid w:val="00D82F98"/>
    <w:rsid w:val="00D849DA"/>
    <w:rsid w:val="00D84C5C"/>
    <w:rsid w:val="00D86A9A"/>
    <w:rsid w:val="00D90D34"/>
    <w:rsid w:val="00D912EC"/>
    <w:rsid w:val="00D9236D"/>
    <w:rsid w:val="00D929A2"/>
    <w:rsid w:val="00D9427C"/>
    <w:rsid w:val="00D96941"/>
    <w:rsid w:val="00D96BDD"/>
    <w:rsid w:val="00DA033B"/>
    <w:rsid w:val="00DA0AA1"/>
    <w:rsid w:val="00DA0FF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5FE6"/>
    <w:rsid w:val="00DC7472"/>
    <w:rsid w:val="00DC7D4C"/>
    <w:rsid w:val="00DC7EE5"/>
    <w:rsid w:val="00DD1173"/>
    <w:rsid w:val="00DD40D1"/>
    <w:rsid w:val="00DD4819"/>
    <w:rsid w:val="00DD4FB2"/>
    <w:rsid w:val="00DD5092"/>
    <w:rsid w:val="00DD6296"/>
    <w:rsid w:val="00DD631B"/>
    <w:rsid w:val="00DE039D"/>
    <w:rsid w:val="00DE5C3E"/>
    <w:rsid w:val="00DF0C15"/>
    <w:rsid w:val="00DF25F2"/>
    <w:rsid w:val="00DF2764"/>
    <w:rsid w:val="00DF2BB9"/>
    <w:rsid w:val="00DF3DB6"/>
    <w:rsid w:val="00DF499F"/>
    <w:rsid w:val="00DF576A"/>
    <w:rsid w:val="00DF5BE9"/>
    <w:rsid w:val="00E00215"/>
    <w:rsid w:val="00E00C86"/>
    <w:rsid w:val="00E01865"/>
    <w:rsid w:val="00E10278"/>
    <w:rsid w:val="00E10519"/>
    <w:rsid w:val="00E12001"/>
    <w:rsid w:val="00E125AD"/>
    <w:rsid w:val="00E127B5"/>
    <w:rsid w:val="00E1317F"/>
    <w:rsid w:val="00E137F4"/>
    <w:rsid w:val="00E15C6B"/>
    <w:rsid w:val="00E17229"/>
    <w:rsid w:val="00E22529"/>
    <w:rsid w:val="00E23C5D"/>
    <w:rsid w:val="00E3055C"/>
    <w:rsid w:val="00E32ACA"/>
    <w:rsid w:val="00E335D2"/>
    <w:rsid w:val="00E33D22"/>
    <w:rsid w:val="00E3415C"/>
    <w:rsid w:val="00E34279"/>
    <w:rsid w:val="00E3447E"/>
    <w:rsid w:val="00E4347F"/>
    <w:rsid w:val="00E445D9"/>
    <w:rsid w:val="00E45F2B"/>
    <w:rsid w:val="00E46397"/>
    <w:rsid w:val="00E463D8"/>
    <w:rsid w:val="00E46DD1"/>
    <w:rsid w:val="00E474EE"/>
    <w:rsid w:val="00E4783A"/>
    <w:rsid w:val="00E502A0"/>
    <w:rsid w:val="00E50A02"/>
    <w:rsid w:val="00E50E55"/>
    <w:rsid w:val="00E50E9A"/>
    <w:rsid w:val="00E523CB"/>
    <w:rsid w:val="00E52E13"/>
    <w:rsid w:val="00E54829"/>
    <w:rsid w:val="00E55AB0"/>
    <w:rsid w:val="00E60DE0"/>
    <w:rsid w:val="00E61BA8"/>
    <w:rsid w:val="00E63573"/>
    <w:rsid w:val="00E676CE"/>
    <w:rsid w:val="00E70B01"/>
    <w:rsid w:val="00E70D29"/>
    <w:rsid w:val="00E718FE"/>
    <w:rsid w:val="00E72B8B"/>
    <w:rsid w:val="00E72F5E"/>
    <w:rsid w:val="00E74579"/>
    <w:rsid w:val="00E7594A"/>
    <w:rsid w:val="00E75D87"/>
    <w:rsid w:val="00E76D5B"/>
    <w:rsid w:val="00E84576"/>
    <w:rsid w:val="00E86DC9"/>
    <w:rsid w:val="00E8790E"/>
    <w:rsid w:val="00E9067D"/>
    <w:rsid w:val="00E92AA1"/>
    <w:rsid w:val="00E93328"/>
    <w:rsid w:val="00E956DC"/>
    <w:rsid w:val="00E97A70"/>
    <w:rsid w:val="00E97F3E"/>
    <w:rsid w:val="00EA03E5"/>
    <w:rsid w:val="00EA0675"/>
    <w:rsid w:val="00EA17C9"/>
    <w:rsid w:val="00EA17EF"/>
    <w:rsid w:val="00EA23B9"/>
    <w:rsid w:val="00EA3689"/>
    <w:rsid w:val="00EA38A4"/>
    <w:rsid w:val="00EA5F40"/>
    <w:rsid w:val="00EA760A"/>
    <w:rsid w:val="00EB2306"/>
    <w:rsid w:val="00EB2375"/>
    <w:rsid w:val="00EB2955"/>
    <w:rsid w:val="00EB2CCE"/>
    <w:rsid w:val="00EB3909"/>
    <w:rsid w:val="00EB431B"/>
    <w:rsid w:val="00EB4C0D"/>
    <w:rsid w:val="00EB77B4"/>
    <w:rsid w:val="00EC2BAE"/>
    <w:rsid w:val="00EC2D9E"/>
    <w:rsid w:val="00EC3945"/>
    <w:rsid w:val="00EC433B"/>
    <w:rsid w:val="00EC4CE0"/>
    <w:rsid w:val="00EC4E49"/>
    <w:rsid w:val="00EC5E69"/>
    <w:rsid w:val="00EC7351"/>
    <w:rsid w:val="00ED07D0"/>
    <w:rsid w:val="00ED21A4"/>
    <w:rsid w:val="00ED3808"/>
    <w:rsid w:val="00ED448A"/>
    <w:rsid w:val="00ED6FA8"/>
    <w:rsid w:val="00ED7BE1"/>
    <w:rsid w:val="00EE0760"/>
    <w:rsid w:val="00EE3029"/>
    <w:rsid w:val="00EE485F"/>
    <w:rsid w:val="00EE62CD"/>
    <w:rsid w:val="00EE6AA2"/>
    <w:rsid w:val="00EE72BE"/>
    <w:rsid w:val="00EF2FE9"/>
    <w:rsid w:val="00EF3AD2"/>
    <w:rsid w:val="00EF45D8"/>
    <w:rsid w:val="00EF4C64"/>
    <w:rsid w:val="00EF5A2B"/>
    <w:rsid w:val="00EF680F"/>
    <w:rsid w:val="00EF6EE4"/>
    <w:rsid w:val="00F013BE"/>
    <w:rsid w:val="00F03212"/>
    <w:rsid w:val="00F0456D"/>
    <w:rsid w:val="00F048D7"/>
    <w:rsid w:val="00F04B23"/>
    <w:rsid w:val="00F0682B"/>
    <w:rsid w:val="00F10420"/>
    <w:rsid w:val="00F10D07"/>
    <w:rsid w:val="00F12485"/>
    <w:rsid w:val="00F14098"/>
    <w:rsid w:val="00F15201"/>
    <w:rsid w:val="00F153CC"/>
    <w:rsid w:val="00F20546"/>
    <w:rsid w:val="00F2062C"/>
    <w:rsid w:val="00F23042"/>
    <w:rsid w:val="00F235B7"/>
    <w:rsid w:val="00F245C6"/>
    <w:rsid w:val="00F2535A"/>
    <w:rsid w:val="00F260C9"/>
    <w:rsid w:val="00F30B03"/>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1F80"/>
    <w:rsid w:val="00F725EC"/>
    <w:rsid w:val="00F72FFD"/>
    <w:rsid w:val="00F743E5"/>
    <w:rsid w:val="00F74955"/>
    <w:rsid w:val="00F75AA0"/>
    <w:rsid w:val="00F75EE3"/>
    <w:rsid w:val="00F76446"/>
    <w:rsid w:val="00F77EDB"/>
    <w:rsid w:val="00F810BE"/>
    <w:rsid w:val="00F85071"/>
    <w:rsid w:val="00F86888"/>
    <w:rsid w:val="00F90A74"/>
    <w:rsid w:val="00F91696"/>
    <w:rsid w:val="00F92A00"/>
    <w:rsid w:val="00F96FF0"/>
    <w:rsid w:val="00FA1212"/>
    <w:rsid w:val="00FA2F68"/>
    <w:rsid w:val="00FA33CA"/>
    <w:rsid w:val="00FA423E"/>
    <w:rsid w:val="00FA4F68"/>
    <w:rsid w:val="00FB0EE9"/>
    <w:rsid w:val="00FB12B8"/>
    <w:rsid w:val="00FC17D3"/>
    <w:rsid w:val="00FC32CF"/>
    <w:rsid w:val="00FC3822"/>
    <w:rsid w:val="00FC7877"/>
    <w:rsid w:val="00FD0F0C"/>
    <w:rsid w:val="00FD169E"/>
    <w:rsid w:val="00FD2F4E"/>
    <w:rsid w:val="00FD4825"/>
    <w:rsid w:val="00FD5474"/>
    <w:rsid w:val="00FD769C"/>
    <w:rsid w:val="00FE072C"/>
    <w:rsid w:val="00FE09F6"/>
    <w:rsid w:val="00FE0C63"/>
    <w:rsid w:val="00FE137E"/>
    <w:rsid w:val="00FE1676"/>
    <w:rsid w:val="00FE3032"/>
    <w:rsid w:val="00FE323E"/>
    <w:rsid w:val="00FE32DF"/>
    <w:rsid w:val="00FE54A2"/>
    <w:rsid w:val="00FF65E1"/>
    <w:rsid w:val="00FF7BFA"/>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B507AD"/>
    <w:rPr>
      <w:color w:val="605E5C"/>
      <w:shd w:val="clear" w:color="auto" w:fill="E1DFDD"/>
    </w:rPr>
  </w:style>
  <w:style w:type="character" w:styleId="Strong">
    <w:name w:val="Strong"/>
    <w:basedOn w:val="DefaultParagraphFont"/>
    <w:uiPriority w:val="22"/>
    <w:qFormat/>
    <w:rsid w:val="00105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gzUIuydqSIE" TargetMode="External"/><Relationship Id="rId26" Type="http://schemas.openxmlformats.org/officeDocument/2006/relationships/hyperlink" Target="http://www.edutopia.org/post-secondary-outcomes-students-with-autism-dana-reinecke" TargetMode="External"/><Relationship Id="rId39" Type="http://schemas.openxmlformats.org/officeDocument/2006/relationships/hyperlink" Target="https://www.youtube.com/watch?v=ivcCwCiHQLc"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www.autismspeaks.org/family-services/resource-library/assistive-technology" TargetMode="External"/><Relationship Id="rId42" Type="http://schemas.openxmlformats.org/officeDocument/2006/relationships/hyperlink" Target="https://www.youtube.com/watch?v=AUU4jP18gY4" TargetMode="External"/><Relationship Id="rId47" Type="http://schemas.openxmlformats.org/officeDocument/2006/relationships/hyperlink" Target="https://www.youtube.com/watch?v=vkymZzmg4jw"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O0aWGsO8Vnw" TargetMode="External"/><Relationship Id="rId11" Type="http://schemas.openxmlformats.org/officeDocument/2006/relationships/footnotes" Target="footnotes.xml"/><Relationship Id="rId24" Type="http://schemas.openxmlformats.org/officeDocument/2006/relationships/hyperlink" Target="https://www.youtube.com/watch?v=jbGQ9fuLboY" TargetMode="External"/><Relationship Id="rId32" Type="http://schemas.openxmlformats.org/officeDocument/2006/relationships/hyperlink" Target="https://www.youtube.com/watch?v=EnBzw4sUCuM" TargetMode="External"/><Relationship Id="rId37" Type="http://schemas.openxmlformats.org/officeDocument/2006/relationships/hyperlink" Target="http://www.readingrockets.org/article/supporting-students-autism-10-ideas-inclusive-classrooms" TargetMode="External"/><Relationship Id="rId40" Type="http://schemas.openxmlformats.org/officeDocument/2006/relationships/hyperlink" Target="https://www.youtube.com/watch?v=WUKHO8zZ934" TargetMode="External"/><Relationship Id="rId45" Type="http://schemas.openxmlformats.org/officeDocument/2006/relationships/hyperlink" Target="https://www.youtube.com/watch?v=glbheqzMoYQ"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pattan.net/disabilities/intellectual-disabilities/standards-aligned-instruction-and-alternate-eligib" TargetMode="External"/><Relationship Id="rId28" Type="http://schemas.openxmlformats.org/officeDocument/2006/relationships/hyperlink" Target="https://www.youtube.com/watch?v=YtvP5A5OHpU" TargetMode="External"/><Relationship Id="rId36" Type="http://schemas.openxmlformats.org/officeDocument/2006/relationships/hyperlink" Target="http://www.autism-help.org/behavior-socio-emotional-development.htm" TargetMode="External"/><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youtube.com/watch?v=KtVYlValKlk" TargetMode="External"/><Relationship Id="rId31" Type="http://schemas.openxmlformats.org/officeDocument/2006/relationships/hyperlink" Target="https://www.ted.com/talks/ajit_narayanan_a_word_game_to_communicate_in_any_language" TargetMode="External"/><Relationship Id="rId44" Type="http://schemas.openxmlformats.org/officeDocument/2006/relationships/hyperlink" Target="https://www.youtube.com/watch?v=O_7f6QRnATw&amp;list=PLY4yjqu8XdncBba2Pxu4r2ZRR7f_AdqO2"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0Uv1DfFaahU" TargetMode="External"/><Relationship Id="rId27" Type="http://schemas.openxmlformats.org/officeDocument/2006/relationships/hyperlink" Target="http://www.autisminternetmodules.org" TargetMode="External"/><Relationship Id="rId30" Type="http://schemas.openxmlformats.org/officeDocument/2006/relationships/hyperlink" Target="http://autismumbrella.blogspot.com/2011/10/4-major-theories-of-speech-and-language.html" TargetMode="External"/><Relationship Id="rId35" Type="http://schemas.openxmlformats.org/officeDocument/2006/relationships/hyperlink" Target="http://raisingchildren.net.au/articles/autism_spectrum_disorder_social_skills.html" TargetMode="External"/><Relationship Id="rId43" Type="http://schemas.openxmlformats.org/officeDocument/2006/relationships/hyperlink" Target="https://www.youtube.com/watch?v=sDzb9nj7bq4" TargetMode="External"/><Relationship Id="rId48"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youtube.com/watch?v=Vqvfsc374og" TargetMode="External"/><Relationship Id="rId25" Type="http://schemas.openxmlformats.org/officeDocument/2006/relationships/hyperlink" Target="https://www.youtube.com/watch?v=JkN8DIgt2S0" TargetMode="External"/><Relationship Id="rId33" Type="http://schemas.openxmlformats.org/officeDocument/2006/relationships/hyperlink" Target="https://www.bridgingapps.org/2018/04/7-best-apps-children-autism/" TargetMode="External"/><Relationship Id="rId38" Type="http://schemas.openxmlformats.org/officeDocument/2006/relationships/hyperlink" Target="https://network.autism.org.uk/knowledge/insight-opinion/anxiety-and-autism-classroom" TargetMode="External"/><Relationship Id="rId46" Type="http://schemas.openxmlformats.org/officeDocument/2006/relationships/hyperlink" Target="http://www.autisminternetmodules.org" TargetMode="External"/><Relationship Id="rId20" Type="http://schemas.openxmlformats.org/officeDocument/2006/relationships/hyperlink" Target="https://www.youtube.com/watch?v=xCnnUr_GP0I" TargetMode="External"/><Relationship Id="rId41" Type="http://schemas.openxmlformats.org/officeDocument/2006/relationships/hyperlink" Target="https://www.youtube.com/watch?v=t-QIrwTwerU"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E37F90B6-8107-4BE9-8DA0-FCB70294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27</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2</cp:revision>
  <cp:lastPrinted>2009-04-23T17:02:00Z</cp:lastPrinted>
  <dcterms:created xsi:type="dcterms:W3CDTF">2019-03-22T22:55:00Z</dcterms:created>
  <dcterms:modified xsi:type="dcterms:W3CDTF">2019-03-22T22:55:00Z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