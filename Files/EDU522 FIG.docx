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53A9F" w14:textId="77777777" w:rsidR="005C1120" w:rsidRPr="0020635A" w:rsidRDefault="005C1120" w:rsidP="0020635A">
      <w:pPr>
        <w:pStyle w:val="Heading1"/>
      </w:pPr>
      <w:r w:rsidRPr="0020635A">
        <w:t xml:space="preserve">Course </w:t>
      </w:r>
      <w:r w:rsidR="00732A3B" w:rsidRPr="0020635A">
        <w:t>Description</w:t>
      </w:r>
      <w:r w:rsidRPr="0020635A">
        <w:t xml:space="preserve"> </w:t>
      </w:r>
    </w:p>
    <w:p w14:paraId="4296AB38" w14:textId="77777777" w:rsidR="00121460" w:rsidRDefault="00121460" w:rsidP="00DC3920"/>
    <w:p w14:paraId="29336BCC" w14:textId="77777777" w:rsidR="00121460" w:rsidRPr="0090566F" w:rsidRDefault="00A87582" w:rsidP="002522B3">
      <w:pPr>
        <w:pStyle w:val="AssignmentsLevel1"/>
      </w:pPr>
      <w:r w:rsidRPr="00A87582">
        <w:t>The course will focus on the examination of group theories and research about interpersonal communication; exploration of the functioning of groups and the consequence of group interaction in the development of the individual. In this course the student will study a combination of theoretical studies with a practical understanding of human dynamics, as these occur in work and life.</w:t>
      </w:r>
    </w:p>
    <w:p w14:paraId="34BB2C87" w14:textId="77777777" w:rsidR="00E676CE" w:rsidRPr="0090566F" w:rsidRDefault="00E676CE" w:rsidP="00DC3920"/>
    <w:p w14:paraId="0BA81276" w14:textId="77777777" w:rsidR="00121460" w:rsidRDefault="00121460" w:rsidP="0020635A">
      <w:pPr>
        <w:pStyle w:val="Heading1"/>
        <w:rPr>
          <w:color w:val="9C2C2A"/>
        </w:rPr>
      </w:pPr>
      <w:r>
        <w:t>University Learning Outcomes (U</w:t>
      </w:r>
      <w:r w:rsidRPr="00825CE5">
        <w:t>LO)</w:t>
      </w:r>
    </w:p>
    <w:p w14:paraId="49D8DD0F" w14:textId="77777777" w:rsidR="00121460" w:rsidRPr="004F138A" w:rsidRDefault="00121460" w:rsidP="00121460">
      <w:pPr>
        <w:tabs>
          <w:tab w:val="left" w:pos="0"/>
        </w:tabs>
        <w:rPr>
          <w:rFonts w:cs="Arial"/>
          <w:szCs w:val="22"/>
        </w:rPr>
      </w:pPr>
    </w:p>
    <w:p w14:paraId="72734D33" w14:textId="77777777" w:rsidR="00481705" w:rsidRDefault="00481705" w:rsidP="00481705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ULO1: </w:t>
      </w:r>
      <w:r>
        <w:rPr>
          <w:rFonts w:cs="Arial"/>
          <w:szCs w:val="20"/>
        </w:rPr>
        <w:t>Knowledge of Human Cultures and the Physical and Natural World</w:t>
      </w:r>
    </w:p>
    <w:p w14:paraId="4C65A453" w14:textId="77777777" w:rsidR="00481705" w:rsidRDefault="00481705" w:rsidP="00481705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ULO2: </w:t>
      </w:r>
      <w:r>
        <w:rPr>
          <w:rFonts w:cs="Arial"/>
          <w:szCs w:val="20"/>
        </w:rPr>
        <w:t>Intellectual and Practical Skills</w:t>
      </w:r>
    </w:p>
    <w:p w14:paraId="725DD54C" w14:textId="77777777" w:rsidR="00481705" w:rsidRDefault="00481705" w:rsidP="00481705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ULO3: </w:t>
      </w:r>
      <w:r>
        <w:rPr>
          <w:rFonts w:cs="Arial"/>
          <w:szCs w:val="20"/>
        </w:rPr>
        <w:t>Personal and Social Responsibility</w:t>
      </w:r>
    </w:p>
    <w:p w14:paraId="14CCB9F3" w14:textId="77777777" w:rsidR="00481705" w:rsidRDefault="00481705" w:rsidP="00481705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ULO4: </w:t>
      </w:r>
      <w:r>
        <w:rPr>
          <w:rFonts w:cs="Arial"/>
          <w:szCs w:val="20"/>
        </w:rPr>
        <w:t>Integrative and Applied Learning</w:t>
      </w:r>
    </w:p>
    <w:p w14:paraId="0D066424" w14:textId="77777777" w:rsidR="00481705" w:rsidRDefault="00481705" w:rsidP="00481705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="Times New Roman" w:hAnsi="Times New Roman"/>
          <w:sz w:val="19"/>
          <w:szCs w:val="19"/>
        </w:rPr>
      </w:pPr>
      <w:r>
        <w:rPr>
          <w:rFonts w:cs="Arial"/>
          <w:b/>
          <w:bCs/>
          <w:szCs w:val="20"/>
        </w:rPr>
        <w:t xml:space="preserve">ULO5: </w:t>
      </w:r>
      <w:r>
        <w:rPr>
          <w:rFonts w:cs="Arial"/>
          <w:szCs w:val="20"/>
        </w:rPr>
        <w:t>Immersed in the Critical Concerns of the Sisters of Mercy of the Americas</w:t>
      </w:r>
    </w:p>
    <w:p w14:paraId="4F728903" w14:textId="77777777" w:rsidR="00825564" w:rsidRPr="0090566F" w:rsidRDefault="00825564" w:rsidP="00825564"/>
    <w:p w14:paraId="77FF0AA8" w14:textId="77777777" w:rsidR="00132272" w:rsidRDefault="00132272" w:rsidP="0020635A">
      <w:pPr>
        <w:pStyle w:val="Heading1"/>
      </w:pPr>
      <w:r w:rsidRPr="007F64FA">
        <w:t xml:space="preserve">Program Learning Outcomes (PLO) </w:t>
      </w:r>
    </w:p>
    <w:p w14:paraId="0E48D5AE" w14:textId="77777777" w:rsidR="00132272" w:rsidRPr="007F64FA" w:rsidRDefault="00132272" w:rsidP="00132272">
      <w:pPr>
        <w:rPr>
          <w:rFonts w:cs="Arial"/>
          <w:b/>
          <w:bCs/>
        </w:rPr>
      </w:pPr>
    </w:p>
    <w:p w14:paraId="3DFBABF0" w14:textId="77777777" w:rsidR="00637964" w:rsidRPr="000D4512" w:rsidRDefault="00637964" w:rsidP="00637964">
      <w:pPr>
        <w:pStyle w:val="AssignmentsLevel2"/>
      </w:pPr>
      <w:r w:rsidRPr="000D4512">
        <w:rPr>
          <w:b/>
        </w:rPr>
        <w:t>PLO1:</w:t>
      </w:r>
      <w:r w:rsidRPr="000D4512">
        <w:t xml:space="preserve"> Apply theoretical and practical knowledge in support of your professional practice. (ULO 2, 4)</w:t>
      </w:r>
    </w:p>
    <w:p w14:paraId="7AFFFA5D" w14:textId="77777777" w:rsidR="00637964" w:rsidRPr="000D4512" w:rsidRDefault="00637964" w:rsidP="00637964">
      <w:pPr>
        <w:pStyle w:val="AssignmentsLevel2"/>
      </w:pPr>
      <w:r w:rsidRPr="000D4512">
        <w:rPr>
          <w:b/>
        </w:rPr>
        <w:t>PLO2:</w:t>
      </w:r>
      <w:r w:rsidRPr="000D4512">
        <w:t xml:space="preserve"> Utilize educational research and develop your own research interests and agenda. (ULO 2, 3)</w:t>
      </w:r>
    </w:p>
    <w:p w14:paraId="4934BC5E" w14:textId="77777777" w:rsidR="00637964" w:rsidRPr="000D4512" w:rsidRDefault="00637964" w:rsidP="00637964">
      <w:pPr>
        <w:pStyle w:val="AssignmentsLevel2"/>
      </w:pPr>
      <w:r w:rsidRPr="000D4512">
        <w:rPr>
          <w:b/>
        </w:rPr>
        <w:t>PLO3:</w:t>
      </w:r>
      <w:r w:rsidRPr="000D4512">
        <w:t xml:space="preserve"> Examine and critique the economic, political, cultural, historical, and social influences that impact education in the United States. (ULO 1, 3, 5)</w:t>
      </w:r>
    </w:p>
    <w:p w14:paraId="072B4249" w14:textId="77777777" w:rsidR="00637964" w:rsidRPr="000D4512" w:rsidRDefault="00637964" w:rsidP="00637964">
      <w:pPr>
        <w:pStyle w:val="AssignmentsLevel2"/>
      </w:pPr>
      <w:r w:rsidRPr="000D4512">
        <w:rPr>
          <w:b/>
        </w:rPr>
        <w:t>PLO4:</w:t>
      </w:r>
      <w:r w:rsidRPr="000D4512">
        <w:t xml:space="preserve"> Apply policies, statutes, and rules established by state and local agencies relating to judicious application of disciplinary methods and behavioral procedures. (ULO 3, 4)</w:t>
      </w:r>
    </w:p>
    <w:p w14:paraId="219A9FB9" w14:textId="77777777" w:rsidR="00637964" w:rsidRDefault="00637964" w:rsidP="00637964">
      <w:pPr>
        <w:pStyle w:val="AssignmentsLevel2"/>
      </w:pPr>
      <w:r w:rsidRPr="000D4512">
        <w:rPr>
          <w:b/>
        </w:rPr>
        <w:t>PLO5:</w:t>
      </w:r>
      <w:r w:rsidRPr="000D4512">
        <w:t xml:space="preserve"> Identify and use instructional methods and curricula that are appropriate and effective in meeting the needs of individual learners. (ULO 1, 2, 4, 5)</w:t>
      </w:r>
    </w:p>
    <w:p w14:paraId="54DAD55E" w14:textId="77777777" w:rsidR="00104F2B" w:rsidRPr="00104F2B" w:rsidRDefault="00104F2B" w:rsidP="00104F2B"/>
    <w:p w14:paraId="6A3868D0" w14:textId="77777777" w:rsidR="00EE72BE" w:rsidRPr="00121460" w:rsidRDefault="00EE72BE" w:rsidP="0020635A">
      <w:pPr>
        <w:pStyle w:val="Heading1"/>
      </w:pPr>
      <w:r w:rsidRPr="00825CE5">
        <w:t xml:space="preserve">Course </w:t>
      </w:r>
      <w:r w:rsidR="002D4285">
        <w:t xml:space="preserve">Learning </w:t>
      </w:r>
      <w:r w:rsidRPr="00825CE5">
        <w:t>Outcomes</w:t>
      </w:r>
      <w:r w:rsidR="00121460">
        <w:t xml:space="preserve"> (CLO) </w:t>
      </w:r>
    </w:p>
    <w:p w14:paraId="1119E276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291175C0" w14:textId="6F265279" w:rsidR="00A87582" w:rsidRPr="006826B3" w:rsidRDefault="00A87582" w:rsidP="00A87582">
      <w:pPr>
        <w:pStyle w:val="AssignmentsLevel2"/>
      </w:pPr>
      <w:r w:rsidRPr="006826B3">
        <w:rPr>
          <w:b/>
        </w:rPr>
        <w:t>CLO1</w:t>
      </w:r>
      <w:r w:rsidR="0063007B">
        <w:t>: Utilize</w:t>
      </w:r>
      <w:r w:rsidRPr="006826B3">
        <w:t xml:space="preserve"> group theories to think systematically about group process and dynamics.</w:t>
      </w:r>
    </w:p>
    <w:p w14:paraId="1DDF1906" w14:textId="77777777" w:rsidR="00A87582" w:rsidRPr="006826B3" w:rsidRDefault="00A87582" w:rsidP="00A87582">
      <w:pPr>
        <w:pStyle w:val="AssignmentsLevel2"/>
      </w:pPr>
      <w:r w:rsidRPr="006826B3">
        <w:rPr>
          <w:b/>
        </w:rPr>
        <w:t>CLO2</w:t>
      </w:r>
      <w:r w:rsidRPr="006826B3">
        <w:t>: Analyze how individual strengths and weaknesses contribute to the overall group dynamics.</w:t>
      </w:r>
    </w:p>
    <w:p w14:paraId="12CFBF98" w14:textId="77777777" w:rsidR="00A87582" w:rsidRPr="006826B3" w:rsidRDefault="00A87582" w:rsidP="00A87582">
      <w:pPr>
        <w:pStyle w:val="AssignmentsLevel2"/>
      </w:pPr>
      <w:r w:rsidRPr="006826B3">
        <w:rPr>
          <w:b/>
        </w:rPr>
        <w:t>CLO3</w:t>
      </w:r>
      <w:r w:rsidRPr="006826B3">
        <w:t>: Gathers information from group interactions and analyzes potential risks to the group process.</w:t>
      </w:r>
    </w:p>
    <w:p w14:paraId="46F5D77A" w14:textId="77777777" w:rsidR="00A87582" w:rsidRPr="006826B3" w:rsidRDefault="00A87582" w:rsidP="00A87582">
      <w:pPr>
        <w:pStyle w:val="AssignmentsLevel2"/>
      </w:pPr>
      <w:r w:rsidRPr="006826B3">
        <w:rPr>
          <w:b/>
        </w:rPr>
        <w:t>CLO4</w:t>
      </w:r>
      <w:r w:rsidRPr="006826B3">
        <w:t>: Analyze the attributes and responsibilities of effective group leadership.</w:t>
      </w:r>
    </w:p>
    <w:p w14:paraId="60583211" w14:textId="77777777" w:rsidR="00A87582" w:rsidRPr="006826B3" w:rsidRDefault="00A87582" w:rsidP="00A87582">
      <w:pPr>
        <w:pStyle w:val="AssignmentsLevel2"/>
      </w:pPr>
      <w:r w:rsidRPr="006826B3">
        <w:rPr>
          <w:b/>
        </w:rPr>
        <w:t>CLO5</w:t>
      </w:r>
      <w:r w:rsidRPr="006826B3">
        <w:t xml:space="preserve">: Applies an understanding of individual and group motivation to create an effective learning environment for teachers and students. </w:t>
      </w:r>
    </w:p>
    <w:p w14:paraId="3285B2B5" w14:textId="77777777" w:rsidR="00A87582" w:rsidRPr="006826B3" w:rsidRDefault="00A87582" w:rsidP="00A87582">
      <w:pPr>
        <w:pStyle w:val="AssignmentsLevel2"/>
      </w:pPr>
      <w:r w:rsidRPr="006826B3">
        <w:rPr>
          <w:b/>
        </w:rPr>
        <w:t>CLO6</w:t>
      </w:r>
      <w:r w:rsidRPr="006826B3">
        <w:t>: Facilitates group collaboration with students, faculty, staff or parents to create a school climate that fosters student achievement.</w:t>
      </w:r>
    </w:p>
    <w:p w14:paraId="4E259F3F" w14:textId="77777777" w:rsidR="004F138A" w:rsidRPr="00DA0FE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145B1765" w14:textId="77777777" w:rsidR="004F138A" w:rsidRDefault="004F138A" w:rsidP="0020635A">
      <w:pPr>
        <w:pStyle w:val="Heading1"/>
        <w:rPr>
          <w:color w:val="9C2C2A"/>
        </w:rPr>
      </w:pPr>
      <w:r w:rsidRPr="00825CE5">
        <w:t>Student Expectations</w:t>
      </w:r>
    </w:p>
    <w:p w14:paraId="059D3990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7BB601CE" w14:textId="77777777" w:rsidR="004F138A" w:rsidRDefault="004F138A" w:rsidP="002522B3">
      <w:pPr>
        <w:pStyle w:val="AssignmentsLevel1"/>
      </w:pPr>
      <w:r w:rsidRPr="002D2B9E">
        <w:t>Students are expected to</w:t>
      </w:r>
      <w:r>
        <w:t>:</w:t>
      </w:r>
    </w:p>
    <w:p w14:paraId="10703A65" w14:textId="77777777" w:rsidR="00D07152" w:rsidRDefault="00D07152" w:rsidP="002522B3">
      <w:pPr>
        <w:pStyle w:val="AssignmentsLevel1"/>
      </w:pPr>
    </w:p>
    <w:p w14:paraId="3C7CE03A" w14:textId="77777777" w:rsidR="004F138A" w:rsidRPr="00B10A1D" w:rsidRDefault="007633A3" w:rsidP="002522B3">
      <w:pPr>
        <w:pStyle w:val="AssignmentsLevel2"/>
      </w:pPr>
      <w:r>
        <w:t>A</w:t>
      </w:r>
      <w:r w:rsidR="001C0DAF">
        <w:t>sk</w:t>
      </w:r>
      <w:r w:rsidR="004F138A">
        <w:t xml:space="preserve"> probing and insightful questions related to course content</w:t>
      </w:r>
      <w:r w:rsidR="004F138A" w:rsidRPr="00B10A1D">
        <w:t>.</w:t>
      </w:r>
    </w:p>
    <w:p w14:paraId="1DB2D901" w14:textId="77777777" w:rsidR="004F138A" w:rsidRPr="00B10A1D" w:rsidRDefault="007633A3" w:rsidP="002522B3">
      <w:pPr>
        <w:pStyle w:val="AssignmentsLevel2"/>
      </w:pPr>
      <w:r>
        <w:t>M</w:t>
      </w:r>
      <w:r w:rsidR="004F138A">
        <w:t>ake meaningful and relevant connections and application to their own learning process</w:t>
      </w:r>
      <w:r w:rsidR="004F138A" w:rsidRPr="00B10A1D">
        <w:t>.</w:t>
      </w:r>
    </w:p>
    <w:p w14:paraId="713BBD39" w14:textId="77777777" w:rsidR="004F138A" w:rsidRPr="00B10A1D" w:rsidRDefault="007633A3" w:rsidP="002522B3">
      <w:pPr>
        <w:pStyle w:val="AssignmentsLevel2"/>
      </w:pPr>
      <w:r>
        <w:t>B</w:t>
      </w:r>
      <w:r w:rsidR="004F138A" w:rsidRPr="00DF6573">
        <w:t>e productive and contributing members of class discussions</w:t>
      </w:r>
      <w:r w:rsidR="004F138A" w:rsidRPr="00B10A1D">
        <w:t>.</w:t>
      </w:r>
    </w:p>
    <w:p w14:paraId="466F847D" w14:textId="77777777" w:rsidR="000E5FD9" w:rsidRDefault="000E5FD9" w:rsidP="0020635A">
      <w:pPr>
        <w:pStyle w:val="Heading1"/>
      </w:pPr>
    </w:p>
    <w:p w14:paraId="3F3A97A3" w14:textId="77777777" w:rsidR="00721FDA" w:rsidRPr="00100350" w:rsidRDefault="00EE72BE" w:rsidP="0020635A">
      <w:pPr>
        <w:pStyle w:val="Heading1"/>
      </w:pPr>
      <w:r w:rsidRPr="00825CE5">
        <w:t xml:space="preserve">Required </w:t>
      </w:r>
      <w:r w:rsidR="00721FDA" w:rsidRPr="00825CE5">
        <w:t>Course Materials</w:t>
      </w:r>
    </w:p>
    <w:p w14:paraId="45D81517" w14:textId="77777777" w:rsidR="0049398D" w:rsidRPr="0090566F" w:rsidRDefault="0049398D" w:rsidP="00E127B5">
      <w:pPr>
        <w:pStyle w:val="APACitation"/>
      </w:pPr>
    </w:p>
    <w:p w14:paraId="0DADFB22" w14:textId="77777777" w:rsidR="00A87582" w:rsidRPr="00A87582" w:rsidRDefault="00A87582" w:rsidP="00A87582">
      <w:pPr>
        <w:pStyle w:val="APACitation"/>
        <w:ind w:left="0" w:firstLine="0"/>
      </w:pPr>
      <w:r w:rsidRPr="00A87582">
        <w:t xml:space="preserve">Johnson, D.H. &amp; Johnson, F.P. (2013). </w:t>
      </w:r>
      <w:r>
        <w:rPr>
          <w:i/>
        </w:rPr>
        <w:t>Joining together: group theory and group s</w:t>
      </w:r>
      <w:r w:rsidRPr="00A87582">
        <w:rPr>
          <w:i/>
        </w:rPr>
        <w:t>kills</w:t>
      </w:r>
      <w:r w:rsidRPr="00A87582">
        <w:t xml:space="preserve"> (11th ed.)</w:t>
      </w:r>
    </w:p>
    <w:p w14:paraId="668810C7" w14:textId="77777777" w:rsidR="00320A54" w:rsidRPr="00A87582" w:rsidRDefault="00A87582" w:rsidP="00A87582">
      <w:pPr>
        <w:pStyle w:val="APACitation"/>
        <w:ind w:left="0" w:firstLine="0"/>
      </w:pPr>
      <w:r w:rsidRPr="00A87582">
        <w:t xml:space="preserve">Boston, MA: Pearson Education, Inc. </w:t>
      </w:r>
      <w:r>
        <w:t xml:space="preserve"> </w:t>
      </w:r>
      <w:r w:rsidRPr="00A87582">
        <w:t>ISBN 9780132678131</w:t>
      </w:r>
    </w:p>
    <w:p w14:paraId="45D9E0E4" w14:textId="132A44FE" w:rsidR="002522B3" w:rsidRPr="002522B3" w:rsidRDefault="00AA7448" w:rsidP="002522B3">
      <w:pPr>
        <w:spacing w:before="100" w:beforeAutospacing="1" w:after="100" w:afterAutospacing="1"/>
        <w:rPr>
          <w:bCs/>
          <w:iCs/>
        </w:rPr>
        <w:sectPr w:rsidR="002522B3" w:rsidRPr="002522B3" w:rsidSect="00C82FE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  <w:r w:rsidRPr="007A5A17">
        <w:rPr>
          <w:bCs/>
          <w:iCs/>
        </w:rPr>
        <w:t>.</w:t>
      </w:r>
    </w:p>
    <w:p w14:paraId="52956EDB" w14:textId="77777777" w:rsidR="00861D9D" w:rsidRDefault="00861D9D" w:rsidP="0020635A">
      <w:pPr>
        <w:pStyle w:val="Heading1"/>
      </w:pPr>
      <w:r>
        <w:lastRenderedPageBreak/>
        <w:t>Suggested Point Values</w:t>
      </w:r>
    </w:p>
    <w:p w14:paraId="31DAC29D" w14:textId="77777777" w:rsidR="00D37A41" w:rsidRPr="00282521" w:rsidRDefault="00D37A41" w:rsidP="00861D9D">
      <w:pPr>
        <w:rPr>
          <w:sz w:val="16"/>
          <w:szCs w:val="16"/>
        </w:rPr>
      </w:pPr>
    </w:p>
    <w:tbl>
      <w:tblPr>
        <w:tblStyle w:val="TableGrid1"/>
        <w:tblW w:w="5037" w:type="pct"/>
        <w:tblInd w:w="-95" w:type="dxa"/>
        <w:tblLook w:val="04A0" w:firstRow="1" w:lastRow="0" w:firstColumn="1" w:lastColumn="0" w:noHBand="0" w:noVBand="1"/>
      </w:tblPr>
      <w:tblGrid>
        <w:gridCol w:w="9176"/>
        <w:gridCol w:w="2080"/>
        <w:gridCol w:w="1790"/>
      </w:tblGrid>
      <w:tr w:rsidR="00DA1207" w:rsidRPr="004F138A" w14:paraId="010CE180" w14:textId="77777777" w:rsidTr="00282521">
        <w:tc>
          <w:tcPr>
            <w:tcW w:w="3517" w:type="pct"/>
            <w:tcBorders>
              <w:bottom w:val="single" w:sz="4" w:space="0" w:color="auto"/>
              <w:right w:val="nil"/>
            </w:tcBorders>
            <w:shd w:val="clear" w:color="auto" w:fill="BF2C37"/>
            <w:vAlign w:val="center"/>
          </w:tcPr>
          <w:p w14:paraId="3068C30C" w14:textId="77777777" w:rsidR="00DA1207" w:rsidRPr="004F138A" w:rsidRDefault="00DA1207" w:rsidP="00132272">
            <w:pPr>
              <w:ind w:left="859" w:hanging="859"/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797" w:type="pct"/>
            <w:tcBorders>
              <w:left w:val="nil"/>
              <w:bottom w:val="single" w:sz="4" w:space="0" w:color="auto"/>
              <w:right w:val="nil"/>
            </w:tcBorders>
            <w:shd w:val="clear" w:color="auto" w:fill="BF2C37"/>
            <w:vAlign w:val="center"/>
          </w:tcPr>
          <w:p w14:paraId="3E0F7E2C" w14:textId="77777777" w:rsidR="00DA1207" w:rsidRPr="004F138A" w:rsidRDefault="00DA1207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686" w:type="pct"/>
            <w:tcBorders>
              <w:left w:val="nil"/>
              <w:bottom w:val="single" w:sz="4" w:space="0" w:color="auto"/>
            </w:tcBorders>
            <w:shd w:val="clear" w:color="auto" w:fill="BF2C37"/>
            <w:vAlign w:val="center"/>
          </w:tcPr>
          <w:p w14:paraId="73683D84" w14:textId="77777777" w:rsidR="00DA1207" w:rsidRPr="004F138A" w:rsidRDefault="00DA1207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861D9D" w:rsidRPr="0090566F" w14:paraId="48ECE0DA" w14:textId="77777777" w:rsidTr="00282521">
        <w:tc>
          <w:tcPr>
            <w:tcW w:w="3517" w:type="pct"/>
            <w:tcBorders>
              <w:right w:val="nil"/>
            </w:tcBorders>
            <w:shd w:val="clear" w:color="auto" w:fill="D8D9DA"/>
            <w:vAlign w:val="center"/>
          </w:tcPr>
          <w:p w14:paraId="66339861" w14:textId="77777777" w:rsidR="00861D9D" w:rsidRPr="0090566F" w:rsidRDefault="00861D9D" w:rsidP="007E2EEB">
            <w:pPr>
              <w:ind w:left="859" w:hanging="859"/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</w:t>
            </w:r>
            <w:r w:rsidR="007E2EEB">
              <w:rPr>
                <w:b/>
                <w:szCs w:val="20"/>
              </w:rPr>
              <w:t>One</w:t>
            </w:r>
          </w:p>
        </w:tc>
        <w:tc>
          <w:tcPr>
            <w:tcW w:w="797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6469B9DF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86" w:type="pct"/>
            <w:tcBorders>
              <w:left w:val="nil"/>
            </w:tcBorders>
            <w:shd w:val="clear" w:color="auto" w:fill="D8D9DA"/>
            <w:vAlign w:val="center"/>
          </w:tcPr>
          <w:p w14:paraId="470C9640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273D8D" w:rsidRPr="0090566F" w14:paraId="28F5E95E" w14:textId="77777777" w:rsidTr="00282521">
        <w:tc>
          <w:tcPr>
            <w:tcW w:w="3517" w:type="pct"/>
            <w:vAlign w:val="center"/>
          </w:tcPr>
          <w:p w14:paraId="427AEF99" w14:textId="43A96518" w:rsidR="00273D8D" w:rsidRDefault="00273D8D" w:rsidP="00771AA0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1</w:t>
            </w:r>
            <w:r>
              <w:rPr>
                <w:szCs w:val="20"/>
              </w:rPr>
              <w:t xml:space="preserve"> Team Task: Topic Selection</w:t>
            </w:r>
          </w:p>
        </w:tc>
        <w:tc>
          <w:tcPr>
            <w:tcW w:w="797" w:type="pct"/>
            <w:vAlign w:val="center"/>
          </w:tcPr>
          <w:p w14:paraId="0146A9B6" w14:textId="12687048" w:rsidR="00273D8D" w:rsidRPr="0090566F" w:rsidRDefault="00282521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0EE95887" w14:textId="671364C8" w:rsidR="00273D8D" w:rsidRPr="00132272" w:rsidRDefault="00273D8D" w:rsidP="00824D94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85B56" w:rsidRPr="0090566F" w14:paraId="421B633C" w14:textId="77777777" w:rsidTr="00282521">
        <w:tc>
          <w:tcPr>
            <w:tcW w:w="3517" w:type="pct"/>
            <w:vAlign w:val="center"/>
          </w:tcPr>
          <w:p w14:paraId="7D069492" w14:textId="5E9E7AE5" w:rsidR="00885B56" w:rsidRPr="00132272" w:rsidRDefault="002E75A9" w:rsidP="007E2EEB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 xml:space="preserve">Week 1 </w:t>
            </w:r>
            <w:r w:rsidR="00885B56">
              <w:rPr>
                <w:szCs w:val="20"/>
              </w:rPr>
              <w:t xml:space="preserve">Discussion: </w:t>
            </w:r>
            <w:r w:rsidR="007E2EEB">
              <w:rPr>
                <w:szCs w:val="20"/>
              </w:rPr>
              <w:t>Group Stages Development</w:t>
            </w:r>
          </w:p>
        </w:tc>
        <w:tc>
          <w:tcPr>
            <w:tcW w:w="797" w:type="pct"/>
            <w:vAlign w:val="center"/>
          </w:tcPr>
          <w:p w14:paraId="007EB04C" w14:textId="4BA8442F" w:rsidR="00885B56" w:rsidRPr="0090566F" w:rsidRDefault="00282521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173E0A3C" w14:textId="77777777" w:rsidR="00885B56" w:rsidRPr="00132272" w:rsidRDefault="00885B56" w:rsidP="00824D94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85B56" w:rsidRPr="0090566F" w14:paraId="281CF284" w14:textId="77777777" w:rsidTr="00282521">
        <w:tc>
          <w:tcPr>
            <w:tcW w:w="3517" w:type="pct"/>
            <w:vAlign w:val="center"/>
          </w:tcPr>
          <w:p w14:paraId="2FBAC60F" w14:textId="00DD8833" w:rsidR="00885B56" w:rsidRPr="0090566F" w:rsidRDefault="007E2EEB" w:rsidP="00EF59F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1</w:t>
            </w:r>
            <w:r>
              <w:rPr>
                <w:szCs w:val="20"/>
              </w:rPr>
              <w:t xml:space="preserve"> Journal</w:t>
            </w:r>
            <w:r w:rsidR="00EF59F2">
              <w:rPr>
                <w:szCs w:val="20"/>
              </w:rPr>
              <w:t xml:space="preserve"> Entry</w:t>
            </w:r>
          </w:p>
        </w:tc>
        <w:tc>
          <w:tcPr>
            <w:tcW w:w="797" w:type="pct"/>
            <w:vAlign w:val="center"/>
          </w:tcPr>
          <w:p w14:paraId="2B4CF3BC" w14:textId="114CAA99" w:rsidR="00885B56" w:rsidRPr="0090566F" w:rsidRDefault="00282521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422F354F" w14:textId="77777777" w:rsidR="00885B56" w:rsidRPr="00132272" w:rsidRDefault="00885B56" w:rsidP="00824D94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61D9D" w:rsidRPr="0090566F" w14:paraId="4194B5E7" w14:textId="77777777" w:rsidTr="00282521">
        <w:tc>
          <w:tcPr>
            <w:tcW w:w="3517" w:type="pct"/>
            <w:tcBorders>
              <w:right w:val="nil"/>
            </w:tcBorders>
            <w:shd w:val="clear" w:color="auto" w:fill="D8D9DA"/>
            <w:vAlign w:val="center"/>
          </w:tcPr>
          <w:p w14:paraId="79906B1F" w14:textId="77777777" w:rsidR="00861D9D" w:rsidRPr="0090566F" w:rsidRDefault="007E2EEB" w:rsidP="00132272">
            <w:pPr>
              <w:ind w:left="859" w:hanging="859"/>
              <w:rPr>
                <w:szCs w:val="20"/>
              </w:rPr>
            </w:pPr>
            <w:r>
              <w:rPr>
                <w:b/>
                <w:szCs w:val="20"/>
              </w:rPr>
              <w:t>Week Two</w:t>
            </w:r>
          </w:p>
        </w:tc>
        <w:tc>
          <w:tcPr>
            <w:tcW w:w="797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346A74CE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86" w:type="pct"/>
            <w:tcBorders>
              <w:left w:val="nil"/>
            </w:tcBorders>
            <w:shd w:val="clear" w:color="auto" w:fill="D8D9DA"/>
            <w:vAlign w:val="center"/>
          </w:tcPr>
          <w:p w14:paraId="730FD614" w14:textId="77777777" w:rsidR="00861D9D" w:rsidRPr="00132272" w:rsidRDefault="00861D9D" w:rsidP="0013227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85B56" w:rsidRPr="0090566F" w14:paraId="1721F945" w14:textId="77777777" w:rsidTr="00282521">
        <w:tc>
          <w:tcPr>
            <w:tcW w:w="3517" w:type="pct"/>
            <w:vAlign w:val="center"/>
          </w:tcPr>
          <w:p w14:paraId="0113237B" w14:textId="6379B701" w:rsidR="00885B56" w:rsidRPr="00132272" w:rsidRDefault="002E75A9" w:rsidP="008C0C0E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 xml:space="preserve">Week 2 </w:t>
            </w:r>
            <w:r w:rsidR="00885B56">
              <w:rPr>
                <w:szCs w:val="20"/>
              </w:rPr>
              <w:t xml:space="preserve">Discussion: </w:t>
            </w:r>
            <w:r w:rsidR="008C0C0E">
              <w:rPr>
                <w:szCs w:val="20"/>
              </w:rPr>
              <w:t xml:space="preserve">Best </w:t>
            </w:r>
            <w:r w:rsidR="005269FF">
              <w:rPr>
                <w:szCs w:val="20"/>
              </w:rPr>
              <w:t>Versus</w:t>
            </w:r>
            <w:r w:rsidR="008C0C0E">
              <w:rPr>
                <w:szCs w:val="20"/>
              </w:rPr>
              <w:t xml:space="preserve"> Worst Team</w:t>
            </w:r>
          </w:p>
        </w:tc>
        <w:tc>
          <w:tcPr>
            <w:tcW w:w="797" w:type="pct"/>
            <w:vAlign w:val="center"/>
          </w:tcPr>
          <w:p w14:paraId="5644E0E0" w14:textId="40856DE2" w:rsidR="00885B56" w:rsidRPr="0090566F" w:rsidRDefault="0008099E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282521">
              <w:rPr>
                <w:szCs w:val="20"/>
              </w:rPr>
              <w:t>0</w:t>
            </w:r>
          </w:p>
        </w:tc>
        <w:tc>
          <w:tcPr>
            <w:tcW w:w="686" w:type="pct"/>
            <w:vAlign w:val="center"/>
          </w:tcPr>
          <w:p w14:paraId="2B73DE40" w14:textId="33659F97" w:rsidR="00885B56" w:rsidRPr="00132272" w:rsidRDefault="00885B56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C0C0E" w:rsidRPr="0090566F" w14:paraId="30FAE6A7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4A863489" w14:textId="34CAC06C" w:rsidR="008C0C0E" w:rsidRDefault="002E75A9" w:rsidP="002E75A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2 Paper: </w:t>
            </w:r>
            <w:r w:rsidR="008C0C0E">
              <w:rPr>
                <w:szCs w:val="20"/>
              </w:rPr>
              <w:t>Emotional Intelligence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199A3C06" w14:textId="10CA15AD" w:rsidR="008C0C0E" w:rsidRPr="0090566F" w:rsidRDefault="0008099E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  <w:r w:rsidR="00282521">
              <w:rPr>
                <w:szCs w:val="20"/>
              </w:rPr>
              <w:t>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4CFD6AE6" w14:textId="77777777" w:rsidR="008C0C0E" w:rsidRPr="00132272" w:rsidRDefault="008C0C0E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C0C0E" w:rsidRPr="0090566F" w14:paraId="46C0BCFD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246F5A21" w14:textId="4F6E9D4B" w:rsidR="008C0C0E" w:rsidRDefault="008C0C0E" w:rsidP="00186750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2</w:t>
            </w:r>
            <w:r w:rsidR="008436EC">
              <w:rPr>
                <w:szCs w:val="20"/>
              </w:rPr>
              <w:t xml:space="preserve"> Team Task: </w:t>
            </w:r>
            <w:r w:rsidR="00BC4A62">
              <w:rPr>
                <w:szCs w:val="20"/>
              </w:rPr>
              <w:t>Project Management Log</w:t>
            </w:r>
            <w:r w:rsidR="000E7031" w:rsidRPr="000E7031">
              <w:rPr>
                <w:szCs w:val="20"/>
              </w:rPr>
              <w:t xml:space="preserve">, </w:t>
            </w:r>
            <w:r w:rsidR="00BC4A62">
              <w:rPr>
                <w:szCs w:val="20"/>
              </w:rPr>
              <w:t>Chunking</w:t>
            </w:r>
            <w:r w:rsidR="000E7031" w:rsidRPr="000E7031">
              <w:rPr>
                <w:szCs w:val="20"/>
              </w:rPr>
              <w:t xml:space="preserve">, </w:t>
            </w:r>
            <w:r w:rsidR="005269FF">
              <w:rPr>
                <w:szCs w:val="20"/>
              </w:rPr>
              <w:t>and</w:t>
            </w:r>
            <w:r w:rsidR="000E7031" w:rsidRPr="000E7031">
              <w:rPr>
                <w:szCs w:val="20"/>
              </w:rPr>
              <w:t xml:space="preserve"> </w:t>
            </w:r>
            <w:r w:rsidR="00BC4A62">
              <w:rPr>
                <w:szCs w:val="20"/>
              </w:rPr>
              <w:t>Timefram</w:t>
            </w:r>
            <w:r w:rsidR="00186750">
              <w:rPr>
                <w:szCs w:val="20"/>
              </w:rPr>
              <w:t>e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5EE16613" w14:textId="2FE9D6D2" w:rsidR="008C0C0E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0815C8B0" w14:textId="77777777" w:rsidR="008C0C0E" w:rsidRPr="00132272" w:rsidRDefault="008C0C0E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C0C0E" w:rsidRPr="0090566F" w14:paraId="0C8C60BB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6B1F0076" w14:textId="77777777" w:rsidR="008C0C0E" w:rsidRDefault="008C0C0E" w:rsidP="00EF59F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2</w:t>
            </w:r>
            <w:r>
              <w:rPr>
                <w:szCs w:val="20"/>
              </w:rPr>
              <w:t xml:space="preserve"> Journal</w:t>
            </w:r>
            <w:r w:rsidR="00EF59F2">
              <w:rPr>
                <w:szCs w:val="20"/>
              </w:rPr>
              <w:t xml:space="preserve"> Entry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1F61A4CF" w14:textId="38E30B8F" w:rsidR="008C0C0E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7FFC4913" w14:textId="77777777" w:rsidR="008C0C0E" w:rsidRPr="00132272" w:rsidRDefault="008C0C0E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20402073" w14:textId="77777777" w:rsidTr="00282521">
        <w:tc>
          <w:tcPr>
            <w:tcW w:w="3517" w:type="pct"/>
            <w:tcBorders>
              <w:right w:val="nil"/>
            </w:tcBorders>
            <w:shd w:val="clear" w:color="auto" w:fill="D8D9DA"/>
            <w:vAlign w:val="center"/>
          </w:tcPr>
          <w:p w14:paraId="00679F1C" w14:textId="77777777" w:rsidR="00AC14C7" w:rsidRPr="0090566F" w:rsidRDefault="00AC14C7" w:rsidP="007E2EEB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 xml:space="preserve">Week </w:t>
            </w:r>
            <w:r w:rsidR="007E2EEB">
              <w:rPr>
                <w:b/>
                <w:szCs w:val="20"/>
              </w:rPr>
              <w:t>Three</w:t>
            </w:r>
          </w:p>
        </w:tc>
        <w:tc>
          <w:tcPr>
            <w:tcW w:w="797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224F98FD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86" w:type="pct"/>
            <w:tcBorders>
              <w:left w:val="nil"/>
            </w:tcBorders>
            <w:shd w:val="clear" w:color="auto" w:fill="D8D9DA"/>
            <w:vAlign w:val="center"/>
          </w:tcPr>
          <w:p w14:paraId="62ACF501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2347E" w:rsidRPr="0090566F" w14:paraId="0B932C03" w14:textId="77777777" w:rsidTr="0082347E">
        <w:tc>
          <w:tcPr>
            <w:tcW w:w="3517" w:type="pct"/>
            <w:vAlign w:val="center"/>
          </w:tcPr>
          <w:p w14:paraId="4FA3587D" w14:textId="77777777" w:rsidR="0082347E" w:rsidRPr="00132272" w:rsidRDefault="0082347E" w:rsidP="0082347E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>Week 3 Discussion: Leadership Characteristics</w:t>
            </w:r>
          </w:p>
        </w:tc>
        <w:tc>
          <w:tcPr>
            <w:tcW w:w="797" w:type="pct"/>
            <w:vAlign w:val="center"/>
          </w:tcPr>
          <w:p w14:paraId="488683BC" w14:textId="77777777" w:rsidR="0082347E" w:rsidRPr="0090566F" w:rsidRDefault="0082347E" w:rsidP="0082347E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6B789258" w14:textId="77777777" w:rsidR="0082347E" w:rsidRPr="00132272" w:rsidRDefault="0082347E" w:rsidP="0082347E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282521" w:rsidRPr="0090566F" w14:paraId="34390562" w14:textId="77777777" w:rsidTr="00282521">
        <w:tc>
          <w:tcPr>
            <w:tcW w:w="3517" w:type="pct"/>
          </w:tcPr>
          <w:p w14:paraId="557D3BFA" w14:textId="619530B8" w:rsidR="00282521" w:rsidRPr="0090566F" w:rsidRDefault="00282521" w:rsidP="008D1931">
            <w:pPr>
              <w:rPr>
                <w:szCs w:val="20"/>
              </w:rPr>
            </w:pPr>
            <w:r>
              <w:rPr>
                <w:szCs w:val="20"/>
              </w:rPr>
              <w:t xml:space="preserve">Week 3 Quiz: Group Process </w:t>
            </w:r>
            <w:r w:rsidR="005269FF">
              <w:rPr>
                <w:szCs w:val="20"/>
              </w:rPr>
              <w:t>and</w:t>
            </w:r>
            <w:r>
              <w:rPr>
                <w:szCs w:val="20"/>
              </w:rPr>
              <w:t xml:space="preserve"> Theory</w:t>
            </w:r>
          </w:p>
        </w:tc>
        <w:tc>
          <w:tcPr>
            <w:tcW w:w="797" w:type="pct"/>
          </w:tcPr>
          <w:p w14:paraId="4072CAC0" w14:textId="416B0291" w:rsidR="00282521" w:rsidRPr="0090566F" w:rsidRDefault="00AE199C" w:rsidP="008D1931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282521">
              <w:rPr>
                <w:szCs w:val="20"/>
              </w:rPr>
              <w:t>0</w:t>
            </w:r>
          </w:p>
        </w:tc>
        <w:tc>
          <w:tcPr>
            <w:tcW w:w="686" w:type="pct"/>
          </w:tcPr>
          <w:p w14:paraId="0ED8F4EE" w14:textId="3AEC8303" w:rsidR="00282521" w:rsidRPr="00132272" w:rsidRDefault="00282521" w:rsidP="008D1931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24568F31" w14:textId="77777777" w:rsidTr="00282521">
        <w:tc>
          <w:tcPr>
            <w:tcW w:w="3517" w:type="pct"/>
            <w:vAlign w:val="center"/>
          </w:tcPr>
          <w:p w14:paraId="2D6D1E01" w14:textId="77777777" w:rsidR="00DA1207" w:rsidRPr="0090566F" w:rsidRDefault="002E75A9" w:rsidP="002E75A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3 Worksheet: </w:t>
            </w:r>
            <w:r w:rsidR="008436EC">
              <w:rPr>
                <w:szCs w:val="20"/>
              </w:rPr>
              <w:t xml:space="preserve">Leadership Skills </w:t>
            </w:r>
            <w:r>
              <w:rPr>
                <w:szCs w:val="20"/>
              </w:rPr>
              <w:t>Assessment</w:t>
            </w:r>
          </w:p>
        </w:tc>
        <w:tc>
          <w:tcPr>
            <w:tcW w:w="797" w:type="pct"/>
            <w:vAlign w:val="center"/>
          </w:tcPr>
          <w:p w14:paraId="4E24D09F" w14:textId="198D269D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75644FCE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436EC" w:rsidRPr="0090566F" w14:paraId="5D6FE70B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27C0204C" w14:textId="77777777" w:rsidR="008436EC" w:rsidRDefault="008436EC" w:rsidP="002E75A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3</w:t>
            </w:r>
            <w:r>
              <w:rPr>
                <w:szCs w:val="20"/>
              </w:rPr>
              <w:t xml:space="preserve"> Team Task: Research and Rationale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10A3C0C1" w14:textId="570F05E3" w:rsidR="008436EC" w:rsidRPr="0090566F" w:rsidRDefault="00282521" w:rsidP="001308C2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752667FA" w14:textId="77777777" w:rsidR="008436EC" w:rsidRPr="00132272" w:rsidRDefault="008436EC" w:rsidP="001308C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030D3DBB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28FF6957" w14:textId="77777777" w:rsidR="00DA1207" w:rsidRDefault="007E2EEB" w:rsidP="00EF59F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3</w:t>
            </w:r>
            <w:r>
              <w:rPr>
                <w:szCs w:val="20"/>
              </w:rPr>
              <w:t xml:space="preserve"> Journal</w:t>
            </w:r>
            <w:r w:rsidR="00EF59F2">
              <w:rPr>
                <w:szCs w:val="20"/>
              </w:rPr>
              <w:t xml:space="preserve"> Entry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6978E800" w14:textId="7661BFC9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5E692715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6014F0CB" w14:textId="77777777" w:rsidTr="00282521">
        <w:tc>
          <w:tcPr>
            <w:tcW w:w="3517" w:type="pct"/>
            <w:tcBorders>
              <w:right w:val="nil"/>
            </w:tcBorders>
            <w:shd w:val="clear" w:color="auto" w:fill="D8D9DA"/>
            <w:vAlign w:val="center"/>
          </w:tcPr>
          <w:p w14:paraId="2E05CE08" w14:textId="77777777" w:rsidR="00AC14C7" w:rsidRPr="0090566F" w:rsidRDefault="00AC14C7" w:rsidP="007E2EEB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 xml:space="preserve">Week </w:t>
            </w:r>
            <w:r w:rsidR="007E2EEB">
              <w:rPr>
                <w:b/>
                <w:szCs w:val="20"/>
              </w:rPr>
              <w:t>Four</w:t>
            </w:r>
          </w:p>
        </w:tc>
        <w:tc>
          <w:tcPr>
            <w:tcW w:w="797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2FBDCAFF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86" w:type="pct"/>
            <w:tcBorders>
              <w:left w:val="nil"/>
            </w:tcBorders>
            <w:shd w:val="clear" w:color="auto" w:fill="D8D9DA"/>
            <w:vAlign w:val="center"/>
          </w:tcPr>
          <w:p w14:paraId="1F216B0F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08C4A837" w14:textId="77777777" w:rsidTr="00282521">
        <w:tc>
          <w:tcPr>
            <w:tcW w:w="3517" w:type="pct"/>
            <w:vAlign w:val="center"/>
          </w:tcPr>
          <w:p w14:paraId="1E668D7D" w14:textId="337AE0F4" w:rsidR="00DA1207" w:rsidRPr="00132272" w:rsidRDefault="002E75A9" w:rsidP="008436EC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 xml:space="preserve">Week 4 </w:t>
            </w:r>
            <w:r w:rsidR="00DA1207">
              <w:rPr>
                <w:szCs w:val="20"/>
              </w:rPr>
              <w:t xml:space="preserve">Discussion: </w:t>
            </w:r>
            <w:r w:rsidR="008436EC">
              <w:rPr>
                <w:szCs w:val="20"/>
              </w:rPr>
              <w:t xml:space="preserve">Productive </w:t>
            </w:r>
            <w:r w:rsidR="005269FF">
              <w:rPr>
                <w:szCs w:val="20"/>
              </w:rPr>
              <w:t>Versus</w:t>
            </w:r>
            <w:r w:rsidR="008436EC">
              <w:rPr>
                <w:szCs w:val="20"/>
              </w:rPr>
              <w:t xml:space="preserve"> Unproductive Groups</w:t>
            </w:r>
          </w:p>
        </w:tc>
        <w:tc>
          <w:tcPr>
            <w:tcW w:w="797" w:type="pct"/>
            <w:vAlign w:val="center"/>
          </w:tcPr>
          <w:p w14:paraId="5F4EC3E8" w14:textId="2B81478D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6BBE90C4" w14:textId="059474B0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537BA733" w14:textId="77777777" w:rsidTr="00282521">
        <w:tc>
          <w:tcPr>
            <w:tcW w:w="3517" w:type="pct"/>
            <w:vAlign w:val="center"/>
          </w:tcPr>
          <w:p w14:paraId="7B7606F1" w14:textId="04F90B3D" w:rsidR="00DA1207" w:rsidRPr="0090566F" w:rsidRDefault="002E75A9" w:rsidP="0094527A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4 </w:t>
            </w:r>
            <w:r w:rsidR="008436EC">
              <w:rPr>
                <w:szCs w:val="20"/>
              </w:rPr>
              <w:t>Case Study</w:t>
            </w:r>
            <w:r w:rsidR="00282521">
              <w:rPr>
                <w:szCs w:val="20"/>
              </w:rPr>
              <w:t>: Group Leadership – Conflict Resolution</w:t>
            </w:r>
          </w:p>
        </w:tc>
        <w:tc>
          <w:tcPr>
            <w:tcW w:w="797" w:type="pct"/>
            <w:vAlign w:val="center"/>
          </w:tcPr>
          <w:p w14:paraId="79F537E5" w14:textId="6130E2FF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  <w:tc>
          <w:tcPr>
            <w:tcW w:w="686" w:type="pct"/>
            <w:vAlign w:val="center"/>
          </w:tcPr>
          <w:p w14:paraId="4F6E3F35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436EC" w:rsidRPr="0090566F" w14:paraId="388BB258" w14:textId="77777777" w:rsidTr="00282521">
        <w:tc>
          <w:tcPr>
            <w:tcW w:w="3517" w:type="pct"/>
            <w:vAlign w:val="center"/>
          </w:tcPr>
          <w:p w14:paraId="49CA2C4A" w14:textId="77777777" w:rsidR="008436EC" w:rsidRDefault="008436EC" w:rsidP="002E75A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4</w:t>
            </w:r>
            <w:r>
              <w:rPr>
                <w:szCs w:val="20"/>
              </w:rPr>
              <w:t xml:space="preserve"> Team Task: APA Citations</w:t>
            </w:r>
          </w:p>
        </w:tc>
        <w:tc>
          <w:tcPr>
            <w:tcW w:w="797" w:type="pct"/>
            <w:vAlign w:val="center"/>
          </w:tcPr>
          <w:p w14:paraId="6C11E7C6" w14:textId="19A2A9D1" w:rsidR="008436EC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05F58F6B" w14:textId="77777777" w:rsidR="008436EC" w:rsidRPr="00132272" w:rsidRDefault="008436EC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76ACEC1D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6245B5D4" w14:textId="77777777" w:rsidR="00DA1207" w:rsidRDefault="007E2EEB" w:rsidP="00EF59F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4 Journal</w:t>
            </w:r>
            <w:r w:rsidR="00EF59F2">
              <w:rPr>
                <w:szCs w:val="20"/>
              </w:rPr>
              <w:t xml:space="preserve"> Entry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275D7A62" w14:textId="1059763E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482CB873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41D8DF3E" w14:textId="77777777" w:rsidTr="00282521">
        <w:tc>
          <w:tcPr>
            <w:tcW w:w="3517" w:type="pct"/>
            <w:tcBorders>
              <w:right w:val="nil"/>
            </w:tcBorders>
            <w:shd w:val="clear" w:color="auto" w:fill="D8D9DA"/>
            <w:vAlign w:val="center"/>
          </w:tcPr>
          <w:p w14:paraId="62EB1AA8" w14:textId="77777777" w:rsidR="00AC14C7" w:rsidRPr="0090566F" w:rsidRDefault="00AC14C7" w:rsidP="007E2EEB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="007E2EEB">
              <w:rPr>
                <w:b/>
                <w:szCs w:val="20"/>
              </w:rPr>
              <w:t>Five</w:t>
            </w:r>
          </w:p>
        </w:tc>
        <w:tc>
          <w:tcPr>
            <w:tcW w:w="797" w:type="pct"/>
            <w:tcBorders>
              <w:left w:val="nil"/>
              <w:bottom w:val="single" w:sz="4" w:space="0" w:color="auto"/>
              <w:right w:val="nil"/>
            </w:tcBorders>
            <w:shd w:val="clear" w:color="auto" w:fill="D8D9DA"/>
            <w:vAlign w:val="center"/>
          </w:tcPr>
          <w:p w14:paraId="706A7E43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86" w:type="pct"/>
            <w:tcBorders>
              <w:left w:val="nil"/>
            </w:tcBorders>
            <w:shd w:val="clear" w:color="auto" w:fill="D8D9DA"/>
            <w:vAlign w:val="center"/>
          </w:tcPr>
          <w:p w14:paraId="407ACB5F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282521" w:rsidRPr="0090566F" w14:paraId="4F486AB4" w14:textId="77777777" w:rsidTr="00282521">
        <w:tc>
          <w:tcPr>
            <w:tcW w:w="35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C88A17" w14:textId="780EB9AB" w:rsidR="00282521" w:rsidRPr="00282521" w:rsidRDefault="00BE4D67" w:rsidP="009674CA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5 </w:t>
            </w:r>
            <w:r w:rsidR="009674CA">
              <w:rPr>
                <w:szCs w:val="20"/>
              </w:rPr>
              <w:t>Knowledge Check</w:t>
            </w:r>
            <w:r>
              <w:rPr>
                <w:szCs w:val="20"/>
              </w:rPr>
              <w:t xml:space="preserve">: </w:t>
            </w:r>
            <w:r w:rsidR="00282521" w:rsidRPr="00282521">
              <w:rPr>
                <w:szCs w:val="20"/>
              </w:rPr>
              <w:t>Types of Power</w:t>
            </w:r>
          </w:p>
        </w:tc>
        <w:tc>
          <w:tcPr>
            <w:tcW w:w="7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66594" w14:textId="252F6F22" w:rsidR="00282521" w:rsidRPr="00282521" w:rsidRDefault="00282521" w:rsidP="00AC14C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68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53B4B5" w14:textId="4DEBDCD1" w:rsidR="00282521" w:rsidRPr="00282521" w:rsidRDefault="00282521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5360BFE2" w14:textId="77777777" w:rsidTr="00282521">
        <w:tc>
          <w:tcPr>
            <w:tcW w:w="3517" w:type="pct"/>
            <w:vAlign w:val="center"/>
          </w:tcPr>
          <w:p w14:paraId="37F91E4C" w14:textId="77777777" w:rsidR="00DA1207" w:rsidRPr="00132272" w:rsidRDefault="002E75A9" w:rsidP="002E75A9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 xml:space="preserve">Week 5 </w:t>
            </w:r>
            <w:r w:rsidR="00DA1207">
              <w:rPr>
                <w:szCs w:val="20"/>
              </w:rPr>
              <w:t xml:space="preserve">Discussion: </w:t>
            </w:r>
            <w:r w:rsidR="008436EC">
              <w:rPr>
                <w:szCs w:val="20"/>
              </w:rPr>
              <w:t>Six Thinking Hats</w:t>
            </w:r>
          </w:p>
        </w:tc>
        <w:tc>
          <w:tcPr>
            <w:tcW w:w="797" w:type="pct"/>
            <w:vAlign w:val="center"/>
          </w:tcPr>
          <w:p w14:paraId="6B0C1C1A" w14:textId="27C7348F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4A9F111F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6D9D5F56" w14:textId="77777777" w:rsidTr="00282521">
        <w:tc>
          <w:tcPr>
            <w:tcW w:w="3517" w:type="pct"/>
            <w:vAlign w:val="center"/>
          </w:tcPr>
          <w:p w14:paraId="41AE10FA" w14:textId="77777777" w:rsidR="00DA1207" w:rsidRPr="00207222" w:rsidRDefault="002E75A9" w:rsidP="00186750">
            <w:pPr>
              <w:ind w:left="859" w:hanging="859"/>
              <w:rPr>
                <w:color w:val="FF33CC"/>
                <w:szCs w:val="20"/>
              </w:rPr>
            </w:pPr>
            <w:r>
              <w:rPr>
                <w:szCs w:val="20"/>
              </w:rPr>
              <w:t xml:space="preserve">Week 5 </w:t>
            </w:r>
            <w:r w:rsidR="00DA1207" w:rsidRPr="00303874">
              <w:rPr>
                <w:szCs w:val="20"/>
              </w:rPr>
              <w:t xml:space="preserve">Discussion: </w:t>
            </w:r>
            <w:r w:rsidR="000A51D3">
              <w:rPr>
                <w:szCs w:val="20"/>
              </w:rPr>
              <w:t xml:space="preserve">Freedom Writers </w:t>
            </w:r>
            <w:r w:rsidR="008436EC" w:rsidRPr="00303874">
              <w:rPr>
                <w:szCs w:val="20"/>
              </w:rPr>
              <w:t>Analysis</w:t>
            </w:r>
          </w:p>
        </w:tc>
        <w:tc>
          <w:tcPr>
            <w:tcW w:w="797" w:type="pct"/>
            <w:vAlign w:val="center"/>
          </w:tcPr>
          <w:p w14:paraId="4DCE126C" w14:textId="2038172F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75A59DA3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436EC" w:rsidRPr="0090566F" w14:paraId="7B76A5A5" w14:textId="77777777" w:rsidTr="00282521">
        <w:tc>
          <w:tcPr>
            <w:tcW w:w="3517" w:type="pct"/>
            <w:vAlign w:val="center"/>
          </w:tcPr>
          <w:p w14:paraId="495F6073" w14:textId="0C14CFE1" w:rsidR="008436EC" w:rsidRDefault="00894C42" w:rsidP="00186750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5</w:t>
            </w:r>
            <w:r>
              <w:rPr>
                <w:szCs w:val="20"/>
              </w:rPr>
              <w:t xml:space="preserve"> Team Task: Outline</w:t>
            </w:r>
            <w:r w:rsidR="00186750">
              <w:rPr>
                <w:szCs w:val="20"/>
              </w:rPr>
              <w:t xml:space="preserve"> </w:t>
            </w:r>
            <w:r w:rsidR="005269FF">
              <w:rPr>
                <w:szCs w:val="20"/>
              </w:rPr>
              <w:t>and</w:t>
            </w:r>
            <w:r>
              <w:rPr>
                <w:szCs w:val="20"/>
              </w:rPr>
              <w:t xml:space="preserve"> Annotated Bibliography</w:t>
            </w:r>
          </w:p>
        </w:tc>
        <w:tc>
          <w:tcPr>
            <w:tcW w:w="797" w:type="pct"/>
            <w:vAlign w:val="center"/>
          </w:tcPr>
          <w:p w14:paraId="6B03FF81" w14:textId="22DE399F" w:rsidR="008436EC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136DEF01" w14:textId="77777777" w:rsidR="008436EC" w:rsidRPr="00132272" w:rsidRDefault="008436EC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3A5DFB95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11BD9232" w14:textId="77777777" w:rsidR="00DA1207" w:rsidRDefault="007E2EEB" w:rsidP="00EF59F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5</w:t>
            </w:r>
            <w:r>
              <w:rPr>
                <w:szCs w:val="20"/>
              </w:rPr>
              <w:t xml:space="preserve"> Journal</w:t>
            </w:r>
            <w:r w:rsidR="00EF59F2">
              <w:rPr>
                <w:szCs w:val="20"/>
              </w:rPr>
              <w:t xml:space="preserve"> Entry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309E4754" w14:textId="4255508B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43234013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2895335C" w14:textId="77777777" w:rsidTr="00282521">
        <w:tc>
          <w:tcPr>
            <w:tcW w:w="3517" w:type="pct"/>
            <w:tcBorders>
              <w:right w:val="nil"/>
            </w:tcBorders>
            <w:shd w:val="clear" w:color="auto" w:fill="D8D9DA"/>
            <w:vAlign w:val="center"/>
          </w:tcPr>
          <w:p w14:paraId="4289656F" w14:textId="77777777" w:rsidR="00AC14C7" w:rsidRPr="0090566F" w:rsidRDefault="00AC14C7" w:rsidP="007E2EEB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 xml:space="preserve">Week </w:t>
            </w:r>
            <w:r w:rsidR="007E2EEB">
              <w:rPr>
                <w:b/>
                <w:szCs w:val="20"/>
              </w:rPr>
              <w:t>Six</w:t>
            </w:r>
          </w:p>
        </w:tc>
        <w:tc>
          <w:tcPr>
            <w:tcW w:w="797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2C053927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86" w:type="pct"/>
            <w:tcBorders>
              <w:left w:val="nil"/>
            </w:tcBorders>
            <w:shd w:val="clear" w:color="auto" w:fill="D8D9DA"/>
            <w:vAlign w:val="center"/>
          </w:tcPr>
          <w:p w14:paraId="5F6E613C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08D38A02" w14:textId="77777777" w:rsidTr="00282521">
        <w:tc>
          <w:tcPr>
            <w:tcW w:w="3517" w:type="pct"/>
            <w:vAlign w:val="center"/>
          </w:tcPr>
          <w:p w14:paraId="7EE00DDC" w14:textId="77777777" w:rsidR="00DA1207" w:rsidRPr="00132272" w:rsidRDefault="002E75A9" w:rsidP="00894C42">
            <w:pPr>
              <w:ind w:left="859" w:hanging="859"/>
              <w:rPr>
                <w:strike/>
                <w:szCs w:val="20"/>
              </w:rPr>
            </w:pPr>
            <w:r>
              <w:rPr>
                <w:szCs w:val="20"/>
              </w:rPr>
              <w:t xml:space="preserve">Week 6 </w:t>
            </w:r>
            <w:r w:rsidR="00DA1207">
              <w:rPr>
                <w:szCs w:val="20"/>
              </w:rPr>
              <w:t xml:space="preserve">Discussion: </w:t>
            </w:r>
            <w:r w:rsidR="00894C42">
              <w:rPr>
                <w:szCs w:val="20"/>
              </w:rPr>
              <w:t>Cooperative Learning</w:t>
            </w:r>
          </w:p>
        </w:tc>
        <w:tc>
          <w:tcPr>
            <w:tcW w:w="797" w:type="pct"/>
            <w:vAlign w:val="center"/>
          </w:tcPr>
          <w:p w14:paraId="7480AF06" w14:textId="5DFFBEC8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07C76DFF" w14:textId="7AAC9D76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186750" w:rsidRPr="0090566F" w14:paraId="7AB06A51" w14:textId="77777777" w:rsidTr="00282521">
        <w:tc>
          <w:tcPr>
            <w:tcW w:w="3517" w:type="pct"/>
            <w:vAlign w:val="center"/>
          </w:tcPr>
          <w:p w14:paraId="3662354F" w14:textId="77777777" w:rsidR="00186750" w:rsidRDefault="00186750" w:rsidP="00894C4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6 Discussion: Community in the Classroom</w:t>
            </w:r>
          </w:p>
        </w:tc>
        <w:tc>
          <w:tcPr>
            <w:tcW w:w="797" w:type="pct"/>
            <w:vAlign w:val="center"/>
          </w:tcPr>
          <w:p w14:paraId="70A3F595" w14:textId="3746FA24" w:rsidR="00186750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5D1145D2" w14:textId="77777777" w:rsidR="00186750" w:rsidRPr="00132272" w:rsidRDefault="00186750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27B51AD9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5CEBAE3E" w14:textId="77777777" w:rsidR="00DA1207" w:rsidRPr="0090566F" w:rsidRDefault="00894C42" w:rsidP="002E75A9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6</w:t>
            </w:r>
            <w:r>
              <w:rPr>
                <w:szCs w:val="20"/>
              </w:rPr>
              <w:t xml:space="preserve"> Team Task: </w:t>
            </w:r>
            <w:r w:rsidR="00994D8D" w:rsidRPr="00994D8D">
              <w:rPr>
                <w:szCs w:val="20"/>
              </w:rPr>
              <w:t>Handouts and Assessment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58887470" w14:textId="38F6F7BE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05E7C675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7E2EEB" w:rsidRPr="0090566F" w14:paraId="7915A13A" w14:textId="77777777" w:rsidTr="00282521">
        <w:tc>
          <w:tcPr>
            <w:tcW w:w="3517" w:type="pct"/>
            <w:tcBorders>
              <w:bottom w:val="single" w:sz="4" w:space="0" w:color="auto"/>
            </w:tcBorders>
            <w:vAlign w:val="center"/>
          </w:tcPr>
          <w:p w14:paraId="69D3ADFA" w14:textId="77777777" w:rsidR="007E2EEB" w:rsidRDefault="007E2EEB" w:rsidP="00EF59F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6</w:t>
            </w:r>
            <w:r>
              <w:rPr>
                <w:szCs w:val="20"/>
              </w:rPr>
              <w:t xml:space="preserve"> Journal</w:t>
            </w:r>
            <w:r w:rsidR="00EF59F2">
              <w:rPr>
                <w:szCs w:val="20"/>
              </w:rPr>
              <w:t xml:space="preserve"> Entry</w:t>
            </w:r>
          </w:p>
        </w:tc>
        <w:tc>
          <w:tcPr>
            <w:tcW w:w="797" w:type="pct"/>
            <w:tcBorders>
              <w:bottom w:val="single" w:sz="4" w:space="0" w:color="auto"/>
            </w:tcBorders>
            <w:vAlign w:val="center"/>
          </w:tcPr>
          <w:p w14:paraId="78C64408" w14:textId="758B047E" w:rsidR="007E2EEB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vAlign w:val="center"/>
          </w:tcPr>
          <w:p w14:paraId="692CDC8B" w14:textId="77777777" w:rsidR="007E2EEB" w:rsidRPr="00132272" w:rsidRDefault="007E2EEB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702A22A3" w14:textId="77777777" w:rsidTr="00282521">
        <w:trPr>
          <w:trHeight w:val="242"/>
        </w:trPr>
        <w:tc>
          <w:tcPr>
            <w:tcW w:w="3517" w:type="pct"/>
            <w:tcBorders>
              <w:right w:val="nil"/>
            </w:tcBorders>
            <w:shd w:val="clear" w:color="auto" w:fill="D8D9DA"/>
            <w:vAlign w:val="center"/>
          </w:tcPr>
          <w:p w14:paraId="4DD71B04" w14:textId="77777777" w:rsidR="00AC14C7" w:rsidRPr="0090566F" w:rsidRDefault="00AC14C7" w:rsidP="007E2EEB">
            <w:pPr>
              <w:ind w:left="859" w:hanging="859"/>
              <w:rPr>
                <w:szCs w:val="20"/>
              </w:rPr>
            </w:pPr>
            <w:r w:rsidRPr="0090566F">
              <w:rPr>
                <w:b/>
                <w:szCs w:val="20"/>
              </w:rPr>
              <w:t xml:space="preserve">Week </w:t>
            </w:r>
            <w:r w:rsidR="007E2EEB">
              <w:rPr>
                <w:b/>
                <w:szCs w:val="20"/>
              </w:rPr>
              <w:t>Seven</w:t>
            </w:r>
          </w:p>
        </w:tc>
        <w:tc>
          <w:tcPr>
            <w:tcW w:w="797" w:type="pct"/>
            <w:tcBorders>
              <w:left w:val="nil"/>
              <w:right w:val="nil"/>
            </w:tcBorders>
            <w:shd w:val="clear" w:color="auto" w:fill="D8D9DA"/>
            <w:vAlign w:val="center"/>
          </w:tcPr>
          <w:p w14:paraId="5034467D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686" w:type="pct"/>
            <w:tcBorders>
              <w:left w:val="nil"/>
            </w:tcBorders>
            <w:shd w:val="clear" w:color="auto" w:fill="D8D9DA"/>
            <w:vAlign w:val="center"/>
          </w:tcPr>
          <w:p w14:paraId="008101AE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BE4D67" w:rsidRPr="0090566F" w14:paraId="6638634B" w14:textId="77777777" w:rsidTr="00947077">
        <w:tc>
          <w:tcPr>
            <w:tcW w:w="3517" w:type="pct"/>
            <w:vAlign w:val="center"/>
          </w:tcPr>
          <w:p w14:paraId="3DA83301" w14:textId="1577990C" w:rsidR="00BE4D67" w:rsidRDefault="00BE4D67" w:rsidP="00947077">
            <w:pPr>
              <w:rPr>
                <w:szCs w:val="20"/>
              </w:rPr>
            </w:pPr>
            <w:r>
              <w:rPr>
                <w:szCs w:val="20"/>
              </w:rPr>
              <w:t xml:space="preserve">Week 7 Team Task: Review </w:t>
            </w:r>
            <w:r w:rsidR="005269FF">
              <w:rPr>
                <w:szCs w:val="20"/>
              </w:rPr>
              <w:t>and</w:t>
            </w:r>
            <w:r>
              <w:rPr>
                <w:szCs w:val="20"/>
              </w:rPr>
              <w:t xml:space="preserve"> Finalize Presentation </w:t>
            </w:r>
          </w:p>
        </w:tc>
        <w:tc>
          <w:tcPr>
            <w:tcW w:w="797" w:type="pct"/>
            <w:vAlign w:val="center"/>
          </w:tcPr>
          <w:p w14:paraId="78B9907E" w14:textId="77777777" w:rsidR="00BE4D67" w:rsidRPr="0090566F" w:rsidRDefault="00BE4D67" w:rsidP="0094707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01E91788" w14:textId="77777777" w:rsidR="00BE4D67" w:rsidRPr="00132272" w:rsidRDefault="00BE4D67" w:rsidP="0094707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65D176D2" w14:textId="77777777" w:rsidTr="00282521">
        <w:tc>
          <w:tcPr>
            <w:tcW w:w="3517" w:type="pct"/>
            <w:vAlign w:val="center"/>
          </w:tcPr>
          <w:p w14:paraId="1E84D58E" w14:textId="77777777" w:rsidR="00DA1207" w:rsidRPr="0090566F" w:rsidRDefault="002E75A9" w:rsidP="002E75A9">
            <w:pPr>
              <w:rPr>
                <w:szCs w:val="20"/>
              </w:rPr>
            </w:pPr>
            <w:r>
              <w:rPr>
                <w:szCs w:val="20"/>
              </w:rPr>
              <w:t xml:space="preserve">Week 7 </w:t>
            </w:r>
            <w:r w:rsidR="0006046A">
              <w:rPr>
                <w:szCs w:val="20"/>
              </w:rPr>
              <w:t xml:space="preserve">Team </w:t>
            </w:r>
            <w:r w:rsidR="007E2EEB">
              <w:rPr>
                <w:szCs w:val="20"/>
              </w:rPr>
              <w:t>Presentation</w:t>
            </w:r>
          </w:p>
        </w:tc>
        <w:tc>
          <w:tcPr>
            <w:tcW w:w="797" w:type="pct"/>
            <w:vAlign w:val="center"/>
          </w:tcPr>
          <w:p w14:paraId="6901710A" w14:textId="19BFE423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w="686" w:type="pct"/>
            <w:vAlign w:val="center"/>
          </w:tcPr>
          <w:p w14:paraId="775A7F45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BE4D67" w:rsidRPr="0090566F" w14:paraId="06CF476F" w14:textId="77777777" w:rsidTr="00947077">
        <w:tc>
          <w:tcPr>
            <w:tcW w:w="3517" w:type="pct"/>
            <w:vAlign w:val="center"/>
          </w:tcPr>
          <w:p w14:paraId="3CAEFFAB" w14:textId="77777777" w:rsidR="00BE4D67" w:rsidRDefault="00BE4D67" w:rsidP="0094707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>Week 7 Discussion: Presentation Feedback</w:t>
            </w:r>
          </w:p>
        </w:tc>
        <w:tc>
          <w:tcPr>
            <w:tcW w:w="797" w:type="pct"/>
            <w:vAlign w:val="center"/>
          </w:tcPr>
          <w:p w14:paraId="2093201C" w14:textId="77777777" w:rsidR="00BE4D67" w:rsidRDefault="00BE4D67" w:rsidP="0094707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686" w:type="pct"/>
            <w:vAlign w:val="center"/>
          </w:tcPr>
          <w:p w14:paraId="4743959B" w14:textId="77777777" w:rsidR="00BE4D67" w:rsidRPr="00132272" w:rsidRDefault="00BE4D67" w:rsidP="0094707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6265D8" w:rsidRPr="0090566F" w14:paraId="55848273" w14:textId="77777777" w:rsidTr="00947077">
        <w:tc>
          <w:tcPr>
            <w:tcW w:w="3517" w:type="pct"/>
            <w:vAlign w:val="center"/>
          </w:tcPr>
          <w:p w14:paraId="71E39472" w14:textId="77777777" w:rsidR="006265D8" w:rsidRDefault="006265D8" w:rsidP="00947077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lastRenderedPageBreak/>
              <w:t>Week 7 Paper: Group Dynamics Analysis</w:t>
            </w:r>
          </w:p>
        </w:tc>
        <w:tc>
          <w:tcPr>
            <w:tcW w:w="797" w:type="pct"/>
            <w:vAlign w:val="center"/>
          </w:tcPr>
          <w:p w14:paraId="42C2CF93" w14:textId="77777777" w:rsidR="006265D8" w:rsidRPr="0090566F" w:rsidRDefault="006265D8" w:rsidP="0094707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  <w:tc>
          <w:tcPr>
            <w:tcW w:w="686" w:type="pct"/>
            <w:vAlign w:val="center"/>
          </w:tcPr>
          <w:p w14:paraId="46A2257A" w14:textId="77777777" w:rsidR="006265D8" w:rsidRPr="00132272" w:rsidRDefault="006265D8" w:rsidP="0094707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DA1207" w:rsidRPr="0090566F" w14:paraId="7D4E441D" w14:textId="77777777" w:rsidTr="00282521">
        <w:tc>
          <w:tcPr>
            <w:tcW w:w="3517" w:type="pct"/>
            <w:vAlign w:val="center"/>
          </w:tcPr>
          <w:p w14:paraId="1A3BA48F" w14:textId="77777777" w:rsidR="00DA1207" w:rsidRDefault="007E2EEB" w:rsidP="00EF59F2">
            <w:pPr>
              <w:ind w:left="859" w:hanging="859"/>
              <w:rPr>
                <w:szCs w:val="20"/>
              </w:rPr>
            </w:pPr>
            <w:r>
              <w:rPr>
                <w:szCs w:val="20"/>
              </w:rPr>
              <w:t xml:space="preserve">Week </w:t>
            </w:r>
            <w:r w:rsidR="002E75A9">
              <w:rPr>
                <w:szCs w:val="20"/>
              </w:rPr>
              <w:t>7</w:t>
            </w:r>
            <w:r>
              <w:rPr>
                <w:szCs w:val="20"/>
              </w:rPr>
              <w:t xml:space="preserve"> Journal</w:t>
            </w:r>
            <w:r w:rsidR="00EF59F2">
              <w:rPr>
                <w:szCs w:val="20"/>
              </w:rPr>
              <w:t xml:space="preserve"> Entry</w:t>
            </w:r>
          </w:p>
        </w:tc>
        <w:tc>
          <w:tcPr>
            <w:tcW w:w="797" w:type="pct"/>
            <w:vAlign w:val="center"/>
          </w:tcPr>
          <w:p w14:paraId="7D24C4C8" w14:textId="1D4EABC3" w:rsidR="00DA1207" w:rsidRPr="0090566F" w:rsidRDefault="00282521" w:rsidP="00A6325C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686" w:type="pct"/>
            <w:vAlign w:val="center"/>
          </w:tcPr>
          <w:p w14:paraId="069E2DC3" w14:textId="77777777" w:rsidR="00DA1207" w:rsidRPr="00132272" w:rsidRDefault="00DA1207" w:rsidP="00A6325C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4F138A" w14:paraId="483DDAB4" w14:textId="77777777" w:rsidTr="00282521">
        <w:tc>
          <w:tcPr>
            <w:tcW w:w="3517" w:type="pct"/>
            <w:shd w:val="clear" w:color="auto" w:fill="BF2C37"/>
            <w:vAlign w:val="center"/>
          </w:tcPr>
          <w:p w14:paraId="3E98082B" w14:textId="77777777" w:rsidR="00AC14C7" w:rsidRPr="004F138A" w:rsidRDefault="00AC14C7" w:rsidP="00AC14C7">
            <w:pPr>
              <w:ind w:left="859" w:hanging="859"/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797" w:type="pct"/>
            <w:shd w:val="clear" w:color="auto" w:fill="BF2C37"/>
            <w:vAlign w:val="center"/>
          </w:tcPr>
          <w:p w14:paraId="697E285E" w14:textId="5817C815" w:rsidR="00AC14C7" w:rsidRPr="00704919" w:rsidRDefault="009674CA" w:rsidP="00AC14C7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fldChar w:fldCharType="begin"/>
            </w:r>
            <w:r>
              <w:rPr>
                <w:b/>
                <w:color w:val="FFFFFF" w:themeColor="background1"/>
                <w:szCs w:val="20"/>
              </w:rPr>
              <w:instrText xml:space="preserve"> =SUM(B3:B70) </w:instrText>
            </w:r>
            <w:r>
              <w:rPr>
                <w:b/>
                <w:color w:val="FFFFFF" w:themeColor="background1"/>
                <w:szCs w:val="20"/>
              </w:rPr>
              <w:fldChar w:fldCharType="separate"/>
            </w:r>
            <w:r>
              <w:rPr>
                <w:b/>
                <w:noProof/>
                <w:color w:val="FFFFFF" w:themeColor="background1"/>
                <w:szCs w:val="20"/>
              </w:rPr>
              <w:t>1000</w:t>
            </w:r>
            <w:r>
              <w:rPr>
                <w:b/>
                <w:color w:val="FFFFFF" w:themeColor="background1"/>
                <w:szCs w:val="20"/>
              </w:rPr>
              <w:fldChar w:fldCharType="end"/>
            </w:r>
          </w:p>
        </w:tc>
        <w:tc>
          <w:tcPr>
            <w:tcW w:w="686" w:type="pct"/>
            <w:shd w:val="clear" w:color="auto" w:fill="BF2C37"/>
            <w:vAlign w:val="center"/>
          </w:tcPr>
          <w:p w14:paraId="27DF9AAE" w14:textId="77777777" w:rsidR="00AC14C7" w:rsidRPr="004F138A" w:rsidRDefault="00AC14C7" w:rsidP="00AC14C7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07FC0EE6" w14:textId="77777777" w:rsidR="00861D9D" w:rsidRDefault="00861D9D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  <w:sectPr w:rsidR="00861D9D" w:rsidSect="00DA1207">
          <w:headerReference w:type="first" r:id="rId17"/>
          <w:pgSz w:w="15840" w:h="12240" w:orient="landscape" w:code="1"/>
          <w:pgMar w:top="1440" w:right="1440" w:bottom="1440" w:left="1440" w:header="720" w:footer="720" w:gutter="0"/>
          <w:cols w:space="180"/>
          <w:docGrid w:linePitch="360"/>
        </w:sectPr>
      </w:pPr>
    </w:p>
    <w:p w14:paraId="56D6D7DC" w14:textId="77777777" w:rsidR="00385D7C" w:rsidRDefault="00385D7C">
      <w:pPr>
        <w:rPr>
          <w:rFonts w:cs="Arial"/>
          <w:b/>
          <w:color w:val="BF2C37"/>
          <w:sz w:val="22"/>
          <w:szCs w:val="22"/>
        </w:rPr>
      </w:pPr>
    </w:p>
    <w:p w14:paraId="7D620B42" w14:textId="2562B56D" w:rsidR="002522B3" w:rsidRDefault="002522B3" w:rsidP="002522B3">
      <w:pPr>
        <w:pStyle w:val="Heading1"/>
      </w:pPr>
      <w:r>
        <w:t>Course Schedule</w:t>
      </w:r>
    </w:p>
    <w:p w14:paraId="3556DB63" w14:textId="77777777" w:rsidR="002522B3" w:rsidRPr="00704919" w:rsidRDefault="002522B3" w:rsidP="002522B3"/>
    <w:tbl>
      <w:tblPr>
        <w:tblStyle w:val="TableGrid"/>
        <w:tblW w:w="5035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4097"/>
        <w:gridCol w:w="6111"/>
      </w:tblGrid>
      <w:tr w:rsidR="002522B3" w:rsidRPr="00704919" w14:paraId="40601B28" w14:textId="77777777" w:rsidTr="00885B56">
        <w:tc>
          <w:tcPr>
            <w:tcW w:w="1086" w:type="pct"/>
            <w:shd w:val="clear" w:color="auto" w:fill="BF2C37"/>
            <w:vAlign w:val="center"/>
          </w:tcPr>
          <w:p w14:paraId="602B3AE8" w14:textId="77777777" w:rsidR="002522B3" w:rsidRPr="00704919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571" w:type="pct"/>
            <w:shd w:val="clear" w:color="auto" w:fill="BF2C37"/>
            <w:vAlign w:val="center"/>
          </w:tcPr>
          <w:p w14:paraId="757FBD3B" w14:textId="77777777" w:rsidR="002522B3" w:rsidRPr="00704919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2343" w:type="pct"/>
            <w:shd w:val="clear" w:color="auto" w:fill="BF2C37"/>
            <w:vAlign w:val="center"/>
          </w:tcPr>
          <w:p w14:paraId="408B704D" w14:textId="77777777" w:rsidR="002522B3" w:rsidRPr="00704919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2522B3" w14:paraId="424F9DAC" w14:textId="77777777" w:rsidTr="00885B56">
        <w:tc>
          <w:tcPr>
            <w:tcW w:w="1086" w:type="pct"/>
            <w:vAlign w:val="center"/>
          </w:tcPr>
          <w:p w14:paraId="41FE9790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1571" w:type="pct"/>
            <w:vAlign w:val="center"/>
          </w:tcPr>
          <w:p w14:paraId="5F093478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2343" w:type="pct"/>
            <w:vAlign w:val="center"/>
          </w:tcPr>
          <w:p w14:paraId="7F2ED288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2522B3" w14:paraId="655B02A0" w14:textId="77777777" w:rsidTr="00885B56">
        <w:tc>
          <w:tcPr>
            <w:tcW w:w="1086" w:type="pct"/>
            <w:shd w:val="clear" w:color="auto" w:fill="D8D9DA"/>
            <w:vAlign w:val="center"/>
          </w:tcPr>
          <w:p w14:paraId="0360A97A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Two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2E526691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2A3599D3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7FBE080F" w14:textId="77777777" w:rsidTr="00885B56">
        <w:tc>
          <w:tcPr>
            <w:tcW w:w="1086" w:type="pct"/>
            <w:vAlign w:val="center"/>
          </w:tcPr>
          <w:p w14:paraId="6F809F32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571" w:type="pct"/>
            <w:vAlign w:val="center"/>
          </w:tcPr>
          <w:p w14:paraId="346830A9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1C1F81AA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1426D1E0" w14:textId="77777777" w:rsidTr="00885B56">
        <w:tc>
          <w:tcPr>
            <w:tcW w:w="1086" w:type="pct"/>
            <w:shd w:val="clear" w:color="auto" w:fill="D8D9DA"/>
            <w:vAlign w:val="center"/>
          </w:tcPr>
          <w:p w14:paraId="38481538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Four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4062E33B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2CB418C4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289C8C2E" w14:textId="77777777" w:rsidTr="00885B56">
        <w:tc>
          <w:tcPr>
            <w:tcW w:w="1086" w:type="pct"/>
            <w:vAlign w:val="center"/>
          </w:tcPr>
          <w:p w14:paraId="304E3A78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Five</w:t>
            </w:r>
          </w:p>
        </w:tc>
        <w:tc>
          <w:tcPr>
            <w:tcW w:w="1571" w:type="pct"/>
            <w:vAlign w:val="center"/>
          </w:tcPr>
          <w:p w14:paraId="4425DAFF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7B4F3476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041388A7" w14:textId="77777777" w:rsidTr="00885B56">
        <w:tc>
          <w:tcPr>
            <w:tcW w:w="1086" w:type="pct"/>
            <w:shd w:val="clear" w:color="auto" w:fill="D8D9DA"/>
            <w:vAlign w:val="center"/>
          </w:tcPr>
          <w:p w14:paraId="18BA7730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Six</w:t>
            </w:r>
          </w:p>
        </w:tc>
        <w:tc>
          <w:tcPr>
            <w:tcW w:w="1571" w:type="pct"/>
            <w:shd w:val="clear" w:color="auto" w:fill="D8D9DA"/>
            <w:vAlign w:val="center"/>
          </w:tcPr>
          <w:p w14:paraId="447B21F0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shd w:val="clear" w:color="auto" w:fill="D8D9DA"/>
            <w:vAlign w:val="center"/>
          </w:tcPr>
          <w:p w14:paraId="42D1C230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2522B3" w14:paraId="6D8F4A02" w14:textId="77777777" w:rsidTr="00885B56">
        <w:tc>
          <w:tcPr>
            <w:tcW w:w="1086" w:type="pct"/>
            <w:vAlign w:val="center"/>
          </w:tcPr>
          <w:p w14:paraId="7C6E20A4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Seven</w:t>
            </w:r>
          </w:p>
        </w:tc>
        <w:tc>
          <w:tcPr>
            <w:tcW w:w="1571" w:type="pct"/>
            <w:vAlign w:val="center"/>
          </w:tcPr>
          <w:p w14:paraId="27E739B4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43" w:type="pct"/>
            <w:vAlign w:val="center"/>
          </w:tcPr>
          <w:p w14:paraId="6C9D6742" w14:textId="77777777" w:rsidR="002522B3" w:rsidRPr="007235A8" w:rsidRDefault="002522B3" w:rsidP="002522B3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2D171275" w14:textId="77777777" w:rsidR="00704919" w:rsidRPr="002522B3" w:rsidRDefault="00704919" w:rsidP="002522B3">
      <w:pPr>
        <w:sectPr w:rsidR="00704919" w:rsidRPr="002522B3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D44E9" w:rsidRPr="0090566F" w14:paraId="53BDCD29" w14:textId="77777777" w:rsidTr="00885B56">
        <w:trPr>
          <w:trHeight w:val="535"/>
        </w:trPr>
        <w:tc>
          <w:tcPr>
            <w:tcW w:w="13050" w:type="dxa"/>
            <w:gridSpan w:val="4"/>
            <w:tcBorders>
              <w:bottom w:val="single" w:sz="4" w:space="0" w:color="auto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2BE359" w14:textId="77777777" w:rsidR="002D44E9" w:rsidRPr="002D44E9" w:rsidRDefault="002D44E9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bookmarkStart w:id="1" w:name="weekone"/>
            <w:bookmarkStart w:id="2" w:name="_Toc358980894"/>
            <w:bookmarkEnd w:id="1"/>
            <w:r w:rsidRPr="002D44E9">
              <w:rPr>
                <w:b/>
                <w:color w:val="FFFFFF" w:themeColor="background1"/>
                <w:sz w:val="22"/>
                <w:szCs w:val="22"/>
              </w:rPr>
              <w:lastRenderedPageBreak/>
              <w:t xml:space="preserve">Week One: </w:t>
            </w:r>
            <w:r w:rsidR="00021C60" w:rsidRPr="00021C60">
              <w:rPr>
                <w:b/>
                <w:color w:val="FFFFFF" w:themeColor="background1"/>
                <w:sz w:val="22"/>
                <w:szCs w:val="22"/>
              </w:rPr>
              <w:t>Theories of Group Dynamics</w:t>
            </w:r>
            <w:bookmarkEnd w:id="2"/>
          </w:p>
        </w:tc>
      </w:tr>
      <w:tr w:rsidR="00A534FA" w:rsidRPr="00842155" w14:paraId="04E2B644" w14:textId="77777777" w:rsidTr="00DA7FA6"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747317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9DA"/>
          </w:tcPr>
          <w:p w14:paraId="157000FD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021C60" w:rsidRPr="00842155" w14:paraId="1D20A9DB" w14:textId="77777777" w:rsidTr="00DA7FA6">
        <w:trPr>
          <w:trHeight w:val="30"/>
        </w:trPr>
        <w:tc>
          <w:tcPr>
            <w:tcW w:w="10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7705B4" w14:textId="5C505167" w:rsidR="00021C60" w:rsidRPr="00842155" w:rsidRDefault="00021C60" w:rsidP="00021C60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 w:rsidRPr="000E2BF0">
              <w:t>Identify principles of group dynamics</w:t>
            </w:r>
            <w:r w:rsidR="00366261">
              <w:t>,</w:t>
            </w:r>
            <w:r w:rsidRPr="000E2BF0">
              <w:t xml:space="preserve"> including components of group process and group theory.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28A4E" w14:textId="77777777" w:rsidR="00021C60" w:rsidRPr="00842155" w:rsidRDefault="00021C60" w:rsidP="00021C60">
            <w:pPr>
              <w:pStyle w:val="AssignmentsLevel1"/>
            </w:pPr>
            <w:r w:rsidRPr="002042AB">
              <w:t>CLO1</w:t>
            </w:r>
          </w:p>
        </w:tc>
      </w:tr>
      <w:tr w:rsidR="00021C60" w:rsidRPr="00842155" w14:paraId="0D2D0A32" w14:textId="77777777" w:rsidTr="00DA7FA6">
        <w:trPr>
          <w:trHeight w:val="38"/>
        </w:trPr>
        <w:tc>
          <w:tcPr>
            <w:tcW w:w="101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20F008" w14:textId="77777777" w:rsidR="00021C60" w:rsidRPr="00842155" w:rsidRDefault="00021C60" w:rsidP="00021C60">
            <w:pPr>
              <w:pStyle w:val="ObjectiveBullet"/>
              <w:numPr>
                <w:ilvl w:val="1"/>
                <w:numId w:val="5"/>
              </w:numPr>
            </w:pPr>
            <w:r w:rsidRPr="000E2BF0">
              <w:t>Identify the major characteristics of each stage of the group development process.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A52298" w14:textId="77777777" w:rsidR="00021C60" w:rsidRPr="00842155" w:rsidRDefault="00021C60" w:rsidP="00021C60">
            <w:pPr>
              <w:pStyle w:val="AssignmentsLevel1"/>
            </w:pPr>
            <w:r w:rsidRPr="002042AB">
              <w:t>CLO1 &amp; CLO3</w:t>
            </w:r>
          </w:p>
        </w:tc>
      </w:tr>
      <w:tr w:rsidR="00021C60" w:rsidRPr="00842155" w14:paraId="77C623D9" w14:textId="77777777" w:rsidTr="00DA7FA6">
        <w:trPr>
          <w:trHeight w:val="128"/>
        </w:trPr>
        <w:tc>
          <w:tcPr>
            <w:tcW w:w="10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ECE600" w14:textId="77777777" w:rsidR="00021C60" w:rsidRPr="00842155" w:rsidRDefault="00021C60" w:rsidP="00021C60">
            <w:pPr>
              <w:pStyle w:val="ObjectiveBullet"/>
              <w:numPr>
                <w:ilvl w:val="1"/>
                <w:numId w:val="5"/>
              </w:numPr>
            </w:pPr>
            <w:r w:rsidRPr="000E2BF0">
              <w:t>Compare approaches and theories to group development.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4C92" w14:textId="77777777" w:rsidR="00021C60" w:rsidRPr="00842155" w:rsidRDefault="00021C60" w:rsidP="00021C60">
            <w:pPr>
              <w:pStyle w:val="AssignmentsLevel1"/>
            </w:pPr>
            <w:r w:rsidRPr="002042AB">
              <w:t>CLO1</w:t>
            </w:r>
          </w:p>
        </w:tc>
      </w:tr>
      <w:tr w:rsidR="005B10FE" w:rsidRPr="00842155" w14:paraId="7231D244" w14:textId="77777777" w:rsidTr="004503D9">
        <w:trPr>
          <w:trHeight w:val="775"/>
        </w:trPr>
        <w:tc>
          <w:tcPr>
            <w:tcW w:w="10170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5A3F7D" w14:textId="77777777" w:rsidR="005B10FE" w:rsidRDefault="0020635A" w:rsidP="0020635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Resources, Activities, and Preparation</w:t>
            </w:r>
          </w:p>
          <w:p w14:paraId="2C4247FF" w14:textId="77777777" w:rsidR="0020635A" w:rsidRPr="005B10FE" w:rsidRDefault="009D107E" w:rsidP="009D107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Utilize</w:t>
            </w:r>
            <w:r w:rsidR="0020635A">
              <w:rPr>
                <w:rFonts w:cs="Arial"/>
                <w:i/>
                <w:szCs w:val="20"/>
              </w:rPr>
              <w:t xml:space="preserve"> these </w:t>
            </w:r>
            <w:r>
              <w:rPr>
                <w:rFonts w:cs="Arial"/>
                <w:i/>
                <w:szCs w:val="20"/>
              </w:rPr>
              <w:t>resources</w:t>
            </w:r>
            <w:r w:rsidR="0020635A">
              <w:rPr>
                <w:rFonts w:cs="Arial"/>
                <w:i/>
                <w:szCs w:val="20"/>
              </w:rPr>
              <w:t xml:space="preserve"> </w:t>
            </w:r>
            <w:r>
              <w:rPr>
                <w:rFonts w:cs="Arial"/>
                <w:i/>
                <w:szCs w:val="20"/>
              </w:rPr>
              <w:t xml:space="preserve">and complete these activities in preparation </w:t>
            </w:r>
            <w:r w:rsidR="0020635A">
              <w:rPr>
                <w:rFonts w:cs="Arial"/>
                <w:i/>
                <w:szCs w:val="20"/>
              </w:rPr>
              <w:t>for your graded assignments.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5D0D436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D8D9DA"/>
          </w:tcPr>
          <w:p w14:paraId="3769D58A" w14:textId="77777777" w:rsidR="005B10FE" w:rsidRPr="005B10FE" w:rsidRDefault="00AB01FF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AB01FF" w:rsidRPr="007F339F" w14:paraId="12FAAF27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C7150" w14:textId="77777777" w:rsidR="00AB01FF" w:rsidRPr="00824D94" w:rsidRDefault="00021C6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Videos</w:t>
            </w:r>
          </w:p>
          <w:p w14:paraId="0173F896" w14:textId="77777777" w:rsidR="00AB01FF" w:rsidRPr="00824D94" w:rsidRDefault="00AB01FF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91442F8" w14:textId="77777777" w:rsidR="00AB01FF" w:rsidRDefault="00021C60" w:rsidP="002522B3">
            <w:pPr>
              <w:pStyle w:val="AssignmentsLevel1"/>
            </w:pPr>
            <w:r>
              <w:rPr>
                <w:b/>
              </w:rPr>
              <w:t xml:space="preserve">Review </w:t>
            </w:r>
            <w:r>
              <w:t>the following resources:</w:t>
            </w:r>
          </w:p>
          <w:p w14:paraId="795A11F0" w14:textId="77777777" w:rsidR="00021C60" w:rsidRDefault="00021C60" w:rsidP="002522B3">
            <w:pPr>
              <w:pStyle w:val="AssignmentsLevel1"/>
            </w:pPr>
          </w:p>
          <w:p w14:paraId="0F6F146F" w14:textId="761D5821" w:rsidR="00021C60" w:rsidRDefault="00021C60" w:rsidP="00021C60">
            <w:pPr>
              <w:pStyle w:val="AssignmentsLevel2"/>
            </w:pPr>
            <w:r>
              <w:t xml:space="preserve">Ch. 1 </w:t>
            </w:r>
            <w:r w:rsidR="00366261">
              <w:t xml:space="preserve">&amp; </w:t>
            </w:r>
            <w:r>
              <w:t xml:space="preserve">2 of </w:t>
            </w:r>
            <w:r>
              <w:rPr>
                <w:i/>
              </w:rPr>
              <w:t>Joining Together</w:t>
            </w:r>
          </w:p>
          <w:p w14:paraId="18516237" w14:textId="77777777" w:rsidR="00B13147" w:rsidRPr="002D6D8F" w:rsidRDefault="00F44100" w:rsidP="00B13147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18" w:history="1">
              <w:r w:rsidR="00021C60" w:rsidRPr="00E8358A">
                <w:rPr>
                  <w:rStyle w:val="Hyperlink"/>
                </w:rPr>
                <w:t>Historical &amp; Theoretical Overview of Groups</w:t>
              </w:r>
            </w:hyperlink>
          </w:p>
          <w:p w14:paraId="57558B6F" w14:textId="77777777" w:rsidR="002D6D8F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336F9DB3" w14:textId="2421FEFD" w:rsidR="002D6D8F" w:rsidRPr="002D6D8F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Share </w:t>
            </w:r>
            <w:r>
              <w:t>your thoughts, ideas, and questions regarding these resources in the Week 1 General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C01986B" w14:textId="77777777" w:rsidR="00AB01FF" w:rsidRPr="009F6FAF" w:rsidRDefault="0032477A" w:rsidP="002522B3">
            <w:pPr>
              <w:rPr>
                <w:rFonts w:cs="Arial"/>
                <w:szCs w:val="20"/>
              </w:rPr>
            </w:pPr>
            <w:r w:rsidRPr="006B43BB">
              <w:rPr>
                <w:rFonts w:cs="Arial"/>
                <w:szCs w:val="20"/>
              </w:rPr>
              <w:t>1.1, 1.2</w:t>
            </w:r>
            <w:r>
              <w:rPr>
                <w:rFonts w:cs="Arial"/>
                <w:szCs w:val="20"/>
              </w:rPr>
              <w:t>,</w:t>
            </w:r>
            <w:r w:rsidRPr="006B43BB">
              <w:rPr>
                <w:rFonts w:cs="Arial"/>
                <w:szCs w:val="20"/>
              </w:rPr>
              <w:t xml:space="preserve"> &amp;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4412A25" w14:textId="4E956F56" w:rsidR="00AB01FF" w:rsidRPr="009F6FAF" w:rsidRDefault="002D6D8F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Content Review and Discussion = </w:t>
            </w:r>
            <w:r w:rsidRPr="002D6D8F">
              <w:rPr>
                <w:rFonts w:cs="Arial"/>
                <w:b/>
                <w:szCs w:val="20"/>
              </w:rPr>
              <w:t>1 hour</w:t>
            </w:r>
          </w:p>
        </w:tc>
      </w:tr>
      <w:tr w:rsidR="00F7250E" w:rsidRPr="007F339F" w14:paraId="12365558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1E1940" w14:textId="554E0507" w:rsidR="00F7250E" w:rsidRPr="00D822CC" w:rsidRDefault="00273D8D" w:rsidP="007E2EEB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Team </w:t>
            </w:r>
            <w:r w:rsidR="00BF3719">
              <w:rPr>
                <w:rFonts w:cs="Arial"/>
                <w:b/>
                <w:szCs w:val="20"/>
              </w:rPr>
              <w:t>Presentation Guidelines</w:t>
            </w:r>
          </w:p>
          <w:p w14:paraId="3BBB7AED" w14:textId="77777777" w:rsidR="00D822CC" w:rsidRDefault="00D822CC" w:rsidP="007E2EEB">
            <w:pPr>
              <w:rPr>
                <w:rFonts w:cs="Arial"/>
                <w:szCs w:val="20"/>
              </w:rPr>
            </w:pPr>
          </w:p>
          <w:p w14:paraId="637CEDAF" w14:textId="75C403DF" w:rsidR="00C30CB5" w:rsidRDefault="0019122C" w:rsidP="007E2E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culminating assignment in this course is the </w:t>
            </w:r>
            <w:r w:rsidRPr="00E8358A">
              <w:rPr>
                <w:rFonts w:cs="Arial"/>
                <w:szCs w:val="20"/>
              </w:rPr>
              <w:t>Team Presentation</w:t>
            </w:r>
            <w:r>
              <w:rPr>
                <w:rFonts w:cs="Arial"/>
                <w:szCs w:val="20"/>
              </w:rPr>
              <w:t xml:space="preserve">, due Week 7. For this assignment, your team will prepare a </w:t>
            </w:r>
            <w:r w:rsidR="00593BC3">
              <w:rPr>
                <w:rFonts w:cs="Arial"/>
                <w:szCs w:val="20"/>
              </w:rPr>
              <w:t>30- to 45-</w:t>
            </w:r>
            <w:r w:rsidR="001108FB" w:rsidRPr="001108FB">
              <w:rPr>
                <w:rFonts w:cs="Arial"/>
                <w:szCs w:val="20"/>
              </w:rPr>
              <w:t>minute staff training</w:t>
            </w:r>
            <w:r w:rsidR="00B543B1">
              <w:rPr>
                <w:rFonts w:cs="Arial"/>
                <w:szCs w:val="20"/>
              </w:rPr>
              <w:t>/development</w:t>
            </w:r>
            <w:r w:rsidR="001108FB" w:rsidRPr="001108FB">
              <w:rPr>
                <w:rFonts w:cs="Arial"/>
                <w:szCs w:val="20"/>
              </w:rPr>
              <w:t xml:space="preserve"> pres</w:t>
            </w:r>
            <w:r w:rsidR="00593BC3">
              <w:rPr>
                <w:rFonts w:cs="Arial"/>
                <w:szCs w:val="20"/>
              </w:rPr>
              <w:t>entation</w:t>
            </w:r>
            <w:r>
              <w:rPr>
                <w:rFonts w:cs="Arial"/>
                <w:szCs w:val="20"/>
              </w:rPr>
              <w:t xml:space="preserve"> on a topic of your choice. The presentation must include </w:t>
            </w:r>
            <w:r w:rsidR="00593BC3">
              <w:rPr>
                <w:rFonts w:cs="Arial"/>
                <w:szCs w:val="20"/>
              </w:rPr>
              <w:t>self-advancing</w:t>
            </w:r>
            <w:r w:rsidR="001108FB" w:rsidRPr="001108FB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audio </w:t>
            </w:r>
            <w:r w:rsidR="001108FB" w:rsidRPr="001108FB">
              <w:rPr>
                <w:rFonts w:cs="Arial"/>
                <w:szCs w:val="20"/>
              </w:rPr>
              <w:t>narration</w:t>
            </w:r>
            <w:r>
              <w:rPr>
                <w:rFonts w:cs="Arial"/>
                <w:szCs w:val="20"/>
              </w:rPr>
              <w:t xml:space="preserve"> and may be created </w:t>
            </w:r>
            <w:r w:rsidR="00191A6C">
              <w:rPr>
                <w:rFonts w:cs="Arial"/>
                <w:szCs w:val="20"/>
              </w:rPr>
              <w:t>with</w:t>
            </w:r>
            <w:r>
              <w:rPr>
                <w:rFonts w:cs="Arial"/>
                <w:szCs w:val="20"/>
              </w:rPr>
              <w:t xml:space="preserve"> a tool</w:t>
            </w:r>
            <w:r w:rsidR="00366261">
              <w:rPr>
                <w:rFonts w:cs="Arial"/>
                <w:szCs w:val="20"/>
              </w:rPr>
              <w:t xml:space="preserve"> or </w:t>
            </w:r>
            <w:r>
              <w:rPr>
                <w:rFonts w:cs="Arial"/>
                <w:szCs w:val="20"/>
              </w:rPr>
              <w:t xml:space="preserve">technology your team is comfortable </w:t>
            </w:r>
            <w:r w:rsidR="00191A6C">
              <w:rPr>
                <w:rFonts w:cs="Arial"/>
                <w:szCs w:val="20"/>
              </w:rPr>
              <w:t>using</w:t>
            </w:r>
            <w:r w:rsidR="00C30CB5">
              <w:rPr>
                <w:rFonts w:cs="Arial"/>
                <w:szCs w:val="20"/>
              </w:rPr>
              <w:t>. You may find the following resources helpful to create your presentation:</w:t>
            </w:r>
          </w:p>
          <w:p w14:paraId="3AB3F895" w14:textId="5C56A5EE" w:rsidR="00C30CB5" w:rsidRDefault="00C30CB5" w:rsidP="007E2EEB">
            <w:pPr>
              <w:rPr>
                <w:rFonts w:cs="Arial"/>
                <w:szCs w:val="20"/>
              </w:rPr>
            </w:pPr>
          </w:p>
          <w:p w14:paraId="4C699BD4" w14:textId="5666CC3F" w:rsidR="00C30CB5" w:rsidRPr="00C30CB5" w:rsidRDefault="00F44100" w:rsidP="00C30CB5">
            <w:pPr>
              <w:pStyle w:val="AssignmentsLevel2"/>
              <w:rPr>
                <w:color w:val="0000FF"/>
                <w:szCs w:val="24"/>
              </w:rPr>
            </w:pPr>
            <w:hyperlink r:id="rId19" w:anchor="bm5" w:tgtFrame="_blank" w:history="1">
              <w:r w:rsidR="00C30CB5" w:rsidRPr="00C30CB5">
                <w:rPr>
                  <w:rStyle w:val="Hyperlink"/>
                  <w:bdr w:val="none" w:sz="0" w:space="0" w:color="auto" w:frame="1"/>
                </w:rPr>
                <w:t>Add Narration to a Presentation</w:t>
              </w:r>
            </w:hyperlink>
          </w:p>
          <w:p w14:paraId="0A8BE82A" w14:textId="53F36373" w:rsidR="00C30CB5" w:rsidRPr="00C30CB5" w:rsidRDefault="00F44100" w:rsidP="00C30CB5">
            <w:pPr>
              <w:pStyle w:val="AssignmentsLevel2"/>
              <w:rPr>
                <w:color w:val="0000FF"/>
              </w:rPr>
            </w:pPr>
            <w:hyperlink r:id="rId20" w:tgtFrame="_blank" w:history="1">
              <w:r w:rsidR="00C30CB5" w:rsidRPr="00C30CB5">
                <w:rPr>
                  <w:rStyle w:val="Hyperlink"/>
                  <w:bdr w:val="none" w:sz="0" w:space="0" w:color="auto" w:frame="1"/>
                </w:rPr>
                <w:t>Record a Slide Show</w:t>
              </w:r>
            </w:hyperlink>
          </w:p>
          <w:p w14:paraId="03288710" w14:textId="77777777" w:rsidR="00C30CB5" w:rsidRDefault="00C30CB5" w:rsidP="007E2EEB">
            <w:pPr>
              <w:rPr>
                <w:rFonts w:cs="Arial"/>
                <w:szCs w:val="20"/>
              </w:rPr>
            </w:pPr>
          </w:p>
          <w:p w14:paraId="2F2323D7" w14:textId="1D1420F4" w:rsidR="00463118" w:rsidRPr="00191A6C" w:rsidRDefault="00191A6C" w:rsidP="00191A6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help you and y</w:t>
            </w:r>
            <w:r w:rsidR="0019122C">
              <w:rPr>
                <w:rFonts w:cs="Arial"/>
                <w:szCs w:val="20"/>
              </w:rPr>
              <w:t xml:space="preserve">our team </w:t>
            </w:r>
            <w:r w:rsidR="00273D8D">
              <w:rPr>
                <w:rFonts w:cs="Arial"/>
                <w:szCs w:val="20"/>
              </w:rPr>
              <w:t xml:space="preserve">progress toward </w:t>
            </w:r>
            <w:r>
              <w:rPr>
                <w:rFonts w:cs="Arial"/>
                <w:szCs w:val="20"/>
              </w:rPr>
              <w:t>its</w:t>
            </w:r>
            <w:r w:rsidR="0019122C">
              <w:rPr>
                <w:rFonts w:cs="Arial"/>
                <w:szCs w:val="20"/>
              </w:rPr>
              <w:t xml:space="preserve"> presentation, each week of the course includes a </w:t>
            </w:r>
            <w:r w:rsidR="0019122C" w:rsidRPr="00E8358A">
              <w:rPr>
                <w:rFonts w:cs="Arial"/>
                <w:szCs w:val="20"/>
              </w:rPr>
              <w:t>Team Task</w:t>
            </w:r>
            <w:r>
              <w:rPr>
                <w:rFonts w:cs="Arial"/>
                <w:szCs w:val="20"/>
              </w:rPr>
              <w:t xml:space="preserve"> assignment </w:t>
            </w:r>
            <w:r w:rsidR="00366261">
              <w:rPr>
                <w:rFonts w:cs="Arial"/>
                <w:szCs w:val="20"/>
              </w:rPr>
              <w:t xml:space="preserve">that </w:t>
            </w:r>
            <w:r>
              <w:rPr>
                <w:rFonts w:cs="Arial"/>
                <w:szCs w:val="20"/>
              </w:rPr>
              <w:t xml:space="preserve">must be carried out via discussion </w:t>
            </w:r>
            <w:r>
              <w:t xml:space="preserve">in the </w:t>
            </w:r>
            <w:r w:rsidRPr="00E8358A">
              <w:t>Group Discussion Board</w:t>
            </w:r>
            <w:r>
              <w:t xml:space="preserve"> on your </w:t>
            </w:r>
            <w:r w:rsidRPr="00E8358A">
              <w:t>Learning Team Page</w:t>
            </w:r>
            <w:r w:rsidR="00366261">
              <w:t>.</w:t>
            </w:r>
            <w:r>
              <w:rPr>
                <w:i/>
              </w:rPr>
              <w:t xml:space="preserve"> </w:t>
            </w:r>
            <w:r w:rsidR="00463118" w:rsidRPr="00D822CC">
              <w:t xml:space="preserve">You are expected </w:t>
            </w:r>
            <w:r w:rsidR="00273D8D">
              <w:t xml:space="preserve">to </w:t>
            </w:r>
            <w:r w:rsidR="00463118" w:rsidRPr="00D822CC">
              <w:t xml:space="preserve">participate </w:t>
            </w:r>
            <w:r>
              <w:t xml:space="preserve">in discussion throughout the week and will be individually graded on that participation. </w:t>
            </w:r>
            <w:r w:rsidR="002D3F9B">
              <w:t xml:space="preserve">The following </w:t>
            </w:r>
            <w:r w:rsidRPr="00E8358A">
              <w:t>Team Task</w:t>
            </w:r>
            <w:r>
              <w:rPr>
                <w:i/>
              </w:rPr>
              <w:t xml:space="preserve"> </w:t>
            </w:r>
            <w:r>
              <w:t>assignments</w:t>
            </w:r>
            <w:r w:rsidR="002D3F9B">
              <w:t xml:space="preserve"> are </w:t>
            </w:r>
            <w:r>
              <w:t>due each week</w:t>
            </w:r>
            <w:r w:rsidR="002D3F9B">
              <w:t>:</w:t>
            </w:r>
          </w:p>
          <w:p w14:paraId="221B9220" w14:textId="2BCAA330" w:rsidR="002D3F9B" w:rsidRDefault="002D3F9B" w:rsidP="002D3F9B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17E326DB" w14:textId="44E6DB4A" w:rsidR="002D3F9B" w:rsidRDefault="00191A6C" w:rsidP="00191A6C">
            <w:pPr>
              <w:pStyle w:val="AssignmentsLevel2"/>
            </w:pPr>
            <w:r>
              <w:lastRenderedPageBreak/>
              <w:t>Week 1:</w:t>
            </w:r>
            <w:r w:rsidR="002D3F9B">
              <w:t xml:space="preserve"> Topic Selection</w:t>
            </w:r>
          </w:p>
          <w:p w14:paraId="59DF3E21" w14:textId="2DA20909" w:rsidR="002D3F9B" w:rsidRDefault="002D3F9B" w:rsidP="00191A6C">
            <w:pPr>
              <w:pStyle w:val="AssignmentsLevel2"/>
            </w:pPr>
            <w:r>
              <w:t xml:space="preserve">Week 2: </w:t>
            </w:r>
            <w:r w:rsidRPr="002D3F9B">
              <w:t xml:space="preserve">Project Management Log, Chunking, </w:t>
            </w:r>
            <w:r w:rsidR="00366261">
              <w:t>and</w:t>
            </w:r>
            <w:r w:rsidRPr="002D3F9B">
              <w:t xml:space="preserve"> Timeframe</w:t>
            </w:r>
          </w:p>
          <w:p w14:paraId="1BC70DEE" w14:textId="7990D688" w:rsidR="002D3F9B" w:rsidRDefault="002D3F9B" w:rsidP="00191A6C">
            <w:pPr>
              <w:pStyle w:val="AssignmentsLevel2"/>
            </w:pPr>
            <w:r>
              <w:t>Week 3: Research and Rationale</w:t>
            </w:r>
          </w:p>
          <w:p w14:paraId="7E33762A" w14:textId="6478FDA7" w:rsidR="002D3F9B" w:rsidRDefault="002D3F9B" w:rsidP="00191A6C">
            <w:pPr>
              <w:pStyle w:val="AssignmentsLevel2"/>
            </w:pPr>
            <w:r>
              <w:t>Week 4: APA Citations</w:t>
            </w:r>
          </w:p>
          <w:p w14:paraId="10A7D845" w14:textId="3C417B42" w:rsidR="002D3F9B" w:rsidRDefault="002D3F9B" w:rsidP="00191A6C">
            <w:pPr>
              <w:pStyle w:val="AssignmentsLevel2"/>
            </w:pPr>
            <w:r>
              <w:t xml:space="preserve">Week 5: Outline </w:t>
            </w:r>
            <w:r w:rsidR="00366261">
              <w:t>and</w:t>
            </w:r>
            <w:r>
              <w:t xml:space="preserve"> Annotated Bibliography</w:t>
            </w:r>
          </w:p>
          <w:p w14:paraId="249FCAE5" w14:textId="5D869855" w:rsidR="002D3F9B" w:rsidRDefault="002D3F9B" w:rsidP="00191A6C">
            <w:pPr>
              <w:pStyle w:val="AssignmentsLevel2"/>
            </w:pPr>
            <w:r>
              <w:t>Week 6: Handouts and Assessment</w:t>
            </w:r>
          </w:p>
          <w:p w14:paraId="0F8EDC35" w14:textId="372261EA" w:rsidR="002D3F9B" w:rsidRPr="00D822CC" w:rsidRDefault="002D3F9B" w:rsidP="00B543B1">
            <w:pPr>
              <w:pStyle w:val="AssignmentsLevel2"/>
            </w:pPr>
            <w:r>
              <w:t xml:space="preserve">Week 7: Review </w:t>
            </w:r>
            <w:r w:rsidR="00366261">
              <w:t>and</w:t>
            </w:r>
            <w:r>
              <w:t xml:space="preserve"> Finalize Presentation</w:t>
            </w:r>
          </w:p>
          <w:p w14:paraId="7222AE91" w14:textId="77777777" w:rsidR="00463118" w:rsidRPr="00D822CC" w:rsidRDefault="00463118" w:rsidP="007E2EEB">
            <w:pPr>
              <w:pStyle w:val="AssignmentsLevel2"/>
              <w:numPr>
                <w:ilvl w:val="0"/>
                <w:numId w:val="0"/>
              </w:numPr>
              <w:ind w:left="360"/>
            </w:pPr>
            <w:r w:rsidRPr="00D822CC">
              <w:t xml:space="preserve"> </w:t>
            </w:r>
          </w:p>
          <w:p w14:paraId="2C65B0B2" w14:textId="53ACDF67" w:rsidR="00C430FC" w:rsidRDefault="00463118" w:rsidP="007E2EEB">
            <w:pPr>
              <w:rPr>
                <w:rFonts w:cs="Arial"/>
                <w:b/>
                <w:szCs w:val="20"/>
              </w:rPr>
            </w:pPr>
            <w:r w:rsidRPr="00D822CC">
              <w:rPr>
                <w:rFonts w:cs="Arial"/>
                <w:b/>
                <w:szCs w:val="20"/>
              </w:rPr>
              <w:t>What</w:t>
            </w:r>
            <w:r w:rsidR="00C430FC" w:rsidRPr="00D822CC">
              <w:rPr>
                <w:rFonts w:cs="Arial"/>
                <w:b/>
                <w:szCs w:val="20"/>
              </w:rPr>
              <w:t>’s next?</w:t>
            </w:r>
          </w:p>
          <w:p w14:paraId="54386C29" w14:textId="77777777" w:rsidR="00273D8D" w:rsidRPr="00D822CC" w:rsidRDefault="00273D8D" w:rsidP="007E2EEB">
            <w:pPr>
              <w:rPr>
                <w:rFonts w:cs="Arial"/>
                <w:b/>
                <w:szCs w:val="20"/>
              </w:rPr>
            </w:pPr>
          </w:p>
          <w:p w14:paraId="139A5663" w14:textId="7573666A" w:rsidR="00463118" w:rsidRPr="00D822CC" w:rsidRDefault="00463118" w:rsidP="007E2EEB">
            <w:pPr>
              <w:pStyle w:val="AssignmentsLevel2"/>
            </w:pPr>
            <w:r w:rsidRPr="00D822CC">
              <w:t xml:space="preserve">Review the </w:t>
            </w:r>
            <w:r w:rsidR="0045187F" w:rsidRPr="00E8358A">
              <w:t xml:space="preserve">Team </w:t>
            </w:r>
            <w:r w:rsidR="00C430FC" w:rsidRPr="00E8358A">
              <w:t>Presentation Guidelines</w:t>
            </w:r>
            <w:r w:rsidR="00C430FC" w:rsidRPr="00D822CC">
              <w:t xml:space="preserve"> </w:t>
            </w:r>
            <w:r w:rsidRPr="00D822CC">
              <w:t xml:space="preserve">and </w:t>
            </w:r>
            <w:r w:rsidR="00593BC3" w:rsidRPr="00E8358A">
              <w:t>Team Presentation Rubric</w:t>
            </w:r>
            <w:r w:rsidR="00593BC3">
              <w:t xml:space="preserve">, and </w:t>
            </w:r>
            <w:r w:rsidRPr="00D822CC">
              <w:t>be prepared to discus</w:t>
            </w:r>
            <w:r w:rsidR="001D49A6">
              <w:t>s the assignment requirements with your team</w:t>
            </w:r>
            <w:r w:rsidR="00191A6C">
              <w:t>.</w:t>
            </w:r>
            <w:r w:rsidR="00366261">
              <w:br/>
            </w:r>
          </w:p>
          <w:p w14:paraId="22F0C040" w14:textId="28815C54" w:rsidR="00F7250E" w:rsidRPr="00D822CC" w:rsidRDefault="00273D8D" w:rsidP="00771AA0">
            <w:pPr>
              <w:pStyle w:val="AssignmentsLevel2"/>
              <w:rPr>
                <w:b/>
              </w:rPr>
            </w:pPr>
            <w:r>
              <w:t xml:space="preserve">Complete the </w:t>
            </w:r>
            <w:r w:rsidRPr="00E8358A">
              <w:t xml:space="preserve">Week </w:t>
            </w:r>
            <w:r w:rsidR="00771AA0" w:rsidRPr="00E8358A">
              <w:t>1</w:t>
            </w:r>
            <w:r w:rsidRPr="00E8358A">
              <w:t xml:space="preserve"> Team Task: Topic Selection</w:t>
            </w:r>
            <w:r>
              <w:t xml:space="preserve"> assignment</w:t>
            </w:r>
            <w:r w:rsidR="00191A6C">
              <w:t xml:space="preserve"> with your team.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90C1824" w14:textId="347978F7" w:rsidR="00F7250E" w:rsidRPr="006B43BB" w:rsidRDefault="002D3F9B" w:rsidP="007E2E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006DC18" w14:textId="55261487" w:rsidR="00F7250E" w:rsidRPr="009F6FAF" w:rsidRDefault="00F7250E" w:rsidP="007E2EEB">
            <w:pPr>
              <w:rPr>
                <w:rFonts w:cs="Arial"/>
                <w:szCs w:val="20"/>
              </w:rPr>
            </w:pPr>
          </w:p>
        </w:tc>
      </w:tr>
      <w:tr w:rsidR="0075742B" w:rsidRPr="007F339F" w14:paraId="03993466" w14:textId="77777777" w:rsidTr="00FB1D5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4CF40F" w14:textId="77777777" w:rsidR="0075742B" w:rsidRPr="003A1E96" w:rsidRDefault="0075742B" w:rsidP="00FB1D5E">
            <w:pPr>
              <w:rPr>
                <w:rFonts w:cs="Arial"/>
                <w:szCs w:val="20"/>
              </w:rPr>
            </w:pPr>
            <w:r w:rsidRPr="003A1E96">
              <w:rPr>
                <w:rFonts w:cs="Arial"/>
                <w:b/>
                <w:szCs w:val="20"/>
              </w:rPr>
              <w:t>Weekly Participation and Discussion</w:t>
            </w:r>
          </w:p>
          <w:p w14:paraId="433BB798" w14:textId="77777777" w:rsidR="0075742B" w:rsidRDefault="0075742B" w:rsidP="00FB1D5E">
            <w:pPr>
              <w:pStyle w:val="AssignmentsLevel1"/>
            </w:pPr>
          </w:p>
          <w:p w14:paraId="29CA5E49" w14:textId="0DC2BC00" w:rsidR="0075742B" w:rsidRDefault="0075742B" w:rsidP="00FB1D5E">
            <w:pPr>
              <w:pStyle w:val="AssignmentsLevel1"/>
            </w:pPr>
            <w:r w:rsidRPr="003A1E96">
              <w:t>The purpose of the weekly discussions is to provide you with a way to synthesize the concepts presented in this course. Each week</w:t>
            </w:r>
            <w:r>
              <w:t>,</w:t>
            </w:r>
            <w:r w:rsidRPr="003A1E96">
              <w:t xml:space="preserve"> </w:t>
            </w:r>
            <w:r w:rsidRPr="002522B3">
              <w:t>you will respond</w:t>
            </w:r>
            <w:r w:rsidRPr="003A1E96">
              <w:t xml:space="preserve"> to the discussion questions with a substantive post </w:t>
            </w:r>
            <w:r>
              <w:t>of 200</w:t>
            </w:r>
            <w:r w:rsidR="00366261">
              <w:t xml:space="preserve"> </w:t>
            </w:r>
            <w:r>
              <w:t>to 250</w:t>
            </w:r>
            <w:r w:rsidR="00366261">
              <w:t xml:space="preserve"> </w:t>
            </w:r>
            <w:r>
              <w:t xml:space="preserve">words that addresses all the prompts for the question </w:t>
            </w:r>
            <w:r w:rsidRPr="003A1E96">
              <w:t>by 11:59 p</w:t>
            </w:r>
            <w:r>
              <w:t>.</w:t>
            </w:r>
            <w:r w:rsidRPr="003A1E96">
              <w:t>m</w:t>
            </w:r>
            <w:r>
              <w:t>.</w:t>
            </w:r>
            <w:r w:rsidRPr="003A1E96">
              <w:t xml:space="preserve"> EST of the listed due date. </w:t>
            </w:r>
            <w:r w:rsidRPr="00C675E5">
              <w:t>By the conclusion of each week, Sunday at 11:59 p.m. EST, you will make at least one substantive comment of 100</w:t>
            </w:r>
            <w:r w:rsidR="00366261">
              <w:t xml:space="preserve"> </w:t>
            </w:r>
            <w:r w:rsidRPr="00C675E5">
              <w:t>to 150</w:t>
            </w:r>
            <w:r w:rsidR="00366261">
              <w:t xml:space="preserve"> </w:t>
            </w:r>
            <w:r w:rsidRPr="00C675E5">
              <w:t xml:space="preserve">words to three of your classmates’ posts for each </w:t>
            </w:r>
            <w:r>
              <w:t>assigned</w:t>
            </w:r>
            <w:r w:rsidRPr="00C675E5">
              <w:t xml:space="preserve"> discussion question. Your comments must further the discussion by following the RISE </w:t>
            </w:r>
            <w:r w:rsidR="00366261">
              <w:t>m</w:t>
            </w:r>
            <w:r w:rsidRPr="00C675E5">
              <w:t>odel for meaningful feedback</w:t>
            </w:r>
            <w:r w:rsidRPr="003A1E96">
              <w:t>. It is recommended that you check in periodically throughout the week to</w:t>
            </w:r>
            <w:r>
              <w:t xml:space="preserve"> ensure that you are</w:t>
            </w:r>
            <w:r w:rsidRPr="003A1E96">
              <w:t xml:space="preserve"> meet</w:t>
            </w:r>
            <w:r>
              <w:t>ing</w:t>
            </w:r>
            <w:r w:rsidRPr="003A1E96">
              <w:t xml:space="preserve"> the participation requirement.</w:t>
            </w:r>
          </w:p>
          <w:p w14:paraId="538FEEA2" w14:textId="77777777" w:rsidR="0075742B" w:rsidRDefault="0075742B" w:rsidP="00FB1D5E">
            <w:pPr>
              <w:pStyle w:val="AssignmentsLevel1"/>
            </w:pPr>
          </w:p>
          <w:p w14:paraId="53C2AE11" w14:textId="77777777" w:rsidR="0075742B" w:rsidRPr="00C675E5" w:rsidRDefault="0075742B" w:rsidP="00FB1D5E">
            <w:pPr>
              <w:rPr>
                <w:rFonts w:cs="Arial"/>
                <w:color w:val="0000FF"/>
                <w:szCs w:val="20"/>
                <w:u w:val="single"/>
              </w:rPr>
            </w:pPr>
            <w:r w:rsidRPr="0064548A">
              <w:rPr>
                <w:b/>
              </w:rPr>
              <w:t>Review</w:t>
            </w:r>
            <w:r>
              <w:t xml:space="preserve"> the </w:t>
            </w:r>
            <w:hyperlink r:id="rId21" w:history="1">
              <w:r w:rsidRPr="00665158">
                <w:rPr>
                  <w:rStyle w:val="Hyperlink"/>
                </w:rPr>
                <w:t>RISE Model for Peer Feedback</w:t>
              </w:r>
            </w:hyperlink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E9CAD9F" w14:textId="71966188" w:rsidR="0075742B" w:rsidRPr="009F6FAF" w:rsidRDefault="00291C1F" w:rsidP="00FB1D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BBD98BD" w14:textId="77777777" w:rsidR="0075742B" w:rsidRPr="009F6FAF" w:rsidRDefault="0075742B" w:rsidP="00FB1D5E">
            <w:pPr>
              <w:rPr>
                <w:rFonts w:cs="Arial"/>
                <w:szCs w:val="20"/>
              </w:rPr>
            </w:pPr>
          </w:p>
        </w:tc>
      </w:tr>
      <w:tr w:rsidR="00B36104" w:rsidRPr="00842155" w14:paraId="7DF69502" w14:textId="77777777" w:rsidTr="0043539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0CB9D6" w14:textId="77777777" w:rsidR="00B36104" w:rsidRDefault="00B36104" w:rsidP="0043539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Resources and Activities</w:t>
            </w:r>
          </w:p>
          <w:p w14:paraId="0F425196" w14:textId="77777777" w:rsidR="00B36104" w:rsidRPr="005B10FE" w:rsidRDefault="00B36104" w:rsidP="0043539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Explore these optional resources to deepen your understanding.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7E40B14B" w14:textId="77777777" w:rsidR="00B36104" w:rsidRPr="005B10FE" w:rsidRDefault="00B36104" w:rsidP="0043539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12DE873B" w14:textId="77777777" w:rsidR="00B36104" w:rsidRPr="005B10FE" w:rsidRDefault="00B36104" w:rsidP="0043539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B36104" w:rsidRPr="007F339F" w14:paraId="6998DBE1" w14:textId="77777777" w:rsidTr="0043539B">
        <w:tc>
          <w:tcPr>
            <w:tcW w:w="10170" w:type="dxa"/>
            <w:gridSpan w:val="2"/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BF5EDD" w14:textId="77777777" w:rsidR="00B36104" w:rsidRDefault="00B36104" w:rsidP="0043539B">
            <w:pPr>
              <w:rPr>
                <w:rFonts w:cs="Arial"/>
                <w:b/>
                <w:szCs w:val="20"/>
              </w:rPr>
            </w:pPr>
            <w:r w:rsidRPr="00730048">
              <w:rPr>
                <w:rFonts w:cs="Arial"/>
                <w:b/>
                <w:szCs w:val="20"/>
              </w:rPr>
              <w:t xml:space="preserve">Adobe Connect Live Discussion </w:t>
            </w:r>
          </w:p>
          <w:p w14:paraId="03A74F48" w14:textId="77777777" w:rsidR="00B36104" w:rsidRDefault="00B36104" w:rsidP="0043539B">
            <w:pPr>
              <w:pStyle w:val="AssignmentsLevel1"/>
            </w:pPr>
          </w:p>
          <w:p w14:paraId="44992E89" w14:textId="77777777" w:rsidR="00B36104" w:rsidRPr="00AA1459" w:rsidRDefault="00B36104" w:rsidP="0043539B">
            <w:pPr>
              <w:pStyle w:val="AssignmentsLevel1"/>
            </w:pPr>
            <w:r>
              <w:rPr>
                <w:b/>
              </w:rPr>
              <w:t>Review</w:t>
            </w:r>
            <w:r>
              <w:t xml:space="preserve"> </w:t>
            </w:r>
            <w:hyperlink r:id="rId22" w:history="1">
              <w:r w:rsidRPr="00AA1459">
                <w:rPr>
                  <w:rStyle w:val="Hyperlink"/>
                </w:rPr>
                <w:t>Adobe Connect Resources</w:t>
              </w:r>
            </w:hyperlink>
            <w:r>
              <w:t xml:space="preserve">.  </w:t>
            </w:r>
          </w:p>
          <w:p w14:paraId="439B0C25" w14:textId="77777777" w:rsidR="00B36104" w:rsidRPr="00730048" w:rsidRDefault="00B36104" w:rsidP="0043539B">
            <w:pPr>
              <w:pStyle w:val="AssignmentsLevel1"/>
            </w:pPr>
          </w:p>
          <w:p w14:paraId="2E2DC122" w14:textId="77777777" w:rsidR="00B36104" w:rsidRPr="00730048" w:rsidRDefault="00B36104" w:rsidP="0043539B">
            <w:pPr>
              <w:pStyle w:val="AssignmentsLevel1"/>
            </w:pPr>
            <w:r w:rsidRPr="00730048">
              <w:rPr>
                <w:b/>
              </w:rPr>
              <w:t>Participate</w:t>
            </w:r>
            <w:r w:rsidRPr="00730048">
              <w:t xml:space="preserve"> in the scheduled live session with the course instructor. This session will provide an overview of the class and discuss the major assignments in the course.</w:t>
            </w:r>
          </w:p>
          <w:p w14:paraId="2C56F917" w14:textId="77777777" w:rsidR="00B36104" w:rsidRPr="00730048" w:rsidRDefault="00B36104" w:rsidP="0043539B">
            <w:pPr>
              <w:pStyle w:val="AssignmentsLevel1"/>
            </w:pPr>
          </w:p>
          <w:p w14:paraId="1F9EA2A0" w14:textId="77777777" w:rsidR="00B36104" w:rsidRPr="00730048" w:rsidRDefault="00B36104" w:rsidP="0043539B">
            <w:pPr>
              <w:pStyle w:val="AssignmentsLevel1"/>
            </w:pPr>
            <w:r w:rsidRPr="00730048">
              <w:rPr>
                <w:b/>
              </w:rPr>
              <w:t>Prepare</w:t>
            </w:r>
            <w:r w:rsidRPr="00730048">
              <w:t xml:space="preserve"> to ask questions concerning the content of the week and the course as a whole.</w:t>
            </w:r>
          </w:p>
          <w:p w14:paraId="23D1A19A" w14:textId="77777777" w:rsidR="00B36104" w:rsidRPr="007F339F" w:rsidRDefault="00B36104" w:rsidP="0043539B">
            <w:pPr>
              <w:pStyle w:val="AssignmentsLevel1"/>
              <w:rPr>
                <w:b/>
              </w:rPr>
            </w:pPr>
            <w:r w:rsidRPr="00730048">
              <w:lastRenderedPageBreak/>
              <w:br/>
            </w:r>
            <w:r>
              <w:t>Note:</w:t>
            </w:r>
            <w:r w:rsidRPr="007A7E22">
              <w:t xml:space="preserve"> </w:t>
            </w:r>
            <w:r w:rsidRPr="00730048">
              <w:t>A recorded lecture will be made available to those who are unable to attend the live session.</w:t>
            </w:r>
          </w:p>
        </w:tc>
        <w:tc>
          <w:tcPr>
            <w:tcW w:w="1440" w:type="dxa"/>
            <w:shd w:val="clear" w:color="auto" w:fill="FFFFFF" w:themeFill="background1"/>
          </w:tcPr>
          <w:p w14:paraId="3C3163BE" w14:textId="77777777" w:rsidR="00B36104" w:rsidRPr="009F6FAF" w:rsidRDefault="00B36104" w:rsidP="0043539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DCC3ED9" w14:textId="77777777" w:rsidR="00B36104" w:rsidRDefault="00B36104" w:rsidP="0043539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Live Discussion:</w:t>
            </w:r>
            <w:r w:rsidRPr="00730048">
              <w:rPr>
                <w:rFonts w:cs="Arial"/>
                <w:szCs w:val="20"/>
              </w:rPr>
              <w:t xml:space="preserve"> lecture and discussion = </w:t>
            </w:r>
            <w:r w:rsidRPr="00730048">
              <w:rPr>
                <w:rFonts w:cs="Arial"/>
                <w:b/>
                <w:szCs w:val="20"/>
              </w:rPr>
              <w:t>1 hour</w:t>
            </w:r>
          </w:p>
          <w:p w14:paraId="2F93E7F8" w14:textId="77777777" w:rsidR="00B36104" w:rsidRPr="00384A8F" w:rsidRDefault="00B36104" w:rsidP="0043539B">
            <w:pPr>
              <w:rPr>
                <w:rFonts w:cs="Arial"/>
                <w:szCs w:val="20"/>
              </w:rPr>
            </w:pPr>
          </w:p>
          <w:p w14:paraId="5836E677" w14:textId="77777777" w:rsidR="00B36104" w:rsidRDefault="00B36104" w:rsidP="0043539B">
            <w:pPr>
              <w:rPr>
                <w:rFonts w:cs="Arial"/>
                <w:szCs w:val="20"/>
              </w:rPr>
            </w:pPr>
          </w:p>
          <w:p w14:paraId="4D34471C" w14:textId="77777777" w:rsidR="00B36104" w:rsidRPr="00384A8F" w:rsidRDefault="00B36104" w:rsidP="0043539B">
            <w:pPr>
              <w:jc w:val="center"/>
              <w:rPr>
                <w:rFonts w:cs="Arial"/>
                <w:szCs w:val="20"/>
              </w:rPr>
            </w:pPr>
          </w:p>
        </w:tc>
      </w:tr>
      <w:tr w:rsidR="00104F2B" w:rsidRPr="00842155" w14:paraId="7ACC5161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6E0058" w14:textId="77777777" w:rsidR="00AB01FF" w:rsidRDefault="00AB01FF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Graded Assignments</w:t>
            </w:r>
          </w:p>
          <w:p w14:paraId="1A101460" w14:textId="77777777" w:rsidR="00104F2B" w:rsidRPr="005B10FE" w:rsidRDefault="00AB01FF" w:rsidP="009D107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Complete these </w:t>
            </w:r>
            <w:r w:rsidR="009D107E">
              <w:rPr>
                <w:rFonts w:cs="Arial"/>
                <w:i/>
                <w:szCs w:val="20"/>
              </w:rPr>
              <w:t>graded</w:t>
            </w:r>
            <w:r>
              <w:rPr>
                <w:rFonts w:cs="Arial"/>
                <w:i/>
                <w:szCs w:val="20"/>
              </w:rPr>
              <w:t xml:space="preserve"> assessments by the end of the week unless specified otherwise.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5EA69A2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CE365FC" w14:textId="77777777" w:rsidR="00104F2B" w:rsidRPr="005B10FE" w:rsidRDefault="00AB01FF" w:rsidP="00104F2B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D822CC" w:rsidRPr="00103FC5" w14:paraId="31EACDBA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5AF878" w14:textId="77777777" w:rsidR="00D822CC" w:rsidRPr="0084683D" w:rsidRDefault="00D822CC" w:rsidP="001308C2">
            <w:pPr>
              <w:rPr>
                <w:b/>
              </w:rPr>
            </w:pPr>
            <w:r>
              <w:rPr>
                <w:b/>
              </w:rPr>
              <w:t xml:space="preserve">Week </w:t>
            </w:r>
            <w:r w:rsidR="00BC4A62">
              <w:rPr>
                <w:b/>
              </w:rPr>
              <w:t>1</w:t>
            </w:r>
            <w:r>
              <w:rPr>
                <w:b/>
              </w:rPr>
              <w:t xml:space="preserve"> Team Task: </w:t>
            </w:r>
            <w:r w:rsidR="00644032">
              <w:rPr>
                <w:b/>
              </w:rPr>
              <w:t>Topic Selection</w:t>
            </w:r>
          </w:p>
          <w:p w14:paraId="3BFABB62" w14:textId="77777777" w:rsidR="00271DFF" w:rsidRDefault="00271DFF" w:rsidP="001308C2"/>
          <w:p w14:paraId="1CF36363" w14:textId="02B3009B" w:rsidR="00D822CC" w:rsidRDefault="00024316" w:rsidP="001308C2">
            <w:r>
              <w:t>U</w:t>
            </w:r>
            <w:r w:rsidR="00771AA0">
              <w:t>sing</w:t>
            </w:r>
            <w:r w:rsidR="00D822CC">
              <w:t xml:space="preserve"> the </w:t>
            </w:r>
            <w:r w:rsidR="00D822CC" w:rsidRPr="00E8358A">
              <w:t>Group Discussion Board</w:t>
            </w:r>
            <w:r w:rsidR="00D822CC">
              <w:t xml:space="preserve"> on your </w:t>
            </w:r>
            <w:r w:rsidR="00D822CC" w:rsidRPr="00E8358A">
              <w:t>Learning Team Page</w:t>
            </w:r>
            <w:r>
              <w:t xml:space="preserve">, discuss with your teammates which of the following topics you would like to pursue for the team presentation, due </w:t>
            </w:r>
            <w:r w:rsidR="00366261">
              <w:t xml:space="preserve">in </w:t>
            </w:r>
            <w:r>
              <w:t xml:space="preserve">Week </w:t>
            </w:r>
            <w:r w:rsidR="00366261">
              <w:t>7</w:t>
            </w:r>
            <w:r>
              <w:t>:</w:t>
            </w:r>
          </w:p>
          <w:p w14:paraId="40389D10" w14:textId="77777777" w:rsidR="00024316" w:rsidRDefault="00024316" w:rsidP="001308C2"/>
          <w:p w14:paraId="56EE4F52" w14:textId="282ADB0E" w:rsidR="00024316" w:rsidRPr="00E8358A" w:rsidRDefault="00024316" w:rsidP="00024316">
            <w:r w:rsidRPr="00E8358A">
              <w:t xml:space="preserve">Eligible </w:t>
            </w:r>
            <w:r w:rsidR="00366261" w:rsidRPr="00E8358A">
              <w:t>t</w:t>
            </w:r>
            <w:r w:rsidRPr="00E8358A">
              <w:t>opics</w:t>
            </w:r>
            <w:r w:rsidR="00366261" w:rsidRPr="00E8358A">
              <w:t xml:space="preserve"> include the following</w:t>
            </w:r>
            <w:r w:rsidRPr="00E8358A">
              <w:t>:</w:t>
            </w:r>
          </w:p>
          <w:p w14:paraId="0F65D4D5" w14:textId="77777777" w:rsidR="00024316" w:rsidRPr="00123B36" w:rsidRDefault="00024316" w:rsidP="00024316"/>
          <w:p w14:paraId="50A2B343" w14:textId="0F226A07" w:rsidR="00024316" w:rsidRPr="00585CA8" w:rsidRDefault="00024316" w:rsidP="00024316">
            <w:pPr>
              <w:pStyle w:val="AssignmentsLevel2"/>
            </w:pPr>
            <w:r w:rsidRPr="00585CA8">
              <w:t xml:space="preserve">Emerging technologies </w:t>
            </w:r>
            <w:r w:rsidR="00366261">
              <w:t>that</w:t>
            </w:r>
            <w:r w:rsidR="00366261" w:rsidRPr="00585CA8">
              <w:t xml:space="preserve"> </w:t>
            </w:r>
            <w:r w:rsidRPr="00585CA8">
              <w:t xml:space="preserve">benefit group collaboration </w:t>
            </w:r>
          </w:p>
          <w:p w14:paraId="0CC400E9" w14:textId="5C600E21" w:rsidR="00024316" w:rsidRDefault="00024316" w:rsidP="00024316">
            <w:pPr>
              <w:pStyle w:val="AssignmentsLevel2"/>
            </w:pPr>
            <w:r w:rsidRPr="00585CA8">
              <w:t xml:space="preserve">Intercultural communication competence: </w:t>
            </w:r>
            <w:r w:rsidR="00366261">
              <w:t>o</w:t>
            </w:r>
            <w:r w:rsidRPr="00585CA8">
              <w:t xml:space="preserve">bstacles and </w:t>
            </w:r>
            <w:r w:rsidR="00366261">
              <w:t>s</w:t>
            </w:r>
            <w:r w:rsidRPr="00585CA8">
              <w:t xml:space="preserve">trategies </w:t>
            </w:r>
          </w:p>
          <w:p w14:paraId="5663AFE1" w14:textId="77777777" w:rsidR="00024316" w:rsidRDefault="00024316" w:rsidP="00024316">
            <w:pPr>
              <w:pStyle w:val="AssignmentsLevel2"/>
            </w:pPr>
            <w:r w:rsidRPr="00585CA8">
              <w:t>Restorative justice</w:t>
            </w:r>
          </w:p>
          <w:p w14:paraId="495F1E48" w14:textId="77777777" w:rsidR="00024316" w:rsidRDefault="00024316" w:rsidP="00024316">
            <w:pPr>
              <w:pStyle w:val="AssignmentsLevel2"/>
            </w:pPr>
            <w:r w:rsidRPr="00585CA8">
              <w:t>Research-based tools for faculty collaboration</w:t>
            </w:r>
          </w:p>
          <w:p w14:paraId="61199E4D" w14:textId="77777777" w:rsidR="00024316" w:rsidRDefault="00024316" w:rsidP="00024316">
            <w:pPr>
              <w:pStyle w:val="AssignmentsLevel2"/>
            </w:pPr>
            <w:r w:rsidRPr="00585CA8">
              <w:t xml:space="preserve">Other topics as approved by </w:t>
            </w:r>
            <w:r>
              <w:t>your</w:t>
            </w:r>
            <w:r w:rsidRPr="00585CA8">
              <w:t xml:space="preserve"> instructor</w:t>
            </w:r>
          </w:p>
          <w:p w14:paraId="2EDACA43" w14:textId="77777777" w:rsidR="00771AA0" w:rsidRDefault="00771AA0" w:rsidP="001308C2"/>
          <w:p w14:paraId="7B9559C5" w14:textId="6C0AF8FA" w:rsidR="00366261" w:rsidRDefault="00771AA0" w:rsidP="00024316">
            <w:r w:rsidRPr="00771AA0">
              <w:rPr>
                <w:b/>
              </w:rPr>
              <w:t>Designate</w:t>
            </w:r>
            <w:r>
              <w:t xml:space="preserve"> one team member to notify your instructor of your team’</w:t>
            </w:r>
            <w:r w:rsidR="00024316">
              <w:t xml:space="preserve">s topic choice. </w:t>
            </w:r>
            <w:r>
              <w:t xml:space="preserve">Once your team has agreed on a topic, </w:t>
            </w:r>
            <w:r w:rsidR="00024316">
              <w:t>your</w:t>
            </w:r>
            <w:r>
              <w:t xml:space="preserve"> designated team member must </w:t>
            </w:r>
            <w:r w:rsidR="00D822CC">
              <w:t xml:space="preserve">create a new thread </w:t>
            </w:r>
            <w:r w:rsidR="00273D8D">
              <w:t>in</w:t>
            </w:r>
            <w:r w:rsidR="00D822CC">
              <w:t xml:space="preserve"> the </w:t>
            </w:r>
            <w:r w:rsidR="00D822CC" w:rsidRPr="00E8358A">
              <w:t>Topic Selection</w:t>
            </w:r>
            <w:r w:rsidR="00D822CC">
              <w:t xml:space="preserve"> forum</w:t>
            </w:r>
            <w:r w:rsidR="00366261">
              <w:t>,</w:t>
            </w:r>
            <w:r w:rsidR="00D822CC">
              <w:t xml:space="preserve"> and</w:t>
            </w:r>
            <w:r w:rsidR="00024316">
              <w:t xml:space="preserve"> post the topic your team has selected</w:t>
            </w:r>
            <w:r w:rsidR="00D822CC">
              <w:t xml:space="preserve">. </w:t>
            </w:r>
          </w:p>
          <w:p w14:paraId="7BC863EF" w14:textId="77777777" w:rsidR="00366261" w:rsidRDefault="00366261" w:rsidP="00024316"/>
          <w:p w14:paraId="1A8E4176" w14:textId="2BA1DDD8" w:rsidR="00271DFF" w:rsidRPr="00366261" w:rsidRDefault="00D822CC" w:rsidP="00024316">
            <w:r w:rsidRPr="00E8358A">
              <w:rPr>
                <w:i/>
              </w:rPr>
              <w:t>Note:</w:t>
            </w:r>
            <w:r w:rsidRPr="00E8358A">
              <w:t xml:space="preserve"> Topic choices will be granted </w:t>
            </w:r>
            <w:r w:rsidR="00E77561" w:rsidRPr="00E8358A">
              <w:t>on a first-come-first-</w:t>
            </w:r>
            <w:r w:rsidRPr="00E8358A">
              <w:t>served basi</w:t>
            </w:r>
            <w:r w:rsidR="00771AA0" w:rsidRPr="00E8358A">
              <w:t>s. Teams that do not select a topic by 11:59 PM (EST) on Sunday of</w:t>
            </w:r>
            <w:r w:rsidR="00024316" w:rsidRPr="00E8358A">
              <w:t xml:space="preserve"> Week 1 will be assigned a topic.</w:t>
            </w:r>
          </w:p>
        </w:tc>
        <w:tc>
          <w:tcPr>
            <w:tcW w:w="1440" w:type="dxa"/>
          </w:tcPr>
          <w:p w14:paraId="5E720C87" w14:textId="6298493F" w:rsidR="00D822CC" w:rsidRDefault="00291C1F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COURSE</w:t>
            </w:r>
          </w:p>
        </w:tc>
        <w:tc>
          <w:tcPr>
            <w:tcW w:w="1440" w:type="dxa"/>
          </w:tcPr>
          <w:p w14:paraId="58578DE1" w14:textId="5C882E5F" w:rsidR="00291C1F" w:rsidRPr="00291C1F" w:rsidRDefault="00EB05F7" w:rsidP="001308C2">
            <w:pPr>
              <w:tabs>
                <w:tab w:val="left" w:pos="2329"/>
              </w:tabs>
              <w:rPr>
                <w:b/>
              </w:rPr>
            </w:pPr>
            <w:r>
              <w:t xml:space="preserve">Team </w:t>
            </w:r>
            <w:r w:rsidR="005D3090">
              <w:t xml:space="preserve">Collaboration = </w:t>
            </w:r>
            <w:r w:rsidR="005D3090" w:rsidRPr="005D3090">
              <w:rPr>
                <w:b/>
              </w:rPr>
              <w:t>1</w:t>
            </w:r>
            <w:r w:rsidR="005D3090">
              <w:rPr>
                <w:b/>
              </w:rPr>
              <w:t>.5</w:t>
            </w:r>
            <w:r w:rsidR="005D3090" w:rsidRPr="005D3090">
              <w:rPr>
                <w:b/>
              </w:rPr>
              <w:t xml:space="preserve"> hour</w:t>
            </w:r>
          </w:p>
        </w:tc>
      </w:tr>
      <w:tr w:rsidR="009C6AFE" w:rsidRPr="00103FC5" w14:paraId="39F2A6D8" w14:textId="77777777" w:rsidTr="00410A7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E31C02" w14:textId="77777777" w:rsidR="009C6AFE" w:rsidRPr="00103FC5" w:rsidRDefault="00BC4A62" w:rsidP="00410A7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1 </w:t>
            </w:r>
            <w:r w:rsidR="009C6AFE">
              <w:rPr>
                <w:rFonts w:cs="Arial"/>
                <w:b/>
                <w:szCs w:val="20"/>
              </w:rPr>
              <w:t>Discussion: Group Stage Development</w:t>
            </w:r>
          </w:p>
          <w:p w14:paraId="7EB63E7B" w14:textId="77777777" w:rsidR="009C6AFE" w:rsidRDefault="009C6AFE" w:rsidP="00410A71">
            <w:pPr>
              <w:pStyle w:val="AssignmentsLevel1"/>
              <w:rPr>
                <w:b/>
              </w:rPr>
            </w:pPr>
          </w:p>
          <w:p w14:paraId="3087F902" w14:textId="77777777" w:rsidR="009C6AFE" w:rsidRPr="00103FC5" w:rsidRDefault="009C6AFE" w:rsidP="00410A71">
            <w:pPr>
              <w:pStyle w:val="AssignmentsLevel1"/>
            </w:pPr>
            <w:r w:rsidRPr="00103FC5">
              <w:rPr>
                <w:b/>
              </w:rPr>
              <w:t xml:space="preserve">Respond </w:t>
            </w:r>
            <w:r w:rsidRPr="00103FC5">
              <w:t xml:space="preserve">to the question in the </w:t>
            </w:r>
            <w:r w:rsidR="00271DFF" w:rsidRPr="00E8358A">
              <w:t>Week 1 Discussion:</w:t>
            </w:r>
            <w:r w:rsidR="00271DFF" w:rsidRPr="00366261">
              <w:t xml:space="preserve"> </w:t>
            </w:r>
            <w:r w:rsidR="00340505" w:rsidRPr="00E8358A">
              <w:t>Group Stage Development</w:t>
            </w:r>
            <w:r w:rsidRPr="00103FC5">
              <w:t xml:space="preserve"> forum by Thursday:</w:t>
            </w:r>
          </w:p>
          <w:p w14:paraId="6B68932C" w14:textId="77777777" w:rsidR="00340505" w:rsidRDefault="00340505" w:rsidP="00340505">
            <w:pPr>
              <w:pStyle w:val="CommentText"/>
            </w:pPr>
          </w:p>
          <w:p w14:paraId="25E2E9D6" w14:textId="7BFE8BB9" w:rsidR="009C6AFE" w:rsidRPr="00EC07ED" w:rsidRDefault="00672E1D" w:rsidP="00EC07ED">
            <w:pPr>
              <w:pStyle w:val="AssignmentsLevel2"/>
            </w:pPr>
            <w:r>
              <w:t>Consider your</w:t>
            </w:r>
            <w:r w:rsidR="00EC07ED">
              <w:t xml:space="preserve"> experience with a group</w:t>
            </w:r>
            <w:r>
              <w:t xml:space="preserve"> </w:t>
            </w:r>
            <w:r w:rsidR="00EC07ED">
              <w:t xml:space="preserve">you have participated in or </w:t>
            </w:r>
            <w:r w:rsidR="009303CE">
              <w:t>obs</w:t>
            </w:r>
            <w:r w:rsidR="00F7250E">
              <w:t>erved</w:t>
            </w:r>
            <w:r>
              <w:t xml:space="preserve"> (e.g.</w:t>
            </w:r>
            <w:r w:rsidR="00366261">
              <w:t>,</w:t>
            </w:r>
            <w:r>
              <w:t xml:space="preserve"> PTA, school committee, teacher’s union, </w:t>
            </w:r>
            <w:r w:rsidR="00366261">
              <w:t xml:space="preserve">or </w:t>
            </w:r>
            <w:r>
              <w:t>church group).</w:t>
            </w:r>
            <w:r w:rsidR="00F7250E">
              <w:t xml:space="preserve"> </w:t>
            </w:r>
            <w:r w:rsidR="00EC07ED">
              <w:t xml:space="preserve">What </w:t>
            </w:r>
            <w:r>
              <w:t>stage of the group process was</w:t>
            </w:r>
            <w:r w:rsidR="00366261">
              <w:t xml:space="preserve"> or </w:t>
            </w:r>
            <w:r>
              <w:t xml:space="preserve">is the </w:t>
            </w:r>
            <w:r w:rsidR="001903D8">
              <w:t>group operating in?</w:t>
            </w:r>
            <w:r w:rsidR="00EC07ED">
              <w:t xml:space="preserve"> What evidence shows </w:t>
            </w:r>
            <w:r>
              <w:t>this</w:t>
            </w:r>
            <w:r w:rsidR="00EC07ED">
              <w:t>?</w:t>
            </w:r>
          </w:p>
          <w:p w14:paraId="0D316B1F" w14:textId="77777777" w:rsidR="00EC07ED" w:rsidRDefault="00EC07ED" w:rsidP="00410A71">
            <w:pPr>
              <w:pStyle w:val="AssignmentsLevel1"/>
              <w:rPr>
                <w:b/>
              </w:rPr>
            </w:pPr>
          </w:p>
          <w:p w14:paraId="3BE73677" w14:textId="6F43309D" w:rsidR="00644032" w:rsidRPr="00271DFF" w:rsidRDefault="009C6AFE" w:rsidP="00366261">
            <w:pPr>
              <w:pStyle w:val="AssignmentsLevel1"/>
            </w:pPr>
            <w:r w:rsidRPr="00103FC5">
              <w:rPr>
                <w:b/>
              </w:rPr>
              <w:t>Post</w:t>
            </w:r>
            <w:r w:rsidRPr="00103FC5">
              <w:t xml:space="preserve"> constructive criticism, clarification, additional questions, or your own relevant thoughts to </w:t>
            </w:r>
            <w:r w:rsidR="00366261">
              <w:t>3</w:t>
            </w:r>
            <w:r w:rsidR="00366261" w:rsidRPr="00103FC5">
              <w:t xml:space="preserve"> </w:t>
            </w:r>
            <w:r w:rsidRPr="00103FC5">
              <w:t>of your classmates' posts by Sunday.</w:t>
            </w:r>
          </w:p>
        </w:tc>
        <w:tc>
          <w:tcPr>
            <w:tcW w:w="1440" w:type="dxa"/>
          </w:tcPr>
          <w:p w14:paraId="30214188" w14:textId="77777777" w:rsidR="009C6AFE" w:rsidRPr="00103FC5" w:rsidRDefault="00EC07ED" w:rsidP="00410A7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1.2, 1.3</w:t>
            </w:r>
          </w:p>
        </w:tc>
        <w:tc>
          <w:tcPr>
            <w:tcW w:w="1440" w:type="dxa"/>
          </w:tcPr>
          <w:p w14:paraId="06DBD122" w14:textId="77777777" w:rsidR="009C6AFE" w:rsidRPr="00103FC5" w:rsidRDefault="009C6AFE" w:rsidP="00410A7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021C60" w:rsidRPr="00132272" w14:paraId="5FEC6BC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F78DBA" w14:textId="77777777" w:rsidR="00021C60" w:rsidRDefault="002E7AFD" w:rsidP="00021C6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BC4A62">
              <w:rPr>
                <w:rFonts w:cs="Arial"/>
                <w:b/>
                <w:szCs w:val="20"/>
              </w:rPr>
              <w:t>1</w:t>
            </w:r>
            <w:r w:rsidR="00D822CC">
              <w:rPr>
                <w:rFonts w:cs="Arial"/>
                <w:b/>
                <w:szCs w:val="20"/>
              </w:rPr>
              <w:t xml:space="preserve"> </w:t>
            </w:r>
            <w:r w:rsidR="00021C60" w:rsidRPr="001C59CE">
              <w:rPr>
                <w:rFonts w:cs="Arial"/>
                <w:b/>
                <w:szCs w:val="20"/>
              </w:rPr>
              <w:t>Journal</w:t>
            </w:r>
            <w:r w:rsidR="00BC4A62">
              <w:rPr>
                <w:rFonts w:cs="Arial"/>
                <w:b/>
                <w:szCs w:val="20"/>
              </w:rPr>
              <w:t xml:space="preserve"> Entry</w:t>
            </w:r>
          </w:p>
          <w:p w14:paraId="248E6613" w14:textId="5915491C" w:rsidR="00291C1F" w:rsidRDefault="00291C1F" w:rsidP="00021C6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7814714" w14:textId="2C466B48" w:rsidR="00021C60" w:rsidRDefault="002E7AFD" w:rsidP="00021C6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Write</w:t>
            </w:r>
            <w:r w:rsidR="00021C60" w:rsidRPr="001C59CE">
              <w:rPr>
                <w:rFonts w:cs="Arial"/>
                <w:szCs w:val="20"/>
              </w:rPr>
              <w:t xml:space="preserve"> a </w:t>
            </w:r>
            <w:r w:rsidR="009303CE">
              <w:rPr>
                <w:rFonts w:cs="Arial"/>
                <w:szCs w:val="20"/>
              </w:rPr>
              <w:t>journal entry that reflects</w:t>
            </w:r>
            <w:r w:rsidR="00021C60" w:rsidRPr="001C59CE">
              <w:rPr>
                <w:rFonts w:cs="Arial"/>
                <w:szCs w:val="20"/>
              </w:rPr>
              <w:t xml:space="preserve"> </w:t>
            </w:r>
            <w:r w:rsidR="009303CE">
              <w:rPr>
                <w:rFonts w:cs="Arial"/>
                <w:szCs w:val="20"/>
              </w:rPr>
              <w:t>on</w:t>
            </w:r>
            <w:r w:rsidR="00021C60"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this week’s</w:t>
            </w:r>
            <w:r w:rsidR="00021C60" w:rsidRPr="001C59CE">
              <w:rPr>
                <w:rFonts w:cs="Arial"/>
                <w:szCs w:val="20"/>
              </w:rPr>
              <w:t xml:space="preserve"> </w:t>
            </w:r>
            <w:r w:rsidR="00662F68">
              <w:rPr>
                <w:rFonts w:cs="Arial"/>
                <w:szCs w:val="20"/>
              </w:rPr>
              <w:t>content</w:t>
            </w:r>
            <w:r w:rsidR="00021C60" w:rsidRPr="001C59CE">
              <w:rPr>
                <w:rFonts w:cs="Arial"/>
                <w:szCs w:val="20"/>
              </w:rPr>
              <w:t xml:space="preserve"> (readings,</w:t>
            </w:r>
            <w:r>
              <w:rPr>
                <w:rFonts w:cs="Arial"/>
                <w:szCs w:val="20"/>
              </w:rPr>
              <w:t xml:space="preserve"> </w:t>
            </w:r>
            <w:r w:rsidR="003C0A6E">
              <w:rPr>
                <w:rFonts w:cs="Arial"/>
                <w:szCs w:val="20"/>
              </w:rPr>
              <w:t>video</w:t>
            </w:r>
            <w:r w:rsidR="009303CE">
              <w:rPr>
                <w:rFonts w:cs="Arial"/>
                <w:szCs w:val="20"/>
              </w:rPr>
              <w:t xml:space="preserve">s, multimedia, </w:t>
            </w:r>
            <w:r>
              <w:rPr>
                <w:rFonts w:cs="Arial"/>
                <w:szCs w:val="20"/>
              </w:rPr>
              <w:t>etc.)</w:t>
            </w:r>
            <w:r w:rsidR="0005248F">
              <w:rPr>
                <w:rFonts w:cs="Arial"/>
                <w:szCs w:val="20"/>
              </w:rPr>
              <w:t xml:space="preserve"> </w:t>
            </w:r>
            <w:r w:rsidR="003C0A6E">
              <w:rPr>
                <w:rFonts w:cs="Arial"/>
                <w:szCs w:val="20"/>
              </w:rPr>
              <w:t>and provides an</w:t>
            </w:r>
            <w:r w:rsidR="0005248F" w:rsidRPr="009303CE">
              <w:rPr>
                <w:rFonts w:cs="Arial"/>
                <w:szCs w:val="20"/>
              </w:rPr>
              <w:t xml:space="preserve"> update on t</w:t>
            </w:r>
            <w:r w:rsidR="003C0A6E">
              <w:rPr>
                <w:rFonts w:cs="Arial"/>
                <w:szCs w:val="20"/>
              </w:rPr>
              <w:t xml:space="preserve">he status of your learning team. </w:t>
            </w:r>
            <w:r>
              <w:rPr>
                <w:rFonts w:cs="Arial"/>
                <w:szCs w:val="20"/>
              </w:rPr>
              <w:t>Y</w:t>
            </w:r>
            <w:r w:rsidR="00021C60" w:rsidRPr="005B64A1">
              <w:rPr>
                <w:rFonts w:cs="Arial"/>
                <w:szCs w:val="20"/>
              </w:rPr>
              <w:t xml:space="preserve">our </w:t>
            </w:r>
            <w:r w:rsidR="003C0A6E">
              <w:rPr>
                <w:rFonts w:cs="Arial"/>
                <w:szCs w:val="20"/>
              </w:rPr>
              <w:t>journal entry</w:t>
            </w:r>
            <w:r w:rsidR="00021C60" w:rsidRPr="005B64A1">
              <w:rPr>
                <w:rFonts w:cs="Arial"/>
                <w:szCs w:val="20"/>
              </w:rPr>
              <w:t xml:space="preserve"> should include the following:</w:t>
            </w:r>
          </w:p>
          <w:p w14:paraId="45909738" w14:textId="77777777" w:rsidR="00506752" w:rsidRPr="005B64A1" w:rsidRDefault="00506752" w:rsidP="00021C6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70607B9" w14:textId="7FACF356" w:rsidR="00277F53" w:rsidRDefault="00277F53" w:rsidP="00277F53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 w:rsidRPr="00277F53">
              <w:rPr>
                <w:b/>
              </w:rPr>
              <w:t>Weekly Content Reflection (200</w:t>
            </w:r>
            <w:r w:rsidR="006E7047">
              <w:rPr>
                <w:b/>
              </w:rPr>
              <w:t xml:space="preserve"> to </w:t>
            </w:r>
            <w:r w:rsidRPr="00277F53">
              <w:rPr>
                <w:b/>
              </w:rPr>
              <w:t>300 words)</w:t>
            </w:r>
          </w:p>
          <w:p w14:paraId="1D632FE2" w14:textId="77777777" w:rsidR="00662F68" w:rsidRPr="00277F53" w:rsidRDefault="00662F68" w:rsidP="00277F53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0130A541" w14:textId="77777777" w:rsidR="00021C60" w:rsidRDefault="00CC0E7B" w:rsidP="00506752">
            <w:pPr>
              <w:pStyle w:val="AssignmentsLevel2"/>
            </w:pPr>
            <w:r>
              <w:t>C</w:t>
            </w:r>
            <w:r w:rsidR="00021C60" w:rsidRPr="005B64A1">
              <w:t>omparison of approaches and</w:t>
            </w:r>
            <w:r w:rsidR="003C0A6E">
              <w:t xml:space="preserve"> t</w:t>
            </w:r>
            <w:r w:rsidR="00662F68">
              <w:t>heories to group development</w:t>
            </w:r>
          </w:p>
          <w:p w14:paraId="42407246" w14:textId="77777777" w:rsidR="00021C60" w:rsidRDefault="00CC0E7B" w:rsidP="00506752">
            <w:pPr>
              <w:pStyle w:val="AssignmentsLevel2"/>
            </w:pPr>
            <w:r>
              <w:t>M</w:t>
            </w:r>
            <w:r w:rsidR="00021C60" w:rsidRPr="00967C50">
              <w:t xml:space="preserve">inimum of two resource links (video clip, web link, article, </w:t>
            </w:r>
            <w:r w:rsidR="00410A71">
              <w:t>etc.)</w:t>
            </w:r>
            <w:r w:rsidR="00662F68">
              <w:t xml:space="preserve"> that support your comparison</w:t>
            </w:r>
          </w:p>
          <w:p w14:paraId="3D6CC218" w14:textId="77777777" w:rsidR="00277F53" w:rsidRDefault="00277F53" w:rsidP="00277F53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105EEFC8" w14:textId="290037A2" w:rsidR="00277F53" w:rsidRDefault="00662F68" w:rsidP="00277F53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Learning Team Update</w:t>
            </w:r>
            <w:r w:rsidR="00D822CC">
              <w:rPr>
                <w:b/>
              </w:rPr>
              <w:t xml:space="preserve"> (200</w:t>
            </w:r>
            <w:r w:rsidR="006E7047">
              <w:rPr>
                <w:b/>
              </w:rPr>
              <w:t xml:space="preserve"> to </w:t>
            </w:r>
            <w:r w:rsidR="00277F53" w:rsidRPr="00277F53">
              <w:rPr>
                <w:b/>
              </w:rPr>
              <w:t>300</w:t>
            </w:r>
            <w:r>
              <w:rPr>
                <w:b/>
              </w:rPr>
              <w:t xml:space="preserve"> words</w:t>
            </w:r>
            <w:r w:rsidR="00277F53" w:rsidRPr="00277F53">
              <w:rPr>
                <w:b/>
              </w:rPr>
              <w:t>)</w:t>
            </w:r>
          </w:p>
          <w:p w14:paraId="25219610" w14:textId="77777777" w:rsidR="00662F68" w:rsidRPr="00277F53" w:rsidRDefault="00662F68" w:rsidP="00277F53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1486A574" w14:textId="08631267" w:rsidR="00662F68" w:rsidRDefault="002E7AFD" w:rsidP="008D0891">
            <w:pPr>
              <w:pStyle w:val="AssignmentsLevel2"/>
            </w:pPr>
            <w:r>
              <w:t>How</w:t>
            </w:r>
            <w:r w:rsidR="006E7047">
              <w:t xml:space="preserve"> i</w:t>
            </w:r>
            <w:r>
              <w:t xml:space="preserve">s it going with your learning team this week? </w:t>
            </w:r>
          </w:p>
          <w:p w14:paraId="7554A81E" w14:textId="1EED8424" w:rsidR="0082347E" w:rsidRDefault="0082347E" w:rsidP="008D0891">
            <w:pPr>
              <w:pStyle w:val="AssignmentsLevel2"/>
            </w:pPr>
            <w:r>
              <w:t>What are your expectations going into this group assignment?</w:t>
            </w:r>
          </w:p>
          <w:p w14:paraId="0C860B1E" w14:textId="298CFA0B" w:rsidR="00021C60" w:rsidRDefault="002E7AFD" w:rsidP="008D0891">
            <w:pPr>
              <w:pStyle w:val="AssignmentsLevel2"/>
            </w:pPr>
            <w:r>
              <w:t>A</w:t>
            </w:r>
            <w:r w:rsidR="006E7047">
              <w:t>re there a</w:t>
            </w:r>
            <w:r>
              <w:t>ny concerns or questions?</w:t>
            </w:r>
          </w:p>
          <w:p w14:paraId="0D652550" w14:textId="77777777" w:rsidR="00410A71" w:rsidRDefault="00410A71" w:rsidP="002E7AFD">
            <w:pPr>
              <w:pStyle w:val="AssignmentsLevel2"/>
              <w:numPr>
                <w:ilvl w:val="0"/>
                <w:numId w:val="0"/>
              </w:numPr>
            </w:pPr>
          </w:p>
          <w:p w14:paraId="7C55365D" w14:textId="5BC5B702" w:rsidR="002E7AFD" w:rsidRDefault="002E7AFD" w:rsidP="002E7AFD">
            <w:pPr>
              <w:pStyle w:val="AssignmentsLevel2"/>
              <w:numPr>
                <w:ilvl w:val="0"/>
                <w:numId w:val="0"/>
              </w:numPr>
            </w:pPr>
            <w:r w:rsidRPr="00E8358A">
              <w:rPr>
                <w:i/>
              </w:rPr>
              <w:t>Note:</w:t>
            </w:r>
            <w:r>
              <w:t xml:space="preserve"> </w:t>
            </w:r>
            <w:r w:rsidR="006E7047">
              <w:t>Y</w:t>
            </w:r>
            <w:r>
              <w:t>our post in this journal is only visible to your instructor.</w:t>
            </w:r>
          </w:p>
          <w:p w14:paraId="6C1398DA" w14:textId="77777777" w:rsidR="00CC0E7B" w:rsidRDefault="00CC0E7B" w:rsidP="002E7AFD">
            <w:pPr>
              <w:pStyle w:val="AssignmentsLevel2"/>
              <w:numPr>
                <w:ilvl w:val="0"/>
                <w:numId w:val="0"/>
              </w:numPr>
            </w:pPr>
          </w:p>
          <w:p w14:paraId="46DBC1D4" w14:textId="4B0AAD67" w:rsidR="00CC0E7B" w:rsidRPr="002E7AFD" w:rsidRDefault="00410A71" w:rsidP="006E7047">
            <w:pPr>
              <w:pStyle w:val="AssignmentsLevel2"/>
              <w:numPr>
                <w:ilvl w:val="0"/>
                <w:numId w:val="0"/>
              </w:numPr>
            </w:pPr>
            <w:r w:rsidRPr="00410A71">
              <w:rPr>
                <w:b/>
              </w:rPr>
              <w:t>Submit</w:t>
            </w:r>
            <w:r>
              <w:t xml:space="preserve"> this journal entry </w:t>
            </w:r>
            <w:r w:rsidR="00CC0E7B">
              <w:t xml:space="preserve">by 11:59 p.m. (EST) on Sunday of Week </w:t>
            </w:r>
            <w:r w:rsidR="006E7047">
              <w:t>1</w:t>
            </w:r>
            <w:r w:rsidR="00CC0E7B">
              <w:t>.</w:t>
            </w:r>
          </w:p>
        </w:tc>
        <w:tc>
          <w:tcPr>
            <w:tcW w:w="1440" w:type="dxa"/>
          </w:tcPr>
          <w:p w14:paraId="77A7CBBD" w14:textId="192689C9" w:rsidR="00021C60" w:rsidRPr="00132272" w:rsidRDefault="00291C1F" w:rsidP="00021C60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1.1, </w:t>
            </w:r>
            <w:r w:rsidR="00021C60">
              <w:rPr>
                <w:rFonts w:cs="Arial"/>
                <w:szCs w:val="20"/>
              </w:rPr>
              <w:t>1.3</w:t>
            </w:r>
          </w:p>
        </w:tc>
        <w:tc>
          <w:tcPr>
            <w:tcW w:w="1440" w:type="dxa"/>
          </w:tcPr>
          <w:p w14:paraId="7B3FF6CF" w14:textId="07AE2A58" w:rsidR="00021C60" w:rsidRPr="00132272" w:rsidRDefault="00EB05F7" w:rsidP="00291C1F">
            <w:pPr>
              <w:pStyle w:val="AssignmentsLevel1"/>
            </w:pPr>
            <w:r>
              <w:t xml:space="preserve">Review </w:t>
            </w:r>
            <w:r>
              <w:lastRenderedPageBreak/>
              <w:t xml:space="preserve">Instructor Feedback = </w:t>
            </w:r>
            <w:r w:rsidRPr="00EB05F7">
              <w:rPr>
                <w:b/>
              </w:rPr>
              <w:t>0.</w:t>
            </w:r>
            <w:r w:rsidR="00291C1F"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104F2B" w:rsidRPr="00842155" w14:paraId="2E93BC40" w14:textId="77777777" w:rsidTr="005344A9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F029AF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7BD75F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5022537" w14:textId="77777777" w:rsidR="00104F2B" w:rsidRPr="00842155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E5A7052" w14:textId="52D2CF06" w:rsidR="00104F2B" w:rsidRPr="00842155" w:rsidRDefault="002D6D8F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5 </w:t>
            </w:r>
            <w:r w:rsidR="00583110">
              <w:rPr>
                <w:rFonts w:cs="Arial"/>
                <w:b/>
                <w:szCs w:val="20"/>
              </w:rPr>
              <w:t>hours</w:t>
            </w:r>
          </w:p>
        </w:tc>
      </w:tr>
    </w:tbl>
    <w:p w14:paraId="74A9C182" w14:textId="77777777" w:rsidR="006324AB" w:rsidRDefault="006324AB" w:rsidP="0010035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2F718566" w14:textId="77777777" w:rsidR="008867EB" w:rsidRDefault="002650B8" w:rsidP="0020635A">
      <w:pPr>
        <w:pStyle w:val="Heading1"/>
      </w:pPr>
      <w:r>
        <w:t>Faculty Note</w:t>
      </w:r>
      <w:r w:rsidR="005344A9">
        <w:t>s</w:t>
      </w:r>
      <w:bookmarkStart w:id="3" w:name="weektwo"/>
      <w:bookmarkEnd w:id="3"/>
    </w:p>
    <w:p w14:paraId="260436D5" w14:textId="6F352EE5" w:rsidR="00DF220E" w:rsidRDefault="00DF220E"/>
    <w:p w14:paraId="25A83BB6" w14:textId="77777777" w:rsidR="00D36D0B" w:rsidRDefault="00D36D0B" w:rsidP="00D36D0B">
      <w:pPr>
        <w:rPr>
          <w:b/>
        </w:rPr>
      </w:pPr>
    </w:p>
    <w:p w14:paraId="33E65B31" w14:textId="4CCABDCA" w:rsidR="00AD3815" w:rsidRPr="00DF220E" w:rsidRDefault="00AD3815">
      <w:pPr>
        <w:rPr>
          <w:rFonts w:cs="Arial"/>
          <w:b/>
          <w:szCs w:val="20"/>
        </w:rPr>
      </w:pPr>
    </w:p>
    <w:p w14:paraId="27454031" w14:textId="7AF616B8" w:rsidR="00C63925" w:rsidRDefault="00C63925">
      <w:pPr>
        <w:rPr>
          <w:rFonts w:cs="Arial"/>
          <w:szCs w:val="20"/>
        </w:rPr>
      </w:pPr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2B9B0460" w14:textId="77777777" w:rsidTr="0020635A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BC6607" w14:textId="1A28FB0B" w:rsidR="005B10FE" w:rsidRPr="00842155" w:rsidRDefault="005B10FE" w:rsidP="008E695B">
            <w:pPr>
              <w:pStyle w:val="WeeklyTopicHeading1"/>
            </w:pPr>
            <w:bookmarkStart w:id="4" w:name="_Toc358980895"/>
            <w:r w:rsidRPr="0068364F">
              <w:lastRenderedPageBreak/>
              <w:t xml:space="preserve">Week </w:t>
            </w:r>
            <w:r>
              <w:t>Two</w:t>
            </w:r>
            <w:r w:rsidRPr="0068364F">
              <w:t xml:space="preserve">: </w:t>
            </w:r>
            <w:bookmarkEnd w:id="4"/>
            <w:r w:rsidR="008E695B">
              <w:t xml:space="preserve">Social Skills </w:t>
            </w:r>
            <w:r w:rsidR="006E7047">
              <w:t>T</w:t>
            </w:r>
            <w:r w:rsidR="008E695B">
              <w:t>hat Enhance Group Dynamics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24A2E64C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1869BD97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45330965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03AB64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8D31756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021C60" w:rsidRPr="00842155" w14:paraId="69DEB444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FC48A6" w14:textId="77777777" w:rsidR="00021C60" w:rsidRPr="00842155" w:rsidRDefault="00021C60" w:rsidP="002C5768">
            <w:pPr>
              <w:pStyle w:val="ObjectiveBullet"/>
              <w:numPr>
                <w:ilvl w:val="1"/>
                <w:numId w:val="8"/>
              </w:numPr>
              <w:tabs>
                <w:tab w:val="clear" w:pos="0"/>
              </w:tabs>
            </w:pPr>
            <w:r w:rsidRPr="00111AD8">
              <w:t>Identify the social skills that will enhance group dynamics.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567BE3CB" w14:textId="77777777" w:rsidR="00021C60" w:rsidRPr="00842155" w:rsidRDefault="00021C60" w:rsidP="00021C6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111AD8">
              <w:rPr>
                <w:rFonts w:cs="Arial"/>
                <w:szCs w:val="20"/>
              </w:rPr>
              <w:t>CLO2</w:t>
            </w:r>
          </w:p>
        </w:tc>
      </w:tr>
      <w:tr w:rsidR="00021C60" w:rsidRPr="00842155" w14:paraId="74675405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B68686" w14:textId="77777777" w:rsidR="00021C60" w:rsidRPr="00842155" w:rsidRDefault="00021C60" w:rsidP="002C5768">
            <w:pPr>
              <w:pStyle w:val="ObjectiveBullet"/>
              <w:numPr>
                <w:ilvl w:val="1"/>
                <w:numId w:val="8"/>
              </w:numPr>
            </w:pPr>
            <w:r w:rsidRPr="00111AD8">
              <w:t>Examine the roles and expectations of group members at the various stages of a group.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385372C9" w14:textId="77777777" w:rsidR="00021C60" w:rsidRPr="00842155" w:rsidRDefault="00021C60" w:rsidP="00021C6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111AD8">
              <w:rPr>
                <w:rFonts w:cs="Arial"/>
                <w:szCs w:val="20"/>
              </w:rPr>
              <w:t>CLO4 &amp; CLO5</w:t>
            </w:r>
          </w:p>
        </w:tc>
      </w:tr>
      <w:tr w:rsidR="00021C60" w:rsidRPr="00842155" w14:paraId="1FBC01C0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0F3D33" w14:textId="3133955C" w:rsidR="00021C60" w:rsidRPr="00842155" w:rsidRDefault="00021C60" w:rsidP="00526A9A">
            <w:pPr>
              <w:pStyle w:val="ObjectiveBullet"/>
              <w:numPr>
                <w:ilvl w:val="1"/>
                <w:numId w:val="8"/>
              </w:numPr>
            </w:pPr>
            <w:r w:rsidRPr="00111AD8">
              <w:t xml:space="preserve">Prepare a self-analysis of social skills </w:t>
            </w:r>
            <w:r w:rsidR="00526A9A">
              <w:t>that</w:t>
            </w:r>
            <w:r w:rsidR="00526A9A" w:rsidRPr="00111AD8">
              <w:t xml:space="preserve"> </w:t>
            </w:r>
            <w:r w:rsidRPr="00111AD8">
              <w:t>articulates strengths and weakness.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2ABB142" w14:textId="77777777" w:rsidR="00021C60" w:rsidRPr="00842155" w:rsidRDefault="00021C60" w:rsidP="00021C6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111AD8">
              <w:rPr>
                <w:rFonts w:cs="Arial"/>
                <w:szCs w:val="20"/>
              </w:rPr>
              <w:t>CLO2</w:t>
            </w:r>
          </w:p>
        </w:tc>
      </w:tr>
      <w:tr w:rsidR="00AB01FF" w:rsidRPr="00842155" w14:paraId="091BD4D1" w14:textId="77777777" w:rsidTr="002522B3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9BF540" w14:textId="77777777" w:rsidR="00AB01FF" w:rsidRDefault="00AB01FF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Resources, Activities, and Preparation</w:t>
            </w:r>
          </w:p>
          <w:p w14:paraId="1C1C4B34" w14:textId="77777777" w:rsidR="00AB01FF" w:rsidRPr="005B10FE" w:rsidRDefault="009D107E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Utilize these resources and complete these activities in preparation for your graded assignments.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47DD127" w14:textId="77777777" w:rsidR="00AB01FF" w:rsidRPr="005B10FE" w:rsidRDefault="00AB01FF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9CD6EAD" w14:textId="77777777" w:rsidR="00AB01FF" w:rsidRPr="005B10FE" w:rsidRDefault="00AB01FF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AB01FF" w:rsidRPr="00842155" w14:paraId="1434B301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C013F8" w14:textId="77777777" w:rsidR="00AB01FF" w:rsidRPr="00824D94" w:rsidRDefault="00021C6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Videos</w:t>
            </w:r>
          </w:p>
          <w:p w14:paraId="62CAD3DA" w14:textId="77777777" w:rsidR="00AB01FF" w:rsidRPr="00824D94" w:rsidRDefault="00AB01FF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A2E4C55" w14:textId="77777777" w:rsidR="00AB01FF" w:rsidRDefault="00021C60" w:rsidP="002522B3">
            <w:pPr>
              <w:pStyle w:val="AssignmentsLevel1"/>
            </w:pPr>
            <w:r w:rsidRPr="00021C60">
              <w:rPr>
                <w:b/>
              </w:rPr>
              <w:t>Review</w:t>
            </w:r>
            <w:r>
              <w:t xml:space="preserve"> the following resources:</w:t>
            </w:r>
          </w:p>
          <w:p w14:paraId="7D330F33" w14:textId="77777777" w:rsidR="00021C60" w:rsidRDefault="00021C60" w:rsidP="002522B3">
            <w:pPr>
              <w:pStyle w:val="AssignmentsLevel1"/>
            </w:pPr>
          </w:p>
          <w:p w14:paraId="2ADB0BD1" w14:textId="22F5C563" w:rsidR="00021C60" w:rsidRDefault="00021C60" w:rsidP="00021C60">
            <w:pPr>
              <w:pStyle w:val="AssignmentsLevel2"/>
            </w:pPr>
            <w:r>
              <w:t xml:space="preserve">Ch. 3 </w:t>
            </w:r>
            <w:r w:rsidR="00526A9A">
              <w:t xml:space="preserve">&amp; </w:t>
            </w:r>
            <w:r>
              <w:t xml:space="preserve">4 of </w:t>
            </w:r>
            <w:r>
              <w:rPr>
                <w:i/>
              </w:rPr>
              <w:t>Joining Together</w:t>
            </w:r>
          </w:p>
          <w:p w14:paraId="3061272B" w14:textId="77777777" w:rsidR="00BB7DDB" w:rsidRPr="00526A9A" w:rsidRDefault="00F44100" w:rsidP="00021C60">
            <w:pPr>
              <w:pStyle w:val="AssignmentsLevel2"/>
            </w:pPr>
            <w:hyperlink r:id="rId23" w:history="1">
              <w:r w:rsidR="00BB7DDB" w:rsidRPr="00E8358A">
                <w:rPr>
                  <w:rStyle w:val="Hyperlink"/>
                </w:rPr>
                <w:t>Group Development Process &amp; Member Responsibilities</w:t>
              </w:r>
            </w:hyperlink>
          </w:p>
          <w:p w14:paraId="1A4CF8CC" w14:textId="77777777" w:rsidR="00BB7DDB" w:rsidRPr="002D6D8F" w:rsidRDefault="00F44100" w:rsidP="00240FA7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24" w:history="1">
              <w:r w:rsidR="001308C2" w:rsidRPr="00E8358A">
                <w:rPr>
                  <w:rStyle w:val="Hyperlink"/>
                </w:rPr>
                <w:t>Group Member Interpersonal Skills</w:t>
              </w:r>
            </w:hyperlink>
          </w:p>
          <w:p w14:paraId="7FD08F94" w14:textId="77777777" w:rsidR="002D6D8F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1A287916" w14:textId="181BBA8B" w:rsidR="002D6D8F" w:rsidRPr="00842155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Share </w:t>
            </w:r>
            <w:r>
              <w:t>your thoughts, ideas, and questions regarding these resources in the Week 2 General Discussion forum.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DB9FA04" w14:textId="77777777" w:rsidR="00AB01FF" w:rsidRPr="009F6FAF" w:rsidRDefault="0032477A" w:rsidP="002522B3">
            <w:pPr>
              <w:rPr>
                <w:rFonts w:cs="Arial"/>
                <w:szCs w:val="20"/>
              </w:rPr>
            </w:pPr>
            <w:r w:rsidRPr="00A321D7">
              <w:rPr>
                <w:rFonts w:cs="Arial"/>
                <w:szCs w:val="20"/>
              </w:rPr>
              <w:t>2.1, 2.2 &amp; 2.3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02B927B3" w14:textId="1C88C1DD" w:rsidR="00AB01FF" w:rsidRPr="009F6FAF" w:rsidRDefault="002D6D8F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Content Review and Discussion = </w:t>
            </w:r>
            <w:r w:rsidRPr="002D6D8F">
              <w:rPr>
                <w:rFonts w:cs="Arial"/>
                <w:b/>
                <w:szCs w:val="20"/>
              </w:rPr>
              <w:t>1 hour</w:t>
            </w:r>
          </w:p>
        </w:tc>
      </w:tr>
      <w:tr w:rsidR="00AB01FF" w:rsidRPr="00842155" w14:paraId="47AE6DCF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C3F0F3" w14:textId="77777777" w:rsidR="00AB01FF" w:rsidRDefault="00AB01FF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Graded Assignments</w:t>
            </w:r>
          </w:p>
          <w:p w14:paraId="2BFF84FA" w14:textId="77777777" w:rsidR="00AB01FF" w:rsidRPr="005B10FE" w:rsidRDefault="00AB01FF" w:rsidP="009D107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Complete these </w:t>
            </w:r>
            <w:r w:rsidR="009D107E">
              <w:rPr>
                <w:rFonts w:cs="Arial"/>
                <w:i/>
                <w:szCs w:val="20"/>
              </w:rPr>
              <w:t>graded</w:t>
            </w:r>
            <w:r>
              <w:rPr>
                <w:rFonts w:cs="Arial"/>
                <w:i/>
                <w:szCs w:val="20"/>
              </w:rPr>
              <w:t xml:space="preserve"> assessments by the end of the week unless specified otherwise.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49D377A" w14:textId="77777777" w:rsidR="00AB01FF" w:rsidRPr="005B10FE" w:rsidRDefault="00AB01FF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E65EFD5" w14:textId="77777777" w:rsidR="00AB01FF" w:rsidRPr="005B10FE" w:rsidRDefault="00AB01FF" w:rsidP="002522B3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AB01FF" w:rsidRPr="00103FC5" w14:paraId="717B91F1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B77738" w14:textId="49A22E12" w:rsidR="00AB01FF" w:rsidRPr="00103FC5" w:rsidRDefault="00BC4A62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2 </w:t>
            </w:r>
            <w:r w:rsidR="00AB01FF" w:rsidRPr="00103FC5">
              <w:rPr>
                <w:rFonts w:cs="Arial"/>
                <w:b/>
                <w:szCs w:val="20"/>
              </w:rPr>
              <w:t xml:space="preserve">Discussion: </w:t>
            </w:r>
            <w:r w:rsidR="007228E7">
              <w:rPr>
                <w:rFonts w:cs="Arial"/>
                <w:b/>
                <w:szCs w:val="20"/>
              </w:rPr>
              <w:t xml:space="preserve">Best </w:t>
            </w:r>
            <w:r w:rsidR="00526A9A">
              <w:rPr>
                <w:rFonts w:cs="Arial"/>
                <w:b/>
                <w:szCs w:val="20"/>
              </w:rPr>
              <w:t>Versus</w:t>
            </w:r>
            <w:r w:rsidR="007228E7">
              <w:rPr>
                <w:rFonts w:cs="Arial"/>
                <w:b/>
                <w:szCs w:val="20"/>
              </w:rPr>
              <w:t xml:space="preserve"> Worst Team</w:t>
            </w:r>
          </w:p>
          <w:p w14:paraId="5E654ABA" w14:textId="77777777" w:rsidR="00AB01FF" w:rsidRPr="00103FC5" w:rsidRDefault="00AB01FF" w:rsidP="002522B3">
            <w:pPr>
              <w:pStyle w:val="AssignmentsLevel1"/>
            </w:pPr>
          </w:p>
          <w:p w14:paraId="6EF0A1ED" w14:textId="623D1D01" w:rsidR="00C16EC7" w:rsidRDefault="00C16EC7" w:rsidP="002522B3">
            <w:pPr>
              <w:pStyle w:val="AssignmentsLevel1"/>
              <w:rPr>
                <w:b/>
              </w:rPr>
            </w:pPr>
            <w:r w:rsidRPr="00C16EC7">
              <w:rPr>
                <w:b/>
              </w:rPr>
              <w:t>Consider</w:t>
            </w:r>
            <w:r w:rsidRPr="007228E7">
              <w:t xml:space="preserve"> the b</w:t>
            </w:r>
            <w:r w:rsidR="008C0C0E">
              <w:t xml:space="preserve">est, most insanely great and </w:t>
            </w:r>
            <w:r>
              <w:t>worst team</w:t>
            </w:r>
            <w:r w:rsidR="008C0C0E">
              <w:t>s you</w:t>
            </w:r>
            <w:r w:rsidR="00526A9A">
              <w:t xml:space="preserve"> ha</w:t>
            </w:r>
            <w:r w:rsidR="008C0C0E">
              <w:t xml:space="preserve">ve ever been a member of. </w:t>
            </w:r>
            <w:r w:rsidR="008C0C0E" w:rsidRPr="008C0C0E">
              <w:t xml:space="preserve">You might consider, </w:t>
            </w:r>
            <w:r w:rsidRPr="008C0C0E">
              <w:t xml:space="preserve">for example, </w:t>
            </w:r>
            <w:r w:rsidR="008C0C0E">
              <w:t xml:space="preserve">teams you have been a member of in your professional, personal, academic, community, or religious life. </w:t>
            </w:r>
          </w:p>
          <w:p w14:paraId="2080F191" w14:textId="77777777" w:rsidR="00C16EC7" w:rsidRDefault="00C16EC7" w:rsidP="002522B3">
            <w:pPr>
              <w:pStyle w:val="AssignmentsLevel1"/>
              <w:rPr>
                <w:b/>
              </w:rPr>
            </w:pPr>
          </w:p>
          <w:p w14:paraId="0DC013E2" w14:textId="5D8EA67F" w:rsidR="00AB01FF" w:rsidRPr="00103FC5" w:rsidRDefault="00AB01FF" w:rsidP="002522B3">
            <w:pPr>
              <w:pStyle w:val="AssignmentsLevel1"/>
            </w:pPr>
            <w:r w:rsidRPr="00103FC5">
              <w:rPr>
                <w:b/>
              </w:rPr>
              <w:t xml:space="preserve">Respond </w:t>
            </w:r>
            <w:r w:rsidRPr="00103FC5">
              <w:t xml:space="preserve">to the following in the </w:t>
            </w:r>
            <w:r w:rsidR="00BC4A62" w:rsidRPr="00E8358A">
              <w:t xml:space="preserve">Week 2 Discussion: </w:t>
            </w:r>
            <w:r w:rsidR="007228E7" w:rsidRPr="00E8358A">
              <w:t xml:space="preserve">Best </w:t>
            </w:r>
            <w:r w:rsidR="00526A9A" w:rsidRPr="00E8358A">
              <w:t>Versus</w:t>
            </w:r>
            <w:r w:rsidR="007228E7" w:rsidRPr="00E8358A">
              <w:t xml:space="preserve"> Worst Team</w:t>
            </w:r>
            <w:r w:rsidR="007228E7">
              <w:t xml:space="preserve"> </w:t>
            </w:r>
            <w:r w:rsidRPr="00103FC5">
              <w:t>forum by Thursday:</w:t>
            </w:r>
          </w:p>
          <w:p w14:paraId="1CC76E2A" w14:textId="77777777" w:rsidR="00AB01FF" w:rsidRPr="00103FC5" w:rsidRDefault="00AB01FF" w:rsidP="002522B3">
            <w:pPr>
              <w:pStyle w:val="AssignmentsLevel1"/>
            </w:pPr>
          </w:p>
          <w:p w14:paraId="29DA096A" w14:textId="77777777" w:rsidR="00C16EC7" w:rsidRDefault="00BB7DDB" w:rsidP="007228E7">
            <w:pPr>
              <w:pStyle w:val="AssignmentsLevel2"/>
            </w:pPr>
            <w:r w:rsidRPr="000972A7">
              <w:t xml:space="preserve">Briefly describe the </w:t>
            </w:r>
            <w:r w:rsidR="00C16EC7">
              <w:t>insanely great team.</w:t>
            </w:r>
          </w:p>
          <w:p w14:paraId="2CA7FE47" w14:textId="77777777" w:rsidR="00C16EC7" w:rsidRDefault="00C16EC7" w:rsidP="00C16EC7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43D2AA4E" w14:textId="77777777" w:rsidR="00C16EC7" w:rsidRDefault="00BB7DDB" w:rsidP="00C16EC7">
            <w:pPr>
              <w:pStyle w:val="AssignmentsLevel3"/>
            </w:pPr>
            <w:r w:rsidRPr="000972A7">
              <w:t xml:space="preserve">What was the secret of </w:t>
            </w:r>
            <w:r w:rsidR="007228E7">
              <w:t>this</w:t>
            </w:r>
            <w:r w:rsidRPr="000972A7">
              <w:t xml:space="preserve"> team’s success? </w:t>
            </w:r>
          </w:p>
          <w:p w14:paraId="03DC5B3D" w14:textId="77777777" w:rsidR="00C16EC7" w:rsidRDefault="00BB7DDB" w:rsidP="00C16EC7">
            <w:pPr>
              <w:pStyle w:val="AssignmentsLevel3"/>
            </w:pPr>
            <w:r w:rsidRPr="000972A7">
              <w:t>How were the group go</w:t>
            </w:r>
            <w:r w:rsidR="007228E7">
              <w:t xml:space="preserve">als developed and accomplished? </w:t>
            </w:r>
          </w:p>
          <w:p w14:paraId="37A4F207" w14:textId="77777777" w:rsidR="00C16EC7" w:rsidRDefault="00BB7DDB" w:rsidP="00C16EC7">
            <w:pPr>
              <w:pStyle w:val="AssignmentsLevel3"/>
            </w:pPr>
            <w:r w:rsidRPr="000972A7">
              <w:lastRenderedPageBreak/>
              <w:t>How effective was the communication within the group?</w:t>
            </w:r>
            <w:r w:rsidR="007228E7">
              <w:t xml:space="preserve"> </w:t>
            </w:r>
          </w:p>
          <w:p w14:paraId="4DE5B93B" w14:textId="44964EFF" w:rsidR="00AB01FF" w:rsidRDefault="00BB7DDB" w:rsidP="00C16EC7">
            <w:pPr>
              <w:pStyle w:val="AssignmentsLevel3"/>
            </w:pPr>
            <w:r w:rsidRPr="000972A7">
              <w:t>What roles were evident within the group</w:t>
            </w:r>
            <w:r w:rsidR="00526A9A">
              <w:t>? H</w:t>
            </w:r>
            <w:r w:rsidRPr="000972A7">
              <w:t>ow did it contribute to the group success?</w:t>
            </w:r>
          </w:p>
          <w:p w14:paraId="00FFD93D" w14:textId="77777777" w:rsidR="00C16EC7" w:rsidRDefault="00C16EC7" w:rsidP="00C16EC7">
            <w:pPr>
              <w:pStyle w:val="AssignmentsLevel2"/>
              <w:numPr>
                <w:ilvl w:val="0"/>
                <w:numId w:val="0"/>
              </w:numPr>
              <w:ind w:left="360"/>
            </w:pPr>
            <w:r>
              <w:t xml:space="preserve"> </w:t>
            </w:r>
          </w:p>
          <w:p w14:paraId="723DB39A" w14:textId="77777777" w:rsidR="00C16EC7" w:rsidRDefault="007228E7" w:rsidP="00C16EC7">
            <w:pPr>
              <w:pStyle w:val="AssignmentsLevel2"/>
            </w:pPr>
            <w:r>
              <w:t xml:space="preserve">Briefly describe the </w:t>
            </w:r>
            <w:r w:rsidR="00C16EC7">
              <w:t>worst team.</w:t>
            </w:r>
            <w:r>
              <w:t xml:space="preserve"> </w:t>
            </w:r>
          </w:p>
          <w:p w14:paraId="44200EDC" w14:textId="77777777" w:rsidR="00C16EC7" w:rsidRDefault="00C16EC7" w:rsidP="00C16EC7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1CE6F34D" w14:textId="77777777" w:rsidR="00C16EC7" w:rsidRDefault="007228E7" w:rsidP="00C16EC7">
            <w:pPr>
              <w:pStyle w:val="AssignmentsLevel3"/>
            </w:pPr>
            <w:r w:rsidRPr="000972A7">
              <w:t xml:space="preserve">What were the issues that made the group </w:t>
            </w:r>
            <w:r>
              <w:t>challenging</w:t>
            </w:r>
            <w:r w:rsidRPr="000972A7">
              <w:t>?</w:t>
            </w:r>
            <w:r>
              <w:t xml:space="preserve"> </w:t>
            </w:r>
          </w:p>
          <w:p w14:paraId="6310A198" w14:textId="149108E7" w:rsidR="007228E7" w:rsidRPr="00103FC5" w:rsidRDefault="007228E7" w:rsidP="00C16EC7">
            <w:pPr>
              <w:pStyle w:val="AssignmentsLevel3"/>
            </w:pPr>
            <w:r w:rsidRPr="000972A7">
              <w:t>What roles were missing</w:t>
            </w:r>
            <w:r>
              <w:t xml:space="preserve"> </w:t>
            </w:r>
            <w:r w:rsidRPr="000972A7">
              <w:t>within the group</w:t>
            </w:r>
            <w:r w:rsidR="00526A9A">
              <w:t>? H</w:t>
            </w:r>
            <w:r w:rsidRPr="000972A7">
              <w:t xml:space="preserve">ow did </w:t>
            </w:r>
            <w:r w:rsidR="00526A9A">
              <w:t>this</w:t>
            </w:r>
            <w:r w:rsidR="00526A9A" w:rsidRPr="000972A7">
              <w:t xml:space="preserve"> </w:t>
            </w:r>
            <w:r w:rsidRPr="000972A7">
              <w:t>contribute to the group challenges?</w:t>
            </w:r>
          </w:p>
          <w:p w14:paraId="10142F25" w14:textId="77777777" w:rsidR="00BB7DDB" w:rsidRDefault="00BB7DDB" w:rsidP="002522B3">
            <w:pPr>
              <w:pStyle w:val="AssignmentsLevel1"/>
              <w:rPr>
                <w:b/>
              </w:rPr>
            </w:pPr>
          </w:p>
          <w:p w14:paraId="716159A2" w14:textId="1B0F2F6E" w:rsidR="00AB01FF" w:rsidRPr="00103FC5" w:rsidRDefault="00AB01FF" w:rsidP="00526A9A">
            <w:pPr>
              <w:pStyle w:val="AssignmentsLevel1"/>
              <w:rPr>
                <w:b/>
              </w:rPr>
            </w:pPr>
            <w:r w:rsidRPr="00103FC5">
              <w:rPr>
                <w:b/>
              </w:rPr>
              <w:t>Post</w:t>
            </w:r>
            <w:r w:rsidRPr="00103FC5">
              <w:t xml:space="preserve"> constructive criticism, clarification, additional questions, or your own relevant thoughts to </w:t>
            </w:r>
            <w:r w:rsidR="00526A9A">
              <w:t>3</w:t>
            </w:r>
            <w:r w:rsidR="00526A9A" w:rsidRPr="00103FC5">
              <w:t xml:space="preserve"> </w:t>
            </w:r>
            <w:r w:rsidRPr="00103FC5">
              <w:t>of your classmates' posts by Sunday.</w:t>
            </w:r>
          </w:p>
        </w:tc>
        <w:tc>
          <w:tcPr>
            <w:tcW w:w="1440" w:type="dxa"/>
          </w:tcPr>
          <w:p w14:paraId="3EB888B9" w14:textId="77777777" w:rsidR="00AB01FF" w:rsidRPr="00103FC5" w:rsidRDefault="0032477A" w:rsidP="0032477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2.2</w:t>
            </w:r>
          </w:p>
        </w:tc>
        <w:tc>
          <w:tcPr>
            <w:tcW w:w="1440" w:type="dxa"/>
          </w:tcPr>
          <w:p w14:paraId="4861F833" w14:textId="77777777" w:rsidR="00AB01FF" w:rsidRPr="00103FC5" w:rsidRDefault="00AB01FF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BB7DDB" w:rsidRPr="00132272" w14:paraId="4354FD42" w14:textId="77777777" w:rsidTr="001903D8">
        <w:trPr>
          <w:trHeight w:val="2647"/>
        </w:trPr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43ED90" w14:textId="77777777" w:rsidR="00BB7DDB" w:rsidRPr="00C36C7F" w:rsidRDefault="00186750" w:rsidP="00C36C7F">
            <w:pPr>
              <w:spacing w:after="160" w:line="259" w:lineRule="auto"/>
              <w:rPr>
                <w:rFonts w:cs="Arial"/>
                <w:b/>
                <w:color w:val="FF0000"/>
                <w:szCs w:val="20"/>
              </w:rPr>
            </w:pPr>
            <w:r>
              <w:rPr>
                <w:rFonts w:cs="Arial"/>
                <w:b/>
                <w:szCs w:val="20"/>
              </w:rPr>
              <w:t>Week 2 Paper: Emotional Intelligence</w:t>
            </w:r>
          </w:p>
          <w:p w14:paraId="19FD6FA0" w14:textId="7288BFF6" w:rsidR="004A08E9" w:rsidRDefault="008B64AA" w:rsidP="007228E7">
            <w:pPr>
              <w:rPr>
                <w:rFonts w:cs="Arial"/>
                <w:b/>
                <w:szCs w:val="20"/>
              </w:rPr>
            </w:pPr>
            <w:r w:rsidRPr="00167B3D">
              <w:rPr>
                <w:rFonts w:cs="Arial"/>
                <w:b/>
                <w:szCs w:val="20"/>
              </w:rPr>
              <w:t>Complete</w:t>
            </w:r>
            <w:r>
              <w:rPr>
                <w:rFonts w:cs="Arial"/>
                <w:szCs w:val="20"/>
              </w:rPr>
              <w:t xml:space="preserve"> the </w:t>
            </w:r>
            <w:hyperlink r:id="rId25" w:history="1">
              <w:r w:rsidRPr="00B500A4">
                <w:rPr>
                  <w:rStyle w:val="Hyperlink"/>
                  <w:rFonts w:cs="Arial"/>
                  <w:szCs w:val="20"/>
                </w:rPr>
                <w:t>Emotional Intelligence Self-Assessment</w:t>
              </w:r>
            </w:hyperlink>
            <w:r w:rsidR="009F055D">
              <w:rPr>
                <w:rStyle w:val="Hyperlink"/>
                <w:rFonts w:cs="Arial"/>
                <w:color w:val="auto"/>
                <w:szCs w:val="20"/>
                <w:u w:val="none"/>
              </w:rPr>
              <w:t>,</w:t>
            </w:r>
            <w:r>
              <w:rPr>
                <w:rFonts w:cs="Arial"/>
                <w:szCs w:val="20"/>
              </w:rPr>
              <w:t xml:space="preserve"> and </w:t>
            </w:r>
            <w:r w:rsidRPr="00B500A4">
              <w:rPr>
                <w:rFonts w:cs="Arial"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Pr="00C36C7F">
              <w:rPr>
                <w:rFonts w:cs="Arial"/>
                <w:szCs w:val="20"/>
              </w:rPr>
              <w:t>your results.</w:t>
            </w:r>
            <w:r>
              <w:rPr>
                <w:rFonts w:cs="Arial"/>
                <w:szCs w:val="20"/>
              </w:rPr>
              <w:t xml:space="preserve"> </w:t>
            </w:r>
          </w:p>
          <w:p w14:paraId="2F252F4E" w14:textId="77777777" w:rsidR="00B500A4" w:rsidRDefault="00B500A4" w:rsidP="007228E7">
            <w:pPr>
              <w:rPr>
                <w:rFonts w:cs="Arial"/>
                <w:b/>
                <w:szCs w:val="20"/>
              </w:rPr>
            </w:pPr>
          </w:p>
          <w:p w14:paraId="416693D4" w14:textId="6F912AD5" w:rsidR="00BB7DDB" w:rsidRDefault="00BB7DDB" w:rsidP="007228E7">
            <w:pPr>
              <w:rPr>
                <w:rFonts w:cs="Arial"/>
                <w:szCs w:val="20"/>
              </w:rPr>
            </w:pPr>
            <w:r w:rsidRPr="00C36C7F">
              <w:rPr>
                <w:rFonts w:cs="Arial"/>
                <w:b/>
                <w:szCs w:val="20"/>
              </w:rPr>
              <w:t>Write</w:t>
            </w:r>
            <w:r w:rsidR="00C36C7F">
              <w:rPr>
                <w:rFonts w:cs="Arial"/>
                <w:szCs w:val="20"/>
              </w:rPr>
              <w:t xml:space="preserve"> a 350-</w:t>
            </w:r>
            <w:r w:rsidRPr="00C36C7F">
              <w:rPr>
                <w:rFonts w:cs="Arial"/>
                <w:szCs w:val="20"/>
              </w:rPr>
              <w:t>word reflect</w:t>
            </w:r>
            <w:r w:rsidR="007228E7">
              <w:rPr>
                <w:rFonts w:cs="Arial"/>
                <w:szCs w:val="20"/>
              </w:rPr>
              <w:t>ive</w:t>
            </w:r>
            <w:r w:rsidR="004A08E9">
              <w:rPr>
                <w:rFonts w:cs="Arial"/>
                <w:szCs w:val="20"/>
              </w:rPr>
              <w:t xml:space="preserve"> paper that analyzes your results</w:t>
            </w:r>
            <w:r w:rsidRPr="00C36C7F">
              <w:rPr>
                <w:rFonts w:cs="Arial"/>
                <w:szCs w:val="20"/>
              </w:rPr>
              <w:t>.</w:t>
            </w:r>
            <w:r w:rsidR="00934497">
              <w:rPr>
                <w:rFonts w:cs="Arial"/>
                <w:szCs w:val="20"/>
              </w:rPr>
              <w:t xml:space="preserve"> It must adhere to the following:</w:t>
            </w:r>
          </w:p>
          <w:p w14:paraId="1741F7B2" w14:textId="77777777" w:rsidR="007228E7" w:rsidRPr="00C36C7F" w:rsidRDefault="007228E7" w:rsidP="007228E7">
            <w:pPr>
              <w:rPr>
                <w:rFonts w:cs="Arial"/>
                <w:szCs w:val="20"/>
              </w:rPr>
            </w:pPr>
          </w:p>
          <w:p w14:paraId="58C82CAC" w14:textId="44B166C2" w:rsidR="007228E7" w:rsidRDefault="00BB7DDB" w:rsidP="007228E7">
            <w:pPr>
              <w:pStyle w:val="AssignmentsLevel2"/>
            </w:pPr>
            <w:r w:rsidRPr="007228E7">
              <w:t>Identify the strengths and weaknesses of your social skills b</w:t>
            </w:r>
            <w:r w:rsidR="004A08E9">
              <w:t>ased on the scores of the assessment</w:t>
            </w:r>
            <w:r w:rsidRPr="007228E7">
              <w:t>.</w:t>
            </w:r>
            <w:r w:rsidR="009F055D">
              <w:br/>
            </w:r>
          </w:p>
          <w:p w14:paraId="1266A77E" w14:textId="31DF1607" w:rsidR="00167B3D" w:rsidRDefault="004A08E9" w:rsidP="007228E7">
            <w:pPr>
              <w:pStyle w:val="AssignmentsLevel2"/>
            </w:pPr>
            <w:r>
              <w:t xml:space="preserve">Include an action plan that describes </w:t>
            </w:r>
            <w:r w:rsidR="009F055D">
              <w:t xml:space="preserve">ways </w:t>
            </w:r>
            <w:r>
              <w:t xml:space="preserve">you can improve your weaknesses and </w:t>
            </w:r>
            <w:r w:rsidR="00BB7DDB" w:rsidRPr="007228E7">
              <w:t>maintain or enhance your strengths.</w:t>
            </w:r>
            <w:r w:rsidR="009F055D">
              <w:br/>
            </w:r>
          </w:p>
          <w:p w14:paraId="07343A8F" w14:textId="309B5A91" w:rsidR="007228E7" w:rsidRPr="007228E7" w:rsidRDefault="00934497" w:rsidP="007228E7">
            <w:pPr>
              <w:pStyle w:val="AssignmentsLevel2"/>
            </w:pPr>
            <w:r>
              <w:t>Use</w:t>
            </w:r>
            <w:r w:rsidR="007228E7" w:rsidRPr="00C36C7F">
              <w:t xml:space="preserve"> APA formatting, including a cover page, headers</w:t>
            </w:r>
            <w:r w:rsidR="009F055D">
              <w:t xml:space="preserve"> and </w:t>
            </w:r>
            <w:r w:rsidR="007228E7" w:rsidRPr="00C36C7F">
              <w:t>footers, margins, double-spacing, references, etc. An abstract is not required</w:t>
            </w:r>
            <w:r>
              <w:t>.</w:t>
            </w:r>
            <w:r w:rsidR="00A74B01">
              <w:t xml:space="preserve"> U</w:t>
            </w:r>
            <w:r w:rsidR="00593BC3">
              <w:t xml:space="preserve">se the </w:t>
            </w:r>
            <w:r w:rsidR="00593BC3" w:rsidRPr="00E8358A">
              <w:t>A</w:t>
            </w:r>
            <w:r w:rsidR="00A74B01" w:rsidRPr="00E8358A">
              <w:t>PA Format f</w:t>
            </w:r>
            <w:r w:rsidR="00593BC3" w:rsidRPr="00E8358A">
              <w:t>or Papers</w:t>
            </w:r>
            <w:r w:rsidR="00A74B01">
              <w:t xml:space="preserve"> document as a formatting resource.</w:t>
            </w:r>
          </w:p>
          <w:p w14:paraId="79B732BF" w14:textId="77777777" w:rsidR="007228E7" w:rsidRDefault="007228E7" w:rsidP="007228E7">
            <w:pPr>
              <w:rPr>
                <w:rFonts w:cs="Arial"/>
                <w:b/>
                <w:szCs w:val="20"/>
              </w:rPr>
            </w:pPr>
          </w:p>
          <w:p w14:paraId="0422CF70" w14:textId="77777777" w:rsidR="00BB7DDB" w:rsidRPr="00C36C7F" w:rsidRDefault="004A08E9" w:rsidP="004A08E9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Submit </w:t>
            </w:r>
            <w:r>
              <w:rPr>
                <w:rFonts w:cs="Arial"/>
                <w:szCs w:val="20"/>
              </w:rPr>
              <w:t>this assignment as a Word</w:t>
            </w:r>
            <w:r w:rsidR="00BB7DDB" w:rsidRPr="00C36C7F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document</w:t>
            </w:r>
            <w:r w:rsidR="00BB7DDB" w:rsidRPr="00C36C7F">
              <w:rPr>
                <w:rFonts w:cs="Arial"/>
                <w:szCs w:val="20"/>
              </w:rPr>
              <w:t xml:space="preserve"> by 11:59 p.m. (EST) on Sunday of Week</w:t>
            </w:r>
            <w:r w:rsidR="00C36C7F">
              <w:rPr>
                <w:rFonts w:cs="Arial"/>
                <w:szCs w:val="20"/>
              </w:rPr>
              <w:t xml:space="preserve"> Two.</w:t>
            </w:r>
          </w:p>
        </w:tc>
        <w:tc>
          <w:tcPr>
            <w:tcW w:w="1440" w:type="dxa"/>
          </w:tcPr>
          <w:p w14:paraId="467CAD84" w14:textId="77777777" w:rsidR="00BB7DDB" w:rsidRPr="000972A7" w:rsidRDefault="00BB7DDB" w:rsidP="00BB7DD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0972A7">
              <w:rPr>
                <w:rFonts w:cs="Arial"/>
                <w:szCs w:val="20"/>
              </w:rPr>
              <w:t>2.1 &amp; 2.3</w:t>
            </w:r>
          </w:p>
        </w:tc>
        <w:tc>
          <w:tcPr>
            <w:tcW w:w="1440" w:type="dxa"/>
          </w:tcPr>
          <w:p w14:paraId="381972C7" w14:textId="687808A6" w:rsidR="00BB7DDB" w:rsidRPr="00132272" w:rsidRDefault="00EB05F7" w:rsidP="00EB05F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8436EC" w:rsidRPr="00132272" w14:paraId="39674358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8492F6" w14:textId="52EE2AB7" w:rsidR="008436EC" w:rsidRDefault="008436EC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186750">
              <w:rPr>
                <w:rFonts w:cs="Arial"/>
                <w:b/>
                <w:szCs w:val="20"/>
              </w:rPr>
              <w:t>2</w:t>
            </w:r>
            <w:r>
              <w:rPr>
                <w:rFonts w:cs="Arial"/>
                <w:b/>
                <w:szCs w:val="20"/>
              </w:rPr>
              <w:t xml:space="preserve"> Team Task: </w:t>
            </w:r>
            <w:r w:rsidR="00644032">
              <w:rPr>
                <w:rFonts w:cs="Arial"/>
                <w:b/>
                <w:szCs w:val="20"/>
              </w:rPr>
              <w:t xml:space="preserve">Project Management Log, Chunking, </w:t>
            </w:r>
            <w:r w:rsidR="009F055D">
              <w:rPr>
                <w:rFonts w:cs="Arial"/>
                <w:b/>
                <w:szCs w:val="20"/>
              </w:rPr>
              <w:t>and</w:t>
            </w:r>
            <w:r w:rsidR="00644032">
              <w:rPr>
                <w:rFonts w:cs="Arial"/>
                <w:b/>
                <w:szCs w:val="20"/>
              </w:rPr>
              <w:t xml:space="preserve"> Timefram</w:t>
            </w:r>
            <w:r w:rsidR="00266482">
              <w:rPr>
                <w:rFonts w:cs="Arial"/>
                <w:b/>
                <w:szCs w:val="20"/>
              </w:rPr>
              <w:t>e</w:t>
            </w:r>
          </w:p>
          <w:p w14:paraId="2F06B3DF" w14:textId="77777777" w:rsidR="002E75A9" w:rsidRDefault="002E75A9" w:rsidP="002E75A9"/>
          <w:p w14:paraId="2F2F36F2" w14:textId="15E9979C" w:rsidR="00324F90" w:rsidRDefault="00324F90" w:rsidP="002E75A9">
            <w:r>
              <w:t>Now that your team has selected its topic, it</w:t>
            </w:r>
            <w:r w:rsidR="009F055D">
              <w:t xml:space="preserve"> i</w:t>
            </w:r>
            <w:r>
              <w:t xml:space="preserve">s time to discuss how you will approach the various components of this project. </w:t>
            </w:r>
          </w:p>
          <w:p w14:paraId="415BBFF3" w14:textId="77777777" w:rsidR="00324F90" w:rsidRDefault="00324F90" w:rsidP="002E75A9"/>
          <w:p w14:paraId="77DFA58A" w14:textId="3D69E914" w:rsidR="002E75A9" w:rsidRPr="009F055D" w:rsidRDefault="00024316" w:rsidP="002E75A9">
            <w:r>
              <w:rPr>
                <w:b/>
              </w:rPr>
              <w:t>Complete</w:t>
            </w:r>
            <w:r w:rsidR="00EE1AE1">
              <w:t xml:space="preserve"> the following in the</w:t>
            </w:r>
            <w:r w:rsidR="00324F90">
              <w:t xml:space="preserve"> </w:t>
            </w:r>
            <w:r w:rsidR="002E75A9" w:rsidRPr="00E8358A">
              <w:t>Group Discussion Board</w:t>
            </w:r>
            <w:r w:rsidR="002E75A9" w:rsidRPr="009F055D">
              <w:t xml:space="preserve"> </w:t>
            </w:r>
            <w:r w:rsidR="002E75A9">
              <w:t xml:space="preserve">on your </w:t>
            </w:r>
            <w:r w:rsidR="002E75A9" w:rsidRPr="00E8358A">
              <w:t>Learning Team Page</w:t>
            </w:r>
            <w:r w:rsidR="00EE1AE1" w:rsidRPr="009F055D">
              <w:t>:</w:t>
            </w:r>
          </w:p>
          <w:p w14:paraId="59DE9E49" w14:textId="77777777" w:rsidR="00EE1AE1" w:rsidRPr="009F055D" w:rsidRDefault="00EE1AE1" w:rsidP="00024316">
            <w:pPr>
              <w:pStyle w:val="AssignmentsLevel2"/>
              <w:numPr>
                <w:ilvl w:val="0"/>
                <w:numId w:val="0"/>
              </w:numPr>
            </w:pPr>
          </w:p>
          <w:p w14:paraId="4C6B39CD" w14:textId="070701AA" w:rsidR="00644032" w:rsidRPr="00644032" w:rsidRDefault="00644032" w:rsidP="00024316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Provide an update on the group</w:t>
            </w:r>
            <w:r w:rsidR="009F055D">
              <w:rPr>
                <w:rFonts w:eastAsia="Calibri"/>
              </w:rPr>
              <w:t>’s</w:t>
            </w:r>
            <w:r w:rsidRPr="00644032">
              <w:rPr>
                <w:rFonts w:eastAsia="Calibri"/>
              </w:rPr>
              <w:t xml:space="preserve"> progress.</w:t>
            </w:r>
          </w:p>
          <w:p w14:paraId="48953ACC" w14:textId="77777777" w:rsidR="00644032" w:rsidRPr="00644032" w:rsidRDefault="00644032" w:rsidP="00024316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Create and develop a project management log.</w:t>
            </w:r>
          </w:p>
          <w:p w14:paraId="1FFD8F56" w14:textId="77777777" w:rsidR="00644032" w:rsidRPr="00644032" w:rsidRDefault="00644032" w:rsidP="00024316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Chunk the larger project into mini-tasks.</w:t>
            </w:r>
          </w:p>
          <w:p w14:paraId="5D7086F2" w14:textId="77777777" w:rsidR="00644032" w:rsidRPr="00644032" w:rsidRDefault="00644032" w:rsidP="00024316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Determine a timeframe for completion.</w:t>
            </w:r>
          </w:p>
          <w:p w14:paraId="40F5CE4D" w14:textId="77777777" w:rsidR="00644032" w:rsidRPr="00644032" w:rsidRDefault="00644032" w:rsidP="00024316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Assign group members to complete the various tasks.</w:t>
            </w:r>
          </w:p>
          <w:p w14:paraId="30F83864" w14:textId="77777777" w:rsidR="00644032" w:rsidRDefault="00644032" w:rsidP="00024316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lastRenderedPageBreak/>
              <w:t>Discuss the various software options and the skillset of your team members.</w:t>
            </w:r>
          </w:p>
          <w:p w14:paraId="3D9814B1" w14:textId="77777777" w:rsidR="00024316" w:rsidRPr="00644032" w:rsidRDefault="00024316" w:rsidP="00024316">
            <w:pPr>
              <w:pStyle w:val="AssignmentsLevel2"/>
              <w:numPr>
                <w:ilvl w:val="0"/>
                <w:numId w:val="0"/>
              </w:numPr>
              <w:ind w:left="360"/>
              <w:rPr>
                <w:rFonts w:eastAsia="Calibri"/>
              </w:rPr>
            </w:pPr>
          </w:p>
          <w:p w14:paraId="0E5EA544" w14:textId="231F80F4" w:rsidR="00EE1AE1" w:rsidRPr="00644032" w:rsidRDefault="00644032" w:rsidP="009F055D">
            <w:pPr>
              <w:pStyle w:val="AssignmentsLevel1"/>
              <w:rPr>
                <w:rFonts w:eastAsia="Calibri"/>
              </w:rPr>
            </w:pPr>
            <w:r w:rsidRPr="00644032">
              <w:rPr>
                <w:rFonts w:eastAsia="Calibri"/>
              </w:rPr>
              <w:t xml:space="preserve">The </w:t>
            </w:r>
            <w:r w:rsidRPr="00E8358A">
              <w:rPr>
                <w:rFonts w:eastAsia="Calibri"/>
              </w:rPr>
              <w:t>Project Management Log Post</w:t>
            </w:r>
            <w:r w:rsidRPr="00644032">
              <w:rPr>
                <w:rFonts w:eastAsia="Calibri"/>
              </w:rPr>
              <w:t xml:space="preserve"> is due by 11:59 p.m. (EST) on Sunday of Week </w:t>
            </w:r>
            <w:r w:rsidR="009F055D">
              <w:rPr>
                <w:rFonts w:eastAsia="Calibri"/>
              </w:rPr>
              <w:t>2</w:t>
            </w:r>
            <w:r w:rsidRPr="00644032">
              <w:rPr>
                <w:rFonts w:eastAsia="Calibri"/>
              </w:rPr>
              <w:t>.</w:t>
            </w:r>
          </w:p>
        </w:tc>
        <w:tc>
          <w:tcPr>
            <w:tcW w:w="1440" w:type="dxa"/>
          </w:tcPr>
          <w:p w14:paraId="5FF6E8CF" w14:textId="5D6E29FC" w:rsidR="008436EC" w:rsidRDefault="00291C1F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COURSE</w:t>
            </w:r>
          </w:p>
        </w:tc>
        <w:tc>
          <w:tcPr>
            <w:tcW w:w="1440" w:type="dxa"/>
          </w:tcPr>
          <w:p w14:paraId="1E4E3580" w14:textId="3BFEC1D4" w:rsidR="008436EC" w:rsidRPr="00132272" w:rsidRDefault="00EB05F7" w:rsidP="00E32313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Team Collaboration = </w:t>
            </w:r>
            <w:r w:rsidR="00E32313">
              <w:rPr>
                <w:b/>
              </w:rPr>
              <w:t>3</w:t>
            </w:r>
            <w:r w:rsidRPr="005D3090">
              <w:rPr>
                <w:b/>
              </w:rPr>
              <w:t xml:space="preserve"> hour</w:t>
            </w:r>
            <w:r w:rsidR="00291C1F">
              <w:rPr>
                <w:b/>
              </w:rPr>
              <w:t>s</w:t>
            </w:r>
          </w:p>
        </w:tc>
      </w:tr>
      <w:tr w:rsidR="00662F68" w:rsidRPr="00132272" w14:paraId="50D2406E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8F6AA0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186750">
              <w:rPr>
                <w:rFonts w:cs="Arial"/>
                <w:b/>
                <w:szCs w:val="20"/>
              </w:rPr>
              <w:t>2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1C59CE">
              <w:rPr>
                <w:rFonts w:cs="Arial"/>
                <w:b/>
                <w:szCs w:val="20"/>
              </w:rPr>
              <w:t>Journal</w:t>
            </w:r>
            <w:r w:rsidR="00186750">
              <w:rPr>
                <w:rFonts w:cs="Arial"/>
                <w:b/>
                <w:szCs w:val="20"/>
              </w:rPr>
              <w:t xml:space="preserve"> Entry</w:t>
            </w:r>
          </w:p>
          <w:p w14:paraId="1DFA45EF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5599214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Write</w:t>
            </w:r>
            <w:r w:rsidRPr="001C59CE">
              <w:rPr>
                <w:rFonts w:cs="Arial"/>
                <w:szCs w:val="20"/>
              </w:rPr>
              <w:t xml:space="preserve"> a </w:t>
            </w:r>
            <w:r>
              <w:rPr>
                <w:rFonts w:cs="Arial"/>
                <w:szCs w:val="20"/>
              </w:rPr>
              <w:t>journal entry that reflects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on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this week’s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content</w:t>
            </w:r>
            <w:r w:rsidRPr="001C59CE">
              <w:rPr>
                <w:rFonts w:cs="Arial"/>
                <w:szCs w:val="20"/>
              </w:rPr>
              <w:t xml:space="preserve"> (readings,</w:t>
            </w:r>
            <w:r>
              <w:rPr>
                <w:rFonts w:cs="Arial"/>
                <w:szCs w:val="20"/>
              </w:rPr>
              <w:t xml:space="preserve"> videos, multimedia, etc.) and provides an</w:t>
            </w:r>
            <w:r w:rsidRPr="009303CE">
              <w:rPr>
                <w:rFonts w:cs="Arial"/>
                <w:szCs w:val="20"/>
              </w:rPr>
              <w:t xml:space="preserve"> update on t</w:t>
            </w:r>
            <w:r>
              <w:rPr>
                <w:rFonts w:cs="Arial"/>
                <w:szCs w:val="20"/>
              </w:rPr>
              <w:t>he status of your learning team. Y</w:t>
            </w:r>
            <w:r w:rsidRPr="005B64A1">
              <w:rPr>
                <w:rFonts w:cs="Arial"/>
                <w:szCs w:val="20"/>
              </w:rPr>
              <w:t xml:space="preserve">our </w:t>
            </w:r>
            <w:r>
              <w:rPr>
                <w:rFonts w:cs="Arial"/>
                <w:szCs w:val="20"/>
              </w:rPr>
              <w:t>journal entry</w:t>
            </w:r>
            <w:r w:rsidRPr="005B64A1">
              <w:rPr>
                <w:rFonts w:cs="Arial"/>
                <w:szCs w:val="20"/>
              </w:rPr>
              <w:t xml:space="preserve"> should include the following:</w:t>
            </w:r>
          </w:p>
          <w:p w14:paraId="7845E234" w14:textId="77777777" w:rsidR="00662F68" w:rsidRPr="005B64A1" w:rsidRDefault="00662F68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C03D609" w14:textId="0AA2DE92" w:rsidR="00662F68" w:rsidRDefault="00662F68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 w:rsidRPr="00277F53">
              <w:rPr>
                <w:b/>
              </w:rPr>
              <w:t>Weekly Content Reflection (200</w:t>
            </w:r>
            <w:r w:rsidR="009F055D">
              <w:rPr>
                <w:b/>
              </w:rPr>
              <w:t xml:space="preserve"> to </w:t>
            </w:r>
            <w:r w:rsidRPr="00277F53">
              <w:rPr>
                <w:b/>
              </w:rPr>
              <w:t>300 words)</w:t>
            </w:r>
          </w:p>
          <w:p w14:paraId="2A36D589" w14:textId="77777777" w:rsidR="00662F68" w:rsidRPr="00277F53" w:rsidRDefault="00662F68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14AAC070" w14:textId="77777777" w:rsidR="00662F68" w:rsidRDefault="00662F68" w:rsidP="001308C2">
            <w:pPr>
              <w:pStyle w:val="AssignmentsLevel2"/>
            </w:pPr>
            <w:r>
              <w:t>C</w:t>
            </w:r>
            <w:r w:rsidRPr="005B64A1">
              <w:t>omparison of approaches and</w:t>
            </w:r>
            <w:r>
              <w:t xml:space="preserve"> theories to group development</w:t>
            </w:r>
          </w:p>
          <w:p w14:paraId="75A55017" w14:textId="254136EC" w:rsidR="00662F68" w:rsidRDefault="00662F68" w:rsidP="001308C2">
            <w:pPr>
              <w:pStyle w:val="AssignmentsLevel2"/>
            </w:pPr>
            <w:r>
              <w:t>M</w:t>
            </w:r>
            <w:r w:rsidRPr="00967C50">
              <w:t xml:space="preserve">inimum of </w:t>
            </w:r>
            <w:r w:rsidR="009F055D">
              <w:t>2</w:t>
            </w:r>
            <w:r w:rsidR="009F055D" w:rsidRPr="00967C50">
              <w:t xml:space="preserve"> </w:t>
            </w:r>
            <w:r w:rsidRPr="00967C50">
              <w:t xml:space="preserve">resource links (video clip, web link, article, </w:t>
            </w:r>
            <w:r>
              <w:t>etc.) that support your comparison</w:t>
            </w:r>
          </w:p>
          <w:p w14:paraId="61FE8687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7C7BD2C3" w14:textId="51E4B1D5" w:rsidR="00662F68" w:rsidRDefault="00662F68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Learning Team Update</w:t>
            </w:r>
            <w:r w:rsidR="00E77561">
              <w:rPr>
                <w:b/>
              </w:rPr>
              <w:t xml:space="preserve"> (200</w:t>
            </w:r>
            <w:r w:rsidR="009F055D">
              <w:rPr>
                <w:b/>
              </w:rPr>
              <w:t xml:space="preserve"> to </w:t>
            </w:r>
            <w:r w:rsidRPr="00277F53">
              <w:rPr>
                <w:b/>
              </w:rPr>
              <w:t>300</w:t>
            </w:r>
            <w:r>
              <w:rPr>
                <w:b/>
              </w:rPr>
              <w:t xml:space="preserve"> words</w:t>
            </w:r>
            <w:r w:rsidRPr="00277F53">
              <w:rPr>
                <w:b/>
              </w:rPr>
              <w:t>)</w:t>
            </w:r>
          </w:p>
          <w:p w14:paraId="35518E5B" w14:textId="77777777" w:rsidR="00662F68" w:rsidRPr="00277F53" w:rsidRDefault="00662F68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14CF1B4B" w14:textId="4D8717C3" w:rsidR="00662F68" w:rsidRDefault="00662F68" w:rsidP="001308C2">
            <w:pPr>
              <w:pStyle w:val="AssignmentsLevel2"/>
            </w:pPr>
            <w:r>
              <w:t>How</w:t>
            </w:r>
            <w:r w:rsidR="009F055D">
              <w:t xml:space="preserve"> i</w:t>
            </w:r>
            <w:r>
              <w:t>s it going with your learning team this week</w:t>
            </w:r>
            <w:r w:rsidR="00BE4D67">
              <w:t>?</w:t>
            </w:r>
          </w:p>
          <w:p w14:paraId="433B1FF3" w14:textId="52A77672" w:rsidR="00BE4D67" w:rsidRDefault="00BE4D67" w:rsidP="001308C2">
            <w:pPr>
              <w:pStyle w:val="AssignmentsLevel2"/>
            </w:pPr>
            <w:r>
              <w:t>Have there been any highs or lows you would like to share?</w:t>
            </w:r>
          </w:p>
          <w:p w14:paraId="6856C4BD" w14:textId="6F5146B4" w:rsidR="00662F68" w:rsidRDefault="00662F68" w:rsidP="001308C2">
            <w:pPr>
              <w:pStyle w:val="AssignmentsLevel2"/>
            </w:pPr>
            <w:r>
              <w:t>A</w:t>
            </w:r>
            <w:r w:rsidR="009F055D">
              <w:t>re there a</w:t>
            </w:r>
            <w:r>
              <w:t>ny concerns or questions?</w:t>
            </w:r>
          </w:p>
          <w:p w14:paraId="63C68536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51F160CD" w14:textId="7D77CEC0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  <w:r w:rsidRPr="00E8358A">
              <w:rPr>
                <w:i/>
              </w:rPr>
              <w:t>Note:</w:t>
            </w:r>
            <w:r>
              <w:t xml:space="preserve"> </w:t>
            </w:r>
            <w:r w:rsidR="009F055D">
              <w:t>Y</w:t>
            </w:r>
            <w:r>
              <w:t>our post in this journal is only visible to your instructor.</w:t>
            </w:r>
          </w:p>
          <w:p w14:paraId="341B7FCD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1E02A175" w14:textId="7D15CB28" w:rsidR="00662F68" w:rsidRPr="002E7AFD" w:rsidRDefault="00662F68" w:rsidP="009F055D">
            <w:pPr>
              <w:pStyle w:val="AssignmentsLevel2"/>
              <w:numPr>
                <w:ilvl w:val="0"/>
                <w:numId w:val="0"/>
              </w:numPr>
            </w:pPr>
            <w:r w:rsidRPr="00410A71">
              <w:rPr>
                <w:b/>
              </w:rPr>
              <w:t>Submit</w:t>
            </w:r>
            <w:r>
              <w:t xml:space="preserve"> this journal entry by 11:59 p.m. (EST) on Sunday of Week </w:t>
            </w:r>
            <w:r w:rsidR="00485EBD">
              <w:t>2</w:t>
            </w:r>
            <w:r>
              <w:t>.</w:t>
            </w:r>
          </w:p>
        </w:tc>
        <w:tc>
          <w:tcPr>
            <w:tcW w:w="1440" w:type="dxa"/>
          </w:tcPr>
          <w:p w14:paraId="65F8D201" w14:textId="6B1EC2C9" w:rsidR="00662F68" w:rsidRPr="00132272" w:rsidRDefault="00291C1F" w:rsidP="001308C2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</w:tcPr>
          <w:p w14:paraId="159D5BAA" w14:textId="1F7AC4C6" w:rsidR="00662F68" w:rsidRPr="00132272" w:rsidRDefault="00291C1F" w:rsidP="001308C2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AB01FF" w:rsidRPr="00842155" w14:paraId="17606B51" w14:textId="77777777" w:rsidTr="002522B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FE943A" w14:textId="77777777" w:rsidR="00AB01FF" w:rsidRPr="00842155" w:rsidRDefault="00AB01FF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894DDC" w14:textId="77777777" w:rsidR="00AB01FF" w:rsidRPr="00842155" w:rsidRDefault="00AB01FF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577CD420" w14:textId="77777777" w:rsidR="00AB01FF" w:rsidRPr="00842155" w:rsidRDefault="00AB01FF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AE2BC58" w14:textId="376174A7" w:rsidR="00AB01FF" w:rsidRPr="00842155" w:rsidRDefault="00E32313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583110">
              <w:rPr>
                <w:rFonts w:cs="Arial"/>
                <w:b/>
                <w:szCs w:val="20"/>
              </w:rPr>
              <w:t xml:space="preserve"> hours</w:t>
            </w:r>
          </w:p>
        </w:tc>
      </w:tr>
    </w:tbl>
    <w:p w14:paraId="6901B2E7" w14:textId="77777777" w:rsidR="00104F2B" w:rsidRDefault="00104F2B" w:rsidP="0020635A">
      <w:pPr>
        <w:pStyle w:val="Heading1"/>
      </w:pPr>
    </w:p>
    <w:p w14:paraId="0AD05E9F" w14:textId="77777777" w:rsidR="00100350" w:rsidRDefault="00100350" w:rsidP="00104F2B">
      <w:pPr>
        <w:tabs>
          <w:tab w:val="left" w:pos="1065"/>
        </w:tabs>
      </w:pPr>
    </w:p>
    <w:p w14:paraId="76CAB900" w14:textId="77777777" w:rsidR="00104F2B" w:rsidRDefault="00104F2B"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15EF1365" w14:textId="77777777" w:rsidTr="0020635A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282607" w14:textId="77777777" w:rsidR="002C1641" w:rsidRPr="00842155" w:rsidRDefault="002C1641" w:rsidP="0020635A">
            <w:pPr>
              <w:pStyle w:val="WeeklyTopicHeading1"/>
            </w:pPr>
            <w:bookmarkStart w:id="5" w:name="weekthree"/>
            <w:bookmarkStart w:id="6" w:name="_Toc358980896"/>
            <w:bookmarkEnd w:id="5"/>
            <w:r w:rsidRPr="0068364F">
              <w:lastRenderedPageBreak/>
              <w:t xml:space="preserve">Week </w:t>
            </w:r>
            <w:r>
              <w:t>Three</w:t>
            </w:r>
            <w:r w:rsidRPr="0068364F">
              <w:t xml:space="preserve">: </w:t>
            </w:r>
            <w:r w:rsidR="00BB7DDB" w:rsidRPr="00733A88">
              <w:t>Leadership Skills and Facilitating Groups</w:t>
            </w:r>
            <w:bookmarkEnd w:id="6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5147C7DD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49CB43A6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49ADDF68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C7C63D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E0CBCA4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B7DDB" w:rsidRPr="00842155" w14:paraId="3B4E1D46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606E20" w14:textId="77777777" w:rsidR="00BB7DDB" w:rsidRPr="00842155" w:rsidRDefault="00BB7DDB" w:rsidP="002C5768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 w:rsidRPr="00733A88">
              <w:t>Identify the leadership skills that will enhance group dynamics.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446D9731" w14:textId="77777777" w:rsidR="00BB7DDB" w:rsidRPr="00842155" w:rsidRDefault="00BB7DDB" w:rsidP="00BB7DD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3A88">
              <w:rPr>
                <w:rFonts w:cs="Arial"/>
                <w:szCs w:val="20"/>
              </w:rPr>
              <w:t>CLO2</w:t>
            </w:r>
          </w:p>
        </w:tc>
      </w:tr>
      <w:tr w:rsidR="00BB7DDB" w:rsidRPr="00842155" w14:paraId="6FED27D1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C5E48A" w14:textId="510AFFD7" w:rsidR="00BB7DDB" w:rsidRPr="00842155" w:rsidRDefault="00BB7DDB" w:rsidP="009F055D">
            <w:pPr>
              <w:pStyle w:val="ObjectiveBullet"/>
              <w:numPr>
                <w:ilvl w:val="1"/>
                <w:numId w:val="9"/>
              </w:numPr>
            </w:pPr>
            <w:r w:rsidRPr="00733A88">
              <w:t xml:space="preserve">Analyze the </w:t>
            </w:r>
            <w:r w:rsidR="009F055D">
              <w:t>effects</w:t>
            </w:r>
            <w:r w:rsidR="009F055D" w:rsidRPr="00733A88">
              <w:t xml:space="preserve"> </w:t>
            </w:r>
            <w:r w:rsidRPr="00733A88">
              <w:t>an individual’s leadership skills have on group dynamics.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8DD615E" w14:textId="77777777" w:rsidR="00BB7DDB" w:rsidRPr="00842155" w:rsidRDefault="00BB7DDB" w:rsidP="00BB7DD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3A88">
              <w:rPr>
                <w:rFonts w:cs="Arial"/>
                <w:szCs w:val="20"/>
              </w:rPr>
              <w:t>CLO4</w:t>
            </w:r>
          </w:p>
        </w:tc>
      </w:tr>
      <w:tr w:rsidR="00BB7DDB" w:rsidRPr="00842155" w14:paraId="5DED067F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1D6081" w14:textId="0547C452" w:rsidR="00BB7DDB" w:rsidRPr="00842155" w:rsidRDefault="007139A6" w:rsidP="007139A6">
            <w:pPr>
              <w:pStyle w:val="ObjectiveBullet"/>
              <w:numPr>
                <w:ilvl w:val="1"/>
                <w:numId w:val="9"/>
              </w:numPr>
            </w:pPr>
            <w:r>
              <w:t>Analyze your leadership skills for strengths and areas for improvement.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1A0C1E24" w14:textId="77777777" w:rsidR="00BB7DDB" w:rsidRPr="00842155" w:rsidRDefault="00BB7DDB" w:rsidP="00BB7DD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3A88">
              <w:rPr>
                <w:rFonts w:cs="Arial"/>
                <w:szCs w:val="20"/>
              </w:rPr>
              <w:t>CLO2</w:t>
            </w:r>
          </w:p>
        </w:tc>
      </w:tr>
      <w:tr w:rsidR="00135F7B" w:rsidRPr="00842155" w14:paraId="698F9A8C" w14:textId="77777777" w:rsidTr="002522B3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1F118C" w14:textId="77777777" w:rsidR="00135F7B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Resources, Activities, and Preparation</w:t>
            </w:r>
          </w:p>
          <w:p w14:paraId="67F118C6" w14:textId="77777777" w:rsidR="00135F7B" w:rsidRPr="005B10FE" w:rsidRDefault="009D107E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Utilize these resources and complete these activities in preparation for your graded assignments.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75059DE" w14:textId="77777777" w:rsidR="00135F7B" w:rsidRPr="005B10FE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0946FBE" w14:textId="77777777" w:rsidR="00135F7B" w:rsidRPr="005B10FE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135F7B" w:rsidRPr="00842155" w14:paraId="60317381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28D47C" w14:textId="77777777" w:rsidR="00135F7B" w:rsidRPr="00824D94" w:rsidRDefault="00BB7DDB" w:rsidP="00BB7DD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</w:t>
            </w:r>
          </w:p>
          <w:p w14:paraId="4A6C7AE7" w14:textId="77777777" w:rsidR="00135F7B" w:rsidRPr="00824D94" w:rsidRDefault="00135F7B" w:rsidP="00BB7DD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3FDD67C" w14:textId="77777777" w:rsidR="00135F7B" w:rsidRDefault="00BB7DDB" w:rsidP="009F055D">
            <w:pPr>
              <w:pStyle w:val="AssignmentsLevel1"/>
            </w:pPr>
            <w:r w:rsidRPr="00BB7DDB">
              <w:rPr>
                <w:b/>
              </w:rPr>
              <w:t>Read</w:t>
            </w:r>
            <w:r>
              <w:t xml:space="preserve"> Ch. 5 </w:t>
            </w:r>
            <w:r w:rsidR="009F055D">
              <w:t xml:space="preserve">&amp; </w:t>
            </w:r>
            <w:r>
              <w:t xml:space="preserve">10 of </w:t>
            </w:r>
            <w:r>
              <w:rPr>
                <w:i/>
              </w:rPr>
              <w:t>Joining Together</w:t>
            </w:r>
            <w:r>
              <w:t>.</w:t>
            </w:r>
          </w:p>
          <w:p w14:paraId="55AEA90C" w14:textId="77777777" w:rsidR="002D6D8F" w:rsidRDefault="002D6D8F" w:rsidP="009F055D">
            <w:pPr>
              <w:pStyle w:val="AssignmentsLevel1"/>
            </w:pPr>
          </w:p>
          <w:p w14:paraId="3EB3D24D" w14:textId="660A9750" w:rsidR="002D6D8F" w:rsidRPr="00842155" w:rsidRDefault="002D6D8F" w:rsidP="002D6D8F">
            <w:pPr>
              <w:pStyle w:val="AssignmentsLevel1"/>
            </w:pPr>
            <w:r>
              <w:rPr>
                <w:b/>
              </w:rPr>
              <w:t xml:space="preserve">Share </w:t>
            </w:r>
            <w:r>
              <w:t>your thoughts, ideas, and questions regarding these resources in the Week 3 General Discussion forum.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13979A69" w14:textId="77777777" w:rsidR="00135F7B" w:rsidRPr="009F6FAF" w:rsidRDefault="00BB7DDB" w:rsidP="00BB7DDB">
            <w:pPr>
              <w:rPr>
                <w:rFonts w:cs="Arial"/>
                <w:szCs w:val="20"/>
              </w:rPr>
            </w:pPr>
            <w:r w:rsidRPr="00064CDE">
              <w:rPr>
                <w:rFonts w:cs="Arial"/>
                <w:szCs w:val="20"/>
              </w:rPr>
              <w:t>3.1, 3.2, 3.3 &amp; 5.2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3A0B57BB" w14:textId="5B8C618E" w:rsidR="00135F7B" w:rsidRPr="009F6FAF" w:rsidRDefault="002D6D8F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Content Review and Discussion = </w:t>
            </w:r>
            <w:r w:rsidRPr="002D6D8F">
              <w:rPr>
                <w:rFonts w:cs="Arial"/>
                <w:b/>
                <w:szCs w:val="20"/>
              </w:rPr>
              <w:t>1 hour</w:t>
            </w:r>
          </w:p>
        </w:tc>
      </w:tr>
      <w:tr w:rsidR="00135F7B" w:rsidRPr="00842155" w14:paraId="0B28AC63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28FC25" w14:textId="77777777" w:rsidR="00135F7B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Graded Assignments</w:t>
            </w:r>
          </w:p>
          <w:p w14:paraId="135E00F2" w14:textId="77777777" w:rsidR="00135F7B" w:rsidRPr="005B10FE" w:rsidRDefault="00135F7B" w:rsidP="00DB4448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Complete these </w:t>
            </w:r>
            <w:r w:rsidR="00DB4448">
              <w:rPr>
                <w:rFonts w:cs="Arial"/>
                <w:i/>
                <w:szCs w:val="20"/>
              </w:rPr>
              <w:t>graded</w:t>
            </w:r>
            <w:r>
              <w:rPr>
                <w:rFonts w:cs="Arial"/>
                <w:i/>
                <w:szCs w:val="20"/>
              </w:rPr>
              <w:t xml:space="preserve"> assessments by the end of the week unless specified otherwise.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856EDCD" w14:textId="77777777" w:rsidR="00135F7B" w:rsidRPr="005B10FE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9ED998D" w14:textId="77777777" w:rsidR="00135F7B" w:rsidRPr="005B10FE" w:rsidRDefault="00135F7B" w:rsidP="002522B3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135F7B" w:rsidRPr="00103FC5" w14:paraId="405067AA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6A169A" w14:textId="77777777" w:rsidR="00135F7B" w:rsidRPr="00103FC5" w:rsidRDefault="0018675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3 </w:t>
            </w:r>
            <w:r w:rsidR="00135F7B" w:rsidRPr="00103FC5">
              <w:rPr>
                <w:rFonts w:cs="Arial"/>
                <w:b/>
                <w:szCs w:val="20"/>
              </w:rPr>
              <w:t xml:space="preserve">Discussion: </w:t>
            </w:r>
            <w:r w:rsidR="006E213D">
              <w:rPr>
                <w:rFonts w:cs="Arial"/>
                <w:b/>
                <w:szCs w:val="20"/>
              </w:rPr>
              <w:t>Leadership Characteristics</w:t>
            </w:r>
          </w:p>
          <w:p w14:paraId="2AF1D41C" w14:textId="77777777" w:rsidR="00135F7B" w:rsidRPr="00103FC5" w:rsidRDefault="00135F7B" w:rsidP="002522B3">
            <w:pPr>
              <w:pStyle w:val="AssignmentsLevel1"/>
            </w:pPr>
          </w:p>
          <w:p w14:paraId="1A62F890" w14:textId="77777777" w:rsidR="00135F7B" w:rsidRPr="00103FC5" w:rsidRDefault="00135F7B" w:rsidP="002522B3">
            <w:pPr>
              <w:pStyle w:val="AssignmentsLevel1"/>
            </w:pPr>
            <w:r w:rsidRPr="00103FC5">
              <w:rPr>
                <w:b/>
              </w:rPr>
              <w:t xml:space="preserve">Respond </w:t>
            </w:r>
            <w:r w:rsidRPr="00103FC5">
              <w:t xml:space="preserve">to the following in the </w:t>
            </w:r>
            <w:r w:rsidR="00186750" w:rsidRPr="00E8358A">
              <w:t xml:space="preserve">Week 3 Discussion: </w:t>
            </w:r>
            <w:r w:rsidR="006E213D" w:rsidRPr="00E8358A">
              <w:t>Leadership Characteristics</w:t>
            </w:r>
            <w:r w:rsidRPr="00103FC5">
              <w:t xml:space="preserve"> forum by Thursday:</w:t>
            </w:r>
          </w:p>
          <w:p w14:paraId="61E65D3D" w14:textId="77777777" w:rsidR="00135F7B" w:rsidRPr="00103FC5" w:rsidRDefault="00135F7B" w:rsidP="002522B3">
            <w:pPr>
              <w:pStyle w:val="AssignmentsLevel1"/>
            </w:pPr>
          </w:p>
          <w:p w14:paraId="5D93DE73" w14:textId="2A468D3F" w:rsidR="005F7B01" w:rsidRDefault="008E695B" w:rsidP="008E695B">
            <w:pPr>
              <w:pStyle w:val="AssignmentsLevel2"/>
            </w:pPr>
            <w:r w:rsidRPr="008E695B">
              <w:t>Reflect on your experiences with past leaders and the characteristics of effective leadership. Consider specific examples when you have experienced a good leader versus a poor leader.</w:t>
            </w:r>
            <w:r>
              <w:t xml:space="preserve"> </w:t>
            </w:r>
            <w:r w:rsidR="005F7B01">
              <w:t xml:space="preserve">What was the </w:t>
            </w:r>
            <w:r w:rsidR="001C4252">
              <w:t xml:space="preserve">effects </w:t>
            </w:r>
            <w:r w:rsidR="005F7B01">
              <w:t xml:space="preserve">of the leader on the group dynamics in both positive and negative cases? </w:t>
            </w:r>
            <w:r>
              <w:t>Describe the key actions and behaviors of the person that you’ve experienced as your best leader.</w:t>
            </w:r>
            <w:r w:rsidR="001C4252">
              <w:br/>
            </w:r>
          </w:p>
          <w:p w14:paraId="0CC9D432" w14:textId="77777777" w:rsidR="005F7B01" w:rsidRDefault="005F7B01" w:rsidP="005F7B01">
            <w:pPr>
              <w:pStyle w:val="AssignmentsLevel2"/>
            </w:pPr>
            <w:r>
              <w:t>What does leadership mean to you?</w:t>
            </w:r>
          </w:p>
          <w:p w14:paraId="35DE43A7" w14:textId="77777777" w:rsidR="005F7B01" w:rsidRDefault="005F7B01" w:rsidP="002522B3">
            <w:pPr>
              <w:pStyle w:val="AssignmentsLevel1"/>
              <w:rPr>
                <w:b/>
              </w:rPr>
            </w:pPr>
          </w:p>
          <w:p w14:paraId="2AD62E11" w14:textId="6FA56980" w:rsidR="00135F7B" w:rsidRPr="00103FC5" w:rsidRDefault="00135F7B" w:rsidP="001C4252">
            <w:pPr>
              <w:pStyle w:val="AssignmentsLevel1"/>
              <w:rPr>
                <w:b/>
              </w:rPr>
            </w:pPr>
            <w:r w:rsidRPr="00103FC5">
              <w:rPr>
                <w:b/>
              </w:rPr>
              <w:t>Post</w:t>
            </w:r>
            <w:r w:rsidRPr="00103FC5">
              <w:t xml:space="preserve"> constructive criticism, clarification, additional questions, or your own relevant thoughts to </w:t>
            </w:r>
            <w:r w:rsidR="001C4252">
              <w:t>3</w:t>
            </w:r>
            <w:r w:rsidR="001C4252" w:rsidRPr="00103FC5">
              <w:t xml:space="preserve"> </w:t>
            </w:r>
            <w:r w:rsidRPr="00103FC5">
              <w:t>of your classmates' posts by Sunday.</w:t>
            </w:r>
          </w:p>
        </w:tc>
        <w:tc>
          <w:tcPr>
            <w:tcW w:w="1440" w:type="dxa"/>
          </w:tcPr>
          <w:p w14:paraId="75B21831" w14:textId="53784CE5" w:rsidR="00135F7B" w:rsidRPr="00103FC5" w:rsidRDefault="007139A6" w:rsidP="0032477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3.1, </w:t>
            </w:r>
            <w:r w:rsidR="0032477A">
              <w:rPr>
                <w:rFonts w:cs="Arial"/>
                <w:szCs w:val="20"/>
              </w:rPr>
              <w:t>3.2</w:t>
            </w:r>
          </w:p>
        </w:tc>
        <w:tc>
          <w:tcPr>
            <w:tcW w:w="1440" w:type="dxa"/>
          </w:tcPr>
          <w:p w14:paraId="4C56FDB8" w14:textId="77777777" w:rsidR="00135F7B" w:rsidRPr="00103FC5" w:rsidRDefault="00135F7B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82347E" w:rsidRPr="00132272" w14:paraId="1F1567DD" w14:textId="77777777" w:rsidTr="0082347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17DC99" w14:textId="37CD3582" w:rsidR="0082347E" w:rsidRPr="00F3707A" w:rsidRDefault="0082347E" w:rsidP="0082347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3 Quiz: Group Process </w:t>
            </w:r>
            <w:r w:rsidR="001C4252">
              <w:rPr>
                <w:rFonts w:cs="Arial"/>
                <w:b/>
                <w:szCs w:val="20"/>
              </w:rPr>
              <w:t>and</w:t>
            </w:r>
            <w:r>
              <w:rPr>
                <w:rFonts w:cs="Arial"/>
                <w:b/>
                <w:szCs w:val="20"/>
              </w:rPr>
              <w:t xml:space="preserve"> Theory</w:t>
            </w:r>
          </w:p>
          <w:p w14:paraId="7476DD3A" w14:textId="77777777" w:rsidR="0082347E" w:rsidRDefault="0082347E" w:rsidP="0082347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F11FFD2" w14:textId="1B4A7744" w:rsidR="0082347E" w:rsidRPr="007228E7" w:rsidRDefault="0082347E" w:rsidP="001C4252">
            <w:pPr>
              <w:pStyle w:val="AssignmentsLevel1"/>
            </w:pPr>
            <w:r>
              <w:rPr>
                <w:b/>
              </w:rPr>
              <w:lastRenderedPageBreak/>
              <w:t xml:space="preserve">Complete </w:t>
            </w:r>
            <w:r>
              <w:t xml:space="preserve">the </w:t>
            </w:r>
            <w:r w:rsidRPr="00E8358A">
              <w:t xml:space="preserve">Group Process </w:t>
            </w:r>
            <w:r w:rsidR="001C4252" w:rsidRPr="00E8358A">
              <w:t xml:space="preserve">and </w:t>
            </w:r>
            <w:r w:rsidRPr="00E8358A">
              <w:t>Theory Quiz</w:t>
            </w:r>
            <w:r>
              <w:t xml:space="preserve"> by 11:59 p.m. (EST) on Sunday of Week </w:t>
            </w:r>
            <w:r w:rsidR="001C4252">
              <w:t>3</w:t>
            </w:r>
            <w:r>
              <w:t>.</w:t>
            </w:r>
          </w:p>
        </w:tc>
        <w:tc>
          <w:tcPr>
            <w:tcW w:w="1440" w:type="dxa"/>
          </w:tcPr>
          <w:p w14:paraId="408FD79B" w14:textId="171BB4C7" w:rsidR="0082347E" w:rsidRPr="00132272" w:rsidRDefault="007139A6" w:rsidP="0082347E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1.1, 1.2, </w:t>
            </w:r>
            <w:r w:rsidR="0082347E" w:rsidRPr="000972A7">
              <w:rPr>
                <w:rFonts w:cs="Arial"/>
                <w:szCs w:val="20"/>
              </w:rPr>
              <w:t>2.2</w:t>
            </w:r>
          </w:p>
        </w:tc>
        <w:tc>
          <w:tcPr>
            <w:tcW w:w="1440" w:type="dxa"/>
          </w:tcPr>
          <w:p w14:paraId="694F379D" w14:textId="77777777" w:rsidR="0082347E" w:rsidRPr="00132272" w:rsidRDefault="0082347E" w:rsidP="0082347E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</w:p>
        </w:tc>
      </w:tr>
      <w:tr w:rsidR="006730E0" w:rsidRPr="00132272" w14:paraId="1A5A69FA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744701" w14:textId="2F965DFD" w:rsidR="006730E0" w:rsidRDefault="006730E0" w:rsidP="006730E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Week 3</w:t>
            </w:r>
            <w:r w:rsidRPr="006730E0">
              <w:rPr>
                <w:rFonts w:cs="Arial"/>
                <w:b/>
                <w:szCs w:val="20"/>
              </w:rPr>
              <w:t xml:space="preserve"> Worksheet: Leadership Skills Assessment</w:t>
            </w:r>
          </w:p>
          <w:p w14:paraId="3EABB3BE" w14:textId="77777777" w:rsidR="006730E0" w:rsidRPr="006730E0" w:rsidRDefault="006730E0" w:rsidP="006730E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2D4E19C" w14:textId="12CE3C67" w:rsidR="006730E0" w:rsidRPr="006730E0" w:rsidRDefault="006730E0" w:rsidP="006730E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730E0">
              <w:rPr>
                <w:rFonts w:cs="Arial"/>
                <w:b/>
                <w:szCs w:val="20"/>
              </w:rPr>
              <w:t xml:space="preserve">Complete </w:t>
            </w:r>
            <w:r w:rsidRPr="006730E0">
              <w:rPr>
                <w:rFonts w:cs="Arial"/>
                <w:szCs w:val="20"/>
              </w:rPr>
              <w:t xml:space="preserve">the </w:t>
            </w:r>
            <w:hyperlink r:id="rId26" w:history="1">
              <w:r w:rsidR="009D6227" w:rsidRPr="009D6227">
                <w:rPr>
                  <w:rStyle w:val="Hyperlink"/>
                  <w:rFonts w:cs="Arial"/>
                  <w:szCs w:val="20"/>
                </w:rPr>
                <w:t>How Good Are Your Leadership Skills?</w:t>
              </w:r>
            </w:hyperlink>
            <w:r w:rsidR="009D6227">
              <w:rPr>
                <w:rFonts w:cs="Arial"/>
                <w:szCs w:val="20"/>
              </w:rPr>
              <w:t xml:space="preserve"> </w:t>
            </w:r>
            <w:r w:rsidR="001C4252">
              <w:rPr>
                <w:rFonts w:cs="Arial"/>
                <w:szCs w:val="20"/>
              </w:rPr>
              <w:t>a</w:t>
            </w:r>
            <w:r w:rsidR="009D6227">
              <w:rPr>
                <w:rFonts w:cs="Arial"/>
                <w:szCs w:val="20"/>
              </w:rPr>
              <w:t>ssessment</w:t>
            </w:r>
            <w:r w:rsidR="001C4252">
              <w:rPr>
                <w:rFonts w:cs="Arial"/>
                <w:szCs w:val="20"/>
              </w:rPr>
              <w:t>,</w:t>
            </w:r>
            <w:r w:rsidR="009D6227">
              <w:rPr>
                <w:rFonts w:cs="Arial"/>
                <w:szCs w:val="20"/>
              </w:rPr>
              <w:t xml:space="preserve"> </w:t>
            </w:r>
            <w:r w:rsidRPr="006730E0">
              <w:rPr>
                <w:rFonts w:cs="Arial"/>
                <w:szCs w:val="20"/>
              </w:rPr>
              <w:t xml:space="preserve">and </w:t>
            </w:r>
            <w:r w:rsidRPr="00E8358A">
              <w:rPr>
                <w:rFonts w:cs="Arial"/>
                <w:b/>
                <w:szCs w:val="20"/>
              </w:rPr>
              <w:t>examine</w:t>
            </w:r>
            <w:r w:rsidRPr="006730E0">
              <w:rPr>
                <w:rFonts w:cs="Arial"/>
                <w:szCs w:val="20"/>
              </w:rPr>
              <w:t xml:space="preserve"> your results.</w:t>
            </w:r>
          </w:p>
          <w:p w14:paraId="5D4285E7" w14:textId="77777777" w:rsidR="002F4886" w:rsidRDefault="002F4886" w:rsidP="006730E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BDFD4E5" w14:textId="348E96F8" w:rsidR="006730E0" w:rsidRDefault="006730E0" w:rsidP="006730E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6730E0">
              <w:rPr>
                <w:rFonts w:cs="Arial"/>
                <w:b/>
                <w:szCs w:val="20"/>
              </w:rPr>
              <w:t xml:space="preserve">Record </w:t>
            </w:r>
            <w:r w:rsidRPr="006730E0">
              <w:rPr>
                <w:rFonts w:cs="Arial"/>
                <w:szCs w:val="20"/>
              </w:rPr>
              <w:t>your responses for each statement. You will need this information to interpret your total score and complete this assignment.</w:t>
            </w:r>
          </w:p>
          <w:p w14:paraId="5C1B5B82" w14:textId="77777777" w:rsidR="006730E0" w:rsidRPr="006730E0" w:rsidRDefault="006730E0" w:rsidP="006730E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913803F" w14:textId="4EEF5F4F" w:rsidR="006730E0" w:rsidRDefault="006730E0" w:rsidP="006730E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730E0">
              <w:rPr>
                <w:rFonts w:cs="Arial"/>
                <w:b/>
                <w:szCs w:val="20"/>
              </w:rPr>
              <w:t xml:space="preserve">Create </w:t>
            </w:r>
            <w:r w:rsidRPr="006730E0">
              <w:rPr>
                <w:rFonts w:cs="Arial"/>
                <w:szCs w:val="20"/>
              </w:rPr>
              <w:t xml:space="preserve">a SWOT </w:t>
            </w:r>
            <w:r w:rsidR="001C4252">
              <w:rPr>
                <w:rFonts w:cs="Arial"/>
                <w:szCs w:val="20"/>
              </w:rPr>
              <w:t>a</w:t>
            </w:r>
            <w:r w:rsidRPr="006730E0">
              <w:rPr>
                <w:rFonts w:cs="Arial"/>
                <w:szCs w:val="20"/>
              </w:rPr>
              <w:t xml:space="preserve">nalysis </w:t>
            </w:r>
            <w:r w:rsidR="001C4252">
              <w:rPr>
                <w:rFonts w:cs="Arial"/>
                <w:szCs w:val="20"/>
              </w:rPr>
              <w:t>c</w:t>
            </w:r>
            <w:r w:rsidRPr="006730E0">
              <w:rPr>
                <w:rFonts w:cs="Arial"/>
                <w:szCs w:val="20"/>
              </w:rPr>
              <w:t>hart</w:t>
            </w:r>
            <w:r w:rsidR="001C4252">
              <w:rPr>
                <w:rFonts w:cs="Arial"/>
                <w:szCs w:val="20"/>
              </w:rPr>
              <w:t xml:space="preserve"> or g</w:t>
            </w:r>
            <w:r w:rsidR="00EE29B0">
              <w:rPr>
                <w:rFonts w:cs="Arial"/>
                <w:szCs w:val="20"/>
              </w:rPr>
              <w:t>raphic</w:t>
            </w:r>
            <w:r w:rsidR="009D6227">
              <w:rPr>
                <w:rFonts w:cs="Arial"/>
                <w:szCs w:val="20"/>
              </w:rPr>
              <w:t xml:space="preserve"> </w:t>
            </w:r>
            <w:r w:rsidR="00EE29B0">
              <w:rPr>
                <w:rFonts w:cs="Arial"/>
                <w:szCs w:val="20"/>
              </w:rPr>
              <w:t xml:space="preserve">that interprets </w:t>
            </w:r>
            <w:r w:rsidR="009D6227">
              <w:rPr>
                <w:rFonts w:cs="Arial"/>
                <w:szCs w:val="20"/>
              </w:rPr>
              <w:t>the results of this activity</w:t>
            </w:r>
            <w:r w:rsidRPr="006730E0">
              <w:rPr>
                <w:rFonts w:cs="Arial"/>
                <w:szCs w:val="20"/>
              </w:rPr>
              <w:t xml:space="preserve">. You </w:t>
            </w:r>
            <w:r w:rsidR="009D6227">
              <w:rPr>
                <w:rFonts w:cs="Arial"/>
                <w:szCs w:val="20"/>
              </w:rPr>
              <w:t>may use the SWOT Analysis Chart as your template or</w:t>
            </w:r>
            <w:r w:rsidRPr="006730E0">
              <w:rPr>
                <w:rFonts w:cs="Arial"/>
                <w:szCs w:val="20"/>
              </w:rPr>
              <w:t xml:space="preserve"> design one of your own.</w:t>
            </w:r>
            <w:r w:rsidR="00EE29B0">
              <w:rPr>
                <w:rFonts w:cs="Arial"/>
                <w:szCs w:val="20"/>
              </w:rPr>
              <w:t xml:space="preserve"> Your chart</w:t>
            </w:r>
            <w:r w:rsidR="001C4252">
              <w:rPr>
                <w:rFonts w:cs="Arial"/>
                <w:szCs w:val="20"/>
              </w:rPr>
              <w:t xml:space="preserve"> or </w:t>
            </w:r>
            <w:r w:rsidR="00EE29B0">
              <w:rPr>
                <w:rFonts w:cs="Arial"/>
                <w:szCs w:val="20"/>
              </w:rPr>
              <w:t>graphic must also answer the following questions:</w:t>
            </w:r>
          </w:p>
          <w:p w14:paraId="58AE403D" w14:textId="77777777" w:rsidR="009D6227" w:rsidRPr="006730E0" w:rsidRDefault="009D6227" w:rsidP="006730E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C2BAB7B" w14:textId="292144DF" w:rsidR="006730E0" w:rsidRPr="006730E0" w:rsidRDefault="006730E0" w:rsidP="00EE29B0">
            <w:pPr>
              <w:pStyle w:val="AssignmentsLevel2"/>
            </w:pPr>
            <w:r w:rsidRPr="006730E0">
              <w:t xml:space="preserve">What have I learned about </w:t>
            </w:r>
            <w:r w:rsidR="009D6227">
              <w:t>myself</w:t>
            </w:r>
            <w:r w:rsidRPr="006730E0">
              <w:t xml:space="preserve"> that is new? </w:t>
            </w:r>
          </w:p>
          <w:p w14:paraId="425E692C" w14:textId="3ACE9FC7" w:rsidR="006730E0" w:rsidRPr="006730E0" w:rsidRDefault="006730E0" w:rsidP="00EE29B0">
            <w:pPr>
              <w:pStyle w:val="AssignmentsLevel2"/>
            </w:pPr>
            <w:r w:rsidRPr="006730E0">
              <w:t xml:space="preserve">What </w:t>
            </w:r>
            <w:r w:rsidR="009D6227">
              <w:t xml:space="preserve">have I </w:t>
            </w:r>
            <w:r w:rsidRPr="006730E0">
              <w:t>confirmed about myself that I already knew?</w:t>
            </w:r>
          </w:p>
          <w:p w14:paraId="3AF58E82" w14:textId="0C0AA689" w:rsidR="006730E0" w:rsidRDefault="006730E0" w:rsidP="00EE29B0">
            <w:pPr>
              <w:pStyle w:val="AssignmentsLevel2"/>
            </w:pPr>
            <w:r w:rsidRPr="006730E0">
              <w:t>How will this information effect the way I approach group work?</w:t>
            </w:r>
          </w:p>
          <w:p w14:paraId="2092821D" w14:textId="77777777" w:rsidR="006730E0" w:rsidRPr="006730E0" w:rsidRDefault="006730E0" w:rsidP="006730E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641D5B3" w14:textId="502847D8" w:rsidR="006730E0" w:rsidRDefault="009D6227" w:rsidP="001C425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this assignment</w:t>
            </w:r>
            <w:r w:rsidR="006730E0" w:rsidRPr="006730E0">
              <w:rPr>
                <w:rFonts w:cs="Arial"/>
                <w:szCs w:val="20"/>
              </w:rPr>
              <w:t xml:space="preserve"> by 11:59 p.m. (EST) on Sunday of Week </w:t>
            </w:r>
            <w:r w:rsidR="001C4252">
              <w:rPr>
                <w:rFonts w:cs="Arial"/>
                <w:szCs w:val="20"/>
              </w:rPr>
              <w:t>3</w:t>
            </w:r>
            <w:r w:rsidR="006730E0" w:rsidRPr="006730E0"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36B009E5" w14:textId="26C95507" w:rsidR="006730E0" w:rsidRDefault="007139A6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1440" w:type="dxa"/>
          </w:tcPr>
          <w:p w14:paraId="1A78762D" w14:textId="676EA3A5" w:rsidR="006730E0" w:rsidRPr="00132272" w:rsidRDefault="00EB05F7" w:rsidP="00EB05F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8436EC" w:rsidRPr="00132272" w14:paraId="38368D0E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A5CD35" w14:textId="77777777" w:rsidR="008436EC" w:rsidRDefault="008436EC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186750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 xml:space="preserve"> Team Task: Research and Rationale</w:t>
            </w:r>
          </w:p>
          <w:p w14:paraId="5EBE4C09" w14:textId="77777777" w:rsidR="00EE1AE1" w:rsidRDefault="00EE1AE1" w:rsidP="00EE1AE1"/>
          <w:p w14:paraId="4577D0AF" w14:textId="7CC5B3BD" w:rsidR="00EE1AE1" w:rsidRPr="00EE1AE1" w:rsidRDefault="00EE1AE1" w:rsidP="00EE1AE1">
            <w:r>
              <w:t xml:space="preserve">This week, your team should be </w:t>
            </w:r>
            <w:r w:rsidRPr="008436EC">
              <w:rPr>
                <w:rFonts w:cs="Arial"/>
                <w:szCs w:val="20"/>
              </w:rPr>
              <w:t xml:space="preserve">researching </w:t>
            </w:r>
            <w:r>
              <w:rPr>
                <w:rFonts w:cs="Arial"/>
                <w:szCs w:val="20"/>
              </w:rPr>
              <w:t>its</w:t>
            </w:r>
            <w:r w:rsidRPr="008436EC">
              <w:rPr>
                <w:rFonts w:cs="Arial"/>
                <w:szCs w:val="20"/>
              </w:rPr>
              <w:t xml:space="preserve"> topic and determining the rationale f</w:t>
            </w:r>
            <w:r>
              <w:rPr>
                <w:rFonts w:cs="Arial"/>
                <w:szCs w:val="20"/>
              </w:rPr>
              <w:t>or the topic</w:t>
            </w:r>
            <w:r w:rsidR="00EE29B0">
              <w:rPr>
                <w:rFonts w:cs="Arial"/>
                <w:szCs w:val="20"/>
              </w:rPr>
              <w:t>’s</w:t>
            </w:r>
            <w:r>
              <w:rPr>
                <w:rFonts w:cs="Arial"/>
                <w:szCs w:val="20"/>
              </w:rPr>
              <w:t xml:space="preserve"> importance.</w:t>
            </w:r>
          </w:p>
          <w:p w14:paraId="208D9421" w14:textId="77777777" w:rsidR="00EE1AE1" w:rsidRDefault="00EE1AE1" w:rsidP="00EE1AE1">
            <w:pPr>
              <w:rPr>
                <w:b/>
              </w:rPr>
            </w:pPr>
          </w:p>
          <w:p w14:paraId="7278858F" w14:textId="77777777" w:rsidR="00EE1AE1" w:rsidRDefault="00A86C17" w:rsidP="00EE1AE1">
            <w:r>
              <w:rPr>
                <w:b/>
              </w:rPr>
              <w:t>Complete</w:t>
            </w:r>
            <w:r w:rsidR="00FA1FED">
              <w:t xml:space="preserve"> the following within the </w:t>
            </w:r>
            <w:r w:rsidR="00FA1FED" w:rsidRPr="00E8358A">
              <w:t>Group Discussion Board</w:t>
            </w:r>
            <w:r w:rsidR="00FA1FED">
              <w:t xml:space="preserve"> on your </w:t>
            </w:r>
            <w:r w:rsidR="00FA1FED" w:rsidRPr="00E8358A">
              <w:t>Learning Team Page</w:t>
            </w:r>
            <w:r w:rsidR="00FA1FED">
              <w:t>:</w:t>
            </w:r>
          </w:p>
          <w:p w14:paraId="14A8BB68" w14:textId="77777777" w:rsidR="00644032" w:rsidRDefault="00644032" w:rsidP="001308C2">
            <w:pPr>
              <w:tabs>
                <w:tab w:val="left" w:pos="2329"/>
              </w:tabs>
            </w:pPr>
          </w:p>
          <w:p w14:paraId="282A5362" w14:textId="053612A4" w:rsidR="00644032" w:rsidRPr="00644032" w:rsidRDefault="00644032" w:rsidP="00A86C17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Provide an update on the group</w:t>
            </w:r>
            <w:r w:rsidR="001A460F">
              <w:rPr>
                <w:rFonts w:eastAsia="Calibri"/>
              </w:rPr>
              <w:t>’s</w:t>
            </w:r>
            <w:r w:rsidRPr="00644032">
              <w:rPr>
                <w:rFonts w:eastAsia="Calibri"/>
              </w:rPr>
              <w:t xml:space="preserve"> progress.</w:t>
            </w:r>
          </w:p>
          <w:p w14:paraId="7ACD9ED4" w14:textId="0ECDEDC4" w:rsidR="00644032" w:rsidRPr="00644032" w:rsidRDefault="00644032" w:rsidP="00A86C17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Determine which software application will be utilized for your team presentation.</w:t>
            </w:r>
          </w:p>
          <w:p w14:paraId="3D532F1D" w14:textId="1E4F06AC" w:rsidR="00644032" w:rsidRPr="00644032" w:rsidRDefault="00644032" w:rsidP="00A86C17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Determine the rationale for the importance of the topic.</w:t>
            </w:r>
          </w:p>
          <w:p w14:paraId="3B434E5E" w14:textId="3B57C2C7" w:rsidR="00644032" w:rsidRPr="00644032" w:rsidRDefault="00644032" w:rsidP="00A86C17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Discuss ideas for a video clip interview with an authority.</w:t>
            </w:r>
          </w:p>
          <w:p w14:paraId="20223608" w14:textId="242BB907" w:rsidR="00644032" w:rsidRPr="00644032" w:rsidRDefault="00644032" w:rsidP="00A86C17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>Discuss ways to incorporate creative demonstration of the concept (i.e.</w:t>
            </w:r>
            <w:r w:rsidR="001A460F">
              <w:rPr>
                <w:rFonts w:eastAsia="Calibri"/>
              </w:rPr>
              <w:t>,</w:t>
            </w:r>
            <w:r w:rsidRPr="00644032">
              <w:rPr>
                <w:rFonts w:eastAsia="Calibri"/>
              </w:rPr>
              <w:t xml:space="preserve"> movie</w:t>
            </w:r>
            <w:r w:rsidR="001A460F">
              <w:rPr>
                <w:rFonts w:eastAsia="Calibri"/>
              </w:rPr>
              <w:t xml:space="preserve"> or </w:t>
            </w:r>
            <w:r w:rsidRPr="00644032">
              <w:rPr>
                <w:rFonts w:eastAsia="Calibri"/>
              </w:rPr>
              <w:t>TV show take-off, live skit, group exercise, game show, etc.).</w:t>
            </w:r>
          </w:p>
          <w:p w14:paraId="5B7F8821" w14:textId="55F1FE98" w:rsidR="00644032" w:rsidRDefault="00644032" w:rsidP="00A86C17">
            <w:pPr>
              <w:pStyle w:val="AssignmentsLevel2"/>
              <w:rPr>
                <w:rFonts w:eastAsia="Calibri"/>
              </w:rPr>
            </w:pPr>
            <w:r w:rsidRPr="00644032">
              <w:rPr>
                <w:rFonts w:eastAsia="Calibri"/>
              </w:rPr>
              <w:t xml:space="preserve">Post at least </w:t>
            </w:r>
            <w:r w:rsidR="001A460F">
              <w:rPr>
                <w:rFonts w:eastAsia="Calibri"/>
              </w:rPr>
              <w:t>3</w:t>
            </w:r>
            <w:r w:rsidR="001A460F" w:rsidRPr="00644032">
              <w:rPr>
                <w:rFonts w:eastAsia="Calibri"/>
              </w:rPr>
              <w:t xml:space="preserve"> </w:t>
            </w:r>
            <w:r w:rsidRPr="00644032">
              <w:rPr>
                <w:rFonts w:eastAsia="Calibri"/>
              </w:rPr>
              <w:t>sources (per team member) for team review and consideration.</w:t>
            </w:r>
          </w:p>
          <w:p w14:paraId="46962ECF" w14:textId="77777777" w:rsidR="00A86C17" w:rsidRPr="00A86C17" w:rsidRDefault="00A86C17" w:rsidP="00A86C17">
            <w:pPr>
              <w:pStyle w:val="AssignmentsLevel1"/>
              <w:rPr>
                <w:rFonts w:eastAsia="Calibri"/>
              </w:rPr>
            </w:pPr>
          </w:p>
          <w:p w14:paraId="0A8E865B" w14:textId="3FC0F43F" w:rsidR="00644032" w:rsidRPr="008436EC" w:rsidRDefault="00644032" w:rsidP="001A460F">
            <w:pPr>
              <w:pStyle w:val="AssignmentsLevel1"/>
            </w:pPr>
            <w:r w:rsidRPr="00A86C17">
              <w:rPr>
                <w:rFonts w:eastAsia="Calibri"/>
              </w:rPr>
              <w:t xml:space="preserve">The </w:t>
            </w:r>
            <w:r w:rsidRPr="00E8358A">
              <w:rPr>
                <w:rFonts w:eastAsia="Calibri"/>
              </w:rPr>
              <w:t>Research and Rationale Post</w:t>
            </w:r>
            <w:r w:rsidRPr="00A86C17">
              <w:rPr>
                <w:rFonts w:eastAsia="Calibri"/>
              </w:rPr>
              <w:t xml:space="preserve"> is due by 11:59 p.m. (EST) on Sunday of Week </w:t>
            </w:r>
            <w:r w:rsidR="001A460F">
              <w:rPr>
                <w:rFonts w:eastAsia="Calibri"/>
              </w:rPr>
              <w:t>3</w:t>
            </w:r>
            <w:r w:rsidRPr="00A86C17">
              <w:rPr>
                <w:rFonts w:eastAsia="Calibri"/>
              </w:rPr>
              <w:t>.</w:t>
            </w:r>
          </w:p>
        </w:tc>
        <w:tc>
          <w:tcPr>
            <w:tcW w:w="1440" w:type="dxa"/>
          </w:tcPr>
          <w:p w14:paraId="18C50BA8" w14:textId="5254772D" w:rsidR="008436EC" w:rsidRDefault="007139A6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COURSE</w:t>
            </w:r>
          </w:p>
        </w:tc>
        <w:tc>
          <w:tcPr>
            <w:tcW w:w="1440" w:type="dxa"/>
          </w:tcPr>
          <w:p w14:paraId="5A5CE127" w14:textId="095B2702" w:rsidR="008436EC" w:rsidRPr="00132272" w:rsidRDefault="00EB05F7" w:rsidP="00E32313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Team Collaboration = </w:t>
            </w:r>
            <w:r w:rsidR="00E32313">
              <w:rPr>
                <w:b/>
              </w:rPr>
              <w:t>3</w:t>
            </w:r>
            <w:r w:rsidRPr="005D3090">
              <w:rPr>
                <w:b/>
              </w:rPr>
              <w:t xml:space="preserve"> hour</w:t>
            </w:r>
          </w:p>
        </w:tc>
      </w:tr>
      <w:tr w:rsidR="00662F68" w:rsidRPr="00132272" w14:paraId="478E6907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CE1D8B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186750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1C59CE">
              <w:rPr>
                <w:rFonts w:cs="Arial"/>
                <w:b/>
                <w:szCs w:val="20"/>
              </w:rPr>
              <w:t>Journal</w:t>
            </w:r>
            <w:r w:rsidR="00186750">
              <w:rPr>
                <w:rFonts w:cs="Arial"/>
                <w:b/>
                <w:szCs w:val="20"/>
              </w:rPr>
              <w:t xml:space="preserve"> Entry</w:t>
            </w:r>
          </w:p>
          <w:p w14:paraId="41500D9A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72697F3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Write</w:t>
            </w:r>
            <w:r w:rsidRPr="001C59CE">
              <w:rPr>
                <w:rFonts w:cs="Arial"/>
                <w:szCs w:val="20"/>
              </w:rPr>
              <w:t xml:space="preserve"> a </w:t>
            </w:r>
            <w:r>
              <w:rPr>
                <w:rFonts w:cs="Arial"/>
                <w:szCs w:val="20"/>
              </w:rPr>
              <w:t>journal entry that reflects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on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this week’s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content</w:t>
            </w:r>
            <w:r w:rsidRPr="001C59CE">
              <w:rPr>
                <w:rFonts w:cs="Arial"/>
                <w:szCs w:val="20"/>
              </w:rPr>
              <w:t xml:space="preserve"> (readings,</w:t>
            </w:r>
            <w:r>
              <w:rPr>
                <w:rFonts w:cs="Arial"/>
                <w:szCs w:val="20"/>
              </w:rPr>
              <w:t xml:space="preserve"> videos, multimedia, etc.) and provides an</w:t>
            </w:r>
            <w:r w:rsidRPr="009303CE">
              <w:rPr>
                <w:rFonts w:cs="Arial"/>
                <w:szCs w:val="20"/>
              </w:rPr>
              <w:t xml:space="preserve"> update on t</w:t>
            </w:r>
            <w:r>
              <w:rPr>
                <w:rFonts w:cs="Arial"/>
                <w:szCs w:val="20"/>
              </w:rPr>
              <w:t>he status of your learning team. Y</w:t>
            </w:r>
            <w:r w:rsidRPr="005B64A1">
              <w:rPr>
                <w:rFonts w:cs="Arial"/>
                <w:szCs w:val="20"/>
              </w:rPr>
              <w:t xml:space="preserve">our </w:t>
            </w:r>
            <w:r>
              <w:rPr>
                <w:rFonts w:cs="Arial"/>
                <w:szCs w:val="20"/>
              </w:rPr>
              <w:t>journal entry</w:t>
            </w:r>
            <w:r w:rsidRPr="005B64A1">
              <w:rPr>
                <w:rFonts w:cs="Arial"/>
                <w:szCs w:val="20"/>
              </w:rPr>
              <w:t xml:space="preserve"> should include the following:</w:t>
            </w:r>
          </w:p>
          <w:p w14:paraId="5EA0184C" w14:textId="77777777" w:rsidR="00662F68" w:rsidRPr="005B64A1" w:rsidRDefault="00662F68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ED0FF57" w14:textId="6866E55C" w:rsidR="00662F68" w:rsidRDefault="00662F68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 w:rsidRPr="00277F53">
              <w:rPr>
                <w:b/>
              </w:rPr>
              <w:t>Part I: Weekly Content Reflection (200</w:t>
            </w:r>
            <w:r w:rsidR="001A460F">
              <w:rPr>
                <w:b/>
              </w:rPr>
              <w:t xml:space="preserve"> to </w:t>
            </w:r>
            <w:r w:rsidRPr="00277F53">
              <w:rPr>
                <w:b/>
              </w:rPr>
              <w:t>300 words)</w:t>
            </w:r>
          </w:p>
          <w:p w14:paraId="72E07D60" w14:textId="77777777" w:rsidR="00662F68" w:rsidRPr="00277F53" w:rsidRDefault="00662F68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2936C4BC" w14:textId="77777777" w:rsidR="00662F68" w:rsidRDefault="00662F68" w:rsidP="001308C2">
            <w:pPr>
              <w:pStyle w:val="AssignmentsLevel2"/>
            </w:pPr>
            <w:r>
              <w:t>C</w:t>
            </w:r>
            <w:r w:rsidRPr="005B64A1">
              <w:t>omparison of approaches and</w:t>
            </w:r>
            <w:r>
              <w:t xml:space="preserve"> theories to group development</w:t>
            </w:r>
          </w:p>
          <w:p w14:paraId="352639B0" w14:textId="4E79D768" w:rsidR="00662F68" w:rsidRDefault="00662F68" w:rsidP="001308C2">
            <w:pPr>
              <w:pStyle w:val="AssignmentsLevel2"/>
            </w:pPr>
            <w:r>
              <w:t>M</w:t>
            </w:r>
            <w:r w:rsidRPr="00967C50">
              <w:t xml:space="preserve">inimum of </w:t>
            </w:r>
            <w:r w:rsidR="001A460F">
              <w:t>2</w:t>
            </w:r>
            <w:r w:rsidR="001A460F" w:rsidRPr="00967C50">
              <w:t xml:space="preserve"> </w:t>
            </w:r>
            <w:r w:rsidRPr="00967C50">
              <w:t xml:space="preserve">resource links (video clip, web link, article, </w:t>
            </w:r>
            <w:r>
              <w:t>etc.) that support your comparison</w:t>
            </w:r>
          </w:p>
          <w:p w14:paraId="167FE32A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433A8E03" w14:textId="33499A95" w:rsidR="00662F68" w:rsidRDefault="00662F68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  <w:r w:rsidRPr="00277F53">
              <w:rPr>
                <w:b/>
              </w:rPr>
              <w:t>Part II:</w:t>
            </w:r>
            <w:r>
              <w:rPr>
                <w:b/>
              </w:rPr>
              <w:t xml:space="preserve"> Learning Team Update</w:t>
            </w:r>
            <w:r w:rsidR="00E77561">
              <w:rPr>
                <w:b/>
              </w:rPr>
              <w:t xml:space="preserve"> (200</w:t>
            </w:r>
            <w:r w:rsidR="001A460F">
              <w:rPr>
                <w:b/>
              </w:rPr>
              <w:t xml:space="preserve"> to </w:t>
            </w:r>
            <w:r w:rsidRPr="00277F53">
              <w:rPr>
                <w:b/>
              </w:rPr>
              <w:t>300</w:t>
            </w:r>
            <w:r>
              <w:rPr>
                <w:b/>
              </w:rPr>
              <w:t xml:space="preserve"> words</w:t>
            </w:r>
            <w:r w:rsidRPr="00277F53">
              <w:rPr>
                <w:b/>
              </w:rPr>
              <w:t>)</w:t>
            </w:r>
          </w:p>
          <w:p w14:paraId="3866D511" w14:textId="77777777" w:rsidR="00662F68" w:rsidRPr="00277F53" w:rsidRDefault="00662F68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5C08CE0F" w14:textId="29BC0BE4" w:rsidR="00662F68" w:rsidRDefault="00662F68" w:rsidP="001308C2">
            <w:pPr>
              <w:pStyle w:val="AssignmentsLevel2"/>
            </w:pPr>
            <w:r>
              <w:t>How</w:t>
            </w:r>
            <w:r w:rsidR="001A460F">
              <w:t xml:space="preserve"> i</w:t>
            </w:r>
            <w:r>
              <w:t>s it going with your learning team this week</w:t>
            </w:r>
            <w:r w:rsidR="00BE4D67">
              <w:t>?</w:t>
            </w:r>
          </w:p>
          <w:p w14:paraId="23718689" w14:textId="2E20E16D" w:rsidR="00BE4D67" w:rsidRDefault="00BE4D67" w:rsidP="001308C2">
            <w:pPr>
              <w:pStyle w:val="AssignmentsLevel2"/>
            </w:pPr>
            <w:r>
              <w:t>Have there been any highs or lows you would like to share?</w:t>
            </w:r>
          </w:p>
          <w:p w14:paraId="58D5E9F8" w14:textId="3C1A0BFD" w:rsidR="00662F68" w:rsidRDefault="00662F68" w:rsidP="001308C2">
            <w:pPr>
              <w:pStyle w:val="AssignmentsLevel2"/>
            </w:pPr>
            <w:r>
              <w:t>A</w:t>
            </w:r>
            <w:r w:rsidR="001A460F">
              <w:t>re there a</w:t>
            </w:r>
            <w:r>
              <w:t>ny concerns or questions?</w:t>
            </w:r>
          </w:p>
          <w:p w14:paraId="217DA4BD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6C25B1BC" w14:textId="3E74E3E5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  <w:r w:rsidRPr="00E8358A">
              <w:rPr>
                <w:i/>
              </w:rPr>
              <w:t>Note:</w:t>
            </w:r>
            <w:r>
              <w:t xml:space="preserve"> </w:t>
            </w:r>
            <w:r w:rsidR="001A460F">
              <w:t>Y</w:t>
            </w:r>
            <w:r>
              <w:t>our post in this journal is only visible to your instructor.</w:t>
            </w:r>
          </w:p>
          <w:p w14:paraId="7D2079A5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61E7B4FD" w14:textId="026E81B0" w:rsidR="00662F68" w:rsidRPr="002E7AFD" w:rsidRDefault="00662F68" w:rsidP="001A460F">
            <w:pPr>
              <w:pStyle w:val="AssignmentsLevel2"/>
              <w:numPr>
                <w:ilvl w:val="0"/>
                <w:numId w:val="0"/>
              </w:numPr>
            </w:pPr>
            <w:r w:rsidRPr="00410A71">
              <w:rPr>
                <w:b/>
              </w:rPr>
              <w:t>Submit</w:t>
            </w:r>
            <w:r>
              <w:t xml:space="preserve"> this journal entry by 11:59 p.m. (EST) on Sunday of Week </w:t>
            </w:r>
            <w:r w:rsidR="00485EBD">
              <w:t>3</w:t>
            </w:r>
            <w:r>
              <w:t>.</w:t>
            </w:r>
          </w:p>
        </w:tc>
        <w:tc>
          <w:tcPr>
            <w:tcW w:w="1440" w:type="dxa"/>
          </w:tcPr>
          <w:p w14:paraId="1117261B" w14:textId="77777777" w:rsidR="00662F68" w:rsidRPr="00132272" w:rsidRDefault="00662F68" w:rsidP="001308C2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3.1, 3.2 </w:t>
            </w:r>
          </w:p>
        </w:tc>
        <w:tc>
          <w:tcPr>
            <w:tcW w:w="1440" w:type="dxa"/>
          </w:tcPr>
          <w:p w14:paraId="401D8544" w14:textId="32C78F61" w:rsidR="00662F68" w:rsidRPr="00132272" w:rsidRDefault="00291C1F" w:rsidP="00EB05F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</w:t>
            </w:r>
            <w:r>
              <w:lastRenderedPageBreak/>
              <w:t xml:space="preserve">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135F7B" w:rsidRPr="00842155" w14:paraId="12C1D3DA" w14:textId="77777777" w:rsidTr="002522B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601DE4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678055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CB301D0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3A596699" w14:textId="219C028A" w:rsidR="00135F7B" w:rsidRPr="00842155" w:rsidRDefault="00E32313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583110">
              <w:rPr>
                <w:rFonts w:cs="Arial"/>
                <w:b/>
                <w:szCs w:val="20"/>
              </w:rPr>
              <w:t xml:space="preserve"> hours</w:t>
            </w:r>
          </w:p>
        </w:tc>
      </w:tr>
    </w:tbl>
    <w:p w14:paraId="30E904A0" w14:textId="77777777" w:rsidR="005344A9" w:rsidRDefault="005344A9" w:rsidP="0020635A">
      <w:pPr>
        <w:pStyle w:val="Heading1"/>
      </w:pPr>
    </w:p>
    <w:p w14:paraId="76632AF7" w14:textId="77777777" w:rsidR="005344A9" w:rsidRPr="00104F2B" w:rsidRDefault="005344A9" w:rsidP="0020635A">
      <w:pPr>
        <w:pStyle w:val="Heading1"/>
      </w:pPr>
      <w:r w:rsidRPr="00104F2B">
        <w:t>Faculty Notes</w:t>
      </w:r>
    </w:p>
    <w:p w14:paraId="65C05532" w14:textId="509C19E8" w:rsidR="00104F2B" w:rsidRDefault="00104F2B" w:rsidP="00E66AE8"/>
    <w:p w14:paraId="44D74671" w14:textId="03EF309B" w:rsidR="00104F2B" w:rsidRPr="00E66AE8" w:rsidRDefault="00167C8B" w:rsidP="006D1B0B">
      <w:pPr>
        <w:sectPr w:rsidR="00104F2B" w:rsidRPr="00E66AE8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 xml:space="preserve">Week 3 Quiz: </w:t>
      </w:r>
      <w:r w:rsidR="00E66AE8" w:rsidRPr="00E66AE8">
        <w:rPr>
          <w:b/>
        </w:rPr>
        <w:t xml:space="preserve">Group Process and Theory: </w:t>
      </w:r>
      <w:r w:rsidR="006D1B0B" w:rsidRPr="006D1B0B">
        <w:t>This quiz is auto-graded by Blackboard. The quiz and answer sheet are located below this assignment in Week 3. You may distribute the quiz on a case-by-case basis if</w:t>
      </w:r>
      <w:r w:rsidR="006D1B0B">
        <w:t xml:space="preserve"> certain students have difficulty accessing or taking the quiz.</w:t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3BB7CB29" w14:textId="77777777" w:rsidTr="0020635A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B62416" w14:textId="77777777" w:rsidR="002C1641" w:rsidRPr="00842155" w:rsidRDefault="002C1641" w:rsidP="0020635A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lastRenderedPageBreak/>
              <w:t xml:space="preserve">Week </w:t>
            </w:r>
            <w:r>
              <w:t>Four</w:t>
            </w:r>
            <w:r w:rsidRPr="0068364F">
              <w:t xml:space="preserve">: </w:t>
            </w:r>
            <w:r w:rsidR="005F7B01" w:rsidRPr="00733A88">
              <w:t>Creating Productive Groups</w:t>
            </w:r>
            <w:bookmarkEnd w:id="8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13931AF7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0D7E2756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7A533DBD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F9B13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4A109C91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5F7B01" w:rsidRPr="00842155" w14:paraId="26FBE68C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747E68" w14:textId="77777777" w:rsidR="005F7B01" w:rsidRPr="00842155" w:rsidRDefault="005F7B01" w:rsidP="002C5768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 w:rsidRPr="00733A88">
              <w:t>Determine the characteristics associated with productive groups.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E225AA3" w14:textId="77777777" w:rsidR="005F7B01" w:rsidRPr="00842155" w:rsidRDefault="005F7B01" w:rsidP="005F7B0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3A88">
              <w:rPr>
                <w:rFonts w:cs="Arial"/>
                <w:szCs w:val="20"/>
              </w:rPr>
              <w:t>CLO5</w:t>
            </w:r>
          </w:p>
        </w:tc>
      </w:tr>
      <w:tr w:rsidR="005F7B01" w:rsidRPr="00842155" w14:paraId="3394A6CB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C85FB4" w14:textId="1EEACA33" w:rsidR="005F7B01" w:rsidRPr="00842155" w:rsidRDefault="005F7B01" w:rsidP="00352829">
            <w:pPr>
              <w:pStyle w:val="ObjectiveBullet"/>
              <w:numPr>
                <w:ilvl w:val="1"/>
                <w:numId w:val="10"/>
              </w:numPr>
            </w:pPr>
            <w:r w:rsidRPr="00733A88">
              <w:t xml:space="preserve">Analyze group member’s roles and behaviors and the </w:t>
            </w:r>
            <w:r w:rsidR="00352829">
              <w:t>effects</w:t>
            </w:r>
            <w:r w:rsidR="00352829" w:rsidRPr="00733A88">
              <w:t xml:space="preserve"> </w:t>
            </w:r>
            <w:r w:rsidRPr="00733A88">
              <w:t>on creating productive groups.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A0C43E0" w14:textId="77777777" w:rsidR="005F7B01" w:rsidRPr="00842155" w:rsidRDefault="005F7B01" w:rsidP="005F7B0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3A88">
              <w:rPr>
                <w:rFonts w:cs="Arial"/>
                <w:szCs w:val="20"/>
              </w:rPr>
              <w:t>CLO5</w:t>
            </w:r>
          </w:p>
        </w:tc>
      </w:tr>
      <w:tr w:rsidR="005F7B01" w:rsidRPr="00842155" w14:paraId="000A5477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CF78FC" w14:textId="77777777" w:rsidR="005F7B01" w:rsidRPr="00842155" w:rsidRDefault="005F7B01" w:rsidP="002C5768">
            <w:pPr>
              <w:pStyle w:val="ObjectiveBullet"/>
              <w:numPr>
                <w:ilvl w:val="1"/>
                <w:numId w:val="10"/>
              </w:numPr>
            </w:pPr>
            <w:r w:rsidRPr="00733A88">
              <w:t>Apply theoretical knowledge to practical examples of group facilitation</w:t>
            </w:r>
            <w:r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7A614112" w14:textId="77777777" w:rsidR="005F7B01" w:rsidRPr="00842155" w:rsidRDefault="005F7B01" w:rsidP="005F7B01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3A88">
              <w:rPr>
                <w:rFonts w:cs="Arial"/>
                <w:szCs w:val="20"/>
              </w:rPr>
              <w:t>CLO6</w:t>
            </w:r>
          </w:p>
        </w:tc>
      </w:tr>
      <w:tr w:rsidR="00135F7B" w:rsidRPr="00842155" w14:paraId="2F16BDD9" w14:textId="77777777" w:rsidTr="002522B3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5715B3" w14:textId="77777777" w:rsidR="00135F7B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Resources, Activities, and Preparation</w:t>
            </w:r>
          </w:p>
          <w:p w14:paraId="52E83DE8" w14:textId="77777777" w:rsidR="00135F7B" w:rsidRPr="005B10FE" w:rsidRDefault="00DB4448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Utilize these resources and complete these activities in preparation for your graded assignments.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329BD881" w14:textId="77777777" w:rsidR="00135F7B" w:rsidRPr="005B10FE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FCDA3EF" w14:textId="77777777" w:rsidR="00135F7B" w:rsidRPr="005B10FE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135F7B" w:rsidRPr="00842155" w14:paraId="311B069F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7E0640" w14:textId="77777777" w:rsidR="00135F7B" w:rsidRPr="00824D94" w:rsidRDefault="0032477A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Videos</w:t>
            </w:r>
          </w:p>
          <w:p w14:paraId="7BC2859C" w14:textId="77777777" w:rsidR="00135F7B" w:rsidRPr="00824D94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08CB2FF" w14:textId="77777777" w:rsidR="00135F7B" w:rsidRDefault="0032477A" w:rsidP="002522B3">
            <w:pPr>
              <w:pStyle w:val="AssignmentsLevel1"/>
            </w:pPr>
            <w:r w:rsidRPr="0032477A">
              <w:rPr>
                <w:b/>
              </w:rPr>
              <w:t>Review</w:t>
            </w:r>
            <w:r>
              <w:t xml:space="preserve"> the following resources:</w:t>
            </w:r>
          </w:p>
          <w:p w14:paraId="60BBCE41" w14:textId="77777777" w:rsidR="0032477A" w:rsidRDefault="0032477A" w:rsidP="002522B3">
            <w:pPr>
              <w:pStyle w:val="AssignmentsLevel1"/>
            </w:pPr>
          </w:p>
          <w:p w14:paraId="1FE489ED" w14:textId="305BC937" w:rsidR="0032477A" w:rsidRDefault="0032477A" w:rsidP="0032477A">
            <w:pPr>
              <w:pStyle w:val="AssignmentsLevel2"/>
            </w:pPr>
            <w:r>
              <w:t xml:space="preserve">Ch. 8 </w:t>
            </w:r>
            <w:r w:rsidR="00352829">
              <w:t xml:space="preserve">&amp; </w:t>
            </w:r>
            <w:r>
              <w:t xml:space="preserve">13 of </w:t>
            </w:r>
            <w:r>
              <w:rPr>
                <w:i/>
              </w:rPr>
              <w:t>Joining Together</w:t>
            </w:r>
          </w:p>
          <w:p w14:paraId="1589A0D5" w14:textId="77777777" w:rsidR="0032477A" w:rsidRPr="002D6D8F" w:rsidRDefault="00F44100" w:rsidP="001D433B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27" w:history="1">
              <w:r w:rsidR="0032477A" w:rsidRPr="00E8358A">
                <w:rPr>
                  <w:rStyle w:val="Hyperlink"/>
                </w:rPr>
                <w:t xml:space="preserve">Strategies for Productive Group </w:t>
              </w:r>
              <w:r w:rsidR="001D433B" w:rsidRPr="00E8358A">
                <w:rPr>
                  <w:rStyle w:val="Hyperlink"/>
                </w:rPr>
                <w:t>Work</w:t>
              </w:r>
            </w:hyperlink>
          </w:p>
          <w:p w14:paraId="317B9475" w14:textId="77777777" w:rsidR="002D6D8F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1D8C1BAC" w14:textId="45FA831D" w:rsidR="002D6D8F" w:rsidRPr="00352829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Share </w:t>
            </w:r>
            <w:r>
              <w:t>your thoughts, ideas, and questions regarding these resources in the Week 4 General Discussion forum.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230E4F68" w14:textId="77777777" w:rsidR="00135F7B" w:rsidRPr="009F6FAF" w:rsidRDefault="0032477A" w:rsidP="002522B3">
            <w:pPr>
              <w:rPr>
                <w:rFonts w:cs="Arial"/>
                <w:szCs w:val="20"/>
              </w:rPr>
            </w:pPr>
            <w:r w:rsidRPr="000348A9">
              <w:rPr>
                <w:rFonts w:cs="Arial"/>
                <w:szCs w:val="20"/>
              </w:rPr>
              <w:t>4.1, 4.2, 4.3, 5.2, 5.4 &amp; 7.1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7090BEA" w14:textId="4518077C" w:rsidR="00135F7B" w:rsidRPr="009F6FAF" w:rsidRDefault="002D6D8F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Content Review and Discussion = </w:t>
            </w:r>
            <w:r w:rsidRPr="002D6D8F">
              <w:rPr>
                <w:rFonts w:cs="Arial"/>
                <w:b/>
                <w:szCs w:val="20"/>
              </w:rPr>
              <w:t>1 hour</w:t>
            </w:r>
          </w:p>
        </w:tc>
      </w:tr>
      <w:tr w:rsidR="00135F7B" w:rsidRPr="00842155" w14:paraId="1E11D620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D9C9EA" w14:textId="77777777" w:rsidR="00135F7B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Graded Assignments</w:t>
            </w:r>
          </w:p>
          <w:p w14:paraId="62241323" w14:textId="77777777" w:rsidR="00135F7B" w:rsidRPr="005B10FE" w:rsidRDefault="00135F7B" w:rsidP="00DB4448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Complete these </w:t>
            </w:r>
            <w:r w:rsidR="00DB4448">
              <w:rPr>
                <w:rFonts w:cs="Arial"/>
                <w:i/>
                <w:szCs w:val="20"/>
              </w:rPr>
              <w:t>graded</w:t>
            </w:r>
            <w:r>
              <w:rPr>
                <w:rFonts w:cs="Arial"/>
                <w:i/>
                <w:szCs w:val="20"/>
              </w:rPr>
              <w:t xml:space="preserve"> assessments by the end of the week unless specified otherwise.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CFF0CBE" w14:textId="77777777" w:rsidR="00135F7B" w:rsidRPr="005B10FE" w:rsidRDefault="00135F7B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F98A57E" w14:textId="77777777" w:rsidR="00135F7B" w:rsidRPr="005B10FE" w:rsidRDefault="00135F7B" w:rsidP="002522B3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135F7B" w:rsidRPr="00103FC5" w14:paraId="6D698B2B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504D23" w14:textId="4C430FC8" w:rsidR="00135F7B" w:rsidRPr="00103FC5" w:rsidRDefault="0018675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4 </w:t>
            </w:r>
            <w:r w:rsidR="00135F7B" w:rsidRPr="00103FC5">
              <w:rPr>
                <w:rFonts w:cs="Arial"/>
                <w:b/>
                <w:szCs w:val="20"/>
              </w:rPr>
              <w:t xml:space="preserve">Discussion: </w:t>
            </w:r>
            <w:r w:rsidR="006E213D">
              <w:rPr>
                <w:rFonts w:cs="Arial"/>
                <w:b/>
                <w:szCs w:val="20"/>
              </w:rPr>
              <w:t xml:space="preserve">Productive </w:t>
            </w:r>
            <w:r w:rsidR="00352829">
              <w:rPr>
                <w:rFonts w:cs="Arial"/>
                <w:b/>
                <w:szCs w:val="20"/>
              </w:rPr>
              <w:t>Versus</w:t>
            </w:r>
            <w:r w:rsidR="006E213D">
              <w:rPr>
                <w:rFonts w:cs="Arial"/>
                <w:b/>
                <w:szCs w:val="20"/>
              </w:rPr>
              <w:t xml:space="preserve"> Unproductive Groups</w:t>
            </w:r>
          </w:p>
          <w:p w14:paraId="7CAC0470" w14:textId="77777777" w:rsidR="00135F7B" w:rsidRPr="00103FC5" w:rsidRDefault="00135F7B" w:rsidP="002522B3">
            <w:pPr>
              <w:pStyle w:val="AssignmentsLevel1"/>
            </w:pPr>
          </w:p>
          <w:p w14:paraId="6E333CE3" w14:textId="43C14C77" w:rsidR="00135F7B" w:rsidRPr="00103FC5" w:rsidRDefault="00135F7B" w:rsidP="002522B3">
            <w:pPr>
              <w:pStyle w:val="AssignmentsLevel1"/>
            </w:pPr>
            <w:r w:rsidRPr="00103FC5">
              <w:rPr>
                <w:b/>
              </w:rPr>
              <w:t xml:space="preserve">Respond </w:t>
            </w:r>
            <w:r w:rsidRPr="00103FC5">
              <w:t xml:space="preserve">to the following in the </w:t>
            </w:r>
            <w:r w:rsidR="00186750" w:rsidRPr="00E8358A">
              <w:t xml:space="preserve">Week 4 Discussion: </w:t>
            </w:r>
            <w:r w:rsidR="006E213D" w:rsidRPr="00E8358A">
              <w:t xml:space="preserve">Productive </w:t>
            </w:r>
            <w:r w:rsidR="00352829" w:rsidRPr="00E8358A">
              <w:t>Versus</w:t>
            </w:r>
            <w:r w:rsidR="006E213D" w:rsidRPr="00E8358A">
              <w:t xml:space="preserve"> Unproductive Groups</w:t>
            </w:r>
            <w:r w:rsidRPr="00103FC5">
              <w:t xml:space="preserve"> forum by Thursday:</w:t>
            </w:r>
          </w:p>
          <w:p w14:paraId="3EB3C893" w14:textId="77777777" w:rsidR="00135F7B" w:rsidRPr="00103FC5" w:rsidRDefault="00135F7B" w:rsidP="002522B3">
            <w:pPr>
              <w:pStyle w:val="AssignmentsLevel1"/>
            </w:pPr>
          </w:p>
          <w:p w14:paraId="12228FD7" w14:textId="699F3EC7" w:rsidR="00135F7B" w:rsidRPr="00103FC5" w:rsidRDefault="0032477A" w:rsidP="002522B3">
            <w:pPr>
              <w:pStyle w:val="AssignmentsLevel2"/>
            </w:pPr>
            <w:r w:rsidRPr="00A661B9">
              <w:t>Share an experience where you worked with a productive group and another example of a less productive group. Analyze the differences between the two groups</w:t>
            </w:r>
            <w:r w:rsidR="00352829">
              <w:t>,</w:t>
            </w:r>
            <w:r w:rsidRPr="00A661B9">
              <w:t xml:space="preserve"> and </w:t>
            </w:r>
            <w:r w:rsidR="00352829">
              <w:t xml:space="preserve">explain </w:t>
            </w:r>
            <w:r w:rsidRPr="00A661B9">
              <w:t>why you think one worked better than the other</w:t>
            </w:r>
            <w:r w:rsidR="00D8563C">
              <w:t xml:space="preserve"> did</w:t>
            </w:r>
            <w:r w:rsidRPr="00A661B9">
              <w:t>. What characteristics of productive groups were evident</w:t>
            </w:r>
            <w:r>
              <w:t xml:space="preserve"> or lacking in your examples</w:t>
            </w:r>
            <w:r w:rsidRPr="00A661B9">
              <w:t>?</w:t>
            </w:r>
            <w:r w:rsidR="00135F7B" w:rsidRPr="00103FC5">
              <w:t xml:space="preserve"> </w:t>
            </w:r>
          </w:p>
          <w:p w14:paraId="52F4D5D0" w14:textId="77777777" w:rsidR="00135F7B" w:rsidRPr="00103FC5" w:rsidRDefault="00135F7B" w:rsidP="002522B3">
            <w:pPr>
              <w:pStyle w:val="AssignmentsLevel1"/>
            </w:pPr>
          </w:p>
          <w:p w14:paraId="15BB7AEF" w14:textId="1D38586C" w:rsidR="00135F7B" w:rsidRPr="00103FC5" w:rsidRDefault="00135F7B" w:rsidP="00352829">
            <w:pPr>
              <w:pStyle w:val="AssignmentsLevel1"/>
              <w:rPr>
                <w:b/>
              </w:rPr>
            </w:pPr>
            <w:r w:rsidRPr="00103FC5">
              <w:rPr>
                <w:b/>
              </w:rPr>
              <w:t>Post</w:t>
            </w:r>
            <w:r w:rsidRPr="00103FC5">
              <w:t xml:space="preserve"> constructive criticism, clarification, additional questions, or your own relevant thoughts to </w:t>
            </w:r>
            <w:r w:rsidR="00352829">
              <w:t>3</w:t>
            </w:r>
            <w:r w:rsidR="00352829" w:rsidRPr="00103FC5">
              <w:t xml:space="preserve"> </w:t>
            </w:r>
            <w:r w:rsidRPr="00103FC5">
              <w:t>of your classmates' posts by Sunday.</w:t>
            </w:r>
          </w:p>
        </w:tc>
        <w:tc>
          <w:tcPr>
            <w:tcW w:w="1440" w:type="dxa"/>
          </w:tcPr>
          <w:p w14:paraId="5467EBA7" w14:textId="3DD11178" w:rsidR="00135F7B" w:rsidRPr="00103FC5" w:rsidRDefault="007139A6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</w:p>
        </w:tc>
        <w:tc>
          <w:tcPr>
            <w:tcW w:w="1440" w:type="dxa"/>
          </w:tcPr>
          <w:p w14:paraId="31C854CA" w14:textId="77777777" w:rsidR="00135F7B" w:rsidRPr="00103FC5" w:rsidRDefault="00135F7B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135F7B" w:rsidRPr="00132272" w14:paraId="0320310A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0CDCE5" w14:textId="77777777" w:rsidR="0032477A" w:rsidRPr="006E213D" w:rsidRDefault="00186750" w:rsidP="00E9498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4 </w:t>
            </w:r>
            <w:r w:rsidR="008436EC">
              <w:rPr>
                <w:rFonts w:cs="Arial"/>
                <w:b/>
                <w:szCs w:val="20"/>
              </w:rPr>
              <w:t xml:space="preserve">Discussion: </w:t>
            </w:r>
            <w:r w:rsidR="0032477A" w:rsidRPr="006E213D">
              <w:rPr>
                <w:rFonts w:cs="Arial"/>
                <w:b/>
                <w:szCs w:val="20"/>
              </w:rPr>
              <w:t>Group Dynamics Case Study</w:t>
            </w:r>
          </w:p>
          <w:p w14:paraId="598302CC" w14:textId="77777777" w:rsidR="00E94982" w:rsidRDefault="00E94982" w:rsidP="00E94982">
            <w:pPr>
              <w:rPr>
                <w:rFonts w:cs="Arial"/>
                <w:szCs w:val="20"/>
              </w:rPr>
            </w:pPr>
          </w:p>
          <w:p w14:paraId="120F4280" w14:textId="57AED016" w:rsidR="006E3A7A" w:rsidRDefault="0032477A" w:rsidP="00E94982">
            <w:pPr>
              <w:rPr>
                <w:rFonts w:cs="Arial"/>
                <w:szCs w:val="20"/>
              </w:rPr>
            </w:pPr>
            <w:r w:rsidRPr="00E94982">
              <w:rPr>
                <w:rFonts w:cs="Arial"/>
                <w:b/>
                <w:szCs w:val="20"/>
              </w:rPr>
              <w:t>Create</w:t>
            </w:r>
            <w:r w:rsidRPr="006E213D">
              <w:rPr>
                <w:rFonts w:cs="Arial"/>
                <w:szCs w:val="20"/>
              </w:rPr>
              <w:t xml:space="preserve"> a case study</w:t>
            </w:r>
            <w:r w:rsidR="0094527A">
              <w:rPr>
                <w:rFonts w:cs="Arial"/>
                <w:szCs w:val="20"/>
              </w:rPr>
              <w:t xml:space="preserve"> (250-word minimum)</w:t>
            </w:r>
            <w:r w:rsidRPr="006E213D">
              <w:rPr>
                <w:rFonts w:cs="Arial"/>
                <w:szCs w:val="20"/>
              </w:rPr>
              <w:t xml:space="preserve"> that demonstrat</w:t>
            </w:r>
            <w:r w:rsidR="0094527A">
              <w:rPr>
                <w:rFonts w:cs="Arial"/>
                <w:szCs w:val="20"/>
              </w:rPr>
              <w:t xml:space="preserve">es a task group that is being </w:t>
            </w:r>
            <w:r w:rsidRPr="006E213D">
              <w:rPr>
                <w:rFonts w:cs="Arial"/>
                <w:szCs w:val="20"/>
              </w:rPr>
              <w:t xml:space="preserve">unsuccessful in accomplishing </w:t>
            </w:r>
            <w:r w:rsidR="0094527A">
              <w:rPr>
                <w:rFonts w:cs="Arial"/>
                <w:szCs w:val="20"/>
              </w:rPr>
              <w:t>its</w:t>
            </w:r>
            <w:r w:rsidRPr="006E213D">
              <w:rPr>
                <w:rFonts w:cs="Arial"/>
                <w:szCs w:val="20"/>
              </w:rPr>
              <w:t xml:space="preserve"> goals</w:t>
            </w:r>
            <w:r w:rsidR="0094527A">
              <w:rPr>
                <w:rFonts w:cs="Arial"/>
                <w:szCs w:val="20"/>
              </w:rPr>
              <w:t>.</w:t>
            </w:r>
            <w:r w:rsidR="006E3A7A">
              <w:rPr>
                <w:rFonts w:cs="Arial"/>
                <w:szCs w:val="20"/>
              </w:rPr>
              <w:t xml:space="preserve"> </w:t>
            </w:r>
          </w:p>
          <w:p w14:paraId="0A989001" w14:textId="77777777" w:rsidR="00352829" w:rsidRDefault="00352829" w:rsidP="00E94982">
            <w:pPr>
              <w:rPr>
                <w:rFonts w:cs="Arial"/>
                <w:szCs w:val="20"/>
              </w:rPr>
            </w:pPr>
          </w:p>
          <w:p w14:paraId="6E76DBAC" w14:textId="77777777" w:rsidR="0032477A" w:rsidRPr="006E213D" w:rsidRDefault="006E3A7A" w:rsidP="00E94982">
            <w:pPr>
              <w:rPr>
                <w:rFonts w:cs="Arial"/>
                <w:szCs w:val="20"/>
              </w:rPr>
            </w:pPr>
            <w:r w:rsidRPr="006E3A7A">
              <w:rPr>
                <w:rFonts w:cs="Arial"/>
                <w:b/>
                <w:szCs w:val="20"/>
              </w:rPr>
              <w:t>Post</w:t>
            </w:r>
            <w:r>
              <w:rPr>
                <w:rFonts w:cs="Arial"/>
                <w:szCs w:val="20"/>
              </w:rPr>
              <w:t xml:space="preserve"> your </w:t>
            </w:r>
            <w:r w:rsidR="0032477A" w:rsidRPr="006E213D">
              <w:rPr>
                <w:rFonts w:cs="Arial"/>
                <w:szCs w:val="20"/>
              </w:rPr>
              <w:t>case study</w:t>
            </w:r>
            <w:r w:rsidR="00E12A01">
              <w:rPr>
                <w:rFonts w:cs="Arial"/>
                <w:szCs w:val="20"/>
              </w:rPr>
              <w:t xml:space="preserve"> as a new thread in</w:t>
            </w:r>
            <w:r w:rsidR="0032477A" w:rsidRPr="006E213D">
              <w:rPr>
                <w:rFonts w:cs="Arial"/>
                <w:szCs w:val="20"/>
              </w:rPr>
              <w:t xml:space="preserve"> the </w:t>
            </w:r>
            <w:r w:rsidR="00186750" w:rsidRPr="00E8358A">
              <w:rPr>
                <w:rFonts w:cs="Arial"/>
                <w:szCs w:val="20"/>
              </w:rPr>
              <w:t xml:space="preserve">Week 4 Discussion: </w:t>
            </w:r>
            <w:r w:rsidR="0094527A" w:rsidRPr="00E8358A">
              <w:rPr>
                <w:rFonts w:cs="Arial"/>
                <w:szCs w:val="20"/>
              </w:rPr>
              <w:t>Group Dynamics Case Study</w:t>
            </w:r>
            <w:r w:rsidR="0032477A" w:rsidRPr="006E213D">
              <w:rPr>
                <w:rFonts w:cs="Arial"/>
                <w:szCs w:val="20"/>
              </w:rPr>
              <w:t xml:space="preserve"> forum</w:t>
            </w:r>
            <w:r>
              <w:rPr>
                <w:rFonts w:cs="Arial"/>
                <w:szCs w:val="20"/>
              </w:rPr>
              <w:t>. Include your initial thoughts on how you could resolve the case. This post is due</w:t>
            </w:r>
            <w:r w:rsidR="0032477A" w:rsidRPr="006E213D">
              <w:rPr>
                <w:rFonts w:cs="Arial"/>
                <w:szCs w:val="20"/>
              </w:rPr>
              <w:t xml:space="preserve"> by </w:t>
            </w:r>
            <w:r w:rsidR="002E234D">
              <w:rPr>
                <w:rFonts w:cs="Arial"/>
                <w:szCs w:val="20"/>
              </w:rPr>
              <w:t>Thursday</w:t>
            </w:r>
            <w:r w:rsidR="0032477A" w:rsidRPr="006E213D">
              <w:rPr>
                <w:rFonts w:cs="Arial"/>
                <w:szCs w:val="20"/>
              </w:rPr>
              <w:t xml:space="preserve"> at 11:59 pm EST.</w:t>
            </w:r>
          </w:p>
          <w:p w14:paraId="60D65802" w14:textId="77777777" w:rsidR="00E94982" w:rsidRDefault="00E94982" w:rsidP="00E94982">
            <w:pPr>
              <w:rPr>
                <w:rFonts w:cs="Arial"/>
                <w:b/>
                <w:szCs w:val="20"/>
              </w:rPr>
            </w:pPr>
          </w:p>
          <w:p w14:paraId="19FB2EC1" w14:textId="6F678662" w:rsidR="00277F53" w:rsidRDefault="0032477A" w:rsidP="00E94982">
            <w:pPr>
              <w:rPr>
                <w:rFonts w:cs="Arial"/>
                <w:szCs w:val="20"/>
              </w:rPr>
            </w:pPr>
            <w:r w:rsidRPr="00303874">
              <w:rPr>
                <w:rFonts w:cs="Arial"/>
                <w:b/>
                <w:szCs w:val="20"/>
              </w:rPr>
              <w:t>Review</w:t>
            </w:r>
            <w:r w:rsidRPr="00303874">
              <w:rPr>
                <w:rFonts w:cs="Arial"/>
                <w:szCs w:val="20"/>
              </w:rPr>
              <w:t xml:space="preserve"> </w:t>
            </w:r>
            <w:r w:rsidR="00C8021F" w:rsidRPr="00303874">
              <w:rPr>
                <w:rFonts w:cs="Arial"/>
                <w:szCs w:val="20"/>
              </w:rPr>
              <w:t xml:space="preserve">at least </w:t>
            </w:r>
            <w:r w:rsidR="00352829">
              <w:rPr>
                <w:rFonts w:cs="Arial"/>
                <w:szCs w:val="20"/>
              </w:rPr>
              <w:t>3</w:t>
            </w:r>
            <w:r w:rsidR="00352829" w:rsidRPr="00303874">
              <w:rPr>
                <w:rFonts w:cs="Arial"/>
                <w:szCs w:val="20"/>
              </w:rPr>
              <w:t xml:space="preserve"> </w:t>
            </w:r>
            <w:r w:rsidR="006E3A7A" w:rsidRPr="00303874">
              <w:rPr>
                <w:rFonts w:cs="Arial"/>
                <w:szCs w:val="20"/>
              </w:rPr>
              <w:t>case studies posted by your classmates</w:t>
            </w:r>
            <w:r w:rsidR="00352829">
              <w:rPr>
                <w:rFonts w:cs="Arial"/>
                <w:szCs w:val="20"/>
              </w:rPr>
              <w:t>,</w:t>
            </w:r>
            <w:r w:rsidR="006E3A7A" w:rsidRPr="00303874">
              <w:rPr>
                <w:rFonts w:cs="Arial"/>
                <w:szCs w:val="20"/>
              </w:rPr>
              <w:t xml:space="preserve"> and </w:t>
            </w:r>
            <w:r w:rsidR="006E3A7A" w:rsidRPr="00E8358A">
              <w:rPr>
                <w:rFonts w:cs="Arial"/>
                <w:b/>
                <w:szCs w:val="20"/>
              </w:rPr>
              <w:t>recommend</w:t>
            </w:r>
            <w:r w:rsidR="006E3A7A" w:rsidRPr="00303874">
              <w:rPr>
                <w:rFonts w:cs="Arial"/>
                <w:szCs w:val="20"/>
              </w:rPr>
              <w:t xml:space="preserve"> a solution</w:t>
            </w:r>
            <w:r w:rsidR="00C8021F" w:rsidRPr="00303874">
              <w:rPr>
                <w:rFonts w:cs="Arial"/>
                <w:szCs w:val="20"/>
              </w:rPr>
              <w:t xml:space="preserve"> to each</w:t>
            </w:r>
            <w:r w:rsidR="006E3A7A" w:rsidRPr="00303874">
              <w:rPr>
                <w:rFonts w:cs="Arial"/>
                <w:szCs w:val="20"/>
              </w:rPr>
              <w:t xml:space="preserve">. This post is due </w:t>
            </w:r>
            <w:r w:rsidRPr="00303874">
              <w:rPr>
                <w:rFonts w:cs="Arial"/>
                <w:szCs w:val="20"/>
              </w:rPr>
              <w:t>by Friday at 11:59 pm EST</w:t>
            </w:r>
            <w:r w:rsidRPr="006E213D">
              <w:rPr>
                <w:rFonts w:cs="Arial"/>
                <w:szCs w:val="20"/>
              </w:rPr>
              <w:t>.</w:t>
            </w:r>
          </w:p>
          <w:p w14:paraId="543D566A" w14:textId="77777777" w:rsidR="006E3A7A" w:rsidRDefault="006E3A7A" w:rsidP="00E94982">
            <w:pPr>
              <w:rPr>
                <w:rFonts w:cs="Arial"/>
                <w:szCs w:val="20"/>
              </w:rPr>
            </w:pPr>
          </w:p>
          <w:p w14:paraId="5028F21B" w14:textId="77777777" w:rsidR="00135F7B" w:rsidRPr="00E94982" w:rsidRDefault="006E3A7A" w:rsidP="002E234D">
            <w:pPr>
              <w:rPr>
                <w:rFonts w:cs="Arial"/>
                <w:szCs w:val="20"/>
              </w:rPr>
            </w:pPr>
            <w:r w:rsidRPr="002E234D">
              <w:rPr>
                <w:rFonts w:cs="Arial"/>
                <w:b/>
                <w:szCs w:val="20"/>
              </w:rPr>
              <w:t>Post</w:t>
            </w:r>
            <w:r w:rsidR="0032477A" w:rsidRPr="002E234D">
              <w:rPr>
                <w:rFonts w:cs="Arial"/>
                <w:szCs w:val="20"/>
              </w:rPr>
              <w:t xml:space="preserve"> </w:t>
            </w:r>
            <w:r w:rsidRPr="002E234D">
              <w:rPr>
                <w:rFonts w:cs="Arial"/>
                <w:szCs w:val="20"/>
              </w:rPr>
              <w:t xml:space="preserve">your final thoughts </w:t>
            </w:r>
            <w:r w:rsidR="00E12A01" w:rsidRPr="002E234D">
              <w:rPr>
                <w:rFonts w:cs="Arial"/>
                <w:szCs w:val="20"/>
              </w:rPr>
              <w:t>on how y</w:t>
            </w:r>
            <w:r w:rsidR="002E234D" w:rsidRPr="002E234D">
              <w:rPr>
                <w:rFonts w:cs="Arial"/>
                <w:szCs w:val="20"/>
              </w:rPr>
              <w:t xml:space="preserve">ou would resolve your own case. </w:t>
            </w:r>
            <w:r w:rsidR="002E234D" w:rsidRPr="002E234D">
              <w:t>Include an explanation of how you came to this decision based on your peers’ feedback.</w:t>
            </w:r>
            <w:r w:rsidR="002E234D">
              <w:rPr>
                <w:rFonts w:cs="Arial"/>
                <w:szCs w:val="20"/>
              </w:rPr>
              <w:t xml:space="preserve"> This post is due </w:t>
            </w:r>
            <w:r w:rsidR="002E234D" w:rsidRPr="006E213D">
              <w:rPr>
                <w:rFonts w:cs="Arial"/>
                <w:szCs w:val="20"/>
              </w:rPr>
              <w:t xml:space="preserve">by </w:t>
            </w:r>
            <w:r w:rsidR="002E234D">
              <w:rPr>
                <w:rFonts w:cs="Arial"/>
                <w:szCs w:val="20"/>
              </w:rPr>
              <w:t>Sunday</w:t>
            </w:r>
            <w:r w:rsidR="002E234D" w:rsidRPr="006E213D">
              <w:rPr>
                <w:rFonts w:cs="Arial"/>
                <w:szCs w:val="20"/>
              </w:rPr>
              <w:t xml:space="preserve"> at 11:59 pm EST.</w:t>
            </w:r>
          </w:p>
        </w:tc>
        <w:tc>
          <w:tcPr>
            <w:tcW w:w="1440" w:type="dxa"/>
          </w:tcPr>
          <w:p w14:paraId="4DDCC83B" w14:textId="77777777" w:rsidR="00135F7B" w:rsidRPr="00132272" w:rsidRDefault="0032477A" w:rsidP="0032477A">
            <w:pPr>
              <w:pStyle w:val="AssignmentsLevel1"/>
            </w:pPr>
            <w:r>
              <w:lastRenderedPageBreak/>
              <w:t>4.3</w:t>
            </w:r>
          </w:p>
        </w:tc>
        <w:tc>
          <w:tcPr>
            <w:tcW w:w="1440" w:type="dxa"/>
          </w:tcPr>
          <w:p w14:paraId="29FA51C8" w14:textId="55AF312B" w:rsidR="00135F7B" w:rsidRPr="00132272" w:rsidRDefault="00EB05F7" w:rsidP="0032477A">
            <w:pPr>
              <w:pStyle w:val="AssignmentsLevel1"/>
            </w:pPr>
            <w:r w:rsidRPr="00103FC5">
              <w:t xml:space="preserve">Discussion: </w:t>
            </w:r>
            <w:r w:rsidRPr="00103FC5">
              <w:lastRenderedPageBreak/>
              <w:t xml:space="preserve">one post and replies to three other posts = </w:t>
            </w:r>
            <w:r>
              <w:rPr>
                <w:b/>
              </w:rPr>
              <w:t xml:space="preserve">1 </w:t>
            </w:r>
            <w:r w:rsidRPr="00103FC5">
              <w:rPr>
                <w:b/>
              </w:rPr>
              <w:t>hour</w:t>
            </w:r>
          </w:p>
        </w:tc>
      </w:tr>
      <w:tr w:rsidR="008436EC" w:rsidRPr="00132272" w14:paraId="0D599A22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05F5C6" w14:textId="77777777" w:rsidR="008436EC" w:rsidRDefault="008436EC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Week </w:t>
            </w:r>
            <w:r w:rsidR="00186750">
              <w:rPr>
                <w:rFonts w:cs="Arial"/>
                <w:b/>
                <w:szCs w:val="20"/>
              </w:rPr>
              <w:t>4</w:t>
            </w:r>
            <w:r>
              <w:rPr>
                <w:rFonts w:cs="Arial"/>
                <w:b/>
                <w:szCs w:val="20"/>
              </w:rPr>
              <w:t xml:space="preserve"> Team Task: APA Citations</w:t>
            </w:r>
          </w:p>
          <w:p w14:paraId="50B255B1" w14:textId="77777777" w:rsidR="008436EC" w:rsidRDefault="008436EC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48E50F0" w14:textId="719B441A" w:rsidR="00FA1FED" w:rsidRPr="00EE1AE1" w:rsidRDefault="00FA1FED" w:rsidP="00FA1FED">
            <w:r>
              <w:t xml:space="preserve">This week, your team should be </w:t>
            </w:r>
            <w:r w:rsidRPr="008436EC">
              <w:rPr>
                <w:rFonts w:cs="Arial"/>
                <w:szCs w:val="20"/>
              </w:rPr>
              <w:t xml:space="preserve">continuing </w:t>
            </w:r>
            <w:r>
              <w:rPr>
                <w:rFonts w:cs="Arial"/>
                <w:szCs w:val="20"/>
              </w:rPr>
              <w:t>its</w:t>
            </w:r>
            <w:r w:rsidRPr="008436EC">
              <w:rPr>
                <w:rFonts w:cs="Arial"/>
                <w:szCs w:val="20"/>
              </w:rPr>
              <w:t xml:space="preserve"> research, but</w:t>
            </w:r>
            <w:r w:rsidR="00352829">
              <w:rPr>
                <w:rFonts w:cs="Arial"/>
                <w:szCs w:val="20"/>
              </w:rPr>
              <w:t xml:space="preserve"> also</w:t>
            </w:r>
            <w:r w:rsidRPr="008436EC">
              <w:rPr>
                <w:rFonts w:cs="Arial"/>
                <w:szCs w:val="20"/>
              </w:rPr>
              <w:t xml:space="preserve"> narrowing your resources for use in the presentation a</w:t>
            </w:r>
            <w:r>
              <w:rPr>
                <w:rFonts w:cs="Arial"/>
                <w:szCs w:val="20"/>
              </w:rPr>
              <w:t>nd annotated bibliography.</w:t>
            </w:r>
          </w:p>
          <w:p w14:paraId="42C3FC73" w14:textId="77777777" w:rsidR="00FA1FED" w:rsidRDefault="00FA1FED" w:rsidP="00FA1FED">
            <w:pPr>
              <w:rPr>
                <w:b/>
              </w:rPr>
            </w:pPr>
          </w:p>
          <w:p w14:paraId="73B8ABE1" w14:textId="77777777" w:rsidR="00644032" w:rsidRDefault="00A86C17" w:rsidP="00A86C17">
            <w:r>
              <w:rPr>
                <w:b/>
              </w:rPr>
              <w:t>Complete</w:t>
            </w:r>
            <w:r w:rsidR="00FA1FED">
              <w:t xml:space="preserve"> the following within the </w:t>
            </w:r>
            <w:r w:rsidR="00FA1FED" w:rsidRPr="00E8358A">
              <w:t>Group Discussion Board</w:t>
            </w:r>
            <w:r w:rsidR="00FA1FED" w:rsidRPr="00352829">
              <w:t xml:space="preserve"> </w:t>
            </w:r>
            <w:r w:rsidR="00FA1FED">
              <w:t xml:space="preserve">on your </w:t>
            </w:r>
            <w:r w:rsidR="00FA1FED" w:rsidRPr="00E8358A">
              <w:t>Learning Team Page</w:t>
            </w:r>
            <w:r w:rsidR="00FA1FED">
              <w:t>:</w:t>
            </w:r>
          </w:p>
          <w:p w14:paraId="0EA6CA5B" w14:textId="77777777" w:rsidR="00A86C17" w:rsidRPr="00A86C17" w:rsidRDefault="00A86C17" w:rsidP="00A86C17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2FADC307" w14:textId="3F926A2A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Provide an update on the group</w:t>
            </w:r>
            <w:r w:rsidR="00946050">
              <w:rPr>
                <w:rFonts w:eastAsia="Calibri"/>
              </w:rPr>
              <w:t>’s</w:t>
            </w:r>
            <w:r w:rsidRPr="00A86C17">
              <w:rPr>
                <w:rFonts w:eastAsia="Calibri"/>
              </w:rPr>
              <w:t xml:space="preserve"> progress.</w:t>
            </w:r>
            <w:r w:rsidR="00352829">
              <w:rPr>
                <w:rFonts w:eastAsia="Calibri"/>
              </w:rPr>
              <w:br/>
            </w:r>
          </w:p>
          <w:p w14:paraId="381F9F56" w14:textId="6C9085DD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 xml:space="preserve">Post at least </w:t>
            </w:r>
            <w:r w:rsidR="00352829">
              <w:rPr>
                <w:rFonts w:eastAsia="Calibri"/>
              </w:rPr>
              <w:t>3</w:t>
            </w:r>
            <w:r w:rsidR="00352829" w:rsidRPr="00A86C17">
              <w:rPr>
                <w:rFonts w:eastAsia="Calibri"/>
              </w:rPr>
              <w:t xml:space="preserve"> </w:t>
            </w:r>
            <w:r w:rsidRPr="00A86C17">
              <w:rPr>
                <w:rFonts w:eastAsia="Calibri"/>
              </w:rPr>
              <w:t>sources (per team member) for team review and consideration.</w:t>
            </w:r>
            <w:r w:rsidR="00352829">
              <w:rPr>
                <w:rFonts w:eastAsia="Calibri"/>
              </w:rPr>
              <w:br/>
            </w:r>
          </w:p>
          <w:p w14:paraId="30307E22" w14:textId="6248A726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Post links for all videos being considered.</w:t>
            </w:r>
            <w:r w:rsidR="00352829">
              <w:rPr>
                <w:rFonts w:eastAsia="Calibri"/>
              </w:rPr>
              <w:br/>
            </w:r>
          </w:p>
          <w:p w14:paraId="4F63BAAA" w14:textId="1D4F5646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 xml:space="preserve">Post the finalized citations (APA format) for the three </w:t>
            </w:r>
            <w:r w:rsidRPr="00E8358A">
              <w:rPr>
                <w:rFonts w:eastAsia="Calibri"/>
              </w:rPr>
              <w:t>research-supported</w:t>
            </w:r>
            <w:r w:rsidRPr="00A86C17">
              <w:rPr>
                <w:rFonts w:eastAsia="Calibri"/>
              </w:rPr>
              <w:t xml:space="preserve"> articles.</w:t>
            </w:r>
            <w:r w:rsidR="00A74B01">
              <w:rPr>
                <w:rFonts w:eastAsia="Calibri"/>
              </w:rPr>
              <w:t xml:space="preserve"> You may use the </w:t>
            </w:r>
            <w:r w:rsidR="00A74B01" w:rsidRPr="00E8358A">
              <w:t>APA Format for Papers</w:t>
            </w:r>
            <w:r w:rsidR="00A74B01">
              <w:t xml:space="preserve"> document as a resource for APA-consistent citations.</w:t>
            </w:r>
            <w:r w:rsidR="00352829">
              <w:br/>
            </w:r>
          </w:p>
          <w:p w14:paraId="3FFCDD35" w14:textId="77777777" w:rsidR="00A86C17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Discuss methods to create interactive opportunities for the audience.</w:t>
            </w:r>
          </w:p>
          <w:p w14:paraId="62BEFEBD" w14:textId="77777777" w:rsidR="00A86C17" w:rsidRDefault="00A86C17" w:rsidP="00A86C17">
            <w:pPr>
              <w:pStyle w:val="AssignmentsLevel1"/>
              <w:rPr>
                <w:rFonts w:eastAsia="Calibri"/>
              </w:rPr>
            </w:pPr>
          </w:p>
          <w:p w14:paraId="543F733F" w14:textId="7F6C6931" w:rsidR="00644032" w:rsidRPr="00644032" w:rsidRDefault="00644032" w:rsidP="00352829">
            <w:pPr>
              <w:pStyle w:val="AssignmentsLevel1"/>
              <w:rPr>
                <w:rFonts w:ascii="Calibri" w:eastAsia="Calibri" w:hAnsi="Calibri"/>
                <w:sz w:val="22"/>
                <w:szCs w:val="22"/>
              </w:rPr>
            </w:pPr>
            <w:r w:rsidRPr="00A86C17">
              <w:rPr>
                <w:rFonts w:eastAsia="Calibri"/>
              </w:rPr>
              <w:t xml:space="preserve">The </w:t>
            </w:r>
            <w:r w:rsidRPr="00E8358A">
              <w:rPr>
                <w:rFonts w:eastAsia="Calibri"/>
              </w:rPr>
              <w:t>Citations Post</w:t>
            </w:r>
            <w:r w:rsidRPr="00A86C17">
              <w:rPr>
                <w:rFonts w:eastAsia="Calibri"/>
              </w:rPr>
              <w:t xml:space="preserve"> is due by 11:59 p.m. (EST) on Sunday of Week </w:t>
            </w:r>
            <w:r w:rsidR="00352829">
              <w:rPr>
                <w:rFonts w:eastAsia="Calibri"/>
              </w:rPr>
              <w:t>4</w:t>
            </w:r>
            <w:r w:rsidRPr="00644032">
              <w:rPr>
                <w:rFonts w:ascii="Calibri" w:eastAsia="Calibri" w:hAnsi="Calibri"/>
                <w:color w:val="0070C0"/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14:paraId="213528E1" w14:textId="0C469217" w:rsidR="008436EC" w:rsidRDefault="007139A6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COURSE</w:t>
            </w:r>
          </w:p>
        </w:tc>
        <w:tc>
          <w:tcPr>
            <w:tcW w:w="1440" w:type="dxa"/>
          </w:tcPr>
          <w:p w14:paraId="0F6E1649" w14:textId="19BE40C8" w:rsidR="008436EC" w:rsidRPr="00132272" w:rsidRDefault="00EB05F7" w:rsidP="00E32313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Team Collaboration = </w:t>
            </w:r>
            <w:r w:rsidR="00E32313">
              <w:rPr>
                <w:b/>
              </w:rPr>
              <w:t>3</w:t>
            </w:r>
            <w:r w:rsidRPr="005D3090">
              <w:rPr>
                <w:b/>
              </w:rPr>
              <w:t xml:space="preserve"> hour</w:t>
            </w:r>
          </w:p>
        </w:tc>
      </w:tr>
      <w:tr w:rsidR="00662F68" w:rsidRPr="00132272" w14:paraId="53BC590D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7AB2E3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186750">
              <w:rPr>
                <w:rFonts w:cs="Arial"/>
                <w:b/>
                <w:szCs w:val="20"/>
              </w:rPr>
              <w:t>4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1C59CE">
              <w:rPr>
                <w:rFonts w:cs="Arial"/>
                <w:b/>
                <w:szCs w:val="20"/>
              </w:rPr>
              <w:t>Journal</w:t>
            </w:r>
            <w:r w:rsidR="00186750">
              <w:rPr>
                <w:rFonts w:cs="Arial"/>
                <w:b/>
                <w:szCs w:val="20"/>
              </w:rPr>
              <w:t xml:space="preserve"> Entry</w:t>
            </w:r>
          </w:p>
          <w:p w14:paraId="1B2D9292" w14:textId="77777777" w:rsidR="00662F68" w:rsidRDefault="00662F68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E5CB84A" w14:textId="784B6383" w:rsidR="00662F68" w:rsidRDefault="00662F68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Write</w:t>
            </w:r>
            <w:r w:rsidRPr="001C59CE">
              <w:rPr>
                <w:rFonts w:cs="Arial"/>
                <w:szCs w:val="20"/>
              </w:rPr>
              <w:t xml:space="preserve"> a </w:t>
            </w:r>
            <w:r>
              <w:rPr>
                <w:rFonts w:cs="Arial"/>
                <w:szCs w:val="20"/>
              </w:rPr>
              <w:t>journal entry that reflects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on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this week’s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content</w:t>
            </w:r>
            <w:r w:rsidRPr="001C59CE">
              <w:rPr>
                <w:rFonts w:cs="Arial"/>
                <w:szCs w:val="20"/>
              </w:rPr>
              <w:t xml:space="preserve"> (readings,</w:t>
            </w:r>
            <w:r>
              <w:rPr>
                <w:rFonts w:cs="Arial"/>
                <w:szCs w:val="20"/>
              </w:rPr>
              <w:t xml:space="preserve"> videos, multimedia, etc.) and </w:t>
            </w:r>
            <w:r w:rsidR="00352829">
              <w:rPr>
                <w:rFonts w:cs="Arial"/>
                <w:szCs w:val="20"/>
              </w:rPr>
              <w:t xml:space="preserve">that </w:t>
            </w:r>
            <w:r>
              <w:rPr>
                <w:rFonts w:cs="Arial"/>
                <w:szCs w:val="20"/>
              </w:rPr>
              <w:t>provides an</w:t>
            </w:r>
            <w:r w:rsidRPr="009303CE">
              <w:rPr>
                <w:rFonts w:cs="Arial"/>
                <w:szCs w:val="20"/>
              </w:rPr>
              <w:t xml:space="preserve"> update on t</w:t>
            </w:r>
            <w:r>
              <w:rPr>
                <w:rFonts w:cs="Arial"/>
                <w:szCs w:val="20"/>
              </w:rPr>
              <w:t>he status of your learning team. Y</w:t>
            </w:r>
            <w:r w:rsidRPr="005B64A1">
              <w:rPr>
                <w:rFonts w:cs="Arial"/>
                <w:szCs w:val="20"/>
              </w:rPr>
              <w:t xml:space="preserve">our </w:t>
            </w:r>
            <w:r>
              <w:rPr>
                <w:rFonts w:cs="Arial"/>
                <w:szCs w:val="20"/>
              </w:rPr>
              <w:t>journal entry</w:t>
            </w:r>
            <w:r w:rsidRPr="005B64A1">
              <w:rPr>
                <w:rFonts w:cs="Arial"/>
                <w:szCs w:val="20"/>
              </w:rPr>
              <w:t xml:space="preserve"> should include the following:</w:t>
            </w:r>
          </w:p>
          <w:p w14:paraId="0616D324" w14:textId="77777777" w:rsidR="00662F68" w:rsidRPr="005B64A1" w:rsidRDefault="00662F68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4AEC0E7" w14:textId="7D0C6B04" w:rsidR="00662F68" w:rsidRDefault="00662F68" w:rsidP="00257888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  <w:r w:rsidRPr="00277F53">
              <w:rPr>
                <w:b/>
              </w:rPr>
              <w:t>Weekly Content Reflection (200</w:t>
            </w:r>
            <w:r w:rsidR="00352829">
              <w:rPr>
                <w:b/>
              </w:rPr>
              <w:t xml:space="preserve"> to </w:t>
            </w:r>
            <w:r w:rsidRPr="00277F53">
              <w:rPr>
                <w:b/>
              </w:rPr>
              <w:t>300 words)</w:t>
            </w:r>
          </w:p>
          <w:p w14:paraId="2F2B39EE" w14:textId="77777777" w:rsidR="00662F68" w:rsidRPr="00277F53" w:rsidRDefault="00662F68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285A3B66" w14:textId="77777777" w:rsidR="00662F68" w:rsidRDefault="00662F68" w:rsidP="001308C2">
            <w:pPr>
              <w:pStyle w:val="AssignmentsLevel2"/>
            </w:pPr>
            <w:r>
              <w:t>C</w:t>
            </w:r>
            <w:r w:rsidRPr="005B64A1">
              <w:t>omparison of approaches and</w:t>
            </w:r>
            <w:r>
              <w:t xml:space="preserve"> theories to group development</w:t>
            </w:r>
          </w:p>
          <w:p w14:paraId="28A58D06" w14:textId="60728026" w:rsidR="00662F68" w:rsidRDefault="00662F68" w:rsidP="001308C2">
            <w:pPr>
              <w:pStyle w:val="AssignmentsLevel2"/>
            </w:pPr>
            <w:r>
              <w:t>M</w:t>
            </w:r>
            <w:r w:rsidRPr="00967C50">
              <w:t xml:space="preserve">inimum of </w:t>
            </w:r>
            <w:r w:rsidR="00352829">
              <w:t>2</w:t>
            </w:r>
            <w:r w:rsidR="00352829" w:rsidRPr="00967C50">
              <w:t xml:space="preserve"> </w:t>
            </w:r>
            <w:r w:rsidRPr="00967C50">
              <w:t xml:space="preserve">resource links (video clip, web link, article, </w:t>
            </w:r>
            <w:r>
              <w:t>etc.) that support your comparison</w:t>
            </w:r>
          </w:p>
          <w:p w14:paraId="721FF844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4F8447C8" w14:textId="23AB09D9" w:rsidR="00662F68" w:rsidRDefault="00662F68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Learning Team Update</w:t>
            </w:r>
            <w:r w:rsidR="00E77561">
              <w:rPr>
                <w:b/>
              </w:rPr>
              <w:t xml:space="preserve"> (200</w:t>
            </w:r>
            <w:r w:rsidR="00352829">
              <w:rPr>
                <w:b/>
              </w:rPr>
              <w:t xml:space="preserve"> to </w:t>
            </w:r>
            <w:r w:rsidRPr="00277F53">
              <w:rPr>
                <w:b/>
              </w:rPr>
              <w:t>300</w:t>
            </w:r>
            <w:r>
              <w:rPr>
                <w:b/>
              </w:rPr>
              <w:t xml:space="preserve"> words</w:t>
            </w:r>
            <w:r w:rsidRPr="00277F53">
              <w:rPr>
                <w:b/>
              </w:rPr>
              <w:t>)</w:t>
            </w:r>
          </w:p>
          <w:p w14:paraId="20C29FE5" w14:textId="77777777" w:rsidR="00662F68" w:rsidRPr="00277F53" w:rsidRDefault="00662F68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657CDEAB" w14:textId="73A58DB7" w:rsidR="00662F68" w:rsidRDefault="00662F68" w:rsidP="001308C2">
            <w:pPr>
              <w:pStyle w:val="AssignmentsLevel2"/>
            </w:pPr>
            <w:r>
              <w:t>How</w:t>
            </w:r>
            <w:r w:rsidR="00352829">
              <w:t xml:space="preserve"> i</w:t>
            </w:r>
            <w:r>
              <w:t>s it going with your learning team this we</w:t>
            </w:r>
            <w:r w:rsidR="00BE4D67">
              <w:t>ek?</w:t>
            </w:r>
          </w:p>
          <w:p w14:paraId="7AFF2F68" w14:textId="313A950D" w:rsidR="00BE4D67" w:rsidRDefault="00BE4D67" w:rsidP="001308C2">
            <w:pPr>
              <w:pStyle w:val="AssignmentsLevel2"/>
            </w:pPr>
            <w:r>
              <w:t>Have there been any highs or lows you would like to share?</w:t>
            </w:r>
          </w:p>
          <w:p w14:paraId="02773518" w14:textId="786F0953" w:rsidR="00662F68" w:rsidRDefault="00662F68" w:rsidP="001308C2">
            <w:pPr>
              <w:pStyle w:val="AssignmentsLevel2"/>
            </w:pPr>
            <w:r>
              <w:t>A</w:t>
            </w:r>
            <w:r w:rsidR="00352829">
              <w:t>re there a</w:t>
            </w:r>
            <w:r>
              <w:t>ny concerns or questions?</w:t>
            </w:r>
          </w:p>
          <w:p w14:paraId="323C8D92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580FE831" w14:textId="2F74D908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  <w:r w:rsidRPr="00E8358A">
              <w:rPr>
                <w:i/>
              </w:rPr>
              <w:t>Note:</w:t>
            </w:r>
            <w:r>
              <w:t xml:space="preserve"> </w:t>
            </w:r>
            <w:r w:rsidR="00352829">
              <w:t>Y</w:t>
            </w:r>
            <w:r>
              <w:t>our post in this journal is only visible to your instructor.</w:t>
            </w:r>
          </w:p>
          <w:p w14:paraId="754B7B96" w14:textId="77777777" w:rsidR="00662F68" w:rsidRDefault="00662F68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6BD116E3" w14:textId="03D8B066" w:rsidR="00662F68" w:rsidRPr="002E7AFD" w:rsidRDefault="00662F68" w:rsidP="00352829">
            <w:pPr>
              <w:pStyle w:val="AssignmentsLevel2"/>
              <w:numPr>
                <w:ilvl w:val="0"/>
                <w:numId w:val="0"/>
              </w:numPr>
            </w:pPr>
            <w:r w:rsidRPr="00410A71">
              <w:rPr>
                <w:b/>
              </w:rPr>
              <w:t>Submit</w:t>
            </w:r>
            <w:r>
              <w:t xml:space="preserve"> this journal entry by 11:59 p.m. (EST) on Sunday of Week </w:t>
            </w:r>
            <w:r w:rsidR="00485EBD">
              <w:t>4</w:t>
            </w:r>
            <w:r>
              <w:t>.</w:t>
            </w:r>
          </w:p>
        </w:tc>
        <w:tc>
          <w:tcPr>
            <w:tcW w:w="1440" w:type="dxa"/>
          </w:tcPr>
          <w:p w14:paraId="4F67E3CC" w14:textId="77777777" w:rsidR="00662F68" w:rsidRPr="00132272" w:rsidRDefault="00662F68" w:rsidP="001308C2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4.1, 4.2 </w:t>
            </w:r>
          </w:p>
        </w:tc>
        <w:tc>
          <w:tcPr>
            <w:tcW w:w="1440" w:type="dxa"/>
          </w:tcPr>
          <w:p w14:paraId="5F9AE126" w14:textId="1C94AC58" w:rsidR="00662F68" w:rsidRPr="00132272" w:rsidRDefault="00291C1F" w:rsidP="00EB05F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135F7B" w:rsidRPr="00842155" w14:paraId="5CA59E6B" w14:textId="77777777" w:rsidTr="002522B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B1374A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A2FD7B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FE32B3A" w14:textId="77777777" w:rsidR="00135F7B" w:rsidRPr="00842155" w:rsidRDefault="00135F7B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8FE3E37" w14:textId="5702CFA6" w:rsidR="00135F7B" w:rsidRPr="00842155" w:rsidRDefault="00E32313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583110">
              <w:rPr>
                <w:rFonts w:cs="Arial"/>
                <w:b/>
                <w:szCs w:val="20"/>
              </w:rPr>
              <w:t>.5</w:t>
            </w:r>
          </w:p>
        </w:tc>
      </w:tr>
    </w:tbl>
    <w:p w14:paraId="58BB51ED" w14:textId="77777777" w:rsidR="005344A9" w:rsidRDefault="005344A9" w:rsidP="0020635A">
      <w:pPr>
        <w:pStyle w:val="Heading1"/>
      </w:pPr>
    </w:p>
    <w:p w14:paraId="6E506018" w14:textId="04206AAF" w:rsidR="006D1B0B" w:rsidRDefault="006D1B0B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5AD237CF" w14:textId="77777777" w:rsidTr="0020635A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835FAC" w14:textId="77777777" w:rsidR="002C1641" w:rsidRPr="00842155" w:rsidRDefault="002C1641" w:rsidP="0020635A">
            <w:pPr>
              <w:pStyle w:val="WeeklyTopicHeading1"/>
            </w:pPr>
            <w:bookmarkStart w:id="9" w:name="weekfive"/>
            <w:bookmarkStart w:id="10" w:name="_Toc358980898"/>
            <w:bookmarkEnd w:id="9"/>
            <w:r w:rsidRPr="0068364F">
              <w:lastRenderedPageBreak/>
              <w:t xml:space="preserve">Week </w:t>
            </w:r>
            <w:r>
              <w:t>Five</w:t>
            </w:r>
            <w:r w:rsidRPr="0068364F">
              <w:t xml:space="preserve">: </w:t>
            </w:r>
            <w:r w:rsidR="0032477A" w:rsidRPr="00733A88">
              <w:t>Overcoming Group Conflict and Power Imbalance</w:t>
            </w:r>
            <w:bookmarkEnd w:id="10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76FA1323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72BD14C1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28E0335A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3D83D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77B866A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32477A" w:rsidRPr="00842155" w14:paraId="5431E282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1EC8EE" w14:textId="77777777" w:rsidR="0032477A" w:rsidRPr="00842155" w:rsidRDefault="0032477A" w:rsidP="002C5768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 w:rsidRPr="00733A88">
              <w:t>Differentiate between constructive and destructive power within groups.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040F2603" w14:textId="77777777" w:rsidR="0032477A" w:rsidRPr="00842155" w:rsidRDefault="0032477A" w:rsidP="0032477A">
            <w:pPr>
              <w:pStyle w:val="AssignmentsLevel1"/>
            </w:pPr>
            <w:r w:rsidRPr="00600B48">
              <w:t>CLO3</w:t>
            </w:r>
          </w:p>
        </w:tc>
      </w:tr>
      <w:tr w:rsidR="0032477A" w:rsidRPr="00842155" w14:paraId="46E3C991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CB6F85" w14:textId="77777777" w:rsidR="0032477A" w:rsidRPr="00842155" w:rsidRDefault="0032477A" w:rsidP="002C5768">
            <w:pPr>
              <w:pStyle w:val="ObjectiveBullet"/>
              <w:numPr>
                <w:ilvl w:val="1"/>
                <w:numId w:val="11"/>
              </w:numPr>
            </w:pPr>
            <w:r w:rsidRPr="00733A88">
              <w:t>Describe the influence of culture and gender on the balance of power.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F81F012" w14:textId="77777777" w:rsidR="0032477A" w:rsidRPr="00842155" w:rsidRDefault="0032477A" w:rsidP="0032477A">
            <w:pPr>
              <w:pStyle w:val="AssignmentsLevel1"/>
            </w:pPr>
            <w:r w:rsidRPr="00600B48">
              <w:t>CLO3</w:t>
            </w:r>
          </w:p>
        </w:tc>
      </w:tr>
      <w:tr w:rsidR="0032477A" w:rsidRPr="00842155" w14:paraId="3835D52F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B89026" w14:textId="77777777" w:rsidR="0032477A" w:rsidRPr="00842155" w:rsidRDefault="0032477A" w:rsidP="002C5768">
            <w:pPr>
              <w:pStyle w:val="ObjectiveBullet"/>
              <w:numPr>
                <w:ilvl w:val="1"/>
                <w:numId w:val="11"/>
              </w:numPr>
            </w:pPr>
            <w:r w:rsidRPr="00733A88">
              <w:t>Analyze potential risks of group decision-making processes.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27EDECA" w14:textId="77777777" w:rsidR="0032477A" w:rsidRPr="00842155" w:rsidRDefault="0032477A" w:rsidP="0032477A">
            <w:pPr>
              <w:pStyle w:val="AssignmentsLevel1"/>
            </w:pPr>
            <w:r w:rsidRPr="00733A88">
              <w:t>CLO3</w:t>
            </w:r>
          </w:p>
        </w:tc>
      </w:tr>
      <w:tr w:rsidR="0032477A" w:rsidRPr="00842155" w14:paraId="69C858E7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4031D6" w14:textId="77777777" w:rsidR="0032477A" w:rsidRPr="00842155" w:rsidRDefault="0032477A" w:rsidP="002C5768">
            <w:pPr>
              <w:pStyle w:val="ObjectiveBullet"/>
              <w:numPr>
                <w:ilvl w:val="1"/>
                <w:numId w:val="11"/>
              </w:numPr>
            </w:pPr>
            <w:r w:rsidRPr="00733A88">
              <w:t>Explain the source and the resolution of conflict within a group.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2DC49657" w14:textId="77777777" w:rsidR="0032477A" w:rsidRPr="00842155" w:rsidRDefault="0032477A" w:rsidP="0032477A">
            <w:pPr>
              <w:pStyle w:val="AssignmentsLevel1"/>
            </w:pPr>
            <w:r w:rsidRPr="00600B48">
              <w:t>CLO3</w:t>
            </w:r>
            <w:r>
              <w:t xml:space="preserve"> &amp; CLO4</w:t>
            </w:r>
          </w:p>
        </w:tc>
      </w:tr>
      <w:tr w:rsidR="00557340" w:rsidRPr="00842155" w14:paraId="63601835" w14:textId="77777777" w:rsidTr="002522B3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0772D4" w14:textId="77777777" w:rsidR="00557340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Resources, Activities, and Preparation</w:t>
            </w:r>
          </w:p>
          <w:p w14:paraId="26CD11D9" w14:textId="77777777" w:rsidR="00557340" w:rsidRPr="005B10FE" w:rsidRDefault="00DB4448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Utilize these resources and complete these activities in preparation for your graded assignments.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4327BB7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3FC0D2B4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557340" w:rsidRPr="00842155" w14:paraId="1055B408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8D9AC4" w14:textId="77777777" w:rsidR="00557340" w:rsidRPr="00824D94" w:rsidRDefault="0032477A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Readings and Videos</w:t>
            </w:r>
          </w:p>
          <w:p w14:paraId="6B775885" w14:textId="77777777" w:rsidR="00557340" w:rsidRPr="00824D94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C8BE851" w14:textId="77777777" w:rsidR="00557340" w:rsidRDefault="0032477A" w:rsidP="002522B3">
            <w:pPr>
              <w:pStyle w:val="AssignmentsLevel1"/>
            </w:pPr>
            <w:r w:rsidRPr="0032477A">
              <w:rPr>
                <w:b/>
              </w:rPr>
              <w:t>Review</w:t>
            </w:r>
            <w:r>
              <w:t xml:space="preserve"> the following resources:</w:t>
            </w:r>
          </w:p>
          <w:p w14:paraId="7E5C4AF5" w14:textId="77777777" w:rsidR="0032477A" w:rsidRDefault="0032477A" w:rsidP="002522B3">
            <w:pPr>
              <w:pStyle w:val="AssignmentsLevel1"/>
            </w:pPr>
          </w:p>
          <w:p w14:paraId="35B4898C" w14:textId="77777777" w:rsidR="0032477A" w:rsidRPr="0032477A" w:rsidRDefault="0032477A" w:rsidP="0032477A">
            <w:pPr>
              <w:pStyle w:val="AssignmentsLevel2"/>
            </w:pPr>
            <w:r>
              <w:t xml:space="preserve">Ch. 6, 7, &amp; 9 of </w:t>
            </w:r>
            <w:r>
              <w:rPr>
                <w:i/>
              </w:rPr>
              <w:t>Joining Together</w:t>
            </w:r>
          </w:p>
          <w:p w14:paraId="6A0D931A" w14:textId="77777777" w:rsidR="0032477A" w:rsidRPr="008E4D70" w:rsidRDefault="00F44100" w:rsidP="0032477A">
            <w:pPr>
              <w:pStyle w:val="AssignmentsLevel2"/>
            </w:pPr>
            <w:hyperlink r:id="rId28" w:history="1">
              <w:r w:rsidR="0032477A" w:rsidRPr="00E8358A">
                <w:rPr>
                  <w:rStyle w:val="Hyperlink"/>
                  <w:iCs/>
                </w:rPr>
                <w:t>Power: What It Is &amp; How To Manage It</w:t>
              </w:r>
            </w:hyperlink>
          </w:p>
          <w:p w14:paraId="25D14515" w14:textId="77777777" w:rsidR="000D3D9B" w:rsidRPr="00E8358A" w:rsidRDefault="000A51D3" w:rsidP="000D3D9B">
            <w:pPr>
              <w:pStyle w:val="AssignmentsLevel2"/>
            </w:pPr>
            <w:r w:rsidRPr="00E8358A">
              <w:t>Six Thinking Hats</w:t>
            </w:r>
          </w:p>
          <w:p w14:paraId="1E128C5C" w14:textId="77777777" w:rsidR="00327E27" w:rsidRPr="002D6D8F" w:rsidRDefault="00F44100" w:rsidP="000D3D9B">
            <w:pPr>
              <w:pStyle w:val="AssignmentsLevel2"/>
              <w:rPr>
                <w:rStyle w:val="Hyperlink"/>
                <w:color w:val="auto"/>
                <w:u w:val="none"/>
              </w:rPr>
            </w:pPr>
            <w:hyperlink r:id="rId29" w:history="1">
              <w:r w:rsidR="000A51D3" w:rsidRPr="00E8358A">
                <w:rPr>
                  <w:rStyle w:val="Hyperlink"/>
                </w:rPr>
                <w:t>Six Thinking Hats Video: Decision-Making From Different Perspectives</w:t>
              </w:r>
            </w:hyperlink>
          </w:p>
          <w:p w14:paraId="04DCF56A" w14:textId="77777777" w:rsidR="002D6D8F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rStyle w:val="Hyperlink"/>
              </w:rPr>
            </w:pPr>
          </w:p>
          <w:p w14:paraId="6853FB09" w14:textId="5AE1873C" w:rsidR="002D6D8F" w:rsidRPr="00842155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Share </w:t>
            </w:r>
            <w:r>
              <w:t>your thoughts, ideas, and questions regarding these resources in the Week 5 General Discussion forum.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8D28240" w14:textId="44162F77" w:rsidR="00557340" w:rsidRPr="009F6FAF" w:rsidRDefault="007139A6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5.1, 5.2, 5.3, </w:t>
            </w:r>
            <w:r w:rsidR="00327E27" w:rsidRPr="00C31081">
              <w:rPr>
                <w:rFonts w:cs="Arial"/>
                <w:szCs w:val="20"/>
              </w:rPr>
              <w:t>5.4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3EDBC65D" w14:textId="09CCA092" w:rsidR="00557340" w:rsidRPr="009F6FAF" w:rsidRDefault="002D6D8F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Content Review and Discussion = </w:t>
            </w:r>
            <w:r w:rsidRPr="002D6D8F">
              <w:rPr>
                <w:rFonts w:cs="Arial"/>
                <w:b/>
                <w:szCs w:val="20"/>
              </w:rPr>
              <w:t>1 hour</w:t>
            </w:r>
          </w:p>
        </w:tc>
      </w:tr>
      <w:tr w:rsidR="00557340" w:rsidRPr="00842155" w14:paraId="65244559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D740C3" w14:textId="77777777" w:rsidR="00557340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Graded Assignments</w:t>
            </w:r>
          </w:p>
          <w:p w14:paraId="32DC5FA5" w14:textId="77777777" w:rsidR="00557340" w:rsidRPr="005B10FE" w:rsidRDefault="00557340" w:rsidP="00DB4448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Complete these </w:t>
            </w:r>
            <w:r w:rsidR="00DB4448">
              <w:rPr>
                <w:rFonts w:cs="Arial"/>
                <w:i/>
                <w:szCs w:val="20"/>
              </w:rPr>
              <w:t>graded</w:t>
            </w:r>
            <w:r>
              <w:rPr>
                <w:rFonts w:cs="Arial"/>
                <w:i/>
                <w:szCs w:val="20"/>
              </w:rPr>
              <w:t xml:space="preserve"> assessments by the end of the week unless specified otherwise.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B4E03F9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0AFB48CB" w14:textId="77777777" w:rsidR="00557340" w:rsidRPr="005B10FE" w:rsidRDefault="00557340" w:rsidP="002522B3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327E27" w:rsidRPr="00103FC5" w14:paraId="6722942D" w14:textId="77777777" w:rsidTr="00FC584D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854A9D" w14:textId="77777777" w:rsidR="00327E27" w:rsidRPr="00103FC5" w:rsidRDefault="00186750" w:rsidP="00FC584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5 </w:t>
            </w:r>
            <w:r w:rsidR="00327E27" w:rsidRPr="00103FC5">
              <w:rPr>
                <w:rFonts w:cs="Arial"/>
                <w:b/>
                <w:szCs w:val="20"/>
              </w:rPr>
              <w:t xml:space="preserve">Discussion: </w:t>
            </w:r>
            <w:r w:rsidR="00EF1493">
              <w:rPr>
                <w:rFonts w:cs="Arial"/>
                <w:b/>
                <w:szCs w:val="20"/>
              </w:rPr>
              <w:t>Six Thinking Hats</w:t>
            </w:r>
          </w:p>
          <w:p w14:paraId="038C365D" w14:textId="77777777" w:rsidR="00327E27" w:rsidRPr="00103FC5" w:rsidRDefault="00327E27" w:rsidP="00FC584D">
            <w:pPr>
              <w:pStyle w:val="AssignmentsLevel1"/>
            </w:pPr>
          </w:p>
          <w:p w14:paraId="350E52A5" w14:textId="77777777" w:rsidR="00327E27" w:rsidRPr="00103FC5" w:rsidRDefault="00327E27" w:rsidP="00FC584D">
            <w:pPr>
              <w:pStyle w:val="AssignmentsLevel1"/>
            </w:pPr>
            <w:r w:rsidRPr="00103FC5">
              <w:rPr>
                <w:b/>
              </w:rPr>
              <w:t xml:space="preserve">Respond </w:t>
            </w:r>
            <w:r w:rsidRPr="00103FC5">
              <w:t xml:space="preserve">to the following in the </w:t>
            </w:r>
            <w:r w:rsidR="00186750" w:rsidRPr="00E8358A">
              <w:t xml:space="preserve">Week 5 Discussion: </w:t>
            </w:r>
            <w:r w:rsidR="00EF1493" w:rsidRPr="00E8358A">
              <w:t>Six Thinking Hats</w:t>
            </w:r>
            <w:r w:rsidRPr="00103FC5">
              <w:t xml:space="preserve"> forum by Thursday:</w:t>
            </w:r>
          </w:p>
          <w:p w14:paraId="01855B03" w14:textId="77777777" w:rsidR="00327E27" w:rsidRPr="00103FC5" w:rsidRDefault="00327E27" w:rsidP="00FC584D">
            <w:pPr>
              <w:pStyle w:val="AssignmentsLevel1"/>
            </w:pPr>
          </w:p>
          <w:p w14:paraId="7401381C" w14:textId="77777777" w:rsidR="00327E27" w:rsidRPr="00327E27" w:rsidRDefault="00327E27" w:rsidP="00FC584D">
            <w:pPr>
              <w:pStyle w:val="AssignmentsLevel2"/>
            </w:pPr>
            <w:r w:rsidRPr="00327E27">
              <w:t xml:space="preserve">How can using the six thinking hats method keep a group moving toward task accomplishment and decrease the possibility of groupthink? </w:t>
            </w:r>
          </w:p>
          <w:p w14:paraId="6DD288F3" w14:textId="77777777" w:rsidR="00327E27" w:rsidRPr="00103FC5" w:rsidRDefault="00327E27" w:rsidP="00FC584D">
            <w:pPr>
              <w:pStyle w:val="AssignmentsLevel1"/>
            </w:pPr>
          </w:p>
          <w:p w14:paraId="40DCC48B" w14:textId="7705E113" w:rsidR="00327E27" w:rsidRPr="00103FC5" w:rsidRDefault="00327E27" w:rsidP="008E4D70">
            <w:pPr>
              <w:pStyle w:val="AssignmentsLevel1"/>
              <w:rPr>
                <w:b/>
              </w:rPr>
            </w:pPr>
            <w:r w:rsidRPr="00103FC5">
              <w:rPr>
                <w:b/>
              </w:rPr>
              <w:t>Post</w:t>
            </w:r>
            <w:r w:rsidRPr="00103FC5">
              <w:t xml:space="preserve"> constructive criticism, clarification, additional questions, or your own relevant thoughts to </w:t>
            </w:r>
            <w:r w:rsidR="008E4D70">
              <w:t>3</w:t>
            </w:r>
            <w:r w:rsidR="008E4D70" w:rsidRPr="00103FC5">
              <w:t xml:space="preserve"> </w:t>
            </w:r>
            <w:r w:rsidRPr="00103FC5">
              <w:t>of your classmates' posts by Sunday.</w:t>
            </w:r>
          </w:p>
        </w:tc>
        <w:tc>
          <w:tcPr>
            <w:tcW w:w="1440" w:type="dxa"/>
          </w:tcPr>
          <w:p w14:paraId="706CE27B" w14:textId="77777777" w:rsidR="00327E27" w:rsidRPr="00103FC5" w:rsidRDefault="00327E27" w:rsidP="00FC584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5.3, 5.4</w:t>
            </w:r>
          </w:p>
        </w:tc>
        <w:tc>
          <w:tcPr>
            <w:tcW w:w="1440" w:type="dxa"/>
          </w:tcPr>
          <w:p w14:paraId="1C398EA8" w14:textId="77777777" w:rsidR="00327E27" w:rsidRPr="00103FC5" w:rsidRDefault="00327E27" w:rsidP="00FC584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557340" w:rsidRPr="00103FC5" w14:paraId="7AA5960C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9B77B0" w14:textId="77777777" w:rsidR="00557340" w:rsidRPr="00103FC5" w:rsidRDefault="0018675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Week 5 </w:t>
            </w:r>
            <w:r w:rsidR="00557340" w:rsidRPr="00103FC5">
              <w:rPr>
                <w:rFonts w:cs="Arial"/>
                <w:b/>
                <w:szCs w:val="20"/>
              </w:rPr>
              <w:t xml:space="preserve">Discussion: </w:t>
            </w:r>
            <w:r w:rsidR="000D3D9B">
              <w:rPr>
                <w:rFonts w:cs="Arial"/>
                <w:b/>
                <w:szCs w:val="20"/>
              </w:rPr>
              <w:t xml:space="preserve">Freedom Writers </w:t>
            </w:r>
            <w:r w:rsidR="00EF1493">
              <w:rPr>
                <w:rFonts w:cs="Arial"/>
                <w:b/>
                <w:szCs w:val="20"/>
              </w:rPr>
              <w:t>Analysis</w:t>
            </w:r>
          </w:p>
          <w:p w14:paraId="4B4B5FA5" w14:textId="77777777" w:rsidR="00557340" w:rsidRPr="00103FC5" w:rsidRDefault="00557340" w:rsidP="002522B3">
            <w:pPr>
              <w:pStyle w:val="AssignmentsLevel1"/>
            </w:pPr>
          </w:p>
          <w:p w14:paraId="0BA7127B" w14:textId="5CD8EE46" w:rsidR="00CA7279" w:rsidRPr="00CA7279" w:rsidRDefault="00CA7279" w:rsidP="00CA7279">
            <w:pPr>
              <w:pStyle w:val="AssignmentsLevel1"/>
            </w:pPr>
            <w:r w:rsidRPr="00CA7279">
              <w:rPr>
                <w:b/>
              </w:rPr>
              <w:t>Watch</w:t>
            </w:r>
            <w:r w:rsidRPr="00CA7279">
              <w:t xml:space="preserve"> the following clips</w:t>
            </w:r>
            <w:r>
              <w:t xml:space="preserve"> from the movie “Freedom Writers”</w:t>
            </w:r>
            <w:r w:rsidRPr="00CA7279">
              <w:t>:</w:t>
            </w:r>
          </w:p>
          <w:p w14:paraId="0ADA251A" w14:textId="73EAD871" w:rsidR="00CA7279" w:rsidRDefault="00CA7279" w:rsidP="002522B3">
            <w:pPr>
              <w:pStyle w:val="AssignmentsLevel1"/>
            </w:pPr>
          </w:p>
          <w:p w14:paraId="5F1B9E2B" w14:textId="1D7A9536" w:rsidR="00CA7279" w:rsidRPr="00CA7279" w:rsidRDefault="00F44100" w:rsidP="00CA7279">
            <w:pPr>
              <w:pStyle w:val="AssignmentsLevel2"/>
              <w:rPr>
                <w:szCs w:val="24"/>
              </w:rPr>
            </w:pPr>
            <w:hyperlink r:id="rId30" w:history="1">
              <w:r w:rsidR="00CA7279" w:rsidRPr="00CA7279">
                <w:rPr>
                  <w:rStyle w:val="Hyperlink"/>
                </w:rPr>
                <w:t>Freedom Writers – Holocaust Scene</w:t>
              </w:r>
            </w:hyperlink>
          </w:p>
          <w:p w14:paraId="418FC8FD" w14:textId="269D1E32" w:rsidR="00CA7279" w:rsidRPr="00CA7279" w:rsidRDefault="00F44100" w:rsidP="00CA7279">
            <w:pPr>
              <w:pStyle w:val="AssignmentsLevel2"/>
            </w:pPr>
            <w:hyperlink r:id="rId31" w:history="1">
              <w:r w:rsidR="00CA7279" w:rsidRPr="00CA7279">
                <w:rPr>
                  <w:rStyle w:val="Hyperlink"/>
                </w:rPr>
                <w:t>Freedom Writers Best Scene</w:t>
              </w:r>
            </w:hyperlink>
          </w:p>
          <w:p w14:paraId="441E64EE" w14:textId="29D91888" w:rsidR="00CA7279" w:rsidRPr="00CA7279" w:rsidRDefault="00F44100" w:rsidP="00CA7279">
            <w:pPr>
              <w:pStyle w:val="AssignmentsLevel2"/>
            </w:pPr>
            <w:hyperlink r:id="rId32" w:history="1">
              <w:r w:rsidR="00CA7279" w:rsidRPr="00CA7279">
                <w:rPr>
                  <w:rStyle w:val="Hyperlink"/>
                </w:rPr>
                <w:t>0 4 - Freedom Writers - E ST - Line game</w:t>
              </w:r>
            </w:hyperlink>
          </w:p>
          <w:p w14:paraId="5D12E230" w14:textId="5DDDBFC7" w:rsidR="00CA7279" w:rsidRPr="00CA7279" w:rsidRDefault="00F44100" w:rsidP="00CA7279">
            <w:pPr>
              <w:pStyle w:val="AssignmentsLevel2"/>
            </w:pPr>
            <w:hyperlink r:id="rId33" w:history="1">
              <w:r w:rsidR="00CA7279" w:rsidRPr="00CA7279">
                <w:rPr>
                  <w:rStyle w:val="Hyperlink"/>
                </w:rPr>
                <w:t>Freedom Writers - The showdown</w:t>
              </w:r>
            </w:hyperlink>
          </w:p>
          <w:p w14:paraId="62318653" w14:textId="77777777" w:rsidR="00CA7279" w:rsidRPr="00CA7279" w:rsidRDefault="00F44100" w:rsidP="00CA7279">
            <w:pPr>
              <w:pStyle w:val="AssignmentsLevel2"/>
            </w:pPr>
            <w:hyperlink r:id="rId34" w:history="1">
              <w:r w:rsidR="00CA7279" w:rsidRPr="00CA7279">
                <w:rPr>
                  <w:rStyle w:val="Hyperlink"/>
                </w:rPr>
                <w:t>Tupac</w:t>
              </w:r>
            </w:hyperlink>
            <w:r w:rsidR="00CA7279" w:rsidRPr="00CA7279">
              <w:t> </w:t>
            </w:r>
          </w:p>
          <w:p w14:paraId="0142C145" w14:textId="77777777" w:rsidR="00CA7279" w:rsidRPr="00CA7279" w:rsidRDefault="00F44100" w:rsidP="00CA7279">
            <w:pPr>
              <w:pStyle w:val="AssignmentsLevel2"/>
            </w:pPr>
            <w:hyperlink r:id="rId35" w:history="1">
              <w:r w:rsidR="00CA7279" w:rsidRPr="00CA7279">
                <w:rPr>
                  <w:rStyle w:val="Hyperlink"/>
                </w:rPr>
                <w:t>Freedom Writers - visit to the Museum of Tolerance (Simon Wiesenthal Center), Los Angeles</w:t>
              </w:r>
            </w:hyperlink>
          </w:p>
          <w:p w14:paraId="04CCED46" w14:textId="7B5B202E" w:rsidR="00CA7279" w:rsidRPr="00CA7279" w:rsidRDefault="00F44100" w:rsidP="00CA7279">
            <w:pPr>
              <w:pStyle w:val="AssignmentsLevel2"/>
            </w:pPr>
            <w:hyperlink r:id="rId36" w:history="1">
              <w:r w:rsidR="00CA7279" w:rsidRPr="00CA7279">
                <w:rPr>
                  <w:rStyle w:val="Hyperlink"/>
                </w:rPr>
                <w:t>Freedom Writers (5/9) Movie CLIP - You Are The Heroes (2007) HD</w:t>
              </w:r>
            </w:hyperlink>
          </w:p>
          <w:p w14:paraId="137E6801" w14:textId="77777777" w:rsidR="00CA7279" w:rsidRPr="00CA7279" w:rsidRDefault="00CA7279" w:rsidP="002522B3">
            <w:pPr>
              <w:pStyle w:val="AssignmentsLevel1"/>
            </w:pPr>
          </w:p>
          <w:p w14:paraId="25A12C70" w14:textId="15173D40" w:rsidR="00557340" w:rsidRPr="00103FC5" w:rsidRDefault="00557340" w:rsidP="002522B3">
            <w:pPr>
              <w:pStyle w:val="AssignmentsLevel1"/>
            </w:pPr>
            <w:r w:rsidRPr="00103FC5">
              <w:rPr>
                <w:b/>
              </w:rPr>
              <w:t xml:space="preserve">Respond </w:t>
            </w:r>
            <w:r w:rsidRPr="00103FC5">
              <w:t xml:space="preserve">to the following in the </w:t>
            </w:r>
            <w:r w:rsidR="00186750" w:rsidRPr="00E8358A">
              <w:t>Week 5 Discussion: Freedom Writers</w:t>
            </w:r>
            <w:r w:rsidR="00EF1493" w:rsidRPr="00E8358A">
              <w:t xml:space="preserve"> Analysis</w:t>
            </w:r>
            <w:r w:rsidRPr="00103FC5">
              <w:t xml:space="preserve"> forum by Thursday:</w:t>
            </w:r>
          </w:p>
          <w:p w14:paraId="333282F4" w14:textId="77777777" w:rsidR="00557340" w:rsidRPr="00103FC5" w:rsidRDefault="00557340" w:rsidP="002522B3">
            <w:pPr>
              <w:pStyle w:val="AssignmentsLevel1"/>
            </w:pPr>
          </w:p>
          <w:p w14:paraId="33D6A24F" w14:textId="77777777" w:rsidR="00327E27" w:rsidRPr="00327E27" w:rsidRDefault="00327E27" w:rsidP="00327E27">
            <w:pPr>
              <w:pStyle w:val="AssignmentsLevel2"/>
            </w:pPr>
            <w:r w:rsidRPr="00327E27">
              <w:t>What stages of group development are portrayed in the movie?</w:t>
            </w:r>
          </w:p>
          <w:p w14:paraId="4C1D781B" w14:textId="7359006A" w:rsidR="00327E27" w:rsidRPr="00327E27" w:rsidRDefault="00327E27" w:rsidP="00327E27">
            <w:pPr>
              <w:pStyle w:val="AssignmentsLevel2"/>
            </w:pPr>
            <w:r w:rsidRPr="00327E27">
              <w:t xml:space="preserve">What </w:t>
            </w:r>
            <w:r w:rsidR="00946050">
              <w:t>e</w:t>
            </w:r>
            <w:r w:rsidRPr="00327E27">
              <w:t>ffect do culture and gender have on the group dynamics of the film’s characters?</w:t>
            </w:r>
          </w:p>
          <w:p w14:paraId="2195819F" w14:textId="00337E8F" w:rsidR="00327E27" w:rsidRPr="00327E27" w:rsidRDefault="00327E27" w:rsidP="00327E27">
            <w:pPr>
              <w:pStyle w:val="AssignmentsLevel2"/>
            </w:pPr>
            <w:r w:rsidRPr="00327E27">
              <w:t>How do the power and influence of cliques cause difficulties for outsiders?</w:t>
            </w:r>
          </w:p>
          <w:p w14:paraId="7F9A741E" w14:textId="528AF73C" w:rsidR="00557340" w:rsidRPr="00327E27" w:rsidRDefault="00327E27" w:rsidP="00327E27">
            <w:pPr>
              <w:pStyle w:val="AssignmentsLevel2"/>
            </w:pPr>
            <w:r w:rsidRPr="00327E27">
              <w:t xml:space="preserve">What interventions </w:t>
            </w:r>
            <w:r w:rsidR="00946050">
              <w:t>does</w:t>
            </w:r>
            <w:r w:rsidRPr="00327E27">
              <w:t xml:space="preserve"> the teacher </w:t>
            </w:r>
            <w:r w:rsidR="00946050">
              <w:t xml:space="preserve">use </w:t>
            </w:r>
            <w:r w:rsidRPr="00327E27">
              <w:t>to develop group cohesion?</w:t>
            </w:r>
            <w:r w:rsidR="00557340" w:rsidRPr="00327E27">
              <w:t xml:space="preserve"> </w:t>
            </w:r>
          </w:p>
          <w:p w14:paraId="6365AE6A" w14:textId="77777777" w:rsidR="00557340" w:rsidRPr="00103FC5" w:rsidRDefault="00557340" w:rsidP="002522B3">
            <w:pPr>
              <w:pStyle w:val="AssignmentsLevel1"/>
            </w:pPr>
          </w:p>
          <w:p w14:paraId="4EE0FABD" w14:textId="383B96FC" w:rsidR="00557340" w:rsidRPr="00103FC5" w:rsidRDefault="00557340" w:rsidP="00946050">
            <w:pPr>
              <w:pStyle w:val="AssignmentsLevel1"/>
              <w:rPr>
                <w:b/>
              </w:rPr>
            </w:pPr>
            <w:r w:rsidRPr="00103FC5">
              <w:rPr>
                <w:b/>
              </w:rPr>
              <w:t>Post</w:t>
            </w:r>
            <w:r w:rsidRPr="00103FC5">
              <w:t xml:space="preserve"> constructive criticism, clarification, additional questions, or your own relevant thoughts to </w:t>
            </w:r>
            <w:r w:rsidR="00946050">
              <w:t>3</w:t>
            </w:r>
            <w:r w:rsidR="00946050" w:rsidRPr="00103FC5">
              <w:t xml:space="preserve"> </w:t>
            </w:r>
            <w:r w:rsidRPr="00103FC5">
              <w:t>of your classmates' posts by Sunday.</w:t>
            </w:r>
          </w:p>
        </w:tc>
        <w:tc>
          <w:tcPr>
            <w:tcW w:w="1440" w:type="dxa"/>
          </w:tcPr>
          <w:p w14:paraId="28000385" w14:textId="118F4E29" w:rsidR="00557340" w:rsidRPr="00103FC5" w:rsidRDefault="00167C8B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3.2, 5.2, </w:t>
            </w:r>
            <w:r w:rsidR="00327E27" w:rsidRPr="00327E27">
              <w:rPr>
                <w:rFonts w:cs="Arial"/>
                <w:szCs w:val="20"/>
              </w:rPr>
              <w:t>5.4</w:t>
            </w:r>
          </w:p>
        </w:tc>
        <w:tc>
          <w:tcPr>
            <w:tcW w:w="1440" w:type="dxa"/>
          </w:tcPr>
          <w:p w14:paraId="2393DD82" w14:textId="77777777" w:rsidR="00557340" w:rsidRPr="00103FC5" w:rsidRDefault="00557340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9674CA" w:rsidRPr="007F339F" w14:paraId="1036AC18" w14:textId="77777777" w:rsidTr="00BF603C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20239A" w14:textId="77777777" w:rsidR="009674CA" w:rsidRDefault="009674CA" w:rsidP="00BF603C">
            <w:pPr>
              <w:pStyle w:val="AssignmentsLevel1"/>
              <w:rPr>
                <w:b/>
              </w:rPr>
            </w:pPr>
            <w:r>
              <w:rPr>
                <w:b/>
              </w:rPr>
              <w:t>Knowledge Check: Types of Power</w:t>
            </w:r>
          </w:p>
          <w:p w14:paraId="47028697" w14:textId="77777777" w:rsidR="009674CA" w:rsidRDefault="009674CA" w:rsidP="00BF603C">
            <w:pPr>
              <w:pStyle w:val="AssignmentsLevel1"/>
              <w:rPr>
                <w:b/>
              </w:rPr>
            </w:pPr>
          </w:p>
          <w:p w14:paraId="46F218CF" w14:textId="77777777" w:rsidR="009674CA" w:rsidRPr="009F6FAF" w:rsidRDefault="009674CA" w:rsidP="00BF603C">
            <w:pPr>
              <w:pStyle w:val="AssignmentsLevel1"/>
            </w:pPr>
            <w:r>
              <w:rPr>
                <w:b/>
              </w:rPr>
              <w:t xml:space="preserve">Complete </w:t>
            </w:r>
            <w:r>
              <w:t xml:space="preserve">the </w:t>
            </w:r>
            <w:r>
              <w:rPr>
                <w:i/>
              </w:rPr>
              <w:t>Types of Power</w:t>
            </w:r>
            <w:r>
              <w:t xml:space="preserve"> knowledge check by 11:59 p.m. (EST) on Sunday.</w:t>
            </w:r>
            <w:r w:rsidRPr="0032477A">
              <w:rPr>
                <w:b/>
              </w:rPr>
              <w:tab/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0AEA1C1" w14:textId="77777777" w:rsidR="009674CA" w:rsidRPr="009F6FAF" w:rsidRDefault="009674CA" w:rsidP="00BF603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68039CF" w14:textId="77777777" w:rsidR="009674CA" w:rsidRPr="009F6FAF" w:rsidRDefault="009674CA" w:rsidP="00BF603C">
            <w:pPr>
              <w:rPr>
                <w:rFonts w:cs="Arial"/>
                <w:szCs w:val="20"/>
              </w:rPr>
            </w:pPr>
          </w:p>
        </w:tc>
      </w:tr>
      <w:tr w:rsidR="00894C42" w:rsidRPr="00132272" w14:paraId="5B8C5D9B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7A31B0" w14:textId="611C0FC5" w:rsidR="00894C42" w:rsidRDefault="00894C42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186750">
              <w:rPr>
                <w:rFonts w:cs="Arial"/>
                <w:b/>
                <w:szCs w:val="20"/>
              </w:rPr>
              <w:t>5</w:t>
            </w:r>
            <w:r>
              <w:rPr>
                <w:rFonts w:cs="Arial"/>
                <w:b/>
                <w:szCs w:val="20"/>
              </w:rPr>
              <w:t xml:space="preserve"> Team Task: </w:t>
            </w:r>
            <w:r w:rsidR="00644032">
              <w:rPr>
                <w:rFonts w:cs="Arial"/>
                <w:b/>
                <w:szCs w:val="20"/>
              </w:rPr>
              <w:t>Outline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946050">
              <w:rPr>
                <w:rFonts w:cs="Arial"/>
                <w:b/>
                <w:szCs w:val="20"/>
              </w:rPr>
              <w:t>and</w:t>
            </w:r>
            <w:r>
              <w:rPr>
                <w:rFonts w:cs="Arial"/>
                <w:b/>
                <w:szCs w:val="20"/>
              </w:rPr>
              <w:t xml:space="preserve"> Annotated Bibliography</w:t>
            </w:r>
          </w:p>
          <w:p w14:paraId="13D0F300" w14:textId="77777777" w:rsidR="00894C42" w:rsidRDefault="00894C42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206F41B" w14:textId="77777777" w:rsidR="00FA1FED" w:rsidRPr="00EE1AE1" w:rsidRDefault="00FA1FED" w:rsidP="00FA1FED">
            <w:r>
              <w:t xml:space="preserve">Your team should be </w:t>
            </w:r>
            <w:r>
              <w:rPr>
                <w:rFonts w:cs="Arial"/>
                <w:szCs w:val="20"/>
              </w:rPr>
              <w:t xml:space="preserve">finishing its research this week. </w:t>
            </w:r>
            <w:r w:rsidRPr="00894C42">
              <w:rPr>
                <w:rFonts w:cs="Arial"/>
                <w:szCs w:val="20"/>
              </w:rPr>
              <w:t>Resources for use in the presentation and the annotated bibliography should</w:t>
            </w:r>
            <w:r>
              <w:rPr>
                <w:rFonts w:cs="Arial"/>
                <w:szCs w:val="20"/>
              </w:rPr>
              <w:t xml:space="preserve"> now</w:t>
            </w:r>
            <w:r w:rsidRPr="00894C42">
              <w:rPr>
                <w:rFonts w:cs="Arial"/>
                <w:szCs w:val="20"/>
              </w:rPr>
              <w:t xml:space="preserve"> be finalized.</w:t>
            </w:r>
          </w:p>
          <w:p w14:paraId="6FCF96FB" w14:textId="77777777" w:rsidR="00FA1FED" w:rsidRDefault="00FA1FED" w:rsidP="00FA1FED">
            <w:pPr>
              <w:rPr>
                <w:b/>
              </w:rPr>
            </w:pPr>
          </w:p>
          <w:p w14:paraId="09E01FF6" w14:textId="27531066" w:rsidR="00FA1FED" w:rsidRDefault="00A86C17" w:rsidP="00FA1FED">
            <w:r>
              <w:rPr>
                <w:b/>
              </w:rPr>
              <w:t>Complete</w:t>
            </w:r>
            <w:r w:rsidR="00FA1FED">
              <w:t xml:space="preserve"> the following within the </w:t>
            </w:r>
            <w:r w:rsidR="00FA1FED" w:rsidRPr="00E8358A">
              <w:t>Group Discussion Board</w:t>
            </w:r>
            <w:r w:rsidR="00FA1FED">
              <w:t xml:space="preserve"> on your </w:t>
            </w:r>
            <w:r w:rsidR="00FA1FED" w:rsidRPr="00E8358A">
              <w:t>Learning Team Page</w:t>
            </w:r>
            <w:r w:rsidR="00FA1FED">
              <w:t>:</w:t>
            </w:r>
          </w:p>
          <w:p w14:paraId="7636CEBF" w14:textId="77777777" w:rsidR="00644032" w:rsidRPr="00A86C17" w:rsidRDefault="00644032" w:rsidP="00A86C17">
            <w:pPr>
              <w:pStyle w:val="AssignmentsLevel1"/>
            </w:pPr>
          </w:p>
          <w:p w14:paraId="2FA65FF0" w14:textId="50B1AC24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Provide an update on the group</w:t>
            </w:r>
            <w:r w:rsidR="00946050">
              <w:rPr>
                <w:rFonts w:eastAsia="Calibri"/>
              </w:rPr>
              <w:t>’s</w:t>
            </w:r>
            <w:r w:rsidRPr="00A86C17">
              <w:rPr>
                <w:rFonts w:eastAsia="Calibri"/>
              </w:rPr>
              <w:t xml:space="preserve"> progress.</w:t>
            </w:r>
          </w:p>
          <w:p w14:paraId="1CBB390E" w14:textId="2C4C46A0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Finalize any research</w:t>
            </w:r>
            <w:r w:rsidR="00946050">
              <w:rPr>
                <w:rFonts w:eastAsia="Calibri"/>
              </w:rPr>
              <w:t>,</w:t>
            </w:r>
            <w:r w:rsidRPr="00A86C17">
              <w:rPr>
                <w:rFonts w:eastAsia="Calibri"/>
              </w:rPr>
              <w:t xml:space="preserve"> and discuss project scope</w:t>
            </w:r>
            <w:r w:rsidR="00946050">
              <w:rPr>
                <w:rFonts w:eastAsia="Calibri"/>
              </w:rPr>
              <w:t xml:space="preserve"> and </w:t>
            </w:r>
            <w:r w:rsidRPr="00A86C17">
              <w:rPr>
                <w:rFonts w:eastAsia="Calibri"/>
              </w:rPr>
              <w:t xml:space="preserve">direction with </w:t>
            </w:r>
            <w:r w:rsidR="00946050">
              <w:rPr>
                <w:rFonts w:eastAsia="Calibri"/>
              </w:rPr>
              <w:t xml:space="preserve">the </w:t>
            </w:r>
            <w:r w:rsidRPr="00A86C17">
              <w:rPr>
                <w:rFonts w:eastAsia="Calibri"/>
              </w:rPr>
              <w:t>team.</w:t>
            </w:r>
          </w:p>
          <w:p w14:paraId="558890C5" w14:textId="1142D676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Discuss ideas for handouts and assessment</w:t>
            </w:r>
            <w:r w:rsidR="00946050">
              <w:rPr>
                <w:rFonts w:eastAsia="Calibri"/>
              </w:rPr>
              <w:t xml:space="preserve"> or </w:t>
            </w:r>
            <w:r w:rsidRPr="00A86C17">
              <w:rPr>
                <w:rFonts w:eastAsia="Calibri"/>
              </w:rPr>
              <w:t>evaluation tools.</w:t>
            </w:r>
          </w:p>
          <w:p w14:paraId="7326C8BA" w14:textId="450C32B1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Post the final draft of the</w:t>
            </w:r>
            <w:r w:rsidR="00A74B01">
              <w:rPr>
                <w:rFonts w:eastAsia="Calibri"/>
              </w:rPr>
              <w:t xml:space="preserve"> APA format</w:t>
            </w:r>
            <w:r w:rsidRPr="00A86C17">
              <w:rPr>
                <w:rFonts w:eastAsia="Calibri"/>
              </w:rPr>
              <w:t xml:space="preserve"> annotated bibliography.</w:t>
            </w:r>
            <w:r w:rsidR="00A74B01">
              <w:rPr>
                <w:rFonts w:eastAsia="Calibri"/>
              </w:rPr>
              <w:t xml:space="preserve"> </w:t>
            </w:r>
            <w:r w:rsidR="00A74B01">
              <w:t xml:space="preserve">Use the </w:t>
            </w:r>
            <w:r w:rsidR="00A74B01" w:rsidRPr="00E8358A">
              <w:t>APA Format for Papers</w:t>
            </w:r>
            <w:r w:rsidR="00A74B01">
              <w:t xml:space="preserve"> document as a formatting resource.</w:t>
            </w:r>
            <w:r w:rsidRPr="00A86C17">
              <w:rPr>
                <w:rFonts w:eastAsia="Calibri"/>
              </w:rPr>
              <w:t xml:space="preserve"> </w:t>
            </w:r>
          </w:p>
          <w:p w14:paraId="31EF8EBE" w14:textId="68838D1A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lastRenderedPageBreak/>
              <w:t>Provide information about the selected video clip of an interview with an authority that will be used in the presentation.</w:t>
            </w:r>
          </w:p>
          <w:p w14:paraId="4E43DC93" w14:textId="77777777" w:rsidR="00A86C17" w:rsidRDefault="00A86C17" w:rsidP="00A86C17">
            <w:pPr>
              <w:pStyle w:val="AssignmentsLevel1"/>
              <w:rPr>
                <w:rFonts w:eastAsia="Calibri"/>
              </w:rPr>
            </w:pPr>
          </w:p>
          <w:p w14:paraId="1C71CD2B" w14:textId="19C91968" w:rsidR="00644032" w:rsidRPr="00644032" w:rsidRDefault="00644032" w:rsidP="00946050">
            <w:pPr>
              <w:pStyle w:val="AssignmentsLevel1"/>
              <w:rPr>
                <w:rFonts w:ascii="Calibri" w:eastAsia="Calibri" w:hAnsi="Calibri"/>
                <w:sz w:val="22"/>
                <w:szCs w:val="22"/>
              </w:rPr>
            </w:pPr>
            <w:r w:rsidRPr="00A86C17">
              <w:rPr>
                <w:rFonts w:eastAsia="Calibri"/>
              </w:rPr>
              <w:t xml:space="preserve">The </w:t>
            </w:r>
            <w:r w:rsidRPr="00E8358A">
              <w:rPr>
                <w:rFonts w:eastAsia="Calibri"/>
              </w:rPr>
              <w:t>Annotated Bibliography Post</w:t>
            </w:r>
            <w:r w:rsidRPr="00A86C17">
              <w:rPr>
                <w:rFonts w:eastAsia="Calibri"/>
              </w:rPr>
              <w:t xml:space="preserve"> is due by 11:59 p.m. (EST) on Sunday of Week </w:t>
            </w:r>
            <w:r w:rsidR="00946050">
              <w:rPr>
                <w:rFonts w:eastAsia="Calibri"/>
              </w:rPr>
              <w:t>5</w:t>
            </w:r>
            <w:r w:rsidRPr="00A86C17">
              <w:rPr>
                <w:rFonts w:eastAsia="Calibri"/>
              </w:rPr>
              <w:t>.</w:t>
            </w:r>
          </w:p>
        </w:tc>
        <w:tc>
          <w:tcPr>
            <w:tcW w:w="1440" w:type="dxa"/>
          </w:tcPr>
          <w:p w14:paraId="54D8B553" w14:textId="0A61F358" w:rsidR="00894C42" w:rsidRDefault="00167C8B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COURSE</w:t>
            </w:r>
          </w:p>
        </w:tc>
        <w:tc>
          <w:tcPr>
            <w:tcW w:w="1440" w:type="dxa"/>
          </w:tcPr>
          <w:p w14:paraId="18B10EAA" w14:textId="5AC3C980" w:rsidR="00894C42" w:rsidRPr="00132272" w:rsidRDefault="00EB05F7" w:rsidP="00E32313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Team Collaboration = </w:t>
            </w:r>
            <w:r w:rsidR="00E32313">
              <w:rPr>
                <w:b/>
              </w:rPr>
              <w:t>3</w:t>
            </w:r>
            <w:r w:rsidRPr="005D3090">
              <w:rPr>
                <w:b/>
              </w:rPr>
              <w:t xml:space="preserve"> hour</w:t>
            </w:r>
          </w:p>
        </w:tc>
      </w:tr>
      <w:tr w:rsidR="00855C99" w:rsidRPr="00132272" w14:paraId="45E9BDD3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EFF8F2" w14:textId="77777777" w:rsidR="00855C99" w:rsidRDefault="00855C99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186750">
              <w:rPr>
                <w:rFonts w:cs="Arial"/>
                <w:b/>
                <w:szCs w:val="20"/>
              </w:rPr>
              <w:t>5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1C59CE">
              <w:rPr>
                <w:rFonts w:cs="Arial"/>
                <w:b/>
                <w:szCs w:val="20"/>
              </w:rPr>
              <w:t>Journal</w:t>
            </w:r>
            <w:r w:rsidR="00186750">
              <w:rPr>
                <w:rFonts w:cs="Arial"/>
                <w:b/>
                <w:szCs w:val="20"/>
              </w:rPr>
              <w:t xml:space="preserve"> Entry</w:t>
            </w:r>
          </w:p>
          <w:p w14:paraId="3B2E3C7F" w14:textId="77777777" w:rsidR="00855C99" w:rsidRDefault="00855C99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7D3B325" w14:textId="52E06107" w:rsidR="00855C99" w:rsidRDefault="00855C99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Write</w:t>
            </w:r>
            <w:r w:rsidRPr="001C59CE">
              <w:rPr>
                <w:rFonts w:cs="Arial"/>
                <w:szCs w:val="20"/>
              </w:rPr>
              <w:t xml:space="preserve"> a </w:t>
            </w:r>
            <w:r>
              <w:rPr>
                <w:rFonts w:cs="Arial"/>
                <w:szCs w:val="20"/>
              </w:rPr>
              <w:t>journal entry that reflects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on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this week’s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content</w:t>
            </w:r>
            <w:r w:rsidRPr="001C59CE">
              <w:rPr>
                <w:rFonts w:cs="Arial"/>
                <w:szCs w:val="20"/>
              </w:rPr>
              <w:t xml:space="preserve"> (readings,</w:t>
            </w:r>
            <w:r>
              <w:rPr>
                <w:rFonts w:cs="Arial"/>
                <w:szCs w:val="20"/>
              </w:rPr>
              <w:t xml:space="preserve"> videos, multimedia, etc.) and</w:t>
            </w:r>
            <w:r w:rsidR="00946050">
              <w:rPr>
                <w:rFonts w:cs="Arial"/>
                <w:szCs w:val="20"/>
              </w:rPr>
              <w:t xml:space="preserve"> that</w:t>
            </w:r>
            <w:r w:rsidR="00D8563C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provides an</w:t>
            </w:r>
            <w:r w:rsidRPr="009303CE">
              <w:rPr>
                <w:rFonts w:cs="Arial"/>
                <w:szCs w:val="20"/>
              </w:rPr>
              <w:t xml:space="preserve"> update on t</w:t>
            </w:r>
            <w:r>
              <w:rPr>
                <w:rFonts w:cs="Arial"/>
                <w:szCs w:val="20"/>
              </w:rPr>
              <w:t>he status of your learning team. Y</w:t>
            </w:r>
            <w:r w:rsidRPr="005B64A1">
              <w:rPr>
                <w:rFonts w:cs="Arial"/>
                <w:szCs w:val="20"/>
              </w:rPr>
              <w:t xml:space="preserve">our </w:t>
            </w:r>
            <w:r>
              <w:rPr>
                <w:rFonts w:cs="Arial"/>
                <w:szCs w:val="20"/>
              </w:rPr>
              <w:t>journal entry</w:t>
            </w:r>
            <w:r w:rsidRPr="005B64A1">
              <w:rPr>
                <w:rFonts w:cs="Arial"/>
                <w:szCs w:val="20"/>
              </w:rPr>
              <w:t xml:space="preserve"> should include the following:</w:t>
            </w:r>
          </w:p>
          <w:p w14:paraId="0F8C7892" w14:textId="77777777" w:rsidR="00855C99" w:rsidRPr="005B64A1" w:rsidRDefault="00855C99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AFA42B2" w14:textId="04F736DE" w:rsidR="00855C99" w:rsidRDefault="00855C99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 w:rsidRPr="00277F53">
              <w:rPr>
                <w:b/>
              </w:rPr>
              <w:t xml:space="preserve">Weekly Content Reflection </w:t>
            </w:r>
            <w:r w:rsidRPr="000D3D9B">
              <w:rPr>
                <w:b/>
              </w:rPr>
              <w:t>(</w:t>
            </w:r>
            <w:r w:rsidR="00303874" w:rsidRPr="000D3D9B">
              <w:rPr>
                <w:b/>
              </w:rPr>
              <w:t>200</w:t>
            </w:r>
            <w:r w:rsidR="00946050">
              <w:rPr>
                <w:b/>
              </w:rPr>
              <w:t xml:space="preserve"> to </w:t>
            </w:r>
            <w:r w:rsidR="00303874" w:rsidRPr="000D3D9B">
              <w:rPr>
                <w:b/>
              </w:rPr>
              <w:t>300</w:t>
            </w:r>
            <w:r w:rsidRPr="000D3D9B">
              <w:rPr>
                <w:b/>
              </w:rPr>
              <w:t xml:space="preserve"> words</w:t>
            </w:r>
            <w:r w:rsidRPr="00277F53">
              <w:rPr>
                <w:b/>
              </w:rPr>
              <w:t>)</w:t>
            </w:r>
          </w:p>
          <w:p w14:paraId="0DDD6F59" w14:textId="77777777" w:rsidR="00855C99" w:rsidRPr="00277F53" w:rsidRDefault="00855C99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03056428" w14:textId="1B0096A7" w:rsidR="00303874" w:rsidRDefault="00303874" w:rsidP="00303874">
            <w:pPr>
              <w:pStyle w:val="AssignmentsLevel2"/>
            </w:pPr>
            <w:r>
              <w:t>Describe</w:t>
            </w:r>
            <w:r w:rsidR="00402D03">
              <w:t xml:space="preserve"> a group experience that illustrates </w:t>
            </w:r>
            <w:r>
              <w:t xml:space="preserve">either </w:t>
            </w:r>
            <w:r w:rsidR="00402D03">
              <w:t>the constructive</w:t>
            </w:r>
            <w:r>
              <w:t xml:space="preserve"> or destructive use of power. In this experience, what leadership style was demonstrated</w:t>
            </w:r>
            <w:r w:rsidR="00946050">
              <w:t>? H</w:t>
            </w:r>
            <w:r>
              <w:t>ow did it contribute to the experience and results?</w:t>
            </w:r>
            <w:r w:rsidR="00946050">
              <w:br/>
            </w:r>
          </w:p>
          <w:p w14:paraId="00DFF634" w14:textId="00A03A65" w:rsidR="00855C99" w:rsidRDefault="00303874" w:rsidP="00303874">
            <w:pPr>
              <w:pStyle w:val="AssignmentsLevel2"/>
            </w:pPr>
            <w:r>
              <w:t>Included a m</w:t>
            </w:r>
            <w:r w:rsidR="00855C99" w:rsidRPr="00967C50">
              <w:t xml:space="preserve">inimum of </w:t>
            </w:r>
            <w:r w:rsidR="00946050">
              <w:t>2</w:t>
            </w:r>
            <w:r w:rsidR="00946050" w:rsidRPr="00967C50">
              <w:t xml:space="preserve"> </w:t>
            </w:r>
            <w:r w:rsidR="00855C99" w:rsidRPr="00967C50">
              <w:t xml:space="preserve">resource links (video clip, web link, article, </w:t>
            </w:r>
            <w:r>
              <w:t>etc.) that support the description of your experience.</w:t>
            </w:r>
          </w:p>
          <w:p w14:paraId="2AF4C7B1" w14:textId="77777777" w:rsidR="00855C99" w:rsidRDefault="00855C99" w:rsidP="001308C2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0B9D8E84" w14:textId="1DECF13C" w:rsidR="00855C99" w:rsidRDefault="00855C99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Learning Team Update (200</w:t>
            </w:r>
            <w:r w:rsidR="00946050">
              <w:rPr>
                <w:b/>
              </w:rPr>
              <w:t xml:space="preserve"> to </w:t>
            </w:r>
            <w:r w:rsidRPr="00277F53">
              <w:rPr>
                <w:b/>
              </w:rPr>
              <w:t>300</w:t>
            </w:r>
            <w:r>
              <w:rPr>
                <w:b/>
              </w:rPr>
              <w:t xml:space="preserve"> words</w:t>
            </w:r>
            <w:r w:rsidRPr="00277F53">
              <w:rPr>
                <w:b/>
              </w:rPr>
              <w:t>)</w:t>
            </w:r>
          </w:p>
          <w:p w14:paraId="36710DA5" w14:textId="77777777" w:rsidR="00855C99" w:rsidRPr="00277F53" w:rsidRDefault="00855C99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2A25512A" w14:textId="25EF5BA6" w:rsidR="00855C99" w:rsidRDefault="00855C99" w:rsidP="001308C2">
            <w:pPr>
              <w:pStyle w:val="AssignmentsLevel2"/>
            </w:pPr>
            <w:r>
              <w:t>How</w:t>
            </w:r>
            <w:r w:rsidR="00946050">
              <w:t xml:space="preserve"> i</w:t>
            </w:r>
            <w:r>
              <w:t>s it going wit</w:t>
            </w:r>
            <w:r w:rsidR="00BE4D67">
              <w:t>h your learning team this week?</w:t>
            </w:r>
          </w:p>
          <w:p w14:paraId="0E9376D2" w14:textId="6A9BADE8" w:rsidR="00BE4D67" w:rsidRDefault="00BE4D67" w:rsidP="001308C2">
            <w:pPr>
              <w:pStyle w:val="AssignmentsLevel2"/>
            </w:pPr>
            <w:r>
              <w:t>Have there been any highs or lows you would like to share?</w:t>
            </w:r>
          </w:p>
          <w:p w14:paraId="74A78EB9" w14:textId="0D3937C3" w:rsidR="00855C99" w:rsidRDefault="00855C99" w:rsidP="001308C2">
            <w:pPr>
              <w:pStyle w:val="AssignmentsLevel2"/>
            </w:pPr>
            <w:r>
              <w:t>A</w:t>
            </w:r>
            <w:r w:rsidR="00946050">
              <w:t>re there a</w:t>
            </w:r>
            <w:r>
              <w:t>ny concerns or questions?</w:t>
            </w:r>
          </w:p>
          <w:p w14:paraId="5B1B4092" w14:textId="77777777" w:rsidR="00855C99" w:rsidRDefault="00855C99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3F891A80" w14:textId="716B811F" w:rsidR="00855C99" w:rsidRDefault="00855C99" w:rsidP="001308C2">
            <w:pPr>
              <w:pStyle w:val="AssignmentsLevel2"/>
              <w:numPr>
                <w:ilvl w:val="0"/>
                <w:numId w:val="0"/>
              </w:numPr>
            </w:pPr>
            <w:r w:rsidRPr="00E8358A">
              <w:rPr>
                <w:i/>
              </w:rPr>
              <w:t>Note:</w:t>
            </w:r>
            <w:r>
              <w:t xml:space="preserve"> </w:t>
            </w:r>
            <w:r w:rsidR="00946050">
              <w:t>Y</w:t>
            </w:r>
            <w:r>
              <w:t>our post in this journal is only visible to your instructor.</w:t>
            </w:r>
          </w:p>
          <w:p w14:paraId="09CA64D7" w14:textId="77777777" w:rsidR="00855C99" w:rsidRDefault="00855C99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348B3265" w14:textId="6BA624FD" w:rsidR="00855C99" w:rsidRPr="002E7AFD" w:rsidRDefault="00855C99" w:rsidP="00946050">
            <w:pPr>
              <w:pStyle w:val="AssignmentsLevel2"/>
              <w:numPr>
                <w:ilvl w:val="0"/>
                <w:numId w:val="0"/>
              </w:numPr>
            </w:pPr>
            <w:r w:rsidRPr="00410A71">
              <w:rPr>
                <w:b/>
              </w:rPr>
              <w:t>Submit</w:t>
            </w:r>
            <w:r>
              <w:t xml:space="preserve"> this journal entry by 11:59 p.m. (EST) on Sunday of Week </w:t>
            </w:r>
            <w:r w:rsidR="00485EBD">
              <w:t>5</w:t>
            </w:r>
            <w:r>
              <w:t>.</w:t>
            </w:r>
          </w:p>
        </w:tc>
        <w:tc>
          <w:tcPr>
            <w:tcW w:w="1440" w:type="dxa"/>
          </w:tcPr>
          <w:p w14:paraId="5B191F90" w14:textId="667FAEC6" w:rsidR="00855C99" w:rsidRPr="00132272" w:rsidRDefault="00167C8B" w:rsidP="00167C8B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t xml:space="preserve">5.1, </w:t>
            </w:r>
            <w:r w:rsidR="00855C99">
              <w:rPr>
                <w:rFonts w:cs="Arial"/>
                <w:szCs w:val="20"/>
              </w:rPr>
              <w:t xml:space="preserve">5.4 </w:t>
            </w:r>
          </w:p>
        </w:tc>
        <w:tc>
          <w:tcPr>
            <w:tcW w:w="1440" w:type="dxa"/>
          </w:tcPr>
          <w:p w14:paraId="6DDCAD1A" w14:textId="1E49FE11" w:rsidR="00855C99" w:rsidRPr="00132272" w:rsidRDefault="00291C1F" w:rsidP="00EB05F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557340" w:rsidRPr="00842155" w14:paraId="5D327CB6" w14:textId="77777777" w:rsidTr="002522B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241966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EF3E6B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73A329D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2EB47D2A" w14:textId="31B2A6E6" w:rsidR="00557340" w:rsidRPr="00842155" w:rsidRDefault="00E32313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583110">
              <w:rPr>
                <w:rFonts w:cs="Arial"/>
                <w:b/>
                <w:szCs w:val="20"/>
              </w:rPr>
              <w:t>.5</w:t>
            </w:r>
          </w:p>
        </w:tc>
      </w:tr>
    </w:tbl>
    <w:p w14:paraId="74E744C1" w14:textId="77777777" w:rsidR="005344A9" w:rsidRDefault="005344A9" w:rsidP="0020635A">
      <w:pPr>
        <w:pStyle w:val="Heading1"/>
      </w:pPr>
    </w:p>
    <w:p w14:paraId="67459CDE" w14:textId="77777777" w:rsidR="005344A9" w:rsidRPr="00104F2B" w:rsidRDefault="005344A9" w:rsidP="0020635A">
      <w:pPr>
        <w:pStyle w:val="Heading1"/>
      </w:pPr>
      <w:r w:rsidRPr="00104F2B">
        <w:t>Faculty Notes</w:t>
      </w:r>
    </w:p>
    <w:p w14:paraId="749FDB1E" w14:textId="77777777" w:rsidR="005344A9" w:rsidRDefault="005344A9" w:rsidP="005344A9">
      <w:pPr>
        <w:tabs>
          <w:tab w:val="left" w:pos="1065"/>
        </w:tabs>
      </w:pPr>
    </w:p>
    <w:p w14:paraId="0363F27E" w14:textId="520078AB" w:rsidR="00E66AE8" w:rsidRPr="00E66AE8" w:rsidRDefault="00E66AE8" w:rsidP="00E66AE8">
      <w:pPr>
        <w:sectPr w:rsidR="00E66AE8" w:rsidRPr="00E66AE8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Knowledge Check: Types of Power</w:t>
      </w:r>
      <w:r w:rsidRPr="00E66AE8">
        <w:rPr>
          <w:b/>
        </w:rPr>
        <w:t xml:space="preserve">: </w:t>
      </w:r>
      <w:r w:rsidR="006D1B0B" w:rsidRPr="006D1B0B">
        <w:t xml:space="preserve">This </w:t>
      </w:r>
      <w:r w:rsidR="006D1B0B">
        <w:t>knowledge check</w:t>
      </w:r>
      <w:r w:rsidR="006D1B0B" w:rsidRPr="006D1B0B">
        <w:t xml:space="preserve"> is auto-graded by Blackboard. The </w:t>
      </w:r>
      <w:r w:rsidR="006D1B0B">
        <w:t>knowledge check document</w:t>
      </w:r>
      <w:r w:rsidR="006D1B0B" w:rsidRPr="006D1B0B">
        <w:t xml:space="preserve"> and answer sheet are located below this assignment in Week </w:t>
      </w:r>
      <w:r w:rsidR="006D1B0B">
        <w:t>5</w:t>
      </w:r>
      <w:r w:rsidR="006D1B0B" w:rsidRPr="006D1B0B">
        <w:t xml:space="preserve">. You may distribute the </w:t>
      </w:r>
      <w:r w:rsidR="006D1B0B">
        <w:t xml:space="preserve">knowledge check document </w:t>
      </w:r>
      <w:r w:rsidR="006D1B0B" w:rsidRPr="006D1B0B">
        <w:t>on a case-by-case basis if</w:t>
      </w:r>
      <w:r w:rsidR="006D1B0B">
        <w:t xml:space="preserve"> certain stude</w:t>
      </w:r>
      <w:r w:rsidR="00AB1561">
        <w:t>nts have difficulty accessing the knowledge check activity</w:t>
      </w:r>
      <w:r w:rsidR="006D1B0B">
        <w:t>. You may also provide the knowledge check answers to students by the end of the week.</w:t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6EE300BD" w14:textId="77777777" w:rsidTr="0020635A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B2650F" w14:textId="77777777" w:rsidR="002C1641" w:rsidRPr="00842155" w:rsidRDefault="002C1641" w:rsidP="0020635A">
            <w:pPr>
              <w:pStyle w:val="WeeklyTopicHeading1"/>
            </w:pPr>
            <w:bookmarkStart w:id="11" w:name="weeksix"/>
            <w:bookmarkStart w:id="12" w:name="_Toc358980899"/>
            <w:bookmarkEnd w:id="11"/>
            <w:r w:rsidRPr="0068364F">
              <w:lastRenderedPageBreak/>
              <w:t xml:space="preserve">Week </w:t>
            </w:r>
            <w:r>
              <w:t>Six</w:t>
            </w:r>
            <w:r w:rsidRPr="0068364F">
              <w:t xml:space="preserve">: </w:t>
            </w:r>
            <w:r w:rsidR="005A6052" w:rsidRPr="0080378D">
              <w:t>Group Dynamics in Action: Classroom and Students</w:t>
            </w:r>
            <w:bookmarkEnd w:id="12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26DBADAB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54A23BF5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25CE5" w14:paraId="7F1E7CFD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A05197" w14:textId="77777777" w:rsidR="00BA4B7B" w:rsidRPr="00825CE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825CE5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4266DC4E" w14:textId="77777777" w:rsidR="00BA4B7B" w:rsidRPr="00825CE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25CE5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5A6052" w:rsidRPr="00842155" w14:paraId="4D5314CD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AE0240" w14:textId="77777777" w:rsidR="005A6052" w:rsidRPr="00842155" w:rsidRDefault="005A6052" w:rsidP="002C5768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 w:rsidRPr="0080378D">
              <w:t>Discuss how the theories of group dynamics apply to classroom settings.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1993354" w14:textId="77777777" w:rsidR="005A6052" w:rsidRPr="00842155" w:rsidRDefault="005A6052" w:rsidP="005A605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80378D">
              <w:rPr>
                <w:rFonts w:cs="Arial"/>
                <w:szCs w:val="20"/>
              </w:rPr>
              <w:t>CLO1</w:t>
            </w:r>
          </w:p>
        </w:tc>
      </w:tr>
      <w:tr w:rsidR="005A6052" w:rsidRPr="00842155" w14:paraId="5E334810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51DCE9" w14:textId="77777777" w:rsidR="005A6052" w:rsidRPr="00842155" w:rsidRDefault="005A6052" w:rsidP="002C5768">
            <w:pPr>
              <w:pStyle w:val="ObjectiveBullet"/>
              <w:numPr>
                <w:ilvl w:val="1"/>
                <w:numId w:val="12"/>
              </w:numPr>
            </w:pPr>
            <w:r w:rsidRPr="0080378D">
              <w:t>Analyze the group dynamics of various classroom settings.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A94815A" w14:textId="77777777" w:rsidR="005A6052" w:rsidRPr="00842155" w:rsidRDefault="005A6052" w:rsidP="005A605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80378D">
              <w:rPr>
                <w:rFonts w:cs="Arial"/>
                <w:szCs w:val="20"/>
              </w:rPr>
              <w:t>CLO2</w:t>
            </w:r>
          </w:p>
        </w:tc>
      </w:tr>
      <w:tr w:rsidR="005A6052" w:rsidRPr="00842155" w14:paraId="1B091CE9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607D01" w14:textId="2A0D03B4" w:rsidR="005A6052" w:rsidRPr="00842155" w:rsidRDefault="005A6052" w:rsidP="002C5768">
            <w:pPr>
              <w:pStyle w:val="ObjectiveBullet"/>
              <w:numPr>
                <w:ilvl w:val="1"/>
                <w:numId w:val="12"/>
              </w:numPr>
            </w:pPr>
            <w:r w:rsidRPr="00736B24">
              <w:t>Apply theoretical knowledge to practical examples of group facilitation in the classroom setting.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40A87E7B" w14:textId="77777777" w:rsidR="005A6052" w:rsidRPr="00842155" w:rsidRDefault="005A6052" w:rsidP="005A605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6B24">
              <w:rPr>
                <w:rFonts w:cs="Arial"/>
                <w:szCs w:val="20"/>
              </w:rPr>
              <w:t>CLO6</w:t>
            </w:r>
          </w:p>
        </w:tc>
      </w:tr>
      <w:tr w:rsidR="00557340" w:rsidRPr="00842155" w14:paraId="3D2EFD19" w14:textId="77777777" w:rsidTr="002522B3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A6E385" w14:textId="77777777" w:rsidR="00557340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Resources, Activities, and Preparation</w:t>
            </w:r>
          </w:p>
          <w:p w14:paraId="68734D17" w14:textId="77777777" w:rsidR="00557340" w:rsidRPr="005B10FE" w:rsidRDefault="00DB4448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Utilize these resources and complete these activities in preparation for your graded assignments.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2A615B26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3F29AF1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5A6052" w:rsidRPr="00842155" w14:paraId="07DDF7CB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FEC1B1" w14:textId="77777777" w:rsidR="005A6052" w:rsidRDefault="005A6052" w:rsidP="005A6052">
            <w:pPr>
              <w:pStyle w:val="AssignmentsLevel1"/>
            </w:pPr>
            <w:r w:rsidRPr="00820E7C">
              <w:rPr>
                <w:b/>
              </w:rPr>
              <w:t>Read</w:t>
            </w:r>
            <w:r>
              <w:t xml:space="preserve"> Ch. 11 of </w:t>
            </w:r>
            <w:r>
              <w:rPr>
                <w:i/>
              </w:rPr>
              <w:t>Joining Together</w:t>
            </w:r>
            <w:r>
              <w:t>.</w:t>
            </w:r>
          </w:p>
          <w:p w14:paraId="00FDB7E6" w14:textId="77777777" w:rsidR="002D6D8F" w:rsidRDefault="002D6D8F" w:rsidP="005A6052">
            <w:pPr>
              <w:pStyle w:val="AssignmentsLevel1"/>
            </w:pPr>
          </w:p>
          <w:p w14:paraId="4EB07123" w14:textId="724F6099" w:rsidR="002D6D8F" w:rsidRPr="00842155" w:rsidRDefault="002D6D8F" w:rsidP="002D6D8F">
            <w:pPr>
              <w:pStyle w:val="AssignmentsLevel1"/>
            </w:pPr>
            <w:r>
              <w:rPr>
                <w:b/>
              </w:rPr>
              <w:t xml:space="preserve">Share </w:t>
            </w:r>
            <w:r>
              <w:t>your thoughts, ideas, and questions regarding these resources in the Week 6 General Discussion forum.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1F12960" w14:textId="7FEDE061" w:rsidR="005A6052" w:rsidRPr="009F6FAF" w:rsidRDefault="0094741E" w:rsidP="005A60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6.1, 6.2, </w:t>
            </w:r>
            <w:r w:rsidR="005A6052" w:rsidRPr="00C623A3">
              <w:rPr>
                <w:rFonts w:cs="Arial"/>
                <w:szCs w:val="20"/>
              </w:rPr>
              <w:t>6.3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BCD23A9" w14:textId="735FB881" w:rsidR="005A6052" w:rsidRPr="009F6FAF" w:rsidRDefault="002D6D8F" w:rsidP="005A605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Content Review and Discussion = </w:t>
            </w:r>
            <w:r w:rsidRPr="002D6D8F">
              <w:rPr>
                <w:rFonts w:cs="Arial"/>
                <w:b/>
                <w:szCs w:val="20"/>
              </w:rPr>
              <w:t>1 hour</w:t>
            </w:r>
          </w:p>
        </w:tc>
      </w:tr>
      <w:tr w:rsidR="00557340" w:rsidRPr="00842155" w14:paraId="18BC6893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39BF07" w14:textId="77777777" w:rsidR="00557340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Graded Assignments</w:t>
            </w:r>
          </w:p>
          <w:p w14:paraId="38626E66" w14:textId="77777777" w:rsidR="00557340" w:rsidRPr="005B10FE" w:rsidRDefault="00557340" w:rsidP="00DB4448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Complete these </w:t>
            </w:r>
            <w:r w:rsidR="00DB4448">
              <w:rPr>
                <w:rFonts w:cs="Arial"/>
                <w:i/>
                <w:szCs w:val="20"/>
              </w:rPr>
              <w:t>graded</w:t>
            </w:r>
            <w:r>
              <w:rPr>
                <w:rFonts w:cs="Arial"/>
                <w:i/>
                <w:szCs w:val="20"/>
              </w:rPr>
              <w:t xml:space="preserve"> assessments by the end of the week unless specified otherwise.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3320676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12EBAAE" w14:textId="77777777" w:rsidR="00557340" w:rsidRPr="005B10FE" w:rsidRDefault="00557340" w:rsidP="002522B3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557340" w:rsidRPr="00103FC5" w14:paraId="0D3407A4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048E32" w14:textId="77777777" w:rsidR="00412E91" w:rsidRPr="00193380" w:rsidRDefault="00186750" w:rsidP="00412E9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6 </w:t>
            </w:r>
            <w:r w:rsidR="00412E91" w:rsidRPr="00193380">
              <w:rPr>
                <w:rFonts w:cs="Arial"/>
                <w:b/>
                <w:szCs w:val="20"/>
              </w:rPr>
              <w:t xml:space="preserve">Discussion: Cooperative Learning </w:t>
            </w:r>
          </w:p>
          <w:p w14:paraId="3CCFCFE2" w14:textId="77777777" w:rsidR="00412E91" w:rsidRPr="00193380" w:rsidRDefault="00412E91" w:rsidP="00412E9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B66E207" w14:textId="1BFD6A8A" w:rsidR="00557340" w:rsidRPr="00193380" w:rsidRDefault="00992678" w:rsidP="00412E9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992678">
              <w:rPr>
                <w:rFonts w:cs="Arial"/>
                <w:b/>
                <w:szCs w:val="20"/>
              </w:rPr>
              <w:t>Respond</w:t>
            </w:r>
            <w:r>
              <w:rPr>
                <w:rFonts w:cs="Arial"/>
                <w:szCs w:val="20"/>
              </w:rPr>
              <w:t xml:space="preserve"> to the following questions in the Cooperative Learning discussion forum:</w:t>
            </w:r>
          </w:p>
          <w:p w14:paraId="04F9E09E" w14:textId="77777777" w:rsidR="00557340" w:rsidRPr="00103FC5" w:rsidRDefault="00557340" w:rsidP="002522B3">
            <w:pPr>
              <w:pStyle w:val="AssignmentsLevel1"/>
            </w:pPr>
          </w:p>
          <w:p w14:paraId="012AB81D" w14:textId="60CFD4B3" w:rsidR="005A6052" w:rsidRPr="00D720FD" w:rsidRDefault="00797186" w:rsidP="005A6052">
            <w:pPr>
              <w:pStyle w:val="AssignmentsLevel2"/>
            </w:pPr>
            <w:r>
              <w:t>In your own experience, do you find cooperative learning effective</w:t>
            </w:r>
            <w:r w:rsidR="005A6052" w:rsidRPr="00D720FD">
              <w:t>? Why or why not?</w:t>
            </w:r>
            <w:r w:rsidR="00CB3F48">
              <w:br/>
            </w:r>
          </w:p>
          <w:p w14:paraId="5EE5D22D" w14:textId="201FBC42" w:rsidR="005A6052" w:rsidRPr="00D720FD" w:rsidRDefault="005A6052" w:rsidP="005A6052">
            <w:pPr>
              <w:pStyle w:val="AssignmentsLevel2"/>
            </w:pPr>
            <w:r w:rsidRPr="00D720FD">
              <w:t>How do you monitor student progress in groups and ensure that cooperative learning is working for all students in the group?</w:t>
            </w:r>
            <w:r w:rsidR="00CB3F48">
              <w:br/>
            </w:r>
          </w:p>
          <w:p w14:paraId="4E0B439D" w14:textId="2624DF6D" w:rsidR="00557340" w:rsidRPr="00103FC5" w:rsidRDefault="005A6052" w:rsidP="002522B3">
            <w:pPr>
              <w:pStyle w:val="AssignmentsLevel2"/>
            </w:pPr>
            <w:r w:rsidRPr="00D720FD">
              <w:t>What are one or more particular challenges you face when working with cooperative groups?</w:t>
            </w:r>
            <w:r w:rsidR="00CB3F48">
              <w:br/>
            </w:r>
          </w:p>
          <w:p w14:paraId="212DB99A" w14:textId="6543DE35" w:rsidR="00557340" w:rsidRPr="00103FC5" w:rsidRDefault="00557340" w:rsidP="000800EF">
            <w:pPr>
              <w:pStyle w:val="AssignmentsLevel1"/>
              <w:rPr>
                <w:b/>
              </w:rPr>
            </w:pPr>
            <w:r w:rsidRPr="00103FC5">
              <w:rPr>
                <w:b/>
              </w:rPr>
              <w:t>Post</w:t>
            </w:r>
            <w:r w:rsidRPr="00103FC5">
              <w:t xml:space="preserve"> constructive criticism, clarification, additional questions, or your own relevant thoughts to </w:t>
            </w:r>
            <w:r w:rsidR="000800EF">
              <w:t>3</w:t>
            </w:r>
            <w:r w:rsidR="000800EF" w:rsidRPr="00103FC5">
              <w:t xml:space="preserve"> </w:t>
            </w:r>
            <w:r w:rsidRPr="00103FC5">
              <w:t>of your classmates' posts by Sunday.</w:t>
            </w:r>
          </w:p>
        </w:tc>
        <w:tc>
          <w:tcPr>
            <w:tcW w:w="1440" w:type="dxa"/>
          </w:tcPr>
          <w:p w14:paraId="7235FB12" w14:textId="77777777" w:rsidR="00557340" w:rsidRPr="00103FC5" w:rsidRDefault="00AD7296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6.2</w:t>
            </w:r>
          </w:p>
        </w:tc>
        <w:tc>
          <w:tcPr>
            <w:tcW w:w="1440" w:type="dxa"/>
          </w:tcPr>
          <w:p w14:paraId="1BEDCF3D" w14:textId="77777777" w:rsidR="00557340" w:rsidRPr="00103FC5" w:rsidRDefault="00557340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03FC5">
              <w:t xml:space="preserve">Discussion: one post and replies to 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BE4D67" w:rsidRPr="00103FC5" w14:paraId="49164628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15E610" w14:textId="77777777" w:rsidR="00BE4D67" w:rsidRPr="00131DE2" w:rsidRDefault="00BE4D67" w:rsidP="00BE4D67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6 Discussion: </w:t>
            </w:r>
            <w:r w:rsidRPr="00131DE2">
              <w:rPr>
                <w:rFonts w:cs="Arial"/>
                <w:b/>
                <w:szCs w:val="20"/>
              </w:rPr>
              <w:t xml:space="preserve">Community in the </w:t>
            </w:r>
            <w:r>
              <w:rPr>
                <w:rFonts w:cs="Arial"/>
                <w:b/>
                <w:szCs w:val="20"/>
              </w:rPr>
              <w:t>Classroom</w:t>
            </w:r>
          </w:p>
          <w:p w14:paraId="0327B23B" w14:textId="77777777" w:rsidR="00BE4D67" w:rsidRDefault="00BE4D67" w:rsidP="00BE4D6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4ED40AD" w14:textId="77777777" w:rsidR="00BE4D67" w:rsidRPr="001A0A72" w:rsidRDefault="00BE4D67" w:rsidP="00BE4D67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sz w:val="20"/>
                <w:szCs w:val="20"/>
              </w:rPr>
            </w:pPr>
            <w:r w:rsidRPr="001A0A72">
              <w:rPr>
                <w:rStyle w:val="Strong"/>
                <w:rFonts w:ascii="Arial" w:hAnsi="Arial" w:cs="Arial"/>
                <w:sz w:val="20"/>
                <w:szCs w:val="20"/>
              </w:rPr>
              <w:t>Part I</w:t>
            </w:r>
          </w:p>
          <w:p w14:paraId="3CD6EC04" w14:textId="77777777" w:rsidR="00BE4D67" w:rsidRPr="001A0A72" w:rsidRDefault="00BE4D67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1C2924A8" w14:textId="77B07D3A" w:rsidR="00BE4D67" w:rsidRPr="00707E91" w:rsidRDefault="00BE4D67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A0A72">
              <w:rPr>
                <w:rStyle w:val="Strong"/>
                <w:rFonts w:ascii="Arial" w:hAnsi="Arial" w:cs="Arial"/>
                <w:sz w:val="20"/>
                <w:szCs w:val="20"/>
              </w:rPr>
              <w:t>Post</w:t>
            </w:r>
            <w:r w:rsidRPr="001A0A72">
              <w:rPr>
                <w:rFonts w:ascii="Arial" w:hAnsi="Arial" w:cs="Arial"/>
                <w:sz w:val="20"/>
                <w:szCs w:val="20"/>
              </w:rPr>
              <w:t xml:space="preserve"> a 250-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1A0A72">
              <w:rPr>
                <w:rFonts w:ascii="Arial" w:hAnsi="Arial" w:cs="Arial"/>
                <w:sz w:val="20"/>
                <w:szCs w:val="20"/>
              </w:rPr>
              <w:t>400</w:t>
            </w:r>
            <w:r>
              <w:rPr>
                <w:rFonts w:ascii="Arial" w:hAnsi="Arial" w:cs="Arial"/>
                <w:sz w:val="20"/>
                <w:szCs w:val="20"/>
              </w:rPr>
              <w:t>-word</w:t>
            </w:r>
            <w:r w:rsidRPr="001A0A72">
              <w:rPr>
                <w:rFonts w:ascii="Arial" w:hAnsi="Arial" w:cs="Arial"/>
                <w:sz w:val="20"/>
                <w:szCs w:val="20"/>
              </w:rPr>
              <w:t xml:space="preserve"> summary of the methods you use to build community in your classroom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7E91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E8358A">
              <w:rPr>
                <w:rFonts w:ascii="Arial" w:hAnsi="Arial" w:cs="Arial"/>
                <w:sz w:val="20"/>
                <w:szCs w:val="20"/>
              </w:rPr>
              <w:t>Week 6 Discussion: Building Community in the Classroom</w:t>
            </w:r>
            <w:r w:rsidRPr="00707E9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707E91">
              <w:rPr>
                <w:rFonts w:ascii="Arial" w:hAnsi="Arial" w:cs="Arial"/>
                <w:sz w:val="20"/>
                <w:szCs w:val="20"/>
              </w:rPr>
              <w:t>forum.</w:t>
            </w:r>
            <w:r>
              <w:rPr>
                <w:rFonts w:ascii="Arial" w:hAnsi="Arial" w:cs="Arial"/>
                <w:sz w:val="20"/>
                <w:szCs w:val="20"/>
              </w:rPr>
              <w:t xml:space="preserve"> You may support your post with </w:t>
            </w:r>
            <w:r w:rsidRPr="001A0A72">
              <w:rPr>
                <w:rFonts w:ascii="Arial" w:hAnsi="Arial" w:cs="Arial"/>
                <w:sz w:val="20"/>
                <w:szCs w:val="20"/>
              </w:rPr>
              <w:t>research articles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A0A72">
              <w:rPr>
                <w:rFonts w:ascii="Arial" w:hAnsi="Arial" w:cs="Arial"/>
                <w:sz w:val="20"/>
                <w:szCs w:val="20"/>
              </w:rPr>
              <w:t>references should be properly cited following APA formatting guidelines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1A0A72">
              <w:rPr>
                <w:rFonts w:ascii="Arial" w:hAnsi="Arial" w:cs="Arial"/>
                <w:sz w:val="20"/>
                <w:szCs w:val="20"/>
              </w:rPr>
              <w:t>.</w:t>
            </w:r>
            <w:r w:rsidRPr="00707E91">
              <w:rPr>
                <w:rFonts w:ascii="Arial" w:hAnsi="Arial" w:cs="Arial"/>
                <w:sz w:val="20"/>
                <w:szCs w:val="20"/>
              </w:rPr>
              <w:t xml:space="preserve"> Address the following prompts in your post:</w:t>
            </w:r>
          </w:p>
          <w:p w14:paraId="716FF448" w14:textId="77777777" w:rsidR="00BE4D67" w:rsidRPr="001A0A72" w:rsidRDefault="00BE4D67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6EFB5149" w14:textId="77777777" w:rsidR="00BE4D67" w:rsidRPr="001A0A72" w:rsidRDefault="00BE4D67" w:rsidP="00BE4D67">
            <w:pPr>
              <w:pStyle w:val="AssignmentsLevel2"/>
            </w:pPr>
            <w:r w:rsidRPr="001A0A72">
              <w:t>How do you promote a sense of inclusiveness in the classroom?</w:t>
            </w:r>
          </w:p>
          <w:p w14:paraId="3A6A4359" w14:textId="77777777" w:rsidR="00BE4D67" w:rsidRPr="001A0A72" w:rsidRDefault="00BE4D67" w:rsidP="00BE4D67">
            <w:pPr>
              <w:pStyle w:val="AssignmentsLevel2"/>
            </w:pPr>
            <w:r w:rsidRPr="001A0A72">
              <w:t>How do you demonstrate the value of diversity in the classroom?</w:t>
            </w:r>
          </w:p>
          <w:p w14:paraId="19A6817B" w14:textId="77777777" w:rsidR="00BE4D67" w:rsidRPr="001A0A72" w:rsidRDefault="00BE4D67" w:rsidP="00BE4D67">
            <w:pPr>
              <w:pStyle w:val="AssignmentsLevel2"/>
            </w:pPr>
            <w:r w:rsidRPr="001A0A72">
              <w:t>How do you incorporate small group dynamics in the classroom?</w:t>
            </w:r>
          </w:p>
          <w:p w14:paraId="23C1FE7D" w14:textId="77777777" w:rsidR="00BE4D67" w:rsidRPr="00707E91" w:rsidRDefault="00BE4D67" w:rsidP="00BE4D67">
            <w:pPr>
              <w:pStyle w:val="AssignmentsLevel2"/>
            </w:pPr>
            <w:r w:rsidRPr="001A0A72">
              <w:t>What new insights about group dynamics could be used to enhance your ability to build community?</w:t>
            </w:r>
          </w:p>
          <w:p w14:paraId="644CBABA" w14:textId="77777777" w:rsidR="00BE4D67" w:rsidRDefault="00BE4D67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6EA4700C" w14:textId="5731312F" w:rsidR="00BE4D67" w:rsidRPr="00707E91" w:rsidRDefault="000800EF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8358A">
              <w:rPr>
                <w:rFonts w:ascii="Arial" w:hAnsi="Arial" w:cs="Arial"/>
                <w:i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4D67" w:rsidRPr="00707E91">
              <w:rPr>
                <w:rFonts w:ascii="Arial" w:hAnsi="Arial" w:cs="Arial"/>
                <w:sz w:val="20"/>
                <w:szCs w:val="20"/>
              </w:rPr>
              <w:t>Part I is due by 11:59 p.m. (EST) on Thursday.</w:t>
            </w:r>
          </w:p>
          <w:p w14:paraId="356B6D94" w14:textId="77777777" w:rsidR="00BE4D67" w:rsidRPr="001A0A72" w:rsidRDefault="00BE4D67" w:rsidP="00BE4D67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sz w:val="20"/>
                <w:szCs w:val="20"/>
              </w:rPr>
            </w:pPr>
          </w:p>
          <w:p w14:paraId="75578BEC" w14:textId="77777777" w:rsidR="00BE4D67" w:rsidRPr="001A0A72" w:rsidRDefault="00BE4D67" w:rsidP="00BE4D67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sz w:val="20"/>
                <w:szCs w:val="20"/>
              </w:rPr>
              <w:t>Part II</w:t>
            </w:r>
          </w:p>
          <w:p w14:paraId="3A9FCFAD" w14:textId="77777777" w:rsidR="00BE4D67" w:rsidRPr="001A0A72" w:rsidRDefault="00BE4D67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1097F1C2" w14:textId="48C12271" w:rsidR="000800EF" w:rsidRDefault="00BE4D67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1A0A72">
              <w:rPr>
                <w:rStyle w:val="Strong"/>
                <w:rFonts w:ascii="Arial" w:hAnsi="Arial" w:cs="Arial"/>
                <w:sz w:val="20"/>
                <w:szCs w:val="20"/>
              </w:rPr>
              <w:t>Read</w:t>
            </w:r>
            <w:r w:rsidRPr="001A0A72">
              <w:rPr>
                <w:rFonts w:ascii="Arial" w:hAnsi="Arial" w:cs="Arial"/>
                <w:sz w:val="20"/>
                <w:szCs w:val="20"/>
              </w:rPr>
              <w:t xml:space="preserve"> the posts of all other students in the class.</w:t>
            </w:r>
          </w:p>
          <w:p w14:paraId="2E4E3DE7" w14:textId="77777777" w:rsidR="000800EF" w:rsidRDefault="000800EF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1FEEEBE7" w14:textId="75A99511" w:rsidR="00BE4D67" w:rsidRPr="001A0A72" w:rsidRDefault="000800EF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8358A"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="00BE4D67" w:rsidRPr="00E8358A">
              <w:rPr>
                <w:rFonts w:ascii="Arial" w:hAnsi="Arial" w:cs="Arial"/>
                <w:b/>
                <w:sz w:val="20"/>
                <w:szCs w:val="20"/>
              </w:rPr>
              <w:t>rite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 an additional section of your post (250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>400 word</w:t>
            </w:r>
            <w:r w:rsidR="00BE4D67">
              <w:rPr>
                <w:rFonts w:ascii="Arial" w:hAnsi="Arial" w:cs="Arial"/>
                <w:sz w:val="20"/>
                <w:szCs w:val="20"/>
              </w:rPr>
              <w:t>s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BE4D67">
              <w:rPr>
                <w:rFonts w:ascii="Arial" w:hAnsi="Arial" w:cs="Arial"/>
                <w:sz w:val="20"/>
                <w:szCs w:val="20"/>
              </w:rPr>
              <w:t>that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 incorporate</w:t>
            </w:r>
            <w:r w:rsidR="00BE4D67">
              <w:rPr>
                <w:rFonts w:ascii="Arial" w:hAnsi="Arial" w:cs="Arial"/>
                <w:sz w:val="20"/>
                <w:szCs w:val="20"/>
              </w:rPr>
              <w:t>s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 ideas you </w:t>
            </w:r>
            <w:r w:rsidR="00BE4D67">
              <w:rPr>
                <w:rFonts w:ascii="Arial" w:hAnsi="Arial" w:cs="Arial"/>
                <w:sz w:val="20"/>
                <w:szCs w:val="20"/>
              </w:rPr>
              <w:t>have gleaned from other student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>s</w:t>
            </w:r>
            <w:r w:rsidR="00BE4D67">
              <w:rPr>
                <w:rFonts w:ascii="Arial" w:hAnsi="Arial" w:cs="Arial"/>
                <w:sz w:val="20"/>
                <w:szCs w:val="20"/>
              </w:rPr>
              <w:t>’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 post</w:t>
            </w:r>
            <w:r w:rsidR="00BE4D67">
              <w:rPr>
                <w:rFonts w:ascii="Arial" w:hAnsi="Arial" w:cs="Arial"/>
                <w:sz w:val="20"/>
                <w:szCs w:val="20"/>
              </w:rPr>
              <w:t>s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 (minimum of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 which you may want to incorporate in your own classroom.</w:t>
            </w:r>
          </w:p>
          <w:p w14:paraId="2BDCBE68" w14:textId="77777777" w:rsidR="00BE4D67" w:rsidRPr="001A0A72" w:rsidRDefault="00BE4D67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4E816C2E" w14:textId="3446E859" w:rsidR="00BE4D67" w:rsidRPr="00707E91" w:rsidRDefault="000800EF" w:rsidP="00BE4D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3F58C4">
              <w:rPr>
                <w:rFonts w:ascii="Arial" w:hAnsi="Arial" w:cs="Arial"/>
                <w:i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Part II </w:t>
            </w:r>
            <w:r w:rsidR="00BE4D67">
              <w:rPr>
                <w:rFonts w:ascii="Arial" w:hAnsi="Arial" w:cs="Arial"/>
                <w:sz w:val="20"/>
                <w:szCs w:val="20"/>
              </w:rPr>
              <w:t>is due</w:t>
            </w:r>
            <w:r w:rsidR="00BE4D67" w:rsidRPr="001A0A72">
              <w:rPr>
                <w:rFonts w:ascii="Arial" w:hAnsi="Arial" w:cs="Arial"/>
                <w:sz w:val="20"/>
                <w:szCs w:val="20"/>
              </w:rPr>
              <w:t xml:space="preserve"> by 11:59 p.m. (EST) on Sunday</w:t>
            </w:r>
            <w:r w:rsidR="00BE4D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561FF6BA" w14:textId="1BF9EBBC" w:rsidR="00BE4D67" w:rsidRPr="00103FC5" w:rsidRDefault="0094741E" w:rsidP="00BE4D67">
            <w:pPr>
              <w:pStyle w:val="AssignmentsLevel1"/>
            </w:pPr>
            <w:r>
              <w:lastRenderedPageBreak/>
              <w:t xml:space="preserve">6.1, </w:t>
            </w:r>
            <w:r w:rsidR="00BE4D67" w:rsidRPr="00FF3E6C">
              <w:t>6.2</w:t>
            </w:r>
          </w:p>
        </w:tc>
        <w:tc>
          <w:tcPr>
            <w:tcW w:w="1440" w:type="dxa"/>
          </w:tcPr>
          <w:p w14:paraId="23492B7E" w14:textId="32E967B2" w:rsidR="00BE4D67" w:rsidRPr="00103FC5" w:rsidRDefault="00BE4D67" w:rsidP="00BE4D67">
            <w:pPr>
              <w:tabs>
                <w:tab w:val="left" w:pos="2329"/>
              </w:tabs>
            </w:pPr>
            <w:r w:rsidRPr="00103FC5">
              <w:t xml:space="preserve">Discussion: one post and replies to </w:t>
            </w:r>
            <w:r w:rsidRPr="00103FC5">
              <w:lastRenderedPageBreak/>
              <w:t xml:space="preserve">three other posts = </w:t>
            </w:r>
            <w:r w:rsidRPr="00103FC5">
              <w:rPr>
                <w:b/>
              </w:rPr>
              <w:t xml:space="preserve">1 hour </w:t>
            </w:r>
          </w:p>
        </w:tc>
      </w:tr>
      <w:tr w:rsidR="00894C42" w:rsidRPr="00103FC5" w14:paraId="074E8DD5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8E4E03" w14:textId="77777777" w:rsidR="00894C42" w:rsidRDefault="00894C42" w:rsidP="005A605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Week </w:t>
            </w:r>
            <w:r w:rsidR="00271DFF">
              <w:rPr>
                <w:rFonts w:cs="Arial"/>
                <w:b/>
                <w:szCs w:val="20"/>
              </w:rPr>
              <w:t>6</w:t>
            </w:r>
            <w:r>
              <w:rPr>
                <w:rFonts w:cs="Arial"/>
                <w:b/>
                <w:szCs w:val="20"/>
              </w:rPr>
              <w:t xml:space="preserve"> Team Task: </w:t>
            </w:r>
            <w:r w:rsidR="00412E91" w:rsidRPr="000D3D9B">
              <w:rPr>
                <w:rFonts w:cs="Arial"/>
                <w:b/>
                <w:szCs w:val="20"/>
              </w:rPr>
              <w:t>Handouts and Assessment</w:t>
            </w:r>
          </w:p>
          <w:p w14:paraId="4C53AEFE" w14:textId="77777777" w:rsidR="0006046A" w:rsidRDefault="0006046A" w:rsidP="0006046A">
            <w:pPr>
              <w:rPr>
                <w:b/>
              </w:rPr>
            </w:pPr>
          </w:p>
          <w:p w14:paraId="416D2150" w14:textId="77777777" w:rsidR="0006046A" w:rsidRDefault="00A86C17" w:rsidP="00A86C17">
            <w:r>
              <w:rPr>
                <w:b/>
              </w:rPr>
              <w:t>Complete</w:t>
            </w:r>
            <w:r w:rsidR="0006046A">
              <w:t xml:space="preserve"> the following within the </w:t>
            </w:r>
            <w:r w:rsidR="0006046A" w:rsidRPr="00E8358A">
              <w:t>Group Discussion Board</w:t>
            </w:r>
            <w:r w:rsidR="0006046A">
              <w:t xml:space="preserve"> on your </w:t>
            </w:r>
            <w:r w:rsidR="0006046A" w:rsidRPr="00E8358A">
              <w:t>Learning Team Page</w:t>
            </w:r>
            <w:r w:rsidR="0006046A">
              <w:t>:</w:t>
            </w:r>
          </w:p>
          <w:p w14:paraId="12A3C824" w14:textId="77777777" w:rsidR="00644032" w:rsidRDefault="00644032" w:rsidP="00A86C17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3041CAE5" w14:textId="7BCD04E9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Provide an update on the group</w:t>
            </w:r>
            <w:r w:rsidR="00946050">
              <w:rPr>
                <w:rFonts w:eastAsia="Calibri"/>
              </w:rPr>
              <w:t>’s</w:t>
            </w:r>
            <w:r w:rsidRPr="00A86C17">
              <w:rPr>
                <w:rFonts w:eastAsia="Calibri"/>
              </w:rPr>
              <w:t xml:space="preserve"> progress.</w:t>
            </w:r>
          </w:p>
          <w:p w14:paraId="67118769" w14:textId="77777777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Provide final ideas for creative way to demonstrate concepts related to the topic.</w:t>
            </w:r>
          </w:p>
          <w:p w14:paraId="2684A748" w14:textId="77777777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Post handouts (tips for teachers, strategy list, etc.).</w:t>
            </w:r>
          </w:p>
          <w:p w14:paraId="4A122A5B" w14:textId="708493AD" w:rsidR="00644032" w:rsidRPr="00A86C17" w:rsidRDefault="00644032" w:rsidP="00A86C17">
            <w:pPr>
              <w:pStyle w:val="AssignmentsLevel2"/>
              <w:rPr>
                <w:rFonts w:eastAsia="Calibri"/>
              </w:rPr>
            </w:pPr>
            <w:r w:rsidRPr="00A86C17">
              <w:rPr>
                <w:rFonts w:eastAsia="Calibri"/>
              </w:rPr>
              <w:t>Post the assessment</w:t>
            </w:r>
            <w:r w:rsidR="000800EF">
              <w:rPr>
                <w:rFonts w:eastAsia="Calibri"/>
              </w:rPr>
              <w:t xml:space="preserve"> or </w:t>
            </w:r>
            <w:r w:rsidRPr="00A86C17">
              <w:rPr>
                <w:rFonts w:eastAsia="Calibri"/>
              </w:rPr>
              <w:t>evaluation tools.</w:t>
            </w:r>
          </w:p>
          <w:p w14:paraId="35EFBD8D" w14:textId="77777777" w:rsidR="00A86C17" w:rsidRDefault="00A86C17" w:rsidP="00A86C17">
            <w:pPr>
              <w:pStyle w:val="AssignmentsLevel1"/>
              <w:rPr>
                <w:rFonts w:eastAsia="Calibri"/>
              </w:rPr>
            </w:pPr>
          </w:p>
          <w:p w14:paraId="4947918E" w14:textId="292249DD" w:rsidR="00644032" w:rsidRPr="00644032" w:rsidRDefault="00644032" w:rsidP="000800EF">
            <w:pPr>
              <w:pStyle w:val="AssignmentsLevel1"/>
              <w:rPr>
                <w:rFonts w:eastAsia="Calibri"/>
              </w:rPr>
            </w:pPr>
            <w:r w:rsidRPr="00644032">
              <w:rPr>
                <w:rFonts w:eastAsia="Calibri"/>
              </w:rPr>
              <w:t xml:space="preserve">The </w:t>
            </w:r>
            <w:r w:rsidRPr="00E8358A">
              <w:rPr>
                <w:rFonts w:eastAsia="Calibri"/>
              </w:rPr>
              <w:t>Handouts and Assessment Post</w:t>
            </w:r>
            <w:r w:rsidRPr="00644032">
              <w:rPr>
                <w:rFonts w:eastAsia="Calibri"/>
              </w:rPr>
              <w:t xml:space="preserve"> is due by 11:59 p.m. (EST) on Sunday of Week </w:t>
            </w:r>
            <w:r w:rsidR="000800EF">
              <w:rPr>
                <w:rFonts w:eastAsia="Calibri"/>
              </w:rPr>
              <w:t>6</w:t>
            </w:r>
            <w:r w:rsidRPr="00644032">
              <w:rPr>
                <w:rFonts w:eastAsia="Calibri"/>
              </w:rPr>
              <w:t>.</w:t>
            </w:r>
          </w:p>
        </w:tc>
        <w:tc>
          <w:tcPr>
            <w:tcW w:w="1440" w:type="dxa"/>
          </w:tcPr>
          <w:p w14:paraId="59A7CB6D" w14:textId="1EA06FBC" w:rsidR="00894C42" w:rsidRPr="00FF3E6C" w:rsidRDefault="0094741E" w:rsidP="005A6052">
            <w:pPr>
              <w:pStyle w:val="AssignmentsLevel1"/>
            </w:pPr>
            <w:r>
              <w:t>COURSE</w:t>
            </w:r>
          </w:p>
        </w:tc>
        <w:tc>
          <w:tcPr>
            <w:tcW w:w="1440" w:type="dxa"/>
          </w:tcPr>
          <w:p w14:paraId="15340272" w14:textId="7C5E596B" w:rsidR="00894C42" w:rsidRPr="00103FC5" w:rsidRDefault="00EB05F7" w:rsidP="00E32313">
            <w:pPr>
              <w:tabs>
                <w:tab w:val="left" w:pos="2329"/>
              </w:tabs>
            </w:pPr>
            <w:r>
              <w:t xml:space="preserve">Team Collaboration = </w:t>
            </w:r>
            <w:r w:rsidR="00E32313">
              <w:rPr>
                <w:b/>
              </w:rPr>
              <w:t>2.5</w:t>
            </w:r>
            <w:r w:rsidRPr="005D3090">
              <w:rPr>
                <w:b/>
              </w:rPr>
              <w:t xml:space="preserve"> hour</w:t>
            </w:r>
          </w:p>
        </w:tc>
      </w:tr>
      <w:tr w:rsidR="00855C99" w:rsidRPr="00132272" w14:paraId="7CC03D4B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A3E39E" w14:textId="77777777" w:rsidR="00855C99" w:rsidRDefault="00855C99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271DFF">
              <w:rPr>
                <w:rFonts w:cs="Arial"/>
                <w:b/>
                <w:szCs w:val="20"/>
              </w:rPr>
              <w:t>6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1C59CE">
              <w:rPr>
                <w:rFonts w:cs="Arial"/>
                <w:b/>
                <w:szCs w:val="20"/>
              </w:rPr>
              <w:t>Journal</w:t>
            </w:r>
            <w:r w:rsidR="00271DFF">
              <w:rPr>
                <w:rFonts w:cs="Arial"/>
                <w:b/>
                <w:szCs w:val="20"/>
              </w:rPr>
              <w:t xml:space="preserve"> Entry</w:t>
            </w:r>
          </w:p>
          <w:p w14:paraId="096009EE" w14:textId="77777777" w:rsidR="00855C99" w:rsidRDefault="00855C99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469A7BB" w14:textId="139A1940" w:rsidR="00855C99" w:rsidRDefault="00855C99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Write</w:t>
            </w:r>
            <w:r w:rsidRPr="001C59CE">
              <w:rPr>
                <w:rFonts w:cs="Arial"/>
                <w:szCs w:val="20"/>
              </w:rPr>
              <w:t xml:space="preserve"> a </w:t>
            </w:r>
            <w:r>
              <w:rPr>
                <w:rFonts w:cs="Arial"/>
                <w:szCs w:val="20"/>
              </w:rPr>
              <w:t>journal entry that reflects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on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this week’s</w:t>
            </w:r>
            <w:r w:rsidRPr="001C59C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content</w:t>
            </w:r>
            <w:r w:rsidRPr="001C59CE">
              <w:rPr>
                <w:rFonts w:cs="Arial"/>
                <w:szCs w:val="20"/>
              </w:rPr>
              <w:t xml:space="preserve"> (readings,</w:t>
            </w:r>
            <w:r>
              <w:rPr>
                <w:rFonts w:cs="Arial"/>
                <w:szCs w:val="20"/>
              </w:rPr>
              <w:t xml:space="preserve"> videos, multimedia, etc.) and </w:t>
            </w:r>
            <w:r w:rsidR="000800EF">
              <w:rPr>
                <w:rFonts w:cs="Arial"/>
                <w:szCs w:val="20"/>
              </w:rPr>
              <w:t xml:space="preserve">that </w:t>
            </w:r>
            <w:r>
              <w:rPr>
                <w:rFonts w:cs="Arial"/>
                <w:szCs w:val="20"/>
              </w:rPr>
              <w:t>provides an</w:t>
            </w:r>
            <w:r w:rsidRPr="009303CE">
              <w:rPr>
                <w:rFonts w:cs="Arial"/>
                <w:szCs w:val="20"/>
              </w:rPr>
              <w:t xml:space="preserve"> update on t</w:t>
            </w:r>
            <w:r>
              <w:rPr>
                <w:rFonts w:cs="Arial"/>
                <w:szCs w:val="20"/>
              </w:rPr>
              <w:t>he status of your learning team. Y</w:t>
            </w:r>
            <w:r w:rsidRPr="005B64A1">
              <w:rPr>
                <w:rFonts w:cs="Arial"/>
                <w:szCs w:val="20"/>
              </w:rPr>
              <w:t xml:space="preserve">our </w:t>
            </w:r>
            <w:r>
              <w:rPr>
                <w:rFonts w:cs="Arial"/>
                <w:szCs w:val="20"/>
              </w:rPr>
              <w:t>journal entry</w:t>
            </w:r>
            <w:r w:rsidRPr="005B64A1">
              <w:rPr>
                <w:rFonts w:cs="Arial"/>
                <w:szCs w:val="20"/>
              </w:rPr>
              <w:t xml:space="preserve"> should include the following:</w:t>
            </w:r>
          </w:p>
          <w:p w14:paraId="24549A96" w14:textId="77777777" w:rsidR="00855C99" w:rsidRPr="005B64A1" w:rsidRDefault="00855C99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CBB2450" w14:textId="23785A0F" w:rsidR="00855C99" w:rsidRDefault="00855C99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 w:rsidRPr="00277F53">
              <w:rPr>
                <w:b/>
              </w:rPr>
              <w:t>Part I: Weekly Content Reflection (200</w:t>
            </w:r>
            <w:r w:rsidR="000800EF">
              <w:rPr>
                <w:b/>
              </w:rPr>
              <w:t xml:space="preserve"> to </w:t>
            </w:r>
            <w:r w:rsidRPr="00277F53">
              <w:rPr>
                <w:b/>
              </w:rPr>
              <w:t>300 words)</w:t>
            </w:r>
          </w:p>
          <w:p w14:paraId="126CF745" w14:textId="77777777" w:rsidR="00855C99" w:rsidRPr="00277F53" w:rsidRDefault="00855C99" w:rsidP="001308C2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7956BC3F" w14:textId="77777777" w:rsidR="00855C99" w:rsidRDefault="00855C99" w:rsidP="001308C2">
            <w:pPr>
              <w:pStyle w:val="AssignmentsLevel2"/>
            </w:pPr>
            <w:r>
              <w:t>C</w:t>
            </w:r>
            <w:r w:rsidRPr="005B64A1">
              <w:t>omparison of approaches and</w:t>
            </w:r>
            <w:r>
              <w:t xml:space="preserve"> theories to group development</w:t>
            </w:r>
          </w:p>
          <w:p w14:paraId="0F80C735" w14:textId="5B23C2D2" w:rsidR="00855C99" w:rsidRDefault="00855C99" w:rsidP="001308C2">
            <w:pPr>
              <w:pStyle w:val="AssignmentsLevel2"/>
            </w:pPr>
            <w:r>
              <w:t>M</w:t>
            </w:r>
            <w:r w:rsidRPr="00967C50">
              <w:t xml:space="preserve">inimum of </w:t>
            </w:r>
            <w:r w:rsidR="000800EF">
              <w:t>2</w:t>
            </w:r>
            <w:r w:rsidR="000800EF" w:rsidRPr="00967C50">
              <w:t xml:space="preserve"> </w:t>
            </w:r>
            <w:r w:rsidRPr="00967C50">
              <w:t xml:space="preserve">resource links (video clip, web link, article, </w:t>
            </w:r>
            <w:r>
              <w:t>etc.) that support your comparison</w:t>
            </w:r>
          </w:p>
          <w:p w14:paraId="5A66FBB8" w14:textId="77777777" w:rsidR="00855C99" w:rsidRDefault="00855C99" w:rsidP="001308C2">
            <w:pPr>
              <w:pStyle w:val="AssignmentsLevel2"/>
              <w:numPr>
                <w:ilvl w:val="0"/>
                <w:numId w:val="0"/>
              </w:numPr>
              <w:ind w:left="360"/>
            </w:pPr>
          </w:p>
          <w:p w14:paraId="3BD395EA" w14:textId="05F5D62C" w:rsidR="00855C99" w:rsidRDefault="00855C99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  <w:r w:rsidRPr="00277F53">
              <w:rPr>
                <w:b/>
              </w:rPr>
              <w:t>Part II:</w:t>
            </w:r>
            <w:r>
              <w:rPr>
                <w:b/>
              </w:rPr>
              <w:t xml:space="preserve"> Learning Team Update (200</w:t>
            </w:r>
            <w:r w:rsidR="000800EF">
              <w:rPr>
                <w:b/>
              </w:rPr>
              <w:t xml:space="preserve"> to </w:t>
            </w:r>
            <w:r w:rsidRPr="00277F53">
              <w:rPr>
                <w:b/>
              </w:rPr>
              <w:t>300</w:t>
            </w:r>
            <w:r>
              <w:rPr>
                <w:b/>
              </w:rPr>
              <w:t xml:space="preserve"> words</w:t>
            </w:r>
            <w:r w:rsidRPr="00277F53">
              <w:rPr>
                <w:b/>
              </w:rPr>
              <w:t>)</w:t>
            </w:r>
          </w:p>
          <w:p w14:paraId="3F2B0434" w14:textId="77777777" w:rsidR="00855C99" w:rsidRPr="00277F53" w:rsidRDefault="00855C99" w:rsidP="001308C2">
            <w:pPr>
              <w:pStyle w:val="AssignmentsLevel2"/>
              <w:numPr>
                <w:ilvl w:val="0"/>
                <w:numId w:val="0"/>
              </w:numPr>
              <w:rPr>
                <w:b/>
              </w:rPr>
            </w:pPr>
          </w:p>
          <w:p w14:paraId="704D22B1" w14:textId="43260E55" w:rsidR="00855C99" w:rsidRDefault="00855C99" w:rsidP="001308C2">
            <w:pPr>
              <w:pStyle w:val="AssignmentsLevel2"/>
            </w:pPr>
            <w:r>
              <w:t>How</w:t>
            </w:r>
            <w:r w:rsidR="000800EF">
              <w:t xml:space="preserve"> i</w:t>
            </w:r>
            <w:r>
              <w:t>s it going wit</w:t>
            </w:r>
            <w:r w:rsidR="00BE4D67">
              <w:t>h your learning team this week?</w:t>
            </w:r>
          </w:p>
          <w:p w14:paraId="4AB3D11A" w14:textId="26009D22" w:rsidR="00BE4D67" w:rsidRDefault="00BE4D67" w:rsidP="001308C2">
            <w:pPr>
              <w:pStyle w:val="AssignmentsLevel2"/>
            </w:pPr>
            <w:r>
              <w:t>Have there been any highs or lows you would like to share?</w:t>
            </w:r>
          </w:p>
          <w:p w14:paraId="5A38DE67" w14:textId="7745CE74" w:rsidR="00855C99" w:rsidRDefault="00855C99" w:rsidP="001308C2">
            <w:pPr>
              <w:pStyle w:val="AssignmentsLevel2"/>
            </w:pPr>
            <w:r>
              <w:t>A</w:t>
            </w:r>
            <w:r w:rsidR="000800EF">
              <w:t>re there a</w:t>
            </w:r>
            <w:r>
              <w:t>ny concerns or questions?</w:t>
            </w:r>
          </w:p>
          <w:p w14:paraId="52B90A3B" w14:textId="77777777" w:rsidR="00855C99" w:rsidRDefault="00855C99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1FCA5A18" w14:textId="0098FB6B" w:rsidR="00855C99" w:rsidRDefault="00855C99" w:rsidP="001308C2">
            <w:pPr>
              <w:pStyle w:val="AssignmentsLevel2"/>
              <w:numPr>
                <w:ilvl w:val="0"/>
                <w:numId w:val="0"/>
              </w:numPr>
            </w:pPr>
            <w:r w:rsidRPr="00E8358A">
              <w:rPr>
                <w:i/>
              </w:rPr>
              <w:t>Note:</w:t>
            </w:r>
            <w:r>
              <w:t xml:space="preserve"> </w:t>
            </w:r>
            <w:r w:rsidR="000800EF">
              <w:t>Y</w:t>
            </w:r>
            <w:r>
              <w:t>our post in this journal is only visible to your instructor.</w:t>
            </w:r>
          </w:p>
          <w:p w14:paraId="30EF0A56" w14:textId="77777777" w:rsidR="00855C99" w:rsidRDefault="00855C99" w:rsidP="001308C2">
            <w:pPr>
              <w:pStyle w:val="AssignmentsLevel2"/>
              <w:numPr>
                <w:ilvl w:val="0"/>
                <w:numId w:val="0"/>
              </w:numPr>
            </w:pPr>
          </w:p>
          <w:p w14:paraId="5D6C40E2" w14:textId="13138A26" w:rsidR="00855C99" w:rsidRPr="002E7AFD" w:rsidRDefault="00855C99" w:rsidP="000800EF">
            <w:pPr>
              <w:pStyle w:val="AssignmentsLevel2"/>
              <w:numPr>
                <w:ilvl w:val="0"/>
                <w:numId w:val="0"/>
              </w:numPr>
            </w:pPr>
            <w:r w:rsidRPr="00410A71">
              <w:rPr>
                <w:b/>
              </w:rPr>
              <w:t>Submit</w:t>
            </w:r>
            <w:r>
              <w:t xml:space="preserve"> this journal entry by 11:59 p.m. (EST) on Sunday of Week </w:t>
            </w:r>
            <w:r w:rsidR="00485EBD">
              <w:t>6</w:t>
            </w:r>
            <w:r>
              <w:t>.</w:t>
            </w:r>
          </w:p>
        </w:tc>
        <w:tc>
          <w:tcPr>
            <w:tcW w:w="1440" w:type="dxa"/>
          </w:tcPr>
          <w:p w14:paraId="1D020E6C" w14:textId="77777777" w:rsidR="00855C99" w:rsidRPr="00132272" w:rsidRDefault="00855C99" w:rsidP="001308C2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6.1, 6.2 </w:t>
            </w:r>
          </w:p>
        </w:tc>
        <w:tc>
          <w:tcPr>
            <w:tcW w:w="1440" w:type="dxa"/>
          </w:tcPr>
          <w:p w14:paraId="72F0036C" w14:textId="7228379C" w:rsidR="00855C99" w:rsidRPr="00132272" w:rsidRDefault="00EB05F7" w:rsidP="001308C2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557340" w:rsidRPr="00842155" w14:paraId="56B1F970" w14:textId="77777777" w:rsidTr="002522B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FC5836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D0F418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27312CE3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2493D729" w14:textId="49CCB4C7" w:rsidR="00557340" w:rsidRPr="00842155" w:rsidRDefault="00E32313" w:rsidP="00E3231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</w:p>
        </w:tc>
      </w:tr>
    </w:tbl>
    <w:p w14:paraId="04BB2AB6" w14:textId="4FAA5FBF" w:rsidR="005344A9" w:rsidRDefault="005344A9" w:rsidP="0020635A">
      <w:pPr>
        <w:pStyle w:val="Heading1"/>
      </w:pPr>
    </w:p>
    <w:p w14:paraId="243B94E2" w14:textId="77777777" w:rsidR="005344A9" w:rsidRDefault="005344A9" w:rsidP="005344A9">
      <w:pPr>
        <w:tabs>
          <w:tab w:val="left" w:pos="1065"/>
        </w:tabs>
      </w:pPr>
    </w:p>
    <w:p w14:paraId="1CCB5D26" w14:textId="77777777" w:rsidR="00100350" w:rsidRDefault="005344A9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6BB8B0CB" w14:textId="77777777" w:rsidTr="0020635A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F2C3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C13360" w14:textId="77777777" w:rsidR="002C1641" w:rsidRPr="00842155" w:rsidRDefault="002C1641" w:rsidP="0020635A">
            <w:pPr>
              <w:pStyle w:val="WeeklyTopicHeading1"/>
            </w:pPr>
            <w:bookmarkStart w:id="13" w:name="weekseven"/>
            <w:bookmarkStart w:id="14" w:name="_Toc358980900"/>
            <w:bookmarkEnd w:id="13"/>
            <w:r w:rsidRPr="0068364F">
              <w:lastRenderedPageBreak/>
              <w:t xml:space="preserve">Week </w:t>
            </w:r>
            <w:r>
              <w:t>Seven</w:t>
            </w:r>
            <w:r w:rsidRPr="0068364F">
              <w:t xml:space="preserve">: </w:t>
            </w:r>
            <w:r w:rsidR="00554C5A" w:rsidRPr="00736B24">
              <w:t>Group Dynamics in Action: School and Colleagues</w:t>
            </w:r>
            <w:bookmarkEnd w:id="14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F2C37"/>
          </w:tcPr>
          <w:p w14:paraId="4EDCC909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F2C37"/>
          </w:tcPr>
          <w:p w14:paraId="07192BF9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1138F7A7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634493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64A7360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554C5A" w:rsidRPr="00842155" w14:paraId="4807D587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8189F9" w14:textId="77777777" w:rsidR="00554C5A" w:rsidRPr="00842155" w:rsidRDefault="00554C5A" w:rsidP="002C5768">
            <w:pPr>
              <w:pStyle w:val="ObjectiveBullet"/>
              <w:numPr>
                <w:ilvl w:val="1"/>
                <w:numId w:val="13"/>
              </w:numPr>
              <w:tabs>
                <w:tab w:val="clear" w:pos="0"/>
              </w:tabs>
            </w:pPr>
            <w:r w:rsidRPr="00736B24">
              <w:t>Discuss how the theories of group dynamics apply to colleagues within the school setting.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7196FA28" w14:textId="77777777" w:rsidR="00554C5A" w:rsidRPr="00842155" w:rsidRDefault="00554C5A" w:rsidP="00554C5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736B24">
              <w:rPr>
                <w:rFonts w:cs="Arial"/>
                <w:szCs w:val="20"/>
              </w:rPr>
              <w:t>CLO1</w:t>
            </w:r>
          </w:p>
        </w:tc>
      </w:tr>
      <w:tr w:rsidR="00554C5A" w:rsidRPr="00842155" w14:paraId="75B5A649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9785C4" w14:textId="77777777" w:rsidR="00554C5A" w:rsidRPr="00842155" w:rsidRDefault="00554C5A" w:rsidP="002C5768">
            <w:pPr>
              <w:pStyle w:val="ObjectiveBullet"/>
              <w:numPr>
                <w:ilvl w:val="1"/>
                <w:numId w:val="13"/>
              </w:numPr>
            </w:pPr>
            <w:r w:rsidRPr="00736B24">
              <w:t>Analyze the group dynamics of colleagues within the school setting.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2F3955C" w14:textId="77777777" w:rsidR="00554C5A" w:rsidRPr="00842155" w:rsidRDefault="00554C5A" w:rsidP="00554C5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222F86">
              <w:rPr>
                <w:rFonts w:cs="Arial"/>
                <w:szCs w:val="20"/>
              </w:rPr>
              <w:t>CLO2</w:t>
            </w:r>
          </w:p>
        </w:tc>
      </w:tr>
      <w:tr w:rsidR="00554C5A" w:rsidRPr="00842155" w14:paraId="640FD78B" w14:textId="77777777" w:rsidTr="00E84576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B943BE" w14:textId="77777777" w:rsidR="00554C5A" w:rsidRPr="00842155" w:rsidRDefault="00554C5A" w:rsidP="002C5768">
            <w:pPr>
              <w:pStyle w:val="ObjectiveBullet"/>
              <w:numPr>
                <w:ilvl w:val="1"/>
                <w:numId w:val="13"/>
              </w:numPr>
            </w:pPr>
            <w:r w:rsidRPr="00222F86">
              <w:t>Apply theoretical knowledge to practical examples of group facilitation within the school setting.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6268A85D" w14:textId="77777777" w:rsidR="00554C5A" w:rsidRPr="00842155" w:rsidRDefault="00554C5A" w:rsidP="00554C5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222F86">
              <w:rPr>
                <w:rFonts w:cs="Arial"/>
                <w:szCs w:val="20"/>
              </w:rPr>
              <w:t>CLO6</w:t>
            </w:r>
          </w:p>
        </w:tc>
      </w:tr>
      <w:tr w:rsidR="00557340" w:rsidRPr="00842155" w14:paraId="10412BE4" w14:textId="77777777" w:rsidTr="002522B3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CCCE94" w14:textId="77777777" w:rsidR="00557340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bookmarkStart w:id="15" w:name="weekeight"/>
            <w:bookmarkStart w:id="16" w:name="weeknine"/>
            <w:bookmarkEnd w:id="15"/>
            <w:bookmarkEnd w:id="16"/>
            <w:r>
              <w:rPr>
                <w:rFonts w:cs="Arial"/>
                <w:b/>
                <w:i/>
                <w:sz w:val="22"/>
                <w:szCs w:val="20"/>
              </w:rPr>
              <w:t>Resources, Activities, and Preparation</w:t>
            </w:r>
          </w:p>
          <w:p w14:paraId="221DF0DD" w14:textId="77777777" w:rsidR="00557340" w:rsidRPr="005B10FE" w:rsidRDefault="00DB4448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Utilize these resources and complete these activities in preparation for your graded assignments.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1AE13BE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3E384879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557340" w:rsidRPr="00842155" w14:paraId="07A8D134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3D8CD1" w14:textId="77777777" w:rsidR="00557340" w:rsidRDefault="00554C5A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>
              <w:rPr>
                <w:rFonts w:cs="Arial"/>
                <w:szCs w:val="20"/>
              </w:rPr>
              <w:t>the following:</w:t>
            </w:r>
          </w:p>
          <w:p w14:paraId="674FF03C" w14:textId="77777777" w:rsidR="00554C5A" w:rsidRDefault="00554C5A" w:rsidP="002522B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0C0247D" w14:textId="75F3EC90" w:rsidR="00557340" w:rsidRDefault="00554C5A" w:rsidP="00554C5A">
            <w:pPr>
              <w:pStyle w:val="AssignmentsLevel2"/>
            </w:pPr>
            <w:r>
              <w:t>Barth, R.</w:t>
            </w:r>
            <w:r w:rsidR="00BF57FC">
              <w:t xml:space="preserve"> </w:t>
            </w:r>
            <w:r>
              <w:t xml:space="preserve">S. (2006). Improving </w:t>
            </w:r>
            <w:r w:rsidR="00BF57FC">
              <w:t>r</w:t>
            </w:r>
            <w:r>
              <w:t xml:space="preserve">elationships </w:t>
            </w:r>
            <w:r w:rsidR="00BF57FC">
              <w:t>w</w:t>
            </w:r>
            <w:r>
              <w:t xml:space="preserve">ithin the </w:t>
            </w:r>
            <w:r w:rsidR="00BF57FC">
              <w:t>s</w:t>
            </w:r>
            <w:r>
              <w:t xml:space="preserve">choolhouse. </w:t>
            </w:r>
            <w:r>
              <w:rPr>
                <w:i/>
              </w:rPr>
              <w:t>Educational Leadership</w:t>
            </w:r>
            <w:r>
              <w:t xml:space="preserve">, </w:t>
            </w:r>
            <w:r w:rsidRPr="00E8358A">
              <w:rPr>
                <w:i/>
              </w:rPr>
              <w:t>63</w:t>
            </w:r>
            <w:r>
              <w:t>(6), 8</w:t>
            </w:r>
            <w:r w:rsidR="00BF57FC">
              <w:t>–</w:t>
            </w:r>
            <w:r>
              <w:t>13.</w:t>
            </w:r>
            <w:r w:rsidR="00240FA7">
              <w:t xml:space="preserve"> </w:t>
            </w:r>
          </w:p>
          <w:p w14:paraId="672A220E" w14:textId="77777777" w:rsidR="00554C5A" w:rsidRDefault="00F44100" w:rsidP="00900675">
            <w:pPr>
              <w:pStyle w:val="AssignmentsLevel2"/>
            </w:pPr>
            <w:hyperlink r:id="rId37" w:history="1">
              <w:r w:rsidR="00554C5A" w:rsidRPr="00E8358A">
                <w:rPr>
                  <w:rStyle w:val="Hyperlink"/>
                </w:rPr>
                <w:t>Professional Learning Communities: What Are They And Why Are They Important?</w:t>
              </w:r>
            </w:hyperlink>
            <w:r w:rsidR="00554C5A" w:rsidRPr="00E8358A">
              <w:t xml:space="preserve"> </w:t>
            </w:r>
          </w:p>
          <w:p w14:paraId="10B13E68" w14:textId="77777777" w:rsidR="002D6D8F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66447818" w14:textId="07AF78E4" w:rsidR="002D6D8F" w:rsidRPr="00E8358A" w:rsidRDefault="002D6D8F" w:rsidP="002D6D8F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Share </w:t>
            </w:r>
            <w:r>
              <w:t>your thoughts, ideas, and questions regarding these resources in the Week 7 General Discussion forum.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6BC022C2" w14:textId="77777777" w:rsidR="00557340" w:rsidRPr="009F6FAF" w:rsidRDefault="00554C5A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7.1, 7.2, 7.3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45026350" w14:textId="363DFBDA" w:rsidR="00557340" w:rsidRPr="009F6FAF" w:rsidRDefault="002D6D8F" w:rsidP="002522B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Content Review and Discussion = </w:t>
            </w:r>
            <w:r w:rsidRPr="002D6D8F">
              <w:rPr>
                <w:rFonts w:cs="Arial"/>
                <w:b/>
                <w:szCs w:val="20"/>
              </w:rPr>
              <w:t>1 hour</w:t>
            </w:r>
          </w:p>
        </w:tc>
      </w:tr>
      <w:tr w:rsidR="00557340" w:rsidRPr="00842155" w14:paraId="65B421A2" w14:textId="77777777" w:rsidTr="002522B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6E62E6" w14:textId="77777777" w:rsidR="00557340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>Graded Assignments</w:t>
            </w:r>
          </w:p>
          <w:p w14:paraId="0FD4F570" w14:textId="77777777" w:rsidR="00557340" w:rsidRPr="005B10FE" w:rsidRDefault="00557340" w:rsidP="00DB4448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Complete these </w:t>
            </w:r>
            <w:r w:rsidR="00DB4448">
              <w:rPr>
                <w:rFonts w:cs="Arial"/>
                <w:i/>
                <w:szCs w:val="20"/>
              </w:rPr>
              <w:t>graded</w:t>
            </w:r>
            <w:r>
              <w:rPr>
                <w:rFonts w:cs="Arial"/>
                <w:i/>
                <w:szCs w:val="20"/>
              </w:rPr>
              <w:t xml:space="preserve"> assessments by the end of the week unless specified otherwise.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7D8821B" w14:textId="77777777" w:rsidR="00557340" w:rsidRPr="005B10FE" w:rsidRDefault="00557340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8043D65" w14:textId="77777777" w:rsidR="00557340" w:rsidRPr="005B10FE" w:rsidRDefault="00557340" w:rsidP="002522B3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Cs w:val="20"/>
              </w:rPr>
              <w:t>AIE</w:t>
            </w:r>
          </w:p>
        </w:tc>
      </w:tr>
      <w:tr w:rsidR="00483066" w:rsidRPr="00132272" w14:paraId="0B1EE037" w14:textId="77777777" w:rsidTr="0094707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ACA59E" w14:textId="29C73970" w:rsidR="00483066" w:rsidRDefault="00483066" w:rsidP="00947077">
            <w:pPr>
              <w:pStyle w:val="AssignmentsLevel1"/>
              <w:rPr>
                <w:rFonts w:eastAsia="Calibri"/>
                <w:b/>
              </w:rPr>
            </w:pPr>
            <w:r w:rsidRPr="00271DFF">
              <w:rPr>
                <w:rFonts w:eastAsia="Calibri"/>
                <w:b/>
              </w:rPr>
              <w:t xml:space="preserve">Week 7 Team Task: Review </w:t>
            </w:r>
            <w:r w:rsidR="00BF57FC">
              <w:rPr>
                <w:rFonts w:eastAsia="Calibri"/>
                <w:b/>
              </w:rPr>
              <w:t>and</w:t>
            </w:r>
            <w:r w:rsidRPr="00271DFF">
              <w:rPr>
                <w:rFonts w:eastAsia="Calibri"/>
                <w:b/>
              </w:rPr>
              <w:t xml:space="preserve"> Finalize Presentation</w:t>
            </w:r>
          </w:p>
          <w:p w14:paraId="345A50C0" w14:textId="77777777" w:rsidR="00483066" w:rsidRDefault="00483066" w:rsidP="00947077">
            <w:pPr>
              <w:pStyle w:val="AssignmentsLevel1"/>
              <w:rPr>
                <w:rFonts w:eastAsia="Calibri"/>
                <w:b/>
              </w:rPr>
            </w:pPr>
          </w:p>
          <w:p w14:paraId="07D8B1FE" w14:textId="77777777" w:rsidR="00483066" w:rsidRPr="00417461" w:rsidRDefault="00483066" w:rsidP="00947077">
            <w:pPr>
              <w:rPr>
                <w:rFonts w:cs="Arial"/>
                <w:szCs w:val="20"/>
              </w:rPr>
            </w:pPr>
            <w:r w:rsidRPr="00417461">
              <w:rPr>
                <w:rFonts w:cs="Arial"/>
                <w:b/>
                <w:szCs w:val="20"/>
              </w:rPr>
              <w:t>Complete</w:t>
            </w:r>
            <w:r w:rsidRPr="00417461">
              <w:rPr>
                <w:rFonts w:cs="Arial"/>
                <w:szCs w:val="20"/>
              </w:rPr>
              <w:t xml:space="preserve"> the following within the </w:t>
            </w:r>
            <w:r w:rsidRPr="00E8358A">
              <w:rPr>
                <w:rFonts w:cs="Arial"/>
                <w:szCs w:val="20"/>
              </w:rPr>
              <w:t>Group Discussion Board</w:t>
            </w:r>
            <w:r w:rsidRPr="00417461">
              <w:rPr>
                <w:rFonts w:cs="Arial"/>
                <w:szCs w:val="20"/>
              </w:rPr>
              <w:t xml:space="preserve"> on your </w:t>
            </w:r>
            <w:r w:rsidRPr="00E8358A">
              <w:rPr>
                <w:rFonts w:cs="Arial"/>
                <w:szCs w:val="20"/>
              </w:rPr>
              <w:t>Learning Team Page</w:t>
            </w:r>
            <w:r w:rsidRPr="00417461">
              <w:rPr>
                <w:rFonts w:cs="Arial"/>
                <w:szCs w:val="20"/>
              </w:rPr>
              <w:t>:</w:t>
            </w:r>
          </w:p>
          <w:p w14:paraId="1F311865" w14:textId="77777777" w:rsidR="00483066" w:rsidRPr="00417461" w:rsidRDefault="00483066" w:rsidP="00947077">
            <w:pPr>
              <w:pStyle w:val="AssignmentsLevel2"/>
              <w:numPr>
                <w:ilvl w:val="0"/>
                <w:numId w:val="0"/>
              </w:numPr>
              <w:ind w:left="360"/>
              <w:rPr>
                <w:rFonts w:eastAsia="Calibri"/>
              </w:rPr>
            </w:pPr>
          </w:p>
          <w:p w14:paraId="39819A3B" w14:textId="05333F1B" w:rsidR="00483066" w:rsidRPr="00417461" w:rsidRDefault="00483066" w:rsidP="00947077">
            <w:pPr>
              <w:pStyle w:val="AssignmentsLevel2"/>
              <w:rPr>
                <w:rFonts w:eastAsia="Calibri"/>
              </w:rPr>
            </w:pPr>
            <w:r w:rsidRPr="00417461">
              <w:rPr>
                <w:rFonts w:eastAsia="Calibri"/>
              </w:rPr>
              <w:t>Provide an update on the group</w:t>
            </w:r>
            <w:r w:rsidR="00946050">
              <w:rPr>
                <w:rFonts w:eastAsia="Calibri"/>
              </w:rPr>
              <w:t>’s</w:t>
            </w:r>
            <w:r w:rsidRPr="00417461">
              <w:rPr>
                <w:rFonts w:eastAsia="Calibri"/>
              </w:rPr>
              <w:t xml:space="preserve"> progress.</w:t>
            </w:r>
          </w:p>
          <w:p w14:paraId="3C06A479" w14:textId="361EAEA3" w:rsidR="00483066" w:rsidRPr="00417461" w:rsidRDefault="00483066" w:rsidP="00947077">
            <w:pPr>
              <w:pStyle w:val="AssignmentsLevel2"/>
              <w:rPr>
                <w:rFonts w:eastAsia="Calibri"/>
              </w:rPr>
            </w:pPr>
            <w:r w:rsidRPr="00417461">
              <w:rPr>
                <w:rFonts w:eastAsia="Calibri"/>
              </w:rPr>
              <w:t>Review team members’ contributions</w:t>
            </w:r>
            <w:r w:rsidR="00BF57FC">
              <w:rPr>
                <w:rFonts w:eastAsia="Calibri"/>
              </w:rPr>
              <w:t>,</w:t>
            </w:r>
            <w:r w:rsidRPr="00417461">
              <w:rPr>
                <w:rFonts w:eastAsia="Calibri"/>
              </w:rPr>
              <w:t xml:space="preserve"> and offer constructive opportunities for improvement. </w:t>
            </w:r>
          </w:p>
          <w:p w14:paraId="65E08408" w14:textId="77777777" w:rsidR="00483066" w:rsidRPr="00417461" w:rsidRDefault="00483066" w:rsidP="00947077">
            <w:pPr>
              <w:pStyle w:val="AssignmentsLevel2"/>
              <w:rPr>
                <w:rFonts w:eastAsia="Calibri"/>
              </w:rPr>
            </w:pPr>
            <w:r w:rsidRPr="00417461">
              <w:rPr>
                <w:rFonts w:eastAsia="Calibri"/>
              </w:rPr>
              <w:t>Analyze presentation for pace and flow of visual and audio components.</w:t>
            </w:r>
          </w:p>
          <w:p w14:paraId="71360B15" w14:textId="77777777" w:rsidR="00483066" w:rsidRDefault="00483066" w:rsidP="00947077">
            <w:pPr>
              <w:pStyle w:val="AssignmentsLevel2"/>
              <w:rPr>
                <w:rFonts w:eastAsia="Calibri"/>
              </w:rPr>
            </w:pPr>
            <w:r w:rsidRPr="00417461">
              <w:rPr>
                <w:rFonts w:eastAsia="Calibri"/>
              </w:rPr>
              <w:t>Review presentation for criteria/requirement satisfaction.</w:t>
            </w:r>
          </w:p>
          <w:p w14:paraId="533E3AC0" w14:textId="77777777" w:rsidR="00483066" w:rsidRPr="00417461" w:rsidRDefault="00483066" w:rsidP="00947077">
            <w:pPr>
              <w:pStyle w:val="AssignmentsLevel1"/>
              <w:rPr>
                <w:rFonts w:eastAsia="Calibri"/>
              </w:rPr>
            </w:pPr>
          </w:p>
          <w:p w14:paraId="1560B351" w14:textId="5AF35188" w:rsidR="00483066" w:rsidRPr="003B6C29" w:rsidRDefault="00483066" w:rsidP="00BF57FC">
            <w:pPr>
              <w:pStyle w:val="AssignmentsLevel1"/>
              <w:rPr>
                <w:rFonts w:ascii="Calibri" w:eastAsia="Calibri" w:hAnsi="Calibri"/>
                <w:color w:val="0070C0"/>
                <w:sz w:val="22"/>
                <w:szCs w:val="22"/>
              </w:rPr>
            </w:pPr>
            <w:r w:rsidRPr="00417461">
              <w:rPr>
                <w:rFonts w:eastAsia="Calibri"/>
              </w:rPr>
              <w:t xml:space="preserve">The </w:t>
            </w:r>
            <w:r w:rsidRPr="00E8358A">
              <w:rPr>
                <w:rFonts w:eastAsia="Calibri"/>
              </w:rPr>
              <w:t>Final Presentation Post</w:t>
            </w:r>
            <w:r w:rsidRPr="00417461">
              <w:rPr>
                <w:rFonts w:eastAsia="Calibri"/>
              </w:rPr>
              <w:t xml:space="preserve"> is due by 11:59 p.m. (EST) on </w:t>
            </w:r>
            <w:r w:rsidRPr="00E8358A">
              <w:rPr>
                <w:rFonts w:eastAsia="Calibri"/>
              </w:rPr>
              <w:t>Friday</w:t>
            </w:r>
            <w:r w:rsidRPr="00417461">
              <w:rPr>
                <w:rFonts w:eastAsia="Calibri"/>
              </w:rPr>
              <w:t xml:space="preserve"> of Week </w:t>
            </w:r>
            <w:r w:rsidR="00BF57FC">
              <w:rPr>
                <w:rFonts w:eastAsia="Calibri"/>
              </w:rPr>
              <w:t>7</w:t>
            </w:r>
            <w:r w:rsidR="005E711B">
              <w:rPr>
                <w:rFonts w:eastAsia="Calibri"/>
              </w:rPr>
              <w:t>.</w:t>
            </w:r>
          </w:p>
        </w:tc>
        <w:tc>
          <w:tcPr>
            <w:tcW w:w="1440" w:type="dxa"/>
          </w:tcPr>
          <w:p w14:paraId="39CBDC8E" w14:textId="4F1389D1" w:rsidR="00483066" w:rsidRDefault="0094741E" w:rsidP="009470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COURSE</w:t>
            </w:r>
          </w:p>
        </w:tc>
        <w:tc>
          <w:tcPr>
            <w:tcW w:w="1440" w:type="dxa"/>
          </w:tcPr>
          <w:p w14:paraId="5CD8FAEB" w14:textId="7F2A8B7E" w:rsidR="00483066" w:rsidRPr="00132272" w:rsidRDefault="00EB05F7" w:rsidP="0094707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Team Collaboration = </w:t>
            </w:r>
            <w:r>
              <w:rPr>
                <w:b/>
              </w:rPr>
              <w:t>2</w:t>
            </w:r>
            <w:r w:rsidRPr="005D3090">
              <w:rPr>
                <w:b/>
              </w:rPr>
              <w:t xml:space="preserve"> hour</w:t>
            </w:r>
          </w:p>
        </w:tc>
      </w:tr>
      <w:tr w:rsidR="00483066" w:rsidRPr="00132272" w14:paraId="7D1E44A4" w14:textId="77777777" w:rsidTr="00947077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B1CDE8" w14:textId="5145221C" w:rsidR="00483066" w:rsidRPr="00506752" w:rsidRDefault="00945B39" w:rsidP="00947077">
            <w:pPr>
              <w:rPr>
                <w:b/>
              </w:rPr>
            </w:pPr>
            <w:r>
              <w:rPr>
                <w:b/>
              </w:rPr>
              <w:t xml:space="preserve">Week 7 </w:t>
            </w:r>
            <w:r w:rsidR="00483066" w:rsidRPr="00C62A16">
              <w:rPr>
                <w:b/>
              </w:rPr>
              <w:t>Team Presentation</w:t>
            </w:r>
          </w:p>
          <w:p w14:paraId="3334F27B" w14:textId="77777777" w:rsidR="00483066" w:rsidRPr="00C62A16" w:rsidRDefault="00483066" w:rsidP="00947077"/>
          <w:p w14:paraId="05D133A4" w14:textId="438BB210" w:rsidR="001108FB" w:rsidRDefault="00A74B01" w:rsidP="00947077">
            <w:pPr>
              <w:rPr>
                <w:b/>
              </w:rPr>
            </w:pPr>
            <w:r w:rsidRPr="00A74B01">
              <w:rPr>
                <w:rFonts w:cs="Arial"/>
                <w:b/>
                <w:szCs w:val="20"/>
              </w:rPr>
              <w:t>Prepare</w:t>
            </w:r>
            <w:r>
              <w:rPr>
                <w:rFonts w:cs="Arial"/>
                <w:szCs w:val="20"/>
              </w:rPr>
              <w:t xml:space="preserve"> your 30- to 45-</w:t>
            </w:r>
            <w:r w:rsidR="00B543B1">
              <w:rPr>
                <w:rFonts w:cs="Arial"/>
                <w:szCs w:val="20"/>
              </w:rPr>
              <w:t>minute staff training</w:t>
            </w:r>
            <w:r w:rsidR="00BF57FC">
              <w:rPr>
                <w:rFonts w:cs="Arial"/>
                <w:szCs w:val="20"/>
              </w:rPr>
              <w:t xml:space="preserve"> or </w:t>
            </w:r>
            <w:r w:rsidR="00B543B1">
              <w:rPr>
                <w:rFonts w:cs="Arial"/>
                <w:szCs w:val="20"/>
              </w:rPr>
              <w:t>development presentation</w:t>
            </w:r>
            <w:r>
              <w:rPr>
                <w:rFonts w:cs="Arial"/>
                <w:szCs w:val="20"/>
              </w:rPr>
              <w:t xml:space="preserve"> with</w:t>
            </w:r>
            <w:r w:rsidR="0096641D">
              <w:rPr>
                <w:rFonts w:cs="Arial"/>
                <w:szCs w:val="20"/>
              </w:rPr>
              <w:t xml:space="preserve"> audio and </w:t>
            </w:r>
            <w:r>
              <w:rPr>
                <w:rFonts w:cs="Arial"/>
                <w:szCs w:val="20"/>
              </w:rPr>
              <w:t xml:space="preserve">self-advancing narration </w:t>
            </w:r>
            <w:r>
              <w:t xml:space="preserve">according to the </w:t>
            </w:r>
            <w:r w:rsidRPr="00E8358A">
              <w:t>Team Presentation Guidelines</w:t>
            </w:r>
            <w:r w:rsidRPr="00BF57FC">
              <w:t xml:space="preserve"> and </w:t>
            </w:r>
            <w:r w:rsidRPr="00E8358A">
              <w:t>Team Presentation Rubric</w:t>
            </w:r>
            <w:r>
              <w:t xml:space="preserve">. </w:t>
            </w:r>
          </w:p>
          <w:p w14:paraId="5C01C323" w14:textId="77777777" w:rsidR="00A74B01" w:rsidRDefault="00A74B01" w:rsidP="00947077">
            <w:pPr>
              <w:rPr>
                <w:b/>
              </w:rPr>
            </w:pPr>
          </w:p>
          <w:p w14:paraId="66728735" w14:textId="613AD99D" w:rsidR="002F4886" w:rsidRDefault="00A74B01" w:rsidP="00A74B01">
            <w:r>
              <w:rPr>
                <w:b/>
              </w:rPr>
              <w:t xml:space="preserve">Submit </w:t>
            </w:r>
            <w:r w:rsidR="005C1918">
              <w:t xml:space="preserve">one copy of </w:t>
            </w:r>
            <w:r>
              <w:t>your presentation</w:t>
            </w:r>
            <w:r w:rsidR="00483066">
              <w:t xml:space="preserve"> </w:t>
            </w:r>
            <w:r w:rsidR="005C1918">
              <w:t xml:space="preserve">to your instructor </w:t>
            </w:r>
            <w:r w:rsidR="00483066" w:rsidRPr="009C6AFE">
              <w:t xml:space="preserve">by 11:59 p.m. (EST) on </w:t>
            </w:r>
            <w:r w:rsidR="00483066">
              <w:t>Friday</w:t>
            </w:r>
            <w:r w:rsidR="00483066" w:rsidRPr="009C6AFE">
              <w:t xml:space="preserve"> of Week </w:t>
            </w:r>
            <w:r w:rsidR="00BF57FC">
              <w:t>7</w:t>
            </w:r>
            <w:r>
              <w:t>.</w:t>
            </w:r>
          </w:p>
          <w:p w14:paraId="28C9A9BB" w14:textId="77777777" w:rsidR="005C1918" w:rsidRDefault="005C1918" w:rsidP="00A74B01"/>
          <w:p w14:paraId="1147312D" w14:textId="29BB5904" w:rsidR="005C1918" w:rsidRPr="005C1918" w:rsidRDefault="005C1918" w:rsidP="00BF57FC">
            <w:r>
              <w:rPr>
                <w:b/>
              </w:rPr>
              <w:t xml:space="preserve">Post </w:t>
            </w:r>
            <w:r>
              <w:t xml:space="preserve">a second copy to the </w:t>
            </w:r>
            <w:r w:rsidRPr="00E8358A">
              <w:t>Presentation Feedback</w:t>
            </w:r>
            <w:r>
              <w:t xml:space="preserve"> discussion forum by</w:t>
            </w:r>
            <w:r w:rsidRPr="009C6AFE">
              <w:t xml:space="preserve"> 11:59 p.m. (EST) on </w:t>
            </w:r>
            <w:r>
              <w:t>Friday</w:t>
            </w:r>
            <w:r w:rsidRPr="009C6AFE">
              <w:t xml:space="preserve"> of Week </w:t>
            </w:r>
            <w:r w:rsidR="00BF57FC">
              <w:t>7</w:t>
            </w:r>
            <w:r>
              <w:t>.</w:t>
            </w:r>
          </w:p>
        </w:tc>
        <w:tc>
          <w:tcPr>
            <w:tcW w:w="1440" w:type="dxa"/>
          </w:tcPr>
          <w:p w14:paraId="733652AD" w14:textId="77777777" w:rsidR="00483066" w:rsidRPr="00132272" w:rsidRDefault="00483066" w:rsidP="0094707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 w:rsidRPr="00662C75">
              <w:rPr>
                <w:rFonts w:cs="Arial"/>
                <w:szCs w:val="20"/>
              </w:rPr>
              <w:lastRenderedPageBreak/>
              <w:t>7.3</w:t>
            </w:r>
          </w:p>
        </w:tc>
        <w:tc>
          <w:tcPr>
            <w:tcW w:w="1440" w:type="dxa"/>
          </w:tcPr>
          <w:p w14:paraId="060EB40F" w14:textId="6E3B5E85" w:rsidR="00483066" w:rsidRPr="00132272" w:rsidRDefault="00EB05F7" w:rsidP="00EB05F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Team Collaboration = </w:t>
            </w:r>
            <w:r>
              <w:rPr>
                <w:b/>
              </w:rPr>
              <w:t>1</w:t>
            </w:r>
            <w:r w:rsidRPr="005D3090">
              <w:rPr>
                <w:b/>
              </w:rPr>
              <w:t xml:space="preserve"> hour</w:t>
            </w:r>
          </w:p>
        </w:tc>
      </w:tr>
      <w:tr w:rsidR="00FC4C3F" w:rsidRPr="00842155" w14:paraId="40B26CEC" w14:textId="77777777" w:rsidTr="00FC4C3F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39735E" w14:textId="4A055E14" w:rsidR="00FC4C3F" w:rsidRDefault="00FC4C3F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FC4C3F">
              <w:rPr>
                <w:rFonts w:cs="Arial"/>
                <w:b/>
                <w:szCs w:val="20"/>
              </w:rPr>
              <w:t>Week 7 Discussion: Presentation Feedback</w:t>
            </w:r>
          </w:p>
          <w:p w14:paraId="450BD69B" w14:textId="77777777" w:rsidR="00FC4C3F" w:rsidRDefault="00FC4C3F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3F5564B6" w14:textId="79CC8AE1" w:rsidR="00F06E28" w:rsidRPr="005C1918" w:rsidRDefault="00F06E28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5C1918">
              <w:rPr>
                <w:rFonts w:cs="Arial"/>
                <w:szCs w:val="20"/>
              </w:rPr>
              <w:t>each team’s</w:t>
            </w:r>
            <w:r>
              <w:rPr>
                <w:rFonts w:cs="Arial"/>
                <w:szCs w:val="20"/>
              </w:rPr>
              <w:t xml:space="preserve"> p</w:t>
            </w:r>
            <w:r w:rsidRPr="00F06E28">
              <w:rPr>
                <w:rFonts w:cs="Arial"/>
                <w:szCs w:val="20"/>
              </w:rPr>
              <w:t>resentation</w:t>
            </w:r>
            <w:r w:rsidR="005C1918">
              <w:rPr>
                <w:rFonts w:cs="Arial"/>
                <w:szCs w:val="20"/>
              </w:rPr>
              <w:t xml:space="preserve"> in the </w:t>
            </w:r>
            <w:r w:rsidR="005C1918" w:rsidRPr="00E8358A">
              <w:rPr>
                <w:rFonts w:cs="Arial"/>
                <w:szCs w:val="20"/>
              </w:rPr>
              <w:t>Presentation Feedback</w:t>
            </w:r>
            <w:r w:rsidR="005C1918">
              <w:rPr>
                <w:rFonts w:cs="Arial"/>
                <w:szCs w:val="20"/>
              </w:rPr>
              <w:t xml:space="preserve"> discussion </w:t>
            </w:r>
            <w:r w:rsidR="00945B39">
              <w:rPr>
                <w:rFonts w:cs="Arial"/>
                <w:szCs w:val="20"/>
              </w:rPr>
              <w:t>forum</w:t>
            </w:r>
            <w:r w:rsidR="005C1918">
              <w:rPr>
                <w:rFonts w:cs="Arial"/>
                <w:szCs w:val="20"/>
              </w:rPr>
              <w:t>.</w:t>
            </w:r>
          </w:p>
          <w:p w14:paraId="5599929E" w14:textId="77777777" w:rsidR="00B01BC9" w:rsidRDefault="00B01BC9" w:rsidP="00945B3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  <w:p w14:paraId="259EE534" w14:textId="4456EB9C" w:rsidR="00FC4C3F" w:rsidRPr="00FC4C3F" w:rsidRDefault="00FC4C3F" w:rsidP="00945B3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FC4C3F">
              <w:rPr>
                <w:rFonts w:cs="Arial"/>
                <w:b/>
                <w:szCs w:val="20"/>
              </w:rPr>
              <w:t xml:space="preserve">Post </w:t>
            </w:r>
            <w:r w:rsidRPr="00FC4C3F">
              <w:rPr>
                <w:rFonts w:cs="Arial"/>
                <w:szCs w:val="20"/>
              </w:rPr>
              <w:t xml:space="preserve">questions, </w:t>
            </w:r>
            <w:r>
              <w:rPr>
                <w:rFonts w:cs="Arial"/>
                <w:szCs w:val="20"/>
              </w:rPr>
              <w:t xml:space="preserve">feedback, </w:t>
            </w:r>
            <w:r w:rsidRPr="00FC4C3F">
              <w:rPr>
                <w:rFonts w:cs="Arial"/>
                <w:szCs w:val="20"/>
              </w:rPr>
              <w:t>constructive criticism, clarification, or your own relevant thoughts for each presentation by 11:59 p.m. (EST) on Sunday</w:t>
            </w:r>
            <w:r w:rsidRPr="00FC4C3F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BCBC312" w14:textId="774501CB" w:rsidR="00FC4C3F" w:rsidRPr="0094741E" w:rsidRDefault="0094741E" w:rsidP="002522B3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94741E">
              <w:rPr>
                <w:rFonts w:cs="Arial"/>
                <w:szCs w:val="20"/>
              </w:rPr>
              <w:t>7.3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30778CF" w14:textId="3AF756A0" w:rsidR="00FC4C3F" w:rsidRPr="00EB05F7" w:rsidRDefault="00EB05F7" w:rsidP="002522B3">
            <w:pPr>
              <w:rPr>
                <w:rFonts w:cs="Arial"/>
                <w:b/>
                <w:szCs w:val="20"/>
              </w:rPr>
            </w:pPr>
            <w:r>
              <w:t xml:space="preserve">Team Collaboration = </w:t>
            </w:r>
            <w:r>
              <w:rPr>
                <w:b/>
              </w:rPr>
              <w:t>1</w:t>
            </w:r>
            <w:r w:rsidRPr="005D3090">
              <w:rPr>
                <w:b/>
              </w:rPr>
              <w:t xml:space="preserve"> hour</w:t>
            </w:r>
          </w:p>
        </w:tc>
      </w:tr>
      <w:tr w:rsidR="00557340" w:rsidRPr="00132272" w14:paraId="41EA27B4" w14:textId="77777777" w:rsidTr="002522B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7B2ACD" w14:textId="77777777" w:rsidR="00554C5A" w:rsidRPr="00D26EE4" w:rsidRDefault="00271DFF" w:rsidP="00D26EE4">
            <w:pPr>
              <w:pStyle w:val="AssignmentsLevel1"/>
              <w:rPr>
                <w:b/>
              </w:rPr>
            </w:pPr>
            <w:r>
              <w:rPr>
                <w:b/>
              </w:rPr>
              <w:t xml:space="preserve">Week 7 Paper: </w:t>
            </w:r>
            <w:r w:rsidR="00554C5A" w:rsidRPr="00D26EE4">
              <w:rPr>
                <w:b/>
              </w:rPr>
              <w:t xml:space="preserve">Group Dynamics </w:t>
            </w:r>
            <w:r>
              <w:rPr>
                <w:b/>
              </w:rPr>
              <w:t>Analysis</w:t>
            </w:r>
            <w:r w:rsidR="00554C5A" w:rsidRPr="00D26EE4">
              <w:rPr>
                <w:b/>
              </w:rPr>
              <w:t xml:space="preserve"> </w:t>
            </w:r>
          </w:p>
          <w:p w14:paraId="7225EA56" w14:textId="77777777" w:rsidR="00D26EE4" w:rsidRDefault="00D26EE4" w:rsidP="00D26EE4">
            <w:pPr>
              <w:pStyle w:val="AssignmentsLevel1"/>
            </w:pPr>
          </w:p>
          <w:p w14:paraId="339BECB7" w14:textId="1352C765" w:rsidR="00554C5A" w:rsidRPr="00554C5A" w:rsidRDefault="00554C5A" w:rsidP="00D26EE4">
            <w:pPr>
              <w:pStyle w:val="AssignmentsLevel1"/>
            </w:pPr>
            <w:r w:rsidRPr="00D26EE4">
              <w:rPr>
                <w:b/>
              </w:rPr>
              <w:t>Observe</w:t>
            </w:r>
            <w:r w:rsidRPr="00554C5A">
              <w:t xml:space="preserve"> a committee or group that you are </w:t>
            </w:r>
            <w:r w:rsidRPr="00E8358A">
              <w:t>not</w:t>
            </w:r>
            <w:r w:rsidRPr="00554C5A">
              <w:t xml:space="preserve"> a part of, such as a school board, a staff meeting, a PTA meeting, a department</w:t>
            </w:r>
            <w:r w:rsidR="002704B2">
              <w:t xml:space="preserve"> or </w:t>
            </w:r>
            <w:r w:rsidRPr="00554C5A">
              <w:t>grade-level meeting, or another group meeting in an educational setting.</w:t>
            </w:r>
          </w:p>
          <w:p w14:paraId="7FD4EB8A" w14:textId="77777777" w:rsidR="00D26EE4" w:rsidRDefault="00D26EE4" w:rsidP="00D26EE4">
            <w:pPr>
              <w:pStyle w:val="AssignmentsLevel1"/>
            </w:pPr>
          </w:p>
          <w:p w14:paraId="265CFCC7" w14:textId="77777777" w:rsidR="00554C5A" w:rsidRDefault="00554C5A" w:rsidP="00D26EE4">
            <w:pPr>
              <w:pStyle w:val="AssignmentsLevel1"/>
            </w:pPr>
            <w:r w:rsidRPr="00D26EE4">
              <w:rPr>
                <w:b/>
              </w:rPr>
              <w:t>Write</w:t>
            </w:r>
            <w:r w:rsidR="00D26EE4">
              <w:t xml:space="preserve"> a 350-</w:t>
            </w:r>
            <w:r w:rsidRPr="00554C5A">
              <w:t xml:space="preserve">word </w:t>
            </w:r>
            <w:r w:rsidR="00D26EE4">
              <w:t>paper that analyzes the group dynamics at play in the meeting your observed. Your paper must include the following:</w:t>
            </w:r>
          </w:p>
          <w:p w14:paraId="585A2AA5" w14:textId="77777777" w:rsidR="00554C5A" w:rsidRPr="00554C5A" w:rsidRDefault="00554C5A" w:rsidP="00D26EE4">
            <w:pPr>
              <w:pStyle w:val="AssignmentsLevel1"/>
            </w:pPr>
          </w:p>
          <w:p w14:paraId="1622D94E" w14:textId="69B83878" w:rsidR="00D26EE4" w:rsidRDefault="00D26EE4" w:rsidP="00D26EE4">
            <w:pPr>
              <w:pStyle w:val="AssignmentsLevel2"/>
            </w:pPr>
            <w:r>
              <w:t>Brief description of attendees and topics covered</w:t>
            </w:r>
            <w:r w:rsidR="002704B2">
              <w:br/>
            </w:r>
          </w:p>
          <w:p w14:paraId="51F74540" w14:textId="5B5B3812" w:rsidR="00D26EE4" w:rsidRDefault="00D26EE4" w:rsidP="00D26EE4">
            <w:pPr>
              <w:pStyle w:val="AssignmentsLevel2"/>
            </w:pPr>
            <w:r>
              <w:t>Brief narrative summarizing</w:t>
            </w:r>
            <w:r w:rsidR="00554C5A" w:rsidRPr="00554C5A">
              <w:t xml:space="preserve"> what took place during the meeting</w:t>
            </w:r>
            <w:r w:rsidR="002704B2">
              <w:br/>
            </w:r>
          </w:p>
          <w:p w14:paraId="16287FC5" w14:textId="02044793" w:rsidR="00554C5A" w:rsidRDefault="00D26EE4" w:rsidP="00D26EE4">
            <w:pPr>
              <w:pStyle w:val="AssignmentsLevel2"/>
            </w:pPr>
            <w:r>
              <w:t xml:space="preserve">Analysis of the group dynamics: </w:t>
            </w:r>
            <w:r w:rsidR="00554C5A" w:rsidRPr="00554C5A">
              <w:t>Discuss how the theories of group dynami</w:t>
            </w:r>
            <w:r>
              <w:t xml:space="preserve">cs were evident in the meeting, citing </w:t>
            </w:r>
            <w:r w:rsidR="00554C5A" w:rsidRPr="00554C5A">
              <w:t>specific examples to support your points.</w:t>
            </w:r>
            <w:r w:rsidR="002704B2">
              <w:br/>
            </w:r>
          </w:p>
          <w:p w14:paraId="2ABA620A" w14:textId="5582FAA1" w:rsidR="00D26EE4" w:rsidRDefault="00D26EE4" w:rsidP="00D26EE4">
            <w:pPr>
              <w:pStyle w:val="AssignmentsLevel2"/>
            </w:pPr>
            <w:r>
              <w:t>Use</w:t>
            </w:r>
            <w:r w:rsidRPr="00554C5A">
              <w:t xml:space="preserve"> APA formatting, including a cover page, headers</w:t>
            </w:r>
            <w:r w:rsidR="002704B2">
              <w:t xml:space="preserve"> or </w:t>
            </w:r>
            <w:r w:rsidRPr="00554C5A">
              <w:t>footers, margins, double-spacing, references, etc. An abstract is not required.</w:t>
            </w:r>
            <w:r w:rsidR="00A74B01">
              <w:t xml:space="preserve"> Use the </w:t>
            </w:r>
            <w:r w:rsidR="00A74B01" w:rsidRPr="00E8358A">
              <w:t>APA Format for Papers</w:t>
            </w:r>
            <w:r w:rsidR="00A74B01">
              <w:t xml:space="preserve"> document as a formatting resource.</w:t>
            </w:r>
          </w:p>
          <w:p w14:paraId="4B4FD952" w14:textId="77777777" w:rsidR="00D26EE4" w:rsidRPr="00554C5A" w:rsidRDefault="00D26EE4" w:rsidP="00D26EE4">
            <w:pPr>
              <w:pStyle w:val="AssignmentsLevel2"/>
              <w:numPr>
                <w:ilvl w:val="0"/>
                <w:numId w:val="0"/>
              </w:numPr>
            </w:pPr>
          </w:p>
          <w:p w14:paraId="515107C3" w14:textId="1CD5E881" w:rsidR="00557340" w:rsidRPr="00132272" w:rsidRDefault="00D26EE4" w:rsidP="002704B2">
            <w:pPr>
              <w:pStyle w:val="AssignmentsLevel1"/>
              <w:rPr>
                <w:strike/>
              </w:rPr>
            </w:pPr>
            <w:r w:rsidRPr="00D26EE4">
              <w:rPr>
                <w:rFonts w:cs="Times New Roman"/>
                <w:b/>
              </w:rPr>
              <w:t>Submit</w:t>
            </w:r>
            <w:r>
              <w:rPr>
                <w:rFonts w:cs="Times New Roman"/>
              </w:rPr>
              <w:t xml:space="preserve"> this</w:t>
            </w:r>
            <w:r w:rsidR="00554C5A" w:rsidRPr="00554C5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assignment as a Word document</w:t>
            </w:r>
            <w:r w:rsidR="00554C5A" w:rsidRPr="00554C5A">
              <w:rPr>
                <w:rFonts w:cs="Times New Roman"/>
              </w:rPr>
              <w:t xml:space="preserve"> by 11:5</w:t>
            </w:r>
            <w:r w:rsidR="00D273A2">
              <w:rPr>
                <w:rFonts w:cs="Times New Roman"/>
              </w:rPr>
              <w:t xml:space="preserve">9 p.m. (EST) on Sunday of Week </w:t>
            </w:r>
            <w:r w:rsidR="002704B2">
              <w:rPr>
                <w:rFonts w:cs="Times New Roman"/>
              </w:rPr>
              <w:t>7</w:t>
            </w:r>
            <w:r w:rsidR="00554C5A" w:rsidRPr="00554C5A">
              <w:rPr>
                <w:rFonts w:cs="Times New Roman"/>
              </w:rPr>
              <w:t>.</w:t>
            </w:r>
          </w:p>
        </w:tc>
        <w:tc>
          <w:tcPr>
            <w:tcW w:w="1440" w:type="dxa"/>
          </w:tcPr>
          <w:p w14:paraId="2CA3B00A" w14:textId="6E6BBC92" w:rsidR="00557340" w:rsidRPr="00132272" w:rsidRDefault="0094741E" w:rsidP="002522B3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t>7.1, 7.2</w:t>
            </w:r>
          </w:p>
        </w:tc>
        <w:tc>
          <w:tcPr>
            <w:tcW w:w="1440" w:type="dxa"/>
          </w:tcPr>
          <w:p w14:paraId="1EA52E33" w14:textId="77AC3860" w:rsidR="00557340" w:rsidRPr="00132272" w:rsidRDefault="00EB05F7" w:rsidP="002522B3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855C99" w:rsidRPr="00132272" w14:paraId="6CB00A3C" w14:textId="77777777" w:rsidTr="001308C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4C5CB3" w14:textId="77777777" w:rsidR="00855C99" w:rsidRDefault="00855C99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Week </w:t>
            </w:r>
            <w:r w:rsidR="00271DFF">
              <w:rPr>
                <w:rFonts w:cs="Arial"/>
                <w:b/>
                <w:szCs w:val="20"/>
              </w:rPr>
              <w:t>7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1C59CE">
              <w:rPr>
                <w:rFonts w:cs="Arial"/>
                <w:b/>
                <w:szCs w:val="20"/>
              </w:rPr>
              <w:t>Journal</w:t>
            </w:r>
            <w:r w:rsidR="00271DFF">
              <w:rPr>
                <w:rFonts w:cs="Arial"/>
                <w:b/>
                <w:szCs w:val="20"/>
              </w:rPr>
              <w:t xml:space="preserve"> Entry</w:t>
            </w:r>
          </w:p>
          <w:p w14:paraId="0B8CFCB2" w14:textId="77777777" w:rsidR="00855C99" w:rsidRDefault="00855C99" w:rsidP="001308C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AC6FEF3" w14:textId="29A3963C" w:rsidR="00855C99" w:rsidRPr="001A0A72" w:rsidRDefault="00855C99" w:rsidP="001308C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A0A72">
              <w:rPr>
                <w:rFonts w:cs="Arial"/>
                <w:b/>
                <w:szCs w:val="20"/>
              </w:rPr>
              <w:t>Write</w:t>
            </w:r>
            <w:r w:rsidRPr="001A0A72">
              <w:rPr>
                <w:rFonts w:cs="Arial"/>
                <w:szCs w:val="20"/>
              </w:rPr>
              <w:t xml:space="preserve"> a journal entry that reflects on </w:t>
            </w:r>
            <w:r w:rsidR="002C5799" w:rsidRPr="001A0A72">
              <w:rPr>
                <w:rFonts w:cs="Arial"/>
                <w:szCs w:val="20"/>
              </w:rPr>
              <w:t>the course</w:t>
            </w:r>
            <w:r w:rsidRPr="001A0A72">
              <w:rPr>
                <w:rFonts w:cs="Arial"/>
                <w:szCs w:val="20"/>
              </w:rPr>
              <w:t xml:space="preserve"> content (readings, videos, multimedia, etc.) and </w:t>
            </w:r>
            <w:r w:rsidR="002704B2">
              <w:rPr>
                <w:rFonts w:cs="Arial"/>
                <w:szCs w:val="20"/>
              </w:rPr>
              <w:t xml:space="preserve">that </w:t>
            </w:r>
            <w:r w:rsidRPr="001A0A72">
              <w:rPr>
                <w:rFonts w:cs="Arial"/>
                <w:szCs w:val="20"/>
              </w:rPr>
              <w:t>provides a</w:t>
            </w:r>
            <w:r w:rsidR="00DE403F" w:rsidRPr="001A0A72">
              <w:rPr>
                <w:rFonts w:cs="Arial"/>
                <w:szCs w:val="20"/>
              </w:rPr>
              <w:t xml:space="preserve"> reflect</w:t>
            </w:r>
            <w:r w:rsidR="002C5799" w:rsidRPr="001A0A72">
              <w:rPr>
                <w:rFonts w:cs="Arial"/>
                <w:szCs w:val="20"/>
              </w:rPr>
              <w:t>i</w:t>
            </w:r>
            <w:r w:rsidR="00DE403F" w:rsidRPr="001A0A72">
              <w:rPr>
                <w:rFonts w:cs="Arial"/>
                <w:szCs w:val="20"/>
              </w:rPr>
              <w:t>on of your team presentation experience</w:t>
            </w:r>
            <w:r w:rsidRPr="001A0A72">
              <w:rPr>
                <w:rFonts w:cs="Arial"/>
                <w:szCs w:val="20"/>
              </w:rPr>
              <w:t>. Your journal entry should include the following:</w:t>
            </w:r>
          </w:p>
          <w:p w14:paraId="7F2F7249" w14:textId="77777777" w:rsidR="00855C99" w:rsidRPr="002C5799" w:rsidRDefault="00855C99" w:rsidP="001308C2">
            <w:pPr>
              <w:tabs>
                <w:tab w:val="left" w:pos="2329"/>
              </w:tabs>
              <w:rPr>
                <w:rFonts w:cs="Arial"/>
                <w:color w:val="FF0000"/>
                <w:szCs w:val="20"/>
              </w:rPr>
            </w:pPr>
          </w:p>
          <w:p w14:paraId="5A405BB2" w14:textId="5545538F" w:rsidR="002C5799" w:rsidRPr="001A0A72" w:rsidRDefault="001A0A72" w:rsidP="001A0A72">
            <w:pPr>
              <w:pStyle w:val="AssignmentsLevel1"/>
              <w:rPr>
                <w:b/>
              </w:rPr>
            </w:pPr>
            <w:r w:rsidRPr="00277F53">
              <w:rPr>
                <w:b/>
              </w:rPr>
              <w:t xml:space="preserve">Part I: </w:t>
            </w:r>
            <w:r>
              <w:rPr>
                <w:b/>
              </w:rPr>
              <w:t>Course</w:t>
            </w:r>
            <w:r w:rsidRPr="00277F53">
              <w:rPr>
                <w:b/>
              </w:rPr>
              <w:t xml:space="preserve"> Content Reflection (2</w:t>
            </w:r>
            <w:r>
              <w:rPr>
                <w:b/>
              </w:rPr>
              <w:t>50</w:t>
            </w:r>
            <w:r w:rsidR="002704B2">
              <w:rPr>
                <w:b/>
              </w:rPr>
              <w:t xml:space="preserve"> to </w:t>
            </w:r>
            <w:r>
              <w:rPr>
                <w:b/>
              </w:rPr>
              <w:t>400</w:t>
            </w:r>
            <w:r w:rsidRPr="00277F53">
              <w:rPr>
                <w:b/>
              </w:rPr>
              <w:t xml:space="preserve"> words)</w:t>
            </w:r>
            <w:r>
              <w:rPr>
                <w:b/>
              </w:rPr>
              <w:t xml:space="preserve">: </w:t>
            </w:r>
            <w:r w:rsidRPr="001A0A72">
              <w:t xml:space="preserve">Include an </w:t>
            </w:r>
            <w:r w:rsidR="002C5799" w:rsidRPr="001A0A72">
              <w:t>evaluation of the materials and topics covered in this course and a reflection of the materials you gleaned the most from.</w:t>
            </w:r>
          </w:p>
          <w:p w14:paraId="720A9B32" w14:textId="77777777" w:rsidR="002C5799" w:rsidRPr="002C5799" w:rsidRDefault="002C5799" w:rsidP="002C5799">
            <w:pPr>
              <w:tabs>
                <w:tab w:val="left" w:pos="2329"/>
              </w:tabs>
              <w:rPr>
                <w:rFonts w:cs="Arial"/>
                <w:color w:val="FF0000"/>
                <w:szCs w:val="20"/>
              </w:rPr>
            </w:pPr>
          </w:p>
          <w:p w14:paraId="1BF0BDB5" w14:textId="5FA385B7" w:rsidR="002C5799" w:rsidRPr="001A0A72" w:rsidRDefault="001A0A72" w:rsidP="001A0A72">
            <w:pPr>
              <w:pStyle w:val="AssignmentsLevel1"/>
              <w:rPr>
                <w:b/>
              </w:rPr>
            </w:pPr>
            <w:r w:rsidRPr="00277F53">
              <w:rPr>
                <w:b/>
              </w:rPr>
              <w:t>Part II:</w:t>
            </w:r>
            <w:r>
              <w:rPr>
                <w:b/>
              </w:rPr>
              <w:t xml:space="preserve"> Learning Team Reflection (2</w:t>
            </w:r>
            <w:r w:rsidR="000D3D9B">
              <w:rPr>
                <w:b/>
              </w:rPr>
              <w:t>50</w:t>
            </w:r>
            <w:r w:rsidR="002704B2">
              <w:rPr>
                <w:b/>
              </w:rPr>
              <w:t xml:space="preserve"> to </w:t>
            </w:r>
            <w:r w:rsidR="000D3D9B">
              <w:rPr>
                <w:b/>
              </w:rPr>
              <w:t>400</w:t>
            </w:r>
            <w:r>
              <w:rPr>
                <w:b/>
              </w:rPr>
              <w:t xml:space="preserve"> words</w:t>
            </w:r>
            <w:r w:rsidRPr="00277F53">
              <w:rPr>
                <w:b/>
              </w:rPr>
              <w:t>)</w:t>
            </w:r>
            <w:r>
              <w:rPr>
                <w:b/>
              </w:rPr>
              <w:t xml:space="preserve">: </w:t>
            </w:r>
            <w:r>
              <w:t>Reflect on</w:t>
            </w:r>
            <w:r w:rsidR="002C5799" w:rsidRPr="002C5799">
              <w:t xml:space="preserve"> the team presentation assignment, suggestions for future teams that might improve the experience, and overall take-</w:t>
            </w:r>
            <w:r w:rsidRPr="002C5799">
              <w:t>always</w:t>
            </w:r>
            <w:r w:rsidR="002C5799" w:rsidRPr="002C5799">
              <w:t xml:space="preserve"> that you will carry into the future.</w:t>
            </w:r>
          </w:p>
          <w:p w14:paraId="7DAA9BFF" w14:textId="77777777" w:rsidR="002C5799" w:rsidRPr="002C5799" w:rsidRDefault="002C5799" w:rsidP="001A0A72">
            <w:pPr>
              <w:pStyle w:val="AssignmentsLevel1"/>
            </w:pPr>
          </w:p>
          <w:p w14:paraId="152F7E46" w14:textId="1F4DA57C" w:rsidR="00855C99" w:rsidRPr="002C5799" w:rsidRDefault="00855C99" w:rsidP="001A0A72">
            <w:pPr>
              <w:pStyle w:val="AssignmentsLevel1"/>
            </w:pPr>
            <w:r w:rsidRPr="00E8358A">
              <w:rPr>
                <w:i/>
              </w:rPr>
              <w:t>Note:</w:t>
            </w:r>
            <w:r w:rsidRPr="002C5799">
              <w:t xml:space="preserve"> </w:t>
            </w:r>
            <w:r w:rsidR="002704B2">
              <w:t>Y</w:t>
            </w:r>
            <w:r w:rsidRPr="002C5799">
              <w:t>our post in this journal is only visible to your instructor.</w:t>
            </w:r>
          </w:p>
          <w:p w14:paraId="5A0C07FD" w14:textId="77777777" w:rsidR="00855C99" w:rsidRPr="002C5799" w:rsidRDefault="00855C99" w:rsidP="001A0A72">
            <w:pPr>
              <w:pStyle w:val="AssignmentsLevel1"/>
            </w:pPr>
          </w:p>
          <w:p w14:paraId="1A9B5678" w14:textId="0CC09B82" w:rsidR="00DE403F" w:rsidRPr="001A0A72" w:rsidRDefault="00855C99" w:rsidP="002704B2">
            <w:pPr>
              <w:pStyle w:val="AssignmentsLevel1"/>
            </w:pPr>
            <w:r w:rsidRPr="002C5799">
              <w:rPr>
                <w:b/>
              </w:rPr>
              <w:t>Submit</w:t>
            </w:r>
            <w:r w:rsidRPr="002C5799">
              <w:t xml:space="preserve"> this journal entry by 11:59 p.m. (EST) on Sunday of Week </w:t>
            </w:r>
            <w:r w:rsidR="00485EBD">
              <w:t>7</w:t>
            </w:r>
            <w:r w:rsidRPr="002C5799">
              <w:t>.</w:t>
            </w:r>
          </w:p>
        </w:tc>
        <w:tc>
          <w:tcPr>
            <w:tcW w:w="1440" w:type="dxa"/>
          </w:tcPr>
          <w:p w14:paraId="5451001A" w14:textId="297E22FF" w:rsidR="00855C99" w:rsidRPr="00132272" w:rsidRDefault="0094741E" w:rsidP="001308C2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COURSE</w:t>
            </w:r>
            <w:r w:rsidR="00855C99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27DBC5D" w14:textId="7E665B1F" w:rsidR="00855C99" w:rsidRPr="00132272" w:rsidRDefault="00291C1F" w:rsidP="00EB05F7">
            <w:pPr>
              <w:tabs>
                <w:tab w:val="left" w:pos="2329"/>
              </w:tabs>
              <w:rPr>
                <w:rFonts w:cs="Arial"/>
                <w:strike/>
                <w:szCs w:val="20"/>
              </w:rPr>
            </w:pPr>
            <w:r>
              <w:t xml:space="preserve">Review Instructor Feedback = </w:t>
            </w:r>
            <w:r w:rsidRPr="00EB05F7">
              <w:rPr>
                <w:b/>
              </w:rPr>
              <w:t>0.</w:t>
            </w:r>
            <w:r>
              <w:rPr>
                <w:b/>
              </w:rPr>
              <w:t>5</w:t>
            </w:r>
            <w:r w:rsidRPr="00EB05F7">
              <w:rPr>
                <w:b/>
              </w:rPr>
              <w:t xml:space="preserve"> hour</w:t>
            </w:r>
          </w:p>
        </w:tc>
      </w:tr>
      <w:tr w:rsidR="00557340" w:rsidRPr="00842155" w14:paraId="28E82080" w14:textId="77777777" w:rsidTr="002522B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858075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9DC844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418C8A5" w14:textId="77777777" w:rsidR="00557340" w:rsidRPr="00842155" w:rsidRDefault="00557340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25D64A2B" w14:textId="2DDF9C4A" w:rsidR="00557340" w:rsidRPr="00842155" w:rsidRDefault="002D6D8F" w:rsidP="002522B3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</w:t>
            </w:r>
            <w:r w:rsidR="00583110">
              <w:rPr>
                <w:rFonts w:cs="Arial"/>
                <w:b/>
                <w:szCs w:val="20"/>
              </w:rPr>
              <w:t xml:space="preserve"> hours</w:t>
            </w:r>
          </w:p>
        </w:tc>
      </w:tr>
    </w:tbl>
    <w:p w14:paraId="6C338FE9" w14:textId="77777777" w:rsidR="005344A9" w:rsidRDefault="005344A9" w:rsidP="0020635A">
      <w:pPr>
        <w:pStyle w:val="Heading1"/>
      </w:pPr>
    </w:p>
    <w:p w14:paraId="4BEA1BD3" w14:textId="77777777" w:rsidR="005344A9" w:rsidRDefault="005344A9" w:rsidP="005344A9">
      <w:pPr>
        <w:tabs>
          <w:tab w:val="left" w:pos="1065"/>
        </w:tabs>
      </w:pPr>
    </w:p>
    <w:p w14:paraId="6F3A5B32" w14:textId="77777777" w:rsidR="005344A9" w:rsidRDefault="005344A9">
      <w:pPr>
        <w:rPr>
          <w:rFonts w:cs="Arial"/>
          <w:b/>
          <w:color w:val="BD313B"/>
          <w:sz w:val="22"/>
          <w:szCs w:val="22"/>
        </w:rPr>
      </w:pPr>
      <w:r>
        <w:rPr>
          <w:color w:val="BD313B"/>
        </w:rPr>
        <w:br w:type="page"/>
      </w:r>
    </w:p>
    <w:p w14:paraId="2CC97C6F" w14:textId="77777777" w:rsidR="00E3447E" w:rsidRPr="004F138A" w:rsidRDefault="00E3447E" w:rsidP="0020635A">
      <w:pPr>
        <w:pStyle w:val="Heading1"/>
        <w:rPr>
          <w:color w:val="9C2C2A" w:themeColor="accent1"/>
        </w:rPr>
      </w:pPr>
      <w:r w:rsidRPr="00825CE5">
        <w:lastRenderedPageBreak/>
        <w:t>Breakdown of Academic Instructional Equivalencies</w:t>
      </w:r>
    </w:p>
    <w:p w14:paraId="48B77E1F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100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800"/>
      </w:tblGrid>
      <w:tr w:rsidR="00DB4448" w:rsidRPr="007C23CA" w14:paraId="1CCFB941" w14:textId="77777777" w:rsidTr="00DB4448">
        <w:tc>
          <w:tcPr>
            <w:tcW w:w="8275" w:type="dxa"/>
            <w:shd w:val="clear" w:color="auto" w:fill="BF2C37"/>
            <w:vAlign w:val="center"/>
          </w:tcPr>
          <w:p w14:paraId="426E5642" w14:textId="77777777" w:rsidR="00DB4448" w:rsidRDefault="00DB4448" w:rsidP="00AD1885">
            <w:pPr>
              <w:rPr>
                <w:b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F2C37"/>
            <w:vAlign w:val="center"/>
          </w:tcPr>
          <w:p w14:paraId="1DF00A81" w14:textId="77777777" w:rsidR="00DB4448" w:rsidRPr="00DA0C9F" w:rsidRDefault="00DB4448" w:rsidP="00DB4448">
            <w:pPr>
              <w:jc w:val="center"/>
              <w:rPr>
                <w:b/>
                <w:szCs w:val="20"/>
              </w:rPr>
            </w:pPr>
            <w:r w:rsidRPr="00DB4448">
              <w:rPr>
                <w:b/>
                <w:color w:val="FFFFFF" w:themeColor="background1"/>
                <w:szCs w:val="20"/>
              </w:rPr>
              <w:t>AIE Hours</w:t>
            </w:r>
          </w:p>
        </w:tc>
      </w:tr>
      <w:tr w:rsidR="00DB4448" w:rsidRPr="007C23CA" w14:paraId="2D56DFA7" w14:textId="77777777" w:rsidTr="00DB4448">
        <w:tc>
          <w:tcPr>
            <w:tcW w:w="8275" w:type="dxa"/>
            <w:shd w:val="clear" w:color="auto" w:fill="D8D9DA"/>
            <w:vAlign w:val="center"/>
          </w:tcPr>
          <w:p w14:paraId="6802A38A" w14:textId="77777777" w:rsidR="00DB4448" w:rsidRPr="001A6671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4848D66D" w14:textId="77777777" w:rsidR="00DB4448" w:rsidRPr="007C23CA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36D5B98E" w14:textId="77777777" w:rsidTr="00DB4448">
        <w:tc>
          <w:tcPr>
            <w:tcW w:w="8275" w:type="dxa"/>
            <w:vAlign w:val="center"/>
          </w:tcPr>
          <w:p w14:paraId="78CECB27" w14:textId="77777777" w:rsidR="00DB4448" w:rsidRPr="00637663" w:rsidRDefault="00DB4448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0548DEE" w14:textId="10EAA5D6" w:rsidR="00DB4448" w:rsidRPr="007C23CA" w:rsidRDefault="00E32313" w:rsidP="00AD1885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DB4448" w:rsidRPr="007C23CA" w14:paraId="61CD6BF7" w14:textId="77777777" w:rsidTr="00DB4448">
        <w:tc>
          <w:tcPr>
            <w:tcW w:w="8275" w:type="dxa"/>
            <w:vAlign w:val="center"/>
          </w:tcPr>
          <w:p w14:paraId="403C4B1C" w14:textId="77777777" w:rsidR="00DB4448" w:rsidRPr="00637663" w:rsidRDefault="00DB4448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41A58CC" w14:textId="53DD9FED" w:rsidR="00DB4448" w:rsidRPr="007C23CA" w:rsidRDefault="001629FA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DB4448" w:rsidRPr="007C23CA" w14:paraId="5B748D0A" w14:textId="77777777" w:rsidTr="00DB4448">
        <w:tc>
          <w:tcPr>
            <w:tcW w:w="8275" w:type="dxa"/>
            <w:shd w:val="clear" w:color="auto" w:fill="D8D9DA"/>
            <w:vAlign w:val="center"/>
          </w:tcPr>
          <w:p w14:paraId="20B3C51D" w14:textId="77777777" w:rsidR="00DB4448" w:rsidRPr="001A6671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2B9DAFF8" w14:textId="77777777" w:rsidR="00DB4448" w:rsidRPr="007C23CA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1D028B81" w14:textId="77777777" w:rsidTr="00DB4448">
        <w:tc>
          <w:tcPr>
            <w:tcW w:w="8275" w:type="dxa"/>
            <w:vAlign w:val="center"/>
          </w:tcPr>
          <w:p w14:paraId="2153B192" w14:textId="77777777" w:rsidR="00DB4448" w:rsidRPr="00637663" w:rsidRDefault="00DB4448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2CFE7F6" w14:textId="790DFBDC" w:rsidR="00DB4448" w:rsidRPr="007C23CA" w:rsidRDefault="00E32313" w:rsidP="00AD1885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</w:tr>
      <w:tr w:rsidR="00DB4448" w:rsidRPr="007C23CA" w14:paraId="78D9809E" w14:textId="77777777" w:rsidTr="00DB4448">
        <w:tc>
          <w:tcPr>
            <w:tcW w:w="8275" w:type="dxa"/>
            <w:shd w:val="clear" w:color="auto" w:fill="D8D9DA"/>
            <w:vAlign w:val="center"/>
          </w:tcPr>
          <w:p w14:paraId="5F7F2629" w14:textId="77777777" w:rsidR="00DB4448" w:rsidRPr="001A6671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2BE7DB6C" w14:textId="77777777" w:rsidR="00DB4448" w:rsidRPr="007C23CA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6499DC60" w14:textId="77777777" w:rsidTr="00DB4448">
        <w:tc>
          <w:tcPr>
            <w:tcW w:w="8275" w:type="dxa"/>
            <w:vAlign w:val="center"/>
          </w:tcPr>
          <w:p w14:paraId="4B282B0E" w14:textId="77777777" w:rsidR="00DB4448" w:rsidRPr="00637663" w:rsidRDefault="00DB4448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088316" w14:textId="5BAC1410" w:rsidR="00DB4448" w:rsidRPr="007C23CA" w:rsidRDefault="00E32313" w:rsidP="00AD1885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</w:tr>
      <w:tr w:rsidR="00DB4448" w:rsidRPr="007C23CA" w14:paraId="2EAAEA39" w14:textId="77777777" w:rsidTr="00DB4448">
        <w:tc>
          <w:tcPr>
            <w:tcW w:w="8275" w:type="dxa"/>
            <w:shd w:val="clear" w:color="auto" w:fill="D8D9DA"/>
            <w:vAlign w:val="center"/>
          </w:tcPr>
          <w:p w14:paraId="007919AF" w14:textId="77777777" w:rsidR="00DB4448" w:rsidRPr="001A6671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40DB0DBD" w14:textId="77777777" w:rsidR="00DB4448" w:rsidRPr="007C23CA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232CBD39" w14:textId="77777777" w:rsidTr="00DB4448">
        <w:tc>
          <w:tcPr>
            <w:tcW w:w="8275" w:type="dxa"/>
            <w:vAlign w:val="center"/>
          </w:tcPr>
          <w:p w14:paraId="6DE8547C" w14:textId="77777777" w:rsidR="00DB4448" w:rsidRPr="00637663" w:rsidRDefault="00DB4448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4FE19B4" w14:textId="3CDD5FAD" w:rsidR="00DB4448" w:rsidRPr="007C23CA" w:rsidRDefault="00E32313" w:rsidP="00AD1885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="001629FA">
              <w:rPr>
                <w:szCs w:val="20"/>
              </w:rPr>
              <w:t>.5</w:t>
            </w:r>
          </w:p>
        </w:tc>
      </w:tr>
      <w:tr w:rsidR="00DB4448" w:rsidRPr="007C23CA" w14:paraId="4A05CD59" w14:textId="77777777" w:rsidTr="00DB4448">
        <w:tc>
          <w:tcPr>
            <w:tcW w:w="8275" w:type="dxa"/>
            <w:shd w:val="clear" w:color="auto" w:fill="D8D9DA"/>
            <w:vAlign w:val="center"/>
          </w:tcPr>
          <w:p w14:paraId="39AABE10" w14:textId="419F513B" w:rsidR="00DB4448" w:rsidRPr="007C23CA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="005269FF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664A4354" w14:textId="77777777" w:rsidR="00DB4448" w:rsidRPr="007C23CA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67E34899" w14:textId="77777777" w:rsidTr="00DB4448">
        <w:tc>
          <w:tcPr>
            <w:tcW w:w="8275" w:type="dxa"/>
            <w:vAlign w:val="center"/>
          </w:tcPr>
          <w:p w14:paraId="5BA3B562" w14:textId="77777777" w:rsidR="00DB4448" w:rsidRPr="00637663" w:rsidRDefault="00DB4448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2725994" w14:textId="74383098" w:rsidR="00DB4448" w:rsidRPr="007C23CA" w:rsidRDefault="00E32313" w:rsidP="00AD1885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="001629FA">
              <w:rPr>
                <w:szCs w:val="20"/>
              </w:rPr>
              <w:t>.5</w:t>
            </w:r>
          </w:p>
        </w:tc>
      </w:tr>
      <w:tr w:rsidR="00DB4448" w:rsidRPr="007C23CA" w14:paraId="4E279A24" w14:textId="77777777" w:rsidTr="00DB4448">
        <w:tc>
          <w:tcPr>
            <w:tcW w:w="8275" w:type="dxa"/>
            <w:shd w:val="clear" w:color="auto" w:fill="D8D9DA"/>
            <w:vAlign w:val="center"/>
          </w:tcPr>
          <w:p w14:paraId="6A54A6B7" w14:textId="77777777" w:rsidR="00DB4448" w:rsidRPr="007C23CA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 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4C8CBC7B" w14:textId="77777777" w:rsidR="00DB4448" w:rsidRPr="007C23CA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72C9516C" w14:textId="77777777" w:rsidTr="00DB4448">
        <w:tc>
          <w:tcPr>
            <w:tcW w:w="8275" w:type="dxa"/>
            <w:vAlign w:val="center"/>
          </w:tcPr>
          <w:p w14:paraId="605140A7" w14:textId="77777777" w:rsidR="00DB4448" w:rsidRPr="00637663" w:rsidRDefault="00DB4448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82A1DE3" w14:textId="4D4B283E" w:rsidR="00DB4448" w:rsidRPr="007C23CA" w:rsidRDefault="00E32313" w:rsidP="00E32313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</w:tr>
      <w:tr w:rsidR="00DB4448" w:rsidRPr="007C23CA" w14:paraId="5F19B426" w14:textId="77777777" w:rsidTr="00DB4448">
        <w:tc>
          <w:tcPr>
            <w:tcW w:w="8275" w:type="dxa"/>
            <w:shd w:val="clear" w:color="auto" w:fill="D8D9DA"/>
            <w:vAlign w:val="center"/>
          </w:tcPr>
          <w:p w14:paraId="0D293391" w14:textId="77777777" w:rsidR="00DB4448" w:rsidRPr="007C23CA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 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D8D9DA"/>
            <w:vAlign w:val="center"/>
          </w:tcPr>
          <w:p w14:paraId="00ABEFC3" w14:textId="77777777" w:rsidR="00DB4448" w:rsidRPr="007C23CA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61355E42" w14:textId="77777777" w:rsidTr="00DB4448">
        <w:tc>
          <w:tcPr>
            <w:tcW w:w="8275" w:type="dxa"/>
            <w:vAlign w:val="center"/>
          </w:tcPr>
          <w:p w14:paraId="78210B5E" w14:textId="77777777" w:rsidR="00DB4448" w:rsidRPr="00637663" w:rsidRDefault="00DB4448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6BDFA3B" w14:textId="488AFCE7" w:rsidR="00DB4448" w:rsidRPr="007C23CA" w:rsidRDefault="00E32313" w:rsidP="00AD1885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</w:tr>
      <w:tr w:rsidR="00DB4448" w:rsidRPr="007C23CA" w14:paraId="1E08EDC8" w14:textId="77777777" w:rsidTr="00DB4448">
        <w:tc>
          <w:tcPr>
            <w:tcW w:w="8275" w:type="dxa"/>
            <w:shd w:val="clear" w:color="auto" w:fill="BF2C37"/>
            <w:vAlign w:val="center"/>
          </w:tcPr>
          <w:p w14:paraId="56360C90" w14:textId="77777777" w:rsidR="00DB4448" w:rsidRDefault="00DB4448" w:rsidP="00AD1885">
            <w:pPr>
              <w:rPr>
                <w:b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shd w:val="clear" w:color="auto" w:fill="BF2C37"/>
            <w:vAlign w:val="center"/>
          </w:tcPr>
          <w:p w14:paraId="728CC906" w14:textId="77777777" w:rsidR="00DB4448" w:rsidRDefault="00DB4448" w:rsidP="00AD1885">
            <w:pPr>
              <w:rPr>
                <w:szCs w:val="20"/>
              </w:rPr>
            </w:pPr>
          </w:p>
        </w:tc>
      </w:tr>
      <w:tr w:rsidR="00DB4448" w:rsidRPr="007C23CA" w14:paraId="55D4D4E4" w14:textId="77777777" w:rsidTr="00DB4448">
        <w:tc>
          <w:tcPr>
            <w:tcW w:w="8275" w:type="dxa"/>
            <w:vAlign w:val="center"/>
          </w:tcPr>
          <w:p w14:paraId="5796DC35" w14:textId="77777777" w:rsidR="00DB4448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8AD331" w14:textId="29D6EAD0" w:rsidR="00DB4448" w:rsidRDefault="00E32313" w:rsidP="00E32313">
            <w:pPr>
              <w:rPr>
                <w:szCs w:val="20"/>
              </w:rPr>
            </w:pPr>
            <w:r>
              <w:rPr>
                <w:szCs w:val="20"/>
              </w:rPr>
              <w:t>41</w:t>
            </w:r>
          </w:p>
        </w:tc>
      </w:tr>
      <w:tr w:rsidR="00DB4448" w:rsidRPr="007C23CA" w14:paraId="66D9ECAA" w14:textId="77777777" w:rsidTr="00DB4448">
        <w:tc>
          <w:tcPr>
            <w:tcW w:w="8275" w:type="dxa"/>
            <w:vAlign w:val="center"/>
          </w:tcPr>
          <w:p w14:paraId="60F823B7" w14:textId="77777777" w:rsidR="00DB4448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Supplemental Hours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A7F0B1C" w14:textId="4CDF7C72" w:rsidR="00DB4448" w:rsidRDefault="001629FA" w:rsidP="00AD188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DB4448" w:rsidRPr="007C23CA" w14:paraId="30C7E88A" w14:textId="77777777" w:rsidTr="00DB4448">
        <w:tc>
          <w:tcPr>
            <w:tcW w:w="8275" w:type="dxa"/>
            <w:vAlign w:val="center"/>
          </w:tcPr>
          <w:p w14:paraId="51591823" w14:textId="77777777" w:rsidR="00DB4448" w:rsidRDefault="00DB4448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1FFE382" w14:textId="45E4EE21" w:rsidR="00DB4448" w:rsidRDefault="00E32313" w:rsidP="00E32313">
            <w:pPr>
              <w:rPr>
                <w:szCs w:val="20"/>
              </w:rPr>
            </w:pPr>
            <w:r>
              <w:rPr>
                <w:szCs w:val="20"/>
              </w:rPr>
              <w:t>42</w:t>
            </w:r>
          </w:p>
        </w:tc>
      </w:tr>
    </w:tbl>
    <w:p w14:paraId="0030C8B5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6A9081AC" w14:textId="77777777" w:rsidR="00652B67" w:rsidRDefault="00652B67" w:rsidP="00FA1FED">
      <w:pPr>
        <w:spacing w:before="100" w:beforeAutospacing="1" w:after="100" w:afterAutospacing="1"/>
        <w:rPr>
          <w:rFonts w:ascii="Tahoma" w:hAnsi="Tahoma" w:cs="Tahoma"/>
        </w:rPr>
      </w:pPr>
      <w:r>
        <w:rPr>
          <w:rFonts w:ascii="Candara" w:hAnsi="Candara" w:cs="Tahoma"/>
          <w:color w:val="000000"/>
          <w:sz w:val="8"/>
          <w:szCs w:val="8"/>
        </w:rPr>
        <w:t> </w:t>
      </w:r>
    </w:p>
    <w:p w14:paraId="44CB8CFC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62959" w14:textId="77777777" w:rsidR="00F44100" w:rsidRDefault="00F44100">
      <w:r>
        <w:separator/>
      </w:r>
    </w:p>
  </w:endnote>
  <w:endnote w:type="continuationSeparator" w:id="0">
    <w:p w14:paraId="64A7078D" w14:textId="77777777" w:rsidR="00F44100" w:rsidRDefault="00F4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9FCD8" w14:textId="77777777" w:rsidR="008C6283" w:rsidRPr="00EB2955" w:rsidRDefault="008C6283" w:rsidP="00EB2955">
    <w:pPr>
      <w:pStyle w:val="Footer"/>
      <w:jc w:val="right"/>
      <w:rPr>
        <w:rFonts w:cs="Arial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88F2" w14:textId="77777777" w:rsidR="008C6283" w:rsidRPr="00EB2955" w:rsidRDefault="008C6283" w:rsidP="00EB2955">
    <w:pPr>
      <w:pStyle w:val="Footer"/>
      <w:jc w:val="right"/>
      <w:rPr>
        <w:rFonts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53A6A" w14:textId="77777777" w:rsidR="00F44100" w:rsidRDefault="00F44100">
      <w:r>
        <w:separator/>
      </w:r>
    </w:p>
  </w:footnote>
  <w:footnote w:type="continuationSeparator" w:id="0">
    <w:p w14:paraId="2F286ADD" w14:textId="77777777" w:rsidR="00F44100" w:rsidRDefault="00F44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-10045062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2BD11D" w14:textId="5A0A68CE" w:rsidR="008C6283" w:rsidRPr="006324AB" w:rsidRDefault="008C6283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992678">
          <w:rPr>
            <w:rFonts w:cs="Arial"/>
            <w:noProof/>
            <w:szCs w:val="20"/>
          </w:rPr>
          <w:t>29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4102036D" w14:textId="2E6C6392" w:rsidR="008C6283" w:rsidRDefault="008C6283">
    <w:pPr>
      <w:pStyle w:val="Header"/>
      <w:rPr>
        <w:rFonts w:cs="Arial"/>
        <w:szCs w:val="20"/>
      </w:rPr>
    </w:pPr>
    <w:r>
      <w:rPr>
        <w:rFonts w:cs="Arial"/>
        <w:szCs w:val="20"/>
      </w:rPr>
      <w:t>EDU522</w:t>
    </w:r>
    <w:r w:rsidRPr="00EB2955">
      <w:rPr>
        <w:rFonts w:cs="Arial"/>
        <w:szCs w:val="20"/>
      </w:rPr>
      <w:t xml:space="preserve">: </w:t>
    </w:r>
    <w:r>
      <w:rPr>
        <w:rFonts w:cs="Arial"/>
        <w:szCs w:val="20"/>
      </w:rPr>
      <w:t>Intergroup Theory and Research</w:t>
    </w:r>
  </w:p>
  <w:p w14:paraId="054A47CA" w14:textId="77777777" w:rsidR="008C6283" w:rsidRPr="00EB2955" w:rsidRDefault="008C6283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04C7" w14:textId="77777777" w:rsidR="008C6283" w:rsidRPr="00B21089" w:rsidRDefault="008C6283" w:rsidP="0020635A">
    <w:pPr>
      <w:pStyle w:val="Title"/>
      <w:jc w:val="right"/>
    </w:pPr>
    <w:r w:rsidRPr="00825CE5">
      <w:rPr>
        <w:noProof/>
      </w:rPr>
      <w:drawing>
        <wp:inline distT="0" distB="0" distL="0" distR="0" wp14:anchorId="14F89C4D" wp14:editId="2090F657">
          <wp:extent cx="2107382" cy="914400"/>
          <wp:effectExtent l="0" t="0" r="0" b="0"/>
          <wp:docPr id="3" name="Picture 3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A1F03" w14:textId="77777777" w:rsidR="008C6283" w:rsidRPr="00D07152" w:rsidRDefault="008C6283" w:rsidP="0020635A">
    <w:pPr>
      <w:pStyle w:val="Heading1"/>
      <w:jc w:val="right"/>
    </w:pPr>
    <w:r w:rsidRPr="00D07152">
      <w:t>Faculty Instructional Guide</w:t>
    </w:r>
  </w:p>
  <w:p w14:paraId="08F4776E" w14:textId="09F749C7" w:rsidR="008C6283" w:rsidRPr="00825CE5" w:rsidRDefault="008C6283" w:rsidP="0020635A">
    <w:pPr>
      <w:pStyle w:val="Heading1"/>
      <w:jc w:val="right"/>
    </w:pPr>
    <w:r>
      <w:t>EDU522</w:t>
    </w:r>
    <w:r w:rsidRPr="00825CE5">
      <w:t xml:space="preserve">: </w:t>
    </w:r>
    <w:r>
      <w:t>Intergroup Theory and Research</w:t>
    </w:r>
  </w:p>
  <w:p w14:paraId="2596796D" w14:textId="77777777" w:rsidR="008C6283" w:rsidRDefault="008C6283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7182336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089C85F0" w14:textId="77777777" w:rsidR="008C6283" w:rsidRPr="006324AB" w:rsidRDefault="008C6283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77CB03FA" w14:textId="77777777" w:rsidR="008C6283" w:rsidRDefault="008C6283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004BCD4"/>
    <w:lvl w:ilvl="0">
      <w:numFmt w:val="bullet"/>
      <w:lvlText w:val="*"/>
      <w:lvlJc w:val="left"/>
    </w:lvl>
  </w:abstractNum>
  <w:abstractNum w:abstractNumId="1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09178BF"/>
    <w:multiLevelType w:val="hybridMultilevel"/>
    <w:tmpl w:val="9FC280C8"/>
    <w:lvl w:ilvl="0" w:tplc="2E1C373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A6F85"/>
    <w:multiLevelType w:val="hybridMultilevel"/>
    <w:tmpl w:val="38489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136717ED"/>
    <w:multiLevelType w:val="hybridMultilevel"/>
    <w:tmpl w:val="33C2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9F32461"/>
    <w:multiLevelType w:val="multilevel"/>
    <w:tmpl w:val="D3920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33591917"/>
    <w:multiLevelType w:val="hybridMultilevel"/>
    <w:tmpl w:val="66C2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3749"/>
    <w:multiLevelType w:val="hybridMultilevel"/>
    <w:tmpl w:val="6498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671F4"/>
    <w:multiLevelType w:val="hybridMultilevel"/>
    <w:tmpl w:val="D3B2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37CC3"/>
    <w:multiLevelType w:val="hybridMultilevel"/>
    <w:tmpl w:val="142C3924"/>
    <w:lvl w:ilvl="0" w:tplc="6324BD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3D05AF"/>
    <w:multiLevelType w:val="hybridMultilevel"/>
    <w:tmpl w:val="5424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4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15" w15:restartNumberingAfterBreak="0">
    <w:nsid w:val="45B6263A"/>
    <w:multiLevelType w:val="hybridMultilevel"/>
    <w:tmpl w:val="6EFAF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1758BB"/>
    <w:multiLevelType w:val="hybridMultilevel"/>
    <w:tmpl w:val="8518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E7CFA"/>
    <w:multiLevelType w:val="multilevel"/>
    <w:tmpl w:val="6E5E9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66ED654F"/>
    <w:multiLevelType w:val="hybridMultilevel"/>
    <w:tmpl w:val="88BE4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08F7F87"/>
    <w:multiLevelType w:val="hybridMultilevel"/>
    <w:tmpl w:val="7D9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94C3BE7"/>
    <w:multiLevelType w:val="hybridMultilevel"/>
    <w:tmpl w:val="9B26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7AB37969"/>
    <w:multiLevelType w:val="hybridMultilevel"/>
    <w:tmpl w:val="FC4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0628F"/>
    <w:multiLevelType w:val="hybridMultilevel"/>
    <w:tmpl w:val="4078B8BC"/>
    <w:lvl w:ilvl="0" w:tplc="7E286334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0"/>
  </w:num>
  <w:num w:numId="4">
    <w:abstractNumId w:val="14"/>
  </w:num>
  <w:num w:numId="5">
    <w:abstractNumId w:val="25"/>
  </w:num>
  <w:num w:numId="6">
    <w:abstractNumId w:val="27"/>
  </w:num>
  <w:num w:numId="7">
    <w:abstractNumId w:val="23"/>
  </w:num>
  <w:num w:numId="8">
    <w:abstractNumId w:val="1"/>
  </w:num>
  <w:num w:numId="9">
    <w:abstractNumId w:val="19"/>
  </w:num>
  <w:num w:numId="10">
    <w:abstractNumId w:val="4"/>
  </w:num>
  <w:num w:numId="11">
    <w:abstractNumId w:val="6"/>
  </w:num>
  <w:num w:numId="12">
    <w:abstractNumId w:val="7"/>
  </w:num>
  <w:num w:numId="13">
    <w:abstractNumId w:val="17"/>
  </w:num>
  <w:num w:numId="14">
    <w:abstractNumId w:val="15"/>
  </w:num>
  <w:num w:numId="15">
    <w:abstractNumId w:val="27"/>
  </w:num>
  <w:num w:numId="16">
    <w:abstractNumId w:val="21"/>
  </w:num>
  <w:num w:numId="17">
    <w:abstractNumId w:val="10"/>
  </w:num>
  <w:num w:numId="18">
    <w:abstractNumId w:val="16"/>
  </w:num>
  <w:num w:numId="19">
    <w:abstractNumId w:val="8"/>
  </w:num>
  <w:num w:numId="20">
    <w:abstractNumId w:val="18"/>
  </w:num>
  <w:num w:numId="21">
    <w:abstractNumId w:val="3"/>
  </w:num>
  <w:num w:numId="22">
    <w:abstractNumId w:val="11"/>
  </w:num>
  <w:num w:numId="23">
    <w:abstractNumId w:val="26"/>
  </w:num>
  <w:num w:numId="24">
    <w:abstractNumId w:val="12"/>
  </w:num>
  <w:num w:numId="25">
    <w:abstractNumId w:val="9"/>
  </w:num>
  <w:num w:numId="26">
    <w:abstractNumId w:val="2"/>
  </w:num>
  <w:num w:numId="27">
    <w:abstractNumId w:val="5"/>
  </w:num>
  <w:num w:numId="28">
    <w:abstractNumId w:val="24"/>
  </w:num>
  <w:num w:numId="2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27"/>
  </w:num>
  <w:num w:numId="31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72"/>
    <w:rsid w:val="000040B6"/>
    <w:rsid w:val="0000486B"/>
    <w:rsid w:val="00010893"/>
    <w:rsid w:val="00011261"/>
    <w:rsid w:val="00013110"/>
    <w:rsid w:val="00014F73"/>
    <w:rsid w:val="0001644E"/>
    <w:rsid w:val="0002170C"/>
    <w:rsid w:val="00021C60"/>
    <w:rsid w:val="000222CE"/>
    <w:rsid w:val="00024316"/>
    <w:rsid w:val="00026A82"/>
    <w:rsid w:val="00030F93"/>
    <w:rsid w:val="000314F3"/>
    <w:rsid w:val="000335A4"/>
    <w:rsid w:val="0003453B"/>
    <w:rsid w:val="000345E4"/>
    <w:rsid w:val="000352F0"/>
    <w:rsid w:val="00035EB6"/>
    <w:rsid w:val="00036AF9"/>
    <w:rsid w:val="00037EB6"/>
    <w:rsid w:val="000409C4"/>
    <w:rsid w:val="000413F2"/>
    <w:rsid w:val="00042BC2"/>
    <w:rsid w:val="00042F2D"/>
    <w:rsid w:val="00044A71"/>
    <w:rsid w:val="000467AE"/>
    <w:rsid w:val="0005011B"/>
    <w:rsid w:val="0005248F"/>
    <w:rsid w:val="000525ED"/>
    <w:rsid w:val="00052809"/>
    <w:rsid w:val="00054B0E"/>
    <w:rsid w:val="00057434"/>
    <w:rsid w:val="00057F8C"/>
    <w:rsid w:val="000600AB"/>
    <w:rsid w:val="0006046A"/>
    <w:rsid w:val="0006055B"/>
    <w:rsid w:val="00060B70"/>
    <w:rsid w:val="0006195B"/>
    <w:rsid w:val="00064DA9"/>
    <w:rsid w:val="000657A0"/>
    <w:rsid w:val="00065AB6"/>
    <w:rsid w:val="0006700A"/>
    <w:rsid w:val="000671BB"/>
    <w:rsid w:val="000676EC"/>
    <w:rsid w:val="00070A28"/>
    <w:rsid w:val="00070E70"/>
    <w:rsid w:val="00072525"/>
    <w:rsid w:val="00073135"/>
    <w:rsid w:val="00074D33"/>
    <w:rsid w:val="00074FC1"/>
    <w:rsid w:val="000756E0"/>
    <w:rsid w:val="00075B61"/>
    <w:rsid w:val="00075EB5"/>
    <w:rsid w:val="000800EF"/>
    <w:rsid w:val="0008099E"/>
    <w:rsid w:val="00080F0C"/>
    <w:rsid w:val="000824B6"/>
    <w:rsid w:val="000824D2"/>
    <w:rsid w:val="0008292E"/>
    <w:rsid w:val="00082EF6"/>
    <w:rsid w:val="00085AC6"/>
    <w:rsid w:val="00085D23"/>
    <w:rsid w:val="000915C5"/>
    <w:rsid w:val="00093883"/>
    <w:rsid w:val="0009418F"/>
    <w:rsid w:val="00094646"/>
    <w:rsid w:val="00096CA3"/>
    <w:rsid w:val="0009705D"/>
    <w:rsid w:val="000A3848"/>
    <w:rsid w:val="000A3E70"/>
    <w:rsid w:val="000A51D3"/>
    <w:rsid w:val="000A5265"/>
    <w:rsid w:val="000A5B26"/>
    <w:rsid w:val="000A684C"/>
    <w:rsid w:val="000B1174"/>
    <w:rsid w:val="000B2909"/>
    <w:rsid w:val="000B3249"/>
    <w:rsid w:val="000B51F3"/>
    <w:rsid w:val="000B63DE"/>
    <w:rsid w:val="000C1433"/>
    <w:rsid w:val="000C1DB9"/>
    <w:rsid w:val="000C6C78"/>
    <w:rsid w:val="000C6F81"/>
    <w:rsid w:val="000C78CF"/>
    <w:rsid w:val="000D0639"/>
    <w:rsid w:val="000D0717"/>
    <w:rsid w:val="000D1E00"/>
    <w:rsid w:val="000D3D9B"/>
    <w:rsid w:val="000D534F"/>
    <w:rsid w:val="000D69E1"/>
    <w:rsid w:val="000E0328"/>
    <w:rsid w:val="000E05AD"/>
    <w:rsid w:val="000E0ECB"/>
    <w:rsid w:val="000E295A"/>
    <w:rsid w:val="000E31C2"/>
    <w:rsid w:val="000E5FD9"/>
    <w:rsid w:val="000E7031"/>
    <w:rsid w:val="000E7452"/>
    <w:rsid w:val="000E7930"/>
    <w:rsid w:val="000F18E7"/>
    <w:rsid w:val="000F2C70"/>
    <w:rsid w:val="000F5D60"/>
    <w:rsid w:val="000F783D"/>
    <w:rsid w:val="00100350"/>
    <w:rsid w:val="00100E86"/>
    <w:rsid w:val="001038CC"/>
    <w:rsid w:val="00103A67"/>
    <w:rsid w:val="00103FC5"/>
    <w:rsid w:val="001042D0"/>
    <w:rsid w:val="00104F2B"/>
    <w:rsid w:val="00105046"/>
    <w:rsid w:val="00107B1E"/>
    <w:rsid w:val="001108FB"/>
    <w:rsid w:val="001116D0"/>
    <w:rsid w:val="00111CFC"/>
    <w:rsid w:val="001125F1"/>
    <w:rsid w:val="001132F6"/>
    <w:rsid w:val="00115389"/>
    <w:rsid w:val="00121460"/>
    <w:rsid w:val="00123B36"/>
    <w:rsid w:val="0012539B"/>
    <w:rsid w:val="00125A9F"/>
    <w:rsid w:val="00125CB8"/>
    <w:rsid w:val="00126FF3"/>
    <w:rsid w:val="001279C2"/>
    <w:rsid w:val="001308C2"/>
    <w:rsid w:val="00130C2A"/>
    <w:rsid w:val="00132272"/>
    <w:rsid w:val="00132A2A"/>
    <w:rsid w:val="0013537D"/>
    <w:rsid w:val="00135F7B"/>
    <w:rsid w:val="0013631E"/>
    <w:rsid w:val="00136E30"/>
    <w:rsid w:val="00141674"/>
    <w:rsid w:val="00141D54"/>
    <w:rsid w:val="00144E2A"/>
    <w:rsid w:val="00145DB0"/>
    <w:rsid w:val="00147E92"/>
    <w:rsid w:val="00151A77"/>
    <w:rsid w:val="001523FE"/>
    <w:rsid w:val="001611D6"/>
    <w:rsid w:val="001629FA"/>
    <w:rsid w:val="00163D1F"/>
    <w:rsid w:val="00166288"/>
    <w:rsid w:val="00167B3D"/>
    <w:rsid w:val="00167C8B"/>
    <w:rsid w:val="00167DD5"/>
    <w:rsid w:val="00170605"/>
    <w:rsid w:val="00171ED6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2E54"/>
    <w:rsid w:val="00184AFF"/>
    <w:rsid w:val="00186750"/>
    <w:rsid w:val="0018763F"/>
    <w:rsid w:val="001903D8"/>
    <w:rsid w:val="0019122C"/>
    <w:rsid w:val="0019167D"/>
    <w:rsid w:val="00191A6C"/>
    <w:rsid w:val="00192C7F"/>
    <w:rsid w:val="00193380"/>
    <w:rsid w:val="0019514A"/>
    <w:rsid w:val="0019541D"/>
    <w:rsid w:val="00197C4E"/>
    <w:rsid w:val="001A0A72"/>
    <w:rsid w:val="001A183A"/>
    <w:rsid w:val="001A31F3"/>
    <w:rsid w:val="001A3350"/>
    <w:rsid w:val="001A392A"/>
    <w:rsid w:val="001A460F"/>
    <w:rsid w:val="001A5196"/>
    <w:rsid w:val="001A61AE"/>
    <w:rsid w:val="001A6671"/>
    <w:rsid w:val="001B3816"/>
    <w:rsid w:val="001B4CDF"/>
    <w:rsid w:val="001B616D"/>
    <w:rsid w:val="001B6E8B"/>
    <w:rsid w:val="001C0616"/>
    <w:rsid w:val="001C0DAF"/>
    <w:rsid w:val="001C0E18"/>
    <w:rsid w:val="001C4252"/>
    <w:rsid w:val="001C5785"/>
    <w:rsid w:val="001C7FFC"/>
    <w:rsid w:val="001D2F4C"/>
    <w:rsid w:val="001D433B"/>
    <w:rsid w:val="001D49A6"/>
    <w:rsid w:val="001D6928"/>
    <w:rsid w:val="001E0219"/>
    <w:rsid w:val="001E1E4F"/>
    <w:rsid w:val="001E384E"/>
    <w:rsid w:val="001E5275"/>
    <w:rsid w:val="001E643C"/>
    <w:rsid w:val="001E6E8A"/>
    <w:rsid w:val="001E7BBA"/>
    <w:rsid w:val="001E7D2B"/>
    <w:rsid w:val="001F007B"/>
    <w:rsid w:val="001F5025"/>
    <w:rsid w:val="00200422"/>
    <w:rsid w:val="00201999"/>
    <w:rsid w:val="002038EB"/>
    <w:rsid w:val="00204755"/>
    <w:rsid w:val="00204F02"/>
    <w:rsid w:val="0020548D"/>
    <w:rsid w:val="0020635A"/>
    <w:rsid w:val="00206CF4"/>
    <w:rsid w:val="00207222"/>
    <w:rsid w:val="00207465"/>
    <w:rsid w:val="00210991"/>
    <w:rsid w:val="0021285A"/>
    <w:rsid w:val="0022041B"/>
    <w:rsid w:val="002224DA"/>
    <w:rsid w:val="00223559"/>
    <w:rsid w:val="00223EB0"/>
    <w:rsid w:val="00224A60"/>
    <w:rsid w:val="00225662"/>
    <w:rsid w:val="00225ABC"/>
    <w:rsid w:val="002268F1"/>
    <w:rsid w:val="00227305"/>
    <w:rsid w:val="00227745"/>
    <w:rsid w:val="00230DAF"/>
    <w:rsid w:val="002328D3"/>
    <w:rsid w:val="0023411A"/>
    <w:rsid w:val="00240FA7"/>
    <w:rsid w:val="00241FC8"/>
    <w:rsid w:val="002423C5"/>
    <w:rsid w:val="002444E7"/>
    <w:rsid w:val="00245045"/>
    <w:rsid w:val="00245F45"/>
    <w:rsid w:val="002468DF"/>
    <w:rsid w:val="00250E1B"/>
    <w:rsid w:val="002522B3"/>
    <w:rsid w:val="00254182"/>
    <w:rsid w:val="002559E7"/>
    <w:rsid w:val="002569A5"/>
    <w:rsid w:val="0025775F"/>
    <w:rsid w:val="00257888"/>
    <w:rsid w:val="00260385"/>
    <w:rsid w:val="00260DA0"/>
    <w:rsid w:val="0026345D"/>
    <w:rsid w:val="002650B8"/>
    <w:rsid w:val="002661BB"/>
    <w:rsid w:val="00266482"/>
    <w:rsid w:val="00266656"/>
    <w:rsid w:val="002704B2"/>
    <w:rsid w:val="00271DFF"/>
    <w:rsid w:val="00273D8D"/>
    <w:rsid w:val="002743AD"/>
    <w:rsid w:val="00274B8A"/>
    <w:rsid w:val="00274BFA"/>
    <w:rsid w:val="00275C68"/>
    <w:rsid w:val="00277F53"/>
    <w:rsid w:val="00282521"/>
    <w:rsid w:val="00283727"/>
    <w:rsid w:val="002865E3"/>
    <w:rsid w:val="0029061B"/>
    <w:rsid w:val="00291C1F"/>
    <w:rsid w:val="002931A7"/>
    <w:rsid w:val="0029392E"/>
    <w:rsid w:val="002945CA"/>
    <w:rsid w:val="002959F9"/>
    <w:rsid w:val="00296F50"/>
    <w:rsid w:val="002976B9"/>
    <w:rsid w:val="00297CEC"/>
    <w:rsid w:val="002A24B8"/>
    <w:rsid w:val="002A3C32"/>
    <w:rsid w:val="002A4422"/>
    <w:rsid w:val="002A63FD"/>
    <w:rsid w:val="002A6BFF"/>
    <w:rsid w:val="002A7873"/>
    <w:rsid w:val="002B05D8"/>
    <w:rsid w:val="002B13C9"/>
    <w:rsid w:val="002B5EFB"/>
    <w:rsid w:val="002B60AE"/>
    <w:rsid w:val="002C1641"/>
    <w:rsid w:val="002C18BC"/>
    <w:rsid w:val="002C26DD"/>
    <w:rsid w:val="002C5768"/>
    <w:rsid w:val="002C5799"/>
    <w:rsid w:val="002C59B3"/>
    <w:rsid w:val="002C64CE"/>
    <w:rsid w:val="002D343F"/>
    <w:rsid w:val="002D3F9B"/>
    <w:rsid w:val="002D4219"/>
    <w:rsid w:val="002D4285"/>
    <w:rsid w:val="002D44E9"/>
    <w:rsid w:val="002D477B"/>
    <w:rsid w:val="002D6021"/>
    <w:rsid w:val="002D6548"/>
    <w:rsid w:val="002D699B"/>
    <w:rsid w:val="002D6D8F"/>
    <w:rsid w:val="002E1232"/>
    <w:rsid w:val="002E234D"/>
    <w:rsid w:val="002E51F3"/>
    <w:rsid w:val="002E57A4"/>
    <w:rsid w:val="002E5FF1"/>
    <w:rsid w:val="002E6C4E"/>
    <w:rsid w:val="002E75A9"/>
    <w:rsid w:val="002E7AFD"/>
    <w:rsid w:val="002F08B7"/>
    <w:rsid w:val="002F0D95"/>
    <w:rsid w:val="002F1A27"/>
    <w:rsid w:val="002F21AF"/>
    <w:rsid w:val="002F22CD"/>
    <w:rsid w:val="002F355E"/>
    <w:rsid w:val="002F3C05"/>
    <w:rsid w:val="002F4886"/>
    <w:rsid w:val="002F53E9"/>
    <w:rsid w:val="002F673B"/>
    <w:rsid w:val="002F6F2D"/>
    <w:rsid w:val="00300E72"/>
    <w:rsid w:val="00301041"/>
    <w:rsid w:val="00302978"/>
    <w:rsid w:val="00303874"/>
    <w:rsid w:val="003047EE"/>
    <w:rsid w:val="0030503C"/>
    <w:rsid w:val="00305EC7"/>
    <w:rsid w:val="0031051C"/>
    <w:rsid w:val="003122C2"/>
    <w:rsid w:val="0031393B"/>
    <w:rsid w:val="003149BA"/>
    <w:rsid w:val="0031522C"/>
    <w:rsid w:val="00320A54"/>
    <w:rsid w:val="0032143C"/>
    <w:rsid w:val="003219F5"/>
    <w:rsid w:val="0032477A"/>
    <w:rsid w:val="00324F90"/>
    <w:rsid w:val="0032571E"/>
    <w:rsid w:val="00327E27"/>
    <w:rsid w:val="003348A4"/>
    <w:rsid w:val="00334ED3"/>
    <w:rsid w:val="0033509B"/>
    <w:rsid w:val="00335197"/>
    <w:rsid w:val="00335961"/>
    <w:rsid w:val="00340505"/>
    <w:rsid w:val="00342AA9"/>
    <w:rsid w:val="00343010"/>
    <w:rsid w:val="003436A3"/>
    <w:rsid w:val="00343960"/>
    <w:rsid w:val="003448C0"/>
    <w:rsid w:val="0034526A"/>
    <w:rsid w:val="0034561D"/>
    <w:rsid w:val="00351A4F"/>
    <w:rsid w:val="00351F22"/>
    <w:rsid w:val="003523E1"/>
    <w:rsid w:val="00352829"/>
    <w:rsid w:val="00353E92"/>
    <w:rsid w:val="00354FDB"/>
    <w:rsid w:val="00355BB3"/>
    <w:rsid w:val="00357F06"/>
    <w:rsid w:val="003608C9"/>
    <w:rsid w:val="00360FB5"/>
    <w:rsid w:val="00361ADD"/>
    <w:rsid w:val="00362893"/>
    <w:rsid w:val="00362ACD"/>
    <w:rsid w:val="003657A1"/>
    <w:rsid w:val="00366261"/>
    <w:rsid w:val="00372658"/>
    <w:rsid w:val="003744DE"/>
    <w:rsid w:val="00376D27"/>
    <w:rsid w:val="003773D7"/>
    <w:rsid w:val="00380405"/>
    <w:rsid w:val="00380BF5"/>
    <w:rsid w:val="0038232D"/>
    <w:rsid w:val="00384A8F"/>
    <w:rsid w:val="00385CCD"/>
    <w:rsid w:val="00385D7C"/>
    <w:rsid w:val="00385FCB"/>
    <w:rsid w:val="003907E9"/>
    <w:rsid w:val="00396246"/>
    <w:rsid w:val="003963F0"/>
    <w:rsid w:val="00396D3B"/>
    <w:rsid w:val="003A1FA4"/>
    <w:rsid w:val="003A347D"/>
    <w:rsid w:val="003A369D"/>
    <w:rsid w:val="003A3E88"/>
    <w:rsid w:val="003A7392"/>
    <w:rsid w:val="003A7711"/>
    <w:rsid w:val="003B11AF"/>
    <w:rsid w:val="003B3045"/>
    <w:rsid w:val="003B5A4A"/>
    <w:rsid w:val="003B6C29"/>
    <w:rsid w:val="003C0A6E"/>
    <w:rsid w:val="003C42BF"/>
    <w:rsid w:val="003C53FC"/>
    <w:rsid w:val="003C5536"/>
    <w:rsid w:val="003C6F92"/>
    <w:rsid w:val="003D1B21"/>
    <w:rsid w:val="003D5D59"/>
    <w:rsid w:val="003D644E"/>
    <w:rsid w:val="003D7C90"/>
    <w:rsid w:val="003E31A7"/>
    <w:rsid w:val="003E44DB"/>
    <w:rsid w:val="003E5C7D"/>
    <w:rsid w:val="003E7816"/>
    <w:rsid w:val="003F1BA4"/>
    <w:rsid w:val="003F4008"/>
    <w:rsid w:val="003F4859"/>
    <w:rsid w:val="003F5642"/>
    <w:rsid w:val="003F7651"/>
    <w:rsid w:val="00401196"/>
    <w:rsid w:val="00401E44"/>
    <w:rsid w:val="00402D03"/>
    <w:rsid w:val="004031BB"/>
    <w:rsid w:val="004034A3"/>
    <w:rsid w:val="004045AD"/>
    <w:rsid w:val="00404DAA"/>
    <w:rsid w:val="00405788"/>
    <w:rsid w:val="004109FE"/>
    <w:rsid w:val="00410A71"/>
    <w:rsid w:val="00412E91"/>
    <w:rsid w:val="0041322F"/>
    <w:rsid w:val="004143CB"/>
    <w:rsid w:val="00417461"/>
    <w:rsid w:val="00417C60"/>
    <w:rsid w:val="00417F14"/>
    <w:rsid w:val="0042358F"/>
    <w:rsid w:val="00423F5C"/>
    <w:rsid w:val="004251B3"/>
    <w:rsid w:val="00427237"/>
    <w:rsid w:val="004275E8"/>
    <w:rsid w:val="00430518"/>
    <w:rsid w:val="00432341"/>
    <w:rsid w:val="00433025"/>
    <w:rsid w:val="0043440D"/>
    <w:rsid w:val="0043539B"/>
    <w:rsid w:val="00436985"/>
    <w:rsid w:val="004421FA"/>
    <w:rsid w:val="004430C4"/>
    <w:rsid w:val="00445F59"/>
    <w:rsid w:val="00446446"/>
    <w:rsid w:val="00446623"/>
    <w:rsid w:val="004503D9"/>
    <w:rsid w:val="00451471"/>
    <w:rsid w:val="0045187F"/>
    <w:rsid w:val="00451ADA"/>
    <w:rsid w:val="00454C1A"/>
    <w:rsid w:val="00455ECA"/>
    <w:rsid w:val="00455F9B"/>
    <w:rsid w:val="004614A2"/>
    <w:rsid w:val="00461CA1"/>
    <w:rsid w:val="004630FE"/>
    <w:rsid w:val="00463118"/>
    <w:rsid w:val="0046404A"/>
    <w:rsid w:val="00465134"/>
    <w:rsid w:val="00467E51"/>
    <w:rsid w:val="004713D1"/>
    <w:rsid w:val="00472282"/>
    <w:rsid w:val="0047555E"/>
    <w:rsid w:val="00475D8F"/>
    <w:rsid w:val="00477926"/>
    <w:rsid w:val="00477EE5"/>
    <w:rsid w:val="00481705"/>
    <w:rsid w:val="00483066"/>
    <w:rsid w:val="0048473A"/>
    <w:rsid w:val="00485EBD"/>
    <w:rsid w:val="00487079"/>
    <w:rsid w:val="004909EE"/>
    <w:rsid w:val="00490E84"/>
    <w:rsid w:val="0049398D"/>
    <w:rsid w:val="00496356"/>
    <w:rsid w:val="004A04F7"/>
    <w:rsid w:val="004A08E9"/>
    <w:rsid w:val="004A1A43"/>
    <w:rsid w:val="004A2780"/>
    <w:rsid w:val="004A40AC"/>
    <w:rsid w:val="004A439F"/>
    <w:rsid w:val="004A4863"/>
    <w:rsid w:val="004A4C18"/>
    <w:rsid w:val="004A4D5E"/>
    <w:rsid w:val="004A7A87"/>
    <w:rsid w:val="004B35AB"/>
    <w:rsid w:val="004B3BB2"/>
    <w:rsid w:val="004B3C97"/>
    <w:rsid w:val="004B69CB"/>
    <w:rsid w:val="004B75AD"/>
    <w:rsid w:val="004D09EA"/>
    <w:rsid w:val="004D13AE"/>
    <w:rsid w:val="004D4553"/>
    <w:rsid w:val="004D772E"/>
    <w:rsid w:val="004E247C"/>
    <w:rsid w:val="004E635B"/>
    <w:rsid w:val="004E68AB"/>
    <w:rsid w:val="004F138A"/>
    <w:rsid w:val="004F3079"/>
    <w:rsid w:val="004F3E41"/>
    <w:rsid w:val="004F41B8"/>
    <w:rsid w:val="004F458E"/>
    <w:rsid w:val="004F487F"/>
    <w:rsid w:val="004F609C"/>
    <w:rsid w:val="00500245"/>
    <w:rsid w:val="005048F3"/>
    <w:rsid w:val="00506752"/>
    <w:rsid w:val="00507984"/>
    <w:rsid w:val="00510A87"/>
    <w:rsid w:val="00510E21"/>
    <w:rsid w:val="0051737B"/>
    <w:rsid w:val="00520E2F"/>
    <w:rsid w:val="00521FD4"/>
    <w:rsid w:val="00523045"/>
    <w:rsid w:val="0052311A"/>
    <w:rsid w:val="0052340A"/>
    <w:rsid w:val="00524459"/>
    <w:rsid w:val="00524CD5"/>
    <w:rsid w:val="0052500E"/>
    <w:rsid w:val="005250B2"/>
    <w:rsid w:val="005269FF"/>
    <w:rsid w:val="00526A9A"/>
    <w:rsid w:val="00526E56"/>
    <w:rsid w:val="00530D83"/>
    <w:rsid w:val="005319CA"/>
    <w:rsid w:val="00533416"/>
    <w:rsid w:val="0053438B"/>
    <w:rsid w:val="005344A9"/>
    <w:rsid w:val="005353F9"/>
    <w:rsid w:val="00535A82"/>
    <w:rsid w:val="00535D64"/>
    <w:rsid w:val="00536B43"/>
    <w:rsid w:val="00537446"/>
    <w:rsid w:val="00540010"/>
    <w:rsid w:val="00540F6A"/>
    <w:rsid w:val="00541A8C"/>
    <w:rsid w:val="00542A77"/>
    <w:rsid w:val="005449BB"/>
    <w:rsid w:val="00545669"/>
    <w:rsid w:val="005472D7"/>
    <w:rsid w:val="0055365D"/>
    <w:rsid w:val="005546E1"/>
    <w:rsid w:val="00554C5A"/>
    <w:rsid w:val="0055524B"/>
    <w:rsid w:val="00557340"/>
    <w:rsid w:val="005602F0"/>
    <w:rsid w:val="00560579"/>
    <w:rsid w:val="00562CC9"/>
    <w:rsid w:val="0056515E"/>
    <w:rsid w:val="00566B5B"/>
    <w:rsid w:val="00566EA0"/>
    <w:rsid w:val="00567294"/>
    <w:rsid w:val="00572DA6"/>
    <w:rsid w:val="00573E59"/>
    <w:rsid w:val="005756C5"/>
    <w:rsid w:val="00576580"/>
    <w:rsid w:val="0057681B"/>
    <w:rsid w:val="00581922"/>
    <w:rsid w:val="00583110"/>
    <w:rsid w:val="00585CA8"/>
    <w:rsid w:val="005900D0"/>
    <w:rsid w:val="00590DF8"/>
    <w:rsid w:val="00590E94"/>
    <w:rsid w:val="0059251D"/>
    <w:rsid w:val="00593A25"/>
    <w:rsid w:val="00593BC3"/>
    <w:rsid w:val="005958BB"/>
    <w:rsid w:val="00596E8F"/>
    <w:rsid w:val="00597ABC"/>
    <w:rsid w:val="005A1AFC"/>
    <w:rsid w:val="005A2175"/>
    <w:rsid w:val="005A6052"/>
    <w:rsid w:val="005B037C"/>
    <w:rsid w:val="005B10FE"/>
    <w:rsid w:val="005B3281"/>
    <w:rsid w:val="005B452A"/>
    <w:rsid w:val="005B56E9"/>
    <w:rsid w:val="005C0742"/>
    <w:rsid w:val="005C1120"/>
    <w:rsid w:val="005C14C4"/>
    <w:rsid w:val="005C1918"/>
    <w:rsid w:val="005C232C"/>
    <w:rsid w:val="005C2FAF"/>
    <w:rsid w:val="005C3371"/>
    <w:rsid w:val="005C5AB1"/>
    <w:rsid w:val="005C61BD"/>
    <w:rsid w:val="005C6FB6"/>
    <w:rsid w:val="005D02FB"/>
    <w:rsid w:val="005D1A44"/>
    <w:rsid w:val="005D2181"/>
    <w:rsid w:val="005D2E3B"/>
    <w:rsid w:val="005D3090"/>
    <w:rsid w:val="005D393B"/>
    <w:rsid w:val="005D5772"/>
    <w:rsid w:val="005D5DE7"/>
    <w:rsid w:val="005D6AEC"/>
    <w:rsid w:val="005D6E0B"/>
    <w:rsid w:val="005E1884"/>
    <w:rsid w:val="005E3AA0"/>
    <w:rsid w:val="005E4364"/>
    <w:rsid w:val="005E6C6E"/>
    <w:rsid w:val="005E711B"/>
    <w:rsid w:val="005E79E6"/>
    <w:rsid w:val="005F034D"/>
    <w:rsid w:val="005F1C24"/>
    <w:rsid w:val="005F3692"/>
    <w:rsid w:val="005F4C9A"/>
    <w:rsid w:val="005F60B8"/>
    <w:rsid w:val="005F77B7"/>
    <w:rsid w:val="005F7B01"/>
    <w:rsid w:val="00603058"/>
    <w:rsid w:val="006039D3"/>
    <w:rsid w:val="00603BC7"/>
    <w:rsid w:val="00605A9B"/>
    <w:rsid w:val="0060674E"/>
    <w:rsid w:val="006073E7"/>
    <w:rsid w:val="00607B71"/>
    <w:rsid w:val="00612094"/>
    <w:rsid w:val="00612354"/>
    <w:rsid w:val="00613131"/>
    <w:rsid w:val="00614DE6"/>
    <w:rsid w:val="00614FF2"/>
    <w:rsid w:val="006160E8"/>
    <w:rsid w:val="006178F4"/>
    <w:rsid w:val="00621423"/>
    <w:rsid w:val="00625318"/>
    <w:rsid w:val="00625B51"/>
    <w:rsid w:val="00625CA4"/>
    <w:rsid w:val="0062607A"/>
    <w:rsid w:val="006265D8"/>
    <w:rsid w:val="0063007B"/>
    <w:rsid w:val="006324AB"/>
    <w:rsid w:val="0063301B"/>
    <w:rsid w:val="00633A1A"/>
    <w:rsid w:val="00633DC0"/>
    <w:rsid w:val="00637964"/>
    <w:rsid w:val="006400FA"/>
    <w:rsid w:val="006401F1"/>
    <w:rsid w:val="0064153E"/>
    <w:rsid w:val="00641756"/>
    <w:rsid w:val="00642791"/>
    <w:rsid w:val="00644032"/>
    <w:rsid w:val="006466B1"/>
    <w:rsid w:val="00646C8C"/>
    <w:rsid w:val="00647A9C"/>
    <w:rsid w:val="006502B1"/>
    <w:rsid w:val="00651450"/>
    <w:rsid w:val="00651990"/>
    <w:rsid w:val="00652B67"/>
    <w:rsid w:val="00653CFB"/>
    <w:rsid w:val="0066251D"/>
    <w:rsid w:val="00662F68"/>
    <w:rsid w:val="00665158"/>
    <w:rsid w:val="006666C3"/>
    <w:rsid w:val="00666DA8"/>
    <w:rsid w:val="00666F5F"/>
    <w:rsid w:val="00667D21"/>
    <w:rsid w:val="00672E1D"/>
    <w:rsid w:val="006730E0"/>
    <w:rsid w:val="00674CF1"/>
    <w:rsid w:val="00674F96"/>
    <w:rsid w:val="006766ED"/>
    <w:rsid w:val="00680204"/>
    <w:rsid w:val="00680CF5"/>
    <w:rsid w:val="006821B7"/>
    <w:rsid w:val="0068364F"/>
    <w:rsid w:val="006843CA"/>
    <w:rsid w:val="00684EE8"/>
    <w:rsid w:val="00687202"/>
    <w:rsid w:val="00690F96"/>
    <w:rsid w:val="00692820"/>
    <w:rsid w:val="00695A17"/>
    <w:rsid w:val="00697547"/>
    <w:rsid w:val="00697736"/>
    <w:rsid w:val="006A0ACB"/>
    <w:rsid w:val="006A21F1"/>
    <w:rsid w:val="006A7A6A"/>
    <w:rsid w:val="006B074B"/>
    <w:rsid w:val="006B2C75"/>
    <w:rsid w:val="006B3629"/>
    <w:rsid w:val="006B3B68"/>
    <w:rsid w:val="006B7AF1"/>
    <w:rsid w:val="006C16E1"/>
    <w:rsid w:val="006C3591"/>
    <w:rsid w:val="006D1B0B"/>
    <w:rsid w:val="006D4E36"/>
    <w:rsid w:val="006D68FF"/>
    <w:rsid w:val="006D6909"/>
    <w:rsid w:val="006E0882"/>
    <w:rsid w:val="006E213D"/>
    <w:rsid w:val="006E3A7A"/>
    <w:rsid w:val="006E53BD"/>
    <w:rsid w:val="006E55E6"/>
    <w:rsid w:val="006E56BD"/>
    <w:rsid w:val="006E7047"/>
    <w:rsid w:val="006F0681"/>
    <w:rsid w:val="006F1898"/>
    <w:rsid w:val="006F1CED"/>
    <w:rsid w:val="006F2153"/>
    <w:rsid w:val="006F2279"/>
    <w:rsid w:val="006F26A1"/>
    <w:rsid w:val="006F2767"/>
    <w:rsid w:val="006F3429"/>
    <w:rsid w:val="006F3F07"/>
    <w:rsid w:val="006F458D"/>
    <w:rsid w:val="006F51D1"/>
    <w:rsid w:val="006F6A37"/>
    <w:rsid w:val="006F769D"/>
    <w:rsid w:val="00701114"/>
    <w:rsid w:val="00704919"/>
    <w:rsid w:val="00705C34"/>
    <w:rsid w:val="00707E91"/>
    <w:rsid w:val="00711560"/>
    <w:rsid w:val="007139A6"/>
    <w:rsid w:val="00714AC0"/>
    <w:rsid w:val="00714B85"/>
    <w:rsid w:val="007172C7"/>
    <w:rsid w:val="0072086B"/>
    <w:rsid w:val="00721FDA"/>
    <w:rsid w:val="007228E7"/>
    <w:rsid w:val="007235A8"/>
    <w:rsid w:val="007237AA"/>
    <w:rsid w:val="00725B7A"/>
    <w:rsid w:val="0072617A"/>
    <w:rsid w:val="00726A88"/>
    <w:rsid w:val="00732486"/>
    <w:rsid w:val="00732A3B"/>
    <w:rsid w:val="00732AAB"/>
    <w:rsid w:val="00732CB5"/>
    <w:rsid w:val="007332F6"/>
    <w:rsid w:val="0073451E"/>
    <w:rsid w:val="00734622"/>
    <w:rsid w:val="007360DF"/>
    <w:rsid w:val="00736EC7"/>
    <w:rsid w:val="0073715F"/>
    <w:rsid w:val="00741CAF"/>
    <w:rsid w:val="00742678"/>
    <w:rsid w:val="00742AB6"/>
    <w:rsid w:val="007434CF"/>
    <w:rsid w:val="00747069"/>
    <w:rsid w:val="00752BE9"/>
    <w:rsid w:val="00754A10"/>
    <w:rsid w:val="00755991"/>
    <w:rsid w:val="0075742B"/>
    <w:rsid w:val="00757D42"/>
    <w:rsid w:val="007603E4"/>
    <w:rsid w:val="007633A3"/>
    <w:rsid w:val="00765DA0"/>
    <w:rsid w:val="00767616"/>
    <w:rsid w:val="00767A4B"/>
    <w:rsid w:val="0077111C"/>
    <w:rsid w:val="00771A94"/>
    <w:rsid w:val="00771AA0"/>
    <w:rsid w:val="007754EE"/>
    <w:rsid w:val="00777DC1"/>
    <w:rsid w:val="00782F97"/>
    <w:rsid w:val="00784666"/>
    <w:rsid w:val="00787545"/>
    <w:rsid w:val="00787BBD"/>
    <w:rsid w:val="0079112D"/>
    <w:rsid w:val="007916AE"/>
    <w:rsid w:val="00796DD9"/>
    <w:rsid w:val="00797186"/>
    <w:rsid w:val="00797266"/>
    <w:rsid w:val="007A3D2B"/>
    <w:rsid w:val="007A492E"/>
    <w:rsid w:val="007A7E22"/>
    <w:rsid w:val="007B239A"/>
    <w:rsid w:val="007B2DF1"/>
    <w:rsid w:val="007B2F52"/>
    <w:rsid w:val="007B45ED"/>
    <w:rsid w:val="007B4667"/>
    <w:rsid w:val="007B709E"/>
    <w:rsid w:val="007C13C8"/>
    <w:rsid w:val="007C17D8"/>
    <w:rsid w:val="007C2326"/>
    <w:rsid w:val="007C5B7D"/>
    <w:rsid w:val="007C6105"/>
    <w:rsid w:val="007C6373"/>
    <w:rsid w:val="007C65A1"/>
    <w:rsid w:val="007D3841"/>
    <w:rsid w:val="007D5FC9"/>
    <w:rsid w:val="007D6398"/>
    <w:rsid w:val="007D7078"/>
    <w:rsid w:val="007E2EEB"/>
    <w:rsid w:val="007E32FD"/>
    <w:rsid w:val="007E38CC"/>
    <w:rsid w:val="007E47F3"/>
    <w:rsid w:val="007E6AA2"/>
    <w:rsid w:val="007E6D42"/>
    <w:rsid w:val="007E7C6D"/>
    <w:rsid w:val="007F1477"/>
    <w:rsid w:val="007F1B4D"/>
    <w:rsid w:val="007F339F"/>
    <w:rsid w:val="007F3D48"/>
    <w:rsid w:val="007F4688"/>
    <w:rsid w:val="007F777E"/>
    <w:rsid w:val="008007C9"/>
    <w:rsid w:val="0080103D"/>
    <w:rsid w:val="0080197B"/>
    <w:rsid w:val="00802ED7"/>
    <w:rsid w:val="0080573F"/>
    <w:rsid w:val="00812F57"/>
    <w:rsid w:val="00817284"/>
    <w:rsid w:val="00820F58"/>
    <w:rsid w:val="0082264A"/>
    <w:rsid w:val="0082347E"/>
    <w:rsid w:val="00824D94"/>
    <w:rsid w:val="00825564"/>
    <w:rsid w:val="00825CE5"/>
    <w:rsid w:val="00831B4C"/>
    <w:rsid w:val="00832562"/>
    <w:rsid w:val="008333A9"/>
    <w:rsid w:val="008338CF"/>
    <w:rsid w:val="00833C78"/>
    <w:rsid w:val="0083526B"/>
    <w:rsid w:val="00842155"/>
    <w:rsid w:val="008426FD"/>
    <w:rsid w:val="00842C6F"/>
    <w:rsid w:val="008436EC"/>
    <w:rsid w:val="0084625A"/>
    <w:rsid w:val="0084683D"/>
    <w:rsid w:val="00850DBC"/>
    <w:rsid w:val="00855994"/>
    <w:rsid w:val="00855C99"/>
    <w:rsid w:val="008568EC"/>
    <w:rsid w:val="00860D9F"/>
    <w:rsid w:val="00861D9D"/>
    <w:rsid w:val="008627AC"/>
    <w:rsid w:val="00863353"/>
    <w:rsid w:val="00863929"/>
    <w:rsid w:val="00863D99"/>
    <w:rsid w:val="00867C90"/>
    <w:rsid w:val="00870F68"/>
    <w:rsid w:val="00872142"/>
    <w:rsid w:val="00874867"/>
    <w:rsid w:val="00875E1C"/>
    <w:rsid w:val="00876B5F"/>
    <w:rsid w:val="00880CEB"/>
    <w:rsid w:val="00881922"/>
    <w:rsid w:val="00882592"/>
    <w:rsid w:val="008848D8"/>
    <w:rsid w:val="008858F8"/>
    <w:rsid w:val="00885B56"/>
    <w:rsid w:val="008867EB"/>
    <w:rsid w:val="0089388C"/>
    <w:rsid w:val="00893B06"/>
    <w:rsid w:val="008941DB"/>
    <w:rsid w:val="00894C42"/>
    <w:rsid w:val="008A20D3"/>
    <w:rsid w:val="008A26AE"/>
    <w:rsid w:val="008A4301"/>
    <w:rsid w:val="008A5363"/>
    <w:rsid w:val="008B086F"/>
    <w:rsid w:val="008B0D6E"/>
    <w:rsid w:val="008B1818"/>
    <w:rsid w:val="008B2960"/>
    <w:rsid w:val="008B2B89"/>
    <w:rsid w:val="008B3250"/>
    <w:rsid w:val="008B37CC"/>
    <w:rsid w:val="008B3D4C"/>
    <w:rsid w:val="008B58E3"/>
    <w:rsid w:val="008B64AA"/>
    <w:rsid w:val="008C0C0E"/>
    <w:rsid w:val="008C1122"/>
    <w:rsid w:val="008C163E"/>
    <w:rsid w:val="008C24A4"/>
    <w:rsid w:val="008C2C06"/>
    <w:rsid w:val="008C4F02"/>
    <w:rsid w:val="008C4FA2"/>
    <w:rsid w:val="008C5F18"/>
    <w:rsid w:val="008C6283"/>
    <w:rsid w:val="008D0891"/>
    <w:rsid w:val="008D1753"/>
    <w:rsid w:val="008D1931"/>
    <w:rsid w:val="008D31C4"/>
    <w:rsid w:val="008E06E0"/>
    <w:rsid w:val="008E3F64"/>
    <w:rsid w:val="008E4D70"/>
    <w:rsid w:val="008E5B75"/>
    <w:rsid w:val="008E695B"/>
    <w:rsid w:val="008E7A74"/>
    <w:rsid w:val="008F09AD"/>
    <w:rsid w:val="008F2FB6"/>
    <w:rsid w:val="008F436F"/>
    <w:rsid w:val="008F455A"/>
    <w:rsid w:val="00900675"/>
    <w:rsid w:val="009020F0"/>
    <w:rsid w:val="00902A75"/>
    <w:rsid w:val="0090392C"/>
    <w:rsid w:val="00904533"/>
    <w:rsid w:val="0090566F"/>
    <w:rsid w:val="00906722"/>
    <w:rsid w:val="00910A74"/>
    <w:rsid w:val="009110EC"/>
    <w:rsid w:val="00912D11"/>
    <w:rsid w:val="00915155"/>
    <w:rsid w:val="00916084"/>
    <w:rsid w:val="0091789A"/>
    <w:rsid w:val="00923383"/>
    <w:rsid w:val="00927461"/>
    <w:rsid w:val="009303CE"/>
    <w:rsid w:val="009310BB"/>
    <w:rsid w:val="00934497"/>
    <w:rsid w:val="0094017A"/>
    <w:rsid w:val="009405D3"/>
    <w:rsid w:val="00941021"/>
    <w:rsid w:val="00941577"/>
    <w:rsid w:val="00945212"/>
    <w:rsid w:val="0094527A"/>
    <w:rsid w:val="00945B39"/>
    <w:rsid w:val="00946050"/>
    <w:rsid w:val="00946217"/>
    <w:rsid w:val="00947077"/>
    <w:rsid w:val="0094741E"/>
    <w:rsid w:val="00947426"/>
    <w:rsid w:val="00947D50"/>
    <w:rsid w:val="009502A7"/>
    <w:rsid w:val="00951A8C"/>
    <w:rsid w:val="009522CC"/>
    <w:rsid w:val="00954AFF"/>
    <w:rsid w:val="00955E05"/>
    <w:rsid w:val="0096041D"/>
    <w:rsid w:val="00961533"/>
    <w:rsid w:val="0096389B"/>
    <w:rsid w:val="00964D0C"/>
    <w:rsid w:val="00965354"/>
    <w:rsid w:val="00965787"/>
    <w:rsid w:val="0096641D"/>
    <w:rsid w:val="00966587"/>
    <w:rsid w:val="009674CA"/>
    <w:rsid w:val="00967565"/>
    <w:rsid w:val="00971078"/>
    <w:rsid w:val="00974932"/>
    <w:rsid w:val="0098039F"/>
    <w:rsid w:val="00981117"/>
    <w:rsid w:val="00981B09"/>
    <w:rsid w:val="00983040"/>
    <w:rsid w:val="00985C2B"/>
    <w:rsid w:val="00987869"/>
    <w:rsid w:val="00987C97"/>
    <w:rsid w:val="009909A9"/>
    <w:rsid w:val="00992678"/>
    <w:rsid w:val="0099302E"/>
    <w:rsid w:val="00994D8D"/>
    <w:rsid w:val="00996B52"/>
    <w:rsid w:val="00996E59"/>
    <w:rsid w:val="009A07C1"/>
    <w:rsid w:val="009A0C65"/>
    <w:rsid w:val="009A11C6"/>
    <w:rsid w:val="009A14BD"/>
    <w:rsid w:val="009B0602"/>
    <w:rsid w:val="009B108C"/>
    <w:rsid w:val="009C03DF"/>
    <w:rsid w:val="009C1989"/>
    <w:rsid w:val="009C47CC"/>
    <w:rsid w:val="009C59F0"/>
    <w:rsid w:val="009C6AFE"/>
    <w:rsid w:val="009D067C"/>
    <w:rsid w:val="009D06EC"/>
    <w:rsid w:val="009D107E"/>
    <w:rsid w:val="009D1287"/>
    <w:rsid w:val="009D136B"/>
    <w:rsid w:val="009D1D06"/>
    <w:rsid w:val="009D6227"/>
    <w:rsid w:val="009D64C4"/>
    <w:rsid w:val="009D7E55"/>
    <w:rsid w:val="009E0470"/>
    <w:rsid w:val="009E4167"/>
    <w:rsid w:val="009E4DD1"/>
    <w:rsid w:val="009E549C"/>
    <w:rsid w:val="009E605D"/>
    <w:rsid w:val="009E75FE"/>
    <w:rsid w:val="009E7FAB"/>
    <w:rsid w:val="009F055D"/>
    <w:rsid w:val="009F489D"/>
    <w:rsid w:val="009F63C1"/>
    <w:rsid w:val="009F6FAF"/>
    <w:rsid w:val="009F734E"/>
    <w:rsid w:val="00A003D3"/>
    <w:rsid w:val="00A02910"/>
    <w:rsid w:val="00A03F14"/>
    <w:rsid w:val="00A0489E"/>
    <w:rsid w:val="00A13AC3"/>
    <w:rsid w:val="00A16AF5"/>
    <w:rsid w:val="00A25446"/>
    <w:rsid w:val="00A25942"/>
    <w:rsid w:val="00A26E97"/>
    <w:rsid w:val="00A27AF0"/>
    <w:rsid w:val="00A3078A"/>
    <w:rsid w:val="00A33E9A"/>
    <w:rsid w:val="00A347F5"/>
    <w:rsid w:val="00A34CBE"/>
    <w:rsid w:val="00A35613"/>
    <w:rsid w:val="00A36495"/>
    <w:rsid w:val="00A37E71"/>
    <w:rsid w:val="00A37F82"/>
    <w:rsid w:val="00A404A5"/>
    <w:rsid w:val="00A407E7"/>
    <w:rsid w:val="00A41D92"/>
    <w:rsid w:val="00A420E7"/>
    <w:rsid w:val="00A448F7"/>
    <w:rsid w:val="00A4786A"/>
    <w:rsid w:val="00A5031D"/>
    <w:rsid w:val="00A51574"/>
    <w:rsid w:val="00A517B3"/>
    <w:rsid w:val="00A534FA"/>
    <w:rsid w:val="00A54959"/>
    <w:rsid w:val="00A567CC"/>
    <w:rsid w:val="00A61A9D"/>
    <w:rsid w:val="00A61E49"/>
    <w:rsid w:val="00A620F5"/>
    <w:rsid w:val="00A6306D"/>
    <w:rsid w:val="00A6325C"/>
    <w:rsid w:val="00A63C20"/>
    <w:rsid w:val="00A6405F"/>
    <w:rsid w:val="00A65EB2"/>
    <w:rsid w:val="00A663B5"/>
    <w:rsid w:val="00A6651B"/>
    <w:rsid w:val="00A70297"/>
    <w:rsid w:val="00A7218C"/>
    <w:rsid w:val="00A72E6F"/>
    <w:rsid w:val="00A73257"/>
    <w:rsid w:val="00A73C2D"/>
    <w:rsid w:val="00A74794"/>
    <w:rsid w:val="00A74B01"/>
    <w:rsid w:val="00A750A8"/>
    <w:rsid w:val="00A75212"/>
    <w:rsid w:val="00A75BF7"/>
    <w:rsid w:val="00A763FB"/>
    <w:rsid w:val="00A804E9"/>
    <w:rsid w:val="00A823E3"/>
    <w:rsid w:val="00A85453"/>
    <w:rsid w:val="00A8566B"/>
    <w:rsid w:val="00A8569D"/>
    <w:rsid w:val="00A860B6"/>
    <w:rsid w:val="00A86514"/>
    <w:rsid w:val="00A86ABA"/>
    <w:rsid w:val="00A86C17"/>
    <w:rsid w:val="00A87582"/>
    <w:rsid w:val="00A87F2B"/>
    <w:rsid w:val="00A90E4A"/>
    <w:rsid w:val="00A97605"/>
    <w:rsid w:val="00AA0531"/>
    <w:rsid w:val="00AA351B"/>
    <w:rsid w:val="00AA3606"/>
    <w:rsid w:val="00AA7448"/>
    <w:rsid w:val="00AB01FF"/>
    <w:rsid w:val="00AB0F83"/>
    <w:rsid w:val="00AB1561"/>
    <w:rsid w:val="00AB3BDE"/>
    <w:rsid w:val="00AB3BF8"/>
    <w:rsid w:val="00AB5ED5"/>
    <w:rsid w:val="00AB63F4"/>
    <w:rsid w:val="00AB64BD"/>
    <w:rsid w:val="00AB710D"/>
    <w:rsid w:val="00AB7909"/>
    <w:rsid w:val="00AC14C7"/>
    <w:rsid w:val="00AC2BBF"/>
    <w:rsid w:val="00AD0E85"/>
    <w:rsid w:val="00AD1885"/>
    <w:rsid w:val="00AD2282"/>
    <w:rsid w:val="00AD235E"/>
    <w:rsid w:val="00AD3675"/>
    <w:rsid w:val="00AD3815"/>
    <w:rsid w:val="00AD4ADD"/>
    <w:rsid w:val="00AD6543"/>
    <w:rsid w:val="00AD6EAA"/>
    <w:rsid w:val="00AD7296"/>
    <w:rsid w:val="00AE199C"/>
    <w:rsid w:val="00AE1D86"/>
    <w:rsid w:val="00AE5F25"/>
    <w:rsid w:val="00AF35D0"/>
    <w:rsid w:val="00AF6B58"/>
    <w:rsid w:val="00AF6E51"/>
    <w:rsid w:val="00AF7475"/>
    <w:rsid w:val="00B00FB2"/>
    <w:rsid w:val="00B01BC9"/>
    <w:rsid w:val="00B03F08"/>
    <w:rsid w:val="00B0408C"/>
    <w:rsid w:val="00B07325"/>
    <w:rsid w:val="00B076FD"/>
    <w:rsid w:val="00B13147"/>
    <w:rsid w:val="00B13C84"/>
    <w:rsid w:val="00B14512"/>
    <w:rsid w:val="00B145FF"/>
    <w:rsid w:val="00B15B97"/>
    <w:rsid w:val="00B200C3"/>
    <w:rsid w:val="00B21D4E"/>
    <w:rsid w:val="00B2284F"/>
    <w:rsid w:val="00B2437E"/>
    <w:rsid w:val="00B247F1"/>
    <w:rsid w:val="00B2621F"/>
    <w:rsid w:val="00B26CD5"/>
    <w:rsid w:val="00B35B59"/>
    <w:rsid w:val="00B36104"/>
    <w:rsid w:val="00B36CD1"/>
    <w:rsid w:val="00B47313"/>
    <w:rsid w:val="00B47775"/>
    <w:rsid w:val="00B500A4"/>
    <w:rsid w:val="00B51AB9"/>
    <w:rsid w:val="00B51FAD"/>
    <w:rsid w:val="00B52106"/>
    <w:rsid w:val="00B53274"/>
    <w:rsid w:val="00B542E9"/>
    <w:rsid w:val="00B543B1"/>
    <w:rsid w:val="00B57648"/>
    <w:rsid w:val="00B61390"/>
    <w:rsid w:val="00B631A2"/>
    <w:rsid w:val="00B72B82"/>
    <w:rsid w:val="00B7455D"/>
    <w:rsid w:val="00B749D8"/>
    <w:rsid w:val="00B75122"/>
    <w:rsid w:val="00B7603A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41A5"/>
    <w:rsid w:val="00B94C5E"/>
    <w:rsid w:val="00B96BB6"/>
    <w:rsid w:val="00B96DFF"/>
    <w:rsid w:val="00BA036C"/>
    <w:rsid w:val="00BA1EAC"/>
    <w:rsid w:val="00BA200A"/>
    <w:rsid w:val="00BA388D"/>
    <w:rsid w:val="00BA475E"/>
    <w:rsid w:val="00BA49B6"/>
    <w:rsid w:val="00BA4B7B"/>
    <w:rsid w:val="00BA60D0"/>
    <w:rsid w:val="00BA61C8"/>
    <w:rsid w:val="00BB046D"/>
    <w:rsid w:val="00BB1469"/>
    <w:rsid w:val="00BB23A0"/>
    <w:rsid w:val="00BB3309"/>
    <w:rsid w:val="00BB38C9"/>
    <w:rsid w:val="00BB7DDB"/>
    <w:rsid w:val="00BC0457"/>
    <w:rsid w:val="00BC2F90"/>
    <w:rsid w:val="00BC3591"/>
    <w:rsid w:val="00BC372B"/>
    <w:rsid w:val="00BC4A62"/>
    <w:rsid w:val="00BC5D83"/>
    <w:rsid w:val="00BD2977"/>
    <w:rsid w:val="00BD2D70"/>
    <w:rsid w:val="00BD51DC"/>
    <w:rsid w:val="00BD5468"/>
    <w:rsid w:val="00BD5F14"/>
    <w:rsid w:val="00BD6096"/>
    <w:rsid w:val="00BE17CB"/>
    <w:rsid w:val="00BE198B"/>
    <w:rsid w:val="00BE261A"/>
    <w:rsid w:val="00BE3C56"/>
    <w:rsid w:val="00BE4D67"/>
    <w:rsid w:val="00BE65FA"/>
    <w:rsid w:val="00BE6796"/>
    <w:rsid w:val="00BE760D"/>
    <w:rsid w:val="00BF05F0"/>
    <w:rsid w:val="00BF2932"/>
    <w:rsid w:val="00BF2A80"/>
    <w:rsid w:val="00BF2F22"/>
    <w:rsid w:val="00BF3719"/>
    <w:rsid w:val="00BF4280"/>
    <w:rsid w:val="00BF57FC"/>
    <w:rsid w:val="00BF603C"/>
    <w:rsid w:val="00BF64A5"/>
    <w:rsid w:val="00C00303"/>
    <w:rsid w:val="00C00AAB"/>
    <w:rsid w:val="00C02CF0"/>
    <w:rsid w:val="00C036FD"/>
    <w:rsid w:val="00C03857"/>
    <w:rsid w:val="00C04139"/>
    <w:rsid w:val="00C0441F"/>
    <w:rsid w:val="00C04C72"/>
    <w:rsid w:val="00C0677C"/>
    <w:rsid w:val="00C11A5E"/>
    <w:rsid w:val="00C13AA8"/>
    <w:rsid w:val="00C16EC7"/>
    <w:rsid w:val="00C2279E"/>
    <w:rsid w:val="00C25266"/>
    <w:rsid w:val="00C26CDE"/>
    <w:rsid w:val="00C30CB5"/>
    <w:rsid w:val="00C316CA"/>
    <w:rsid w:val="00C343AE"/>
    <w:rsid w:val="00C3597A"/>
    <w:rsid w:val="00C36C7F"/>
    <w:rsid w:val="00C430FC"/>
    <w:rsid w:val="00C436A4"/>
    <w:rsid w:val="00C4477D"/>
    <w:rsid w:val="00C5223D"/>
    <w:rsid w:val="00C542F7"/>
    <w:rsid w:val="00C55479"/>
    <w:rsid w:val="00C56D63"/>
    <w:rsid w:val="00C57C02"/>
    <w:rsid w:val="00C61653"/>
    <w:rsid w:val="00C616F4"/>
    <w:rsid w:val="00C63181"/>
    <w:rsid w:val="00C63925"/>
    <w:rsid w:val="00C6480B"/>
    <w:rsid w:val="00C661D1"/>
    <w:rsid w:val="00C66957"/>
    <w:rsid w:val="00C66D24"/>
    <w:rsid w:val="00C66F91"/>
    <w:rsid w:val="00C675E5"/>
    <w:rsid w:val="00C67F0F"/>
    <w:rsid w:val="00C70E1D"/>
    <w:rsid w:val="00C73E94"/>
    <w:rsid w:val="00C76E8A"/>
    <w:rsid w:val="00C8021F"/>
    <w:rsid w:val="00C82FE2"/>
    <w:rsid w:val="00C832F7"/>
    <w:rsid w:val="00C83B41"/>
    <w:rsid w:val="00C858D8"/>
    <w:rsid w:val="00C86C04"/>
    <w:rsid w:val="00C90D3F"/>
    <w:rsid w:val="00C9409E"/>
    <w:rsid w:val="00C96791"/>
    <w:rsid w:val="00C96957"/>
    <w:rsid w:val="00CA0C97"/>
    <w:rsid w:val="00CA1A34"/>
    <w:rsid w:val="00CA2AA7"/>
    <w:rsid w:val="00CA7279"/>
    <w:rsid w:val="00CB295E"/>
    <w:rsid w:val="00CB3F48"/>
    <w:rsid w:val="00CB51EE"/>
    <w:rsid w:val="00CC0717"/>
    <w:rsid w:val="00CC0E7B"/>
    <w:rsid w:val="00CC20D5"/>
    <w:rsid w:val="00CC322F"/>
    <w:rsid w:val="00CC63E5"/>
    <w:rsid w:val="00CD6537"/>
    <w:rsid w:val="00CD6B32"/>
    <w:rsid w:val="00CD6C5E"/>
    <w:rsid w:val="00CE4223"/>
    <w:rsid w:val="00CE514D"/>
    <w:rsid w:val="00CE64E7"/>
    <w:rsid w:val="00CF2FDE"/>
    <w:rsid w:val="00CF3246"/>
    <w:rsid w:val="00CF3AA9"/>
    <w:rsid w:val="00CF4355"/>
    <w:rsid w:val="00CF43C0"/>
    <w:rsid w:val="00CF4E74"/>
    <w:rsid w:val="00D03D8D"/>
    <w:rsid w:val="00D04037"/>
    <w:rsid w:val="00D0449D"/>
    <w:rsid w:val="00D05DA9"/>
    <w:rsid w:val="00D06022"/>
    <w:rsid w:val="00D06477"/>
    <w:rsid w:val="00D07152"/>
    <w:rsid w:val="00D07F94"/>
    <w:rsid w:val="00D10349"/>
    <w:rsid w:val="00D1067E"/>
    <w:rsid w:val="00D1069C"/>
    <w:rsid w:val="00D1219E"/>
    <w:rsid w:val="00D13230"/>
    <w:rsid w:val="00D15A2E"/>
    <w:rsid w:val="00D16064"/>
    <w:rsid w:val="00D16688"/>
    <w:rsid w:val="00D209F4"/>
    <w:rsid w:val="00D21357"/>
    <w:rsid w:val="00D2235C"/>
    <w:rsid w:val="00D22655"/>
    <w:rsid w:val="00D25415"/>
    <w:rsid w:val="00D26687"/>
    <w:rsid w:val="00D26AD6"/>
    <w:rsid w:val="00D26EE4"/>
    <w:rsid w:val="00D273A2"/>
    <w:rsid w:val="00D31740"/>
    <w:rsid w:val="00D3223B"/>
    <w:rsid w:val="00D33273"/>
    <w:rsid w:val="00D33889"/>
    <w:rsid w:val="00D35A0B"/>
    <w:rsid w:val="00D3638A"/>
    <w:rsid w:val="00D36D0B"/>
    <w:rsid w:val="00D37A41"/>
    <w:rsid w:val="00D37F3C"/>
    <w:rsid w:val="00D4299C"/>
    <w:rsid w:val="00D436FC"/>
    <w:rsid w:val="00D44E14"/>
    <w:rsid w:val="00D45496"/>
    <w:rsid w:val="00D46EEA"/>
    <w:rsid w:val="00D5337F"/>
    <w:rsid w:val="00D6251D"/>
    <w:rsid w:val="00D62979"/>
    <w:rsid w:val="00D62CCC"/>
    <w:rsid w:val="00D6401E"/>
    <w:rsid w:val="00D65CF8"/>
    <w:rsid w:val="00D72B43"/>
    <w:rsid w:val="00D73FAC"/>
    <w:rsid w:val="00D75BF4"/>
    <w:rsid w:val="00D764CD"/>
    <w:rsid w:val="00D76F01"/>
    <w:rsid w:val="00D810CB"/>
    <w:rsid w:val="00D8194E"/>
    <w:rsid w:val="00D81B98"/>
    <w:rsid w:val="00D822CC"/>
    <w:rsid w:val="00D82E04"/>
    <w:rsid w:val="00D82F98"/>
    <w:rsid w:val="00D849DA"/>
    <w:rsid w:val="00D84C5C"/>
    <w:rsid w:val="00D8563C"/>
    <w:rsid w:val="00D86A9A"/>
    <w:rsid w:val="00D86C44"/>
    <w:rsid w:val="00D90D34"/>
    <w:rsid w:val="00D92553"/>
    <w:rsid w:val="00D929A2"/>
    <w:rsid w:val="00D96BDD"/>
    <w:rsid w:val="00DA033B"/>
    <w:rsid w:val="00DA1207"/>
    <w:rsid w:val="00DA2A99"/>
    <w:rsid w:val="00DA3709"/>
    <w:rsid w:val="00DA45E4"/>
    <w:rsid w:val="00DA49C4"/>
    <w:rsid w:val="00DA7102"/>
    <w:rsid w:val="00DA7FA6"/>
    <w:rsid w:val="00DB4448"/>
    <w:rsid w:val="00DB5A48"/>
    <w:rsid w:val="00DC1E48"/>
    <w:rsid w:val="00DC3920"/>
    <w:rsid w:val="00DC3AEC"/>
    <w:rsid w:val="00DC3BAA"/>
    <w:rsid w:val="00DC7472"/>
    <w:rsid w:val="00DC7D4C"/>
    <w:rsid w:val="00DD1173"/>
    <w:rsid w:val="00DD40D1"/>
    <w:rsid w:val="00DD4819"/>
    <w:rsid w:val="00DD4FB2"/>
    <w:rsid w:val="00DD6296"/>
    <w:rsid w:val="00DD631B"/>
    <w:rsid w:val="00DD645F"/>
    <w:rsid w:val="00DE403F"/>
    <w:rsid w:val="00DE5C3E"/>
    <w:rsid w:val="00DE67EE"/>
    <w:rsid w:val="00DE6E60"/>
    <w:rsid w:val="00DF220E"/>
    <w:rsid w:val="00DF25F2"/>
    <w:rsid w:val="00DF2764"/>
    <w:rsid w:val="00DF3DB6"/>
    <w:rsid w:val="00DF5BE9"/>
    <w:rsid w:val="00E00215"/>
    <w:rsid w:val="00E00C86"/>
    <w:rsid w:val="00E01865"/>
    <w:rsid w:val="00E02DC4"/>
    <w:rsid w:val="00E10278"/>
    <w:rsid w:val="00E10519"/>
    <w:rsid w:val="00E12001"/>
    <w:rsid w:val="00E127B5"/>
    <w:rsid w:val="00E12A01"/>
    <w:rsid w:val="00E1317F"/>
    <w:rsid w:val="00E137F4"/>
    <w:rsid w:val="00E15C6B"/>
    <w:rsid w:val="00E168F4"/>
    <w:rsid w:val="00E17229"/>
    <w:rsid w:val="00E24D88"/>
    <w:rsid w:val="00E3055C"/>
    <w:rsid w:val="00E32313"/>
    <w:rsid w:val="00E32ACA"/>
    <w:rsid w:val="00E33D22"/>
    <w:rsid w:val="00E3415C"/>
    <w:rsid w:val="00E34279"/>
    <w:rsid w:val="00E3447E"/>
    <w:rsid w:val="00E4337F"/>
    <w:rsid w:val="00E45F2B"/>
    <w:rsid w:val="00E46397"/>
    <w:rsid w:val="00E463D8"/>
    <w:rsid w:val="00E46A17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60DE0"/>
    <w:rsid w:val="00E61BA8"/>
    <w:rsid w:val="00E62B14"/>
    <w:rsid w:val="00E66AE8"/>
    <w:rsid w:val="00E676CE"/>
    <w:rsid w:val="00E70B01"/>
    <w:rsid w:val="00E70D29"/>
    <w:rsid w:val="00E718FE"/>
    <w:rsid w:val="00E72B8B"/>
    <w:rsid w:val="00E72F5E"/>
    <w:rsid w:val="00E74579"/>
    <w:rsid w:val="00E75D87"/>
    <w:rsid w:val="00E76D5B"/>
    <w:rsid w:val="00E77561"/>
    <w:rsid w:val="00E8358A"/>
    <w:rsid w:val="00E84576"/>
    <w:rsid w:val="00E86AEB"/>
    <w:rsid w:val="00E86DC9"/>
    <w:rsid w:val="00E8790E"/>
    <w:rsid w:val="00E9067D"/>
    <w:rsid w:val="00E93328"/>
    <w:rsid w:val="00E94982"/>
    <w:rsid w:val="00E956DC"/>
    <w:rsid w:val="00E97A70"/>
    <w:rsid w:val="00E97F3E"/>
    <w:rsid w:val="00EA17C9"/>
    <w:rsid w:val="00EA17EF"/>
    <w:rsid w:val="00EA23B9"/>
    <w:rsid w:val="00EA28EF"/>
    <w:rsid w:val="00EA3689"/>
    <w:rsid w:val="00EA38A4"/>
    <w:rsid w:val="00EA5F9C"/>
    <w:rsid w:val="00EA760A"/>
    <w:rsid w:val="00EB05F7"/>
    <w:rsid w:val="00EB2306"/>
    <w:rsid w:val="00EB2375"/>
    <w:rsid w:val="00EB2955"/>
    <w:rsid w:val="00EB2CCE"/>
    <w:rsid w:val="00EB431B"/>
    <w:rsid w:val="00EB4C0D"/>
    <w:rsid w:val="00EC07ED"/>
    <w:rsid w:val="00EC2BAE"/>
    <w:rsid w:val="00EC3945"/>
    <w:rsid w:val="00EC433B"/>
    <w:rsid w:val="00EC4CE0"/>
    <w:rsid w:val="00EC4E49"/>
    <w:rsid w:val="00EC5E69"/>
    <w:rsid w:val="00EC7351"/>
    <w:rsid w:val="00ED07D0"/>
    <w:rsid w:val="00ED21A4"/>
    <w:rsid w:val="00ED448A"/>
    <w:rsid w:val="00ED6FA8"/>
    <w:rsid w:val="00ED7BE1"/>
    <w:rsid w:val="00EE1AE1"/>
    <w:rsid w:val="00EE29B0"/>
    <w:rsid w:val="00EE3029"/>
    <w:rsid w:val="00EE485F"/>
    <w:rsid w:val="00EE62CD"/>
    <w:rsid w:val="00EE6AA2"/>
    <w:rsid w:val="00EE72BE"/>
    <w:rsid w:val="00EF1493"/>
    <w:rsid w:val="00EF2FE9"/>
    <w:rsid w:val="00EF32F6"/>
    <w:rsid w:val="00EF3CAF"/>
    <w:rsid w:val="00EF4C64"/>
    <w:rsid w:val="00EF59F2"/>
    <w:rsid w:val="00EF5A2B"/>
    <w:rsid w:val="00EF680F"/>
    <w:rsid w:val="00EF6EE4"/>
    <w:rsid w:val="00F013BE"/>
    <w:rsid w:val="00F03212"/>
    <w:rsid w:val="00F048D7"/>
    <w:rsid w:val="00F049C2"/>
    <w:rsid w:val="00F04B23"/>
    <w:rsid w:val="00F0682B"/>
    <w:rsid w:val="00F06E28"/>
    <w:rsid w:val="00F10420"/>
    <w:rsid w:val="00F12485"/>
    <w:rsid w:val="00F15201"/>
    <w:rsid w:val="00F153CC"/>
    <w:rsid w:val="00F162D3"/>
    <w:rsid w:val="00F20546"/>
    <w:rsid w:val="00F2062C"/>
    <w:rsid w:val="00F245C6"/>
    <w:rsid w:val="00F260C9"/>
    <w:rsid w:val="00F3101D"/>
    <w:rsid w:val="00F321D4"/>
    <w:rsid w:val="00F3542B"/>
    <w:rsid w:val="00F37998"/>
    <w:rsid w:val="00F41A7E"/>
    <w:rsid w:val="00F42512"/>
    <w:rsid w:val="00F42C9D"/>
    <w:rsid w:val="00F42FCF"/>
    <w:rsid w:val="00F4394D"/>
    <w:rsid w:val="00F44100"/>
    <w:rsid w:val="00F45B7C"/>
    <w:rsid w:val="00F52CA0"/>
    <w:rsid w:val="00F53638"/>
    <w:rsid w:val="00F5410A"/>
    <w:rsid w:val="00F541B8"/>
    <w:rsid w:val="00F5619A"/>
    <w:rsid w:val="00F57032"/>
    <w:rsid w:val="00F5724B"/>
    <w:rsid w:val="00F61FB0"/>
    <w:rsid w:val="00F6789C"/>
    <w:rsid w:val="00F6795B"/>
    <w:rsid w:val="00F707CA"/>
    <w:rsid w:val="00F70C4B"/>
    <w:rsid w:val="00F7250E"/>
    <w:rsid w:val="00F725EC"/>
    <w:rsid w:val="00F743E5"/>
    <w:rsid w:val="00F74955"/>
    <w:rsid w:val="00F75EE3"/>
    <w:rsid w:val="00F76446"/>
    <w:rsid w:val="00F77EDB"/>
    <w:rsid w:val="00F810BE"/>
    <w:rsid w:val="00F82FDB"/>
    <w:rsid w:val="00F85071"/>
    <w:rsid w:val="00F91696"/>
    <w:rsid w:val="00F96FF0"/>
    <w:rsid w:val="00FA1212"/>
    <w:rsid w:val="00FA1FED"/>
    <w:rsid w:val="00FA2F68"/>
    <w:rsid w:val="00FA33CA"/>
    <w:rsid w:val="00FA423E"/>
    <w:rsid w:val="00FA4F68"/>
    <w:rsid w:val="00FB0EE9"/>
    <w:rsid w:val="00FB12B8"/>
    <w:rsid w:val="00FB1D5E"/>
    <w:rsid w:val="00FC17D3"/>
    <w:rsid w:val="00FC32CF"/>
    <w:rsid w:val="00FC3822"/>
    <w:rsid w:val="00FC4C3F"/>
    <w:rsid w:val="00FC56E9"/>
    <w:rsid w:val="00FC584D"/>
    <w:rsid w:val="00FC7877"/>
    <w:rsid w:val="00FC7C8E"/>
    <w:rsid w:val="00FD0F0C"/>
    <w:rsid w:val="00FD2F4E"/>
    <w:rsid w:val="00FD4825"/>
    <w:rsid w:val="00FD5474"/>
    <w:rsid w:val="00FD769C"/>
    <w:rsid w:val="00FE072C"/>
    <w:rsid w:val="00FE09F6"/>
    <w:rsid w:val="00FE0C63"/>
    <w:rsid w:val="00FE137E"/>
    <w:rsid w:val="00FE3032"/>
    <w:rsid w:val="00FE323E"/>
    <w:rsid w:val="00FE32DF"/>
    <w:rsid w:val="00FE541B"/>
    <w:rsid w:val="00FE54A2"/>
    <w:rsid w:val="00FF65E1"/>
    <w:rsid w:val="00FF72E5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1E45C"/>
  <w15:docId w15:val="{05252230-1B40-4B5A-9F70-623641D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22B3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20635A"/>
    <w:pPr>
      <w:outlineLvl w:val="0"/>
    </w:pPr>
    <w:rPr>
      <w:rFonts w:cs="Arial"/>
      <w:b/>
      <w:color w:val="BF2C37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2522B3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2522B3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20635A"/>
    <w:rPr>
      <w:rFonts w:ascii="Arial" w:hAnsi="Arial" w:cs="Arial"/>
      <w:b/>
      <w:color w:val="BF2C37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7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272"/>
    <w:rPr>
      <w:rFonts w:ascii="Arial" w:hAnsi="Arial"/>
      <w:szCs w:val="24"/>
    </w:rPr>
  </w:style>
  <w:style w:type="paragraph" w:styleId="NormalWeb">
    <w:name w:val="Normal (Web)"/>
    <w:basedOn w:val="Normal"/>
    <w:uiPriority w:val="99"/>
    <w:unhideWhenUsed/>
    <w:rsid w:val="0003453B"/>
    <w:pPr>
      <w:spacing w:before="100" w:beforeAutospacing="1" w:after="100" w:afterAutospacing="1"/>
    </w:pPr>
    <w:rPr>
      <w:rFonts w:ascii="Times New Roman" w:eastAsiaTheme="minorHAnsi" w:hAnsi="Times New Roman"/>
      <w:sz w:val="24"/>
    </w:rPr>
  </w:style>
  <w:style w:type="character" w:styleId="Strong">
    <w:name w:val="Strong"/>
    <w:basedOn w:val="DefaultParagraphFont"/>
    <w:uiPriority w:val="22"/>
    <w:qFormat/>
    <w:rsid w:val="00296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cloud.ensemblevideo.com/Watch/Zk5w2BJy" TargetMode="External"/><Relationship Id="rId26" Type="http://schemas.openxmlformats.org/officeDocument/2006/relationships/hyperlink" Target="http://www.mindtools.com/pages/article/newLDR_50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elwray.squarespace.com/feedback" TargetMode="External"/><Relationship Id="rId34" Type="http://schemas.openxmlformats.org/officeDocument/2006/relationships/hyperlink" Target="https://www.youtube.com/watch?v=WleJUy8lDPU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://www.maetrix.com.au/meit/eitest.html" TargetMode="External"/><Relationship Id="rId33" Type="http://schemas.openxmlformats.org/officeDocument/2006/relationships/hyperlink" Target="https://www.youtube.com/watch?v=HU_BueZZNd8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support.office.com/en-us/article/Record-a-slide-show-89247c7b-c73a-4e6d-8b7f-a207c79cb902" TargetMode="External"/><Relationship Id="rId29" Type="http://schemas.openxmlformats.org/officeDocument/2006/relationships/hyperlink" Target="https://www.youtube.com/watch?v=PqmCUAGcsnI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cloud.ensemblevideo.com/Watch/Na65EgLj" TargetMode="External"/><Relationship Id="rId32" Type="http://schemas.openxmlformats.org/officeDocument/2006/relationships/hyperlink" Target="https://www.youtube.com/watch?v=eYYf-mUmPqI" TargetMode="External"/><Relationship Id="rId37" Type="http://schemas.openxmlformats.org/officeDocument/2006/relationships/hyperlink" Target="http://www.sedl.org/change/issues/issues61.html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cloud.ensemblevideo.com/Watch/Pk74SeBz" TargetMode="External"/><Relationship Id="rId28" Type="http://schemas.openxmlformats.org/officeDocument/2006/relationships/hyperlink" Target="https://cloud.ensemblevideo.com/Watch/x9CJk45M" TargetMode="External"/><Relationship Id="rId36" Type="http://schemas.openxmlformats.org/officeDocument/2006/relationships/hyperlink" Target="https://www.youtube.com/watch?v=AjGIJPE8B8I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support.office.com/en-us/article/Add-narration-to-a-presentation-0b9502c6-5f6c-40ae-b1e7-e47d8741161c" TargetMode="External"/><Relationship Id="rId31" Type="http://schemas.openxmlformats.org/officeDocument/2006/relationships/hyperlink" Target="https://www.youtube.com/watch?v=kSlLdItWdhE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sites.gmercyu.edu/student-resources/adobe-connect-resources/" TargetMode="External"/><Relationship Id="rId27" Type="http://schemas.openxmlformats.org/officeDocument/2006/relationships/hyperlink" Target="https://cloud.ensemblevideo.com/Watch/Bk78MjPa" TargetMode="External"/><Relationship Id="rId30" Type="http://schemas.openxmlformats.org/officeDocument/2006/relationships/hyperlink" Target="https://www.youtube.com/watch?v=DxkgOpDtx7k" TargetMode="External"/><Relationship Id="rId35" Type="http://schemas.openxmlformats.org/officeDocument/2006/relationships/hyperlink" Target="https://www.youtube.com/watch?v=jFNJib8MpT0" TargetMode="Externa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%20Mendeli\Desktop\GMercy%20ED%20FIG_AMY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1" ma:contentTypeDescription="A blank Microsoft Word document." ma:contentTypeScope="" ma:versionID="c0509787263c68f1e966741512193d41">
  <xsd:schema xmlns:xsd="http://www.w3.org/2001/XMLSchema" xmlns:xs="http://www.w3.org/2001/XMLSchema" xmlns:p="http://schemas.microsoft.com/office/2006/metadata/properties" xmlns:ns2="d1defbd9-fdd7-4111-86e6-45d9222a7e0e" targetNamespace="http://schemas.microsoft.com/office/2006/metadata/properties" ma:root="true" ma:fieldsID="46e7f85046d60e1094cdc76cf36bb9cd" ns2:_="">
    <xsd:import namespace="d1defbd9-fdd7-4111-86e6-45d9222a7e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FS4YMCW43TKZ-11-1077</_dlc_DocId>
    <_dlc_DocIdUrl xmlns="d1defbd9-fdd7-4111-86e6-45d9222a7e0e">
      <Url>https://teamapu.sharepoint.com/academics/_layouts/DocIdRedir.aspx?ID=FS4YMCW43TKZ-11-1077</Url>
      <Description>FS4YMCW43TKZ-11-1077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D2D096F-DC7D-45DF-9D50-73466E125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</ds:schemaRefs>
</ds:datastoreItem>
</file>

<file path=customXml/itemProps5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E1C352E-E09C-4EE8-A6A8-353CE6CA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GMercy ED FIG_AMY</Template>
  <TotalTime>8</TotalTime>
  <Pages>28</Pages>
  <Words>5594</Words>
  <Characters>31888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37408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subject/>
  <dc:creator>Priscila Hinkle</dc:creator>
  <cp:keywords/>
  <dc:description/>
  <cp:lastModifiedBy>Catherine Khongsaly</cp:lastModifiedBy>
  <cp:revision>11</cp:revision>
  <cp:lastPrinted>2009-04-23T17:02:00Z</cp:lastPrinted>
  <dcterms:created xsi:type="dcterms:W3CDTF">2017-03-01T20:36:00Z</dcterms:created>
  <dcterms:modified xsi:type="dcterms:W3CDTF">2019-03-07T18:22:00Z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0x010104003826EE1F625A1D4A9F9B81BD4E2725C5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8409ded6-9553-466e-aaea-052acc0cb566</vt:lpwstr>
  </property>
</Properties>
</file>